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3167FF" w14:paraId="6420D5CF" w14:textId="77777777" w:rsidTr="005E4BB2">
        <w:tc>
          <w:tcPr>
            <w:tcW w:w="10423" w:type="dxa"/>
            <w:gridSpan w:val="2"/>
            <w:shd w:val="clear" w:color="auto" w:fill="auto"/>
          </w:tcPr>
          <w:p w14:paraId="3FDEDF14" w14:textId="542E44FA" w:rsidR="004F0988" w:rsidRPr="003167FF" w:rsidRDefault="004F0988" w:rsidP="00133525">
            <w:pPr>
              <w:pStyle w:val="ZA"/>
              <w:framePr w:w="0" w:hRule="auto" w:wrap="auto" w:vAnchor="margin" w:hAnchor="text" w:yAlign="inline"/>
            </w:pPr>
            <w:bookmarkStart w:id="0" w:name="page1"/>
            <w:r w:rsidRPr="003167FF">
              <w:rPr>
                <w:sz w:val="64"/>
              </w:rPr>
              <w:t xml:space="preserve">3GPP </w:t>
            </w:r>
            <w:bookmarkStart w:id="1" w:name="specType1"/>
            <w:r w:rsidRPr="003167FF">
              <w:rPr>
                <w:sz w:val="64"/>
              </w:rPr>
              <w:t>TS</w:t>
            </w:r>
            <w:bookmarkEnd w:id="1"/>
            <w:r w:rsidRPr="003167FF">
              <w:rPr>
                <w:sz w:val="64"/>
              </w:rPr>
              <w:t xml:space="preserve"> </w:t>
            </w:r>
            <w:bookmarkStart w:id="2" w:name="specNumber"/>
            <w:r w:rsidR="00312C76" w:rsidRPr="003167FF">
              <w:rPr>
                <w:sz w:val="64"/>
              </w:rPr>
              <w:t>23</w:t>
            </w:r>
            <w:r w:rsidRPr="003167FF">
              <w:rPr>
                <w:sz w:val="64"/>
              </w:rPr>
              <w:t>.</w:t>
            </w:r>
            <w:r w:rsidR="00312C76" w:rsidRPr="003167FF">
              <w:rPr>
                <w:sz w:val="64"/>
              </w:rPr>
              <w:t>434</w:t>
            </w:r>
            <w:bookmarkEnd w:id="2"/>
            <w:r w:rsidRPr="003167FF">
              <w:rPr>
                <w:sz w:val="64"/>
              </w:rPr>
              <w:t xml:space="preserve"> </w:t>
            </w:r>
            <w:r w:rsidRPr="003167FF">
              <w:t>V</w:t>
            </w:r>
            <w:bookmarkStart w:id="3" w:name="specVersion"/>
            <w:r w:rsidR="00312C76" w:rsidRPr="003167FF">
              <w:t>18</w:t>
            </w:r>
            <w:r w:rsidRPr="003167FF">
              <w:t>.</w:t>
            </w:r>
            <w:r w:rsidR="007A249C">
              <w:t>7</w:t>
            </w:r>
            <w:r w:rsidRPr="003167FF">
              <w:t>.</w:t>
            </w:r>
            <w:bookmarkEnd w:id="3"/>
            <w:r w:rsidR="008623BA" w:rsidRPr="003167FF">
              <w:t>0</w:t>
            </w:r>
            <w:r w:rsidRPr="003167FF">
              <w:t xml:space="preserve"> </w:t>
            </w:r>
            <w:r w:rsidRPr="003167FF">
              <w:rPr>
                <w:sz w:val="32"/>
              </w:rPr>
              <w:t>(</w:t>
            </w:r>
            <w:bookmarkStart w:id="4" w:name="issueDate"/>
            <w:r w:rsidR="00312C76" w:rsidRPr="003167FF">
              <w:rPr>
                <w:sz w:val="32"/>
              </w:rPr>
              <w:t>202</w:t>
            </w:r>
            <w:r w:rsidR="00182C3C" w:rsidRPr="003167FF">
              <w:rPr>
                <w:sz w:val="32"/>
              </w:rPr>
              <w:t>3</w:t>
            </w:r>
            <w:r w:rsidRPr="003167FF">
              <w:rPr>
                <w:sz w:val="32"/>
              </w:rPr>
              <w:t>-</w:t>
            </w:r>
            <w:r w:rsidR="007A249C">
              <w:rPr>
                <w:sz w:val="32"/>
              </w:rPr>
              <w:t>12</w:t>
            </w:r>
            <w:bookmarkEnd w:id="4"/>
            <w:r w:rsidRPr="003167FF">
              <w:rPr>
                <w:sz w:val="32"/>
              </w:rPr>
              <w:t>)</w:t>
            </w:r>
          </w:p>
        </w:tc>
      </w:tr>
      <w:tr w:rsidR="004F0988" w:rsidRPr="003167FF" w14:paraId="0FFD4F19" w14:textId="77777777" w:rsidTr="00C972A8">
        <w:trPr>
          <w:trHeight w:hRule="exact" w:val="703"/>
        </w:trPr>
        <w:tc>
          <w:tcPr>
            <w:tcW w:w="10423" w:type="dxa"/>
            <w:gridSpan w:val="2"/>
            <w:shd w:val="clear" w:color="auto" w:fill="auto"/>
          </w:tcPr>
          <w:p w14:paraId="5AB75458" w14:textId="0024E5BB" w:rsidR="004F0988" w:rsidRPr="003167FF" w:rsidRDefault="004F0988" w:rsidP="00133525">
            <w:pPr>
              <w:pStyle w:val="ZB"/>
              <w:framePr w:w="0" w:hRule="auto" w:wrap="auto" w:vAnchor="margin" w:hAnchor="text" w:yAlign="inline"/>
            </w:pPr>
            <w:r w:rsidRPr="003167FF">
              <w:t xml:space="preserve">Technical </w:t>
            </w:r>
            <w:bookmarkStart w:id="5" w:name="spectype2"/>
            <w:r w:rsidRPr="003167FF">
              <w:t>Specification</w:t>
            </w:r>
            <w:bookmarkEnd w:id="5"/>
          </w:p>
          <w:p w14:paraId="462B8E42" w14:textId="3B88B73F" w:rsidR="00BA4B8D" w:rsidRPr="003167FF" w:rsidRDefault="00BA4B8D" w:rsidP="00BA4B8D">
            <w:pPr>
              <w:pStyle w:val="Guidance"/>
            </w:pPr>
          </w:p>
        </w:tc>
      </w:tr>
      <w:tr w:rsidR="004F0988" w:rsidRPr="003167FF" w14:paraId="717C4EBE" w14:textId="77777777" w:rsidTr="005E4BB2">
        <w:trPr>
          <w:trHeight w:hRule="exact" w:val="3686"/>
        </w:trPr>
        <w:tc>
          <w:tcPr>
            <w:tcW w:w="10423" w:type="dxa"/>
            <w:gridSpan w:val="2"/>
            <w:shd w:val="clear" w:color="auto" w:fill="auto"/>
          </w:tcPr>
          <w:p w14:paraId="03D032C0" w14:textId="77777777" w:rsidR="004F0988" w:rsidRPr="003167FF" w:rsidRDefault="004F0988" w:rsidP="00133525">
            <w:pPr>
              <w:pStyle w:val="ZT"/>
              <w:framePr w:wrap="auto" w:hAnchor="text" w:yAlign="inline"/>
            </w:pPr>
            <w:r w:rsidRPr="003167FF">
              <w:t>3rd Generation Partnership Project;</w:t>
            </w:r>
          </w:p>
          <w:p w14:paraId="653799DC" w14:textId="26F41C6B" w:rsidR="004F0988" w:rsidRPr="003167FF" w:rsidRDefault="00312C76" w:rsidP="00133525">
            <w:pPr>
              <w:pStyle w:val="ZT"/>
              <w:framePr w:wrap="auto" w:hAnchor="text" w:yAlign="inline"/>
            </w:pPr>
            <w:r w:rsidRPr="003167FF">
              <w:t>Technical Specification Group Services and System Aspects</w:t>
            </w:r>
            <w:bookmarkStart w:id="6" w:name="specTitle"/>
            <w:r w:rsidR="004F0988" w:rsidRPr="003167FF">
              <w:t>;</w:t>
            </w:r>
          </w:p>
          <w:bookmarkEnd w:id="6"/>
          <w:p w14:paraId="1D2A8F5E" w14:textId="32467481" w:rsidR="004F0988" w:rsidRPr="003167FF" w:rsidRDefault="00312C76" w:rsidP="00133525">
            <w:pPr>
              <w:pStyle w:val="ZT"/>
              <w:framePr w:wrap="auto" w:hAnchor="text" w:yAlign="inline"/>
            </w:pPr>
            <w:r w:rsidRPr="003167FF">
              <w:t>Service Enabler Architecture Layer for Verticals (SEAL)</w:t>
            </w:r>
            <w:r w:rsidR="004B768B" w:rsidRPr="003167FF">
              <w:t>;</w:t>
            </w:r>
          </w:p>
          <w:p w14:paraId="5685F0FD" w14:textId="04394D76" w:rsidR="00312C76" w:rsidRPr="003167FF" w:rsidRDefault="00312C76" w:rsidP="00133525">
            <w:pPr>
              <w:pStyle w:val="ZT"/>
              <w:framePr w:wrap="auto" w:hAnchor="text" w:yAlign="inline"/>
            </w:pPr>
            <w:r w:rsidRPr="003167FF">
              <w:t>Functional architecture and information flows;</w:t>
            </w:r>
          </w:p>
          <w:p w14:paraId="04CAC1E0" w14:textId="74C0C47F" w:rsidR="004F0988" w:rsidRPr="003167FF" w:rsidRDefault="004F0988" w:rsidP="00133525">
            <w:pPr>
              <w:pStyle w:val="ZT"/>
              <w:framePr w:wrap="auto" w:hAnchor="text" w:yAlign="inline"/>
              <w:rPr>
                <w:rStyle w:val="ZGSM"/>
              </w:rPr>
            </w:pPr>
            <w:r w:rsidRPr="003167FF">
              <w:t>(</w:t>
            </w:r>
            <w:r w:rsidRPr="003167FF">
              <w:rPr>
                <w:rStyle w:val="ZGSM"/>
              </w:rPr>
              <w:t xml:space="preserve">Release </w:t>
            </w:r>
            <w:bookmarkStart w:id="7" w:name="specRelease"/>
            <w:r w:rsidRPr="003167FF">
              <w:rPr>
                <w:rStyle w:val="ZGSM"/>
              </w:rPr>
              <w:t>1</w:t>
            </w:r>
            <w:r w:rsidR="00D82E6F" w:rsidRPr="003167FF">
              <w:rPr>
                <w:rStyle w:val="ZGSM"/>
              </w:rPr>
              <w:t>8</w:t>
            </w:r>
            <w:bookmarkEnd w:id="7"/>
            <w:r w:rsidRPr="003167FF">
              <w:t>)</w:t>
            </w:r>
          </w:p>
        </w:tc>
      </w:tr>
      <w:tr w:rsidR="00BF128E" w:rsidRPr="003167FF" w14:paraId="303DD8FF" w14:textId="77777777" w:rsidTr="005E4BB2">
        <w:tc>
          <w:tcPr>
            <w:tcW w:w="10423" w:type="dxa"/>
            <w:gridSpan w:val="2"/>
            <w:shd w:val="clear" w:color="auto" w:fill="auto"/>
          </w:tcPr>
          <w:p w14:paraId="48E5BAD8" w14:textId="77777777" w:rsidR="00BF128E" w:rsidRPr="003167FF" w:rsidRDefault="00BF128E" w:rsidP="00133525">
            <w:pPr>
              <w:pStyle w:val="ZU"/>
              <w:framePr w:w="0" w:wrap="auto" w:vAnchor="margin" w:hAnchor="text" w:yAlign="inline"/>
              <w:tabs>
                <w:tab w:val="right" w:pos="10206"/>
              </w:tabs>
              <w:jc w:val="left"/>
              <w:rPr>
                <w:color w:val="0000FF"/>
              </w:rPr>
            </w:pPr>
            <w:r w:rsidRPr="003167FF">
              <w:rPr>
                <w:color w:val="0000FF"/>
              </w:rPr>
              <w:tab/>
            </w:r>
          </w:p>
        </w:tc>
      </w:tr>
      <w:tr w:rsidR="00D82E6F" w:rsidRPr="003167FF" w14:paraId="135703F2" w14:textId="77777777" w:rsidTr="005E4BB2">
        <w:trPr>
          <w:trHeight w:hRule="exact" w:val="1531"/>
        </w:trPr>
        <w:tc>
          <w:tcPr>
            <w:tcW w:w="4883" w:type="dxa"/>
            <w:shd w:val="clear" w:color="auto" w:fill="auto"/>
          </w:tcPr>
          <w:p w14:paraId="4743C82D" w14:textId="25DD6BC1" w:rsidR="00D82E6F" w:rsidRPr="003167FF" w:rsidRDefault="00AD0DA7" w:rsidP="00D82E6F">
            <w:pPr>
              <w:rPr>
                <w:i/>
              </w:rPr>
            </w:pPr>
            <w:r w:rsidRPr="003167FF">
              <w:rPr>
                <w:i/>
                <w:noProof/>
              </w:rPr>
              <w:drawing>
                <wp:inline distT="0" distB="0" distL="0" distR="0" wp14:anchorId="6E429F5D" wp14:editId="4ABF3EEA">
                  <wp:extent cx="1288415" cy="80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8415" cy="803275"/>
                          </a:xfrm>
                          <a:prstGeom prst="rect">
                            <a:avLst/>
                          </a:prstGeom>
                          <a:noFill/>
                          <a:ln>
                            <a:noFill/>
                          </a:ln>
                        </pic:spPr>
                      </pic:pic>
                    </a:graphicData>
                  </a:graphic>
                </wp:inline>
              </w:drawing>
            </w:r>
          </w:p>
        </w:tc>
        <w:tc>
          <w:tcPr>
            <w:tcW w:w="5540" w:type="dxa"/>
            <w:shd w:val="clear" w:color="auto" w:fill="auto"/>
          </w:tcPr>
          <w:p w14:paraId="0E63523F" w14:textId="3BB64349" w:rsidR="00D82E6F" w:rsidRPr="003167FF" w:rsidRDefault="00AD0DA7" w:rsidP="00D82E6F">
            <w:pPr>
              <w:jc w:val="right"/>
            </w:pPr>
            <w:r w:rsidRPr="003167FF">
              <w:rPr>
                <w:noProof/>
              </w:rPr>
              <w:drawing>
                <wp:inline distT="0" distB="0" distL="0" distR="0" wp14:anchorId="6B8977E6" wp14:editId="5EC16115">
                  <wp:extent cx="1621790" cy="954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21790" cy="954405"/>
                          </a:xfrm>
                          <a:prstGeom prst="rect">
                            <a:avLst/>
                          </a:prstGeom>
                          <a:noFill/>
                          <a:ln>
                            <a:noFill/>
                          </a:ln>
                        </pic:spPr>
                      </pic:pic>
                    </a:graphicData>
                  </a:graphic>
                </wp:inline>
              </w:drawing>
            </w:r>
          </w:p>
        </w:tc>
      </w:tr>
      <w:tr w:rsidR="00D82E6F" w:rsidRPr="003167FF" w14:paraId="48DEBCEB" w14:textId="77777777" w:rsidTr="005E4BB2">
        <w:trPr>
          <w:trHeight w:hRule="exact" w:val="5783"/>
        </w:trPr>
        <w:tc>
          <w:tcPr>
            <w:tcW w:w="10423" w:type="dxa"/>
            <w:gridSpan w:val="2"/>
            <w:shd w:val="clear" w:color="auto" w:fill="auto"/>
          </w:tcPr>
          <w:p w14:paraId="56990EEF" w14:textId="1ABA2CED" w:rsidR="00D82E6F" w:rsidRPr="003167FF" w:rsidRDefault="00D82E6F" w:rsidP="00312C76"/>
        </w:tc>
      </w:tr>
      <w:tr w:rsidR="00D82E6F" w:rsidRPr="003167FF" w14:paraId="4C89EF09" w14:textId="77777777" w:rsidTr="005E4BB2">
        <w:trPr>
          <w:cantSplit/>
          <w:trHeight w:hRule="exact" w:val="964"/>
        </w:trPr>
        <w:tc>
          <w:tcPr>
            <w:tcW w:w="10423" w:type="dxa"/>
            <w:gridSpan w:val="2"/>
            <w:shd w:val="clear" w:color="auto" w:fill="auto"/>
          </w:tcPr>
          <w:p w14:paraId="240251E6" w14:textId="7D5BBC50" w:rsidR="00D82E6F" w:rsidRPr="003167FF" w:rsidRDefault="00D82E6F" w:rsidP="00D82E6F">
            <w:pPr>
              <w:rPr>
                <w:sz w:val="16"/>
              </w:rPr>
            </w:pPr>
            <w:bookmarkStart w:id="8" w:name="warningNotice"/>
            <w:r w:rsidRPr="003167FF">
              <w:rPr>
                <w:sz w:val="16"/>
              </w:rPr>
              <w:t>The present document has been developed within the 3rd Generation Partnership Project (3GPP</w:t>
            </w:r>
            <w:r w:rsidRPr="003167FF">
              <w:rPr>
                <w:sz w:val="16"/>
                <w:vertAlign w:val="superscript"/>
              </w:rPr>
              <w:t xml:space="preserve"> TM</w:t>
            </w:r>
            <w:r w:rsidRPr="003167FF">
              <w:rPr>
                <w:sz w:val="16"/>
              </w:rPr>
              <w:t>) and may be further elaborated for the purposes of 3GPP.</w:t>
            </w:r>
            <w:r w:rsidRPr="003167FF">
              <w:rPr>
                <w:sz w:val="16"/>
              </w:rPr>
              <w:br/>
              <w:t>The present document has not been subject to any approval process by the 3GPP</w:t>
            </w:r>
            <w:r w:rsidRPr="003167FF">
              <w:rPr>
                <w:sz w:val="16"/>
                <w:vertAlign w:val="superscript"/>
              </w:rPr>
              <w:t xml:space="preserve"> </w:t>
            </w:r>
            <w:r w:rsidRPr="003167FF">
              <w:rPr>
                <w:sz w:val="16"/>
              </w:rPr>
              <w:t>Organizational Partners and shall not be implemented.</w:t>
            </w:r>
            <w:r w:rsidRPr="003167FF">
              <w:rPr>
                <w:sz w:val="16"/>
              </w:rPr>
              <w:br/>
              <w:t>This Specification is provided for future development work within 3GPP</w:t>
            </w:r>
            <w:r w:rsidRPr="003167FF">
              <w:rPr>
                <w:sz w:val="16"/>
                <w:vertAlign w:val="superscript"/>
              </w:rPr>
              <w:t xml:space="preserve"> </w:t>
            </w:r>
            <w:r w:rsidRPr="003167FF">
              <w:rPr>
                <w:sz w:val="16"/>
              </w:rPr>
              <w:t>only. The Organizational Partners accept no liability for any use of this Specification.</w:t>
            </w:r>
            <w:r w:rsidRPr="003167FF">
              <w:rPr>
                <w:sz w:val="16"/>
              </w:rPr>
              <w:br/>
              <w:t>Specifications and Reports for implementation of the 3GPP</w:t>
            </w:r>
            <w:r w:rsidRPr="003167FF">
              <w:rPr>
                <w:sz w:val="16"/>
                <w:vertAlign w:val="superscript"/>
              </w:rPr>
              <w:t xml:space="preserve"> TM</w:t>
            </w:r>
            <w:r w:rsidRPr="003167FF">
              <w:rPr>
                <w:sz w:val="16"/>
              </w:rPr>
              <w:t xml:space="preserve"> system should be obtained via the 3GPP Organizational Partners' Publications Offices.</w:t>
            </w:r>
            <w:bookmarkEnd w:id="8"/>
          </w:p>
          <w:p w14:paraId="080CA5D2" w14:textId="77777777" w:rsidR="00D82E6F" w:rsidRPr="003167FF" w:rsidRDefault="00D82E6F" w:rsidP="00D82E6F">
            <w:pPr>
              <w:pStyle w:val="ZV"/>
              <w:framePr w:w="0" w:wrap="auto" w:vAnchor="margin" w:hAnchor="text" w:yAlign="inline"/>
            </w:pPr>
          </w:p>
          <w:p w14:paraId="684224C8" w14:textId="77777777" w:rsidR="00D82E6F" w:rsidRPr="003167FF" w:rsidRDefault="00D82E6F" w:rsidP="00D82E6F">
            <w:pPr>
              <w:rPr>
                <w:sz w:val="16"/>
              </w:rPr>
            </w:pPr>
          </w:p>
        </w:tc>
      </w:tr>
      <w:bookmarkEnd w:id="0"/>
    </w:tbl>
    <w:p w14:paraId="62A41910" w14:textId="77777777" w:rsidR="00080512" w:rsidRPr="003167FF" w:rsidRDefault="00080512">
      <w:pPr>
        <w:sectPr w:rsidR="00080512" w:rsidRPr="003167FF"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3167FF" w14:paraId="779AAB31" w14:textId="77777777" w:rsidTr="00133525">
        <w:trPr>
          <w:trHeight w:hRule="exact" w:val="5670"/>
        </w:trPr>
        <w:tc>
          <w:tcPr>
            <w:tcW w:w="10423" w:type="dxa"/>
            <w:shd w:val="clear" w:color="auto" w:fill="auto"/>
          </w:tcPr>
          <w:p w14:paraId="4C627120" w14:textId="77777777" w:rsidR="00E16509" w:rsidRPr="003167FF" w:rsidRDefault="00E16509" w:rsidP="00E16509">
            <w:pPr>
              <w:pStyle w:val="Guidance"/>
            </w:pPr>
            <w:bookmarkStart w:id="9" w:name="page2"/>
          </w:p>
        </w:tc>
      </w:tr>
      <w:tr w:rsidR="00E16509" w:rsidRPr="003167FF" w14:paraId="7A3B3A7F" w14:textId="77777777" w:rsidTr="00C074DD">
        <w:trPr>
          <w:trHeight w:hRule="exact" w:val="5387"/>
        </w:trPr>
        <w:tc>
          <w:tcPr>
            <w:tcW w:w="10423" w:type="dxa"/>
            <w:shd w:val="clear" w:color="auto" w:fill="auto"/>
          </w:tcPr>
          <w:p w14:paraId="03A67D73" w14:textId="77777777" w:rsidR="00E16509" w:rsidRPr="003167FF" w:rsidRDefault="00E16509" w:rsidP="00133525">
            <w:pPr>
              <w:pStyle w:val="FP"/>
              <w:spacing w:after="240"/>
              <w:ind w:left="2835" w:right="2835"/>
              <w:jc w:val="center"/>
              <w:rPr>
                <w:rFonts w:ascii="Arial" w:hAnsi="Arial"/>
                <w:b/>
                <w:i/>
              </w:rPr>
            </w:pPr>
            <w:bookmarkStart w:id="10" w:name="coords3gpp"/>
            <w:r w:rsidRPr="003167FF">
              <w:rPr>
                <w:rFonts w:ascii="Arial" w:hAnsi="Arial"/>
                <w:b/>
                <w:i/>
              </w:rPr>
              <w:t>3GPP</w:t>
            </w:r>
          </w:p>
          <w:p w14:paraId="252767FD" w14:textId="77777777" w:rsidR="00E16509" w:rsidRPr="003167FF" w:rsidRDefault="00E16509" w:rsidP="00133525">
            <w:pPr>
              <w:pStyle w:val="FP"/>
              <w:pBdr>
                <w:bottom w:val="single" w:sz="6" w:space="1" w:color="auto"/>
              </w:pBdr>
              <w:ind w:left="2835" w:right="2835"/>
              <w:jc w:val="center"/>
            </w:pPr>
            <w:r w:rsidRPr="003167FF">
              <w:t>Postal address</w:t>
            </w:r>
          </w:p>
          <w:p w14:paraId="73CD2C20" w14:textId="77777777" w:rsidR="00E16509" w:rsidRPr="003167FF" w:rsidRDefault="00E16509" w:rsidP="00133525">
            <w:pPr>
              <w:pStyle w:val="FP"/>
              <w:ind w:left="2835" w:right="2835"/>
              <w:jc w:val="center"/>
              <w:rPr>
                <w:rFonts w:ascii="Arial" w:hAnsi="Arial"/>
                <w:sz w:val="18"/>
              </w:rPr>
            </w:pPr>
          </w:p>
          <w:p w14:paraId="2122B1F3" w14:textId="77777777" w:rsidR="00E16509" w:rsidRPr="003167FF" w:rsidRDefault="00E16509" w:rsidP="00133525">
            <w:pPr>
              <w:pStyle w:val="FP"/>
              <w:pBdr>
                <w:bottom w:val="single" w:sz="6" w:space="1" w:color="auto"/>
              </w:pBdr>
              <w:spacing w:before="240"/>
              <w:ind w:left="2835" w:right="2835"/>
              <w:jc w:val="center"/>
            </w:pPr>
            <w:r w:rsidRPr="003167FF">
              <w:t>3GPP support office address</w:t>
            </w:r>
          </w:p>
          <w:p w14:paraId="4B118786" w14:textId="77777777" w:rsidR="00E16509" w:rsidRPr="003545BC" w:rsidRDefault="00E16509" w:rsidP="00133525">
            <w:pPr>
              <w:pStyle w:val="FP"/>
              <w:ind w:left="2835" w:right="2835"/>
              <w:jc w:val="center"/>
              <w:rPr>
                <w:rFonts w:ascii="Arial" w:hAnsi="Arial"/>
                <w:sz w:val="18"/>
                <w:lang w:val="fr-FR"/>
              </w:rPr>
            </w:pPr>
            <w:r w:rsidRPr="003545BC">
              <w:rPr>
                <w:rFonts w:ascii="Arial" w:hAnsi="Arial"/>
                <w:sz w:val="18"/>
                <w:lang w:val="fr-FR"/>
              </w:rPr>
              <w:t>650 Route des Lucioles - Sophia Antipolis</w:t>
            </w:r>
          </w:p>
          <w:p w14:paraId="7A890E1F" w14:textId="77777777" w:rsidR="00E16509" w:rsidRPr="003545BC" w:rsidRDefault="00E16509" w:rsidP="00133525">
            <w:pPr>
              <w:pStyle w:val="FP"/>
              <w:ind w:left="2835" w:right="2835"/>
              <w:jc w:val="center"/>
              <w:rPr>
                <w:rFonts w:ascii="Arial" w:hAnsi="Arial"/>
                <w:sz w:val="18"/>
                <w:lang w:val="fr-FR"/>
              </w:rPr>
            </w:pPr>
            <w:r w:rsidRPr="003545BC">
              <w:rPr>
                <w:rFonts w:ascii="Arial" w:hAnsi="Arial"/>
                <w:sz w:val="18"/>
                <w:lang w:val="fr-FR"/>
              </w:rPr>
              <w:t>Valbonne - FRANCE</w:t>
            </w:r>
          </w:p>
          <w:p w14:paraId="76EFB16C" w14:textId="77777777" w:rsidR="00E16509" w:rsidRPr="003167FF" w:rsidRDefault="00E16509" w:rsidP="00133525">
            <w:pPr>
              <w:pStyle w:val="FP"/>
              <w:spacing w:after="20"/>
              <w:ind w:left="2835" w:right="2835"/>
              <w:jc w:val="center"/>
              <w:rPr>
                <w:rFonts w:ascii="Arial" w:hAnsi="Arial"/>
                <w:sz w:val="18"/>
              </w:rPr>
            </w:pPr>
            <w:r w:rsidRPr="003167FF">
              <w:rPr>
                <w:rFonts w:ascii="Arial" w:hAnsi="Arial"/>
                <w:sz w:val="18"/>
              </w:rPr>
              <w:t>Tel.: +33 4 92 94 42 00 Fax: +33 4 93 65 47 16</w:t>
            </w:r>
          </w:p>
          <w:p w14:paraId="6476674E" w14:textId="77777777" w:rsidR="00E16509" w:rsidRPr="003167FF" w:rsidRDefault="00E16509" w:rsidP="00133525">
            <w:pPr>
              <w:pStyle w:val="FP"/>
              <w:pBdr>
                <w:bottom w:val="single" w:sz="6" w:space="1" w:color="auto"/>
              </w:pBdr>
              <w:spacing w:before="240"/>
              <w:ind w:left="2835" w:right="2835"/>
              <w:jc w:val="center"/>
            </w:pPr>
            <w:r w:rsidRPr="003167FF">
              <w:t>Internet</w:t>
            </w:r>
          </w:p>
          <w:p w14:paraId="2D660AE8" w14:textId="77777777" w:rsidR="00E16509" w:rsidRPr="003167FF" w:rsidRDefault="00E16509" w:rsidP="00133525">
            <w:pPr>
              <w:pStyle w:val="FP"/>
              <w:ind w:left="2835" w:right="2835"/>
              <w:jc w:val="center"/>
              <w:rPr>
                <w:rFonts w:ascii="Arial" w:hAnsi="Arial"/>
                <w:sz w:val="18"/>
              </w:rPr>
            </w:pPr>
            <w:r w:rsidRPr="003167FF">
              <w:rPr>
                <w:rFonts w:ascii="Arial" w:hAnsi="Arial"/>
                <w:sz w:val="18"/>
              </w:rPr>
              <w:t>http://www.3gpp.org</w:t>
            </w:r>
            <w:bookmarkEnd w:id="10"/>
          </w:p>
          <w:p w14:paraId="3EBD2B84" w14:textId="77777777" w:rsidR="00E16509" w:rsidRPr="003167FF" w:rsidRDefault="00E16509" w:rsidP="00133525"/>
        </w:tc>
      </w:tr>
      <w:tr w:rsidR="00E16509" w:rsidRPr="003167FF" w14:paraId="1D69F471" w14:textId="77777777" w:rsidTr="00C074DD">
        <w:tc>
          <w:tcPr>
            <w:tcW w:w="10423" w:type="dxa"/>
            <w:shd w:val="clear" w:color="auto" w:fill="auto"/>
            <w:vAlign w:val="bottom"/>
          </w:tcPr>
          <w:p w14:paraId="4D400848" w14:textId="77777777" w:rsidR="00E16509" w:rsidRPr="003167FF" w:rsidRDefault="00E16509" w:rsidP="00133525">
            <w:pPr>
              <w:pStyle w:val="FP"/>
              <w:pBdr>
                <w:bottom w:val="single" w:sz="6" w:space="1" w:color="auto"/>
              </w:pBdr>
              <w:spacing w:after="240"/>
              <w:jc w:val="center"/>
              <w:rPr>
                <w:rFonts w:ascii="Arial" w:hAnsi="Arial"/>
                <w:b/>
                <w:i/>
                <w:noProof/>
              </w:rPr>
            </w:pPr>
            <w:bookmarkStart w:id="11" w:name="copyrightNotification"/>
            <w:r w:rsidRPr="003167FF">
              <w:rPr>
                <w:rFonts w:ascii="Arial" w:hAnsi="Arial"/>
                <w:b/>
                <w:i/>
                <w:noProof/>
              </w:rPr>
              <w:t>Copyright Notification</w:t>
            </w:r>
          </w:p>
          <w:p w14:paraId="2C8A8C99" w14:textId="77777777" w:rsidR="00E16509" w:rsidRPr="003167FF" w:rsidRDefault="00E16509" w:rsidP="00133525">
            <w:pPr>
              <w:pStyle w:val="FP"/>
              <w:jc w:val="center"/>
              <w:rPr>
                <w:noProof/>
              </w:rPr>
            </w:pPr>
            <w:r w:rsidRPr="003167FF">
              <w:rPr>
                <w:noProof/>
              </w:rPr>
              <w:t>No part may be reproduced except as authorized by written permission.</w:t>
            </w:r>
            <w:r w:rsidRPr="003167FF">
              <w:rPr>
                <w:noProof/>
              </w:rPr>
              <w:br/>
              <w:t>The copyright and the foregoing restriction extend to reproduction in all media.</w:t>
            </w:r>
          </w:p>
          <w:p w14:paraId="5A408646" w14:textId="77777777" w:rsidR="00E16509" w:rsidRPr="003167FF" w:rsidRDefault="00E16509" w:rsidP="00133525">
            <w:pPr>
              <w:pStyle w:val="FP"/>
              <w:jc w:val="center"/>
              <w:rPr>
                <w:noProof/>
              </w:rPr>
            </w:pPr>
          </w:p>
          <w:p w14:paraId="786C0A36" w14:textId="5537305B" w:rsidR="00E16509" w:rsidRPr="003167FF" w:rsidRDefault="00E16509" w:rsidP="00133525">
            <w:pPr>
              <w:pStyle w:val="FP"/>
              <w:jc w:val="center"/>
              <w:rPr>
                <w:noProof/>
                <w:sz w:val="18"/>
              </w:rPr>
            </w:pPr>
            <w:r w:rsidRPr="003167FF">
              <w:rPr>
                <w:noProof/>
                <w:sz w:val="18"/>
              </w:rPr>
              <w:t xml:space="preserve">© </w:t>
            </w:r>
            <w:bookmarkStart w:id="12" w:name="copyrightDate"/>
            <w:r w:rsidR="00312C76" w:rsidRPr="003167FF">
              <w:rPr>
                <w:noProof/>
                <w:sz w:val="18"/>
              </w:rPr>
              <w:t>202</w:t>
            </w:r>
            <w:bookmarkEnd w:id="12"/>
            <w:r w:rsidR="00182C3C" w:rsidRPr="003167FF">
              <w:rPr>
                <w:noProof/>
                <w:sz w:val="18"/>
              </w:rPr>
              <w:t>3</w:t>
            </w:r>
            <w:r w:rsidRPr="003167FF">
              <w:rPr>
                <w:noProof/>
                <w:sz w:val="18"/>
              </w:rPr>
              <w:t>, 3GPP Organizational Partners (ARIB, ATIS, CCSA, ETSI, TSDSI, TTA, TTC).</w:t>
            </w:r>
            <w:bookmarkStart w:id="13" w:name="copyrightaddon"/>
            <w:bookmarkEnd w:id="13"/>
          </w:p>
          <w:p w14:paraId="63D0B133" w14:textId="77777777" w:rsidR="00E16509" w:rsidRPr="003167FF" w:rsidRDefault="00E16509" w:rsidP="00133525">
            <w:pPr>
              <w:pStyle w:val="FP"/>
              <w:jc w:val="center"/>
              <w:rPr>
                <w:noProof/>
                <w:sz w:val="18"/>
              </w:rPr>
            </w:pPr>
            <w:r w:rsidRPr="003167FF">
              <w:rPr>
                <w:noProof/>
                <w:sz w:val="18"/>
              </w:rPr>
              <w:t>All rights reserved.</w:t>
            </w:r>
          </w:p>
          <w:p w14:paraId="582AEDD5" w14:textId="77777777" w:rsidR="00E16509" w:rsidRPr="003167FF" w:rsidRDefault="00E16509" w:rsidP="00E16509">
            <w:pPr>
              <w:pStyle w:val="FP"/>
              <w:rPr>
                <w:noProof/>
                <w:sz w:val="18"/>
              </w:rPr>
            </w:pPr>
          </w:p>
          <w:p w14:paraId="01F2EB56" w14:textId="77777777" w:rsidR="00E16509" w:rsidRPr="003167FF" w:rsidRDefault="00E16509" w:rsidP="00E16509">
            <w:pPr>
              <w:pStyle w:val="FP"/>
              <w:rPr>
                <w:noProof/>
                <w:sz w:val="18"/>
              </w:rPr>
            </w:pPr>
            <w:r w:rsidRPr="003167FF">
              <w:rPr>
                <w:noProof/>
                <w:sz w:val="18"/>
              </w:rPr>
              <w:t>UMTS™ is a Trade Mark of ETSI registered for the benefit of its members</w:t>
            </w:r>
          </w:p>
          <w:p w14:paraId="5F3AE562" w14:textId="77777777" w:rsidR="00E16509" w:rsidRPr="003167FF" w:rsidRDefault="00E16509" w:rsidP="00E16509">
            <w:pPr>
              <w:pStyle w:val="FP"/>
              <w:rPr>
                <w:noProof/>
                <w:sz w:val="18"/>
              </w:rPr>
            </w:pPr>
            <w:r w:rsidRPr="003167FF">
              <w:rPr>
                <w:noProof/>
                <w:sz w:val="18"/>
              </w:rPr>
              <w:t>3GPP™ is a Trade Mark of ETSI registered for the benefit of its Members and of the 3GPP Organizational Partners</w:t>
            </w:r>
            <w:r w:rsidRPr="003167FF">
              <w:rPr>
                <w:noProof/>
                <w:sz w:val="18"/>
              </w:rPr>
              <w:br/>
              <w:t>LTE™ is a Trade Mark of ETSI registered for the benefit of its Members and of the 3GPP Organizational Partners</w:t>
            </w:r>
          </w:p>
          <w:p w14:paraId="717EC1B5" w14:textId="77777777" w:rsidR="00E16509" w:rsidRPr="003167FF" w:rsidRDefault="00E16509" w:rsidP="00E16509">
            <w:pPr>
              <w:pStyle w:val="FP"/>
              <w:rPr>
                <w:noProof/>
                <w:sz w:val="18"/>
              </w:rPr>
            </w:pPr>
            <w:r w:rsidRPr="003167FF">
              <w:rPr>
                <w:noProof/>
                <w:sz w:val="18"/>
              </w:rPr>
              <w:t>GSM® and the GSM logo are registered and owned by the GSM Association</w:t>
            </w:r>
            <w:bookmarkEnd w:id="11"/>
          </w:p>
          <w:p w14:paraId="26DA3D2F" w14:textId="77777777" w:rsidR="00E16509" w:rsidRPr="003167FF" w:rsidRDefault="00E16509" w:rsidP="00133525"/>
        </w:tc>
      </w:tr>
      <w:bookmarkEnd w:id="9"/>
    </w:tbl>
    <w:p w14:paraId="1800EFCE" w14:textId="77777777" w:rsidR="00312C76" w:rsidRPr="003167FF" w:rsidRDefault="00080512" w:rsidP="00312C76">
      <w:pPr>
        <w:pStyle w:val="TT"/>
      </w:pPr>
      <w:r w:rsidRPr="003167FF">
        <w:br w:type="page"/>
      </w:r>
      <w:bookmarkStart w:id="14" w:name="tableOfContents"/>
      <w:bookmarkEnd w:id="14"/>
      <w:r w:rsidR="00312C76" w:rsidRPr="003167FF">
        <w:lastRenderedPageBreak/>
        <w:t>Contents</w:t>
      </w:r>
    </w:p>
    <w:p w14:paraId="11090274" w14:textId="7E62982D" w:rsidR="00467C65" w:rsidRDefault="00312C76">
      <w:pPr>
        <w:pStyle w:val="TOC1"/>
        <w:rPr>
          <w:rFonts w:asciiTheme="minorHAnsi" w:eastAsiaTheme="minorEastAsia" w:hAnsiTheme="minorHAnsi" w:cstheme="minorBidi"/>
          <w:noProof/>
          <w:kern w:val="2"/>
          <w:szCs w:val="22"/>
          <w:lang w:eastAsia="en-GB"/>
          <w14:ligatures w14:val="standardContextual"/>
        </w:rPr>
      </w:pPr>
      <w:r w:rsidRPr="003167FF">
        <w:fldChar w:fldCharType="begin"/>
      </w:r>
      <w:r w:rsidRPr="003167FF">
        <w:instrText xml:space="preserve"> TOC \o "1-9" </w:instrText>
      </w:r>
      <w:r w:rsidRPr="003167FF">
        <w:fldChar w:fldCharType="separate"/>
      </w:r>
      <w:r w:rsidR="00467C65">
        <w:rPr>
          <w:noProof/>
        </w:rPr>
        <w:t>Foreword</w:t>
      </w:r>
      <w:r w:rsidR="00467C65">
        <w:rPr>
          <w:noProof/>
        </w:rPr>
        <w:tab/>
      </w:r>
      <w:r w:rsidR="00467C65">
        <w:rPr>
          <w:noProof/>
        </w:rPr>
        <w:fldChar w:fldCharType="begin"/>
      </w:r>
      <w:r w:rsidR="00467C65">
        <w:rPr>
          <w:noProof/>
        </w:rPr>
        <w:instrText xml:space="preserve"> PAGEREF _Toc155355259 \h </w:instrText>
      </w:r>
      <w:r w:rsidR="00467C65">
        <w:rPr>
          <w:noProof/>
        </w:rPr>
      </w:r>
      <w:r w:rsidR="00467C65">
        <w:rPr>
          <w:noProof/>
        </w:rPr>
        <w:fldChar w:fldCharType="separate"/>
      </w:r>
      <w:r w:rsidR="00467C65">
        <w:rPr>
          <w:noProof/>
        </w:rPr>
        <w:t>18</w:t>
      </w:r>
      <w:r w:rsidR="00467C65">
        <w:rPr>
          <w:noProof/>
        </w:rPr>
        <w:fldChar w:fldCharType="end"/>
      </w:r>
    </w:p>
    <w:p w14:paraId="21AFE486" w14:textId="37C16358" w:rsidR="00467C65" w:rsidRDefault="00467C65">
      <w:pPr>
        <w:pStyle w:val="TOC1"/>
        <w:rPr>
          <w:rFonts w:asciiTheme="minorHAnsi" w:eastAsiaTheme="minorEastAsia" w:hAnsiTheme="minorHAnsi" w:cstheme="minorBidi"/>
          <w:noProof/>
          <w:kern w:val="2"/>
          <w:szCs w:val="22"/>
          <w:lang w:eastAsia="en-GB"/>
          <w14:ligatures w14:val="standardContextual"/>
        </w:rPr>
      </w:pPr>
      <w:r>
        <w:rPr>
          <w:noProof/>
        </w:rPr>
        <w:t>Introduction</w:t>
      </w:r>
      <w:r>
        <w:rPr>
          <w:noProof/>
        </w:rPr>
        <w:tab/>
      </w:r>
      <w:r>
        <w:rPr>
          <w:noProof/>
        </w:rPr>
        <w:fldChar w:fldCharType="begin"/>
      </w:r>
      <w:r>
        <w:rPr>
          <w:noProof/>
        </w:rPr>
        <w:instrText xml:space="preserve"> PAGEREF _Toc155355260 \h </w:instrText>
      </w:r>
      <w:r>
        <w:rPr>
          <w:noProof/>
        </w:rPr>
      </w:r>
      <w:r>
        <w:rPr>
          <w:noProof/>
        </w:rPr>
        <w:fldChar w:fldCharType="separate"/>
      </w:r>
      <w:r>
        <w:rPr>
          <w:noProof/>
        </w:rPr>
        <w:t>18</w:t>
      </w:r>
      <w:r>
        <w:rPr>
          <w:noProof/>
        </w:rPr>
        <w:fldChar w:fldCharType="end"/>
      </w:r>
    </w:p>
    <w:p w14:paraId="73DEADFC" w14:textId="7C9C792B" w:rsidR="00467C65" w:rsidRDefault="00467C65">
      <w:pPr>
        <w:pStyle w:val="TOC1"/>
        <w:rPr>
          <w:rFonts w:asciiTheme="minorHAnsi" w:eastAsiaTheme="minorEastAsia" w:hAnsiTheme="minorHAnsi" w:cstheme="minorBidi"/>
          <w:noProof/>
          <w:kern w:val="2"/>
          <w:szCs w:val="22"/>
          <w:lang w:eastAsia="en-GB"/>
          <w14:ligatures w14:val="standardContextual"/>
        </w:rPr>
      </w:pPr>
      <w:r>
        <w:rPr>
          <w:noProof/>
        </w:rPr>
        <w:t>1</w:t>
      </w:r>
      <w:r>
        <w:rPr>
          <w:rFonts w:asciiTheme="minorHAnsi" w:eastAsiaTheme="minorEastAsia" w:hAnsiTheme="minorHAnsi" w:cstheme="minorBidi"/>
          <w:noProof/>
          <w:kern w:val="2"/>
          <w:szCs w:val="22"/>
          <w:lang w:eastAsia="en-GB"/>
          <w14:ligatures w14:val="standardContextual"/>
        </w:rPr>
        <w:tab/>
      </w:r>
      <w:r>
        <w:rPr>
          <w:noProof/>
        </w:rPr>
        <w:t>Scope</w:t>
      </w:r>
      <w:r>
        <w:rPr>
          <w:noProof/>
        </w:rPr>
        <w:tab/>
      </w:r>
      <w:r>
        <w:rPr>
          <w:noProof/>
        </w:rPr>
        <w:fldChar w:fldCharType="begin"/>
      </w:r>
      <w:r>
        <w:rPr>
          <w:noProof/>
        </w:rPr>
        <w:instrText xml:space="preserve"> PAGEREF _Toc155355261 \h </w:instrText>
      </w:r>
      <w:r>
        <w:rPr>
          <w:noProof/>
        </w:rPr>
      </w:r>
      <w:r>
        <w:rPr>
          <w:noProof/>
        </w:rPr>
        <w:fldChar w:fldCharType="separate"/>
      </w:r>
      <w:r>
        <w:rPr>
          <w:noProof/>
        </w:rPr>
        <w:t>19</w:t>
      </w:r>
      <w:r>
        <w:rPr>
          <w:noProof/>
        </w:rPr>
        <w:fldChar w:fldCharType="end"/>
      </w:r>
    </w:p>
    <w:p w14:paraId="40C59D6C" w14:textId="5FAE5C22" w:rsidR="00467C65" w:rsidRDefault="00467C65">
      <w:pPr>
        <w:pStyle w:val="TOC1"/>
        <w:rPr>
          <w:rFonts w:asciiTheme="minorHAnsi" w:eastAsiaTheme="minorEastAsia" w:hAnsiTheme="minorHAnsi" w:cstheme="minorBidi"/>
          <w:noProof/>
          <w:kern w:val="2"/>
          <w:szCs w:val="22"/>
          <w:lang w:eastAsia="en-GB"/>
          <w14:ligatures w14:val="standardContextual"/>
        </w:rPr>
      </w:pPr>
      <w:r>
        <w:rPr>
          <w:noProof/>
        </w:rPr>
        <w:t>2</w:t>
      </w:r>
      <w:r>
        <w:rPr>
          <w:rFonts w:asciiTheme="minorHAnsi" w:eastAsiaTheme="minorEastAsia" w:hAnsiTheme="minorHAnsi" w:cstheme="minorBidi"/>
          <w:noProof/>
          <w:kern w:val="2"/>
          <w:szCs w:val="22"/>
          <w:lang w:eastAsia="en-GB"/>
          <w14:ligatures w14:val="standardContextual"/>
        </w:rPr>
        <w:tab/>
      </w:r>
      <w:r>
        <w:rPr>
          <w:noProof/>
        </w:rPr>
        <w:t>References</w:t>
      </w:r>
      <w:r>
        <w:rPr>
          <w:noProof/>
        </w:rPr>
        <w:tab/>
      </w:r>
      <w:r>
        <w:rPr>
          <w:noProof/>
        </w:rPr>
        <w:fldChar w:fldCharType="begin"/>
      </w:r>
      <w:r>
        <w:rPr>
          <w:noProof/>
        </w:rPr>
        <w:instrText xml:space="preserve"> PAGEREF _Toc155355262 \h </w:instrText>
      </w:r>
      <w:r>
        <w:rPr>
          <w:noProof/>
        </w:rPr>
      </w:r>
      <w:r>
        <w:rPr>
          <w:noProof/>
        </w:rPr>
        <w:fldChar w:fldCharType="separate"/>
      </w:r>
      <w:r>
        <w:rPr>
          <w:noProof/>
        </w:rPr>
        <w:t>19</w:t>
      </w:r>
      <w:r>
        <w:rPr>
          <w:noProof/>
        </w:rPr>
        <w:fldChar w:fldCharType="end"/>
      </w:r>
    </w:p>
    <w:p w14:paraId="78352241" w14:textId="1F46FD6C" w:rsidR="00467C65" w:rsidRDefault="00467C65">
      <w:pPr>
        <w:pStyle w:val="TOC1"/>
        <w:rPr>
          <w:rFonts w:asciiTheme="minorHAnsi" w:eastAsiaTheme="minorEastAsia" w:hAnsiTheme="minorHAnsi" w:cstheme="minorBidi"/>
          <w:noProof/>
          <w:kern w:val="2"/>
          <w:szCs w:val="22"/>
          <w:lang w:eastAsia="en-GB"/>
          <w14:ligatures w14:val="standardContextual"/>
        </w:rPr>
      </w:pPr>
      <w:r>
        <w:rPr>
          <w:noProof/>
        </w:rPr>
        <w:t>3</w:t>
      </w:r>
      <w:r>
        <w:rPr>
          <w:rFonts w:asciiTheme="minorHAnsi" w:eastAsiaTheme="minorEastAsia" w:hAnsiTheme="minorHAnsi" w:cstheme="minorBidi"/>
          <w:noProof/>
          <w:kern w:val="2"/>
          <w:szCs w:val="22"/>
          <w:lang w:eastAsia="en-GB"/>
          <w14:ligatures w14:val="standardContextual"/>
        </w:rPr>
        <w:tab/>
      </w:r>
      <w:r>
        <w:rPr>
          <w:noProof/>
        </w:rPr>
        <w:t>Definitions, symbols and abbreviations</w:t>
      </w:r>
      <w:r>
        <w:rPr>
          <w:noProof/>
        </w:rPr>
        <w:tab/>
      </w:r>
      <w:r>
        <w:rPr>
          <w:noProof/>
        </w:rPr>
        <w:fldChar w:fldCharType="begin"/>
      </w:r>
      <w:r>
        <w:rPr>
          <w:noProof/>
        </w:rPr>
        <w:instrText xml:space="preserve"> PAGEREF _Toc155355263 \h </w:instrText>
      </w:r>
      <w:r>
        <w:rPr>
          <w:noProof/>
        </w:rPr>
      </w:r>
      <w:r>
        <w:rPr>
          <w:noProof/>
        </w:rPr>
        <w:fldChar w:fldCharType="separate"/>
      </w:r>
      <w:r>
        <w:rPr>
          <w:noProof/>
        </w:rPr>
        <w:t>21</w:t>
      </w:r>
      <w:r>
        <w:rPr>
          <w:noProof/>
        </w:rPr>
        <w:fldChar w:fldCharType="end"/>
      </w:r>
    </w:p>
    <w:p w14:paraId="297018A4" w14:textId="72FDBB09"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3.1</w:t>
      </w:r>
      <w:r>
        <w:rPr>
          <w:rFonts w:asciiTheme="minorHAnsi" w:eastAsiaTheme="minorEastAsia" w:hAnsiTheme="minorHAnsi" w:cstheme="minorBidi"/>
          <w:noProof/>
          <w:kern w:val="2"/>
          <w:sz w:val="22"/>
          <w:szCs w:val="22"/>
          <w:lang w:eastAsia="en-GB"/>
          <w14:ligatures w14:val="standardContextual"/>
        </w:rPr>
        <w:tab/>
      </w:r>
      <w:r>
        <w:rPr>
          <w:noProof/>
        </w:rPr>
        <w:t>Definitions</w:t>
      </w:r>
      <w:r>
        <w:rPr>
          <w:noProof/>
        </w:rPr>
        <w:tab/>
      </w:r>
      <w:r>
        <w:rPr>
          <w:noProof/>
        </w:rPr>
        <w:fldChar w:fldCharType="begin"/>
      </w:r>
      <w:r>
        <w:rPr>
          <w:noProof/>
        </w:rPr>
        <w:instrText xml:space="preserve"> PAGEREF _Toc155355264 \h </w:instrText>
      </w:r>
      <w:r>
        <w:rPr>
          <w:noProof/>
        </w:rPr>
      </w:r>
      <w:r>
        <w:rPr>
          <w:noProof/>
        </w:rPr>
        <w:fldChar w:fldCharType="separate"/>
      </w:r>
      <w:r>
        <w:rPr>
          <w:noProof/>
        </w:rPr>
        <w:t>21</w:t>
      </w:r>
      <w:r>
        <w:rPr>
          <w:noProof/>
        </w:rPr>
        <w:fldChar w:fldCharType="end"/>
      </w:r>
    </w:p>
    <w:p w14:paraId="4C6E1D53" w14:textId="7694962D"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3.2</w:t>
      </w:r>
      <w:r>
        <w:rPr>
          <w:rFonts w:asciiTheme="minorHAnsi" w:eastAsiaTheme="minorEastAsia" w:hAnsiTheme="minorHAnsi" w:cstheme="minorBidi"/>
          <w:noProof/>
          <w:kern w:val="2"/>
          <w:sz w:val="22"/>
          <w:szCs w:val="22"/>
          <w:lang w:eastAsia="en-GB"/>
          <w14:ligatures w14:val="standardContextual"/>
        </w:rPr>
        <w:tab/>
      </w:r>
      <w:r>
        <w:rPr>
          <w:noProof/>
        </w:rPr>
        <w:t>Abbreviations</w:t>
      </w:r>
      <w:r>
        <w:rPr>
          <w:noProof/>
        </w:rPr>
        <w:tab/>
      </w:r>
      <w:r>
        <w:rPr>
          <w:noProof/>
        </w:rPr>
        <w:fldChar w:fldCharType="begin"/>
      </w:r>
      <w:r>
        <w:rPr>
          <w:noProof/>
        </w:rPr>
        <w:instrText xml:space="preserve"> PAGEREF _Toc155355265 \h </w:instrText>
      </w:r>
      <w:r>
        <w:rPr>
          <w:noProof/>
        </w:rPr>
      </w:r>
      <w:r>
        <w:rPr>
          <w:noProof/>
        </w:rPr>
        <w:fldChar w:fldCharType="separate"/>
      </w:r>
      <w:r>
        <w:rPr>
          <w:noProof/>
        </w:rPr>
        <w:t>22</w:t>
      </w:r>
      <w:r>
        <w:rPr>
          <w:noProof/>
        </w:rPr>
        <w:fldChar w:fldCharType="end"/>
      </w:r>
    </w:p>
    <w:p w14:paraId="3767D983" w14:textId="1EA7669B" w:rsidR="00467C65" w:rsidRDefault="00467C65">
      <w:pPr>
        <w:pStyle w:val="TOC1"/>
        <w:rPr>
          <w:rFonts w:asciiTheme="minorHAnsi" w:eastAsiaTheme="minorEastAsia" w:hAnsiTheme="minorHAnsi" w:cstheme="minorBidi"/>
          <w:noProof/>
          <w:kern w:val="2"/>
          <w:szCs w:val="22"/>
          <w:lang w:eastAsia="en-GB"/>
          <w14:ligatures w14:val="standardContextual"/>
        </w:rPr>
      </w:pPr>
      <w:r>
        <w:rPr>
          <w:noProof/>
        </w:rPr>
        <w:t>4</w:t>
      </w:r>
      <w:r>
        <w:rPr>
          <w:rFonts w:asciiTheme="minorHAnsi" w:eastAsiaTheme="minorEastAsia" w:hAnsiTheme="minorHAnsi" w:cstheme="minorBidi"/>
          <w:noProof/>
          <w:kern w:val="2"/>
          <w:szCs w:val="22"/>
          <w:lang w:eastAsia="en-GB"/>
          <w14:ligatures w14:val="standardContextual"/>
        </w:rPr>
        <w:tab/>
      </w:r>
      <w:r>
        <w:rPr>
          <w:noProof/>
        </w:rPr>
        <w:t>Architectural requirements</w:t>
      </w:r>
      <w:r>
        <w:rPr>
          <w:noProof/>
        </w:rPr>
        <w:tab/>
      </w:r>
      <w:r>
        <w:rPr>
          <w:noProof/>
        </w:rPr>
        <w:fldChar w:fldCharType="begin"/>
      </w:r>
      <w:r>
        <w:rPr>
          <w:noProof/>
        </w:rPr>
        <w:instrText xml:space="preserve"> PAGEREF _Toc155355266 \h </w:instrText>
      </w:r>
      <w:r>
        <w:rPr>
          <w:noProof/>
        </w:rPr>
      </w:r>
      <w:r>
        <w:rPr>
          <w:noProof/>
        </w:rPr>
        <w:fldChar w:fldCharType="separate"/>
      </w:r>
      <w:r>
        <w:rPr>
          <w:noProof/>
        </w:rPr>
        <w:t>22</w:t>
      </w:r>
      <w:r>
        <w:rPr>
          <w:noProof/>
        </w:rPr>
        <w:fldChar w:fldCharType="end"/>
      </w:r>
    </w:p>
    <w:p w14:paraId="261040B2" w14:textId="101D0471"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_Toc155355267 \h </w:instrText>
      </w:r>
      <w:r>
        <w:rPr>
          <w:noProof/>
        </w:rPr>
      </w:r>
      <w:r>
        <w:rPr>
          <w:noProof/>
        </w:rPr>
        <w:fldChar w:fldCharType="separate"/>
      </w:r>
      <w:r>
        <w:rPr>
          <w:noProof/>
        </w:rPr>
        <w:t>22</w:t>
      </w:r>
      <w:r>
        <w:rPr>
          <w:noProof/>
        </w:rPr>
        <w:fldChar w:fldCharType="end"/>
      </w:r>
    </w:p>
    <w:p w14:paraId="588EB8CA" w14:textId="00B17B96"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4.1.1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r>
      <w:r>
        <w:rPr>
          <w:noProof/>
        </w:rPr>
        <w:instrText xml:space="preserve"> PAGEREF _Toc155355268 \h </w:instrText>
      </w:r>
      <w:r>
        <w:rPr>
          <w:noProof/>
        </w:rPr>
      </w:r>
      <w:r>
        <w:rPr>
          <w:noProof/>
        </w:rPr>
        <w:fldChar w:fldCharType="separate"/>
      </w:r>
      <w:r>
        <w:rPr>
          <w:noProof/>
        </w:rPr>
        <w:t>22</w:t>
      </w:r>
      <w:r>
        <w:rPr>
          <w:noProof/>
        </w:rPr>
        <w:fldChar w:fldCharType="end"/>
      </w:r>
    </w:p>
    <w:p w14:paraId="76540C33" w14:textId="6731385A"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4.1.2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_Toc155355269 \h </w:instrText>
      </w:r>
      <w:r>
        <w:rPr>
          <w:noProof/>
        </w:rPr>
      </w:r>
      <w:r>
        <w:rPr>
          <w:noProof/>
        </w:rPr>
        <w:fldChar w:fldCharType="separate"/>
      </w:r>
      <w:r>
        <w:rPr>
          <w:noProof/>
        </w:rPr>
        <w:t>23</w:t>
      </w:r>
      <w:r>
        <w:rPr>
          <w:noProof/>
        </w:rPr>
        <w:fldChar w:fldCharType="end"/>
      </w:r>
    </w:p>
    <w:p w14:paraId="1164F32C" w14:textId="42DBAA54"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4.2</w:t>
      </w:r>
      <w:r>
        <w:rPr>
          <w:rFonts w:asciiTheme="minorHAnsi" w:eastAsiaTheme="minorEastAsia" w:hAnsiTheme="minorHAnsi" w:cstheme="minorBidi"/>
          <w:noProof/>
          <w:kern w:val="2"/>
          <w:sz w:val="22"/>
          <w:szCs w:val="22"/>
          <w:lang w:eastAsia="en-GB"/>
          <w14:ligatures w14:val="standardContextual"/>
        </w:rPr>
        <w:tab/>
      </w:r>
      <w:r>
        <w:rPr>
          <w:noProof/>
        </w:rPr>
        <w:t>Deployment models</w:t>
      </w:r>
      <w:r>
        <w:rPr>
          <w:noProof/>
        </w:rPr>
        <w:tab/>
      </w:r>
      <w:r>
        <w:rPr>
          <w:noProof/>
        </w:rPr>
        <w:fldChar w:fldCharType="begin"/>
      </w:r>
      <w:r>
        <w:rPr>
          <w:noProof/>
        </w:rPr>
        <w:instrText xml:space="preserve"> PAGEREF _Toc155355270 \h </w:instrText>
      </w:r>
      <w:r>
        <w:rPr>
          <w:noProof/>
        </w:rPr>
      </w:r>
      <w:r>
        <w:rPr>
          <w:noProof/>
        </w:rPr>
        <w:fldChar w:fldCharType="separate"/>
      </w:r>
      <w:r>
        <w:rPr>
          <w:noProof/>
        </w:rPr>
        <w:t>23</w:t>
      </w:r>
      <w:r>
        <w:rPr>
          <w:noProof/>
        </w:rPr>
        <w:fldChar w:fldCharType="end"/>
      </w:r>
    </w:p>
    <w:p w14:paraId="68D18F29" w14:textId="08B04A96"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4.2.1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r>
      <w:r>
        <w:rPr>
          <w:noProof/>
        </w:rPr>
        <w:instrText xml:space="preserve"> PAGEREF _Toc155355271 \h </w:instrText>
      </w:r>
      <w:r>
        <w:rPr>
          <w:noProof/>
        </w:rPr>
      </w:r>
      <w:r>
        <w:rPr>
          <w:noProof/>
        </w:rPr>
        <w:fldChar w:fldCharType="separate"/>
      </w:r>
      <w:r>
        <w:rPr>
          <w:noProof/>
        </w:rPr>
        <w:t>23</w:t>
      </w:r>
      <w:r>
        <w:rPr>
          <w:noProof/>
        </w:rPr>
        <w:fldChar w:fldCharType="end"/>
      </w:r>
    </w:p>
    <w:p w14:paraId="4A6E103B" w14:textId="0971243E"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4.2.2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_Toc155355272 \h </w:instrText>
      </w:r>
      <w:r>
        <w:rPr>
          <w:noProof/>
        </w:rPr>
      </w:r>
      <w:r>
        <w:rPr>
          <w:noProof/>
        </w:rPr>
        <w:fldChar w:fldCharType="separate"/>
      </w:r>
      <w:r>
        <w:rPr>
          <w:noProof/>
        </w:rPr>
        <w:t>23</w:t>
      </w:r>
      <w:r>
        <w:rPr>
          <w:noProof/>
        </w:rPr>
        <w:fldChar w:fldCharType="end"/>
      </w:r>
    </w:p>
    <w:p w14:paraId="7B717654" w14:textId="7462658C"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4.3</w:t>
      </w:r>
      <w:r>
        <w:rPr>
          <w:rFonts w:asciiTheme="minorHAnsi" w:eastAsiaTheme="minorEastAsia" w:hAnsiTheme="minorHAnsi" w:cstheme="minorBidi"/>
          <w:noProof/>
          <w:kern w:val="2"/>
          <w:sz w:val="22"/>
          <w:szCs w:val="22"/>
          <w:lang w:eastAsia="en-GB"/>
          <w14:ligatures w14:val="standardContextual"/>
        </w:rPr>
        <w:tab/>
      </w:r>
      <w:r>
        <w:rPr>
          <w:noProof/>
        </w:rPr>
        <w:t>Location management</w:t>
      </w:r>
      <w:r>
        <w:rPr>
          <w:noProof/>
        </w:rPr>
        <w:tab/>
      </w:r>
      <w:r>
        <w:rPr>
          <w:noProof/>
        </w:rPr>
        <w:fldChar w:fldCharType="begin"/>
      </w:r>
      <w:r>
        <w:rPr>
          <w:noProof/>
        </w:rPr>
        <w:instrText xml:space="preserve"> PAGEREF _Toc155355273 \h </w:instrText>
      </w:r>
      <w:r>
        <w:rPr>
          <w:noProof/>
        </w:rPr>
      </w:r>
      <w:r>
        <w:rPr>
          <w:noProof/>
        </w:rPr>
        <w:fldChar w:fldCharType="separate"/>
      </w:r>
      <w:r>
        <w:rPr>
          <w:noProof/>
        </w:rPr>
        <w:t>23</w:t>
      </w:r>
      <w:r>
        <w:rPr>
          <w:noProof/>
        </w:rPr>
        <w:fldChar w:fldCharType="end"/>
      </w:r>
    </w:p>
    <w:p w14:paraId="4AD57EFC" w14:textId="3B5301AF"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4.3.1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r>
      <w:r>
        <w:rPr>
          <w:noProof/>
        </w:rPr>
        <w:instrText xml:space="preserve"> PAGEREF _Toc155355274 \h </w:instrText>
      </w:r>
      <w:r>
        <w:rPr>
          <w:noProof/>
        </w:rPr>
      </w:r>
      <w:r>
        <w:rPr>
          <w:noProof/>
        </w:rPr>
        <w:fldChar w:fldCharType="separate"/>
      </w:r>
      <w:r>
        <w:rPr>
          <w:noProof/>
        </w:rPr>
        <w:t>23</w:t>
      </w:r>
      <w:r>
        <w:rPr>
          <w:noProof/>
        </w:rPr>
        <w:fldChar w:fldCharType="end"/>
      </w:r>
    </w:p>
    <w:p w14:paraId="7B7556CB" w14:textId="130B6287"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4.3.2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_Toc155355275 \h </w:instrText>
      </w:r>
      <w:r>
        <w:rPr>
          <w:noProof/>
        </w:rPr>
      </w:r>
      <w:r>
        <w:rPr>
          <w:noProof/>
        </w:rPr>
        <w:fldChar w:fldCharType="separate"/>
      </w:r>
      <w:r>
        <w:rPr>
          <w:noProof/>
        </w:rPr>
        <w:t>23</w:t>
      </w:r>
      <w:r>
        <w:rPr>
          <w:noProof/>
        </w:rPr>
        <w:fldChar w:fldCharType="end"/>
      </w:r>
    </w:p>
    <w:p w14:paraId="5F8FB45D" w14:textId="6AC932E3"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4.4</w:t>
      </w:r>
      <w:r>
        <w:rPr>
          <w:rFonts w:asciiTheme="minorHAnsi" w:eastAsiaTheme="minorEastAsia" w:hAnsiTheme="minorHAnsi" w:cstheme="minorBidi"/>
          <w:noProof/>
          <w:kern w:val="2"/>
          <w:sz w:val="22"/>
          <w:szCs w:val="22"/>
          <w:lang w:eastAsia="en-GB"/>
          <w14:ligatures w14:val="standardContextual"/>
        </w:rPr>
        <w:tab/>
      </w:r>
      <w:r>
        <w:rPr>
          <w:noProof/>
        </w:rPr>
        <w:t>Group management</w:t>
      </w:r>
      <w:r>
        <w:rPr>
          <w:noProof/>
        </w:rPr>
        <w:tab/>
      </w:r>
      <w:r>
        <w:rPr>
          <w:noProof/>
        </w:rPr>
        <w:fldChar w:fldCharType="begin"/>
      </w:r>
      <w:r>
        <w:rPr>
          <w:noProof/>
        </w:rPr>
        <w:instrText xml:space="preserve"> PAGEREF _Toc155355276 \h </w:instrText>
      </w:r>
      <w:r>
        <w:rPr>
          <w:noProof/>
        </w:rPr>
      </w:r>
      <w:r>
        <w:rPr>
          <w:noProof/>
        </w:rPr>
        <w:fldChar w:fldCharType="separate"/>
      </w:r>
      <w:r>
        <w:rPr>
          <w:noProof/>
        </w:rPr>
        <w:t>24</w:t>
      </w:r>
      <w:r>
        <w:rPr>
          <w:noProof/>
        </w:rPr>
        <w:fldChar w:fldCharType="end"/>
      </w:r>
    </w:p>
    <w:p w14:paraId="27072F20" w14:textId="269C31D7"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4.4.1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r>
      <w:r>
        <w:rPr>
          <w:noProof/>
        </w:rPr>
        <w:instrText xml:space="preserve"> PAGEREF _Toc155355277 \h </w:instrText>
      </w:r>
      <w:r>
        <w:rPr>
          <w:noProof/>
        </w:rPr>
      </w:r>
      <w:r>
        <w:rPr>
          <w:noProof/>
        </w:rPr>
        <w:fldChar w:fldCharType="separate"/>
      </w:r>
      <w:r>
        <w:rPr>
          <w:noProof/>
        </w:rPr>
        <w:t>24</w:t>
      </w:r>
      <w:r>
        <w:rPr>
          <w:noProof/>
        </w:rPr>
        <w:fldChar w:fldCharType="end"/>
      </w:r>
    </w:p>
    <w:p w14:paraId="59A7A236" w14:textId="333B270E"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4.4.2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_Toc155355278 \h </w:instrText>
      </w:r>
      <w:r>
        <w:rPr>
          <w:noProof/>
        </w:rPr>
      </w:r>
      <w:r>
        <w:rPr>
          <w:noProof/>
        </w:rPr>
        <w:fldChar w:fldCharType="separate"/>
      </w:r>
      <w:r>
        <w:rPr>
          <w:noProof/>
        </w:rPr>
        <w:t>24</w:t>
      </w:r>
      <w:r>
        <w:rPr>
          <w:noProof/>
        </w:rPr>
        <w:fldChar w:fldCharType="end"/>
      </w:r>
    </w:p>
    <w:p w14:paraId="0F06C551" w14:textId="246E7CEB"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4.5</w:t>
      </w:r>
      <w:r>
        <w:rPr>
          <w:rFonts w:asciiTheme="minorHAnsi" w:eastAsiaTheme="minorEastAsia" w:hAnsiTheme="minorHAnsi" w:cstheme="minorBidi"/>
          <w:noProof/>
          <w:kern w:val="2"/>
          <w:sz w:val="22"/>
          <w:szCs w:val="22"/>
          <w:lang w:eastAsia="en-GB"/>
          <w14:ligatures w14:val="standardContextual"/>
        </w:rPr>
        <w:tab/>
      </w:r>
      <w:r>
        <w:rPr>
          <w:noProof/>
        </w:rPr>
        <w:t>Configuration management</w:t>
      </w:r>
      <w:r>
        <w:rPr>
          <w:noProof/>
        </w:rPr>
        <w:tab/>
      </w:r>
      <w:r>
        <w:rPr>
          <w:noProof/>
        </w:rPr>
        <w:fldChar w:fldCharType="begin"/>
      </w:r>
      <w:r>
        <w:rPr>
          <w:noProof/>
        </w:rPr>
        <w:instrText xml:space="preserve"> PAGEREF _Toc155355279 \h </w:instrText>
      </w:r>
      <w:r>
        <w:rPr>
          <w:noProof/>
        </w:rPr>
      </w:r>
      <w:r>
        <w:rPr>
          <w:noProof/>
        </w:rPr>
        <w:fldChar w:fldCharType="separate"/>
      </w:r>
      <w:r>
        <w:rPr>
          <w:noProof/>
        </w:rPr>
        <w:t>24</w:t>
      </w:r>
      <w:r>
        <w:rPr>
          <w:noProof/>
        </w:rPr>
        <w:fldChar w:fldCharType="end"/>
      </w:r>
    </w:p>
    <w:p w14:paraId="11CC63C9" w14:textId="1AB6D481"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4.5.1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r>
      <w:r>
        <w:rPr>
          <w:noProof/>
        </w:rPr>
        <w:instrText xml:space="preserve"> PAGEREF _Toc155355280 \h </w:instrText>
      </w:r>
      <w:r>
        <w:rPr>
          <w:noProof/>
        </w:rPr>
      </w:r>
      <w:r>
        <w:rPr>
          <w:noProof/>
        </w:rPr>
        <w:fldChar w:fldCharType="separate"/>
      </w:r>
      <w:r>
        <w:rPr>
          <w:noProof/>
        </w:rPr>
        <w:t>24</w:t>
      </w:r>
      <w:r>
        <w:rPr>
          <w:noProof/>
        </w:rPr>
        <w:fldChar w:fldCharType="end"/>
      </w:r>
    </w:p>
    <w:p w14:paraId="691CC1B3" w14:textId="2BD74E75"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4.5.2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_Toc155355281 \h </w:instrText>
      </w:r>
      <w:r>
        <w:rPr>
          <w:noProof/>
        </w:rPr>
      </w:r>
      <w:r>
        <w:rPr>
          <w:noProof/>
        </w:rPr>
        <w:fldChar w:fldCharType="separate"/>
      </w:r>
      <w:r>
        <w:rPr>
          <w:noProof/>
        </w:rPr>
        <w:t>24</w:t>
      </w:r>
      <w:r>
        <w:rPr>
          <w:noProof/>
        </w:rPr>
        <w:fldChar w:fldCharType="end"/>
      </w:r>
    </w:p>
    <w:p w14:paraId="0F3FEC43" w14:textId="3E9A4345"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4.6</w:t>
      </w:r>
      <w:r>
        <w:rPr>
          <w:rFonts w:asciiTheme="minorHAnsi" w:eastAsiaTheme="minorEastAsia" w:hAnsiTheme="minorHAnsi" w:cstheme="minorBidi"/>
          <w:noProof/>
          <w:kern w:val="2"/>
          <w:sz w:val="22"/>
          <w:szCs w:val="22"/>
          <w:lang w:eastAsia="en-GB"/>
          <w14:ligatures w14:val="standardContextual"/>
        </w:rPr>
        <w:tab/>
      </w:r>
      <w:r>
        <w:rPr>
          <w:noProof/>
        </w:rPr>
        <w:t>Key management</w:t>
      </w:r>
      <w:r>
        <w:rPr>
          <w:noProof/>
        </w:rPr>
        <w:tab/>
      </w:r>
      <w:r>
        <w:rPr>
          <w:noProof/>
        </w:rPr>
        <w:fldChar w:fldCharType="begin"/>
      </w:r>
      <w:r>
        <w:rPr>
          <w:noProof/>
        </w:rPr>
        <w:instrText xml:space="preserve"> PAGEREF _Toc155355282 \h </w:instrText>
      </w:r>
      <w:r>
        <w:rPr>
          <w:noProof/>
        </w:rPr>
      </w:r>
      <w:r>
        <w:rPr>
          <w:noProof/>
        </w:rPr>
        <w:fldChar w:fldCharType="separate"/>
      </w:r>
      <w:r>
        <w:rPr>
          <w:noProof/>
        </w:rPr>
        <w:t>24</w:t>
      </w:r>
      <w:r>
        <w:rPr>
          <w:noProof/>
        </w:rPr>
        <w:fldChar w:fldCharType="end"/>
      </w:r>
    </w:p>
    <w:p w14:paraId="22577FF6" w14:textId="4DC17AF9"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4.6.1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r>
      <w:r>
        <w:rPr>
          <w:noProof/>
        </w:rPr>
        <w:instrText xml:space="preserve"> PAGEREF _Toc155355283 \h </w:instrText>
      </w:r>
      <w:r>
        <w:rPr>
          <w:noProof/>
        </w:rPr>
      </w:r>
      <w:r>
        <w:rPr>
          <w:noProof/>
        </w:rPr>
        <w:fldChar w:fldCharType="separate"/>
      </w:r>
      <w:r>
        <w:rPr>
          <w:noProof/>
        </w:rPr>
        <w:t>24</w:t>
      </w:r>
      <w:r>
        <w:rPr>
          <w:noProof/>
        </w:rPr>
        <w:fldChar w:fldCharType="end"/>
      </w:r>
    </w:p>
    <w:p w14:paraId="11D4CDFF" w14:textId="58E33043"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4.6.2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_Toc155355284 \h </w:instrText>
      </w:r>
      <w:r>
        <w:rPr>
          <w:noProof/>
        </w:rPr>
      </w:r>
      <w:r>
        <w:rPr>
          <w:noProof/>
        </w:rPr>
        <w:fldChar w:fldCharType="separate"/>
      </w:r>
      <w:r>
        <w:rPr>
          <w:noProof/>
        </w:rPr>
        <w:t>24</w:t>
      </w:r>
      <w:r>
        <w:rPr>
          <w:noProof/>
        </w:rPr>
        <w:fldChar w:fldCharType="end"/>
      </w:r>
    </w:p>
    <w:p w14:paraId="2BEF6A02" w14:textId="7CF4F48B"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4.7</w:t>
      </w:r>
      <w:r>
        <w:rPr>
          <w:rFonts w:asciiTheme="minorHAnsi" w:eastAsiaTheme="minorEastAsia" w:hAnsiTheme="minorHAnsi" w:cstheme="minorBidi"/>
          <w:noProof/>
          <w:kern w:val="2"/>
          <w:sz w:val="22"/>
          <w:szCs w:val="22"/>
          <w:lang w:eastAsia="en-GB"/>
          <w14:ligatures w14:val="standardContextual"/>
        </w:rPr>
        <w:tab/>
      </w:r>
      <w:r>
        <w:rPr>
          <w:noProof/>
        </w:rPr>
        <w:t>Identity management</w:t>
      </w:r>
      <w:r>
        <w:rPr>
          <w:noProof/>
        </w:rPr>
        <w:tab/>
      </w:r>
      <w:r>
        <w:rPr>
          <w:noProof/>
        </w:rPr>
        <w:fldChar w:fldCharType="begin"/>
      </w:r>
      <w:r>
        <w:rPr>
          <w:noProof/>
        </w:rPr>
        <w:instrText xml:space="preserve"> PAGEREF _Toc155355285 \h </w:instrText>
      </w:r>
      <w:r>
        <w:rPr>
          <w:noProof/>
        </w:rPr>
      </w:r>
      <w:r>
        <w:rPr>
          <w:noProof/>
        </w:rPr>
        <w:fldChar w:fldCharType="separate"/>
      </w:r>
      <w:r>
        <w:rPr>
          <w:noProof/>
        </w:rPr>
        <w:t>24</w:t>
      </w:r>
      <w:r>
        <w:rPr>
          <w:noProof/>
        </w:rPr>
        <w:fldChar w:fldCharType="end"/>
      </w:r>
    </w:p>
    <w:p w14:paraId="1AC29550" w14:textId="1E486AF8"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4.7.1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r>
      <w:r>
        <w:rPr>
          <w:noProof/>
        </w:rPr>
        <w:instrText xml:space="preserve"> PAGEREF _Toc155355286 \h </w:instrText>
      </w:r>
      <w:r>
        <w:rPr>
          <w:noProof/>
        </w:rPr>
      </w:r>
      <w:r>
        <w:rPr>
          <w:noProof/>
        </w:rPr>
        <w:fldChar w:fldCharType="separate"/>
      </w:r>
      <w:r>
        <w:rPr>
          <w:noProof/>
        </w:rPr>
        <w:t>24</w:t>
      </w:r>
      <w:r>
        <w:rPr>
          <w:noProof/>
        </w:rPr>
        <w:fldChar w:fldCharType="end"/>
      </w:r>
    </w:p>
    <w:p w14:paraId="35E6D596" w14:textId="386D0CB3"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4.7.2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_Toc155355287 \h </w:instrText>
      </w:r>
      <w:r>
        <w:rPr>
          <w:noProof/>
        </w:rPr>
      </w:r>
      <w:r>
        <w:rPr>
          <w:noProof/>
        </w:rPr>
        <w:fldChar w:fldCharType="separate"/>
      </w:r>
      <w:r>
        <w:rPr>
          <w:noProof/>
        </w:rPr>
        <w:t>24</w:t>
      </w:r>
      <w:r>
        <w:rPr>
          <w:noProof/>
        </w:rPr>
        <w:fldChar w:fldCharType="end"/>
      </w:r>
    </w:p>
    <w:p w14:paraId="739CA5D1" w14:textId="3CCFE111"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4.8</w:t>
      </w:r>
      <w:r>
        <w:rPr>
          <w:rFonts w:asciiTheme="minorHAnsi" w:eastAsiaTheme="minorEastAsia" w:hAnsiTheme="minorHAnsi" w:cstheme="minorBidi"/>
          <w:noProof/>
          <w:kern w:val="2"/>
          <w:sz w:val="22"/>
          <w:szCs w:val="22"/>
          <w:lang w:eastAsia="en-GB"/>
          <w14:ligatures w14:val="standardContextual"/>
        </w:rPr>
        <w:tab/>
      </w:r>
      <w:r>
        <w:rPr>
          <w:noProof/>
        </w:rPr>
        <w:t>Network resource management</w:t>
      </w:r>
      <w:r>
        <w:rPr>
          <w:noProof/>
        </w:rPr>
        <w:tab/>
      </w:r>
      <w:r>
        <w:rPr>
          <w:noProof/>
        </w:rPr>
        <w:fldChar w:fldCharType="begin"/>
      </w:r>
      <w:r>
        <w:rPr>
          <w:noProof/>
        </w:rPr>
        <w:instrText xml:space="preserve"> PAGEREF _Toc155355288 \h </w:instrText>
      </w:r>
      <w:r>
        <w:rPr>
          <w:noProof/>
        </w:rPr>
      </w:r>
      <w:r>
        <w:rPr>
          <w:noProof/>
        </w:rPr>
        <w:fldChar w:fldCharType="separate"/>
      </w:r>
      <w:r>
        <w:rPr>
          <w:noProof/>
        </w:rPr>
        <w:t>25</w:t>
      </w:r>
      <w:r>
        <w:rPr>
          <w:noProof/>
        </w:rPr>
        <w:fldChar w:fldCharType="end"/>
      </w:r>
    </w:p>
    <w:p w14:paraId="5B924A52" w14:textId="6E990168"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4.8.1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r>
      <w:r>
        <w:rPr>
          <w:noProof/>
        </w:rPr>
        <w:instrText xml:space="preserve"> PAGEREF _Toc155355289 \h </w:instrText>
      </w:r>
      <w:r>
        <w:rPr>
          <w:noProof/>
        </w:rPr>
      </w:r>
      <w:r>
        <w:rPr>
          <w:noProof/>
        </w:rPr>
        <w:fldChar w:fldCharType="separate"/>
      </w:r>
      <w:r>
        <w:rPr>
          <w:noProof/>
        </w:rPr>
        <w:t>25</w:t>
      </w:r>
      <w:r>
        <w:rPr>
          <w:noProof/>
        </w:rPr>
        <w:fldChar w:fldCharType="end"/>
      </w:r>
    </w:p>
    <w:p w14:paraId="163A0E53" w14:textId="31566789"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4.8.2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_Toc155355290 \h </w:instrText>
      </w:r>
      <w:r>
        <w:rPr>
          <w:noProof/>
        </w:rPr>
      </w:r>
      <w:r>
        <w:rPr>
          <w:noProof/>
        </w:rPr>
        <w:fldChar w:fldCharType="separate"/>
      </w:r>
      <w:r>
        <w:rPr>
          <w:noProof/>
        </w:rPr>
        <w:t>25</w:t>
      </w:r>
      <w:r>
        <w:rPr>
          <w:noProof/>
        </w:rPr>
        <w:fldChar w:fldCharType="end"/>
      </w:r>
    </w:p>
    <w:p w14:paraId="4C443428" w14:textId="09F69D17" w:rsidR="00467C65" w:rsidRDefault="00467C65">
      <w:pPr>
        <w:pStyle w:val="TOC1"/>
        <w:rPr>
          <w:rFonts w:asciiTheme="minorHAnsi" w:eastAsiaTheme="minorEastAsia" w:hAnsiTheme="minorHAnsi" w:cstheme="minorBidi"/>
          <w:noProof/>
          <w:kern w:val="2"/>
          <w:szCs w:val="22"/>
          <w:lang w:eastAsia="en-GB"/>
          <w14:ligatures w14:val="standardContextual"/>
        </w:rPr>
      </w:pPr>
      <w:r>
        <w:rPr>
          <w:noProof/>
        </w:rPr>
        <w:t>5</w:t>
      </w:r>
      <w:r>
        <w:rPr>
          <w:rFonts w:asciiTheme="minorHAnsi" w:eastAsiaTheme="minorEastAsia" w:hAnsiTheme="minorHAnsi" w:cstheme="minorBidi"/>
          <w:noProof/>
          <w:kern w:val="2"/>
          <w:szCs w:val="22"/>
          <w:lang w:eastAsia="en-GB"/>
          <w14:ligatures w14:val="standardContextual"/>
        </w:rPr>
        <w:tab/>
      </w:r>
      <w:r>
        <w:rPr>
          <w:noProof/>
        </w:rPr>
        <w:t>Involved business relationships</w:t>
      </w:r>
      <w:r>
        <w:rPr>
          <w:noProof/>
        </w:rPr>
        <w:tab/>
      </w:r>
      <w:r>
        <w:rPr>
          <w:noProof/>
        </w:rPr>
        <w:fldChar w:fldCharType="begin"/>
      </w:r>
      <w:r>
        <w:rPr>
          <w:noProof/>
        </w:rPr>
        <w:instrText xml:space="preserve"> PAGEREF _Toc155355291 \h </w:instrText>
      </w:r>
      <w:r>
        <w:rPr>
          <w:noProof/>
        </w:rPr>
      </w:r>
      <w:r>
        <w:rPr>
          <w:noProof/>
        </w:rPr>
        <w:fldChar w:fldCharType="separate"/>
      </w:r>
      <w:r>
        <w:rPr>
          <w:noProof/>
        </w:rPr>
        <w:t>25</w:t>
      </w:r>
      <w:r>
        <w:rPr>
          <w:noProof/>
        </w:rPr>
        <w:fldChar w:fldCharType="end"/>
      </w:r>
    </w:p>
    <w:p w14:paraId="6F91D099" w14:textId="1C6B3ABB" w:rsidR="00467C65" w:rsidRDefault="00467C65">
      <w:pPr>
        <w:pStyle w:val="TOC1"/>
        <w:rPr>
          <w:rFonts w:asciiTheme="minorHAnsi" w:eastAsiaTheme="minorEastAsia" w:hAnsiTheme="minorHAnsi" w:cstheme="minorBidi"/>
          <w:noProof/>
          <w:kern w:val="2"/>
          <w:szCs w:val="22"/>
          <w:lang w:eastAsia="en-GB"/>
          <w14:ligatures w14:val="standardContextual"/>
        </w:rPr>
      </w:pPr>
      <w:r>
        <w:rPr>
          <w:noProof/>
        </w:rPr>
        <w:t>6</w:t>
      </w:r>
      <w:r>
        <w:rPr>
          <w:rFonts w:asciiTheme="minorHAnsi" w:eastAsiaTheme="minorEastAsia" w:hAnsiTheme="minorHAnsi" w:cstheme="minorBidi"/>
          <w:noProof/>
          <w:kern w:val="2"/>
          <w:szCs w:val="22"/>
          <w:lang w:eastAsia="en-GB"/>
          <w14:ligatures w14:val="standardContextual"/>
        </w:rPr>
        <w:tab/>
      </w:r>
      <w:r>
        <w:rPr>
          <w:noProof/>
        </w:rPr>
        <w:t>Generic functional model for SEAL services</w:t>
      </w:r>
      <w:r>
        <w:rPr>
          <w:noProof/>
        </w:rPr>
        <w:tab/>
      </w:r>
      <w:r>
        <w:rPr>
          <w:noProof/>
        </w:rPr>
        <w:fldChar w:fldCharType="begin"/>
      </w:r>
      <w:r>
        <w:rPr>
          <w:noProof/>
        </w:rPr>
        <w:instrText xml:space="preserve"> PAGEREF _Toc155355292 \h </w:instrText>
      </w:r>
      <w:r>
        <w:rPr>
          <w:noProof/>
        </w:rPr>
      </w:r>
      <w:r>
        <w:rPr>
          <w:noProof/>
        </w:rPr>
        <w:fldChar w:fldCharType="separate"/>
      </w:r>
      <w:r>
        <w:rPr>
          <w:noProof/>
        </w:rPr>
        <w:t>27</w:t>
      </w:r>
      <w:r>
        <w:rPr>
          <w:noProof/>
        </w:rPr>
        <w:fldChar w:fldCharType="end"/>
      </w:r>
    </w:p>
    <w:p w14:paraId="47FC7744" w14:textId="663A4867"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6.1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_Toc155355293 \h </w:instrText>
      </w:r>
      <w:r>
        <w:rPr>
          <w:noProof/>
        </w:rPr>
      </w:r>
      <w:r>
        <w:rPr>
          <w:noProof/>
        </w:rPr>
        <w:fldChar w:fldCharType="separate"/>
      </w:r>
      <w:r>
        <w:rPr>
          <w:noProof/>
        </w:rPr>
        <w:t>27</w:t>
      </w:r>
      <w:r>
        <w:rPr>
          <w:noProof/>
        </w:rPr>
        <w:fldChar w:fldCharType="end"/>
      </w:r>
    </w:p>
    <w:p w14:paraId="3B7844F1" w14:textId="406C0C0D"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6.2</w:t>
      </w:r>
      <w:r>
        <w:rPr>
          <w:rFonts w:asciiTheme="minorHAnsi" w:eastAsiaTheme="minorEastAsia" w:hAnsiTheme="minorHAnsi" w:cstheme="minorBidi"/>
          <w:noProof/>
          <w:kern w:val="2"/>
          <w:sz w:val="22"/>
          <w:szCs w:val="22"/>
          <w:lang w:eastAsia="en-GB"/>
          <w14:ligatures w14:val="standardContextual"/>
        </w:rPr>
        <w:tab/>
      </w:r>
      <w:r>
        <w:rPr>
          <w:noProof/>
        </w:rPr>
        <w:t>On-network functional model description</w:t>
      </w:r>
      <w:r>
        <w:rPr>
          <w:noProof/>
        </w:rPr>
        <w:tab/>
      </w:r>
      <w:r>
        <w:rPr>
          <w:noProof/>
        </w:rPr>
        <w:fldChar w:fldCharType="begin"/>
      </w:r>
      <w:r>
        <w:rPr>
          <w:noProof/>
        </w:rPr>
        <w:instrText xml:space="preserve"> PAGEREF _Toc155355294 \h </w:instrText>
      </w:r>
      <w:r>
        <w:rPr>
          <w:noProof/>
        </w:rPr>
      </w:r>
      <w:r>
        <w:rPr>
          <w:noProof/>
        </w:rPr>
        <w:fldChar w:fldCharType="separate"/>
      </w:r>
      <w:r>
        <w:rPr>
          <w:noProof/>
        </w:rPr>
        <w:t>27</w:t>
      </w:r>
      <w:r>
        <w:rPr>
          <w:noProof/>
        </w:rPr>
        <w:fldChar w:fldCharType="end"/>
      </w:r>
    </w:p>
    <w:p w14:paraId="0FF9B835" w14:textId="399E7A9B"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6.3</w:t>
      </w:r>
      <w:r>
        <w:rPr>
          <w:rFonts w:asciiTheme="minorHAnsi" w:eastAsiaTheme="minorEastAsia" w:hAnsiTheme="minorHAnsi" w:cstheme="minorBidi"/>
          <w:noProof/>
          <w:kern w:val="2"/>
          <w:sz w:val="22"/>
          <w:szCs w:val="22"/>
          <w:lang w:eastAsia="en-GB"/>
          <w14:ligatures w14:val="standardContextual"/>
        </w:rPr>
        <w:tab/>
      </w:r>
      <w:r>
        <w:rPr>
          <w:noProof/>
        </w:rPr>
        <w:t>Off-network functional model description</w:t>
      </w:r>
      <w:r>
        <w:rPr>
          <w:noProof/>
        </w:rPr>
        <w:tab/>
      </w:r>
      <w:r>
        <w:rPr>
          <w:noProof/>
        </w:rPr>
        <w:fldChar w:fldCharType="begin"/>
      </w:r>
      <w:r>
        <w:rPr>
          <w:noProof/>
        </w:rPr>
        <w:instrText xml:space="preserve"> PAGEREF _Toc155355295 \h </w:instrText>
      </w:r>
      <w:r>
        <w:rPr>
          <w:noProof/>
        </w:rPr>
      </w:r>
      <w:r>
        <w:rPr>
          <w:noProof/>
        </w:rPr>
        <w:fldChar w:fldCharType="separate"/>
      </w:r>
      <w:r>
        <w:rPr>
          <w:noProof/>
        </w:rPr>
        <w:t>30</w:t>
      </w:r>
      <w:r>
        <w:rPr>
          <w:noProof/>
        </w:rPr>
        <w:fldChar w:fldCharType="end"/>
      </w:r>
    </w:p>
    <w:p w14:paraId="7A1C76E2" w14:textId="72185106"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6.4</w:t>
      </w:r>
      <w:r>
        <w:rPr>
          <w:rFonts w:asciiTheme="minorHAnsi" w:eastAsiaTheme="minorEastAsia" w:hAnsiTheme="minorHAnsi" w:cstheme="minorBidi"/>
          <w:noProof/>
          <w:kern w:val="2"/>
          <w:sz w:val="22"/>
          <w:szCs w:val="22"/>
          <w:lang w:eastAsia="en-GB"/>
          <w14:ligatures w14:val="standardContextual"/>
        </w:rPr>
        <w:tab/>
      </w:r>
      <w:r>
        <w:rPr>
          <w:noProof/>
        </w:rPr>
        <w:t>Functional entities description</w:t>
      </w:r>
      <w:r>
        <w:rPr>
          <w:noProof/>
        </w:rPr>
        <w:tab/>
      </w:r>
      <w:r>
        <w:rPr>
          <w:noProof/>
        </w:rPr>
        <w:fldChar w:fldCharType="begin"/>
      </w:r>
      <w:r>
        <w:rPr>
          <w:noProof/>
        </w:rPr>
        <w:instrText xml:space="preserve"> PAGEREF _Toc155355296 \h </w:instrText>
      </w:r>
      <w:r>
        <w:rPr>
          <w:noProof/>
        </w:rPr>
      </w:r>
      <w:r>
        <w:rPr>
          <w:noProof/>
        </w:rPr>
        <w:fldChar w:fldCharType="separate"/>
      </w:r>
      <w:r>
        <w:rPr>
          <w:noProof/>
        </w:rPr>
        <w:t>31</w:t>
      </w:r>
      <w:r>
        <w:rPr>
          <w:noProof/>
        </w:rPr>
        <w:fldChar w:fldCharType="end"/>
      </w:r>
    </w:p>
    <w:p w14:paraId="3109ADB2" w14:textId="4EC20552"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6.4.1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_Toc155355297 \h </w:instrText>
      </w:r>
      <w:r>
        <w:rPr>
          <w:noProof/>
        </w:rPr>
      </w:r>
      <w:r>
        <w:rPr>
          <w:noProof/>
        </w:rPr>
        <w:fldChar w:fldCharType="separate"/>
      </w:r>
      <w:r>
        <w:rPr>
          <w:noProof/>
        </w:rPr>
        <w:t>31</w:t>
      </w:r>
      <w:r>
        <w:rPr>
          <w:noProof/>
        </w:rPr>
        <w:fldChar w:fldCharType="end"/>
      </w:r>
    </w:p>
    <w:p w14:paraId="5B59473A" w14:textId="542E9397"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6.4.2</w:t>
      </w:r>
      <w:r>
        <w:rPr>
          <w:rFonts w:asciiTheme="minorHAnsi" w:eastAsiaTheme="minorEastAsia" w:hAnsiTheme="minorHAnsi" w:cstheme="minorBidi"/>
          <w:noProof/>
          <w:kern w:val="2"/>
          <w:sz w:val="22"/>
          <w:szCs w:val="22"/>
          <w:lang w:eastAsia="en-GB"/>
          <w14:ligatures w14:val="standardContextual"/>
        </w:rPr>
        <w:tab/>
      </w:r>
      <w:r>
        <w:rPr>
          <w:noProof/>
        </w:rPr>
        <w:t>Application plane</w:t>
      </w:r>
      <w:r>
        <w:rPr>
          <w:noProof/>
        </w:rPr>
        <w:tab/>
      </w:r>
      <w:r>
        <w:rPr>
          <w:noProof/>
        </w:rPr>
        <w:fldChar w:fldCharType="begin"/>
      </w:r>
      <w:r>
        <w:rPr>
          <w:noProof/>
        </w:rPr>
        <w:instrText xml:space="preserve"> PAGEREF _Toc155355298 \h </w:instrText>
      </w:r>
      <w:r>
        <w:rPr>
          <w:noProof/>
        </w:rPr>
      </w:r>
      <w:r>
        <w:rPr>
          <w:noProof/>
        </w:rPr>
        <w:fldChar w:fldCharType="separate"/>
      </w:r>
      <w:r>
        <w:rPr>
          <w:noProof/>
        </w:rPr>
        <w:t>31</w:t>
      </w:r>
      <w:r>
        <w:rPr>
          <w:noProof/>
        </w:rPr>
        <w:fldChar w:fldCharType="end"/>
      </w:r>
    </w:p>
    <w:p w14:paraId="0B0E5371" w14:textId="46967D0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_Toc155355299 \h </w:instrText>
      </w:r>
      <w:r>
        <w:rPr>
          <w:noProof/>
        </w:rPr>
      </w:r>
      <w:r>
        <w:rPr>
          <w:noProof/>
        </w:rPr>
        <w:fldChar w:fldCharType="separate"/>
      </w:r>
      <w:r>
        <w:rPr>
          <w:noProof/>
        </w:rPr>
        <w:t>31</w:t>
      </w:r>
      <w:r>
        <w:rPr>
          <w:noProof/>
        </w:rPr>
        <w:fldChar w:fldCharType="end"/>
      </w:r>
    </w:p>
    <w:p w14:paraId="3FA3C196" w14:textId="25300CE4"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6.4.2.2</w:t>
      </w:r>
      <w:r>
        <w:rPr>
          <w:rFonts w:asciiTheme="minorHAnsi" w:eastAsiaTheme="minorEastAsia" w:hAnsiTheme="minorHAnsi" w:cstheme="minorBidi"/>
          <w:noProof/>
          <w:kern w:val="2"/>
          <w:sz w:val="22"/>
          <w:szCs w:val="22"/>
          <w:lang w:eastAsia="en-GB"/>
          <w14:ligatures w14:val="standardContextual"/>
        </w:rPr>
        <w:tab/>
      </w:r>
      <w:r>
        <w:rPr>
          <w:noProof/>
        </w:rPr>
        <w:t>VAL client</w:t>
      </w:r>
      <w:r>
        <w:rPr>
          <w:noProof/>
        </w:rPr>
        <w:tab/>
      </w:r>
      <w:r>
        <w:rPr>
          <w:noProof/>
        </w:rPr>
        <w:fldChar w:fldCharType="begin"/>
      </w:r>
      <w:r>
        <w:rPr>
          <w:noProof/>
        </w:rPr>
        <w:instrText xml:space="preserve"> PAGEREF _Toc155355300 \h </w:instrText>
      </w:r>
      <w:r>
        <w:rPr>
          <w:noProof/>
        </w:rPr>
      </w:r>
      <w:r>
        <w:rPr>
          <w:noProof/>
        </w:rPr>
        <w:fldChar w:fldCharType="separate"/>
      </w:r>
      <w:r>
        <w:rPr>
          <w:noProof/>
        </w:rPr>
        <w:t>31</w:t>
      </w:r>
      <w:r>
        <w:rPr>
          <w:noProof/>
        </w:rPr>
        <w:fldChar w:fldCharType="end"/>
      </w:r>
    </w:p>
    <w:p w14:paraId="08465F6D" w14:textId="25797F0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6.4.2.3</w:t>
      </w:r>
      <w:r>
        <w:rPr>
          <w:rFonts w:asciiTheme="minorHAnsi" w:eastAsiaTheme="minorEastAsia" w:hAnsiTheme="minorHAnsi" w:cstheme="minorBidi"/>
          <w:noProof/>
          <w:kern w:val="2"/>
          <w:sz w:val="22"/>
          <w:szCs w:val="22"/>
          <w:lang w:eastAsia="en-GB"/>
          <w14:ligatures w14:val="standardContextual"/>
        </w:rPr>
        <w:tab/>
      </w:r>
      <w:r>
        <w:rPr>
          <w:noProof/>
        </w:rPr>
        <w:t>VAL server</w:t>
      </w:r>
      <w:r>
        <w:rPr>
          <w:noProof/>
        </w:rPr>
        <w:tab/>
      </w:r>
      <w:r>
        <w:rPr>
          <w:noProof/>
        </w:rPr>
        <w:fldChar w:fldCharType="begin"/>
      </w:r>
      <w:r>
        <w:rPr>
          <w:noProof/>
        </w:rPr>
        <w:instrText xml:space="preserve"> PAGEREF _Toc155355301 \h </w:instrText>
      </w:r>
      <w:r>
        <w:rPr>
          <w:noProof/>
        </w:rPr>
      </w:r>
      <w:r>
        <w:rPr>
          <w:noProof/>
        </w:rPr>
        <w:fldChar w:fldCharType="separate"/>
      </w:r>
      <w:r>
        <w:rPr>
          <w:noProof/>
        </w:rPr>
        <w:t>31</w:t>
      </w:r>
      <w:r>
        <w:rPr>
          <w:noProof/>
        </w:rPr>
        <w:fldChar w:fldCharType="end"/>
      </w:r>
    </w:p>
    <w:p w14:paraId="0EC79A77" w14:textId="6487080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6.4.2.4</w:t>
      </w:r>
      <w:r>
        <w:rPr>
          <w:rFonts w:asciiTheme="minorHAnsi" w:eastAsiaTheme="minorEastAsia" w:hAnsiTheme="minorHAnsi" w:cstheme="minorBidi"/>
          <w:noProof/>
          <w:kern w:val="2"/>
          <w:sz w:val="22"/>
          <w:szCs w:val="22"/>
          <w:lang w:eastAsia="en-GB"/>
          <w14:ligatures w14:val="standardContextual"/>
        </w:rPr>
        <w:tab/>
      </w:r>
      <w:r>
        <w:rPr>
          <w:noProof/>
        </w:rPr>
        <w:t>SEAL client</w:t>
      </w:r>
      <w:r>
        <w:rPr>
          <w:noProof/>
        </w:rPr>
        <w:tab/>
      </w:r>
      <w:r>
        <w:rPr>
          <w:noProof/>
        </w:rPr>
        <w:fldChar w:fldCharType="begin"/>
      </w:r>
      <w:r>
        <w:rPr>
          <w:noProof/>
        </w:rPr>
        <w:instrText xml:space="preserve"> PAGEREF _Toc155355302 \h </w:instrText>
      </w:r>
      <w:r>
        <w:rPr>
          <w:noProof/>
        </w:rPr>
      </w:r>
      <w:r>
        <w:rPr>
          <w:noProof/>
        </w:rPr>
        <w:fldChar w:fldCharType="separate"/>
      </w:r>
      <w:r>
        <w:rPr>
          <w:noProof/>
        </w:rPr>
        <w:t>31</w:t>
      </w:r>
      <w:r>
        <w:rPr>
          <w:noProof/>
        </w:rPr>
        <w:fldChar w:fldCharType="end"/>
      </w:r>
    </w:p>
    <w:p w14:paraId="1A7D6DBF" w14:textId="1AC8DD5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6.4.2.5</w:t>
      </w:r>
      <w:r>
        <w:rPr>
          <w:rFonts w:asciiTheme="minorHAnsi" w:eastAsiaTheme="minorEastAsia" w:hAnsiTheme="minorHAnsi" w:cstheme="minorBidi"/>
          <w:noProof/>
          <w:kern w:val="2"/>
          <w:sz w:val="22"/>
          <w:szCs w:val="22"/>
          <w:lang w:eastAsia="en-GB"/>
          <w14:ligatures w14:val="standardContextual"/>
        </w:rPr>
        <w:tab/>
      </w:r>
      <w:r>
        <w:rPr>
          <w:noProof/>
        </w:rPr>
        <w:t>SEAL server</w:t>
      </w:r>
      <w:r>
        <w:rPr>
          <w:noProof/>
        </w:rPr>
        <w:tab/>
      </w:r>
      <w:r>
        <w:rPr>
          <w:noProof/>
        </w:rPr>
        <w:fldChar w:fldCharType="begin"/>
      </w:r>
      <w:r>
        <w:rPr>
          <w:noProof/>
        </w:rPr>
        <w:instrText xml:space="preserve"> PAGEREF _Toc155355303 \h </w:instrText>
      </w:r>
      <w:r>
        <w:rPr>
          <w:noProof/>
        </w:rPr>
      </w:r>
      <w:r>
        <w:rPr>
          <w:noProof/>
        </w:rPr>
        <w:fldChar w:fldCharType="separate"/>
      </w:r>
      <w:r>
        <w:rPr>
          <w:noProof/>
        </w:rPr>
        <w:t>31</w:t>
      </w:r>
      <w:r>
        <w:rPr>
          <w:noProof/>
        </w:rPr>
        <w:fldChar w:fldCharType="end"/>
      </w:r>
    </w:p>
    <w:p w14:paraId="58E7F9CC" w14:textId="02432D7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6.4.2.6</w:t>
      </w:r>
      <w:r>
        <w:rPr>
          <w:rFonts w:asciiTheme="minorHAnsi" w:eastAsiaTheme="minorEastAsia" w:hAnsiTheme="minorHAnsi" w:cstheme="minorBidi"/>
          <w:noProof/>
          <w:kern w:val="2"/>
          <w:sz w:val="22"/>
          <w:szCs w:val="22"/>
          <w:lang w:eastAsia="en-GB"/>
          <w14:ligatures w14:val="standardContextual"/>
        </w:rPr>
        <w:tab/>
      </w:r>
      <w:r>
        <w:rPr>
          <w:noProof/>
        </w:rPr>
        <w:t>VAL user database</w:t>
      </w:r>
      <w:r>
        <w:rPr>
          <w:noProof/>
        </w:rPr>
        <w:tab/>
      </w:r>
      <w:r>
        <w:rPr>
          <w:noProof/>
        </w:rPr>
        <w:fldChar w:fldCharType="begin"/>
      </w:r>
      <w:r>
        <w:rPr>
          <w:noProof/>
        </w:rPr>
        <w:instrText xml:space="preserve"> PAGEREF _Toc155355304 \h </w:instrText>
      </w:r>
      <w:r>
        <w:rPr>
          <w:noProof/>
        </w:rPr>
      </w:r>
      <w:r>
        <w:rPr>
          <w:noProof/>
        </w:rPr>
        <w:fldChar w:fldCharType="separate"/>
      </w:r>
      <w:r>
        <w:rPr>
          <w:noProof/>
        </w:rPr>
        <w:t>32</w:t>
      </w:r>
      <w:r>
        <w:rPr>
          <w:noProof/>
        </w:rPr>
        <w:fldChar w:fldCharType="end"/>
      </w:r>
    </w:p>
    <w:p w14:paraId="5666F6E7" w14:textId="190FF140"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6.4.3</w:t>
      </w:r>
      <w:r>
        <w:rPr>
          <w:rFonts w:asciiTheme="minorHAnsi" w:eastAsiaTheme="minorEastAsia" w:hAnsiTheme="minorHAnsi" w:cstheme="minorBidi"/>
          <w:noProof/>
          <w:kern w:val="2"/>
          <w:sz w:val="22"/>
          <w:szCs w:val="22"/>
          <w:lang w:eastAsia="en-GB"/>
          <w14:ligatures w14:val="standardContextual"/>
        </w:rPr>
        <w:tab/>
      </w:r>
      <w:r>
        <w:rPr>
          <w:noProof/>
        </w:rPr>
        <w:t>Signalling control plane</w:t>
      </w:r>
      <w:r>
        <w:rPr>
          <w:noProof/>
        </w:rPr>
        <w:tab/>
      </w:r>
      <w:r>
        <w:rPr>
          <w:noProof/>
        </w:rPr>
        <w:fldChar w:fldCharType="begin"/>
      </w:r>
      <w:r>
        <w:rPr>
          <w:noProof/>
        </w:rPr>
        <w:instrText xml:space="preserve"> PAGEREF _Toc155355305 \h </w:instrText>
      </w:r>
      <w:r>
        <w:rPr>
          <w:noProof/>
        </w:rPr>
      </w:r>
      <w:r>
        <w:rPr>
          <w:noProof/>
        </w:rPr>
        <w:fldChar w:fldCharType="separate"/>
      </w:r>
      <w:r>
        <w:rPr>
          <w:noProof/>
        </w:rPr>
        <w:t>32</w:t>
      </w:r>
      <w:r>
        <w:rPr>
          <w:noProof/>
        </w:rPr>
        <w:fldChar w:fldCharType="end"/>
      </w:r>
    </w:p>
    <w:p w14:paraId="471AD60E" w14:textId="3BADAAE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6.4.3.1</w:t>
      </w:r>
      <w:r>
        <w:rPr>
          <w:rFonts w:asciiTheme="minorHAnsi" w:eastAsiaTheme="minorEastAsia" w:hAnsiTheme="minorHAnsi" w:cstheme="minorBidi"/>
          <w:noProof/>
          <w:kern w:val="2"/>
          <w:sz w:val="22"/>
          <w:szCs w:val="22"/>
          <w:lang w:eastAsia="en-GB"/>
          <w14:ligatures w14:val="standardContextual"/>
        </w:rPr>
        <w:tab/>
      </w:r>
      <w:r>
        <w:rPr>
          <w:noProof/>
        </w:rPr>
        <w:t>SIP entities</w:t>
      </w:r>
      <w:r>
        <w:rPr>
          <w:noProof/>
        </w:rPr>
        <w:tab/>
      </w:r>
      <w:r>
        <w:rPr>
          <w:noProof/>
        </w:rPr>
        <w:fldChar w:fldCharType="begin"/>
      </w:r>
      <w:r>
        <w:rPr>
          <w:noProof/>
        </w:rPr>
        <w:instrText xml:space="preserve"> PAGEREF _Toc155355306 \h </w:instrText>
      </w:r>
      <w:r>
        <w:rPr>
          <w:noProof/>
        </w:rPr>
      </w:r>
      <w:r>
        <w:rPr>
          <w:noProof/>
        </w:rPr>
        <w:fldChar w:fldCharType="separate"/>
      </w:r>
      <w:r>
        <w:rPr>
          <w:noProof/>
        </w:rPr>
        <w:t>32</w:t>
      </w:r>
      <w:r>
        <w:rPr>
          <w:noProof/>
        </w:rPr>
        <w:fldChar w:fldCharType="end"/>
      </w:r>
    </w:p>
    <w:p w14:paraId="6B92C4A1" w14:textId="3C5C723D"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6.4.3.1.1</w:t>
      </w:r>
      <w:r>
        <w:rPr>
          <w:rFonts w:asciiTheme="minorHAnsi" w:eastAsiaTheme="minorEastAsia" w:hAnsiTheme="minorHAnsi" w:cstheme="minorBidi"/>
          <w:noProof/>
          <w:kern w:val="2"/>
          <w:sz w:val="22"/>
          <w:szCs w:val="22"/>
          <w:lang w:eastAsia="en-GB"/>
          <w14:ligatures w14:val="standardContextual"/>
        </w:rPr>
        <w:tab/>
      </w:r>
      <w:r>
        <w:rPr>
          <w:noProof/>
        </w:rPr>
        <w:t>Signalling user agent</w:t>
      </w:r>
      <w:r>
        <w:rPr>
          <w:noProof/>
        </w:rPr>
        <w:tab/>
      </w:r>
      <w:r>
        <w:rPr>
          <w:noProof/>
        </w:rPr>
        <w:fldChar w:fldCharType="begin"/>
      </w:r>
      <w:r>
        <w:rPr>
          <w:noProof/>
        </w:rPr>
        <w:instrText xml:space="preserve"> PAGEREF _Toc155355307 \h </w:instrText>
      </w:r>
      <w:r>
        <w:rPr>
          <w:noProof/>
        </w:rPr>
      </w:r>
      <w:r>
        <w:rPr>
          <w:noProof/>
        </w:rPr>
        <w:fldChar w:fldCharType="separate"/>
      </w:r>
      <w:r>
        <w:rPr>
          <w:noProof/>
        </w:rPr>
        <w:t>32</w:t>
      </w:r>
      <w:r>
        <w:rPr>
          <w:noProof/>
        </w:rPr>
        <w:fldChar w:fldCharType="end"/>
      </w:r>
    </w:p>
    <w:p w14:paraId="788E43C1" w14:textId="5B53B995"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6.4.3.1.2</w:t>
      </w:r>
      <w:r>
        <w:rPr>
          <w:rFonts w:asciiTheme="minorHAnsi" w:eastAsiaTheme="minorEastAsia" w:hAnsiTheme="minorHAnsi" w:cstheme="minorBidi"/>
          <w:noProof/>
          <w:kern w:val="2"/>
          <w:sz w:val="22"/>
          <w:szCs w:val="22"/>
          <w:lang w:eastAsia="en-GB"/>
          <w14:ligatures w14:val="standardContextual"/>
        </w:rPr>
        <w:tab/>
      </w:r>
      <w:r>
        <w:rPr>
          <w:noProof/>
        </w:rPr>
        <w:t>SIP AS</w:t>
      </w:r>
      <w:r>
        <w:rPr>
          <w:noProof/>
        </w:rPr>
        <w:tab/>
      </w:r>
      <w:r>
        <w:rPr>
          <w:noProof/>
        </w:rPr>
        <w:fldChar w:fldCharType="begin"/>
      </w:r>
      <w:r>
        <w:rPr>
          <w:noProof/>
        </w:rPr>
        <w:instrText xml:space="preserve"> PAGEREF _Toc155355308 \h </w:instrText>
      </w:r>
      <w:r>
        <w:rPr>
          <w:noProof/>
        </w:rPr>
      </w:r>
      <w:r>
        <w:rPr>
          <w:noProof/>
        </w:rPr>
        <w:fldChar w:fldCharType="separate"/>
      </w:r>
      <w:r>
        <w:rPr>
          <w:noProof/>
        </w:rPr>
        <w:t>32</w:t>
      </w:r>
      <w:r>
        <w:rPr>
          <w:noProof/>
        </w:rPr>
        <w:fldChar w:fldCharType="end"/>
      </w:r>
    </w:p>
    <w:p w14:paraId="04CA3947" w14:textId="0CA02C27"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6.4.3.1.3</w:t>
      </w:r>
      <w:r>
        <w:rPr>
          <w:rFonts w:asciiTheme="minorHAnsi" w:eastAsiaTheme="minorEastAsia" w:hAnsiTheme="minorHAnsi" w:cstheme="minorBidi"/>
          <w:noProof/>
          <w:kern w:val="2"/>
          <w:sz w:val="22"/>
          <w:szCs w:val="22"/>
          <w:lang w:eastAsia="en-GB"/>
          <w14:ligatures w14:val="standardContextual"/>
        </w:rPr>
        <w:tab/>
      </w:r>
      <w:r>
        <w:rPr>
          <w:noProof/>
        </w:rPr>
        <w:t>SIP core</w:t>
      </w:r>
      <w:r>
        <w:rPr>
          <w:noProof/>
        </w:rPr>
        <w:tab/>
      </w:r>
      <w:r>
        <w:rPr>
          <w:noProof/>
        </w:rPr>
        <w:fldChar w:fldCharType="begin"/>
      </w:r>
      <w:r>
        <w:rPr>
          <w:noProof/>
        </w:rPr>
        <w:instrText xml:space="preserve"> PAGEREF _Toc155355309 \h </w:instrText>
      </w:r>
      <w:r>
        <w:rPr>
          <w:noProof/>
        </w:rPr>
      </w:r>
      <w:r>
        <w:rPr>
          <w:noProof/>
        </w:rPr>
        <w:fldChar w:fldCharType="separate"/>
      </w:r>
      <w:r>
        <w:rPr>
          <w:noProof/>
        </w:rPr>
        <w:t>32</w:t>
      </w:r>
      <w:r>
        <w:rPr>
          <w:noProof/>
        </w:rPr>
        <w:fldChar w:fldCharType="end"/>
      </w:r>
    </w:p>
    <w:p w14:paraId="5D041D80" w14:textId="14004E45"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rPr>
        <w:t>6.4.3.1.3.1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_Toc155355310 \h </w:instrText>
      </w:r>
      <w:r>
        <w:rPr>
          <w:noProof/>
        </w:rPr>
      </w:r>
      <w:r>
        <w:rPr>
          <w:noProof/>
        </w:rPr>
        <w:fldChar w:fldCharType="separate"/>
      </w:r>
      <w:r>
        <w:rPr>
          <w:noProof/>
        </w:rPr>
        <w:t>32</w:t>
      </w:r>
      <w:r>
        <w:rPr>
          <w:noProof/>
        </w:rPr>
        <w:fldChar w:fldCharType="end"/>
      </w:r>
    </w:p>
    <w:p w14:paraId="01ECA6FF" w14:textId="1B933222"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rPr>
        <w:t>6.4.3.1.3.2</w:t>
      </w:r>
      <w:r>
        <w:rPr>
          <w:rFonts w:asciiTheme="minorHAnsi" w:eastAsiaTheme="minorEastAsia" w:hAnsiTheme="minorHAnsi" w:cstheme="minorBidi"/>
          <w:noProof/>
          <w:kern w:val="2"/>
          <w:sz w:val="22"/>
          <w:szCs w:val="22"/>
          <w:lang w:eastAsia="en-GB"/>
          <w14:ligatures w14:val="standardContextual"/>
        </w:rPr>
        <w:tab/>
      </w:r>
      <w:r>
        <w:rPr>
          <w:noProof/>
        </w:rPr>
        <w:t>Local inbound / outbound proxy</w:t>
      </w:r>
      <w:r>
        <w:rPr>
          <w:noProof/>
        </w:rPr>
        <w:tab/>
      </w:r>
      <w:r>
        <w:rPr>
          <w:noProof/>
        </w:rPr>
        <w:fldChar w:fldCharType="begin"/>
      </w:r>
      <w:r>
        <w:rPr>
          <w:noProof/>
        </w:rPr>
        <w:instrText xml:space="preserve"> PAGEREF _Toc155355311 \h </w:instrText>
      </w:r>
      <w:r>
        <w:rPr>
          <w:noProof/>
        </w:rPr>
      </w:r>
      <w:r>
        <w:rPr>
          <w:noProof/>
        </w:rPr>
        <w:fldChar w:fldCharType="separate"/>
      </w:r>
      <w:r>
        <w:rPr>
          <w:noProof/>
        </w:rPr>
        <w:t>32</w:t>
      </w:r>
      <w:r>
        <w:rPr>
          <w:noProof/>
        </w:rPr>
        <w:fldChar w:fldCharType="end"/>
      </w:r>
    </w:p>
    <w:p w14:paraId="6ECF42E6" w14:textId="6D8ABE3B"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rPr>
        <w:t>6.4.3.1.3.3</w:t>
      </w:r>
      <w:r>
        <w:rPr>
          <w:rFonts w:asciiTheme="minorHAnsi" w:eastAsiaTheme="minorEastAsia" w:hAnsiTheme="minorHAnsi" w:cstheme="minorBidi"/>
          <w:noProof/>
          <w:kern w:val="2"/>
          <w:sz w:val="22"/>
          <w:szCs w:val="22"/>
          <w:lang w:eastAsia="en-GB"/>
          <w14:ligatures w14:val="standardContextual"/>
        </w:rPr>
        <w:tab/>
      </w:r>
      <w:r>
        <w:rPr>
          <w:noProof/>
        </w:rPr>
        <w:t>Registrar finder</w:t>
      </w:r>
      <w:r>
        <w:rPr>
          <w:noProof/>
        </w:rPr>
        <w:tab/>
      </w:r>
      <w:r>
        <w:rPr>
          <w:noProof/>
        </w:rPr>
        <w:fldChar w:fldCharType="begin"/>
      </w:r>
      <w:r>
        <w:rPr>
          <w:noProof/>
        </w:rPr>
        <w:instrText xml:space="preserve"> PAGEREF _Toc155355312 \h </w:instrText>
      </w:r>
      <w:r>
        <w:rPr>
          <w:noProof/>
        </w:rPr>
      </w:r>
      <w:r>
        <w:rPr>
          <w:noProof/>
        </w:rPr>
        <w:fldChar w:fldCharType="separate"/>
      </w:r>
      <w:r>
        <w:rPr>
          <w:noProof/>
        </w:rPr>
        <w:t>33</w:t>
      </w:r>
      <w:r>
        <w:rPr>
          <w:noProof/>
        </w:rPr>
        <w:fldChar w:fldCharType="end"/>
      </w:r>
    </w:p>
    <w:p w14:paraId="20466F97" w14:textId="5B10DD23"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rPr>
        <w:lastRenderedPageBreak/>
        <w:t>6.4.3.1.3.4</w:t>
      </w:r>
      <w:r>
        <w:rPr>
          <w:rFonts w:asciiTheme="minorHAnsi" w:eastAsiaTheme="minorEastAsia" w:hAnsiTheme="minorHAnsi" w:cstheme="minorBidi"/>
          <w:noProof/>
          <w:kern w:val="2"/>
          <w:sz w:val="22"/>
          <w:szCs w:val="22"/>
          <w:lang w:eastAsia="en-GB"/>
          <w14:ligatures w14:val="standardContextual"/>
        </w:rPr>
        <w:tab/>
      </w:r>
      <w:r>
        <w:rPr>
          <w:noProof/>
        </w:rPr>
        <w:t>Registrar / application service selection</w:t>
      </w:r>
      <w:r>
        <w:rPr>
          <w:noProof/>
        </w:rPr>
        <w:tab/>
      </w:r>
      <w:r>
        <w:rPr>
          <w:noProof/>
        </w:rPr>
        <w:fldChar w:fldCharType="begin"/>
      </w:r>
      <w:r>
        <w:rPr>
          <w:noProof/>
        </w:rPr>
        <w:instrText xml:space="preserve"> PAGEREF _Toc155355313 \h </w:instrText>
      </w:r>
      <w:r>
        <w:rPr>
          <w:noProof/>
        </w:rPr>
      </w:r>
      <w:r>
        <w:rPr>
          <w:noProof/>
        </w:rPr>
        <w:fldChar w:fldCharType="separate"/>
      </w:r>
      <w:r>
        <w:rPr>
          <w:noProof/>
        </w:rPr>
        <w:t>33</w:t>
      </w:r>
      <w:r>
        <w:rPr>
          <w:noProof/>
        </w:rPr>
        <w:fldChar w:fldCharType="end"/>
      </w:r>
    </w:p>
    <w:p w14:paraId="4933ABFA" w14:textId="706FC49C"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6.4.3.1.4</w:t>
      </w:r>
      <w:r>
        <w:rPr>
          <w:rFonts w:asciiTheme="minorHAnsi" w:eastAsiaTheme="minorEastAsia" w:hAnsiTheme="minorHAnsi" w:cstheme="minorBidi"/>
          <w:noProof/>
          <w:kern w:val="2"/>
          <w:sz w:val="22"/>
          <w:szCs w:val="22"/>
          <w:lang w:eastAsia="en-GB"/>
          <w14:ligatures w14:val="standardContextual"/>
        </w:rPr>
        <w:tab/>
      </w:r>
      <w:r>
        <w:rPr>
          <w:noProof/>
        </w:rPr>
        <w:t>Diameter proxy</w:t>
      </w:r>
      <w:r>
        <w:rPr>
          <w:noProof/>
        </w:rPr>
        <w:tab/>
      </w:r>
      <w:r>
        <w:rPr>
          <w:noProof/>
        </w:rPr>
        <w:fldChar w:fldCharType="begin"/>
      </w:r>
      <w:r>
        <w:rPr>
          <w:noProof/>
        </w:rPr>
        <w:instrText xml:space="preserve"> PAGEREF _Toc155355314 \h </w:instrText>
      </w:r>
      <w:r>
        <w:rPr>
          <w:noProof/>
        </w:rPr>
      </w:r>
      <w:r>
        <w:rPr>
          <w:noProof/>
        </w:rPr>
        <w:fldChar w:fldCharType="separate"/>
      </w:r>
      <w:r>
        <w:rPr>
          <w:noProof/>
        </w:rPr>
        <w:t>33</w:t>
      </w:r>
      <w:r>
        <w:rPr>
          <w:noProof/>
        </w:rPr>
        <w:fldChar w:fldCharType="end"/>
      </w:r>
    </w:p>
    <w:p w14:paraId="5E597188" w14:textId="3FF029B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6.4.3.2</w:t>
      </w:r>
      <w:r>
        <w:rPr>
          <w:rFonts w:asciiTheme="minorHAnsi" w:eastAsiaTheme="minorEastAsia" w:hAnsiTheme="minorHAnsi" w:cstheme="minorBidi"/>
          <w:noProof/>
          <w:kern w:val="2"/>
          <w:sz w:val="22"/>
          <w:szCs w:val="22"/>
          <w:lang w:eastAsia="en-GB"/>
          <w14:ligatures w14:val="standardContextual"/>
        </w:rPr>
        <w:tab/>
      </w:r>
      <w:r>
        <w:rPr>
          <w:noProof/>
        </w:rPr>
        <w:t>SIP database</w:t>
      </w:r>
      <w:r>
        <w:rPr>
          <w:noProof/>
        </w:rPr>
        <w:tab/>
      </w:r>
      <w:r>
        <w:rPr>
          <w:noProof/>
        </w:rPr>
        <w:fldChar w:fldCharType="begin"/>
      </w:r>
      <w:r>
        <w:rPr>
          <w:noProof/>
        </w:rPr>
        <w:instrText xml:space="preserve"> PAGEREF _Toc155355315 \h </w:instrText>
      </w:r>
      <w:r>
        <w:rPr>
          <w:noProof/>
        </w:rPr>
      </w:r>
      <w:r>
        <w:rPr>
          <w:noProof/>
        </w:rPr>
        <w:fldChar w:fldCharType="separate"/>
      </w:r>
      <w:r>
        <w:rPr>
          <w:noProof/>
        </w:rPr>
        <w:t>34</w:t>
      </w:r>
      <w:r>
        <w:rPr>
          <w:noProof/>
        </w:rPr>
        <w:fldChar w:fldCharType="end"/>
      </w:r>
    </w:p>
    <w:p w14:paraId="286554D6" w14:textId="3C06DAED"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lang w:eastAsia="ja-JP"/>
        </w:rPr>
        <w:t>6.4.3.2.1</w:t>
      </w:r>
      <w:r>
        <w:rPr>
          <w:rFonts w:asciiTheme="minorHAnsi" w:eastAsiaTheme="minorEastAsia" w:hAnsiTheme="minorHAnsi" w:cstheme="minorBidi"/>
          <w:noProof/>
          <w:kern w:val="2"/>
          <w:sz w:val="22"/>
          <w:szCs w:val="22"/>
          <w:lang w:eastAsia="en-GB"/>
          <w14:ligatures w14:val="standardContextual"/>
        </w:rPr>
        <w:tab/>
      </w:r>
      <w:r>
        <w:rPr>
          <w:noProof/>
          <w:lang w:eastAsia="ja-JP"/>
        </w:rPr>
        <w:t>General</w:t>
      </w:r>
      <w:r>
        <w:rPr>
          <w:noProof/>
        </w:rPr>
        <w:tab/>
      </w:r>
      <w:r>
        <w:rPr>
          <w:noProof/>
        </w:rPr>
        <w:fldChar w:fldCharType="begin"/>
      </w:r>
      <w:r>
        <w:rPr>
          <w:noProof/>
        </w:rPr>
        <w:instrText xml:space="preserve"> PAGEREF _Toc155355316 \h </w:instrText>
      </w:r>
      <w:r>
        <w:rPr>
          <w:noProof/>
        </w:rPr>
      </w:r>
      <w:r>
        <w:rPr>
          <w:noProof/>
        </w:rPr>
        <w:fldChar w:fldCharType="separate"/>
      </w:r>
      <w:r>
        <w:rPr>
          <w:noProof/>
        </w:rPr>
        <w:t>34</w:t>
      </w:r>
      <w:r>
        <w:rPr>
          <w:noProof/>
        </w:rPr>
        <w:fldChar w:fldCharType="end"/>
      </w:r>
    </w:p>
    <w:p w14:paraId="527454D5" w14:textId="31198E51"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lang w:eastAsia="ja-JP"/>
        </w:rPr>
        <w:t>6.4.3.2.2</w:t>
      </w:r>
      <w:r>
        <w:rPr>
          <w:rFonts w:asciiTheme="minorHAnsi" w:eastAsiaTheme="minorEastAsia" w:hAnsiTheme="minorHAnsi" w:cstheme="minorBidi"/>
          <w:noProof/>
          <w:kern w:val="2"/>
          <w:sz w:val="22"/>
          <w:szCs w:val="22"/>
          <w:lang w:eastAsia="en-GB"/>
          <w14:ligatures w14:val="standardContextual"/>
        </w:rPr>
        <w:tab/>
      </w:r>
      <w:r>
        <w:rPr>
          <w:noProof/>
          <w:lang w:eastAsia="ja-JP"/>
        </w:rPr>
        <w:t>SIP database logical functions</w:t>
      </w:r>
      <w:r>
        <w:rPr>
          <w:noProof/>
        </w:rPr>
        <w:tab/>
      </w:r>
      <w:r>
        <w:rPr>
          <w:noProof/>
        </w:rPr>
        <w:fldChar w:fldCharType="begin"/>
      </w:r>
      <w:r>
        <w:rPr>
          <w:noProof/>
        </w:rPr>
        <w:instrText xml:space="preserve"> PAGEREF _Toc155355317 \h </w:instrText>
      </w:r>
      <w:r>
        <w:rPr>
          <w:noProof/>
        </w:rPr>
      </w:r>
      <w:r>
        <w:rPr>
          <w:noProof/>
        </w:rPr>
        <w:fldChar w:fldCharType="separate"/>
      </w:r>
      <w:r>
        <w:rPr>
          <w:noProof/>
        </w:rPr>
        <w:t>34</w:t>
      </w:r>
      <w:r>
        <w:rPr>
          <w:noProof/>
        </w:rPr>
        <w:fldChar w:fldCharType="end"/>
      </w:r>
    </w:p>
    <w:p w14:paraId="53E746F8" w14:textId="1EC86DD4"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6.4.3.3</w:t>
      </w:r>
      <w:r>
        <w:rPr>
          <w:rFonts w:asciiTheme="minorHAnsi" w:eastAsiaTheme="minorEastAsia" w:hAnsiTheme="minorHAnsi" w:cstheme="minorBidi"/>
          <w:noProof/>
          <w:kern w:val="2"/>
          <w:sz w:val="22"/>
          <w:szCs w:val="22"/>
          <w:lang w:eastAsia="en-GB"/>
          <w14:ligatures w14:val="standardContextual"/>
        </w:rPr>
        <w:tab/>
      </w:r>
      <w:r>
        <w:rPr>
          <w:noProof/>
        </w:rPr>
        <w:t>HTTP entities</w:t>
      </w:r>
      <w:r>
        <w:rPr>
          <w:noProof/>
        </w:rPr>
        <w:tab/>
      </w:r>
      <w:r>
        <w:rPr>
          <w:noProof/>
        </w:rPr>
        <w:fldChar w:fldCharType="begin"/>
      </w:r>
      <w:r>
        <w:rPr>
          <w:noProof/>
        </w:rPr>
        <w:instrText xml:space="preserve"> PAGEREF _Toc155355318 \h </w:instrText>
      </w:r>
      <w:r>
        <w:rPr>
          <w:noProof/>
        </w:rPr>
      </w:r>
      <w:r>
        <w:rPr>
          <w:noProof/>
        </w:rPr>
        <w:fldChar w:fldCharType="separate"/>
      </w:r>
      <w:r>
        <w:rPr>
          <w:noProof/>
        </w:rPr>
        <w:t>35</w:t>
      </w:r>
      <w:r>
        <w:rPr>
          <w:noProof/>
        </w:rPr>
        <w:fldChar w:fldCharType="end"/>
      </w:r>
    </w:p>
    <w:p w14:paraId="6A9A7EE5" w14:textId="04E74257"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6.4.3.3.1</w:t>
      </w:r>
      <w:r>
        <w:rPr>
          <w:rFonts w:asciiTheme="minorHAnsi" w:eastAsiaTheme="minorEastAsia" w:hAnsiTheme="minorHAnsi" w:cstheme="minorBidi"/>
          <w:noProof/>
          <w:kern w:val="2"/>
          <w:sz w:val="22"/>
          <w:szCs w:val="22"/>
          <w:lang w:eastAsia="en-GB"/>
          <w14:ligatures w14:val="standardContextual"/>
        </w:rPr>
        <w:tab/>
      </w:r>
      <w:r>
        <w:rPr>
          <w:noProof/>
        </w:rPr>
        <w:t>HTTP client</w:t>
      </w:r>
      <w:r>
        <w:rPr>
          <w:noProof/>
        </w:rPr>
        <w:tab/>
      </w:r>
      <w:r>
        <w:rPr>
          <w:noProof/>
        </w:rPr>
        <w:fldChar w:fldCharType="begin"/>
      </w:r>
      <w:r>
        <w:rPr>
          <w:noProof/>
        </w:rPr>
        <w:instrText xml:space="preserve"> PAGEREF _Toc155355319 \h </w:instrText>
      </w:r>
      <w:r>
        <w:rPr>
          <w:noProof/>
        </w:rPr>
      </w:r>
      <w:r>
        <w:rPr>
          <w:noProof/>
        </w:rPr>
        <w:fldChar w:fldCharType="separate"/>
      </w:r>
      <w:r>
        <w:rPr>
          <w:noProof/>
        </w:rPr>
        <w:t>35</w:t>
      </w:r>
      <w:r>
        <w:rPr>
          <w:noProof/>
        </w:rPr>
        <w:fldChar w:fldCharType="end"/>
      </w:r>
    </w:p>
    <w:p w14:paraId="4402F91F" w14:textId="21D58536"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6.4.3.3.2</w:t>
      </w:r>
      <w:r>
        <w:rPr>
          <w:rFonts w:asciiTheme="minorHAnsi" w:eastAsiaTheme="minorEastAsia" w:hAnsiTheme="minorHAnsi" w:cstheme="minorBidi"/>
          <w:noProof/>
          <w:kern w:val="2"/>
          <w:sz w:val="22"/>
          <w:szCs w:val="22"/>
          <w:lang w:eastAsia="en-GB"/>
          <w14:ligatures w14:val="standardContextual"/>
        </w:rPr>
        <w:tab/>
      </w:r>
      <w:r>
        <w:rPr>
          <w:noProof/>
        </w:rPr>
        <w:t>HTTP proxy</w:t>
      </w:r>
      <w:r>
        <w:rPr>
          <w:noProof/>
        </w:rPr>
        <w:tab/>
      </w:r>
      <w:r>
        <w:rPr>
          <w:noProof/>
        </w:rPr>
        <w:fldChar w:fldCharType="begin"/>
      </w:r>
      <w:r>
        <w:rPr>
          <w:noProof/>
        </w:rPr>
        <w:instrText xml:space="preserve"> PAGEREF _Toc155355320 \h </w:instrText>
      </w:r>
      <w:r>
        <w:rPr>
          <w:noProof/>
        </w:rPr>
      </w:r>
      <w:r>
        <w:rPr>
          <w:noProof/>
        </w:rPr>
        <w:fldChar w:fldCharType="separate"/>
      </w:r>
      <w:r>
        <w:rPr>
          <w:noProof/>
        </w:rPr>
        <w:t>35</w:t>
      </w:r>
      <w:r>
        <w:rPr>
          <w:noProof/>
        </w:rPr>
        <w:fldChar w:fldCharType="end"/>
      </w:r>
    </w:p>
    <w:p w14:paraId="411C039C" w14:textId="1DB4CDE5"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6.4.3.3.3</w:t>
      </w:r>
      <w:r>
        <w:rPr>
          <w:rFonts w:asciiTheme="minorHAnsi" w:eastAsiaTheme="minorEastAsia" w:hAnsiTheme="minorHAnsi" w:cstheme="minorBidi"/>
          <w:noProof/>
          <w:kern w:val="2"/>
          <w:sz w:val="22"/>
          <w:szCs w:val="22"/>
          <w:lang w:eastAsia="en-GB"/>
          <w14:ligatures w14:val="standardContextual"/>
        </w:rPr>
        <w:tab/>
      </w:r>
      <w:r>
        <w:rPr>
          <w:noProof/>
        </w:rPr>
        <w:t>HTTP server</w:t>
      </w:r>
      <w:r>
        <w:rPr>
          <w:noProof/>
        </w:rPr>
        <w:tab/>
      </w:r>
      <w:r>
        <w:rPr>
          <w:noProof/>
        </w:rPr>
        <w:fldChar w:fldCharType="begin"/>
      </w:r>
      <w:r>
        <w:rPr>
          <w:noProof/>
        </w:rPr>
        <w:instrText xml:space="preserve"> PAGEREF _Toc155355321 \h </w:instrText>
      </w:r>
      <w:r>
        <w:rPr>
          <w:noProof/>
        </w:rPr>
      </w:r>
      <w:r>
        <w:rPr>
          <w:noProof/>
        </w:rPr>
        <w:fldChar w:fldCharType="separate"/>
      </w:r>
      <w:r>
        <w:rPr>
          <w:noProof/>
        </w:rPr>
        <w:t>35</w:t>
      </w:r>
      <w:r>
        <w:rPr>
          <w:noProof/>
        </w:rPr>
        <w:fldChar w:fldCharType="end"/>
      </w:r>
    </w:p>
    <w:p w14:paraId="6AC36058" w14:textId="1FF6BCF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w:t>
      </w:r>
      <w:r>
        <w:rPr>
          <w:noProof/>
          <w:lang w:eastAsia="zh-CN"/>
        </w:rPr>
        <w:t>4</w:t>
      </w:r>
      <w:r>
        <w:rPr>
          <w:noProof/>
        </w:rPr>
        <w:t>.3.4</w:t>
      </w:r>
      <w:r>
        <w:rPr>
          <w:rFonts w:asciiTheme="minorHAnsi" w:eastAsiaTheme="minorEastAsia" w:hAnsiTheme="minorHAnsi" w:cstheme="minorBidi"/>
          <w:noProof/>
          <w:kern w:val="2"/>
          <w:sz w:val="22"/>
          <w:szCs w:val="22"/>
          <w:lang w:eastAsia="en-GB"/>
          <w14:ligatures w14:val="standardContextual"/>
        </w:rPr>
        <w:tab/>
      </w:r>
      <w:r>
        <w:rPr>
          <w:noProof/>
        </w:rPr>
        <w:t>LWP entities</w:t>
      </w:r>
      <w:r>
        <w:rPr>
          <w:noProof/>
        </w:rPr>
        <w:tab/>
      </w:r>
      <w:r>
        <w:rPr>
          <w:noProof/>
        </w:rPr>
        <w:fldChar w:fldCharType="begin"/>
      </w:r>
      <w:r>
        <w:rPr>
          <w:noProof/>
        </w:rPr>
        <w:instrText xml:space="preserve"> PAGEREF _Toc155355322 \h </w:instrText>
      </w:r>
      <w:r>
        <w:rPr>
          <w:noProof/>
        </w:rPr>
      </w:r>
      <w:r>
        <w:rPr>
          <w:noProof/>
        </w:rPr>
        <w:fldChar w:fldCharType="separate"/>
      </w:r>
      <w:r>
        <w:rPr>
          <w:noProof/>
        </w:rPr>
        <w:t>35</w:t>
      </w:r>
      <w:r>
        <w:rPr>
          <w:noProof/>
        </w:rPr>
        <w:fldChar w:fldCharType="end"/>
      </w:r>
    </w:p>
    <w:p w14:paraId="645406A7" w14:textId="1CC01A72"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6.</w:t>
      </w:r>
      <w:r>
        <w:rPr>
          <w:noProof/>
          <w:lang w:eastAsia="zh-CN"/>
        </w:rPr>
        <w:t>4</w:t>
      </w:r>
      <w:r>
        <w:rPr>
          <w:noProof/>
        </w:rPr>
        <w:t>.3.4.1</w:t>
      </w:r>
      <w:r>
        <w:rPr>
          <w:rFonts w:asciiTheme="minorHAnsi" w:eastAsiaTheme="minorEastAsia" w:hAnsiTheme="minorHAnsi" w:cstheme="minorBidi"/>
          <w:noProof/>
          <w:kern w:val="2"/>
          <w:sz w:val="22"/>
          <w:szCs w:val="22"/>
          <w:lang w:eastAsia="en-GB"/>
          <w14:ligatures w14:val="standardContextual"/>
        </w:rPr>
        <w:tab/>
      </w:r>
      <w:r>
        <w:rPr>
          <w:noProof/>
        </w:rPr>
        <w:t>LWP client</w:t>
      </w:r>
      <w:r>
        <w:rPr>
          <w:noProof/>
        </w:rPr>
        <w:tab/>
      </w:r>
      <w:r>
        <w:rPr>
          <w:noProof/>
        </w:rPr>
        <w:fldChar w:fldCharType="begin"/>
      </w:r>
      <w:r>
        <w:rPr>
          <w:noProof/>
        </w:rPr>
        <w:instrText xml:space="preserve"> PAGEREF _Toc155355323 \h </w:instrText>
      </w:r>
      <w:r>
        <w:rPr>
          <w:noProof/>
        </w:rPr>
      </w:r>
      <w:r>
        <w:rPr>
          <w:noProof/>
        </w:rPr>
        <w:fldChar w:fldCharType="separate"/>
      </w:r>
      <w:r>
        <w:rPr>
          <w:noProof/>
        </w:rPr>
        <w:t>35</w:t>
      </w:r>
      <w:r>
        <w:rPr>
          <w:noProof/>
        </w:rPr>
        <w:fldChar w:fldCharType="end"/>
      </w:r>
    </w:p>
    <w:p w14:paraId="06902A16" w14:textId="584208EC"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6.</w:t>
      </w:r>
      <w:r>
        <w:rPr>
          <w:noProof/>
          <w:lang w:eastAsia="zh-CN"/>
        </w:rPr>
        <w:t>4</w:t>
      </w:r>
      <w:r>
        <w:rPr>
          <w:noProof/>
        </w:rPr>
        <w:t>.3.4.2</w:t>
      </w:r>
      <w:r>
        <w:rPr>
          <w:rFonts w:asciiTheme="minorHAnsi" w:eastAsiaTheme="minorEastAsia" w:hAnsiTheme="minorHAnsi" w:cstheme="minorBidi"/>
          <w:noProof/>
          <w:kern w:val="2"/>
          <w:sz w:val="22"/>
          <w:szCs w:val="22"/>
          <w:lang w:eastAsia="en-GB"/>
          <w14:ligatures w14:val="standardContextual"/>
        </w:rPr>
        <w:tab/>
      </w:r>
      <w:r>
        <w:rPr>
          <w:noProof/>
        </w:rPr>
        <w:t>LWP proxy</w:t>
      </w:r>
      <w:r>
        <w:rPr>
          <w:noProof/>
        </w:rPr>
        <w:tab/>
      </w:r>
      <w:r>
        <w:rPr>
          <w:noProof/>
        </w:rPr>
        <w:fldChar w:fldCharType="begin"/>
      </w:r>
      <w:r>
        <w:rPr>
          <w:noProof/>
        </w:rPr>
        <w:instrText xml:space="preserve"> PAGEREF _Toc155355324 \h </w:instrText>
      </w:r>
      <w:r>
        <w:rPr>
          <w:noProof/>
        </w:rPr>
      </w:r>
      <w:r>
        <w:rPr>
          <w:noProof/>
        </w:rPr>
        <w:fldChar w:fldCharType="separate"/>
      </w:r>
      <w:r>
        <w:rPr>
          <w:noProof/>
        </w:rPr>
        <w:t>35</w:t>
      </w:r>
      <w:r>
        <w:rPr>
          <w:noProof/>
        </w:rPr>
        <w:fldChar w:fldCharType="end"/>
      </w:r>
    </w:p>
    <w:p w14:paraId="63AB334E" w14:textId="5D12587C"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6.</w:t>
      </w:r>
      <w:r>
        <w:rPr>
          <w:noProof/>
          <w:lang w:eastAsia="zh-CN"/>
        </w:rPr>
        <w:t>4</w:t>
      </w:r>
      <w:r>
        <w:rPr>
          <w:noProof/>
        </w:rPr>
        <w:t>.3.4.3</w:t>
      </w:r>
      <w:r>
        <w:rPr>
          <w:rFonts w:asciiTheme="minorHAnsi" w:eastAsiaTheme="minorEastAsia" w:hAnsiTheme="minorHAnsi" w:cstheme="minorBidi"/>
          <w:noProof/>
          <w:kern w:val="2"/>
          <w:sz w:val="22"/>
          <w:szCs w:val="22"/>
          <w:lang w:eastAsia="en-GB"/>
          <w14:ligatures w14:val="standardContextual"/>
        </w:rPr>
        <w:tab/>
      </w:r>
      <w:r>
        <w:rPr>
          <w:noProof/>
        </w:rPr>
        <w:t>LWP server</w:t>
      </w:r>
      <w:r>
        <w:rPr>
          <w:noProof/>
        </w:rPr>
        <w:tab/>
      </w:r>
      <w:r>
        <w:rPr>
          <w:noProof/>
        </w:rPr>
        <w:fldChar w:fldCharType="begin"/>
      </w:r>
      <w:r>
        <w:rPr>
          <w:noProof/>
        </w:rPr>
        <w:instrText xml:space="preserve"> PAGEREF _Toc155355325 \h </w:instrText>
      </w:r>
      <w:r>
        <w:rPr>
          <w:noProof/>
        </w:rPr>
      </w:r>
      <w:r>
        <w:rPr>
          <w:noProof/>
        </w:rPr>
        <w:fldChar w:fldCharType="separate"/>
      </w:r>
      <w:r>
        <w:rPr>
          <w:noProof/>
        </w:rPr>
        <w:t>36</w:t>
      </w:r>
      <w:r>
        <w:rPr>
          <w:noProof/>
        </w:rPr>
        <w:fldChar w:fldCharType="end"/>
      </w:r>
    </w:p>
    <w:p w14:paraId="39DC22B5" w14:textId="18D5197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w:t>
      </w:r>
      <w:r>
        <w:rPr>
          <w:noProof/>
          <w:lang w:eastAsia="zh-CN"/>
        </w:rPr>
        <w:t>4</w:t>
      </w:r>
      <w:r>
        <w:rPr>
          <w:noProof/>
        </w:rPr>
        <w:t>.3.5</w:t>
      </w:r>
      <w:r>
        <w:rPr>
          <w:rFonts w:asciiTheme="minorHAnsi" w:eastAsiaTheme="minorEastAsia" w:hAnsiTheme="minorHAnsi" w:cstheme="minorBidi"/>
          <w:noProof/>
          <w:kern w:val="2"/>
          <w:sz w:val="22"/>
          <w:szCs w:val="22"/>
          <w:lang w:eastAsia="en-GB"/>
          <w14:ligatures w14:val="standardContextual"/>
        </w:rPr>
        <w:tab/>
      </w:r>
      <w:r>
        <w:rPr>
          <w:noProof/>
        </w:rPr>
        <w:t>LWP usage</w:t>
      </w:r>
      <w:r>
        <w:rPr>
          <w:noProof/>
        </w:rPr>
        <w:tab/>
      </w:r>
      <w:r>
        <w:rPr>
          <w:noProof/>
        </w:rPr>
        <w:fldChar w:fldCharType="begin"/>
      </w:r>
      <w:r>
        <w:rPr>
          <w:noProof/>
        </w:rPr>
        <w:instrText xml:space="preserve"> PAGEREF _Toc155355326 \h </w:instrText>
      </w:r>
      <w:r>
        <w:rPr>
          <w:noProof/>
        </w:rPr>
      </w:r>
      <w:r>
        <w:rPr>
          <w:noProof/>
        </w:rPr>
        <w:fldChar w:fldCharType="separate"/>
      </w:r>
      <w:r>
        <w:rPr>
          <w:noProof/>
        </w:rPr>
        <w:t>36</w:t>
      </w:r>
      <w:r>
        <w:rPr>
          <w:noProof/>
        </w:rPr>
        <w:fldChar w:fldCharType="end"/>
      </w:r>
    </w:p>
    <w:p w14:paraId="4D2C5EC2" w14:textId="39F84E7A"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6.5</w:t>
      </w:r>
      <w:r>
        <w:rPr>
          <w:rFonts w:asciiTheme="minorHAnsi" w:eastAsiaTheme="minorEastAsia" w:hAnsiTheme="minorHAnsi" w:cstheme="minorBidi"/>
          <w:noProof/>
          <w:kern w:val="2"/>
          <w:sz w:val="22"/>
          <w:szCs w:val="22"/>
          <w:lang w:eastAsia="en-GB"/>
          <w14:ligatures w14:val="standardContextual"/>
        </w:rPr>
        <w:tab/>
      </w:r>
      <w:r>
        <w:rPr>
          <w:noProof/>
        </w:rPr>
        <w:t>Reference points description</w:t>
      </w:r>
      <w:r>
        <w:rPr>
          <w:noProof/>
        </w:rPr>
        <w:tab/>
      </w:r>
      <w:r>
        <w:rPr>
          <w:noProof/>
        </w:rPr>
        <w:fldChar w:fldCharType="begin"/>
      </w:r>
      <w:r>
        <w:rPr>
          <w:noProof/>
        </w:rPr>
        <w:instrText xml:space="preserve"> PAGEREF _Toc155355327 \h </w:instrText>
      </w:r>
      <w:r>
        <w:rPr>
          <w:noProof/>
        </w:rPr>
      </w:r>
      <w:r>
        <w:rPr>
          <w:noProof/>
        </w:rPr>
        <w:fldChar w:fldCharType="separate"/>
      </w:r>
      <w:r>
        <w:rPr>
          <w:noProof/>
        </w:rPr>
        <w:t>36</w:t>
      </w:r>
      <w:r>
        <w:rPr>
          <w:noProof/>
        </w:rPr>
        <w:fldChar w:fldCharType="end"/>
      </w:r>
    </w:p>
    <w:p w14:paraId="3A3C0C9F" w14:textId="2714A8FA"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6.5.1</w:t>
      </w:r>
      <w:r>
        <w:rPr>
          <w:rFonts w:asciiTheme="minorHAnsi" w:eastAsiaTheme="minorEastAsia" w:hAnsiTheme="minorHAnsi" w:cstheme="minorBidi"/>
          <w:noProof/>
          <w:kern w:val="2"/>
          <w:sz w:val="22"/>
          <w:szCs w:val="22"/>
          <w:lang w:eastAsia="en-GB"/>
          <w14:ligatures w14:val="standardContextual"/>
        </w:rPr>
        <w:tab/>
      </w:r>
      <w:r>
        <w:rPr>
          <w:noProof/>
        </w:rPr>
        <w:t>General reference point principle</w:t>
      </w:r>
      <w:r>
        <w:rPr>
          <w:noProof/>
        </w:rPr>
        <w:tab/>
      </w:r>
      <w:r>
        <w:rPr>
          <w:noProof/>
        </w:rPr>
        <w:fldChar w:fldCharType="begin"/>
      </w:r>
      <w:r>
        <w:rPr>
          <w:noProof/>
        </w:rPr>
        <w:instrText xml:space="preserve"> PAGEREF _Toc155355328 \h </w:instrText>
      </w:r>
      <w:r>
        <w:rPr>
          <w:noProof/>
        </w:rPr>
      </w:r>
      <w:r>
        <w:rPr>
          <w:noProof/>
        </w:rPr>
        <w:fldChar w:fldCharType="separate"/>
      </w:r>
      <w:r>
        <w:rPr>
          <w:noProof/>
        </w:rPr>
        <w:t>36</w:t>
      </w:r>
      <w:r>
        <w:rPr>
          <w:noProof/>
        </w:rPr>
        <w:fldChar w:fldCharType="end"/>
      </w:r>
    </w:p>
    <w:p w14:paraId="2CBD08EE" w14:textId="4585A41F"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6.5.2</w:t>
      </w:r>
      <w:r>
        <w:rPr>
          <w:rFonts w:asciiTheme="minorHAnsi" w:eastAsiaTheme="minorEastAsia" w:hAnsiTheme="minorHAnsi" w:cstheme="minorBidi"/>
          <w:noProof/>
          <w:kern w:val="2"/>
          <w:sz w:val="22"/>
          <w:szCs w:val="22"/>
          <w:lang w:eastAsia="en-GB"/>
          <w14:ligatures w14:val="standardContextual"/>
        </w:rPr>
        <w:tab/>
      </w:r>
      <w:r>
        <w:rPr>
          <w:noProof/>
        </w:rPr>
        <w:t>Application plane</w:t>
      </w:r>
      <w:r>
        <w:rPr>
          <w:noProof/>
        </w:rPr>
        <w:tab/>
      </w:r>
      <w:r>
        <w:rPr>
          <w:noProof/>
        </w:rPr>
        <w:fldChar w:fldCharType="begin"/>
      </w:r>
      <w:r>
        <w:rPr>
          <w:noProof/>
        </w:rPr>
        <w:instrText xml:space="preserve"> PAGEREF _Toc155355329 \h </w:instrText>
      </w:r>
      <w:r>
        <w:rPr>
          <w:noProof/>
        </w:rPr>
      </w:r>
      <w:r>
        <w:rPr>
          <w:noProof/>
        </w:rPr>
        <w:fldChar w:fldCharType="separate"/>
      </w:r>
      <w:r>
        <w:rPr>
          <w:noProof/>
        </w:rPr>
        <w:t>36</w:t>
      </w:r>
      <w:r>
        <w:rPr>
          <w:noProof/>
        </w:rPr>
        <w:fldChar w:fldCharType="end"/>
      </w:r>
    </w:p>
    <w:p w14:paraId="6B0C4BC7" w14:textId="0A06BD1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6.5.2.1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_Toc155355330 \h </w:instrText>
      </w:r>
      <w:r>
        <w:rPr>
          <w:noProof/>
        </w:rPr>
      </w:r>
      <w:r>
        <w:rPr>
          <w:noProof/>
        </w:rPr>
        <w:fldChar w:fldCharType="separate"/>
      </w:r>
      <w:r>
        <w:rPr>
          <w:noProof/>
        </w:rPr>
        <w:t>36</w:t>
      </w:r>
      <w:r>
        <w:rPr>
          <w:noProof/>
        </w:rPr>
        <w:fldChar w:fldCharType="end"/>
      </w:r>
    </w:p>
    <w:p w14:paraId="51C40FC5" w14:textId="4255CFC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6.5.2.2</w:t>
      </w:r>
      <w:r>
        <w:rPr>
          <w:rFonts w:asciiTheme="minorHAnsi" w:eastAsiaTheme="minorEastAsia" w:hAnsiTheme="minorHAnsi" w:cstheme="minorBidi"/>
          <w:noProof/>
          <w:kern w:val="2"/>
          <w:sz w:val="22"/>
          <w:szCs w:val="22"/>
          <w:lang w:eastAsia="en-GB"/>
          <w14:ligatures w14:val="standardContextual"/>
        </w:rPr>
        <w:tab/>
      </w:r>
      <w:r>
        <w:rPr>
          <w:noProof/>
        </w:rPr>
        <w:t>VAL-UU</w:t>
      </w:r>
      <w:r>
        <w:rPr>
          <w:noProof/>
        </w:rPr>
        <w:tab/>
      </w:r>
      <w:r>
        <w:rPr>
          <w:noProof/>
        </w:rPr>
        <w:fldChar w:fldCharType="begin"/>
      </w:r>
      <w:r>
        <w:rPr>
          <w:noProof/>
        </w:rPr>
        <w:instrText xml:space="preserve"> PAGEREF _Toc155355331 \h </w:instrText>
      </w:r>
      <w:r>
        <w:rPr>
          <w:noProof/>
        </w:rPr>
      </w:r>
      <w:r>
        <w:rPr>
          <w:noProof/>
        </w:rPr>
        <w:fldChar w:fldCharType="separate"/>
      </w:r>
      <w:r>
        <w:rPr>
          <w:noProof/>
        </w:rPr>
        <w:t>36</w:t>
      </w:r>
      <w:r>
        <w:rPr>
          <w:noProof/>
        </w:rPr>
        <w:fldChar w:fldCharType="end"/>
      </w:r>
    </w:p>
    <w:p w14:paraId="699DE9C8" w14:textId="17503B8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6.5.2.3</w:t>
      </w:r>
      <w:r>
        <w:rPr>
          <w:rFonts w:asciiTheme="minorHAnsi" w:eastAsiaTheme="minorEastAsia" w:hAnsiTheme="minorHAnsi" w:cstheme="minorBidi"/>
          <w:noProof/>
          <w:kern w:val="2"/>
          <w:sz w:val="22"/>
          <w:szCs w:val="22"/>
          <w:lang w:eastAsia="en-GB"/>
          <w14:ligatures w14:val="standardContextual"/>
        </w:rPr>
        <w:tab/>
      </w:r>
      <w:r>
        <w:rPr>
          <w:noProof/>
        </w:rPr>
        <w:t>VAL-PC5</w:t>
      </w:r>
      <w:r>
        <w:rPr>
          <w:noProof/>
        </w:rPr>
        <w:tab/>
      </w:r>
      <w:r>
        <w:rPr>
          <w:noProof/>
        </w:rPr>
        <w:fldChar w:fldCharType="begin"/>
      </w:r>
      <w:r>
        <w:rPr>
          <w:noProof/>
        </w:rPr>
        <w:instrText xml:space="preserve"> PAGEREF _Toc155355332 \h </w:instrText>
      </w:r>
      <w:r>
        <w:rPr>
          <w:noProof/>
        </w:rPr>
      </w:r>
      <w:r>
        <w:rPr>
          <w:noProof/>
        </w:rPr>
        <w:fldChar w:fldCharType="separate"/>
      </w:r>
      <w:r>
        <w:rPr>
          <w:noProof/>
        </w:rPr>
        <w:t>37</w:t>
      </w:r>
      <w:r>
        <w:rPr>
          <w:noProof/>
        </w:rPr>
        <w:fldChar w:fldCharType="end"/>
      </w:r>
    </w:p>
    <w:p w14:paraId="6A1E891A" w14:textId="3A278C6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6.5.2.4</w:t>
      </w:r>
      <w:r>
        <w:rPr>
          <w:rFonts w:asciiTheme="minorHAnsi" w:eastAsiaTheme="minorEastAsia" w:hAnsiTheme="minorHAnsi" w:cstheme="minorBidi"/>
          <w:noProof/>
          <w:kern w:val="2"/>
          <w:sz w:val="22"/>
          <w:szCs w:val="22"/>
          <w:lang w:eastAsia="en-GB"/>
          <w14:ligatures w14:val="standardContextual"/>
        </w:rPr>
        <w:tab/>
      </w:r>
      <w:r>
        <w:rPr>
          <w:noProof/>
        </w:rPr>
        <w:t>SEAL-UU</w:t>
      </w:r>
      <w:r>
        <w:rPr>
          <w:noProof/>
        </w:rPr>
        <w:tab/>
      </w:r>
      <w:r>
        <w:rPr>
          <w:noProof/>
        </w:rPr>
        <w:fldChar w:fldCharType="begin"/>
      </w:r>
      <w:r>
        <w:rPr>
          <w:noProof/>
        </w:rPr>
        <w:instrText xml:space="preserve"> PAGEREF _Toc155355333 \h </w:instrText>
      </w:r>
      <w:r>
        <w:rPr>
          <w:noProof/>
        </w:rPr>
      </w:r>
      <w:r>
        <w:rPr>
          <w:noProof/>
        </w:rPr>
        <w:fldChar w:fldCharType="separate"/>
      </w:r>
      <w:r>
        <w:rPr>
          <w:noProof/>
        </w:rPr>
        <w:t>37</w:t>
      </w:r>
      <w:r>
        <w:rPr>
          <w:noProof/>
        </w:rPr>
        <w:fldChar w:fldCharType="end"/>
      </w:r>
    </w:p>
    <w:p w14:paraId="307E966B" w14:textId="1C9FEFC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6.5.2.5</w:t>
      </w:r>
      <w:r>
        <w:rPr>
          <w:rFonts w:asciiTheme="minorHAnsi" w:eastAsiaTheme="minorEastAsia" w:hAnsiTheme="minorHAnsi" w:cstheme="minorBidi"/>
          <w:noProof/>
          <w:kern w:val="2"/>
          <w:sz w:val="22"/>
          <w:szCs w:val="22"/>
          <w:lang w:eastAsia="en-GB"/>
          <w14:ligatures w14:val="standardContextual"/>
        </w:rPr>
        <w:tab/>
      </w:r>
      <w:r>
        <w:rPr>
          <w:noProof/>
        </w:rPr>
        <w:t>SEAL-PC5</w:t>
      </w:r>
      <w:r>
        <w:rPr>
          <w:noProof/>
        </w:rPr>
        <w:tab/>
      </w:r>
      <w:r>
        <w:rPr>
          <w:noProof/>
        </w:rPr>
        <w:fldChar w:fldCharType="begin"/>
      </w:r>
      <w:r>
        <w:rPr>
          <w:noProof/>
        </w:rPr>
        <w:instrText xml:space="preserve"> PAGEREF _Toc155355334 \h </w:instrText>
      </w:r>
      <w:r>
        <w:rPr>
          <w:noProof/>
        </w:rPr>
      </w:r>
      <w:r>
        <w:rPr>
          <w:noProof/>
        </w:rPr>
        <w:fldChar w:fldCharType="separate"/>
      </w:r>
      <w:r>
        <w:rPr>
          <w:noProof/>
        </w:rPr>
        <w:t>37</w:t>
      </w:r>
      <w:r>
        <w:rPr>
          <w:noProof/>
        </w:rPr>
        <w:fldChar w:fldCharType="end"/>
      </w:r>
    </w:p>
    <w:p w14:paraId="035D56E6" w14:textId="55935C6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6.5.2.6</w:t>
      </w:r>
      <w:r>
        <w:rPr>
          <w:rFonts w:asciiTheme="minorHAnsi" w:eastAsiaTheme="minorEastAsia" w:hAnsiTheme="minorHAnsi" w:cstheme="minorBidi"/>
          <w:noProof/>
          <w:kern w:val="2"/>
          <w:sz w:val="22"/>
          <w:szCs w:val="22"/>
          <w:lang w:eastAsia="en-GB"/>
          <w14:ligatures w14:val="standardContextual"/>
        </w:rPr>
        <w:tab/>
      </w:r>
      <w:r>
        <w:rPr>
          <w:noProof/>
        </w:rPr>
        <w:t>SEAL-C</w:t>
      </w:r>
      <w:r>
        <w:rPr>
          <w:noProof/>
        </w:rPr>
        <w:tab/>
      </w:r>
      <w:r>
        <w:rPr>
          <w:noProof/>
        </w:rPr>
        <w:fldChar w:fldCharType="begin"/>
      </w:r>
      <w:r>
        <w:rPr>
          <w:noProof/>
        </w:rPr>
        <w:instrText xml:space="preserve"> PAGEREF _Toc155355335 \h </w:instrText>
      </w:r>
      <w:r>
        <w:rPr>
          <w:noProof/>
        </w:rPr>
      </w:r>
      <w:r>
        <w:rPr>
          <w:noProof/>
        </w:rPr>
        <w:fldChar w:fldCharType="separate"/>
      </w:r>
      <w:r>
        <w:rPr>
          <w:noProof/>
        </w:rPr>
        <w:t>37</w:t>
      </w:r>
      <w:r>
        <w:rPr>
          <w:noProof/>
        </w:rPr>
        <w:fldChar w:fldCharType="end"/>
      </w:r>
    </w:p>
    <w:p w14:paraId="2EDB68BB" w14:textId="721805C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6.5.2.7</w:t>
      </w:r>
      <w:r>
        <w:rPr>
          <w:rFonts w:asciiTheme="minorHAnsi" w:eastAsiaTheme="minorEastAsia" w:hAnsiTheme="minorHAnsi" w:cstheme="minorBidi"/>
          <w:noProof/>
          <w:kern w:val="2"/>
          <w:sz w:val="22"/>
          <w:szCs w:val="22"/>
          <w:lang w:eastAsia="en-GB"/>
          <w14:ligatures w14:val="standardContextual"/>
        </w:rPr>
        <w:tab/>
      </w:r>
      <w:r>
        <w:rPr>
          <w:noProof/>
        </w:rPr>
        <w:t>SEAL-S</w:t>
      </w:r>
      <w:r>
        <w:rPr>
          <w:noProof/>
        </w:rPr>
        <w:tab/>
      </w:r>
      <w:r>
        <w:rPr>
          <w:noProof/>
        </w:rPr>
        <w:fldChar w:fldCharType="begin"/>
      </w:r>
      <w:r>
        <w:rPr>
          <w:noProof/>
        </w:rPr>
        <w:instrText xml:space="preserve"> PAGEREF _Toc155355336 \h </w:instrText>
      </w:r>
      <w:r>
        <w:rPr>
          <w:noProof/>
        </w:rPr>
      </w:r>
      <w:r>
        <w:rPr>
          <w:noProof/>
        </w:rPr>
        <w:fldChar w:fldCharType="separate"/>
      </w:r>
      <w:r>
        <w:rPr>
          <w:noProof/>
        </w:rPr>
        <w:t>37</w:t>
      </w:r>
      <w:r>
        <w:rPr>
          <w:noProof/>
        </w:rPr>
        <w:fldChar w:fldCharType="end"/>
      </w:r>
    </w:p>
    <w:p w14:paraId="324DAA19" w14:textId="1C58877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6.5.2.8</w:t>
      </w:r>
      <w:r>
        <w:rPr>
          <w:rFonts w:asciiTheme="minorHAnsi" w:eastAsiaTheme="minorEastAsia" w:hAnsiTheme="minorHAnsi" w:cstheme="minorBidi"/>
          <w:noProof/>
          <w:kern w:val="2"/>
          <w:sz w:val="22"/>
          <w:szCs w:val="22"/>
          <w:lang w:eastAsia="en-GB"/>
          <w14:ligatures w14:val="standardContextual"/>
        </w:rPr>
        <w:tab/>
      </w:r>
      <w:r>
        <w:rPr>
          <w:noProof/>
        </w:rPr>
        <w:t>SEAL-E</w:t>
      </w:r>
      <w:r>
        <w:rPr>
          <w:noProof/>
        </w:rPr>
        <w:tab/>
      </w:r>
      <w:r>
        <w:rPr>
          <w:noProof/>
        </w:rPr>
        <w:fldChar w:fldCharType="begin"/>
      </w:r>
      <w:r>
        <w:rPr>
          <w:noProof/>
        </w:rPr>
        <w:instrText xml:space="preserve"> PAGEREF _Toc155355337 \h </w:instrText>
      </w:r>
      <w:r>
        <w:rPr>
          <w:noProof/>
        </w:rPr>
      </w:r>
      <w:r>
        <w:rPr>
          <w:noProof/>
        </w:rPr>
        <w:fldChar w:fldCharType="separate"/>
      </w:r>
      <w:r>
        <w:rPr>
          <w:noProof/>
        </w:rPr>
        <w:t>37</w:t>
      </w:r>
      <w:r>
        <w:rPr>
          <w:noProof/>
        </w:rPr>
        <w:fldChar w:fldCharType="end"/>
      </w:r>
    </w:p>
    <w:p w14:paraId="68834497" w14:textId="0D91674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6.5.2.9</w:t>
      </w:r>
      <w:r>
        <w:rPr>
          <w:rFonts w:asciiTheme="minorHAnsi" w:eastAsiaTheme="minorEastAsia" w:hAnsiTheme="minorHAnsi" w:cstheme="minorBidi"/>
          <w:noProof/>
          <w:kern w:val="2"/>
          <w:sz w:val="22"/>
          <w:szCs w:val="22"/>
          <w:lang w:eastAsia="en-GB"/>
          <w14:ligatures w14:val="standardContextual"/>
        </w:rPr>
        <w:tab/>
      </w:r>
      <w:r>
        <w:rPr>
          <w:noProof/>
        </w:rPr>
        <w:t>SEAL-X</w:t>
      </w:r>
      <w:r>
        <w:rPr>
          <w:noProof/>
        </w:rPr>
        <w:tab/>
      </w:r>
      <w:r>
        <w:rPr>
          <w:noProof/>
        </w:rPr>
        <w:fldChar w:fldCharType="begin"/>
      </w:r>
      <w:r>
        <w:rPr>
          <w:noProof/>
        </w:rPr>
        <w:instrText xml:space="preserve"> PAGEREF _Toc155355338 \h </w:instrText>
      </w:r>
      <w:r>
        <w:rPr>
          <w:noProof/>
        </w:rPr>
      </w:r>
      <w:r>
        <w:rPr>
          <w:noProof/>
        </w:rPr>
        <w:fldChar w:fldCharType="separate"/>
      </w:r>
      <w:r>
        <w:rPr>
          <w:noProof/>
        </w:rPr>
        <w:t>37</w:t>
      </w:r>
      <w:r>
        <w:rPr>
          <w:noProof/>
        </w:rPr>
        <w:fldChar w:fldCharType="end"/>
      </w:r>
    </w:p>
    <w:p w14:paraId="0EEB47F3" w14:textId="7D128B68"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6.5.2.9.1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_Toc155355339 \h </w:instrText>
      </w:r>
      <w:r>
        <w:rPr>
          <w:noProof/>
        </w:rPr>
      </w:r>
      <w:r>
        <w:rPr>
          <w:noProof/>
        </w:rPr>
        <w:fldChar w:fldCharType="separate"/>
      </w:r>
      <w:r>
        <w:rPr>
          <w:noProof/>
        </w:rPr>
        <w:t>37</w:t>
      </w:r>
      <w:r>
        <w:rPr>
          <w:noProof/>
        </w:rPr>
        <w:fldChar w:fldCharType="end"/>
      </w:r>
    </w:p>
    <w:p w14:paraId="7333E8C0" w14:textId="5D0430C4"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6.5.2.9.2</w:t>
      </w:r>
      <w:r>
        <w:rPr>
          <w:rFonts w:asciiTheme="minorHAnsi" w:eastAsiaTheme="minorEastAsia" w:hAnsiTheme="minorHAnsi" w:cstheme="minorBidi"/>
          <w:noProof/>
          <w:kern w:val="2"/>
          <w:sz w:val="22"/>
          <w:szCs w:val="22"/>
          <w:lang w:eastAsia="en-GB"/>
          <w14:ligatures w14:val="standardContextual"/>
        </w:rPr>
        <w:tab/>
      </w:r>
      <w:r>
        <w:rPr>
          <w:noProof/>
        </w:rPr>
        <w:t>Reference point SEAL-X1 (between the key management server and the group management server)</w:t>
      </w:r>
      <w:r>
        <w:rPr>
          <w:noProof/>
        </w:rPr>
        <w:tab/>
      </w:r>
      <w:r>
        <w:rPr>
          <w:noProof/>
        </w:rPr>
        <w:fldChar w:fldCharType="begin"/>
      </w:r>
      <w:r>
        <w:rPr>
          <w:noProof/>
        </w:rPr>
        <w:instrText xml:space="preserve"> PAGEREF _Toc155355340 \h </w:instrText>
      </w:r>
      <w:r>
        <w:rPr>
          <w:noProof/>
        </w:rPr>
      </w:r>
      <w:r>
        <w:rPr>
          <w:noProof/>
        </w:rPr>
        <w:fldChar w:fldCharType="separate"/>
      </w:r>
      <w:r>
        <w:rPr>
          <w:noProof/>
        </w:rPr>
        <w:t>37</w:t>
      </w:r>
      <w:r>
        <w:rPr>
          <w:noProof/>
        </w:rPr>
        <w:fldChar w:fldCharType="end"/>
      </w:r>
    </w:p>
    <w:p w14:paraId="297505C9" w14:textId="4ABC2FFB"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6.5.2.9.</w:t>
      </w:r>
      <w:r>
        <w:rPr>
          <w:noProof/>
          <w:lang w:eastAsia="zh-CN"/>
        </w:rPr>
        <w:t>3</w:t>
      </w:r>
      <w:r>
        <w:rPr>
          <w:rFonts w:asciiTheme="minorHAnsi" w:eastAsiaTheme="minorEastAsia" w:hAnsiTheme="minorHAnsi" w:cstheme="minorBidi"/>
          <w:noProof/>
          <w:kern w:val="2"/>
          <w:sz w:val="22"/>
          <w:szCs w:val="22"/>
          <w:lang w:eastAsia="en-GB"/>
          <w14:ligatures w14:val="standardContextual"/>
        </w:rPr>
        <w:tab/>
      </w:r>
      <w:r>
        <w:rPr>
          <w:noProof/>
        </w:rPr>
        <w:t xml:space="preserve">Reference point SEAL-X2 (between the group management server and the </w:t>
      </w:r>
      <w:r>
        <w:rPr>
          <w:noProof/>
          <w:lang w:eastAsia="zh-CN"/>
        </w:rPr>
        <w:t>location management server</w:t>
      </w:r>
      <w:r>
        <w:rPr>
          <w:noProof/>
        </w:rPr>
        <w:t>)</w:t>
      </w:r>
      <w:r>
        <w:rPr>
          <w:noProof/>
        </w:rPr>
        <w:tab/>
      </w:r>
      <w:r>
        <w:rPr>
          <w:noProof/>
        </w:rPr>
        <w:fldChar w:fldCharType="begin"/>
      </w:r>
      <w:r>
        <w:rPr>
          <w:noProof/>
        </w:rPr>
        <w:instrText xml:space="preserve"> PAGEREF _Toc155355341 \h </w:instrText>
      </w:r>
      <w:r>
        <w:rPr>
          <w:noProof/>
        </w:rPr>
      </w:r>
      <w:r>
        <w:rPr>
          <w:noProof/>
        </w:rPr>
        <w:fldChar w:fldCharType="separate"/>
      </w:r>
      <w:r>
        <w:rPr>
          <w:noProof/>
        </w:rPr>
        <w:t>38</w:t>
      </w:r>
      <w:r>
        <w:rPr>
          <w:noProof/>
        </w:rPr>
        <w:fldChar w:fldCharType="end"/>
      </w:r>
    </w:p>
    <w:p w14:paraId="096BC990" w14:textId="77D130E0"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6.5.2.9.4</w:t>
      </w:r>
      <w:r>
        <w:rPr>
          <w:rFonts w:asciiTheme="minorHAnsi" w:eastAsiaTheme="minorEastAsia" w:hAnsiTheme="minorHAnsi" w:cstheme="minorBidi"/>
          <w:noProof/>
          <w:kern w:val="2"/>
          <w:sz w:val="22"/>
          <w:szCs w:val="22"/>
          <w:lang w:eastAsia="en-GB"/>
          <w14:ligatures w14:val="standardContextual"/>
        </w:rPr>
        <w:tab/>
      </w:r>
      <w:r>
        <w:rPr>
          <w:noProof/>
        </w:rPr>
        <w:t xml:space="preserve">Reference point SEAL-X3 (between the group management server and the </w:t>
      </w:r>
      <w:r>
        <w:rPr>
          <w:noProof/>
          <w:lang w:eastAsia="zh-CN"/>
        </w:rPr>
        <w:t>configuration management server</w:t>
      </w:r>
      <w:r>
        <w:rPr>
          <w:noProof/>
        </w:rPr>
        <w:t>)</w:t>
      </w:r>
      <w:r>
        <w:rPr>
          <w:noProof/>
        </w:rPr>
        <w:tab/>
      </w:r>
      <w:r>
        <w:rPr>
          <w:noProof/>
        </w:rPr>
        <w:fldChar w:fldCharType="begin"/>
      </w:r>
      <w:r>
        <w:rPr>
          <w:noProof/>
        </w:rPr>
        <w:instrText xml:space="preserve"> PAGEREF _Toc155355342 \h </w:instrText>
      </w:r>
      <w:r>
        <w:rPr>
          <w:noProof/>
        </w:rPr>
      </w:r>
      <w:r>
        <w:rPr>
          <w:noProof/>
        </w:rPr>
        <w:fldChar w:fldCharType="separate"/>
      </w:r>
      <w:r>
        <w:rPr>
          <w:noProof/>
        </w:rPr>
        <w:t>38</w:t>
      </w:r>
      <w:r>
        <w:rPr>
          <w:noProof/>
        </w:rPr>
        <w:fldChar w:fldCharType="end"/>
      </w:r>
    </w:p>
    <w:p w14:paraId="07204F1D" w14:textId="1A2FCD6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6.5.2.10</w:t>
      </w:r>
      <w:r>
        <w:rPr>
          <w:rFonts w:asciiTheme="minorHAnsi" w:eastAsiaTheme="minorEastAsia" w:hAnsiTheme="minorHAnsi" w:cstheme="minorBidi"/>
          <w:noProof/>
          <w:kern w:val="2"/>
          <w:sz w:val="22"/>
          <w:szCs w:val="22"/>
          <w:lang w:eastAsia="en-GB"/>
          <w14:ligatures w14:val="standardContextual"/>
        </w:rPr>
        <w:tab/>
      </w:r>
      <w:r>
        <w:rPr>
          <w:noProof/>
        </w:rPr>
        <w:t>Reference point VAL-UDB (between the VAL user database and the SEAL server)</w:t>
      </w:r>
      <w:r>
        <w:rPr>
          <w:noProof/>
        </w:rPr>
        <w:tab/>
      </w:r>
      <w:r>
        <w:rPr>
          <w:noProof/>
        </w:rPr>
        <w:fldChar w:fldCharType="begin"/>
      </w:r>
      <w:r>
        <w:rPr>
          <w:noProof/>
        </w:rPr>
        <w:instrText xml:space="preserve"> PAGEREF _Toc155355343 \h </w:instrText>
      </w:r>
      <w:r>
        <w:rPr>
          <w:noProof/>
        </w:rPr>
      </w:r>
      <w:r>
        <w:rPr>
          <w:noProof/>
        </w:rPr>
        <w:fldChar w:fldCharType="separate"/>
      </w:r>
      <w:r>
        <w:rPr>
          <w:noProof/>
        </w:rPr>
        <w:t>38</w:t>
      </w:r>
      <w:r>
        <w:rPr>
          <w:noProof/>
        </w:rPr>
        <w:fldChar w:fldCharType="end"/>
      </w:r>
    </w:p>
    <w:p w14:paraId="7D87CF0B" w14:textId="26DE2CC1"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6.5.3</w:t>
      </w:r>
      <w:r>
        <w:rPr>
          <w:rFonts w:asciiTheme="minorHAnsi" w:eastAsiaTheme="minorEastAsia" w:hAnsiTheme="minorHAnsi" w:cstheme="minorBidi"/>
          <w:noProof/>
          <w:kern w:val="2"/>
          <w:sz w:val="22"/>
          <w:szCs w:val="22"/>
          <w:lang w:eastAsia="en-GB"/>
          <w14:ligatures w14:val="standardContextual"/>
        </w:rPr>
        <w:tab/>
      </w:r>
      <w:r>
        <w:rPr>
          <w:noProof/>
        </w:rPr>
        <w:t>Signalling control plane</w:t>
      </w:r>
      <w:r>
        <w:rPr>
          <w:noProof/>
        </w:rPr>
        <w:tab/>
      </w:r>
      <w:r>
        <w:rPr>
          <w:noProof/>
        </w:rPr>
        <w:fldChar w:fldCharType="begin"/>
      </w:r>
      <w:r>
        <w:rPr>
          <w:noProof/>
        </w:rPr>
        <w:instrText xml:space="preserve"> PAGEREF _Toc155355344 \h </w:instrText>
      </w:r>
      <w:r>
        <w:rPr>
          <w:noProof/>
        </w:rPr>
      </w:r>
      <w:r>
        <w:rPr>
          <w:noProof/>
        </w:rPr>
        <w:fldChar w:fldCharType="separate"/>
      </w:r>
      <w:r>
        <w:rPr>
          <w:noProof/>
        </w:rPr>
        <w:t>38</w:t>
      </w:r>
      <w:r>
        <w:rPr>
          <w:noProof/>
        </w:rPr>
        <w:fldChar w:fldCharType="end"/>
      </w:r>
    </w:p>
    <w:p w14:paraId="5E1ECC16" w14:textId="71A4452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6.5.3.1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_Toc155355345 \h </w:instrText>
      </w:r>
      <w:r>
        <w:rPr>
          <w:noProof/>
        </w:rPr>
      </w:r>
      <w:r>
        <w:rPr>
          <w:noProof/>
        </w:rPr>
        <w:fldChar w:fldCharType="separate"/>
      </w:r>
      <w:r>
        <w:rPr>
          <w:noProof/>
        </w:rPr>
        <w:t>38</w:t>
      </w:r>
      <w:r>
        <w:rPr>
          <w:noProof/>
        </w:rPr>
        <w:fldChar w:fldCharType="end"/>
      </w:r>
    </w:p>
    <w:p w14:paraId="5E8841D4" w14:textId="49E4690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6.5.3.2</w:t>
      </w:r>
      <w:r>
        <w:rPr>
          <w:rFonts w:asciiTheme="minorHAnsi" w:eastAsiaTheme="minorEastAsia" w:hAnsiTheme="minorHAnsi" w:cstheme="minorBidi"/>
          <w:noProof/>
          <w:kern w:val="2"/>
          <w:sz w:val="22"/>
          <w:szCs w:val="22"/>
          <w:lang w:eastAsia="en-GB"/>
          <w14:ligatures w14:val="standardContextual"/>
        </w:rPr>
        <w:tab/>
      </w:r>
      <w:r>
        <w:rPr>
          <w:noProof/>
        </w:rPr>
        <w:t>Reference point SIP-1(between the signalling user agent and the SIP core)</w:t>
      </w:r>
      <w:r>
        <w:rPr>
          <w:noProof/>
        </w:rPr>
        <w:tab/>
      </w:r>
      <w:r>
        <w:rPr>
          <w:noProof/>
        </w:rPr>
        <w:fldChar w:fldCharType="begin"/>
      </w:r>
      <w:r>
        <w:rPr>
          <w:noProof/>
        </w:rPr>
        <w:instrText xml:space="preserve"> PAGEREF _Toc155355346 \h </w:instrText>
      </w:r>
      <w:r>
        <w:rPr>
          <w:noProof/>
        </w:rPr>
      </w:r>
      <w:r>
        <w:rPr>
          <w:noProof/>
        </w:rPr>
        <w:fldChar w:fldCharType="separate"/>
      </w:r>
      <w:r>
        <w:rPr>
          <w:noProof/>
        </w:rPr>
        <w:t>38</w:t>
      </w:r>
      <w:r>
        <w:rPr>
          <w:noProof/>
        </w:rPr>
        <w:fldChar w:fldCharType="end"/>
      </w:r>
    </w:p>
    <w:p w14:paraId="2C525A0D" w14:textId="1A34C600"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6.5.3.3</w:t>
      </w:r>
      <w:r>
        <w:rPr>
          <w:rFonts w:asciiTheme="minorHAnsi" w:eastAsiaTheme="minorEastAsia" w:hAnsiTheme="minorHAnsi" w:cstheme="minorBidi"/>
          <w:noProof/>
          <w:kern w:val="2"/>
          <w:sz w:val="22"/>
          <w:szCs w:val="22"/>
          <w:lang w:eastAsia="en-GB"/>
          <w14:ligatures w14:val="standardContextual"/>
        </w:rPr>
        <w:tab/>
      </w:r>
      <w:r>
        <w:rPr>
          <w:noProof/>
        </w:rPr>
        <w:t>Reference point SIP-2 (between the SIP core and the SIP AS)</w:t>
      </w:r>
      <w:r>
        <w:rPr>
          <w:noProof/>
        </w:rPr>
        <w:tab/>
      </w:r>
      <w:r>
        <w:rPr>
          <w:noProof/>
        </w:rPr>
        <w:fldChar w:fldCharType="begin"/>
      </w:r>
      <w:r>
        <w:rPr>
          <w:noProof/>
        </w:rPr>
        <w:instrText xml:space="preserve"> PAGEREF _Toc155355347 \h </w:instrText>
      </w:r>
      <w:r>
        <w:rPr>
          <w:noProof/>
        </w:rPr>
      </w:r>
      <w:r>
        <w:rPr>
          <w:noProof/>
        </w:rPr>
        <w:fldChar w:fldCharType="separate"/>
      </w:r>
      <w:r>
        <w:rPr>
          <w:noProof/>
        </w:rPr>
        <w:t>39</w:t>
      </w:r>
      <w:r>
        <w:rPr>
          <w:noProof/>
        </w:rPr>
        <w:fldChar w:fldCharType="end"/>
      </w:r>
    </w:p>
    <w:p w14:paraId="6E557E1C" w14:textId="01DE8E2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6.5.3.4</w:t>
      </w:r>
      <w:r>
        <w:rPr>
          <w:rFonts w:asciiTheme="minorHAnsi" w:eastAsiaTheme="minorEastAsia" w:hAnsiTheme="minorHAnsi" w:cstheme="minorBidi"/>
          <w:noProof/>
          <w:kern w:val="2"/>
          <w:sz w:val="22"/>
          <w:szCs w:val="22"/>
          <w:lang w:eastAsia="en-GB"/>
          <w14:ligatures w14:val="standardContextual"/>
        </w:rPr>
        <w:tab/>
      </w:r>
      <w:r>
        <w:rPr>
          <w:noProof/>
        </w:rPr>
        <w:t>Reference point SIP-3 (between the SIP core and SIP core)</w:t>
      </w:r>
      <w:r>
        <w:rPr>
          <w:noProof/>
        </w:rPr>
        <w:tab/>
      </w:r>
      <w:r>
        <w:rPr>
          <w:noProof/>
        </w:rPr>
        <w:fldChar w:fldCharType="begin"/>
      </w:r>
      <w:r>
        <w:rPr>
          <w:noProof/>
        </w:rPr>
        <w:instrText xml:space="preserve"> PAGEREF _Toc155355348 \h </w:instrText>
      </w:r>
      <w:r>
        <w:rPr>
          <w:noProof/>
        </w:rPr>
      </w:r>
      <w:r>
        <w:rPr>
          <w:noProof/>
        </w:rPr>
        <w:fldChar w:fldCharType="separate"/>
      </w:r>
      <w:r>
        <w:rPr>
          <w:noProof/>
        </w:rPr>
        <w:t>39</w:t>
      </w:r>
      <w:r>
        <w:rPr>
          <w:noProof/>
        </w:rPr>
        <w:fldChar w:fldCharType="end"/>
      </w:r>
    </w:p>
    <w:p w14:paraId="60D3ECC2" w14:textId="3D69525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6.5.3.5</w:t>
      </w:r>
      <w:r>
        <w:rPr>
          <w:rFonts w:asciiTheme="minorHAnsi" w:eastAsiaTheme="minorEastAsia" w:hAnsiTheme="minorHAnsi" w:cstheme="minorBidi"/>
          <w:noProof/>
          <w:kern w:val="2"/>
          <w:sz w:val="22"/>
          <w:szCs w:val="22"/>
          <w:lang w:eastAsia="en-GB"/>
          <w14:ligatures w14:val="standardContextual"/>
        </w:rPr>
        <w:tab/>
      </w:r>
      <w:r>
        <w:rPr>
          <w:noProof/>
        </w:rPr>
        <w:t>Reference point HTTP-1 (between the HTTP client and the HTTP proxy)</w:t>
      </w:r>
      <w:r>
        <w:rPr>
          <w:noProof/>
        </w:rPr>
        <w:tab/>
      </w:r>
      <w:r>
        <w:rPr>
          <w:noProof/>
        </w:rPr>
        <w:fldChar w:fldCharType="begin"/>
      </w:r>
      <w:r>
        <w:rPr>
          <w:noProof/>
        </w:rPr>
        <w:instrText xml:space="preserve"> PAGEREF _Toc155355349 \h </w:instrText>
      </w:r>
      <w:r>
        <w:rPr>
          <w:noProof/>
        </w:rPr>
      </w:r>
      <w:r>
        <w:rPr>
          <w:noProof/>
        </w:rPr>
        <w:fldChar w:fldCharType="separate"/>
      </w:r>
      <w:r>
        <w:rPr>
          <w:noProof/>
        </w:rPr>
        <w:t>39</w:t>
      </w:r>
      <w:r>
        <w:rPr>
          <w:noProof/>
        </w:rPr>
        <w:fldChar w:fldCharType="end"/>
      </w:r>
    </w:p>
    <w:p w14:paraId="3D2EC098" w14:textId="01237C04"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6.5.3.6</w:t>
      </w:r>
      <w:r>
        <w:rPr>
          <w:rFonts w:asciiTheme="minorHAnsi" w:eastAsiaTheme="minorEastAsia" w:hAnsiTheme="minorHAnsi" w:cstheme="minorBidi"/>
          <w:noProof/>
          <w:kern w:val="2"/>
          <w:sz w:val="22"/>
          <w:szCs w:val="22"/>
          <w:lang w:eastAsia="en-GB"/>
          <w14:ligatures w14:val="standardContextual"/>
        </w:rPr>
        <w:tab/>
      </w:r>
      <w:r>
        <w:rPr>
          <w:noProof/>
        </w:rPr>
        <w:t>Reference point HTTP-2 (between the HTTP proxy and the HTTP server)</w:t>
      </w:r>
      <w:r>
        <w:rPr>
          <w:noProof/>
        </w:rPr>
        <w:tab/>
      </w:r>
      <w:r>
        <w:rPr>
          <w:noProof/>
        </w:rPr>
        <w:fldChar w:fldCharType="begin"/>
      </w:r>
      <w:r>
        <w:rPr>
          <w:noProof/>
        </w:rPr>
        <w:instrText xml:space="preserve"> PAGEREF _Toc155355350 \h </w:instrText>
      </w:r>
      <w:r>
        <w:rPr>
          <w:noProof/>
        </w:rPr>
      </w:r>
      <w:r>
        <w:rPr>
          <w:noProof/>
        </w:rPr>
        <w:fldChar w:fldCharType="separate"/>
      </w:r>
      <w:r>
        <w:rPr>
          <w:noProof/>
        </w:rPr>
        <w:t>39</w:t>
      </w:r>
      <w:r>
        <w:rPr>
          <w:noProof/>
        </w:rPr>
        <w:fldChar w:fldCharType="end"/>
      </w:r>
    </w:p>
    <w:p w14:paraId="459F5332" w14:textId="4F566CD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6.5.3.7</w:t>
      </w:r>
      <w:r>
        <w:rPr>
          <w:rFonts w:asciiTheme="minorHAnsi" w:eastAsiaTheme="minorEastAsia" w:hAnsiTheme="minorHAnsi" w:cstheme="minorBidi"/>
          <w:noProof/>
          <w:kern w:val="2"/>
          <w:sz w:val="22"/>
          <w:szCs w:val="22"/>
          <w:lang w:eastAsia="en-GB"/>
          <w14:ligatures w14:val="standardContextual"/>
        </w:rPr>
        <w:tab/>
      </w:r>
      <w:r>
        <w:rPr>
          <w:noProof/>
        </w:rPr>
        <w:t>Reference point HTTP-3 (between the HTTP proxy and HTTP proxy)</w:t>
      </w:r>
      <w:r>
        <w:rPr>
          <w:noProof/>
        </w:rPr>
        <w:tab/>
      </w:r>
      <w:r>
        <w:rPr>
          <w:noProof/>
        </w:rPr>
        <w:fldChar w:fldCharType="begin"/>
      </w:r>
      <w:r>
        <w:rPr>
          <w:noProof/>
        </w:rPr>
        <w:instrText xml:space="preserve"> PAGEREF _Toc155355351 \h </w:instrText>
      </w:r>
      <w:r>
        <w:rPr>
          <w:noProof/>
        </w:rPr>
      </w:r>
      <w:r>
        <w:rPr>
          <w:noProof/>
        </w:rPr>
        <w:fldChar w:fldCharType="separate"/>
      </w:r>
      <w:r>
        <w:rPr>
          <w:noProof/>
        </w:rPr>
        <w:t>39</w:t>
      </w:r>
      <w:r>
        <w:rPr>
          <w:noProof/>
        </w:rPr>
        <w:fldChar w:fldCharType="end"/>
      </w:r>
    </w:p>
    <w:p w14:paraId="0C47860D" w14:textId="18B4D47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6.5.3.8</w:t>
      </w:r>
      <w:r>
        <w:rPr>
          <w:rFonts w:asciiTheme="minorHAnsi" w:eastAsiaTheme="minorEastAsia" w:hAnsiTheme="minorHAnsi" w:cstheme="minorBidi"/>
          <w:noProof/>
          <w:kern w:val="2"/>
          <w:sz w:val="22"/>
          <w:szCs w:val="22"/>
          <w:lang w:eastAsia="en-GB"/>
          <w14:ligatures w14:val="standardContextual"/>
        </w:rPr>
        <w:tab/>
      </w:r>
      <w:r>
        <w:rPr>
          <w:noProof/>
        </w:rPr>
        <w:t>Reference point AAA-1 (between the SIP database and the SIP core)</w:t>
      </w:r>
      <w:r>
        <w:rPr>
          <w:noProof/>
        </w:rPr>
        <w:tab/>
      </w:r>
      <w:r>
        <w:rPr>
          <w:noProof/>
        </w:rPr>
        <w:fldChar w:fldCharType="begin"/>
      </w:r>
      <w:r>
        <w:rPr>
          <w:noProof/>
        </w:rPr>
        <w:instrText xml:space="preserve"> PAGEREF _Toc155355352 \h </w:instrText>
      </w:r>
      <w:r>
        <w:rPr>
          <w:noProof/>
        </w:rPr>
      </w:r>
      <w:r>
        <w:rPr>
          <w:noProof/>
        </w:rPr>
        <w:fldChar w:fldCharType="separate"/>
      </w:r>
      <w:r>
        <w:rPr>
          <w:noProof/>
        </w:rPr>
        <w:t>39</w:t>
      </w:r>
      <w:r>
        <w:rPr>
          <w:noProof/>
        </w:rPr>
        <w:fldChar w:fldCharType="end"/>
      </w:r>
    </w:p>
    <w:p w14:paraId="2EEE4EE1" w14:textId="48E2A08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6.5.3.9</w:t>
      </w:r>
      <w:r>
        <w:rPr>
          <w:rFonts w:asciiTheme="minorHAnsi" w:eastAsiaTheme="minorEastAsia" w:hAnsiTheme="minorHAnsi" w:cstheme="minorBidi"/>
          <w:noProof/>
          <w:kern w:val="2"/>
          <w:sz w:val="22"/>
          <w:szCs w:val="22"/>
          <w:lang w:eastAsia="en-GB"/>
          <w14:ligatures w14:val="standardContextual"/>
        </w:rPr>
        <w:tab/>
      </w:r>
      <w:r>
        <w:rPr>
          <w:noProof/>
        </w:rPr>
        <w:t>Reference point AAA-2 (between the SIP core and Diameter proxy)</w:t>
      </w:r>
      <w:r>
        <w:rPr>
          <w:noProof/>
        </w:rPr>
        <w:tab/>
      </w:r>
      <w:r>
        <w:rPr>
          <w:noProof/>
        </w:rPr>
        <w:fldChar w:fldCharType="begin"/>
      </w:r>
      <w:r>
        <w:rPr>
          <w:noProof/>
        </w:rPr>
        <w:instrText xml:space="preserve"> PAGEREF _Toc155355353 \h </w:instrText>
      </w:r>
      <w:r>
        <w:rPr>
          <w:noProof/>
        </w:rPr>
      </w:r>
      <w:r>
        <w:rPr>
          <w:noProof/>
        </w:rPr>
        <w:fldChar w:fldCharType="separate"/>
      </w:r>
      <w:r>
        <w:rPr>
          <w:noProof/>
        </w:rPr>
        <w:t>40</w:t>
      </w:r>
      <w:r>
        <w:rPr>
          <w:noProof/>
        </w:rPr>
        <w:fldChar w:fldCharType="end"/>
      </w:r>
    </w:p>
    <w:p w14:paraId="0754E363" w14:textId="338199A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w:t>
      </w:r>
      <w:r>
        <w:rPr>
          <w:noProof/>
          <w:lang w:eastAsia="zh-CN"/>
        </w:rPr>
        <w:t>5</w:t>
      </w:r>
      <w:r>
        <w:rPr>
          <w:noProof/>
        </w:rPr>
        <w:t>.3.10</w:t>
      </w:r>
      <w:r>
        <w:rPr>
          <w:rFonts w:asciiTheme="minorHAnsi" w:eastAsiaTheme="minorEastAsia" w:hAnsiTheme="minorHAnsi" w:cstheme="minorBidi"/>
          <w:noProof/>
          <w:kern w:val="2"/>
          <w:sz w:val="22"/>
          <w:szCs w:val="22"/>
          <w:lang w:eastAsia="en-GB"/>
          <w14:ligatures w14:val="standardContextual"/>
        </w:rPr>
        <w:tab/>
      </w:r>
      <w:r>
        <w:rPr>
          <w:noProof/>
        </w:rPr>
        <w:t>Reference point LWP-1 (between the LWP client and the LWP proxy)</w:t>
      </w:r>
      <w:r>
        <w:rPr>
          <w:noProof/>
        </w:rPr>
        <w:tab/>
      </w:r>
      <w:r>
        <w:rPr>
          <w:noProof/>
        </w:rPr>
        <w:fldChar w:fldCharType="begin"/>
      </w:r>
      <w:r>
        <w:rPr>
          <w:noProof/>
        </w:rPr>
        <w:instrText xml:space="preserve"> PAGEREF _Toc155355354 \h </w:instrText>
      </w:r>
      <w:r>
        <w:rPr>
          <w:noProof/>
        </w:rPr>
      </w:r>
      <w:r>
        <w:rPr>
          <w:noProof/>
        </w:rPr>
        <w:fldChar w:fldCharType="separate"/>
      </w:r>
      <w:r>
        <w:rPr>
          <w:noProof/>
        </w:rPr>
        <w:t>40</w:t>
      </w:r>
      <w:r>
        <w:rPr>
          <w:noProof/>
        </w:rPr>
        <w:fldChar w:fldCharType="end"/>
      </w:r>
    </w:p>
    <w:p w14:paraId="5EA3F1AE" w14:textId="49800742"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w:t>
      </w:r>
      <w:r>
        <w:rPr>
          <w:noProof/>
          <w:lang w:eastAsia="zh-CN"/>
        </w:rPr>
        <w:t>5</w:t>
      </w:r>
      <w:r>
        <w:rPr>
          <w:noProof/>
        </w:rPr>
        <w:t>.3.11</w:t>
      </w:r>
      <w:r>
        <w:rPr>
          <w:rFonts w:asciiTheme="minorHAnsi" w:eastAsiaTheme="minorEastAsia" w:hAnsiTheme="minorHAnsi" w:cstheme="minorBidi"/>
          <w:noProof/>
          <w:kern w:val="2"/>
          <w:sz w:val="22"/>
          <w:szCs w:val="22"/>
          <w:lang w:eastAsia="en-GB"/>
          <w14:ligatures w14:val="standardContextual"/>
        </w:rPr>
        <w:tab/>
      </w:r>
      <w:r>
        <w:rPr>
          <w:noProof/>
        </w:rPr>
        <w:t>Reference point LWP-2 (between the LWP proxy and the LWP server)</w:t>
      </w:r>
      <w:r>
        <w:rPr>
          <w:noProof/>
        </w:rPr>
        <w:tab/>
      </w:r>
      <w:r>
        <w:rPr>
          <w:noProof/>
        </w:rPr>
        <w:fldChar w:fldCharType="begin"/>
      </w:r>
      <w:r>
        <w:rPr>
          <w:noProof/>
        </w:rPr>
        <w:instrText xml:space="preserve"> PAGEREF _Toc155355355 \h </w:instrText>
      </w:r>
      <w:r>
        <w:rPr>
          <w:noProof/>
        </w:rPr>
      </w:r>
      <w:r>
        <w:rPr>
          <w:noProof/>
        </w:rPr>
        <w:fldChar w:fldCharType="separate"/>
      </w:r>
      <w:r>
        <w:rPr>
          <w:noProof/>
        </w:rPr>
        <w:t>40</w:t>
      </w:r>
      <w:r>
        <w:rPr>
          <w:noProof/>
        </w:rPr>
        <w:fldChar w:fldCharType="end"/>
      </w:r>
    </w:p>
    <w:p w14:paraId="527B7A33" w14:textId="02321C1D"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w:t>
      </w:r>
      <w:r>
        <w:rPr>
          <w:noProof/>
          <w:lang w:eastAsia="zh-CN"/>
        </w:rPr>
        <w:t>5</w:t>
      </w:r>
      <w:r>
        <w:rPr>
          <w:noProof/>
        </w:rPr>
        <w:t>.3.12</w:t>
      </w:r>
      <w:r>
        <w:rPr>
          <w:rFonts w:asciiTheme="minorHAnsi" w:eastAsiaTheme="minorEastAsia" w:hAnsiTheme="minorHAnsi" w:cstheme="minorBidi"/>
          <w:noProof/>
          <w:kern w:val="2"/>
          <w:sz w:val="22"/>
          <w:szCs w:val="22"/>
          <w:lang w:eastAsia="en-GB"/>
          <w14:ligatures w14:val="standardContextual"/>
        </w:rPr>
        <w:tab/>
      </w:r>
      <w:r>
        <w:rPr>
          <w:noProof/>
        </w:rPr>
        <w:t>Reference point LWP-3 (between the LWP proxy and LWP proxy)</w:t>
      </w:r>
      <w:r>
        <w:rPr>
          <w:noProof/>
        </w:rPr>
        <w:tab/>
      </w:r>
      <w:r>
        <w:rPr>
          <w:noProof/>
        </w:rPr>
        <w:fldChar w:fldCharType="begin"/>
      </w:r>
      <w:r>
        <w:rPr>
          <w:noProof/>
        </w:rPr>
        <w:instrText xml:space="preserve"> PAGEREF _Toc155355356 \h </w:instrText>
      </w:r>
      <w:r>
        <w:rPr>
          <w:noProof/>
        </w:rPr>
      </w:r>
      <w:r>
        <w:rPr>
          <w:noProof/>
        </w:rPr>
        <w:fldChar w:fldCharType="separate"/>
      </w:r>
      <w:r>
        <w:rPr>
          <w:noProof/>
        </w:rPr>
        <w:t>40</w:t>
      </w:r>
      <w:r>
        <w:rPr>
          <w:noProof/>
        </w:rPr>
        <w:fldChar w:fldCharType="end"/>
      </w:r>
    </w:p>
    <w:p w14:paraId="660BD622" w14:textId="2BB6EEE2"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w:t>
      </w:r>
      <w:r>
        <w:rPr>
          <w:noProof/>
          <w:lang w:eastAsia="zh-CN"/>
        </w:rPr>
        <w:t>5</w:t>
      </w:r>
      <w:r>
        <w:rPr>
          <w:noProof/>
        </w:rPr>
        <w:t>.3.13</w:t>
      </w:r>
      <w:r>
        <w:rPr>
          <w:rFonts w:asciiTheme="minorHAnsi" w:eastAsiaTheme="minorEastAsia" w:hAnsiTheme="minorHAnsi" w:cstheme="minorBidi"/>
          <w:noProof/>
          <w:kern w:val="2"/>
          <w:sz w:val="22"/>
          <w:szCs w:val="22"/>
          <w:lang w:eastAsia="en-GB"/>
          <w14:ligatures w14:val="standardContextual"/>
        </w:rPr>
        <w:tab/>
      </w:r>
      <w:r>
        <w:rPr>
          <w:noProof/>
        </w:rPr>
        <w:t>Reference point LWP-HTTP-2 (between the LWP proxy and the HTTP server)</w:t>
      </w:r>
      <w:r>
        <w:rPr>
          <w:noProof/>
        </w:rPr>
        <w:tab/>
      </w:r>
      <w:r>
        <w:rPr>
          <w:noProof/>
        </w:rPr>
        <w:fldChar w:fldCharType="begin"/>
      </w:r>
      <w:r>
        <w:rPr>
          <w:noProof/>
        </w:rPr>
        <w:instrText xml:space="preserve"> PAGEREF _Toc155355357 \h </w:instrText>
      </w:r>
      <w:r>
        <w:rPr>
          <w:noProof/>
        </w:rPr>
      </w:r>
      <w:r>
        <w:rPr>
          <w:noProof/>
        </w:rPr>
        <w:fldChar w:fldCharType="separate"/>
      </w:r>
      <w:r>
        <w:rPr>
          <w:noProof/>
        </w:rPr>
        <w:t>40</w:t>
      </w:r>
      <w:r>
        <w:rPr>
          <w:noProof/>
        </w:rPr>
        <w:fldChar w:fldCharType="end"/>
      </w:r>
    </w:p>
    <w:p w14:paraId="6F22CDDC" w14:textId="4D11728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6.</w:t>
      </w:r>
      <w:r>
        <w:rPr>
          <w:noProof/>
          <w:lang w:eastAsia="zh-CN"/>
        </w:rPr>
        <w:t>5</w:t>
      </w:r>
      <w:r>
        <w:rPr>
          <w:noProof/>
        </w:rPr>
        <w:t>.3.14</w:t>
      </w:r>
      <w:r>
        <w:rPr>
          <w:rFonts w:asciiTheme="minorHAnsi" w:eastAsiaTheme="minorEastAsia" w:hAnsiTheme="minorHAnsi" w:cstheme="minorBidi"/>
          <w:noProof/>
          <w:kern w:val="2"/>
          <w:sz w:val="22"/>
          <w:szCs w:val="22"/>
          <w:lang w:eastAsia="en-GB"/>
          <w14:ligatures w14:val="standardContextual"/>
        </w:rPr>
        <w:tab/>
      </w:r>
      <w:r>
        <w:rPr>
          <w:noProof/>
        </w:rPr>
        <w:t>Reference point LWP-HTTP-3 (between the LWP proxy and the HTTP proxy)</w:t>
      </w:r>
      <w:r>
        <w:rPr>
          <w:noProof/>
        </w:rPr>
        <w:tab/>
      </w:r>
      <w:r>
        <w:rPr>
          <w:noProof/>
        </w:rPr>
        <w:fldChar w:fldCharType="begin"/>
      </w:r>
      <w:r>
        <w:rPr>
          <w:noProof/>
        </w:rPr>
        <w:instrText xml:space="preserve"> PAGEREF _Toc155355358 \h </w:instrText>
      </w:r>
      <w:r>
        <w:rPr>
          <w:noProof/>
        </w:rPr>
      </w:r>
      <w:r>
        <w:rPr>
          <w:noProof/>
        </w:rPr>
        <w:fldChar w:fldCharType="separate"/>
      </w:r>
      <w:r>
        <w:rPr>
          <w:noProof/>
        </w:rPr>
        <w:t>40</w:t>
      </w:r>
      <w:r>
        <w:rPr>
          <w:noProof/>
        </w:rPr>
        <w:fldChar w:fldCharType="end"/>
      </w:r>
    </w:p>
    <w:p w14:paraId="25406643" w14:textId="291139C3" w:rsidR="00467C65" w:rsidRDefault="00467C65">
      <w:pPr>
        <w:pStyle w:val="TOC1"/>
        <w:rPr>
          <w:rFonts w:asciiTheme="minorHAnsi" w:eastAsiaTheme="minorEastAsia" w:hAnsiTheme="minorHAnsi" w:cstheme="minorBidi"/>
          <w:noProof/>
          <w:kern w:val="2"/>
          <w:szCs w:val="22"/>
          <w:lang w:eastAsia="en-GB"/>
          <w14:ligatures w14:val="standardContextual"/>
        </w:rPr>
      </w:pPr>
      <w:r>
        <w:rPr>
          <w:noProof/>
        </w:rPr>
        <w:t>7</w:t>
      </w:r>
      <w:r>
        <w:rPr>
          <w:rFonts w:asciiTheme="minorHAnsi" w:eastAsiaTheme="minorEastAsia" w:hAnsiTheme="minorHAnsi" w:cstheme="minorBidi"/>
          <w:noProof/>
          <w:kern w:val="2"/>
          <w:szCs w:val="22"/>
          <w:lang w:eastAsia="en-GB"/>
          <w14:ligatures w14:val="standardContextual"/>
        </w:rPr>
        <w:tab/>
      </w:r>
      <w:r>
        <w:rPr>
          <w:noProof/>
        </w:rPr>
        <w:t>Identities</w:t>
      </w:r>
      <w:r>
        <w:rPr>
          <w:noProof/>
        </w:rPr>
        <w:tab/>
      </w:r>
      <w:r>
        <w:rPr>
          <w:noProof/>
        </w:rPr>
        <w:fldChar w:fldCharType="begin"/>
      </w:r>
      <w:r>
        <w:rPr>
          <w:noProof/>
        </w:rPr>
        <w:instrText xml:space="preserve"> PAGEREF _Toc155355359 \h </w:instrText>
      </w:r>
      <w:r>
        <w:rPr>
          <w:noProof/>
        </w:rPr>
      </w:r>
      <w:r>
        <w:rPr>
          <w:noProof/>
        </w:rPr>
        <w:fldChar w:fldCharType="separate"/>
      </w:r>
      <w:r>
        <w:rPr>
          <w:noProof/>
        </w:rPr>
        <w:t>40</w:t>
      </w:r>
      <w:r>
        <w:rPr>
          <w:noProof/>
        </w:rPr>
        <w:fldChar w:fldCharType="end"/>
      </w:r>
    </w:p>
    <w:p w14:paraId="329FDD33" w14:textId="3B39C5EB"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7.1</w:t>
      </w:r>
      <w:r>
        <w:rPr>
          <w:rFonts w:asciiTheme="minorHAnsi" w:eastAsiaTheme="minorEastAsia" w:hAnsiTheme="minorHAnsi" w:cstheme="minorBidi"/>
          <w:noProof/>
          <w:kern w:val="2"/>
          <w:sz w:val="22"/>
          <w:szCs w:val="22"/>
          <w:lang w:eastAsia="en-GB"/>
          <w14:ligatures w14:val="standardContextual"/>
        </w:rPr>
        <w:tab/>
      </w:r>
      <w:r>
        <w:rPr>
          <w:noProof/>
        </w:rPr>
        <w:t>User identity (User ID)</w:t>
      </w:r>
      <w:r>
        <w:rPr>
          <w:noProof/>
        </w:rPr>
        <w:tab/>
      </w:r>
      <w:r>
        <w:rPr>
          <w:noProof/>
        </w:rPr>
        <w:fldChar w:fldCharType="begin"/>
      </w:r>
      <w:r>
        <w:rPr>
          <w:noProof/>
        </w:rPr>
        <w:instrText xml:space="preserve"> PAGEREF _Toc155355360 \h </w:instrText>
      </w:r>
      <w:r>
        <w:rPr>
          <w:noProof/>
        </w:rPr>
      </w:r>
      <w:r>
        <w:rPr>
          <w:noProof/>
        </w:rPr>
        <w:fldChar w:fldCharType="separate"/>
      </w:r>
      <w:r>
        <w:rPr>
          <w:noProof/>
        </w:rPr>
        <w:t>40</w:t>
      </w:r>
      <w:r>
        <w:rPr>
          <w:noProof/>
        </w:rPr>
        <w:fldChar w:fldCharType="end"/>
      </w:r>
    </w:p>
    <w:p w14:paraId="39F5C498" w14:textId="45DCEB67"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7.2</w:t>
      </w:r>
      <w:r>
        <w:rPr>
          <w:rFonts w:asciiTheme="minorHAnsi" w:eastAsiaTheme="minorEastAsia" w:hAnsiTheme="minorHAnsi" w:cstheme="minorBidi"/>
          <w:noProof/>
          <w:kern w:val="2"/>
          <w:sz w:val="22"/>
          <w:szCs w:val="22"/>
          <w:lang w:eastAsia="en-GB"/>
          <w14:ligatures w14:val="standardContextual"/>
        </w:rPr>
        <w:tab/>
      </w:r>
      <w:r>
        <w:rPr>
          <w:noProof/>
        </w:rPr>
        <w:t>VAL user identity (VAL user ID)</w:t>
      </w:r>
      <w:r>
        <w:rPr>
          <w:noProof/>
        </w:rPr>
        <w:tab/>
      </w:r>
      <w:r>
        <w:rPr>
          <w:noProof/>
        </w:rPr>
        <w:fldChar w:fldCharType="begin"/>
      </w:r>
      <w:r>
        <w:rPr>
          <w:noProof/>
        </w:rPr>
        <w:instrText xml:space="preserve"> PAGEREF _Toc155355361 \h </w:instrText>
      </w:r>
      <w:r>
        <w:rPr>
          <w:noProof/>
        </w:rPr>
      </w:r>
      <w:r>
        <w:rPr>
          <w:noProof/>
        </w:rPr>
        <w:fldChar w:fldCharType="separate"/>
      </w:r>
      <w:r>
        <w:rPr>
          <w:noProof/>
        </w:rPr>
        <w:t>40</w:t>
      </w:r>
      <w:r>
        <w:rPr>
          <w:noProof/>
        </w:rPr>
        <w:fldChar w:fldCharType="end"/>
      </w:r>
    </w:p>
    <w:p w14:paraId="2483D79B" w14:textId="386F525C"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7.3</w:t>
      </w:r>
      <w:r>
        <w:rPr>
          <w:rFonts w:asciiTheme="minorHAnsi" w:eastAsiaTheme="minorEastAsia" w:hAnsiTheme="minorHAnsi" w:cstheme="minorBidi"/>
          <w:noProof/>
          <w:kern w:val="2"/>
          <w:sz w:val="22"/>
          <w:szCs w:val="22"/>
          <w:lang w:eastAsia="en-GB"/>
          <w14:ligatures w14:val="standardContextual"/>
        </w:rPr>
        <w:tab/>
      </w:r>
      <w:r>
        <w:rPr>
          <w:noProof/>
        </w:rPr>
        <w:t>VAL UE identity (VAL UE ID)</w:t>
      </w:r>
      <w:r>
        <w:rPr>
          <w:noProof/>
        </w:rPr>
        <w:tab/>
      </w:r>
      <w:r>
        <w:rPr>
          <w:noProof/>
        </w:rPr>
        <w:fldChar w:fldCharType="begin"/>
      </w:r>
      <w:r>
        <w:rPr>
          <w:noProof/>
        </w:rPr>
        <w:instrText xml:space="preserve"> PAGEREF _Toc155355362 \h </w:instrText>
      </w:r>
      <w:r>
        <w:rPr>
          <w:noProof/>
        </w:rPr>
      </w:r>
      <w:r>
        <w:rPr>
          <w:noProof/>
        </w:rPr>
        <w:fldChar w:fldCharType="separate"/>
      </w:r>
      <w:r>
        <w:rPr>
          <w:noProof/>
        </w:rPr>
        <w:t>41</w:t>
      </w:r>
      <w:r>
        <w:rPr>
          <w:noProof/>
        </w:rPr>
        <w:fldChar w:fldCharType="end"/>
      </w:r>
    </w:p>
    <w:p w14:paraId="70F32DB9" w14:textId="3A4A3898"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7.4</w:t>
      </w:r>
      <w:r>
        <w:rPr>
          <w:rFonts w:asciiTheme="minorHAnsi" w:eastAsiaTheme="minorEastAsia" w:hAnsiTheme="minorHAnsi" w:cstheme="minorBidi"/>
          <w:noProof/>
          <w:kern w:val="2"/>
          <w:sz w:val="22"/>
          <w:szCs w:val="22"/>
          <w:lang w:eastAsia="en-GB"/>
          <w14:ligatures w14:val="standardContextual"/>
        </w:rPr>
        <w:tab/>
      </w:r>
      <w:r>
        <w:rPr>
          <w:noProof/>
        </w:rPr>
        <w:t>VAL service identity (VAL service ID)</w:t>
      </w:r>
      <w:r>
        <w:rPr>
          <w:noProof/>
        </w:rPr>
        <w:tab/>
      </w:r>
      <w:r>
        <w:rPr>
          <w:noProof/>
        </w:rPr>
        <w:fldChar w:fldCharType="begin"/>
      </w:r>
      <w:r>
        <w:rPr>
          <w:noProof/>
        </w:rPr>
        <w:instrText xml:space="preserve"> PAGEREF _Toc155355363 \h </w:instrText>
      </w:r>
      <w:r>
        <w:rPr>
          <w:noProof/>
        </w:rPr>
      </w:r>
      <w:r>
        <w:rPr>
          <w:noProof/>
        </w:rPr>
        <w:fldChar w:fldCharType="separate"/>
      </w:r>
      <w:r>
        <w:rPr>
          <w:noProof/>
        </w:rPr>
        <w:t>41</w:t>
      </w:r>
      <w:r>
        <w:rPr>
          <w:noProof/>
        </w:rPr>
        <w:fldChar w:fldCharType="end"/>
      </w:r>
    </w:p>
    <w:p w14:paraId="3C2DF8EF" w14:textId="6BE27F3B"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7.5</w:t>
      </w:r>
      <w:r>
        <w:rPr>
          <w:rFonts w:asciiTheme="minorHAnsi" w:eastAsiaTheme="minorEastAsia" w:hAnsiTheme="minorHAnsi" w:cstheme="minorBidi"/>
          <w:noProof/>
          <w:kern w:val="2"/>
          <w:sz w:val="22"/>
          <w:szCs w:val="22"/>
          <w:lang w:eastAsia="en-GB"/>
          <w14:ligatures w14:val="standardContextual"/>
        </w:rPr>
        <w:tab/>
      </w:r>
      <w:r>
        <w:rPr>
          <w:noProof/>
        </w:rPr>
        <w:t>VAL group identity (VAL group ID)</w:t>
      </w:r>
      <w:r>
        <w:rPr>
          <w:noProof/>
        </w:rPr>
        <w:tab/>
      </w:r>
      <w:r>
        <w:rPr>
          <w:noProof/>
        </w:rPr>
        <w:fldChar w:fldCharType="begin"/>
      </w:r>
      <w:r>
        <w:rPr>
          <w:noProof/>
        </w:rPr>
        <w:instrText xml:space="preserve"> PAGEREF _Toc155355364 \h </w:instrText>
      </w:r>
      <w:r>
        <w:rPr>
          <w:noProof/>
        </w:rPr>
      </w:r>
      <w:r>
        <w:rPr>
          <w:noProof/>
        </w:rPr>
        <w:fldChar w:fldCharType="separate"/>
      </w:r>
      <w:r>
        <w:rPr>
          <w:noProof/>
        </w:rPr>
        <w:t>41</w:t>
      </w:r>
      <w:r>
        <w:rPr>
          <w:noProof/>
        </w:rPr>
        <w:fldChar w:fldCharType="end"/>
      </w:r>
    </w:p>
    <w:p w14:paraId="4AB3C3DD" w14:textId="65E645A5"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7.6</w:t>
      </w:r>
      <w:r>
        <w:rPr>
          <w:rFonts w:asciiTheme="minorHAnsi" w:eastAsiaTheme="minorEastAsia" w:hAnsiTheme="minorHAnsi" w:cstheme="minorBidi"/>
          <w:noProof/>
          <w:kern w:val="2"/>
          <w:sz w:val="22"/>
          <w:szCs w:val="22"/>
          <w:lang w:eastAsia="en-GB"/>
          <w14:ligatures w14:val="standardContextual"/>
        </w:rPr>
        <w:tab/>
      </w:r>
      <w:r>
        <w:rPr>
          <w:noProof/>
        </w:rPr>
        <w:t>VAL system identity (VAL system ID)</w:t>
      </w:r>
      <w:r>
        <w:rPr>
          <w:noProof/>
        </w:rPr>
        <w:tab/>
      </w:r>
      <w:r>
        <w:rPr>
          <w:noProof/>
        </w:rPr>
        <w:fldChar w:fldCharType="begin"/>
      </w:r>
      <w:r>
        <w:rPr>
          <w:noProof/>
        </w:rPr>
        <w:instrText xml:space="preserve"> PAGEREF _Toc155355365 \h </w:instrText>
      </w:r>
      <w:r>
        <w:rPr>
          <w:noProof/>
        </w:rPr>
      </w:r>
      <w:r>
        <w:rPr>
          <w:noProof/>
        </w:rPr>
        <w:fldChar w:fldCharType="separate"/>
      </w:r>
      <w:r>
        <w:rPr>
          <w:noProof/>
        </w:rPr>
        <w:t>41</w:t>
      </w:r>
      <w:r>
        <w:rPr>
          <w:noProof/>
        </w:rPr>
        <w:fldChar w:fldCharType="end"/>
      </w:r>
    </w:p>
    <w:p w14:paraId="6D6DC35C" w14:textId="4323C7EC"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7.7</w:t>
      </w:r>
      <w:r>
        <w:rPr>
          <w:rFonts w:asciiTheme="minorHAnsi" w:eastAsiaTheme="minorEastAsia" w:hAnsiTheme="minorHAnsi" w:cstheme="minorBidi"/>
          <w:noProof/>
          <w:kern w:val="2"/>
          <w:sz w:val="22"/>
          <w:szCs w:val="22"/>
          <w:lang w:eastAsia="en-GB"/>
          <w14:ligatures w14:val="standardContextual"/>
        </w:rPr>
        <w:tab/>
      </w:r>
      <w:r>
        <w:rPr>
          <w:noProof/>
        </w:rPr>
        <w:t>VAL Stream ID</w:t>
      </w:r>
      <w:r>
        <w:rPr>
          <w:noProof/>
        </w:rPr>
        <w:tab/>
      </w:r>
      <w:r>
        <w:rPr>
          <w:noProof/>
        </w:rPr>
        <w:fldChar w:fldCharType="begin"/>
      </w:r>
      <w:r>
        <w:rPr>
          <w:noProof/>
        </w:rPr>
        <w:instrText xml:space="preserve"> PAGEREF _Toc155355366 \h </w:instrText>
      </w:r>
      <w:r>
        <w:rPr>
          <w:noProof/>
        </w:rPr>
      </w:r>
      <w:r>
        <w:rPr>
          <w:noProof/>
        </w:rPr>
        <w:fldChar w:fldCharType="separate"/>
      </w:r>
      <w:r>
        <w:rPr>
          <w:noProof/>
        </w:rPr>
        <w:t>41</w:t>
      </w:r>
      <w:r>
        <w:rPr>
          <w:noProof/>
        </w:rPr>
        <w:fldChar w:fldCharType="end"/>
      </w:r>
    </w:p>
    <w:p w14:paraId="26EC849A" w14:textId="5B527654" w:rsidR="00467C65" w:rsidRDefault="00467C65">
      <w:pPr>
        <w:pStyle w:val="TOC1"/>
        <w:rPr>
          <w:rFonts w:asciiTheme="minorHAnsi" w:eastAsiaTheme="minorEastAsia" w:hAnsiTheme="minorHAnsi" w:cstheme="minorBidi"/>
          <w:noProof/>
          <w:kern w:val="2"/>
          <w:szCs w:val="22"/>
          <w:lang w:eastAsia="en-GB"/>
          <w14:ligatures w14:val="standardContextual"/>
        </w:rPr>
      </w:pPr>
      <w:r>
        <w:rPr>
          <w:noProof/>
        </w:rPr>
        <w:t>8</w:t>
      </w:r>
      <w:r>
        <w:rPr>
          <w:rFonts w:asciiTheme="minorHAnsi" w:eastAsiaTheme="minorEastAsia" w:hAnsiTheme="minorHAnsi" w:cstheme="minorBidi"/>
          <w:noProof/>
          <w:kern w:val="2"/>
          <w:szCs w:val="22"/>
          <w:lang w:eastAsia="en-GB"/>
          <w14:ligatures w14:val="standardContextual"/>
        </w:rPr>
        <w:tab/>
      </w:r>
      <w:r>
        <w:rPr>
          <w:noProof/>
        </w:rPr>
        <w:t>Application of functional model to deployments</w:t>
      </w:r>
      <w:r>
        <w:rPr>
          <w:noProof/>
        </w:rPr>
        <w:tab/>
      </w:r>
      <w:r>
        <w:rPr>
          <w:noProof/>
        </w:rPr>
        <w:fldChar w:fldCharType="begin"/>
      </w:r>
      <w:r>
        <w:rPr>
          <w:noProof/>
        </w:rPr>
        <w:instrText xml:space="preserve"> PAGEREF _Toc155355367 \h </w:instrText>
      </w:r>
      <w:r>
        <w:rPr>
          <w:noProof/>
        </w:rPr>
      </w:r>
      <w:r>
        <w:rPr>
          <w:noProof/>
        </w:rPr>
        <w:fldChar w:fldCharType="separate"/>
      </w:r>
      <w:r>
        <w:rPr>
          <w:noProof/>
        </w:rPr>
        <w:t>41</w:t>
      </w:r>
      <w:r>
        <w:rPr>
          <w:noProof/>
        </w:rPr>
        <w:fldChar w:fldCharType="end"/>
      </w:r>
    </w:p>
    <w:p w14:paraId="5AA7DC3D" w14:textId="71CAAD72"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sidRPr="006C0051">
        <w:rPr>
          <w:rFonts w:eastAsia="SimSun"/>
          <w:noProof/>
          <w:lang w:eastAsia="zh-CN"/>
        </w:rPr>
        <w:t>8.1</w:t>
      </w:r>
      <w:r>
        <w:rPr>
          <w:rFonts w:asciiTheme="minorHAnsi" w:eastAsiaTheme="minorEastAsia" w:hAnsiTheme="minorHAnsi" w:cstheme="minorBidi"/>
          <w:noProof/>
          <w:kern w:val="2"/>
          <w:sz w:val="22"/>
          <w:szCs w:val="22"/>
          <w:lang w:eastAsia="en-GB"/>
          <w14:ligatures w14:val="standardContextual"/>
        </w:rPr>
        <w:tab/>
      </w:r>
      <w:r w:rsidRPr="006C0051">
        <w:rPr>
          <w:rFonts w:eastAsia="SimSun"/>
          <w:noProof/>
          <w:lang w:eastAsia="zh-CN"/>
        </w:rPr>
        <w:t>General</w:t>
      </w:r>
      <w:r>
        <w:rPr>
          <w:noProof/>
        </w:rPr>
        <w:tab/>
      </w:r>
      <w:r>
        <w:rPr>
          <w:noProof/>
        </w:rPr>
        <w:fldChar w:fldCharType="begin"/>
      </w:r>
      <w:r>
        <w:rPr>
          <w:noProof/>
        </w:rPr>
        <w:instrText xml:space="preserve"> PAGEREF _Toc155355368 \h </w:instrText>
      </w:r>
      <w:r>
        <w:rPr>
          <w:noProof/>
        </w:rPr>
      </w:r>
      <w:r>
        <w:rPr>
          <w:noProof/>
        </w:rPr>
        <w:fldChar w:fldCharType="separate"/>
      </w:r>
      <w:r>
        <w:rPr>
          <w:noProof/>
        </w:rPr>
        <w:t>41</w:t>
      </w:r>
      <w:r>
        <w:rPr>
          <w:noProof/>
        </w:rPr>
        <w:fldChar w:fldCharType="end"/>
      </w:r>
    </w:p>
    <w:p w14:paraId="74B8F742" w14:textId="25344C4A"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sidRPr="006C0051">
        <w:rPr>
          <w:rFonts w:eastAsia="SimSun"/>
          <w:noProof/>
          <w:lang w:eastAsia="zh-CN"/>
        </w:rPr>
        <w:t>8.2</w:t>
      </w:r>
      <w:r>
        <w:rPr>
          <w:rFonts w:asciiTheme="minorHAnsi" w:eastAsiaTheme="minorEastAsia" w:hAnsiTheme="minorHAnsi" w:cstheme="minorBidi"/>
          <w:noProof/>
          <w:kern w:val="2"/>
          <w:sz w:val="22"/>
          <w:szCs w:val="22"/>
          <w:lang w:eastAsia="en-GB"/>
          <w14:ligatures w14:val="standardContextual"/>
        </w:rPr>
        <w:tab/>
      </w:r>
      <w:r w:rsidRPr="006C0051">
        <w:rPr>
          <w:rFonts w:eastAsia="SimSun"/>
          <w:noProof/>
          <w:lang w:eastAsia="zh-CN"/>
        </w:rPr>
        <w:t>Deployment of SEAL server(s)</w:t>
      </w:r>
      <w:r>
        <w:rPr>
          <w:noProof/>
        </w:rPr>
        <w:tab/>
      </w:r>
      <w:r>
        <w:rPr>
          <w:noProof/>
        </w:rPr>
        <w:fldChar w:fldCharType="begin"/>
      </w:r>
      <w:r>
        <w:rPr>
          <w:noProof/>
        </w:rPr>
        <w:instrText xml:space="preserve"> PAGEREF _Toc155355369 \h </w:instrText>
      </w:r>
      <w:r>
        <w:rPr>
          <w:noProof/>
        </w:rPr>
      </w:r>
      <w:r>
        <w:rPr>
          <w:noProof/>
        </w:rPr>
        <w:fldChar w:fldCharType="separate"/>
      </w:r>
      <w:r>
        <w:rPr>
          <w:noProof/>
        </w:rPr>
        <w:t>41</w:t>
      </w:r>
      <w:r>
        <w:rPr>
          <w:noProof/>
        </w:rPr>
        <w:fldChar w:fldCharType="end"/>
      </w:r>
    </w:p>
    <w:p w14:paraId="76F29CC7" w14:textId="79F74B5F"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8.2.1</w:t>
      </w:r>
      <w:r>
        <w:rPr>
          <w:rFonts w:asciiTheme="minorHAnsi" w:eastAsiaTheme="minorEastAsia" w:hAnsiTheme="minorHAnsi" w:cstheme="minorBidi"/>
          <w:noProof/>
          <w:kern w:val="2"/>
          <w:sz w:val="22"/>
          <w:szCs w:val="22"/>
          <w:lang w:eastAsia="en-GB"/>
          <w14:ligatures w14:val="standardContextual"/>
        </w:rPr>
        <w:tab/>
      </w:r>
      <w:r>
        <w:rPr>
          <w:noProof/>
        </w:rPr>
        <w:t>SEAL server(s) deployment in PLMN operator domain</w:t>
      </w:r>
      <w:r>
        <w:rPr>
          <w:noProof/>
        </w:rPr>
        <w:tab/>
      </w:r>
      <w:r>
        <w:rPr>
          <w:noProof/>
        </w:rPr>
        <w:fldChar w:fldCharType="begin"/>
      </w:r>
      <w:r>
        <w:rPr>
          <w:noProof/>
        </w:rPr>
        <w:instrText xml:space="preserve"> PAGEREF _Toc155355370 \h </w:instrText>
      </w:r>
      <w:r>
        <w:rPr>
          <w:noProof/>
        </w:rPr>
      </w:r>
      <w:r>
        <w:rPr>
          <w:noProof/>
        </w:rPr>
        <w:fldChar w:fldCharType="separate"/>
      </w:r>
      <w:r>
        <w:rPr>
          <w:noProof/>
        </w:rPr>
        <w:t>41</w:t>
      </w:r>
      <w:r>
        <w:rPr>
          <w:noProof/>
        </w:rPr>
        <w:fldChar w:fldCharType="end"/>
      </w:r>
    </w:p>
    <w:p w14:paraId="54757D98" w14:textId="0D29D2C2"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8.2.2</w:t>
      </w:r>
      <w:r>
        <w:rPr>
          <w:rFonts w:asciiTheme="minorHAnsi" w:eastAsiaTheme="minorEastAsia" w:hAnsiTheme="minorHAnsi" w:cstheme="minorBidi"/>
          <w:noProof/>
          <w:kern w:val="2"/>
          <w:sz w:val="22"/>
          <w:szCs w:val="22"/>
          <w:lang w:eastAsia="en-GB"/>
          <w14:ligatures w14:val="standardContextual"/>
        </w:rPr>
        <w:tab/>
      </w:r>
      <w:r>
        <w:rPr>
          <w:noProof/>
        </w:rPr>
        <w:t>SEAL server(s) deployment in VAL service provider domain</w:t>
      </w:r>
      <w:r>
        <w:rPr>
          <w:noProof/>
        </w:rPr>
        <w:tab/>
      </w:r>
      <w:r>
        <w:rPr>
          <w:noProof/>
        </w:rPr>
        <w:fldChar w:fldCharType="begin"/>
      </w:r>
      <w:r>
        <w:rPr>
          <w:noProof/>
        </w:rPr>
        <w:instrText xml:space="preserve"> PAGEREF _Toc155355371 \h </w:instrText>
      </w:r>
      <w:r>
        <w:rPr>
          <w:noProof/>
        </w:rPr>
      </w:r>
      <w:r>
        <w:rPr>
          <w:noProof/>
        </w:rPr>
        <w:fldChar w:fldCharType="separate"/>
      </w:r>
      <w:r>
        <w:rPr>
          <w:noProof/>
        </w:rPr>
        <w:t>43</w:t>
      </w:r>
      <w:r>
        <w:rPr>
          <w:noProof/>
        </w:rPr>
        <w:fldChar w:fldCharType="end"/>
      </w:r>
    </w:p>
    <w:p w14:paraId="3A602170" w14:textId="158AD36B"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8.2.3</w:t>
      </w:r>
      <w:r>
        <w:rPr>
          <w:rFonts w:asciiTheme="minorHAnsi" w:eastAsiaTheme="minorEastAsia" w:hAnsiTheme="minorHAnsi" w:cstheme="minorBidi"/>
          <w:noProof/>
          <w:kern w:val="2"/>
          <w:sz w:val="22"/>
          <w:szCs w:val="22"/>
          <w:lang w:eastAsia="en-GB"/>
          <w14:ligatures w14:val="standardContextual"/>
        </w:rPr>
        <w:tab/>
      </w:r>
      <w:r>
        <w:rPr>
          <w:noProof/>
        </w:rPr>
        <w:t>SEAL server(s) deployment outside of VAL service provider domain and PLMN operator domain</w:t>
      </w:r>
      <w:r>
        <w:rPr>
          <w:noProof/>
        </w:rPr>
        <w:tab/>
      </w:r>
      <w:r>
        <w:rPr>
          <w:noProof/>
        </w:rPr>
        <w:fldChar w:fldCharType="begin"/>
      </w:r>
      <w:r>
        <w:rPr>
          <w:noProof/>
        </w:rPr>
        <w:instrText xml:space="preserve"> PAGEREF _Toc155355372 \h </w:instrText>
      </w:r>
      <w:r>
        <w:rPr>
          <w:noProof/>
        </w:rPr>
      </w:r>
      <w:r>
        <w:rPr>
          <w:noProof/>
        </w:rPr>
        <w:fldChar w:fldCharType="separate"/>
      </w:r>
      <w:r>
        <w:rPr>
          <w:noProof/>
        </w:rPr>
        <w:t>45</w:t>
      </w:r>
      <w:r>
        <w:rPr>
          <w:noProof/>
        </w:rPr>
        <w:fldChar w:fldCharType="end"/>
      </w:r>
    </w:p>
    <w:p w14:paraId="14EF8AC6" w14:textId="43A2C18E" w:rsidR="00467C65" w:rsidRDefault="00467C65">
      <w:pPr>
        <w:pStyle w:val="TOC1"/>
        <w:rPr>
          <w:rFonts w:asciiTheme="minorHAnsi" w:eastAsiaTheme="minorEastAsia" w:hAnsiTheme="minorHAnsi" w:cstheme="minorBidi"/>
          <w:noProof/>
          <w:kern w:val="2"/>
          <w:szCs w:val="22"/>
          <w:lang w:eastAsia="en-GB"/>
          <w14:ligatures w14:val="standardContextual"/>
        </w:rPr>
      </w:pPr>
      <w:r>
        <w:rPr>
          <w:noProof/>
        </w:rPr>
        <w:t>9</w:t>
      </w:r>
      <w:r>
        <w:rPr>
          <w:rFonts w:asciiTheme="minorHAnsi" w:eastAsiaTheme="minorEastAsia" w:hAnsiTheme="minorHAnsi" w:cstheme="minorBidi"/>
          <w:noProof/>
          <w:kern w:val="2"/>
          <w:szCs w:val="22"/>
          <w:lang w:eastAsia="en-GB"/>
          <w14:ligatures w14:val="standardContextual"/>
        </w:rPr>
        <w:tab/>
      </w:r>
      <w:r>
        <w:rPr>
          <w:noProof/>
        </w:rPr>
        <w:t>Location management</w:t>
      </w:r>
      <w:r>
        <w:rPr>
          <w:noProof/>
        </w:rPr>
        <w:tab/>
      </w:r>
      <w:r>
        <w:rPr>
          <w:noProof/>
        </w:rPr>
        <w:fldChar w:fldCharType="begin"/>
      </w:r>
      <w:r>
        <w:rPr>
          <w:noProof/>
        </w:rPr>
        <w:instrText xml:space="preserve"> PAGEREF _Toc155355373 \h </w:instrText>
      </w:r>
      <w:r>
        <w:rPr>
          <w:noProof/>
        </w:rPr>
      </w:r>
      <w:r>
        <w:rPr>
          <w:noProof/>
        </w:rPr>
        <w:fldChar w:fldCharType="separate"/>
      </w:r>
      <w:r>
        <w:rPr>
          <w:noProof/>
        </w:rPr>
        <w:t>46</w:t>
      </w:r>
      <w:r>
        <w:rPr>
          <w:noProof/>
        </w:rPr>
        <w:fldChar w:fldCharType="end"/>
      </w:r>
    </w:p>
    <w:p w14:paraId="44AB938A" w14:textId="034A9E66"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_Toc155355374 \h </w:instrText>
      </w:r>
      <w:r>
        <w:rPr>
          <w:noProof/>
        </w:rPr>
      </w:r>
      <w:r>
        <w:rPr>
          <w:noProof/>
        </w:rPr>
        <w:fldChar w:fldCharType="separate"/>
      </w:r>
      <w:r>
        <w:rPr>
          <w:noProof/>
        </w:rPr>
        <w:t>46</w:t>
      </w:r>
      <w:r>
        <w:rPr>
          <w:noProof/>
        </w:rPr>
        <w:fldChar w:fldCharType="end"/>
      </w:r>
    </w:p>
    <w:p w14:paraId="0547E529" w14:textId="797B344C"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9.2</w:t>
      </w:r>
      <w:r>
        <w:rPr>
          <w:rFonts w:asciiTheme="minorHAnsi" w:eastAsiaTheme="minorEastAsia" w:hAnsiTheme="minorHAnsi" w:cstheme="minorBidi"/>
          <w:noProof/>
          <w:kern w:val="2"/>
          <w:sz w:val="22"/>
          <w:szCs w:val="22"/>
          <w:lang w:eastAsia="en-GB"/>
          <w14:ligatures w14:val="standardContextual"/>
        </w:rPr>
        <w:tab/>
      </w:r>
      <w:r>
        <w:rPr>
          <w:noProof/>
        </w:rPr>
        <w:t>Functional model for location management</w:t>
      </w:r>
      <w:r>
        <w:rPr>
          <w:noProof/>
        </w:rPr>
        <w:tab/>
      </w:r>
      <w:r>
        <w:rPr>
          <w:noProof/>
        </w:rPr>
        <w:fldChar w:fldCharType="begin"/>
      </w:r>
      <w:r>
        <w:rPr>
          <w:noProof/>
        </w:rPr>
        <w:instrText xml:space="preserve"> PAGEREF _Toc155355375 \h </w:instrText>
      </w:r>
      <w:r>
        <w:rPr>
          <w:noProof/>
        </w:rPr>
      </w:r>
      <w:r>
        <w:rPr>
          <w:noProof/>
        </w:rPr>
        <w:fldChar w:fldCharType="separate"/>
      </w:r>
      <w:r>
        <w:rPr>
          <w:noProof/>
        </w:rPr>
        <w:t>46</w:t>
      </w:r>
      <w:r>
        <w:rPr>
          <w:noProof/>
        </w:rPr>
        <w:fldChar w:fldCharType="end"/>
      </w:r>
    </w:p>
    <w:p w14:paraId="322F0912" w14:textId="6F584F90"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9.2.1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_Toc155355376 \h </w:instrText>
      </w:r>
      <w:r>
        <w:rPr>
          <w:noProof/>
        </w:rPr>
      </w:r>
      <w:r>
        <w:rPr>
          <w:noProof/>
        </w:rPr>
        <w:fldChar w:fldCharType="separate"/>
      </w:r>
      <w:r>
        <w:rPr>
          <w:noProof/>
        </w:rPr>
        <w:t>46</w:t>
      </w:r>
      <w:r>
        <w:rPr>
          <w:noProof/>
        </w:rPr>
        <w:fldChar w:fldCharType="end"/>
      </w:r>
    </w:p>
    <w:p w14:paraId="517BD3B3" w14:textId="3AB25447"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9.2.2</w:t>
      </w:r>
      <w:r>
        <w:rPr>
          <w:rFonts w:asciiTheme="minorHAnsi" w:eastAsiaTheme="minorEastAsia" w:hAnsiTheme="minorHAnsi" w:cstheme="minorBidi"/>
          <w:noProof/>
          <w:kern w:val="2"/>
          <w:sz w:val="22"/>
          <w:szCs w:val="22"/>
          <w:lang w:eastAsia="en-GB"/>
          <w14:ligatures w14:val="standardContextual"/>
        </w:rPr>
        <w:tab/>
      </w:r>
      <w:r>
        <w:rPr>
          <w:noProof/>
        </w:rPr>
        <w:t>On-network functional model description</w:t>
      </w:r>
      <w:r>
        <w:rPr>
          <w:noProof/>
        </w:rPr>
        <w:tab/>
      </w:r>
      <w:r>
        <w:rPr>
          <w:noProof/>
        </w:rPr>
        <w:fldChar w:fldCharType="begin"/>
      </w:r>
      <w:r>
        <w:rPr>
          <w:noProof/>
        </w:rPr>
        <w:instrText xml:space="preserve"> PAGEREF _Toc155355377 \h </w:instrText>
      </w:r>
      <w:r>
        <w:rPr>
          <w:noProof/>
        </w:rPr>
      </w:r>
      <w:r>
        <w:rPr>
          <w:noProof/>
        </w:rPr>
        <w:fldChar w:fldCharType="separate"/>
      </w:r>
      <w:r>
        <w:rPr>
          <w:noProof/>
        </w:rPr>
        <w:t>46</w:t>
      </w:r>
      <w:r>
        <w:rPr>
          <w:noProof/>
        </w:rPr>
        <w:fldChar w:fldCharType="end"/>
      </w:r>
    </w:p>
    <w:p w14:paraId="167563E7" w14:textId="43333291"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9.2.3</w:t>
      </w:r>
      <w:r>
        <w:rPr>
          <w:rFonts w:asciiTheme="minorHAnsi" w:eastAsiaTheme="minorEastAsia" w:hAnsiTheme="minorHAnsi" w:cstheme="minorBidi"/>
          <w:noProof/>
          <w:kern w:val="2"/>
          <w:sz w:val="22"/>
          <w:szCs w:val="22"/>
          <w:lang w:eastAsia="en-GB"/>
          <w14:ligatures w14:val="standardContextual"/>
        </w:rPr>
        <w:tab/>
      </w:r>
      <w:r>
        <w:rPr>
          <w:noProof/>
        </w:rPr>
        <w:t>Off-network functional model description</w:t>
      </w:r>
      <w:r>
        <w:rPr>
          <w:noProof/>
        </w:rPr>
        <w:tab/>
      </w:r>
      <w:r>
        <w:rPr>
          <w:noProof/>
        </w:rPr>
        <w:fldChar w:fldCharType="begin"/>
      </w:r>
      <w:r>
        <w:rPr>
          <w:noProof/>
        </w:rPr>
        <w:instrText xml:space="preserve"> PAGEREF _Toc155355378 \h </w:instrText>
      </w:r>
      <w:r>
        <w:rPr>
          <w:noProof/>
        </w:rPr>
      </w:r>
      <w:r>
        <w:rPr>
          <w:noProof/>
        </w:rPr>
        <w:fldChar w:fldCharType="separate"/>
      </w:r>
      <w:r>
        <w:rPr>
          <w:noProof/>
        </w:rPr>
        <w:t>48</w:t>
      </w:r>
      <w:r>
        <w:rPr>
          <w:noProof/>
        </w:rPr>
        <w:fldChar w:fldCharType="end"/>
      </w:r>
    </w:p>
    <w:p w14:paraId="308661A5" w14:textId="6F5C12F9"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9.2.4</w:t>
      </w:r>
      <w:r>
        <w:rPr>
          <w:rFonts w:asciiTheme="minorHAnsi" w:eastAsiaTheme="minorEastAsia" w:hAnsiTheme="minorHAnsi" w:cstheme="minorBidi"/>
          <w:noProof/>
          <w:kern w:val="2"/>
          <w:sz w:val="22"/>
          <w:szCs w:val="22"/>
          <w:lang w:eastAsia="en-GB"/>
          <w14:ligatures w14:val="standardContextual"/>
        </w:rPr>
        <w:tab/>
      </w:r>
      <w:r>
        <w:rPr>
          <w:noProof/>
        </w:rPr>
        <w:t>Functional entities description</w:t>
      </w:r>
      <w:r>
        <w:rPr>
          <w:noProof/>
        </w:rPr>
        <w:tab/>
      </w:r>
      <w:r>
        <w:rPr>
          <w:noProof/>
        </w:rPr>
        <w:fldChar w:fldCharType="begin"/>
      </w:r>
      <w:r>
        <w:rPr>
          <w:noProof/>
        </w:rPr>
        <w:instrText xml:space="preserve"> PAGEREF _Toc155355379 \h </w:instrText>
      </w:r>
      <w:r>
        <w:rPr>
          <w:noProof/>
        </w:rPr>
      </w:r>
      <w:r>
        <w:rPr>
          <w:noProof/>
        </w:rPr>
        <w:fldChar w:fldCharType="separate"/>
      </w:r>
      <w:r>
        <w:rPr>
          <w:noProof/>
        </w:rPr>
        <w:t>48</w:t>
      </w:r>
      <w:r>
        <w:rPr>
          <w:noProof/>
        </w:rPr>
        <w:fldChar w:fldCharType="end"/>
      </w:r>
    </w:p>
    <w:p w14:paraId="2E5CD0C8" w14:textId="0D09756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9.2.4.1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_Toc155355380 \h </w:instrText>
      </w:r>
      <w:r>
        <w:rPr>
          <w:noProof/>
        </w:rPr>
      </w:r>
      <w:r>
        <w:rPr>
          <w:noProof/>
        </w:rPr>
        <w:fldChar w:fldCharType="separate"/>
      </w:r>
      <w:r>
        <w:rPr>
          <w:noProof/>
        </w:rPr>
        <w:t>48</w:t>
      </w:r>
      <w:r>
        <w:rPr>
          <w:noProof/>
        </w:rPr>
        <w:fldChar w:fldCharType="end"/>
      </w:r>
    </w:p>
    <w:p w14:paraId="39C25A54" w14:textId="7C9728C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9.2.4.2</w:t>
      </w:r>
      <w:r>
        <w:rPr>
          <w:rFonts w:asciiTheme="minorHAnsi" w:eastAsiaTheme="minorEastAsia" w:hAnsiTheme="minorHAnsi" w:cstheme="minorBidi"/>
          <w:noProof/>
          <w:kern w:val="2"/>
          <w:sz w:val="22"/>
          <w:szCs w:val="22"/>
          <w:lang w:eastAsia="en-GB"/>
          <w14:ligatures w14:val="standardContextual"/>
        </w:rPr>
        <w:tab/>
      </w:r>
      <w:r>
        <w:rPr>
          <w:noProof/>
        </w:rPr>
        <w:t>Location management client</w:t>
      </w:r>
      <w:r>
        <w:rPr>
          <w:noProof/>
        </w:rPr>
        <w:tab/>
      </w:r>
      <w:r>
        <w:rPr>
          <w:noProof/>
        </w:rPr>
        <w:fldChar w:fldCharType="begin"/>
      </w:r>
      <w:r>
        <w:rPr>
          <w:noProof/>
        </w:rPr>
        <w:instrText xml:space="preserve"> PAGEREF _Toc155355381 \h </w:instrText>
      </w:r>
      <w:r>
        <w:rPr>
          <w:noProof/>
        </w:rPr>
      </w:r>
      <w:r>
        <w:rPr>
          <w:noProof/>
        </w:rPr>
        <w:fldChar w:fldCharType="separate"/>
      </w:r>
      <w:r>
        <w:rPr>
          <w:noProof/>
        </w:rPr>
        <w:t>48</w:t>
      </w:r>
      <w:r>
        <w:rPr>
          <w:noProof/>
        </w:rPr>
        <w:fldChar w:fldCharType="end"/>
      </w:r>
    </w:p>
    <w:p w14:paraId="701021E7" w14:textId="548CF43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9.2.4.3</w:t>
      </w:r>
      <w:r>
        <w:rPr>
          <w:rFonts w:asciiTheme="minorHAnsi" w:eastAsiaTheme="minorEastAsia" w:hAnsiTheme="minorHAnsi" w:cstheme="minorBidi"/>
          <w:noProof/>
          <w:kern w:val="2"/>
          <w:sz w:val="22"/>
          <w:szCs w:val="22"/>
          <w:lang w:eastAsia="en-GB"/>
          <w14:ligatures w14:val="standardContextual"/>
        </w:rPr>
        <w:tab/>
      </w:r>
      <w:r>
        <w:rPr>
          <w:noProof/>
        </w:rPr>
        <w:t>Location management server</w:t>
      </w:r>
      <w:r>
        <w:rPr>
          <w:noProof/>
        </w:rPr>
        <w:tab/>
      </w:r>
      <w:r>
        <w:rPr>
          <w:noProof/>
        </w:rPr>
        <w:fldChar w:fldCharType="begin"/>
      </w:r>
      <w:r>
        <w:rPr>
          <w:noProof/>
        </w:rPr>
        <w:instrText xml:space="preserve"> PAGEREF _Toc155355382 \h </w:instrText>
      </w:r>
      <w:r>
        <w:rPr>
          <w:noProof/>
        </w:rPr>
      </w:r>
      <w:r>
        <w:rPr>
          <w:noProof/>
        </w:rPr>
        <w:fldChar w:fldCharType="separate"/>
      </w:r>
      <w:r>
        <w:rPr>
          <w:noProof/>
        </w:rPr>
        <w:t>48</w:t>
      </w:r>
      <w:r>
        <w:rPr>
          <w:noProof/>
        </w:rPr>
        <w:fldChar w:fldCharType="end"/>
      </w:r>
    </w:p>
    <w:p w14:paraId="35F18F82" w14:textId="4D84739B"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9.2.5</w:t>
      </w:r>
      <w:r>
        <w:rPr>
          <w:rFonts w:asciiTheme="minorHAnsi" w:eastAsiaTheme="minorEastAsia" w:hAnsiTheme="minorHAnsi" w:cstheme="minorBidi"/>
          <w:noProof/>
          <w:kern w:val="2"/>
          <w:sz w:val="22"/>
          <w:szCs w:val="22"/>
          <w:lang w:eastAsia="en-GB"/>
          <w14:ligatures w14:val="standardContextual"/>
        </w:rPr>
        <w:tab/>
      </w:r>
      <w:r>
        <w:rPr>
          <w:noProof/>
        </w:rPr>
        <w:t>Reference points description</w:t>
      </w:r>
      <w:r>
        <w:rPr>
          <w:noProof/>
        </w:rPr>
        <w:tab/>
      </w:r>
      <w:r>
        <w:rPr>
          <w:noProof/>
        </w:rPr>
        <w:fldChar w:fldCharType="begin"/>
      </w:r>
      <w:r>
        <w:rPr>
          <w:noProof/>
        </w:rPr>
        <w:instrText xml:space="preserve"> PAGEREF _Toc155355383 \h </w:instrText>
      </w:r>
      <w:r>
        <w:rPr>
          <w:noProof/>
        </w:rPr>
      </w:r>
      <w:r>
        <w:rPr>
          <w:noProof/>
        </w:rPr>
        <w:fldChar w:fldCharType="separate"/>
      </w:r>
      <w:r>
        <w:rPr>
          <w:noProof/>
        </w:rPr>
        <w:t>48</w:t>
      </w:r>
      <w:r>
        <w:rPr>
          <w:noProof/>
        </w:rPr>
        <w:fldChar w:fldCharType="end"/>
      </w:r>
    </w:p>
    <w:p w14:paraId="0F1B39FB" w14:textId="6E83298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9.2.5.1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_Toc155355384 \h </w:instrText>
      </w:r>
      <w:r>
        <w:rPr>
          <w:noProof/>
        </w:rPr>
      </w:r>
      <w:r>
        <w:rPr>
          <w:noProof/>
        </w:rPr>
        <w:fldChar w:fldCharType="separate"/>
      </w:r>
      <w:r>
        <w:rPr>
          <w:noProof/>
        </w:rPr>
        <w:t>48</w:t>
      </w:r>
      <w:r>
        <w:rPr>
          <w:noProof/>
        </w:rPr>
        <w:fldChar w:fldCharType="end"/>
      </w:r>
    </w:p>
    <w:p w14:paraId="228C1E2A" w14:textId="149A883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9.2.5.2</w:t>
      </w:r>
      <w:r>
        <w:rPr>
          <w:rFonts w:asciiTheme="minorHAnsi" w:eastAsiaTheme="minorEastAsia" w:hAnsiTheme="minorHAnsi" w:cstheme="minorBidi"/>
          <w:noProof/>
          <w:kern w:val="2"/>
          <w:sz w:val="22"/>
          <w:szCs w:val="22"/>
          <w:lang w:eastAsia="en-GB"/>
          <w14:ligatures w14:val="standardContextual"/>
        </w:rPr>
        <w:tab/>
      </w:r>
      <w:r>
        <w:rPr>
          <w:noProof/>
        </w:rPr>
        <w:t>LM-UU</w:t>
      </w:r>
      <w:r>
        <w:rPr>
          <w:noProof/>
        </w:rPr>
        <w:tab/>
      </w:r>
      <w:r>
        <w:rPr>
          <w:noProof/>
        </w:rPr>
        <w:fldChar w:fldCharType="begin"/>
      </w:r>
      <w:r>
        <w:rPr>
          <w:noProof/>
        </w:rPr>
        <w:instrText xml:space="preserve"> PAGEREF _Toc155355385 \h </w:instrText>
      </w:r>
      <w:r>
        <w:rPr>
          <w:noProof/>
        </w:rPr>
      </w:r>
      <w:r>
        <w:rPr>
          <w:noProof/>
        </w:rPr>
        <w:fldChar w:fldCharType="separate"/>
      </w:r>
      <w:r>
        <w:rPr>
          <w:noProof/>
        </w:rPr>
        <w:t>49</w:t>
      </w:r>
      <w:r>
        <w:rPr>
          <w:noProof/>
        </w:rPr>
        <w:fldChar w:fldCharType="end"/>
      </w:r>
    </w:p>
    <w:p w14:paraId="746DEBC6" w14:textId="4B7228E2"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9.2.5.3</w:t>
      </w:r>
      <w:r>
        <w:rPr>
          <w:rFonts w:asciiTheme="minorHAnsi" w:eastAsiaTheme="minorEastAsia" w:hAnsiTheme="minorHAnsi" w:cstheme="minorBidi"/>
          <w:noProof/>
          <w:kern w:val="2"/>
          <w:sz w:val="22"/>
          <w:szCs w:val="22"/>
          <w:lang w:eastAsia="en-GB"/>
          <w14:ligatures w14:val="standardContextual"/>
        </w:rPr>
        <w:tab/>
      </w:r>
      <w:r>
        <w:rPr>
          <w:noProof/>
        </w:rPr>
        <w:t>LM-PC5</w:t>
      </w:r>
      <w:r>
        <w:rPr>
          <w:noProof/>
        </w:rPr>
        <w:tab/>
      </w:r>
      <w:r>
        <w:rPr>
          <w:noProof/>
        </w:rPr>
        <w:fldChar w:fldCharType="begin"/>
      </w:r>
      <w:r>
        <w:rPr>
          <w:noProof/>
        </w:rPr>
        <w:instrText xml:space="preserve"> PAGEREF _Toc155355386 \h </w:instrText>
      </w:r>
      <w:r>
        <w:rPr>
          <w:noProof/>
        </w:rPr>
      </w:r>
      <w:r>
        <w:rPr>
          <w:noProof/>
        </w:rPr>
        <w:fldChar w:fldCharType="separate"/>
      </w:r>
      <w:r>
        <w:rPr>
          <w:noProof/>
        </w:rPr>
        <w:t>49</w:t>
      </w:r>
      <w:r>
        <w:rPr>
          <w:noProof/>
        </w:rPr>
        <w:fldChar w:fldCharType="end"/>
      </w:r>
    </w:p>
    <w:p w14:paraId="37FB05D0" w14:textId="4D6C603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9.2.5.4</w:t>
      </w:r>
      <w:r>
        <w:rPr>
          <w:rFonts w:asciiTheme="minorHAnsi" w:eastAsiaTheme="minorEastAsia" w:hAnsiTheme="minorHAnsi" w:cstheme="minorBidi"/>
          <w:noProof/>
          <w:kern w:val="2"/>
          <w:sz w:val="22"/>
          <w:szCs w:val="22"/>
          <w:lang w:eastAsia="en-GB"/>
          <w14:ligatures w14:val="standardContextual"/>
        </w:rPr>
        <w:tab/>
      </w:r>
      <w:r>
        <w:rPr>
          <w:noProof/>
        </w:rPr>
        <w:t>LM-C</w:t>
      </w:r>
      <w:r>
        <w:rPr>
          <w:noProof/>
        </w:rPr>
        <w:tab/>
      </w:r>
      <w:r>
        <w:rPr>
          <w:noProof/>
        </w:rPr>
        <w:fldChar w:fldCharType="begin"/>
      </w:r>
      <w:r>
        <w:rPr>
          <w:noProof/>
        </w:rPr>
        <w:instrText xml:space="preserve"> PAGEREF _Toc155355387 \h </w:instrText>
      </w:r>
      <w:r>
        <w:rPr>
          <w:noProof/>
        </w:rPr>
      </w:r>
      <w:r>
        <w:rPr>
          <w:noProof/>
        </w:rPr>
        <w:fldChar w:fldCharType="separate"/>
      </w:r>
      <w:r>
        <w:rPr>
          <w:noProof/>
        </w:rPr>
        <w:t>49</w:t>
      </w:r>
      <w:r>
        <w:rPr>
          <w:noProof/>
        </w:rPr>
        <w:fldChar w:fldCharType="end"/>
      </w:r>
    </w:p>
    <w:p w14:paraId="341AD235" w14:textId="00A9C7C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9.2.5.5</w:t>
      </w:r>
      <w:r>
        <w:rPr>
          <w:rFonts w:asciiTheme="minorHAnsi" w:eastAsiaTheme="minorEastAsia" w:hAnsiTheme="minorHAnsi" w:cstheme="minorBidi"/>
          <w:noProof/>
          <w:kern w:val="2"/>
          <w:sz w:val="22"/>
          <w:szCs w:val="22"/>
          <w:lang w:eastAsia="en-GB"/>
          <w14:ligatures w14:val="standardContextual"/>
        </w:rPr>
        <w:tab/>
      </w:r>
      <w:r>
        <w:rPr>
          <w:noProof/>
        </w:rPr>
        <w:t>LM-S</w:t>
      </w:r>
      <w:r>
        <w:rPr>
          <w:noProof/>
        </w:rPr>
        <w:tab/>
      </w:r>
      <w:r>
        <w:rPr>
          <w:noProof/>
        </w:rPr>
        <w:fldChar w:fldCharType="begin"/>
      </w:r>
      <w:r>
        <w:rPr>
          <w:noProof/>
        </w:rPr>
        <w:instrText xml:space="preserve"> PAGEREF _Toc155355388 \h </w:instrText>
      </w:r>
      <w:r>
        <w:rPr>
          <w:noProof/>
        </w:rPr>
      </w:r>
      <w:r>
        <w:rPr>
          <w:noProof/>
        </w:rPr>
        <w:fldChar w:fldCharType="separate"/>
      </w:r>
      <w:r>
        <w:rPr>
          <w:noProof/>
        </w:rPr>
        <w:t>49</w:t>
      </w:r>
      <w:r>
        <w:rPr>
          <w:noProof/>
        </w:rPr>
        <w:fldChar w:fldCharType="end"/>
      </w:r>
    </w:p>
    <w:p w14:paraId="03FF0656" w14:textId="63001B6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9.2.5.6</w:t>
      </w:r>
      <w:r>
        <w:rPr>
          <w:rFonts w:asciiTheme="minorHAnsi" w:eastAsiaTheme="minorEastAsia" w:hAnsiTheme="minorHAnsi" w:cstheme="minorBidi"/>
          <w:noProof/>
          <w:kern w:val="2"/>
          <w:sz w:val="22"/>
          <w:szCs w:val="22"/>
          <w:lang w:eastAsia="en-GB"/>
          <w14:ligatures w14:val="standardContextual"/>
        </w:rPr>
        <w:tab/>
      </w:r>
      <w:r>
        <w:rPr>
          <w:noProof/>
        </w:rPr>
        <w:t>LM-E</w:t>
      </w:r>
      <w:r>
        <w:rPr>
          <w:noProof/>
        </w:rPr>
        <w:tab/>
      </w:r>
      <w:r>
        <w:rPr>
          <w:noProof/>
        </w:rPr>
        <w:fldChar w:fldCharType="begin"/>
      </w:r>
      <w:r>
        <w:rPr>
          <w:noProof/>
        </w:rPr>
        <w:instrText xml:space="preserve"> PAGEREF _Toc155355389 \h </w:instrText>
      </w:r>
      <w:r>
        <w:rPr>
          <w:noProof/>
        </w:rPr>
      </w:r>
      <w:r>
        <w:rPr>
          <w:noProof/>
        </w:rPr>
        <w:fldChar w:fldCharType="separate"/>
      </w:r>
      <w:r>
        <w:rPr>
          <w:noProof/>
        </w:rPr>
        <w:t>49</w:t>
      </w:r>
      <w:r>
        <w:rPr>
          <w:noProof/>
        </w:rPr>
        <w:fldChar w:fldCharType="end"/>
      </w:r>
    </w:p>
    <w:p w14:paraId="69A2C4DE" w14:textId="037B311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9.2.5.7</w:t>
      </w:r>
      <w:r>
        <w:rPr>
          <w:rFonts w:asciiTheme="minorHAnsi" w:eastAsiaTheme="minorEastAsia" w:hAnsiTheme="minorHAnsi" w:cstheme="minorBidi"/>
          <w:noProof/>
          <w:kern w:val="2"/>
          <w:sz w:val="22"/>
          <w:szCs w:val="22"/>
          <w:lang w:eastAsia="en-GB"/>
          <w14:ligatures w14:val="standardContextual"/>
        </w:rPr>
        <w:tab/>
      </w:r>
      <w:r>
        <w:rPr>
          <w:noProof/>
        </w:rPr>
        <w:t>T8</w:t>
      </w:r>
      <w:r>
        <w:rPr>
          <w:noProof/>
        </w:rPr>
        <w:tab/>
      </w:r>
      <w:r>
        <w:rPr>
          <w:noProof/>
        </w:rPr>
        <w:fldChar w:fldCharType="begin"/>
      </w:r>
      <w:r>
        <w:rPr>
          <w:noProof/>
        </w:rPr>
        <w:instrText xml:space="preserve"> PAGEREF _Toc155355390 \h </w:instrText>
      </w:r>
      <w:r>
        <w:rPr>
          <w:noProof/>
        </w:rPr>
      </w:r>
      <w:r>
        <w:rPr>
          <w:noProof/>
        </w:rPr>
        <w:fldChar w:fldCharType="separate"/>
      </w:r>
      <w:r>
        <w:rPr>
          <w:noProof/>
        </w:rPr>
        <w:t>49</w:t>
      </w:r>
      <w:r>
        <w:rPr>
          <w:noProof/>
        </w:rPr>
        <w:fldChar w:fldCharType="end"/>
      </w:r>
    </w:p>
    <w:p w14:paraId="24675842" w14:textId="7BB9916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sidRPr="006C0051">
        <w:rPr>
          <w:rFonts w:eastAsia="SimSun"/>
          <w:noProof/>
        </w:rPr>
        <w:t>9.2.5.</w:t>
      </w:r>
      <w:r w:rsidRPr="006C0051">
        <w:rPr>
          <w:rFonts w:eastAsia="SimSun"/>
          <w:noProof/>
          <w:lang w:eastAsia="zh-CN"/>
        </w:rPr>
        <w:t>8</w:t>
      </w:r>
      <w:r>
        <w:rPr>
          <w:rFonts w:asciiTheme="minorHAnsi" w:eastAsiaTheme="minorEastAsia" w:hAnsiTheme="minorHAnsi" w:cstheme="minorBidi"/>
          <w:noProof/>
          <w:kern w:val="2"/>
          <w:sz w:val="22"/>
          <w:szCs w:val="22"/>
          <w:lang w:eastAsia="en-GB"/>
          <w14:ligatures w14:val="standardContextual"/>
        </w:rPr>
        <w:tab/>
      </w:r>
      <w:r w:rsidRPr="006C0051">
        <w:rPr>
          <w:rFonts w:eastAsia="SimSun"/>
          <w:noProof/>
          <w:lang w:eastAsia="zh-CN"/>
        </w:rPr>
        <w:t>Le</w:t>
      </w:r>
      <w:r>
        <w:rPr>
          <w:noProof/>
        </w:rPr>
        <w:tab/>
      </w:r>
      <w:r>
        <w:rPr>
          <w:noProof/>
        </w:rPr>
        <w:fldChar w:fldCharType="begin"/>
      </w:r>
      <w:r>
        <w:rPr>
          <w:noProof/>
        </w:rPr>
        <w:instrText xml:space="preserve"> PAGEREF _Toc155355391 \h </w:instrText>
      </w:r>
      <w:r>
        <w:rPr>
          <w:noProof/>
        </w:rPr>
      </w:r>
      <w:r>
        <w:rPr>
          <w:noProof/>
        </w:rPr>
        <w:fldChar w:fldCharType="separate"/>
      </w:r>
      <w:r>
        <w:rPr>
          <w:noProof/>
        </w:rPr>
        <w:t>49</w:t>
      </w:r>
      <w:r>
        <w:rPr>
          <w:noProof/>
        </w:rPr>
        <w:fldChar w:fldCharType="end"/>
      </w:r>
    </w:p>
    <w:p w14:paraId="2BB1AD20" w14:textId="72D9B67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sidRPr="006C0051">
        <w:rPr>
          <w:rFonts w:eastAsia="SimSun"/>
          <w:noProof/>
        </w:rPr>
        <w:t>9.2.5.</w:t>
      </w:r>
      <w:r w:rsidRPr="006C0051">
        <w:rPr>
          <w:rFonts w:eastAsia="SimSun"/>
          <w:noProof/>
          <w:lang w:eastAsia="zh-CN"/>
        </w:rPr>
        <w:t>9</w:t>
      </w:r>
      <w:r>
        <w:rPr>
          <w:rFonts w:asciiTheme="minorHAnsi" w:eastAsiaTheme="minorEastAsia" w:hAnsiTheme="minorHAnsi" w:cstheme="minorBidi"/>
          <w:noProof/>
          <w:kern w:val="2"/>
          <w:sz w:val="22"/>
          <w:szCs w:val="22"/>
          <w:lang w:eastAsia="en-GB"/>
          <w14:ligatures w14:val="standardContextual"/>
        </w:rPr>
        <w:tab/>
      </w:r>
      <w:r w:rsidRPr="006C0051">
        <w:rPr>
          <w:rFonts w:eastAsia="SimSun"/>
          <w:noProof/>
          <w:lang w:eastAsia="zh-CN"/>
        </w:rPr>
        <w:t>LM-3P</w:t>
      </w:r>
      <w:r>
        <w:rPr>
          <w:noProof/>
        </w:rPr>
        <w:tab/>
      </w:r>
      <w:r>
        <w:rPr>
          <w:noProof/>
        </w:rPr>
        <w:fldChar w:fldCharType="begin"/>
      </w:r>
      <w:r>
        <w:rPr>
          <w:noProof/>
        </w:rPr>
        <w:instrText xml:space="preserve"> PAGEREF _Toc155355392 \h </w:instrText>
      </w:r>
      <w:r>
        <w:rPr>
          <w:noProof/>
        </w:rPr>
      </w:r>
      <w:r>
        <w:rPr>
          <w:noProof/>
        </w:rPr>
        <w:fldChar w:fldCharType="separate"/>
      </w:r>
      <w:r>
        <w:rPr>
          <w:noProof/>
        </w:rPr>
        <w:t>49</w:t>
      </w:r>
      <w:r>
        <w:rPr>
          <w:noProof/>
        </w:rPr>
        <w:fldChar w:fldCharType="end"/>
      </w:r>
    </w:p>
    <w:p w14:paraId="5A4B7399" w14:textId="0304FAB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sidRPr="006C0051">
        <w:rPr>
          <w:rFonts w:eastAsia="SimSun"/>
          <w:noProof/>
        </w:rPr>
        <w:t>9.2.5.10</w:t>
      </w:r>
      <w:r>
        <w:rPr>
          <w:rFonts w:asciiTheme="minorHAnsi" w:eastAsiaTheme="minorEastAsia" w:hAnsiTheme="minorHAnsi" w:cstheme="minorBidi"/>
          <w:noProof/>
          <w:kern w:val="2"/>
          <w:sz w:val="22"/>
          <w:szCs w:val="22"/>
          <w:lang w:eastAsia="en-GB"/>
          <w14:ligatures w14:val="standardContextual"/>
        </w:rPr>
        <w:tab/>
      </w:r>
      <w:r w:rsidRPr="006C0051">
        <w:rPr>
          <w:rFonts w:eastAsia="SimSun"/>
          <w:noProof/>
          <w:lang w:eastAsia="zh-CN"/>
        </w:rPr>
        <w:t>N33</w:t>
      </w:r>
      <w:r>
        <w:rPr>
          <w:noProof/>
        </w:rPr>
        <w:tab/>
      </w:r>
      <w:r>
        <w:rPr>
          <w:noProof/>
        </w:rPr>
        <w:fldChar w:fldCharType="begin"/>
      </w:r>
      <w:r>
        <w:rPr>
          <w:noProof/>
        </w:rPr>
        <w:instrText xml:space="preserve"> PAGEREF _Toc155355393 \h </w:instrText>
      </w:r>
      <w:r>
        <w:rPr>
          <w:noProof/>
        </w:rPr>
      </w:r>
      <w:r>
        <w:rPr>
          <w:noProof/>
        </w:rPr>
        <w:fldChar w:fldCharType="separate"/>
      </w:r>
      <w:r>
        <w:rPr>
          <w:noProof/>
        </w:rPr>
        <w:t>49</w:t>
      </w:r>
      <w:r>
        <w:rPr>
          <w:noProof/>
        </w:rPr>
        <w:fldChar w:fldCharType="end"/>
      </w:r>
    </w:p>
    <w:p w14:paraId="1B9E9FA8" w14:textId="4F0FFD7A"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9.3</w:t>
      </w:r>
      <w:r>
        <w:rPr>
          <w:rFonts w:asciiTheme="minorHAnsi" w:eastAsiaTheme="minorEastAsia" w:hAnsiTheme="minorHAnsi" w:cstheme="minorBidi"/>
          <w:noProof/>
          <w:kern w:val="2"/>
          <w:sz w:val="22"/>
          <w:szCs w:val="22"/>
          <w:lang w:eastAsia="en-GB"/>
          <w14:ligatures w14:val="standardContextual"/>
        </w:rPr>
        <w:tab/>
      </w:r>
      <w:r>
        <w:rPr>
          <w:noProof/>
        </w:rPr>
        <w:t xml:space="preserve">Procedures and information flows for </w:t>
      </w:r>
      <w:r>
        <w:rPr>
          <w:noProof/>
          <w:lang w:eastAsia="zh-CN"/>
        </w:rPr>
        <w:t>Location management (on-network)</w:t>
      </w:r>
      <w:r>
        <w:rPr>
          <w:noProof/>
        </w:rPr>
        <w:tab/>
      </w:r>
      <w:r>
        <w:rPr>
          <w:noProof/>
        </w:rPr>
        <w:fldChar w:fldCharType="begin"/>
      </w:r>
      <w:r>
        <w:rPr>
          <w:noProof/>
        </w:rPr>
        <w:instrText xml:space="preserve"> PAGEREF _Toc155355394 \h </w:instrText>
      </w:r>
      <w:r>
        <w:rPr>
          <w:noProof/>
        </w:rPr>
      </w:r>
      <w:r>
        <w:rPr>
          <w:noProof/>
        </w:rPr>
        <w:fldChar w:fldCharType="separate"/>
      </w:r>
      <w:r>
        <w:rPr>
          <w:noProof/>
        </w:rPr>
        <w:t>50</w:t>
      </w:r>
      <w:r>
        <w:rPr>
          <w:noProof/>
        </w:rPr>
        <w:fldChar w:fldCharType="end"/>
      </w:r>
    </w:p>
    <w:p w14:paraId="2F5FB92A" w14:textId="7913963C"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9.3.1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_Toc155355395 \h </w:instrText>
      </w:r>
      <w:r>
        <w:rPr>
          <w:noProof/>
        </w:rPr>
      </w:r>
      <w:r>
        <w:rPr>
          <w:noProof/>
        </w:rPr>
        <w:fldChar w:fldCharType="separate"/>
      </w:r>
      <w:r>
        <w:rPr>
          <w:noProof/>
        </w:rPr>
        <w:t>50</w:t>
      </w:r>
      <w:r>
        <w:rPr>
          <w:noProof/>
        </w:rPr>
        <w:fldChar w:fldCharType="end"/>
      </w:r>
    </w:p>
    <w:p w14:paraId="064F3E87" w14:textId="6AAFB19E"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w:t>
      </w:r>
      <w:r>
        <w:rPr>
          <w:rFonts w:asciiTheme="minorHAnsi" w:eastAsiaTheme="minorEastAsia" w:hAnsiTheme="minorHAnsi" w:cstheme="minorBidi"/>
          <w:noProof/>
          <w:kern w:val="2"/>
          <w:sz w:val="22"/>
          <w:szCs w:val="22"/>
          <w:lang w:eastAsia="en-GB"/>
          <w14:ligatures w14:val="standardContextual"/>
        </w:rPr>
        <w:tab/>
      </w:r>
      <w:r>
        <w:rPr>
          <w:noProof/>
        </w:rPr>
        <w:t>Information flows for location information</w:t>
      </w:r>
      <w:r>
        <w:rPr>
          <w:noProof/>
        </w:rPr>
        <w:tab/>
      </w:r>
      <w:r>
        <w:rPr>
          <w:noProof/>
        </w:rPr>
        <w:fldChar w:fldCharType="begin"/>
      </w:r>
      <w:r>
        <w:rPr>
          <w:noProof/>
        </w:rPr>
        <w:instrText xml:space="preserve"> PAGEREF _Toc155355396 \h </w:instrText>
      </w:r>
      <w:r>
        <w:rPr>
          <w:noProof/>
        </w:rPr>
      </w:r>
      <w:r>
        <w:rPr>
          <w:noProof/>
        </w:rPr>
        <w:fldChar w:fldCharType="separate"/>
      </w:r>
      <w:r>
        <w:rPr>
          <w:noProof/>
        </w:rPr>
        <w:t>50</w:t>
      </w:r>
      <w:r>
        <w:rPr>
          <w:noProof/>
        </w:rPr>
        <w:fldChar w:fldCharType="end"/>
      </w:r>
    </w:p>
    <w:p w14:paraId="291E7259" w14:textId="182080B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.2.0</w:t>
      </w:r>
      <w:r>
        <w:rPr>
          <w:rFonts w:asciiTheme="minorHAnsi" w:eastAsiaTheme="minorEastAsia" w:hAnsiTheme="minorHAnsi" w:cstheme="minorBidi"/>
          <w:noProof/>
          <w:kern w:val="2"/>
          <w:sz w:val="22"/>
          <w:szCs w:val="22"/>
          <w:lang w:eastAsia="en-GB"/>
          <w14:ligatures w14:val="standardContextual"/>
        </w:rPr>
        <w:tab/>
      </w:r>
      <w:r>
        <w:rPr>
          <w:noProof/>
        </w:rPr>
        <w:t>Location reporting configuration request</w:t>
      </w:r>
      <w:r>
        <w:rPr>
          <w:noProof/>
        </w:rPr>
        <w:tab/>
      </w:r>
      <w:r>
        <w:rPr>
          <w:noProof/>
        </w:rPr>
        <w:fldChar w:fldCharType="begin"/>
      </w:r>
      <w:r>
        <w:rPr>
          <w:noProof/>
        </w:rPr>
        <w:instrText xml:space="preserve"> PAGEREF _Toc155355397 \h </w:instrText>
      </w:r>
      <w:r>
        <w:rPr>
          <w:noProof/>
        </w:rPr>
      </w:r>
      <w:r>
        <w:rPr>
          <w:noProof/>
        </w:rPr>
        <w:fldChar w:fldCharType="separate"/>
      </w:r>
      <w:r>
        <w:rPr>
          <w:noProof/>
        </w:rPr>
        <w:t>50</w:t>
      </w:r>
      <w:r>
        <w:rPr>
          <w:noProof/>
        </w:rPr>
        <w:fldChar w:fldCharType="end"/>
      </w:r>
    </w:p>
    <w:p w14:paraId="101587BE" w14:textId="2FA99C3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.2.1</w:t>
      </w:r>
      <w:r>
        <w:rPr>
          <w:rFonts w:asciiTheme="minorHAnsi" w:eastAsiaTheme="minorEastAsia" w:hAnsiTheme="minorHAnsi" w:cstheme="minorBidi"/>
          <w:noProof/>
          <w:kern w:val="2"/>
          <w:sz w:val="22"/>
          <w:szCs w:val="22"/>
          <w:lang w:eastAsia="en-GB"/>
          <w14:ligatures w14:val="standardContextual"/>
        </w:rPr>
        <w:tab/>
      </w:r>
      <w:r>
        <w:rPr>
          <w:noProof/>
        </w:rPr>
        <w:t>Location reporting configuration response</w:t>
      </w:r>
      <w:r>
        <w:rPr>
          <w:noProof/>
        </w:rPr>
        <w:tab/>
      </w:r>
      <w:r>
        <w:rPr>
          <w:noProof/>
        </w:rPr>
        <w:fldChar w:fldCharType="begin"/>
      </w:r>
      <w:r>
        <w:rPr>
          <w:noProof/>
        </w:rPr>
        <w:instrText xml:space="preserve"> PAGEREF _Toc155355398 \h </w:instrText>
      </w:r>
      <w:r>
        <w:rPr>
          <w:noProof/>
        </w:rPr>
      </w:r>
      <w:r>
        <w:rPr>
          <w:noProof/>
        </w:rPr>
        <w:fldChar w:fldCharType="separate"/>
      </w:r>
      <w:r>
        <w:rPr>
          <w:noProof/>
        </w:rPr>
        <w:t>50</w:t>
      </w:r>
      <w:r>
        <w:rPr>
          <w:noProof/>
        </w:rPr>
        <w:fldChar w:fldCharType="end"/>
      </w:r>
    </w:p>
    <w:p w14:paraId="25053B79" w14:textId="45179CB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.2.2</w:t>
      </w:r>
      <w:r>
        <w:rPr>
          <w:rFonts w:asciiTheme="minorHAnsi" w:eastAsiaTheme="minorEastAsia" w:hAnsiTheme="minorHAnsi" w:cstheme="minorBidi"/>
          <w:noProof/>
          <w:kern w:val="2"/>
          <w:sz w:val="22"/>
          <w:szCs w:val="22"/>
          <w:lang w:eastAsia="en-GB"/>
          <w14:ligatures w14:val="standardContextual"/>
        </w:rPr>
        <w:tab/>
      </w:r>
      <w:r>
        <w:rPr>
          <w:noProof/>
        </w:rPr>
        <w:t>Location information report</w:t>
      </w:r>
      <w:r>
        <w:rPr>
          <w:noProof/>
        </w:rPr>
        <w:tab/>
      </w:r>
      <w:r>
        <w:rPr>
          <w:noProof/>
        </w:rPr>
        <w:fldChar w:fldCharType="begin"/>
      </w:r>
      <w:r>
        <w:rPr>
          <w:noProof/>
        </w:rPr>
        <w:instrText xml:space="preserve"> PAGEREF _Toc155355399 \h </w:instrText>
      </w:r>
      <w:r>
        <w:rPr>
          <w:noProof/>
        </w:rPr>
      </w:r>
      <w:r>
        <w:rPr>
          <w:noProof/>
        </w:rPr>
        <w:fldChar w:fldCharType="separate"/>
      </w:r>
      <w:r>
        <w:rPr>
          <w:noProof/>
        </w:rPr>
        <w:t>51</w:t>
      </w:r>
      <w:r>
        <w:rPr>
          <w:noProof/>
        </w:rPr>
        <w:fldChar w:fldCharType="end"/>
      </w:r>
    </w:p>
    <w:p w14:paraId="54C75451" w14:textId="0C919130"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.2.3</w:t>
      </w:r>
      <w:r>
        <w:rPr>
          <w:rFonts w:asciiTheme="minorHAnsi" w:eastAsiaTheme="minorEastAsia" w:hAnsiTheme="minorHAnsi" w:cstheme="minorBidi"/>
          <w:noProof/>
          <w:kern w:val="2"/>
          <w:sz w:val="22"/>
          <w:szCs w:val="22"/>
          <w:lang w:eastAsia="en-GB"/>
          <w14:ligatures w14:val="standardContextual"/>
        </w:rPr>
        <w:tab/>
      </w:r>
      <w:r>
        <w:rPr>
          <w:noProof/>
        </w:rPr>
        <w:t>Location information request</w:t>
      </w:r>
      <w:r>
        <w:rPr>
          <w:noProof/>
        </w:rPr>
        <w:tab/>
      </w:r>
      <w:r>
        <w:rPr>
          <w:noProof/>
        </w:rPr>
        <w:fldChar w:fldCharType="begin"/>
      </w:r>
      <w:r>
        <w:rPr>
          <w:noProof/>
        </w:rPr>
        <w:instrText xml:space="preserve"> PAGEREF _Toc155355400 \h </w:instrText>
      </w:r>
      <w:r>
        <w:rPr>
          <w:noProof/>
        </w:rPr>
      </w:r>
      <w:r>
        <w:rPr>
          <w:noProof/>
        </w:rPr>
        <w:fldChar w:fldCharType="separate"/>
      </w:r>
      <w:r>
        <w:rPr>
          <w:noProof/>
        </w:rPr>
        <w:t>51</w:t>
      </w:r>
      <w:r>
        <w:rPr>
          <w:noProof/>
        </w:rPr>
        <w:fldChar w:fldCharType="end"/>
      </w:r>
    </w:p>
    <w:p w14:paraId="7DFA8C93" w14:textId="1A286E6D"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.2.4</w:t>
      </w:r>
      <w:r>
        <w:rPr>
          <w:rFonts w:asciiTheme="minorHAnsi" w:eastAsiaTheme="minorEastAsia" w:hAnsiTheme="minorHAnsi" w:cstheme="minorBidi"/>
          <w:noProof/>
          <w:kern w:val="2"/>
          <w:sz w:val="22"/>
          <w:szCs w:val="22"/>
          <w:lang w:eastAsia="en-GB"/>
          <w14:ligatures w14:val="standardContextual"/>
        </w:rPr>
        <w:tab/>
      </w:r>
      <w:r>
        <w:rPr>
          <w:noProof/>
        </w:rPr>
        <w:t>Location reporting trigger</w:t>
      </w:r>
      <w:r>
        <w:rPr>
          <w:noProof/>
        </w:rPr>
        <w:tab/>
      </w:r>
      <w:r>
        <w:rPr>
          <w:noProof/>
        </w:rPr>
        <w:fldChar w:fldCharType="begin"/>
      </w:r>
      <w:r>
        <w:rPr>
          <w:noProof/>
        </w:rPr>
        <w:instrText xml:space="preserve"> PAGEREF _Toc155355401 \h </w:instrText>
      </w:r>
      <w:r>
        <w:rPr>
          <w:noProof/>
        </w:rPr>
      </w:r>
      <w:r>
        <w:rPr>
          <w:noProof/>
        </w:rPr>
        <w:fldChar w:fldCharType="separate"/>
      </w:r>
      <w:r>
        <w:rPr>
          <w:noProof/>
        </w:rPr>
        <w:t>51</w:t>
      </w:r>
      <w:r>
        <w:rPr>
          <w:noProof/>
        </w:rPr>
        <w:fldChar w:fldCharType="end"/>
      </w:r>
    </w:p>
    <w:p w14:paraId="0FEFEBDA" w14:textId="447E884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.2.5</w:t>
      </w:r>
      <w:r>
        <w:rPr>
          <w:rFonts w:asciiTheme="minorHAnsi" w:eastAsiaTheme="minorEastAsia" w:hAnsiTheme="minorHAnsi" w:cstheme="minorBidi"/>
          <w:noProof/>
          <w:kern w:val="2"/>
          <w:sz w:val="22"/>
          <w:szCs w:val="22"/>
          <w:lang w:eastAsia="en-GB"/>
          <w14:ligatures w14:val="standardContextual"/>
        </w:rPr>
        <w:tab/>
      </w:r>
      <w:r>
        <w:rPr>
          <w:noProof/>
        </w:rPr>
        <w:t>Location information subscription request</w:t>
      </w:r>
      <w:r>
        <w:rPr>
          <w:noProof/>
        </w:rPr>
        <w:tab/>
      </w:r>
      <w:r>
        <w:rPr>
          <w:noProof/>
        </w:rPr>
        <w:fldChar w:fldCharType="begin"/>
      </w:r>
      <w:r>
        <w:rPr>
          <w:noProof/>
        </w:rPr>
        <w:instrText xml:space="preserve"> PAGEREF _Toc155355402 \h </w:instrText>
      </w:r>
      <w:r>
        <w:rPr>
          <w:noProof/>
        </w:rPr>
      </w:r>
      <w:r>
        <w:rPr>
          <w:noProof/>
        </w:rPr>
        <w:fldChar w:fldCharType="separate"/>
      </w:r>
      <w:r>
        <w:rPr>
          <w:noProof/>
        </w:rPr>
        <w:t>52</w:t>
      </w:r>
      <w:r>
        <w:rPr>
          <w:noProof/>
        </w:rPr>
        <w:fldChar w:fldCharType="end"/>
      </w:r>
    </w:p>
    <w:p w14:paraId="0237B4D5" w14:textId="30FE9E5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.2.6</w:t>
      </w:r>
      <w:r>
        <w:rPr>
          <w:rFonts w:asciiTheme="minorHAnsi" w:eastAsiaTheme="minorEastAsia" w:hAnsiTheme="minorHAnsi" w:cstheme="minorBidi"/>
          <w:noProof/>
          <w:kern w:val="2"/>
          <w:sz w:val="22"/>
          <w:szCs w:val="22"/>
          <w:lang w:eastAsia="en-GB"/>
          <w14:ligatures w14:val="standardContextual"/>
        </w:rPr>
        <w:tab/>
      </w:r>
      <w:r>
        <w:rPr>
          <w:noProof/>
        </w:rPr>
        <w:t>Location information subscription response</w:t>
      </w:r>
      <w:r>
        <w:rPr>
          <w:noProof/>
        </w:rPr>
        <w:tab/>
      </w:r>
      <w:r>
        <w:rPr>
          <w:noProof/>
        </w:rPr>
        <w:fldChar w:fldCharType="begin"/>
      </w:r>
      <w:r>
        <w:rPr>
          <w:noProof/>
        </w:rPr>
        <w:instrText xml:space="preserve"> PAGEREF _Toc155355403 \h </w:instrText>
      </w:r>
      <w:r>
        <w:rPr>
          <w:noProof/>
        </w:rPr>
      </w:r>
      <w:r>
        <w:rPr>
          <w:noProof/>
        </w:rPr>
        <w:fldChar w:fldCharType="separate"/>
      </w:r>
      <w:r>
        <w:rPr>
          <w:noProof/>
        </w:rPr>
        <w:t>53</w:t>
      </w:r>
      <w:r>
        <w:rPr>
          <w:noProof/>
        </w:rPr>
        <w:fldChar w:fldCharType="end"/>
      </w:r>
    </w:p>
    <w:p w14:paraId="2E21106B" w14:textId="229894C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.2.7</w:t>
      </w:r>
      <w:r>
        <w:rPr>
          <w:rFonts w:asciiTheme="minorHAnsi" w:eastAsiaTheme="minorEastAsia" w:hAnsiTheme="minorHAnsi" w:cstheme="minorBidi"/>
          <w:noProof/>
          <w:kern w:val="2"/>
          <w:sz w:val="22"/>
          <w:szCs w:val="22"/>
          <w:lang w:eastAsia="en-GB"/>
          <w14:ligatures w14:val="standardContextual"/>
        </w:rPr>
        <w:tab/>
      </w:r>
      <w:r>
        <w:rPr>
          <w:noProof/>
        </w:rPr>
        <w:t>Location information notification</w:t>
      </w:r>
      <w:r>
        <w:rPr>
          <w:noProof/>
        </w:rPr>
        <w:tab/>
      </w:r>
      <w:r>
        <w:rPr>
          <w:noProof/>
        </w:rPr>
        <w:fldChar w:fldCharType="begin"/>
      </w:r>
      <w:r>
        <w:rPr>
          <w:noProof/>
        </w:rPr>
        <w:instrText xml:space="preserve"> PAGEREF _Toc155355404 \h </w:instrText>
      </w:r>
      <w:r>
        <w:rPr>
          <w:noProof/>
        </w:rPr>
      </w:r>
      <w:r>
        <w:rPr>
          <w:noProof/>
        </w:rPr>
        <w:fldChar w:fldCharType="separate"/>
      </w:r>
      <w:r>
        <w:rPr>
          <w:noProof/>
        </w:rPr>
        <w:t>53</w:t>
      </w:r>
      <w:r>
        <w:rPr>
          <w:noProof/>
        </w:rPr>
        <w:fldChar w:fldCharType="end"/>
      </w:r>
    </w:p>
    <w:p w14:paraId="457FA5D3" w14:textId="52222DC2"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9.3.2.7a</w:t>
      </w:r>
      <w:r>
        <w:rPr>
          <w:rFonts w:asciiTheme="minorHAnsi" w:eastAsiaTheme="minorEastAsia" w:hAnsiTheme="minorHAnsi" w:cstheme="minorBidi"/>
          <w:noProof/>
          <w:kern w:val="2"/>
          <w:sz w:val="22"/>
          <w:szCs w:val="22"/>
          <w:lang w:eastAsia="en-GB"/>
          <w14:ligatures w14:val="standardContextual"/>
        </w:rPr>
        <w:tab/>
      </w:r>
      <w:r>
        <w:rPr>
          <w:noProof/>
        </w:rPr>
        <w:t>Location information subscription update procedure</w:t>
      </w:r>
      <w:r>
        <w:rPr>
          <w:noProof/>
        </w:rPr>
        <w:tab/>
      </w:r>
      <w:r>
        <w:rPr>
          <w:noProof/>
        </w:rPr>
        <w:fldChar w:fldCharType="begin"/>
      </w:r>
      <w:r>
        <w:rPr>
          <w:noProof/>
        </w:rPr>
        <w:instrText xml:space="preserve"> PAGEREF _Toc155355405 \h </w:instrText>
      </w:r>
      <w:r>
        <w:rPr>
          <w:noProof/>
        </w:rPr>
      </w:r>
      <w:r>
        <w:rPr>
          <w:noProof/>
        </w:rPr>
        <w:fldChar w:fldCharType="separate"/>
      </w:r>
      <w:r>
        <w:rPr>
          <w:noProof/>
        </w:rPr>
        <w:t>54</w:t>
      </w:r>
      <w:r>
        <w:rPr>
          <w:noProof/>
        </w:rPr>
        <w:fldChar w:fldCharType="end"/>
      </w:r>
    </w:p>
    <w:p w14:paraId="4D096F09" w14:textId="06A1B62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.2.8</w:t>
      </w:r>
      <w:r>
        <w:rPr>
          <w:rFonts w:asciiTheme="minorHAnsi" w:eastAsiaTheme="minorEastAsia" w:hAnsiTheme="minorHAnsi" w:cstheme="minorBidi"/>
          <w:noProof/>
          <w:kern w:val="2"/>
          <w:sz w:val="22"/>
          <w:szCs w:val="22"/>
          <w:lang w:eastAsia="en-GB"/>
          <w14:ligatures w14:val="standardContextual"/>
        </w:rPr>
        <w:tab/>
      </w:r>
      <w:r>
        <w:rPr>
          <w:noProof/>
        </w:rPr>
        <w:t>Location reporting configuration cancel request</w:t>
      </w:r>
      <w:r>
        <w:rPr>
          <w:noProof/>
        </w:rPr>
        <w:tab/>
      </w:r>
      <w:r>
        <w:rPr>
          <w:noProof/>
        </w:rPr>
        <w:fldChar w:fldCharType="begin"/>
      </w:r>
      <w:r>
        <w:rPr>
          <w:noProof/>
        </w:rPr>
        <w:instrText xml:space="preserve"> PAGEREF _Toc155355406 \h </w:instrText>
      </w:r>
      <w:r>
        <w:rPr>
          <w:noProof/>
        </w:rPr>
      </w:r>
      <w:r>
        <w:rPr>
          <w:noProof/>
        </w:rPr>
        <w:fldChar w:fldCharType="separate"/>
      </w:r>
      <w:r>
        <w:rPr>
          <w:noProof/>
        </w:rPr>
        <w:t>54</w:t>
      </w:r>
      <w:r>
        <w:rPr>
          <w:noProof/>
        </w:rPr>
        <w:fldChar w:fldCharType="end"/>
      </w:r>
    </w:p>
    <w:p w14:paraId="7DF58EDF" w14:textId="303EA37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9.3.2.9</w:t>
      </w:r>
      <w:r>
        <w:rPr>
          <w:rFonts w:asciiTheme="minorHAnsi" w:eastAsiaTheme="minorEastAsia" w:hAnsiTheme="minorHAnsi" w:cstheme="minorBidi"/>
          <w:noProof/>
          <w:kern w:val="2"/>
          <w:sz w:val="22"/>
          <w:szCs w:val="22"/>
          <w:lang w:eastAsia="en-GB"/>
          <w14:ligatures w14:val="standardContextual"/>
        </w:rPr>
        <w:tab/>
      </w:r>
      <w:r>
        <w:rPr>
          <w:noProof/>
        </w:rPr>
        <w:t>Get UE(s) information request</w:t>
      </w:r>
      <w:r>
        <w:rPr>
          <w:noProof/>
        </w:rPr>
        <w:tab/>
      </w:r>
      <w:r>
        <w:rPr>
          <w:noProof/>
        </w:rPr>
        <w:fldChar w:fldCharType="begin"/>
      </w:r>
      <w:r>
        <w:rPr>
          <w:noProof/>
        </w:rPr>
        <w:instrText xml:space="preserve"> PAGEREF _Toc155355407 \h </w:instrText>
      </w:r>
      <w:r>
        <w:rPr>
          <w:noProof/>
        </w:rPr>
      </w:r>
      <w:r>
        <w:rPr>
          <w:noProof/>
        </w:rPr>
        <w:fldChar w:fldCharType="separate"/>
      </w:r>
      <w:r>
        <w:rPr>
          <w:noProof/>
        </w:rPr>
        <w:t>54</w:t>
      </w:r>
      <w:r>
        <w:rPr>
          <w:noProof/>
        </w:rPr>
        <w:fldChar w:fldCharType="end"/>
      </w:r>
    </w:p>
    <w:p w14:paraId="507702B6" w14:textId="5889578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9.3.2.10</w:t>
      </w:r>
      <w:r>
        <w:rPr>
          <w:rFonts w:asciiTheme="minorHAnsi" w:eastAsiaTheme="minorEastAsia" w:hAnsiTheme="minorHAnsi" w:cstheme="minorBidi"/>
          <w:noProof/>
          <w:kern w:val="2"/>
          <w:sz w:val="22"/>
          <w:szCs w:val="22"/>
          <w:lang w:eastAsia="en-GB"/>
          <w14:ligatures w14:val="standardContextual"/>
        </w:rPr>
        <w:tab/>
      </w:r>
      <w:r>
        <w:rPr>
          <w:noProof/>
        </w:rPr>
        <w:t>Get UE(s) information response</w:t>
      </w:r>
      <w:r>
        <w:rPr>
          <w:noProof/>
        </w:rPr>
        <w:tab/>
      </w:r>
      <w:r>
        <w:rPr>
          <w:noProof/>
        </w:rPr>
        <w:fldChar w:fldCharType="begin"/>
      </w:r>
      <w:r>
        <w:rPr>
          <w:noProof/>
        </w:rPr>
        <w:instrText xml:space="preserve"> PAGEREF _Toc155355408 \h </w:instrText>
      </w:r>
      <w:r>
        <w:rPr>
          <w:noProof/>
        </w:rPr>
      </w:r>
      <w:r>
        <w:rPr>
          <w:noProof/>
        </w:rPr>
        <w:fldChar w:fldCharType="separate"/>
      </w:r>
      <w:r>
        <w:rPr>
          <w:noProof/>
        </w:rPr>
        <w:t>55</w:t>
      </w:r>
      <w:r>
        <w:rPr>
          <w:noProof/>
        </w:rPr>
        <w:fldChar w:fldCharType="end"/>
      </w:r>
    </w:p>
    <w:p w14:paraId="00AFEA25" w14:textId="35EF88C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9.3.2.11</w:t>
      </w:r>
      <w:r>
        <w:rPr>
          <w:rFonts w:asciiTheme="minorHAnsi" w:eastAsiaTheme="minorEastAsia" w:hAnsiTheme="minorHAnsi" w:cstheme="minorBidi"/>
          <w:noProof/>
          <w:kern w:val="2"/>
          <w:sz w:val="22"/>
          <w:szCs w:val="22"/>
          <w:lang w:eastAsia="en-GB"/>
          <w14:ligatures w14:val="standardContextual"/>
        </w:rPr>
        <w:tab/>
      </w:r>
      <w:r>
        <w:rPr>
          <w:noProof/>
        </w:rPr>
        <w:t>Monitor Location Subscription Request</w:t>
      </w:r>
      <w:r>
        <w:rPr>
          <w:noProof/>
        </w:rPr>
        <w:tab/>
      </w:r>
      <w:r>
        <w:rPr>
          <w:noProof/>
        </w:rPr>
        <w:fldChar w:fldCharType="begin"/>
      </w:r>
      <w:r>
        <w:rPr>
          <w:noProof/>
        </w:rPr>
        <w:instrText xml:space="preserve"> PAGEREF _Toc155355409 \h </w:instrText>
      </w:r>
      <w:r>
        <w:rPr>
          <w:noProof/>
        </w:rPr>
      </w:r>
      <w:r>
        <w:rPr>
          <w:noProof/>
        </w:rPr>
        <w:fldChar w:fldCharType="separate"/>
      </w:r>
      <w:r>
        <w:rPr>
          <w:noProof/>
        </w:rPr>
        <w:t>55</w:t>
      </w:r>
      <w:r>
        <w:rPr>
          <w:noProof/>
        </w:rPr>
        <w:fldChar w:fldCharType="end"/>
      </w:r>
    </w:p>
    <w:p w14:paraId="77B641BD" w14:textId="56637EFD"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9.3.2.12</w:t>
      </w:r>
      <w:r>
        <w:rPr>
          <w:rFonts w:asciiTheme="minorHAnsi" w:eastAsiaTheme="minorEastAsia" w:hAnsiTheme="minorHAnsi" w:cstheme="minorBidi"/>
          <w:noProof/>
          <w:kern w:val="2"/>
          <w:sz w:val="22"/>
          <w:szCs w:val="22"/>
          <w:lang w:eastAsia="en-GB"/>
          <w14:ligatures w14:val="standardContextual"/>
        </w:rPr>
        <w:tab/>
      </w:r>
      <w:r>
        <w:rPr>
          <w:noProof/>
        </w:rPr>
        <w:t>Monitor Location Subscription Response</w:t>
      </w:r>
      <w:r>
        <w:rPr>
          <w:noProof/>
        </w:rPr>
        <w:tab/>
      </w:r>
      <w:r>
        <w:rPr>
          <w:noProof/>
        </w:rPr>
        <w:fldChar w:fldCharType="begin"/>
      </w:r>
      <w:r>
        <w:rPr>
          <w:noProof/>
        </w:rPr>
        <w:instrText xml:space="preserve"> PAGEREF _Toc155355410 \h </w:instrText>
      </w:r>
      <w:r>
        <w:rPr>
          <w:noProof/>
        </w:rPr>
      </w:r>
      <w:r>
        <w:rPr>
          <w:noProof/>
        </w:rPr>
        <w:fldChar w:fldCharType="separate"/>
      </w:r>
      <w:r>
        <w:rPr>
          <w:noProof/>
        </w:rPr>
        <w:t>55</w:t>
      </w:r>
      <w:r>
        <w:rPr>
          <w:noProof/>
        </w:rPr>
        <w:fldChar w:fldCharType="end"/>
      </w:r>
    </w:p>
    <w:p w14:paraId="2604E7A0" w14:textId="1FFED8A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9.3.2.12a</w:t>
      </w:r>
      <w:r>
        <w:rPr>
          <w:rFonts w:asciiTheme="minorHAnsi" w:eastAsiaTheme="minorEastAsia" w:hAnsiTheme="minorHAnsi" w:cstheme="minorBidi"/>
          <w:noProof/>
          <w:kern w:val="2"/>
          <w:sz w:val="22"/>
          <w:szCs w:val="22"/>
          <w:lang w:eastAsia="en-GB"/>
          <w14:ligatures w14:val="standardContextual"/>
        </w:rPr>
        <w:tab/>
      </w:r>
      <w:r>
        <w:rPr>
          <w:noProof/>
        </w:rPr>
        <w:t>Monitor location subscription update procedure</w:t>
      </w:r>
      <w:r>
        <w:rPr>
          <w:noProof/>
        </w:rPr>
        <w:tab/>
      </w:r>
      <w:r>
        <w:rPr>
          <w:noProof/>
        </w:rPr>
        <w:fldChar w:fldCharType="begin"/>
      </w:r>
      <w:r>
        <w:rPr>
          <w:noProof/>
        </w:rPr>
        <w:instrText xml:space="preserve"> PAGEREF _Toc155355411 \h </w:instrText>
      </w:r>
      <w:r>
        <w:rPr>
          <w:noProof/>
        </w:rPr>
      </w:r>
      <w:r>
        <w:rPr>
          <w:noProof/>
        </w:rPr>
        <w:fldChar w:fldCharType="separate"/>
      </w:r>
      <w:r>
        <w:rPr>
          <w:noProof/>
        </w:rPr>
        <w:t>56</w:t>
      </w:r>
      <w:r>
        <w:rPr>
          <w:noProof/>
        </w:rPr>
        <w:fldChar w:fldCharType="end"/>
      </w:r>
    </w:p>
    <w:p w14:paraId="25369CCC" w14:textId="2605A41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9.3.2.13</w:t>
      </w:r>
      <w:r>
        <w:rPr>
          <w:rFonts w:asciiTheme="minorHAnsi" w:eastAsiaTheme="minorEastAsia" w:hAnsiTheme="minorHAnsi" w:cstheme="minorBidi"/>
          <w:noProof/>
          <w:kern w:val="2"/>
          <w:sz w:val="22"/>
          <w:szCs w:val="22"/>
          <w:lang w:eastAsia="en-GB"/>
          <w14:ligatures w14:val="standardContextual"/>
        </w:rPr>
        <w:tab/>
      </w:r>
      <w:r>
        <w:rPr>
          <w:noProof/>
        </w:rPr>
        <w:t>Notify Location Monitoring Event</w:t>
      </w:r>
      <w:r>
        <w:rPr>
          <w:noProof/>
        </w:rPr>
        <w:tab/>
      </w:r>
      <w:r>
        <w:rPr>
          <w:noProof/>
        </w:rPr>
        <w:fldChar w:fldCharType="begin"/>
      </w:r>
      <w:r>
        <w:rPr>
          <w:noProof/>
        </w:rPr>
        <w:instrText xml:space="preserve"> PAGEREF _Toc155355412 \h </w:instrText>
      </w:r>
      <w:r>
        <w:rPr>
          <w:noProof/>
        </w:rPr>
      </w:r>
      <w:r>
        <w:rPr>
          <w:noProof/>
        </w:rPr>
        <w:fldChar w:fldCharType="separate"/>
      </w:r>
      <w:r>
        <w:rPr>
          <w:noProof/>
        </w:rPr>
        <w:t>56</w:t>
      </w:r>
      <w:r>
        <w:rPr>
          <w:noProof/>
        </w:rPr>
        <w:fldChar w:fldCharType="end"/>
      </w:r>
    </w:p>
    <w:p w14:paraId="3B2A1660" w14:textId="3C4174A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.2.14</w:t>
      </w:r>
      <w:r>
        <w:rPr>
          <w:rFonts w:asciiTheme="minorHAnsi" w:eastAsiaTheme="minorEastAsia" w:hAnsiTheme="minorHAnsi" w:cstheme="minorBidi"/>
          <w:noProof/>
          <w:kern w:val="2"/>
          <w:sz w:val="22"/>
          <w:szCs w:val="22"/>
          <w:lang w:eastAsia="en-GB"/>
          <w14:ligatures w14:val="standardContextual"/>
        </w:rPr>
        <w:tab/>
      </w:r>
      <w:r>
        <w:rPr>
          <w:noProof/>
        </w:rPr>
        <w:t xml:space="preserve">Location area </w:t>
      </w:r>
      <w:r>
        <w:rPr>
          <w:noProof/>
          <w:lang w:eastAsia="zh-CN"/>
        </w:rPr>
        <w:t xml:space="preserve">monitoring subscription </w:t>
      </w:r>
      <w:r>
        <w:rPr>
          <w:noProof/>
        </w:rPr>
        <w:t>request</w:t>
      </w:r>
      <w:r>
        <w:rPr>
          <w:noProof/>
        </w:rPr>
        <w:tab/>
      </w:r>
      <w:r>
        <w:rPr>
          <w:noProof/>
        </w:rPr>
        <w:fldChar w:fldCharType="begin"/>
      </w:r>
      <w:r>
        <w:rPr>
          <w:noProof/>
        </w:rPr>
        <w:instrText xml:space="preserve"> PAGEREF _Toc155355413 \h </w:instrText>
      </w:r>
      <w:r>
        <w:rPr>
          <w:noProof/>
        </w:rPr>
      </w:r>
      <w:r>
        <w:rPr>
          <w:noProof/>
        </w:rPr>
        <w:fldChar w:fldCharType="separate"/>
      </w:r>
      <w:r>
        <w:rPr>
          <w:noProof/>
        </w:rPr>
        <w:t>57</w:t>
      </w:r>
      <w:r>
        <w:rPr>
          <w:noProof/>
        </w:rPr>
        <w:fldChar w:fldCharType="end"/>
      </w:r>
    </w:p>
    <w:p w14:paraId="58A939AA" w14:textId="6B9FDC6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.2.15</w:t>
      </w:r>
      <w:r>
        <w:rPr>
          <w:rFonts w:asciiTheme="minorHAnsi" w:eastAsiaTheme="minorEastAsia" w:hAnsiTheme="minorHAnsi" w:cstheme="minorBidi"/>
          <w:noProof/>
          <w:kern w:val="2"/>
          <w:sz w:val="22"/>
          <w:szCs w:val="22"/>
          <w:lang w:eastAsia="en-GB"/>
          <w14:ligatures w14:val="standardContextual"/>
        </w:rPr>
        <w:tab/>
      </w:r>
      <w:r>
        <w:rPr>
          <w:noProof/>
        </w:rPr>
        <w:t xml:space="preserve">Location area </w:t>
      </w:r>
      <w:r>
        <w:rPr>
          <w:noProof/>
          <w:lang w:eastAsia="zh-CN"/>
        </w:rPr>
        <w:t xml:space="preserve">monitoring subscription </w:t>
      </w:r>
      <w:r>
        <w:rPr>
          <w:noProof/>
        </w:rPr>
        <w:t>response</w:t>
      </w:r>
      <w:r>
        <w:rPr>
          <w:noProof/>
        </w:rPr>
        <w:tab/>
      </w:r>
      <w:r>
        <w:rPr>
          <w:noProof/>
        </w:rPr>
        <w:fldChar w:fldCharType="begin"/>
      </w:r>
      <w:r>
        <w:rPr>
          <w:noProof/>
        </w:rPr>
        <w:instrText xml:space="preserve"> PAGEREF _Toc155355414 \h </w:instrText>
      </w:r>
      <w:r>
        <w:rPr>
          <w:noProof/>
        </w:rPr>
      </w:r>
      <w:r>
        <w:rPr>
          <w:noProof/>
        </w:rPr>
        <w:fldChar w:fldCharType="separate"/>
      </w:r>
      <w:r>
        <w:rPr>
          <w:noProof/>
        </w:rPr>
        <w:t>57</w:t>
      </w:r>
      <w:r>
        <w:rPr>
          <w:noProof/>
        </w:rPr>
        <w:fldChar w:fldCharType="end"/>
      </w:r>
    </w:p>
    <w:p w14:paraId="6F1611F6" w14:textId="28F60BF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.2.16</w:t>
      </w:r>
      <w:r>
        <w:rPr>
          <w:rFonts w:asciiTheme="minorHAnsi" w:eastAsiaTheme="minorEastAsia" w:hAnsiTheme="minorHAnsi" w:cstheme="minorBidi"/>
          <w:noProof/>
          <w:kern w:val="2"/>
          <w:sz w:val="22"/>
          <w:szCs w:val="22"/>
          <w:lang w:eastAsia="en-GB"/>
          <w14:ligatures w14:val="standardContextual"/>
        </w:rPr>
        <w:tab/>
      </w:r>
      <w:r>
        <w:rPr>
          <w:noProof/>
        </w:rPr>
        <w:t xml:space="preserve">Location area </w:t>
      </w:r>
      <w:r>
        <w:rPr>
          <w:noProof/>
          <w:lang w:eastAsia="zh-CN"/>
        </w:rPr>
        <w:t xml:space="preserve">monitoring </w:t>
      </w:r>
      <w:r>
        <w:rPr>
          <w:noProof/>
        </w:rPr>
        <w:t>notification</w:t>
      </w:r>
      <w:r>
        <w:rPr>
          <w:noProof/>
        </w:rPr>
        <w:tab/>
      </w:r>
      <w:r>
        <w:rPr>
          <w:noProof/>
        </w:rPr>
        <w:fldChar w:fldCharType="begin"/>
      </w:r>
      <w:r>
        <w:rPr>
          <w:noProof/>
        </w:rPr>
        <w:instrText xml:space="preserve"> PAGEREF _Toc155355415 \h </w:instrText>
      </w:r>
      <w:r>
        <w:rPr>
          <w:noProof/>
        </w:rPr>
      </w:r>
      <w:r>
        <w:rPr>
          <w:noProof/>
        </w:rPr>
        <w:fldChar w:fldCharType="separate"/>
      </w:r>
      <w:r>
        <w:rPr>
          <w:noProof/>
        </w:rPr>
        <w:t>58</w:t>
      </w:r>
      <w:r>
        <w:rPr>
          <w:noProof/>
        </w:rPr>
        <w:fldChar w:fldCharType="end"/>
      </w:r>
    </w:p>
    <w:p w14:paraId="3CBBF717" w14:textId="6094D73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.2.17</w:t>
      </w:r>
      <w:r>
        <w:rPr>
          <w:rFonts w:asciiTheme="minorHAnsi" w:eastAsiaTheme="minorEastAsia" w:hAnsiTheme="minorHAnsi" w:cstheme="minorBidi"/>
          <w:noProof/>
          <w:kern w:val="2"/>
          <w:sz w:val="22"/>
          <w:szCs w:val="22"/>
          <w:lang w:eastAsia="en-GB"/>
          <w14:ligatures w14:val="standardContextual"/>
        </w:rPr>
        <w:tab/>
      </w:r>
      <w:r>
        <w:rPr>
          <w:noProof/>
        </w:rPr>
        <w:t xml:space="preserve">Location area </w:t>
      </w:r>
      <w:r>
        <w:rPr>
          <w:noProof/>
          <w:lang w:eastAsia="zh-CN"/>
        </w:rPr>
        <w:t xml:space="preserve">monitoring subscription modify </w:t>
      </w:r>
      <w:r>
        <w:rPr>
          <w:noProof/>
        </w:rPr>
        <w:t>request</w:t>
      </w:r>
      <w:r>
        <w:rPr>
          <w:noProof/>
        </w:rPr>
        <w:tab/>
      </w:r>
      <w:r>
        <w:rPr>
          <w:noProof/>
        </w:rPr>
        <w:fldChar w:fldCharType="begin"/>
      </w:r>
      <w:r>
        <w:rPr>
          <w:noProof/>
        </w:rPr>
        <w:instrText xml:space="preserve"> PAGEREF _Toc155355416 \h </w:instrText>
      </w:r>
      <w:r>
        <w:rPr>
          <w:noProof/>
        </w:rPr>
      </w:r>
      <w:r>
        <w:rPr>
          <w:noProof/>
        </w:rPr>
        <w:fldChar w:fldCharType="separate"/>
      </w:r>
      <w:r>
        <w:rPr>
          <w:noProof/>
        </w:rPr>
        <w:t>58</w:t>
      </w:r>
      <w:r>
        <w:rPr>
          <w:noProof/>
        </w:rPr>
        <w:fldChar w:fldCharType="end"/>
      </w:r>
    </w:p>
    <w:p w14:paraId="1202F66A" w14:textId="7780CE3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.2.18</w:t>
      </w:r>
      <w:r>
        <w:rPr>
          <w:rFonts w:asciiTheme="minorHAnsi" w:eastAsiaTheme="minorEastAsia" w:hAnsiTheme="minorHAnsi" w:cstheme="minorBidi"/>
          <w:noProof/>
          <w:kern w:val="2"/>
          <w:sz w:val="22"/>
          <w:szCs w:val="22"/>
          <w:lang w:eastAsia="en-GB"/>
          <w14:ligatures w14:val="standardContextual"/>
        </w:rPr>
        <w:tab/>
      </w:r>
      <w:r>
        <w:rPr>
          <w:noProof/>
        </w:rPr>
        <w:t xml:space="preserve">Location area </w:t>
      </w:r>
      <w:r>
        <w:rPr>
          <w:noProof/>
          <w:lang w:eastAsia="zh-CN"/>
        </w:rPr>
        <w:t xml:space="preserve">monitoring subscription modify </w:t>
      </w:r>
      <w:r>
        <w:rPr>
          <w:noProof/>
        </w:rPr>
        <w:t>response</w:t>
      </w:r>
      <w:r>
        <w:rPr>
          <w:noProof/>
        </w:rPr>
        <w:tab/>
      </w:r>
      <w:r>
        <w:rPr>
          <w:noProof/>
        </w:rPr>
        <w:fldChar w:fldCharType="begin"/>
      </w:r>
      <w:r>
        <w:rPr>
          <w:noProof/>
        </w:rPr>
        <w:instrText xml:space="preserve"> PAGEREF _Toc155355417 \h </w:instrText>
      </w:r>
      <w:r>
        <w:rPr>
          <w:noProof/>
        </w:rPr>
      </w:r>
      <w:r>
        <w:rPr>
          <w:noProof/>
        </w:rPr>
        <w:fldChar w:fldCharType="separate"/>
      </w:r>
      <w:r>
        <w:rPr>
          <w:noProof/>
        </w:rPr>
        <w:t>58</w:t>
      </w:r>
      <w:r>
        <w:rPr>
          <w:noProof/>
        </w:rPr>
        <w:fldChar w:fldCharType="end"/>
      </w:r>
    </w:p>
    <w:p w14:paraId="16B3F7CF" w14:textId="021F5CC4"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.2.19</w:t>
      </w:r>
      <w:r>
        <w:rPr>
          <w:rFonts w:asciiTheme="minorHAnsi" w:eastAsiaTheme="minorEastAsia" w:hAnsiTheme="minorHAnsi" w:cstheme="minorBidi"/>
          <w:noProof/>
          <w:kern w:val="2"/>
          <w:sz w:val="22"/>
          <w:szCs w:val="22"/>
          <w:lang w:eastAsia="en-GB"/>
          <w14:ligatures w14:val="standardContextual"/>
        </w:rPr>
        <w:tab/>
      </w:r>
      <w:r>
        <w:rPr>
          <w:noProof/>
        </w:rPr>
        <w:t xml:space="preserve">Location area </w:t>
      </w:r>
      <w:r>
        <w:rPr>
          <w:noProof/>
          <w:lang w:eastAsia="zh-CN"/>
        </w:rPr>
        <w:t xml:space="preserve">monitoring </w:t>
      </w:r>
      <w:r>
        <w:rPr>
          <w:noProof/>
        </w:rPr>
        <w:t>un</w:t>
      </w:r>
      <w:r>
        <w:rPr>
          <w:noProof/>
          <w:lang w:eastAsia="zh-CN"/>
        </w:rPr>
        <w:t xml:space="preserve">subscribe </w:t>
      </w:r>
      <w:r>
        <w:rPr>
          <w:noProof/>
        </w:rPr>
        <w:t>request</w:t>
      </w:r>
      <w:r>
        <w:rPr>
          <w:noProof/>
        </w:rPr>
        <w:tab/>
      </w:r>
      <w:r>
        <w:rPr>
          <w:noProof/>
        </w:rPr>
        <w:fldChar w:fldCharType="begin"/>
      </w:r>
      <w:r>
        <w:rPr>
          <w:noProof/>
        </w:rPr>
        <w:instrText xml:space="preserve"> PAGEREF _Toc155355418 \h </w:instrText>
      </w:r>
      <w:r>
        <w:rPr>
          <w:noProof/>
        </w:rPr>
      </w:r>
      <w:r>
        <w:rPr>
          <w:noProof/>
        </w:rPr>
        <w:fldChar w:fldCharType="separate"/>
      </w:r>
      <w:r>
        <w:rPr>
          <w:noProof/>
        </w:rPr>
        <w:t>58</w:t>
      </w:r>
      <w:r>
        <w:rPr>
          <w:noProof/>
        </w:rPr>
        <w:fldChar w:fldCharType="end"/>
      </w:r>
    </w:p>
    <w:p w14:paraId="113675A0" w14:textId="15B3F94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.2.20</w:t>
      </w:r>
      <w:r>
        <w:rPr>
          <w:rFonts w:asciiTheme="minorHAnsi" w:eastAsiaTheme="minorEastAsia" w:hAnsiTheme="minorHAnsi" w:cstheme="minorBidi"/>
          <w:noProof/>
          <w:kern w:val="2"/>
          <w:sz w:val="22"/>
          <w:szCs w:val="22"/>
          <w:lang w:eastAsia="en-GB"/>
          <w14:ligatures w14:val="standardContextual"/>
        </w:rPr>
        <w:tab/>
      </w:r>
      <w:r>
        <w:rPr>
          <w:noProof/>
        </w:rPr>
        <w:t xml:space="preserve">Location area </w:t>
      </w:r>
      <w:r>
        <w:rPr>
          <w:noProof/>
          <w:lang w:eastAsia="zh-CN"/>
        </w:rPr>
        <w:t xml:space="preserve">monitoring </w:t>
      </w:r>
      <w:r>
        <w:rPr>
          <w:noProof/>
        </w:rPr>
        <w:t>un</w:t>
      </w:r>
      <w:r>
        <w:rPr>
          <w:noProof/>
          <w:lang w:eastAsia="zh-CN"/>
        </w:rPr>
        <w:t xml:space="preserve">subscribe </w:t>
      </w:r>
      <w:r>
        <w:rPr>
          <w:noProof/>
        </w:rPr>
        <w:t>response</w:t>
      </w:r>
      <w:r>
        <w:rPr>
          <w:noProof/>
        </w:rPr>
        <w:tab/>
      </w:r>
      <w:r>
        <w:rPr>
          <w:noProof/>
        </w:rPr>
        <w:fldChar w:fldCharType="begin"/>
      </w:r>
      <w:r>
        <w:rPr>
          <w:noProof/>
        </w:rPr>
        <w:instrText xml:space="preserve"> PAGEREF _Toc155355419 \h </w:instrText>
      </w:r>
      <w:r>
        <w:rPr>
          <w:noProof/>
        </w:rPr>
      </w:r>
      <w:r>
        <w:rPr>
          <w:noProof/>
        </w:rPr>
        <w:fldChar w:fldCharType="separate"/>
      </w:r>
      <w:r>
        <w:rPr>
          <w:noProof/>
        </w:rPr>
        <w:t>59</w:t>
      </w:r>
      <w:r>
        <w:rPr>
          <w:noProof/>
        </w:rPr>
        <w:fldChar w:fldCharType="end"/>
      </w:r>
    </w:p>
    <w:p w14:paraId="714B4228" w14:textId="3B18CD54"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.2.21</w:t>
      </w:r>
      <w:r>
        <w:rPr>
          <w:rFonts w:asciiTheme="minorHAnsi" w:eastAsiaTheme="minorEastAsia" w:hAnsiTheme="minorHAnsi" w:cstheme="minorBidi"/>
          <w:noProof/>
          <w:kern w:val="2"/>
          <w:sz w:val="22"/>
          <w:szCs w:val="22"/>
          <w:lang w:eastAsia="en-GB"/>
          <w14:ligatures w14:val="standardContextual"/>
        </w:rPr>
        <w:tab/>
      </w:r>
      <w:r>
        <w:rPr>
          <w:noProof/>
        </w:rPr>
        <w:t xml:space="preserve">VAL service area </w:t>
      </w:r>
      <w:r>
        <w:rPr>
          <w:noProof/>
          <w:lang w:eastAsia="zh-CN"/>
        </w:rPr>
        <w:t>configuration request</w:t>
      </w:r>
      <w:r>
        <w:rPr>
          <w:noProof/>
        </w:rPr>
        <w:tab/>
      </w:r>
      <w:r>
        <w:rPr>
          <w:noProof/>
        </w:rPr>
        <w:fldChar w:fldCharType="begin"/>
      </w:r>
      <w:r>
        <w:rPr>
          <w:noProof/>
        </w:rPr>
        <w:instrText xml:space="preserve"> PAGEREF _Toc155355420 \h </w:instrText>
      </w:r>
      <w:r>
        <w:rPr>
          <w:noProof/>
        </w:rPr>
      </w:r>
      <w:r>
        <w:rPr>
          <w:noProof/>
        </w:rPr>
        <w:fldChar w:fldCharType="separate"/>
      </w:r>
      <w:r>
        <w:rPr>
          <w:noProof/>
        </w:rPr>
        <w:t>59</w:t>
      </w:r>
      <w:r>
        <w:rPr>
          <w:noProof/>
        </w:rPr>
        <w:fldChar w:fldCharType="end"/>
      </w:r>
    </w:p>
    <w:p w14:paraId="6F35D9DC" w14:textId="0E4CC1F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.2.22</w:t>
      </w:r>
      <w:r>
        <w:rPr>
          <w:rFonts w:asciiTheme="minorHAnsi" w:eastAsiaTheme="minorEastAsia" w:hAnsiTheme="minorHAnsi" w:cstheme="minorBidi"/>
          <w:noProof/>
          <w:kern w:val="2"/>
          <w:sz w:val="22"/>
          <w:szCs w:val="22"/>
          <w:lang w:eastAsia="en-GB"/>
          <w14:ligatures w14:val="standardContextual"/>
        </w:rPr>
        <w:tab/>
      </w:r>
      <w:r>
        <w:rPr>
          <w:noProof/>
        </w:rPr>
        <w:t xml:space="preserve">VAL service area </w:t>
      </w:r>
      <w:r>
        <w:rPr>
          <w:noProof/>
          <w:lang w:eastAsia="zh-CN"/>
        </w:rPr>
        <w:t>configuration response</w:t>
      </w:r>
      <w:r>
        <w:rPr>
          <w:noProof/>
        </w:rPr>
        <w:tab/>
      </w:r>
      <w:r>
        <w:rPr>
          <w:noProof/>
        </w:rPr>
        <w:fldChar w:fldCharType="begin"/>
      </w:r>
      <w:r>
        <w:rPr>
          <w:noProof/>
        </w:rPr>
        <w:instrText xml:space="preserve"> PAGEREF _Toc155355421 \h </w:instrText>
      </w:r>
      <w:r>
        <w:rPr>
          <w:noProof/>
        </w:rPr>
      </w:r>
      <w:r>
        <w:rPr>
          <w:noProof/>
        </w:rPr>
        <w:fldChar w:fldCharType="separate"/>
      </w:r>
      <w:r>
        <w:rPr>
          <w:noProof/>
        </w:rPr>
        <w:t>59</w:t>
      </w:r>
      <w:r>
        <w:rPr>
          <w:noProof/>
        </w:rPr>
        <w:fldChar w:fldCharType="end"/>
      </w:r>
    </w:p>
    <w:p w14:paraId="7FF3CB53" w14:textId="01D8170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.2.23</w:t>
      </w:r>
      <w:r>
        <w:rPr>
          <w:rFonts w:asciiTheme="minorHAnsi" w:eastAsiaTheme="minorEastAsia" w:hAnsiTheme="minorHAnsi" w:cstheme="minorBidi"/>
          <w:noProof/>
          <w:kern w:val="2"/>
          <w:sz w:val="22"/>
          <w:szCs w:val="22"/>
          <w:lang w:eastAsia="en-GB"/>
          <w14:ligatures w14:val="standardContextual"/>
        </w:rPr>
        <w:tab/>
      </w:r>
      <w:r>
        <w:rPr>
          <w:noProof/>
        </w:rPr>
        <w:t xml:space="preserve">Location </w:t>
      </w:r>
      <w:r>
        <w:rPr>
          <w:noProof/>
          <w:lang w:eastAsia="zh-CN"/>
        </w:rPr>
        <w:t>service registration</w:t>
      </w:r>
      <w:r>
        <w:rPr>
          <w:noProof/>
        </w:rPr>
        <w:t xml:space="preserve"> request</w:t>
      </w:r>
      <w:r>
        <w:rPr>
          <w:noProof/>
        </w:rPr>
        <w:tab/>
      </w:r>
      <w:r>
        <w:rPr>
          <w:noProof/>
        </w:rPr>
        <w:fldChar w:fldCharType="begin"/>
      </w:r>
      <w:r>
        <w:rPr>
          <w:noProof/>
        </w:rPr>
        <w:instrText xml:space="preserve"> PAGEREF _Toc155355422 \h </w:instrText>
      </w:r>
      <w:r>
        <w:rPr>
          <w:noProof/>
        </w:rPr>
      </w:r>
      <w:r>
        <w:rPr>
          <w:noProof/>
        </w:rPr>
        <w:fldChar w:fldCharType="separate"/>
      </w:r>
      <w:r>
        <w:rPr>
          <w:noProof/>
        </w:rPr>
        <w:t>59</w:t>
      </w:r>
      <w:r>
        <w:rPr>
          <w:noProof/>
        </w:rPr>
        <w:fldChar w:fldCharType="end"/>
      </w:r>
    </w:p>
    <w:p w14:paraId="46CC197A" w14:textId="41078050"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w:t>
      </w:r>
      <w:r>
        <w:rPr>
          <w:noProof/>
          <w:lang w:eastAsia="zh-CN"/>
        </w:rPr>
        <w:t>24</w:t>
      </w:r>
      <w:r>
        <w:rPr>
          <w:rFonts w:asciiTheme="minorHAnsi" w:eastAsiaTheme="minorEastAsia" w:hAnsiTheme="minorHAnsi" w:cstheme="minorBidi"/>
          <w:noProof/>
          <w:kern w:val="2"/>
          <w:sz w:val="22"/>
          <w:szCs w:val="22"/>
          <w:lang w:eastAsia="en-GB"/>
          <w14:ligatures w14:val="standardContextual"/>
        </w:rPr>
        <w:tab/>
      </w:r>
      <w:r>
        <w:rPr>
          <w:noProof/>
        </w:rPr>
        <w:t xml:space="preserve">Location </w:t>
      </w:r>
      <w:r>
        <w:rPr>
          <w:noProof/>
          <w:lang w:eastAsia="zh-CN"/>
        </w:rPr>
        <w:t>service registration</w:t>
      </w:r>
      <w:r>
        <w:rPr>
          <w:noProof/>
        </w:rPr>
        <w:t xml:space="preserve"> re</w:t>
      </w:r>
      <w:r>
        <w:rPr>
          <w:noProof/>
          <w:lang w:eastAsia="zh-CN"/>
        </w:rPr>
        <w:t>sponse</w:t>
      </w:r>
      <w:r>
        <w:rPr>
          <w:noProof/>
        </w:rPr>
        <w:tab/>
      </w:r>
      <w:r>
        <w:rPr>
          <w:noProof/>
        </w:rPr>
        <w:fldChar w:fldCharType="begin"/>
      </w:r>
      <w:r>
        <w:rPr>
          <w:noProof/>
        </w:rPr>
        <w:instrText xml:space="preserve"> PAGEREF _Toc155355423 \h </w:instrText>
      </w:r>
      <w:r>
        <w:rPr>
          <w:noProof/>
        </w:rPr>
      </w:r>
      <w:r>
        <w:rPr>
          <w:noProof/>
        </w:rPr>
        <w:fldChar w:fldCharType="separate"/>
      </w:r>
      <w:r>
        <w:rPr>
          <w:noProof/>
        </w:rPr>
        <w:t>60</w:t>
      </w:r>
      <w:r>
        <w:rPr>
          <w:noProof/>
        </w:rPr>
        <w:fldChar w:fldCharType="end"/>
      </w:r>
    </w:p>
    <w:p w14:paraId="1EFA2D92" w14:textId="1720A01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.2.25</w:t>
      </w:r>
      <w:r>
        <w:rPr>
          <w:rFonts w:asciiTheme="minorHAnsi" w:eastAsiaTheme="minorEastAsia" w:hAnsiTheme="minorHAnsi" w:cstheme="minorBidi"/>
          <w:noProof/>
          <w:kern w:val="2"/>
          <w:sz w:val="22"/>
          <w:szCs w:val="22"/>
          <w:lang w:eastAsia="en-GB"/>
          <w14:ligatures w14:val="standardContextual"/>
        </w:rPr>
        <w:tab/>
      </w:r>
      <w:r>
        <w:rPr>
          <w:noProof/>
        </w:rPr>
        <w:t>Location reporting configuration cancel re</w:t>
      </w:r>
      <w:r>
        <w:rPr>
          <w:noProof/>
          <w:lang w:eastAsia="zh-CN"/>
        </w:rPr>
        <w:t>sponse</w:t>
      </w:r>
      <w:r>
        <w:rPr>
          <w:noProof/>
        </w:rPr>
        <w:tab/>
      </w:r>
      <w:r>
        <w:rPr>
          <w:noProof/>
        </w:rPr>
        <w:fldChar w:fldCharType="begin"/>
      </w:r>
      <w:r>
        <w:rPr>
          <w:noProof/>
        </w:rPr>
        <w:instrText xml:space="preserve"> PAGEREF _Toc155355424 \h </w:instrText>
      </w:r>
      <w:r>
        <w:rPr>
          <w:noProof/>
        </w:rPr>
      </w:r>
      <w:r>
        <w:rPr>
          <w:noProof/>
        </w:rPr>
        <w:fldChar w:fldCharType="separate"/>
      </w:r>
      <w:r>
        <w:rPr>
          <w:noProof/>
        </w:rPr>
        <w:t>60</w:t>
      </w:r>
      <w:r>
        <w:rPr>
          <w:noProof/>
        </w:rPr>
        <w:fldChar w:fldCharType="end"/>
      </w:r>
    </w:p>
    <w:p w14:paraId="7EB3021E" w14:textId="4D65CD4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9.3.2.26</w:t>
      </w:r>
      <w:r>
        <w:rPr>
          <w:rFonts w:asciiTheme="minorHAnsi" w:eastAsiaTheme="minorEastAsia" w:hAnsiTheme="minorHAnsi" w:cstheme="minorBidi"/>
          <w:noProof/>
          <w:kern w:val="2"/>
          <w:sz w:val="22"/>
          <w:szCs w:val="22"/>
          <w:lang w:eastAsia="en-GB"/>
          <w14:ligatures w14:val="standardContextual"/>
        </w:rPr>
        <w:tab/>
      </w:r>
      <w:r>
        <w:rPr>
          <w:noProof/>
          <w:lang w:eastAsia="zh-CN"/>
        </w:rPr>
        <w:t>VAL service area obtain request</w:t>
      </w:r>
      <w:r>
        <w:rPr>
          <w:noProof/>
        </w:rPr>
        <w:tab/>
      </w:r>
      <w:r>
        <w:rPr>
          <w:noProof/>
        </w:rPr>
        <w:fldChar w:fldCharType="begin"/>
      </w:r>
      <w:r>
        <w:rPr>
          <w:noProof/>
        </w:rPr>
        <w:instrText xml:space="preserve"> PAGEREF _Toc155355425 \h </w:instrText>
      </w:r>
      <w:r>
        <w:rPr>
          <w:noProof/>
        </w:rPr>
      </w:r>
      <w:r>
        <w:rPr>
          <w:noProof/>
        </w:rPr>
        <w:fldChar w:fldCharType="separate"/>
      </w:r>
      <w:r>
        <w:rPr>
          <w:noProof/>
        </w:rPr>
        <w:t>60</w:t>
      </w:r>
      <w:r>
        <w:rPr>
          <w:noProof/>
        </w:rPr>
        <w:fldChar w:fldCharType="end"/>
      </w:r>
    </w:p>
    <w:p w14:paraId="34652F10" w14:textId="2A1316D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9.3.2.27</w:t>
      </w:r>
      <w:r>
        <w:rPr>
          <w:rFonts w:asciiTheme="minorHAnsi" w:eastAsiaTheme="minorEastAsia" w:hAnsiTheme="minorHAnsi" w:cstheme="minorBidi"/>
          <w:noProof/>
          <w:kern w:val="2"/>
          <w:sz w:val="22"/>
          <w:szCs w:val="22"/>
          <w:lang w:eastAsia="en-GB"/>
          <w14:ligatures w14:val="standardContextual"/>
        </w:rPr>
        <w:tab/>
      </w:r>
      <w:r>
        <w:rPr>
          <w:noProof/>
          <w:lang w:eastAsia="zh-CN"/>
        </w:rPr>
        <w:t>VAL service area obtain response</w:t>
      </w:r>
      <w:r>
        <w:rPr>
          <w:noProof/>
        </w:rPr>
        <w:tab/>
      </w:r>
      <w:r>
        <w:rPr>
          <w:noProof/>
        </w:rPr>
        <w:fldChar w:fldCharType="begin"/>
      </w:r>
      <w:r>
        <w:rPr>
          <w:noProof/>
        </w:rPr>
        <w:instrText xml:space="preserve"> PAGEREF _Toc155355426 \h </w:instrText>
      </w:r>
      <w:r>
        <w:rPr>
          <w:noProof/>
        </w:rPr>
      </w:r>
      <w:r>
        <w:rPr>
          <w:noProof/>
        </w:rPr>
        <w:fldChar w:fldCharType="separate"/>
      </w:r>
      <w:r>
        <w:rPr>
          <w:noProof/>
        </w:rPr>
        <w:t>60</w:t>
      </w:r>
      <w:r>
        <w:rPr>
          <w:noProof/>
        </w:rPr>
        <w:fldChar w:fldCharType="end"/>
      </w:r>
    </w:p>
    <w:p w14:paraId="28CB3D86" w14:textId="413AACE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9.3.2.28</w:t>
      </w:r>
      <w:r>
        <w:rPr>
          <w:rFonts w:asciiTheme="minorHAnsi" w:eastAsiaTheme="minorEastAsia" w:hAnsiTheme="minorHAnsi" w:cstheme="minorBidi"/>
          <w:noProof/>
          <w:kern w:val="2"/>
          <w:sz w:val="22"/>
          <w:szCs w:val="22"/>
          <w:lang w:eastAsia="en-GB"/>
          <w14:ligatures w14:val="standardContextual"/>
        </w:rPr>
        <w:tab/>
      </w:r>
      <w:r>
        <w:rPr>
          <w:noProof/>
          <w:lang w:eastAsia="zh-CN"/>
        </w:rPr>
        <w:t>VAL service area update request</w:t>
      </w:r>
      <w:r>
        <w:rPr>
          <w:noProof/>
        </w:rPr>
        <w:tab/>
      </w:r>
      <w:r>
        <w:rPr>
          <w:noProof/>
        </w:rPr>
        <w:fldChar w:fldCharType="begin"/>
      </w:r>
      <w:r>
        <w:rPr>
          <w:noProof/>
        </w:rPr>
        <w:instrText xml:space="preserve"> PAGEREF _Toc155355427 \h </w:instrText>
      </w:r>
      <w:r>
        <w:rPr>
          <w:noProof/>
        </w:rPr>
      </w:r>
      <w:r>
        <w:rPr>
          <w:noProof/>
        </w:rPr>
        <w:fldChar w:fldCharType="separate"/>
      </w:r>
      <w:r>
        <w:rPr>
          <w:noProof/>
        </w:rPr>
        <w:t>61</w:t>
      </w:r>
      <w:r>
        <w:rPr>
          <w:noProof/>
        </w:rPr>
        <w:fldChar w:fldCharType="end"/>
      </w:r>
    </w:p>
    <w:p w14:paraId="180406D0" w14:textId="0E8EFA1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9.3.2.29</w:t>
      </w:r>
      <w:r>
        <w:rPr>
          <w:rFonts w:asciiTheme="minorHAnsi" w:eastAsiaTheme="minorEastAsia" w:hAnsiTheme="minorHAnsi" w:cstheme="minorBidi"/>
          <w:noProof/>
          <w:kern w:val="2"/>
          <w:sz w:val="22"/>
          <w:szCs w:val="22"/>
          <w:lang w:eastAsia="en-GB"/>
          <w14:ligatures w14:val="standardContextual"/>
        </w:rPr>
        <w:tab/>
      </w:r>
      <w:r>
        <w:rPr>
          <w:noProof/>
          <w:lang w:eastAsia="zh-CN"/>
        </w:rPr>
        <w:t>VAL service area update response</w:t>
      </w:r>
      <w:r>
        <w:rPr>
          <w:noProof/>
        </w:rPr>
        <w:tab/>
      </w:r>
      <w:r>
        <w:rPr>
          <w:noProof/>
        </w:rPr>
        <w:fldChar w:fldCharType="begin"/>
      </w:r>
      <w:r>
        <w:rPr>
          <w:noProof/>
        </w:rPr>
        <w:instrText xml:space="preserve"> PAGEREF _Toc155355428 \h </w:instrText>
      </w:r>
      <w:r>
        <w:rPr>
          <w:noProof/>
        </w:rPr>
      </w:r>
      <w:r>
        <w:rPr>
          <w:noProof/>
        </w:rPr>
        <w:fldChar w:fldCharType="separate"/>
      </w:r>
      <w:r>
        <w:rPr>
          <w:noProof/>
        </w:rPr>
        <w:t>61</w:t>
      </w:r>
      <w:r>
        <w:rPr>
          <w:noProof/>
        </w:rPr>
        <w:fldChar w:fldCharType="end"/>
      </w:r>
    </w:p>
    <w:p w14:paraId="6D8617D3" w14:textId="49F473B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9.3.2.30</w:t>
      </w:r>
      <w:r>
        <w:rPr>
          <w:rFonts w:asciiTheme="minorHAnsi" w:eastAsiaTheme="minorEastAsia" w:hAnsiTheme="minorHAnsi" w:cstheme="minorBidi"/>
          <w:noProof/>
          <w:kern w:val="2"/>
          <w:sz w:val="22"/>
          <w:szCs w:val="22"/>
          <w:lang w:eastAsia="en-GB"/>
          <w14:ligatures w14:val="standardContextual"/>
        </w:rPr>
        <w:tab/>
      </w:r>
      <w:r>
        <w:rPr>
          <w:noProof/>
          <w:lang w:eastAsia="zh-CN"/>
        </w:rPr>
        <w:t>VAL service area delete request</w:t>
      </w:r>
      <w:r>
        <w:rPr>
          <w:noProof/>
        </w:rPr>
        <w:tab/>
      </w:r>
      <w:r>
        <w:rPr>
          <w:noProof/>
        </w:rPr>
        <w:fldChar w:fldCharType="begin"/>
      </w:r>
      <w:r>
        <w:rPr>
          <w:noProof/>
        </w:rPr>
        <w:instrText xml:space="preserve"> PAGEREF _Toc155355429 \h </w:instrText>
      </w:r>
      <w:r>
        <w:rPr>
          <w:noProof/>
        </w:rPr>
      </w:r>
      <w:r>
        <w:rPr>
          <w:noProof/>
        </w:rPr>
        <w:fldChar w:fldCharType="separate"/>
      </w:r>
      <w:r>
        <w:rPr>
          <w:noProof/>
        </w:rPr>
        <w:t>61</w:t>
      </w:r>
      <w:r>
        <w:rPr>
          <w:noProof/>
        </w:rPr>
        <w:fldChar w:fldCharType="end"/>
      </w:r>
    </w:p>
    <w:p w14:paraId="4C4CF7AE" w14:textId="366116E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9.3.2.31</w:t>
      </w:r>
      <w:r>
        <w:rPr>
          <w:rFonts w:asciiTheme="minorHAnsi" w:eastAsiaTheme="minorEastAsia" w:hAnsiTheme="minorHAnsi" w:cstheme="minorBidi"/>
          <w:noProof/>
          <w:kern w:val="2"/>
          <w:sz w:val="22"/>
          <w:szCs w:val="22"/>
          <w:lang w:eastAsia="en-GB"/>
          <w14:ligatures w14:val="standardContextual"/>
        </w:rPr>
        <w:tab/>
      </w:r>
      <w:r>
        <w:rPr>
          <w:noProof/>
          <w:lang w:eastAsia="zh-CN"/>
        </w:rPr>
        <w:t>VAL service area delete response</w:t>
      </w:r>
      <w:r>
        <w:rPr>
          <w:noProof/>
        </w:rPr>
        <w:tab/>
      </w:r>
      <w:r>
        <w:rPr>
          <w:noProof/>
        </w:rPr>
        <w:fldChar w:fldCharType="begin"/>
      </w:r>
      <w:r>
        <w:rPr>
          <w:noProof/>
        </w:rPr>
        <w:instrText xml:space="preserve"> PAGEREF _Toc155355430 \h </w:instrText>
      </w:r>
      <w:r>
        <w:rPr>
          <w:noProof/>
        </w:rPr>
      </w:r>
      <w:r>
        <w:rPr>
          <w:noProof/>
        </w:rPr>
        <w:fldChar w:fldCharType="separate"/>
      </w:r>
      <w:r>
        <w:rPr>
          <w:noProof/>
        </w:rPr>
        <w:t>61</w:t>
      </w:r>
      <w:r>
        <w:rPr>
          <w:noProof/>
        </w:rPr>
        <w:fldChar w:fldCharType="end"/>
      </w:r>
    </w:p>
    <w:p w14:paraId="3FC6BC22" w14:textId="74705592"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w:t>
      </w:r>
      <w:r>
        <w:rPr>
          <w:noProof/>
          <w:lang w:eastAsia="zh-CN"/>
        </w:rPr>
        <w:t>32</w:t>
      </w:r>
      <w:r>
        <w:rPr>
          <w:rFonts w:asciiTheme="minorHAnsi" w:eastAsiaTheme="minorEastAsia" w:hAnsiTheme="minorHAnsi" w:cstheme="minorBidi"/>
          <w:noProof/>
          <w:kern w:val="2"/>
          <w:sz w:val="22"/>
          <w:szCs w:val="22"/>
          <w:lang w:eastAsia="en-GB"/>
          <w14:ligatures w14:val="standardContextual"/>
        </w:rPr>
        <w:tab/>
      </w:r>
      <w:r>
        <w:rPr>
          <w:noProof/>
        </w:rPr>
        <w:t xml:space="preserve">Location information </w:t>
      </w:r>
      <w:r>
        <w:rPr>
          <w:noProof/>
          <w:lang w:eastAsia="zh-CN"/>
        </w:rPr>
        <w:t>un</w:t>
      </w:r>
      <w:r>
        <w:rPr>
          <w:noProof/>
        </w:rPr>
        <w:t>subscri</w:t>
      </w:r>
      <w:r>
        <w:rPr>
          <w:noProof/>
          <w:lang w:eastAsia="zh-CN"/>
        </w:rPr>
        <w:t>be</w:t>
      </w:r>
      <w:r>
        <w:rPr>
          <w:noProof/>
        </w:rPr>
        <w:t xml:space="preserve"> request</w:t>
      </w:r>
      <w:r>
        <w:rPr>
          <w:noProof/>
        </w:rPr>
        <w:tab/>
      </w:r>
      <w:r>
        <w:rPr>
          <w:noProof/>
        </w:rPr>
        <w:fldChar w:fldCharType="begin"/>
      </w:r>
      <w:r>
        <w:rPr>
          <w:noProof/>
        </w:rPr>
        <w:instrText xml:space="preserve"> PAGEREF _Toc155355431 \h </w:instrText>
      </w:r>
      <w:r>
        <w:rPr>
          <w:noProof/>
        </w:rPr>
      </w:r>
      <w:r>
        <w:rPr>
          <w:noProof/>
        </w:rPr>
        <w:fldChar w:fldCharType="separate"/>
      </w:r>
      <w:r>
        <w:rPr>
          <w:noProof/>
        </w:rPr>
        <w:t>62</w:t>
      </w:r>
      <w:r>
        <w:rPr>
          <w:noProof/>
        </w:rPr>
        <w:fldChar w:fldCharType="end"/>
      </w:r>
    </w:p>
    <w:p w14:paraId="462C29BC" w14:textId="43CCEEF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w:t>
      </w:r>
      <w:r>
        <w:rPr>
          <w:noProof/>
          <w:lang w:eastAsia="zh-CN"/>
        </w:rPr>
        <w:t>33</w:t>
      </w:r>
      <w:r>
        <w:rPr>
          <w:rFonts w:asciiTheme="minorHAnsi" w:eastAsiaTheme="minorEastAsia" w:hAnsiTheme="minorHAnsi" w:cstheme="minorBidi"/>
          <w:noProof/>
          <w:kern w:val="2"/>
          <w:sz w:val="22"/>
          <w:szCs w:val="22"/>
          <w:lang w:eastAsia="en-GB"/>
          <w14:ligatures w14:val="standardContextual"/>
        </w:rPr>
        <w:tab/>
      </w:r>
      <w:r>
        <w:rPr>
          <w:noProof/>
        </w:rPr>
        <w:t xml:space="preserve">Location information </w:t>
      </w:r>
      <w:r>
        <w:rPr>
          <w:noProof/>
          <w:lang w:eastAsia="zh-CN"/>
        </w:rPr>
        <w:t>unsubscribe</w:t>
      </w:r>
      <w:r>
        <w:rPr>
          <w:noProof/>
        </w:rPr>
        <w:t xml:space="preserve"> response</w:t>
      </w:r>
      <w:r>
        <w:rPr>
          <w:noProof/>
        </w:rPr>
        <w:tab/>
      </w:r>
      <w:r>
        <w:rPr>
          <w:noProof/>
        </w:rPr>
        <w:fldChar w:fldCharType="begin"/>
      </w:r>
      <w:r>
        <w:rPr>
          <w:noProof/>
        </w:rPr>
        <w:instrText xml:space="preserve"> PAGEREF _Toc155355432 \h </w:instrText>
      </w:r>
      <w:r>
        <w:rPr>
          <w:noProof/>
        </w:rPr>
      </w:r>
      <w:r>
        <w:rPr>
          <w:noProof/>
        </w:rPr>
        <w:fldChar w:fldCharType="separate"/>
      </w:r>
      <w:r>
        <w:rPr>
          <w:noProof/>
        </w:rPr>
        <w:t>62</w:t>
      </w:r>
      <w:r>
        <w:rPr>
          <w:noProof/>
        </w:rPr>
        <w:fldChar w:fldCharType="end"/>
      </w:r>
    </w:p>
    <w:p w14:paraId="2749F2C8" w14:textId="3D6DDFD0"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9.3.2.</w:t>
      </w:r>
      <w:r>
        <w:rPr>
          <w:noProof/>
          <w:lang w:eastAsia="zh-CN"/>
        </w:rPr>
        <w:t>34</w:t>
      </w:r>
      <w:r>
        <w:rPr>
          <w:rFonts w:asciiTheme="minorHAnsi" w:eastAsiaTheme="minorEastAsia" w:hAnsiTheme="minorHAnsi" w:cstheme="minorBidi"/>
          <w:noProof/>
          <w:kern w:val="2"/>
          <w:sz w:val="22"/>
          <w:szCs w:val="22"/>
          <w:lang w:eastAsia="en-GB"/>
          <w14:ligatures w14:val="standardContextual"/>
        </w:rPr>
        <w:tab/>
      </w:r>
      <w:r>
        <w:rPr>
          <w:noProof/>
        </w:rPr>
        <w:t xml:space="preserve">Monitor </w:t>
      </w:r>
      <w:r>
        <w:rPr>
          <w:noProof/>
          <w:lang w:eastAsia="zh-CN"/>
        </w:rPr>
        <w:t>l</w:t>
      </w:r>
      <w:r>
        <w:rPr>
          <w:noProof/>
        </w:rPr>
        <w:t xml:space="preserve">ocation </w:t>
      </w:r>
      <w:r>
        <w:rPr>
          <w:noProof/>
          <w:lang w:eastAsia="zh-CN"/>
        </w:rPr>
        <w:t>unsubscribe</w:t>
      </w:r>
      <w:r>
        <w:rPr>
          <w:noProof/>
        </w:rPr>
        <w:t xml:space="preserve"> </w:t>
      </w:r>
      <w:r>
        <w:rPr>
          <w:noProof/>
          <w:lang w:eastAsia="zh-CN"/>
        </w:rPr>
        <w:t>r</w:t>
      </w:r>
      <w:r>
        <w:rPr>
          <w:noProof/>
        </w:rPr>
        <w:t>equest</w:t>
      </w:r>
      <w:r>
        <w:rPr>
          <w:noProof/>
        </w:rPr>
        <w:tab/>
      </w:r>
      <w:r>
        <w:rPr>
          <w:noProof/>
        </w:rPr>
        <w:fldChar w:fldCharType="begin"/>
      </w:r>
      <w:r>
        <w:rPr>
          <w:noProof/>
        </w:rPr>
        <w:instrText xml:space="preserve"> PAGEREF _Toc155355433 \h </w:instrText>
      </w:r>
      <w:r>
        <w:rPr>
          <w:noProof/>
        </w:rPr>
      </w:r>
      <w:r>
        <w:rPr>
          <w:noProof/>
        </w:rPr>
        <w:fldChar w:fldCharType="separate"/>
      </w:r>
      <w:r>
        <w:rPr>
          <w:noProof/>
        </w:rPr>
        <w:t>62</w:t>
      </w:r>
      <w:r>
        <w:rPr>
          <w:noProof/>
        </w:rPr>
        <w:fldChar w:fldCharType="end"/>
      </w:r>
    </w:p>
    <w:p w14:paraId="5AF3A232" w14:textId="227CE64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9.3.2.</w:t>
      </w:r>
      <w:r>
        <w:rPr>
          <w:noProof/>
          <w:lang w:eastAsia="zh-CN"/>
        </w:rPr>
        <w:t>35</w:t>
      </w:r>
      <w:r>
        <w:rPr>
          <w:rFonts w:asciiTheme="minorHAnsi" w:eastAsiaTheme="minorEastAsia" w:hAnsiTheme="minorHAnsi" w:cstheme="minorBidi"/>
          <w:noProof/>
          <w:kern w:val="2"/>
          <w:sz w:val="22"/>
          <w:szCs w:val="22"/>
          <w:lang w:eastAsia="en-GB"/>
          <w14:ligatures w14:val="standardContextual"/>
        </w:rPr>
        <w:tab/>
      </w:r>
      <w:r>
        <w:rPr>
          <w:noProof/>
        </w:rPr>
        <w:t xml:space="preserve">Monitor </w:t>
      </w:r>
      <w:r>
        <w:rPr>
          <w:noProof/>
          <w:lang w:eastAsia="zh-CN"/>
        </w:rPr>
        <w:t>l</w:t>
      </w:r>
      <w:r>
        <w:rPr>
          <w:noProof/>
        </w:rPr>
        <w:t xml:space="preserve">ocation </w:t>
      </w:r>
      <w:r>
        <w:rPr>
          <w:noProof/>
          <w:lang w:eastAsia="zh-CN"/>
        </w:rPr>
        <w:t>unsubscribe</w:t>
      </w:r>
      <w:r>
        <w:rPr>
          <w:noProof/>
        </w:rPr>
        <w:t xml:space="preserve"> </w:t>
      </w:r>
      <w:r>
        <w:rPr>
          <w:noProof/>
          <w:lang w:eastAsia="zh-CN"/>
        </w:rPr>
        <w:t>r</w:t>
      </w:r>
      <w:r>
        <w:rPr>
          <w:noProof/>
        </w:rPr>
        <w:t>esponse</w:t>
      </w:r>
      <w:r>
        <w:rPr>
          <w:noProof/>
        </w:rPr>
        <w:tab/>
      </w:r>
      <w:r>
        <w:rPr>
          <w:noProof/>
        </w:rPr>
        <w:fldChar w:fldCharType="begin"/>
      </w:r>
      <w:r>
        <w:rPr>
          <w:noProof/>
        </w:rPr>
        <w:instrText xml:space="preserve"> PAGEREF _Toc155355434 \h </w:instrText>
      </w:r>
      <w:r>
        <w:rPr>
          <w:noProof/>
        </w:rPr>
      </w:r>
      <w:r>
        <w:rPr>
          <w:noProof/>
        </w:rPr>
        <w:fldChar w:fldCharType="separate"/>
      </w:r>
      <w:r>
        <w:rPr>
          <w:noProof/>
        </w:rPr>
        <w:t>62</w:t>
      </w:r>
      <w:r>
        <w:rPr>
          <w:noProof/>
        </w:rPr>
        <w:fldChar w:fldCharType="end"/>
      </w:r>
    </w:p>
    <w:p w14:paraId="4FA23334" w14:textId="3A78F7F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.2.36</w:t>
      </w:r>
      <w:r>
        <w:rPr>
          <w:rFonts w:asciiTheme="minorHAnsi" w:eastAsiaTheme="minorEastAsia" w:hAnsiTheme="minorHAnsi" w:cstheme="minorBidi"/>
          <w:noProof/>
          <w:kern w:val="2"/>
          <w:sz w:val="22"/>
          <w:szCs w:val="22"/>
          <w:lang w:eastAsia="en-GB"/>
          <w14:ligatures w14:val="standardContextual"/>
        </w:rPr>
        <w:tab/>
      </w:r>
      <w:r>
        <w:rPr>
          <w:noProof/>
        </w:rPr>
        <w:t xml:space="preserve">Location </w:t>
      </w:r>
      <w:r>
        <w:rPr>
          <w:noProof/>
          <w:lang w:eastAsia="zh-CN"/>
        </w:rPr>
        <w:t>service registration update</w:t>
      </w:r>
      <w:r>
        <w:rPr>
          <w:noProof/>
        </w:rPr>
        <w:t xml:space="preserve"> request</w:t>
      </w:r>
      <w:r>
        <w:rPr>
          <w:noProof/>
        </w:rPr>
        <w:tab/>
      </w:r>
      <w:r>
        <w:rPr>
          <w:noProof/>
        </w:rPr>
        <w:fldChar w:fldCharType="begin"/>
      </w:r>
      <w:r>
        <w:rPr>
          <w:noProof/>
        </w:rPr>
        <w:instrText xml:space="preserve"> PAGEREF _Toc155355435 \h </w:instrText>
      </w:r>
      <w:r>
        <w:rPr>
          <w:noProof/>
        </w:rPr>
      </w:r>
      <w:r>
        <w:rPr>
          <w:noProof/>
        </w:rPr>
        <w:fldChar w:fldCharType="separate"/>
      </w:r>
      <w:r>
        <w:rPr>
          <w:noProof/>
        </w:rPr>
        <w:t>62</w:t>
      </w:r>
      <w:r>
        <w:rPr>
          <w:noProof/>
        </w:rPr>
        <w:fldChar w:fldCharType="end"/>
      </w:r>
    </w:p>
    <w:p w14:paraId="1C931FF8" w14:textId="22B37A0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w:t>
      </w:r>
      <w:r>
        <w:rPr>
          <w:noProof/>
          <w:lang w:eastAsia="zh-CN"/>
        </w:rPr>
        <w:t>37</w:t>
      </w:r>
      <w:r>
        <w:rPr>
          <w:rFonts w:asciiTheme="minorHAnsi" w:eastAsiaTheme="minorEastAsia" w:hAnsiTheme="minorHAnsi" w:cstheme="minorBidi"/>
          <w:noProof/>
          <w:kern w:val="2"/>
          <w:sz w:val="22"/>
          <w:szCs w:val="22"/>
          <w:lang w:eastAsia="en-GB"/>
          <w14:ligatures w14:val="standardContextual"/>
        </w:rPr>
        <w:tab/>
      </w:r>
      <w:r>
        <w:rPr>
          <w:noProof/>
        </w:rPr>
        <w:t xml:space="preserve">Location </w:t>
      </w:r>
      <w:r>
        <w:rPr>
          <w:noProof/>
          <w:lang w:eastAsia="zh-CN"/>
        </w:rPr>
        <w:t>service registration update</w:t>
      </w:r>
      <w:r>
        <w:rPr>
          <w:noProof/>
        </w:rPr>
        <w:t xml:space="preserve"> re</w:t>
      </w:r>
      <w:r>
        <w:rPr>
          <w:noProof/>
          <w:lang w:eastAsia="zh-CN"/>
        </w:rPr>
        <w:t>sponse</w:t>
      </w:r>
      <w:r>
        <w:rPr>
          <w:noProof/>
        </w:rPr>
        <w:tab/>
      </w:r>
      <w:r>
        <w:rPr>
          <w:noProof/>
        </w:rPr>
        <w:fldChar w:fldCharType="begin"/>
      </w:r>
      <w:r>
        <w:rPr>
          <w:noProof/>
        </w:rPr>
        <w:instrText xml:space="preserve"> PAGEREF _Toc155355436 \h </w:instrText>
      </w:r>
      <w:r>
        <w:rPr>
          <w:noProof/>
        </w:rPr>
      </w:r>
      <w:r>
        <w:rPr>
          <w:noProof/>
        </w:rPr>
        <w:fldChar w:fldCharType="separate"/>
      </w:r>
      <w:r>
        <w:rPr>
          <w:noProof/>
        </w:rPr>
        <w:t>63</w:t>
      </w:r>
      <w:r>
        <w:rPr>
          <w:noProof/>
        </w:rPr>
        <w:fldChar w:fldCharType="end"/>
      </w:r>
    </w:p>
    <w:p w14:paraId="533E2AE9" w14:textId="149D61B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w:t>
      </w:r>
      <w:r>
        <w:rPr>
          <w:noProof/>
          <w:lang w:eastAsia="zh-CN"/>
        </w:rPr>
        <w:t>38</w:t>
      </w:r>
      <w:r>
        <w:rPr>
          <w:rFonts w:asciiTheme="minorHAnsi" w:eastAsiaTheme="minorEastAsia" w:hAnsiTheme="minorHAnsi" w:cstheme="minorBidi"/>
          <w:noProof/>
          <w:kern w:val="2"/>
          <w:sz w:val="22"/>
          <w:szCs w:val="22"/>
          <w:lang w:eastAsia="en-GB"/>
          <w14:ligatures w14:val="standardContextual"/>
        </w:rPr>
        <w:tab/>
      </w:r>
      <w:r>
        <w:rPr>
          <w:noProof/>
        </w:rPr>
        <w:t xml:space="preserve">Location </w:t>
      </w:r>
      <w:r>
        <w:rPr>
          <w:noProof/>
          <w:lang w:eastAsia="zh-CN"/>
        </w:rPr>
        <w:t>service deregistration</w:t>
      </w:r>
      <w:r>
        <w:rPr>
          <w:noProof/>
        </w:rPr>
        <w:t xml:space="preserve"> request</w:t>
      </w:r>
      <w:r>
        <w:rPr>
          <w:noProof/>
        </w:rPr>
        <w:tab/>
      </w:r>
      <w:r>
        <w:rPr>
          <w:noProof/>
        </w:rPr>
        <w:fldChar w:fldCharType="begin"/>
      </w:r>
      <w:r>
        <w:rPr>
          <w:noProof/>
        </w:rPr>
        <w:instrText xml:space="preserve"> PAGEREF _Toc155355437 \h </w:instrText>
      </w:r>
      <w:r>
        <w:rPr>
          <w:noProof/>
        </w:rPr>
      </w:r>
      <w:r>
        <w:rPr>
          <w:noProof/>
        </w:rPr>
        <w:fldChar w:fldCharType="separate"/>
      </w:r>
      <w:r>
        <w:rPr>
          <w:noProof/>
        </w:rPr>
        <w:t>63</w:t>
      </w:r>
      <w:r>
        <w:rPr>
          <w:noProof/>
        </w:rPr>
        <w:fldChar w:fldCharType="end"/>
      </w:r>
    </w:p>
    <w:p w14:paraId="130100DE" w14:textId="4CB65A02"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w:t>
      </w:r>
      <w:r>
        <w:rPr>
          <w:noProof/>
          <w:lang w:eastAsia="zh-CN"/>
        </w:rPr>
        <w:t>39</w:t>
      </w:r>
      <w:r>
        <w:rPr>
          <w:rFonts w:asciiTheme="minorHAnsi" w:eastAsiaTheme="minorEastAsia" w:hAnsiTheme="minorHAnsi" w:cstheme="minorBidi"/>
          <w:noProof/>
          <w:kern w:val="2"/>
          <w:sz w:val="22"/>
          <w:szCs w:val="22"/>
          <w:lang w:eastAsia="en-GB"/>
          <w14:ligatures w14:val="standardContextual"/>
        </w:rPr>
        <w:tab/>
      </w:r>
      <w:r>
        <w:rPr>
          <w:noProof/>
        </w:rPr>
        <w:t xml:space="preserve">Location </w:t>
      </w:r>
      <w:r>
        <w:rPr>
          <w:noProof/>
          <w:lang w:eastAsia="zh-CN"/>
        </w:rPr>
        <w:t>service deregistration</w:t>
      </w:r>
      <w:r>
        <w:rPr>
          <w:noProof/>
        </w:rPr>
        <w:t xml:space="preserve"> re</w:t>
      </w:r>
      <w:r>
        <w:rPr>
          <w:noProof/>
          <w:lang w:eastAsia="zh-CN"/>
        </w:rPr>
        <w:t>sponse</w:t>
      </w:r>
      <w:r>
        <w:rPr>
          <w:noProof/>
        </w:rPr>
        <w:tab/>
      </w:r>
      <w:r>
        <w:rPr>
          <w:noProof/>
        </w:rPr>
        <w:fldChar w:fldCharType="begin"/>
      </w:r>
      <w:r>
        <w:rPr>
          <w:noProof/>
        </w:rPr>
        <w:instrText xml:space="preserve"> PAGEREF _Toc155355438 \h </w:instrText>
      </w:r>
      <w:r>
        <w:rPr>
          <w:noProof/>
        </w:rPr>
      </w:r>
      <w:r>
        <w:rPr>
          <w:noProof/>
        </w:rPr>
        <w:fldChar w:fldCharType="separate"/>
      </w:r>
      <w:r>
        <w:rPr>
          <w:noProof/>
        </w:rPr>
        <w:t>63</w:t>
      </w:r>
      <w:r>
        <w:rPr>
          <w:noProof/>
        </w:rPr>
        <w:fldChar w:fldCharType="end"/>
      </w:r>
    </w:p>
    <w:p w14:paraId="288AFE6B" w14:textId="58378D9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.2.40</w:t>
      </w:r>
      <w:r>
        <w:rPr>
          <w:rFonts w:asciiTheme="minorHAnsi" w:eastAsiaTheme="minorEastAsia" w:hAnsiTheme="minorHAnsi" w:cstheme="minorBidi"/>
          <w:noProof/>
          <w:kern w:val="2"/>
          <w:sz w:val="22"/>
          <w:szCs w:val="22"/>
          <w:lang w:eastAsia="en-GB"/>
          <w14:ligatures w14:val="standardContextual"/>
        </w:rPr>
        <w:tab/>
      </w:r>
      <w:r>
        <w:rPr>
          <w:noProof/>
        </w:rPr>
        <w:t xml:space="preserve">Location reporting configuration </w:t>
      </w:r>
      <w:r>
        <w:rPr>
          <w:noProof/>
          <w:lang w:eastAsia="zh-CN"/>
        </w:rPr>
        <w:t>update request</w:t>
      </w:r>
      <w:r>
        <w:rPr>
          <w:noProof/>
        </w:rPr>
        <w:tab/>
      </w:r>
      <w:r>
        <w:rPr>
          <w:noProof/>
        </w:rPr>
        <w:fldChar w:fldCharType="begin"/>
      </w:r>
      <w:r>
        <w:rPr>
          <w:noProof/>
        </w:rPr>
        <w:instrText xml:space="preserve"> PAGEREF _Toc155355439 \h </w:instrText>
      </w:r>
      <w:r>
        <w:rPr>
          <w:noProof/>
        </w:rPr>
      </w:r>
      <w:r>
        <w:rPr>
          <w:noProof/>
        </w:rPr>
        <w:fldChar w:fldCharType="separate"/>
      </w:r>
      <w:r>
        <w:rPr>
          <w:noProof/>
        </w:rPr>
        <w:t>63</w:t>
      </w:r>
      <w:r>
        <w:rPr>
          <w:noProof/>
        </w:rPr>
        <w:fldChar w:fldCharType="end"/>
      </w:r>
    </w:p>
    <w:p w14:paraId="774F2A6E" w14:textId="65AEF1D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w:t>
      </w:r>
      <w:r>
        <w:rPr>
          <w:noProof/>
          <w:lang w:eastAsia="zh-CN"/>
        </w:rPr>
        <w:t>41</w:t>
      </w:r>
      <w:r>
        <w:rPr>
          <w:rFonts w:asciiTheme="minorHAnsi" w:eastAsiaTheme="minorEastAsia" w:hAnsiTheme="minorHAnsi" w:cstheme="minorBidi"/>
          <w:noProof/>
          <w:kern w:val="2"/>
          <w:sz w:val="22"/>
          <w:szCs w:val="22"/>
          <w:lang w:eastAsia="en-GB"/>
          <w14:ligatures w14:val="standardContextual"/>
        </w:rPr>
        <w:tab/>
      </w:r>
      <w:r>
        <w:rPr>
          <w:noProof/>
        </w:rPr>
        <w:t xml:space="preserve">Location reporting configuration </w:t>
      </w:r>
      <w:r>
        <w:rPr>
          <w:noProof/>
          <w:lang w:eastAsia="zh-CN"/>
        </w:rPr>
        <w:t>update response</w:t>
      </w:r>
      <w:r>
        <w:rPr>
          <w:noProof/>
        </w:rPr>
        <w:tab/>
      </w:r>
      <w:r>
        <w:rPr>
          <w:noProof/>
        </w:rPr>
        <w:fldChar w:fldCharType="begin"/>
      </w:r>
      <w:r>
        <w:rPr>
          <w:noProof/>
        </w:rPr>
        <w:instrText xml:space="preserve"> PAGEREF _Toc155355440 \h </w:instrText>
      </w:r>
      <w:r>
        <w:rPr>
          <w:noProof/>
        </w:rPr>
      </w:r>
      <w:r>
        <w:rPr>
          <w:noProof/>
        </w:rPr>
        <w:fldChar w:fldCharType="separate"/>
      </w:r>
      <w:r>
        <w:rPr>
          <w:noProof/>
        </w:rPr>
        <w:t>64</w:t>
      </w:r>
      <w:r>
        <w:rPr>
          <w:noProof/>
        </w:rPr>
        <w:fldChar w:fldCharType="end"/>
      </w:r>
    </w:p>
    <w:p w14:paraId="331BBCD1" w14:textId="2A04F32D"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9.3.2.42</w:t>
      </w:r>
      <w:r>
        <w:rPr>
          <w:rFonts w:asciiTheme="minorHAnsi" w:eastAsiaTheme="minorEastAsia" w:hAnsiTheme="minorHAnsi" w:cstheme="minorBidi"/>
          <w:noProof/>
          <w:kern w:val="2"/>
          <w:sz w:val="22"/>
          <w:szCs w:val="22"/>
          <w:lang w:eastAsia="en-GB"/>
          <w14:ligatures w14:val="standardContextual"/>
        </w:rPr>
        <w:tab/>
      </w:r>
      <w:r w:rsidRPr="006C0051">
        <w:rPr>
          <w:noProof/>
          <w:lang w:val="nl-NL" w:eastAsia="zh-CN"/>
        </w:rPr>
        <w:t>VAL service area subscription request</w:t>
      </w:r>
      <w:r>
        <w:rPr>
          <w:noProof/>
        </w:rPr>
        <w:tab/>
      </w:r>
      <w:r>
        <w:rPr>
          <w:noProof/>
        </w:rPr>
        <w:fldChar w:fldCharType="begin"/>
      </w:r>
      <w:r>
        <w:rPr>
          <w:noProof/>
        </w:rPr>
        <w:instrText xml:space="preserve"> PAGEREF _Toc155355441 \h </w:instrText>
      </w:r>
      <w:r>
        <w:rPr>
          <w:noProof/>
        </w:rPr>
      </w:r>
      <w:r>
        <w:rPr>
          <w:noProof/>
        </w:rPr>
        <w:fldChar w:fldCharType="separate"/>
      </w:r>
      <w:r>
        <w:rPr>
          <w:noProof/>
        </w:rPr>
        <w:t>64</w:t>
      </w:r>
      <w:r>
        <w:rPr>
          <w:noProof/>
        </w:rPr>
        <w:fldChar w:fldCharType="end"/>
      </w:r>
    </w:p>
    <w:p w14:paraId="4A276555" w14:textId="202AD58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9.3.2.43</w:t>
      </w:r>
      <w:r>
        <w:rPr>
          <w:rFonts w:asciiTheme="minorHAnsi" w:eastAsiaTheme="minorEastAsia" w:hAnsiTheme="minorHAnsi" w:cstheme="minorBidi"/>
          <w:noProof/>
          <w:kern w:val="2"/>
          <w:sz w:val="22"/>
          <w:szCs w:val="22"/>
          <w:lang w:eastAsia="en-GB"/>
          <w14:ligatures w14:val="standardContextual"/>
        </w:rPr>
        <w:tab/>
      </w:r>
      <w:r w:rsidRPr="006C0051">
        <w:rPr>
          <w:noProof/>
          <w:lang w:val="nl-NL" w:eastAsia="zh-CN"/>
        </w:rPr>
        <w:t>VAL service area subscription response</w:t>
      </w:r>
      <w:r>
        <w:rPr>
          <w:noProof/>
        </w:rPr>
        <w:tab/>
      </w:r>
      <w:r>
        <w:rPr>
          <w:noProof/>
        </w:rPr>
        <w:fldChar w:fldCharType="begin"/>
      </w:r>
      <w:r>
        <w:rPr>
          <w:noProof/>
        </w:rPr>
        <w:instrText xml:space="preserve"> PAGEREF _Toc155355442 \h </w:instrText>
      </w:r>
      <w:r>
        <w:rPr>
          <w:noProof/>
        </w:rPr>
      </w:r>
      <w:r>
        <w:rPr>
          <w:noProof/>
        </w:rPr>
        <w:fldChar w:fldCharType="separate"/>
      </w:r>
      <w:r>
        <w:rPr>
          <w:noProof/>
        </w:rPr>
        <w:t>65</w:t>
      </w:r>
      <w:r>
        <w:rPr>
          <w:noProof/>
        </w:rPr>
        <w:fldChar w:fldCharType="end"/>
      </w:r>
    </w:p>
    <w:p w14:paraId="64674BB0" w14:textId="077CAC1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9.3.2.44</w:t>
      </w:r>
      <w:r>
        <w:rPr>
          <w:rFonts w:asciiTheme="minorHAnsi" w:eastAsiaTheme="minorEastAsia" w:hAnsiTheme="minorHAnsi" w:cstheme="minorBidi"/>
          <w:noProof/>
          <w:kern w:val="2"/>
          <w:sz w:val="22"/>
          <w:szCs w:val="22"/>
          <w:lang w:eastAsia="en-GB"/>
          <w14:ligatures w14:val="standardContextual"/>
        </w:rPr>
        <w:tab/>
      </w:r>
      <w:r w:rsidRPr="006C0051">
        <w:rPr>
          <w:noProof/>
          <w:lang w:val="nl-NL" w:eastAsia="zh-CN"/>
        </w:rPr>
        <w:t>VAL service area notification</w:t>
      </w:r>
      <w:r>
        <w:rPr>
          <w:noProof/>
        </w:rPr>
        <w:tab/>
      </w:r>
      <w:r>
        <w:rPr>
          <w:noProof/>
        </w:rPr>
        <w:fldChar w:fldCharType="begin"/>
      </w:r>
      <w:r>
        <w:rPr>
          <w:noProof/>
        </w:rPr>
        <w:instrText xml:space="preserve"> PAGEREF _Toc155355443 \h </w:instrText>
      </w:r>
      <w:r>
        <w:rPr>
          <w:noProof/>
        </w:rPr>
      </w:r>
      <w:r>
        <w:rPr>
          <w:noProof/>
        </w:rPr>
        <w:fldChar w:fldCharType="separate"/>
      </w:r>
      <w:r>
        <w:rPr>
          <w:noProof/>
        </w:rPr>
        <w:t>65</w:t>
      </w:r>
      <w:r>
        <w:rPr>
          <w:noProof/>
        </w:rPr>
        <w:fldChar w:fldCharType="end"/>
      </w:r>
    </w:p>
    <w:p w14:paraId="69CF88A9" w14:textId="772D9320"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w:t>
      </w:r>
      <w:r>
        <w:rPr>
          <w:noProof/>
          <w:lang w:eastAsia="zh-CN"/>
        </w:rPr>
        <w:t>45</w:t>
      </w:r>
      <w:r>
        <w:rPr>
          <w:rFonts w:asciiTheme="minorHAnsi" w:eastAsiaTheme="minorEastAsia" w:hAnsiTheme="minorHAnsi" w:cstheme="minorBidi"/>
          <w:noProof/>
          <w:kern w:val="2"/>
          <w:sz w:val="22"/>
          <w:szCs w:val="22"/>
          <w:lang w:eastAsia="en-GB"/>
          <w14:ligatures w14:val="standardContextual"/>
        </w:rPr>
        <w:tab/>
      </w:r>
      <w:r>
        <w:rPr>
          <w:noProof/>
        </w:rPr>
        <w:t xml:space="preserve">VAL service area </w:t>
      </w:r>
      <w:r>
        <w:rPr>
          <w:noProof/>
          <w:lang w:eastAsia="zh-CN"/>
        </w:rPr>
        <w:t>un</w:t>
      </w:r>
      <w:r>
        <w:rPr>
          <w:noProof/>
        </w:rPr>
        <w:t>subscri</w:t>
      </w:r>
      <w:r>
        <w:rPr>
          <w:noProof/>
          <w:lang w:eastAsia="zh-CN"/>
        </w:rPr>
        <w:t>be</w:t>
      </w:r>
      <w:r>
        <w:rPr>
          <w:noProof/>
        </w:rPr>
        <w:t xml:space="preserve"> request</w:t>
      </w:r>
      <w:r>
        <w:rPr>
          <w:noProof/>
        </w:rPr>
        <w:tab/>
      </w:r>
      <w:r>
        <w:rPr>
          <w:noProof/>
        </w:rPr>
        <w:fldChar w:fldCharType="begin"/>
      </w:r>
      <w:r>
        <w:rPr>
          <w:noProof/>
        </w:rPr>
        <w:instrText xml:space="preserve"> PAGEREF _Toc155355444 \h </w:instrText>
      </w:r>
      <w:r>
        <w:rPr>
          <w:noProof/>
        </w:rPr>
      </w:r>
      <w:r>
        <w:rPr>
          <w:noProof/>
        </w:rPr>
        <w:fldChar w:fldCharType="separate"/>
      </w:r>
      <w:r>
        <w:rPr>
          <w:noProof/>
        </w:rPr>
        <w:t>65</w:t>
      </w:r>
      <w:r>
        <w:rPr>
          <w:noProof/>
        </w:rPr>
        <w:fldChar w:fldCharType="end"/>
      </w:r>
    </w:p>
    <w:p w14:paraId="59BAA08C" w14:textId="1310C4F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.2.46</w:t>
      </w:r>
      <w:r>
        <w:rPr>
          <w:rFonts w:asciiTheme="minorHAnsi" w:eastAsiaTheme="minorEastAsia" w:hAnsiTheme="minorHAnsi" w:cstheme="minorBidi"/>
          <w:noProof/>
          <w:kern w:val="2"/>
          <w:sz w:val="22"/>
          <w:szCs w:val="22"/>
          <w:lang w:eastAsia="en-GB"/>
          <w14:ligatures w14:val="standardContextual"/>
        </w:rPr>
        <w:tab/>
      </w:r>
      <w:r>
        <w:rPr>
          <w:noProof/>
        </w:rPr>
        <w:t xml:space="preserve">VAL service area </w:t>
      </w:r>
      <w:r>
        <w:rPr>
          <w:noProof/>
          <w:lang w:eastAsia="zh-CN"/>
        </w:rPr>
        <w:t>unsubscribe</w:t>
      </w:r>
      <w:r>
        <w:rPr>
          <w:noProof/>
        </w:rPr>
        <w:t xml:space="preserve"> response</w:t>
      </w:r>
      <w:r>
        <w:rPr>
          <w:noProof/>
        </w:rPr>
        <w:tab/>
      </w:r>
      <w:r>
        <w:rPr>
          <w:noProof/>
        </w:rPr>
        <w:fldChar w:fldCharType="begin"/>
      </w:r>
      <w:r>
        <w:rPr>
          <w:noProof/>
        </w:rPr>
        <w:instrText xml:space="preserve"> PAGEREF _Toc155355445 \h </w:instrText>
      </w:r>
      <w:r>
        <w:rPr>
          <w:noProof/>
        </w:rPr>
      </w:r>
      <w:r>
        <w:rPr>
          <w:noProof/>
        </w:rPr>
        <w:fldChar w:fldCharType="separate"/>
      </w:r>
      <w:r>
        <w:rPr>
          <w:noProof/>
        </w:rPr>
        <w:t>65</w:t>
      </w:r>
      <w:r>
        <w:rPr>
          <w:noProof/>
        </w:rPr>
        <w:fldChar w:fldCharType="end"/>
      </w:r>
    </w:p>
    <w:p w14:paraId="67ADFCF0" w14:textId="050F9B75"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9.3.3</w:t>
      </w:r>
      <w:r>
        <w:rPr>
          <w:rFonts w:asciiTheme="minorHAnsi" w:eastAsiaTheme="minorEastAsia" w:hAnsiTheme="minorHAnsi" w:cstheme="minorBidi"/>
          <w:noProof/>
          <w:kern w:val="2"/>
          <w:sz w:val="22"/>
          <w:szCs w:val="22"/>
          <w:lang w:eastAsia="en-GB"/>
          <w14:ligatures w14:val="standardContextual"/>
        </w:rPr>
        <w:tab/>
      </w:r>
      <w:r>
        <w:rPr>
          <w:noProof/>
        </w:rPr>
        <w:t>Event-triggered location reporting procedure</w:t>
      </w:r>
      <w:r>
        <w:rPr>
          <w:noProof/>
        </w:rPr>
        <w:tab/>
      </w:r>
      <w:r>
        <w:rPr>
          <w:noProof/>
        </w:rPr>
        <w:fldChar w:fldCharType="begin"/>
      </w:r>
      <w:r>
        <w:rPr>
          <w:noProof/>
        </w:rPr>
        <w:instrText xml:space="preserve"> PAGEREF _Toc155355446 \h </w:instrText>
      </w:r>
      <w:r>
        <w:rPr>
          <w:noProof/>
        </w:rPr>
      </w:r>
      <w:r>
        <w:rPr>
          <w:noProof/>
        </w:rPr>
        <w:fldChar w:fldCharType="separate"/>
      </w:r>
      <w:r>
        <w:rPr>
          <w:noProof/>
        </w:rPr>
        <w:t>65</w:t>
      </w:r>
      <w:r>
        <w:rPr>
          <w:noProof/>
        </w:rPr>
        <w:fldChar w:fldCharType="end"/>
      </w:r>
    </w:p>
    <w:p w14:paraId="18CD7A7A" w14:textId="6415147D"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_Toc155355447 \h </w:instrText>
      </w:r>
      <w:r>
        <w:rPr>
          <w:noProof/>
        </w:rPr>
      </w:r>
      <w:r>
        <w:rPr>
          <w:noProof/>
        </w:rPr>
        <w:fldChar w:fldCharType="separate"/>
      </w:r>
      <w:r>
        <w:rPr>
          <w:noProof/>
        </w:rPr>
        <w:t>65</w:t>
      </w:r>
      <w:r>
        <w:rPr>
          <w:noProof/>
        </w:rPr>
        <w:fldChar w:fldCharType="end"/>
      </w:r>
    </w:p>
    <w:p w14:paraId="1DE05464" w14:textId="502132B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9.3.3.2</w:t>
      </w:r>
      <w:r>
        <w:rPr>
          <w:rFonts w:asciiTheme="minorHAnsi" w:eastAsiaTheme="minorEastAsia" w:hAnsiTheme="minorHAnsi" w:cstheme="minorBidi"/>
          <w:noProof/>
          <w:kern w:val="2"/>
          <w:sz w:val="22"/>
          <w:szCs w:val="22"/>
          <w:lang w:eastAsia="en-GB"/>
          <w14:ligatures w14:val="standardContextual"/>
        </w:rPr>
        <w:tab/>
      </w:r>
      <w:r>
        <w:rPr>
          <w:noProof/>
        </w:rPr>
        <w:t>Fetching location reporting configuration</w:t>
      </w:r>
      <w:r>
        <w:rPr>
          <w:noProof/>
        </w:rPr>
        <w:tab/>
      </w:r>
      <w:r>
        <w:rPr>
          <w:noProof/>
        </w:rPr>
        <w:fldChar w:fldCharType="begin"/>
      </w:r>
      <w:r>
        <w:rPr>
          <w:noProof/>
        </w:rPr>
        <w:instrText xml:space="preserve"> PAGEREF _Toc155355448 \h </w:instrText>
      </w:r>
      <w:r>
        <w:rPr>
          <w:noProof/>
        </w:rPr>
      </w:r>
      <w:r>
        <w:rPr>
          <w:noProof/>
        </w:rPr>
        <w:fldChar w:fldCharType="separate"/>
      </w:r>
      <w:r>
        <w:rPr>
          <w:noProof/>
        </w:rPr>
        <w:t>66</w:t>
      </w:r>
      <w:r>
        <w:rPr>
          <w:noProof/>
        </w:rPr>
        <w:fldChar w:fldCharType="end"/>
      </w:r>
    </w:p>
    <w:p w14:paraId="42125167" w14:textId="6B652F5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9.3.3.3</w:t>
      </w:r>
      <w:r>
        <w:rPr>
          <w:rFonts w:asciiTheme="minorHAnsi" w:eastAsiaTheme="minorEastAsia" w:hAnsiTheme="minorHAnsi" w:cstheme="minorBidi"/>
          <w:noProof/>
          <w:kern w:val="2"/>
          <w:sz w:val="22"/>
          <w:szCs w:val="22"/>
          <w:lang w:eastAsia="en-GB"/>
          <w14:ligatures w14:val="standardContextual"/>
        </w:rPr>
        <w:tab/>
      </w:r>
      <w:r>
        <w:rPr>
          <w:noProof/>
        </w:rPr>
        <w:t>Location reporting</w:t>
      </w:r>
      <w:r>
        <w:rPr>
          <w:noProof/>
        </w:rPr>
        <w:tab/>
      </w:r>
      <w:r>
        <w:rPr>
          <w:noProof/>
        </w:rPr>
        <w:fldChar w:fldCharType="begin"/>
      </w:r>
      <w:r>
        <w:rPr>
          <w:noProof/>
        </w:rPr>
        <w:instrText xml:space="preserve"> PAGEREF _Toc155355449 \h </w:instrText>
      </w:r>
      <w:r>
        <w:rPr>
          <w:noProof/>
        </w:rPr>
      </w:r>
      <w:r>
        <w:rPr>
          <w:noProof/>
        </w:rPr>
        <w:fldChar w:fldCharType="separate"/>
      </w:r>
      <w:r>
        <w:rPr>
          <w:noProof/>
        </w:rPr>
        <w:t>66</w:t>
      </w:r>
      <w:r>
        <w:rPr>
          <w:noProof/>
        </w:rPr>
        <w:fldChar w:fldCharType="end"/>
      </w:r>
    </w:p>
    <w:p w14:paraId="53C9A46C" w14:textId="7780396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w:t>
      </w:r>
      <w:r>
        <w:rPr>
          <w:noProof/>
          <w:lang w:eastAsia="zh-CN"/>
        </w:rPr>
        <w:t>3.4</w:t>
      </w:r>
      <w:r>
        <w:rPr>
          <w:rFonts w:asciiTheme="minorHAnsi" w:eastAsiaTheme="minorEastAsia" w:hAnsiTheme="minorHAnsi" w:cstheme="minorBidi"/>
          <w:noProof/>
          <w:kern w:val="2"/>
          <w:sz w:val="22"/>
          <w:szCs w:val="22"/>
          <w:lang w:eastAsia="en-GB"/>
          <w14:ligatures w14:val="standardContextual"/>
        </w:rPr>
        <w:tab/>
      </w:r>
      <w:r>
        <w:rPr>
          <w:noProof/>
          <w:lang w:eastAsia="zh-CN"/>
        </w:rPr>
        <w:t>Update L</w:t>
      </w:r>
      <w:r>
        <w:rPr>
          <w:noProof/>
        </w:rPr>
        <w:t>ocation reporting configuration</w:t>
      </w:r>
      <w:r>
        <w:rPr>
          <w:noProof/>
        </w:rPr>
        <w:tab/>
      </w:r>
      <w:r>
        <w:rPr>
          <w:noProof/>
        </w:rPr>
        <w:fldChar w:fldCharType="begin"/>
      </w:r>
      <w:r>
        <w:rPr>
          <w:noProof/>
        </w:rPr>
        <w:instrText xml:space="preserve"> PAGEREF _Toc155355450 \h </w:instrText>
      </w:r>
      <w:r>
        <w:rPr>
          <w:noProof/>
        </w:rPr>
      </w:r>
      <w:r>
        <w:rPr>
          <w:noProof/>
        </w:rPr>
        <w:fldChar w:fldCharType="separate"/>
      </w:r>
      <w:r>
        <w:rPr>
          <w:noProof/>
        </w:rPr>
        <w:t>67</w:t>
      </w:r>
      <w:r>
        <w:rPr>
          <w:noProof/>
        </w:rPr>
        <w:fldChar w:fldCharType="end"/>
      </w:r>
    </w:p>
    <w:p w14:paraId="79B5B26D" w14:textId="57A54616"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9.3.4</w:t>
      </w:r>
      <w:r>
        <w:rPr>
          <w:rFonts w:asciiTheme="minorHAnsi" w:eastAsiaTheme="minorEastAsia" w:hAnsiTheme="minorHAnsi" w:cstheme="minorBidi"/>
          <w:noProof/>
          <w:kern w:val="2"/>
          <w:sz w:val="22"/>
          <w:szCs w:val="22"/>
          <w:lang w:eastAsia="en-GB"/>
          <w14:ligatures w14:val="standardContextual"/>
        </w:rPr>
        <w:tab/>
      </w:r>
      <w:r>
        <w:rPr>
          <w:noProof/>
        </w:rPr>
        <w:t>On-demand location reporting procedure</w:t>
      </w:r>
      <w:r>
        <w:rPr>
          <w:noProof/>
        </w:rPr>
        <w:tab/>
      </w:r>
      <w:r>
        <w:rPr>
          <w:noProof/>
        </w:rPr>
        <w:fldChar w:fldCharType="begin"/>
      </w:r>
      <w:r>
        <w:rPr>
          <w:noProof/>
        </w:rPr>
        <w:instrText xml:space="preserve"> PAGEREF _Toc155355451 \h </w:instrText>
      </w:r>
      <w:r>
        <w:rPr>
          <w:noProof/>
        </w:rPr>
      </w:r>
      <w:r>
        <w:rPr>
          <w:noProof/>
        </w:rPr>
        <w:fldChar w:fldCharType="separate"/>
      </w:r>
      <w:r>
        <w:rPr>
          <w:noProof/>
        </w:rPr>
        <w:t>68</w:t>
      </w:r>
      <w:r>
        <w:rPr>
          <w:noProof/>
        </w:rPr>
        <w:fldChar w:fldCharType="end"/>
      </w:r>
    </w:p>
    <w:p w14:paraId="4A8AEEB7" w14:textId="39898E98"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9.3.5</w:t>
      </w:r>
      <w:r>
        <w:rPr>
          <w:rFonts w:asciiTheme="minorHAnsi" w:eastAsiaTheme="minorEastAsia" w:hAnsiTheme="minorHAnsi" w:cstheme="minorBidi"/>
          <w:noProof/>
          <w:kern w:val="2"/>
          <w:sz w:val="22"/>
          <w:szCs w:val="22"/>
          <w:lang w:eastAsia="en-GB"/>
          <w14:ligatures w14:val="standardContextual"/>
        </w:rPr>
        <w:tab/>
      </w:r>
      <w:r>
        <w:rPr>
          <w:noProof/>
        </w:rPr>
        <w:t>Client-triggered or VAL server-triggered location reporting procedure</w:t>
      </w:r>
      <w:r>
        <w:rPr>
          <w:noProof/>
        </w:rPr>
        <w:tab/>
      </w:r>
      <w:r>
        <w:rPr>
          <w:noProof/>
        </w:rPr>
        <w:fldChar w:fldCharType="begin"/>
      </w:r>
      <w:r>
        <w:rPr>
          <w:noProof/>
        </w:rPr>
        <w:instrText xml:space="preserve"> PAGEREF _Toc155355452 \h </w:instrText>
      </w:r>
      <w:r>
        <w:rPr>
          <w:noProof/>
        </w:rPr>
      </w:r>
      <w:r>
        <w:rPr>
          <w:noProof/>
        </w:rPr>
        <w:fldChar w:fldCharType="separate"/>
      </w:r>
      <w:r>
        <w:rPr>
          <w:noProof/>
        </w:rPr>
        <w:t>68</w:t>
      </w:r>
      <w:r>
        <w:rPr>
          <w:noProof/>
        </w:rPr>
        <w:fldChar w:fldCharType="end"/>
      </w:r>
    </w:p>
    <w:p w14:paraId="4EF4CAB5" w14:textId="24BBCE03"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9.3.6</w:t>
      </w:r>
      <w:r>
        <w:rPr>
          <w:rFonts w:asciiTheme="minorHAnsi" w:eastAsiaTheme="minorEastAsia" w:hAnsiTheme="minorHAnsi" w:cstheme="minorBidi"/>
          <w:noProof/>
          <w:kern w:val="2"/>
          <w:sz w:val="22"/>
          <w:szCs w:val="22"/>
          <w:lang w:eastAsia="en-GB"/>
          <w14:ligatures w14:val="standardContextual"/>
        </w:rPr>
        <w:tab/>
      </w:r>
      <w:r>
        <w:rPr>
          <w:noProof/>
          <w:lang w:eastAsia="ko-KR"/>
        </w:rPr>
        <w:t>Location reporting triggers configuration cancel</w:t>
      </w:r>
      <w:r>
        <w:rPr>
          <w:noProof/>
        </w:rPr>
        <w:tab/>
      </w:r>
      <w:r>
        <w:rPr>
          <w:noProof/>
        </w:rPr>
        <w:fldChar w:fldCharType="begin"/>
      </w:r>
      <w:r>
        <w:rPr>
          <w:noProof/>
        </w:rPr>
        <w:instrText xml:space="preserve"> PAGEREF _Toc155355453 \h </w:instrText>
      </w:r>
      <w:r>
        <w:rPr>
          <w:noProof/>
        </w:rPr>
      </w:r>
      <w:r>
        <w:rPr>
          <w:noProof/>
        </w:rPr>
        <w:fldChar w:fldCharType="separate"/>
      </w:r>
      <w:r>
        <w:rPr>
          <w:noProof/>
        </w:rPr>
        <w:t>69</w:t>
      </w:r>
      <w:r>
        <w:rPr>
          <w:noProof/>
        </w:rPr>
        <w:fldChar w:fldCharType="end"/>
      </w:r>
    </w:p>
    <w:p w14:paraId="20114EA2" w14:textId="29B52300"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9.3.7</w:t>
      </w:r>
      <w:r>
        <w:rPr>
          <w:rFonts w:asciiTheme="minorHAnsi" w:eastAsiaTheme="minorEastAsia" w:hAnsiTheme="minorHAnsi" w:cstheme="minorBidi"/>
          <w:noProof/>
          <w:kern w:val="2"/>
          <w:sz w:val="22"/>
          <w:szCs w:val="22"/>
          <w:lang w:eastAsia="en-GB"/>
          <w14:ligatures w14:val="standardContextual"/>
        </w:rPr>
        <w:tab/>
      </w:r>
      <w:r>
        <w:rPr>
          <w:noProof/>
        </w:rPr>
        <w:t>Location information subscription procedure</w:t>
      </w:r>
      <w:r>
        <w:rPr>
          <w:noProof/>
        </w:rPr>
        <w:tab/>
      </w:r>
      <w:r>
        <w:rPr>
          <w:noProof/>
        </w:rPr>
        <w:fldChar w:fldCharType="begin"/>
      </w:r>
      <w:r>
        <w:rPr>
          <w:noProof/>
        </w:rPr>
        <w:instrText xml:space="preserve"> PAGEREF _Toc155355454 \h </w:instrText>
      </w:r>
      <w:r>
        <w:rPr>
          <w:noProof/>
        </w:rPr>
      </w:r>
      <w:r>
        <w:rPr>
          <w:noProof/>
        </w:rPr>
        <w:fldChar w:fldCharType="separate"/>
      </w:r>
      <w:r>
        <w:rPr>
          <w:noProof/>
        </w:rPr>
        <w:t>70</w:t>
      </w:r>
      <w:r>
        <w:rPr>
          <w:noProof/>
        </w:rPr>
        <w:fldChar w:fldCharType="end"/>
      </w:r>
    </w:p>
    <w:p w14:paraId="53025E43" w14:textId="445FB3F4"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9.3.8</w:t>
      </w:r>
      <w:r>
        <w:rPr>
          <w:rFonts w:asciiTheme="minorHAnsi" w:eastAsiaTheme="minorEastAsia" w:hAnsiTheme="minorHAnsi" w:cstheme="minorBidi"/>
          <w:noProof/>
          <w:kern w:val="2"/>
          <w:sz w:val="22"/>
          <w:szCs w:val="22"/>
          <w:lang w:eastAsia="en-GB"/>
          <w14:ligatures w14:val="standardContextual"/>
        </w:rPr>
        <w:tab/>
      </w:r>
      <w:r>
        <w:rPr>
          <w:noProof/>
        </w:rPr>
        <w:t>Event-trigger location information notification procedure</w:t>
      </w:r>
      <w:r>
        <w:rPr>
          <w:noProof/>
        </w:rPr>
        <w:tab/>
      </w:r>
      <w:r>
        <w:rPr>
          <w:noProof/>
        </w:rPr>
        <w:fldChar w:fldCharType="begin"/>
      </w:r>
      <w:r>
        <w:rPr>
          <w:noProof/>
        </w:rPr>
        <w:instrText xml:space="preserve"> PAGEREF _Toc155355455 \h </w:instrText>
      </w:r>
      <w:r>
        <w:rPr>
          <w:noProof/>
        </w:rPr>
      </w:r>
      <w:r>
        <w:rPr>
          <w:noProof/>
        </w:rPr>
        <w:fldChar w:fldCharType="separate"/>
      </w:r>
      <w:r>
        <w:rPr>
          <w:noProof/>
        </w:rPr>
        <w:t>71</w:t>
      </w:r>
      <w:r>
        <w:rPr>
          <w:noProof/>
        </w:rPr>
        <w:fldChar w:fldCharType="end"/>
      </w:r>
    </w:p>
    <w:p w14:paraId="1CE72023" w14:textId="79859AB1"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9.3.9</w:t>
      </w:r>
      <w:r>
        <w:rPr>
          <w:rFonts w:asciiTheme="minorHAnsi" w:eastAsiaTheme="minorEastAsia" w:hAnsiTheme="minorHAnsi" w:cstheme="minorBidi"/>
          <w:noProof/>
          <w:kern w:val="2"/>
          <w:sz w:val="22"/>
          <w:szCs w:val="22"/>
          <w:lang w:eastAsia="en-GB"/>
          <w14:ligatures w14:val="standardContextual"/>
        </w:rPr>
        <w:tab/>
      </w:r>
      <w:r>
        <w:rPr>
          <w:noProof/>
        </w:rPr>
        <w:t>On-demand usage of location information procedure</w:t>
      </w:r>
      <w:r>
        <w:rPr>
          <w:noProof/>
        </w:rPr>
        <w:tab/>
      </w:r>
      <w:r>
        <w:rPr>
          <w:noProof/>
        </w:rPr>
        <w:fldChar w:fldCharType="begin"/>
      </w:r>
      <w:r>
        <w:rPr>
          <w:noProof/>
        </w:rPr>
        <w:instrText xml:space="preserve"> PAGEREF _Toc155355456 \h </w:instrText>
      </w:r>
      <w:r>
        <w:rPr>
          <w:noProof/>
        </w:rPr>
      </w:r>
      <w:r>
        <w:rPr>
          <w:noProof/>
        </w:rPr>
        <w:fldChar w:fldCharType="separate"/>
      </w:r>
      <w:r>
        <w:rPr>
          <w:noProof/>
        </w:rPr>
        <w:t>72</w:t>
      </w:r>
      <w:r>
        <w:rPr>
          <w:noProof/>
        </w:rPr>
        <w:fldChar w:fldCharType="end"/>
      </w:r>
    </w:p>
    <w:p w14:paraId="69C8927D" w14:textId="4983CC5E"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9.3.10</w:t>
      </w:r>
      <w:r>
        <w:rPr>
          <w:rFonts w:asciiTheme="minorHAnsi" w:eastAsiaTheme="minorEastAsia" w:hAnsiTheme="minorHAnsi" w:cstheme="minorBidi"/>
          <w:noProof/>
          <w:kern w:val="2"/>
          <w:sz w:val="22"/>
          <w:szCs w:val="22"/>
          <w:lang w:eastAsia="en-GB"/>
          <w14:ligatures w14:val="standardContextual"/>
        </w:rPr>
        <w:tab/>
      </w:r>
      <w:r>
        <w:rPr>
          <w:noProof/>
        </w:rPr>
        <w:t>Obtaining UE(s) information at a location</w:t>
      </w:r>
      <w:r>
        <w:rPr>
          <w:noProof/>
        </w:rPr>
        <w:tab/>
      </w:r>
      <w:r>
        <w:rPr>
          <w:noProof/>
        </w:rPr>
        <w:fldChar w:fldCharType="begin"/>
      </w:r>
      <w:r>
        <w:rPr>
          <w:noProof/>
        </w:rPr>
        <w:instrText xml:space="preserve"> PAGEREF _Toc155355457 \h </w:instrText>
      </w:r>
      <w:r>
        <w:rPr>
          <w:noProof/>
        </w:rPr>
      </w:r>
      <w:r>
        <w:rPr>
          <w:noProof/>
        </w:rPr>
        <w:fldChar w:fldCharType="separate"/>
      </w:r>
      <w:r>
        <w:rPr>
          <w:noProof/>
        </w:rPr>
        <w:t>73</w:t>
      </w:r>
      <w:r>
        <w:rPr>
          <w:noProof/>
        </w:rPr>
        <w:fldChar w:fldCharType="end"/>
      </w:r>
    </w:p>
    <w:p w14:paraId="4EA8B2F4" w14:textId="3850D47C"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9.3.11</w:t>
      </w:r>
      <w:r>
        <w:rPr>
          <w:rFonts w:asciiTheme="minorHAnsi" w:eastAsiaTheme="minorEastAsia" w:hAnsiTheme="minorHAnsi" w:cstheme="minorBidi"/>
          <w:noProof/>
          <w:kern w:val="2"/>
          <w:sz w:val="22"/>
          <w:szCs w:val="22"/>
          <w:lang w:eastAsia="en-GB"/>
          <w14:ligatures w14:val="standardContextual"/>
        </w:rPr>
        <w:tab/>
      </w:r>
      <w:r>
        <w:rPr>
          <w:noProof/>
        </w:rPr>
        <w:t>Monitoring Location Deviation</w:t>
      </w:r>
      <w:r>
        <w:rPr>
          <w:noProof/>
        </w:rPr>
        <w:tab/>
      </w:r>
      <w:r>
        <w:rPr>
          <w:noProof/>
        </w:rPr>
        <w:fldChar w:fldCharType="begin"/>
      </w:r>
      <w:r>
        <w:rPr>
          <w:noProof/>
        </w:rPr>
        <w:instrText xml:space="preserve"> PAGEREF _Toc155355458 \h </w:instrText>
      </w:r>
      <w:r>
        <w:rPr>
          <w:noProof/>
        </w:rPr>
      </w:r>
      <w:r>
        <w:rPr>
          <w:noProof/>
        </w:rPr>
        <w:fldChar w:fldCharType="separate"/>
      </w:r>
      <w:r>
        <w:rPr>
          <w:noProof/>
        </w:rPr>
        <w:t>73</w:t>
      </w:r>
      <w:r>
        <w:rPr>
          <w:noProof/>
        </w:rPr>
        <w:fldChar w:fldCharType="end"/>
      </w:r>
    </w:p>
    <w:p w14:paraId="38E629E9" w14:textId="275D6BE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9.3.11.1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_Toc155355459 \h </w:instrText>
      </w:r>
      <w:r>
        <w:rPr>
          <w:noProof/>
        </w:rPr>
      </w:r>
      <w:r>
        <w:rPr>
          <w:noProof/>
        </w:rPr>
        <w:fldChar w:fldCharType="separate"/>
      </w:r>
      <w:r>
        <w:rPr>
          <w:noProof/>
        </w:rPr>
        <w:t>73</w:t>
      </w:r>
      <w:r>
        <w:rPr>
          <w:noProof/>
        </w:rPr>
        <w:fldChar w:fldCharType="end"/>
      </w:r>
    </w:p>
    <w:p w14:paraId="70E29F5E" w14:textId="63272B1D"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9.3.11.2</w:t>
      </w:r>
      <w:r>
        <w:rPr>
          <w:rFonts w:asciiTheme="minorHAnsi" w:eastAsiaTheme="minorEastAsia" w:hAnsiTheme="minorHAnsi" w:cstheme="minorBidi"/>
          <w:noProof/>
          <w:kern w:val="2"/>
          <w:sz w:val="22"/>
          <w:szCs w:val="22"/>
          <w:lang w:eastAsia="en-GB"/>
          <w14:ligatures w14:val="standardContextual"/>
        </w:rPr>
        <w:tab/>
      </w:r>
      <w:r>
        <w:rPr>
          <w:noProof/>
        </w:rPr>
        <w:t>Monitoring Location Deviation procedure</w:t>
      </w:r>
      <w:r>
        <w:rPr>
          <w:noProof/>
        </w:rPr>
        <w:tab/>
      </w:r>
      <w:r>
        <w:rPr>
          <w:noProof/>
        </w:rPr>
        <w:fldChar w:fldCharType="begin"/>
      </w:r>
      <w:r>
        <w:rPr>
          <w:noProof/>
        </w:rPr>
        <w:instrText xml:space="preserve"> PAGEREF _Toc155355460 \h </w:instrText>
      </w:r>
      <w:r>
        <w:rPr>
          <w:noProof/>
        </w:rPr>
      </w:r>
      <w:r>
        <w:rPr>
          <w:noProof/>
        </w:rPr>
        <w:fldChar w:fldCharType="separate"/>
      </w:r>
      <w:r>
        <w:rPr>
          <w:noProof/>
        </w:rPr>
        <w:t>73</w:t>
      </w:r>
      <w:r>
        <w:rPr>
          <w:noProof/>
        </w:rPr>
        <w:fldChar w:fldCharType="end"/>
      </w:r>
    </w:p>
    <w:p w14:paraId="4108BD2E" w14:textId="1A65F9FB"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9.3.12</w:t>
      </w:r>
      <w:r>
        <w:rPr>
          <w:rFonts w:asciiTheme="minorHAnsi" w:eastAsiaTheme="minorEastAsia" w:hAnsiTheme="minorHAnsi" w:cstheme="minorBidi"/>
          <w:noProof/>
          <w:kern w:val="2"/>
          <w:sz w:val="22"/>
          <w:szCs w:val="22"/>
          <w:lang w:eastAsia="en-GB"/>
          <w14:ligatures w14:val="standardContextual"/>
        </w:rPr>
        <w:tab/>
      </w:r>
      <w:r>
        <w:rPr>
          <w:noProof/>
        </w:rPr>
        <w:t>Location area monitoring information procedure</w:t>
      </w:r>
      <w:r>
        <w:rPr>
          <w:noProof/>
        </w:rPr>
        <w:tab/>
      </w:r>
      <w:r>
        <w:rPr>
          <w:noProof/>
        </w:rPr>
        <w:fldChar w:fldCharType="begin"/>
      </w:r>
      <w:r>
        <w:rPr>
          <w:noProof/>
        </w:rPr>
        <w:instrText xml:space="preserve"> PAGEREF _Toc155355461 \h </w:instrText>
      </w:r>
      <w:r>
        <w:rPr>
          <w:noProof/>
        </w:rPr>
      </w:r>
      <w:r>
        <w:rPr>
          <w:noProof/>
        </w:rPr>
        <w:fldChar w:fldCharType="separate"/>
      </w:r>
      <w:r>
        <w:rPr>
          <w:noProof/>
        </w:rPr>
        <w:t>75</w:t>
      </w:r>
      <w:r>
        <w:rPr>
          <w:noProof/>
        </w:rPr>
        <w:fldChar w:fldCharType="end"/>
      </w:r>
    </w:p>
    <w:p w14:paraId="074E5413" w14:textId="486B518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9.3.12.1</w:t>
      </w:r>
      <w:r>
        <w:rPr>
          <w:rFonts w:asciiTheme="minorHAnsi" w:eastAsiaTheme="minorEastAsia" w:hAnsiTheme="minorHAnsi" w:cstheme="minorBidi"/>
          <w:noProof/>
          <w:kern w:val="2"/>
          <w:sz w:val="22"/>
          <w:szCs w:val="22"/>
          <w:lang w:eastAsia="en-GB"/>
          <w14:ligatures w14:val="standardContextual"/>
        </w:rPr>
        <w:tab/>
      </w:r>
      <w:r>
        <w:rPr>
          <w:noProof/>
        </w:rPr>
        <w:t>Location area monitoring subscribe procedure</w:t>
      </w:r>
      <w:r>
        <w:rPr>
          <w:noProof/>
        </w:rPr>
        <w:tab/>
      </w:r>
      <w:r>
        <w:rPr>
          <w:noProof/>
        </w:rPr>
        <w:fldChar w:fldCharType="begin"/>
      </w:r>
      <w:r>
        <w:rPr>
          <w:noProof/>
        </w:rPr>
        <w:instrText xml:space="preserve"> PAGEREF _Toc155355462 \h </w:instrText>
      </w:r>
      <w:r>
        <w:rPr>
          <w:noProof/>
        </w:rPr>
      </w:r>
      <w:r>
        <w:rPr>
          <w:noProof/>
        </w:rPr>
        <w:fldChar w:fldCharType="separate"/>
      </w:r>
      <w:r>
        <w:rPr>
          <w:noProof/>
        </w:rPr>
        <w:t>75</w:t>
      </w:r>
      <w:r>
        <w:rPr>
          <w:noProof/>
        </w:rPr>
        <w:fldChar w:fldCharType="end"/>
      </w:r>
    </w:p>
    <w:p w14:paraId="62FBFF84" w14:textId="6026FA4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9.3.12.2</w:t>
      </w:r>
      <w:r>
        <w:rPr>
          <w:rFonts w:asciiTheme="minorHAnsi" w:eastAsiaTheme="minorEastAsia" w:hAnsiTheme="minorHAnsi" w:cstheme="minorBidi"/>
          <w:noProof/>
          <w:kern w:val="2"/>
          <w:sz w:val="22"/>
          <w:szCs w:val="22"/>
          <w:lang w:eastAsia="en-GB"/>
          <w14:ligatures w14:val="standardContextual"/>
        </w:rPr>
        <w:tab/>
      </w:r>
      <w:r>
        <w:rPr>
          <w:noProof/>
        </w:rPr>
        <w:t xml:space="preserve">Location area </w:t>
      </w:r>
      <w:r>
        <w:rPr>
          <w:noProof/>
          <w:lang w:eastAsia="zh-CN"/>
        </w:rPr>
        <w:t xml:space="preserve">monitoring </w:t>
      </w:r>
      <w:r>
        <w:rPr>
          <w:noProof/>
        </w:rPr>
        <w:t>subscribe modify procedure</w:t>
      </w:r>
      <w:r>
        <w:rPr>
          <w:noProof/>
        </w:rPr>
        <w:tab/>
      </w:r>
      <w:r>
        <w:rPr>
          <w:noProof/>
        </w:rPr>
        <w:fldChar w:fldCharType="begin"/>
      </w:r>
      <w:r>
        <w:rPr>
          <w:noProof/>
        </w:rPr>
        <w:instrText xml:space="preserve"> PAGEREF _Toc155355463 \h </w:instrText>
      </w:r>
      <w:r>
        <w:rPr>
          <w:noProof/>
        </w:rPr>
      </w:r>
      <w:r>
        <w:rPr>
          <w:noProof/>
        </w:rPr>
        <w:fldChar w:fldCharType="separate"/>
      </w:r>
      <w:r>
        <w:rPr>
          <w:noProof/>
        </w:rPr>
        <w:t>76</w:t>
      </w:r>
      <w:r>
        <w:rPr>
          <w:noProof/>
        </w:rPr>
        <w:fldChar w:fldCharType="end"/>
      </w:r>
    </w:p>
    <w:p w14:paraId="78866801" w14:textId="72169CC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9.3.12.3</w:t>
      </w:r>
      <w:r>
        <w:rPr>
          <w:rFonts w:asciiTheme="minorHAnsi" w:eastAsiaTheme="minorEastAsia" w:hAnsiTheme="minorHAnsi" w:cstheme="minorBidi"/>
          <w:noProof/>
          <w:kern w:val="2"/>
          <w:sz w:val="22"/>
          <w:szCs w:val="22"/>
          <w:lang w:eastAsia="en-GB"/>
          <w14:ligatures w14:val="standardContextual"/>
        </w:rPr>
        <w:tab/>
      </w:r>
      <w:r>
        <w:rPr>
          <w:noProof/>
        </w:rPr>
        <w:t xml:space="preserve">Location area </w:t>
      </w:r>
      <w:r>
        <w:rPr>
          <w:noProof/>
          <w:lang w:eastAsia="zh-CN"/>
        </w:rPr>
        <w:t xml:space="preserve">monitoring </w:t>
      </w:r>
      <w:r>
        <w:rPr>
          <w:noProof/>
        </w:rPr>
        <w:t>unsubscribe procedure</w:t>
      </w:r>
      <w:r>
        <w:rPr>
          <w:noProof/>
        </w:rPr>
        <w:tab/>
      </w:r>
      <w:r>
        <w:rPr>
          <w:noProof/>
        </w:rPr>
        <w:fldChar w:fldCharType="begin"/>
      </w:r>
      <w:r>
        <w:rPr>
          <w:noProof/>
        </w:rPr>
        <w:instrText xml:space="preserve"> PAGEREF _Toc155355464 \h </w:instrText>
      </w:r>
      <w:r>
        <w:rPr>
          <w:noProof/>
        </w:rPr>
      </w:r>
      <w:r>
        <w:rPr>
          <w:noProof/>
        </w:rPr>
        <w:fldChar w:fldCharType="separate"/>
      </w:r>
      <w:r>
        <w:rPr>
          <w:noProof/>
        </w:rPr>
        <w:t>76</w:t>
      </w:r>
      <w:r>
        <w:rPr>
          <w:noProof/>
        </w:rPr>
        <w:fldChar w:fldCharType="end"/>
      </w:r>
    </w:p>
    <w:p w14:paraId="5750F4A2" w14:textId="287D35E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9.3.12.4</w:t>
      </w:r>
      <w:r>
        <w:rPr>
          <w:rFonts w:asciiTheme="minorHAnsi" w:eastAsiaTheme="minorEastAsia" w:hAnsiTheme="minorHAnsi" w:cstheme="minorBidi"/>
          <w:noProof/>
          <w:kern w:val="2"/>
          <w:sz w:val="22"/>
          <w:szCs w:val="22"/>
          <w:lang w:eastAsia="en-GB"/>
          <w14:ligatures w14:val="standardContextual"/>
        </w:rPr>
        <w:tab/>
      </w:r>
      <w:r>
        <w:rPr>
          <w:noProof/>
        </w:rPr>
        <w:t xml:space="preserve">Location area </w:t>
      </w:r>
      <w:r>
        <w:rPr>
          <w:noProof/>
          <w:lang w:eastAsia="zh-CN"/>
        </w:rPr>
        <w:t xml:space="preserve">monitoring </w:t>
      </w:r>
      <w:r>
        <w:rPr>
          <w:noProof/>
        </w:rPr>
        <w:t>notification procedure</w:t>
      </w:r>
      <w:r>
        <w:rPr>
          <w:noProof/>
        </w:rPr>
        <w:tab/>
      </w:r>
      <w:r>
        <w:rPr>
          <w:noProof/>
        </w:rPr>
        <w:fldChar w:fldCharType="begin"/>
      </w:r>
      <w:r>
        <w:rPr>
          <w:noProof/>
        </w:rPr>
        <w:instrText xml:space="preserve"> PAGEREF _Toc155355465 \h </w:instrText>
      </w:r>
      <w:r>
        <w:rPr>
          <w:noProof/>
        </w:rPr>
      </w:r>
      <w:r>
        <w:rPr>
          <w:noProof/>
        </w:rPr>
        <w:fldChar w:fldCharType="separate"/>
      </w:r>
      <w:r>
        <w:rPr>
          <w:noProof/>
        </w:rPr>
        <w:t>77</w:t>
      </w:r>
      <w:r>
        <w:rPr>
          <w:noProof/>
        </w:rPr>
        <w:fldChar w:fldCharType="end"/>
      </w:r>
    </w:p>
    <w:p w14:paraId="57C5D7DF" w14:textId="46D34014"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9.3.13</w:t>
      </w:r>
      <w:r>
        <w:rPr>
          <w:rFonts w:asciiTheme="minorHAnsi" w:eastAsiaTheme="minorEastAsia" w:hAnsiTheme="minorHAnsi" w:cstheme="minorBidi"/>
          <w:noProof/>
          <w:kern w:val="2"/>
          <w:sz w:val="22"/>
          <w:szCs w:val="22"/>
          <w:lang w:eastAsia="en-GB"/>
          <w14:ligatures w14:val="standardContextual"/>
        </w:rPr>
        <w:tab/>
      </w:r>
      <w:r>
        <w:rPr>
          <w:noProof/>
        </w:rPr>
        <w:t>VAL Service Area configuration</w:t>
      </w:r>
      <w:r>
        <w:rPr>
          <w:noProof/>
        </w:rPr>
        <w:tab/>
      </w:r>
      <w:r>
        <w:rPr>
          <w:noProof/>
        </w:rPr>
        <w:fldChar w:fldCharType="begin"/>
      </w:r>
      <w:r>
        <w:rPr>
          <w:noProof/>
        </w:rPr>
        <w:instrText xml:space="preserve"> PAGEREF _Toc155355466 \h </w:instrText>
      </w:r>
      <w:r>
        <w:rPr>
          <w:noProof/>
        </w:rPr>
      </w:r>
      <w:r>
        <w:rPr>
          <w:noProof/>
        </w:rPr>
        <w:fldChar w:fldCharType="separate"/>
      </w:r>
      <w:r>
        <w:rPr>
          <w:noProof/>
        </w:rPr>
        <w:t>77</w:t>
      </w:r>
      <w:r>
        <w:rPr>
          <w:noProof/>
        </w:rPr>
        <w:fldChar w:fldCharType="end"/>
      </w:r>
    </w:p>
    <w:p w14:paraId="5BF76ADD" w14:textId="18BDD18D"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9.3.13.1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_Toc155355467 \h </w:instrText>
      </w:r>
      <w:r>
        <w:rPr>
          <w:noProof/>
        </w:rPr>
      </w:r>
      <w:r>
        <w:rPr>
          <w:noProof/>
        </w:rPr>
        <w:fldChar w:fldCharType="separate"/>
      </w:r>
      <w:r>
        <w:rPr>
          <w:noProof/>
        </w:rPr>
        <w:t>77</w:t>
      </w:r>
      <w:r>
        <w:rPr>
          <w:noProof/>
        </w:rPr>
        <w:fldChar w:fldCharType="end"/>
      </w:r>
    </w:p>
    <w:p w14:paraId="3DCB8CDB" w14:textId="636021C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9.3.13.2</w:t>
      </w:r>
      <w:r>
        <w:rPr>
          <w:rFonts w:asciiTheme="minorHAnsi" w:eastAsiaTheme="minorEastAsia" w:hAnsiTheme="minorHAnsi" w:cstheme="minorBidi"/>
          <w:noProof/>
          <w:kern w:val="2"/>
          <w:sz w:val="22"/>
          <w:szCs w:val="22"/>
          <w:lang w:eastAsia="en-GB"/>
          <w14:ligatures w14:val="standardContextual"/>
        </w:rPr>
        <w:tab/>
      </w:r>
      <w:r>
        <w:rPr>
          <w:noProof/>
        </w:rPr>
        <w:t>Configure VAL service area identifier procedure</w:t>
      </w:r>
      <w:r>
        <w:rPr>
          <w:noProof/>
        </w:rPr>
        <w:tab/>
      </w:r>
      <w:r>
        <w:rPr>
          <w:noProof/>
        </w:rPr>
        <w:fldChar w:fldCharType="begin"/>
      </w:r>
      <w:r>
        <w:rPr>
          <w:noProof/>
        </w:rPr>
        <w:instrText xml:space="preserve"> PAGEREF _Toc155355468 \h </w:instrText>
      </w:r>
      <w:r>
        <w:rPr>
          <w:noProof/>
        </w:rPr>
      </w:r>
      <w:r>
        <w:rPr>
          <w:noProof/>
        </w:rPr>
        <w:fldChar w:fldCharType="separate"/>
      </w:r>
      <w:r>
        <w:rPr>
          <w:noProof/>
        </w:rPr>
        <w:t>77</w:t>
      </w:r>
      <w:r>
        <w:rPr>
          <w:noProof/>
        </w:rPr>
        <w:fldChar w:fldCharType="end"/>
      </w:r>
    </w:p>
    <w:p w14:paraId="44E78EF7" w14:textId="1673996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9.3.13.3</w:t>
      </w:r>
      <w:r>
        <w:rPr>
          <w:rFonts w:asciiTheme="minorHAnsi" w:eastAsiaTheme="minorEastAsia" w:hAnsiTheme="minorHAnsi" w:cstheme="minorBidi"/>
          <w:noProof/>
          <w:kern w:val="2"/>
          <w:sz w:val="22"/>
          <w:szCs w:val="22"/>
          <w:lang w:eastAsia="en-GB"/>
          <w14:ligatures w14:val="standardContextual"/>
        </w:rPr>
        <w:tab/>
      </w:r>
      <w:r>
        <w:rPr>
          <w:noProof/>
        </w:rPr>
        <w:t>Obtain VAL service area identifier procedure</w:t>
      </w:r>
      <w:r>
        <w:rPr>
          <w:noProof/>
        </w:rPr>
        <w:tab/>
      </w:r>
      <w:r>
        <w:rPr>
          <w:noProof/>
        </w:rPr>
        <w:fldChar w:fldCharType="begin"/>
      </w:r>
      <w:r>
        <w:rPr>
          <w:noProof/>
        </w:rPr>
        <w:instrText xml:space="preserve"> PAGEREF _Toc155355469 \h </w:instrText>
      </w:r>
      <w:r>
        <w:rPr>
          <w:noProof/>
        </w:rPr>
      </w:r>
      <w:r>
        <w:rPr>
          <w:noProof/>
        </w:rPr>
        <w:fldChar w:fldCharType="separate"/>
      </w:r>
      <w:r>
        <w:rPr>
          <w:noProof/>
        </w:rPr>
        <w:t>78</w:t>
      </w:r>
      <w:r>
        <w:rPr>
          <w:noProof/>
        </w:rPr>
        <w:fldChar w:fldCharType="end"/>
      </w:r>
    </w:p>
    <w:p w14:paraId="026478AB" w14:textId="0392C55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9.3.13.4</w:t>
      </w:r>
      <w:r>
        <w:rPr>
          <w:rFonts w:asciiTheme="minorHAnsi" w:eastAsiaTheme="minorEastAsia" w:hAnsiTheme="minorHAnsi" w:cstheme="minorBidi"/>
          <w:noProof/>
          <w:kern w:val="2"/>
          <w:sz w:val="22"/>
          <w:szCs w:val="22"/>
          <w:lang w:eastAsia="en-GB"/>
          <w14:ligatures w14:val="standardContextual"/>
        </w:rPr>
        <w:tab/>
      </w:r>
      <w:r>
        <w:rPr>
          <w:noProof/>
        </w:rPr>
        <w:t>Update VAL service area identifier procedure</w:t>
      </w:r>
      <w:r>
        <w:rPr>
          <w:noProof/>
        </w:rPr>
        <w:tab/>
      </w:r>
      <w:r>
        <w:rPr>
          <w:noProof/>
        </w:rPr>
        <w:fldChar w:fldCharType="begin"/>
      </w:r>
      <w:r>
        <w:rPr>
          <w:noProof/>
        </w:rPr>
        <w:instrText xml:space="preserve"> PAGEREF _Toc155355470 \h </w:instrText>
      </w:r>
      <w:r>
        <w:rPr>
          <w:noProof/>
        </w:rPr>
      </w:r>
      <w:r>
        <w:rPr>
          <w:noProof/>
        </w:rPr>
        <w:fldChar w:fldCharType="separate"/>
      </w:r>
      <w:r>
        <w:rPr>
          <w:noProof/>
        </w:rPr>
        <w:t>78</w:t>
      </w:r>
      <w:r>
        <w:rPr>
          <w:noProof/>
        </w:rPr>
        <w:fldChar w:fldCharType="end"/>
      </w:r>
    </w:p>
    <w:p w14:paraId="6375F0EA" w14:textId="49F9BDC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9.3.13.5</w:t>
      </w:r>
      <w:r>
        <w:rPr>
          <w:rFonts w:asciiTheme="minorHAnsi" w:eastAsiaTheme="minorEastAsia" w:hAnsiTheme="minorHAnsi" w:cstheme="minorBidi"/>
          <w:noProof/>
          <w:kern w:val="2"/>
          <w:sz w:val="22"/>
          <w:szCs w:val="22"/>
          <w:lang w:eastAsia="en-GB"/>
          <w14:ligatures w14:val="standardContextual"/>
        </w:rPr>
        <w:tab/>
      </w:r>
      <w:r>
        <w:rPr>
          <w:noProof/>
        </w:rPr>
        <w:t>Delete VAL service area identifier procedure</w:t>
      </w:r>
      <w:r>
        <w:rPr>
          <w:noProof/>
        </w:rPr>
        <w:tab/>
      </w:r>
      <w:r>
        <w:rPr>
          <w:noProof/>
        </w:rPr>
        <w:fldChar w:fldCharType="begin"/>
      </w:r>
      <w:r>
        <w:rPr>
          <w:noProof/>
        </w:rPr>
        <w:instrText xml:space="preserve"> PAGEREF _Toc155355471 \h </w:instrText>
      </w:r>
      <w:r>
        <w:rPr>
          <w:noProof/>
        </w:rPr>
      </w:r>
      <w:r>
        <w:rPr>
          <w:noProof/>
        </w:rPr>
        <w:fldChar w:fldCharType="separate"/>
      </w:r>
      <w:r>
        <w:rPr>
          <w:noProof/>
        </w:rPr>
        <w:t>79</w:t>
      </w:r>
      <w:r>
        <w:rPr>
          <w:noProof/>
        </w:rPr>
        <w:fldChar w:fldCharType="end"/>
      </w:r>
    </w:p>
    <w:p w14:paraId="3EA83513" w14:textId="0DB198F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9.3.13.6</w:t>
      </w:r>
      <w:r>
        <w:rPr>
          <w:rFonts w:asciiTheme="minorHAnsi" w:eastAsiaTheme="minorEastAsia" w:hAnsiTheme="minorHAnsi" w:cstheme="minorBidi"/>
          <w:noProof/>
          <w:kern w:val="2"/>
          <w:sz w:val="22"/>
          <w:szCs w:val="22"/>
          <w:lang w:eastAsia="en-GB"/>
          <w14:ligatures w14:val="standardContextual"/>
        </w:rPr>
        <w:tab/>
      </w:r>
      <w:r>
        <w:rPr>
          <w:noProof/>
        </w:rPr>
        <w:t>VAL service area identifier subscribe procedure</w:t>
      </w:r>
      <w:r>
        <w:rPr>
          <w:noProof/>
        </w:rPr>
        <w:tab/>
      </w:r>
      <w:r>
        <w:rPr>
          <w:noProof/>
        </w:rPr>
        <w:fldChar w:fldCharType="begin"/>
      </w:r>
      <w:r>
        <w:rPr>
          <w:noProof/>
        </w:rPr>
        <w:instrText xml:space="preserve"> PAGEREF _Toc155355472 \h </w:instrText>
      </w:r>
      <w:r>
        <w:rPr>
          <w:noProof/>
        </w:rPr>
      </w:r>
      <w:r>
        <w:rPr>
          <w:noProof/>
        </w:rPr>
        <w:fldChar w:fldCharType="separate"/>
      </w:r>
      <w:r>
        <w:rPr>
          <w:noProof/>
        </w:rPr>
        <w:t>80</w:t>
      </w:r>
      <w:r>
        <w:rPr>
          <w:noProof/>
        </w:rPr>
        <w:fldChar w:fldCharType="end"/>
      </w:r>
    </w:p>
    <w:p w14:paraId="5608F23E" w14:textId="41E9063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9.3.13.7</w:t>
      </w:r>
      <w:r>
        <w:rPr>
          <w:rFonts w:asciiTheme="minorHAnsi" w:eastAsiaTheme="minorEastAsia" w:hAnsiTheme="minorHAnsi" w:cstheme="minorBidi"/>
          <w:noProof/>
          <w:kern w:val="2"/>
          <w:sz w:val="22"/>
          <w:szCs w:val="22"/>
          <w:lang w:eastAsia="en-GB"/>
          <w14:ligatures w14:val="standardContextual"/>
        </w:rPr>
        <w:tab/>
      </w:r>
      <w:r>
        <w:rPr>
          <w:noProof/>
        </w:rPr>
        <w:t>VAL service area identifier notify procedure</w:t>
      </w:r>
      <w:r>
        <w:rPr>
          <w:noProof/>
        </w:rPr>
        <w:tab/>
      </w:r>
      <w:r>
        <w:rPr>
          <w:noProof/>
        </w:rPr>
        <w:fldChar w:fldCharType="begin"/>
      </w:r>
      <w:r>
        <w:rPr>
          <w:noProof/>
        </w:rPr>
        <w:instrText xml:space="preserve"> PAGEREF _Toc155355473 \h </w:instrText>
      </w:r>
      <w:r>
        <w:rPr>
          <w:noProof/>
        </w:rPr>
      </w:r>
      <w:r>
        <w:rPr>
          <w:noProof/>
        </w:rPr>
        <w:fldChar w:fldCharType="separate"/>
      </w:r>
      <w:r>
        <w:rPr>
          <w:noProof/>
        </w:rPr>
        <w:t>80</w:t>
      </w:r>
      <w:r>
        <w:rPr>
          <w:noProof/>
        </w:rPr>
        <w:fldChar w:fldCharType="end"/>
      </w:r>
    </w:p>
    <w:p w14:paraId="30421448" w14:textId="4EDED1B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9.3.13.8</w:t>
      </w:r>
      <w:r>
        <w:rPr>
          <w:rFonts w:asciiTheme="minorHAnsi" w:eastAsiaTheme="minorEastAsia" w:hAnsiTheme="minorHAnsi" w:cstheme="minorBidi"/>
          <w:noProof/>
          <w:kern w:val="2"/>
          <w:sz w:val="22"/>
          <w:szCs w:val="22"/>
          <w:lang w:eastAsia="en-GB"/>
          <w14:ligatures w14:val="standardContextual"/>
        </w:rPr>
        <w:tab/>
      </w:r>
      <w:r>
        <w:rPr>
          <w:noProof/>
        </w:rPr>
        <w:t>VAL service area identifier unsubscribe procedure</w:t>
      </w:r>
      <w:r>
        <w:rPr>
          <w:noProof/>
        </w:rPr>
        <w:tab/>
      </w:r>
      <w:r>
        <w:rPr>
          <w:noProof/>
        </w:rPr>
        <w:fldChar w:fldCharType="begin"/>
      </w:r>
      <w:r>
        <w:rPr>
          <w:noProof/>
        </w:rPr>
        <w:instrText xml:space="preserve"> PAGEREF _Toc155355474 \h </w:instrText>
      </w:r>
      <w:r>
        <w:rPr>
          <w:noProof/>
        </w:rPr>
      </w:r>
      <w:r>
        <w:rPr>
          <w:noProof/>
        </w:rPr>
        <w:fldChar w:fldCharType="separate"/>
      </w:r>
      <w:r>
        <w:rPr>
          <w:noProof/>
        </w:rPr>
        <w:t>81</w:t>
      </w:r>
      <w:r>
        <w:rPr>
          <w:noProof/>
        </w:rPr>
        <w:fldChar w:fldCharType="end"/>
      </w:r>
    </w:p>
    <w:p w14:paraId="7210ED3D" w14:textId="52D655A0"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9.3.13.9</w:t>
      </w:r>
      <w:r>
        <w:rPr>
          <w:rFonts w:asciiTheme="minorHAnsi" w:eastAsiaTheme="minorEastAsia" w:hAnsiTheme="minorHAnsi" w:cstheme="minorBidi"/>
          <w:noProof/>
          <w:kern w:val="2"/>
          <w:sz w:val="22"/>
          <w:szCs w:val="22"/>
          <w:lang w:eastAsia="en-GB"/>
          <w14:ligatures w14:val="standardContextual"/>
        </w:rPr>
        <w:tab/>
      </w:r>
      <w:r>
        <w:rPr>
          <w:noProof/>
        </w:rPr>
        <w:t>VAL service area identifier subscription update procedure</w:t>
      </w:r>
      <w:r>
        <w:rPr>
          <w:noProof/>
        </w:rPr>
        <w:tab/>
      </w:r>
      <w:r>
        <w:rPr>
          <w:noProof/>
        </w:rPr>
        <w:fldChar w:fldCharType="begin"/>
      </w:r>
      <w:r>
        <w:rPr>
          <w:noProof/>
        </w:rPr>
        <w:instrText xml:space="preserve"> PAGEREF _Toc155355475 \h </w:instrText>
      </w:r>
      <w:r>
        <w:rPr>
          <w:noProof/>
        </w:rPr>
      </w:r>
      <w:r>
        <w:rPr>
          <w:noProof/>
        </w:rPr>
        <w:fldChar w:fldCharType="separate"/>
      </w:r>
      <w:r>
        <w:rPr>
          <w:noProof/>
        </w:rPr>
        <w:t>81</w:t>
      </w:r>
      <w:r>
        <w:rPr>
          <w:noProof/>
        </w:rPr>
        <w:fldChar w:fldCharType="end"/>
      </w:r>
    </w:p>
    <w:p w14:paraId="0E6A2A42" w14:textId="406CAEA1"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9.3.14</w:t>
      </w:r>
      <w:r>
        <w:rPr>
          <w:rFonts w:asciiTheme="minorHAnsi" w:eastAsiaTheme="minorEastAsia" w:hAnsiTheme="minorHAnsi" w:cstheme="minorBidi"/>
          <w:noProof/>
          <w:kern w:val="2"/>
          <w:sz w:val="22"/>
          <w:szCs w:val="22"/>
          <w:lang w:eastAsia="en-GB"/>
          <w14:ligatures w14:val="standardContextual"/>
        </w:rPr>
        <w:tab/>
      </w:r>
      <w:r>
        <w:rPr>
          <w:noProof/>
          <w:lang w:eastAsia="zh-CN"/>
        </w:rPr>
        <w:t>Location profiling for supporting location service enablement</w:t>
      </w:r>
      <w:r>
        <w:rPr>
          <w:noProof/>
        </w:rPr>
        <w:tab/>
      </w:r>
      <w:r>
        <w:rPr>
          <w:noProof/>
        </w:rPr>
        <w:fldChar w:fldCharType="begin"/>
      </w:r>
      <w:r>
        <w:rPr>
          <w:noProof/>
        </w:rPr>
        <w:instrText xml:space="preserve"> PAGEREF _Toc155355476 \h </w:instrText>
      </w:r>
      <w:r>
        <w:rPr>
          <w:noProof/>
        </w:rPr>
      </w:r>
      <w:r>
        <w:rPr>
          <w:noProof/>
        </w:rPr>
        <w:fldChar w:fldCharType="separate"/>
      </w:r>
      <w:r>
        <w:rPr>
          <w:noProof/>
        </w:rPr>
        <w:t>82</w:t>
      </w:r>
      <w:r>
        <w:rPr>
          <w:noProof/>
        </w:rPr>
        <w:fldChar w:fldCharType="end"/>
      </w:r>
    </w:p>
    <w:p w14:paraId="19E3EB70" w14:textId="2CAD49D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w:t>
      </w:r>
      <w:r>
        <w:rPr>
          <w:noProof/>
          <w:lang w:eastAsia="zh-CN"/>
        </w:rPr>
        <w:t>3</w:t>
      </w:r>
      <w:r>
        <w:rPr>
          <w:noProof/>
        </w:rPr>
        <w:t>.14</w:t>
      </w:r>
      <w:r>
        <w:rPr>
          <w:noProof/>
          <w:lang w:eastAsia="zh-CN"/>
        </w:rPr>
        <w:t>.</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Location profiling</w:t>
      </w:r>
      <w:r>
        <w:rPr>
          <w:noProof/>
        </w:rPr>
        <w:tab/>
      </w:r>
      <w:r>
        <w:rPr>
          <w:noProof/>
        </w:rPr>
        <w:fldChar w:fldCharType="begin"/>
      </w:r>
      <w:r>
        <w:rPr>
          <w:noProof/>
        </w:rPr>
        <w:instrText xml:space="preserve"> PAGEREF _Toc155355477 \h </w:instrText>
      </w:r>
      <w:r>
        <w:rPr>
          <w:noProof/>
        </w:rPr>
      </w:r>
      <w:r>
        <w:rPr>
          <w:noProof/>
        </w:rPr>
        <w:fldChar w:fldCharType="separate"/>
      </w:r>
      <w:r>
        <w:rPr>
          <w:noProof/>
        </w:rPr>
        <w:t>82</w:t>
      </w:r>
      <w:r>
        <w:rPr>
          <w:noProof/>
        </w:rPr>
        <w:fldChar w:fldCharType="end"/>
      </w:r>
    </w:p>
    <w:p w14:paraId="57CBE9C6" w14:textId="75F948E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w:t>
      </w:r>
      <w:r>
        <w:rPr>
          <w:noProof/>
          <w:lang w:eastAsia="zh-CN"/>
        </w:rPr>
        <w:t>3</w:t>
      </w:r>
      <w:r>
        <w:rPr>
          <w:noProof/>
        </w:rPr>
        <w:t>.14</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 of Location profiling for location service</w:t>
      </w:r>
      <w:r>
        <w:rPr>
          <w:noProof/>
        </w:rPr>
        <w:tab/>
      </w:r>
      <w:r>
        <w:rPr>
          <w:noProof/>
        </w:rPr>
        <w:fldChar w:fldCharType="begin"/>
      </w:r>
      <w:r>
        <w:rPr>
          <w:noProof/>
        </w:rPr>
        <w:instrText xml:space="preserve"> PAGEREF _Toc155355478 \h </w:instrText>
      </w:r>
      <w:r>
        <w:rPr>
          <w:noProof/>
        </w:rPr>
      </w:r>
      <w:r>
        <w:rPr>
          <w:noProof/>
        </w:rPr>
        <w:fldChar w:fldCharType="separate"/>
      </w:r>
      <w:r>
        <w:rPr>
          <w:noProof/>
        </w:rPr>
        <w:t>82</w:t>
      </w:r>
      <w:r>
        <w:rPr>
          <w:noProof/>
        </w:rPr>
        <w:fldChar w:fldCharType="end"/>
      </w:r>
    </w:p>
    <w:p w14:paraId="44D432B6" w14:textId="09EEF721"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.15</w:t>
      </w:r>
      <w:r>
        <w:rPr>
          <w:rFonts w:asciiTheme="minorHAnsi" w:eastAsiaTheme="minorEastAsia" w:hAnsiTheme="minorHAnsi" w:cstheme="minorBidi"/>
          <w:noProof/>
          <w:kern w:val="2"/>
          <w:sz w:val="22"/>
          <w:szCs w:val="22"/>
          <w:lang w:eastAsia="en-GB"/>
          <w14:ligatures w14:val="standardContextual"/>
        </w:rPr>
        <w:tab/>
      </w:r>
      <w:r>
        <w:rPr>
          <w:noProof/>
          <w:lang w:eastAsia="zh-CN"/>
        </w:rPr>
        <w:t>Location service registration procedure</w:t>
      </w:r>
      <w:r>
        <w:rPr>
          <w:noProof/>
        </w:rPr>
        <w:tab/>
      </w:r>
      <w:r>
        <w:rPr>
          <w:noProof/>
        </w:rPr>
        <w:fldChar w:fldCharType="begin"/>
      </w:r>
      <w:r>
        <w:rPr>
          <w:noProof/>
        </w:rPr>
        <w:instrText xml:space="preserve"> PAGEREF _Toc155355479 \h </w:instrText>
      </w:r>
      <w:r>
        <w:rPr>
          <w:noProof/>
        </w:rPr>
      </w:r>
      <w:r>
        <w:rPr>
          <w:noProof/>
        </w:rPr>
        <w:fldChar w:fldCharType="separate"/>
      </w:r>
      <w:r>
        <w:rPr>
          <w:noProof/>
        </w:rPr>
        <w:t>83</w:t>
      </w:r>
      <w:r>
        <w:rPr>
          <w:noProof/>
        </w:rPr>
        <w:fldChar w:fldCharType="end"/>
      </w:r>
    </w:p>
    <w:p w14:paraId="1BAA4B88" w14:textId="0714A792"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9.3.16</w:t>
      </w:r>
      <w:r>
        <w:rPr>
          <w:rFonts w:asciiTheme="minorHAnsi" w:eastAsiaTheme="minorEastAsia" w:hAnsiTheme="minorHAnsi" w:cstheme="minorBidi"/>
          <w:noProof/>
          <w:kern w:val="2"/>
          <w:sz w:val="22"/>
          <w:szCs w:val="22"/>
          <w:lang w:eastAsia="en-GB"/>
          <w14:ligatures w14:val="standardContextual"/>
        </w:rPr>
        <w:tab/>
      </w:r>
      <w:r>
        <w:rPr>
          <w:noProof/>
        </w:rPr>
        <w:t xml:space="preserve">Location </w:t>
      </w:r>
      <w:r>
        <w:rPr>
          <w:noProof/>
          <w:lang w:eastAsia="zh-CN"/>
        </w:rPr>
        <w:t xml:space="preserve">information </w:t>
      </w:r>
      <w:r>
        <w:rPr>
          <w:noProof/>
        </w:rPr>
        <w:t>unsubscribe procedure</w:t>
      </w:r>
      <w:r>
        <w:rPr>
          <w:noProof/>
        </w:rPr>
        <w:tab/>
      </w:r>
      <w:r>
        <w:rPr>
          <w:noProof/>
        </w:rPr>
        <w:fldChar w:fldCharType="begin"/>
      </w:r>
      <w:r>
        <w:rPr>
          <w:noProof/>
        </w:rPr>
        <w:instrText xml:space="preserve"> PAGEREF _Toc155355480 \h </w:instrText>
      </w:r>
      <w:r>
        <w:rPr>
          <w:noProof/>
        </w:rPr>
      </w:r>
      <w:r>
        <w:rPr>
          <w:noProof/>
        </w:rPr>
        <w:fldChar w:fldCharType="separate"/>
      </w:r>
      <w:r>
        <w:rPr>
          <w:noProof/>
        </w:rPr>
        <w:t>83</w:t>
      </w:r>
      <w:r>
        <w:rPr>
          <w:noProof/>
        </w:rPr>
        <w:fldChar w:fldCharType="end"/>
      </w:r>
    </w:p>
    <w:p w14:paraId="6F206AF5" w14:textId="70C4BDB9"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9.3.</w:t>
      </w:r>
      <w:r>
        <w:rPr>
          <w:noProof/>
          <w:lang w:eastAsia="zh-CN"/>
        </w:rPr>
        <w:t>17</w:t>
      </w:r>
      <w:r>
        <w:rPr>
          <w:rFonts w:asciiTheme="minorHAnsi" w:eastAsiaTheme="minorEastAsia" w:hAnsiTheme="minorHAnsi" w:cstheme="minorBidi"/>
          <w:noProof/>
          <w:kern w:val="2"/>
          <w:sz w:val="22"/>
          <w:szCs w:val="22"/>
          <w:lang w:eastAsia="en-GB"/>
          <w14:ligatures w14:val="standardContextual"/>
        </w:rPr>
        <w:tab/>
      </w:r>
      <w:r>
        <w:rPr>
          <w:noProof/>
          <w:lang w:eastAsia="zh-CN"/>
        </w:rPr>
        <w:t xml:space="preserve">Monitor location </w:t>
      </w:r>
      <w:r>
        <w:rPr>
          <w:noProof/>
        </w:rPr>
        <w:t>unsubscribe procedure</w:t>
      </w:r>
      <w:r>
        <w:rPr>
          <w:noProof/>
        </w:rPr>
        <w:tab/>
      </w:r>
      <w:r>
        <w:rPr>
          <w:noProof/>
        </w:rPr>
        <w:fldChar w:fldCharType="begin"/>
      </w:r>
      <w:r>
        <w:rPr>
          <w:noProof/>
        </w:rPr>
        <w:instrText xml:space="preserve"> PAGEREF _Toc155355481 \h </w:instrText>
      </w:r>
      <w:r>
        <w:rPr>
          <w:noProof/>
        </w:rPr>
      </w:r>
      <w:r>
        <w:rPr>
          <w:noProof/>
        </w:rPr>
        <w:fldChar w:fldCharType="separate"/>
      </w:r>
      <w:r>
        <w:rPr>
          <w:noProof/>
        </w:rPr>
        <w:t>84</w:t>
      </w:r>
      <w:r>
        <w:rPr>
          <w:noProof/>
        </w:rPr>
        <w:fldChar w:fldCharType="end"/>
      </w:r>
    </w:p>
    <w:p w14:paraId="49B42EF1" w14:textId="469C7892"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w:t>
      </w:r>
      <w:r>
        <w:rPr>
          <w:noProof/>
          <w:lang w:eastAsia="zh-CN"/>
        </w:rPr>
        <w:t>18</w:t>
      </w:r>
      <w:r>
        <w:rPr>
          <w:rFonts w:asciiTheme="minorHAnsi" w:eastAsiaTheme="minorEastAsia" w:hAnsiTheme="minorHAnsi" w:cstheme="minorBidi"/>
          <w:noProof/>
          <w:kern w:val="2"/>
          <w:sz w:val="22"/>
          <w:szCs w:val="22"/>
          <w:lang w:eastAsia="en-GB"/>
          <w14:ligatures w14:val="standardContextual"/>
        </w:rPr>
        <w:tab/>
      </w:r>
      <w:r>
        <w:rPr>
          <w:noProof/>
          <w:lang w:eastAsia="zh-CN"/>
        </w:rPr>
        <w:t>Location service registration update procedure</w:t>
      </w:r>
      <w:r>
        <w:rPr>
          <w:noProof/>
        </w:rPr>
        <w:tab/>
      </w:r>
      <w:r>
        <w:rPr>
          <w:noProof/>
        </w:rPr>
        <w:fldChar w:fldCharType="begin"/>
      </w:r>
      <w:r>
        <w:rPr>
          <w:noProof/>
        </w:rPr>
        <w:instrText xml:space="preserve"> PAGEREF _Toc155355482 \h </w:instrText>
      </w:r>
      <w:r>
        <w:rPr>
          <w:noProof/>
        </w:rPr>
      </w:r>
      <w:r>
        <w:rPr>
          <w:noProof/>
        </w:rPr>
        <w:fldChar w:fldCharType="separate"/>
      </w:r>
      <w:r>
        <w:rPr>
          <w:noProof/>
        </w:rPr>
        <w:t>84</w:t>
      </w:r>
      <w:r>
        <w:rPr>
          <w:noProof/>
        </w:rPr>
        <w:fldChar w:fldCharType="end"/>
      </w:r>
    </w:p>
    <w:p w14:paraId="2079A9CC" w14:textId="1BCBD622"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.19</w:t>
      </w:r>
      <w:r>
        <w:rPr>
          <w:rFonts w:asciiTheme="minorHAnsi" w:eastAsiaTheme="minorEastAsia" w:hAnsiTheme="minorHAnsi" w:cstheme="minorBidi"/>
          <w:noProof/>
          <w:kern w:val="2"/>
          <w:sz w:val="22"/>
          <w:szCs w:val="22"/>
          <w:lang w:eastAsia="en-GB"/>
          <w14:ligatures w14:val="standardContextual"/>
        </w:rPr>
        <w:tab/>
      </w:r>
      <w:r>
        <w:rPr>
          <w:noProof/>
          <w:lang w:eastAsia="zh-CN"/>
        </w:rPr>
        <w:t>Location service deregistration procedure</w:t>
      </w:r>
      <w:r>
        <w:rPr>
          <w:noProof/>
        </w:rPr>
        <w:tab/>
      </w:r>
      <w:r>
        <w:rPr>
          <w:noProof/>
        </w:rPr>
        <w:fldChar w:fldCharType="begin"/>
      </w:r>
      <w:r>
        <w:rPr>
          <w:noProof/>
        </w:rPr>
        <w:instrText xml:space="preserve"> PAGEREF _Toc155355483 \h </w:instrText>
      </w:r>
      <w:r>
        <w:rPr>
          <w:noProof/>
        </w:rPr>
      </w:r>
      <w:r>
        <w:rPr>
          <w:noProof/>
        </w:rPr>
        <w:fldChar w:fldCharType="separate"/>
      </w:r>
      <w:r>
        <w:rPr>
          <w:noProof/>
        </w:rPr>
        <w:t>85</w:t>
      </w:r>
      <w:r>
        <w:rPr>
          <w:noProof/>
        </w:rPr>
        <w:fldChar w:fldCharType="end"/>
      </w:r>
    </w:p>
    <w:p w14:paraId="7673AD34" w14:textId="3B3FAB53"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9.4</w:t>
      </w:r>
      <w:r>
        <w:rPr>
          <w:rFonts w:asciiTheme="minorHAnsi" w:eastAsiaTheme="minorEastAsia" w:hAnsiTheme="minorHAnsi" w:cstheme="minorBidi"/>
          <w:noProof/>
          <w:kern w:val="2"/>
          <w:sz w:val="22"/>
          <w:szCs w:val="22"/>
          <w:lang w:eastAsia="en-GB"/>
          <w14:ligatures w14:val="standardContextual"/>
        </w:rPr>
        <w:tab/>
      </w:r>
      <w:r>
        <w:rPr>
          <w:noProof/>
        </w:rPr>
        <w:t>SEAL APIs for location management</w:t>
      </w:r>
      <w:r>
        <w:rPr>
          <w:noProof/>
        </w:rPr>
        <w:tab/>
      </w:r>
      <w:r>
        <w:rPr>
          <w:noProof/>
        </w:rPr>
        <w:fldChar w:fldCharType="begin"/>
      </w:r>
      <w:r>
        <w:rPr>
          <w:noProof/>
        </w:rPr>
        <w:instrText xml:space="preserve"> PAGEREF _Toc155355484 \h </w:instrText>
      </w:r>
      <w:r>
        <w:rPr>
          <w:noProof/>
        </w:rPr>
      </w:r>
      <w:r>
        <w:rPr>
          <w:noProof/>
        </w:rPr>
        <w:fldChar w:fldCharType="separate"/>
      </w:r>
      <w:r>
        <w:rPr>
          <w:noProof/>
        </w:rPr>
        <w:t>86</w:t>
      </w:r>
      <w:r>
        <w:rPr>
          <w:noProof/>
        </w:rPr>
        <w:fldChar w:fldCharType="end"/>
      </w:r>
    </w:p>
    <w:p w14:paraId="4EC8A9A3" w14:textId="28B7CBAF"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9.4.1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_Toc155355485 \h </w:instrText>
      </w:r>
      <w:r>
        <w:rPr>
          <w:noProof/>
        </w:rPr>
      </w:r>
      <w:r>
        <w:rPr>
          <w:noProof/>
        </w:rPr>
        <w:fldChar w:fldCharType="separate"/>
      </w:r>
      <w:r>
        <w:rPr>
          <w:noProof/>
        </w:rPr>
        <w:t>86</w:t>
      </w:r>
      <w:r>
        <w:rPr>
          <w:noProof/>
        </w:rPr>
        <w:fldChar w:fldCharType="end"/>
      </w:r>
    </w:p>
    <w:p w14:paraId="0320B4E6" w14:textId="7F42AE00"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9.4.2</w:t>
      </w:r>
      <w:r>
        <w:rPr>
          <w:rFonts w:asciiTheme="minorHAnsi" w:eastAsiaTheme="minorEastAsia" w:hAnsiTheme="minorHAnsi" w:cstheme="minorBidi"/>
          <w:noProof/>
          <w:kern w:val="2"/>
          <w:sz w:val="22"/>
          <w:szCs w:val="22"/>
          <w:lang w:eastAsia="en-GB"/>
          <w14:ligatures w14:val="standardContextual"/>
        </w:rPr>
        <w:tab/>
      </w:r>
      <w:r>
        <w:rPr>
          <w:noProof/>
        </w:rPr>
        <w:t>SS_LocationReporting API</w:t>
      </w:r>
      <w:r>
        <w:rPr>
          <w:noProof/>
        </w:rPr>
        <w:tab/>
      </w:r>
      <w:r>
        <w:rPr>
          <w:noProof/>
        </w:rPr>
        <w:fldChar w:fldCharType="begin"/>
      </w:r>
      <w:r>
        <w:rPr>
          <w:noProof/>
        </w:rPr>
        <w:instrText xml:space="preserve"> PAGEREF _Toc155355486 \h </w:instrText>
      </w:r>
      <w:r>
        <w:rPr>
          <w:noProof/>
        </w:rPr>
      </w:r>
      <w:r>
        <w:rPr>
          <w:noProof/>
        </w:rPr>
        <w:fldChar w:fldCharType="separate"/>
      </w:r>
      <w:r>
        <w:rPr>
          <w:noProof/>
        </w:rPr>
        <w:t>86</w:t>
      </w:r>
      <w:r>
        <w:rPr>
          <w:noProof/>
        </w:rPr>
        <w:fldChar w:fldCharType="end"/>
      </w:r>
    </w:p>
    <w:p w14:paraId="18C89780" w14:textId="4F2D3BE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_Toc155355487 \h </w:instrText>
      </w:r>
      <w:r>
        <w:rPr>
          <w:noProof/>
        </w:rPr>
      </w:r>
      <w:r>
        <w:rPr>
          <w:noProof/>
        </w:rPr>
        <w:fldChar w:fldCharType="separate"/>
      </w:r>
      <w:r>
        <w:rPr>
          <w:noProof/>
        </w:rPr>
        <w:t>86</w:t>
      </w:r>
      <w:r>
        <w:rPr>
          <w:noProof/>
        </w:rPr>
        <w:fldChar w:fldCharType="end"/>
      </w:r>
    </w:p>
    <w:p w14:paraId="6268C8F7" w14:textId="74C8BEB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9.4.2.2</w:t>
      </w:r>
      <w:r>
        <w:rPr>
          <w:rFonts w:asciiTheme="minorHAnsi" w:eastAsiaTheme="minorEastAsia" w:hAnsiTheme="minorHAnsi" w:cstheme="minorBidi"/>
          <w:noProof/>
          <w:kern w:val="2"/>
          <w:sz w:val="22"/>
          <w:szCs w:val="22"/>
          <w:lang w:eastAsia="en-GB"/>
          <w14:ligatures w14:val="standardContextual"/>
        </w:rPr>
        <w:tab/>
      </w:r>
      <w:r>
        <w:rPr>
          <w:noProof/>
        </w:rPr>
        <w:t>Create_Trigger_Location_Reporting operation</w:t>
      </w:r>
      <w:r>
        <w:rPr>
          <w:noProof/>
        </w:rPr>
        <w:tab/>
      </w:r>
      <w:r>
        <w:rPr>
          <w:noProof/>
        </w:rPr>
        <w:fldChar w:fldCharType="begin"/>
      </w:r>
      <w:r>
        <w:rPr>
          <w:noProof/>
        </w:rPr>
        <w:instrText xml:space="preserve"> PAGEREF _Toc155355488 \h </w:instrText>
      </w:r>
      <w:r>
        <w:rPr>
          <w:noProof/>
        </w:rPr>
      </w:r>
      <w:r>
        <w:rPr>
          <w:noProof/>
        </w:rPr>
        <w:fldChar w:fldCharType="separate"/>
      </w:r>
      <w:r>
        <w:rPr>
          <w:noProof/>
        </w:rPr>
        <w:t>86</w:t>
      </w:r>
      <w:r>
        <w:rPr>
          <w:noProof/>
        </w:rPr>
        <w:fldChar w:fldCharType="end"/>
      </w:r>
    </w:p>
    <w:p w14:paraId="68F296CD" w14:textId="5A0DED20"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9.4.2.3</w:t>
      </w:r>
      <w:r>
        <w:rPr>
          <w:rFonts w:asciiTheme="minorHAnsi" w:eastAsiaTheme="minorEastAsia" w:hAnsiTheme="minorHAnsi" w:cstheme="minorBidi"/>
          <w:noProof/>
          <w:kern w:val="2"/>
          <w:sz w:val="22"/>
          <w:szCs w:val="22"/>
          <w:lang w:eastAsia="en-GB"/>
          <w14:ligatures w14:val="standardContextual"/>
        </w:rPr>
        <w:tab/>
      </w:r>
      <w:r>
        <w:rPr>
          <w:noProof/>
        </w:rPr>
        <w:t>Update_Trigger_Location_Reporting operation</w:t>
      </w:r>
      <w:r>
        <w:rPr>
          <w:noProof/>
        </w:rPr>
        <w:tab/>
      </w:r>
      <w:r>
        <w:rPr>
          <w:noProof/>
        </w:rPr>
        <w:fldChar w:fldCharType="begin"/>
      </w:r>
      <w:r>
        <w:rPr>
          <w:noProof/>
        </w:rPr>
        <w:instrText xml:space="preserve"> PAGEREF _Toc155355489 \h </w:instrText>
      </w:r>
      <w:r>
        <w:rPr>
          <w:noProof/>
        </w:rPr>
      </w:r>
      <w:r>
        <w:rPr>
          <w:noProof/>
        </w:rPr>
        <w:fldChar w:fldCharType="separate"/>
      </w:r>
      <w:r>
        <w:rPr>
          <w:noProof/>
        </w:rPr>
        <w:t>87</w:t>
      </w:r>
      <w:r>
        <w:rPr>
          <w:noProof/>
        </w:rPr>
        <w:fldChar w:fldCharType="end"/>
      </w:r>
    </w:p>
    <w:p w14:paraId="3D9025F7" w14:textId="5104083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9.4.2.4</w:t>
      </w:r>
      <w:r>
        <w:rPr>
          <w:rFonts w:asciiTheme="minorHAnsi" w:eastAsiaTheme="minorEastAsia" w:hAnsiTheme="minorHAnsi" w:cstheme="minorBidi"/>
          <w:noProof/>
          <w:kern w:val="2"/>
          <w:sz w:val="22"/>
          <w:szCs w:val="22"/>
          <w:lang w:eastAsia="en-GB"/>
          <w14:ligatures w14:val="standardContextual"/>
        </w:rPr>
        <w:tab/>
      </w:r>
      <w:r>
        <w:rPr>
          <w:noProof/>
        </w:rPr>
        <w:t>Cancel_Trigger_Location_Reporting operation</w:t>
      </w:r>
      <w:r>
        <w:rPr>
          <w:noProof/>
        </w:rPr>
        <w:tab/>
      </w:r>
      <w:r>
        <w:rPr>
          <w:noProof/>
        </w:rPr>
        <w:fldChar w:fldCharType="begin"/>
      </w:r>
      <w:r>
        <w:rPr>
          <w:noProof/>
        </w:rPr>
        <w:instrText xml:space="preserve"> PAGEREF _Toc155355490 \h </w:instrText>
      </w:r>
      <w:r>
        <w:rPr>
          <w:noProof/>
        </w:rPr>
      </w:r>
      <w:r>
        <w:rPr>
          <w:noProof/>
        </w:rPr>
        <w:fldChar w:fldCharType="separate"/>
      </w:r>
      <w:r>
        <w:rPr>
          <w:noProof/>
        </w:rPr>
        <w:t>87</w:t>
      </w:r>
      <w:r>
        <w:rPr>
          <w:noProof/>
        </w:rPr>
        <w:fldChar w:fldCharType="end"/>
      </w:r>
    </w:p>
    <w:p w14:paraId="5E0D595C" w14:textId="5423BE4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9.4.2.5</w:t>
      </w:r>
      <w:r>
        <w:rPr>
          <w:rFonts w:asciiTheme="minorHAnsi" w:eastAsiaTheme="minorEastAsia" w:hAnsiTheme="minorHAnsi" w:cstheme="minorBidi"/>
          <w:noProof/>
          <w:kern w:val="2"/>
          <w:sz w:val="22"/>
          <w:szCs w:val="22"/>
          <w:lang w:eastAsia="en-GB"/>
          <w14:ligatures w14:val="standardContextual"/>
        </w:rPr>
        <w:tab/>
      </w:r>
      <w:r>
        <w:rPr>
          <w:noProof/>
        </w:rPr>
        <w:t>Notify_Trigger_Location_Reporting operation</w:t>
      </w:r>
      <w:r>
        <w:rPr>
          <w:noProof/>
        </w:rPr>
        <w:tab/>
      </w:r>
      <w:r>
        <w:rPr>
          <w:noProof/>
        </w:rPr>
        <w:fldChar w:fldCharType="begin"/>
      </w:r>
      <w:r>
        <w:rPr>
          <w:noProof/>
        </w:rPr>
        <w:instrText xml:space="preserve"> PAGEREF _Toc155355491 \h </w:instrText>
      </w:r>
      <w:r>
        <w:rPr>
          <w:noProof/>
        </w:rPr>
      </w:r>
      <w:r>
        <w:rPr>
          <w:noProof/>
        </w:rPr>
        <w:fldChar w:fldCharType="separate"/>
      </w:r>
      <w:r>
        <w:rPr>
          <w:noProof/>
        </w:rPr>
        <w:t>87</w:t>
      </w:r>
      <w:r>
        <w:rPr>
          <w:noProof/>
        </w:rPr>
        <w:fldChar w:fldCharType="end"/>
      </w:r>
    </w:p>
    <w:p w14:paraId="4129F617" w14:textId="15B7D584"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9.4.3</w:t>
      </w:r>
      <w:r>
        <w:rPr>
          <w:rFonts w:asciiTheme="minorHAnsi" w:eastAsiaTheme="minorEastAsia" w:hAnsiTheme="minorHAnsi" w:cstheme="minorBidi"/>
          <w:noProof/>
          <w:kern w:val="2"/>
          <w:sz w:val="22"/>
          <w:szCs w:val="22"/>
          <w:lang w:eastAsia="en-GB"/>
          <w14:ligatures w14:val="standardContextual"/>
        </w:rPr>
        <w:tab/>
      </w:r>
      <w:r>
        <w:rPr>
          <w:noProof/>
        </w:rPr>
        <w:t>SS_LocationInfoEvent API</w:t>
      </w:r>
      <w:r>
        <w:rPr>
          <w:noProof/>
        </w:rPr>
        <w:tab/>
      </w:r>
      <w:r>
        <w:rPr>
          <w:noProof/>
        </w:rPr>
        <w:fldChar w:fldCharType="begin"/>
      </w:r>
      <w:r>
        <w:rPr>
          <w:noProof/>
        </w:rPr>
        <w:instrText xml:space="preserve"> PAGEREF _Toc155355492 \h </w:instrText>
      </w:r>
      <w:r>
        <w:rPr>
          <w:noProof/>
        </w:rPr>
      </w:r>
      <w:r>
        <w:rPr>
          <w:noProof/>
        </w:rPr>
        <w:fldChar w:fldCharType="separate"/>
      </w:r>
      <w:r>
        <w:rPr>
          <w:noProof/>
        </w:rPr>
        <w:t>87</w:t>
      </w:r>
      <w:r>
        <w:rPr>
          <w:noProof/>
        </w:rPr>
        <w:fldChar w:fldCharType="end"/>
      </w:r>
    </w:p>
    <w:p w14:paraId="01D297C4" w14:textId="34DEB5BD"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9.4.3.1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_Toc155355493 \h </w:instrText>
      </w:r>
      <w:r>
        <w:rPr>
          <w:noProof/>
        </w:rPr>
      </w:r>
      <w:r>
        <w:rPr>
          <w:noProof/>
        </w:rPr>
        <w:fldChar w:fldCharType="separate"/>
      </w:r>
      <w:r>
        <w:rPr>
          <w:noProof/>
        </w:rPr>
        <w:t>87</w:t>
      </w:r>
      <w:r>
        <w:rPr>
          <w:noProof/>
        </w:rPr>
        <w:fldChar w:fldCharType="end"/>
      </w:r>
    </w:p>
    <w:p w14:paraId="0714F1A7" w14:textId="4DDE73C0"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9.4.3.2</w:t>
      </w:r>
      <w:r>
        <w:rPr>
          <w:rFonts w:asciiTheme="minorHAnsi" w:eastAsiaTheme="minorEastAsia" w:hAnsiTheme="minorHAnsi" w:cstheme="minorBidi"/>
          <w:noProof/>
          <w:kern w:val="2"/>
          <w:sz w:val="22"/>
          <w:szCs w:val="22"/>
          <w:lang w:eastAsia="en-GB"/>
          <w14:ligatures w14:val="standardContextual"/>
        </w:rPr>
        <w:tab/>
      </w:r>
      <w:r>
        <w:rPr>
          <w:noProof/>
        </w:rPr>
        <w:t>Subscribe_Location_Info operation</w:t>
      </w:r>
      <w:r>
        <w:rPr>
          <w:noProof/>
        </w:rPr>
        <w:tab/>
      </w:r>
      <w:r>
        <w:rPr>
          <w:noProof/>
        </w:rPr>
        <w:fldChar w:fldCharType="begin"/>
      </w:r>
      <w:r>
        <w:rPr>
          <w:noProof/>
        </w:rPr>
        <w:instrText xml:space="preserve"> PAGEREF _Toc155355494 \h </w:instrText>
      </w:r>
      <w:r>
        <w:rPr>
          <w:noProof/>
        </w:rPr>
      </w:r>
      <w:r>
        <w:rPr>
          <w:noProof/>
        </w:rPr>
        <w:fldChar w:fldCharType="separate"/>
      </w:r>
      <w:r>
        <w:rPr>
          <w:noProof/>
        </w:rPr>
        <w:t>87</w:t>
      </w:r>
      <w:r>
        <w:rPr>
          <w:noProof/>
        </w:rPr>
        <w:fldChar w:fldCharType="end"/>
      </w:r>
    </w:p>
    <w:p w14:paraId="49875708" w14:textId="6D8E1A42"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9.4.3.3</w:t>
      </w:r>
      <w:r>
        <w:rPr>
          <w:rFonts w:asciiTheme="minorHAnsi" w:eastAsiaTheme="minorEastAsia" w:hAnsiTheme="minorHAnsi" w:cstheme="minorBidi"/>
          <w:noProof/>
          <w:kern w:val="2"/>
          <w:sz w:val="22"/>
          <w:szCs w:val="22"/>
          <w:lang w:eastAsia="en-GB"/>
          <w14:ligatures w14:val="standardContextual"/>
        </w:rPr>
        <w:tab/>
      </w:r>
      <w:r>
        <w:rPr>
          <w:noProof/>
        </w:rPr>
        <w:t>Notify_Location_Info operation</w:t>
      </w:r>
      <w:r>
        <w:rPr>
          <w:noProof/>
        </w:rPr>
        <w:tab/>
      </w:r>
      <w:r>
        <w:rPr>
          <w:noProof/>
        </w:rPr>
        <w:fldChar w:fldCharType="begin"/>
      </w:r>
      <w:r>
        <w:rPr>
          <w:noProof/>
        </w:rPr>
        <w:instrText xml:space="preserve"> PAGEREF _Toc155355495 \h </w:instrText>
      </w:r>
      <w:r>
        <w:rPr>
          <w:noProof/>
        </w:rPr>
      </w:r>
      <w:r>
        <w:rPr>
          <w:noProof/>
        </w:rPr>
        <w:fldChar w:fldCharType="separate"/>
      </w:r>
      <w:r>
        <w:rPr>
          <w:noProof/>
        </w:rPr>
        <w:t>88</w:t>
      </w:r>
      <w:r>
        <w:rPr>
          <w:noProof/>
        </w:rPr>
        <w:fldChar w:fldCharType="end"/>
      </w:r>
    </w:p>
    <w:p w14:paraId="6822A3B0" w14:textId="14EA8D0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9.4.3.</w:t>
      </w:r>
      <w:r>
        <w:rPr>
          <w:noProof/>
          <w:lang w:eastAsia="zh-CN"/>
        </w:rPr>
        <w:t>4</w:t>
      </w:r>
      <w:r>
        <w:rPr>
          <w:rFonts w:asciiTheme="minorHAnsi" w:eastAsiaTheme="minorEastAsia" w:hAnsiTheme="minorHAnsi" w:cstheme="minorBidi"/>
          <w:noProof/>
          <w:kern w:val="2"/>
          <w:sz w:val="22"/>
          <w:szCs w:val="22"/>
          <w:lang w:eastAsia="en-GB"/>
          <w14:ligatures w14:val="standardContextual"/>
        </w:rPr>
        <w:tab/>
      </w:r>
      <w:r>
        <w:rPr>
          <w:noProof/>
          <w:lang w:eastAsia="zh-CN"/>
        </w:rPr>
        <w:t>Uns</w:t>
      </w:r>
      <w:r>
        <w:rPr>
          <w:noProof/>
        </w:rPr>
        <w:t>ubscribe_Location_Info operation</w:t>
      </w:r>
      <w:r>
        <w:rPr>
          <w:noProof/>
        </w:rPr>
        <w:tab/>
      </w:r>
      <w:r>
        <w:rPr>
          <w:noProof/>
        </w:rPr>
        <w:fldChar w:fldCharType="begin"/>
      </w:r>
      <w:r>
        <w:rPr>
          <w:noProof/>
        </w:rPr>
        <w:instrText xml:space="preserve"> PAGEREF _Toc155355496 \h </w:instrText>
      </w:r>
      <w:r>
        <w:rPr>
          <w:noProof/>
        </w:rPr>
      </w:r>
      <w:r>
        <w:rPr>
          <w:noProof/>
        </w:rPr>
        <w:fldChar w:fldCharType="separate"/>
      </w:r>
      <w:r>
        <w:rPr>
          <w:noProof/>
        </w:rPr>
        <w:t>88</w:t>
      </w:r>
      <w:r>
        <w:rPr>
          <w:noProof/>
        </w:rPr>
        <w:fldChar w:fldCharType="end"/>
      </w:r>
    </w:p>
    <w:p w14:paraId="13EE8709" w14:textId="667E6E0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9.4.3.5</w:t>
      </w:r>
      <w:r>
        <w:rPr>
          <w:rFonts w:asciiTheme="minorHAnsi" w:eastAsiaTheme="minorEastAsia" w:hAnsiTheme="minorHAnsi" w:cstheme="minorBidi"/>
          <w:noProof/>
          <w:kern w:val="2"/>
          <w:sz w:val="22"/>
          <w:szCs w:val="22"/>
          <w:lang w:eastAsia="en-GB"/>
          <w14:ligatures w14:val="standardContextual"/>
        </w:rPr>
        <w:tab/>
      </w:r>
      <w:r>
        <w:rPr>
          <w:noProof/>
        </w:rPr>
        <w:t>Update_Location_Info_Subscription</w:t>
      </w:r>
      <w:r>
        <w:rPr>
          <w:noProof/>
        </w:rPr>
        <w:tab/>
      </w:r>
      <w:r>
        <w:rPr>
          <w:noProof/>
        </w:rPr>
        <w:fldChar w:fldCharType="begin"/>
      </w:r>
      <w:r>
        <w:rPr>
          <w:noProof/>
        </w:rPr>
        <w:instrText xml:space="preserve"> PAGEREF _Toc155355497 \h </w:instrText>
      </w:r>
      <w:r>
        <w:rPr>
          <w:noProof/>
        </w:rPr>
      </w:r>
      <w:r>
        <w:rPr>
          <w:noProof/>
        </w:rPr>
        <w:fldChar w:fldCharType="separate"/>
      </w:r>
      <w:r>
        <w:rPr>
          <w:noProof/>
        </w:rPr>
        <w:t>88</w:t>
      </w:r>
      <w:r>
        <w:rPr>
          <w:noProof/>
        </w:rPr>
        <w:fldChar w:fldCharType="end"/>
      </w:r>
    </w:p>
    <w:p w14:paraId="40BF0D8E" w14:textId="082BFB27"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9.4.4</w:t>
      </w:r>
      <w:r>
        <w:rPr>
          <w:rFonts w:asciiTheme="minorHAnsi" w:eastAsiaTheme="minorEastAsia" w:hAnsiTheme="minorHAnsi" w:cstheme="minorBidi"/>
          <w:noProof/>
          <w:kern w:val="2"/>
          <w:sz w:val="22"/>
          <w:szCs w:val="22"/>
          <w:lang w:eastAsia="en-GB"/>
          <w14:ligatures w14:val="standardContextual"/>
        </w:rPr>
        <w:tab/>
      </w:r>
      <w:r>
        <w:rPr>
          <w:noProof/>
        </w:rPr>
        <w:t>SS_LocationInfoRetrieval API</w:t>
      </w:r>
      <w:r>
        <w:rPr>
          <w:noProof/>
        </w:rPr>
        <w:tab/>
      </w:r>
      <w:r>
        <w:rPr>
          <w:noProof/>
        </w:rPr>
        <w:fldChar w:fldCharType="begin"/>
      </w:r>
      <w:r>
        <w:rPr>
          <w:noProof/>
        </w:rPr>
        <w:instrText xml:space="preserve"> PAGEREF _Toc155355498 \h </w:instrText>
      </w:r>
      <w:r>
        <w:rPr>
          <w:noProof/>
        </w:rPr>
      </w:r>
      <w:r>
        <w:rPr>
          <w:noProof/>
        </w:rPr>
        <w:fldChar w:fldCharType="separate"/>
      </w:r>
      <w:r>
        <w:rPr>
          <w:noProof/>
        </w:rPr>
        <w:t>88</w:t>
      </w:r>
      <w:r>
        <w:rPr>
          <w:noProof/>
        </w:rPr>
        <w:fldChar w:fldCharType="end"/>
      </w:r>
    </w:p>
    <w:p w14:paraId="7C77DDA5" w14:textId="6A580EA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9.4.4.1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_Toc155355499 \h </w:instrText>
      </w:r>
      <w:r>
        <w:rPr>
          <w:noProof/>
        </w:rPr>
      </w:r>
      <w:r>
        <w:rPr>
          <w:noProof/>
        </w:rPr>
        <w:fldChar w:fldCharType="separate"/>
      </w:r>
      <w:r>
        <w:rPr>
          <w:noProof/>
        </w:rPr>
        <w:t>88</w:t>
      </w:r>
      <w:r>
        <w:rPr>
          <w:noProof/>
        </w:rPr>
        <w:fldChar w:fldCharType="end"/>
      </w:r>
    </w:p>
    <w:p w14:paraId="1D7EF3B6" w14:textId="37496040"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9.4.4.2</w:t>
      </w:r>
      <w:r>
        <w:rPr>
          <w:rFonts w:asciiTheme="minorHAnsi" w:eastAsiaTheme="minorEastAsia" w:hAnsiTheme="minorHAnsi" w:cstheme="minorBidi"/>
          <w:noProof/>
          <w:kern w:val="2"/>
          <w:sz w:val="22"/>
          <w:szCs w:val="22"/>
          <w:lang w:eastAsia="en-GB"/>
          <w14:ligatures w14:val="standardContextual"/>
        </w:rPr>
        <w:tab/>
      </w:r>
      <w:r>
        <w:rPr>
          <w:noProof/>
        </w:rPr>
        <w:t>Obtain_Location_Info operation</w:t>
      </w:r>
      <w:r>
        <w:rPr>
          <w:noProof/>
        </w:rPr>
        <w:tab/>
      </w:r>
      <w:r>
        <w:rPr>
          <w:noProof/>
        </w:rPr>
        <w:fldChar w:fldCharType="begin"/>
      </w:r>
      <w:r>
        <w:rPr>
          <w:noProof/>
        </w:rPr>
        <w:instrText xml:space="preserve"> PAGEREF _Toc155355500 \h </w:instrText>
      </w:r>
      <w:r>
        <w:rPr>
          <w:noProof/>
        </w:rPr>
      </w:r>
      <w:r>
        <w:rPr>
          <w:noProof/>
        </w:rPr>
        <w:fldChar w:fldCharType="separate"/>
      </w:r>
      <w:r>
        <w:rPr>
          <w:noProof/>
        </w:rPr>
        <w:t>88</w:t>
      </w:r>
      <w:r>
        <w:rPr>
          <w:noProof/>
        </w:rPr>
        <w:fldChar w:fldCharType="end"/>
      </w:r>
    </w:p>
    <w:p w14:paraId="2A584ED5" w14:textId="33FB47E6"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9.4.5</w:t>
      </w:r>
      <w:r>
        <w:rPr>
          <w:rFonts w:asciiTheme="minorHAnsi" w:eastAsiaTheme="minorEastAsia" w:hAnsiTheme="minorHAnsi" w:cstheme="minorBidi"/>
          <w:noProof/>
          <w:kern w:val="2"/>
          <w:sz w:val="22"/>
          <w:szCs w:val="22"/>
          <w:lang w:eastAsia="en-GB"/>
          <w14:ligatures w14:val="standardContextual"/>
        </w:rPr>
        <w:tab/>
      </w:r>
      <w:r>
        <w:rPr>
          <w:noProof/>
        </w:rPr>
        <w:t>SS_LocationAreaInfoRetrieval API</w:t>
      </w:r>
      <w:r>
        <w:rPr>
          <w:noProof/>
        </w:rPr>
        <w:tab/>
      </w:r>
      <w:r>
        <w:rPr>
          <w:noProof/>
        </w:rPr>
        <w:fldChar w:fldCharType="begin"/>
      </w:r>
      <w:r>
        <w:rPr>
          <w:noProof/>
        </w:rPr>
        <w:instrText xml:space="preserve"> PAGEREF _Toc155355501 \h </w:instrText>
      </w:r>
      <w:r>
        <w:rPr>
          <w:noProof/>
        </w:rPr>
      </w:r>
      <w:r>
        <w:rPr>
          <w:noProof/>
        </w:rPr>
        <w:fldChar w:fldCharType="separate"/>
      </w:r>
      <w:r>
        <w:rPr>
          <w:noProof/>
        </w:rPr>
        <w:t>89</w:t>
      </w:r>
      <w:r>
        <w:rPr>
          <w:noProof/>
        </w:rPr>
        <w:fldChar w:fldCharType="end"/>
      </w:r>
    </w:p>
    <w:p w14:paraId="18D50052" w14:textId="4280E6D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9.4.5.1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_Toc155355502 \h </w:instrText>
      </w:r>
      <w:r>
        <w:rPr>
          <w:noProof/>
        </w:rPr>
      </w:r>
      <w:r>
        <w:rPr>
          <w:noProof/>
        </w:rPr>
        <w:fldChar w:fldCharType="separate"/>
      </w:r>
      <w:r>
        <w:rPr>
          <w:noProof/>
        </w:rPr>
        <w:t>89</w:t>
      </w:r>
      <w:r>
        <w:rPr>
          <w:noProof/>
        </w:rPr>
        <w:fldChar w:fldCharType="end"/>
      </w:r>
    </w:p>
    <w:p w14:paraId="3E7A1372" w14:textId="2B0AD360"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9.4.5.2</w:t>
      </w:r>
      <w:r>
        <w:rPr>
          <w:rFonts w:asciiTheme="minorHAnsi" w:eastAsiaTheme="minorEastAsia" w:hAnsiTheme="minorHAnsi" w:cstheme="minorBidi"/>
          <w:noProof/>
          <w:kern w:val="2"/>
          <w:sz w:val="22"/>
          <w:szCs w:val="22"/>
          <w:lang w:eastAsia="en-GB"/>
          <w14:ligatures w14:val="standardContextual"/>
        </w:rPr>
        <w:tab/>
      </w:r>
      <w:r>
        <w:rPr>
          <w:noProof/>
        </w:rPr>
        <w:t>Obtain_UEs_Info operation</w:t>
      </w:r>
      <w:r>
        <w:rPr>
          <w:noProof/>
        </w:rPr>
        <w:tab/>
      </w:r>
      <w:r>
        <w:rPr>
          <w:noProof/>
        </w:rPr>
        <w:fldChar w:fldCharType="begin"/>
      </w:r>
      <w:r>
        <w:rPr>
          <w:noProof/>
        </w:rPr>
        <w:instrText xml:space="preserve"> PAGEREF _Toc155355503 \h </w:instrText>
      </w:r>
      <w:r>
        <w:rPr>
          <w:noProof/>
        </w:rPr>
      </w:r>
      <w:r>
        <w:rPr>
          <w:noProof/>
        </w:rPr>
        <w:fldChar w:fldCharType="separate"/>
      </w:r>
      <w:r>
        <w:rPr>
          <w:noProof/>
        </w:rPr>
        <w:t>89</w:t>
      </w:r>
      <w:r>
        <w:rPr>
          <w:noProof/>
        </w:rPr>
        <w:fldChar w:fldCharType="end"/>
      </w:r>
    </w:p>
    <w:p w14:paraId="6C48C518" w14:textId="68922A74"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9.4.6</w:t>
      </w:r>
      <w:r>
        <w:rPr>
          <w:rFonts w:asciiTheme="minorHAnsi" w:eastAsiaTheme="minorEastAsia" w:hAnsiTheme="minorHAnsi" w:cstheme="minorBidi"/>
          <w:noProof/>
          <w:kern w:val="2"/>
          <w:sz w:val="22"/>
          <w:szCs w:val="22"/>
          <w:lang w:eastAsia="en-GB"/>
          <w14:ligatures w14:val="standardContextual"/>
        </w:rPr>
        <w:tab/>
      </w:r>
      <w:r>
        <w:rPr>
          <w:noProof/>
          <w:lang w:eastAsia="zh-CN"/>
        </w:rPr>
        <w:t>SS_LocationMonitoring API</w:t>
      </w:r>
      <w:r>
        <w:rPr>
          <w:noProof/>
        </w:rPr>
        <w:tab/>
      </w:r>
      <w:r>
        <w:rPr>
          <w:noProof/>
        </w:rPr>
        <w:fldChar w:fldCharType="begin"/>
      </w:r>
      <w:r>
        <w:rPr>
          <w:noProof/>
        </w:rPr>
        <w:instrText xml:space="preserve"> PAGEREF _Toc155355504 \h </w:instrText>
      </w:r>
      <w:r>
        <w:rPr>
          <w:noProof/>
        </w:rPr>
      </w:r>
      <w:r>
        <w:rPr>
          <w:noProof/>
        </w:rPr>
        <w:fldChar w:fldCharType="separate"/>
      </w:r>
      <w:r>
        <w:rPr>
          <w:noProof/>
        </w:rPr>
        <w:t>89</w:t>
      </w:r>
      <w:r>
        <w:rPr>
          <w:noProof/>
        </w:rPr>
        <w:fldChar w:fldCharType="end"/>
      </w:r>
    </w:p>
    <w:p w14:paraId="3EBE0AE7" w14:textId="5756987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9.4.6.1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_Toc155355505 \h </w:instrText>
      </w:r>
      <w:r>
        <w:rPr>
          <w:noProof/>
        </w:rPr>
      </w:r>
      <w:r>
        <w:rPr>
          <w:noProof/>
        </w:rPr>
        <w:fldChar w:fldCharType="separate"/>
      </w:r>
      <w:r>
        <w:rPr>
          <w:noProof/>
        </w:rPr>
        <w:t>89</w:t>
      </w:r>
      <w:r>
        <w:rPr>
          <w:noProof/>
        </w:rPr>
        <w:fldChar w:fldCharType="end"/>
      </w:r>
    </w:p>
    <w:p w14:paraId="1BB50A06" w14:textId="2A8B0350"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9.4.6.2</w:t>
      </w:r>
      <w:r>
        <w:rPr>
          <w:rFonts w:asciiTheme="minorHAnsi" w:eastAsiaTheme="minorEastAsia" w:hAnsiTheme="minorHAnsi" w:cstheme="minorBidi"/>
          <w:noProof/>
          <w:kern w:val="2"/>
          <w:sz w:val="22"/>
          <w:szCs w:val="22"/>
          <w:lang w:eastAsia="en-GB"/>
          <w14:ligatures w14:val="standardContextual"/>
        </w:rPr>
        <w:tab/>
      </w:r>
      <w:r>
        <w:rPr>
          <w:noProof/>
          <w:lang w:eastAsia="zh-CN"/>
        </w:rPr>
        <w:t>Subscribe_Location_Monitoring operation</w:t>
      </w:r>
      <w:r>
        <w:rPr>
          <w:noProof/>
        </w:rPr>
        <w:tab/>
      </w:r>
      <w:r>
        <w:rPr>
          <w:noProof/>
        </w:rPr>
        <w:fldChar w:fldCharType="begin"/>
      </w:r>
      <w:r>
        <w:rPr>
          <w:noProof/>
        </w:rPr>
        <w:instrText xml:space="preserve"> PAGEREF _Toc155355506 \h </w:instrText>
      </w:r>
      <w:r>
        <w:rPr>
          <w:noProof/>
        </w:rPr>
      </w:r>
      <w:r>
        <w:rPr>
          <w:noProof/>
        </w:rPr>
        <w:fldChar w:fldCharType="separate"/>
      </w:r>
      <w:r>
        <w:rPr>
          <w:noProof/>
        </w:rPr>
        <w:t>89</w:t>
      </w:r>
      <w:r>
        <w:rPr>
          <w:noProof/>
        </w:rPr>
        <w:fldChar w:fldCharType="end"/>
      </w:r>
    </w:p>
    <w:p w14:paraId="0B4E544F" w14:textId="3726920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9.4.6.3</w:t>
      </w:r>
      <w:r>
        <w:rPr>
          <w:rFonts w:asciiTheme="minorHAnsi" w:eastAsiaTheme="minorEastAsia" w:hAnsiTheme="minorHAnsi" w:cstheme="minorBidi"/>
          <w:noProof/>
          <w:kern w:val="2"/>
          <w:sz w:val="22"/>
          <w:szCs w:val="22"/>
          <w:lang w:eastAsia="en-GB"/>
          <w14:ligatures w14:val="standardContextual"/>
        </w:rPr>
        <w:tab/>
      </w:r>
      <w:r>
        <w:rPr>
          <w:noProof/>
          <w:lang w:eastAsia="zh-CN"/>
        </w:rPr>
        <w:t>Notify_Location_Monitoring_Events operation</w:t>
      </w:r>
      <w:r>
        <w:rPr>
          <w:noProof/>
        </w:rPr>
        <w:tab/>
      </w:r>
      <w:r>
        <w:rPr>
          <w:noProof/>
        </w:rPr>
        <w:fldChar w:fldCharType="begin"/>
      </w:r>
      <w:r>
        <w:rPr>
          <w:noProof/>
        </w:rPr>
        <w:instrText xml:space="preserve"> PAGEREF _Toc155355507 \h </w:instrText>
      </w:r>
      <w:r>
        <w:rPr>
          <w:noProof/>
        </w:rPr>
      </w:r>
      <w:r>
        <w:rPr>
          <w:noProof/>
        </w:rPr>
        <w:fldChar w:fldCharType="separate"/>
      </w:r>
      <w:r>
        <w:rPr>
          <w:noProof/>
        </w:rPr>
        <w:t>89</w:t>
      </w:r>
      <w:r>
        <w:rPr>
          <w:noProof/>
        </w:rPr>
        <w:fldChar w:fldCharType="end"/>
      </w:r>
    </w:p>
    <w:p w14:paraId="57052327" w14:textId="12D2561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9.4.</w:t>
      </w:r>
      <w:r>
        <w:rPr>
          <w:noProof/>
          <w:lang w:eastAsia="zh-CN"/>
        </w:rPr>
        <w:t>6</w:t>
      </w:r>
      <w:r>
        <w:rPr>
          <w:noProof/>
        </w:rPr>
        <w:t>.</w:t>
      </w:r>
      <w:r>
        <w:rPr>
          <w:noProof/>
          <w:lang w:eastAsia="zh-CN"/>
        </w:rPr>
        <w:t>4</w:t>
      </w:r>
      <w:r>
        <w:rPr>
          <w:rFonts w:asciiTheme="minorHAnsi" w:eastAsiaTheme="minorEastAsia" w:hAnsiTheme="minorHAnsi" w:cstheme="minorBidi"/>
          <w:noProof/>
          <w:kern w:val="2"/>
          <w:sz w:val="22"/>
          <w:szCs w:val="22"/>
          <w:lang w:eastAsia="en-GB"/>
          <w14:ligatures w14:val="standardContextual"/>
        </w:rPr>
        <w:tab/>
      </w:r>
      <w:r>
        <w:rPr>
          <w:noProof/>
          <w:lang w:eastAsia="zh-CN"/>
        </w:rPr>
        <w:t>Uns</w:t>
      </w:r>
      <w:r>
        <w:rPr>
          <w:noProof/>
        </w:rPr>
        <w:t>ubscribe_Location_ Monitoring operation</w:t>
      </w:r>
      <w:r>
        <w:rPr>
          <w:noProof/>
        </w:rPr>
        <w:tab/>
      </w:r>
      <w:r>
        <w:rPr>
          <w:noProof/>
        </w:rPr>
        <w:fldChar w:fldCharType="begin"/>
      </w:r>
      <w:r>
        <w:rPr>
          <w:noProof/>
        </w:rPr>
        <w:instrText xml:space="preserve"> PAGEREF _Toc155355508 \h </w:instrText>
      </w:r>
      <w:r>
        <w:rPr>
          <w:noProof/>
        </w:rPr>
      </w:r>
      <w:r>
        <w:rPr>
          <w:noProof/>
        </w:rPr>
        <w:fldChar w:fldCharType="separate"/>
      </w:r>
      <w:r>
        <w:rPr>
          <w:noProof/>
        </w:rPr>
        <w:t>90</w:t>
      </w:r>
      <w:r>
        <w:rPr>
          <w:noProof/>
        </w:rPr>
        <w:fldChar w:fldCharType="end"/>
      </w:r>
    </w:p>
    <w:p w14:paraId="7B2281CE" w14:textId="6DE82D6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9.4.6.5</w:t>
      </w:r>
      <w:r>
        <w:rPr>
          <w:rFonts w:asciiTheme="minorHAnsi" w:eastAsiaTheme="minorEastAsia" w:hAnsiTheme="minorHAnsi" w:cstheme="minorBidi"/>
          <w:noProof/>
          <w:kern w:val="2"/>
          <w:sz w:val="22"/>
          <w:szCs w:val="22"/>
          <w:lang w:eastAsia="en-GB"/>
          <w14:ligatures w14:val="standardContextual"/>
        </w:rPr>
        <w:tab/>
      </w:r>
      <w:r>
        <w:rPr>
          <w:noProof/>
        </w:rPr>
        <w:t>Update_Location_Monitoring_Subscription</w:t>
      </w:r>
      <w:r>
        <w:rPr>
          <w:noProof/>
        </w:rPr>
        <w:tab/>
      </w:r>
      <w:r>
        <w:rPr>
          <w:noProof/>
        </w:rPr>
        <w:fldChar w:fldCharType="begin"/>
      </w:r>
      <w:r>
        <w:rPr>
          <w:noProof/>
        </w:rPr>
        <w:instrText xml:space="preserve"> PAGEREF _Toc155355509 \h </w:instrText>
      </w:r>
      <w:r>
        <w:rPr>
          <w:noProof/>
        </w:rPr>
      </w:r>
      <w:r>
        <w:rPr>
          <w:noProof/>
        </w:rPr>
        <w:fldChar w:fldCharType="separate"/>
      </w:r>
      <w:r>
        <w:rPr>
          <w:noProof/>
        </w:rPr>
        <w:t>90</w:t>
      </w:r>
      <w:r>
        <w:rPr>
          <w:noProof/>
        </w:rPr>
        <w:fldChar w:fldCharType="end"/>
      </w:r>
    </w:p>
    <w:p w14:paraId="75DAB897" w14:textId="51D4F2BF"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9.4.7</w:t>
      </w:r>
      <w:r>
        <w:rPr>
          <w:rFonts w:asciiTheme="minorHAnsi" w:eastAsiaTheme="minorEastAsia" w:hAnsiTheme="minorHAnsi" w:cstheme="minorBidi"/>
          <w:noProof/>
          <w:kern w:val="2"/>
          <w:sz w:val="22"/>
          <w:szCs w:val="22"/>
          <w:lang w:eastAsia="en-GB"/>
          <w14:ligatures w14:val="standardContextual"/>
        </w:rPr>
        <w:tab/>
      </w:r>
      <w:r>
        <w:rPr>
          <w:noProof/>
          <w:lang w:eastAsia="zh-CN"/>
        </w:rPr>
        <w:t>SS_LocationAreaMonitoring API</w:t>
      </w:r>
      <w:r>
        <w:rPr>
          <w:noProof/>
        </w:rPr>
        <w:tab/>
      </w:r>
      <w:r>
        <w:rPr>
          <w:noProof/>
        </w:rPr>
        <w:fldChar w:fldCharType="begin"/>
      </w:r>
      <w:r>
        <w:rPr>
          <w:noProof/>
        </w:rPr>
        <w:instrText xml:space="preserve"> PAGEREF _Toc155355510 \h </w:instrText>
      </w:r>
      <w:r>
        <w:rPr>
          <w:noProof/>
        </w:rPr>
      </w:r>
      <w:r>
        <w:rPr>
          <w:noProof/>
        </w:rPr>
        <w:fldChar w:fldCharType="separate"/>
      </w:r>
      <w:r>
        <w:rPr>
          <w:noProof/>
        </w:rPr>
        <w:t>90</w:t>
      </w:r>
      <w:r>
        <w:rPr>
          <w:noProof/>
        </w:rPr>
        <w:fldChar w:fldCharType="end"/>
      </w:r>
    </w:p>
    <w:p w14:paraId="62E86354" w14:textId="7D32B29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9.4.7.1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_Toc155355511 \h </w:instrText>
      </w:r>
      <w:r>
        <w:rPr>
          <w:noProof/>
        </w:rPr>
      </w:r>
      <w:r>
        <w:rPr>
          <w:noProof/>
        </w:rPr>
        <w:fldChar w:fldCharType="separate"/>
      </w:r>
      <w:r>
        <w:rPr>
          <w:noProof/>
        </w:rPr>
        <w:t>90</w:t>
      </w:r>
      <w:r>
        <w:rPr>
          <w:noProof/>
        </w:rPr>
        <w:fldChar w:fldCharType="end"/>
      </w:r>
    </w:p>
    <w:p w14:paraId="08376BB4" w14:textId="26EFF7E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9.4.7.2</w:t>
      </w:r>
      <w:r>
        <w:rPr>
          <w:rFonts w:asciiTheme="minorHAnsi" w:eastAsiaTheme="minorEastAsia" w:hAnsiTheme="minorHAnsi" w:cstheme="minorBidi"/>
          <w:noProof/>
          <w:kern w:val="2"/>
          <w:sz w:val="22"/>
          <w:szCs w:val="22"/>
          <w:lang w:eastAsia="en-GB"/>
          <w14:ligatures w14:val="standardContextual"/>
        </w:rPr>
        <w:tab/>
      </w:r>
      <w:r>
        <w:rPr>
          <w:noProof/>
          <w:lang w:eastAsia="zh-CN"/>
        </w:rPr>
        <w:t>Subscribe_Location_Area_Monitoring</w:t>
      </w:r>
      <w:r>
        <w:rPr>
          <w:noProof/>
        </w:rPr>
        <w:tab/>
      </w:r>
      <w:r>
        <w:rPr>
          <w:noProof/>
        </w:rPr>
        <w:fldChar w:fldCharType="begin"/>
      </w:r>
      <w:r>
        <w:rPr>
          <w:noProof/>
        </w:rPr>
        <w:instrText xml:space="preserve"> PAGEREF _Toc155355512 \h </w:instrText>
      </w:r>
      <w:r>
        <w:rPr>
          <w:noProof/>
        </w:rPr>
      </w:r>
      <w:r>
        <w:rPr>
          <w:noProof/>
        </w:rPr>
        <w:fldChar w:fldCharType="separate"/>
      </w:r>
      <w:r>
        <w:rPr>
          <w:noProof/>
        </w:rPr>
        <w:t>90</w:t>
      </w:r>
      <w:r>
        <w:rPr>
          <w:noProof/>
        </w:rPr>
        <w:fldChar w:fldCharType="end"/>
      </w:r>
    </w:p>
    <w:p w14:paraId="512B983B" w14:textId="4054A422"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9.4.7.3</w:t>
      </w:r>
      <w:r>
        <w:rPr>
          <w:rFonts w:asciiTheme="minorHAnsi" w:eastAsiaTheme="minorEastAsia" w:hAnsiTheme="minorHAnsi" w:cstheme="minorBidi"/>
          <w:noProof/>
          <w:kern w:val="2"/>
          <w:sz w:val="22"/>
          <w:szCs w:val="22"/>
          <w:lang w:eastAsia="en-GB"/>
          <w14:ligatures w14:val="standardContextual"/>
        </w:rPr>
        <w:tab/>
      </w:r>
      <w:r>
        <w:rPr>
          <w:noProof/>
          <w:lang w:eastAsia="zh-CN"/>
        </w:rPr>
        <w:t>Notify_Location_Area_Monitoring_Events</w:t>
      </w:r>
      <w:r>
        <w:rPr>
          <w:noProof/>
        </w:rPr>
        <w:tab/>
      </w:r>
      <w:r>
        <w:rPr>
          <w:noProof/>
        </w:rPr>
        <w:fldChar w:fldCharType="begin"/>
      </w:r>
      <w:r>
        <w:rPr>
          <w:noProof/>
        </w:rPr>
        <w:instrText xml:space="preserve"> PAGEREF _Toc155355513 \h </w:instrText>
      </w:r>
      <w:r>
        <w:rPr>
          <w:noProof/>
        </w:rPr>
      </w:r>
      <w:r>
        <w:rPr>
          <w:noProof/>
        </w:rPr>
        <w:fldChar w:fldCharType="separate"/>
      </w:r>
      <w:r>
        <w:rPr>
          <w:noProof/>
        </w:rPr>
        <w:t>90</w:t>
      </w:r>
      <w:r>
        <w:rPr>
          <w:noProof/>
        </w:rPr>
        <w:fldChar w:fldCharType="end"/>
      </w:r>
    </w:p>
    <w:p w14:paraId="107BDFFC" w14:textId="45A6325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9.4.7.4</w:t>
      </w:r>
      <w:r>
        <w:rPr>
          <w:rFonts w:asciiTheme="minorHAnsi" w:eastAsiaTheme="minorEastAsia" w:hAnsiTheme="minorHAnsi" w:cstheme="minorBidi"/>
          <w:noProof/>
          <w:kern w:val="2"/>
          <w:sz w:val="22"/>
          <w:szCs w:val="22"/>
          <w:lang w:eastAsia="en-GB"/>
          <w14:ligatures w14:val="standardContextual"/>
        </w:rPr>
        <w:tab/>
      </w:r>
      <w:r>
        <w:rPr>
          <w:noProof/>
        </w:rPr>
        <w:t>Update_</w:t>
      </w:r>
      <w:r>
        <w:rPr>
          <w:noProof/>
          <w:lang w:eastAsia="zh-CN"/>
        </w:rPr>
        <w:t>Location_Area_Monitoring_Subscribe</w:t>
      </w:r>
      <w:r>
        <w:rPr>
          <w:noProof/>
        </w:rPr>
        <w:tab/>
      </w:r>
      <w:r>
        <w:rPr>
          <w:noProof/>
        </w:rPr>
        <w:fldChar w:fldCharType="begin"/>
      </w:r>
      <w:r>
        <w:rPr>
          <w:noProof/>
        </w:rPr>
        <w:instrText xml:space="preserve"> PAGEREF _Toc155355514 \h </w:instrText>
      </w:r>
      <w:r>
        <w:rPr>
          <w:noProof/>
        </w:rPr>
      </w:r>
      <w:r>
        <w:rPr>
          <w:noProof/>
        </w:rPr>
        <w:fldChar w:fldCharType="separate"/>
      </w:r>
      <w:r>
        <w:rPr>
          <w:noProof/>
        </w:rPr>
        <w:t>91</w:t>
      </w:r>
      <w:r>
        <w:rPr>
          <w:noProof/>
        </w:rPr>
        <w:fldChar w:fldCharType="end"/>
      </w:r>
    </w:p>
    <w:p w14:paraId="7B4C8422" w14:textId="72AAAE3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9.4.7.5</w:t>
      </w:r>
      <w:r>
        <w:rPr>
          <w:rFonts w:asciiTheme="minorHAnsi" w:eastAsiaTheme="minorEastAsia" w:hAnsiTheme="minorHAnsi" w:cstheme="minorBidi"/>
          <w:noProof/>
          <w:kern w:val="2"/>
          <w:sz w:val="22"/>
          <w:szCs w:val="22"/>
          <w:lang w:eastAsia="en-GB"/>
          <w14:ligatures w14:val="standardContextual"/>
        </w:rPr>
        <w:tab/>
      </w:r>
      <w:r>
        <w:rPr>
          <w:noProof/>
        </w:rPr>
        <w:t>Unsubscribe_</w:t>
      </w:r>
      <w:r>
        <w:rPr>
          <w:noProof/>
          <w:lang w:eastAsia="zh-CN"/>
        </w:rPr>
        <w:t>Location_Area_Monitoring</w:t>
      </w:r>
      <w:r>
        <w:rPr>
          <w:noProof/>
        </w:rPr>
        <w:tab/>
      </w:r>
      <w:r>
        <w:rPr>
          <w:noProof/>
        </w:rPr>
        <w:fldChar w:fldCharType="begin"/>
      </w:r>
      <w:r>
        <w:rPr>
          <w:noProof/>
        </w:rPr>
        <w:instrText xml:space="preserve"> PAGEREF _Toc155355515 \h </w:instrText>
      </w:r>
      <w:r>
        <w:rPr>
          <w:noProof/>
        </w:rPr>
      </w:r>
      <w:r>
        <w:rPr>
          <w:noProof/>
        </w:rPr>
        <w:fldChar w:fldCharType="separate"/>
      </w:r>
      <w:r>
        <w:rPr>
          <w:noProof/>
        </w:rPr>
        <w:t>91</w:t>
      </w:r>
      <w:r>
        <w:rPr>
          <w:noProof/>
        </w:rPr>
        <w:fldChar w:fldCharType="end"/>
      </w:r>
    </w:p>
    <w:p w14:paraId="41761865" w14:textId="4B3441AA"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9.4.8</w:t>
      </w:r>
      <w:r>
        <w:rPr>
          <w:rFonts w:asciiTheme="minorHAnsi" w:eastAsiaTheme="minorEastAsia" w:hAnsiTheme="minorHAnsi" w:cstheme="minorBidi"/>
          <w:noProof/>
          <w:kern w:val="2"/>
          <w:sz w:val="22"/>
          <w:szCs w:val="22"/>
          <w:lang w:eastAsia="en-GB"/>
          <w14:ligatures w14:val="standardContextual"/>
        </w:rPr>
        <w:tab/>
      </w:r>
      <w:r>
        <w:rPr>
          <w:noProof/>
          <w:lang w:eastAsia="zh-CN"/>
        </w:rPr>
        <w:t>SS_VALServiceAreaConfiguration API</w:t>
      </w:r>
      <w:r>
        <w:rPr>
          <w:noProof/>
        </w:rPr>
        <w:tab/>
      </w:r>
      <w:r>
        <w:rPr>
          <w:noProof/>
        </w:rPr>
        <w:fldChar w:fldCharType="begin"/>
      </w:r>
      <w:r>
        <w:rPr>
          <w:noProof/>
        </w:rPr>
        <w:instrText xml:space="preserve"> PAGEREF _Toc155355516 \h </w:instrText>
      </w:r>
      <w:r>
        <w:rPr>
          <w:noProof/>
        </w:rPr>
      </w:r>
      <w:r>
        <w:rPr>
          <w:noProof/>
        </w:rPr>
        <w:fldChar w:fldCharType="separate"/>
      </w:r>
      <w:r>
        <w:rPr>
          <w:noProof/>
        </w:rPr>
        <w:t>91</w:t>
      </w:r>
      <w:r>
        <w:rPr>
          <w:noProof/>
        </w:rPr>
        <w:fldChar w:fldCharType="end"/>
      </w:r>
    </w:p>
    <w:p w14:paraId="6A92A0E6" w14:textId="51F27A4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9.4.8.1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_Toc155355517 \h </w:instrText>
      </w:r>
      <w:r>
        <w:rPr>
          <w:noProof/>
        </w:rPr>
      </w:r>
      <w:r>
        <w:rPr>
          <w:noProof/>
        </w:rPr>
        <w:fldChar w:fldCharType="separate"/>
      </w:r>
      <w:r>
        <w:rPr>
          <w:noProof/>
        </w:rPr>
        <w:t>91</w:t>
      </w:r>
      <w:r>
        <w:rPr>
          <w:noProof/>
        </w:rPr>
        <w:fldChar w:fldCharType="end"/>
      </w:r>
    </w:p>
    <w:p w14:paraId="163378F7" w14:textId="7FB8F17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9.4.8.2</w:t>
      </w:r>
      <w:r>
        <w:rPr>
          <w:rFonts w:asciiTheme="minorHAnsi" w:eastAsiaTheme="minorEastAsia" w:hAnsiTheme="minorHAnsi" w:cstheme="minorBidi"/>
          <w:noProof/>
          <w:kern w:val="2"/>
          <w:sz w:val="22"/>
          <w:szCs w:val="22"/>
          <w:lang w:eastAsia="en-GB"/>
          <w14:ligatures w14:val="standardContextual"/>
        </w:rPr>
        <w:tab/>
      </w:r>
      <w:r>
        <w:rPr>
          <w:noProof/>
          <w:lang w:eastAsia="zh-CN"/>
        </w:rPr>
        <w:t>Configure_VAL_Service_Area</w:t>
      </w:r>
      <w:r>
        <w:rPr>
          <w:noProof/>
        </w:rPr>
        <w:tab/>
      </w:r>
      <w:r>
        <w:rPr>
          <w:noProof/>
        </w:rPr>
        <w:fldChar w:fldCharType="begin"/>
      </w:r>
      <w:r>
        <w:rPr>
          <w:noProof/>
        </w:rPr>
        <w:instrText xml:space="preserve"> PAGEREF _Toc155355518 \h </w:instrText>
      </w:r>
      <w:r>
        <w:rPr>
          <w:noProof/>
        </w:rPr>
      </w:r>
      <w:r>
        <w:rPr>
          <w:noProof/>
        </w:rPr>
        <w:fldChar w:fldCharType="separate"/>
      </w:r>
      <w:r>
        <w:rPr>
          <w:noProof/>
        </w:rPr>
        <w:t>91</w:t>
      </w:r>
      <w:r>
        <w:rPr>
          <w:noProof/>
        </w:rPr>
        <w:fldChar w:fldCharType="end"/>
      </w:r>
    </w:p>
    <w:p w14:paraId="4FB4544D" w14:textId="755491B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9.4.8.3</w:t>
      </w:r>
      <w:r>
        <w:rPr>
          <w:rFonts w:asciiTheme="minorHAnsi" w:eastAsiaTheme="minorEastAsia" w:hAnsiTheme="minorHAnsi" w:cstheme="minorBidi"/>
          <w:noProof/>
          <w:kern w:val="2"/>
          <w:sz w:val="22"/>
          <w:szCs w:val="22"/>
          <w:lang w:eastAsia="en-GB"/>
          <w14:ligatures w14:val="standardContextual"/>
        </w:rPr>
        <w:tab/>
      </w:r>
      <w:r>
        <w:rPr>
          <w:noProof/>
        </w:rPr>
        <w:t>Obtain_VAL_Service_Area</w:t>
      </w:r>
      <w:r>
        <w:rPr>
          <w:noProof/>
        </w:rPr>
        <w:tab/>
      </w:r>
      <w:r>
        <w:rPr>
          <w:noProof/>
        </w:rPr>
        <w:fldChar w:fldCharType="begin"/>
      </w:r>
      <w:r>
        <w:rPr>
          <w:noProof/>
        </w:rPr>
        <w:instrText xml:space="preserve"> PAGEREF _Toc155355519 \h </w:instrText>
      </w:r>
      <w:r>
        <w:rPr>
          <w:noProof/>
        </w:rPr>
      </w:r>
      <w:r>
        <w:rPr>
          <w:noProof/>
        </w:rPr>
        <w:fldChar w:fldCharType="separate"/>
      </w:r>
      <w:r>
        <w:rPr>
          <w:noProof/>
        </w:rPr>
        <w:t>91</w:t>
      </w:r>
      <w:r>
        <w:rPr>
          <w:noProof/>
        </w:rPr>
        <w:fldChar w:fldCharType="end"/>
      </w:r>
    </w:p>
    <w:p w14:paraId="5412ED21" w14:textId="39F4989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9.4.8.4</w:t>
      </w:r>
      <w:r>
        <w:rPr>
          <w:rFonts w:asciiTheme="minorHAnsi" w:eastAsiaTheme="minorEastAsia" w:hAnsiTheme="minorHAnsi" w:cstheme="minorBidi"/>
          <w:noProof/>
          <w:kern w:val="2"/>
          <w:sz w:val="22"/>
          <w:szCs w:val="22"/>
          <w:lang w:eastAsia="en-GB"/>
          <w14:ligatures w14:val="standardContextual"/>
        </w:rPr>
        <w:tab/>
      </w:r>
      <w:r>
        <w:rPr>
          <w:noProof/>
        </w:rPr>
        <w:t>Update_VAL_Service_Area</w:t>
      </w:r>
      <w:r>
        <w:rPr>
          <w:noProof/>
        </w:rPr>
        <w:tab/>
      </w:r>
      <w:r>
        <w:rPr>
          <w:noProof/>
        </w:rPr>
        <w:fldChar w:fldCharType="begin"/>
      </w:r>
      <w:r>
        <w:rPr>
          <w:noProof/>
        </w:rPr>
        <w:instrText xml:space="preserve"> PAGEREF _Toc155355520 \h </w:instrText>
      </w:r>
      <w:r>
        <w:rPr>
          <w:noProof/>
        </w:rPr>
      </w:r>
      <w:r>
        <w:rPr>
          <w:noProof/>
        </w:rPr>
        <w:fldChar w:fldCharType="separate"/>
      </w:r>
      <w:r>
        <w:rPr>
          <w:noProof/>
        </w:rPr>
        <w:t>92</w:t>
      </w:r>
      <w:r>
        <w:rPr>
          <w:noProof/>
        </w:rPr>
        <w:fldChar w:fldCharType="end"/>
      </w:r>
    </w:p>
    <w:p w14:paraId="751FFF0D" w14:textId="22DFA03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9.4.8.5</w:t>
      </w:r>
      <w:r>
        <w:rPr>
          <w:rFonts w:asciiTheme="minorHAnsi" w:eastAsiaTheme="minorEastAsia" w:hAnsiTheme="minorHAnsi" w:cstheme="minorBidi"/>
          <w:noProof/>
          <w:kern w:val="2"/>
          <w:sz w:val="22"/>
          <w:szCs w:val="22"/>
          <w:lang w:eastAsia="en-GB"/>
          <w14:ligatures w14:val="standardContextual"/>
        </w:rPr>
        <w:tab/>
      </w:r>
      <w:r>
        <w:rPr>
          <w:noProof/>
        </w:rPr>
        <w:t>Delete_VAL_Service_Area</w:t>
      </w:r>
      <w:r>
        <w:rPr>
          <w:noProof/>
        </w:rPr>
        <w:tab/>
      </w:r>
      <w:r>
        <w:rPr>
          <w:noProof/>
        </w:rPr>
        <w:fldChar w:fldCharType="begin"/>
      </w:r>
      <w:r>
        <w:rPr>
          <w:noProof/>
        </w:rPr>
        <w:instrText xml:space="preserve"> PAGEREF _Toc155355521 \h </w:instrText>
      </w:r>
      <w:r>
        <w:rPr>
          <w:noProof/>
        </w:rPr>
      </w:r>
      <w:r>
        <w:rPr>
          <w:noProof/>
        </w:rPr>
        <w:fldChar w:fldCharType="separate"/>
      </w:r>
      <w:r>
        <w:rPr>
          <w:noProof/>
        </w:rPr>
        <w:t>92</w:t>
      </w:r>
      <w:r>
        <w:rPr>
          <w:noProof/>
        </w:rPr>
        <w:fldChar w:fldCharType="end"/>
      </w:r>
    </w:p>
    <w:p w14:paraId="67887D6C" w14:textId="2FB3706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9.4.8.6</w:t>
      </w:r>
      <w:r>
        <w:rPr>
          <w:rFonts w:asciiTheme="minorHAnsi" w:eastAsiaTheme="minorEastAsia" w:hAnsiTheme="minorHAnsi" w:cstheme="minorBidi"/>
          <w:noProof/>
          <w:kern w:val="2"/>
          <w:sz w:val="22"/>
          <w:szCs w:val="22"/>
          <w:lang w:eastAsia="en-GB"/>
          <w14:ligatures w14:val="standardContextual"/>
        </w:rPr>
        <w:tab/>
      </w:r>
      <w:r>
        <w:rPr>
          <w:noProof/>
        </w:rPr>
        <w:t>Subscribe_VAL_Service_Area_Change_Event</w:t>
      </w:r>
      <w:r>
        <w:rPr>
          <w:noProof/>
        </w:rPr>
        <w:tab/>
      </w:r>
      <w:r>
        <w:rPr>
          <w:noProof/>
        </w:rPr>
        <w:fldChar w:fldCharType="begin"/>
      </w:r>
      <w:r>
        <w:rPr>
          <w:noProof/>
        </w:rPr>
        <w:instrText xml:space="preserve"> PAGEREF _Toc155355522 \h </w:instrText>
      </w:r>
      <w:r>
        <w:rPr>
          <w:noProof/>
        </w:rPr>
      </w:r>
      <w:r>
        <w:rPr>
          <w:noProof/>
        </w:rPr>
        <w:fldChar w:fldCharType="separate"/>
      </w:r>
      <w:r>
        <w:rPr>
          <w:noProof/>
        </w:rPr>
        <w:t>92</w:t>
      </w:r>
      <w:r>
        <w:rPr>
          <w:noProof/>
        </w:rPr>
        <w:fldChar w:fldCharType="end"/>
      </w:r>
    </w:p>
    <w:p w14:paraId="7A40810E" w14:textId="31022C2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9.4.8.7</w:t>
      </w:r>
      <w:r>
        <w:rPr>
          <w:rFonts w:asciiTheme="minorHAnsi" w:eastAsiaTheme="minorEastAsia" w:hAnsiTheme="minorHAnsi" w:cstheme="minorBidi"/>
          <w:noProof/>
          <w:kern w:val="2"/>
          <w:sz w:val="22"/>
          <w:szCs w:val="22"/>
          <w:lang w:eastAsia="en-GB"/>
          <w14:ligatures w14:val="standardContextual"/>
        </w:rPr>
        <w:tab/>
      </w:r>
      <w:r>
        <w:rPr>
          <w:noProof/>
        </w:rPr>
        <w:t>Notify_VAL_Service_Area_Change_Event</w:t>
      </w:r>
      <w:r>
        <w:rPr>
          <w:noProof/>
        </w:rPr>
        <w:tab/>
      </w:r>
      <w:r>
        <w:rPr>
          <w:noProof/>
        </w:rPr>
        <w:fldChar w:fldCharType="begin"/>
      </w:r>
      <w:r>
        <w:rPr>
          <w:noProof/>
        </w:rPr>
        <w:instrText xml:space="preserve"> PAGEREF _Toc155355523 \h </w:instrText>
      </w:r>
      <w:r>
        <w:rPr>
          <w:noProof/>
        </w:rPr>
      </w:r>
      <w:r>
        <w:rPr>
          <w:noProof/>
        </w:rPr>
        <w:fldChar w:fldCharType="separate"/>
      </w:r>
      <w:r>
        <w:rPr>
          <w:noProof/>
        </w:rPr>
        <w:t>92</w:t>
      </w:r>
      <w:r>
        <w:rPr>
          <w:noProof/>
        </w:rPr>
        <w:fldChar w:fldCharType="end"/>
      </w:r>
    </w:p>
    <w:p w14:paraId="17A3FAB6" w14:textId="4CA3537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9.4.8.8</w:t>
      </w:r>
      <w:r>
        <w:rPr>
          <w:rFonts w:asciiTheme="minorHAnsi" w:eastAsiaTheme="minorEastAsia" w:hAnsiTheme="minorHAnsi" w:cstheme="minorBidi"/>
          <w:noProof/>
          <w:kern w:val="2"/>
          <w:sz w:val="22"/>
          <w:szCs w:val="22"/>
          <w:lang w:eastAsia="en-GB"/>
          <w14:ligatures w14:val="standardContextual"/>
        </w:rPr>
        <w:tab/>
      </w:r>
      <w:r>
        <w:rPr>
          <w:noProof/>
        </w:rPr>
        <w:t>Unsubscribe_VAL_Service_Area_Change_Event</w:t>
      </w:r>
      <w:r>
        <w:rPr>
          <w:noProof/>
        </w:rPr>
        <w:tab/>
      </w:r>
      <w:r>
        <w:rPr>
          <w:noProof/>
        </w:rPr>
        <w:fldChar w:fldCharType="begin"/>
      </w:r>
      <w:r>
        <w:rPr>
          <w:noProof/>
        </w:rPr>
        <w:instrText xml:space="preserve"> PAGEREF _Toc155355524 \h </w:instrText>
      </w:r>
      <w:r>
        <w:rPr>
          <w:noProof/>
        </w:rPr>
      </w:r>
      <w:r>
        <w:rPr>
          <w:noProof/>
        </w:rPr>
        <w:fldChar w:fldCharType="separate"/>
      </w:r>
      <w:r>
        <w:rPr>
          <w:noProof/>
        </w:rPr>
        <w:t>92</w:t>
      </w:r>
      <w:r>
        <w:rPr>
          <w:noProof/>
        </w:rPr>
        <w:fldChar w:fldCharType="end"/>
      </w:r>
    </w:p>
    <w:p w14:paraId="08D5DF14" w14:textId="378E26F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9.4.8.9</w:t>
      </w:r>
      <w:r>
        <w:rPr>
          <w:rFonts w:asciiTheme="minorHAnsi" w:eastAsiaTheme="minorEastAsia" w:hAnsiTheme="minorHAnsi" w:cstheme="minorBidi"/>
          <w:noProof/>
          <w:kern w:val="2"/>
          <w:sz w:val="22"/>
          <w:szCs w:val="22"/>
          <w:lang w:eastAsia="en-GB"/>
          <w14:ligatures w14:val="standardContextual"/>
        </w:rPr>
        <w:tab/>
      </w:r>
      <w:r>
        <w:rPr>
          <w:noProof/>
        </w:rPr>
        <w:t>Update_Subscription_VAL_Service_Area_Change_Event</w:t>
      </w:r>
      <w:r>
        <w:rPr>
          <w:noProof/>
        </w:rPr>
        <w:tab/>
      </w:r>
      <w:r>
        <w:rPr>
          <w:noProof/>
        </w:rPr>
        <w:fldChar w:fldCharType="begin"/>
      </w:r>
      <w:r>
        <w:rPr>
          <w:noProof/>
        </w:rPr>
        <w:instrText xml:space="preserve"> PAGEREF _Toc155355525 \h </w:instrText>
      </w:r>
      <w:r>
        <w:rPr>
          <w:noProof/>
        </w:rPr>
      </w:r>
      <w:r>
        <w:rPr>
          <w:noProof/>
        </w:rPr>
        <w:fldChar w:fldCharType="separate"/>
      </w:r>
      <w:r>
        <w:rPr>
          <w:noProof/>
        </w:rPr>
        <w:t>93</w:t>
      </w:r>
      <w:r>
        <w:rPr>
          <w:noProof/>
        </w:rPr>
        <w:fldChar w:fldCharType="end"/>
      </w:r>
    </w:p>
    <w:p w14:paraId="0FDBB645" w14:textId="1B8BB2D9"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9.5</w:t>
      </w:r>
      <w:r>
        <w:rPr>
          <w:rFonts w:asciiTheme="minorHAnsi" w:eastAsiaTheme="minorEastAsia" w:hAnsiTheme="minorHAnsi" w:cstheme="minorBidi"/>
          <w:noProof/>
          <w:kern w:val="2"/>
          <w:sz w:val="22"/>
          <w:szCs w:val="22"/>
          <w:lang w:eastAsia="en-GB"/>
          <w14:ligatures w14:val="standardContextual"/>
        </w:rPr>
        <w:tab/>
      </w:r>
      <w:r>
        <w:rPr>
          <w:noProof/>
        </w:rPr>
        <w:t xml:space="preserve">Procedures and information flows for </w:t>
      </w:r>
      <w:r>
        <w:rPr>
          <w:noProof/>
          <w:lang w:eastAsia="zh-CN"/>
        </w:rPr>
        <w:t>Location management (Off-network)</w:t>
      </w:r>
      <w:r>
        <w:rPr>
          <w:noProof/>
        </w:rPr>
        <w:tab/>
      </w:r>
      <w:r>
        <w:rPr>
          <w:noProof/>
        </w:rPr>
        <w:fldChar w:fldCharType="begin"/>
      </w:r>
      <w:r>
        <w:rPr>
          <w:noProof/>
        </w:rPr>
        <w:instrText xml:space="preserve"> PAGEREF _Toc155355526 \h </w:instrText>
      </w:r>
      <w:r>
        <w:rPr>
          <w:noProof/>
        </w:rPr>
      </w:r>
      <w:r>
        <w:rPr>
          <w:noProof/>
        </w:rPr>
        <w:fldChar w:fldCharType="separate"/>
      </w:r>
      <w:r>
        <w:rPr>
          <w:noProof/>
        </w:rPr>
        <w:t>93</w:t>
      </w:r>
      <w:r>
        <w:rPr>
          <w:noProof/>
        </w:rPr>
        <w:fldChar w:fldCharType="end"/>
      </w:r>
    </w:p>
    <w:p w14:paraId="7AEC2AC9" w14:textId="0B4B2280"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9.5.1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_Toc155355527 \h </w:instrText>
      </w:r>
      <w:r>
        <w:rPr>
          <w:noProof/>
        </w:rPr>
      </w:r>
      <w:r>
        <w:rPr>
          <w:noProof/>
        </w:rPr>
        <w:fldChar w:fldCharType="separate"/>
      </w:r>
      <w:r>
        <w:rPr>
          <w:noProof/>
        </w:rPr>
        <w:t>93</w:t>
      </w:r>
      <w:r>
        <w:rPr>
          <w:noProof/>
        </w:rPr>
        <w:fldChar w:fldCharType="end"/>
      </w:r>
    </w:p>
    <w:p w14:paraId="51326A4A" w14:textId="0DE3F619"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9.5</w:t>
      </w:r>
      <w:r>
        <w:rPr>
          <w:noProof/>
        </w:rPr>
        <w:t>.2</w:t>
      </w:r>
      <w:r>
        <w:rPr>
          <w:rFonts w:asciiTheme="minorHAnsi" w:eastAsiaTheme="minorEastAsia" w:hAnsiTheme="minorHAnsi" w:cstheme="minorBidi"/>
          <w:noProof/>
          <w:kern w:val="2"/>
          <w:sz w:val="22"/>
          <w:szCs w:val="22"/>
          <w:lang w:eastAsia="en-GB"/>
          <w14:ligatures w14:val="standardContextual"/>
        </w:rPr>
        <w:tab/>
      </w:r>
      <w:r>
        <w:rPr>
          <w:noProof/>
        </w:rPr>
        <w:t>Information flows for off network location management</w:t>
      </w:r>
      <w:r>
        <w:rPr>
          <w:noProof/>
        </w:rPr>
        <w:tab/>
      </w:r>
      <w:r>
        <w:rPr>
          <w:noProof/>
        </w:rPr>
        <w:fldChar w:fldCharType="begin"/>
      </w:r>
      <w:r>
        <w:rPr>
          <w:noProof/>
        </w:rPr>
        <w:instrText xml:space="preserve"> PAGEREF _Toc155355528 \h </w:instrText>
      </w:r>
      <w:r>
        <w:rPr>
          <w:noProof/>
        </w:rPr>
      </w:r>
      <w:r>
        <w:rPr>
          <w:noProof/>
        </w:rPr>
        <w:fldChar w:fldCharType="separate"/>
      </w:r>
      <w:r>
        <w:rPr>
          <w:noProof/>
        </w:rPr>
        <w:t>93</w:t>
      </w:r>
      <w:r>
        <w:rPr>
          <w:noProof/>
        </w:rPr>
        <w:fldChar w:fldCharType="end"/>
      </w:r>
    </w:p>
    <w:p w14:paraId="162469BC" w14:textId="0B8FF2E0"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9.5.2.1</w:t>
      </w:r>
      <w:r>
        <w:rPr>
          <w:rFonts w:asciiTheme="minorHAnsi" w:eastAsiaTheme="minorEastAsia" w:hAnsiTheme="minorHAnsi" w:cstheme="minorBidi"/>
          <w:noProof/>
          <w:kern w:val="2"/>
          <w:sz w:val="22"/>
          <w:szCs w:val="22"/>
          <w:lang w:eastAsia="en-GB"/>
          <w14:ligatures w14:val="standardContextual"/>
        </w:rPr>
        <w:tab/>
      </w:r>
      <w:r>
        <w:rPr>
          <w:noProof/>
        </w:rPr>
        <w:t>Off-network location reporting trigger configuration</w:t>
      </w:r>
      <w:r>
        <w:rPr>
          <w:noProof/>
        </w:rPr>
        <w:tab/>
      </w:r>
      <w:r>
        <w:rPr>
          <w:noProof/>
        </w:rPr>
        <w:fldChar w:fldCharType="begin"/>
      </w:r>
      <w:r>
        <w:rPr>
          <w:noProof/>
        </w:rPr>
        <w:instrText xml:space="preserve"> PAGEREF _Toc155355529 \h </w:instrText>
      </w:r>
      <w:r>
        <w:rPr>
          <w:noProof/>
        </w:rPr>
      </w:r>
      <w:r>
        <w:rPr>
          <w:noProof/>
        </w:rPr>
        <w:fldChar w:fldCharType="separate"/>
      </w:r>
      <w:r>
        <w:rPr>
          <w:noProof/>
        </w:rPr>
        <w:t>93</w:t>
      </w:r>
      <w:r>
        <w:rPr>
          <w:noProof/>
        </w:rPr>
        <w:fldChar w:fldCharType="end"/>
      </w:r>
    </w:p>
    <w:p w14:paraId="0DF90467" w14:textId="01EFE77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9.5.2.2</w:t>
      </w:r>
      <w:r>
        <w:rPr>
          <w:rFonts w:asciiTheme="minorHAnsi" w:eastAsiaTheme="minorEastAsia" w:hAnsiTheme="minorHAnsi" w:cstheme="minorBidi"/>
          <w:noProof/>
          <w:kern w:val="2"/>
          <w:sz w:val="22"/>
          <w:szCs w:val="22"/>
          <w:lang w:eastAsia="en-GB"/>
          <w14:ligatures w14:val="standardContextual"/>
        </w:rPr>
        <w:tab/>
      </w:r>
      <w:r>
        <w:rPr>
          <w:noProof/>
        </w:rPr>
        <w:t>Off-network location reporting trigger configuration response</w:t>
      </w:r>
      <w:r>
        <w:rPr>
          <w:noProof/>
        </w:rPr>
        <w:tab/>
      </w:r>
      <w:r>
        <w:rPr>
          <w:noProof/>
        </w:rPr>
        <w:fldChar w:fldCharType="begin"/>
      </w:r>
      <w:r>
        <w:rPr>
          <w:noProof/>
        </w:rPr>
        <w:instrText xml:space="preserve"> PAGEREF _Toc155355530 \h </w:instrText>
      </w:r>
      <w:r>
        <w:rPr>
          <w:noProof/>
        </w:rPr>
      </w:r>
      <w:r>
        <w:rPr>
          <w:noProof/>
        </w:rPr>
        <w:fldChar w:fldCharType="separate"/>
      </w:r>
      <w:r>
        <w:rPr>
          <w:noProof/>
        </w:rPr>
        <w:t>94</w:t>
      </w:r>
      <w:r>
        <w:rPr>
          <w:noProof/>
        </w:rPr>
        <w:fldChar w:fldCharType="end"/>
      </w:r>
    </w:p>
    <w:p w14:paraId="252A9240" w14:textId="4A6B1E1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9.5.2.3</w:t>
      </w:r>
      <w:r>
        <w:rPr>
          <w:rFonts w:asciiTheme="minorHAnsi" w:eastAsiaTheme="minorEastAsia" w:hAnsiTheme="minorHAnsi" w:cstheme="minorBidi"/>
          <w:noProof/>
          <w:kern w:val="2"/>
          <w:sz w:val="22"/>
          <w:szCs w:val="22"/>
          <w:lang w:eastAsia="en-GB"/>
          <w14:ligatures w14:val="standardContextual"/>
        </w:rPr>
        <w:tab/>
      </w:r>
      <w:r>
        <w:rPr>
          <w:noProof/>
        </w:rPr>
        <w:t>Off-network location management ack</w:t>
      </w:r>
      <w:r>
        <w:rPr>
          <w:noProof/>
        </w:rPr>
        <w:tab/>
      </w:r>
      <w:r>
        <w:rPr>
          <w:noProof/>
        </w:rPr>
        <w:fldChar w:fldCharType="begin"/>
      </w:r>
      <w:r>
        <w:rPr>
          <w:noProof/>
        </w:rPr>
        <w:instrText xml:space="preserve"> PAGEREF _Toc155355531 \h </w:instrText>
      </w:r>
      <w:r>
        <w:rPr>
          <w:noProof/>
        </w:rPr>
      </w:r>
      <w:r>
        <w:rPr>
          <w:noProof/>
        </w:rPr>
        <w:fldChar w:fldCharType="separate"/>
      </w:r>
      <w:r>
        <w:rPr>
          <w:noProof/>
        </w:rPr>
        <w:t>94</w:t>
      </w:r>
      <w:r>
        <w:rPr>
          <w:noProof/>
        </w:rPr>
        <w:fldChar w:fldCharType="end"/>
      </w:r>
    </w:p>
    <w:p w14:paraId="6D3968E1" w14:textId="125E6880"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9.5.2.4</w:t>
      </w:r>
      <w:r>
        <w:rPr>
          <w:rFonts w:asciiTheme="minorHAnsi" w:eastAsiaTheme="minorEastAsia" w:hAnsiTheme="minorHAnsi" w:cstheme="minorBidi"/>
          <w:noProof/>
          <w:kern w:val="2"/>
          <w:sz w:val="22"/>
          <w:szCs w:val="22"/>
          <w:lang w:eastAsia="en-GB"/>
          <w14:ligatures w14:val="standardContextual"/>
        </w:rPr>
        <w:tab/>
      </w:r>
      <w:r>
        <w:rPr>
          <w:noProof/>
        </w:rPr>
        <w:t>Off-network location report</w:t>
      </w:r>
      <w:r>
        <w:rPr>
          <w:noProof/>
        </w:rPr>
        <w:tab/>
      </w:r>
      <w:r>
        <w:rPr>
          <w:noProof/>
        </w:rPr>
        <w:fldChar w:fldCharType="begin"/>
      </w:r>
      <w:r>
        <w:rPr>
          <w:noProof/>
        </w:rPr>
        <w:instrText xml:space="preserve"> PAGEREF _Toc155355532 \h </w:instrText>
      </w:r>
      <w:r>
        <w:rPr>
          <w:noProof/>
        </w:rPr>
      </w:r>
      <w:r>
        <w:rPr>
          <w:noProof/>
        </w:rPr>
        <w:fldChar w:fldCharType="separate"/>
      </w:r>
      <w:r>
        <w:rPr>
          <w:noProof/>
        </w:rPr>
        <w:t>94</w:t>
      </w:r>
      <w:r>
        <w:rPr>
          <w:noProof/>
        </w:rPr>
        <w:fldChar w:fldCharType="end"/>
      </w:r>
    </w:p>
    <w:p w14:paraId="4E797274" w14:textId="1D9EA21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9.5.2.5</w:t>
      </w:r>
      <w:r>
        <w:rPr>
          <w:rFonts w:asciiTheme="minorHAnsi" w:eastAsiaTheme="minorEastAsia" w:hAnsiTheme="minorHAnsi" w:cstheme="minorBidi"/>
          <w:noProof/>
          <w:kern w:val="2"/>
          <w:sz w:val="22"/>
          <w:szCs w:val="22"/>
          <w:lang w:eastAsia="en-GB"/>
          <w14:ligatures w14:val="standardContextual"/>
        </w:rPr>
        <w:tab/>
      </w:r>
      <w:r>
        <w:rPr>
          <w:noProof/>
        </w:rPr>
        <w:t>Off-network location reporting trigger cancel</w:t>
      </w:r>
      <w:r>
        <w:rPr>
          <w:noProof/>
        </w:rPr>
        <w:tab/>
      </w:r>
      <w:r>
        <w:rPr>
          <w:noProof/>
        </w:rPr>
        <w:fldChar w:fldCharType="begin"/>
      </w:r>
      <w:r>
        <w:rPr>
          <w:noProof/>
        </w:rPr>
        <w:instrText xml:space="preserve"> PAGEREF _Toc155355533 \h </w:instrText>
      </w:r>
      <w:r>
        <w:rPr>
          <w:noProof/>
        </w:rPr>
      </w:r>
      <w:r>
        <w:rPr>
          <w:noProof/>
        </w:rPr>
        <w:fldChar w:fldCharType="separate"/>
      </w:r>
      <w:r>
        <w:rPr>
          <w:noProof/>
        </w:rPr>
        <w:t>94</w:t>
      </w:r>
      <w:r>
        <w:rPr>
          <w:noProof/>
        </w:rPr>
        <w:fldChar w:fldCharType="end"/>
      </w:r>
    </w:p>
    <w:p w14:paraId="2428A994" w14:textId="0237F4D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9.5.2.6</w:t>
      </w:r>
      <w:r>
        <w:rPr>
          <w:rFonts w:asciiTheme="minorHAnsi" w:eastAsiaTheme="minorEastAsia" w:hAnsiTheme="minorHAnsi" w:cstheme="minorBidi"/>
          <w:noProof/>
          <w:kern w:val="2"/>
          <w:sz w:val="22"/>
          <w:szCs w:val="22"/>
          <w:lang w:eastAsia="en-GB"/>
          <w14:ligatures w14:val="standardContextual"/>
        </w:rPr>
        <w:tab/>
      </w:r>
      <w:r>
        <w:rPr>
          <w:noProof/>
        </w:rPr>
        <w:t>Off-network location reporting trigger cancel response</w:t>
      </w:r>
      <w:r>
        <w:rPr>
          <w:noProof/>
        </w:rPr>
        <w:tab/>
      </w:r>
      <w:r>
        <w:rPr>
          <w:noProof/>
        </w:rPr>
        <w:fldChar w:fldCharType="begin"/>
      </w:r>
      <w:r>
        <w:rPr>
          <w:noProof/>
        </w:rPr>
        <w:instrText xml:space="preserve"> PAGEREF _Toc155355534 \h </w:instrText>
      </w:r>
      <w:r>
        <w:rPr>
          <w:noProof/>
        </w:rPr>
      </w:r>
      <w:r>
        <w:rPr>
          <w:noProof/>
        </w:rPr>
        <w:fldChar w:fldCharType="separate"/>
      </w:r>
      <w:r>
        <w:rPr>
          <w:noProof/>
        </w:rPr>
        <w:t>94</w:t>
      </w:r>
      <w:r>
        <w:rPr>
          <w:noProof/>
        </w:rPr>
        <w:fldChar w:fldCharType="end"/>
      </w:r>
    </w:p>
    <w:p w14:paraId="46FE59A6" w14:textId="78E8470D"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9.5.2.7</w:t>
      </w:r>
      <w:r>
        <w:rPr>
          <w:rFonts w:asciiTheme="minorHAnsi" w:eastAsiaTheme="minorEastAsia" w:hAnsiTheme="minorHAnsi" w:cstheme="minorBidi"/>
          <w:noProof/>
          <w:kern w:val="2"/>
          <w:sz w:val="22"/>
          <w:szCs w:val="22"/>
          <w:lang w:eastAsia="en-GB"/>
          <w14:ligatures w14:val="standardContextual"/>
        </w:rPr>
        <w:tab/>
      </w:r>
      <w:r>
        <w:rPr>
          <w:noProof/>
        </w:rPr>
        <w:t>Off-network location request</w:t>
      </w:r>
      <w:r>
        <w:rPr>
          <w:noProof/>
        </w:rPr>
        <w:tab/>
      </w:r>
      <w:r>
        <w:rPr>
          <w:noProof/>
        </w:rPr>
        <w:fldChar w:fldCharType="begin"/>
      </w:r>
      <w:r>
        <w:rPr>
          <w:noProof/>
        </w:rPr>
        <w:instrText xml:space="preserve"> PAGEREF _Toc155355535 \h </w:instrText>
      </w:r>
      <w:r>
        <w:rPr>
          <w:noProof/>
        </w:rPr>
      </w:r>
      <w:r>
        <w:rPr>
          <w:noProof/>
        </w:rPr>
        <w:fldChar w:fldCharType="separate"/>
      </w:r>
      <w:r>
        <w:rPr>
          <w:noProof/>
        </w:rPr>
        <w:t>95</w:t>
      </w:r>
      <w:r>
        <w:rPr>
          <w:noProof/>
        </w:rPr>
        <w:fldChar w:fldCharType="end"/>
      </w:r>
    </w:p>
    <w:p w14:paraId="26C208B4" w14:textId="043399C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9.5.2.8</w:t>
      </w:r>
      <w:r>
        <w:rPr>
          <w:rFonts w:asciiTheme="minorHAnsi" w:eastAsiaTheme="minorEastAsia" w:hAnsiTheme="minorHAnsi" w:cstheme="minorBidi"/>
          <w:noProof/>
          <w:kern w:val="2"/>
          <w:sz w:val="22"/>
          <w:szCs w:val="22"/>
          <w:lang w:eastAsia="en-GB"/>
          <w14:ligatures w14:val="standardContextual"/>
        </w:rPr>
        <w:tab/>
      </w:r>
      <w:r>
        <w:rPr>
          <w:noProof/>
        </w:rPr>
        <w:t>Off-network location response</w:t>
      </w:r>
      <w:r>
        <w:rPr>
          <w:noProof/>
        </w:rPr>
        <w:tab/>
      </w:r>
      <w:r>
        <w:rPr>
          <w:noProof/>
        </w:rPr>
        <w:fldChar w:fldCharType="begin"/>
      </w:r>
      <w:r>
        <w:rPr>
          <w:noProof/>
        </w:rPr>
        <w:instrText xml:space="preserve"> PAGEREF _Toc155355536 \h </w:instrText>
      </w:r>
      <w:r>
        <w:rPr>
          <w:noProof/>
        </w:rPr>
      </w:r>
      <w:r>
        <w:rPr>
          <w:noProof/>
        </w:rPr>
        <w:fldChar w:fldCharType="separate"/>
      </w:r>
      <w:r>
        <w:rPr>
          <w:noProof/>
        </w:rPr>
        <w:t>95</w:t>
      </w:r>
      <w:r>
        <w:rPr>
          <w:noProof/>
        </w:rPr>
        <w:fldChar w:fldCharType="end"/>
      </w:r>
    </w:p>
    <w:p w14:paraId="7CD49B3B" w14:textId="20956DAA"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9.5</w:t>
      </w:r>
      <w:r>
        <w:rPr>
          <w:noProof/>
        </w:rPr>
        <w:t>.3</w:t>
      </w:r>
      <w:r>
        <w:rPr>
          <w:rFonts w:asciiTheme="minorHAnsi" w:eastAsiaTheme="minorEastAsia" w:hAnsiTheme="minorHAnsi" w:cstheme="minorBidi"/>
          <w:noProof/>
          <w:kern w:val="2"/>
          <w:sz w:val="22"/>
          <w:szCs w:val="22"/>
          <w:lang w:eastAsia="en-GB"/>
          <w14:ligatures w14:val="standardContextual"/>
        </w:rPr>
        <w:tab/>
      </w:r>
      <w:r>
        <w:rPr>
          <w:noProof/>
        </w:rPr>
        <w:t>Event-triggered location reporting procedure</w:t>
      </w:r>
      <w:r>
        <w:rPr>
          <w:noProof/>
        </w:rPr>
        <w:tab/>
      </w:r>
      <w:r>
        <w:rPr>
          <w:noProof/>
        </w:rPr>
        <w:fldChar w:fldCharType="begin"/>
      </w:r>
      <w:r>
        <w:rPr>
          <w:noProof/>
        </w:rPr>
        <w:instrText xml:space="preserve"> PAGEREF _Toc155355537 \h </w:instrText>
      </w:r>
      <w:r>
        <w:rPr>
          <w:noProof/>
        </w:rPr>
      </w:r>
      <w:r>
        <w:rPr>
          <w:noProof/>
        </w:rPr>
        <w:fldChar w:fldCharType="separate"/>
      </w:r>
      <w:r>
        <w:rPr>
          <w:noProof/>
        </w:rPr>
        <w:t>95</w:t>
      </w:r>
      <w:r>
        <w:rPr>
          <w:noProof/>
        </w:rPr>
        <w:fldChar w:fldCharType="end"/>
      </w:r>
    </w:p>
    <w:p w14:paraId="03542F55" w14:textId="5CF4A7C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9.5.3.1</w:t>
      </w:r>
      <w:r>
        <w:rPr>
          <w:rFonts w:asciiTheme="minorHAnsi" w:eastAsiaTheme="minorEastAsia" w:hAnsiTheme="minorHAnsi" w:cstheme="minorBidi"/>
          <w:noProof/>
          <w:kern w:val="2"/>
          <w:sz w:val="22"/>
          <w:szCs w:val="22"/>
          <w:lang w:eastAsia="en-GB"/>
          <w14:ligatures w14:val="standardContextual"/>
        </w:rPr>
        <w:tab/>
      </w:r>
      <w:r>
        <w:rPr>
          <w:noProof/>
        </w:rPr>
        <w:t>Location reporting trigger configuration</w:t>
      </w:r>
      <w:r>
        <w:rPr>
          <w:noProof/>
        </w:rPr>
        <w:tab/>
      </w:r>
      <w:r>
        <w:rPr>
          <w:noProof/>
        </w:rPr>
        <w:fldChar w:fldCharType="begin"/>
      </w:r>
      <w:r>
        <w:rPr>
          <w:noProof/>
        </w:rPr>
        <w:instrText xml:space="preserve"> PAGEREF _Toc155355538 \h </w:instrText>
      </w:r>
      <w:r>
        <w:rPr>
          <w:noProof/>
        </w:rPr>
      </w:r>
      <w:r>
        <w:rPr>
          <w:noProof/>
        </w:rPr>
        <w:fldChar w:fldCharType="separate"/>
      </w:r>
      <w:r>
        <w:rPr>
          <w:noProof/>
        </w:rPr>
        <w:t>95</w:t>
      </w:r>
      <w:r>
        <w:rPr>
          <w:noProof/>
        </w:rPr>
        <w:fldChar w:fldCharType="end"/>
      </w:r>
    </w:p>
    <w:p w14:paraId="4FA87DF6" w14:textId="4A1BACB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9.5.3.2</w:t>
      </w:r>
      <w:r>
        <w:rPr>
          <w:rFonts w:asciiTheme="minorHAnsi" w:eastAsiaTheme="minorEastAsia" w:hAnsiTheme="minorHAnsi" w:cstheme="minorBidi"/>
          <w:noProof/>
          <w:kern w:val="2"/>
          <w:sz w:val="22"/>
          <w:szCs w:val="22"/>
          <w:lang w:eastAsia="en-GB"/>
          <w14:ligatures w14:val="standardContextual"/>
        </w:rPr>
        <w:tab/>
      </w:r>
      <w:r>
        <w:rPr>
          <w:noProof/>
        </w:rPr>
        <w:t>Location reporting</w:t>
      </w:r>
      <w:r>
        <w:rPr>
          <w:noProof/>
        </w:rPr>
        <w:tab/>
      </w:r>
      <w:r>
        <w:rPr>
          <w:noProof/>
        </w:rPr>
        <w:fldChar w:fldCharType="begin"/>
      </w:r>
      <w:r>
        <w:rPr>
          <w:noProof/>
        </w:rPr>
        <w:instrText xml:space="preserve"> PAGEREF _Toc155355539 \h </w:instrText>
      </w:r>
      <w:r>
        <w:rPr>
          <w:noProof/>
        </w:rPr>
      </w:r>
      <w:r>
        <w:rPr>
          <w:noProof/>
        </w:rPr>
        <w:fldChar w:fldCharType="separate"/>
      </w:r>
      <w:r>
        <w:rPr>
          <w:noProof/>
        </w:rPr>
        <w:t>96</w:t>
      </w:r>
      <w:r>
        <w:rPr>
          <w:noProof/>
        </w:rPr>
        <w:fldChar w:fldCharType="end"/>
      </w:r>
    </w:p>
    <w:p w14:paraId="0DF5150C" w14:textId="09E9D05D"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9.5.3.3</w:t>
      </w:r>
      <w:r>
        <w:rPr>
          <w:rFonts w:asciiTheme="minorHAnsi" w:eastAsiaTheme="minorEastAsia" w:hAnsiTheme="minorHAnsi" w:cstheme="minorBidi"/>
          <w:noProof/>
          <w:kern w:val="2"/>
          <w:sz w:val="22"/>
          <w:szCs w:val="22"/>
          <w:lang w:eastAsia="en-GB"/>
          <w14:ligatures w14:val="standardContextual"/>
        </w:rPr>
        <w:tab/>
      </w:r>
      <w:r>
        <w:rPr>
          <w:noProof/>
        </w:rPr>
        <w:t>Location reporting trigger cancel</w:t>
      </w:r>
      <w:r>
        <w:rPr>
          <w:noProof/>
        </w:rPr>
        <w:tab/>
      </w:r>
      <w:r>
        <w:rPr>
          <w:noProof/>
        </w:rPr>
        <w:fldChar w:fldCharType="begin"/>
      </w:r>
      <w:r>
        <w:rPr>
          <w:noProof/>
        </w:rPr>
        <w:instrText xml:space="preserve"> PAGEREF _Toc155355540 \h </w:instrText>
      </w:r>
      <w:r>
        <w:rPr>
          <w:noProof/>
        </w:rPr>
      </w:r>
      <w:r>
        <w:rPr>
          <w:noProof/>
        </w:rPr>
        <w:fldChar w:fldCharType="separate"/>
      </w:r>
      <w:r>
        <w:rPr>
          <w:noProof/>
        </w:rPr>
        <w:t>96</w:t>
      </w:r>
      <w:r>
        <w:rPr>
          <w:noProof/>
        </w:rPr>
        <w:fldChar w:fldCharType="end"/>
      </w:r>
    </w:p>
    <w:p w14:paraId="0E352D34" w14:textId="3255437B"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9.5</w:t>
      </w:r>
      <w:r>
        <w:rPr>
          <w:noProof/>
        </w:rPr>
        <w:t>.4</w:t>
      </w:r>
      <w:r>
        <w:rPr>
          <w:rFonts w:asciiTheme="minorHAnsi" w:eastAsiaTheme="minorEastAsia" w:hAnsiTheme="minorHAnsi" w:cstheme="minorBidi"/>
          <w:noProof/>
          <w:kern w:val="2"/>
          <w:sz w:val="22"/>
          <w:szCs w:val="22"/>
          <w:lang w:eastAsia="en-GB"/>
          <w14:ligatures w14:val="standardContextual"/>
        </w:rPr>
        <w:tab/>
      </w:r>
      <w:r>
        <w:rPr>
          <w:noProof/>
        </w:rPr>
        <w:t>On-demand location reporting procedure</w:t>
      </w:r>
      <w:r>
        <w:rPr>
          <w:noProof/>
        </w:rPr>
        <w:tab/>
      </w:r>
      <w:r>
        <w:rPr>
          <w:noProof/>
        </w:rPr>
        <w:fldChar w:fldCharType="begin"/>
      </w:r>
      <w:r>
        <w:rPr>
          <w:noProof/>
        </w:rPr>
        <w:instrText xml:space="preserve"> PAGEREF _Toc155355541 \h </w:instrText>
      </w:r>
      <w:r>
        <w:rPr>
          <w:noProof/>
        </w:rPr>
      </w:r>
      <w:r>
        <w:rPr>
          <w:noProof/>
        </w:rPr>
        <w:fldChar w:fldCharType="separate"/>
      </w:r>
      <w:r>
        <w:rPr>
          <w:noProof/>
        </w:rPr>
        <w:t>97</w:t>
      </w:r>
      <w:r>
        <w:rPr>
          <w:noProof/>
        </w:rPr>
        <w:fldChar w:fldCharType="end"/>
      </w:r>
    </w:p>
    <w:p w14:paraId="2913CE14" w14:textId="6E9007EC" w:rsidR="00467C65" w:rsidRDefault="00467C65">
      <w:pPr>
        <w:pStyle w:val="TOC1"/>
        <w:rPr>
          <w:rFonts w:asciiTheme="minorHAnsi" w:eastAsiaTheme="minorEastAsia" w:hAnsiTheme="minorHAnsi" w:cstheme="minorBidi"/>
          <w:noProof/>
          <w:kern w:val="2"/>
          <w:szCs w:val="22"/>
          <w:lang w:eastAsia="en-GB"/>
          <w14:ligatures w14:val="standardContextual"/>
        </w:rPr>
      </w:pPr>
      <w:r>
        <w:rPr>
          <w:noProof/>
        </w:rPr>
        <w:t>10</w:t>
      </w:r>
      <w:r>
        <w:rPr>
          <w:rFonts w:asciiTheme="minorHAnsi" w:eastAsiaTheme="minorEastAsia" w:hAnsiTheme="minorHAnsi" w:cstheme="minorBidi"/>
          <w:noProof/>
          <w:kern w:val="2"/>
          <w:szCs w:val="22"/>
          <w:lang w:eastAsia="en-GB"/>
          <w14:ligatures w14:val="standardContextual"/>
        </w:rPr>
        <w:tab/>
      </w:r>
      <w:r>
        <w:rPr>
          <w:noProof/>
        </w:rPr>
        <w:t>Group management</w:t>
      </w:r>
      <w:r>
        <w:rPr>
          <w:noProof/>
        </w:rPr>
        <w:tab/>
      </w:r>
      <w:r>
        <w:rPr>
          <w:noProof/>
        </w:rPr>
        <w:fldChar w:fldCharType="begin"/>
      </w:r>
      <w:r>
        <w:rPr>
          <w:noProof/>
        </w:rPr>
        <w:instrText xml:space="preserve"> PAGEREF _Toc155355542 \h </w:instrText>
      </w:r>
      <w:r>
        <w:rPr>
          <w:noProof/>
        </w:rPr>
      </w:r>
      <w:r>
        <w:rPr>
          <w:noProof/>
        </w:rPr>
        <w:fldChar w:fldCharType="separate"/>
      </w:r>
      <w:r>
        <w:rPr>
          <w:noProof/>
        </w:rPr>
        <w:t>98</w:t>
      </w:r>
      <w:r>
        <w:rPr>
          <w:noProof/>
        </w:rPr>
        <w:fldChar w:fldCharType="end"/>
      </w:r>
    </w:p>
    <w:p w14:paraId="77D592DB" w14:textId="35ED8C36"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10.1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_Toc155355543 \h </w:instrText>
      </w:r>
      <w:r>
        <w:rPr>
          <w:noProof/>
        </w:rPr>
      </w:r>
      <w:r>
        <w:rPr>
          <w:noProof/>
        </w:rPr>
        <w:fldChar w:fldCharType="separate"/>
      </w:r>
      <w:r>
        <w:rPr>
          <w:noProof/>
        </w:rPr>
        <w:t>98</w:t>
      </w:r>
      <w:r>
        <w:rPr>
          <w:noProof/>
        </w:rPr>
        <w:fldChar w:fldCharType="end"/>
      </w:r>
    </w:p>
    <w:p w14:paraId="576FC13C" w14:textId="0FBA11F2"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10.2</w:t>
      </w:r>
      <w:r>
        <w:rPr>
          <w:rFonts w:asciiTheme="minorHAnsi" w:eastAsiaTheme="minorEastAsia" w:hAnsiTheme="minorHAnsi" w:cstheme="minorBidi"/>
          <w:noProof/>
          <w:kern w:val="2"/>
          <w:sz w:val="22"/>
          <w:szCs w:val="22"/>
          <w:lang w:eastAsia="en-GB"/>
          <w14:ligatures w14:val="standardContextual"/>
        </w:rPr>
        <w:tab/>
      </w:r>
      <w:r>
        <w:rPr>
          <w:noProof/>
        </w:rPr>
        <w:t>Functional model for group management</w:t>
      </w:r>
      <w:r>
        <w:rPr>
          <w:noProof/>
        </w:rPr>
        <w:tab/>
      </w:r>
      <w:r>
        <w:rPr>
          <w:noProof/>
        </w:rPr>
        <w:fldChar w:fldCharType="begin"/>
      </w:r>
      <w:r>
        <w:rPr>
          <w:noProof/>
        </w:rPr>
        <w:instrText xml:space="preserve"> PAGEREF _Toc155355544 \h </w:instrText>
      </w:r>
      <w:r>
        <w:rPr>
          <w:noProof/>
        </w:rPr>
      </w:r>
      <w:r>
        <w:rPr>
          <w:noProof/>
        </w:rPr>
        <w:fldChar w:fldCharType="separate"/>
      </w:r>
      <w:r>
        <w:rPr>
          <w:noProof/>
        </w:rPr>
        <w:t>98</w:t>
      </w:r>
      <w:r>
        <w:rPr>
          <w:noProof/>
        </w:rPr>
        <w:fldChar w:fldCharType="end"/>
      </w:r>
    </w:p>
    <w:p w14:paraId="7555075D" w14:textId="5B12F943"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10.2.1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_Toc155355545 \h </w:instrText>
      </w:r>
      <w:r>
        <w:rPr>
          <w:noProof/>
        </w:rPr>
      </w:r>
      <w:r>
        <w:rPr>
          <w:noProof/>
        </w:rPr>
        <w:fldChar w:fldCharType="separate"/>
      </w:r>
      <w:r>
        <w:rPr>
          <w:noProof/>
        </w:rPr>
        <w:t>98</w:t>
      </w:r>
      <w:r>
        <w:rPr>
          <w:noProof/>
        </w:rPr>
        <w:fldChar w:fldCharType="end"/>
      </w:r>
    </w:p>
    <w:p w14:paraId="5A08828E" w14:textId="4E93FFC5"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10.2.2</w:t>
      </w:r>
      <w:r>
        <w:rPr>
          <w:rFonts w:asciiTheme="minorHAnsi" w:eastAsiaTheme="minorEastAsia" w:hAnsiTheme="minorHAnsi" w:cstheme="minorBidi"/>
          <w:noProof/>
          <w:kern w:val="2"/>
          <w:sz w:val="22"/>
          <w:szCs w:val="22"/>
          <w:lang w:eastAsia="en-GB"/>
          <w14:ligatures w14:val="standardContextual"/>
        </w:rPr>
        <w:tab/>
      </w:r>
      <w:r>
        <w:rPr>
          <w:noProof/>
        </w:rPr>
        <w:t>On-network functional model description</w:t>
      </w:r>
      <w:r>
        <w:rPr>
          <w:noProof/>
        </w:rPr>
        <w:tab/>
      </w:r>
      <w:r>
        <w:rPr>
          <w:noProof/>
        </w:rPr>
        <w:fldChar w:fldCharType="begin"/>
      </w:r>
      <w:r>
        <w:rPr>
          <w:noProof/>
        </w:rPr>
        <w:instrText xml:space="preserve"> PAGEREF _Toc155355546 \h </w:instrText>
      </w:r>
      <w:r>
        <w:rPr>
          <w:noProof/>
        </w:rPr>
      </w:r>
      <w:r>
        <w:rPr>
          <w:noProof/>
        </w:rPr>
        <w:fldChar w:fldCharType="separate"/>
      </w:r>
      <w:r>
        <w:rPr>
          <w:noProof/>
        </w:rPr>
        <w:t>98</w:t>
      </w:r>
      <w:r>
        <w:rPr>
          <w:noProof/>
        </w:rPr>
        <w:fldChar w:fldCharType="end"/>
      </w:r>
    </w:p>
    <w:p w14:paraId="13856086" w14:textId="760616BD"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10.2.3</w:t>
      </w:r>
      <w:r>
        <w:rPr>
          <w:rFonts w:asciiTheme="minorHAnsi" w:eastAsiaTheme="minorEastAsia" w:hAnsiTheme="minorHAnsi" w:cstheme="minorBidi"/>
          <w:noProof/>
          <w:kern w:val="2"/>
          <w:sz w:val="22"/>
          <w:szCs w:val="22"/>
          <w:lang w:eastAsia="en-GB"/>
          <w14:ligatures w14:val="standardContextual"/>
        </w:rPr>
        <w:tab/>
      </w:r>
      <w:r>
        <w:rPr>
          <w:noProof/>
        </w:rPr>
        <w:t>Off-network functional model description</w:t>
      </w:r>
      <w:r>
        <w:rPr>
          <w:noProof/>
        </w:rPr>
        <w:tab/>
      </w:r>
      <w:r>
        <w:rPr>
          <w:noProof/>
        </w:rPr>
        <w:fldChar w:fldCharType="begin"/>
      </w:r>
      <w:r>
        <w:rPr>
          <w:noProof/>
        </w:rPr>
        <w:instrText xml:space="preserve"> PAGEREF _Toc155355547 \h </w:instrText>
      </w:r>
      <w:r>
        <w:rPr>
          <w:noProof/>
        </w:rPr>
      </w:r>
      <w:r>
        <w:rPr>
          <w:noProof/>
        </w:rPr>
        <w:fldChar w:fldCharType="separate"/>
      </w:r>
      <w:r>
        <w:rPr>
          <w:noProof/>
        </w:rPr>
        <w:t>100</w:t>
      </w:r>
      <w:r>
        <w:rPr>
          <w:noProof/>
        </w:rPr>
        <w:fldChar w:fldCharType="end"/>
      </w:r>
    </w:p>
    <w:p w14:paraId="7ED4AD79" w14:textId="55D79101"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10.2.4</w:t>
      </w:r>
      <w:r>
        <w:rPr>
          <w:rFonts w:asciiTheme="minorHAnsi" w:eastAsiaTheme="minorEastAsia" w:hAnsiTheme="minorHAnsi" w:cstheme="minorBidi"/>
          <w:noProof/>
          <w:kern w:val="2"/>
          <w:sz w:val="22"/>
          <w:szCs w:val="22"/>
          <w:lang w:eastAsia="en-GB"/>
          <w14:ligatures w14:val="standardContextual"/>
        </w:rPr>
        <w:tab/>
      </w:r>
      <w:r>
        <w:rPr>
          <w:noProof/>
        </w:rPr>
        <w:t>Functional entities description</w:t>
      </w:r>
      <w:r>
        <w:rPr>
          <w:noProof/>
        </w:rPr>
        <w:tab/>
      </w:r>
      <w:r>
        <w:rPr>
          <w:noProof/>
        </w:rPr>
        <w:fldChar w:fldCharType="begin"/>
      </w:r>
      <w:r>
        <w:rPr>
          <w:noProof/>
        </w:rPr>
        <w:instrText xml:space="preserve"> PAGEREF _Toc155355548 \h </w:instrText>
      </w:r>
      <w:r>
        <w:rPr>
          <w:noProof/>
        </w:rPr>
      </w:r>
      <w:r>
        <w:rPr>
          <w:noProof/>
        </w:rPr>
        <w:fldChar w:fldCharType="separate"/>
      </w:r>
      <w:r>
        <w:rPr>
          <w:noProof/>
        </w:rPr>
        <w:t>100</w:t>
      </w:r>
      <w:r>
        <w:rPr>
          <w:noProof/>
        </w:rPr>
        <w:fldChar w:fldCharType="end"/>
      </w:r>
    </w:p>
    <w:p w14:paraId="400FEF05" w14:textId="4B1FDE6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10.2.4.1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_Toc155355549 \h </w:instrText>
      </w:r>
      <w:r>
        <w:rPr>
          <w:noProof/>
        </w:rPr>
      </w:r>
      <w:r>
        <w:rPr>
          <w:noProof/>
        </w:rPr>
        <w:fldChar w:fldCharType="separate"/>
      </w:r>
      <w:r>
        <w:rPr>
          <w:noProof/>
        </w:rPr>
        <w:t>100</w:t>
      </w:r>
      <w:r>
        <w:rPr>
          <w:noProof/>
        </w:rPr>
        <w:fldChar w:fldCharType="end"/>
      </w:r>
    </w:p>
    <w:p w14:paraId="3E517A98" w14:textId="0B2B9B54"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10.2.4.2</w:t>
      </w:r>
      <w:r>
        <w:rPr>
          <w:rFonts w:asciiTheme="minorHAnsi" w:eastAsiaTheme="minorEastAsia" w:hAnsiTheme="minorHAnsi" w:cstheme="minorBidi"/>
          <w:noProof/>
          <w:kern w:val="2"/>
          <w:sz w:val="22"/>
          <w:szCs w:val="22"/>
          <w:lang w:eastAsia="en-GB"/>
          <w14:ligatures w14:val="standardContextual"/>
        </w:rPr>
        <w:tab/>
      </w:r>
      <w:r>
        <w:rPr>
          <w:noProof/>
        </w:rPr>
        <w:t>Group management client</w:t>
      </w:r>
      <w:r>
        <w:rPr>
          <w:noProof/>
        </w:rPr>
        <w:tab/>
      </w:r>
      <w:r>
        <w:rPr>
          <w:noProof/>
        </w:rPr>
        <w:fldChar w:fldCharType="begin"/>
      </w:r>
      <w:r>
        <w:rPr>
          <w:noProof/>
        </w:rPr>
        <w:instrText xml:space="preserve"> PAGEREF _Toc155355550 \h </w:instrText>
      </w:r>
      <w:r>
        <w:rPr>
          <w:noProof/>
        </w:rPr>
      </w:r>
      <w:r>
        <w:rPr>
          <w:noProof/>
        </w:rPr>
        <w:fldChar w:fldCharType="separate"/>
      </w:r>
      <w:r>
        <w:rPr>
          <w:noProof/>
        </w:rPr>
        <w:t>100</w:t>
      </w:r>
      <w:r>
        <w:rPr>
          <w:noProof/>
        </w:rPr>
        <w:fldChar w:fldCharType="end"/>
      </w:r>
    </w:p>
    <w:p w14:paraId="56D8E2A6" w14:textId="6E7B0D00"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10.2.4.3</w:t>
      </w:r>
      <w:r>
        <w:rPr>
          <w:rFonts w:asciiTheme="minorHAnsi" w:eastAsiaTheme="minorEastAsia" w:hAnsiTheme="minorHAnsi" w:cstheme="minorBidi"/>
          <w:noProof/>
          <w:kern w:val="2"/>
          <w:sz w:val="22"/>
          <w:szCs w:val="22"/>
          <w:lang w:eastAsia="en-GB"/>
          <w14:ligatures w14:val="standardContextual"/>
        </w:rPr>
        <w:tab/>
      </w:r>
      <w:r>
        <w:rPr>
          <w:noProof/>
        </w:rPr>
        <w:t>Group management server</w:t>
      </w:r>
      <w:r>
        <w:rPr>
          <w:noProof/>
        </w:rPr>
        <w:tab/>
      </w:r>
      <w:r>
        <w:rPr>
          <w:noProof/>
        </w:rPr>
        <w:fldChar w:fldCharType="begin"/>
      </w:r>
      <w:r>
        <w:rPr>
          <w:noProof/>
        </w:rPr>
        <w:instrText xml:space="preserve"> PAGEREF _Toc155355551 \h </w:instrText>
      </w:r>
      <w:r>
        <w:rPr>
          <w:noProof/>
        </w:rPr>
      </w:r>
      <w:r>
        <w:rPr>
          <w:noProof/>
        </w:rPr>
        <w:fldChar w:fldCharType="separate"/>
      </w:r>
      <w:r>
        <w:rPr>
          <w:noProof/>
        </w:rPr>
        <w:t>101</w:t>
      </w:r>
      <w:r>
        <w:rPr>
          <w:noProof/>
        </w:rPr>
        <w:fldChar w:fldCharType="end"/>
      </w:r>
    </w:p>
    <w:p w14:paraId="597BD471" w14:textId="26002B15"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10.2.5</w:t>
      </w:r>
      <w:r>
        <w:rPr>
          <w:rFonts w:asciiTheme="minorHAnsi" w:eastAsiaTheme="minorEastAsia" w:hAnsiTheme="minorHAnsi" w:cstheme="minorBidi"/>
          <w:noProof/>
          <w:kern w:val="2"/>
          <w:sz w:val="22"/>
          <w:szCs w:val="22"/>
          <w:lang w:eastAsia="en-GB"/>
          <w14:ligatures w14:val="standardContextual"/>
        </w:rPr>
        <w:tab/>
      </w:r>
      <w:r>
        <w:rPr>
          <w:noProof/>
        </w:rPr>
        <w:t>Reference points description</w:t>
      </w:r>
      <w:r>
        <w:rPr>
          <w:noProof/>
        </w:rPr>
        <w:tab/>
      </w:r>
      <w:r>
        <w:rPr>
          <w:noProof/>
        </w:rPr>
        <w:fldChar w:fldCharType="begin"/>
      </w:r>
      <w:r>
        <w:rPr>
          <w:noProof/>
        </w:rPr>
        <w:instrText xml:space="preserve"> PAGEREF _Toc155355552 \h </w:instrText>
      </w:r>
      <w:r>
        <w:rPr>
          <w:noProof/>
        </w:rPr>
      </w:r>
      <w:r>
        <w:rPr>
          <w:noProof/>
        </w:rPr>
        <w:fldChar w:fldCharType="separate"/>
      </w:r>
      <w:r>
        <w:rPr>
          <w:noProof/>
        </w:rPr>
        <w:t>101</w:t>
      </w:r>
      <w:r>
        <w:rPr>
          <w:noProof/>
        </w:rPr>
        <w:fldChar w:fldCharType="end"/>
      </w:r>
    </w:p>
    <w:p w14:paraId="7E91E098" w14:textId="4BB2DA7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10.2.5.1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_Toc155355553 \h </w:instrText>
      </w:r>
      <w:r>
        <w:rPr>
          <w:noProof/>
        </w:rPr>
      </w:r>
      <w:r>
        <w:rPr>
          <w:noProof/>
        </w:rPr>
        <w:fldChar w:fldCharType="separate"/>
      </w:r>
      <w:r>
        <w:rPr>
          <w:noProof/>
        </w:rPr>
        <w:t>101</w:t>
      </w:r>
      <w:r>
        <w:rPr>
          <w:noProof/>
        </w:rPr>
        <w:fldChar w:fldCharType="end"/>
      </w:r>
    </w:p>
    <w:p w14:paraId="3D62167D" w14:textId="06D4979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10.2.5.2</w:t>
      </w:r>
      <w:r>
        <w:rPr>
          <w:rFonts w:asciiTheme="minorHAnsi" w:eastAsiaTheme="minorEastAsia" w:hAnsiTheme="minorHAnsi" w:cstheme="minorBidi"/>
          <w:noProof/>
          <w:kern w:val="2"/>
          <w:sz w:val="22"/>
          <w:szCs w:val="22"/>
          <w:lang w:eastAsia="en-GB"/>
          <w14:ligatures w14:val="standardContextual"/>
        </w:rPr>
        <w:tab/>
      </w:r>
      <w:r>
        <w:rPr>
          <w:noProof/>
        </w:rPr>
        <w:t>GM-UU</w:t>
      </w:r>
      <w:r>
        <w:rPr>
          <w:noProof/>
        </w:rPr>
        <w:tab/>
      </w:r>
      <w:r>
        <w:rPr>
          <w:noProof/>
        </w:rPr>
        <w:fldChar w:fldCharType="begin"/>
      </w:r>
      <w:r>
        <w:rPr>
          <w:noProof/>
        </w:rPr>
        <w:instrText xml:space="preserve"> PAGEREF _Toc155355554 \h </w:instrText>
      </w:r>
      <w:r>
        <w:rPr>
          <w:noProof/>
        </w:rPr>
      </w:r>
      <w:r>
        <w:rPr>
          <w:noProof/>
        </w:rPr>
        <w:fldChar w:fldCharType="separate"/>
      </w:r>
      <w:r>
        <w:rPr>
          <w:noProof/>
        </w:rPr>
        <w:t>101</w:t>
      </w:r>
      <w:r>
        <w:rPr>
          <w:noProof/>
        </w:rPr>
        <w:fldChar w:fldCharType="end"/>
      </w:r>
    </w:p>
    <w:p w14:paraId="77058935" w14:textId="26C1499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10.2.5.3</w:t>
      </w:r>
      <w:r>
        <w:rPr>
          <w:rFonts w:asciiTheme="minorHAnsi" w:eastAsiaTheme="minorEastAsia" w:hAnsiTheme="minorHAnsi" w:cstheme="minorBidi"/>
          <w:noProof/>
          <w:kern w:val="2"/>
          <w:sz w:val="22"/>
          <w:szCs w:val="22"/>
          <w:lang w:eastAsia="en-GB"/>
          <w14:ligatures w14:val="standardContextual"/>
        </w:rPr>
        <w:tab/>
      </w:r>
      <w:r>
        <w:rPr>
          <w:noProof/>
        </w:rPr>
        <w:t>GM-PC5</w:t>
      </w:r>
      <w:r>
        <w:rPr>
          <w:noProof/>
        </w:rPr>
        <w:tab/>
      </w:r>
      <w:r>
        <w:rPr>
          <w:noProof/>
        </w:rPr>
        <w:fldChar w:fldCharType="begin"/>
      </w:r>
      <w:r>
        <w:rPr>
          <w:noProof/>
        </w:rPr>
        <w:instrText xml:space="preserve"> PAGEREF _Toc155355555 \h </w:instrText>
      </w:r>
      <w:r>
        <w:rPr>
          <w:noProof/>
        </w:rPr>
      </w:r>
      <w:r>
        <w:rPr>
          <w:noProof/>
        </w:rPr>
        <w:fldChar w:fldCharType="separate"/>
      </w:r>
      <w:r>
        <w:rPr>
          <w:noProof/>
        </w:rPr>
        <w:t>101</w:t>
      </w:r>
      <w:r>
        <w:rPr>
          <w:noProof/>
        </w:rPr>
        <w:fldChar w:fldCharType="end"/>
      </w:r>
    </w:p>
    <w:p w14:paraId="2A6DA141" w14:textId="7760E6E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10.2.5.4</w:t>
      </w:r>
      <w:r>
        <w:rPr>
          <w:rFonts w:asciiTheme="minorHAnsi" w:eastAsiaTheme="minorEastAsia" w:hAnsiTheme="minorHAnsi" w:cstheme="minorBidi"/>
          <w:noProof/>
          <w:kern w:val="2"/>
          <w:sz w:val="22"/>
          <w:szCs w:val="22"/>
          <w:lang w:eastAsia="en-GB"/>
          <w14:ligatures w14:val="standardContextual"/>
        </w:rPr>
        <w:tab/>
      </w:r>
      <w:r>
        <w:rPr>
          <w:noProof/>
        </w:rPr>
        <w:t>GM-C</w:t>
      </w:r>
      <w:r>
        <w:rPr>
          <w:noProof/>
        </w:rPr>
        <w:tab/>
      </w:r>
      <w:r>
        <w:rPr>
          <w:noProof/>
        </w:rPr>
        <w:fldChar w:fldCharType="begin"/>
      </w:r>
      <w:r>
        <w:rPr>
          <w:noProof/>
        </w:rPr>
        <w:instrText xml:space="preserve"> PAGEREF _Toc155355556 \h </w:instrText>
      </w:r>
      <w:r>
        <w:rPr>
          <w:noProof/>
        </w:rPr>
      </w:r>
      <w:r>
        <w:rPr>
          <w:noProof/>
        </w:rPr>
        <w:fldChar w:fldCharType="separate"/>
      </w:r>
      <w:r>
        <w:rPr>
          <w:noProof/>
        </w:rPr>
        <w:t>101</w:t>
      </w:r>
      <w:r>
        <w:rPr>
          <w:noProof/>
        </w:rPr>
        <w:fldChar w:fldCharType="end"/>
      </w:r>
    </w:p>
    <w:p w14:paraId="4ACFFCC6" w14:textId="0EDF296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10.2.5.5</w:t>
      </w:r>
      <w:r>
        <w:rPr>
          <w:rFonts w:asciiTheme="minorHAnsi" w:eastAsiaTheme="minorEastAsia" w:hAnsiTheme="minorHAnsi" w:cstheme="minorBidi"/>
          <w:noProof/>
          <w:kern w:val="2"/>
          <w:sz w:val="22"/>
          <w:szCs w:val="22"/>
          <w:lang w:eastAsia="en-GB"/>
          <w14:ligatures w14:val="standardContextual"/>
        </w:rPr>
        <w:tab/>
      </w:r>
      <w:r>
        <w:rPr>
          <w:noProof/>
        </w:rPr>
        <w:t>GM-S</w:t>
      </w:r>
      <w:r>
        <w:rPr>
          <w:noProof/>
        </w:rPr>
        <w:tab/>
      </w:r>
      <w:r>
        <w:rPr>
          <w:noProof/>
        </w:rPr>
        <w:fldChar w:fldCharType="begin"/>
      </w:r>
      <w:r>
        <w:rPr>
          <w:noProof/>
        </w:rPr>
        <w:instrText xml:space="preserve"> PAGEREF _Toc155355557 \h </w:instrText>
      </w:r>
      <w:r>
        <w:rPr>
          <w:noProof/>
        </w:rPr>
      </w:r>
      <w:r>
        <w:rPr>
          <w:noProof/>
        </w:rPr>
        <w:fldChar w:fldCharType="separate"/>
      </w:r>
      <w:r>
        <w:rPr>
          <w:noProof/>
        </w:rPr>
        <w:t>101</w:t>
      </w:r>
      <w:r>
        <w:rPr>
          <w:noProof/>
        </w:rPr>
        <w:fldChar w:fldCharType="end"/>
      </w:r>
    </w:p>
    <w:p w14:paraId="282120AE" w14:textId="2A87BE0D"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10.2.5.6</w:t>
      </w:r>
      <w:r>
        <w:rPr>
          <w:rFonts w:asciiTheme="minorHAnsi" w:eastAsiaTheme="minorEastAsia" w:hAnsiTheme="minorHAnsi" w:cstheme="minorBidi"/>
          <w:noProof/>
          <w:kern w:val="2"/>
          <w:sz w:val="22"/>
          <w:szCs w:val="22"/>
          <w:lang w:eastAsia="en-GB"/>
          <w14:ligatures w14:val="standardContextual"/>
        </w:rPr>
        <w:tab/>
      </w:r>
      <w:r>
        <w:rPr>
          <w:noProof/>
        </w:rPr>
        <w:t>GM-E</w:t>
      </w:r>
      <w:r>
        <w:rPr>
          <w:noProof/>
        </w:rPr>
        <w:tab/>
      </w:r>
      <w:r>
        <w:rPr>
          <w:noProof/>
        </w:rPr>
        <w:fldChar w:fldCharType="begin"/>
      </w:r>
      <w:r>
        <w:rPr>
          <w:noProof/>
        </w:rPr>
        <w:instrText xml:space="preserve"> PAGEREF _Toc155355558 \h </w:instrText>
      </w:r>
      <w:r>
        <w:rPr>
          <w:noProof/>
        </w:rPr>
      </w:r>
      <w:r>
        <w:rPr>
          <w:noProof/>
        </w:rPr>
        <w:fldChar w:fldCharType="separate"/>
      </w:r>
      <w:r>
        <w:rPr>
          <w:noProof/>
        </w:rPr>
        <w:t>102</w:t>
      </w:r>
      <w:r>
        <w:rPr>
          <w:noProof/>
        </w:rPr>
        <w:fldChar w:fldCharType="end"/>
      </w:r>
    </w:p>
    <w:p w14:paraId="19EF8A81" w14:textId="585FB5C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10.2.5.7</w:t>
      </w:r>
      <w:r>
        <w:rPr>
          <w:rFonts w:asciiTheme="minorHAnsi" w:eastAsiaTheme="minorEastAsia" w:hAnsiTheme="minorHAnsi" w:cstheme="minorBidi"/>
          <w:noProof/>
          <w:kern w:val="2"/>
          <w:sz w:val="22"/>
          <w:szCs w:val="22"/>
          <w:lang w:eastAsia="en-GB"/>
          <w14:ligatures w14:val="standardContextual"/>
        </w:rPr>
        <w:tab/>
      </w:r>
      <w:r>
        <w:rPr>
          <w:noProof/>
        </w:rPr>
        <w:t>N33</w:t>
      </w:r>
      <w:r>
        <w:rPr>
          <w:noProof/>
        </w:rPr>
        <w:tab/>
      </w:r>
      <w:r>
        <w:rPr>
          <w:noProof/>
        </w:rPr>
        <w:fldChar w:fldCharType="begin"/>
      </w:r>
      <w:r>
        <w:rPr>
          <w:noProof/>
        </w:rPr>
        <w:instrText xml:space="preserve"> PAGEREF _Toc155355559 \h </w:instrText>
      </w:r>
      <w:r>
        <w:rPr>
          <w:noProof/>
        </w:rPr>
      </w:r>
      <w:r>
        <w:rPr>
          <w:noProof/>
        </w:rPr>
        <w:fldChar w:fldCharType="separate"/>
      </w:r>
      <w:r>
        <w:rPr>
          <w:noProof/>
        </w:rPr>
        <w:t>102</w:t>
      </w:r>
      <w:r>
        <w:rPr>
          <w:noProof/>
        </w:rPr>
        <w:fldChar w:fldCharType="end"/>
      </w:r>
    </w:p>
    <w:p w14:paraId="15A141CB" w14:textId="005C5287"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10.3</w:t>
      </w:r>
      <w:r>
        <w:rPr>
          <w:rFonts w:asciiTheme="minorHAnsi" w:eastAsiaTheme="minorEastAsia" w:hAnsiTheme="minorHAnsi" w:cstheme="minorBidi"/>
          <w:noProof/>
          <w:kern w:val="2"/>
          <w:sz w:val="22"/>
          <w:szCs w:val="22"/>
          <w:lang w:eastAsia="en-GB"/>
          <w14:ligatures w14:val="standardContextual"/>
        </w:rPr>
        <w:tab/>
      </w:r>
      <w:r>
        <w:rPr>
          <w:noProof/>
        </w:rPr>
        <w:t>Procedures and information flows for group management</w:t>
      </w:r>
      <w:r>
        <w:rPr>
          <w:noProof/>
        </w:rPr>
        <w:tab/>
      </w:r>
      <w:r>
        <w:rPr>
          <w:noProof/>
        </w:rPr>
        <w:fldChar w:fldCharType="begin"/>
      </w:r>
      <w:r>
        <w:rPr>
          <w:noProof/>
        </w:rPr>
        <w:instrText xml:space="preserve"> PAGEREF _Toc155355560 \h </w:instrText>
      </w:r>
      <w:r>
        <w:rPr>
          <w:noProof/>
        </w:rPr>
      </w:r>
      <w:r>
        <w:rPr>
          <w:noProof/>
        </w:rPr>
        <w:fldChar w:fldCharType="separate"/>
      </w:r>
      <w:r>
        <w:rPr>
          <w:noProof/>
        </w:rPr>
        <w:t>102</w:t>
      </w:r>
      <w:r>
        <w:rPr>
          <w:noProof/>
        </w:rPr>
        <w:fldChar w:fldCharType="end"/>
      </w:r>
    </w:p>
    <w:p w14:paraId="6665D4CC" w14:textId="46CC7ABE"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10.3.1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_Toc155355561 \h </w:instrText>
      </w:r>
      <w:r>
        <w:rPr>
          <w:noProof/>
        </w:rPr>
      </w:r>
      <w:r>
        <w:rPr>
          <w:noProof/>
        </w:rPr>
        <w:fldChar w:fldCharType="separate"/>
      </w:r>
      <w:r>
        <w:rPr>
          <w:noProof/>
        </w:rPr>
        <w:t>102</w:t>
      </w:r>
      <w:r>
        <w:rPr>
          <w:noProof/>
        </w:rPr>
        <w:fldChar w:fldCharType="end"/>
      </w:r>
    </w:p>
    <w:p w14:paraId="6BA17DF5" w14:textId="78B240FC"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10.3.2</w:t>
      </w:r>
      <w:r>
        <w:rPr>
          <w:rFonts w:asciiTheme="minorHAnsi" w:eastAsiaTheme="minorEastAsia" w:hAnsiTheme="minorHAnsi" w:cstheme="minorBidi"/>
          <w:noProof/>
          <w:kern w:val="2"/>
          <w:sz w:val="22"/>
          <w:szCs w:val="22"/>
          <w:lang w:eastAsia="en-GB"/>
          <w14:ligatures w14:val="standardContextual"/>
        </w:rPr>
        <w:tab/>
      </w:r>
      <w:r>
        <w:rPr>
          <w:noProof/>
        </w:rPr>
        <w:t>Information flows for group management</w:t>
      </w:r>
      <w:r>
        <w:rPr>
          <w:noProof/>
        </w:rPr>
        <w:tab/>
      </w:r>
      <w:r>
        <w:rPr>
          <w:noProof/>
        </w:rPr>
        <w:fldChar w:fldCharType="begin"/>
      </w:r>
      <w:r>
        <w:rPr>
          <w:noProof/>
        </w:rPr>
        <w:instrText xml:space="preserve"> PAGEREF _Toc155355562 \h </w:instrText>
      </w:r>
      <w:r>
        <w:rPr>
          <w:noProof/>
        </w:rPr>
      </w:r>
      <w:r>
        <w:rPr>
          <w:noProof/>
        </w:rPr>
        <w:fldChar w:fldCharType="separate"/>
      </w:r>
      <w:r>
        <w:rPr>
          <w:noProof/>
        </w:rPr>
        <w:t>102</w:t>
      </w:r>
      <w:r>
        <w:rPr>
          <w:noProof/>
        </w:rPr>
        <w:fldChar w:fldCharType="end"/>
      </w:r>
    </w:p>
    <w:p w14:paraId="2D6A16C4" w14:textId="7295614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10.3.2.1</w:t>
      </w:r>
      <w:r>
        <w:rPr>
          <w:rFonts w:asciiTheme="minorHAnsi" w:eastAsiaTheme="minorEastAsia" w:hAnsiTheme="minorHAnsi" w:cstheme="minorBidi"/>
          <w:noProof/>
          <w:kern w:val="2"/>
          <w:sz w:val="22"/>
          <w:szCs w:val="22"/>
          <w:lang w:eastAsia="en-GB"/>
          <w14:ligatures w14:val="standardContextual"/>
        </w:rPr>
        <w:tab/>
      </w:r>
      <w:r>
        <w:rPr>
          <w:noProof/>
        </w:rPr>
        <w:t>Group creation request</w:t>
      </w:r>
      <w:r>
        <w:rPr>
          <w:noProof/>
        </w:rPr>
        <w:tab/>
      </w:r>
      <w:r>
        <w:rPr>
          <w:noProof/>
        </w:rPr>
        <w:fldChar w:fldCharType="begin"/>
      </w:r>
      <w:r>
        <w:rPr>
          <w:noProof/>
        </w:rPr>
        <w:instrText xml:space="preserve"> PAGEREF _Toc155355563 \h </w:instrText>
      </w:r>
      <w:r>
        <w:rPr>
          <w:noProof/>
        </w:rPr>
      </w:r>
      <w:r>
        <w:rPr>
          <w:noProof/>
        </w:rPr>
        <w:fldChar w:fldCharType="separate"/>
      </w:r>
      <w:r>
        <w:rPr>
          <w:noProof/>
        </w:rPr>
        <w:t>102</w:t>
      </w:r>
      <w:r>
        <w:rPr>
          <w:noProof/>
        </w:rPr>
        <w:fldChar w:fldCharType="end"/>
      </w:r>
    </w:p>
    <w:p w14:paraId="59F8334B" w14:textId="504F399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10.3.2.2</w:t>
      </w:r>
      <w:r>
        <w:rPr>
          <w:rFonts w:asciiTheme="minorHAnsi" w:eastAsiaTheme="minorEastAsia" w:hAnsiTheme="minorHAnsi" w:cstheme="minorBidi"/>
          <w:noProof/>
          <w:kern w:val="2"/>
          <w:sz w:val="22"/>
          <w:szCs w:val="22"/>
          <w:lang w:eastAsia="en-GB"/>
          <w14:ligatures w14:val="standardContextual"/>
        </w:rPr>
        <w:tab/>
      </w:r>
      <w:r>
        <w:rPr>
          <w:noProof/>
        </w:rPr>
        <w:t>Group creation response</w:t>
      </w:r>
      <w:r>
        <w:rPr>
          <w:noProof/>
        </w:rPr>
        <w:tab/>
      </w:r>
      <w:r>
        <w:rPr>
          <w:noProof/>
        </w:rPr>
        <w:fldChar w:fldCharType="begin"/>
      </w:r>
      <w:r>
        <w:rPr>
          <w:noProof/>
        </w:rPr>
        <w:instrText xml:space="preserve"> PAGEREF _Toc155355564 \h </w:instrText>
      </w:r>
      <w:r>
        <w:rPr>
          <w:noProof/>
        </w:rPr>
      </w:r>
      <w:r>
        <w:rPr>
          <w:noProof/>
        </w:rPr>
        <w:fldChar w:fldCharType="separate"/>
      </w:r>
      <w:r>
        <w:rPr>
          <w:noProof/>
        </w:rPr>
        <w:t>102</w:t>
      </w:r>
      <w:r>
        <w:rPr>
          <w:noProof/>
        </w:rPr>
        <w:fldChar w:fldCharType="end"/>
      </w:r>
    </w:p>
    <w:p w14:paraId="21D4B923" w14:textId="0556EC7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10.3.2.3</w:t>
      </w:r>
      <w:r>
        <w:rPr>
          <w:rFonts w:asciiTheme="minorHAnsi" w:eastAsiaTheme="minorEastAsia" w:hAnsiTheme="minorHAnsi" w:cstheme="minorBidi"/>
          <w:noProof/>
          <w:kern w:val="2"/>
          <w:sz w:val="22"/>
          <w:szCs w:val="22"/>
          <w:lang w:eastAsia="en-GB"/>
          <w14:ligatures w14:val="standardContextual"/>
        </w:rPr>
        <w:tab/>
      </w:r>
      <w:r>
        <w:rPr>
          <w:noProof/>
        </w:rPr>
        <w:t>Group creation notification</w:t>
      </w:r>
      <w:r>
        <w:rPr>
          <w:noProof/>
        </w:rPr>
        <w:tab/>
      </w:r>
      <w:r>
        <w:rPr>
          <w:noProof/>
        </w:rPr>
        <w:fldChar w:fldCharType="begin"/>
      </w:r>
      <w:r>
        <w:rPr>
          <w:noProof/>
        </w:rPr>
        <w:instrText xml:space="preserve"> PAGEREF _Toc155355565 \h </w:instrText>
      </w:r>
      <w:r>
        <w:rPr>
          <w:noProof/>
        </w:rPr>
      </w:r>
      <w:r>
        <w:rPr>
          <w:noProof/>
        </w:rPr>
        <w:fldChar w:fldCharType="separate"/>
      </w:r>
      <w:r>
        <w:rPr>
          <w:noProof/>
        </w:rPr>
        <w:t>103</w:t>
      </w:r>
      <w:r>
        <w:rPr>
          <w:noProof/>
        </w:rPr>
        <w:fldChar w:fldCharType="end"/>
      </w:r>
    </w:p>
    <w:p w14:paraId="78CF34F9" w14:textId="7B4E71D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w:t>
      </w:r>
      <w:r>
        <w:rPr>
          <w:noProof/>
          <w:lang w:eastAsia="zh-CN"/>
        </w:rPr>
        <w:t>4</w:t>
      </w:r>
      <w:r>
        <w:rPr>
          <w:rFonts w:asciiTheme="minorHAnsi" w:eastAsiaTheme="minorEastAsia" w:hAnsiTheme="minorHAnsi" w:cstheme="minorBidi"/>
          <w:noProof/>
          <w:kern w:val="2"/>
          <w:sz w:val="22"/>
          <w:szCs w:val="22"/>
          <w:lang w:eastAsia="en-GB"/>
          <w14:ligatures w14:val="standardContextual"/>
        </w:rPr>
        <w:tab/>
      </w:r>
      <w:r>
        <w:rPr>
          <w:noProof/>
        </w:rPr>
        <w:t>Group information query request</w:t>
      </w:r>
      <w:r>
        <w:rPr>
          <w:noProof/>
        </w:rPr>
        <w:tab/>
      </w:r>
      <w:r>
        <w:rPr>
          <w:noProof/>
        </w:rPr>
        <w:fldChar w:fldCharType="begin"/>
      </w:r>
      <w:r>
        <w:rPr>
          <w:noProof/>
        </w:rPr>
        <w:instrText xml:space="preserve"> PAGEREF _Toc155355566 \h </w:instrText>
      </w:r>
      <w:r>
        <w:rPr>
          <w:noProof/>
        </w:rPr>
      </w:r>
      <w:r>
        <w:rPr>
          <w:noProof/>
        </w:rPr>
        <w:fldChar w:fldCharType="separate"/>
      </w:r>
      <w:r>
        <w:rPr>
          <w:noProof/>
        </w:rPr>
        <w:t>103</w:t>
      </w:r>
      <w:r>
        <w:rPr>
          <w:noProof/>
        </w:rPr>
        <w:fldChar w:fldCharType="end"/>
      </w:r>
    </w:p>
    <w:p w14:paraId="40303CAD" w14:textId="3023DD94"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w:t>
      </w:r>
      <w:r>
        <w:rPr>
          <w:noProof/>
          <w:lang w:eastAsia="zh-CN"/>
        </w:rPr>
        <w:t>5</w:t>
      </w:r>
      <w:r>
        <w:rPr>
          <w:rFonts w:asciiTheme="minorHAnsi" w:eastAsiaTheme="minorEastAsia" w:hAnsiTheme="minorHAnsi" w:cstheme="minorBidi"/>
          <w:noProof/>
          <w:kern w:val="2"/>
          <w:sz w:val="22"/>
          <w:szCs w:val="22"/>
          <w:lang w:eastAsia="en-GB"/>
          <w14:ligatures w14:val="standardContextual"/>
        </w:rPr>
        <w:tab/>
      </w:r>
      <w:r>
        <w:rPr>
          <w:noProof/>
        </w:rPr>
        <w:t>Group information query response</w:t>
      </w:r>
      <w:r>
        <w:rPr>
          <w:noProof/>
        </w:rPr>
        <w:tab/>
      </w:r>
      <w:r>
        <w:rPr>
          <w:noProof/>
        </w:rPr>
        <w:fldChar w:fldCharType="begin"/>
      </w:r>
      <w:r>
        <w:rPr>
          <w:noProof/>
        </w:rPr>
        <w:instrText xml:space="preserve"> PAGEREF _Toc155355567 \h </w:instrText>
      </w:r>
      <w:r>
        <w:rPr>
          <w:noProof/>
        </w:rPr>
      </w:r>
      <w:r>
        <w:rPr>
          <w:noProof/>
        </w:rPr>
        <w:fldChar w:fldCharType="separate"/>
      </w:r>
      <w:r>
        <w:rPr>
          <w:noProof/>
        </w:rPr>
        <w:t>103</w:t>
      </w:r>
      <w:r>
        <w:rPr>
          <w:noProof/>
        </w:rPr>
        <w:fldChar w:fldCharType="end"/>
      </w:r>
    </w:p>
    <w:p w14:paraId="15949B62" w14:textId="0E18EF7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10.3.2.6</w:t>
      </w:r>
      <w:r>
        <w:rPr>
          <w:rFonts w:asciiTheme="minorHAnsi" w:eastAsiaTheme="minorEastAsia" w:hAnsiTheme="minorHAnsi" w:cstheme="minorBidi"/>
          <w:noProof/>
          <w:kern w:val="2"/>
          <w:sz w:val="22"/>
          <w:szCs w:val="22"/>
          <w:lang w:eastAsia="en-GB"/>
          <w14:ligatures w14:val="standardContextual"/>
        </w:rPr>
        <w:tab/>
      </w:r>
      <w:r>
        <w:rPr>
          <w:noProof/>
          <w:lang w:eastAsia="zh-CN"/>
        </w:rPr>
        <w:t>Group membership update request</w:t>
      </w:r>
      <w:r>
        <w:rPr>
          <w:noProof/>
        </w:rPr>
        <w:tab/>
      </w:r>
      <w:r>
        <w:rPr>
          <w:noProof/>
        </w:rPr>
        <w:fldChar w:fldCharType="begin"/>
      </w:r>
      <w:r>
        <w:rPr>
          <w:noProof/>
        </w:rPr>
        <w:instrText xml:space="preserve"> PAGEREF _Toc155355568 \h </w:instrText>
      </w:r>
      <w:r>
        <w:rPr>
          <w:noProof/>
        </w:rPr>
      </w:r>
      <w:r>
        <w:rPr>
          <w:noProof/>
        </w:rPr>
        <w:fldChar w:fldCharType="separate"/>
      </w:r>
      <w:r>
        <w:rPr>
          <w:noProof/>
        </w:rPr>
        <w:t>104</w:t>
      </w:r>
      <w:r>
        <w:rPr>
          <w:noProof/>
        </w:rPr>
        <w:fldChar w:fldCharType="end"/>
      </w:r>
    </w:p>
    <w:p w14:paraId="0119AC9D" w14:textId="1F384BA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w:t>
      </w:r>
      <w:r>
        <w:rPr>
          <w:noProof/>
          <w:lang w:eastAsia="zh-CN"/>
        </w:rPr>
        <w:t>7</w:t>
      </w:r>
      <w:r>
        <w:rPr>
          <w:rFonts w:asciiTheme="minorHAnsi" w:eastAsiaTheme="minorEastAsia" w:hAnsiTheme="minorHAnsi" w:cstheme="minorBidi"/>
          <w:noProof/>
          <w:kern w:val="2"/>
          <w:sz w:val="22"/>
          <w:szCs w:val="22"/>
          <w:lang w:eastAsia="en-GB"/>
          <w14:ligatures w14:val="standardContextual"/>
        </w:rPr>
        <w:tab/>
      </w:r>
      <w:r>
        <w:rPr>
          <w:noProof/>
        </w:rPr>
        <w:t>G</w:t>
      </w:r>
      <w:r>
        <w:rPr>
          <w:noProof/>
          <w:lang w:eastAsia="zh-CN"/>
        </w:rPr>
        <w:t>roup membership update response</w:t>
      </w:r>
      <w:r>
        <w:rPr>
          <w:noProof/>
        </w:rPr>
        <w:tab/>
      </w:r>
      <w:r>
        <w:rPr>
          <w:noProof/>
        </w:rPr>
        <w:fldChar w:fldCharType="begin"/>
      </w:r>
      <w:r>
        <w:rPr>
          <w:noProof/>
        </w:rPr>
        <w:instrText xml:space="preserve"> PAGEREF _Toc155355569 \h </w:instrText>
      </w:r>
      <w:r>
        <w:rPr>
          <w:noProof/>
        </w:rPr>
      </w:r>
      <w:r>
        <w:rPr>
          <w:noProof/>
        </w:rPr>
        <w:fldChar w:fldCharType="separate"/>
      </w:r>
      <w:r>
        <w:rPr>
          <w:noProof/>
        </w:rPr>
        <w:t>104</w:t>
      </w:r>
      <w:r>
        <w:rPr>
          <w:noProof/>
        </w:rPr>
        <w:fldChar w:fldCharType="end"/>
      </w:r>
    </w:p>
    <w:p w14:paraId="50FFA461" w14:textId="62CF150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10.3.2.8</w:t>
      </w:r>
      <w:r>
        <w:rPr>
          <w:rFonts w:asciiTheme="minorHAnsi" w:eastAsiaTheme="minorEastAsia" w:hAnsiTheme="minorHAnsi" w:cstheme="minorBidi"/>
          <w:noProof/>
          <w:kern w:val="2"/>
          <w:sz w:val="22"/>
          <w:szCs w:val="22"/>
          <w:lang w:eastAsia="en-GB"/>
          <w14:ligatures w14:val="standardContextual"/>
        </w:rPr>
        <w:tab/>
      </w:r>
      <w:r>
        <w:rPr>
          <w:noProof/>
        </w:rPr>
        <w:t>Group membership notification</w:t>
      </w:r>
      <w:r>
        <w:rPr>
          <w:noProof/>
        </w:rPr>
        <w:tab/>
      </w:r>
      <w:r>
        <w:rPr>
          <w:noProof/>
        </w:rPr>
        <w:fldChar w:fldCharType="begin"/>
      </w:r>
      <w:r>
        <w:rPr>
          <w:noProof/>
        </w:rPr>
        <w:instrText xml:space="preserve"> PAGEREF _Toc155355570 \h </w:instrText>
      </w:r>
      <w:r>
        <w:rPr>
          <w:noProof/>
        </w:rPr>
      </w:r>
      <w:r>
        <w:rPr>
          <w:noProof/>
        </w:rPr>
        <w:fldChar w:fldCharType="separate"/>
      </w:r>
      <w:r>
        <w:rPr>
          <w:noProof/>
        </w:rPr>
        <w:t>104</w:t>
      </w:r>
      <w:r>
        <w:rPr>
          <w:noProof/>
        </w:rPr>
        <w:fldChar w:fldCharType="end"/>
      </w:r>
    </w:p>
    <w:p w14:paraId="7A51F08E" w14:textId="6CFB378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10.3.2.9</w:t>
      </w:r>
      <w:r>
        <w:rPr>
          <w:rFonts w:asciiTheme="minorHAnsi" w:eastAsiaTheme="minorEastAsia" w:hAnsiTheme="minorHAnsi" w:cstheme="minorBidi"/>
          <w:noProof/>
          <w:kern w:val="2"/>
          <w:sz w:val="22"/>
          <w:szCs w:val="22"/>
          <w:lang w:eastAsia="en-GB"/>
          <w14:ligatures w14:val="standardContextual"/>
        </w:rPr>
        <w:tab/>
      </w:r>
      <w:r>
        <w:rPr>
          <w:noProof/>
        </w:rPr>
        <w:t>Group deletion request</w:t>
      </w:r>
      <w:r>
        <w:rPr>
          <w:noProof/>
        </w:rPr>
        <w:tab/>
      </w:r>
      <w:r>
        <w:rPr>
          <w:noProof/>
        </w:rPr>
        <w:fldChar w:fldCharType="begin"/>
      </w:r>
      <w:r>
        <w:rPr>
          <w:noProof/>
        </w:rPr>
        <w:instrText xml:space="preserve"> PAGEREF _Toc155355571 \h </w:instrText>
      </w:r>
      <w:r>
        <w:rPr>
          <w:noProof/>
        </w:rPr>
      </w:r>
      <w:r>
        <w:rPr>
          <w:noProof/>
        </w:rPr>
        <w:fldChar w:fldCharType="separate"/>
      </w:r>
      <w:r>
        <w:rPr>
          <w:noProof/>
        </w:rPr>
        <w:t>105</w:t>
      </w:r>
      <w:r>
        <w:rPr>
          <w:noProof/>
        </w:rPr>
        <w:fldChar w:fldCharType="end"/>
      </w:r>
    </w:p>
    <w:p w14:paraId="348682A7" w14:textId="6117723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10.3.2.10</w:t>
      </w:r>
      <w:r>
        <w:rPr>
          <w:rFonts w:asciiTheme="minorHAnsi" w:eastAsiaTheme="minorEastAsia" w:hAnsiTheme="minorHAnsi" w:cstheme="minorBidi"/>
          <w:noProof/>
          <w:kern w:val="2"/>
          <w:sz w:val="22"/>
          <w:szCs w:val="22"/>
          <w:lang w:eastAsia="en-GB"/>
          <w14:ligatures w14:val="standardContextual"/>
        </w:rPr>
        <w:tab/>
      </w:r>
      <w:r>
        <w:rPr>
          <w:noProof/>
        </w:rPr>
        <w:t>Group deletion response</w:t>
      </w:r>
      <w:r>
        <w:rPr>
          <w:noProof/>
        </w:rPr>
        <w:tab/>
      </w:r>
      <w:r>
        <w:rPr>
          <w:noProof/>
        </w:rPr>
        <w:fldChar w:fldCharType="begin"/>
      </w:r>
      <w:r>
        <w:rPr>
          <w:noProof/>
        </w:rPr>
        <w:instrText xml:space="preserve"> PAGEREF _Toc155355572 \h </w:instrText>
      </w:r>
      <w:r>
        <w:rPr>
          <w:noProof/>
        </w:rPr>
      </w:r>
      <w:r>
        <w:rPr>
          <w:noProof/>
        </w:rPr>
        <w:fldChar w:fldCharType="separate"/>
      </w:r>
      <w:r>
        <w:rPr>
          <w:noProof/>
        </w:rPr>
        <w:t>105</w:t>
      </w:r>
      <w:r>
        <w:rPr>
          <w:noProof/>
        </w:rPr>
        <w:fldChar w:fldCharType="end"/>
      </w:r>
    </w:p>
    <w:p w14:paraId="274F1F4E" w14:textId="06314D3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10.3.2.11</w:t>
      </w:r>
      <w:r>
        <w:rPr>
          <w:rFonts w:asciiTheme="minorHAnsi" w:eastAsiaTheme="minorEastAsia" w:hAnsiTheme="minorHAnsi" w:cstheme="minorBidi"/>
          <w:noProof/>
          <w:kern w:val="2"/>
          <w:sz w:val="22"/>
          <w:szCs w:val="22"/>
          <w:lang w:eastAsia="en-GB"/>
          <w14:ligatures w14:val="standardContextual"/>
        </w:rPr>
        <w:tab/>
      </w:r>
      <w:r>
        <w:rPr>
          <w:noProof/>
        </w:rPr>
        <w:t>Group deletion notification</w:t>
      </w:r>
      <w:r>
        <w:rPr>
          <w:noProof/>
        </w:rPr>
        <w:tab/>
      </w:r>
      <w:r>
        <w:rPr>
          <w:noProof/>
        </w:rPr>
        <w:fldChar w:fldCharType="begin"/>
      </w:r>
      <w:r>
        <w:rPr>
          <w:noProof/>
        </w:rPr>
        <w:instrText xml:space="preserve"> PAGEREF _Toc155355573 \h </w:instrText>
      </w:r>
      <w:r>
        <w:rPr>
          <w:noProof/>
        </w:rPr>
      </w:r>
      <w:r>
        <w:rPr>
          <w:noProof/>
        </w:rPr>
        <w:fldChar w:fldCharType="separate"/>
      </w:r>
      <w:r>
        <w:rPr>
          <w:noProof/>
        </w:rPr>
        <w:t>105</w:t>
      </w:r>
      <w:r>
        <w:rPr>
          <w:noProof/>
        </w:rPr>
        <w:fldChar w:fldCharType="end"/>
      </w:r>
    </w:p>
    <w:p w14:paraId="2170B6A0" w14:textId="594C901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10.3.2.12</w:t>
      </w:r>
      <w:r>
        <w:rPr>
          <w:rFonts w:asciiTheme="minorHAnsi" w:eastAsiaTheme="minorEastAsia" w:hAnsiTheme="minorHAnsi" w:cstheme="minorBidi"/>
          <w:noProof/>
          <w:kern w:val="2"/>
          <w:sz w:val="22"/>
          <w:szCs w:val="22"/>
          <w:lang w:eastAsia="en-GB"/>
          <w14:ligatures w14:val="standardContextual"/>
        </w:rPr>
        <w:tab/>
      </w:r>
      <w:r>
        <w:rPr>
          <w:noProof/>
        </w:rPr>
        <w:t>Group information request</w:t>
      </w:r>
      <w:r>
        <w:rPr>
          <w:noProof/>
        </w:rPr>
        <w:tab/>
      </w:r>
      <w:r>
        <w:rPr>
          <w:noProof/>
        </w:rPr>
        <w:fldChar w:fldCharType="begin"/>
      </w:r>
      <w:r>
        <w:rPr>
          <w:noProof/>
        </w:rPr>
        <w:instrText xml:space="preserve"> PAGEREF _Toc155355574 \h </w:instrText>
      </w:r>
      <w:r>
        <w:rPr>
          <w:noProof/>
        </w:rPr>
      </w:r>
      <w:r>
        <w:rPr>
          <w:noProof/>
        </w:rPr>
        <w:fldChar w:fldCharType="separate"/>
      </w:r>
      <w:r>
        <w:rPr>
          <w:noProof/>
        </w:rPr>
        <w:t>106</w:t>
      </w:r>
      <w:r>
        <w:rPr>
          <w:noProof/>
        </w:rPr>
        <w:fldChar w:fldCharType="end"/>
      </w:r>
    </w:p>
    <w:p w14:paraId="7C1ACFF1" w14:textId="477EEB2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10.3.2.13</w:t>
      </w:r>
      <w:r>
        <w:rPr>
          <w:rFonts w:asciiTheme="minorHAnsi" w:eastAsiaTheme="minorEastAsia" w:hAnsiTheme="minorHAnsi" w:cstheme="minorBidi"/>
          <w:noProof/>
          <w:kern w:val="2"/>
          <w:sz w:val="22"/>
          <w:szCs w:val="22"/>
          <w:lang w:eastAsia="en-GB"/>
          <w14:ligatures w14:val="standardContextual"/>
        </w:rPr>
        <w:tab/>
      </w:r>
      <w:r>
        <w:rPr>
          <w:noProof/>
        </w:rPr>
        <w:t>Group information response</w:t>
      </w:r>
      <w:r>
        <w:rPr>
          <w:noProof/>
        </w:rPr>
        <w:tab/>
      </w:r>
      <w:r>
        <w:rPr>
          <w:noProof/>
        </w:rPr>
        <w:fldChar w:fldCharType="begin"/>
      </w:r>
      <w:r>
        <w:rPr>
          <w:noProof/>
        </w:rPr>
        <w:instrText xml:space="preserve"> PAGEREF _Toc155355575 \h </w:instrText>
      </w:r>
      <w:r>
        <w:rPr>
          <w:noProof/>
        </w:rPr>
      </w:r>
      <w:r>
        <w:rPr>
          <w:noProof/>
        </w:rPr>
        <w:fldChar w:fldCharType="separate"/>
      </w:r>
      <w:r>
        <w:rPr>
          <w:noProof/>
        </w:rPr>
        <w:t>106</w:t>
      </w:r>
      <w:r>
        <w:rPr>
          <w:noProof/>
        </w:rPr>
        <w:fldChar w:fldCharType="end"/>
      </w:r>
    </w:p>
    <w:p w14:paraId="2BA85D1E" w14:textId="3A15922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10.3.2.14</w:t>
      </w:r>
      <w:r>
        <w:rPr>
          <w:rFonts w:asciiTheme="minorHAnsi" w:eastAsiaTheme="minorEastAsia" w:hAnsiTheme="minorHAnsi" w:cstheme="minorBidi"/>
          <w:noProof/>
          <w:kern w:val="2"/>
          <w:sz w:val="22"/>
          <w:szCs w:val="22"/>
          <w:lang w:eastAsia="en-GB"/>
          <w14:ligatures w14:val="standardContextual"/>
        </w:rPr>
        <w:tab/>
      </w:r>
      <w:r>
        <w:rPr>
          <w:noProof/>
        </w:rPr>
        <w:t>Group information subscribe request</w:t>
      </w:r>
      <w:r>
        <w:rPr>
          <w:noProof/>
        </w:rPr>
        <w:tab/>
      </w:r>
      <w:r>
        <w:rPr>
          <w:noProof/>
        </w:rPr>
        <w:fldChar w:fldCharType="begin"/>
      </w:r>
      <w:r>
        <w:rPr>
          <w:noProof/>
        </w:rPr>
        <w:instrText xml:space="preserve"> PAGEREF _Toc155355576 \h </w:instrText>
      </w:r>
      <w:r>
        <w:rPr>
          <w:noProof/>
        </w:rPr>
      </w:r>
      <w:r>
        <w:rPr>
          <w:noProof/>
        </w:rPr>
        <w:fldChar w:fldCharType="separate"/>
      </w:r>
      <w:r>
        <w:rPr>
          <w:noProof/>
        </w:rPr>
        <w:t>106</w:t>
      </w:r>
      <w:r>
        <w:rPr>
          <w:noProof/>
        </w:rPr>
        <w:fldChar w:fldCharType="end"/>
      </w:r>
    </w:p>
    <w:p w14:paraId="75091872" w14:textId="47BEBC74"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10.3.2.15</w:t>
      </w:r>
      <w:r>
        <w:rPr>
          <w:rFonts w:asciiTheme="minorHAnsi" w:eastAsiaTheme="minorEastAsia" w:hAnsiTheme="minorHAnsi" w:cstheme="minorBidi"/>
          <w:noProof/>
          <w:kern w:val="2"/>
          <w:sz w:val="22"/>
          <w:szCs w:val="22"/>
          <w:lang w:eastAsia="en-GB"/>
          <w14:ligatures w14:val="standardContextual"/>
        </w:rPr>
        <w:tab/>
      </w:r>
      <w:r>
        <w:rPr>
          <w:noProof/>
        </w:rPr>
        <w:t>Group information subscribe response</w:t>
      </w:r>
      <w:r>
        <w:rPr>
          <w:noProof/>
        </w:rPr>
        <w:tab/>
      </w:r>
      <w:r>
        <w:rPr>
          <w:noProof/>
        </w:rPr>
        <w:fldChar w:fldCharType="begin"/>
      </w:r>
      <w:r>
        <w:rPr>
          <w:noProof/>
        </w:rPr>
        <w:instrText xml:space="preserve"> PAGEREF _Toc155355577 \h </w:instrText>
      </w:r>
      <w:r>
        <w:rPr>
          <w:noProof/>
        </w:rPr>
      </w:r>
      <w:r>
        <w:rPr>
          <w:noProof/>
        </w:rPr>
        <w:fldChar w:fldCharType="separate"/>
      </w:r>
      <w:r>
        <w:rPr>
          <w:noProof/>
        </w:rPr>
        <w:t>106</w:t>
      </w:r>
      <w:r>
        <w:rPr>
          <w:noProof/>
        </w:rPr>
        <w:fldChar w:fldCharType="end"/>
      </w:r>
    </w:p>
    <w:p w14:paraId="78FBB15E" w14:textId="461B6B9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10.3.2.16</w:t>
      </w:r>
      <w:r>
        <w:rPr>
          <w:rFonts w:asciiTheme="minorHAnsi" w:eastAsiaTheme="minorEastAsia" w:hAnsiTheme="minorHAnsi" w:cstheme="minorBidi"/>
          <w:noProof/>
          <w:kern w:val="2"/>
          <w:sz w:val="22"/>
          <w:szCs w:val="22"/>
          <w:lang w:eastAsia="en-GB"/>
          <w14:ligatures w14:val="standardContextual"/>
        </w:rPr>
        <w:tab/>
      </w:r>
      <w:r>
        <w:rPr>
          <w:noProof/>
        </w:rPr>
        <w:t>Group information notify request</w:t>
      </w:r>
      <w:r>
        <w:rPr>
          <w:noProof/>
        </w:rPr>
        <w:tab/>
      </w:r>
      <w:r>
        <w:rPr>
          <w:noProof/>
        </w:rPr>
        <w:fldChar w:fldCharType="begin"/>
      </w:r>
      <w:r>
        <w:rPr>
          <w:noProof/>
        </w:rPr>
        <w:instrText xml:space="preserve"> PAGEREF _Toc155355578 \h </w:instrText>
      </w:r>
      <w:r>
        <w:rPr>
          <w:noProof/>
        </w:rPr>
      </w:r>
      <w:r>
        <w:rPr>
          <w:noProof/>
        </w:rPr>
        <w:fldChar w:fldCharType="separate"/>
      </w:r>
      <w:r>
        <w:rPr>
          <w:noProof/>
        </w:rPr>
        <w:t>107</w:t>
      </w:r>
      <w:r>
        <w:rPr>
          <w:noProof/>
        </w:rPr>
        <w:fldChar w:fldCharType="end"/>
      </w:r>
    </w:p>
    <w:p w14:paraId="6AD048F9" w14:textId="4F90106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10.3.2.17</w:t>
      </w:r>
      <w:r>
        <w:rPr>
          <w:rFonts w:asciiTheme="minorHAnsi" w:eastAsiaTheme="minorEastAsia" w:hAnsiTheme="minorHAnsi" w:cstheme="minorBidi"/>
          <w:noProof/>
          <w:kern w:val="2"/>
          <w:sz w:val="22"/>
          <w:szCs w:val="22"/>
          <w:lang w:eastAsia="en-GB"/>
          <w14:ligatures w14:val="standardContextual"/>
        </w:rPr>
        <w:tab/>
      </w:r>
      <w:r>
        <w:rPr>
          <w:noProof/>
        </w:rPr>
        <w:t>Group information notify response</w:t>
      </w:r>
      <w:r>
        <w:rPr>
          <w:noProof/>
        </w:rPr>
        <w:tab/>
      </w:r>
      <w:r>
        <w:rPr>
          <w:noProof/>
        </w:rPr>
        <w:fldChar w:fldCharType="begin"/>
      </w:r>
      <w:r>
        <w:rPr>
          <w:noProof/>
        </w:rPr>
        <w:instrText xml:space="preserve"> PAGEREF _Toc155355579 \h </w:instrText>
      </w:r>
      <w:r>
        <w:rPr>
          <w:noProof/>
        </w:rPr>
      </w:r>
      <w:r>
        <w:rPr>
          <w:noProof/>
        </w:rPr>
        <w:fldChar w:fldCharType="separate"/>
      </w:r>
      <w:r>
        <w:rPr>
          <w:noProof/>
        </w:rPr>
        <w:t>107</w:t>
      </w:r>
      <w:r>
        <w:rPr>
          <w:noProof/>
        </w:rPr>
        <w:fldChar w:fldCharType="end"/>
      </w:r>
    </w:p>
    <w:p w14:paraId="538C72F7" w14:textId="1727D5F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10.3.2.18</w:t>
      </w:r>
      <w:r>
        <w:rPr>
          <w:rFonts w:asciiTheme="minorHAnsi" w:eastAsiaTheme="minorEastAsia" w:hAnsiTheme="minorHAnsi" w:cstheme="minorBidi"/>
          <w:noProof/>
          <w:kern w:val="2"/>
          <w:sz w:val="22"/>
          <w:szCs w:val="22"/>
          <w:lang w:eastAsia="en-GB"/>
          <w14:ligatures w14:val="standardContextual"/>
        </w:rPr>
        <w:tab/>
      </w:r>
      <w:r>
        <w:rPr>
          <w:noProof/>
          <w:lang w:eastAsia="zh-CN"/>
        </w:rPr>
        <w:t>Store group configuration request</w:t>
      </w:r>
      <w:r>
        <w:rPr>
          <w:noProof/>
        </w:rPr>
        <w:tab/>
      </w:r>
      <w:r>
        <w:rPr>
          <w:noProof/>
        </w:rPr>
        <w:fldChar w:fldCharType="begin"/>
      </w:r>
      <w:r>
        <w:rPr>
          <w:noProof/>
        </w:rPr>
        <w:instrText xml:space="preserve"> PAGEREF _Toc155355580 \h </w:instrText>
      </w:r>
      <w:r>
        <w:rPr>
          <w:noProof/>
        </w:rPr>
      </w:r>
      <w:r>
        <w:rPr>
          <w:noProof/>
        </w:rPr>
        <w:fldChar w:fldCharType="separate"/>
      </w:r>
      <w:r>
        <w:rPr>
          <w:noProof/>
        </w:rPr>
        <w:t>107</w:t>
      </w:r>
      <w:r>
        <w:rPr>
          <w:noProof/>
        </w:rPr>
        <w:fldChar w:fldCharType="end"/>
      </w:r>
    </w:p>
    <w:p w14:paraId="4E2346F8" w14:textId="5385963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10.3.2.19</w:t>
      </w:r>
      <w:r>
        <w:rPr>
          <w:rFonts w:asciiTheme="minorHAnsi" w:eastAsiaTheme="minorEastAsia" w:hAnsiTheme="minorHAnsi" w:cstheme="minorBidi"/>
          <w:noProof/>
          <w:kern w:val="2"/>
          <w:sz w:val="22"/>
          <w:szCs w:val="22"/>
          <w:lang w:eastAsia="en-GB"/>
          <w14:ligatures w14:val="standardContextual"/>
        </w:rPr>
        <w:tab/>
      </w:r>
      <w:r>
        <w:rPr>
          <w:noProof/>
          <w:lang w:eastAsia="zh-CN"/>
        </w:rPr>
        <w:t>Store group configuration response</w:t>
      </w:r>
      <w:r>
        <w:rPr>
          <w:noProof/>
        </w:rPr>
        <w:tab/>
      </w:r>
      <w:r>
        <w:rPr>
          <w:noProof/>
        </w:rPr>
        <w:fldChar w:fldCharType="begin"/>
      </w:r>
      <w:r>
        <w:rPr>
          <w:noProof/>
        </w:rPr>
        <w:instrText xml:space="preserve"> PAGEREF _Toc155355581 \h </w:instrText>
      </w:r>
      <w:r>
        <w:rPr>
          <w:noProof/>
        </w:rPr>
      </w:r>
      <w:r>
        <w:rPr>
          <w:noProof/>
        </w:rPr>
        <w:fldChar w:fldCharType="separate"/>
      </w:r>
      <w:r>
        <w:rPr>
          <w:noProof/>
        </w:rPr>
        <w:t>107</w:t>
      </w:r>
      <w:r>
        <w:rPr>
          <w:noProof/>
        </w:rPr>
        <w:fldChar w:fldCharType="end"/>
      </w:r>
    </w:p>
    <w:p w14:paraId="3A667EBF" w14:textId="1DCDBC2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10.3.2.20</w:t>
      </w:r>
      <w:r>
        <w:rPr>
          <w:rFonts w:asciiTheme="minorHAnsi" w:eastAsiaTheme="minorEastAsia" w:hAnsiTheme="minorHAnsi" w:cstheme="minorBidi"/>
          <w:noProof/>
          <w:kern w:val="2"/>
          <w:sz w:val="22"/>
          <w:szCs w:val="22"/>
          <w:lang w:eastAsia="en-GB"/>
          <w14:ligatures w14:val="standardContextual"/>
        </w:rPr>
        <w:tab/>
      </w:r>
      <w:r>
        <w:rPr>
          <w:noProof/>
        </w:rPr>
        <w:t xml:space="preserve">Get </w:t>
      </w:r>
      <w:r>
        <w:rPr>
          <w:noProof/>
          <w:lang w:eastAsia="zh-CN"/>
        </w:rPr>
        <w:t>group configuration request</w:t>
      </w:r>
      <w:r>
        <w:rPr>
          <w:noProof/>
        </w:rPr>
        <w:tab/>
      </w:r>
      <w:r>
        <w:rPr>
          <w:noProof/>
        </w:rPr>
        <w:fldChar w:fldCharType="begin"/>
      </w:r>
      <w:r>
        <w:rPr>
          <w:noProof/>
        </w:rPr>
        <w:instrText xml:space="preserve"> PAGEREF _Toc155355582 \h </w:instrText>
      </w:r>
      <w:r>
        <w:rPr>
          <w:noProof/>
        </w:rPr>
      </w:r>
      <w:r>
        <w:rPr>
          <w:noProof/>
        </w:rPr>
        <w:fldChar w:fldCharType="separate"/>
      </w:r>
      <w:r>
        <w:rPr>
          <w:noProof/>
        </w:rPr>
        <w:t>107</w:t>
      </w:r>
      <w:r>
        <w:rPr>
          <w:noProof/>
        </w:rPr>
        <w:fldChar w:fldCharType="end"/>
      </w:r>
    </w:p>
    <w:p w14:paraId="09193963" w14:textId="00FBE24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10.3.2.21</w:t>
      </w:r>
      <w:r>
        <w:rPr>
          <w:rFonts w:asciiTheme="minorHAnsi" w:eastAsiaTheme="minorEastAsia" w:hAnsiTheme="minorHAnsi" w:cstheme="minorBidi"/>
          <w:noProof/>
          <w:kern w:val="2"/>
          <w:sz w:val="22"/>
          <w:szCs w:val="22"/>
          <w:lang w:eastAsia="en-GB"/>
          <w14:ligatures w14:val="standardContextual"/>
        </w:rPr>
        <w:tab/>
      </w:r>
      <w:r>
        <w:rPr>
          <w:noProof/>
          <w:lang w:eastAsia="zh-CN"/>
        </w:rPr>
        <w:t>Get group configuration response</w:t>
      </w:r>
      <w:r>
        <w:rPr>
          <w:noProof/>
        </w:rPr>
        <w:tab/>
      </w:r>
      <w:r>
        <w:rPr>
          <w:noProof/>
        </w:rPr>
        <w:fldChar w:fldCharType="begin"/>
      </w:r>
      <w:r>
        <w:rPr>
          <w:noProof/>
        </w:rPr>
        <w:instrText xml:space="preserve"> PAGEREF _Toc155355583 \h </w:instrText>
      </w:r>
      <w:r>
        <w:rPr>
          <w:noProof/>
        </w:rPr>
      </w:r>
      <w:r>
        <w:rPr>
          <w:noProof/>
        </w:rPr>
        <w:fldChar w:fldCharType="separate"/>
      </w:r>
      <w:r>
        <w:rPr>
          <w:noProof/>
        </w:rPr>
        <w:t>108</w:t>
      </w:r>
      <w:r>
        <w:rPr>
          <w:noProof/>
        </w:rPr>
        <w:fldChar w:fldCharType="end"/>
      </w:r>
    </w:p>
    <w:p w14:paraId="27BB2FD5" w14:textId="1A5075C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10.3.2.22</w:t>
      </w:r>
      <w:r>
        <w:rPr>
          <w:rFonts w:asciiTheme="minorHAnsi" w:eastAsiaTheme="minorEastAsia" w:hAnsiTheme="minorHAnsi" w:cstheme="minorBidi"/>
          <w:noProof/>
          <w:kern w:val="2"/>
          <w:sz w:val="22"/>
          <w:szCs w:val="22"/>
          <w:lang w:eastAsia="en-GB"/>
          <w14:ligatures w14:val="standardContextual"/>
        </w:rPr>
        <w:tab/>
      </w:r>
      <w:r>
        <w:rPr>
          <w:noProof/>
          <w:lang w:eastAsia="zh-CN"/>
        </w:rPr>
        <w:t>Subscribe group configuration request</w:t>
      </w:r>
      <w:r>
        <w:rPr>
          <w:noProof/>
        </w:rPr>
        <w:tab/>
      </w:r>
      <w:r>
        <w:rPr>
          <w:noProof/>
        </w:rPr>
        <w:fldChar w:fldCharType="begin"/>
      </w:r>
      <w:r>
        <w:rPr>
          <w:noProof/>
        </w:rPr>
        <w:instrText xml:space="preserve"> PAGEREF _Toc155355584 \h </w:instrText>
      </w:r>
      <w:r>
        <w:rPr>
          <w:noProof/>
        </w:rPr>
      </w:r>
      <w:r>
        <w:rPr>
          <w:noProof/>
        </w:rPr>
        <w:fldChar w:fldCharType="separate"/>
      </w:r>
      <w:r>
        <w:rPr>
          <w:noProof/>
        </w:rPr>
        <w:t>108</w:t>
      </w:r>
      <w:r>
        <w:rPr>
          <w:noProof/>
        </w:rPr>
        <w:fldChar w:fldCharType="end"/>
      </w:r>
    </w:p>
    <w:p w14:paraId="5326BFF1" w14:textId="1B3531E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10.3.2.23</w:t>
      </w:r>
      <w:r>
        <w:rPr>
          <w:rFonts w:asciiTheme="minorHAnsi" w:eastAsiaTheme="minorEastAsia" w:hAnsiTheme="minorHAnsi" w:cstheme="minorBidi"/>
          <w:noProof/>
          <w:kern w:val="2"/>
          <w:sz w:val="22"/>
          <w:szCs w:val="22"/>
          <w:lang w:eastAsia="en-GB"/>
          <w14:ligatures w14:val="standardContextual"/>
        </w:rPr>
        <w:tab/>
      </w:r>
      <w:r>
        <w:rPr>
          <w:noProof/>
          <w:lang w:eastAsia="zh-CN"/>
        </w:rPr>
        <w:t>Subscribe group configuration response</w:t>
      </w:r>
      <w:r>
        <w:rPr>
          <w:noProof/>
        </w:rPr>
        <w:tab/>
      </w:r>
      <w:r>
        <w:rPr>
          <w:noProof/>
        </w:rPr>
        <w:fldChar w:fldCharType="begin"/>
      </w:r>
      <w:r>
        <w:rPr>
          <w:noProof/>
        </w:rPr>
        <w:instrText xml:space="preserve"> PAGEREF _Toc155355585 \h </w:instrText>
      </w:r>
      <w:r>
        <w:rPr>
          <w:noProof/>
        </w:rPr>
      </w:r>
      <w:r>
        <w:rPr>
          <w:noProof/>
        </w:rPr>
        <w:fldChar w:fldCharType="separate"/>
      </w:r>
      <w:r>
        <w:rPr>
          <w:noProof/>
        </w:rPr>
        <w:t>108</w:t>
      </w:r>
      <w:r>
        <w:rPr>
          <w:noProof/>
        </w:rPr>
        <w:fldChar w:fldCharType="end"/>
      </w:r>
    </w:p>
    <w:p w14:paraId="109E57EC" w14:textId="53D1678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10.3.2.24</w:t>
      </w:r>
      <w:r>
        <w:rPr>
          <w:rFonts w:asciiTheme="minorHAnsi" w:eastAsiaTheme="minorEastAsia" w:hAnsiTheme="minorHAnsi" w:cstheme="minorBidi"/>
          <w:noProof/>
          <w:kern w:val="2"/>
          <w:sz w:val="22"/>
          <w:szCs w:val="22"/>
          <w:lang w:eastAsia="en-GB"/>
          <w14:ligatures w14:val="standardContextual"/>
        </w:rPr>
        <w:tab/>
      </w:r>
      <w:r>
        <w:rPr>
          <w:noProof/>
          <w:lang w:eastAsia="zh-CN"/>
        </w:rPr>
        <w:t>Notify group configuration request</w:t>
      </w:r>
      <w:r>
        <w:rPr>
          <w:noProof/>
        </w:rPr>
        <w:tab/>
      </w:r>
      <w:r>
        <w:rPr>
          <w:noProof/>
        </w:rPr>
        <w:fldChar w:fldCharType="begin"/>
      </w:r>
      <w:r>
        <w:rPr>
          <w:noProof/>
        </w:rPr>
        <w:instrText xml:space="preserve"> PAGEREF _Toc155355586 \h </w:instrText>
      </w:r>
      <w:r>
        <w:rPr>
          <w:noProof/>
        </w:rPr>
      </w:r>
      <w:r>
        <w:rPr>
          <w:noProof/>
        </w:rPr>
        <w:fldChar w:fldCharType="separate"/>
      </w:r>
      <w:r>
        <w:rPr>
          <w:noProof/>
        </w:rPr>
        <w:t>109</w:t>
      </w:r>
      <w:r>
        <w:rPr>
          <w:noProof/>
        </w:rPr>
        <w:fldChar w:fldCharType="end"/>
      </w:r>
    </w:p>
    <w:p w14:paraId="259FA445" w14:textId="67FA3F7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10.3.2.25</w:t>
      </w:r>
      <w:r>
        <w:rPr>
          <w:rFonts w:asciiTheme="minorHAnsi" w:eastAsiaTheme="minorEastAsia" w:hAnsiTheme="minorHAnsi" w:cstheme="minorBidi"/>
          <w:noProof/>
          <w:kern w:val="2"/>
          <w:sz w:val="22"/>
          <w:szCs w:val="22"/>
          <w:lang w:eastAsia="en-GB"/>
          <w14:ligatures w14:val="standardContextual"/>
        </w:rPr>
        <w:tab/>
      </w:r>
      <w:r>
        <w:rPr>
          <w:noProof/>
          <w:lang w:eastAsia="zh-CN"/>
        </w:rPr>
        <w:t>Notify group configuration response</w:t>
      </w:r>
      <w:r>
        <w:rPr>
          <w:noProof/>
        </w:rPr>
        <w:tab/>
      </w:r>
      <w:r>
        <w:rPr>
          <w:noProof/>
        </w:rPr>
        <w:fldChar w:fldCharType="begin"/>
      </w:r>
      <w:r>
        <w:rPr>
          <w:noProof/>
        </w:rPr>
        <w:instrText xml:space="preserve"> PAGEREF _Toc155355587 \h </w:instrText>
      </w:r>
      <w:r>
        <w:rPr>
          <w:noProof/>
        </w:rPr>
      </w:r>
      <w:r>
        <w:rPr>
          <w:noProof/>
        </w:rPr>
        <w:fldChar w:fldCharType="separate"/>
      </w:r>
      <w:r>
        <w:rPr>
          <w:noProof/>
        </w:rPr>
        <w:t>109</w:t>
      </w:r>
      <w:r>
        <w:rPr>
          <w:noProof/>
        </w:rPr>
        <w:fldChar w:fldCharType="end"/>
      </w:r>
    </w:p>
    <w:p w14:paraId="786DB2FF" w14:textId="514B124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10.3.2.26</w:t>
      </w:r>
      <w:r>
        <w:rPr>
          <w:rFonts w:asciiTheme="minorHAnsi" w:eastAsiaTheme="minorEastAsia" w:hAnsiTheme="minorHAnsi" w:cstheme="minorBidi"/>
          <w:noProof/>
          <w:kern w:val="2"/>
          <w:sz w:val="22"/>
          <w:szCs w:val="22"/>
          <w:lang w:eastAsia="en-GB"/>
          <w14:ligatures w14:val="standardContextual"/>
        </w:rPr>
        <w:tab/>
      </w:r>
      <w:r>
        <w:rPr>
          <w:noProof/>
        </w:rPr>
        <w:t>Configure VAL group request</w:t>
      </w:r>
      <w:r>
        <w:rPr>
          <w:noProof/>
        </w:rPr>
        <w:tab/>
      </w:r>
      <w:r>
        <w:rPr>
          <w:noProof/>
        </w:rPr>
        <w:fldChar w:fldCharType="begin"/>
      </w:r>
      <w:r>
        <w:rPr>
          <w:noProof/>
        </w:rPr>
        <w:instrText xml:space="preserve"> PAGEREF _Toc155355588 \h </w:instrText>
      </w:r>
      <w:r>
        <w:rPr>
          <w:noProof/>
        </w:rPr>
      </w:r>
      <w:r>
        <w:rPr>
          <w:noProof/>
        </w:rPr>
        <w:fldChar w:fldCharType="separate"/>
      </w:r>
      <w:r>
        <w:rPr>
          <w:noProof/>
        </w:rPr>
        <w:t>109</w:t>
      </w:r>
      <w:r>
        <w:rPr>
          <w:noProof/>
        </w:rPr>
        <w:fldChar w:fldCharType="end"/>
      </w:r>
    </w:p>
    <w:p w14:paraId="2378C8DD" w14:textId="0C9CC1BD"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10.3.2.27</w:t>
      </w:r>
      <w:r>
        <w:rPr>
          <w:rFonts w:asciiTheme="minorHAnsi" w:eastAsiaTheme="minorEastAsia" w:hAnsiTheme="minorHAnsi" w:cstheme="minorBidi"/>
          <w:noProof/>
          <w:kern w:val="2"/>
          <w:sz w:val="22"/>
          <w:szCs w:val="22"/>
          <w:lang w:eastAsia="en-GB"/>
          <w14:ligatures w14:val="standardContextual"/>
        </w:rPr>
        <w:tab/>
      </w:r>
      <w:r>
        <w:rPr>
          <w:noProof/>
        </w:rPr>
        <w:t>Configure VAL group response</w:t>
      </w:r>
      <w:r>
        <w:rPr>
          <w:noProof/>
        </w:rPr>
        <w:tab/>
      </w:r>
      <w:r>
        <w:rPr>
          <w:noProof/>
        </w:rPr>
        <w:fldChar w:fldCharType="begin"/>
      </w:r>
      <w:r>
        <w:rPr>
          <w:noProof/>
        </w:rPr>
        <w:instrText xml:space="preserve"> PAGEREF _Toc155355589 \h </w:instrText>
      </w:r>
      <w:r>
        <w:rPr>
          <w:noProof/>
        </w:rPr>
      </w:r>
      <w:r>
        <w:rPr>
          <w:noProof/>
        </w:rPr>
        <w:fldChar w:fldCharType="separate"/>
      </w:r>
      <w:r>
        <w:rPr>
          <w:noProof/>
        </w:rPr>
        <w:t>109</w:t>
      </w:r>
      <w:r>
        <w:rPr>
          <w:noProof/>
        </w:rPr>
        <w:fldChar w:fldCharType="end"/>
      </w:r>
    </w:p>
    <w:p w14:paraId="6BBE933C" w14:textId="4EEFC74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10.3.2.28</w:t>
      </w:r>
      <w:r>
        <w:rPr>
          <w:rFonts w:asciiTheme="minorHAnsi" w:eastAsiaTheme="minorEastAsia" w:hAnsiTheme="minorHAnsi" w:cstheme="minorBidi"/>
          <w:noProof/>
          <w:kern w:val="2"/>
          <w:sz w:val="22"/>
          <w:szCs w:val="22"/>
          <w:lang w:eastAsia="en-GB"/>
          <w14:ligatures w14:val="standardContextual"/>
        </w:rPr>
        <w:tab/>
      </w:r>
      <w:r>
        <w:rPr>
          <w:noProof/>
        </w:rPr>
        <w:t>Group announcement</w:t>
      </w:r>
      <w:r>
        <w:rPr>
          <w:noProof/>
        </w:rPr>
        <w:tab/>
      </w:r>
      <w:r>
        <w:rPr>
          <w:noProof/>
        </w:rPr>
        <w:fldChar w:fldCharType="begin"/>
      </w:r>
      <w:r>
        <w:rPr>
          <w:noProof/>
        </w:rPr>
        <w:instrText xml:space="preserve"> PAGEREF _Toc155355590 \h </w:instrText>
      </w:r>
      <w:r>
        <w:rPr>
          <w:noProof/>
        </w:rPr>
      </w:r>
      <w:r>
        <w:rPr>
          <w:noProof/>
        </w:rPr>
        <w:fldChar w:fldCharType="separate"/>
      </w:r>
      <w:r>
        <w:rPr>
          <w:noProof/>
        </w:rPr>
        <w:t>110</w:t>
      </w:r>
      <w:r>
        <w:rPr>
          <w:noProof/>
        </w:rPr>
        <w:fldChar w:fldCharType="end"/>
      </w:r>
    </w:p>
    <w:p w14:paraId="0923538B" w14:textId="5BA7D05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10.3.2.29</w:t>
      </w:r>
      <w:r>
        <w:rPr>
          <w:rFonts w:asciiTheme="minorHAnsi" w:eastAsiaTheme="minorEastAsia" w:hAnsiTheme="minorHAnsi" w:cstheme="minorBidi"/>
          <w:noProof/>
          <w:kern w:val="2"/>
          <w:sz w:val="22"/>
          <w:szCs w:val="22"/>
          <w:lang w:eastAsia="en-GB"/>
          <w14:ligatures w14:val="standardContextual"/>
        </w:rPr>
        <w:tab/>
      </w:r>
      <w:r>
        <w:rPr>
          <w:noProof/>
        </w:rPr>
        <w:t>Group registration request</w:t>
      </w:r>
      <w:r>
        <w:rPr>
          <w:noProof/>
        </w:rPr>
        <w:tab/>
      </w:r>
      <w:r>
        <w:rPr>
          <w:noProof/>
        </w:rPr>
        <w:fldChar w:fldCharType="begin"/>
      </w:r>
      <w:r>
        <w:rPr>
          <w:noProof/>
        </w:rPr>
        <w:instrText xml:space="preserve"> PAGEREF _Toc155355591 \h </w:instrText>
      </w:r>
      <w:r>
        <w:rPr>
          <w:noProof/>
        </w:rPr>
      </w:r>
      <w:r>
        <w:rPr>
          <w:noProof/>
        </w:rPr>
        <w:fldChar w:fldCharType="separate"/>
      </w:r>
      <w:r>
        <w:rPr>
          <w:noProof/>
        </w:rPr>
        <w:t>110</w:t>
      </w:r>
      <w:r>
        <w:rPr>
          <w:noProof/>
        </w:rPr>
        <w:fldChar w:fldCharType="end"/>
      </w:r>
    </w:p>
    <w:p w14:paraId="2B48C0F5" w14:textId="7B59E22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10.3.2.30</w:t>
      </w:r>
      <w:r>
        <w:rPr>
          <w:rFonts w:asciiTheme="minorHAnsi" w:eastAsiaTheme="minorEastAsia" w:hAnsiTheme="minorHAnsi" w:cstheme="minorBidi"/>
          <w:noProof/>
          <w:kern w:val="2"/>
          <w:sz w:val="22"/>
          <w:szCs w:val="22"/>
          <w:lang w:eastAsia="en-GB"/>
          <w14:ligatures w14:val="standardContextual"/>
        </w:rPr>
        <w:tab/>
      </w:r>
      <w:r>
        <w:rPr>
          <w:noProof/>
        </w:rPr>
        <w:t>Group registration response</w:t>
      </w:r>
      <w:r>
        <w:rPr>
          <w:noProof/>
        </w:rPr>
        <w:tab/>
      </w:r>
      <w:r>
        <w:rPr>
          <w:noProof/>
        </w:rPr>
        <w:fldChar w:fldCharType="begin"/>
      </w:r>
      <w:r>
        <w:rPr>
          <w:noProof/>
        </w:rPr>
        <w:instrText xml:space="preserve"> PAGEREF _Toc155355592 \h </w:instrText>
      </w:r>
      <w:r>
        <w:rPr>
          <w:noProof/>
        </w:rPr>
      </w:r>
      <w:r>
        <w:rPr>
          <w:noProof/>
        </w:rPr>
        <w:fldChar w:fldCharType="separate"/>
      </w:r>
      <w:r>
        <w:rPr>
          <w:noProof/>
        </w:rPr>
        <w:t>111</w:t>
      </w:r>
      <w:r>
        <w:rPr>
          <w:noProof/>
        </w:rPr>
        <w:fldChar w:fldCharType="end"/>
      </w:r>
    </w:p>
    <w:p w14:paraId="211F3918" w14:textId="232FD134"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10.3.2.31</w:t>
      </w:r>
      <w:r>
        <w:rPr>
          <w:rFonts w:asciiTheme="minorHAnsi" w:eastAsiaTheme="minorEastAsia" w:hAnsiTheme="minorHAnsi" w:cstheme="minorBidi"/>
          <w:noProof/>
          <w:kern w:val="2"/>
          <w:sz w:val="22"/>
          <w:szCs w:val="22"/>
          <w:lang w:eastAsia="en-GB"/>
          <w14:ligatures w14:val="standardContextual"/>
        </w:rPr>
        <w:tab/>
      </w:r>
      <w:r>
        <w:rPr>
          <w:noProof/>
        </w:rPr>
        <w:t>Identity list notification</w:t>
      </w:r>
      <w:r>
        <w:rPr>
          <w:noProof/>
        </w:rPr>
        <w:tab/>
      </w:r>
      <w:r>
        <w:rPr>
          <w:noProof/>
        </w:rPr>
        <w:fldChar w:fldCharType="begin"/>
      </w:r>
      <w:r>
        <w:rPr>
          <w:noProof/>
        </w:rPr>
        <w:instrText xml:space="preserve"> PAGEREF _Toc155355593 \h </w:instrText>
      </w:r>
      <w:r>
        <w:rPr>
          <w:noProof/>
        </w:rPr>
      </w:r>
      <w:r>
        <w:rPr>
          <w:noProof/>
        </w:rPr>
        <w:fldChar w:fldCharType="separate"/>
      </w:r>
      <w:r>
        <w:rPr>
          <w:noProof/>
        </w:rPr>
        <w:t>111</w:t>
      </w:r>
      <w:r>
        <w:rPr>
          <w:noProof/>
        </w:rPr>
        <w:fldChar w:fldCharType="end"/>
      </w:r>
    </w:p>
    <w:p w14:paraId="45DE0923" w14:textId="2E6A0A2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10.3.2.32</w:t>
      </w:r>
      <w:r>
        <w:rPr>
          <w:rFonts w:asciiTheme="minorHAnsi" w:eastAsiaTheme="minorEastAsia" w:hAnsiTheme="minorHAnsi" w:cstheme="minorBidi"/>
          <w:noProof/>
          <w:kern w:val="2"/>
          <w:sz w:val="22"/>
          <w:szCs w:val="22"/>
          <w:lang w:eastAsia="en-GB"/>
          <w14:ligatures w14:val="standardContextual"/>
        </w:rPr>
        <w:tab/>
      </w:r>
      <w:r>
        <w:rPr>
          <w:noProof/>
        </w:rPr>
        <w:t>Group de-registration request</w:t>
      </w:r>
      <w:r>
        <w:rPr>
          <w:noProof/>
        </w:rPr>
        <w:tab/>
      </w:r>
      <w:r>
        <w:rPr>
          <w:noProof/>
        </w:rPr>
        <w:fldChar w:fldCharType="begin"/>
      </w:r>
      <w:r>
        <w:rPr>
          <w:noProof/>
        </w:rPr>
        <w:instrText xml:space="preserve"> PAGEREF _Toc155355594 \h </w:instrText>
      </w:r>
      <w:r>
        <w:rPr>
          <w:noProof/>
        </w:rPr>
      </w:r>
      <w:r>
        <w:rPr>
          <w:noProof/>
        </w:rPr>
        <w:fldChar w:fldCharType="separate"/>
      </w:r>
      <w:r>
        <w:rPr>
          <w:noProof/>
        </w:rPr>
        <w:t>112</w:t>
      </w:r>
      <w:r>
        <w:rPr>
          <w:noProof/>
        </w:rPr>
        <w:fldChar w:fldCharType="end"/>
      </w:r>
    </w:p>
    <w:p w14:paraId="72115F20" w14:textId="12190BB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10.3.2.33</w:t>
      </w:r>
      <w:r>
        <w:rPr>
          <w:rFonts w:asciiTheme="minorHAnsi" w:eastAsiaTheme="minorEastAsia" w:hAnsiTheme="minorHAnsi" w:cstheme="minorBidi"/>
          <w:noProof/>
          <w:kern w:val="2"/>
          <w:sz w:val="22"/>
          <w:szCs w:val="22"/>
          <w:lang w:eastAsia="en-GB"/>
          <w14:ligatures w14:val="standardContextual"/>
        </w:rPr>
        <w:tab/>
      </w:r>
      <w:r>
        <w:rPr>
          <w:noProof/>
        </w:rPr>
        <w:t>Group de-registration response</w:t>
      </w:r>
      <w:r>
        <w:rPr>
          <w:noProof/>
        </w:rPr>
        <w:tab/>
      </w:r>
      <w:r>
        <w:rPr>
          <w:noProof/>
        </w:rPr>
        <w:fldChar w:fldCharType="begin"/>
      </w:r>
      <w:r>
        <w:rPr>
          <w:noProof/>
        </w:rPr>
        <w:instrText xml:space="preserve"> PAGEREF _Toc155355595 \h </w:instrText>
      </w:r>
      <w:r>
        <w:rPr>
          <w:noProof/>
        </w:rPr>
      </w:r>
      <w:r>
        <w:rPr>
          <w:noProof/>
        </w:rPr>
        <w:fldChar w:fldCharType="separate"/>
      </w:r>
      <w:r>
        <w:rPr>
          <w:noProof/>
        </w:rPr>
        <w:t>112</w:t>
      </w:r>
      <w:r>
        <w:rPr>
          <w:noProof/>
        </w:rPr>
        <w:fldChar w:fldCharType="end"/>
      </w:r>
    </w:p>
    <w:p w14:paraId="1F7B3F8B" w14:textId="33C12BB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10.3.2.34</w:t>
      </w:r>
      <w:r>
        <w:rPr>
          <w:rFonts w:asciiTheme="minorHAnsi" w:eastAsiaTheme="minorEastAsia" w:hAnsiTheme="minorHAnsi" w:cstheme="minorBidi"/>
          <w:noProof/>
          <w:kern w:val="2"/>
          <w:sz w:val="22"/>
          <w:szCs w:val="22"/>
          <w:lang w:eastAsia="en-GB"/>
          <w14:ligatures w14:val="standardContextual"/>
        </w:rPr>
        <w:tab/>
      </w:r>
      <w:r>
        <w:rPr>
          <w:noProof/>
        </w:rPr>
        <w:t>Location-based group creation request</w:t>
      </w:r>
      <w:r>
        <w:rPr>
          <w:noProof/>
        </w:rPr>
        <w:tab/>
      </w:r>
      <w:r>
        <w:rPr>
          <w:noProof/>
        </w:rPr>
        <w:fldChar w:fldCharType="begin"/>
      </w:r>
      <w:r>
        <w:rPr>
          <w:noProof/>
        </w:rPr>
        <w:instrText xml:space="preserve"> PAGEREF _Toc155355596 \h </w:instrText>
      </w:r>
      <w:r>
        <w:rPr>
          <w:noProof/>
        </w:rPr>
      </w:r>
      <w:r>
        <w:rPr>
          <w:noProof/>
        </w:rPr>
        <w:fldChar w:fldCharType="separate"/>
      </w:r>
      <w:r>
        <w:rPr>
          <w:noProof/>
        </w:rPr>
        <w:t>112</w:t>
      </w:r>
      <w:r>
        <w:rPr>
          <w:noProof/>
        </w:rPr>
        <w:fldChar w:fldCharType="end"/>
      </w:r>
    </w:p>
    <w:p w14:paraId="56418725" w14:textId="18C36462"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10.3.2.35</w:t>
      </w:r>
      <w:r>
        <w:rPr>
          <w:rFonts w:asciiTheme="minorHAnsi" w:eastAsiaTheme="minorEastAsia" w:hAnsiTheme="minorHAnsi" w:cstheme="minorBidi"/>
          <w:noProof/>
          <w:kern w:val="2"/>
          <w:sz w:val="22"/>
          <w:szCs w:val="22"/>
          <w:lang w:eastAsia="en-GB"/>
          <w14:ligatures w14:val="standardContextual"/>
        </w:rPr>
        <w:tab/>
      </w:r>
      <w:r>
        <w:rPr>
          <w:noProof/>
        </w:rPr>
        <w:t>Location-based group creation response</w:t>
      </w:r>
      <w:r>
        <w:rPr>
          <w:noProof/>
        </w:rPr>
        <w:tab/>
      </w:r>
      <w:r>
        <w:rPr>
          <w:noProof/>
        </w:rPr>
        <w:fldChar w:fldCharType="begin"/>
      </w:r>
      <w:r>
        <w:rPr>
          <w:noProof/>
        </w:rPr>
        <w:instrText xml:space="preserve"> PAGEREF _Toc155355597 \h </w:instrText>
      </w:r>
      <w:r>
        <w:rPr>
          <w:noProof/>
        </w:rPr>
      </w:r>
      <w:r>
        <w:rPr>
          <w:noProof/>
        </w:rPr>
        <w:fldChar w:fldCharType="separate"/>
      </w:r>
      <w:r>
        <w:rPr>
          <w:noProof/>
        </w:rPr>
        <w:t>112</w:t>
      </w:r>
      <w:r>
        <w:rPr>
          <w:noProof/>
        </w:rPr>
        <w:fldChar w:fldCharType="end"/>
      </w:r>
    </w:p>
    <w:p w14:paraId="2AEA7381" w14:textId="0D171B3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10.3.2.36</w:t>
      </w:r>
      <w:r>
        <w:rPr>
          <w:rFonts w:asciiTheme="minorHAnsi" w:eastAsiaTheme="minorEastAsia" w:hAnsiTheme="minorHAnsi" w:cstheme="minorBidi"/>
          <w:noProof/>
          <w:kern w:val="2"/>
          <w:sz w:val="22"/>
          <w:szCs w:val="22"/>
          <w:lang w:eastAsia="en-GB"/>
          <w14:ligatures w14:val="standardContextual"/>
        </w:rPr>
        <w:tab/>
      </w:r>
      <w:r>
        <w:rPr>
          <w:noProof/>
        </w:rPr>
        <w:t>Group list fetch request</w:t>
      </w:r>
      <w:r>
        <w:rPr>
          <w:noProof/>
        </w:rPr>
        <w:tab/>
      </w:r>
      <w:r>
        <w:rPr>
          <w:noProof/>
        </w:rPr>
        <w:fldChar w:fldCharType="begin"/>
      </w:r>
      <w:r>
        <w:rPr>
          <w:noProof/>
        </w:rPr>
        <w:instrText xml:space="preserve"> PAGEREF _Toc155355598 \h </w:instrText>
      </w:r>
      <w:r>
        <w:rPr>
          <w:noProof/>
        </w:rPr>
      </w:r>
      <w:r>
        <w:rPr>
          <w:noProof/>
        </w:rPr>
        <w:fldChar w:fldCharType="separate"/>
      </w:r>
      <w:r>
        <w:rPr>
          <w:noProof/>
        </w:rPr>
        <w:t>113</w:t>
      </w:r>
      <w:r>
        <w:rPr>
          <w:noProof/>
        </w:rPr>
        <w:fldChar w:fldCharType="end"/>
      </w:r>
    </w:p>
    <w:p w14:paraId="7F5DE643" w14:textId="526FD712"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10.3.2.37</w:t>
      </w:r>
      <w:r>
        <w:rPr>
          <w:rFonts w:asciiTheme="minorHAnsi" w:eastAsiaTheme="minorEastAsia" w:hAnsiTheme="minorHAnsi" w:cstheme="minorBidi"/>
          <w:noProof/>
          <w:kern w:val="2"/>
          <w:sz w:val="22"/>
          <w:szCs w:val="22"/>
          <w:lang w:eastAsia="en-GB"/>
          <w14:ligatures w14:val="standardContextual"/>
        </w:rPr>
        <w:tab/>
      </w:r>
      <w:r>
        <w:rPr>
          <w:noProof/>
        </w:rPr>
        <w:t>Group list fetch response</w:t>
      </w:r>
      <w:r>
        <w:rPr>
          <w:noProof/>
        </w:rPr>
        <w:tab/>
      </w:r>
      <w:r>
        <w:rPr>
          <w:noProof/>
        </w:rPr>
        <w:fldChar w:fldCharType="begin"/>
      </w:r>
      <w:r>
        <w:rPr>
          <w:noProof/>
        </w:rPr>
        <w:instrText xml:space="preserve"> PAGEREF _Toc155355599 \h </w:instrText>
      </w:r>
      <w:r>
        <w:rPr>
          <w:noProof/>
        </w:rPr>
      </w:r>
      <w:r>
        <w:rPr>
          <w:noProof/>
        </w:rPr>
        <w:fldChar w:fldCharType="separate"/>
      </w:r>
      <w:r>
        <w:rPr>
          <w:noProof/>
        </w:rPr>
        <w:t>113</w:t>
      </w:r>
      <w:r>
        <w:rPr>
          <w:noProof/>
        </w:rPr>
        <w:fldChar w:fldCharType="end"/>
      </w:r>
    </w:p>
    <w:p w14:paraId="5057A6B4" w14:textId="3131F22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sidRPr="006C0051">
        <w:rPr>
          <w:rFonts w:eastAsia="SimSun"/>
          <w:noProof/>
        </w:rPr>
        <w:t>10.3.2.38</w:t>
      </w:r>
      <w:r>
        <w:rPr>
          <w:rFonts w:asciiTheme="minorHAnsi" w:eastAsiaTheme="minorEastAsia" w:hAnsiTheme="minorHAnsi" w:cstheme="minorBidi"/>
          <w:noProof/>
          <w:kern w:val="2"/>
          <w:sz w:val="22"/>
          <w:szCs w:val="22"/>
          <w:lang w:eastAsia="en-GB"/>
          <w14:ligatures w14:val="standardContextual"/>
        </w:rPr>
        <w:tab/>
      </w:r>
      <w:r w:rsidRPr="006C0051">
        <w:rPr>
          <w:rFonts w:eastAsia="SimSun"/>
          <w:noProof/>
        </w:rPr>
        <w:t>Temporary group formation request</w:t>
      </w:r>
      <w:r>
        <w:rPr>
          <w:noProof/>
        </w:rPr>
        <w:tab/>
      </w:r>
      <w:r>
        <w:rPr>
          <w:noProof/>
        </w:rPr>
        <w:fldChar w:fldCharType="begin"/>
      </w:r>
      <w:r>
        <w:rPr>
          <w:noProof/>
        </w:rPr>
        <w:instrText xml:space="preserve"> PAGEREF _Toc155355600 \h </w:instrText>
      </w:r>
      <w:r>
        <w:rPr>
          <w:noProof/>
        </w:rPr>
      </w:r>
      <w:r>
        <w:rPr>
          <w:noProof/>
        </w:rPr>
        <w:fldChar w:fldCharType="separate"/>
      </w:r>
      <w:r>
        <w:rPr>
          <w:noProof/>
        </w:rPr>
        <w:t>113</w:t>
      </w:r>
      <w:r>
        <w:rPr>
          <w:noProof/>
        </w:rPr>
        <w:fldChar w:fldCharType="end"/>
      </w:r>
    </w:p>
    <w:p w14:paraId="4DA325BA" w14:textId="7DB932E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sidRPr="006C0051">
        <w:rPr>
          <w:rFonts w:eastAsia="SimSun"/>
          <w:noProof/>
        </w:rPr>
        <w:t>10.3.2.39</w:t>
      </w:r>
      <w:r>
        <w:rPr>
          <w:rFonts w:asciiTheme="minorHAnsi" w:eastAsiaTheme="minorEastAsia" w:hAnsiTheme="minorHAnsi" w:cstheme="minorBidi"/>
          <w:noProof/>
          <w:kern w:val="2"/>
          <w:sz w:val="22"/>
          <w:szCs w:val="22"/>
          <w:lang w:eastAsia="en-GB"/>
          <w14:ligatures w14:val="standardContextual"/>
        </w:rPr>
        <w:tab/>
      </w:r>
      <w:r w:rsidRPr="006C0051">
        <w:rPr>
          <w:rFonts w:eastAsia="SimSun"/>
          <w:noProof/>
        </w:rPr>
        <w:t>Temporary group formation response</w:t>
      </w:r>
      <w:r>
        <w:rPr>
          <w:noProof/>
        </w:rPr>
        <w:tab/>
      </w:r>
      <w:r>
        <w:rPr>
          <w:noProof/>
        </w:rPr>
        <w:fldChar w:fldCharType="begin"/>
      </w:r>
      <w:r>
        <w:rPr>
          <w:noProof/>
        </w:rPr>
        <w:instrText xml:space="preserve"> PAGEREF _Toc155355601 \h </w:instrText>
      </w:r>
      <w:r>
        <w:rPr>
          <w:noProof/>
        </w:rPr>
      </w:r>
      <w:r>
        <w:rPr>
          <w:noProof/>
        </w:rPr>
        <w:fldChar w:fldCharType="separate"/>
      </w:r>
      <w:r>
        <w:rPr>
          <w:noProof/>
        </w:rPr>
        <w:t>113</w:t>
      </w:r>
      <w:r>
        <w:rPr>
          <w:noProof/>
        </w:rPr>
        <w:fldChar w:fldCharType="end"/>
      </w:r>
    </w:p>
    <w:p w14:paraId="06EB1E5A" w14:textId="20212B5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sidRPr="006C0051">
        <w:rPr>
          <w:rFonts w:eastAsia="SimSun"/>
          <w:noProof/>
        </w:rPr>
        <w:t>10.3.2.40</w:t>
      </w:r>
      <w:r>
        <w:rPr>
          <w:rFonts w:asciiTheme="minorHAnsi" w:eastAsiaTheme="minorEastAsia" w:hAnsiTheme="minorHAnsi" w:cstheme="minorBidi"/>
          <w:noProof/>
          <w:kern w:val="2"/>
          <w:sz w:val="22"/>
          <w:szCs w:val="22"/>
          <w:lang w:eastAsia="en-GB"/>
          <w14:ligatures w14:val="standardContextual"/>
        </w:rPr>
        <w:tab/>
      </w:r>
      <w:r w:rsidRPr="006C0051">
        <w:rPr>
          <w:rFonts w:eastAsia="SimSun"/>
          <w:noProof/>
        </w:rPr>
        <w:t>Temporary group formation notify</w:t>
      </w:r>
      <w:r>
        <w:rPr>
          <w:noProof/>
        </w:rPr>
        <w:tab/>
      </w:r>
      <w:r>
        <w:rPr>
          <w:noProof/>
        </w:rPr>
        <w:fldChar w:fldCharType="begin"/>
      </w:r>
      <w:r>
        <w:rPr>
          <w:noProof/>
        </w:rPr>
        <w:instrText xml:space="preserve"> PAGEREF _Toc155355602 \h </w:instrText>
      </w:r>
      <w:r>
        <w:rPr>
          <w:noProof/>
        </w:rPr>
      </w:r>
      <w:r>
        <w:rPr>
          <w:noProof/>
        </w:rPr>
        <w:fldChar w:fldCharType="separate"/>
      </w:r>
      <w:r>
        <w:rPr>
          <w:noProof/>
        </w:rPr>
        <w:t>114</w:t>
      </w:r>
      <w:r>
        <w:rPr>
          <w:noProof/>
        </w:rPr>
        <w:fldChar w:fldCharType="end"/>
      </w:r>
    </w:p>
    <w:p w14:paraId="04F804A4" w14:textId="2DFF9DD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sidRPr="006C0051">
        <w:rPr>
          <w:rFonts w:eastAsia="SimSun"/>
          <w:noProof/>
        </w:rPr>
        <w:t>10.3.2.41</w:t>
      </w:r>
      <w:r>
        <w:rPr>
          <w:rFonts w:asciiTheme="minorHAnsi" w:eastAsiaTheme="minorEastAsia" w:hAnsiTheme="minorHAnsi" w:cstheme="minorBidi"/>
          <w:noProof/>
          <w:kern w:val="2"/>
          <w:sz w:val="22"/>
          <w:szCs w:val="22"/>
          <w:lang w:eastAsia="en-GB"/>
          <w14:ligatures w14:val="standardContextual"/>
        </w:rPr>
        <w:tab/>
      </w:r>
      <w:r w:rsidRPr="006C0051">
        <w:rPr>
          <w:rFonts w:eastAsia="SimSun"/>
          <w:noProof/>
        </w:rPr>
        <w:t>Temporary group formation notification</w:t>
      </w:r>
      <w:r>
        <w:rPr>
          <w:noProof/>
        </w:rPr>
        <w:tab/>
      </w:r>
      <w:r>
        <w:rPr>
          <w:noProof/>
        </w:rPr>
        <w:fldChar w:fldCharType="begin"/>
      </w:r>
      <w:r>
        <w:rPr>
          <w:noProof/>
        </w:rPr>
        <w:instrText xml:space="preserve"> PAGEREF _Toc155355603 \h </w:instrText>
      </w:r>
      <w:r>
        <w:rPr>
          <w:noProof/>
        </w:rPr>
      </w:r>
      <w:r>
        <w:rPr>
          <w:noProof/>
        </w:rPr>
        <w:fldChar w:fldCharType="separate"/>
      </w:r>
      <w:r>
        <w:rPr>
          <w:noProof/>
        </w:rPr>
        <w:t>114</w:t>
      </w:r>
      <w:r>
        <w:rPr>
          <w:noProof/>
        </w:rPr>
        <w:fldChar w:fldCharType="end"/>
      </w:r>
    </w:p>
    <w:p w14:paraId="39D6C5EB" w14:textId="30A7032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sidRPr="006C0051">
        <w:rPr>
          <w:rFonts w:eastAsia="SimSun"/>
          <w:noProof/>
        </w:rPr>
        <w:t>10.3.2.42</w:t>
      </w:r>
      <w:r>
        <w:rPr>
          <w:rFonts w:asciiTheme="minorHAnsi" w:eastAsiaTheme="minorEastAsia" w:hAnsiTheme="minorHAnsi" w:cstheme="minorBidi"/>
          <w:noProof/>
          <w:kern w:val="2"/>
          <w:sz w:val="22"/>
          <w:szCs w:val="22"/>
          <w:lang w:eastAsia="en-GB"/>
          <w14:ligatures w14:val="standardContextual"/>
        </w:rPr>
        <w:tab/>
      </w:r>
      <w:r w:rsidRPr="006C0051">
        <w:rPr>
          <w:rFonts w:eastAsia="SimSun"/>
          <w:noProof/>
        </w:rPr>
        <w:t>Temporary group formation notification response</w:t>
      </w:r>
      <w:r>
        <w:rPr>
          <w:noProof/>
        </w:rPr>
        <w:tab/>
      </w:r>
      <w:r>
        <w:rPr>
          <w:noProof/>
        </w:rPr>
        <w:fldChar w:fldCharType="begin"/>
      </w:r>
      <w:r>
        <w:rPr>
          <w:noProof/>
        </w:rPr>
        <w:instrText xml:space="preserve"> PAGEREF _Toc155355604 \h </w:instrText>
      </w:r>
      <w:r>
        <w:rPr>
          <w:noProof/>
        </w:rPr>
      </w:r>
      <w:r>
        <w:rPr>
          <w:noProof/>
        </w:rPr>
        <w:fldChar w:fldCharType="separate"/>
      </w:r>
      <w:r>
        <w:rPr>
          <w:noProof/>
        </w:rPr>
        <w:t>114</w:t>
      </w:r>
      <w:r>
        <w:rPr>
          <w:noProof/>
        </w:rPr>
        <w:fldChar w:fldCharType="end"/>
      </w:r>
    </w:p>
    <w:p w14:paraId="7F73A701" w14:textId="5F1969D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10.3.2.43</w:t>
      </w:r>
      <w:r>
        <w:rPr>
          <w:rFonts w:asciiTheme="minorHAnsi" w:eastAsiaTheme="minorEastAsia" w:hAnsiTheme="minorHAnsi" w:cstheme="minorBidi"/>
          <w:noProof/>
          <w:kern w:val="2"/>
          <w:sz w:val="22"/>
          <w:szCs w:val="22"/>
          <w:lang w:eastAsia="en-GB"/>
          <w14:ligatures w14:val="standardContextual"/>
        </w:rPr>
        <w:tab/>
      </w:r>
      <w:r>
        <w:rPr>
          <w:noProof/>
          <w:lang w:eastAsia="zh-CN"/>
        </w:rPr>
        <w:t>Unsubscribe group configuration request</w:t>
      </w:r>
      <w:r>
        <w:rPr>
          <w:noProof/>
        </w:rPr>
        <w:tab/>
      </w:r>
      <w:r>
        <w:rPr>
          <w:noProof/>
        </w:rPr>
        <w:fldChar w:fldCharType="begin"/>
      </w:r>
      <w:r>
        <w:rPr>
          <w:noProof/>
        </w:rPr>
        <w:instrText xml:space="preserve"> PAGEREF _Toc155355605 \h </w:instrText>
      </w:r>
      <w:r>
        <w:rPr>
          <w:noProof/>
        </w:rPr>
      </w:r>
      <w:r>
        <w:rPr>
          <w:noProof/>
        </w:rPr>
        <w:fldChar w:fldCharType="separate"/>
      </w:r>
      <w:r>
        <w:rPr>
          <w:noProof/>
        </w:rPr>
        <w:t>114</w:t>
      </w:r>
      <w:r>
        <w:rPr>
          <w:noProof/>
        </w:rPr>
        <w:fldChar w:fldCharType="end"/>
      </w:r>
    </w:p>
    <w:p w14:paraId="12DABB04" w14:textId="29A7120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10.3.2.44</w:t>
      </w:r>
      <w:r>
        <w:rPr>
          <w:rFonts w:asciiTheme="minorHAnsi" w:eastAsiaTheme="minorEastAsia" w:hAnsiTheme="minorHAnsi" w:cstheme="minorBidi"/>
          <w:noProof/>
          <w:kern w:val="2"/>
          <w:sz w:val="22"/>
          <w:szCs w:val="22"/>
          <w:lang w:eastAsia="en-GB"/>
          <w14:ligatures w14:val="standardContextual"/>
        </w:rPr>
        <w:tab/>
      </w:r>
      <w:r>
        <w:rPr>
          <w:noProof/>
          <w:lang w:eastAsia="zh-CN"/>
        </w:rPr>
        <w:t xml:space="preserve">Unsubscribe group configuration </w:t>
      </w:r>
      <w:r>
        <w:rPr>
          <w:noProof/>
        </w:rPr>
        <w:t>response</w:t>
      </w:r>
      <w:r>
        <w:rPr>
          <w:noProof/>
        </w:rPr>
        <w:tab/>
      </w:r>
      <w:r>
        <w:rPr>
          <w:noProof/>
        </w:rPr>
        <w:fldChar w:fldCharType="begin"/>
      </w:r>
      <w:r>
        <w:rPr>
          <w:noProof/>
        </w:rPr>
        <w:instrText xml:space="preserve"> PAGEREF _Toc155355606 \h </w:instrText>
      </w:r>
      <w:r>
        <w:rPr>
          <w:noProof/>
        </w:rPr>
      </w:r>
      <w:r>
        <w:rPr>
          <w:noProof/>
        </w:rPr>
        <w:fldChar w:fldCharType="separate"/>
      </w:r>
      <w:r>
        <w:rPr>
          <w:noProof/>
        </w:rPr>
        <w:t>114</w:t>
      </w:r>
      <w:r>
        <w:rPr>
          <w:noProof/>
        </w:rPr>
        <w:fldChar w:fldCharType="end"/>
      </w:r>
    </w:p>
    <w:p w14:paraId="6C45406C" w14:textId="552BF1E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10.3.2.45</w:t>
      </w:r>
      <w:r>
        <w:rPr>
          <w:rFonts w:asciiTheme="minorHAnsi" w:eastAsiaTheme="minorEastAsia" w:hAnsiTheme="minorHAnsi" w:cstheme="minorBidi"/>
          <w:noProof/>
          <w:kern w:val="2"/>
          <w:sz w:val="22"/>
          <w:szCs w:val="22"/>
          <w:lang w:eastAsia="en-GB"/>
          <w14:ligatures w14:val="standardContextual"/>
        </w:rPr>
        <w:tab/>
      </w:r>
      <w:r>
        <w:rPr>
          <w:noProof/>
          <w:lang w:eastAsia="zh-CN"/>
        </w:rPr>
        <w:t>Group configuration subscription update request</w:t>
      </w:r>
      <w:r>
        <w:rPr>
          <w:noProof/>
        </w:rPr>
        <w:tab/>
      </w:r>
      <w:r>
        <w:rPr>
          <w:noProof/>
        </w:rPr>
        <w:fldChar w:fldCharType="begin"/>
      </w:r>
      <w:r>
        <w:rPr>
          <w:noProof/>
        </w:rPr>
        <w:instrText xml:space="preserve"> PAGEREF _Toc155355607 \h </w:instrText>
      </w:r>
      <w:r>
        <w:rPr>
          <w:noProof/>
        </w:rPr>
      </w:r>
      <w:r>
        <w:rPr>
          <w:noProof/>
        </w:rPr>
        <w:fldChar w:fldCharType="separate"/>
      </w:r>
      <w:r>
        <w:rPr>
          <w:noProof/>
        </w:rPr>
        <w:t>115</w:t>
      </w:r>
      <w:r>
        <w:rPr>
          <w:noProof/>
        </w:rPr>
        <w:fldChar w:fldCharType="end"/>
      </w:r>
    </w:p>
    <w:p w14:paraId="37C56360" w14:textId="2C0AE4B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10.3.2.46</w:t>
      </w:r>
      <w:r>
        <w:rPr>
          <w:rFonts w:asciiTheme="minorHAnsi" w:eastAsiaTheme="minorEastAsia" w:hAnsiTheme="minorHAnsi" w:cstheme="minorBidi"/>
          <w:noProof/>
          <w:kern w:val="2"/>
          <w:sz w:val="22"/>
          <w:szCs w:val="22"/>
          <w:lang w:eastAsia="en-GB"/>
          <w14:ligatures w14:val="standardContextual"/>
        </w:rPr>
        <w:tab/>
      </w:r>
      <w:r>
        <w:rPr>
          <w:noProof/>
          <w:lang w:eastAsia="zh-CN"/>
        </w:rPr>
        <w:t>Group configuration subscription update response</w:t>
      </w:r>
      <w:r>
        <w:rPr>
          <w:noProof/>
        </w:rPr>
        <w:tab/>
      </w:r>
      <w:r>
        <w:rPr>
          <w:noProof/>
        </w:rPr>
        <w:fldChar w:fldCharType="begin"/>
      </w:r>
      <w:r>
        <w:rPr>
          <w:noProof/>
        </w:rPr>
        <w:instrText xml:space="preserve"> PAGEREF _Toc155355608 \h </w:instrText>
      </w:r>
      <w:r>
        <w:rPr>
          <w:noProof/>
        </w:rPr>
      </w:r>
      <w:r>
        <w:rPr>
          <w:noProof/>
        </w:rPr>
        <w:fldChar w:fldCharType="separate"/>
      </w:r>
      <w:r>
        <w:rPr>
          <w:noProof/>
        </w:rPr>
        <w:t>115</w:t>
      </w:r>
      <w:r>
        <w:rPr>
          <w:noProof/>
        </w:rPr>
        <w:fldChar w:fldCharType="end"/>
      </w:r>
    </w:p>
    <w:p w14:paraId="2A822255" w14:textId="1F58A3C6"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10.3.3</w:t>
      </w:r>
      <w:r>
        <w:rPr>
          <w:rFonts w:asciiTheme="minorHAnsi" w:eastAsiaTheme="minorEastAsia" w:hAnsiTheme="minorHAnsi" w:cstheme="minorBidi"/>
          <w:noProof/>
          <w:kern w:val="2"/>
          <w:sz w:val="22"/>
          <w:szCs w:val="22"/>
          <w:lang w:eastAsia="en-GB"/>
          <w14:ligatures w14:val="standardContextual"/>
        </w:rPr>
        <w:tab/>
      </w:r>
      <w:r>
        <w:rPr>
          <w:noProof/>
        </w:rPr>
        <w:t>Group creation</w:t>
      </w:r>
      <w:r>
        <w:rPr>
          <w:noProof/>
        </w:rPr>
        <w:tab/>
      </w:r>
      <w:r>
        <w:rPr>
          <w:noProof/>
        </w:rPr>
        <w:fldChar w:fldCharType="begin"/>
      </w:r>
      <w:r>
        <w:rPr>
          <w:noProof/>
        </w:rPr>
        <w:instrText xml:space="preserve"> PAGEREF _Toc155355609 \h </w:instrText>
      </w:r>
      <w:r>
        <w:rPr>
          <w:noProof/>
        </w:rPr>
      </w:r>
      <w:r>
        <w:rPr>
          <w:noProof/>
        </w:rPr>
        <w:fldChar w:fldCharType="separate"/>
      </w:r>
      <w:r>
        <w:rPr>
          <w:noProof/>
        </w:rPr>
        <w:t>115</w:t>
      </w:r>
      <w:r>
        <w:rPr>
          <w:noProof/>
        </w:rPr>
        <w:fldChar w:fldCharType="end"/>
      </w:r>
    </w:p>
    <w:p w14:paraId="5D6BE328" w14:textId="367703C2"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10.3.4</w:t>
      </w:r>
      <w:r>
        <w:rPr>
          <w:rFonts w:asciiTheme="minorHAnsi" w:eastAsiaTheme="minorEastAsia" w:hAnsiTheme="minorHAnsi" w:cstheme="minorBidi"/>
          <w:noProof/>
          <w:kern w:val="2"/>
          <w:sz w:val="22"/>
          <w:szCs w:val="22"/>
          <w:lang w:eastAsia="en-GB"/>
          <w14:ligatures w14:val="standardContextual"/>
        </w:rPr>
        <w:tab/>
      </w:r>
      <w:r>
        <w:rPr>
          <w:noProof/>
        </w:rPr>
        <w:t>Group information query</w:t>
      </w:r>
      <w:r>
        <w:rPr>
          <w:noProof/>
        </w:rPr>
        <w:tab/>
      </w:r>
      <w:r>
        <w:rPr>
          <w:noProof/>
        </w:rPr>
        <w:fldChar w:fldCharType="begin"/>
      </w:r>
      <w:r>
        <w:rPr>
          <w:noProof/>
        </w:rPr>
        <w:instrText xml:space="preserve"> PAGEREF _Toc155355610 \h </w:instrText>
      </w:r>
      <w:r>
        <w:rPr>
          <w:noProof/>
        </w:rPr>
      </w:r>
      <w:r>
        <w:rPr>
          <w:noProof/>
        </w:rPr>
        <w:fldChar w:fldCharType="separate"/>
      </w:r>
      <w:r>
        <w:rPr>
          <w:noProof/>
        </w:rPr>
        <w:t>116</w:t>
      </w:r>
      <w:r>
        <w:rPr>
          <w:noProof/>
        </w:rPr>
        <w:fldChar w:fldCharType="end"/>
      </w:r>
    </w:p>
    <w:p w14:paraId="0EF64BED" w14:textId="4F9AA56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_Toc155355611 \h </w:instrText>
      </w:r>
      <w:r>
        <w:rPr>
          <w:noProof/>
        </w:rPr>
      </w:r>
      <w:r>
        <w:rPr>
          <w:noProof/>
        </w:rPr>
        <w:fldChar w:fldCharType="separate"/>
      </w:r>
      <w:r>
        <w:rPr>
          <w:noProof/>
        </w:rPr>
        <w:t>116</w:t>
      </w:r>
      <w:r>
        <w:rPr>
          <w:noProof/>
        </w:rPr>
        <w:fldChar w:fldCharType="end"/>
      </w:r>
    </w:p>
    <w:p w14:paraId="19CB8723" w14:textId="14C0EC6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10.3.4.2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_Toc155355612 \h </w:instrText>
      </w:r>
      <w:r>
        <w:rPr>
          <w:noProof/>
        </w:rPr>
      </w:r>
      <w:r>
        <w:rPr>
          <w:noProof/>
        </w:rPr>
        <w:fldChar w:fldCharType="separate"/>
      </w:r>
      <w:r>
        <w:rPr>
          <w:noProof/>
        </w:rPr>
        <w:t>116</w:t>
      </w:r>
      <w:r>
        <w:rPr>
          <w:noProof/>
        </w:rPr>
        <w:fldChar w:fldCharType="end"/>
      </w:r>
    </w:p>
    <w:p w14:paraId="300BFA7F" w14:textId="3BB0428E"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10.3.5</w:t>
      </w:r>
      <w:r>
        <w:rPr>
          <w:rFonts w:asciiTheme="minorHAnsi" w:eastAsiaTheme="minorEastAsia" w:hAnsiTheme="minorHAnsi" w:cstheme="minorBidi"/>
          <w:noProof/>
          <w:kern w:val="2"/>
          <w:sz w:val="22"/>
          <w:szCs w:val="22"/>
          <w:lang w:eastAsia="en-GB"/>
          <w14:ligatures w14:val="standardContextual"/>
        </w:rPr>
        <w:tab/>
      </w:r>
      <w:r>
        <w:rPr>
          <w:noProof/>
        </w:rPr>
        <w:t xml:space="preserve">Group </w:t>
      </w:r>
      <w:r>
        <w:rPr>
          <w:noProof/>
          <w:lang w:eastAsia="zh-CN"/>
        </w:rPr>
        <w:t>membership</w:t>
      </w:r>
      <w:r>
        <w:rPr>
          <w:noProof/>
        </w:rPr>
        <w:tab/>
      </w:r>
      <w:r>
        <w:rPr>
          <w:noProof/>
        </w:rPr>
        <w:fldChar w:fldCharType="begin"/>
      </w:r>
      <w:r>
        <w:rPr>
          <w:noProof/>
        </w:rPr>
        <w:instrText xml:space="preserve"> PAGEREF _Toc155355613 \h </w:instrText>
      </w:r>
      <w:r>
        <w:rPr>
          <w:noProof/>
        </w:rPr>
      </w:r>
      <w:r>
        <w:rPr>
          <w:noProof/>
        </w:rPr>
        <w:fldChar w:fldCharType="separate"/>
      </w:r>
      <w:r>
        <w:rPr>
          <w:noProof/>
        </w:rPr>
        <w:t>117</w:t>
      </w:r>
      <w:r>
        <w:rPr>
          <w:noProof/>
        </w:rPr>
        <w:fldChar w:fldCharType="end"/>
      </w:r>
    </w:p>
    <w:p w14:paraId="56959721" w14:textId="3D7B41A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10.3.5.0</w:t>
      </w:r>
      <w:r>
        <w:rPr>
          <w:rFonts w:asciiTheme="minorHAnsi" w:eastAsiaTheme="minorEastAsia" w:hAnsiTheme="minorHAnsi" w:cstheme="minorBidi"/>
          <w:noProof/>
          <w:kern w:val="2"/>
          <w:sz w:val="22"/>
          <w:szCs w:val="22"/>
          <w:lang w:eastAsia="en-GB"/>
          <w14:ligatures w14:val="standardContextual"/>
        </w:rPr>
        <w:tab/>
      </w:r>
      <w:r>
        <w:rPr>
          <w:noProof/>
        </w:rPr>
        <w:t>Group membership subscription</w:t>
      </w:r>
      <w:r>
        <w:rPr>
          <w:noProof/>
        </w:rPr>
        <w:tab/>
      </w:r>
      <w:r>
        <w:rPr>
          <w:noProof/>
        </w:rPr>
        <w:fldChar w:fldCharType="begin"/>
      </w:r>
      <w:r>
        <w:rPr>
          <w:noProof/>
        </w:rPr>
        <w:instrText xml:space="preserve"> PAGEREF _Toc155355614 \h </w:instrText>
      </w:r>
      <w:r>
        <w:rPr>
          <w:noProof/>
        </w:rPr>
      </w:r>
      <w:r>
        <w:rPr>
          <w:noProof/>
        </w:rPr>
        <w:fldChar w:fldCharType="separate"/>
      </w:r>
      <w:r>
        <w:rPr>
          <w:noProof/>
        </w:rPr>
        <w:t>117</w:t>
      </w:r>
      <w:r>
        <w:rPr>
          <w:noProof/>
        </w:rPr>
        <w:fldChar w:fldCharType="end"/>
      </w:r>
    </w:p>
    <w:p w14:paraId="43D3A148" w14:textId="1B10251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w:t>
      </w:r>
      <w:r>
        <w:rPr>
          <w:noProof/>
          <w:lang w:eastAsia="zh-CN"/>
        </w:rPr>
        <w:t>3.5</w:t>
      </w:r>
      <w:r>
        <w:rPr>
          <w:noProof/>
        </w:rPr>
        <w:t>.</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Group membership notification</w:t>
      </w:r>
      <w:r>
        <w:rPr>
          <w:noProof/>
        </w:rPr>
        <w:tab/>
      </w:r>
      <w:r>
        <w:rPr>
          <w:noProof/>
        </w:rPr>
        <w:fldChar w:fldCharType="begin"/>
      </w:r>
      <w:r>
        <w:rPr>
          <w:noProof/>
        </w:rPr>
        <w:instrText xml:space="preserve"> PAGEREF _Toc155355615 \h </w:instrText>
      </w:r>
      <w:r>
        <w:rPr>
          <w:noProof/>
        </w:rPr>
      </w:r>
      <w:r>
        <w:rPr>
          <w:noProof/>
        </w:rPr>
        <w:fldChar w:fldCharType="separate"/>
      </w:r>
      <w:r>
        <w:rPr>
          <w:noProof/>
        </w:rPr>
        <w:t>117</w:t>
      </w:r>
      <w:r>
        <w:rPr>
          <w:noProof/>
        </w:rPr>
        <w:fldChar w:fldCharType="end"/>
      </w:r>
    </w:p>
    <w:p w14:paraId="28DF2E42" w14:textId="76E7BD5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10.3.5.2</w:t>
      </w:r>
      <w:r>
        <w:rPr>
          <w:rFonts w:asciiTheme="minorHAnsi" w:eastAsiaTheme="minorEastAsia" w:hAnsiTheme="minorHAnsi" w:cstheme="minorBidi"/>
          <w:noProof/>
          <w:kern w:val="2"/>
          <w:sz w:val="22"/>
          <w:szCs w:val="22"/>
          <w:lang w:eastAsia="en-GB"/>
          <w14:ligatures w14:val="standardContextual"/>
        </w:rPr>
        <w:tab/>
      </w:r>
      <w:r>
        <w:rPr>
          <w:noProof/>
        </w:rPr>
        <w:t>Group membership update</w:t>
      </w:r>
      <w:r>
        <w:rPr>
          <w:noProof/>
          <w:lang w:eastAsia="zh-CN"/>
        </w:rPr>
        <w:t xml:space="preserve"> by authorized user/UE/VAL server</w:t>
      </w:r>
      <w:r>
        <w:rPr>
          <w:noProof/>
        </w:rPr>
        <w:tab/>
      </w:r>
      <w:r>
        <w:rPr>
          <w:noProof/>
        </w:rPr>
        <w:fldChar w:fldCharType="begin"/>
      </w:r>
      <w:r>
        <w:rPr>
          <w:noProof/>
        </w:rPr>
        <w:instrText xml:space="preserve"> PAGEREF _Toc155355616 \h </w:instrText>
      </w:r>
      <w:r>
        <w:rPr>
          <w:noProof/>
        </w:rPr>
      </w:r>
      <w:r>
        <w:rPr>
          <w:noProof/>
        </w:rPr>
        <w:fldChar w:fldCharType="separate"/>
      </w:r>
      <w:r>
        <w:rPr>
          <w:noProof/>
        </w:rPr>
        <w:t>118</w:t>
      </w:r>
      <w:r>
        <w:rPr>
          <w:noProof/>
        </w:rPr>
        <w:fldChar w:fldCharType="end"/>
      </w:r>
    </w:p>
    <w:p w14:paraId="14FE716C" w14:textId="33099A2A"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10.3.6</w:t>
      </w:r>
      <w:r>
        <w:rPr>
          <w:rFonts w:asciiTheme="minorHAnsi" w:eastAsiaTheme="minorEastAsia" w:hAnsiTheme="minorHAnsi" w:cstheme="minorBidi"/>
          <w:noProof/>
          <w:kern w:val="2"/>
          <w:sz w:val="22"/>
          <w:szCs w:val="22"/>
          <w:lang w:eastAsia="en-GB"/>
          <w14:ligatures w14:val="standardContextual"/>
        </w:rPr>
        <w:tab/>
      </w:r>
      <w:r>
        <w:rPr>
          <w:noProof/>
        </w:rPr>
        <w:t>Group configuration management</w:t>
      </w:r>
      <w:r>
        <w:rPr>
          <w:noProof/>
        </w:rPr>
        <w:tab/>
      </w:r>
      <w:r>
        <w:rPr>
          <w:noProof/>
        </w:rPr>
        <w:fldChar w:fldCharType="begin"/>
      </w:r>
      <w:r>
        <w:rPr>
          <w:noProof/>
        </w:rPr>
        <w:instrText xml:space="preserve"> PAGEREF _Toc155355617 \h </w:instrText>
      </w:r>
      <w:r>
        <w:rPr>
          <w:noProof/>
        </w:rPr>
      </w:r>
      <w:r>
        <w:rPr>
          <w:noProof/>
        </w:rPr>
        <w:fldChar w:fldCharType="separate"/>
      </w:r>
      <w:r>
        <w:rPr>
          <w:noProof/>
        </w:rPr>
        <w:t>119</w:t>
      </w:r>
      <w:r>
        <w:rPr>
          <w:noProof/>
        </w:rPr>
        <w:fldChar w:fldCharType="end"/>
      </w:r>
    </w:p>
    <w:p w14:paraId="0051EEBE" w14:textId="7B8EFCE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10.3.6.1</w:t>
      </w:r>
      <w:r>
        <w:rPr>
          <w:rFonts w:asciiTheme="minorHAnsi" w:eastAsiaTheme="minorEastAsia" w:hAnsiTheme="minorHAnsi" w:cstheme="minorBidi"/>
          <w:noProof/>
          <w:kern w:val="2"/>
          <w:sz w:val="22"/>
          <w:szCs w:val="22"/>
          <w:lang w:eastAsia="en-GB"/>
          <w14:ligatures w14:val="standardContextual"/>
        </w:rPr>
        <w:tab/>
      </w:r>
      <w:r>
        <w:rPr>
          <w:noProof/>
        </w:rPr>
        <w:t>Store group configurations at the group management server</w:t>
      </w:r>
      <w:r>
        <w:rPr>
          <w:noProof/>
        </w:rPr>
        <w:tab/>
      </w:r>
      <w:r>
        <w:rPr>
          <w:noProof/>
        </w:rPr>
        <w:fldChar w:fldCharType="begin"/>
      </w:r>
      <w:r>
        <w:rPr>
          <w:noProof/>
        </w:rPr>
        <w:instrText xml:space="preserve"> PAGEREF _Toc155355618 \h </w:instrText>
      </w:r>
      <w:r>
        <w:rPr>
          <w:noProof/>
        </w:rPr>
      </w:r>
      <w:r>
        <w:rPr>
          <w:noProof/>
        </w:rPr>
        <w:fldChar w:fldCharType="separate"/>
      </w:r>
      <w:r>
        <w:rPr>
          <w:noProof/>
        </w:rPr>
        <w:t>119</w:t>
      </w:r>
      <w:r>
        <w:rPr>
          <w:noProof/>
        </w:rPr>
        <w:fldChar w:fldCharType="end"/>
      </w:r>
    </w:p>
    <w:p w14:paraId="62408C78" w14:textId="52BF26F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10.3.6.2</w:t>
      </w:r>
      <w:r>
        <w:rPr>
          <w:rFonts w:asciiTheme="minorHAnsi" w:eastAsiaTheme="minorEastAsia" w:hAnsiTheme="minorHAnsi" w:cstheme="minorBidi"/>
          <w:noProof/>
          <w:kern w:val="2"/>
          <w:sz w:val="22"/>
          <w:szCs w:val="22"/>
          <w:lang w:eastAsia="en-GB"/>
          <w14:ligatures w14:val="standardContextual"/>
        </w:rPr>
        <w:tab/>
      </w:r>
      <w:r>
        <w:rPr>
          <w:noProof/>
        </w:rPr>
        <w:t>Retrieve group configurations</w:t>
      </w:r>
      <w:r>
        <w:rPr>
          <w:noProof/>
        </w:rPr>
        <w:tab/>
      </w:r>
      <w:r>
        <w:rPr>
          <w:noProof/>
        </w:rPr>
        <w:fldChar w:fldCharType="begin"/>
      </w:r>
      <w:r>
        <w:rPr>
          <w:noProof/>
        </w:rPr>
        <w:instrText xml:space="preserve"> PAGEREF _Toc155355619 \h </w:instrText>
      </w:r>
      <w:r>
        <w:rPr>
          <w:noProof/>
        </w:rPr>
      </w:r>
      <w:r>
        <w:rPr>
          <w:noProof/>
        </w:rPr>
        <w:fldChar w:fldCharType="separate"/>
      </w:r>
      <w:r>
        <w:rPr>
          <w:noProof/>
        </w:rPr>
        <w:t>120</w:t>
      </w:r>
      <w:r>
        <w:rPr>
          <w:noProof/>
        </w:rPr>
        <w:fldChar w:fldCharType="end"/>
      </w:r>
    </w:p>
    <w:p w14:paraId="6159C032" w14:textId="69EC3874"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10.3.6.3</w:t>
      </w:r>
      <w:r>
        <w:rPr>
          <w:rFonts w:asciiTheme="minorHAnsi" w:eastAsiaTheme="minorEastAsia" w:hAnsiTheme="minorHAnsi" w:cstheme="minorBidi"/>
          <w:noProof/>
          <w:kern w:val="2"/>
          <w:sz w:val="22"/>
          <w:szCs w:val="22"/>
          <w:lang w:eastAsia="en-GB"/>
          <w14:ligatures w14:val="standardContextual"/>
        </w:rPr>
        <w:tab/>
      </w:r>
      <w:r>
        <w:rPr>
          <w:noProof/>
        </w:rPr>
        <w:t>Subscription and notification for group configuration data</w:t>
      </w:r>
      <w:r>
        <w:rPr>
          <w:noProof/>
        </w:rPr>
        <w:tab/>
      </w:r>
      <w:r>
        <w:rPr>
          <w:noProof/>
        </w:rPr>
        <w:fldChar w:fldCharType="begin"/>
      </w:r>
      <w:r>
        <w:rPr>
          <w:noProof/>
        </w:rPr>
        <w:instrText xml:space="preserve"> PAGEREF _Toc155355620 \h </w:instrText>
      </w:r>
      <w:r>
        <w:rPr>
          <w:noProof/>
        </w:rPr>
      </w:r>
      <w:r>
        <w:rPr>
          <w:noProof/>
        </w:rPr>
        <w:fldChar w:fldCharType="separate"/>
      </w:r>
      <w:r>
        <w:rPr>
          <w:noProof/>
        </w:rPr>
        <w:t>121</w:t>
      </w:r>
      <w:r>
        <w:rPr>
          <w:noProof/>
        </w:rPr>
        <w:fldChar w:fldCharType="end"/>
      </w:r>
    </w:p>
    <w:p w14:paraId="4B2F15E8" w14:textId="7C9EFA70"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10.3.6.4</w:t>
      </w:r>
      <w:r>
        <w:rPr>
          <w:rFonts w:asciiTheme="minorHAnsi" w:eastAsiaTheme="minorEastAsia" w:hAnsiTheme="minorHAnsi" w:cstheme="minorBidi"/>
          <w:noProof/>
          <w:kern w:val="2"/>
          <w:sz w:val="22"/>
          <w:szCs w:val="22"/>
          <w:lang w:eastAsia="en-GB"/>
          <w14:ligatures w14:val="standardContextual"/>
        </w:rPr>
        <w:tab/>
      </w:r>
      <w:r>
        <w:rPr>
          <w:noProof/>
        </w:rPr>
        <w:t>Structure of group configuration data</w:t>
      </w:r>
      <w:r>
        <w:rPr>
          <w:noProof/>
        </w:rPr>
        <w:tab/>
      </w:r>
      <w:r>
        <w:rPr>
          <w:noProof/>
        </w:rPr>
        <w:fldChar w:fldCharType="begin"/>
      </w:r>
      <w:r>
        <w:rPr>
          <w:noProof/>
        </w:rPr>
        <w:instrText xml:space="preserve"> PAGEREF _Toc155355621 \h </w:instrText>
      </w:r>
      <w:r>
        <w:rPr>
          <w:noProof/>
        </w:rPr>
      </w:r>
      <w:r>
        <w:rPr>
          <w:noProof/>
        </w:rPr>
        <w:fldChar w:fldCharType="separate"/>
      </w:r>
      <w:r>
        <w:rPr>
          <w:noProof/>
        </w:rPr>
        <w:t>123</w:t>
      </w:r>
      <w:r>
        <w:rPr>
          <w:noProof/>
        </w:rPr>
        <w:fldChar w:fldCharType="end"/>
      </w:r>
    </w:p>
    <w:p w14:paraId="686833A7" w14:textId="57765934"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10.3.7</w:t>
      </w:r>
      <w:r>
        <w:rPr>
          <w:rFonts w:asciiTheme="minorHAnsi" w:eastAsiaTheme="minorEastAsia" w:hAnsiTheme="minorHAnsi" w:cstheme="minorBidi"/>
          <w:noProof/>
          <w:kern w:val="2"/>
          <w:sz w:val="22"/>
          <w:szCs w:val="22"/>
          <w:lang w:eastAsia="en-GB"/>
          <w14:ligatures w14:val="standardContextual"/>
        </w:rPr>
        <w:tab/>
      </w:r>
      <w:r>
        <w:rPr>
          <w:noProof/>
        </w:rPr>
        <w:t>Location-based group creation</w:t>
      </w:r>
      <w:r>
        <w:rPr>
          <w:noProof/>
        </w:rPr>
        <w:tab/>
      </w:r>
      <w:r>
        <w:rPr>
          <w:noProof/>
        </w:rPr>
        <w:fldChar w:fldCharType="begin"/>
      </w:r>
      <w:r>
        <w:rPr>
          <w:noProof/>
        </w:rPr>
        <w:instrText xml:space="preserve"> PAGEREF _Toc155355622 \h </w:instrText>
      </w:r>
      <w:r>
        <w:rPr>
          <w:noProof/>
        </w:rPr>
      </w:r>
      <w:r>
        <w:rPr>
          <w:noProof/>
        </w:rPr>
        <w:fldChar w:fldCharType="separate"/>
      </w:r>
      <w:r>
        <w:rPr>
          <w:noProof/>
        </w:rPr>
        <w:t>123</w:t>
      </w:r>
      <w:r>
        <w:rPr>
          <w:noProof/>
        </w:rPr>
        <w:fldChar w:fldCharType="end"/>
      </w:r>
    </w:p>
    <w:p w14:paraId="00928DBA" w14:textId="1F76C376"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10.3.8</w:t>
      </w:r>
      <w:r>
        <w:rPr>
          <w:rFonts w:asciiTheme="minorHAnsi" w:eastAsiaTheme="minorEastAsia" w:hAnsiTheme="minorHAnsi" w:cstheme="minorBidi"/>
          <w:noProof/>
          <w:kern w:val="2"/>
          <w:sz w:val="22"/>
          <w:szCs w:val="22"/>
          <w:lang w:eastAsia="en-GB"/>
          <w14:ligatures w14:val="standardContextual"/>
        </w:rPr>
        <w:tab/>
      </w:r>
      <w:r>
        <w:rPr>
          <w:noProof/>
        </w:rPr>
        <w:t>Group announcement and join</w:t>
      </w:r>
      <w:r>
        <w:rPr>
          <w:noProof/>
        </w:rPr>
        <w:tab/>
      </w:r>
      <w:r>
        <w:rPr>
          <w:noProof/>
        </w:rPr>
        <w:fldChar w:fldCharType="begin"/>
      </w:r>
      <w:r>
        <w:rPr>
          <w:noProof/>
        </w:rPr>
        <w:instrText xml:space="preserve"> PAGEREF _Toc155355623 \h </w:instrText>
      </w:r>
      <w:r>
        <w:rPr>
          <w:noProof/>
        </w:rPr>
      </w:r>
      <w:r>
        <w:rPr>
          <w:noProof/>
        </w:rPr>
        <w:fldChar w:fldCharType="separate"/>
      </w:r>
      <w:r>
        <w:rPr>
          <w:noProof/>
        </w:rPr>
        <w:t>124</w:t>
      </w:r>
      <w:r>
        <w:rPr>
          <w:noProof/>
        </w:rPr>
        <w:fldChar w:fldCharType="end"/>
      </w:r>
    </w:p>
    <w:p w14:paraId="1153B5F2" w14:textId="5E945A0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10.3.8.1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_Toc155355624 \h </w:instrText>
      </w:r>
      <w:r>
        <w:rPr>
          <w:noProof/>
        </w:rPr>
      </w:r>
      <w:r>
        <w:rPr>
          <w:noProof/>
        </w:rPr>
        <w:fldChar w:fldCharType="separate"/>
      </w:r>
      <w:r>
        <w:rPr>
          <w:noProof/>
        </w:rPr>
        <w:t>124</w:t>
      </w:r>
      <w:r>
        <w:rPr>
          <w:noProof/>
        </w:rPr>
        <w:fldChar w:fldCharType="end"/>
      </w:r>
    </w:p>
    <w:p w14:paraId="5377C02F" w14:textId="6F9301E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10.3.8.2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_Toc155355625 \h </w:instrText>
      </w:r>
      <w:r>
        <w:rPr>
          <w:noProof/>
        </w:rPr>
      </w:r>
      <w:r>
        <w:rPr>
          <w:noProof/>
        </w:rPr>
        <w:fldChar w:fldCharType="separate"/>
      </w:r>
      <w:r>
        <w:rPr>
          <w:noProof/>
        </w:rPr>
        <w:t>124</w:t>
      </w:r>
      <w:r>
        <w:rPr>
          <w:noProof/>
        </w:rPr>
        <w:fldChar w:fldCharType="end"/>
      </w:r>
    </w:p>
    <w:p w14:paraId="3414A40D" w14:textId="2771CCB7"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10.3.9</w:t>
      </w:r>
      <w:r>
        <w:rPr>
          <w:rFonts w:asciiTheme="minorHAnsi" w:eastAsiaTheme="minorEastAsia" w:hAnsiTheme="minorHAnsi" w:cstheme="minorBidi"/>
          <w:noProof/>
          <w:kern w:val="2"/>
          <w:sz w:val="22"/>
          <w:szCs w:val="22"/>
          <w:lang w:eastAsia="en-GB"/>
          <w14:ligatures w14:val="standardContextual"/>
        </w:rPr>
        <w:tab/>
      </w:r>
      <w:r>
        <w:rPr>
          <w:noProof/>
        </w:rPr>
        <w:t>Group member leave</w:t>
      </w:r>
      <w:r>
        <w:rPr>
          <w:noProof/>
        </w:rPr>
        <w:tab/>
      </w:r>
      <w:r>
        <w:rPr>
          <w:noProof/>
        </w:rPr>
        <w:fldChar w:fldCharType="begin"/>
      </w:r>
      <w:r>
        <w:rPr>
          <w:noProof/>
        </w:rPr>
        <w:instrText xml:space="preserve"> PAGEREF _Toc155355626 \h </w:instrText>
      </w:r>
      <w:r>
        <w:rPr>
          <w:noProof/>
        </w:rPr>
      </w:r>
      <w:r>
        <w:rPr>
          <w:noProof/>
        </w:rPr>
        <w:fldChar w:fldCharType="separate"/>
      </w:r>
      <w:r>
        <w:rPr>
          <w:noProof/>
        </w:rPr>
        <w:t>125</w:t>
      </w:r>
      <w:r>
        <w:rPr>
          <w:noProof/>
        </w:rPr>
        <w:fldChar w:fldCharType="end"/>
      </w:r>
    </w:p>
    <w:p w14:paraId="16E66822" w14:textId="42F312A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_Toc155355627 \h </w:instrText>
      </w:r>
      <w:r>
        <w:rPr>
          <w:noProof/>
        </w:rPr>
      </w:r>
      <w:r>
        <w:rPr>
          <w:noProof/>
        </w:rPr>
        <w:fldChar w:fldCharType="separate"/>
      </w:r>
      <w:r>
        <w:rPr>
          <w:noProof/>
        </w:rPr>
        <w:t>125</w:t>
      </w:r>
      <w:r>
        <w:rPr>
          <w:noProof/>
        </w:rPr>
        <w:fldChar w:fldCharType="end"/>
      </w:r>
    </w:p>
    <w:p w14:paraId="203598ED" w14:textId="384C711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10.3.9.2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_Toc155355628 \h </w:instrText>
      </w:r>
      <w:r>
        <w:rPr>
          <w:noProof/>
        </w:rPr>
      </w:r>
      <w:r>
        <w:rPr>
          <w:noProof/>
        </w:rPr>
        <w:fldChar w:fldCharType="separate"/>
      </w:r>
      <w:r>
        <w:rPr>
          <w:noProof/>
        </w:rPr>
        <w:t>125</w:t>
      </w:r>
      <w:r>
        <w:rPr>
          <w:noProof/>
        </w:rPr>
        <w:fldChar w:fldCharType="end"/>
      </w:r>
    </w:p>
    <w:p w14:paraId="433874E5" w14:textId="6C4768B0"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sidRPr="006C0051">
        <w:rPr>
          <w:rFonts w:eastAsia="SimSun"/>
          <w:noProof/>
        </w:rPr>
        <w:t>10.3.10</w:t>
      </w:r>
      <w:r>
        <w:rPr>
          <w:rFonts w:asciiTheme="minorHAnsi" w:eastAsiaTheme="minorEastAsia" w:hAnsiTheme="minorHAnsi" w:cstheme="minorBidi"/>
          <w:noProof/>
          <w:kern w:val="2"/>
          <w:sz w:val="22"/>
          <w:szCs w:val="22"/>
          <w:lang w:eastAsia="en-GB"/>
          <w14:ligatures w14:val="standardContextual"/>
        </w:rPr>
        <w:tab/>
      </w:r>
      <w:r w:rsidRPr="006C0051">
        <w:rPr>
          <w:rFonts w:eastAsia="SimSun"/>
          <w:noProof/>
        </w:rPr>
        <w:t>Temporary groups</w:t>
      </w:r>
      <w:r>
        <w:rPr>
          <w:noProof/>
        </w:rPr>
        <w:tab/>
      </w:r>
      <w:r>
        <w:rPr>
          <w:noProof/>
        </w:rPr>
        <w:fldChar w:fldCharType="begin"/>
      </w:r>
      <w:r>
        <w:rPr>
          <w:noProof/>
        </w:rPr>
        <w:instrText xml:space="preserve"> PAGEREF _Toc155355629 \h </w:instrText>
      </w:r>
      <w:r>
        <w:rPr>
          <w:noProof/>
        </w:rPr>
      </w:r>
      <w:r>
        <w:rPr>
          <w:noProof/>
        </w:rPr>
        <w:fldChar w:fldCharType="separate"/>
      </w:r>
      <w:r>
        <w:rPr>
          <w:noProof/>
        </w:rPr>
        <w:t>126</w:t>
      </w:r>
      <w:r>
        <w:rPr>
          <w:noProof/>
        </w:rPr>
        <w:fldChar w:fldCharType="end"/>
      </w:r>
    </w:p>
    <w:p w14:paraId="67E942E4" w14:textId="497EE08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sidRPr="006C0051">
        <w:rPr>
          <w:rFonts w:eastAsia="SimSun"/>
          <w:noProof/>
        </w:rPr>
        <w:t>10.3.10.1</w:t>
      </w:r>
      <w:r>
        <w:rPr>
          <w:rFonts w:asciiTheme="minorHAnsi" w:eastAsiaTheme="minorEastAsia" w:hAnsiTheme="minorHAnsi" w:cstheme="minorBidi"/>
          <w:noProof/>
          <w:kern w:val="2"/>
          <w:sz w:val="22"/>
          <w:szCs w:val="22"/>
          <w:lang w:eastAsia="en-GB"/>
          <w14:ligatures w14:val="standardContextual"/>
        </w:rPr>
        <w:tab/>
      </w:r>
      <w:r w:rsidRPr="006C0051">
        <w:rPr>
          <w:rFonts w:eastAsia="SimSun"/>
          <w:noProof/>
        </w:rPr>
        <w:t>Temporary group formation within a VAL system</w:t>
      </w:r>
      <w:r>
        <w:rPr>
          <w:noProof/>
        </w:rPr>
        <w:tab/>
      </w:r>
      <w:r>
        <w:rPr>
          <w:noProof/>
        </w:rPr>
        <w:fldChar w:fldCharType="begin"/>
      </w:r>
      <w:r>
        <w:rPr>
          <w:noProof/>
        </w:rPr>
        <w:instrText xml:space="preserve"> PAGEREF _Toc155355630 \h </w:instrText>
      </w:r>
      <w:r>
        <w:rPr>
          <w:noProof/>
        </w:rPr>
      </w:r>
      <w:r>
        <w:rPr>
          <w:noProof/>
        </w:rPr>
        <w:fldChar w:fldCharType="separate"/>
      </w:r>
      <w:r>
        <w:rPr>
          <w:noProof/>
        </w:rPr>
        <w:t>126</w:t>
      </w:r>
      <w:r>
        <w:rPr>
          <w:noProof/>
        </w:rPr>
        <w:fldChar w:fldCharType="end"/>
      </w:r>
    </w:p>
    <w:p w14:paraId="7AB80C87" w14:textId="0FD80036"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10.3.11</w:t>
      </w:r>
      <w:r>
        <w:rPr>
          <w:rFonts w:asciiTheme="minorHAnsi" w:eastAsiaTheme="minorEastAsia" w:hAnsiTheme="minorHAnsi" w:cstheme="minorBidi"/>
          <w:noProof/>
          <w:kern w:val="2"/>
          <w:sz w:val="22"/>
          <w:szCs w:val="22"/>
          <w:lang w:eastAsia="en-GB"/>
          <w14:ligatures w14:val="standardContextual"/>
        </w:rPr>
        <w:tab/>
      </w:r>
      <w:r>
        <w:rPr>
          <w:noProof/>
          <w:lang w:eastAsia="zh-CN"/>
        </w:rPr>
        <w:t>Group List Fetch</w:t>
      </w:r>
      <w:r>
        <w:rPr>
          <w:noProof/>
        </w:rPr>
        <w:tab/>
      </w:r>
      <w:r>
        <w:rPr>
          <w:noProof/>
        </w:rPr>
        <w:fldChar w:fldCharType="begin"/>
      </w:r>
      <w:r>
        <w:rPr>
          <w:noProof/>
        </w:rPr>
        <w:instrText xml:space="preserve"> PAGEREF _Toc155355631 \h </w:instrText>
      </w:r>
      <w:r>
        <w:rPr>
          <w:noProof/>
        </w:rPr>
      </w:r>
      <w:r>
        <w:rPr>
          <w:noProof/>
        </w:rPr>
        <w:fldChar w:fldCharType="separate"/>
      </w:r>
      <w:r>
        <w:rPr>
          <w:noProof/>
        </w:rPr>
        <w:t>128</w:t>
      </w:r>
      <w:r>
        <w:rPr>
          <w:noProof/>
        </w:rPr>
        <w:fldChar w:fldCharType="end"/>
      </w:r>
    </w:p>
    <w:p w14:paraId="01C57FDF" w14:textId="1E5BA94A"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10.3.12</w:t>
      </w:r>
      <w:r>
        <w:rPr>
          <w:rFonts w:asciiTheme="minorHAnsi" w:eastAsiaTheme="minorEastAsia" w:hAnsiTheme="minorHAnsi" w:cstheme="minorBidi"/>
          <w:noProof/>
          <w:kern w:val="2"/>
          <w:sz w:val="22"/>
          <w:szCs w:val="22"/>
          <w:lang w:eastAsia="en-GB"/>
          <w14:ligatures w14:val="standardContextual"/>
        </w:rPr>
        <w:tab/>
      </w:r>
      <w:r>
        <w:rPr>
          <w:noProof/>
        </w:rPr>
        <w:t>Location-based group update</w:t>
      </w:r>
      <w:r>
        <w:rPr>
          <w:noProof/>
        </w:rPr>
        <w:tab/>
      </w:r>
      <w:r>
        <w:rPr>
          <w:noProof/>
        </w:rPr>
        <w:fldChar w:fldCharType="begin"/>
      </w:r>
      <w:r>
        <w:rPr>
          <w:noProof/>
        </w:rPr>
        <w:instrText xml:space="preserve"> PAGEREF _Toc155355632 \h </w:instrText>
      </w:r>
      <w:r>
        <w:rPr>
          <w:noProof/>
        </w:rPr>
      </w:r>
      <w:r>
        <w:rPr>
          <w:noProof/>
        </w:rPr>
        <w:fldChar w:fldCharType="separate"/>
      </w:r>
      <w:r>
        <w:rPr>
          <w:noProof/>
        </w:rPr>
        <w:t>128</w:t>
      </w:r>
      <w:r>
        <w:rPr>
          <w:noProof/>
        </w:rPr>
        <w:fldChar w:fldCharType="end"/>
      </w:r>
    </w:p>
    <w:p w14:paraId="10C745FD" w14:textId="229E8534"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10.3.13</w:t>
      </w:r>
      <w:r>
        <w:rPr>
          <w:rFonts w:asciiTheme="minorHAnsi" w:eastAsiaTheme="minorEastAsia" w:hAnsiTheme="minorHAnsi" w:cstheme="minorBidi"/>
          <w:noProof/>
          <w:kern w:val="2"/>
          <w:sz w:val="22"/>
          <w:szCs w:val="22"/>
          <w:lang w:eastAsia="en-GB"/>
          <w14:ligatures w14:val="standardContextual"/>
        </w:rPr>
        <w:tab/>
      </w:r>
      <w:r>
        <w:rPr>
          <w:noProof/>
        </w:rPr>
        <w:t>Group deletion</w:t>
      </w:r>
      <w:r>
        <w:rPr>
          <w:noProof/>
        </w:rPr>
        <w:tab/>
      </w:r>
      <w:r>
        <w:rPr>
          <w:noProof/>
        </w:rPr>
        <w:fldChar w:fldCharType="begin"/>
      </w:r>
      <w:r>
        <w:rPr>
          <w:noProof/>
        </w:rPr>
        <w:instrText xml:space="preserve"> PAGEREF _Toc155355633 \h </w:instrText>
      </w:r>
      <w:r>
        <w:rPr>
          <w:noProof/>
        </w:rPr>
      </w:r>
      <w:r>
        <w:rPr>
          <w:noProof/>
        </w:rPr>
        <w:fldChar w:fldCharType="separate"/>
      </w:r>
      <w:r>
        <w:rPr>
          <w:noProof/>
        </w:rPr>
        <w:t>129</w:t>
      </w:r>
      <w:r>
        <w:rPr>
          <w:noProof/>
        </w:rPr>
        <w:fldChar w:fldCharType="end"/>
      </w:r>
    </w:p>
    <w:p w14:paraId="47D4A253" w14:textId="3ACAC01D"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10.4</w:t>
      </w:r>
      <w:r>
        <w:rPr>
          <w:rFonts w:asciiTheme="minorHAnsi" w:eastAsiaTheme="minorEastAsia" w:hAnsiTheme="minorHAnsi" w:cstheme="minorBidi"/>
          <w:noProof/>
          <w:kern w:val="2"/>
          <w:sz w:val="22"/>
          <w:szCs w:val="22"/>
          <w:lang w:eastAsia="en-GB"/>
          <w14:ligatures w14:val="standardContextual"/>
        </w:rPr>
        <w:tab/>
      </w:r>
      <w:r>
        <w:rPr>
          <w:noProof/>
        </w:rPr>
        <w:t>SEAL APIs for group management</w:t>
      </w:r>
      <w:r>
        <w:rPr>
          <w:noProof/>
        </w:rPr>
        <w:tab/>
      </w:r>
      <w:r>
        <w:rPr>
          <w:noProof/>
        </w:rPr>
        <w:fldChar w:fldCharType="begin"/>
      </w:r>
      <w:r>
        <w:rPr>
          <w:noProof/>
        </w:rPr>
        <w:instrText xml:space="preserve"> PAGEREF _Toc155355634 \h </w:instrText>
      </w:r>
      <w:r>
        <w:rPr>
          <w:noProof/>
        </w:rPr>
      </w:r>
      <w:r>
        <w:rPr>
          <w:noProof/>
        </w:rPr>
        <w:fldChar w:fldCharType="separate"/>
      </w:r>
      <w:r>
        <w:rPr>
          <w:noProof/>
        </w:rPr>
        <w:t>130</w:t>
      </w:r>
      <w:r>
        <w:rPr>
          <w:noProof/>
        </w:rPr>
        <w:fldChar w:fldCharType="end"/>
      </w:r>
    </w:p>
    <w:p w14:paraId="43642976" w14:textId="5733334E"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10.4.1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_Toc155355635 \h </w:instrText>
      </w:r>
      <w:r>
        <w:rPr>
          <w:noProof/>
        </w:rPr>
      </w:r>
      <w:r>
        <w:rPr>
          <w:noProof/>
        </w:rPr>
        <w:fldChar w:fldCharType="separate"/>
      </w:r>
      <w:r>
        <w:rPr>
          <w:noProof/>
        </w:rPr>
        <w:t>130</w:t>
      </w:r>
      <w:r>
        <w:rPr>
          <w:noProof/>
        </w:rPr>
        <w:fldChar w:fldCharType="end"/>
      </w:r>
    </w:p>
    <w:p w14:paraId="74976F80" w14:textId="4602127A"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10.4.2</w:t>
      </w:r>
      <w:r>
        <w:rPr>
          <w:rFonts w:asciiTheme="minorHAnsi" w:eastAsiaTheme="minorEastAsia" w:hAnsiTheme="minorHAnsi" w:cstheme="minorBidi"/>
          <w:noProof/>
          <w:kern w:val="2"/>
          <w:sz w:val="22"/>
          <w:szCs w:val="22"/>
          <w:lang w:eastAsia="en-GB"/>
          <w14:ligatures w14:val="standardContextual"/>
        </w:rPr>
        <w:tab/>
      </w:r>
      <w:r>
        <w:rPr>
          <w:noProof/>
        </w:rPr>
        <w:t>SS_GroupManagement API</w:t>
      </w:r>
      <w:r>
        <w:rPr>
          <w:noProof/>
        </w:rPr>
        <w:tab/>
      </w:r>
      <w:r>
        <w:rPr>
          <w:noProof/>
        </w:rPr>
        <w:fldChar w:fldCharType="begin"/>
      </w:r>
      <w:r>
        <w:rPr>
          <w:noProof/>
        </w:rPr>
        <w:instrText xml:space="preserve"> PAGEREF _Toc155355636 \h </w:instrText>
      </w:r>
      <w:r>
        <w:rPr>
          <w:noProof/>
        </w:rPr>
      </w:r>
      <w:r>
        <w:rPr>
          <w:noProof/>
        </w:rPr>
        <w:fldChar w:fldCharType="separate"/>
      </w:r>
      <w:r>
        <w:rPr>
          <w:noProof/>
        </w:rPr>
        <w:t>130</w:t>
      </w:r>
      <w:r>
        <w:rPr>
          <w:noProof/>
        </w:rPr>
        <w:fldChar w:fldCharType="end"/>
      </w:r>
    </w:p>
    <w:p w14:paraId="709D8752" w14:textId="18202A5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_Toc155355637 \h </w:instrText>
      </w:r>
      <w:r>
        <w:rPr>
          <w:noProof/>
        </w:rPr>
      </w:r>
      <w:r>
        <w:rPr>
          <w:noProof/>
        </w:rPr>
        <w:fldChar w:fldCharType="separate"/>
      </w:r>
      <w:r>
        <w:rPr>
          <w:noProof/>
        </w:rPr>
        <w:t>130</w:t>
      </w:r>
      <w:r>
        <w:rPr>
          <w:noProof/>
        </w:rPr>
        <w:fldChar w:fldCharType="end"/>
      </w:r>
    </w:p>
    <w:p w14:paraId="665D3E83" w14:textId="7B8ED79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10.4.2.2</w:t>
      </w:r>
      <w:r>
        <w:rPr>
          <w:rFonts w:asciiTheme="minorHAnsi" w:eastAsiaTheme="minorEastAsia" w:hAnsiTheme="minorHAnsi" w:cstheme="minorBidi"/>
          <w:noProof/>
          <w:kern w:val="2"/>
          <w:sz w:val="22"/>
          <w:szCs w:val="22"/>
          <w:lang w:eastAsia="en-GB"/>
          <w14:ligatures w14:val="standardContextual"/>
        </w:rPr>
        <w:tab/>
      </w:r>
      <w:r>
        <w:rPr>
          <w:noProof/>
        </w:rPr>
        <w:t>Query_Group_Info operation</w:t>
      </w:r>
      <w:r>
        <w:rPr>
          <w:noProof/>
        </w:rPr>
        <w:tab/>
      </w:r>
      <w:r>
        <w:rPr>
          <w:noProof/>
        </w:rPr>
        <w:fldChar w:fldCharType="begin"/>
      </w:r>
      <w:r>
        <w:rPr>
          <w:noProof/>
        </w:rPr>
        <w:instrText xml:space="preserve"> PAGEREF _Toc155355638 \h </w:instrText>
      </w:r>
      <w:r>
        <w:rPr>
          <w:noProof/>
        </w:rPr>
      </w:r>
      <w:r>
        <w:rPr>
          <w:noProof/>
        </w:rPr>
        <w:fldChar w:fldCharType="separate"/>
      </w:r>
      <w:r>
        <w:rPr>
          <w:noProof/>
        </w:rPr>
        <w:t>130</w:t>
      </w:r>
      <w:r>
        <w:rPr>
          <w:noProof/>
        </w:rPr>
        <w:fldChar w:fldCharType="end"/>
      </w:r>
    </w:p>
    <w:p w14:paraId="22340CD2" w14:textId="703C9DF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10.4.2.3</w:t>
      </w:r>
      <w:r>
        <w:rPr>
          <w:rFonts w:asciiTheme="minorHAnsi" w:eastAsiaTheme="minorEastAsia" w:hAnsiTheme="minorHAnsi" w:cstheme="minorBidi"/>
          <w:noProof/>
          <w:kern w:val="2"/>
          <w:sz w:val="22"/>
          <w:szCs w:val="22"/>
          <w:lang w:eastAsia="en-GB"/>
          <w14:ligatures w14:val="standardContextual"/>
        </w:rPr>
        <w:tab/>
      </w:r>
      <w:r>
        <w:rPr>
          <w:noProof/>
        </w:rPr>
        <w:t>Update_Group_Info operation</w:t>
      </w:r>
      <w:r>
        <w:rPr>
          <w:noProof/>
        </w:rPr>
        <w:tab/>
      </w:r>
      <w:r>
        <w:rPr>
          <w:noProof/>
        </w:rPr>
        <w:fldChar w:fldCharType="begin"/>
      </w:r>
      <w:r>
        <w:rPr>
          <w:noProof/>
        </w:rPr>
        <w:instrText xml:space="preserve"> PAGEREF _Toc155355639 \h </w:instrText>
      </w:r>
      <w:r>
        <w:rPr>
          <w:noProof/>
        </w:rPr>
      </w:r>
      <w:r>
        <w:rPr>
          <w:noProof/>
        </w:rPr>
        <w:fldChar w:fldCharType="separate"/>
      </w:r>
      <w:r>
        <w:rPr>
          <w:noProof/>
        </w:rPr>
        <w:t>130</w:t>
      </w:r>
      <w:r>
        <w:rPr>
          <w:noProof/>
        </w:rPr>
        <w:fldChar w:fldCharType="end"/>
      </w:r>
    </w:p>
    <w:p w14:paraId="41DC96FA" w14:textId="096CF184"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10.4.2.4</w:t>
      </w:r>
      <w:r>
        <w:rPr>
          <w:rFonts w:asciiTheme="minorHAnsi" w:eastAsiaTheme="minorEastAsia" w:hAnsiTheme="minorHAnsi" w:cstheme="minorBidi"/>
          <w:noProof/>
          <w:kern w:val="2"/>
          <w:sz w:val="22"/>
          <w:szCs w:val="22"/>
          <w:lang w:eastAsia="en-GB"/>
          <w14:ligatures w14:val="standardContextual"/>
        </w:rPr>
        <w:tab/>
      </w:r>
      <w:r>
        <w:rPr>
          <w:noProof/>
        </w:rPr>
        <w:t>Create_LocationBasedGroup_Info operation</w:t>
      </w:r>
      <w:r>
        <w:rPr>
          <w:noProof/>
        </w:rPr>
        <w:tab/>
      </w:r>
      <w:r>
        <w:rPr>
          <w:noProof/>
        </w:rPr>
        <w:fldChar w:fldCharType="begin"/>
      </w:r>
      <w:r>
        <w:rPr>
          <w:noProof/>
        </w:rPr>
        <w:instrText xml:space="preserve"> PAGEREF _Toc155355640 \h </w:instrText>
      </w:r>
      <w:r>
        <w:rPr>
          <w:noProof/>
        </w:rPr>
      </w:r>
      <w:r>
        <w:rPr>
          <w:noProof/>
        </w:rPr>
        <w:fldChar w:fldCharType="separate"/>
      </w:r>
      <w:r>
        <w:rPr>
          <w:noProof/>
        </w:rPr>
        <w:t>131</w:t>
      </w:r>
      <w:r>
        <w:rPr>
          <w:noProof/>
        </w:rPr>
        <w:fldChar w:fldCharType="end"/>
      </w:r>
    </w:p>
    <w:p w14:paraId="4698C19F" w14:textId="54D62E0D"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10.4.2.5</w:t>
      </w:r>
      <w:r>
        <w:rPr>
          <w:rFonts w:asciiTheme="minorHAnsi" w:eastAsiaTheme="minorEastAsia" w:hAnsiTheme="minorHAnsi" w:cstheme="minorBidi"/>
          <w:noProof/>
          <w:kern w:val="2"/>
          <w:sz w:val="22"/>
          <w:szCs w:val="22"/>
          <w:lang w:eastAsia="en-GB"/>
          <w14:ligatures w14:val="standardContextual"/>
        </w:rPr>
        <w:tab/>
      </w:r>
      <w:r>
        <w:rPr>
          <w:noProof/>
        </w:rPr>
        <w:t>Create_Group operation</w:t>
      </w:r>
      <w:r>
        <w:rPr>
          <w:noProof/>
        </w:rPr>
        <w:tab/>
      </w:r>
      <w:r>
        <w:rPr>
          <w:noProof/>
        </w:rPr>
        <w:fldChar w:fldCharType="begin"/>
      </w:r>
      <w:r>
        <w:rPr>
          <w:noProof/>
        </w:rPr>
        <w:instrText xml:space="preserve"> PAGEREF _Toc155355641 \h </w:instrText>
      </w:r>
      <w:r>
        <w:rPr>
          <w:noProof/>
        </w:rPr>
      </w:r>
      <w:r>
        <w:rPr>
          <w:noProof/>
        </w:rPr>
        <w:fldChar w:fldCharType="separate"/>
      </w:r>
      <w:r>
        <w:rPr>
          <w:noProof/>
        </w:rPr>
        <w:t>131</w:t>
      </w:r>
      <w:r>
        <w:rPr>
          <w:noProof/>
        </w:rPr>
        <w:fldChar w:fldCharType="end"/>
      </w:r>
    </w:p>
    <w:p w14:paraId="6D48D191" w14:textId="48FD74D9"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10.4.3</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_Toc155355642 \h </w:instrText>
      </w:r>
      <w:r>
        <w:rPr>
          <w:noProof/>
        </w:rPr>
      </w:r>
      <w:r>
        <w:rPr>
          <w:noProof/>
        </w:rPr>
        <w:fldChar w:fldCharType="separate"/>
      </w:r>
      <w:r>
        <w:rPr>
          <w:noProof/>
        </w:rPr>
        <w:t>131</w:t>
      </w:r>
      <w:r>
        <w:rPr>
          <w:noProof/>
        </w:rPr>
        <w:fldChar w:fldCharType="end"/>
      </w:r>
    </w:p>
    <w:p w14:paraId="1D9C9B98" w14:textId="1D93A56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10.4.3.1</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_Toc155355643 \h </w:instrText>
      </w:r>
      <w:r>
        <w:rPr>
          <w:noProof/>
        </w:rPr>
      </w:r>
      <w:r>
        <w:rPr>
          <w:noProof/>
        </w:rPr>
        <w:fldChar w:fldCharType="separate"/>
      </w:r>
      <w:r>
        <w:rPr>
          <w:noProof/>
        </w:rPr>
        <w:t>131</w:t>
      </w:r>
      <w:r>
        <w:rPr>
          <w:noProof/>
        </w:rPr>
        <w:fldChar w:fldCharType="end"/>
      </w:r>
    </w:p>
    <w:p w14:paraId="1C09C9B2" w14:textId="30FB411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10.4.3.2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_Toc155355644 \h </w:instrText>
      </w:r>
      <w:r>
        <w:rPr>
          <w:noProof/>
        </w:rPr>
      </w:r>
      <w:r>
        <w:rPr>
          <w:noProof/>
        </w:rPr>
        <w:fldChar w:fldCharType="separate"/>
      </w:r>
      <w:r>
        <w:rPr>
          <w:noProof/>
        </w:rPr>
        <w:t>131</w:t>
      </w:r>
      <w:r>
        <w:rPr>
          <w:noProof/>
        </w:rPr>
        <w:fldChar w:fldCharType="end"/>
      </w:r>
    </w:p>
    <w:p w14:paraId="3E8B8356" w14:textId="59F3F418"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10.4.4</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_Toc155355645 \h </w:instrText>
      </w:r>
      <w:r>
        <w:rPr>
          <w:noProof/>
        </w:rPr>
      </w:r>
      <w:r>
        <w:rPr>
          <w:noProof/>
        </w:rPr>
        <w:fldChar w:fldCharType="separate"/>
      </w:r>
      <w:r>
        <w:rPr>
          <w:noProof/>
        </w:rPr>
        <w:t>131</w:t>
      </w:r>
      <w:r>
        <w:rPr>
          <w:noProof/>
        </w:rPr>
        <w:fldChar w:fldCharType="end"/>
      </w:r>
    </w:p>
    <w:p w14:paraId="093A53A3" w14:textId="6E3BB6C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10.4.4.1</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_Toc155355646 \h </w:instrText>
      </w:r>
      <w:r>
        <w:rPr>
          <w:noProof/>
        </w:rPr>
      </w:r>
      <w:r>
        <w:rPr>
          <w:noProof/>
        </w:rPr>
        <w:fldChar w:fldCharType="separate"/>
      </w:r>
      <w:r>
        <w:rPr>
          <w:noProof/>
        </w:rPr>
        <w:t>131</w:t>
      </w:r>
      <w:r>
        <w:rPr>
          <w:noProof/>
        </w:rPr>
        <w:fldChar w:fldCharType="end"/>
      </w:r>
    </w:p>
    <w:p w14:paraId="1DA73C14" w14:textId="3B6A511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10.4.4.2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_Toc155355647 \h </w:instrText>
      </w:r>
      <w:r>
        <w:rPr>
          <w:noProof/>
        </w:rPr>
      </w:r>
      <w:r>
        <w:rPr>
          <w:noProof/>
        </w:rPr>
        <w:fldChar w:fldCharType="separate"/>
      </w:r>
      <w:r>
        <w:rPr>
          <w:noProof/>
        </w:rPr>
        <w:t>131</w:t>
      </w:r>
      <w:r>
        <w:rPr>
          <w:noProof/>
        </w:rPr>
        <w:fldChar w:fldCharType="end"/>
      </w:r>
    </w:p>
    <w:p w14:paraId="33B89705" w14:textId="6977C5A5"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10.4.5</w:t>
      </w:r>
      <w:r>
        <w:rPr>
          <w:rFonts w:asciiTheme="minorHAnsi" w:eastAsiaTheme="minorEastAsia" w:hAnsiTheme="minorHAnsi" w:cstheme="minorBidi"/>
          <w:noProof/>
          <w:kern w:val="2"/>
          <w:sz w:val="22"/>
          <w:szCs w:val="22"/>
          <w:lang w:eastAsia="en-GB"/>
          <w14:ligatures w14:val="standardContextual"/>
        </w:rPr>
        <w:tab/>
      </w:r>
      <w:r>
        <w:rPr>
          <w:noProof/>
        </w:rPr>
        <w:t>SS_Group_Management_Event API</w:t>
      </w:r>
      <w:r>
        <w:rPr>
          <w:noProof/>
        </w:rPr>
        <w:tab/>
      </w:r>
      <w:r>
        <w:rPr>
          <w:noProof/>
        </w:rPr>
        <w:fldChar w:fldCharType="begin"/>
      </w:r>
      <w:r>
        <w:rPr>
          <w:noProof/>
        </w:rPr>
        <w:instrText xml:space="preserve"> PAGEREF _Toc155355648 \h </w:instrText>
      </w:r>
      <w:r>
        <w:rPr>
          <w:noProof/>
        </w:rPr>
      </w:r>
      <w:r>
        <w:rPr>
          <w:noProof/>
        </w:rPr>
        <w:fldChar w:fldCharType="separate"/>
      </w:r>
      <w:r>
        <w:rPr>
          <w:noProof/>
        </w:rPr>
        <w:t>131</w:t>
      </w:r>
      <w:r>
        <w:rPr>
          <w:noProof/>
        </w:rPr>
        <w:fldChar w:fldCharType="end"/>
      </w:r>
    </w:p>
    <w:p w14:paraId="4B8666CB" w14:textId="7B086184"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10.4.5.1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_Toc155355649 \h </w:instrText>
      </w:r>
      <w:r>
        <w:rPr>
          <w:noProof/>
        </w:rPr>
      </w:r>
      <w:r>
        <w:rPr>
          <w:noProof/>
        </w:rPr>
        <w:fldChar w:fldCharType="separate"/>
      </w:r>
      <w:r>
        <w:rPr>
          <w:noProof/>
        </w:rPr>
        <w:t>131</w:t>
      </w:r>
      <w:r>
        <w:rPr>
          <w:noProof/>
        </w:rPr>
        <w:fldChar w:fldCharType="end"/>
      </w:r>
    </w:p>
    <w:p w14:paraId="7E225AA0" w14:textId="2554962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10.4.5.2</w:t>
      </w:r>
      <w:r>
        <w:rPr>
          <w:rFonts w:asciiTheme="minorHAnsi" w:eastAsiaTheme="minorEastAsia" w:hAnsiTheme="minorHAnsi" w:cstheme="minorBidi"/>
          <w:noProof/>
          <w:kern w:val="2"/>
          <w:sz w:val="22"/>
          <w:szCs w:val="22"/>
          <w:lang w:eastAsia="en-GB"/>
          <w14:ligatures w14:val="standardContextual"/>
        </w:rPr>
        <w:tab/>
      </w:r>
      <w:r>
        <w:rPr>
          <w:noProof/>
        </w:rPr>
        <w:t>Subscribe_ Group_Info_Modification operation</w:t>
      </w:r>
      <w:r>
        <w:rPr>
          <w:noProof/>
        </w:rPr>
        <w:tab/>
      </w:r>
      <w:r>
        <w:rPr>
          <w:noProof/>
        </w:rPr>
        <w:fldChar w:fldCharType="begin"/>
      </w:r>
      <w:r>
        <w:rPr>
          <w:noProof/>
        </w:rPr>
        <w:instrText xml:space="preserve"> PAGEREF _Toc155355650 \h </w:instrText>
      </w:r>
      <w:r>
        <w:rPr>
          <w:noProof/>
        </w:rPr>
      </w:r>
      <w:r>
        <w:rPr>
          <w:noProof/>
        </w:rPr>
        <w:fldChar w:fldCharType="separate"/>
      </w:r>
      <w:r>
        <w:rPr>
          <w:noProof/>
        </w:rPr>
        <w:t>131</w:t>
      </w:r>
      <w:r>
        <w:rPr>
          <w:noProof/>
        </w:rPr>
        <w:fldChar w:fldCharType="end"/>
      </w:r>
    </w:p>
    <w:p w14:paraId="06FBA703" w14:textId="0EFF982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10.4.5.3</w:t>
      </w:r>
      <w:r>
        <w:rPr>
          <w:rFonts w:asciiTheme="minorHAnsi" w:eastAsiaTheme="minorEastAsia" w:hAnsiTheme="minorHAnsi" w:cstheme="minorBidi"/>
          <w:noProof/>
          <w:kern w:val="2"/>
          <w:sz w:val="22"/>
          <w:szCs w:val="22"/>
          <w:lang w:eastAsia="en-GB"/>
          <w14:ligatures w14:val="standardContextual"/>
        </w:rPr>
        <w:tab/>
      </w:r>
      <w:r>
        <w:rPr>
          <w:noProof/>
        </w:rPr>
        <w:t>Notify_Group_Info_Modification operation</w:t>
      </w:r>
      <w:r>
        <w:rPr>
          <w:noProof/>
        </w:rPr>
        <w:tab/>
      </w:r>
      <w:r>
        <w:rPr>
          <w:noProof/>
        </w:rPr>
        <w:fldChar w:fldCharType="begin"/>
      </w:r>
      <w:r>
        <w:rPr>
          <w:noProof/>
        </w:rPr>
        <w:instrText xml:space="preserve"> PAGEREF _Toc155355651 \h </w:instrText>
      </w:r>
      <w:r>
        <w:rPr>
          <w:noProof/>
        </w:rPr>
      </w:r>
      <w:r>
        <w:rPr>
          <w:noProof/>
        </w:rPr>
        <w:fldChar w:fldCharType="separate"/>
      </w:r>
      <w:r>
        <w:rPr>
          <w:noProof/>
        </w:rPr>
        <w:t>132</w:t>
      </w:r>
      <w:r>
        <w:rPr>
          <w:noProof/>
        </w:rPr>
        <w:fldChar w:fldCharType="end"/>
      </w:r>
    </w:p>
    <w:p w14:paraId="7F42CD5E" w14:textId="22519C3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10.4.5.4</w:t>
      </w:r>
      <w:r>
        <w:rPr>
          <w:rFonts w:asciiTheme="minorHAnsi" w:eastAsiaTheme="minorEastAsia" w:hAnsiTheme="minorHAnsi" w:cstheme="minorBidi"/>
          <w:noProof/>
          <w:kern w:val="2"/>
          <w:sz w:val="22"/>
          <w:szCs w:val="22"/>
          <w:lang w:eastAsia="en-GB"/>
          <w14:ligatures w14:val="standardContextual"/>
        </w:rPr>
        <w:tab/>
      </w:r>
      <w:r>
        <w:rPr>
          <w:noProof/>
        </w:rPr>
        <w:t>Notify_Group_Creation operation</w:t>
      </w:r>
      <w:r>
        <w:rPr>
          <w:noProof/>
        </w:rPr>
        <w:tab/>
      </w:r>
      <w:r>
        <w:rPr>
          <w:noProof/>
        </w:rPr>
        <w:fldChar w:fldCharType="begin"/>
      </w:r>
      <w:r>
        <w:rPr>
          <w:noProof/>
        </w:rPr>
        <w:instrText xml:space="preserve"> PAGEREF _Toc155355652 \h </w:instrText>
      </w:r>
      <w:r>
        <w:rPr>
          <w:noProof/>
        </w:rPr>
      </w:r>
      <w:r>
        <w:rPr>
          <w:noProof/>
        </w:rPr>
        <w:fldChar w:fldCharType="separate"/>
      </w:r>
      <w:r>
        <w:rPr>
          <w:noProof/>
        </w:rPr>
        <w:t>132</w:t>
      </w:r>
      <w:r>
        <w:rPr>
          <w:noProof/>
        </w:rPr>
        <w:fldChar w:fldCharType="end"/>
      </w:r>
    </w:p>
    <w:p w14:paraId="40CD8097" w14:textId="1C81820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10.4.5.5</w:t>
      </w:r>
      <w:r>
        <w:rPr>
          <w:rFonts w:asciiTheme="minorHAnsi" w:eastAsiaTheme="minorEastAsia" w:hAnsiTheme="minorHAnsi" w:cstheme="minorBidi"/>
          <w:noProof/>
          <w:kern w:val="2"/>
          <w:sz w:val="22"/>
          <w:szCs w:val="22"/>
          <w:lang w:eastAsia="en-GB"/>
          <w14:ligatures w14:val="standardContextual"/>
        </w:rPr>
        <w:tab/>
      </w:r>
      <w:r>
        <w:rPr>
          <w:noProof/>
        </w:rPr>
        <w:t>Notify_TempGroupFormation operation</w:t>
      </w:r>
      <w:r>
        <w:rPr>
          <w:noProof/>
        </w:rPr>
        <w:tab/>
      </w:r>
      <w:r>
        <w:rPr>
          <w:noProof/>
        </w:rPr>
        <w:fldChar w:fldCharType="begin"/>
      </w:r>
      <w:r>
        <w:rPr>
          <w:noProof/>
        </w:rPr>
        <w:instrText xml:space="preserve"> PAGEREF _Toc155355653 \h </w:instrText>
      </w:r>
      <w:r>
        <w:rPr>
          <w:noProof/>
        </w:rPr>
      </w:r>
      <w:r>
        <w:rPr>
          <w:noProof/>
        </w:rPr>
        <w:fldChar w:fldCharType="separate"/>
      </w:r>
      <w:r>
        <w:rPr>
          <w:noProof/>
        </w:rPr>
        <w:t>132</w:t>
      </w:r>
      <w:r>
        <w:rPr>
          <w:noProof/>
        </w:rPr>
        <w:fldChar w:fldCharType="end"/>
      </w:r>
    </w:p>
    <w:p w14:paraId="26CAFAFF" w14:textId="68188739" w:rsidR="00467C65" w:rsidRDefault="00467C65">
      <w:pPr>
        <w:pStyle w:val="TOC1"/>
        <w:rPr>
          <w:rFonts w:asciiTheme="minorHAnsi" w:eastAsiaTheme="minorEastAsia" w:hAnsiTheme="minorHAnsi" w:cstheme="minorBidi"/>
          <w:noProof/>
          <w:kern w:val="2"/>
          <w:szCs w:val="22"/>
          <w:lang w:eastAsia="en-GB"/>
          <w14:ligatures w14:val="standardContextual"/>
        </w:rPr>
      </w:pPr>
      <w:r>
        <w:rPr>
          <w:noProof/>
        </w:rPr>
        <w:t>11</w:t>
      </w:r>
      <w:r>
        <w:rPr>
          <w:rFonts w:asciiTheme="minorHAnsi" w:eastAsiaTheme="minorEastAsia" w:hAnsiTheme="minorHAnsi" w:cstheme="minorBidi"/>
          <w:noProof/>
          <w:kern w:val="2"/>
          <w:szCs w:val="22"/>
          <w:lang w:eastAsia="en-GB"/>
          <w14:ligatures w14:val="standardContextual"/>
        </w:rPr>
        <w:tab/>
      </w:r>
      <w:r>
        <w:rPr>
          <w:noProof/>
        </w:rPr>
        <w:t>Configuration management</w:t>
      </w:r>
      <w:r>
        <w:rPr>
          <w:noProof/>
        </w:rPr>
        <w:tab/>
      </w:r>
      <w:r>
        <w:rPr>
          <w:noProof/>
        </w:rPr>
        <w:fldChar w:fldCharType="begin"/>
      </w:r>
      <w:r>
        <w:rPr>
          <w:noProof/>
        </w:rPr>
        <w:instrText xml:space="preserve"> PAGEREF _Toc155355654 \h </w:instrText>
      </w:r>
      <w:r>
        <w:rPr>
          <w:noProof/>
        </w:rPr>
      </w:r>
      <w:r>
        <w:rPr>
          <w:noProof/>
        </w:rPr>
        <w:fldChar w:fldCharType="separate"/>
      </w:r>
      <w:r>
        <w:rPr>
          <w:noProof/>
        </w:rPr>
        <w:t>132</w:t>
      </w:r>
      <w:r>
        <w:rPr>
          <w:noProof/>
        </w:rPr>
        <w:fldChar w:fldCharType="end"/>
      </w:r>
    </w:p>
    <w:p w14:paraId="540BCFD1" w14:textId="239FD3D7"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_Toc155355655 \h </w:instrText>
      </w:r>
      <w:r>
        <w:rPr>
          <w:noProof/>
        </w:rPr>
      </w:r>
      <w:r>
        <w:rPr>
          <w:noProof/>
        </w:rPr>
        <w:fldChar w:fldCharType="separate"/>
      </w:r>
      <w:r>
        <w:rPr>
          <w:noProof/>
        </w:rPr>
        <w:t>132</w:t>
      </w:r>
      <w:r>
        <w:rPr>
          <w:noProof/>
        </w:rPr>
        <w:fldChar w:fldCharType="end"/>
      </w:r>
    </w:p>
    <w:p w14:paraId="64307431" w14:textId="41B1A5FB"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11.2</w:t>
      </w:r>
      <w:r>
        <w:rPr>
          <w:rFonts w:asciiTheme="minorHAnsi" w:eastAsiaTheme="minorEastAsia" w:hAnsiTheme="minorHAnsi" w:cstheme="minorBidi"/>
          <w:noProof/>
          <w:kern w:val="2"/>
          <w:sz w:val="22"/>
          <w:szCs w:val="22"/>
          <w:lang w:eastAsia="en-GB"/>
          <w14:ligatures w14:val="standardContextual"/>
        </w:rPr>
        <w:tab/>
      </w:r>
      <w:r>
        <w:rPr>
          <w:noProof/>
        </w:rPr>
        <w:t>Functional model for configuration management</w:t>
      </w:r>
      <w:r>
        <w:rPr>
          <w:noProof/>
        </w:rPr>
        <w:tab/>
      </w:r>
      <w:r>
        <w:rPr>
          <w:noProof/>
        </w:rPr>
        <w:fldChar w:fldCharType="begin"/>
      </w:r>
      <w:r>
        <w:rPr>
          <w:noProof/>
        </w:rPr>
        <w:instrText xml:space="preserve"> PAGEREF _Toc155355656 \h </w:instrText>
      </w:r>
      <w:r>
        <w:rPr>
          <w:noProof/>
        </w:rPr>
      </w:r>
      <w:r>
        <w:rPr>
          <w:noProof/>
        </w:rPr>
        <w:fldChar w:fldCharType="separate"/>
      </w:r>
      <w:r>
        <w:rPr>
          <w:noProof/>
        </w:rPr>
        <w:t>133</w:t>
      </w:r>
      <w:r>
        <w:rPr>
          <w:noProof/>
        </w:rPr>
        <w:fldChar w:fldCharType="end"/>
      </w:r>
    </w:p>
    <w:p w14:paraId="31E671E4" w14:textId="70910013"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11.2.1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_Toc155355657 \h </w:instrText>
      </w:r>
      <w:r>
        <w:rPr>
          <w:noProof/>
        </w:rPr>
      </w:r>
      <w:r>
        <w:rPr>
          <w:noProof/>
        </w:rPr>
        <w:fldChar w:fldCharType="separate"/>
      </w:r>
      <w:r>
        <w:rPr>
          <w:noProof/>
        </w:rPr>
        <w:t>133</w:t>
      </w:r>
      <w:r>
        <w:rPr>
          <w:noProof/>
        </w:rPr>
        <w:fldChar w:fldCharType="end"/>
      </w:r>
    </w:p>
    <w:p w14:paraId="70ABF57E" w14:textId="267F1F85"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11.2.2</w:t>
      </w:r>
      <w:r>
        <w:rPr>
          <w:rFonts w:asciiTheme="minorHAnsi" w:eastAsiaTheme="minorEastAsia" w:hAnsiTheme="minorHAnsi" w:cstheme="minorBidi"/>
          <w:noProof/>
          <w:kern w:val="2"/>
          <w:sz w:val="22"/>
          <w:szCs w:val="22"/>
          <w:lang w:eastAsia="en-GB"/>
          <w14:ligatures w14:val="standardContextual"/>
        </w:rPr>
        <w:tab/>
      </w:r>
      <w:r>
        <w:rPr>
          <w:noProof/>
        </w:rPr>
        <w:t>On-network functional model description</w:t>
      </w:r>
      <w:r>
        <w:rPr>
          <w:noProof/>
        </w:rPr>
        <w:tab/>
      </w:r>
      <w:r>
        <w:rPr>
          <w:noProof/>
        </w:rPr>
        <w:fldChar w:fldCharType="begin"/>
      </w:r>
      <w:r>
        <w:rPr>
          <w:noProof/>
        </w:rPr>
        <w:instrText xml:space="preserve"> PAGEREF _Toc155355658 \h </w:instrText>
      </w:r>
      <w:r>
        <w:rPr>
          <w:noProof/>
        </w:rPr>
      </w:r>
      <w:r>
        <w:rPr>
          <w:noProof/>
        </w:rPr>
        <w:fldChar w:fldCharType="separate"/>
      </w:r>
      <w:r>
        <w:rPr>
          <w:noProof/>
        </w:rPr>
        <w:t>133</w:t>
      </w:r>
      <w:r>
        <w:rPr>
          <w:noProof/>
        </w:rPr>
        <w:fldChar w:fldCharType="end"/>
      </w:r>
    </w:p>
    <w:p w14:paraId="0FF5CF6C" w14:textId="4BB72D7C"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11.2.3</w:t>
      </w:r>
      <w:r>
        <w:rPr>
          <w:rFonts w:asciiTheme="minorHAnsi" w:eastAsiaTheme="minorEastAsia" w:hAnsiTheme="minorHAnsi" w:cstheme="minorBidi"/>
          <w:noProof/>
          <w:kern w:val="2"/>
          <w:sz w:val="22"/>
          <w:szCs w:val="22"/>
          <w:lang w:eastAsia="en-GB"/>
          <w14:ligatures w14:val="standardContextual"/>
        </w:rPr>
        <w:tab/>
      </w:r>
      <w:r>
        <w:rPr>
          <w:noProof/>
        </w:rPr>
        <w:t>Off-network functional model description</w:t>
      </w:r>
      <w:r>
        <w:rPr>
          <w:noProof/>
        </w:rPr>
        <w:tab/>
      </w:r>
      <w:r>
        <w:rPr>
          <w:noProof/>
        </w:rPr>
        <w:fldChar w:fldCharType="begin"/>
      </w:r>
      <w:r>
        <w:rPr>
          <w:noProof/>
        </w:rPr>
        <w:instrText xml:space="preserve"> PAGEREF _Toc155355659 \h </w:instrText>
      </w:r>
      <w:r>
        <w:rPr>
          <w:noProof/>
        </w:rPr>
      </w:r>
      <w:r>
        <w:rPr>
          <w:noProof/>
        </w:rPr>
        <w:fldChar w:fldCharType="separate"/>
      </w:r>
      <w:r>
        <w:rPr>
          <w:noProof/>
        </w:rPr>
        <w:t>133</w:t>
      </w:r>
      <w:r>
        <w:rPr>
          <w:noProof/>
        </w:rPr>
        <w:fldChar w:fldCharType="end"/>
      </w:r>
    </w:p>
    <w:p w14:paraId="64232465" w14:textId="3D4BC726"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11.2.4</w:t>
      </w:r>
      <w:r>
        <w:rPr>
          <w:rFonts w:asciiTheme="minorHAnsi" w:eastAsiaTheme="minorEastAsia" w:hAnsiTheme="minorHAnsi" w:cstheme="minorBidi"/>
          <w:noProof/>
          <w:kern w:val="2"/>
          <w:sz w:val="22"/>
          <w:szCs w:val="22"/>
          <w:lang w:eastAsia="en-GB"/>
          <w14:ligatures w14:val="standardContextual"/>
        </w:rPr>
        <w:tab/>
      </w:r>
      <w:r>
        <w:rPr>
          <w:noProof/>
        </w:rPr>
        <w:t>Functional entities description</w:t>
      </w:r>
      <w:r>
        <w:rPr>
          <w:noProof/>
        </w:rPr>
        <w:tab/>
      </w:r>
      <w:r>
        <w:rPr>
          <w:noProof/>
        </w:rPr>
        <w:fldChar w:fldCharType="begin"/>
      </w:r>
      <w:r>
        <w:rPr>
          <w:noProof/>
        </w:rPr>
        <w:instrText xml:space="preserve"> PAGEREF _Toc155355660 \h </w:instrText>
      </w:r>
      <w:r>
        <w:rPr>
          <w:noProof/>
        </w:rPr>
      </w:r>
      <w:r>
        <w:rPr>
          <w:noProof/>
        </w:rPr>
        <w:fldChar w:fldCharType="separate"/>
      </w:r>
      <w:r>
        <w:rPr>
          <w:noProof/>
        </w:rPr>
        <w:t>134</w:t>
      </w:r>
      <w:r>
        <w:rPr>
          <w:noProof/>
        </w:rPr>
        <w:fldChar w:fldCharType="end"/>
      </w:r>
    </w:p>
    <w:p w14:paraId="33381F71" w14:textId="33DA0A9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11.2.4.1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_Toc155355661 \h </w:instrText>
      </w:r>
      <w:r>
        <w:rPr>
          <w:noProof/>
        </w:rPr>
      </w:r>
      <w:r>
        <w:rPr>
          <w:noProof/>
        </w:rPr>
        <w:fldChar w:fldCharType="separate"/>
      </w:r>
      <w:r>
        <w:rPr>
          <w:noProof/>
        </w:rPr>
        <w:t>134</w:t>
      </w:r>
      <w:r>
        <w:rPr>
          <w:noProof/>
        </w:rPr>
        <w:fldChar w:fldCharType="end"/>
      </w:r>
    </w:p>
    <w:p w14:paraId="0B1B0959" w14:textId="7105CBA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11.2.4.2</w:t>
      </w:r>
      <w:r>
        <w:rPr>
          <w:rFonts w:asciiTheme="minorHAnsi" w:eastAsiaTheme="minorEastAsia" w:hAnsiTheme="minorHAnsi" w:cstheme="minorBidi"/>
          <w:noProof/>
          <w:kern w:val="2"/>
          <w:sz w:val="22"/>
          <w:szCs w:val="22"/>
          <w:lang w:eastAsia="en-GB"/>
          <w14:ligatures w14:val="standardContextual"/>
        </w:rPr>
        <w:tab/>
      </w:r>
      <w:r>
        <w:rPr>
          <w:noProof/>
        </w:rPr>
        <w:t>Configuration management client</w:t>
      </w:r>
      <w:r>
        <w:rPr>
          <w:noProof/>
        </w:rPr>
        <w:tab/>
      </w:r>
      <w:r>
        <w:rPr>
          <w:noProof/>
        </w:rPr>
        <w:fldChar w:fldCharType="begin"/>
      </w:r>
      <w:r>
        <w:rPr>
          <w:noProof/>
        </w:rPr>
        <w:instrText xml:space="preserve"> PAGEREF _Toc155355662 \h </w:instrText>
      </w:r>
      <w:r>
        <w:rPr>
          <w:noProof/>
        </w:rPr>
      </w:r>
      <w:r>
        <w:rPr>
          <w:noProof/>
        </w:rPr>
        <w:fldChar w:fldCharType="separate"/>
      </w:r>
      <w:r>
        <w:rPr>
          <w:noProof/>
        </w:rPr>
        <w:t>134</w:t>
      </w:r>
      <w:r>
        <w:rPr>
          <w:noProof/>
        </w:rPr>
        <w:fldChar w:fldCharType="end"/>
      </w:r>
    </w:p>
    <w:p w14:paraId="27423FE6" w14:textId="397A3F4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11.2.4.3</w:t>
      </w:r>
      <w:r>
        <w:rPr>
          <w:rFonts w:asciiTheme="minorHAnsi" w:eastAsiaTheme="minorEastAsia" w:hAnsiTheme="minorHAnsi" w:cstheme="minorBidi"/>
          <w:noProof/>
          <w:kern w:val="2"/>
          <w:sz w:val="22"/>
          <w:szCs w:val="22"/>
          <w:lang w:eastAsia="en-GB"/>
          <w14:ligatures w14:val="standardContextual"/>
        </w:rPr>
        <w:tab/>
      </w:r>
      <w:r>
        <w:rPr>
          <w:noProof/>
        </w:rPr>
        <w:t>Configuration management server</w:t>
      </w:r>
      <w:r>
        <w:rPr>
          <w:noProof/>
        </w:rPr>
        <w:tab/>
      </w:r>
      <w:r>
        <w:rPr>
          <w:noProof/>
        </w:rPr>
        <w:fldChar w:fldCharType="begin"/>
      </w:r>
      <w:r>
        <w:rPr>
          <w:noProof/>
        </w:rPr>
        <w:instrText xml:space="preserve"> PAGEREF _Toc155355663 \h </w:instrText>
      </w:r>
      <w:r>
        <w:rPr>
          <w:noProof/>
        </w:rPr>
      </w:r>
      <w:r>
        <w:rPr>
          <w:noProof/>
        </w:rPr>
        <w:fldChar w:fldCharType="separate"/>
      </w:r>
      <w:r>
        <w:rPr>
          <w:noProof/>
        </w:rPr>
        <w:t>134</w:t>
      </w:r>
      <w:r>
        <w:rPr>
          <w:noProof/>
        </w:rPr>
        <w:fldChar w:fldCharType="end"/>
      </w:r>
    </w:p>
    <w:p w14:paraId="339A269C" w14:textId="53654223"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11.2.5</w:t>
      </w:r>
      <w:r>
        <w:rPr>
          <w:rFonts w:asciiTheme="minorHAnsi" w:eastAsiaTheme="minorEastAsia" w:hAnsiTheme="minorHAnsi" w:cstheme="minorBidi"/>
          <w:noProof/>
          <w:kern w:val="2"/>
          <w:sz w:val="22"/>
          <w:szCs w:val="22"/>
          <w:lang w:eastAsia="en-GB"/>
          <w14:ligatures w14:val="standardContextual"/>
        </w:rPr>
        <w:tab/>
      </w:r>
      <w:r>
        <w:rPr>
          <w:noProof/>
        </w:rPr>
        <w:t>Reference points description</w:t>
      </w:r>
      <w:r>
        <w:rPr>
          <w:noProof/>
        </w:rPr>
        <w:tab/>
      </w:r>
      <w:r>
        <w:rPr>
          <w:noProof/>
        </w:rPr>
        <w:fldChar w:fldCharType="begin"/>
      </w:r>
      <w:r>
        <w:rPr>
          <w:noProof/>
        </w:rPr>
        <w:instrText xml:space="preserve"> PAGEREF _Toc155355664 \h </w:instrText>
      </w:r>
      <w:r>
        <w:rPr>
          <w:noProof/>
        </w:rPr>
      </w:r>
      <w:r>
        <w:rPr>
          <w:noProof/>
        </w:rPr>
        <w:fldChar w:fldCharType="separate"/>
      </w:r>
      <w:r>
        <w:rPr>
          <w:noProof/>
        </w:rPr>
        <w:t>134</w:t>
      </w:r>
      <w:r>
        <w:rPr>
          <w:noProof/>
        </w:rPr>
        <w:fldChar w:fldCharType="end"/>
      </w:r>
    </w:p>
    <w:p w14:paraId="3BC7F029" w14:textId="2F6EBB6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11.2.5.1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_Toc155355665 \h </w:instrText>
      </w:r>
      <w:r>
        <w:rPr>
          <w:noProof/>
        </w:rPr>
      </w:r>
      <w:r>
        <w:rPr>
          <w:noProof/>
        </w:rPr>
        <w:fldChar w:fldCharType="separate"/>
      </w:r>
      <w:r>
        <w:rPr>
          <w:noProof/>
        </w:rPr>
        <w:t>134</w:t>
      </w:r>
      <w:r>
        <w:rPr>
          <w:noProof/>
        </w:rPr>
        <w:fldChar w:fldCharType="end"/>
      </w:r>
    </w:p>
    <w:p w14:paraId="0055254C" w14:textId="3DD1203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11.2.5.2</w:t>
      </w:r>
      <w:r>
        <w:rPr>
          <w:rFonts w:asciiTheme="minorHAnsi" w:eastAsiaTheme="minorEastAsia" w:hAnsiTheme="minorHAnsi" w:cstheme="minorBidi"/>
          <w:noProof/>
          <w:kern w:val="2"/>
          <w:sz w:val="22"/>
          <w:szCs w:val="22"/>
          <w:lang w:eastAsia="en-GB"/>
          <w14:ligatures w14:val="standardContextual"/>
        </w:rPr>
        <w:tab/>
      </w:r>
      <w:r>
        <w:rPr>
          <w:noProof/>
        </w:rPr>
        <w:t>CM-UU</w:t>
      </w:r>
      <w:r>
        <w:rPr>
          <w:noProof/>
        </w:rPr>
        <w:tab/>
      </w:r>
      <w:r>
        <w:rPr>
          <w:noProof/>
        </w:rPr>
        <w:fldChar w:fldCharType="begin"/>
      </w:r>
      <w:r>
        <w:rPr>
          <w:noProof/>
        </w:rPr>
        <w:instrText xml:space="preserve"> PAGEREF _Toc155355666 \h </w:instrText>
      </w:r>
      <w:r>
        <w:rPr>
          <w:noProof/>
        </w:rPr>
      </w:r>
      <w:r>
        <w:rPr>
          <w:noProof/>
        </w:rPr>
        <w:fldChar w:fldCharType="separate"/>
      </w:r>
      <w:r>
        <w:rPr>
          <w:noProof/>
        </w:rPr>
        <w:t>135</w:t>
      </w:r>
      <w:r>
        <w:rPr>
          <w:noProof/>
        </w:rPr>
        <w:fldChar w:fldCharType="end"/>
      </w:r>
    </w:p>
    <w:p w14:paraId="5D848443" w14:textId="39DEA97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11.2.5.3</w:t>
      </w:r>
      <w:r>
        <w:rPr>
          <w:rFonts w:asciiTheme="minorHAnsi" w:eastAsiaTheme="minorEastAsia" w:hAnsiTheme="minorHAnsi" w:cstheme="minorBidi"/>
          <w:noProof/>
          <w:kern w:val="2"/>
          <w:sz w:val="22"/>
          <w:szCs w:val="22"/>
          <w:lang w:eastAsia="en-GB"/>
          <w14:ligatures w14:val="standardContextual"/>
        </w:rPr>
        <w:tab/>
      </w:r>
      <w:r>
        <w:rPr>
          <w:noProof/>
        </w:rPr>
        <w:t>CM-PC5</w:t>
      </w:r>
      <w:r>
        <w:rPr>
          <w:noProof/>
        </w:rPr>
        <w:tab/>
      </w:r>
      <w:r>
        <w:rPr>
          <w:noProof/>
        </w:rPr>
        <w:fldChar w:fldCharType="begin"/>
      </w:r>
      <w:r>
        <w:rPr>
          <w:noProof/>
        </w:rPr>
        <w:instrText xml:space="preserve"> PAGEREF _Toc155355667 \h </w:instrText>
      </w:r>
      <w:r>
        <w:rPr>
          <w:noProof/>
        </w:rPr>
      </w:r>
      <w:r>
        <w:rPr>
          <w:noProof/>
        </w:rPr>
        <w:fldChar w:fldCharType="separate"/>
      </w:r>
      <w:r>
        <w:rPr>
          <w:noProof/>
        </w:rPr>
        <w:t>135</w:t>
      </w:r>
      <w:r>
        <w:rPr>
          <w:noProof/>
        </w:rPr>
        <w:fldChar w:fldCharType="end"/>
      </w:r>
    </w:p>
    <w:p w14:paraId="3FD2EC43" w14:textId="34DA4D6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11.2.5.4</w:t>
      </w:r>
      <w:r>
        <w:rPr>
          <w:rFonts w:asciiTheme="minorHAnsi" w:eastAsiaTheme="minorEastAsia" w:hAnsiTheme="minorHAnsi" w:cstheme="minorBidi"/>
          <w:noProof/>
          <w:kern w:val="2"/>
          <w:sz w:val="22"/>
          <w:szCs w:val="22"/>
          <w:lang w:eastAsia="en-GB"/>
          <w14:ligatures w14:val="standardContextual"/>
        </w:rPr>
        <w:tab/>
      </w:r>
      <w:r>
        <w:rPr>
          <w:noProof/>
        </w:rPr>
        <w:t>CM-C</w:t>
      </w:r>
      <w:r>
        <w:rPr>
          <w:noProof/>
        </w:rPr>
        <w:tab/>
      </w:r>
      <w:r>
        <w:rPr>
          <w:noProof/>
        </w:rPr>
        <w:fldChar w:fldCharType="begin"/>
      </w:r>
      <w:r>
        <w:rPr>
          <w:noProof/>
        </w:rPr>
        <w:instrText xml:space="preserve"> PAGEREF _Toc155355668 \h </w:instrText>
      </w:r>
      <w:r>
        <w:rPr>
          <w:noProof/>
        </w:rPr>
      </w:r>
      <w:r>
        <w:rPr>
          <w:noProof/>
        </w:rPr>
        <w:fldChar w:fldCharType="separate"/>
      </w:r>
      <w:r>
        <w:rPr>
          <w:noProof/>
        </w:rPr>
        <w:t>135</w:t>
      </w:r>
      <w:r>
        <w:rPr>
          <w:noProof/>
        </w:rPr>
        <w:fldChar w:fldCharType="end"/>
      </w:r>
    </w:p>
    <w:p w14:paraId="19BE9A1D" w14:textId="6D39C15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11.2.5.5</w:t>
      </w:r>
      <w:r>
        <w:rPr>
          <w:rFonts w:asciiTheme="minorHAnsi" w:eastAsiaTheme="minorEastAsia" w:hAnsiTheme="minorHAnsi" w:cstheme="minorBidi"/>
          <w:noProof/>
          <w:kern w:val="2"/>
          <w:sz w:val="22"/>
          <w:szCs w:val="22"/>
          <w:lang w:eastAsia="en-GB"/>
          <w14:ligatures w14:val="standardContextual"/>
        </w:rPr>
        <w:tab/>
      </w:r>
      <w:r>
        <w:rPr>
          <w:noProof/>
        </w:rPr>
        <w:t>CM-S</w:t>
      </w:r>
      <w:r>
        <w:rPr>
          <w:noProof/>
        </w:rPr>
        <w:tab/>
      </w:r>
      <w:r>
        <w:rPr>
          <w:noProof/>
        </w:rPr>
        <w:fldChar w:fldCharType="begin"/>
      </w:r>
      <w:r>
        <w:rPr>
          <w:noProof/>
        </w:rPr>
        <w:instrText xml:space="preserve"> PAGEREF _Toc155355669 \h </w:instrText>
      </w:r>
      <w:r>
        <w:rPr>
          <w:noProof/>
        </w:rPr>
      </w:r>
      <w:r>
        <w:rPr>
          <w:noProof/>
        </w:rPr>
        <w:fldChar w:fldCharType="separate"/>
      </w:r>
      <w:r>
        <w:rPr>
          <w:noProof/>
        </w:rPr>
        <w:t>135</w:t>
      </w:r>
      <w:r>
        <w:rPr>
          <w:noProof/>
        </w:rPr>
        <w:fldChar w:fldCharType="end"/>
      </w:r>
    </w:p>
    <w:p w14:paraId="402B00DC" w14:textId="6AB3D2C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11.2.5.6</w:t>
      </w:r>
      <w:r>
        <w:rPr>
          <w:rFonts w:asciiTheme="minorHAnsi" w:eastAsiaTheme="minorEastAsia" w:hAnsiTheme="minorHAnsi" w:cstheme="minorBidi"/>
          <w:noProof/>
          <w:kern w:val="2"/>
          <w:sz w:val="22"/>
          <w:szCs w:val="22"/>
          <w:lang w:eastAsia="en-GB"/>
          <w14:ligatures w14:val="standardContextual"/>
        </w:rPr>
        <w:tab/>
      </w:r>
      <w:r>
        <w:rPr>
          <w:noProof/>
        </w:rPr>
        <w:t>CM-E</w:t>
      </w:r>
      <w:r>
        <w:rPr>
          <w:noProof/>
        </w:rPr>
        <w:tab/>
      </w:r>
      <w:r>
        <w:rPr>
          <w:noProof/>
        </w:rPr>
        <w:fldChar w:fldCharType="begin"/>
      </w:r>
      <w:r>
        <w:rPr>
          <w:noProof/>
        </w:rPr>
        <w:instrText xml:space="preserve"> PAGEREF _Toc155355670 \h </w:instrText>
      </w:r>
      <w:r>
        <w:rPr>
          <w:noProof/>
        </w:rPr>
      </w:r>
      <w:r>
        <w:rPr>
          <w:noProof/>
        </w:rPr>
        <w:fldChar w:fldCharType="separate"/>
      </w:r>
      <w:r>
        <w:rPr>
          <w:noProof/>
        </w:rPr>
        <w:t>135</w:t>
      </w:r>
      <w:r>
        <w:rPr>
          <w:noProof/>
        </w:rPr>
        <w:fldChar w:fldCharType="end"/>
      </w:r>
    </w:p>
    <w:p w14:paraId="4CCCC5D9" w14:textId="4C36CE6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11.2.5.7</w:t>
      </w:r>
      <w:r>
        <w:rPr>
          <w:rFonts w:asciiTheme="minorHAnsi" w:eastAsiaTheme="minorEastAsia" w:hAnsiTheme="minorHAnsi" w:cstheme="minorBidi"/>
          <w:noProof/>
          <w:kern w:val="2"/>
          <w:sz w:val="22"/>
          <w:szCs w:val="22"/>
          <w:lang w:eastAsia="en-GB"/>
          <w14:ligatures w14:val="standardContextual"/>
        </w:rPr>
        <w:tab/>
      </w:r>
      <w:r>
        <w:rPr>
          <w:noProof/>
        </w:rPr>
        <w:t>Reference point CM-VAL-UDB (between the configuration management server and the VAL user database)</w:t>
      </w:r>
      <w:r>
        <w:rPr>
          <w:noProof/>
        </w:rPr>
        <w:tab/>
      </w:r>
      <w:r>
        <w:rPr>
          <w:noProof/>
        </w:rPr>
        <w:fldChar w:fldCharType="begin"/>
      </w:r>
      <w:r>
        <w:rPr>
          <w:noProof/>
        </w:rPr>
        <w:instrText xml:space="preserve"> PAGEREF _Toc155355671 \h </w:instrText>
      </w:r>
      <w:r>
        <w:rPr>
          <w:noProof/>
        </w:rPr>
      </w:r>
      <w:r>
        <w:rPr>
          <w:noProof/>
        </w:rPr>
        <w:fldChar w:fldCharType="separate"/>
      </w:r>
      <w:r>
        <w:rPr>
          <w:noProof/>
        </w:rPr>
        <w:t>135</w:t>
      </w:r>
      <w:r>
        <w:rPr>
          <w:noProof/>
        </w:rPr>
        <w:fldChar w:fldCharType="end"/>
      </w:r>
    </w:p>
    <w:p w14:paraId="66CEEC13" w14:textId="1202793F"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11.3</w:t>
      </w:r>
      <w:r>
        <w:rPr>
          <w:rFonts w:asciiTheme="minorHAnsi" w:eastAsiaTheme="minorEastAsia" w:hAnsiTheme="minorHAnsi" w:cstheme="minorBidi"/>
          <w:noProof/>
          <w:kern w:val="2"/>
          <w:sz w:val="22"/>
          <w:szCs w:val="22"/>
          <w:lang w:eastAsia="en-GB"/>
          <w14:ligatures w14:val="standardContextual"/>
        </w:rPr>
        <w:tab/>
      </w:r>
      <w:r>
        <w:rPr>
          <w:noProof/>
        </w:rPr>
        <w:t>Procedures and information flows for configuration management</w:t>
      </w:r>
      <w:r>
        <w:rPr>
          <w:noProof/>
        </w:rPr>
        <w:tab/>
      </w:r>
      <w:r>
        <w:rPr>
          <w:noProof/>
        </w:rPr>
        <w:fldChar w:fldCharType="begin"/>
      </w:r>
      <w:r>
        <w:rPr>
          <w:noProof/>
        </w:rPr>
        <w:instrText xml:space="preserve"> PAGEREF _Toc155355672 \h </w:instrText>
      </w:r>
      <w:r>
        <w:rPr>
          <w:noProof/>
        </w:rPr>
      </w:r>
      <w:r>
        <w:rPr>
          <w:noProof/>
        </w:rPr>
        <w:fldChar w:fldCharType="separate"/>
      </w:r>
      <w:r>
        <w:rPr>
          <w:noProof/>
        </w:rPr>
        <w:t>136</w:t>
      </w:r>
      <w:r>
        <w:rPr>
          <w:noProof/>
        </w:rPr>
        <w:fldChar w:fldCharType="end"/>
      </w:r>
    </w:p>
    <w:p w14:paraId="2B43715E" w14:textId="17C48764"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11.3.1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_Toc155355673 \h </w:instrText>
      </w:r>
      <w:r>
        <w:rPr>
          <w:noProof/>
        </w:rPr>
      </w:r>
      <w:r>
        <w:rPr>
          <w:noProof/>
        </w:rPr>
        <w:fldChar w:fldCharType="separate"/>
      </w:r>
      <w:r>
        <w:rPr>
          <w:noProof/>
        </w:rPr>
        <w:t>136</w:t>
      </w:r>
      <w:r>
        <w:rPr>
          <w:noProof/>
        </w:rPr>
        <w:fldChar w:fldCharType="end"/>
      </w:r>
    </w:p>
    <w:p w14:paraId="5560DC2B" w14:textId="10C6A701"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11.3.2</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_Toc155355674 \h </w:instrText>
      </w:r>
      <w:r>
        <w:rPr>
          <w:noProof/>
        </w:rPr>
      </w:r>
      <w:r>
        <w:rPr>
          <w:noProof/>
        </w:rPr>
        <w:fldChar w:fldCharType="separate"/>
      </w:r>
      <w:r>
        <w:rPr>
          <w:noProof/>
        </w:rPr>
        <w:t>136</w:t>
      </w:r>
      <w:r>
        <w:rPr>
          <w:noProof/>
        </w:rPr>
        <w:fldChar w:fldCharType="end"/>
      </w:r>
    </w:p>
    <w:p w14:paraId="7FEB4039" w14:textId="5046A182"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11.3.2.1</w:t>
      </w:r>
      <w:r>
        <w:rPr>
          <w:rFonts w:asciiTheme="minorHAnsi" w:eastAsiaTheme="minorEastAsia" w:hAnsiTheme="minorHAnsi" w:cstheme="minorBidi"/>
          <w:noProof/>
          <w:kern w:val="2"/>
          <w:sz w:val="22"/>
          <w:szCs w:val="22"/>
          <w:lang w:eastAsia="en-GB"/>
          <w14:ligatures w14:val="standardContextual"/>
        </w:rPr>
        <w:tab/>
      </w:r>
      <w:r>
        <w:rPr>
          <w:noProof/>
        </w:rPr>
        <w:t>Get VAL UE configuration request</w:t>
      </w:r>
      <w:r>
        <w:rPr>
          <w:noProof/>
        </w:rPr>
        <w:tab/>
      </w:r>
      <w:r>
        <w:rPr>
          <w:noProof/>
        </w:rPr>
        <w:fldChar w:fldCharType="begin"/>
      </w:r>
      <w:r>
        <w:rPr>
          <w:noProof/>
        </w:rPr>
        <w:instrText xml:space="preserve"> PAGEREF _Toc155355675 \h </w:instrText>
      </w:r>
      <w:r>
        <w:rPr>
          <w:noProof/>
        </w:rPr>
      </w:r>
      <w:r>
        <w:rPr>
          <w:noProof/>
        </w:rPr>
        <w:fldChar w:fldCharType="separate"/>
      </w:r>
      <w:r>
        <w:rPr>
          <w:noProof/>
        </w:rPr>
        <w:t>136</w:t>
      </w:r>
      <w:r>
        <w:rPr>
          <w:noProof/>
        </w:rPr>
        <w:fldChar w:fldCharType="end"/>
      </w:r>
    </w:p>
    <w:p w14:paraId="7F0BCC68" w14:textId="4DE7F44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11.3.2.2</w:t>
      </w:r>
      <w:r>
        <w:rPr>
          <w:rFonts w:asciiTheme="minorHAnsi" w:eastAsiaTheme="minorEastAsia" w:hAnsiTheme="minorHAnsi" w:cstheme="minorBidi"/>
          <w:noProof/>
          <w:kern w:val="2"/>
          <w:sz w:val="22"/>
          <w:szCs w:val="22"/>
          <w:lang w:eastAsia="en-GB"/>
          <w14:ligatures w14:val="standardContextual"/>
        </w:rPr>
        <w:tab/>
      </w:r>
      <w:r>
        <w:rPr>
          <w:noProof/>
        </w:rPr>
        <w:t>Get VAL UE configuration response</w:t>
      </w:r>
      <w:r>
        <w:rPr>
          <w:noProof/>
        </w:rPr>
        <w:tab/>
      </w:r>
      <w:r>
        <w:rPr>
          <w:noProof/>
        </w:rPr>
        <w:fldChar w:fldCharType="begin"/>
      </w:r>
      <w:r>
        <w:rPr>
          <w:noProof/>
        </w:rPr>
        <w:instrText xml:space="preserve"> PAGEREF _Toc155355676 \h </w:instrText>
      </w:r>
      <w:r>
        <w:rPr>
          <w:noProof/>
        </w:rPr>
      </w:r>
      <w:r>
        <w:rPr>
          <w:noProof/>
        </w:rPr>
        <w:fldChar w:fldCharType="separate"/>
      </w:r>
      <w:r>
        <w:rPr>
          <w:noProof/>
        </w:rPr>
        <w:t>136</w:t>
      </w:r>
      <w:r>
        <w:rPr>
          <w:noProof/>
        </w:rPr>
        <w:fldChar w:fldCharType="end"/>
      </w:r>
    </w:p>
    <w:p w14:paraId="02AD9BCF" w14:textId="32E6D9A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11.3.2.3</w:t>
      </w:r>
      <w:r>
        <w:rPr>
          <w:rFonts w:asciiTheme="minorHAnsi" w:eastAsiaTheme="minorEastAsia" w:hAnsiTheme="minorHAnsi" w:cstheme="minorBidi"/>
          <w:noProof/>
          <w:kern w:val="2"/>
          <w:sz w:val="22"/>
          <w:szCs w:val="22"/>
          <w:lang w:eastAsia="en-GB"/>
          <w14:ligatures w14:val="standardContextual"/>
        </w:rPr>
        <w:tab/>
      </w:r>
      <w:r>
        <w:rPr>
          <w:noProof/>
          <w:lang w:eastAsia="zh-CN"/>
        </w:rPr>
        <w:t>Get VAL user profile request</w:t>
      </w:r>
      <w:r>
        <w:rPr>
          <w:noProof/>
        </w:rPr>
        <w:tab/>
      </w:r>
      <w:r>
        <w:rPr>
          <w:noProof/>
        </w:rPr>
        <w:fldChar w:fldCharType="begin"/>
      </w:r>
      <w:r>
        <w:rPr>
          <w:noProof/>
        </w:rPr>
        <w:instrText xml:space="preserve"> PAGEREF _Toc155355677 \h </w:instrText>
      </w:r>
      <w:r>
        <w:rPr>
          <w:noProof/>
        </w:rPr>
      </w:r>
      <w:r>
        <w:rPr>
          <w:noProof/>
        </w:rPr>
        <w:fldChar w:fldCharType="separate"/>
      </w:r>
      <w:r>
        <w:rPr>
          <w:noProof/>
        </w:rPr>
        <w:t>136</w:t>
      </w:r>
      <w:r>
        <w:rPr>
          <w:noProof/>
        </w:rPr>
        <w:fldChar w:fldCharType="end"/>
      </w:r>
    </w:p>
    <w:p w14:paraId="593F0893" w14:textId="1210590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11.3.2.4</w:t>
      </w:r>
      <w:r>
        <w:rPr>
          <w:rFonts w:asciiTheme="minorHAnsi" w:eastAsiaTheme="minorEastAsia" w:hAnsiTheme="minorHAnsi" w:cstheme="minorBidi"/>
          <w:noProof/>
          <w:kern w:val="2"/>
          <w:sz w:val="22"/>
          <w:szCs w:val="22"/>
          <w:lang w:eastAsia="en-GB"/>
          <w14:ligatures w14:val="standardContextual"/>
        </w:rPr>
        <w:tab/>
      </w:r>
      <w:r>
        <w:rPr>
          <w:noProof/>
          <w:lang w:eastAsia="zh-CN"/>
        </w:rPr>
        <w:t>Get VAL user profile response</w:t>
      </w:r>
      <w:r>
        <w:rPr>
          <w:noProof/>
        </w:rPr>
        <w:tab/>
      </w:r>
      <w:r>
        <w:rPr>
          <w:noProof/>
        </w:rPr>
        <w:fldChar w:fldCharType="begin"/>
      </w:r>
      <w:r>
        <w:rPr>
          <w:noProof/>
        </w:rPr>
        <w:instrText xml:space="preserve"> PAGEREF _Toc155355678 \h </w:instrText>
      </w:r>
      <w:r>
        <w:rPr>
          <w:noProof/>
        </w:rPr>
      </w:r>
      <w:r>
        <w:rPr>
          <w:noProof/>
        </w:rPr>
        <w:fldChar w:fldCharType="separate"/>
      </w:r>
      <w:r>
        <w:rPr>
          <w:noProof/>
        </w:rPr>
        <w:t>137</w:t>
      </w:r>
      <w:r>
        <w:rPr>
          <w:noProof/>
        </w:rPr>
        <w:fldChar w:fldCharType="end"/>
      </w:r>
    </w:p>
    <w:p w14:paraId="6238C7F8" w14:textId="2B970D0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11.3.2.5</w:t>
      </w:r>
      <w:r>
        <w:rPr>
          <w:rFonts w:asciiTheme="minorHAnsi" w:eastAsiaTheme="minorEastAsia" w:hAnsiTheme="minorHAnsi" w:cstheme="minorBidi"/>
          <w:noProof/>
          <w:kern w:val="2"/>
          <w:sz w:val="22"/>
          <w:szCs w:val="22"/>
          <w:lang w:eastAsia="en-GB"/>
          <w14:ligatures w14:val="standardContextual"/>
        </w:rPr>
        <w:tab/>
      </w:r>
      <w:r>
        <w:rPr>
          <w:noProof/>
          <w:lang w:eastAsia="zh-CN"/>
        </w:rPr>
        <w:t>Notification for VAL user profile data update</w:t>
      </w:r>
      <w:r>
        <w:rPr>
          <w:noProof/>
        </w:rPr>
        <w:tab/>
      </w:r>
      <w:r>
        <w:rPr>
          <w:noProof/>
        </w:rPr>
        <w:fldChar w:fldCharType="begin"/>
      </w:r>
      <w:r>
        <w:rPr>
          <w:noProof/>
        </w:rPr>
        <w:instrText xml:space="preserve"> PAGEREF _Toc155355679 \h </w:instrText>
      </w:r>
      <w:r>
        <w:rPr>
          <w:noProof/>
        </w:rPr>
      </w:r>
      <w:r>
        <w:rPr>
          <w:noProof/>
        </w:rPr>
        <w:fldChar w:fldCharType="separate"/>
      </w:r>
      <w:r>
        <w:rPr>
          <w:noProof/>
        </w:rPr>
        <w:t>137</w:t>
      </w:r>
      <w:r>
        <w:rPr>
          <w:noProof/>
        </w:rPr>
        <w:fldChar w:fldCharType="end"/>
      </w:r>
    </w:p>
    <w:p w14:paraId="375C5A66" w14:textId="72C9451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11.3.2.6</w:t>
      </w:r>
      <w:r>
        <w:rPr>
          <w:rFonts w:asciiTheme="minorHAnsi" w:eastAsiaTheme="minorEastAsia" w:hAnsiTheme="minorHAnsi" w:cstheme="minorBidi"/>
          <w:noProof/>
          <w:kern w:val="2"/>
          <w:sz w:val="22"/>
          <w:szCs w:val="22"/>
          <w:lang w:eastAsia="en-GB"/>
          <w14:ligatures w14:val="standardContextual"/>
        </w:rPr>
        <w:tab/>
      </w:r>
      <w:r>
        <w:rPr>
          <w:noProof/>
          <w:lang w:eastAsia="zh-CN"/>
        </w:rPr>
        <w:t>Get updated VAL user profile data request</w:t>
      </w:r>
      <w:r>
        <w:rPr>
          <w:noProof/>
        </w:rPr>
        <w:tab/>
      </w:r>
      <w:r>
        <w:rPr>
          <w:noProof/>
        </w:rPr>
        <w:fldChar w:fldCharType="begin"/>
      </w:r>
      <w:r>
        <w:rPr>
          <w:noProof/>
        </w:rPr>
        <w:instrText xml:space="preserve"> PAGEREF _Toc155355680 \h </w:instrText>
      </w:r>
      <w:r>
        <w:rPr>
          <w:noProof/>
        </w:rPr>
      </w:r>
      <w:r>
        <w:rPr>
          <w:noProof/>
        </w:rPr>
        <w:fldChar w:fldCharType="separate"/>
      </w:r>
      <w:r>
        <w:rPr>
          <w:noProof/>
        </w:rPr>
        <w:t>137</w:t>
      </w:r>
      <w:r>
        <w:rPr>
          <w:noProof/>
        </w:rPr>
        <w:fldChar w:fldCharType="end"/>
      </w:r>
    </w:p>
    <w:p w14:paraId="6D04C4B5" w14:textId="46D04B3D"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11.3.2.7</w:t>
      </w:r>
      <w:r>
        <w:rPr>
          <w:rFonts w:asciiTheme="minorHAnsi" w:eastAsiaTheme="minorEastAsia" w:hAnsiTheme="minorHAnsi" w:cstheme="minorBidi"/>
          <w:noProof/>
          <w:kern w:val="2"/>
          <w:sz w:val="22"/>
          <w:szCs w:val="22"/>
          <w:lang w:eastAsia="en-GB"/>
          <w14:ligatures w14:val="standardContextual"/>
        </w:rPr>
        <w:tab/>
      </w:r>
      <w:r>
        <w:rPr>
          <w:noProof/>
          <w:lang w:eastAsia="zh-CN"/>
        </w:rPr>
        <w:t>Get updated VAL user profile data response</w:t>
      </w:r>
      <w:r>
        <w:rPr>
          <w:noProof/>
        </w:rPr>
        <w:tab/>
      </w:r>
      <w:r>
        <w:rPr>
          <w:noProof/>
        </w:rPr>
        <w:fldChar w:fldCharType="begin"/>
      </w:r>
      <w:r>
        <w:rPr>
          <w:noProof/>
        </w:rPr>
        <w:instrText xml:space="preserve"> PAGEREF _Toc155355681 \h </w:instrText>
      </w:r>
      <w:r>
        <w:rPr>
          <w:noProof/>
        </w:rPr>
      </w:r>
      <w:r>
        <w:rPr>
          <w:noProof/>
        </w:rPr>
        <w:fldChar w:fldCharType="separate"/>
      </w:r>
      <w:r>
        <w:rPr>
          <w:noProof/>
        </w:rPr>
        <w:t>137</w:t>
      </w:r>
      <w:r>
        <w:rPr>
          <w:noProof/>
        </w:rPr>
        <w:fldChar w:fldCharType="end"/>
      </w:r>
    </w:p>
    <w:p w14:paraId="6AFB42CC" w14:textId="69BB9E1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11.3.2.8</w:t>
      </w:r>
      <w:r>
        <w:rPr>
          <w:rFonts w:asciiTheme="minorHAnsi" w:eastAsiaTheme="minorEastAsia" w:hAnsiTheme="minorHAnsi" w:cstheme="minorBidi"/>
          <w:noProof/>
          <w:kern w:val="2"/>
          <w:sz w:val="22"/>
          <w:szCs w:val="22"/>
          <w:lang w:eastAsia="en-GB"/>
          <w14:ligatures w14:val="standardContextual"/>
        </w:rPr>
        <w:tab/>
      </w:r>
      <w:r>
        <w:rPr>
          <w:noProof/>
        </w:rPr>
        <w:t>Update VAL user profile data request</w:t>
      </w:r>
      <w:r>
        <w:rPr>
          <w:noProof/>
        </w:rPr>
        <w:tab/>
      </w:r>
      <w:r>
        <w:rPr>
          <w:noProof/>
        </w:rPr>
        <w:fldChar w:fldCharType="begin"/>
      </w:r>
      <w:r>
        <w:rPr>
          <w:noProof/>
        </w:rPr>
        <w:instrText xml:space="preserve"> PAGEREF _Toc155355682 \h </w:instrText>
      </w:r>
      <w:r>
        <w:rPr>
          <w:noProof/>
        </w:rPr>
      </w:r>
      <w:r>
        <w:rPr>
          <w:noProof/>
        </w:rPr>
        <w:fldChar w:fldCharType="separate"/>
      </w:r>
      <w:r>
        <w:rPr>
          <w:noProof/>
        </w:rPr>
        <w:t>137</w:t>
      </w:r>
      <w:r>
        <w:rPr>
          <w:noProof/>
        </w:rPr>
        <w:fldChar w:fldCharType="end"/>
      </w:r>
    </w:p>
    <w:p w14:paraId="443E6D71" w14:textId="48BAE83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11.3.2.9</w:t>
      </w:r>
      <w:r>
        <w:rPr>
          <w:rFonts w:asciiTheme="minorHAnsi" w:eastAsiaTheme="minorEastAsia" w:hAnsiTheme="minorHAnsi" w:cstheme="minorBidi"/>
          <w:noProof/>
          <w:kern w:val="2"/>
          <w:sz w:val="22"/>
          <w:szCs w:val="22"/>
          <w:lang w:eastAsia="en-GB"/>
          <w14:ligatures w14:val="standardContextual"/>
        </w:rPr>
        <w:tab/>
      </w:r>
      <w:r>
        <w:rPr>
          <w:noProof/>
        </w:rPr>
        <w:t>Update VAL user profile data response</w:t>
      </w:r>
      <w:r>
        <w:rPr>
          <w:noProof/>
        </w:rPr>
        <w:tab/>
      </w:r>
      <w:r>
        <w:rPr>
          <w:noProof/>
        </w:rPr>
        <w:fldChar w:fldCharType="begin"/>
      </w:r>
      <w:r>
        <w:rPr>
          <w:noProof/>
        </w:rPr>
        <w:instrText xml:space="preserve"> PAGEREF _Toc155355683 \h </w:instrText>
      </w:r>
      <w:r>
        <w:rPr>
          <w:noProof/>
        </w:rPr>
      </w:r>
      <w:r>
        <w:rPr>
          <w:noProof/>
        </w:rPr>
        <w:fldChar w:fldCharType="separate"/>
      </w:r>
      <w:r>
        <w:rPr>
          <w:noProof/>
        </w:rPr>
        <w:t>138</w:t>
      </w:r>
      <w:r>
        <w:rPr>
          <w:noProof/>
        </w:rPr>
        <w:fldChar w:fldCharType="end"/>
      </w:r>
    </w:p>
    <w:p w14:paraId="29F96018" w14:textId="5BB255D4"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11.3</w:t>
      </w:r>
      <w:r>
        <w:rPr>
          <w:noProof/>
        </w:rPr>
        <w:t>.2.10</w:t>
      </w:r>
      <w:r>
        <w:rPr>
          <w:rFonts w:asciiTheme="minorHAnsi" w:eastAsiaTheme="minorEastAsia" w:hAnsiTheme="minorHAnsi" w:cstheme="minorBidi"/>
          <w:noProof/>
          <w:kern w:val="2"/>
          <w:sz w:val="22"/>
          <w:szCs w:val="22"/>
          <w:lang w:eastAsia="en-GB"/>
          <w14:ligatures w14:val="standardContextual"/>
        </w:rPr>
        <w:tab/>
      </w:r>
      <w:r>
        <w:rPr>
          <w:noProof/>
        </w:rPr>
        <w:t>Updated user profile subscription request</w:t>
      </w:r>
      <w:r>
        <w:rPr>
          <w:noProof/>
        </w:rPr>
        <w:tab/>
      </w:r>
      <w:r>
        <w:rPr>
          <w:noProof/>
        </w:rPr>
        <w:fldChar w:fldCharType="begin"/>
      </w:r>
      <w:r>
        <w:rPr>
          <w:noProof/>
        </w:rPr>
        <w:instrText xml:space="preserve"> PAGEREF _Toc155355684 \h </w:instrText>
      </w:r>
      <w:r>
        <w:rPr>
          <w:noProof/>
        </w:rPr>
      </w:r>
      <w:r>
        <w:rPr>
          <w:noProof/>
        </w:rPr>
        <w:fldChar w:fldCharType="separate"/>
      </w:r>
      <w:r>
        <w:rPr>
          <w:noProof/>
        </w:rPr>
        <w:t>138</w:t>
      </w:r>
      <w:r>
        <w:rPr>
          <w:noProof/>
        </w:rPr>
        <w:fldChar w:fldCharType="end"/>
      </w:r>
    </w:p>
    <w:p w14:paraId="5EE83C9A" w14:textId="154E81B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11.3</w:t>
      </w:r>
      <w:r>
        <w:rPr>
          <w:noProof/>
        </w:rPr>
        <w:t>.2.11</w:t>
      </w:r>
      <w:r>
        <w:rPr>
          <w:rFonts w:asciiTheme="minorHAnsi" w:eastAsiaTheme="minorEastAsia" w:hAnsiTheme="minorHAnsi" w:cstheme="minorBidi"/>
          <w:noProof/>
          <w:kern w:val="2"/>
          <w:sz w:val="22"/>
          <w:szCs w:val="22"/>
          <w:lang w:eastAsia="en-GB"/>
          <w14:ligatures w14:val="standardContextual"/>
        </w:rPr>
        <w:tab/>
      </w:r>
      <w:r>
        <w:rPr>
          <w:noProof/>
        </w:rPr>
        <w:t>Updated user profile subscription response</w:t>
      </w:r>
      <w:r>
        <w:rPr>
          <w:noProof/>
        </w:rPr>
        <w:tab/>
      </w:r>
      <w:r>
        <w:rPr>
          <w:noProof/>
        </w:rPr>
        <w:fldChar w:fldCharType="begin"/>
      </w:r>
      <w:r>
        <w:rPr>
          <w:noProof/>
        </w:rPr>
        <w:instrText xml:space="preserve"> PAGEREF _Toc155355685 \h </w:instrText>
      </w:r>
      <w:r>
        <w:rPr>
          <w:noProof/>
        </w:rPr>
      </w:r>
      <w:r>
        <w:rPr>
          <w:noProof/>
        </w:rPr>
        <w:fldChar w:fldCharType="separate"/>
      </w:r>
      <w:r>
        <w:rPr>
          <w:noProof/>
        </w:rPr>
        <w:t>138</w:t>
      </w:r>
      <w:r>
        <w:rPr>
          <w:noProof/>
        </w:rPr>
        <w:fldChar w:fldCharType="end"/>
      </w:r>
    </w:p>
    <w:p w14:paraId="0E69CF84" w14:textId="429F23A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w:t>
      </w:r>
      <w:r>
        <w:rPr>
          <w:noProof/>
          <w:lang w:eastAsia="zh-CN"/>
        </w:rPr>
        <w:t>3</w:t>
      </w:r>
      <w:r>
        <w:rPr>
          <w:noProof/>
        </w:rPr>
        <w:t>.2.</w:t>
      </w:r>
      <w:r>
        <w:rPr>
          <w:noProof/>
          <w:lang w:eastAsia="zh-CN"/>
        </w:rPr>
        <w:t>12</w:t>
      </w:r>
      <w:r>
        <w:rPr>
          <w:rFonts w:asciiTheme="minorHAnsi" w:eastAsiaTheme="minorEastAsia" w:hAnsiTheme="minorHAnsi" w:cstheme="minorBidi"/>
          <w:noProof/>
          <w:kern w:val="2"/>
          <w:sz w:val="22"/>
          <w:szCs w:val="22"/>
          <w:lang w:eastAsia="en-GB"/>
          <w14:ligatures w14:val="standardContextual"/>
        </w:rPr>
        <w:tab/>
      </w:r>
      <w:r>
        <w:rPr>
          <w:noProof/>
        </w:rPr>
        <w:t>Updated user profile notification</w:t>
      </w:r>
      <w:r>
        <w:rPr>
          <w:noProof/>
        </w:rPr>
        <w:tab/>
      </w:r>
      <w:r>
        <w:rPr>
          <w:noProof/>
        </w:rPr>
        <w:fldChar w:fldCharType="begin"/>
      </w:r>
      <w:r>
        <w:rPr>
          <w:noProof/>
        </w:rPr>
        <w:instrText xml:space="preserve"> PAGEREF _Toc155355686 \h </w:instrText>
      </w:r>
      <w:r>
        <w:rPr>
          <w:noProof/>
        </w:rPr>
      </w:r>
      <w:r>
        <w:rPr>
          <w:noProof/>
        </w:rPr>
        <w:fldChar w:fldCharType="separate"/>
      </w:r>
      <w:r>
        <w:rPr>
          <w:noProof/>
        </w:rPr>
        <w:t>138</w:t>
      </w:r>
      <w:r>
        <w:rPr>
          <w:noProof/>
        </w:rPr>
        <w:fldChar w:fldCharType="end"/>
      </w:r>
    </w:p>
    <w:p w14:paraId="0C4AC031" w14:textId="29684E1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11.3.2.13</w:t>
      </w:r>
      <w:r>
        <w:rPr>
          <w:rFonts w:asciiTheme="minorHAnsi" w:eastAsiaTheme="minorEastAsia" w:hAnsiTheme="minorHAnsi" w:cstheme="minorBidi"/>
          <w:noProof/>
          <w:kern w:val="2"/>
          <w:sz w:val="22"/>
          <w:szCs w:val="22"/>
          <w:lang w:eastAsia="en-GB"/>
          <w14:ligatures w14:val="standardContextual"/>
        </w:rPr>
        <w:tab/>
      </w:r>
      <w:r>
        <w:rPr>
          <w:noProof/>
          <w:lang w:eastAsia="zh-CN"/>
        </w:rPr>
        <w:t>Get VAL service request</w:t>
      </w:r>
      <w:r>
        <w:rPr>
          <w:noProof/>
        </w:rPr>
        <w:tab/>
      </w:r>
      <w:r>
        <w:rPr>
          <w:noProof/>
        </w:rPr>
        <w:fldChar w:fldCharType="begin"/>
      </w:r>
      <w:r>
        <w:rPr>
          <w:noProof/>
        </w:rPr>
        <w:instrText xml:space="preserve"> PAGEREF _Toc155355687 \h </w:instrText>
      </w:r>
      <w:r>
        <w:rPr>
          <w:noProof/>
        </w:rPr>
      </w:r>
      <w:r>
        <w:rPr>
          <w:noProof/>
        </w:rPr>
        <w:fldChar w:fldCharType="separate"/>
      </w:r>
      <w:r>
        <w:rPr>
          <w:noProof/>
        </w:rPr>
        <w:t>139</w:t>
      </w:r>
      <w:r>
        <w:rPr>
          <w:noProof/>
        </w:rPr>
        <w:fldChar w:fldCharType="end"/>
      </w:r>
    </w:p>
    <w:p w14:paraId="2ABBC4FC" w14:textId="5E2014D4"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11.3.2.14</w:t>
      </w:r>
      <w:r>
        <w:rPr>
          <w:rFonts w:asciiTheme="minorHAnsi" w:eastAsiaTheme="minorEastAsia" w:hAnsiTheme="minorHAnsi" w:cstheme="minorBidi"/>
          <w:noProof/>
          <w:kern w:val="2"/>
          <w:sz w:val="22"/>
          <w:szCs w:val="22"/>
          <w:lang w:eastAsia="en-GB"/>
          <w14:ligatures w14:val="standardContextual"/>
        </w:rPr>
        <w:tab/>
      </w:r>
      <w:r>
        <w:rPr>
          <w:noProof/>
          <w:lang w:eastAsia="zh-CN"/>
        </w:rPr>
        <w:t>Get VAL service response</w:t>
      </w:r>
      <w:r>
        <w:rPr>
          <w:noProof/>
        </w:rPr>
        <w:tab/>
      </w:r>
      <w:r>
        <w:rPr>
          <w:noProof/>
        </w:rPr>
        <w:fldChar w:fldCharType="begin"/>
      </w:r>
      <w:r>
        <w:rPr>
          <w:noProof/>
        </w:rPr>
        <w:instrText xml:space="preserve"> PAGEREF _Toc155355688 \h </w:instrText>
      </w:r>
      <w:r>
        <w:rPr>
          <w:noProof/>
        </w:rPr>
      </w:r>
      <w:r>
        <w:rPr>
          <w:noProof/>
        </w:rPr>
        <w:fldChar w:fldCharType="separate"/>
      </w:r>
      <w:r>
        <w:rPr>
          <w:noProof/>
        </w:rPr>
        <w:t>139</w:t>
      </w:r>
      <w:r>
        <w:rPr>
          <w:noProof/>
        </w:rPr>
        <w:fldChar w:fldCharType="end"/>
      </w:r>
    </w:p>
    <w:p w14:paraId="0080BF55" w14:textId="53A4244B"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11.</w:t>
      </w:r>
      <w:r>
        <w:rPr>
          <w:noProof/>
          <w:lang w:eastAsia="zh-CN"/>
        </w:rPr>
        <w:t>3.3</w:t>
      </w:r>
      <w:r>
        <w:rPr>
          <w:rFonts w:asciiTheme="minorHAnsi" w:eastAsiaTheme="minorEastAsia" w:hAnsiTheme="minorHAnsi" w:cstheme="minorBidi"/>
          <w:noProof/>
          <w:kern w:val="2"/>
          <w:sz w:val="22"/>
          <w:szCs w:val="22"/>
          <w:lang w:eastAsia="en-GB"/>
          <w14:ligatures w14:val="standardContextual"/>
        </w:rPr>
        <w:tab/>
      </w:r>
      <w:r>
        <w:rPr>
          <w:noProof/>
          <w:lang w:eastAsia="zh-CN"/>
        </w:rPr>
        <w:t>VAL UE</w:t>
      </w:r>
      <w:r>
        <w:rPr>
          <w:noProof/>
        </w:rPr>
        <w:t xml:space="preserve"> configuration data</w:t>
      </w:r>
      <w:r>
        <w:rPr>
          <w:noProof/>
        </w:rPr>
        <w:tab/>
      </w:r>
      <w:r>
        <w:rPr>
          <w:noProof/>
        </w:rPr>
        <w:fldChar w:fldCharType="begin"/>
      </w:r>
      <w:r>
        <w:rPr>
          <w:noProof/>
        </w:rPr>
        <w:instrText xml:space="preserve"> PAGEREF _Toc155355689 \h </w:instrText>
      </w:r>
      <w:r>
        <w:rPr>
          <w:noProof/>
        </w:rPr>
      </w:r>
      <w:r>
        <w:rPr>
          <w:noProof/>
        </w:rPr>
        <w:fldChar w:fldCharType="separate"/>
      </w:r>
      <w:r>
        <w:rPr>
          <w:noProof/>
        </w:rPr>
        <w:t>139</w:t>
      </w:r>
      <w:r>
        <w:rPr>
          <w:noProof/>
        </w:rPr>
        <w:fldChar w:fldCharType="end"/>
      </w:r>
    </w:p>
    <w:p w14:paraId="6638D3CD" w14:textId="79277670"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11.3.3.1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_Toc155355690 \h </w:instrText>
      </w:r>
      <w:r>
        <w:rPr>
          <w:noProof/>
        </w:rPr>
      </w:r>
      <w:r>
        <w:rPr>
          <w:noProof/>
        </w:rPr>
        <w:fldChar w:fldCharType="separate"/>
      </w:r>
      <w:r>
        <w:rPr>
          <w:noProof/>
        </w:rPr>
        <w:t>139</w:t>
      </w:r>
      <w:r>
        <w:rPr>
          <w:noProof/>
        </w:rPr>
        <w:fldChar w:fldCharType="end"/>
      </w:r>
    </w:p>
    <w:p w14:paraId="2D225AF5" w14:textId="1CE7A94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w:t>
      </w:r>
      <w:r>
        <w:rPr>
          <w:noProof/>
          <w:lang w:eastAsia="zh-CN"/>
        </w:rPr>
        <w:t>3</w:t>
      </w:r>
      <w:r>
        <w:rPr>
          <w:noProof/>
        </w:rPr>
        <w:t>.3.2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_Toc155355691 \h </w:instrText>
      </w:r>
      <w:r>
        <w:rPr>
          <w:noProof/>
        </w:rPr>
      </w:r>
      <w:r>
        <w:rPr>
          <w:noProof/>
        </w:rPr>
        <w:fldChar w:fldCharType="separate"/>
      </w:r>
      <w:r>
        <w:rPr>
          <w:noProof/>
        </w:rPr>
        <w:t>139</w:t>
      </w:r>
      <w:r>
        <w:rPr>
          <w:noProof/>
        </w:rPr>
        <w:fldChar w:fldCharType="end"/>
      </w:r>
    </w:p>
    <w:p w14:paraId="1A083522" w14:textId="47EC481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w:t>
      </w:r>
      <w:r>
        <w:rPr>
          <w:noProof/>
          <w:lang w:eastAsia="zh-CN"/>
        </w:rPr>
        <w:t>3</w:t>
      </w:r>
      <w:r>
        <w:rPr>
          <w:noProof/>
        </w:rPr>
        <w:t>.3.3</w:t>
      </w:r>
      <w:r>
        <w:rPr>
          <w:rFonts w:asciiTheme="minorHAnsi" w:eastAsiaTheme="minorEastAsia" w:hAnsiTheme="minorHAnsi" w:cstheme="minorBidi"/>
          <w:noProof/>
          <w:kern w:val="2"/>
          <w:sz w:val="22"/>
          <w:szCs w:val="22"/>
          <w:lang w:eastAsia="en-GB"/>
          <w14:ligatures w14:val="standardContextual"/>
        </w:rPr>
        <w:tab/>
      </w:r>
      <w:r>
        <w:rPr>
          <w:noProof/>
        </w:rPr>
        <w:t>Structure of VAL UE configuration data</w:t>
      </w:r>
      <w:r>
        <w:rPr>
          <w:noProof/>
        </w:rPr>
        <w:tab/>
      </w:r>
      <w:r>
        <w:rPr>
          <w:noProof/>
        </w:rPr>
        <w:fldChar w:fldCharType="begin"/>
      </w:r>
      <w:r>
        <w:rPr>
          <w:noProof/>
        </w:rPr>
        <w:instrText xml:space="preserve"> PAGEREF _Toc155355692 \h </w:instrText>
      </w:r>
      <w:r>
        <w:rPr>
          <w:noProof/>
        </w:rPr>
      </w:r>
      <w:r>
        <w:rPr>
          <w:noProof/>
        </w:rPr>
        <w:fldChar w:fldCharType="separate"/>
      </w:r>
      <w:r>
        <w:rPr>
          <w:noProof/>
        </w:rPr>
        <w:t>140</w:t>
      </w:r>
      <w:r>
        <w:rPr>
          <w:noProof/>
        </w:rPr>
        <w:fldChar w:fldCharType="end"/>
      </w:r>
    </w:p>
    <w:p w14:paraId="47EB21CF" w14:textId="09A2CCD9"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11.</w:t>
      </w:r>
      <w:r>
        <w:rPr>
          <w:noProof/>
          <w:lang w:eastAsia="zh-CN"/>
        </w:rPr>
        <w:t>3.4</w:t>
      </w:r>
      <w:r>
        <w:rPr>
          <w:rFonts w:asciiTheme="minorHAnsi" w:eastAsiaTheme="minorEastAsia" w:hAnsiTheme="minorHAnsi" w:cstheme="minorBidi"/>
          <w:noProof/>
          <w:kern w:val="2"/>
          <w:sz w:val="22"/>
          <w:szCs w:val="22"/>
          <w:lang w:eastAsia="en-GB"/>
          <w14:ligatures w14:val="standardContextual"/>
        </w:rPr>
        <w:tab/>
      </w:r>
      <w:r>
        <w:rPr>
          <w:noProof/>
        </w:rPr>
        <w:t>VAL user profile data</w:t>
      </w:r>
      <w:r>
        <w:rPr>
          <w:noProof/>
        </w:rPr>
        <w:tab/>
      </w:r>
      <w:r>
        <w:rPr>
          <w:noProof/>
        </w:rPr>
        <w:fldChar w:fldCharType="begin"/>
      </w:r>
      <w:r>
        <w:rPr>
          <w:noProof/>
        </w:rPr>
        <w:instrText xml:space="preserve"> PAGEREF _Toc155355693 \h </w:instrText>
      </w:r>
      <w:r>
        <w:rPr>
          <w:noProof/>
        </w:rPr>
      </w:r>
      <w:r>
        <w:rPr>
          <w:noProof/>
        </w:rPr>
        <w:fldChar w:fldCharType="separate"/>
      </w:r>
      <w:r>
        <w:rPr>
          <w:noProof/>
        </w:rPr>
        <w:t>140</w:t>
      </w:r>
      <w:r>
        <w:rPr>
          <w:noProof/>
        </w:rPr>
        <w:fldChar w:fldCharType="end"/>
      </w:r>
    </w:p>
    <w:p w14:paraId="227CCE7A" w14:textId="6198BE2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11.3.4.1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_Toc155355694 \h </w:instrText>
      </w:r>
      <w:r>
        <w:rPr>
          <w:noProof/>
        </w:rPr>
      </w:r>
      <w:r>
        <w:rPr>
          <w:noProof/>
        </w:rPr>
        <w:fldChar w:fldCharType="separate"/>
      </w:r>
      <w:r>
        <w:rPr>
          <w:noProof/>
        </w:rPr>
        <w:t>140</w:t>
      </w:r>
      <w:r>
        <w:rPr>
          <w:noProof/>
        </w:rPr>
        <w:fldChar w:fldCharType="end"/>
      </w:r>
    </w:p>
    <w:p w14:paraId="2909F4B7" w14:textId="162DC09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11.3.4.2</w:t>
      </w:r>
      <w:r>
        <w:rPr>
          <w:rFonts w:asciiTheme="minorHAnsi" w:eastAsiaTheme="minorEastAsia" w:hAnsiTheme="minorHAnsi" w:cstheme="minorBidi"/>
          <w:noProof/>
          <w:kern w:val="2"/>
          <w:sz w:val="22"/>
          <w:szCs w:val="22"/>
          <w:lang w:eastAsia="en-GB"/>
          <w14:ligatures w14:val="standardContextual"/>
        </w:rPr>
        <w:tab/>
      </w:r>
      <w:r>
        <w:rPr>
          <w:noProof/>
        </w:rPr>
        <w:t xml:space="preserve">Obtaining the </w:t>
      </w:r>
      <w:r>
        <w:rPr>
          <w:noProof/>
          <w:lang w:eastAsia="zh-CN"/>
        </w:rPr>
        <w:t>VAL user</w:t>
      </w:r>
      <w:r>
        <w:rPr>
          <w:noProof/>
        </w:rPr>
        <w:t xml:space="preserve"> profile</w:t>
      </w:r>
      <w:r>
        <w:rPr>
          <w:noProof/>
          <w:lang w:eastAsia="zh-CN"/>
        </w:rPr>
        <w:t>(s) from the network</w:t>
      </w:r>
      <w:r>
        <w:rPr>
          <w:noProof/>
        </w:rPr>
        <w:tab/>
      </w:r>
      <w:r>
        <w:rPr>
          <w:noProof/>
        </w:rPr>
        <w:fldChar w:fldCharType="begin"/>
      </w:r>
      <w:r>
        <w:rPr>
          <w:noProof/>
        </w:rPr>
        <w:instrText xml:space="preserve"> PAGEREF _Toc155355695 \h </w:instrText>
      </w:r>
      <w:r>
        <w:rPr>
          <w:noProof/>
        </w:rPr>
      </w:r>
      <w:r>
        <w:rPr>
          <w:noProof/>
        </w:rPr>
        <w:fldChar w:fldCharType="separate"/>
      </w:r>
      <w:r>
        <w:rPr>
          <w:noProof/>
        </w:rPr>
        <w:t>140</w:t>
      </w:r>
      <w:r>
        <w:rPr>
          <w:noProof/>
        </w:rPr>
        <w:fldChar w:fldCharType="end"/>
      </w:r>
    </w:p>
    <w:p w14:paraId="7DFDD483" w14:textId="4A6DE8C0"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11.3.4.2</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Obtaining the VAL user profile(s) in primary VAL system</w:t>
      </w:r>
      <w:r>
        <w:rPr>
          <w:noProof/>
        </w:rPr>
        <w:tab/>
      </w:r>
      <w:r>
        <w:rPr>
          <w:noProof/>
        </w:rPr>
        <w:fldChar w:fldCharType="begin"/>
      </w:r>
      <w:r>
        <w:rPr>
          <w:noProof/>
        </w:rPr>
        <w:instrText xml:space="preserve"> PAGEREF _Toc155355696 \h </w:instrText>
      </w:r>
      <w:r>
        <w:rPr>
          <w:noProof/>
        </w:rPr>
      </w:r>
      <w:r>
        <w:rPr>
          <w:noProof/>
        </w:rPr>
        <w:fldChar w:fldCharType="separate"/>
      </w:r>
      <w:r>
        <w:rPr>
          <w:noProof/>
        </w:rPr>
        <w:t>140</w:t>
      </w:r>
      <w:r>
        <w:rPr>
          <w:noProof/>
        </w:rPr>
        <w:fldChar w:fldCharType="end"/>
      </w:r>
    </w:p>
    <w:p w14:paraId="0DCEA319" w14:textId="529F5C4F"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11.3.4.2.2</w:t>
      </w:r>
      <w:r>
        <w:rPr>
          <w:rFonts w:asciiTheme="minorHAnsi" w:eastAsiaTheme="minorEastAsia" w:hAnsiTheme="minorHAnsi" w:cstheme="minorBidi"/>
          <w:noProof/>
          <w:kern w:val="2"/>
          <w:sz w:val="22"/>
          <w:szCs w:val="22"/>
          <w:lang w:eastAsia="en-GB"/>
          <w14:ligatures w14:val="standardContextual"/>
        </w:rPr>
        <w:tab/>
      </w:r>
      <w:r>
        <w:rPr>
          <w:noProof/>
        </w:rPr>
        <w:t>VAL user receiving VAL service from a partner VAL system</w:t>
      </w:r>
      <w:r>
        <w:rPr>
          <w:noProof/>
        </w:rPr>
        <w:tab/>
      </w:r>
      <w:r>
        <w:rPr>
          <w:noProof/>
        </w:rPr>
        <w:fldChar w:fldCharType="begin"/>
      </w:r>
      <w:r>
        <w:rPr>
          <w:noProof/>
        </w:rPr>
        <w:instrText xml:space="preserve"> PAGEREF _Toc155355697 \h </w:instrText>
      </w:r>
      <w:r>
        <w:rPr>
          <w:noProof/>
        </w:rPr>
      </w:r>
      <w:r>
        <w:rPr>
          <w:noProof/>
        </w:rPr>
        <w:fldChar w:fldCharType="separate"/>
      </w:r>
      <w:r>
        <w:rPr>
          <w:noProof/>
        </w:rPr>
        <w:t>141</w:t>
      </w:r>
      <w:r>
        <w:rPr>
          <w:noProof/>
        </w:rPr>
        <w:fldChar w:fldCharType="end"/>
      </w:r>
    </w:p>
    <w:p w14:paraId="4B53B326" w14:textId="4FC7E3F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11.3.4.3</w:t>
      </w:r>
      <w:r>
        <w:rPr>
          <w:rFonts w:asciiTheme="minorHAnsi" w:eastAsiaTheme="minorEastAsia" w:hAnsiTheme="minorHAnsi" w:cstheme="minorBidi"/>
          <w:noProof/>
          <w:kern w:val="2"/>
          <w:sz w:val="22"/>
          <w:szCs w:val="22"/>
          <w:lang w:eastAsia="en-GB"/>
          <w14:ligatures w14:val="standardContextual"/>
        </w:rPr>
        <w:tab/>
      </w:r>
      <w:r>
        <w:rPr>
          <w:noProof/>
        </w:rPr>
        <w:t xml:space="preserve">VAL user </w:t>
      </w:r>
      <w:r>
        <w:rPr>
          <w:noProof/>
          <w:lang w:eastAsia="zh-CN"/>
        </w:rPr>
        <w:t>receives updated</w:t>
      </w:r>
      <w:r>
        <w:rPr>
          <w:noProof/>
        </w:rPr>
        <w:t xml:space="preserve"> </w:t>
      </w:r>
      <w:r>
        <w:rPr>
          <w:noProof/>
          <w:lang w:eastAsia="zh-CN"/>
        </w:rPr>
        <w:t>VAL user</w:t>
      </w:r>
      <w:r>
        <w:rPr>
          <w:noProof/>
        </w:rPr>
        <w:t xml:space="preserve"> profile</w:t>
      </w:r>
      <w:r>
        <w:rPr>
          <w:noProof/>
          <w:lang w:eastAsia="zh-CN"/>
        </w:rPr>
        <w:t xml:space="preserve"> data from the network</w:t>
      </w:r>
      <w:r>
        <w:rPr>
          <w:noProof/>
        </w:rPr>
        <w:tab/>
      </w:r>
      <w:r>
        <w:rPr>
          <w:noProof/>
        </w:rPr>
        <w:fldChar w:fldCharType="begin"/>
      </w:r>
      <w:r>
        <w:rPr>
          <w:noProof/>
        </w:rPr>
        <w:instrText xml:space="preserve"> PAGEREF _Toc155355698 \h </w:instrText>
      </w:r>
      <w:r>
        <w:rPr>
          <w:noProof/>
        </w:rPr>
      </w:r>
      <w:r>
        <w:rPr>
          <w:noProof/>
        </w:rPr>
        <w:fldChar w:fldCharType="separate"/>
      </w:r>
      <w:r>
        <w:rPr>
          <w:noProof/>
        </w:rPr>
        <w:t>142</w:t>
      </w:r>
      <w:r>
        <w:rPr>
          <w:noProof/>
        </w:rPr>
        <w:fldChar w:fldCharType="end"/>
      </w:r>
    </w:p>
    <w:p w14:paraId="650C9411" w14:textId="2D4E587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11.3.4.4</w:t>
      </w:r>
      <w:r>
        <w:rPr>
          <w:rFonts w:asciiTheme="minorHAnsi" w:eastAsiaTheme="minorEastAsia" w:hAnsiTheme="minorHAnsi" w:cstheme="minorBidi"/>
          <w:noProof/>
          <w:kern w:val="2"/>
          <w:sz w:val="22"/>
          <w:szCs w:val="22"/>
          <w:lang w:eastAsia="en-GB"/>
          <w14:ligatures w14:val="standardContextual"/>
        </w:rPr>
        <w:tab/>
      </w:r>
      <w:r>
        <w:rPr>
          <w:noProof/>
        </w:rPr>
        <w:t>VAL user up</w:t>
      </w:r>
      <w:r>
        <w:rPr>
          <w:noProof/>
          <w:lang w:eastAsia="zh-CN"/>
        </w:rPr>
        <w:t>date</w:t>
      </w:r>
      <w:r>
        <w:rPr>
          <w:noProof/>
        </w:rPr>
        <w:t xml:space="preserve">s </w:t>
      </w:r>
      <w:r>
        <w:rPr>
          <w:noProof/>
          <w:lang w:eastAsia="zh-CN"/>
        </w:rPr>
        <w:t>VAL user</w:t>
      </w:r>
      <w:r>
        <w:rPr>
          <w:noProof/>
        </w:rPr>
        <w:t xml:space="preserve"> profile data</w:t>
      </w:r>
      <w:r>
        <w:rPr>
          <w:noProof/>
          <w:lang w:eastAsia="zh-CN"/>
        </w:rPr>
        <w:t xml:space="preserve"> to the network</w:t>
      </w:r>
      <w:r>
        <w:rPr>
          <w:noProof/>
        </w:rPr>
        <w:tab/>
      </w:r>
      <w:r>
        <w:rPr>
          <w:noProof/>
        </w:rPr>
        <w:fldChar w:fldCharType="begin"/>
      </w:r>
      <w:r>
        <w:rPr>
          <w:noProof/>
        </w:rPr>
        <w:instrText xml:space="preserve"> PAGEREF _Toc155355699 \h </w:instrText>
      </w:r>
      <w:r>
        <w:rPr>
          <w:noProof/>
        </w:rPr>
      </w:r>
      <w:r>
        <w:rPr>
          <w:noProof/>
        </w:rPr>
        <w:fldChar w:fldCharType="separate"/>
      </w:r>
      <w:r>
        <w:rPr>
          <w:noProof/>
        </w:rPr>
        <w:t>143</w:t>
      </w:r>
      <w:r>
        <w:rPr>
          <w:noProof/>
        </w:rPr>
        <w:fldChar w:fldCharType="end"/>
      </w:r>
    </w:p>
    <w:p w14:paraId="2E993328" w14:textId="51D8C4C0"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11.3.4.5</w:t>
      </w:r>
      <w:r>
        <w:rPr>
          <w:rFonts w:asciiTheme="minorHAnsi" w:eastAsiaTheme="minorEastAsia" w:hAnsiTheme="minorHAnsi" w:cstheme="minorBidi"/>
          <w:noProof/>
          <w:kern w:val="2"/>
          <w:sz w:val="22"/>
          <w:szCs w:val="22"/>
          <w:lang w:eastAsia="en-GB"/>
          <w14:ligatures w14:val="standardContextual"/>
        </w:rPr>
        <w:tab/>
      </w:r>
      <w:r>
        <w:rPr>
          <w:noProof/>
        </w:rPr>
        <w:t>Updated user profile subscription procedure</w:t>
      </w:r>
      <w:r>
        <w:rPr>
          <w:noProof/>
        </w:rPr>
        <w:tab/>
      </w:r>
      <w:r>
        <w:rPr>
          <w:noProof/>
        </w:rPr>
        <w:fldChar w:fldCharType="begin"/>
      </w:r>
      <w:r>
        <w:rPr>
          <w:noProof/>
        </w:rPr>
        <w:instrText xml:space="preserve"> PAGEREF _Toc155355700 \h </w:instrText>
      </w:r>
      <w:r>
        <w:rPr>
          <w:noProof/>
        </w:rPr>
      </w:r>
      <w:r>
        <w:rPr>
          <w:noProof/>
        </w:rPr>
        <w:fldChar w:fldCharType="separate"/>
      </w:r>
      <w:r>
        <w:rPr>
          <w:noProof/>
        </w:rPr>
        <w:t>144</w:t>
      </w:r>
      <w:r>
        <w:rPr>
          <w:noProof/>
        </w:rPr>
        <w:fldChar w:fldCharType="end"/>
      </w:r>
    </w:p>
    <w:p w14:paraId="464C5D59" w14:textId="5D5B40AF"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11.</w:t>
      </w:r>
      <w:r>
        <w:rPr>
          <w:noProof/>
          <w:lang w:eastAsia="zh-CN"/>
        </w:rPr>
        <w:t>3.5</w:t>
      </w:r>
      <w:r>
        <w:rPr>
          <w:rFonts w:asciiTheme="minorHAnsi" w:eastAsiaTheme="minorEastAsia" w:hAnsiTheme="minorHAnsi" w:cstheme="minorBidi"/>
          <w:noProof/>
          <w:kern w:val="2"/>
          <w:sz w:val="22"/>
          <w:szCs w:val="22"/>
          <w:lang w:eastAsia="en-GB"/>
          <w14:ligatures w14:val="standardContextual"/>
        </w:rPr>
        <w:tab/>
      </w:r>
      <w:r>
        <w:rPr>
          <w:noProof/>
          <w:lang w:eastAsia="zh-CN"/>
        </w:rPr>
        <w:t>VAL</w:t>
      </w:r>
      <w:r>
        <w:rPr>
          <w:noProof/>
        </w:rPr>
        <w:t xml:space="preserve"> service data</w:t>
      </w:r>
      <w:r>
        <w:rPr>
          <w:noProof/>
        </w:rPr>
        <w:tab/>
      </w:r>
      <w:r>
        <w:rPr>
          <w:noProof/>
        </w:rPr>
        <w:fldChar w:fldCharType="begin"/>
      </w:r>
      <w:r>
        <w:rPr>
          <w:noProof/>
        </w:rPr>
        <w:instrText xml:space="preserve"> PAGEREF _Toc155355701 \h </w:instrText>
      </w:r>
      <w:r>
        <w:rPr>
          <w:noProof/>
        </w:rPr>
      </w:r>
      <w:r>
        <w:rPr>
          <w:noProof/>
        </w:rPr>
        <w:fldChar w:fldCharType="separate"/>
      </w:r>
      <w:r>
        <w:rPr>
          <w:noProof/>
        </w:rPr>
        <w:t>144</w:t>
      </w:r>
      <w:r>
        <w:rPr>
          <w:noProof/>
        </w:rPr>
        <w:fldChar w:fldCharType="end"/>
      </w:r>
    </w:p>
    <w:p w14:paraId="7AA5F4AC" w14:textId="7519A44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11.3.5.1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_Toc155355702 \h </w:instrText>
      </w:r>
      <w:r>
        <w:rPr>
          <w:noProof/>
        </w:rPr>
      </w:r>
      <w:r>
        <w:rPr>
          <w:noProof/>
        </w:rPr>
        <w:fldChar w:fldCharType="separate"/>
      </w:r>
      <w:r>
        <w:rPr>
          <w:noProof/>
        </w:rPr>
        <w:t>144</w:t>
      </w:r>
      <w:r>
        <w:rPr>
          <w:noProof/>
        </w:rPr>
        <w:fldChar w:fldCharType="end"/>
      </w:r>
    </w:p>
    <w:p w14:paraId="4BA8666A" w14:textId="1AA0EE2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w:t>
      </w:r>
      <w:r>
        <w:rPr>
          <w:noProof/>
          <w:lang w:eastAsia="zh-CN"/>
        </w:rPr>
        <w:t>3</w:t>
      </w:r>
      <w:r>
        <w:rPr>
          <w:noProof/>
        </w:rPr>
        <w:t>.5.2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_Toc155355703 \h </w:instrText>
      </w:r>
      <w:r>
        <w:rPr>
          <w:noProof/>
        </w:rPr>
      </w:r>
      <w:r>
        <w:rPr>
          <w:noProof/>
        </w:rPr>
        <w:fldChar w:fldCharType="separate"/>
      </w:r>
      <w:r>
        <w:rPr>
          <w:noProof/>
        </w:rPr>
        <w:t>145</w:t>
      </w:r>
      <w:r>
        <w:rPr>
          <w:noProof/>
        </w:rPr>
        <w:fldChar w:fldCharType="end"/>
      </w:r>
    </w:p>
    <w:p w14:paraId="166DDB22" w14:textId="6E3CBE20"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11.4</w:t>
      </w:r>
      <w:r>
        <w:rPr>
          <w:rFonts w:asciiTheme="minorHAnsi" w:eastAsiaTheme="minorEastAsia" w:hAnsiTheme="minorHAnsi" w:cstheme="minorBidi"/>
          <w:noProof/>
          <w:kern w:val="2"/>
          <w:sz w:val="22"/>
          <w:szCs w:val="22"/>
          <w:lang w:eastAsia="en-GB"/>
          <w14:ligatures w14:val="standardContextual"/>
        </w:rPr>
        <w:tab/>
      </w:r>
      <w:r>
        <w:rPr>
          <w:noProof/>
        </w:rPr>
        <w:t>SEAL APIs for configuration management</w:t>
      </w:r>
      <w:r>
        <w:rPr>
          <w:noProof/>
        </w:rPr>
        <w:tab/>
      </w:r>
      <w:r>
        <w:rPr>
          <w:noProof/>
        </w:rPr>
        <w:fldChar w:fldCharType="begin"/>
      </w:r>
      <w:r>
        <w:rPr>
          <w:noProof/>
        </w:rPr>
        <w:instrText xml:space="preserve"> PAGEREF _Toc155355704 \h </w:instrText>
      </w:r>
      <w:r>
        <w:rPr>
          <w:noProof/>
        </w:rPr>
      </w:r>
      <w:r>
        <w:rPr>
          <w:noProof/>
        </w:rPr>
        <w:fldChar w:fldCharType="separate"/>
      </w:r>
      <w:r>
        <w:rPr>
          <w:noProof/>
        </w:rPr>
        <w:t>145</w:t>
      </w:r>
      <w:r>
        <w:rPr>
          <w:noProof/>
        </w:rPr>
        <w:fldChar w:fldCharType="end"/>
      </w:r>
    </w:p>
    <w:p w14:paraId="0F7C6D0A" w14:textId="37097F5A"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11.4.1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_Toc155355705 \h </w:instrText>
      </w:r>
      <w:r>
        <w:rPr>
          <w:noProof/>
        </w:rPr>
      </w:r>
      <w:r>
        <w:rPr>
          <w:noProof/>
        </w:rPr>
        <w:fldChar w:fldCharType="separate"/>
      </w:r>
      <w:r>
        <w:rPr>
          <w:noProof/>
        </w:rPr>
        <w:t>145</w:t>
      </w:r>
      <w:r>
        <w:rPr>
          <w:noProof/>
        </w:rPr>
        <w:fldChar w:fldCharType="end"/>
      </w:r>
    </w:p>
    <w:p w14:paraId="336FC943" w14:textId="5ECE152F"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11.4.2</w:t>
      </w:r>
      <w:r>
        <w:rPr>
          <w:rFonts w:asciiTheme="minorHAnsi" w:eastAsiaTheme="minorEastAsia" w:hAnsiTheme="minorHAnsi" w:cstheme="minorBidi"/>
          <w:noProof/>
          <w:kern w:val="2"/>
          <w:sz w:val="22"/>
          <w:szCs w:val="22"/>
          <w:lang w:eastAsia="en-GB"/>
          <w14:ligatures w14:val="standardContextual"/>
        </w:rPr>
        <w:tab/>
      </w:r>
      <w:r>
        <w:rPr>
          <w:noProof/>
        </w:rPr>
        <w:t>SS_UserProfileRetrieval API</w:t>
      </w:r>
      <w:r>
        <w:rPr>
          <w:noProof/>
        </w:rPr>
        <w:tab/>
      </w:r>
      <w:r>
        <w:rPr>
          <w:noProof/>
        </w:rPr>
        <w:fldChar w:fldCharType="begin"/>
      </w:r>
      <w:r>
        <w:rPr>
          <w:noProof/>
        </w:rPr>
        <w:instrText xml:space="preserve"> PAGEREF _Toc155355706 \h </w:instrText>
      </w:r>
      <w:r>
        <w:rPr>
          <w:noProof/>
        </w:rPr>
      </w:r>
      <w:r>
        <w:rPr>
          <w:noProof/>
        </w:rPr>
        <w:fldChar w:fldCharType="separate"/>
      </w:r>
      <w:r>
        <w:rPr>
          <w:noProof/>
        </w:rPr>
        <w:t>145</w:t>
      </w:r>
      <w:r>
        <w:rPr>
          <w:noProof/>
        </w:rPr>
        <w:fldChar w:fldCharType="end"/>
      </w:r>
    </w:p>
    <w:p w14:paraId="6288E4C2" w14:textId="63E0B4B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_Toc155355707 \h </w:instrText>
      </w:r>
      <w:r>
        <w:rPr>
          <w:noProof/>
        </w:rPr>
      </w:r>
      <w:r>
        <w:rPr>
          <w:noProof/>
        </w:rPr>
        <w:fldChar w:fldCharType="separate"/>
      </w:r>
      <w:r>
        <w:rPr>
          <w:noProof/>
        </w:rPr>
        <w:t>145</w:t>
      </w:r>
      <w:r>
        <w:rPr>
          <w:noProof/>
        </w:rPr>
        <w:fldChar w:fldCharType="end"/>
      </w:r>
    </w:p>
    <w:p w14:paraId="38BCC304" w14:textId="1E7251E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11.4.2.2</w:t>
      </w:r>
      <w:r>
        <w:rPr>
          <w:rFonts w:asciiTheme="minorHAnsi" w:eastAsiaTheme="minorEastAsia" w:hAnsiTheme="minorHAnsi" w:cstheme="minorBidi"/>
          <w:noProof/>
          <w:kern w:val="2"/>
          <w:sz w:val="22"/>
          <w:szCs w:val="22"/>
          <w:lang w:eastAsia="en-GB"/>
          <w14:ligatures w14:val="standardContextual"/>
        </w:rPr>
        <w:tab/>
      </w:r>
      <w:r>
        <w:rPr>
          <w:noProof/>
        </w:rPr>
        <w:t>Obtain_User_Profile operation</w:t>
      </w:r>
      <w:r>
        <w:rPr>
          <w:noProof/>
        </w:rPr>
        <w:tab/>
      </w:r>
      <w:r>
        <w:rPr>
          <w:noProof/>
        </w:rPr>
        <w:fldChar w:fldCharType="begin"/>
      </w:r>
      <w:r>
        <w:rPr>
          <w:noProof/>
        </w:rPr>
        <w:instrText xml:space="preserve"> PAGEREF _Toc155355708 \h </w:instrText>
      </w:r>
      <w:r>
        <w:rPr>
          <w:noProof/>
        </w:rPr>
      </w:r>
      <w:r>
        <w:rPr>
          <w:noProof/>
        </w:rPr>
        <w:fldChar w:fldCharType="separate"/>
      </w:r>
      <w:r>
        <w:rPr>
          <w:noProof/>
        </w:rPr>
        <w:t>145</w:t>
      </w:r>
      <w:r>
        <w:rPr>
          <w:noProof/>
        </w:rPr>
        <w:fldChar w:fldCharType="end"/>
      </w:r>
    </w:p>
    <w:p w14:paraId="3C923071" w14:textId="697F8117"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11.4.3</w:t>
      </w:r>
      <w:r>
        <w:rPr>
          <w:rFonts w:asciiTheme="minorHAnsi" w:eastAsiaTheme="minorEastAsia" w:hAnsiTheme="minorHAnsi" w:cstheme="minorBidi"/>
          <w:noProof/>
          <w:kern w:val="2"/>
          <w:sz w:val="22"/>
          <w:szCs w:val="22"/>
          <w:lang w:eastAsia="en-GB"/>
          <w14:ligatures w14:val="standardContextual"/>
        </w:rPr>
        <w:tab/>
      </w:r>
      <w:r>
        <w:rPr>
          <w:noProof/>
        </w:rPr>
        <w:t>SS_UserProfileEvent API</w:t>
      </w:r>
      <w:r>
        <w:rPr>
          <w:noProof/>
        </w:rPr>
        <w:tab/>
      </w:r>
      <w:r>
        <w:rPr>
          <w:noProof/>
        </w:rPr>
        <w:fldChar w:fldCharType="begin"/>
      </w:r>
      <w:r>
        <w:rPr>
          <w:noProof/>
        </w:rPr>
        <w:instrText xml:space="preserve"> PAGEREF _Toc155355709 \h </w:instrText>
      </w:r>
      <w:r>
        <w:rPr>
          <w:noProof/>
        </w:rPr>
      </w:r>
      <w:r>
        <w:rPr>
          <w:noProof/>
        </w:rPr>
        <w:fldChar w:fldCharType="separate"/>
      </w:r>
      <w:r>
        <w:rPr>
          <w:noProof/>
        </w:rPr>
        <w:t>146</w:t>
      </w:r>
      <w:r>
        <w:rPr>
          <w:noProof/>
        </w:rPr>
        <w:fldChar w:fldCharType="end"/>
      </w:r>
    </w:p>
    <w:p w14:paraId="4F593D89" w14:textId="6DB41F5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11.4.3.1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_Toc155355710 \h </w:instrText>
      </w:r>
      <w:r>
        <w:rPr>
          <w:noProof/>
        </w:rPr>
      </w:r>
      <w:r>
        <w:rPr>
          <w:noProof/>
        </w:rPr>
        <w:fldChar w:fldCharType="separate"/>
      </w:r>
      <w:r>
        <w:rPr>
          <w:noProof/>
        </w:rPr>
        <w:t>146</w:t>
      </w:r>
      <w:r>
        <w:rPr>
          <w:noProof/>
        </w:rPr>
        <w:fldChar w:fldCharType="end"/>
      </w:r>
    </w:p>
    <w:p w14:paraId="2D9A8C7C" w14:textId="4A0931F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11.4.3.2</w:t>
      </w:r>
      <w:r>
        <w:rPr>
          <w:rFonts w:asciiTheme="minorHAnsi" w:eastAsiaTheme="minorEastAsia" w:hAnsiTheme="minorHAnsi" w:cstheme="minorBidi"/>
          <w:noProof/>
          <w:kern w:val="2"/>
          <w:sz w:val="22"/>
          <w:szCs w:val="22"/>
          <w:lang w:eastAsia="en-GB"/>
          <w14:ligatures w14:val="standardContextual"/>
        </w:rPr>
        <w:tab/>
      </w:r>
      <w:r>
        <w:rPr>
          <w:noProof/>
        </w:rPr>
        <w:t>Subscribe_User_Profile_Update operation</w:t>
      </w:r>
      <w:r>
        <w:rPr>
          <w:noProof/>
        </w:rPr>
        <w:tab/>
      </w:r>
      <w:r>
        <w:rPr>
          <w:noProof/>
        </w:rPr>
        <w:fldChar w:fldCharType="begin"/>
      </w:r>
      <w:r>
        <w:rPr>
          <w:noProof/>
        </w:rPr>
        <w:instrText xml:space="preserve"> PAGEREF _Toc155355711 \h </w:instrText>
      </w:r>
      <w:r>
        <w:rPr>
          <w:noProof/>
        </w:rPr>
      </w:r>
      <w:r>
        <w:rPr>
          <w:noProof/>
        </w:rPr>
        <w:fldChar w:fldCharType="separate"/>
      </w:r>
      <w:r>
        <w:rPr>
          <w:noProof/>
        </w:rPr>
        <w:t>146</w:t>
      </w:r>
      <w:r>
        <w:rPr>
          <w:noProof/>
        </w:rPr>
        <w:fldChar w:fldCharType="end"/>
      </w:r>
    </w:p>
    <w:p w14:paraId="1D0C311D" w14:textId="050AA550"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11.4.3.3</w:t>
      </w:r>
      <w:r>
        <w:rPr>
          <w:rFonts w:asciiTheme="minorHAnsi" w:eastAsiaTheme="minorEastAsia" w:hAnsiTheme="minorHAnsi" w:cstheme="minorBidi"/>
          <w:noProof/>
          <w:kern w:val="2"/>
          <w:sz w:val="22"/>
          <w:szCs w:val="22"/>
          <w:lang w:eastAsia="en-GB"/>
          <w14:ligatures w14:val="standardContextual"/>
        </w:rPr>
        <w:tab/>
      </w:r>
      <w:r>
        <w:rPr>
          <w:noProof/>
        </w:rPr>
        <w:t>Notify_User_Profile_Update operation</w:t>
      </w:r>
      <w:r>
        <w:rPr>
          <w:noProof/>
        </w:rPr>
        <w:tab/>
      </w:r>
      <w:r>
        <w:rPr>
          <w:noProof/>
        </w:rPr>
        <w:fldChar w:fldCharType="begin"/>
      </w:r>
      <w:r>
        <w:rPr>
          <w:noProof/>
        </w:rPr>
        <w:instrText xml:space="preserve"> PAGEREF _Toc155355712 \h </w:instrText>
      </w:r>
      <w:r>
        <w:rPr>
          <w:noProof/>
        </w:rPr>
      </w:r>
      <w:r>
        <w:rPr>
          <w:noProof/>
        </w:rPr>
        <w:fldChar w:fldCharType="separate"/>
      </w:r>
      <w:r>
        <w:rPr>
          <w:noProof/>
        </w:rPr>
        <w:t>146</w:t>
      </w:r>
      <w:r>
        <w:rPr>
          <w:noProof/>
        </w:rPr>
        <w:fldChar w:fldCharType="end"/>
      </w:r>
    </w:p>
    <w:p w14:paraId="77C4E49F" w14:textId="3DE96840"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11.4.4</w:t>
      </w:r>
      <w:r>
        <w:rPr>
          <w:rFonts w:asciiTheme="minorHAnsi" w:eastAsiaTheme="minorEastAsia" w:hAnsiTheme="minorHAnsi" w:cstheme="minorBidi"/>
          <w:noProof/>
          <w:kern w:val="2"/>
          <w:sz w:val="22"/>
          <w:szCs w:val="22"/>
          <w:lang w:eastAsia="en-GB"/>
          <w14:ligatures w14:val="standardContextual"/>
        </w:rPr>
        <w:tab/>
      </w:r>
      <w:r>
        <w:rPr>
          <w:noProof/>
        </w:rPr>
        <w:t>SS_VALServiceData API</w:t>
      </w:r>
      <w:r>
        <w:rPr>
          <w:noProof/>
        </w:rPr>
        <w:tab/>
      </w:r>
      <w:r>
        <w:rPr>
          <w:noProof/>
        </w:rPr>
        <w:fldChar w:fldCharType="begin"/>
      </w:r>
      <w:r>
        <w:rPr>
          <w:noProof/>
        </w:rPr>
        <w:instrText xml:space="preserve"> PAGEREF _Toc155355713 \h </w:instrText>
      </w:r>
      <w:r>
        <w:rPr>
          <w:noProof/>
        </w:rPr>
      </w:r>
      <w:r>
        <w:rPr>
          <w:noProof/>
        </w:rPr>
        <w:fldChar w:fldCharType="separate"/>
      </w:r>
      <w:r>
        <w:rPr>
          <w:noProof/>
        </w:rPr>
        <w:t>146</w:t>
      </w:r>
      <w:r>
        <w:rPr>
          <w:noProof/>
        </w:rPr>
        <w:fldChar w:fldCharType="end"/>
      </w:r>
    </w:p>
    <w:p w14:paraId="5783A5B7" w14:textId="520D61F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11.4.4.1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_Toc155355714 \h </w:instrText>
      </w:r>
      <w:r>
        <w:rPr>
          <w:noProof/>
        </w:rPr>
      </w:r>
      <w:r>
        <w:rPr>
          <w:noProof/>
        </w:rPr>
        <w:fldChar w:fldCharType="separate"/>
      </w:r>
      <w:r>
        <w:rPr>
          <w:noProof/>
        </w:rPr>
        <w:t>146</w:t>
      </w:r>
      <w:r>
        <w:rPr>
          <w:noProof/>
        </w:rPr>
        <w:fldChar w:fldCharType="end"/>
      </w:r>
    </w:p>
    <w:p w14:paraId="7079445B" w14:textId="239B3994"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11.4.4.2</w:t>
      </w:r>
      <w:r>
        <w:rPr>
          <w:rFonts w:asciiTheme="minorHAnsi" w:eastAsiaTheme="minorEastAsia" w:hAnsiTheme="minorHAnsi" w:cstheme="minorBidi"/>
          <w:noProof/>
          <w:kern w:val="2"/>
          <w:sz w:val="22"/>
          <w:szCs w:val="22"/>
          <w:lang w:eastAsia="en-GB"/>
          <w14:ligatures w14:val="standardContextual"/>
        </w:rPr>
        <w:tab/>
      </w:r>
      <w:r>
        <w:rPr>
          <w:noProof/>
        </w:rPr>
        <w:t>Obtain_VAL_Service_Data operation</w:t>
      </w:r>
      <w:r>
        <w:rPr>
          <w:noProof/>
        </w:rPr>
        <w:tab/>
      </w:r>
      <w:r>
        <w:rPr>
          <w:noProof/>
        </w:rPr>
        <w:fldChar w:fldCharType="begin"/>
      </w:r>
      <w:r>
        <w:rPr>
          <w:noProof/>
        </w:rPr>
        <w:instrText xml:space="preserve"> PAGEREF _Toc155355715 \h </w:instrText>
      </w:r>
      <w:r>
        <w:rPr>
          <w:noProof/>
        </w:rPr>
      </w:r>
      <w:r>
        <w:rPr>
          <w:noProof/>
        </w:rPr>
        <w:fldChar w:fldCharType="separate"/>
      </w:r>
      <w:r>
        <w:rPr>
          <w:noProof/>
        </w:rPr>
        <w:t>146</w:t>
      </w:r>
      <w:r>
        <w:rPr>
          <w:noProof/>
        </w:rPr>
        <w:fldChar w:fldCharType="end"/>
      </w:r>
    </w:p>
    <w:p w14:paraId="77403FF5" w14:textId="3A25E311" w:rsidR="00467C65" w:rsidRDefault="00467C65">
      <w:pPr>
        <w:pStyle w:val="TOC1"/>
        <w:rPr>
          <w:rFonts w:asciiTheme="minorHAnsi" w:eastAsiaTheme="minorEastAsia" w:hAnsiTheme="minorHAnsi" w:cstheme="minorBidi"/>
          <w:noProof/>
          <w:kern w:val="2"/>
          <w:szCs w:val="22"/>
          <w:lang w:eastAsia="en-GB"/>
          <w14:ligatures w14:val="standardContextual"/>
        </w:rPr>
      </w:pPr>
      <w:r>
        <w:rPr>
          <w:noProof/>
        </w:rPr>
        <w:t>12</w:t>
      </w:r>
      <w:r>
        <w:rPr>
          <w:rFonts w:asciiTheme="minorHAnsi" w:eastAsiaTheme="minorEastAsia" w:hAnsiTheme="minorHAnsi" w:cstheme="minorBidi"/>
          <w:noProof/>
          <w:kern w:val="2"/>
          <w:szCs w:val="22"/>
          <w:lang w:eastAsia="en-GB"/>
          <w14:ligatures w14:val="standardContextual"/>
        </w:rPr>
        <w:tab/>
      </w:r>
      <w:r>
        <w:rPr>
          <w:noProof/>
        </w:rPr>
        <w:t>Identity management</w:t>
      </w:r>
      <w:r>
        <w:rPr>
          <w:noProof/>
        </w:rPr>
        <w:tab/>
      </w:r>
      <w:r>
        <w:rPr>
          <w:noProof/>
        </w:rPr>
        <w:fldChar w:fldCharType="begin"/>
      </w:r>
      <w:r>
        <w:rPr>
          <w:noProof/>
        </w:rPr>
        <w:instrText xml:space="preserve"> PAGEREF _Toc155355716 \h </w:instrText>
      </w:r>
      <w:r>
        <w:rPr>
          <w:noProof/>
        </w:rPr>
      </w:r>
      <w:r>
        <w:rPr>
          <w:noProof/>
        </w:rPr>
        <w:fldChar w:fldCharType="separate"/>
      </w:r>
      <w:r>
        <w:rPr>
          <w:noProof/>
        </w:rPr>
        <w:t>147</w:t>
      </w:r>
      <w:r>
        <w:rPr>
          <w:noProof/>
        </w:rPr>
        <w:fldChar w:fldCharType="end"/>
      </w:r>
    </w:p>
    <w:p w14:paraId="76E27F3B" w14:textId="32489379"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_Toc155355717 \h </w:instrText>
      </w:r>
      <w:r>
        <w:rPr>
          <w:noProof/>
        </w:rPr>
      </w:r>
      <w:r>
        <w:rPr>
          <w:noProof/>
        </w:rPr>
        <w:fldChar w:fldCharType="separate"/>
      </w:r>
      <w:r>
        <w:rPr>
          <w:noProof/>
        </w:rPr>
        <w:t>147</w:t>
      </w:r>
      <w:r>
        <w:rPr>
          <w:noProof/>
        </w:rPr>
        <w:fldChar w:fldCharType="end"/>
      </w:r>
    </w:p>
    <w:p w14:paraId="6A37E38E" w14:textId="7CF38A40"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12.2</w:t>
      </w:r>
      <w:r>
        <w:rPr>
          <w:rFonts w:asciiTheme="minorHAnsi" w:eastAsiaTheme="minorEastAsia" w:hAnsiTheme="minorHAnsi" w:cstheme="minorBidi"/>
          <w:noProof/>
          <w:kern w:val="2"/>
          <w:sz w:val="22"/>
          <w:szCs w:val="22"/>
          <w:lang w:eastAsia="en-GB"/>
          <w14:ligatures w14:val="standardContextual"/>
        </w:rPr>
        <w:tab/>
      </w:r>
      <w:r>
        <w:rPr>
          <w:noProof/>
        </w:rPr>
        <w:t>Functional model for identity management</w:t>
      </w:r>
      <w:r>
        <w:rPr>
          <w:noProof/>
        </w:rPr>
        <w:tab/>
      </w:r>
      <w:r>
        <w:rPr>
          <w:noProof/>
        </w:rPr>
        <w:fldChar w:fldCharType="begin"/>
      </w:r>
      <w:r>
        <w:rPr>
          <w:noProof/>
        </w:rPr>
        <w:instrText xml:space="preserve"> PAGEREF _Toc155355718 \h </w:instrText>
      </w:r>
      <w:r>
        <w:rPr>
          <w:noProof/>
        </w:rPr>
      </w:r>
      <w:r>
        <w:rPr>
          <w:noProof/>
        </w:rPr>
        <w:fldChar w:fldCharType="separate"/>
      </w:r>
      <w:r>
        <w:rPr>
          <w:noProof/>
        </w:rPr>
        <w:t>147</w:t>
      </w:r>
      <w:r>
        <w:rPr>
          <w:noProof/>
        </w:rPr>
        <w:fldChar w:fldCharType="end"/>
      </w:r>
    </w:p>
    <w:p w14:paraId="7D21B8CA" w14:textId="5988D3BB"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12.2.1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_Toc155355719 \h </w:instrText>
      </w:r>
      <w:r>
        <w:rPr>
          <w:noProof/>
        </w:rPr>
      </w:r>
      <w:r>
        <w:rPr>
          <w:noProof/>
        </w:rPr>
        <w:fldChar w:fldCharType="separate"/>
      </w:r>
      <w:r>
        <w:rPr>
          <w:noProof/>
        </w:rPr>
        <w:t>147</w:t>
      </w:r>
      <w:r>
        <w:rPr>
          <w:noProof/>
        </w:rPr>
        <w:fldChar w:fldCharType="end"/>
      </w:r>
    </w:p>
    <w:p w14:paraId="11BB2767" w14:textId="7D07AA8E"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12.2.2</w:t>
      </w:r>
      <w:r>
        <w:rPr>
          <w:rFonts w:asciiTheme="minorHAnsi" w:eastAsiaTheme="minorEastAsia" w:hAnsiTheme="minorHAnsi" w:cstheme="minorBidi"/>
          <w:noProof/>
          <w:kern w:val="2"/>
          <w:sz w:val="22"/>
          <w:szCs w:val="22"/>
          <w:lang w:eastAsia="en-GB"/>
          <w14:ligatures w14:val="standardContextual"/>
        </w:rPr>
        <w:tab/>
      </w:r>
      <w:r>
        <w:rPr>
          <w:noProof/>
        </w:rPr>
        <w:t>On-network functional model description</w:t>
      </w:r>
      <w:r>
        <w:rPr>
          <w:noProof/>
        </w:rPr>
        <w:tab/>
      </w:r>
      <w:r>
        <w:rPr>
          <w:noProof/>
        </w:rPr>
        <w:fldChar w:fldCharType="begin"/>
      </w:r>
      <w:r>
        <w:rPr>
          <w:noProof/>
        </w:rPr>
        <w:instrText xml:space="preserve"> PAGEREF _Toc155355720 \h </w:instrText>
      </w:r>
      <w:r>
        <w:rPr>
          <w:noProof/>
        </w:rPr>
      </w:r>
      <w:r>
        <w:rPr>
          <w:noProof/>
        </w:rPr>
        <w:fldChar w:fldCharType="separate"/>
      </w:r>
      <w:r>
        <w:rPr>
          <w:noProof/>
        </w:rPr>
        <w:t>147</w:t>
      </w:r>
      <w:r>
        <w:rPr>
          <w:noProof/>
        </w:rPr>
        <w:fldChar w:fldCharType="end"/>
      </w:r>
    </w:p>
    <w:p w14:paraId="53E3645F" w14:textId="1043D044"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12.2.3</w:t>
      </w:r>
      <w:r>
        <w:rPr>
          <w:rFonts w:asciiTheme="minorHAnsi" w:eastAsiaTheme="minorEastAsia" w:hAnsiTheme="minorHAnsi" w:cstheme="minorBidi"/>
          <w:noProof/>
          <w:kern w:val="2"/>
          <w:sz w:val="22"/>
          <w:szCs w:val="22"/>
          <w:lang w:eastAsia="en-GB"/>
          <w14:ligatures w14:val="standardContextual"/>
        </w:rPr>
        <w:tab/>
      </w:r>
      <w:r>
        <w:rPr>
          <w:noProof/>
        </w:rPr>
        <w:t>Off-network functional model description</w:t>
      </w:r>
      <w:r>
        <w:rPr>
          <w:noProof/>
        </w:rPr>
        <w:tab/>
      </w:r>
      <w:r>
        <w:rPr>
          <w:noProof/>
        </w:rPr>
        <w:fldChar w:fldCharType="begin"/>
      </w:r>
      <w:r>
        <w:rPr>
          <w:noProof/>
        </w:rPr>
        <w:instrText xml:space="preserve"> PAGEREF _Toc155355721 \h </w:instrText>
      </w:r>
      <w:r>
        <w:rPr>
          <w:noProof/>
        </w:rPr>
      </w:r>
      <w:r>
        <w:rPr>
          <w:noProof/>
        </w:rPr>
        <w:fldChar w:fldCharType="separate"/>
      </w:r>
      <w:r>
        <w:rPr>
          <w:noProof/>
        </w:rPr>
        <w:t>147</w:t>
      </w:r>
      <w:r>
        <w:rPr>
          <w:noProof/>
        </w:rPr>
        <w:fldChar w:fldCharType="end"/>
      </w:r>
    </w:p>
    <w:p w14:paraId="558E7511" w14:textId="16766037"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12.2.4</w:t>
      </w:r>
      <w:r>
        <w:rPr>
          <w:rFonts w:asciiTheme="minorHAnsi" w:eastAsiaTheme="minorEastAsia" w:hAnsiTheme="minorHAnsi" w:cstheme="minorBidi"/>
          <w:noProof/>
          <w:kern w:val="2"/>
          <w:sz w:val="22"/>
          <w:szCs w:val="22"/>
          <w:lang w:eastAsia="en-GB"/>
          <w14:ligatures w14:val="standardContextual"/>
        </w:rPr>
        <w:tab/>
      </w:r>
      <w:r>
        <w:rPr>
          <w:noProof/>
        </w:rPr>
        <w:t>Functional entities description</w:t>
      </w:r>
      <w:r>
        <w:rPr>
          <w:noProof/>
        </w:rPr>
        <w:tab/>
      </w:r>
      <w:r>
        <w:rPr>
          <w:noProof/>
        </w:rPr>
        <w:fldChar w:fldCharType="begin"/>
      </w:r>
      <w:r>
        <w:rPr>
          <w:noProof/>
        </w:rPr>
        <w:instrText xml:space="preserve"> PAGEREF _Toc155355722 \h </w:instrText>
      </w:r>
      <w:r>
        <w:rPr>
          <w:noProof/>
        </w:rPr>
      </w:r>
      <w:r>
        <w:rPr>
          <w:noProof/>
        </w:rPr>
        <w:fldChar w:fldCharType="separate"/>
      </w:r>
      <w:r>
        <w:rPr>
          <w:noProof/>
        </w:rPr>
        <w:t>148</w:t>
      </w:r>
      <w:r>
        <w:rPr>
          <w:noProof/>
        </w:rPr>
        <w:fldChar w:fldCharType="end"/>
      </w:r>
    </w:p>
    <w:p w14:paraId="552DDDDF" w14:textId="4EC67FC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12.2.4.1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_Toc155355723 \h </w:instrText>
      </w:r>
      <w:r>
        <w:rPr>
          <w:noProof/>
        </w:rPr>
      </w:r>
      <w:r>
        <w:rPr>
          <w:noProof/>
        </w:rPr>
        <w:fldChar w:fldCharType="separate"/>
      </w:r>
      <w:r>
        <w:rPr>
          <w:noProof/>
        </w:rPr>
        <w:t>148</w:t>
      </w:r>
      <w:r>
        <w:rPr>
          <w:noProof/>
        </w:rPr>
        <w:fldChar w:fldCharType="end"/>
      </w:r>
    </w:p>
    <w:p w14:paraId="5BA5A5E7" w14:textId="39114CD2"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12.2.4.2</w:t>
      </w:r>
      <w:r>
        <w:rPr>
          <w:rFonts w:asciiTheme="minorHAnsi" w:eastAsiaTheme="minorEastAsia" w:hAnsiTheme="minorHAnsi" w:cstheme="minorBidi"/>
          <w:noProof/>
          <w:kern w:val="2"/>
          <w:sz w:val="22"/>
          <w:szCs w:val="22"/>
          <w:lang w:eastAsia="en-GB"/>
          <w14:ligatures w14:val="standardContextual"/>
        </w:rPr>
        <w:tab/>
      </w:r>
      <w:r>
        <w:rPr>
          <w:noProof/>
        </w:rPr>
        <w:t>Identity management client</w:t>
      </w:r>
      <w:r>
        <w:rPr>
          <w:noProof/>
        </w:rPr>
        <w:tab/>
      </w:r>
      <w:r>
        <w:rPr>
          <w:noProof/>
        </w:rPr>
        <w:fldChar w:fldCharType="begin"/>
      </w:r>
      <w:r>
        <w:rPr>
          <w:noProof/>
        </w:rPr>
        <w:instrText xml:space="preserve"> PAGEREF _Toc155355724 \h </w:instrText>
      </w:r>
      <w:r>
        <w:rPr>
          <w:noProof/>
        </w:rPr>
      </w:r>
      <w:r>
        <w:rPr>
          <w:noProof/>
        </w:rPr>
        <w:fldChar w:fldCharType="separate"/>
      </w:r>
      <w:r>
        <w:rPr>
          <w:noProof/>
        </w:rPr>
        <w:t>148</w:t>
      </w:r>
      <w:r>
        <w:rPr>
          <w:noProof/>
        </w:rPr>
        <w:fldChar w:fldCharType="end"/>
      </w:r>
    </w:p>
    <w:p w14:paraId="7CDA6C5A" w14:textId="5FAA59A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12.2.4.3</w:t>
      </w:r>
      <w:r>
        <w:rPr>
          <w:rFonts w:asciiTheme="minorHAnsi" w:eastAsiaTheme="minorEastAsia" w:hAnsiTheme="minorHAnsi" w:cstheme="minorBidi"/>
          <w:noProof/>
          <w:kern w:val="2"/>
          <w:sz w:val="22"/>
          <w:szCs w:val="22"/>
          <w:lang w:eastAsia="en-GB"/>
          <w14:ligatures w14:val="standardContextual"/>
        </w:rPr>
        <w:tab/>
      </w:r>
      <w:r>
        <w:rPr>
          <w:noProof/>
        </w:rPr>
        <w:t>Identity management server</w:t>
      </w:r>
      <w:r>
        <w:rPr>
          <w:noProof/>
        </w:rPr>
        <w:tab/>
      </w:r>
      <w:r>
        <w:rPr>
          <w:noProof/>
        </w:rPr>
        <w:fldChar w:fldCharType="begin"/>
      </w:r>
      <w:r>
        <w:rPr>
          <w:noProof/>
        </w:rPr>
        <w:instrText xml:space="preserve"> PAGEREF _Toc155355725 \h </w:instrText>
      </w:r>
      <w:r>
        <w:rPr>
          <w:noProof/>
        </w:rPr>
      </w:r>
      <w:r>
        <w:rPr>
          <w:noProof/>
        </w:rPr>
        <w:fldChar w:fldCharType="separate"/>
      </w:r>
      <w:r>
        <w:rPr>
          <w:noProof/>
        </w:rPr>
        <w:t>148</w:t>
      </w:r>
      <w:r>
        <w:rPr>
          <w:noProof/>
        </w:rPr>
        <w:fldChar w:fldCharType="end"/>
      </w:r>
    </w:p>
    <w:p w14:paraId="627BA5F0" w14:textId="76D7746F"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12.2.5</w:t>
      </w:r>
      <w:r>
        <w:rPr>
          <w:rFonts w:asciiTheme="minorHAnsi" w:eastAsiaTheme="minorEastAsia" w:hAnsiTheme="minorHAnsi" w:cstheme="minorBidi"/>
          <w:noProof/>
          <w:kern w:val="2"/>
          <w:sz w:val="22"/>
          <w:szCs w:val="22"/>
          <w:lang w:eastAsia="en-GB"/>
          <w14:ligatures w14:val="standardContextual"/>
        </w:rPr>
        <w:tab/>
      </w:r>
      <w:r>
        <w:rPr>
          <w:noProof/>
        </w:rPr>
        <w:t>Reference points description</w:t>
      </w:r>
      <w:r>
        <w:rPr>
          <w:noProof/>
        </w:rPr>
        <w:tab/>
      </w:r>
      <w:r>
        <w:rPr>
          <w:noProof/>
        </w:rPr>
        <w:fldChar w:fldCharType="begin"/>
      </w:r>
      <w:r>
        <w:rPr>
          <w:noProof/>
        </w:rPr>
        <w:instrText xml:space="preserve"> PAGEREF _Toc155355726 \h </w:instrText>
      </w:r>
      <w:r>
        <w:rPr>
          <w:noProof/>
        </w:rPr>
      </w:r>
      <w:r>
        <w:rPr>
          <w:noProof/>
        </w:rPr>
        <w:fldChar w:fldCharType="separate"/>
      </w:r>
      <w:r>
        <w:rPr>
          <w:noProof/>
        </w:rPr>
        <w:t>148</w:t>
      </w:r>
      <w:r>
        <w:rPr>
          <w:noProof/>
        </w:rPr>
        <w:fldChar w:fldCharType="end"/>
      </w:r>
    </w:p>
    <w:p w14:paraId="3C99E219" w14:textId="3574A89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12.2.5.1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_Toc155355727 \h </w:instrText>
      </w:r>
      <w:r>
        <w:rPr>
          <w:noProof/>
        </w:rPr>
      </w:r>
      <w:r>
        <w:rPr>
          <w:noProof/>
        </w:rPr>
        <w:fldChar w:fldCharType="separate"/>
      </w:r>
      <w:r>
        <w:rPr>
          <w:noProof/>
        </w:rPr>
        <w:t>148</w:t>
      </w:r>
      <w:r>
        <w:rPr>
          <w:noProof/>
        </w:rPr>
        <w:fldChar w:fldCharType="end"/>
      </w:r>
    </w:p>
    <w:p w14:paraId="7683A0DC" w14:textId="2AA1A41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12.2.5.2</w:t>
      </w:r>
      <w:r>
        <w:rPr>
          <w:rFonts w:asciiTheme="minorHAnsi" w:eastAsiaTheme="minorEastAsia" w:hAnsiTheme="minorHAnsi" w:cstheme="minorBidi"/>
          <w:noProof/>
          <w:kern w:val="2"/>
          <w:sz w:val="22"/>
          <w:szCs w:val="22"/>
          <w:lang w:eastAsia="en-GB"/>
          <w14:ligatures w14:val="standardContextual"/>
        </w:rPr>
        <w:tab/>
      </w:r>
      <w:r>
        <w:rPr>
          <w:noProof/>
        </w:rPr>
        <w:t>IM-UU</w:t>
      </w:r>
      <w:r>
        <w:rPr>
          <w:noProof/>
        </w:rPr>
        <w:tab/>
      </w:r>
      <w:r>
        <w:rPr>
          <w:noProof/>
        </w:rPr>
        <w:fldChar w:fldCharType="begin"/>
      </w:r>
      <w:r>
        <w:rPr>
          <w:noProof/>
        </w:rPr>
        <w:instrText xml:space="preserve"> PAGEREF _Toc155355728 \h </w:instrText>
      </w:r>
      <w:r>
        <w:rPr>
          <w:noProof/>
        </w:rPr>
      </w:r>
      <w:r>
        <w:rPr>
          <w:noProof/>
        </w:rPr>
        <w:fldChar w:fldCharType="separate"/>
      </w:r>
      <w:r>
        <w:rPr>
          <w:noProof/>
        </w:rPr>
        <w:t>148</w:t>
      </w:r>
      <w:r>
        <w:rPr>
          <w:noProof/>
        </w:rPr>
        <w:fldChar w:fldCharType="end"/>
      </w:r>
    </w:p>
    <w:p w14:paraId="32BF1893" w14:textId="4EFB05D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12.2.5.3</w:t>
      </w:r>
      <w:r>
        <w:rPr>
          <w:rFonts w:asciiTheme="minorHAnsi" w:eastAsiaTheme="minorEastAsia" w:hAnsiTheme="minorHAnsi" w:cstheme="minorBidi"/>
          <w:noProof/>
          <w:kern w:val="2"/>
          <w:sz w:val="22"/>
          <w:szCs w:val="22"/>
          <w:lang w:eastAsia="en-GB"/>
          <w14:ligatures w14:val="standardContextual"/>
        </w:rPr>
        <w:tab/>
      </w:r>
      <w:r>
        <w:rPr>
          <w:noProof/>
        </w:rPr>
        <w:t>IM-PC5</w:t>
      </w:r>
      <w:r>
        <w:rPr>
          <w:noProof/>
        </w:rPr>
        <w:tab/>
      </w:r>
      <w:r>
        <w:rPr>
          <w:noProof/>
        </w:rPr>
        <w:fldChar w:fldCharType="begin"/>
      </w:r>
      <w:r>
        <w:rPr>
          <w:noProof/>
        </w:rPr>
        <w:instrText xml:space="preserve"> PAGEREF _Toc155355729 \h </w:instrText>
      </w:r>
      <w:r>
        <w:rPr>
          <w:noProof/>
        </w:rPr>
      </w:r>
      <w:r>
        <w:rPr>
          <w:noProof/>
        </w:rPr>
        <w:fldChar w:fldCharType="separate"/>
      </w:r>
      <w:r>
        <w:rPr>
          <w:noProof/>
        </w:rPr>
        <w:t>148</w:t>
      </w:r>
      <w:r>
        <w:rPr>
          <w:noProof/>
        </w:rPr>
        <w:fldChar w:fldCharType="end"/>
      </w:r>
    </w:p>
    <w:p w14:paraId="681E9498" w14:textId="0451E85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12.2.5.4</w:t>
      </w:r>
      <w:r>
        <w:rPr>
          <w:rFonts w:asciiTheme="minorHAnsi" w:eastAsiaTheme="minorEastAsia" w:hAnsiTheme="minorHAnsi" w:cstheme="minorBidi"/>
          <w:noProof/>
          <w:kern w:val="2"/>
          <w:sz w:val="22"/>
          <w:szCs w:val="22"/>
          <w:lang w:eastAsia="en-GB"/>
          <w14:ligatures w14:val="standardContextual"/>
        </w:rPr>
        <w:tab/>
      </w:r>
      <w:r>
        <w:rPr>
          <w:noProof/>
        </w:rPr>
        <w:t>IM-C</w:t>
      </w:r>
      <w:r>
        <w:rPr>
          <w:noProof/>
        </w:rPr>
        <w:tab/>
      </w:r>
      <w:r>
        <w:rPr>
          <w:noProof/>
        </w:rPr>
        <w:fldChar w:fldCharType="begin"/>
      </w:r>
      <w:r>
        <w:rPr>
          <w:noProof/>
        </w:rPr>
        <w:instrText xml:space="preserve"> PAGEREF _Toc155355730 \h </w:instrText>
      </w:r>
      <w:r>
        <w:rPr>
          <w:noProof/>
        </w:rPr>
      </w:r>
      <w:r>
        <w:rPr>
          <w:noProof/>
        </w:rPr>
        <w:fldChar w:fldCharType="separate"/>
      </w:r>
      <w:r>
        <w:rPr>
          <w:noProof/>
        </w:rPr>
        <w:t>149</w:t>
      </w:r>
      <w:r>
        <w:rPr>
          <w:noProof/>
        </w:rPr>
        <w:fldChar w:fldCharType="end"/>
      </w:r>
    </w:p>
    <w:p w14:paraId="78377936" w14:textId="3A3054D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12.2.5.5</w:t>
      </w:r>
      <w:r>
        <w:rPr>
          <w:rFonts w:asciiTheme="minorHAnsi" w:eastAsiaTheme="minorEastAsia" w:hAnsiTheme="minorHAnsi" w:cstheme="minorBidi"/>
          <w:noProof/>
          <w:kern w:val="2"/>
          <w:sz w:val="22"/>
          <w:szCs w:val="22"/>
          <w:lang w:eastAsia="en-GB"/>
          <w14:ligatures w14:val="standardContextual"/>
        </w:rPr>
        <w:tab/>
      </w:r>
      <w:r>
        <w:rPr>
          <w:noProof/>
        </w:rPr>
        <w:t>IM-S</w:t>
      </w:r>
      <w:r>
        <w:rPr>
          <w:noProof/>
        </w:rPr>
        <w:tab/>
      </w:r>
      <w:r>
        <w:rPr>
          <w:noProof/>
        </w:rPr>
        <w:fldChar w:fldCharType="begin"/>
      </w:r>
      <w:r>
        <w:rPr>
          <w:noProof/>
        </w:rPr>
        <w:instrText xml:space="preserve"> PAGEREF _Toc155355731 \h </w:instrText>
      </w:r>
      <w:r>
        <w:rPr>
          <w:noProof/>
        </w:rPr>
      </w:r>
      <w:r>
        <w:rPr>
          <w:noProof/>
        </w:rPr>
        <w:fldChar w:fldCharType="separate"/>
      </w:r>
      <w:r>
        <w:rPr>
          <w:noProof/>
        </w:rPr>
        <w:t>149</w:t>
      </w:r>
      <w:r>
        <w:rPr>
          <w:noProof/>
        </w:rPr>
        <w:fldChar w:fldCharType="end"/>
      </w:r>
    </w:p>
    <w:p w14:paraId="0331FF56" w14:textId="1A69147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12.2.5.6</w:t>
      </w:r>
      <w:r>
        <w:rPr>
          <w:rFonts w:asciiTheme="minorHAnsi" w:eastAsiaTheme="minorEastAsia" w:hAnsiTheme="minorHAnsi" w:cstheme="minorBidi"/>
          <w:noProof/>
          <w:kern w:val="2"/>
          <w:sz w:val="22"/>
          <w:szCs w:val="22"/>
          <w:lang w:eastAsia="en-GB"/>
          <w14:ligatures w14:val="standardContextual"/>
        </w:rPr>
        <w:tab/>
      </w:r>
      <w:r>
        <w:rPr>
          <w:noProof/>
        </w:rPr>
        <w:t>IM-E</w:t>
      </w:r>
      <w:r>
        <w:rPr>
          <w:noProof/>
        </w:rPr>
        <w:tab/>
      </w:r>
      <w:r>
        <w:rPr>
          <w:noProof/>
        </w:rPr>
        <w:fldChar w:fldCharType="begin"/>
      </w:r>
      <w:r>
        <w:rPr>
          <w:noProof/>
        </w:rPr>
        <w:instrText xml:space="preserve"> PAGEREF _Toc155355732 \h </w:instrText>
      </w:r>
      <w:r>
        <w:rPr>
          <w:noProof/>
        </w:rPr>
      </w:r>
      <w:r>
        <w:rPr>
          <w:noProof/>
        </w:rPr>
        <w:fldChar w:fldCharType="separate"/>
      </w:r>
      <w:r>
        <w:rPr>
          <w:noProof/>
        </w:rPr>
        <w:t>149</w:t>
      </w:r>
      <w:r>
        <w:rPr>
          <w:noProof/>
        </w:rPr>
        <w:fldChar w:fldCharType="end"/>
      </w:r>
    </w:p>
    <w:p w14:paraId="301D3D51" w14:textId="7DFF179B"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12.3</w:t>
      </w:r>
      <w:r>
        <w:rPr>
          <w:rFonts w:asciiTheme="minorHAnsi" w:eastAsiaTheme="minorEastAsia" w:hAnsiTheme="minorHAnsi" w:cstheme="minorBidi"/>
          <w:noProof/>
          <w:kern w:val="2"/>
          <w:sz w:val="22"/>
          <w:szCs w:val="22"/>
          <w:lang w:eastAsia="en-GB"/>
          <w14:ligatures w14:val="standardContextual"/>
        </w:rPr>
        <w:tab/>
      </w:r>
      <w:r>
        <w:rPr>
          <w:noProof/>
        </w:rPr>
        <w:t>Procedures and information flows for identity management</w:t>
      </w:r>
      <w:r>
        <w:rPr>
          <w:noProof/>
        </w:rPr>
        <w:tab/>
      </w:r>
      <w:r>
        <w:rPr>
          <w:noProof/>
        </w:rPr>
        <w:fldChar w:fldCharType="begin"/>
      </w:r>
      <w:r>
        <w:rPr>
          <w:noProof/>
        </w:rPr>
        <w:instrText xml:space="preserve"> PAGEREF _Toc155355733 \h </w:instrText>
      </w:r>
      <w:r>
        <w:rPr>
          <w:noProof/>
        </w:rPr>
      </w:r>
      <w:r>
        <w:rPr>
          <w:noProof/>
        </w:rPr>
        <w:fldChar w:fldCharType="separate"/>
      </w:r>
      <w:r>
        <w:rPr>
          <w:noProof/>
        </w:rPr>
        <w:t>149</w:t>
      </w:r>
      <w:r>
        <w:rPr>
          <w:noProof/>
        </w:rPr>
        <w:fldChar w:fldCharType="end"/>
      </w:r>
    </w:p>
    <w:p w14:paraId="6CC6134F" w14:textId="61C7009A"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12.3.1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_Toc155355734 \h </w:instrText>
      </w:r>
      <w:r>
        <w:rPr>
          <w:noProof/>
        </w:rPr>
      </w:r>
      <w:r>
        <w:rPr>
          <w:noProof/>
        </w:rPr>
        <w:fldChar w:fldCharType="separate"/>
      </w:r>
      <w:r>
        <w:rPr>
          <w:noProof/>
        </w:rPr>
        <w:t>149</w:t>
      </w:r>
      <w:r>
        <w:rPr>
          <w:noProof/>
        </w:rPr>
        <w:fldChar w:fldCharType="end"/>
      </w:r>
    </w:p>
    <w:p w14:paraId="05DFA81A" w14:textId="44B324AA"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12.3.2</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_Toc155355735 \h </w:instrText>
      </w:r>
      <w:r>
        <w:rPr>
          <w:noProof/>
        </w:rPr>
      </w:r>
      <w:r>
        <w:rPr>
          <w:noProof/>
        </w:rPr>
        <w:fldChar w:fldCharType="separate"/>
      </w:r>
      <w:r>
        <w:rPr>
          <w:noProof/>
        </w:rPr>
        <w:t>149</w:t>
      </w:r>
      <w:r>
        <w:rPr>
          <w:noProof/>
        </w:rPr>
        <w:fldChar w:fldCharType="end"/>
      </w:r>
    </w:p>
    <w:p w14:paraId="70409E39" w14:textId="4E82DDA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12.3.2.1</w:t>
      </w:r>
      <w:r>
        <w:rPr>
          <w:rFonts w:asciiTheme="minorHAnsi" w:eastAsiaTheme="minorEastAsia" w:hAnsiTheme="minorHAnsi" w:cstheme="minorBidi"/>
          <w:noProof/>
          <w:kern w:val="2"/>
          <w:sz w:val="22"/>
          <w:szCs w:val="22"/>
          <w:lang w:eastAsia="en-GB"/>
          <w14:ligatures w14:val="standardContextual"/>
        </w:rPr>
        <w:tab/>
      </w:r>
      <w:r>
        <w:rPr>
          <w:noProof/>
        </w:rPr>
        <w:t>VAL server provisioning request</w:t>
      </w:r>
      <w:r>
        <w:rPr>
          <w:noProof/>
        </w:rPr>
        <w:tab/>
      </w:r>
      <w:r>
        <w:rPr>
          <w:noProof/>
        </w:rPr>
        <w:fldChar w:fldCharType="begin"/>
      </w:r>
      <w:r>
        <w:rPr>
          <w:noProof/>
        </w:rPr>
        <w:instrText xml:space="preserve"> PAGEREF _Toc155355736 \h </w:instrText>
      </w:r>
      <w:r>
        <w:rPr>
          <w:noProof/>
        </w:rPr>
      </w:r>
      <w:r>
        <w:rPr>
          <w:noProof/>
        </w:rPr>
        <w:fldChar w:fldCharType="separate"/>
      </w:r>
      <w:r>
        <w:rPr>
          <w:noProof/>
        </w:rPr>
        <w:t>149</w:t>
      </w:r>
      <w:r>
        <w:rPr>
          <w:noProof/>
        </w:rPr>
        <w:fldChar w:fldCharType="end"/>
      </w:r>
    </w:p>
    <w:p w14:paraId="7A02D40F" w14:textId="78A1E880"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12.3.2.2</w:t>
      </w:r>
      <w:r>
        <w:rPr>
          <w:rFonts w:asciiTheme="minorHAnsi" w:eastAsiaTheme="minorEastAsia" w:hAnsiTheme="minorHAnsi" w:cstheme="minorBidi"/>
          <w:noProof/>
          <w:kern w:val="2"/>
          <w:sz w:val="22"/>
          <w:szCs w:val="22"/>
          <w:lang w:eastAsia="en-GB"/>
          <w14:ligatures w14:val="standardContextual"/>
        </w:rPr>
        <w:tab/>
      </w:r>
      <w:r>
        <w:rPr>
          <w:noProof/>
        </w:rPr>
        <w:t>VAL server provisioning response</w:t>
      </w:r>
      <w:r>
        <w:rPr>
          <w:noProof/>
        </w:rPr>
        <w:tab/>
      </w:r>
      <w:r>
        <w:rPr>
          <w:noProof/>
        </w:rPr>
        <w:fldChar w:fldCharType="begin"/>
      </w:r>
      <w:r>
        <w:rPr>
          <w:noProof/>
        </w:rPr>
        <w:instrText xml:space="preserve"> PAGEREF _Toc155355737 \h </w:instrText>
      </w:r>
      <w:r>
        <w:rPr>
          <w:noProof/>
        </w:rPr>
      </w:r>
      <w:r>
        <w:rPr>
          <w:noProof/>
        </w:rPr>
        <w:fldChar w:fldCharType="separate"/>
      </w:r>
      <w:r>
        <w:rPr>
          <w:noProof/>
        </w:rPr>
        <w:t>149</w:t>
      </w:r>
      <w:r>
        <w:rPr>
          <w:noProof/>
        </w:rPr>
        <w:fldChar w:fldCharType="end"/>
      </w:r>
    </w:p>
    <w:p w14:paraId="598E3E41" w14:textId="362F96D4"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12.3.2.3</w:t>
      </w:r>
      <w:r>
        <w:rPr>
          <w:rFonts w:asciiTheme="minorHAnsi" w:eastAsiaTheme="minorEastAsia" w:hAnsiTheme="minorHAnsi" w:cstheme="minorBidi"/>
          <w:noProof/>
          <w:kern w:val="2"/>
          <w:sz w:val="22"/>
          <w:szCs w:val="22"/>
          <w:lang w:eastAsia="en-GB"/>
          <w14:ligatures w14:val="standardContextual"/>
        </w:rPr>
        <w:tab/>
      </w:r>
      <w:r>
        <w:rPr>
          <w:noProof/>
        </w:rPr>
        <w:t>Update VAL server provisioning request</w:t>
      </w:r>
      <w:r>
        <w:rPr>
          <w:noProof/>
        </w:rPr>
        <w:tab/>
      </w:r>
      <w:r>
        <w:rPr>
          <w:noProof/>
        </w:rPr>
        <w:fldChar w:fldCharType="begin"/>
      </w:r>
      <w:r>
        <w:rPr>
          <w:noProof/>
        </w:rPr>
        <w:instrText xml:space="preserve"> PAGEREF _Toc155355738 \h </w:instrText>
      </w:r>
      <w:r>
        <w:rPr>
          <w:noProof/>
        </w:rPr>
      </w:r>
      <w:r>
        <w:rPr>
          <w:noProof/>
        </w:rPr>
        <w:fldChar w:fldCharType="separate"/>
      </w:r>
      <w:r>
        <w:rPr>
          <w:noProof/>
        </w:rPr>
        <w:t>149</w:t>
      </w:r>
      <w:r>
        <w:rPr>
          <w:noProof/>
        </w:rPr>
        <w:fldChar w:fldCharType="end"/>
      </w:r>
    </w:p>
    <w:p w14:paraId="40F738BA" w14:textId="73906C0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12.3.2.4</w:t>
      </w:r>
      <w:r>
        <w:rPr>
          <w:rFonts w:asciiTheme="minorHAnsi" w:eastAsiaTheme="minorEastAsia" w:hAnsiTheme="minorHAnsi" w:cstheme="minorBidi"/>
          <w:noProof/>
          <w:kern w:val="2"/>
          <w:sz w:val="22"/>
          <w:szCs w:val="22"/>
          <w:lang w:eastAsia="en-GB"/>
          <w14:ligatures w14:val="standardContextual"/>
        </w:rPr>
        <w:tab/>
      </w:r>
      <w:r>
        <w:rPr>
          <w:noProof/>
        </w:rPr>
        <w:t>Update VAL server provisioning response</w:t>
      </w:r>
      <w:r>
        <w:rPr>
          <w:noProof/>
        </w:rPr>
        <w:tab/>
      </w:r>
      <w:r>
        <w:rPr>
          <w:noProof/>
        </w:rPr>
        <w:fldChar w:fldCharType="begin"/>
      </w:r>
      <w:r>
        <w:rPr>
          <w:noProof/>
        </w:rPr>
        <w:instrText xml:space="preserve"> PAGEREF _Toc155355739 \h </w:instrText>
      </w:r>
      <w:r>
        <w:rPr>
          <w:noProof/>
        </w:rPr>
      </w:r>
      <w:r>
        <w:rPr>
          <w:noProof/>
        </w:rPr>
        <w:fldChar w:fldCharType="separate"/>
      </w:r>
      <w:r>
        <w:rPr>
          <w:noProof/>
        </w:rPr>
        <w:t>150</w:t>
      </w:r>
      <w:r>
        <w:rPr>
          <w:noProof/>
        </w:rPr>
        <w:fldChar w:fldCharType="end"/>
      </w:r>
    </w:p>
    <w:p w14:paraId="67480DBC" w14:textId="3BAE91E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12.3.2.5</w:t>
      </w:r>
      <w:r>
        <w:rPr>
          <w:rFonts w:asciiTheme="minorHAnsi" w:eastAsiaTheme="minorEastAsia" w:hAnsiTheme="minorHAnsi" w:cstheme="minorBidi"/>
          <w:noProof/>
          <w:kern w:val="2"/>
          <w:sz w:val="22"/>
          <w:szCs w:val="22"/>
          <w:lang w:eastAsia="en-GB"/>
          <w14:ligatures w14:val="standardContextual"/>
        </w:rPr>
        <w:tab/>
      </w:r>
      <w:r>
        <w:rPr>
          <w:noProof/>
        </w:rPr>
        <w:t>Get VAL server provisioning request</w:t>
      </w:r>
      <w:r>
        <w:rPr>
          <w:noProof/>
        </w:rPr>
        <w:tab/>
      </w:r>
      <w:r>
        <w:rPr>
          <w:noProof/>
        </w:rPr>
        <w:fldChar w:fldCharType="begin"/>
      </w:r>
      <w:r>
        <w:rPr>
          <w:noProof/>
        </w:rPr>
        <w:instrText xml:space="preserve"> PAGEREF _Toc155355740 \h </w:instrText>
      </w:r>
      <w:r>
        <w:rPr>
          <w:noProof/>
        </w:rPr>
      </w:r>
      <w:r>
        <w:rPr>
          <w:noProof/>
        </w:rPr>
        <w:fldChar w:fldCharType="separate"/>
      </w:r>
      <w:r>
        <w:rPr>
          <w:noProof/>
        </w:rPr>
        <w:t>150</w:t>
      </w:r>
      <w:r>
        <w:rPr>
          <w:noProof/>
        </w:rPr>
        <w:fldChar w:fldCharType="end"/>
      </w:r>
    </w:p>
    <w:p w14:paraId="5243E127" w14:textId="4F9E92C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12.3.2.6</w:t>
      </w:r>
      <w:r>
        <w:rPr>
          <w:rFonts w:asciiTheme="minorHAnsi" w:eastAsiaTheme="minorEastAsia" w:hAnsiTheme="minorHAnsi" w:cstheme="minorBidi"/>
          <w:noProof/>
          <w:kern w:val="2"/>
          <w:sz w:val="22"/>
          <w:szCs w:val="22"/>
          <w:lang w:eastAsia="en-GB"/>
          <w14:ligatures w14:val="standardContextual"/>
        </w:rPr>
        <w:tab/>
      </w:r>
      <w:r>
        <w:rPr>
          <w:noProof/>
        </w:rPr>
        <w:t>Get VAL server provisioning response</w:t>
      </w:r>
      <w:r>
        <w:rPr>
          <w:noProof/>
        </w:rPr>
        <w:tab/>
      </w:r>
      <w:r>
        <w:rPr>
          <w:noProof/>
        </w:rPr>
        <w:fldChar w:fldCharType="begin"/>
      </w:r>
      <w:r>
        <w:rPr>
          <w:noProof/>
        </w:rPr>
        <w:instrText xml:space="preserve"> PAGEREF _Toc155355741 \h </w:instrText>
      </w:r>
      <w:r>
        <w:rPr>
          <w:noProof/>
        </w:rPr>
      </w:r>
      <w:r>
        <w:rPr>
          <w:noProof/>
        </w:rPr>
        <w:fldChar w:fldCharType="separate"/>
      </w:r>
      <w:r>
        <w:rPr>
          <w:noProof/>
        </w:rPr>
        <w:t>150</w:t>
      </w:r>
      <w:r>
        <w:rPr>
          <w:noProof/>
        </w:rPr>
        <w:fldChar w:fldCharType="end"/>
      </w:r>
    </w:p>
    <w:p w14:paraId="112178AD" w14:textId="4B6CFA8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12.3.2.7</w:t>
      </w:r>
      <w:r>
        <w:rPr>
          <w:rFonts w:asciiTheme="minorHAnsi" w:eastAsiaTheme="minorEastAsia" w:hAnsiTheme="minorHAnsi" w:cstheme="minorBidi"/>
          <w:noProof/>
          <w:kern w:val="2"/>
          <w:sz w:val="22"/>
          <w:szCs w:val="22"/>
          <w:lang w:eastAsia="en-GB"/>
          <w14:ligatures w14:val="standardContextual"/>
        </w:rPr>
        <w:tab/>
      </w:r>
      <w:r>
        <w:rPr>
          <w:noProof/>
        </w:rPr>
        <w:t>Delete VAL server provisioning request</w:t>
      </w:r>
      <w:r>
        <w:rPr>
          <w:noProof/>
        </w:rPr>
        <w:tab/>
      </w:r>
      <w:r>
        <w:rPr>
          <w:noProof/>
        </w:rPr>
        <w:fldChar w:fldCharType="begin"/>
      </w:r>
      <w:r>
        <w:rPr>
          <w:noProof/>
        </w:rPr>
        <w:instrText xml:space="preserve"> PAGEREF _Toc155355742 \h </w:instrText>
      </w:r>
      <w:r>
        <w:rPr>
          <w:noProof/>
        </w:rPr>
      </w:r>
      <w:r>
        <w:rPr>
          <w:noProof/>
        </w:rPr>
        <w:fldChar w:fldCharType="separate"/>
      </w:r>
      <w:r>
        <w:rPr>
          <w:noProof/>
        </w:rPr>
        <w:t>150</w:t>
      </w:r>
      <w:r>
        <w:rPr>
          <w:noProof/>
        </w:rPr>
        <w:fldChar w:fldCharType="end"/>
      </w:r>
    </w:p>
    <w:p w14:paraId="4C1F40B7" w14:textId="53B8B12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12.3.2.8</w:t>
      </w:r>
      <w:r>
        <w:rPr>
          <w:rFonts w:asciiTheme="minorHAnsi" w:eastAsiaTheme="minorEastAsia" w:hAnsiTheme="minorHAnsi" w:cstheme="minorBidi"/>
          <w:noProof/>
          <w:kern w:val="2"/>
          <w:sz w:val="22"/>
          <w:szCs w:val="22"/>
          <w:lang w:eastAsia="en-GB"/>
          <w14:ligatures w14:val="standardContextual"/>
        </w:rPr>
        <w:tab/>
      </w:r>
      <w:r>
        <w:rPr>
          <w:noProof/>
        </w:rPr>
        <w:t>Delete VAL server provisioning response</w:t>
      </w:r>
      <w:r>
        <w:rPr>
          <w:noProof/>
        </w:rPr>
        <w:tab/>
      </w:r>
      <w:r>
        <w:rPr>
          <w:noProof/>
        </w:rPr>
        <w:fldChar w:fldCharType="begin"/>
      </w:r>
      <w:r>
        <w:rPr>
          <w:noProof/>
        </w:rPr>
        <w:instrText xml:space="preserve"> PAGEREF _Toc155355743 \h </w:instrText>
      </w:r>
      <w:r>
        <w:rPr>
          <w:noProof/>
        </w:rPr>
      </w:r>
      <w:r>
        <w:rPr>
          <w:noProof/>
        </w:rPr>
        <w:fldChar w:fldCharType="separate"/>
      </w:r>
      <w:r>
        <w:rPr>
          <w:noProof/>
        </w:rPr>
        <w:t>151</w:t>
      </w:r>
      <w:r>
        <w:rPr>
          <w:noProof/>
        </w:rPr>
        <w:fldChar w:fldCharType="end"/>
      </w:r>
    </w:p>
    <w:p w14:paraId="66028B56" w14:textId="34E072F2"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12.3.3</w:t>
      </w:r>
      <w:r>
        <w:rPr>
          <w:rFonts w:asciiTheme="minorHAnsi" w:eastAsiaTheme="minorEastAsia" w:hAnsiTheme="minorHAnsi" w:cstheme="minorBidi"/>
          <w:noProof/>
          <w:kern w:val="2"/>
          <w:sz w:val="22"/>
          <w:szCs w:val="22"/>
          <w:lang w:eastAsia="en-GB"/>
          <w14:ligatures w14:val="standardContextual"/>
        </w:rPr>
        <w:tab/>
      </w:r>
      <w:r>
        <w:rPr>
          <w:noProof/>
        </w:rPr>
        <w:t>General user authentication and authorization for VAL services</w:t>
      </w:r>
      <w:r>
        <w:rPr>
          <w:noProof/>
        </w:rPr>
        <w:tab/>
      </w:r>
      <w:r>
        <w:rPr>
          <w:noProof/>
        </w:rPr>
        <w:fldChar w:fldCharType="begin"/>
      </w:r>
      <w:r>
        <w:rPr>
          <w:noProof/>
        </w:rPr>
        <w:instrText xml:space="preserve"> PAGEREF _Toc155355744 \h </w:instrText>
      </w:r>
      <w:r>
        <w:rPr>
          <w:noProof/>
        </w:rPr>
      </w:r>
      <w:r>
        <w:rPr>
          <w:noProof/>
        </w:rPr>
        <w:fldChar w:fldCharType="separate"/>
      </w:r>
      <w:r>
        <w:rPr>
          <w:noProof/>
        </w:rPr>
        <w:t>151</w:t>
      </w:r>
      <w:r>
        <w:rPr>
          <w:noProof/>
        </w:rPr>
        <w:fldChar w:fldCharType="end"/>
      </w:r>
    </w:p>
    <w:p w14:paraId="0AA860CD" w14:textId="2A2123E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12.3.3.1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_Toc155355745 \h </w:instrText>
      </w:r>
      <w:r>
        <w:rPr>
          <w:noProof/>
        </w:rPr>
      </w:r>
      <w:r>
        <w:rPr>
          <w:noProof/>
        </w:rPr>
        <w:fldChar w:fldCharType="separate"/>
      </w:r>
      <w:r>
        <w:rPr>
          <w:noProof/>
        </w:rPr>
        <w:t>151</w:t>
      </w:r>
      <w:r>
        <w:rPr>
          <w:noProof/>
        </w:rPr>
        <w:fldChar w:fldCharType="end"/>
      </w:r>
    </w:p>
    <w:p w14:paraId="789643EE" w14:textId="1797618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12.3.3.2</w:t>
      </w:r>
      <w:r>
        <w:rPr>
          <w:rFonts w:asciiTheme="minorHAnsi" w:eastAsiaTheme="minorEastAsia" w:hAnsiTheme="minorHAnsi" w:cstheme="minorBidi"/>
          <w:noProof/>
          <w:kern w:val="2"/>
          <w:sz w:val="22"/>
          <w:szCs w:val="22"/>
          <w:lang w:eastAsia="en-GB"/>
          <w14:ligatures w14:val="standardContextual"/>
        </w:rPr>
        <w:tab/>
      </w:r>
      <w:r>
        <w:rPr>
          <w:noProof/>
        </w:rPr>
        <w:t>Primary VAL system</w:t>
      </w:r>
      <w:r>
        <w:rPr>
          <w:noProof/>
        </w:rPr>
        <w:tab/>
      </w:r>
      <w:r>
        <w:rPr>
          <w:noProof/>
        </w:rPr>
        <w:fldChar w:fldCharType="begin"/>
      </w:r>
      <w:r>
        <w:rPr>
          <w:noProof/>
        </w:rPr>
        <w:instrText xml:space="preserve"> PAGEREF _Toc155355746 \h </w:instrText>
      </w:r>
      <w:r>
        <w:rPr>
          <w:noProof/>
        </w:rPr>
      </w:r>
      <w:r>
        <w:rPr>
          <w:noProof/>
        </w:rPr>
        <w:fldChar w:fldCharType="separate"/>
      </w:r>
      <w:r>
        <w:rPr>
          <w:noProof/>
        </w:rPr>
        <w:t>151</w:t>
      </w:r>
      <w:r>
        <w:rPr>
          <w:noProof/>
        </w:rPr>
        <w:fldChar w:fldCharType="end"/>
      </w:r>
    </w:p>
    <w:p w14:paraId="37B8E8CA" w14:textId="5BC2A22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12.3.3.3</w:t>
      </w:r>
      <w:r>
        <w:rPr>
          <w:rFonts w:asciiTheme="minorHAnsi" w:eastAsiaTheme="minorEastAsia" w:hAnsiTheme="minorHAnsi" w:cstheme="minorBidi"/>
          <w:noProof/>
          <w:kern w:val="2"/>
          <w:sz w:val="22"/>
          <w:szCs w:val="22"/>
          <w:lang w:eastAsia="en-GB"/>
          <w14:ligatures w14:val="standardContextual"/>
        </w:rPr>
        <w:tab/>
      </w:r>
      <w:r>
        <w:rPr>
          <w:noProof/>
        </w:rPr>
        <w:t>Interconnection partner VAL system</w:t>
      </w:r>
      <w:r>
        <w:rPr>
          <w:noProof/>
        </w:rPr>
        <w:tab/>
      </w:r>
      <w:r>
        <w:rPr>
          <w:noProof/>
        </w:rPr>
        <w:fldChar w:fldCharType="begin"/>
      </w:r>
      <w:r>
        <w:rPr>
          <w:noProof/>
        </w:rPr>
        <w:instrText xml:space="preserve"> PAGEREF _Toc155355747 \h </w:instrText>
      </w:r>
      <w:r>
        <w:rPr>
          <w:noProof/>
        </w:rPr>
      </w:r>
      <w:r>
        <w:rPr>
          <w:noProof/>
        </w:rPr>
        <w:fldChar w:fldCharType="separate"/>
      </w:r>
      <w:r>
        <w:rPr>
          <w:noProof/>
        </w:rPr>
        <w:t>152</w:t>
      </w:r>
      <w:r>
        <w:rPr>
          <w:noProof/>
        </w:rPr>
        <w:fldChar w:fldCharType="end"/>
      </w:r>
    </w:p>
    <w:p w14:paraId="4BC75371" w14:textId="723DC38A"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12.3.4</w:t>
      </w:r>
      <w:r>
        <w:rPr>
          <w:rFonts w:asciiTheme="minorHAnsi" w:eastAsiaTheme="minorEastAsia" w:hAnsiTheme="minorHAnsi" w:cstheme="minorBidi"/>
          <w:noProof/>
          <w:kern w:val="2"/>
          <w:sz w:val="22"/>
          <w:szCs w:val="22"/>
          <w:lang w:eastAsia="en-GB"/>
          <w14:ligatures w14:val="standardContextual"/>
        </w:rPr>
        <w:tab/>
      </w:r>
      <w:r>
        <w:rPr>
          <w:noProof/>
        </w:rPr>
        <w:t>VAL server provisioning for identity management service</w:t>
      </w:r>
      <w:r>
        <w:rPr>
          <w:noProof/>
        </w:rPr>
        <w:tab/>
      </w:r>
      <w:r>
        <w:rPr>
          <w:noProof/>
        </w:rPr>
        <w:fldChar w:fldCharType="begin"/>
      </w:r>
      <w:r>
        <w:rPr>
          <w:noProof/>
        </w:rPr>
        <w:instrText xml:space="preserve"> PAGEREF _Toc155355748 \h </w:instrText>
      </w:r>
      <w:r>
        <w:rPr>
          <w:noProof/>
        </w:rPr>
      </w:r>
      <w:r>
        <w:rPr>
          <w:noProof/>
        </w:rPr>
        <w:fldChar w:fldCharType="separate"/>
      </w:r>
      <w:r>
        <w:rPr>
          <w:noProof/>
        </w:rPr>
        <w:t>152</w:t>
      </w:r>
      <w:r>
        <w:rPr>
          <w:noProof/>
        </w:rPr>
        <w:fldChar w:fldCharType="end"/>
      </w:r>
    </w:p>
    <w:p w14:paraId="38D8E986" w14:textId="4A8AA18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12.3.4.1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_Toc155355749 \h </w:instrText>
      </w:r>
      <w:r>
        <w:rPr>
          <w:noProof/>
        </w:rPr>
      </w:r>
      <w:r>
        <w:rPr>
          <w:noProof/>
        </w:rPr>
        <w:fldChar w:fldCharType="separate"/>
      </w:r>
      <w:r>
        <w:rPr>
          <w:noProof/>
        </w:rPr>
        <w:t>152</w:t>
      </w:r>
      <w:r>
        <w:rPr>
          <w:noProof/>
        </w:rPr>
        <w:fldChar w:fldCharType="end"/>
      </w:r>
    </w:p>
    <w:p w14:paraId="74837A7D" w14:textId="77FD1C90"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12.3.4.2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_Toc155355750 \h </w:instrText>
      </w:r>
      <w:r>
        <w:rPr>
          <w:noProof/>
        </w:rPr>
      </w:r>
      <w:r>
        <w:rPr>
          <w:noProof/>
        </w:rPr>
        <w:fldChar w:fldCharType="separate"/>
      </w:r>
      <w:r>
        <w:rPr>
          <w:noProof/>
        </w:rPr>
        <w:t>152</w:t>
      </w:r>
      <w:r>
        <w:rPr>
          <w:noProof/>
        </w:rPr>
        <w:fldChar w:fldCharType="end"/>
      </w:r>
    </w:p>
    <w:p w14:paraId="72FF122E" w14:textId="465C2AA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12.3.4.3</w:t>
      </w:r>
      <w:r>
        <w:rPr>
          <w:rFonts w:asciiTheme="minorHAnsi" w:eastAsiaTheme="minorEastAsia" w:hAnsiTheme="minorHAnsi" w:cstheme="minorBidi"/>
          <w:noProof/>
          <w:kern w:val="2"/>
          <w:sz w:val="22"/>
          <w:szCs w:val="22"/>
          <w:lang w:eastAsia="en-GB"/>
          <w14:ligatures w14:val="standardContextual"/>
        </w:rPr>
        <w:tab/>
      </w:r>
      <w:r>
        <w:rPr>
          <w:noProof/>
        </w:rPr>
        <w:t>Update VAL server provisioning procedure</w:t>
      </w:r>
      <w:r>
        <w:rPr>
          <w:noProof/>
        </w:rPr>
        <w:tab/>
      </w:r>
      <w:r>
        <w:rPr>
          <w:noProof/>
        </w:rPr>
        <w:fldChar w:fldCharType="begin"/>
      </w:r>
      <w:r>
        <w:rPr>
          <w:noProof/>
        </w:rPr>
        <w:instrText xml:space="preserve"> PAGEREF _Toc155355751 \h </w:instrText>
      </w:r>
      <w:r>
        <w:rPr>
          <w:noProof/>
        </w:rPr>
      </w:r>
      <w:r>
        <w:rPr>
          <w:noProof/>
        </w:rPr>
        <w:fldChar w:fldCharType="separate"/>
      </w:r>
      <w:r>
        <w:rPr>
          <w:noProof/>
        </w:rPr>
        <w:t>153</w:t>
      </w:r>
      <w:r>
        <w:rPr>
          <w:noProof/>
        </w:rPr>
        <w:fldChar w:fldCharType="end"/>
      </w:r>
    </w:p>
    <w:p w14:paraId="3E6969D2" w14:textId="21DCC61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12.3.4.4</w:t>
      </w:r>
      <w:r>
        <w:rPr>
          <w:rFonts w:asciiTheme="minorHAnsi" w:eastAsiaTheme="minorEastAsia" w:hAnsiTheme="minorHAnsi" w:cstheme="minorBidi"/>
          <w:noProof/>
          <w:kern w:val="2"/>
          <w:sz w:val="22"/>
          <w:szCs w:val="22"/>
          <w:lang w:eastAsia="en-GB"/>
          <w14:ligatures w14:val="standardContextual"/>
        </w:rPr>
        <w:tab/>
      </w:r>
      <w:r>
        <w:rPr>
          <w:noProof/>
        </w:rPr>
        <w:t>Get VAL server provisioning procedure</w:t>
      </w:r>
      <w:r>
        <w:rPr>
          <w:noProof/>
        </w:rPr>
        <w:tab/>
      </w:r>
      <w:r>
        <w:rPr>
          <w:noProof/>
        </w:rPr>
        <w:fldChar w:fldCharType="begin"/>
      </w:r>
      <w:r>
        <w:rPr>
          <w:noProof/>
        </w:rPr>
        <w:instrText xml:space="preserve"> PAGEREF _Toc155355752 \h </w:instrText>
      </w:r>
      <w:r>
        <w:rPr>
          <w:noProof/>
        </w:rPr>
      </w:r>
      <w:r>
        <w:rPr>
          <w:noProof/>
        </w:rPr>
        <w:fldChar w:fldCharType="separate"/>
      </w:r>
      <w:r>
        <w:rPr>
          <w:noProof/>
        </w:rPr>
        <w:t>153</w:t>
      </w:r>
      <w:r>
        <w:rPr>
          <w:noProof/>
        </w:rPr>
        <w:fldChar w:fldCharType="end"/>
      </w:r>
    </w:p>
    <w:p w14:paraId="6D0D618C" w14:textId="427CA69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12.3.4.5</w:t>
      </w:r>
      <w:r>
        <w:rPr>
          <w:rFonts w:asciiTheme="minorHAnsi" w:eastAsiaTheme="minorEastAsia" w:hAnsiTheme="minorHAnsi" w:cstheme="minorBidi"/>
          <w:noProof/>
          <w:kern w:val="2"/>
          <w:sz w:val="22"/>
          <w:szCs w:val="22"/>
          <w:lang w:eastAsia="en-GB"/>
          <w14:ligatures w14:val="standardContextual"/>
        </w:rPr>
        <w:tab/>
      </w:r>
      <w:r>
        <w:rPr>
          <w:noProof/>
        </w:rPr>
        <w:t>Delete VAL server provisioning procedure</w:t>
      </w:r>
      <w:r>
        <w:rPr>
          <w:noProof/>
        </w:rPr>
        <w:tab/>
      </w:r>
      <w:r>
        <w:rPr>
          <w:noProof/>
        </w:rPr>
        <w:fldChar w:fldCharType="begin"/>
      </w:r>
      <w:r>
        <w:rPr>
          <w:noProof/>
        </w:rPr>
        <w:instrText xml:space="preserve"> PAGEREF _Toc155355753 \h </w:instrText>
      </w:r>
      <w:r>
        <w:rPr>
          <w:noProof/>
        </w:rPr>
      </w:r>
      <w:r>
        <w:rPr>
          <w:noProof/>
        </w:rPr>
        <w:fldChar w:fldCharType="separate"/>
      </w:r>
      <w:r>
        <w:rPr>
          <w:noProof/>
        </w:rPr>
        <w:t>154</w:t>
      </w:r>
      <w:r>
        <w:rPr>
          <w:noProof/>
        </w:rPr>
        <w:fldChar w:fldCharType="end"/>
      </w:r>
    </w:p>
    <w:p w14:paraId="356423E8" w14:textId="0BA1DDCB"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12.4</w:t>
      </w:r>
      <w:r>
        <w:rPr>
          <w:rFonts w:asciiTheme="minorHAnsi" w:eastAsiaTheme="minorEastAsia" w:hAnsiTheme="minorHAnsi" w:cstheme="minorBidi"/>
          <w:noProof/>
          <w:kern w:val="2"/>
          <w:sz w:val="22"/>
          <w:szCs w:val="22"/>
          <w:lang w:eastAsia="en-GB"/>
          <w14:ligatures w14:val="standardContextual"/>
        </w:rPr>
        <w:tab/>
      </w:r>
      <w:r>
        <w:rPr>
          <w:noProof/>
        </w:rPr>
        <w:t>SEAL APIs for identity management</w:t>
      </w:r>
      <w:r>
        <w:rPr>
          <w:noProof/>
        </w:rPr>
        <w:tab/>
      </w:r>
      <w:r>
        <w:rPr>
          <w:noProof/>
        </w:rPr>
        <w:fldChar w:fldCharType="begin"/>
      </w:r>
      <w:r>
        <w:rPr>
          <w:noProof/>
        </w:rPr>
        <w:instrText xml:space="preserve"> PAGEREF _Toc155355754 \h </w:instrText>
      </w:r>
      <w:r>
        <w:rPr>
          <w:noProof/>
        </w:rPr>
      </w:r>
      <w:r>
        <w:rPr>
          <w:noProof/>
        </w:rPr>
        <w:fldChar w:fldCharType="separate"/>
      </w:r>
      <w:r>
        <w:rPr>
          <w:noProof/>
        </w:rPr>
        <w:t>154</w:t>
      </w:r>
      <w:r>
        <w:rPr>
          <w:noProof/>
        </w:rPr>
        <w:fldChar w:fldCharType="end"/>
      </w:r>
    </w:p>
    <w:p w14:paraId="5DC2526C" w14:textId="270BA2CB"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12.4.1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_Toc155355755 \h </w:instrText>
      </w:r>
      <w:r>
        <w:rPr>
          <w:noProof/>
        </w:rPr>
      </w:r>
      <w:r>
        <w:rPr>
          <w:noProof/>
        </w:rPr>
        <w:fldChar w:fldCharType="separate"/>
      </w:r>
      <w:r>
        <w:rPr>
          <w:noProof/>
        </w:rPr>
        <w:t>154</w:t>
      </w:r>
      <w:r>
        <w:rPr>
          <w:noProof/>
        </w:rPr>
        <w:fldChar w:fldCharType="end"/>
      </w:r>
    </w:p>
    <w:p w14:paraId="02E0DC98" w14:textId="7F674760"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12.4.2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_Toc155355756 \h </w:instrText>
      </w:r>
      <w:r>
        <w:rPr>
          <w:noProof/>
        </w:rPr>
      </w:r>
      <w:r>
        <w:rPr>
          <w:noProof/>
        </w:rPr>
        <w:fldChar w:fldCharType="separate"/>
      </w:r>
      <w:r>
        <w:rPr>
          <w:noProof/>
        </w:rPr>
        <w:t>155</w:t>
      </w:r>
      <w:r>
        <w:rPr>
          <w:noProof/>
        </w:rPr>
        <w:fldChar w:fldCharType="end"/>
      </w:r>
    </w:p>
    <w:p w14:paraId="077B6127" w14:textId="7321907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12.4.2.1</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_Toc155355757 \h </w:instrText>
      </w:r>
      <w:r>
        <w:rPr>
          <w:noProof/>
        </w:rPr>
      </w:r>
      <w:r>
        <w:rPr>
          <w:noProof/>
        </w:rPr>
        <w:fldChar w:fldCharType="separate"/>
      </w:r>
      <w:r>
        <w:rPr>
          <w:noProof/>
        </w:rPr>
        <w:t>155</w:t>
      </w:r>
      <w:r>
        <w:rPr>
          <w:noProof/>
        </w:rPr>
        <w:fldChar w:fldCharType="end"/>
      </w:r>
    </w:p>
    <w:p w14:paraId="234AD5E9" w14:textId="4B9573E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12.4.2.2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_Toc155355758 \h </w:instrText>
      </w:r>
      <w:r>
        <w:rPr>
          <w:noProof/>
        </w:rPr>
      </w:r>
      <w:r>
        <w:rPr>
          <w:noProof/>
        </w:rPr>
        <w:fldChar w:fldCharType="separate"/>
      </w:r>
      <w:r>
        <w:rPr>
          <w:noProof/>
        </w:rPr>
        <w:t>155</w:t>
      </w:r>
      <w:r>
        <w:rPr>
          <w:noProof/>
        </w:rPr>
        <w:fldChar w:fldCharType="end"/>
      </w:r>
    </w:p>
    <w:p w14:paraId="08FD13B8" w14:textId="72E4D78D"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12.4.3</w:t>
      </w:r>
      <w:r>
        <w:rPr>
          <w:rFonts w:asciiTheme="minorHAnsi" w:eastAsiaTheme="minorEastAsia" w:hAnsiTheme="minorHAnsi" w:cstheme="minorBidi"/>
          <w:noProof/>
          <w:kern w:val="2"/>
          <w:sz w:val="22"/>
          <w:szCs w:val="22"/>
          <w:lang w:eastAsia="en-GB"/>
          <w14:ligatures w14:val="standardContextual"/>
        </w:rPr>
        <w:tab/>
      </w:r>
      <w:r>
        <w:rPr>
          <w:noProof/>
        </w:rPr>
        <w:t>SS_IdmParameterProvisioning API</w:t>
      </w:r>
      <w:r>
        <w:rPr>
          <w:noProof/>
        </w:rPr>
        <w:tab/>
      </w:r>
      <w:r>
        <w:rPr>
          <w:noProof/>
        </w:rPr>
        <w:fldChar w:fldCharType="begin"/>
      </w:r>
      <w:r>
        <w:rPr>
          <w:noProof/>
        </w:rPr>
        <w:instrText xml:space="preserve"> PAGEREF _Toc155355759 \h </w:instrText>
      </w:r>
      <w:r>
        <w:rPr>
          <w:noProof/>
        </w:rPr>
      </w:r>
      <w:r>
        <w:rPr>
          <w:noProof/>
        </w:rPr>
        <w:fldChar w:fldCharType="separate"/>
      </w:r>
      <w:r>
        <w:rPr>
          <w:noProof/>
        </w:rPr>
        <w:t>155</w:t>
      </w:r>
      <w:r>
        <w:rPr>
          <w:noProof/>
        </w:rPr>
        <w:fldChar w:fldCharType="end"/>
      </w:r>
    </w:p>
    <w:p w14:paraId="6FEA3A64" w14:textId="7F84EDD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12.4.3.1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_Toc155355760 \h </w:instrText>
      </w:r>
      <w:r>
        <w:rPr>
          <w:noProof/>
        </w:rPr>
      </w:r>
      <w:r>
        <w:rPr>
          <w:noProof/>
        </w:rPr>
        <w:fldChar w:fldCharType="separate"/>
      </w:r>
      <w:r>
        <w:rPr>
          <w:noProof/>
        </w:rPr>
        <w:t>155</w:t>
      </w:r>
      <w:r>
        <w:rPr>
          <w:noProof/>
        </w:rPr>
        <w:fldChar w:fldCharType="end"/>
      </w:r>
    </w:p>
    <w:p w14:paraId="07CF0DE6" w14:textId="4BA8034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12.4.3.2</w:t>
      </w:r>
      <w:r>
        <w:rPr>
          <w:rFonts w:asciiTheme="minorHAnsi" w:eastAsiaTheme="minorEastAsia" w:hAnsiTheme="minorHAnsi" w:cstheme="minorBidi"/>
          <w:noProof/>
          <w:kern w:val="2"/>
          <w:sz w:val="22"/>
          <w:szCs w:val="22"/>
          <w:lang w:eastAsia="en-GB"/>
          <w14:ligatures w14:val="standardContextual"/>
        </w:rPr>
        <w:tab/>
      </w:r>
      <w:r>
        <w:rPr>
          <w:noProof/>
        </w:rPr>
        <w:t>Provide_Configuration operation</w:t>
      </w:r>
      <w:r>
        <w:rPr>
          <w:noProof/>
        </w:rPr>
        <w:tab/>
      </w:r>
      <w:r>
        <w:rPr>
          <w:noProof/>
        </w:rPr>
        <w:fldChar w:fldCharType="begin"/>
      </w:r>
      <w:r>
        <w:rPr>
          <w:noProof/>
        </w:rPr>
        <w:instrText xml:space="preserve"> PAGEREF _Toc155355761 \h </w:instrText>
      </w:r>
      <w:r>
        <w:rPr>
          <w:noProof/>
        </w:rPr>
      </w:r>
      <w:r>
        <w:rPr>
          <w:noProof/>
        </w:rPr>
        <w:fldChar w:fldCharType="separate"/>
      </w:r>
      <w:r>
        <w:rPr>
          <w:noProof/>
        </w:rPr>
        <w:t>155</w:t>
      </w:r>
      <w:r>
        <w:rPr>
          <w:noProof/>
        </w:rPr>
        <w:fldChar w:fldCharType="end"/>
      </w:r>
    </w:p>
    <w:p w14:paraId="2D54DA4B" w14:textId="101012A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12.4.3.3</w:t>
      </w:r>
      <w:r>
        <w:rPr>
          <w:rFonts w:asciiTheme="minorHAnsi" w:eastAsiaTheme="minorEastAsia" w:hAnsiTheme="minorHAnsi" w:cstheme="minorBidi"/>
          <w:noProof/>
          <w:kern w:val="2"/>
          <w:sz w:val="22"/>
          <w:szCs w:val="22"/>
          <w:lang w:eastAsia="en-GB"/>
          <w14:ligatures w14:val="standardContextual"/>
        </w:rPr>
        <w:tab/>
      </w:r>
      <w:r>
        <w:rPr>
          <w:noProof/>
        </w:rPr>
        <w:t>Update_Configuration operation</w:t>
      </w:r>
      <w:r>
        <w:rPr>
          <w:noProof/>
        </w:rPr>
        <w:tab/>
      </w:r>
      <w:r>
        <w:rPr>
          <w:noProof/>
        </w:rPr>
        <w:fldChar w:fldCharType="begin"/>
      </w:r>
      <w:r>
        <w:rPr>
          <w:noProof/>
        </w:rPr>
        <w:instrText xml:space="preserve"> PAGEREF _Toc155355762 \h </w:instrText>
      </w:r>
      <w:r>
        <w:rPr>
          <w:noProof/>
        </w:rPr>
      </w:r>
      <w:r>
        <w:rPr>
          <w:noProof/>
        </w:rPr>
        <w:fldChar w:fldCharType="separate"/>
      </w:r>
      <w:r>
        <w:rPr>
          <w:noProof/>
        </w:rPr>
        <w:t>155</w:t>
      </w:r>
      <w:r>
        <w:rPr>
          <w:noProof/>
        </w:rPr>
        <w:fldChar w:fldCharType="end"/>
      </w:r>
    </w:p>
    <w:p w14:paraId="2B472964" w14:textId="6862A72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12.4.3.4</w:t>
      </w:r>
      <w:r>
        <w:rPr>
          <w:rFonts w:asciiTheme="minorHAnsi" w:eastAsiaTheme="minorEastAsia" w:hAnsiTheme="minorHAnsi" w:cstheme="minorBidi"/>
          <w:noProof/>
          <w:kern w:val="2"/>
          <w:sz w:val="22"/>
          <w:szCs w:val="22"/>
          <w:lang w:eastAsia="en-GB"/>
          <w14:ligatures w14:val="standardContextual"/>
        </w:rPr>
        <w:tab/>
      </w:r>
      <w:r>
        <w:rPr>
          <w:noProof/>
        </w:rPr>
        <w:t>Get_Configuration operation</w:t>
      </w:r>
      <w:r>
        <w:rPr>
          <w:noProof/>
        </w:rPr>
        <w:tab/>
      </w:r>
      <w:r>
        <w:rPr>
          <w:noProof/>
        </w:rPr>
        <w:fldChar w:fldCharType="begin"/>
      </w:r>
      <w:r>
        <w:rPr>
          <w:noProof/>
        </w:rPr>
        <w:instrText xml:space="preserve"> PAGEREF _Toc155355763 \h </w:instrText>
      </w:r>
      <w:r>
        <w:rPr>
          <w:noProof/>
        </w:rPr>
      </w:r>
      <w:r>
        <w:rPr>
          <w:noProof/>
        </w:rPr>
        <w:fldChar w:fldCharType="separate"/>
      </w:r>
      <w:r>
        <w:rPr>
          <w:noProof/>
        </w:rPr>
        <w:t>155</w:t>
      </w:r>
      <w:r>
        <w:rPr>
          <w:noProof/>
        </w:rPr>
        <w:fldChar w:fldCharType="end"/>
      </w:r>
    </w:p>
    <w:p w14:paraId="640BB95E" w14:textId="57A9B3D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12.4.3.5</w:t>
      </w:r>
      <w:r>
        <w:rPr>
          <w:rFonts w:asciiTheme="minorHAnsi" w:eastAsiaTheme="minorEastAsia" w:hAnsiTheme="minorHAnsi" w:cstheme="minorBidi"/>
          <w:noProof/>
          <w:kern w:val="2"/>
          <w:sz w:val="22"/>
          <w:szCs w:val="22"/>
          <w:lang w:eastAsia="en-GB"/>
          <w14:ligatures w14:val="standardContextual"/>
        </w:rPr>
        <w:tab/>
      </w:r>
      <w:r>
        <w:rPr>
          <w:noProof/>
        </w:rPr>
        <w:t>Delete_Configuration operation</w:t>
      </w:r>
      <w:r>
        <w:rPr>
          <w:noProof/>
        </w:rPr>
        <w:tab/>
      </w:r>
      <w:r>
        <w:rPr>
          <w:noProof/>
        </w:rPr>
        <w:fldChar w:fldCharType="begin"/>
      </w:r>
      <w:r>
        <w:rPr>
          <w:noProof/>
        </w:rPr>
        <w:instrText xml:space="preserve"> PAGEREF _Toc155355764 \h </w:instrText>
      </w:r>
      <w:r>
        <w:rPr>
          <w:noProof/>
        </w:rPr>
      </w:r>
      <w:r>
        <w:rPr>
          <w:noProof/>
        </w:rPr>
        <w:fldChar w:fldCharType="separate"/>
      </w:r>
      <w:r>
        <w:rPr>
          <w:noProof/>
        </w:rPr>
        <w:t>155</w:t>
      </w:r>
      <w:r>
        <w:rPr>
          <w:noProof/>
        </w:rPr>
        <w:fldChar w:fldCharType="end"/>
      </w:r>
    </w:p>
    <w:p w14:paraId="30D33566" w14:textId="7B2B073C" w:rsidR="00467C65" w:rsidRDefault="00467C65">
      <w:pPr>
        <w:pStyle w:val="TOC1"/>
        <w:rPr>
          <w:rFonts w:asciiTheme="minorHAnsi" w:eastAsiaTheme="minorEastAsia" w:hAnsiTheme="minorHAnsi" w:cstheme="minorBidi"/>
          <w:noProof/>
          <w:kern w:val="2"/>
          <w:szCs w:val="22"/>
          <w:lang w:eastAsia="en-GB"/>
          <w14:ligatures w14:val="standardContextual"/>
        </w:rPr>
      </w:pPr>
      <w:r>
        <w:rPr>
          <w:noProof/>
        </w:rPr>
        <w:t>13</w:t>
      </w:r>
      <w:r>
        <w:rPr>
          <w:rFonts w:asciiTheme="minorHAnsi" w:eastAsiaTheme="minorEastAsia" w:hAnsiTheme="minorHAnsi" w:cstheme="minorBidi"/>
          <w:noProof/>
          <w:kern w:val="2"/>
          <w:szCs w:val="22"/>
          <w:lang w:eastAsia="en-GB"/>
          <w14:ligatures w14:val="standardContextual"/>
        </w:rPr>
        <w:tab/>
      </w:r>
      <w:r>
        <w:rPr>
          <w:noProof/>
        </w:rPr>
        <w:t>Key management</w:t>
      </w:r>
      <w:r>
        <w:rPr>
          <w:noProof/>
        </w:rPr>
        <w:tab/>
      </w:r>
      <w:r>
        <w:rPr>
          <w:noProof/>
        </w:rPr>
        <w:fldChar w:fldCharType="begin"/>
      </w:r>
      <w:r>
        <w:rPr>
          <w:noProof/>
        </w:rPr>
        <w:instrText xml:space="preserve"> PAGEREF _Toc155355765 \h </w:instrText>
      </w:r>
      <w:r>
        <w:rPr>
          <w:noProof/>
        </w:rPr>
      </w:r>
      <w:r>
        <w:rPr>
          <w:noProof/>
        </w:rPr>
        <w:fldChar w:fldCharType="separate"/>
      </w:r>
      <w:r>
        <w:rPr>
          <w:noProof/>
        </w:rPr>
        <w:t>156</w:t>
      </w:r>
      <w:r>
        <w:rPr>
          <w:noProof/>
        </w:rPr>
        <w:fldChar w:fldCharType="end"/>
      </w:r>
    </w:p>
    <w:p w14:paraId="31B45343" w14:textId="656D2423"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_Toc155355766 \h </w:instrText>
      </w:r>
      <w:r>
        <w:rPr>
          <w:noProof/>
        </w:rPr>
      </w:r>
      <w:r>
        <w:rPr>
          <w:noProof/>
        </w:rPr>
        <w:fldChar w:fldCharType="separate"/>
      </w:r>
      <w:r>
        <w:rPr>
          <w:noProof/>
        </w:rPr>
        <w:t>156</w:t>
      </w:r>
      <w:r>
        <w:rPr>
          <w:noProof/>
        </w:rPr>
        <w:fldChar w:fldCharType="end"/>
      </w:r>
    </w:p>
    <w:p w14:paraId="6DEAF692" w14:textId="36D55BF9"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13.2</w:t>
      </w:r>
      <w:r>
        <w:rPr>
          <w:rFonts w:asciiTheme="minorHAnsi" w:eastAsiaTheme="minorEastAsia" w:hAnsiTheme="minorHAnsi" w:cstheme="minorBidi"/>
          <w:noProof/>
          <w:kern w:val="2"/>
          <w:sz w:val="22"/>
          <w:szCs w:val="22"/>
          <w:lang w:eastAsia="en-GB"/>
          <w14:ligatures w14:val="standardContextual"/>
        </w:rPr>
        <w:tab/>
      </w:r>
      <w:r>
        <w:rPr>
          <w:noProof/>
        </w:rPr>
        <w:t>Functional model for key management</w:t>
      </w:r>
      <w:r>
        <w:rPr>
          <w:noProof/>
        </w:rPr>
        <w:tab/>
      </w:r>
      <w:r>
        <w:rPr>
          <w:noProof/>
        </w:rPr>
        <w:fldChar w:fldCharType="begin"/>
      </w:r>
      <w:r>
        <w:rPr>
          <w:noProof/>
        </w:rPr>
        <w:instrText xml:space="preserve"> PAGEREF _Toc155355767 \h </w:instrText>
      </w:r>
      <w:r>
        <w:rPr>
          <w:noProof/>
        </w:rPr>
      </w:r>
      <w:r>
        <w:rPr>
          <w:noProof/>
        </w:rPr>
        <w:fldChar w:fldCharType="separate"/>
      </w:r>
      <w:r>
        <w:rPr>
          <w:noProof/>
        </w:rPr>
        <w:t>156</w:t>
      </w:r>
      <w:r>
        <w:rPr>
          <w:noProof/>
        </w:rPr>
        <w:fldChar w:fldCharType="end"/>
      </w:r>
    </w:p>
    <w:p w14:paraId="6A0238F2" w14:textId="5D9E2474"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13.2.1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_Toc155355768 \h </w:instrText>
      </w:r>
      <w:r>
        <w:rPr>
          <w:noProof/>
        </w:rPr>
      </w:r>
      <w:r>
        <w:rPr>
          <w:noProof/>
        </w:rPr>
        <w:fldChar w:fldCharType="separate"/>
      </w:r>
      <w:r>
        <w:rPr>
          <w:noProof/>
        </w:rPr>
        <w:t>156</w:t>
      </w:r>
      <w:r>
        <w:rPr>
          <w:noProof/>
        </w:rPr>
        <w:fldChar w:fldCharType="end"/>
      </w:r>
    </w:p>
    <w:p w14:paraId="724F8A21" w14:textId="490E2586"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13.2.2</w:t>
      </w:r>
      <w:r>
        <w:rPr>
          <w:rFonts w:asciiTheme="minorHAnsi" w:eastAsiaTheme="minorEastAsia" w:hAnsiTheme="minorHAnsi" w:cstheme="minorBidi"/>
          <w:noProof/>
          <w:kern w:val="2"/>
          <w:sz w:val="22"/>
          <w:szCs w:val="22"/>
          <w:lang w:eastAsia="en-GB"/>
          <w14:ligatures w14:val="standardContextual"/>
        </w:rPr>
        <w:tab/>
      </w:r>
      <w:r>
        <w:rPr>
          <w:noProof/>
        </w:rPr>
        <w:t>On-network functional model description</w:t>
      </w:r>
      <w:r>
        <w:rPr>
          <w:noProof/>
        </w:rPr>
        <w:tab/>
      </w:r>
      <w:r>
        <w:rPr>
          <w:noProof/>
        </w:rPr>
        <w:fldChar w:fldCharType="begin"/>
      </w:r>
      <w:r>
        <w:rPr>
          <w:noProof/>
        </w:rPr>
        <w:instrText xml:space="preserve"> PAGEREF _Toc155355769 \h </w:instrText>
      </w:r>
      <w:r>
        <w:rPr>
          <w:noProof/>
        </w:rPr>
      </w:r>
      <w:r>
        <w:rPr>
          <w:noProof/>
        </w:rPr>
        <w:fldChar w:fldCharType="separate"/>
      </w:r>
      <w:r>
        <w:rPr>
          <w:noProof/>
        </w:rPr>
        <w:t>156</w:t>
      </w:r>
      <w:r>
        <w:rPr>
          <w:noProof/>
        </w:rPr>
        <w:fldChar w:fldCharType="end"/>
      </w:r>
    </w:p>
    <w:p w14:paraId="70731B9B" w14:textId="3CAEBC13"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13.2.3</w:t>
      </w:r>
      <w:r>
        <w:rPr>
          <w:rFonts w:asciiTheme="minorHAnsi" w:eastAsiaTheme="minorEastAsia" w:hAnsiTheme="minorHAnsi" w:cstheme="minorBidi"/>
          <w:noProof/>
          <w:kern w:val="2"/>
          <w:sz w:val="22"/>
          <w:szCs w:val="22"/>
          <w:lang w:eastAsia="en-GB"/>
          <w14:ligatures w14:val="standardContextual"/>
        </w:rPr>
        <w:tab/>
      </w:r>
      <w:r>
        <w:rPr>
          <w:noProof/>
        </w:rPr>
        <w:t>Off-network functional model description</w:t>
      </w:r>
      <w:r>
        <w:rPr>
          <w:noProof/>
        </w:rPr>
        <w:tab/>
      </w:r>
      <w:r>
        <w:rPr>
          <w:noProof/>
        </w:rPr>
        <w:fldChar w:fldCharType="begin"/>
      </w:r>
      <w:r>
        <w:rPr>
          <w:noProof/>
        </w:rPr>
        <w:instrText xml:space="preserve"> PAGEREF _Toc155355770 \h </w:instrText>
      </w:r>
      <w:r>
        <w:rPr>
          <w:noProof/>
        </w:rPr>
      </w:r>
      <w:r>
        <w:rPr>
          <w:noProof/>
        </w:rPr>
        <w:fldChar w:fldCharType="separate"/>
      </w:r>
      <w:r>
        <w:rPr>
          <w:noProof/>
        </w:rPr>
        <w:t>156</w:t>
      </w:r>
      <w:r>
        <w:rPr>
          <w:noProof/>
        </w:rPr>
        <w:fldChar w:fldCharType="end"/>
      </w:r>
    </w:p>
    <w:p w14:paraId="0AF700D3" w14:textId="525122D6"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13.2.4</w:t>
      </w:r>
      <w:r>
        <w:rPr>
          <w:rFonts w:asciiTheme="minorHAnsi" w:eastAsiaTheme="minorEastAsia" w:hAnsiTheme="minorHAnsi" w:cstheme="minorBidi"/>
          <w:noProof/>
          <w:kern w:val="2"/>
          <w:sz w:val="22"/>
          <w:szCs w:val="22"/>
          <w:lang w:eastAsia="en-GB"/>
          <w14:ligatures w14:val="standardContextual"/>
        </w:rPr>
        <w:tab/>
      </w:r>
      <w:r>
        <w:rPr>
          <w:noProof/>
        </w:rPr>
        <w:t>Functional entities description</w:t>
      </w:r>
      <w:r>
        <w:rPr>
          <w:noProof/>
        </w:rPr>
        <w:tab/>
      </w:r>
      <w:r>
        <w:rPr>
          <w:noProof/>
        </w:rPr>
        <w:fldChar w:fldCharType="begin"/>
      </w:r>
      <w:r>
        <w:rPr>
          <w:noProof/>
        </w:rPr>
        <w:instrText xml:space="preserve"> PAGEREF _Toc155355771 \h </w:instrText>
      </w:r>
      <w:r>
        <w:rPr>
          <w:noProof/>
        </w:rPr>
      </w:r>
      <w:r>
        <w:rPr>
          <w:noProof/>
        </w:rPr>
        <w:fldChar w:fldCharType="separate"/>
      </w:r>
      <w:r>
        <w:rPr>
          <w:noProof/>
        </w:rPr>
        <w:t>157</w:t>
      </w:r>
      <w:r>
        <w:rPr>
          <w:noProof/>
        </w:rPr>
        <w:fldChar w:fldCharType="end"/>
      </w:r>
    </w:p>
    <w:p w14:paraId="40E74757" w14:textId="697992B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13.2.4.1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_Toc155355772 \h </w:instrText>
      </w:r>
      <w:r>
        <w:rPr>
          <w:noProof/>
        </w:rPr>
      </w:r>
      <w:r>
        <w:rPr>
          <w:noProof/>
        </w:rPr>
        <w:fldChar w:fldCharType="separate"/>
      </w:r>
      <w:r>
        <w:rPr>
          <w:noProof/>
        </w:rPr>
        <w:t>157</w:t>
      </w:r>
      <w:r>
        <w:rPr>
          <w:noProof/>
        </w:rPr>
        <w:fldChar w:fldCharType="end"/>
      </w:r>
    </w:p>
    <w:p w14:paraId="03A8A049" w14:textId="14AD88B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13.2.4.2</w:t>
      </w:r>
      <w:r>
        <w:rPr>
          <w:rFonts w:asciiTheme="minorHAnsi" w:eastAsiaTheme="minorEastAsia" w:hAnsiTheme="minorHAnsi" w:cstheme="minorBidi"/>
          <w:noProof/>
          <w:kern w:val="2"/>
          <w:sz w:val="22"/>
          <w:szCs w:val="22"/>
          <w:lang w:eastAsia="en-GB"/>
          <w14:ligatures w14:val="standardContextual"/>
        </w:rPr>
        <w:tab/>
      </w:r>
      <w:r>
        <w:rPr>
          <w:noProof/>
        </w:rPr>
        <w:t>Key management client</w:t>
      </w:r>
      <w:r>
        <w:rPr>
          <w:noProof/>
        </w:rPr>
        <w:tab/>
      </w:r>
      <w:r>
        <w:rPr>
          <w:noProof/>
        </w:rPr>
        <w:fldChar w:fldCharType="begin"/>
      </w:r>
      <w:r>
        <w:rPr>
          <w:noProof/>
        </w:rPr>
        <w:instrText xml:space="preserve"> PAGEREF _Toc155355773 \h </w:instrText>
      </w:r>
      <w:r>
        <w:rPr>
          <w:noProof/>
        </w:rPr>
      </w:r>
      <w:r>
        <w:rPr>
          <w:noProof/>
        </w:rPr>
        <w:fldChar w:fldCharType="separate"/>
      </w:r>
      <w:r>
        <w:rPr>
          <w:noProof/>
        </w:rPr>
        <w:t>157</w:t>
      </w:r>
      <w:r>
        <w:rPr>
          <w:noProof/>
        </w:rPr>
        <w:fldChar w:fldCharType="end"/>
      </w:r>
    </w:p>
    <w:p w14:paraId="7719D587" w14:textId="5FC4F62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13.2.4.3</w:t>
      </w:r>
      <w:r>
        <w:rPr>
          <w:rFonts w:asciiTheme="minorHAnsi" w:eastAsiaTheme="minorEastAsia" w:hAnsiTheme="minorHAnsi" w:cstheme="minorBidi"/>
          <w:noProof/>
          <w:kern w:val="2"/>
          <w:sz w:val="22"/>
          <w:szCs w:val="22"/>
          <w:lang w:eastAsia="en-GB"/>
          <w14:ligatures w14:val="standardContextual"/>
        </w:rPr>
        <w:tab/>
      </w:r>
      <w:r>
        <w:rPr>
          <w:noProof/>
        </w:rPr>
        <w:t>Key management server</w:t>
      </w:r>
      <w:r>
        <w:rPr>
          <w:noProof/>
        </w:rPr>
        <w:tab/>
      </w:r>
      <w:r>
        <w:rPr>
          <w:noProof/>
        </w:rPr>
        <w:fldChar w:fldCharType="begin"/>
      </w:r>
      <w:r>
        <w:rPr>
          <w:noProof/>
        </w:rPr>
        <w:instrText xml:space="preserve"> PAGEREF _Toc155355774 \h </w:instrText>
      </w:r>
      <w:r>
        <w:rPr>
          <w:noProof/>
        </w:rPr>
      </w:r>
      <w:r>
        <w:rPr>
          <w:noProof/>
        </w:rPr>
        <w:fldChar w:fldCharType="separate"/>
      </w:r>
      <w:r>
        <w:rPr>
          <w:noProof/>
        </w:rPr>
        <w:t>157</w:t>
      </w:r>
      <w:r>
        <w:rPr>
          <w:noProof/>
        </w:rPr>
        <w:fldChar w:fldCharType="end"/>
      </w:r>
    </w:p>
    <w:p w14:paraId="3521810C" w14:textId="424977B8"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13.2.5</w:t>
      </w:r>
      <w:r>
        <w:rPr>
          <w:rFonts w:asciiTheme="minorHAnsi" w:eastAsiaTheme="minorEastAsia" w:hAnsiTheme="minorHAnsi" w:cstheme="minorBidi"/>
          <w:noProof/>
          <w:kern w:val="2"/>
          <w:sz w:val="22"/>
          <w:szCs w:val="22"/>
          <w:lang w:eastAsia="en-GB"/>
          <w14:ligatures w14:val="standardContextual"/>
        </w:rPr>
        <w:tab/>
      </w:r>
      <w:r>
        <w:rPr>
          <w:noProof/>
        </w:rPr>
        <w:t>Reference points description</w:t>
      </w:r>
      <w:r>
        <w:rPr>
          <w:noProof/>
        </w:rPr>
        <w:tab/>
      </w:r>
      <w:r>
        <w:rPr>
          <w:noProof/>
        </w:rPr>
        <w:fldChar w:fldCharType="begin"/>
      </w:r>
      <w:r>
        <w:rPr>
          <w:noProof/>
        </w:rPr>
        <w:instrText xml:space="preserve"> PAGEREF _Toc155355775 \h </w:instrText>
      </w:r>
      <w:r>
        <w:rPr>
          <w:noProof/>
        </w:rPr>
      </w:r>
      <w:r>
        <w:rPr>
          <w:noProof/>
        </w:rPr>
        <w:fldChar w:fldCharType="separate"/>
      </w:r>
      <w:r>
        <w:rPr>
          <w:noProof/>
        </w:rPr>
        <w:t>157</w:t>
      </w:r>
      <w:r>
        <w:rPr>
          <w:noProof/>
        </w:rPr>
        <w:fldChar w:fldCharType="end"/>
      </w:r>
    </w:p>
    <w:p w14:paraId="61607D81" w14:textId="4456F77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13.2.5.1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_Toc155355776 \h </w:instrText>
      </w:r>
      <w:r>
        <w:rPr>
          <w:noProof/>
        </w:rPr>
      </w:r>
      <w:r>
        <w:rPr>
          <w:noProof/>
        </w:rPr>
        <w:fldChar w:fldCharType="separate"/>
      </w:r>
      <w:r>
        <w:rPr>
          <w:noProof/>
        </w:rPr>
        <w:t>157</w:t>
      </w:r>
      <w:r>
        <w:rPr>
          <w:noProof/>
        </w:rPr>
        <w:fldChar w:fldCharType="end"/>
      </w:r>
    </w:p>
    <w:p w14:paraId="4DBB9707" w14:textId="79BFEDF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13.2.5.2</w:t>
      </w:r>
      <w:r>
        <w:rPr>
          <w:rFonts w:asciiTheme="minorHAnsi" w:eastAsiaTheme="minorEastAsia" w:hAnsiTheme="minorHAnsi" w:cstheme="minorBidi"/>
          <w:noProof/>
          <w:kern w:val="2"/>
          <w:sz w:val="22"/>
          <w:szCs w:val="22"/>
          <w:lang w:eastAsia="en-GB"/>
          <w14:ligatures w14:val="standardContextual"/>
        </w:rPr>
        <w:tab/>
      </w:r>
      <w:r>
        <w:rPr>
          <w:noProof/>
        </w:rPr>
        <w:t>KM-UU</w:t>
      </w:r>
      <w:r>
        <w:rPr>
          <w:noProof/>
        </w:rPr>
        <w:tab/>
      </w:r>
      <w:r>
        <w:rPr>
          <w:noProof/>
        </w:rPr>
        <w:fldChar w:fldCharType="begin"/>
      </w:r>
      <w:r>
        <w:rPr>
          <w:noProof/>
        </w:rPr>
        <w:instrText xml:space="preserve"> PAGEREF _Toc155355777 \h </w:instrText>
      </w:r>
      <w:r>
        <w:rPr>
          <w:noProof/>
        </w:rPr>
      </w:r>
      <w:r>
        <w:rPr>
          <w:noProof/>
        </w:rPr>
        <w:fldChar w:fldCharType="separate"/>
      </w:r>
      <w:r>
        <w:rPr>
          <w:noProof/>
        </w:rPr>
        <w:t>157</w:t>
      </w:r>
      <w:r>
        <w:rPr>
          <w:noProof/>
        </w:rPr>
        <w:fldChar w:fldCharType="end"/>
      </w:r>
    </w:p>
    <w:p w14:paraId="309DC73A" w14:textId="08AAF53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13.2.5.3</w:t>
      </w:r>
      <w:r>
        <w:rPr>
          <w:rFonts w:asciiTheme="minorHAnsi" w:eastAsiaTheme="minorEastAsia" w:hAnsiTheme="minorHAnsi" w:cstheme="minorBidi"/>
          <w:noProof/>
          <w:kern w:val="2"/>
          <w:sz w:val="22"/>
          <w:szCs w:val="22"/>
          <w:lang w:eastAsia="en-GB"/>
          <w14:ligatures w14:val="standardContextual"/>
        </w:rPr>
        <w:tab/>
      </w:r>
      <w:r>
        <w:rPr>
          <w:noProof/>
        </w:rPr>
        <w:t>KM-PC5</w:t>
      </w:r>
      <w:r>
        <w:rPr>
          <w:noProof/>
        </w:rPr>
        <w:tab/>
      </w:r>
      <w:r>
        <w:rPr>
          <w:noProof/>
        </w:rPr>
        <w:fldChar w:fldCharType="begin"/>
      </w:r>
      <w:r>
        <w:rPr>
          <w:noProof/>
        </w:rPr>
        <w:instrText xml:space="preserve"> PAGEREF _Toc155355778 \h </w:instrText>
      </w:r>
      <w:r>
        <w:rPr>
          <w:noProof/>
        </w:rPr>
      </w:r>
      <w:r>
        <w:rPr>
          <w:noProof/>
        </w:rPr>
        <w:fldChar w:fldCharType="separate"/>
      </w:r>
      <w:r>
        <w:rPr>
          <w:noProof/>
        </w:rPr>
        <w:t>158</w:t>
      </w:r>
      <w:r>
        <w:rPr>
          <w:noProof/>
        </w:rPr>
        <w:fldChar w:fldCharType="end"/>
      </w:r>
    </w:p>
    <w:p w14:paraId="2FF0D430" w14:textId="712D3BA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13.2.5.4</w:t>
      </w:r>
      <w:r>
        <w:rPr>
          <w:rFonts w:asciiTheme="minorHAnsi" w:eastAsiaTheme="minorEastAsia" w:hAnsiTheme="minorHAnsi" w:cstheme="minorBidi"/>
          <w:noProof/>
          <w:kern w:val="2"/>
          <w:sz w:val="22"/>
          <w:szCs w:val="22"/>
          <w:lang w:eastAsia="en-GB"/>
          <w14:ligatures w14:val="standardContextual"/>
        </w:rPr>
        <w:tab/>
      </w:r>
      <w:r>
        <w:rPr>
          <w:noProof/>
        </w:rPr>
        <w:t>KM-C</w:t>
      </w:r>
      <w:r>
        <w:rPr>
          <w:noProof/>
        </w:rPr>
        <w:tab/>
      </w:r>
      <w:r>
        <w:rPr>
          <w:noProof/>
        </w:rPr>
        <w:fldChar w:fldCharType="begin"/>
      </w:r>
      <w:r>
        <w:rPr>
          <w:noProof/>
        </w:rPr>
        <w:instrText xml:space="preserve"> PAGEREF _Toc155355779 \h </w:instrText>
      </w:r>
      <w:r>
        <w:rPr>
          <w:noProof/>
        </w:rPr>
      </w:r>
      <w:r>
        <w:rPr>
          <w:noProof/>
        </w:rPr>
        <w:fldChar w:fldCharType="separate"/>
      </w:r>
      <w:r>
        <w:rPr>
          <w:noProof/>
        </w:rPr>
        <w:t>158</w:t>
      </w:r>
      <w:r>
        <w:rPr>
          <w:noProof/>
        </w:rPr>
        <w:fldChar w:fldCharType="end"/>
      </w:r>
    </w:p>
    <w:p w14:paraId="4509004A" w14:textId="2F4436A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13.2.5.5</w:t>
      </w:r>
      <w:r>
        <w:rPr>
          <w:rFonts w:asciiTheme="minorHAnsi" w:eastAsiaTheme="minorEastAsia" w:hAnsiTheme="minorHAnsi" w:cstheme="minorBidi"/>
          <w:noProof/>
          <w:kern w:val="2"/>
          <w:sz w:val="22"/>
          <w:szCs w:val="22"/>
          <w:lang w:eastAsia="en-GB"/>
          <w14:ligatures w14:val="standardContextual"/>
        </w:rPr>
        <w:tab/>
      </w:r>
      <w:r>
        <w:rPr>
          <w:noProof/>
        </w:rPr>
        <w:t>KM-S</w:t>
      </w:r>
      <w:r>
        <w:rPr>
          <w:noProof/>
        </w:rPr>
        <w:tab/>
      </w:r>
      <w:r>
        <w:rPr>
          <w:noProof/>
        </w:rPr>
        <w:fldChar w:fldCharType="begin"/>
      </w:r>
      <w:r>
        <w:rPr>
          <w:noProof/>
        </w:rPr>
        <w:instrText xml:space="preserve"> PAGEREF _Toc155355780 \h </w:instrText>
      </w:r>
      <w:r>
        <w:rPr>
          <w:noProof/>
        </w:rPr>
      </w:r>
      <w:r>
        <w:rPr>
          <w:noProof/>
        </w:rPr>
        <w:fldChar w:fldCharType="separate"/>
      </w:r>
      <w:r>
        <w:rPr>
          <w:noProof/>
        </w:rPr>
        <w:t>158</w:t>
      </w:r>
      <w:r>
        <w:rPr>
          <w:noProof/>
        </w:rPr>
        <w:fldChar w:fldCharType="end"/>
      </w:r>
    </w:p>
    <w:p w14:paraId="055D0255" w14:textId="45B7ED9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13.2.5.6</w:t>
      </w:r>
      <w:r>
        <w:rPr>
          <w:rFonts w:asciiTheme="minorHAnsi" w:eastAsiaTheme="minorEastAsia" w:hAnsiTheme="minorHAnsi" w:cstheme="minorBidi"/>
          <w:noProof/>
          <w:kern w:val="2"/>
          <w:sz w:val="22"/>
          <w:szCs w:val="22"/>
          <w:lang w:eastAsia="en-GB"/>
          <w14:ligatures w14:val="standardContextual"/>
        </w:rPr>
        <w:tab/>
      </w:r>
      <w:r>
        <w:rPr>
          <w:noProof/>
        </w:rPr>
        <w:t>KM-E</w:t>
      </w:r>
      <w:r>
        <w:rPr>
          <w:noProof/>
        </w:rPr>
        <w:tab/>
      </w:r>
      <w:r>
        <w:rPr>
          <w:noProof/>
        </w:rPr>
        <w:fldChar w:fldCharType="begin"/>
      </w:r>
      <w:r>
        <w:rPr>
          <w:noProof/>
        </w:rPr>
        <w:instrText xml:space="preserve"> PAGEREF _Toc155355781 \h </w:instrText>
      </w:r>
      <w:r>
        <w:rPr>
          <w:noProof/>
        </w:rPr>
      </w:r>
      <w:r>
        <w:rPr>
          <w:noProof/>
        </w:rPr>
        <w:fldChar w:fldCharType="separate"/>
      </w:r>
      <w:r>
        <w:rPr>
          <w:noProof/>
        </w:rPr>
        <w:t>158</w:t>
      </w:r>
      <w:r>
        <w:rPr>
          <w:noProof/>
        </w:rPr>
        <w:fldChar w:fldCharType="end"/>
      </w:r>
    </w:p>
    <w:p w14:paraId="5C2F3C7C" w14:textId="00B9C630"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13.2.5.7</w:t>
      </w:r>
      <w:r>
        <w:rPr>
          <w:rFonts w:asciiTheme="minorHAnsi" w:eastAsiaTheme="minorEastAsia" w:hAnsiTheme="minorHAnsi" w:cstheme="minorBidi"/>
          <w:noProof/>
          <w:kern w:val="2"/>
          <w:sz w:val="22"/>
          <w:szCs w:val="22"/>
          <w:lang w:eastAsia="en-GB"/>
          <w14:ligatures w14:val="standardContextual"/>
        </w:rPr>
        <w:tab/>
      </w:r>
      <w:r>
        <w:rPr>
          <w:noProof/>
        </w:rPr>
        <w:t>SEAL-X1</w:t>
      </w:r>
      <w:r>
        <w:rPr>
          <w:noProof/>
        </w:rPr>
        <w:tab/>
      </w:r>
      <w:r>
        <w:rPr>
          <w:noProof/>
        </w:rPr>
        <w:fldChar w:fldCharType="begin"/>
      </w:r>
      <w:r>
        <w:rPr>
          <w:noProof/>
        </w:rPr>
        <w:instrText xml:space="preserve"> PAGEREF _Toc155355782 \h </w:instrText>
      </w:r>
      <w:r>
        <w:rPr>
          <w:noProof/>
        </w:rPr>
      </w:r>
      <w:r>
        <w:rPr>
          <w:noProof/>
        </w:rPr>
        <w:fldChar w:fldCharType="separate"/>
      </w:r>
      <w:r>
        <w:rPr>
          <w:noProof/>
        </w:rPr>
        <w:t>158</w:t>
      </w:r>
      <w:r>
        <w:rPr>
          <w:noProof/>
        </w:rPr>
        <w:fldChar w:fldCharType="end"/>
      </w:r>
    </w:p>
    <w:p w14:paraId="1B305770" w14:textId="6F50090C"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13.3</w:t>
      </w:r>
      <w:r>
        <w:rPr>
          <w:rFonts w:asciiTheme="minorHAnsi" w:eastAsiaTheme="minorEastAsia" w:hAnsiTheme="minorHAnsi" w:cstheme="minorBidi"/>
          <w:noProof/>
          <w:kern w:val="2"/>
          <w:sz w:val="22"/>
          <w:szCs w:val="22"/>
          <w:lang w:eastAsia="en-GB"/>
          <w14:ligatures w14:val="standardContextual"/>
        </w:rPr>
        <w:tab/>
      </w:r>
      <w:r>
        <w:rPr>
          <w:noProof/>
        </w:rPr>
        <w:t>Procedures and information flows for key management</w:t>
      </w:r>
      <w:r>
        <w:rPr>
          <w:noProof/>
        </w:rPr>
        <w:tab/>
      </w:r>
      <w:r>
        <w:rPr>
          <w:noProof/>
        </w:rPr>
        <w:fldChar w:fldCharType="begin"/>
      </w:r>
      <w:r>
        <w:rPr>
          <w:noProof/>
        </w:rPr>
        <w:instrText xml:space="preserve"> PAGEREF _Toc155355783 \h </w:instrText>
      </w:r>
      <w:r>
        <w:rPr>
          <w:noProof/>
        </w:rPr>
      </w:r>
      <w:r>
        <w:rPr>
          <w:noProof/>
        </w:rPr>
        <w:fldChar w:fldCharType="separate"/>
      </w:r>
      <w:r>
        <w:rPr>
          <w:noProof/>
        </w:rPr>
        <w:t>158</w:t>
      </w:r>
      <w:r>
        <w:rPr>
          <w:noProof/>
        </w:rPr>
        <w:fldChar w:fldCharType="end"/>
      </w:r>
    </w:p>
    <w:p w14:paraId="289716DE" w14:textId="6FFB6006"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13.3.1</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_Toc155355784 \h </w:instrText>
      </w:r>
      <w:r>
        <w:rPr>
          <w:noProof/>
        </w:rPr>
      </w:r>
      <w:r>
        <w:rPr>
          <w:noProof/>
        </w:rPr>
        <w:fldChar w:fldCharType="separate"/>
      </w:r>
      <w:r>
        <w:rPr>
          <w:noProof/>
        </w:rPr>
        <w:t>158</w:t>
      </w:r>
      <w:r>
        <w:rPr>
          <w:noProof/>
        </w:rPr>
        <w:fldChar w:fldCharType="end"/>
      </w:r>
    </w:p>
    <w:p w14:paraId="4754F872" w14:textId="0434616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13.3.1.1</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_Toc155355785 \h </w:instrText>
      </w:r>
      <w:r>
        <w:rPr>
          <w:noProof/>
        </w:rPr>
      </w:r>
      <w:r>
        <w:rPr>
          <w:noProof/>
        </w:rPr>
        <w:fldChar w:fldCharType="separate"/>
      </w:r>
      <w:r>
        <w:rPr>
          <w:noProof/>
        </w:rPr>
        <w:t>158</w:t>
      </w:r>
      <w:r>
        <w:rPr>
          <w:noProof/>
        </w:rPr>
        <w:fldChar w:fldCharType="end"/>
      </w:r>
    </w:p>
    <w:p w14:paraId="21CC174A" w14:textId="6309D30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13.3.1.2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_Toc155355786 \h </w:instrText>
      </w:r>
      <w:r>
        <w:rPr>
          <w:noProof/>
        </w:rPr>
      </w:r>
      <w:r>
        <w:rPr>
          <w:noProof/>
        </w:rPr>
        <w:fldChar w:fldCharType="separate"/>
      </w:r>
      <w:r>
        <w:rPr>
          <w:noProof/>
        </w:rPr>
        <w:t>158</w:t>
      </w:r>
      <w:r>
        <w:rPr>
          <w:noProof/>
        </w:rPr>
        <w:fldChar w:fldCharType="end"/>
      </w:r>
    </w:p>
    <w:p w14:paraId="2DA63E9C" w14:textId="28EF4F58"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13.3.2</w:t>
      </w:r>
      <w:r>
        <w:rPr>
          <w:rFonts w:asciiTheme="minorHAnsi" w:eastAsiaTheme="minorEastAsia" w:hAnsiTheme="minorHAnsi" w:cstheme="minorBidi"/>
          <w:noProof/>
          <w:kern w:val="2"/>
          <w:sz w:val="22"/>
          <w:szCs w:val="22"/>
          <w:lang w:eastAsia="en-GB"/>
          <w14:ligatures w14:val="standardContextual"/>
        </w:rPr>
        <w:tab/>
      </w:r>
      <w:r>
        <w:rPr>
          <w:noProof/>
        </w:rPr>
        <w:t>VAL server provisioning for key management service</w:t>
      </w:r>
      <w:r>
        <w:rPr>
          <w:noProof/>
        </w:rPr>
        <w:tab/>
      </w:r>
      <w:r>
        <w:rPr>
          <w:noProof/>
        </w:rPr>
        <w:fldChar w:fldCharType="begin"/>
      </w:r>
      <w:r>
        <w:rPr>
          <w:noProof/>
        </w:rPr>
        <w:instrText xml:space="preserve"> PAGEREF _Toc155355787 \h </w:instrText>
      </w:r>
      <w:r>
        <w:rPr>
          <w:noProof/>
        </w:rPr>
      </w:r>
      <w:r>
        <w:rPr>
          <w:noProof/>
        </w:rPr>
        <w:fldChar w:fldCharType="separate"/>
      </w:r>
      <w:r>
        <w:rPr>
          <w:noProof/>
        </w:rPr>
        <w:t>158</w:t>
      </w:r>
      <w:r>
        <w:rPr>
          <w:noProof/>
        </w:rPr>
        <w:fldChar w:fldCharType="end"/>
      </w:r>
    </w:p>
    <w:p w14:paraId="5DBCC082" w14:textId="32B9B14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13.3.2.1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_Toc155355788 \h </w:instrText>
      </w:r>
      <w:r>
        <w:rPr>
          <w:noProof/>
        </w:rPr>
      </w:r>
      <w:r>
        <w:rPr>
          <w:noProof/>
        </w:rPr>
        <w:fldChar w:fldCharType="separate"/>
      </w:r>
      <w:r>
        <w:rPr>
          <w:noProof/>
        </w:rPr>
        <w:t>158</w:t>
      </w:r>
      <w:r>
        <w:rPr>
          <w:noProof/>
        </w:rPr>
        <w:fldChar w:fldCharType="end"/>
      </w:r>
    </w:p>
    <w:p w14:paraId="2D323343" w14:textId="152B207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13.3.2.2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_Toc155355789 \h </w:instrText>
      </w:r>
      <w:r>
        <w:rPr>
          <w:noProof/>
        </w:rPr>
      </w:r>
      <w:r>
        <w:rPr>
          <w:noProof/>
        </w:rPr>
        <w:fldChar w:fldCharType="separate"/>
      </w:r>
      <w:r>
        <w:rPr>
          <w:noProof/>
        </w:rPr>
        <w:t>159</w:t>
      </w:r>
      <w:r>
        <w:rPr>
          <w:noProof/>
        </w:rPr>
        <w:fldChar w:fldCharType="end"/>
      </w:r>
    </w:p>
    <w:p w14:paraId="79E56ABA" w14:textId="723328B9"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13.4</w:t>
      </w:r>
      <w:r>
        <w:rPr>
          <w:rFonts w:asciiTheme="minorHAnsi" w:eastAsiaTheme="minorEastAsia" w:hAnsiTheme="minorHAnsi" w:cstheme="minorBidi"/>
          <w:noProof/>
          <w:kern w:val="2"/>
          <w:sz w:val="22"/>
          <w:szCs w:val="22"/>
          <w:lang w:eastAsia="en-GB"/>
          <w14:ligatures w14:val="standardContextual"/>
        </w:rPr>
        <w:tab/>
      </w:r>
      <w:r>
        <w:rPr>
          <w:noProof/>
        </w:rPr>
        <w:t>SEAL APIs for key management</w:t>
      </w:r>
      <w:r>
        <w:rPr>
          <w:noProof/>
        </w:rPr>
        <w:tab/>
      </w:r>
      <w:r>
        <w:rPr>
          <w:noProof/>
        </w:rPr>
        <w:fldChar w:fldCharType="begin"/>
      </w:r>
      <w:r>
        <w:rPr>
          <w:noProof/>
        </w:rPr>
        <w:instrText xml:space="preserve"> PAGEREF _Toc155355790 \h </w:instrText>
      </w:r>
      <w:r>
        <w:rPr>
          <w:noProof/>
        </w:rPr>
      </w:r>
      <w:r>
        <w:rPr>
          <w:noProof/>
        </w:rPr>
        <w:fldChar w:fldCharType="separate"/>
      </w:r>
      <w:r>
        <w:rPr>
          <w:noProof/>
        </w:rPr>
        <w:t>159</w:t>
      </w:r>
      <w:r>
        <w:rPr>
          <w:noProof/>
        </w:rPr>
        <w:fldChar w:fldCharType="end"/>
      </w:r>
    </w:p>
    <w:p w14:paraId="713C5628" w14:textId="7A09C001"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13.4.1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_Toc155355791 \h </w:instrText>
      </w:r>
      <w:r>
        <w:rPr>
          <w:noProof/>
        </w:rPr>
      </w:r>
      <w:r>
        <w:rPr>
          <w:noProof/>
        </w:rPr>
        <w:fldChar w:fldCharType="separate"/>
      </w:r>
      <w:r>
        <w:rPr>
          <w:noProof/>
        </w:rPr>
        <w:t>159</w:t>
      </w:r>
      <w:r>
        <w:rPr>
          <w:noProof/>
        </w:rPr>
        <w:fldChar w:fldCharType="end"/>
      </w:r>
    </w:p>
    <w:p w14:paraId="32C22EA6" w14:textId="08A85A0F"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13.4.2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_Toc155355792 \h </w:instrText>
      </w:r>
      <w:r>
        <w:rPr>
          <w:noProof/>
        </w:rPr>
      </w:r>
      <w:r>
        <w:rPr>
          <w:noProof/>
        </w:rPr>
        <w:fldChar w:fldCharType="separate"/>
      </w:r>
      <w:r>
        <w:rPr>
          <w:noProof/>
        </w:rPr>
        <w:t>159</w:t>
      </w:r>
      <w:r>
        <w:rPr>
          <w:noProof/>
        </w:rPr>
        <w:fldChar w:fldCharType="end"/>
      </w:r>
    </w:p>
    <w:p w14:paraId="5E84625B" w14:textId="7873F14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13.4.2.1</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_Toc155355793 \h </w:instrText>
      </w:r>
      <w:r>
        <w:rPr>
          <w:noProof/>
        </w:rPr>
      </w:r>
      <w:r>
        <w:rPr>
          <w:noProof/>
        </w:rPr>
        <w:fldChar w:fldCharType="separate"/>
      </w:r>
      <w:r>
        <w:rPr>
          <w:noProof/>
        </w:rPr>
        <w:t>159</w:t>
      </w:r>
      <w:r>
        <w:rPr>
          <w:noProof/>
        </w:rPr>
        <w:fldChar w:fldCharType="end"/>
      </w:r>
    </w:p>
    <w:p w14:paraId="17BE24E9" w14:textId="13B7759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13.4.2.2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_Toc155355794 \h </w:instrText>
      </w:r>
      <w:r>
        <w:rPr>
          <w:noProof/>
        </w:rPr>
      </w:r>
      <w:r>
        <w:rPr>
          <w:noProof/>
        </w:rPr>
        <w:fldChar w:fldCharType="separate"/>
      </w:r>
      <w:r>
        <w:rPr>
          <w:noProof/>
        </w:rPr>
        <w:t>159</w:t>
      </w:r>
      <w:r>
        <w:rPr>
          <w:noProof/>
        </w:rPr>
        <w:fldChar w:fldCharType="end"/>
      </w:r>
    </w:p>
    <w:p w14:paraId="749ACF0A" w14:textId="7CFD7C25"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13.4.3</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_Toc155355795 \h </w:instrText>
      </w:r>
      <w:r>
        <w:rPr>
          <w:noProof/>
        </w:rPr>
      </w:r>
      <w:r>
        <w:rPr>
          <w:noProof/>
        </w:rPr>
        <w:fldChar w:fldCharType="separate"/>
      </w:r>
      <w:r>
        <w:rPr>
          <w:noProof/>
        </w:rPr>
        <w:t>159</w:t>
      </w:r>
      <w:r>
        <w:rPr>
          <w:noProof/>
        </w:rPr>
        <w:fldChar w:fldCharType="end"/>
      </w:r>
    </w:p>
    <w:p w14:paraId="7205AF03" w14:textId="61D1A6C9" w:rsidR="00467C65" w:rsidRDefault="00467C65">
      <w:pPr>
        <w:pStyle w:val="TOC1"/>
        <w:rPr>
          <w:rFonts w:asciiTheme="minorHAnsi" w:eastAsiaTheme="minorEastAsia" w:hAnsiTheme="minorHAnsi" w:cstheme="minorBidi"/>
          <w:noProof/>
          <w:kern w:val="2"/>
          <w:szCs w:val="22"/>
          <w:lang w:eastAsia="en-GB"/>
          <w14:ligatures w14:val="standardContextual"/>
        </w:rPr>
      </w:pPr>
      <w:r>
        <w:rPr>
          <w:noProof/>
        </w:rPr>
        <w:t>14</w:t>
      </w:r>
      <w:r>
        <w:rPr>
          <w:rFonts w:asciiTheme="minorHAnsi" w:eastAsiaTheme="minorEastAsia" w:hAnsiTheme="minorHAnsi" w:cstheme="minorBidi"/>
          <w:noProof/>
          <w:kern w:val="2"/>
          <w:szCs w:val="22"/>
          <w:lang w:eastAsia="en-GB"/>
          <w14:ligatures w14:val="standardContextual"/>
        </w:rPr>
        <w:tab/>
      </w:r>
      <w:r>
        <w:rPr>
          <w:noProof/>
        </w:rPr>
        <w:t>Network resource management</w:t>
      </w:r>
      <w:r>
        <w:rPr>
          <w:noProof/>
        </w:rPr>
        <w:tab/>
      </w:r>
      <w:r>
        <w:rPr>
          <w:noProof/>
        </w:rPr>
        <w:fldChar w:fldCharType="begin"/>
      </w:r>
      <w:r>
        <w:rPr>
          <w:noProof/>
        </w:rPr>
        <w:instrText xml:space="preserve"> PAGEREF _Toc155355796 \h </w:instrText>
      </w:r>
      <w:r>
        <w:rPr>
          <w:noProof/>
        </w:rPr>
      </w:r>
      <w:r>
        <w:rPr>
          <w:noProof/>
        </w:rPr>
        <w:fldChar w:fldCharType="separate"/>
      </w:r>
      <w:r>
        <w:rPr>
          <w:noProof/>
        </w:rPr>
        <w:t>159</w:t>
      </w:r>
      <w:r>
        <w:rPr>
          <w:noProof/>
        </w:rPr>
        <w:fldChar w:fldCharType="end"/>
      </w:r>
    </w:p>
    <w:p w14:paraId="5F17F402" w14:textId="7A6EA4DD"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_Toc155355797 \h </w:instrText>
      </w:r>
      <w:r>
        <w:rPr>
          <w:noProof/>
        </w:rPr>
      </w:r>
      <w:r>
        <w:rPr>
          <w:noProof/>
        </w:rPr>
        <w:fldChar w:fldCharType="separate"/>
      </w:r>
      <w:r>
        <w:rPr>
          <w:noProof/>
        </w:rPr>
        <w:t>159</w:t>
      </w:r>
      <w:r>
        <w:rPr>
          <w:noProof/>
        </w:rPr>
        <w:fldChar w:fldCharType="end"/>
      </w:r>
    </w:p>
    <w:p w14:paraId="34F8DC8D" w14:textId="09DD7B39"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14.2</w:t>
      </w:r>
      <w:r>
        <w:rPr>
          <w:rFonts w:asciiTheme="minorHAnsi" w:eastAsiaTheme="minorEastAsia" w:hAnsiTheme="minorHAnsi" w:cstheme="minorBidi"/>
          <w:noProof/>
          <w:kern w:val="2"/>
          <w:sz w:val="22"/>
          <w:szCs w:val="22"/>
          <w:lang w:eastAsia="en-GB"/>
          <w14:ligatures w14:val="standardContextual"/>
        </w:rPr>
        <w:tab/>
      </w:r>
      <w:r>
        <w:rPr>
          <w:noProof/>
        </w:rPr>
        <w:t>Functional model for network resource management</w:t>
      </w:r>
      <w:r>
        <w:rPr>
          <w:noProof/>
        </w:rPr>
        <w:tab/>
      </w:r>
      <w:r>
        <w:rPr>
          <w:noProof/>
        </w:rPr>
        <w:fldChar w:fldCharType="begin"/>
      </w:r>
      <w:r>
        <w:rPr>
          <w:noProof/>
        </w:rPr>
        <w:instrText xml:space="preserve"> PAGEREF _Toc155355798 \h </w:instrText>
      </w:r>
      <w:r>
        <w:rPr>
          <w:noProof/>
        </w:rPr>
      </w:r>
      <w:r>
        <w:rPr>
          <w:noProof/>
        </w:rPr>
        <w:fldChar w:fldCharType="separate"/>
      </w:r>
      <w:r>
        <w:rPr>
          <w:noProof/>
        </w:rPr>
        <w:t>159</w:t>
      </w:r>
      <w:r>
        <w:rPr>
          <w:noProof/>
        </w:rPr>
        <w:fldChar w:fldCharType="end"/>
      </w:r>
    </w:p>
    <w:p w14:paraId="4A31CF4F" w14:textId="46A7110E"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_Toc155355799 \h </w:instrText>
      </w:r>
      <w:r>
        <w:rPr>
          <w:noProof/>
        </w:rPr>
      </w:r>
      <w:r>
        <w:rPr>
          <w:noProof/>
        </w:rPr>
        <w:fldChar w:fldCharType="separate"/>
      </w:r>
      <w:r>
        <w:rPr>
          <w:noProof/>
        </w:rPr>
        <w:t>159</w:t>
      </w:r>
      <w:r>
        <w:rPr>
          <w:noProof/>
        </w:rPr>
        <w:fldChar w:fldCharType="end"/>
      </w:r>
    </w:p>
    <w:p w14:paraId="73EAEB7A" w14:textId="12383654"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14.2.2</w:t>
      </w:r>
      <w:r>
        <w:rPr>
          <w:rFonts w:asciiTheme="minorHAnsi" w:eastAsiaTheme="minorEastAsia" w:hAnsiTheme="minorHAnsi" w:cstheme="minorBidi"/>
          <w:noProof/>
          <w:kern w:val="2"/>
          <w:sz w:val="22"/>
          <w:szCs w:val="22"/>
          <w:lang w:eastAsia="en-GB"/>
          <w14:ligatures w14:val="standardContextual"/>
        </w:rPr>
        <w:tab/>
      </w:r>
      <w:r>
        <w:rPr>
          <w:noProof/>
        </w:rPr>
        <w:t>On-network functional model description</w:t>
      </w:r>
      <w:r>
        <w:rPr>
          <w:noProof/>
        </w:rPr>
        <w:tab/>
      </w:r>
      <w:r>
        <w:rPr>
          <w:noProof/>
        </w:rPr>
        <w:fldChar w:fldCharType="begin"/>
      </w:r>
      <w:r>
        <w:rPr>
          <w:noProof/>
        </w:rPr>
        <w:instrText xml:space="preserve"> PAGEREF _Toc155355800 \h </w:instrText>
      </w:r>
      <w:r>
        <w:rPr>
          <w:noProof/>
        </w:rPr>
      </w:r>
      <w:r>
        <w:rPr>
          <w:noProof/>
        </w:rPr>
        <w:fldChar w:fldCharType="separate"/>
      </w:r>
      <w:r>
        <w:rPr>
          <w:noProof/>
        </w:rPr>
        <w:t>159</w:t>
      </w:r>
      <w:r>
        <w:rPr>
          <w:noProof/>
        </w:rPr>
        <w:fldChar w:fldCharType="end"/>
      </w:r>
    </w:p>
    <w:p w14:paraId="1658A919" w14:textId="327FA90D"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14.2.2.1</w:t>
      </w:r>
      <w:r>
        <w:rPr>
          <w:rFonts w:asciiTheme="minorHAnsi" w:eastAsiaTheme="minorEastAsia" w:hAnsiTheme="minorHAnsi" w:cstheme="minorBidi"/>
          <w:noProof/>
          <w:kern w:val="2"/>
          <w:sz w:val="22"/>
          <w:szCs w:val="22"/>
          <w:lang w:eastAsia="en-GB"/>
          <w14:ligatures w14:val="standardContextual"/>
        </w:rPr>
        <w:tab/>
      </w:r>
      <w:r>
        <w:rPr>
          <w:noProof/>
        </w:rPr>
        <w:t>Generic on-network functional model for network resource management</w:t>
      </w:r>
      <w:r>
        <w:rPr>
          <w:noProof/>
        </w:rPr>
        <w:tab/>
      </w:r>
      <w:r>
        <w:rPr>
          <w:noProof/>
        </w:rPr>
        <w:fldChar w:fldCharType="begin"/>
      </w:r>
      <w:r>
        <w:rPr>
          <w:noProof/>
        </w:rPr>
        <w:instrText xml:space="preserve"> PAGEREF _Toc155355801 \h </w:instrText>
      </w:r>
      <w:r>
        <w:rPr>
          <w:noProof/>
        </w:rPr>
      </w:r>
      <w:r>
        <w:rPr>
          <w:noProof/>
        </w:rPr>
        <w:fldChar w:fldCharType="separate"/>
      </w:r>
      <w:r>
        <w:rPr>
          <w:noProof/>
        </w:rPr>
        <w:t>159</w:t>
      </w:r>
      <w:r>
        <w:rPr>
          <w:noProof/>
        </w:rPr>
        <w:fldChar w:fldCharType="end"/>
      </w:r>
    </w:p>
    <w:p w14:paraId="625BEEA2" w14:textId="1697A0A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14.2.2.2</w:t>
      </w:r>
      <w:r>
        <w:rPr>
          <w:rFonts w:asciiTheme="minorHAnsi" w:eastAsiaTheme="minorEastAsia" w:hAnsiTheme="minorHAnsi" w:cstheme="minorBidi"/>
          <w:noProof/>
          <w:kern w:val="2"/>
          <w:sz w:val="22"/>
          <w:szCs w:val="22"/>
          <w:lang w:eastAsia="en-GB"/>
          <w14:ligatures w14:val="standardContextual"/>
        </w:rPr>
        <w:tab/>
      </w:r>
      <w:r>
        <w:rPr>
          <w:noProof/>
        </w:rPr>
        <w:t>On-network functional model for network resource management for TSN</w:t>
      </w:r>
      <w:r>
        <w:rPr>
          <w:noProof/>
        </w:rPr>
        <w:tab/>
      </w:r>
      <w:r>
        <w:rPr>
          <w:noProof/>
        </w:rPr>
        <w:fldChar w:fldCharType="begin"/>
      </w:r>
      <w:r>
        <w:rPr>
          <w:noProof/>
        </w:rPr>
        <w:instrText xml:space="preserve"> PAGEREF _Toc155355802 \h </w:instrText>
      </w:r>
      <w:r>
        <w:rPr>
          <w:noProof/>
        </w:rPr>
      </w:r>
      <w:r>
        <w:rPr>
          <w:noProof/>
        </w:rPr>
        <w:fldChar w:fldCharType="separate"/>
      </w:r>
      <w:r>
        <w:rPr>
          <w:noProof/>
        </w:rPr>
        <w:t>161</w:t>
      </w:r>
      <w:r>
        <w:rPr>
          <w:noProof/>
        </w:rPr>
        <w:fldChar w:fldCharType="end"/>
      </w:r>
    </w:p>
    <w:p w14:paraId="7BDEB2C9" w14:textId="2DEFB84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14.2.2.3</w:t>
      </w:r>
      <w:r>
        <w:rPr>
          <w:rFonts w:asciiTheme="minorHAnsi" w:eastAsiaTheme="minorEastAsia" w:hAnsiTheme="minorHAnsi" w:cstheme="minorBidi"/>
          <w:noProof/>
          <w:kern w:val="2"/>
          <w:sz w:val="22"/>
          <w:szCs w:val="22"/>
          <w:lang w:eastAsia="en-GB"/>
          <w14:ligatures w14:val="standardContextual"/>
        </w:rPr>
        <w:tab/>
      </w:r>
      <w:r>
        <w:rPr>
          <w:noProof/>
        </w:rPr>
        <w:t>On-network functional model for network resource management for 5G TSC</w:t>
      </w:r>
      <w:r>
        <w:rPr>
          <w:noProof/>
        </w:rPr>
        <w:tab/>
      </w:r>
      <w:r>
        <w:rPr>
          <w:noProof/>
        </w:rPr>
        <w:fldChar w:fldCharType="begin"/>
      </w:r>
      <w:r>
        <w:rPr>
          <w:noProof/>
        </w:rPr>
        <w:instrText xml:space="preserve"> PAGEREF _Toc155355803 \h </w:instrText>
      </w:r>
      <w:r>
        <w:rPr>
          <w:noProof/>
        </w:rPr>
      </w:r>
      <w:r>
        <w:rPr>
          <w:noProof/>
        </w:rPr>
        <w:fldChar w:fldCharType="separate"/>
      </w:r>
      <w:r>
        <w:rPr>
          <w:noProof/>
        </w:rPr>
        <w:t>162</w:t>
      </w:r>
      <w:r>
        <w:rPr>
          <w:noProof/>
        </w:rPr>
        <w:fldChar w:fldCharType="end"/>
      </w:r>
    </w:p>
    <w:p w14:paraId="297DC57A" w14:textId="573D0144"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14.2.3</w:t>
      </w:r>
      <w:r>
        <w:rPr>
          <w:rFonts w:asciiTheme="minorHAnsi" w:eastAsiaTheme="minorEastAsia" w:hAnsiTheme="minorHAnsi" w:cstheme="minorBidi"/>
          <w:noProof/>
          <w:kern w:val="2"/>
          <w:sz w:val="22"/>
          <w:szCs w:val="22"/>
          <w:lang w:eastAsia="en-GB"/>
          <w14:ligatures w14:val="standardContextual"/>
        </w:rPr>
        <w:tab/>
      </w:r>
      <w:r>
        <w:rPr>
          <w:noProof/>
        </w:rPr>
        <w:t>Off-network functional model description</w:t>
      </w:r>
      <w:r>
        <w:rPr>
          <w:noProof/>
        </w:rPr>
        <w:tab/>
      </w:r>
      <w:r>
        <w:rPr>
          <w:noProof/>
        </w:rPr>
        <w:fldChar w:fldCharType="begin"/>
      </w:r>
      <w:r>
        <w:rPr>
          <w:noProof/>
        </w:rPr>
        <w:instrText xml:space="preserve"> PAGEREF _Toc155355804 \h </w:instrText>
      </w:r>
      <w:r>
        <w:rPr>
          <w:noProof/>
        </w:rPr>
      </w:r>
      <w:r>
        <w:rPr>
          <w:noProof/>
        </w:rPr>
        <w:fldChar w:fldCharType="separate"/>
      </w:r>
      <w:r>
        <w:rPr>
          <w:noProof/>
        </w:rPr>
        <w:t>163</w:t>
      </w:r>
      <w:r>
        <w:rPr>
          <w:noProof/>
        </w:rPr>
        <w:fldChar w:fldCharType="end"/>
      </w:r>
    </w:p>
    <w:p w14:paraId="590DA7EB" w14:textId="50A8E1E7"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14.2.4</w:t>
      </w:r>
      <w:r>
        <w:rPr>
          <w:rFonts w:asciiTheme="minorHAnsi" w:eastAsiaTheme="minorEastAsia" w:hAnsiTheme="minorHAnsi" w:cstheme="minorBidi"/>
          <w:noProof/>
          <w:kern w:val="2"/>
          <w:sz w:val="22"/>
          <w:szCs w:val="22"/>
          <w:lang w:eastAsia="en-GB"/>
          <w14:ligatures w14:val="standardContextual"/>
        </w:rPr>
        <w:tab/>
      </w:r>
      <w:r>
        <w:rPr>
          <w:noProof/>
        </w:rPr>
        <w:t>Functional entities description</w:t>
      </w:r>
      <w:r>
        <w:rPr>
          <w:noProof/>
        </w:rPr>
        <w:tab/>
      </w:r>
      <w:r>
        <w:rPr>
          <w:noProof/>
        </w:rPr>
        <w:fldChar w:fldCharType="begin"/>
      </w:r>
      <w:r>
        <w:rPr>
          <w:noProof/>
        </w:rPr>
        <w:instrText xml:space="preserve"> PAGEREF _Toc155355805 \h </w:instrText>
      </w:r>
      <w:r>
        <w:rPr>
          <w:noProof/>
        </w:rPr>
      </w:r>
      <w:r>
        <w:rPr>
          <w:noProof/>
        </w:rPr>
        <w:fldChar w:fldCharType="separate"/>
      </w:r>
      <w:r>
        <w:rPr>
          <w:noProof/>
        </w:rPr>
        <w:t>163</w:t>
      </w:r>
      <w:r>
        <w:rPr>
          <w:noProof/>
        </w:rPr>
        <w:fldChar w:fldCharType="end"/>
      </w:r>
    </w:p>
    <w:p w14:paraId="7BEFD0F6" w14:textId="3614279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14.2.4.1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_Toc155355806 \h </w:instrText>
      </w:r>
      <w:r>
        <w:rPr>
          <w:noProof/>
        </w:rPr>
      </w:r>
      <w:r>
        <w:rPr>
          <w:noProof/>
        </w:rPr>
        <w:fldChar w:fldCharType="separate"/>
      </w:r>
      <w:r>
        <w:rPr>
          <w:noProof/>
        </w:rPr>
        <w:t>163</w:t>
      </w:r>
      <w:r>
        <w:rPr>
          <w:noProof/>
        </w:rPr>
        <w:fldChar w:fldCharType="end"/>
      </w:r>
    </w:p>
    <w:p w14:paraId="3A307177" w14:textId="1C7F10A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14.2.4.2</w:t>
      </w:r>
      <w:r>
        <w:rPr>
          <w:rFonts w:asciiTheme="minorHAnsi" w:eastAsiaTheme="minorEastAsia" w:hAnsiTheme="minorHAnsi" w:cstheme="minorBidi"/>
          <w:noProof/>
          <w:kern w:val="2"/>
          <w:sz w:val="22"/>
          <w:szCs w:val="22"/>
          <w:lang w:eastAsia="en-GB"/>
          <w14:ligatures w14:val="standardContextual"/>
        </w:rPr>
        <w:tab/>
      </w:r>
      <w:r>
        <w:rPr>
          <w:noProof/>
        </w:rPr>
        <w:t>Network resource management client</w:t>
      </w:r>
      <w:r>
        <w:rPr>
          <w:noProof/>
        </w:rPr>
        <w:tab/>
      </w:r>
      <w:r>
        <w:rPr>
          <w:noProof/>
        </w:rPr>
        <w:fldChar w:fldCharType="begin"/>
      </w:r>
      <w:r>
        <w:rPr>
          <w:noProof/>
        </w:rPr>
        <w:instrText xml:space="preserve"> PAGEREF _Toc155355807 \h </w:instrText>
      </w:r>
      <w:r>
        <w:rPr>
          <w:noProof/>
        </w:rPr>
      </w:r>
      <w:r>
        <w:rPr>
          <w:noProof/>
        </w:rPr>
        <w:fldChar w:fldCharType="separate"/>
      </w:r>
      <w:r>
        <w:rPr>
          <w:noProof/>
        </w:rPr>
        <w:t>163</w:t>
      </w:r>
      <w:r>
        <w:rPr>
          <w:noProof/>
        </w:rPr>
        <w:fldChar w:fldCharType="end"/>
      </w:r>
    </w:p>
    <w:p w14:paraId="6F7DC50F" w14:textId="0101FCC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14.2.4.3</w:t>
      </w:r>
      <w:r>
        <w:rPr>
          <w:rFonts w:asciiTheme="minorHAnsi" w:eastAsiaTheme="minorEastAsia" w:hAnsiTheme="minorHAnsi" w:cstheme="minorBidi"/>
          <w:noProof/>
          <w:kern w:val="2"/>
          <w:sz w:val="22"/>
          <w:szCs w:val="22"/>
          <w:lang w:eastAsia="en-GB"/>
          <w14:ligatures w14:val="standardContextual"/>
        </w:rPr>
        <w:tab/>
      </w:r>
      <w:r>
        <w:rPr>
          <w:noProof/>
        </w:rPr>
        <w:t>Network resource management server</w:t>
      </w:r>
      <w:r>
        <w:rPr>
          <w:noProof/>
        </w:rPr>
        <w:tab/>
      </w:r>
      <w:r>
        <w:rPr>
          <w:noProof/>
        </w:rPr>
        <w:fldChar w:fldCharType="begin"/>
      </w:r>
      <w:r>
        <w:rPr>
          <w:noProof/>
        </w:rPr>
        <w:instrText xml:space="preserve"> PAGEREF _Toc155355808 \h </w:instrText>
      </w:r>
      <w:r>
        <w:rPr>
          <w:noProof/>
        </w:rPr>
      </w:r>
      <w:r>
        <w:rPr>
          <w:noProof/>
        </w:rPr>
        <w:fldChar w:fldCharType="separate"/>
      </w:r>
      <w:r>
        <w:rPr>
          <w:noProof/>
        </w:rPr>
        <w:t>164</w:t>
      </w:r>
      <w:r>
        <w:rPr>
          <w:noProof/>
        </w:rPr>
        <w:fldChar w:fldCharType="end"/>
      </w:r>
    </w:p>
    <w:p w14:paraId="46FDC0B1" w14:textId="7DBC9F43"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14.2.5</w:t>
      </w:r>
      <w:r>
        <w:rPr>
          <w:rFonts w:asciiTheme="minorHAnsi" w:eastAsiaTheme="minorEastAsia" w:hAnsiTheme="minorHAnsi" w:cstheme="minorBidi"/>
          <w:noProof/>
          <w:kern w:val="2"/>
          <w:sz w:val="22"/>
          <w:szCs w:val="22"/>
          <w:lang w:eastAsia="en-GB"/>
          <w14:ligatures w14:val="standardContextual"/>
        </w:rPr>
        <w:tab/>
      </w:r>
      <w:r>
        <w:rPr>
          <w:noProof/>
        </w:rPr>
        <w:t>Reference points description</w:t>
      </w:r>
      <w:r>
        <w:rPr>
          <w:noProof/>
        </w:rPr>
        <w:tab/>
      </w:r>
      <w:r>
        <w:rPr>
          <w:noProof/>
        </w:rPr>
        <w:fldChar w:fldCharType="begin"/>
      </w:r>
      <w:r>
        <w:rPr>
          <w:noProof/>
        </w:rPr>
        <w:instrText xml:space="preserve"> PAGEREF _Toc155355809 \h </w:instrText>
      </w:r>
      <w:r>
        <w:rPr>
          <w:noProof/>
        </w:rPr>
      </w:r>
      <w:r>
        <w:rPr>
          <w:noProof/>
        </w:rPr>
        <w:fldChar w:fldCharType="separate"/>
      </w:r>
      <w:r>
        <w:rPr>
          <w:noProof/>
        </w:rPr>
        <w:t>164</w:t>
      </w:r>
      <w:r>
        <w:rPr>
          <w:noProof/>
        </w:rPr>
        <w:fldChar w:fldCharType="end"/>
      </w:r>
    </w:p>
    <w:p w14:paraId="0FD6240A" w14:textId="2C69440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14.2.5.1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_Toc155355810 \h </w:instrText>
      </w:r>
      <w:r>
        <w:rPr>
          <w:noProof/>
        </w:rPr>
      </w:r>
      <w:r>
        <w:rPr>
          <w:noProof/>
        </w:rPr>
        <w:fldChar w:fldCharType="separate"/>
      </w:r>
      <w:r>
        <w:rPr>
          <w:noProof/>
        </w:rPr>
        <w:t>164</w:t>
      </w:r>
      <w:r>
        <w:rPr>
          <w:noProof/>
        </w:rPr>
        <w:fldChar w:fldCharType="end"/>
      </w:r>
    </w:p>
    <w:p w14:paraId="25315007" w14:textId="4B71DBA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14.2.5.2</w:t>
      </w:r>
      <w:r>
        <w:rPr>
          <w:rFonts w:asciiTheme="minorHAnsi" w:eastAsiaTheme="minorEastAsia" w:hAnsiTheme="minorHAnsi" w:cstheme="minorBidi"/>
          <w:noProof/>
          <w:kern w:val="2"/>
          <w:sz w:val="22"/>
          <w:szCs w:val="22"/>
          <w:lang w:eastAsia="en-GB"/>
          <w14:ligatures w14:val="standardContextual"/>
        </w:rPr>
        <w:tab/>
      </w:r>
      <w:r>
        <w:rPr>
          <w:noProof/>
        </w:rPr>
        <w:t>NRM-UU</w:t>
      </w:r>
      <w:r>
        <w:rPr>
          <w:noProof/>
        </w:rPr>
        <w:tab/>
      </w:r>
      <w:r>
        <w:rPr>
          <w:noProof/>
        </w:rPr>
        <w:fldChar w:fldCharType="begin"/>
      </w:r>
      <w:r>
        <w:rPr>
          <w:noProof/>
        </w:rPr>
        <w:instrText xml:space="preserve"> PAGEREF _Toc155355811 \h </w:instrText>
      </w:r>
      <w:r>
        <w:rPr>
          <w:noProof/>
        </w:rPr>
      </w:r>
      <w:r>
        <w:rPr>
          <w:noProof/>
        </w:rPr>
        <w:fldChar w:fldCharType="separate"/>
      </w:r>
      <w:r>
        <w:rPr>
          <w:noProof/>
        </w:rPr>
        <w:t>164</w:t>
      </w:r>
      <w:r>
        <w:rPr>
          <w:noProof/>
        </w:rPr>
        <w:fldChar w:fldCharType="end"/>
      </w:r>
    </w:p>
    <w:p w14:paraId="6FD7DF74" w14:textId="663D2D44"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14.2.5.3</w:t>
      </w:r>
      <w:r>
        <w:rPr>
          <w:rFonts w:asciiTheme="minorHAnsi" w:eastAsiaTheme="minorEastAsia" w:hAnsiTheme="minorHAnsi" w:cstheme="minorBidi"/>
          <w:noProof/>
          <w:kern w:val="2"/>
          <w:sz w:val="22"/>
          <w:szCs w:val="22"/>
          <w:lang w:eastAsia="en-GB"/>
          <w14:ligatures w14:val="standardContextual"/>
        </w:rPr>
        <w:tab/>
      </w:r>
      <w:r>
        <w:rPr>
          <w:noProof/>
        </w:rPr>
        <w:t>NRM-PC5</w:t>
      </w:r>
      <w:r>
        <w:rPr>
          <w:noProof/>
        </w:rPr>
        <w:tab/>
      </w:r>
      <w:r>
        <w:rPr>
          <w:noProof/>
        </w:rPr>
        <w:fldChar w:fldCharType="begin"/>
      </w:r>
      <w:r>
        <w:rPr>
          <w:noProof/>
        </w:rPr>
        <w:instrText xml:space="preserve"> PAGEREF _Toc155355812 \h </w:instrText>
      </w:r>
      <w:r>
        <w:rPr>
          <w:noProof/>
        </w:rPr>
      </w:r>
      <w:r>
        <w:rPr>
          <w:noProof/>
        </w:rPr>
        <w:fldChar w:fldCharType="separate"/>
      </w:r>
      <w:r>
        <w:rPr>
          <w:noProof/>
        </w:rPr>
        <w:t>164</w:t>
      </w:r>
      <w:r>
        <w:rPr>
          <w:noProof/>
        </w:rPr>
        <w:fldChar w:fldCharType="end"/>
      </w:r>
    </w:p>
    <w:p w14:paraId="47A446D9" w14:textId="61E7E562"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14.2.5.4</w:t>
      </w:r>
      <w:r>
        <w:rPr>
          <w:rFonts w:asciiTheme="minorHAnsi" w:eastAsiaTheme="minorEastAsia" w:hAnsiTheme="minorHAnsi" w:cstheme="minorBidi"/>
          <w:noProof/>
          <w:kern w:val="2"/>
          <w:sz w:val="22"/>
          <w:szCs w:val="22"/>
          <w:lang w:eastAsia="en-GB"/>
          <w14:ligatures w14:val="standardContextual"/>
        </w:rPr>
        <w:tab/>
      </w:r>
      <w:r>
        <w:rPr>
          <w:noProof/>
        </w:rPr>
        <w:t>NRM-C</w:t>
      </w:r>
      <w:r>
        <w:rPr>
          <w:noProof/>
        </w:rPr>
        <w:tab/>
      </w:r>
      <w:r>
        <w:rPr>
          <w:noProof/>
        </w:rPr>
        <w:fldChar w:fldCharType="begin"/>
      </w:r>
      <w:r>
        <w:rPr>
          <w:noProof/>
        </w:rPr>
        <w:instrText xml:space="preserve"> PAGEREF _Toc155355813 \h </w:instrText>
      </w:r>
      <w:r>
        <w:rPr>
          <w:noProof/>
        </w:rPr>
      </w:r>
      <w:r>
        <w:rPr>
          <w:noProof/>
        </w:rPr>
        <w:fldChar w:fldCharType="separate"/>
      </w:r>
      <w:r>
        <w:rPr>
          <w:noProof/>
        </w:rPr>
        <w:t>164</w:t>
      </w:r>
      <w:r>
        <w:rPr>
          <w:noProof/>
        </w:rPr>
        <w:fldChar w:fldCharType="end"/>
      </w:r>
    </w:p>
    <w:p w14:paraId="043EC748" w14:textId="2243BE5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14.2.5.5</w:t>
      </w:r>
      <w:r>
        <w:rPr>
          <w:rFonts w:asciiTheme="minorHAnsi" w:eastAsiaTheme="minorEastAsia" w:hAnsiTheme="minorHAnsi" w:cstheme="minorBidi"/>
          <w:noProof/>
          <w:kern w:val="2"/>
          <w:sz w:val="22"/>
          <w:szCs w:val="22"/>
          <w:lang w:eastAsia="en-GB"/>
          <w14:ligatures w14:val="standardContextual"/>
        </w:rPr>
        <w:tab/>
      </w:r>
      <w:r>
        <w:rPr>
          <w:noProof/>
        </w:rPr>
        <w:t>NRM-S</w:t>
      </w:r>
      <w:r>
        <w:rPr>
          <w:noProof/>
        </w:rPr>
        <w:tab/>
      </w:r>
      <w:r>
        <w:rPr>
          <w:noProof/>
        </w:rPr>
        <w:fldChar w:fldCharType="begin"/>
      </w:r>
      <w:r>
        <w:rPr>
          <w:noProof/>
        </w:rPr>
        <w:instrText xml:space="preserve"> PAGEREF _Toc155355814 \h </w:instrText>
      </w:r>
      <w:r>
        <w:rPr>
          <w:noProof/>
        </w:rPr>
      </w:r>
      <w:r>
        <w:rPr>
          <w:noProof/>
        </w:rPr>
        <w:fldChar w:fldCharType="separate"/>
      </w:r>
      <w:r>
        <w:rPr>
          <w:noProof/>
        </w:rPr>
        <w:t>164</w:t>
      </w:r>
      <w:r>
        <w:rPr>
          <w:noProof/>
        </w:rPr>
        <w:fldChar w:fldCharType="end"/>
      </w:r>
    </w:p>
    <w:p w14:paraId="776FBD77" w14:textId="252EC702"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14.2.5.6</w:t>
      </w:r>
      <w:r>
        <w:rPr>
          <w:rFonts w:asciiTheme="minorHAnsi" w:eastAsiaTheme="minorEastAsia" w:hAnsiTheme="minorHAnsi" w:cstheme="minorBidi"/>
          <w:noProof/>
          <w:kern w:val="2"/>
          <w:sz w:val="22"/>
          <w:szCs w:val="22"/>
          <w:lang w:eastAsia="en-GB"/>
          <w14:ligatures w14:val="standardContextual"/>
        </w:rPr>
        <w:tab/>
      </w:r>
      <w:r>
        <w:rPr>
          <w:noProof/>
        </w:rPr>
        <w:t>NRM-E</w:t>
      </w:r>
      <w:r>
        <w:rPr>
          <w:noProof/>
        </w:rPr>
        <w:tab/>
      </w:r>
      <w:r>
        <w:rPr>
          <w:noProof/>
        </w:rPr>
        <w:fldChar w:fldCharType="begin"/>
      </w:r>
      <w:r>
        <w:rPr>
          <w:noProof/>
        </w:rPr>
        <w:instrText xml:space="preserve"> PAGEREF _Toc155355815 \h </w:instrText>
      </w:r>
      <w:r>
        <w:rPr>
          <w:noProof/>
        </w:rPr>
      </w:r>
      <w:r>
        <w:rPr>
          <w:noProof/>
        </w:rPr>
        <w:fldChar w:fldCharType="separate"/>
      </w:r>
      <w:r>
        <w:rPr>
          <w:noProof/>
        </w:rPr>
        <w:t>164</w:t>
      </w:r>
      <w:r>
        <w:rPr>
          <w:noProof/>
        </w:rPr>
        <w:fldChar w:fldCharType="end"/>
      </w:r>
    </w:p>
    <w:p w14:paraId="14C473CC" w14:textId="07207FC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14.2.5.7</w:t>
      </w:r>
      <w:r>
        <w:rPr>
          <w:rFonts w:asciiTheme="minorHAnsi" w:eastAsiaTheme="minorEastAsia" w:hAnsiTheme="minorHAnsi" w:cstheme="minorBidi"/>
          <w:noProof/>
          <w:kern w:val="2"/>
          <w:sz w:val="22"/>
          <w:szCs w:val="22"/>
          <w:lang w:eastAsia="en-GB"/>
          <w14:ligatures w14:val="standardContextual"/>
        </w:rPr>
        <w:tab/>
      </w:r>
      <w:r>
        <w:rPr>
          <w:noProof/>
        </w:rPr>
        <w:t>MB2-C</w:t>
      </w:r>
      <w:r>
        <w:rPr>
          <w:noProof/>
        </w:rPr>
        <w:tab/>
      </w:r>
      <w:r>
        <w:rPr>
          <w:noProof/>
        </w:rPr>
        <w:fldChar w:fldCharType="begin"/>
      </w:r>
      <w:r>
        <w:rPr>
          <w:noProof/>
        </w:rPr>
        <w:instrText xml:space="preserve"> PAGEREF _Toc155355816 \h </w:instrText>
      </w:r>
      <w:r>
        <w:rPr>
          <w:noProof/>
        </w:rPr>
      </w:r>
      <w:r>
        <w:rPr>
          <w:noProof/>
        </w:rPr>
        <w:fldChar w:fldCharType="separate"/>
      </w:r>
      <w:r>
        <w:rPr>
          <w:noProof/>
        </w:rPr>
        <w:t>164</w:t>
      </w:r>
      <w:r>
        <w:rPr>
          <w:noProof/>
        </w:rPr>
        <w:fldChar w:fldCharType="end"/>
      </w:r>
    </w:p>
    <w:p w14:paraId="4F9B0C6F" w14:textId="77DF0C8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14.2.5.8</w:t>
      </w:r>
      <w:r>
        <w:rPr>
          <w:rFonts w:asciiTheme="minorHAnsi" w:eastAsiaTheme="minorEastAsia" w:hAnsiTheme="minorHAnsi" w:cstheme="minorBidi"/>
          <w:noProof/>
          <w:kern w:val="2"/>
          <w:sz w:val="22"/>
          <w:szCs w:val="22"/>
          <w:lang w:eastAsia="en-GB"/>
          <w14:ligatures w14:val="standardContextual"/>
        </w:rPr>
        <w:tab/>
      </w:r>
      <w:r>
        <w:rPr>
          <w:noProof/>
        </w:rPr>
        <w:t>xMB-C</w:t>
      </w:r>
      <w:r>
        <w:rPr>
          <w:noProof/>
        </w:rPr>
        <w:tab/>
      </w:r>
      <w:r>
        <w:rPr>
          <w:noProof/>
        </w:rPr>
        <w:fldChar w:fldCharType="begin"/>
      </w:r>
      <w:r>
        <w:rPr>
          <w:noProof/>
        </w:rPr>
        <w:instrText xml:space="preserve"> PAGEREF _Toc155355817 \h </w:instrText>
      </w:r>
      <w:r>
        <w:rPr>
          <w:noProof/>
        </w:rPr>
      </w:r>
      <w:r>
        <w:rPr>
          <w:noProof/>
        </w:rPr>
        <w:fldChar w:fldCharType="separate"/>
      </w:r>
      <w:r>
        <w:rPr>
          <w:noProof/>
        </w:rPr>
        <w:t>164</w:t>
      </w:r>
      <w:r>
        <w:rPr>
          <w:noProof/>
        </w:rPr>
        <w:fldChar w:fldCharType="end"/>
      </w:r>
    </w:p>
    <w:p w14:paraId="0A38E86D" w14:textId="58EFF71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14.2.5.9</w:t>
      </w:r>
      <w:r>
        <w:rPr>
          <w:rFonts w:asciiTheme="minorHAnsi" w:eastAsiaTheme="minorEastAsia" w:hAnsiTheme="minorHAnsi" w:cstheme="minorBidi"/>
          <w:noProof/>
          <w:kern w:val="2"/>
          <w:sz w:val="22"/>
          <w:szCs w:val="22"/>
          <w:lang w:eastAsia="en-GB"/>
          <w14:ligatures w14:val="standardContextual"/>
        </w:rPr>
        <w:tab/>
      </w:r>
      <w:r>
        <w:rPr>
          <w:noProof/>
        </w:rPr>
        <w:t>Rx</w:t>
      </w:r>
      <w:r>
        <w:rPr>
          <w:noProof/>
        </w:rPr>
        <w:tab/>
      </w:r>
      <w:r>
        <w:rPr>
          <w:noProof/>
        </w:rPr>
        <w:fldChar w:fldCharType="begin"/>
      </w:r>
      <w:r>
        <w:rPr>
          <w:noProof/>
        </w:rPr>
        <w:instrText xml:space="preserve"> PAGEREF _Toc155355818 \h </w:instrText>
      </w:r>
      <w:r>
        <w:rPr>
          <w:noProof/>
        </w:rPr>
      </w:r>
      <w:r>
        <w:rPr>
          <w:noProof/>
        </w:rPr>
        <w:fldChar w:fldCharType="separate"/>
      </w:r>
      <w:r>
        <w:rPr>
          <w:noProof/>
        </w:rPr>
        <w:t>165</w:t>
      </w:r>
      <w:r>
        <w:rPr>
          <w:noProof/>
        </w:rPr>
        <w:fldChar w:fldCharType="end"/>
      </w:r>
    </w:p>
    <w:p w14:paraId="443958DE" w14:textId="6C515DE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14.2.5.10</w:t>
      </w:r>
      <w:r>
        <w:rPr>
          <w:rFonts w:asciiTheme="minorHAnsi" w:eastAsiaTheme="minorEastAsia" w:hAnsiTheme="minorHAnsi" w:cstheme="minorBidi"/>
          <w:noProof/>
          <w:kern w:val="2"/>
          <w:sz w:val="22"/>
          <w:szCs w:val="22"/>
          <w:lang w:eastAsia="en-GB"/>
          <w14:ligatures w14:val="standardContextual"/>
        </w:rPr>
        <w:tab/>
      </w:r>
      <w:r>
        <w:rPr>
          <w:noProof/>
        </w:rPr>
        <w:t>N5</w:t>
      </w:r>
      <w:r>
        <w:rPr>
          <w:noProof/>
        </w:rPr>
        <w:tab/>
      </w:r>
      <w:r>
        <w:rPr>
          <w:noProof/>
        </w:rPr>
        <w:fldChar w:fldCharType="begin"/>
      </w:r>
      <w:r>
        <w:rPr>
          <w:noProof/>
        </w:rPr>
        <w:instrText xml:space="preserve"> PAGEREF _Toc155355819 \h </w:instrText>
      </w:r>
      <w:r>
        <w:rPr>
          <w:noProof/>
        </w:rPr>
      </w:r>
      <w:r>
        <w:rPr>
          <w:noProof/>
        </w:rPr>
        <w:fldChar w:fldCharType="separate"/>
      </w:r>
      <w:r>
        <w:rPr>
          <w:noProof/>
        </w:rPr>
        <w:t>165</w:t>
      </w:r>
      <w:r>
        <w:rPr>
          <w:noProof/>
        </w:rPr>
        <w:fldChar w:fldCharType="end"/>
      </w:r>
    </w:p>
    <w:p w14:paraId="67130A1F" w14:textId="201EDE1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14.2.5.11</w:t>
      </w:r>
      <w:r>
        <w:rPr>
          <w:rFonts w:asciiTheme="minorHAnsi" w:eastAsiaTheme="minorEastAsia" w:hAnsiTheme="minorHAnsi" w:cstheme="minorBidi"/>
          <w:noProof/>
          <w:kern w:val="2"/>
          <w:sz w:val="22"/>
          <w:szCs w:val="22"/>
          <w:lang w:eastAsia="en-GB"/>
          <w14:ligatures w14:val="standardContextual"/>
        </w:rPr>
        <w:tab/>
      </w:r>
      <w:r>
        <w:rPr>
          <w:noProof/>
        </w:rPr>
        <w:t>N33</w:t>
      </w:r>
      <w:r>
        <w:rPr>
          <w:noProof/>
        </w:rPr>
        <w:tab/>
      </w:r>
      <w:r>
        <w:rPr>
          <w:noProof/>
        </w:rPr>
        <w:fldChar w:fldCharType="begin"/>
      </w:r>
      <w:r>
        <w:rPr>
          <w:noProof/>
        </w:rPr>
        <w:instrText xml:space="preserve"> PAGEREF _Toc155355820 \h </w:instrText>
      </w:r>
      <w:r>
        <w:rPr>
          <w:noProof/>
        </w:rPr>
      </w:r>
      <w:r>
        <w:rPr>
          <w:noProof/>
        </w:rPr>
        <w:fldChar w:fldCharType="separate"/>
      </w:r>
      <w:r>
        <w:rPr>
          <w:noProof/>
        </w:rPr>
        <w:t>165</w:t>
      </w:r>
      <w:r>
        <w:rPr>
          <w:noProof/>
        </w:rPr>
        <w:fldChar w:fldCharType="end"/>
      </w:r>
    </w:p>
    <w:p w14:paraId="6078406B" w14:textId="1425748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14.2.5.12</w:t>
      </w:r>
      <w:r>
        <w:rPr>
          <w:rFonts w:asciiTheme="minorHAnsi" w:eastAsiaTheme="minorEastAsia" w:hAnsiTheme="minorHAnsi" w:cstheme="minorBidi"/>
          <w:noProof/>
          <w:kern w:val="2"/>
          <w:sz w:val="22"/>
          <w:szCs w:val="22"/>
          <w:lang w:eastAsia="en-GB"/>
          <w14:ligatures w14:val="standardContextual"/>
        </w:rPr>
        <w:tab/>
      </w:r>
      <w:r>
        <w:rPr>
          <w:noProof/>
        </w:rPr>
        <w:t>Nmb13</w:t>
      </w:r>
      <w:r>
        <w:rPr>
          <w:noProof/>
        </w:rPr>
        <w:tab/>
      </w:r>
      <w:r>
        <w:rPr>
          <w:noProof/>
        </w:rPr>
        <w:fldChar w:fldCharType="begin"/>
      </w:r>
      <w:r>
        <w:rPr>
          <w:noProof/>
        </w:rPr>
        <w:instrText xml:space="preserve"> PAGEREF _Toc155355821 \h </w:instrText>
      </w:r>
      <w:r>
        <w:rPr>
          <w:noProof/>
        </w:rPr>
      </w:r>
      <w:r>
        <w:rPr>
          <w:noProof/>
        </w:rPr>
        <w:fldChar w:fldCharType="separate"/>
      </w:r>
      <w:r>
        <w:rPr>
          <w:noProof/>
        </w:rPr>
        <w:t>165</w:t>
      </w:r>
      <w:r>
        <w:rPr>
          <w:noProof/>
        </w:rPr>
        <w:fldChar w:fldCharType="end"/>
      </w:r>
    </w:p>
    <w:p w14:paraId="004C3E10" w14:textId="16E2F19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14.2.5.13</w:t>
      </w:r>
      <w:r>
        <w:rPr>
          <w:rFonts w:asciiTheme="minorHAnsi" w:eastAsiaTheme="minorEastAsia" w:hAnsiTheme="minorHAnsi" w:cstheme="minorBidi"/>
          <w:noProof/>
          <w:kern w:val="2"/>
          <w:sz w:val="22"/>
          <w:szCs w:val="22"/>
          <w:lang w:eastAsia="en-GB"/>
          <w14:ligatures w14:val="standardContextual"/>
        </w:rPr>
        <w:tab/>
      </w:r>
      <w:r>
        <w:rPr>
          <w:noProof/>
        </w:rPr>
        <w:t>Nmb10</w:t>
      </w:r>
      <w:r>
        <w:rPr>
          <w:noProof/>
        </w:rPr>
        <w:tab/>
      </w:r>
      <w:r>
        <w:rPr>
          <w:noProof/>
        </w:rPr>
        <w:fldChar w:fldCharType="begin"/>
      </w:r>
      <w:r>
        <w:rPr>
          <w:noProof/>
        </w:rPr>
        <w:instrText xml:space="preserve"> PAGEREF _Toc155355822 \h </w:instrText>
      </w:r>
      <w:r>
        <w:rPr>
          <w:noProof/>
        </w:rPr>
      </w:r>
      <w:r>
        <w:rPr>
          <w:noProof/>
        </w:rPr>
        <w:fldChar w:fldCharType="separate"/>
      </w:r>
      <w:r>
        <w:rPr>
          <w:noProof/>
        </w:rPr>
        <w:t>165</w:t>
      </w:r>
      <w:r>
        <w:rPr>
          <w:noProof/>
        </w:rPr>
        <w:fldChar w:fldCharType="end"/>
      </w:r>
    </w:p>
    <w:p w14:paraId="07F5A297" w14:textId="31B312ED"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14.2.5.14</w:t>
      </w:r>
      <w:r>
        <w:rPr>
          <w:rFonts w:asciiTheme="minorHAnsi" w:eastAsiaTheme="minorEastAsia" w:hAnsiTheme="minorHAnsi" w:cstheme="minorBidi"/>
          <w:noProof/>
          <w:kern w:val="2"/>
          <w:sz w:val="22"/>
          <w:szCs w:val="22"/>
          <w:lang w:eastAsia="en-GB"/>
          <w14:ligatures w14:val="standardContextual"/>
        </w:rPr>
        <w:tab/>
      </w:r>
      <w:r>
        <w:rPr>
          <w:noProof/>
        </w:rPr>
        <w:t>N6mb</w:t>
      </w:r>
      <w:r>
        <w:rPr>
          <w:noProof/>
        </w:rPr>
        <w:tab/>
      </w:r>
      <w:r>
        <w:rPr>
          <w:noProof/>
        </w:rPr>
        <w:fldChar w:fldCharType="begin"/>
      </w:r>
      <w:r>
        <w:rPr>
          <w:noProof/>
        </w:rPr>
        <w:instrText xml:space="preserve"> PAGEREF _Toc155355823 \h </w:instrText>
      </w:r>
      <w:r>
        <w:rPr>
          <w:noProof/>
        </w:rPr>
      </w:r>
      <w:r>
        <w:rPr>
          <w:noProof/>
        </w:rPr>
        <w:fldChar w:fldCharType="separate"/>
      </w:r>
      <w:r>
        <w:rPr>
          <w:noProof/>
        </w:rPr>
        <w:t>165</w:t>
      </w:r>
      <w:r>
        <w:rPr>
          <w:noProof/>
        </w:rPr>
        <w:fldChar w:fldCharType="end"/>
      </w:r>
    </w:p>
    <w:p w14:paraId="756B25DD" w14:textId="08E8999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14.2.5.15</w:t>
      </w:r>
      <w:r>
        <w:rPr>
          <w:rFonts w:asciiTheme="minorHAnsi" w:eastAsiaTheme="minorEastAsia" w:hAnsiTheme="minorHAnsi" w:cstheme="minorBidi"/>
          <w:noProof/>
          <w:kern w:val="2"/>
          <w:sz w:val="22"/>
          <w:szCs w:val="22"/>
          <w:lang w:eastAsia="en-GB"/>
          <w14:ligatures w14:val="standardContextual"/>
        </w:rPr>
        <w:tab/>
      </w:r>
      <w:r>
        <w:rPr>
          <w:noProof/>
        </w:rPr>
        <w:t>Nmb8</w:t>
      </w:r>
      <w:r>
        <w:rPr>
          <w:noProof/>
        </w:rPr>
        <w:tab/>
      </w:r>
      <w:r>
        <w:rPr>
          <w:noProof/>
        </w:rPr>
        <w:fldChar w:fldCharType="begin"/>
      </w:r>
      <w:r>
        <w:rPr>
          <w:noProof/>
        </w:rPr>
        <w:instrText xml:space="preserve"> PAGEREF _Toc155355824 \h </w:instrText>
      </w:r>
      <w:r>
        <w:rPr>
          <w:noProof/>
        </w:rPr>
      </w:r>
      <w:r>
        <w:rPr>
          <w:noProof/>
        </w:rPr>
        <w:fldChar w:fldCharType="separate"/>
      </w:r>
      <w:r>
        <w:rPr>
          <w:noProof/>
        </w:rPr>
        <w:t>165</w:t>
      </w:r>
      <w:r>
        <w:rPr>
          <w:noProof/>
        </w:rPr>
        <w:fldChar w:fldCharType="end"/>
      </w:r>
    </w:p>
    <w:p w14:paraId="2A98818B" w14:textId="74FBBAE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14.2.5.16</w:t>
      </w:r>
      <w:r>
        <w:rPr>
          <w:rFonts w:asciiTheme="minorHAnsi" w:eastAsiaTheme="minorEastAsia" w:hAnsiTheme="minorHAnsi" w:cstheme="minorBidi"/>
          <w:noProof/>
          <w:kern w:val="2"/>
          <w:sz w:val="22"/>
          <w:szCs w:val="22"/>
          <w:lang w:eastAsia="en-GB"/>
          <w14:ligatures w14:val="standardContextual"/>
        </w:rPr>
        <w:tab/>
      </w:r>
      <w:r>
        <w:rPr>
          <w:noProof/>
        </w:rPr>
        <w:t>N6</w:t>
      </w:r>
      <w:r>
        <w:rPr>
          <w:noProof/>
        </w:rPr>
        <w:tab/>
      </w:r>
      <w:r>
        <w:rPr>
          <w:noProof/>
        </w:rPr>
        <w:fldChar w:fldCharType="begin"/>
      </w:r>
      <w:r>
        <w:rPr>
          <w:noProof/>
        </w:rPr>
        <w:instrText xml:space="preserve"> PAGEREF _Toc155355825 \h </w:instrText>
      </w:r>
      <w:r>
        <w:rPr>
          <w:noProof/>
        </w:rPr>
      </w:r>
      <w:r>
        <w:rPr>
          <w:noProof/>
        </w:rPr>
        <w:fldChar w:fldCharType="separate"/>
      </w:r>
      <w:r>
        <w:rPr>
          <w:noProof/>
        </w:rPr>
        <w:t>165</w:t>
      </w:r>
      <w:r>
        <w:rPr>
          <w:noProof/>
        </w:rPr>
        <w:fldChar w:fldCharType="end"/>
      </w:r>
    </w:p>
    <w:p w14:paraId="37AE7C33" w14:textId="060F6203"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14.3</w:t>
      </w:r>
      <w:r>
        <w:rPr>
          <w:rFonts w:asciiTheme="minorHAnsi" w:eastAsiaTheme="minorEastAsia" w:hAnsiTheme="minorHAnsi" w:cstheme="minorBidi"/>
          <w:noProof/>
          <w:kern w:val="2"/>
          <w:sz w:val="22"/>
          <w:szCs w:val="22"/>
          <w:lang w:eastAsia="en-GB"/>
          <w14:ligatures w14:val="standardContextual"/>
        </w:rPr>
        <w:tab/>
      </w:r>
      <w:r>
        <w:rPr>
          <w:noProof/>
        </w:rPr>
        <w:t>Procedures and information flows for network resource management</w:t>
      </w:r>
      <w:r>
        <w:rPr>
          <w:noProof/>
        </w:rPr>
        <w:tab/>
      </w:r>
      <w:r>
        <w:rPr>
          <w:noProof/>
        </w:rPr>
        <w:fldChar w:fldCharType="begin"/>
      </w:r>
      <w:r>
        <w:rPr>
          <w:noProof/>
        </w:rPr>
        <w:instrText xml:space="preserve"> PAGEREF _Toc155355826 \h </w:instrText>
      </w:r>
      <w:r>
        <w:rPr>
          <w:noProof/>
        </w:rPr>
      </w:r>
      <w:r>
        <w:rPr>
          <w:noProof/>
        </w:rPr>
        <w:fldChar w:fldCharType="separate"/>
      </w:r>
      <w:r>
        <w:rPr>
          <w:noProof/>
        </w:rPr>
        <w:t>165</w:t>
      </w:r>
      <w:r>
        <w:rPr>
          <w:noProof/>
        </w:rPr>
        <w:fldChar w:fldCharType="end"/>
      </w:r>
    </w:p>
    <w:p w14:paraId="3BDF8E0A" w14:textId="707D4F42"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14.3.1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_Toc155355827 \h </w:instrText>
      </w:r>
      <w:r>
        <w:rPr>
          <w:noProof/>
        </w:rPr>
      </w:r>
      <w:r>
        <w:rPr>
          <w:noProof/>
        </w:rPr>
        <w:fldChar w:fldCharType="separate"/>
      </w:r>
      <w:r>
        <w:rPr>
          <w:noProof/>
        </w:rPr>
        <w:t>165</w:t>
      </w:r>
      <w:r>
        <w:rPr>
          <w:noProof/>
        </w:rPr>
        <w:fldChar w:fldCharType="end"/>
      </w:r>
    </w:p>
    <w:p w14:paraId="0A58E37D" w14:textId="62DB1A8B"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14.3.2</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_Toc155355828 \h </w:instrText>
      </w:r>
      <w:r>
        <w:rPr>
          <w:noProof/>
        </w:rPr>
      </w:r>
      <w:r>
        <w:rPr>
          <w:noProof/>
        </w:rPr>
        <w:fldChar w:fldCharType="separate"/>
      </w:r>
      <w:r>
        <w:rPr>
          <w:noProof/>
        </w:rPr>
        <w:t>165</w:t>
      </w:r>
      <w:r>
        <w:rPr>
          <w:noProof/>
        </w:rPr>
        <w:fldChar w:fldCharType="end"/>
      </w:r>
    </w:p>
    <w:p w14:paraId="0F1BDB53" w14:textId="161A38D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14.3.2.1</w:t>
      </w:r>
      <w:r>
        <w:rPr>
          <w:rFonts w:asciiTheme="minorHAnsi" w:eastAsiaTheme="minorEastAsia" w:hAnsiTheme="minorHAnsi" w:cstheme="minorBidi"/>
          <w:noProof/>
          <w:kern w:val="2"/>
          <w:sz w:val="22"/>
          <w:szCs w:val="22"/>
          <w:lang w:eastAsia="en-GB"/>
          <w14:ligatures w14:val="standardContextual"/>
        </w:rPr>
        <w:tab/>
      </w:r>
      <w:r>
        <w:rPr>
          <w:noProof/>
        </w:rPr>
        <w:t>Network resource adaptation request</w:t>
      </w:r>
      <w:r>
        <w:rPr>
          <w:noProof/>
        </w:rPr>
        <w:tab/>
      </w:r>
      <w:r>
        <w:rPr>
          <w:noProof/>
        </w:rPr>
        <w:fldChar w:fldCharType="begin"/>
      </w:r>
      <w:r>
        <w:rPr>
          <w:noProof/>
        </w:rPr>
        <w:instrText xml:space="preserve"> PAGEREF _Toc155355829 \h </w:instrText>
      </w:r>
      <w:r>
        <w:rPr>
          <w:noProof/>
        </w:rPr>
      </w:r>
      <w:r>
        <w:rPr>
          <w:noProof/>
        </w:rPr>
        <w:fldChar w:fldCharType="separate"/>
      </w:r>
      <w:r>
        <w:rPr>
          <w:noProof/>
        </w:rPr>
        <w:t>165</w:t>
      </w:r>
      <w:r>
        <w:rPr>
          <w:noProof/>
        </w:rPr>
        <w:fldChar w:fldCharType="end"/>
      </w:r>
    </w:p>
    <w:p w14:paraId="3AB9B95F" w14:textId="680434B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14.3.2.2</w:t>
      </w:r>
      <w:r>
        <w:rPr>
          <w:rFonts w:asciiTheme="minorHAnsi" w:eastAsiaTheme="minorEastAsia" w:hAnsiTheme="minorHAnsi" w:cstheme="minorBidi"/>
          <w:noProof/>
          <w:kern w:val="2"/>
          <w:sz w:val="22"/>
          <w:szCs w:val="22"/>
          <w:lang w:eastAsia="en-GB"/>
          <w14:ligatures w14:val="standardContextual"/>
        </w:rPr>
        <w:tab/>
      </w:r>
      <w:r>
        <w:rPr>
          <w:noProof/>
        </w:rPr>
        <w:t>Network resource adaptation response</w:t>
      </w:r>
      <w:r>
        <w:rPr>
          <w:noProof/>
        </w:rPr>
        <w:tab/>
      </w:r>
      <w:r>
        <w:rPr>
          <w:noProof/>
        </w:rPr>
        <w:fldChar w:fldCharType="begin"/>
      </w:r>
      <w:r>
        <w:rPr>
          <w:noProof/>
        </w:rPr>
        <w:instrText xml:space="preserve"> PAGEREF _Toc155355830 \h </w:instrText>
      </w:r>
      <w:r>
        <w:rPr>
          <w:noProof/>
        </w:rPr>
      </w:r>
      <w:r>
        <w:rPr>
          <w:noProof/>
        </w:rPr>
        <w:fldChar w:fldCharType="separate"/>
      </w:r>
      <w:r>
        <w:rPr>
          <w:noProof/>
        </w:rPr>
        <w:t>166</w:t>
      </w:r>
      <w:r>
        <w:rPr>
          <w:noProof/>
        </w:rPr>
        <w:fldChar w:fldCharType="end"/>
      </w:r>
    </w:p>
    <w:p w14:paraId="02095086" w14:textId="3045836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14.3.2.3</w:t>
      </w:r>
      <w:r>
        <w:rPr>
          <w:rFonts w:asciiTheme="minorHAnsi" w:eastAsiaTheme="minorEastAsia" w:hAnsiTheme="minorHAnsi" w:cstheme="minorBidi"/>
          <w:noProof/>
          <w:kern w:val="2"/>
          <w:sz w:val="22"/>
          <w:szCs w:val="22"/>
          <w:lang w:eastAsia="en-GB"/>
          <w14:ligatures w14:val="standardContextual"/>
        </w:rPr>
        <w:tab/>
      </w:r>
      <w:r>
        <w:rPr>
          <w:noProof/>
        </w:rPr>
        <w:t>MBMS bearer announcement</w:t>
      </w:r>
      <w:r>
        <w:rPr>
          <w:noProof/>
        </w:rPr>
        <w:tab/>
      </w:r>
      <w:r>
        <w:rPr>
          <w:noProof/>
        </w:rPr>
        <w:fldChar w:fldCharType="begin"/>
      </w:r>
      <w:r>
        <w:rPr>
          <w:noProof/>
        </w:rPr>
        <w:instrText xml:space="preserve"> PAGEREF _Toc155355831 \h </w:instrText>
      </w:r>
      <w:r>
        <w:rPr>
          <w:noProof/>
        </w:rPr>
      </w:r>
      <w:r>
        <w:rPr>
          <w:noProof/>
        </w:rPr>
        <w:fldChar w:fldCharType="separate"/>
      </w:r>
      <w:r>
        <w:rPr>
          <w:noProof/>
        </w:rPr>
        <w:t>166</w:t>
      </w:r>
      <w:r>
        <w:rPr>
          <w:noProof/>
        </w:rPr>
        <w:fldChar w:fldCharType="end"/>
      </w:r>
    </w:p>
    <w:p w14:paraId="3A62E472" w14:textId="62020D7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14.3.2.4</w:t>
      </w:r>
      <w:r>
        <w:rPr>
          <w:rFonts w:asciiTheme="minorHAnsi" w:eastAsiaTheme="minorEastAsia" w:hAnsiTheme="minorHAnsi" w:cstheme="minorBidi"/>
          <w:noProof/>
          <w:kern w:val="2"/>
          <w:sz w:val="22"/>
          <w:szCs w:val="22"/>
          <w:lang w:eastAsia="en-GB"/>
          <w14:ligatures w14:val="standardContextual"/>
        </w:rPr>
        <w:tab/>
      </w:r>
      <w:r>
        <w:rPr>
          <w:noProof/>
        </w:rPr>
        <w:t>MBMS listening status report</w:t>
      </w:r>
      <w:r>
        <w:rPr>
          <w:noProof/>
        </w:rPr>
        <w:tab/>
      </w:r>
      <w:r>
        <w:rPr>
          <w:noProof/>
        </w:rPr>
        <w:fldChar w:fldCharType="begin"/>
      </w:r>
      <w:r>
        <w:rPr>
          <w:noProof/>
        </w:rPr>
        <w:instrText xml:space="preserve"> PAGEREF _Toc155355832 \h </w:instrText>
      </w:r>
      <w:r>
        <w:rPr>
          <w:noProof/>
        </w:rPr>
      </w:r>
      <w:r>
        <w:rPr>
          <w:noProof/>
        </w:rPr>
        <w:fldChar w:fldCharType="separate"/>
      </w:r>
      <w:r>
        <w:rPr>
          <w:noProof/>
        </w:rPr>
        <w:t>167</w:t>
      </w:r>
      <w:r>
        <w:rPr>
          <w:noProof/>
        </w:rPr>
        <w:fldChar w:fldCharType="end"/>
      </w:r>
    </w:p>
    <w:p w14:paraId="7EE2B2FE" w14:textId="1E1CC59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14.3.2.5</w:t>
      </w:r>
      <w:r>
        <w:rPr>
          <w:rFonts w:asciiTheme="minorHAnsi" w:eastAsiaTheme="minorEastAsia" w:hAnsiTheme="minorHAnsi" w:cstheme="minorBidi"/>
          <w:noProof/>
          <w:kern w:val="2"/>
          <w:sz w:val="22"/>
          <w:szCs w:val="22"/>
          <w:lang w:eastAsia="en-GB"/>
          <w14:ligatures w14:val="standardContextual"/>
        </w:rPr>
        <w:tab/>
      </w:r>
      <w:r>
        <w:rPr>
          <w:noProof/>
        </w:rPr>
        <w:t>MBMS suspension reporting instruction</w:t>
      </w:r>
      <w:r>
        <w:rPr>
          <w:noProof/>
        </w:rPr>
        <w:tab/>
      </w:r>
      <w:r>
        <w:rPr>
          <w:noProof/>
        </w:rPr>
        <w:fldChar w:fldCharType="begin"/>
      </w:r>
      <w:r>
        <w:rPr>
          <w:noProof/>
        </w:rPr>
        <w:instrText xml:space="preserve"> PAGEREF _Toc155355833 \h </w:instrText>
      </w:r>
      <w:r>
        <w:rPr>
          <w:noProof/>
        </w:rPr>
      </w:r>
      <w:r>
        <w:rPr>
          <w:noProof/>
        </w:rPr>
        <w:fldChar w:fldCharType="separate"/>
      </w:r>
      <w:r>
        <w:rPr>
          <w:noProof/>
        </w:rPr>
        <w:t>167</w:t>
      </w:r>
      <w:r>
        <w:rPr>
          <w:noProof/>
        </w:rPr>
        <w:fldChar w:fldCharType="end"/>
      </w:r>
    </w:p>
    <w:p w14:paraId="59F9B95A" w14:textId="3E081B74"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14.3.2.6</w:t>
      </w:r>
      <w:r>
        <w:rPr>
          <w:rFonts w:asciiTheme="minorHAnsi" w:eastAsiaTheme="minorEastAsia" w:hAnsiTheme="minorHAnsi" w:cstheme="minorBidi"/>
          <w:noProof/>
          <w:kern w:val="2"/>
          <w:sz w:val="22"/>
          <w:szCs w:val="22"/>
          <w:lang w:eastAsia="en-GB"/>
          <w14:ligatures w14:val="standardContextual"/>
        </w:rPr>
        <w:tab/>
      </w:r>
      <w:r>
        <w:rPr>
          <w:noProof/>
        </w:rPr>
        <w:t>Resource request</w:t>
      </w:r>
      <w:r>
        <w:rPr>
          <w:noProof/>
        </w:rPr>
        <w:tab/>
      </w:r>
      <w:r>
        <w:rPr>
          <w:noProof/>
        </w:rPr>
        <w:fldChar w:fldCharType="begin"/>
      </w:r>
      <w:r>
        <w:rPr>
          <w:noProof/>
        </w:rPr>
        <w:instrText xml:space="preserve"> PAGEREF _Toc155355834 \h </w:instrText>
      </w:r>
      <w:r>
        <w:rPr>
          <w:noProof/>
        </w:rPr>
      </w:r>
      <w:r>
        <w:rPr>
          <w:noProof/>
        </w:rPr>
        <w:fldChar w:fldCharType="separate"/>
      </w:r>
      <w:r>
        <w:rPr>
          <w:noProof/>
        </w:rPr>
        <w:t>168</w:t>
      </w:r>
      <w:r>
        <w:rPr>
          <w:noProof/>
        </w:rPr>
        <w:fldChar w:fldCharType="end"/>
      </w:r>
    </w:p>
    <w:p w14:paraId="5C488DEE" w14:textId="2F0D9A5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14.3.2.7</w:t>
      </w:r>
      <w:r>
        <w:rPr>
          <w:rFonts w:asciiTheme="minorHAnsi" w:eastAsiaTheme="minorEastAsia" w:hAnsiTheme="minorHAnsi" w:cstheme="minorBidi"/>
          <w:noProof/>
          <w:kern w:val="2"/>
          <w:sz w:val="22"/>
          <w:szCs w:val="22"/>
          <w:lang w:eastAsia="en-GB"/>
          <w14:ligatures w14:val="standardContextual"/>
        </w:rPr>
        <w:tab/>
      </w:r>
      <w:r>
        <w:rPr>
          <w:noProof/>
        </w:rPr>
        <w:t>Resource response</w:t>
      </w:r>
      <w:r>
        <w:rPr>
          <w:noProof/>
        </w:rPr>
        <w:tab/>
      </w:r>
      <w:r>
        <w:rPr>
          <w:noProof/>
        </w:rPr>
        <w:fldChar w:fldCharType="begin"/>
      </w:r>
      <w:r>
        <w:rPr>
          <w:noProof/>
        </w:rPr>
        <w:instrText xml:space="preserve"> PAGEREF _Toc155355835 \h </w:instrText>
      </w:r>
      <w:r>
        <w:rPr>
          <w:noProof/>
        </w:rPr>
      </w:r>
      <w:r>
        <w:rPr>
          <w:noProof/>
        </w:rPr>
        <w:fldChar w:fldCharType="separate"/>
      </w:r>
      <w:r>
        <w:rPr>
          <w:noProof/>
        </w:rPr>
        <w:t>168</w:t>
      </w:r>
      <w:r>
        <w:rPr>
          <w:noProof/>
        </w:rPr>
        <w:fldChar w:fldCharType="end"/>
      </w:r>
    </w:p>
    <w:p w14:paraId="6679D44D" w14:textId="4679CD4D"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14.3.2.8</w:t>
      </w:r>
      <w:r>
        <w:rPr>
          <w:rFonts w:asciiTheme="minorHAnsi" w:eastAsiaTheme="minorEastAsia" w:hAnsiTheme="minorHAnsi" w:cstheme="minorBidi"/>
          <w:noProof/>
          <w:kern w:val="2"/>
          <w:sz w:val="22"/>
          <w:szCs w:val="22"/>
          <w:lang w:eastAsia="en-GB"/>
          <w14:ligatures w14:val="standardContextual"/>
        </w:rPr>
        <w:tab/>
      </w:r>
      <w:r>
        <w:rPr>
          <w:noProof/>
        </w:rPr>
        <w:t>Resource modification request</w:t>
      </w:r>
      <w:r>
        <w:rPr>
          <w:noProof/>
        </w:rPr>
        <w:tab/>
      </w:r>
      <w:r>
        <w:rPr>
          <w:noProof/>
        </w:rPr>
        <w:fldChar w:fldCharType="begin"/>
      </w:r>
      <w:r>
        <w:rPr>
          <w:noProof/>
        </w:rPr>
        <w:instrText xml:space="preserve"> PAGEREF _Toc155355836 \h </w:instrText>
      </w:r>
      <w:r>
        <w:rPr>
          <w:noProof/>
        </w:rPr>
      </w:r>
      <w:r>
        <w:rPr>
          <w:noProof/>
        </w:rPr>
        <w:fldChar w:fldCharType="separate"/>
      </w:r>
      <w:r>
        <w:rPr>
          <w:noProof/>
        </w:rPr>
        <w:t>168</w:t>
      </w:r>
      <w:r>
        <w:rPr>
          <w:noProof/>
        </w:rPr>
        <w:fldChar w:fldCharType="end"/>
      </w:r>
    </w:p>
    <w:p w14:paraId="6AD27CF0" w14:textId="7C1D86A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14.3.2.9</w:t>
      </w:r>
      <w:r>
        <w:rPr>
          <w:rFonts w:asciiTheme="minorHAnsi" w:eastAsiaTheme="minorEastAsia" w:hAnsiTheme="minorHAnsi" w:cstheme="minorBidi"/>
          <w:noProof/>
          <w:kern w:val="2"/>
          <w:sz w:val="22"/>
          <w:szCs w:val="22"/>
          <w:lang w:eastAsia="en-GB"/>
          <w14:ligatures w14:val="standardContextual"/>
        </w:rPr>
        <w:tab/>
      </w:r>
      <w:r>
        <w:rPr>
          <w:noProof/>
        </w:rPr>
        <w:t>Resource modification response</w:t>
      </w:r>
      <w:r>
        <w:rPr>
          <w:noProof/>
        </w:rPr>
        <w:tab/>
      </w:r>
      <w:r>
        <w:rPr>
          <w:noProof/>
        </w:rPr>
        <w:fldChar w:fldCharType="begin"/>
      </w:r>
      <w:r>
        <w:rPr>
          <w:noProof/>
        </w:rPr>
        <w:instrText xml:space="preserve"> PAGEREF _Toc155355837 \h </w:instrText>
      </w:r>
      <w:r>
        <w:rPr>
          <w:noProof/>
        </w:rPr>
      </w:r>
      <w:r>
        <w:rPr>
          <w:noProof/>
        </w:rPr>
        <w:fldChar w:fldCharType="separate"/>
      </w:r>
      <w:r>
        <w:rPr>
          <w:noProof/>
        </w:rPr>
        <w:t>168</w:t>
      </w:r>
      <w:r>
        <w:rPr>
          <w:noProof/>
        </w:rPr>
        <w:fldChar w:fldCharType="end"/>
      </w:r>
    </w:p>
    <w:p w14:paraId="281003C4" w14:textId="44B44A4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14.3.2.10</w:t>
      </w:r>
      <w:r>
        <w:rPr>
          <w:rFonts w:asciiTheme="minorHAnsi" w:eastAsiaTheme="minorEastAsia" w:hAnsiTheme="minorHAnsi" w:cstheme="minorBidi"/>
          <w:noProof/>
          <w:kern w:val="2"/>
          <w:sz w:val="22"/>
          <w:szCs w:val="22"/>
          <w:lang w:eastAsia="en-GB"/>
          <w14:ligatures w14:val="standardContextual"/>
        </w:rPr>
        <w:tab/>
      </w:r>
      <w:r>
        <w:rPr>
          <w:noProof/>
        </w:rPr>
        <w:t>MBMS bearers request</w:t>
      </w:r>
      <w:r>
        <w:rPr>
          <w:noProof/>
        </w:rPr>
        <w:tab/>
      </w:r>
      <w:r>
        <w:rPr>
          <w:noProof/>
        </w:rPr>
        <w:fldChar w:fldCharType="begin"/>
      </w:r>
      <w:r>
        <w:rPr>
          <w:noProof/>
        </w:rPr>
        <w:instrText xml:space="preserve"> PAGEREF _Toc155355838 \h </w:instrText>
      </w:r>
      <w:r>
        <w:rPr>
          <w:noProof/>
        </w:rPr>
      </w:r>
      <w:r>
        <w:rPr>
          <w:noProof/>
        </w:rPr>
        <w:fldChar w:fldCharType="separate"/>
      </w:r>
      <w:r>
        <w:rPr>
          <w:noProof/>
        </w:rPr>
        <w:t>169</w:t>
      </w:r>
      <w:r>
        <w:rPr>
          <w:noProof/>
        </w:rPr>
        <w:fldChar w:fldCharType="end"/>
      </w:r>
    </w:p>
    <w:p w14:paraId="096D445B" w14:textId="59DA2CE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14.3.2.11</w:t>
      </w:r>
      <w:r>
        <w:rPr>
          <w:rFonts w:asciiTheme="minorHAnsi" w:eastAsiaTheme="minorEastAsia" w:hAnsiTheme="minorHAnsi" w:cstheme="minorBidi"/>
          <w:noProof/>
          <w:kern w:val="2"/>
          <w:sz w:val="22"/>
          <w:szCs w:val="22"/>
          <w:lang w:eastAsia="en-GB"/>
          <w14:ligatures w14:val="standardContextual"/>
        </w:rPr>
        <w:tab/>
      </w:r>
      <w:r>
        <w:rPr>
          <w:noProof/>
        </w:rPr>
        <w:t>MBMS bearers response</w:t>
      </w:r>
      <w:r>
        <w:rPr>
          <w:noProof/>
        </w:rPr>
        <w:tab/>
      </w:r>
      <w:r>
        <w:rPr>
          <w:noProof/>
        </w:rPr>
        <w:fldChar w:fldCharType="begin"/>
      </w:r>
      <w:r>
        <w:rPr>
          <w:noProof/>
        </w:rPr>
        <w:instrText xml:space="preserve"> PAGEREF _Toc155355839 \h </w:instrText>
      </w:r>
      <w:r>
        <w:rPr>
          <w:noProof/>
        </w:rPr>
      </w:r>
      <w:r>
        <w:rPr>
          <w:noProof/>
        </w:rPr>
        <w:fldChar w:fldCharType="separate"/>
      </w:r>
      <w:r>
        <w:rPr>
          <w:noProof/>
        </w:rPr>
        <w:t>169</w:t>
      </w:r>
      <w:r>
        <w:rPr>
          <w:noProof/>
        </w:rPr>
        <w:fldChar w:fldCharType="end"/>
      </w:r>
    </w:p>
    <w:p w14:paraId="3FE41BD8" w14:textId="4EDD9454"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14.3.2.12</w:t>
      </w:r>
      <w:r>
        <w:rPr>
          <w:rFonts w:asciiTheme="minorHAnsi" w:eastAsiaTheme="minorEastAsia" w:hAnsiTheme="minorHAnsi" w:cstheme="minorBidi"/>
          <w:noProof/>
          <w:kern w:val="2"/>
          <w:sz w:val="22"/>
          <w:szCs w:val="22"/>
          <w:lang w:eastAsia="en-GB"/>
          <w14:ligatures w14:val="standardContextual"/>
        </w:rPr>
        <w:tab/>
      </w:r>
      <w:r>
        <w:rPr>
          <w:noProof/>
        </w:rPr>
        <w:t>User plane delivery mode</w:t>
      </w:r>
      <w:r>
        <w:rPr>
          <w:noProof/>
        </w:rPr>
        <w:tab/>
      </w:r>
      <w:r>
        <w:rPr>
          <w:noProof/>
        </w:rPr>
        <w:fldChar w:fldCharType="begin"/>
      </w:r>
      <w:r>
        <w:rPr>
          <w:noProof/>
        </w:rPr>
        <w:instrText xml:space="preserve"> PAGEREF _Toc155355840 \h </w:instrText>
      </w:r>
      <w:r>
        <w:rPr>
          <w:noProof/>
        </w:rPr>
      </w:r>
      <w:r>
        <w:rPr>
          <w:noProof/>
        </w:rPr>
        <w:fldChar w:fldCharType="separate"/>
      </w:r>
      <w:r>
        <w:rPr>
          <w:noProof/>
        </w:rPr>
        <w:t>169</w:t>
      </w:r>
      <w:r>
        <w:rPr>
          <w:noProof/>
        </w:rPr>
        <w:fldChar w:fldCharType="end"/>
      </w:r>
    </w:p>
    <w:p w14:paraId="2D0CFD92" w14:textId="3F1A1D2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14.3.2.13</w:t>
      </w:r>
      <w:r>
        <w:rPr>
          <w:rFonts w:asciiTheme="minorHAnsi" w:eastAsiaTheme="minorEastAsia" w:hAnsiTheme="minorHAnsi" w:cstheme="minorBidi"/>
          <w:noProof/>
          <w:kern w:val="2"/>
          <w:sz w:val="22"/>
          <w:szCs w:val="22"/>
          <w:lang w:eastAsia="en-GB"/>
          <w14:ligatures w14:val="standardContextual"/>
        </w:rPr>
        <w:tab/>
      </w:r>
      <w:r>
        <w:rPr>
          <w:noProof/>
        </w:rPr>
        <w:t>end-to-end QoS management request</w:t>
      </w:r>
      <w:r>
        <w:rPr>
          <w:noProof/>
        </w:rPr>
        <w:tab/>
      </w:r>
      <w:r>
        <w:rPr>
          <w:noProof/>
        </w:rPr>
        <w:fldChar w:fldCharType="begin"/>
      </w:r>
      <w:r>
        <w:rPr>
          <w:noProof/>
        </w:rPr>
        <w:instrText xml:space="preserve"> PAGEREF _Toc155355841 \h </w:instrText>
      </w:r>
      <w:r>
        <w:rPr>
          <w:noProof/>
        </w:rPr>
      </w:r>
      <w:r>
        <w:rPr>
          <w:noProof/>
        </w:rPr>
        <w:fldChar w:fldCharType="separate"/>
      </w:r>
      <w:r>
        <w:rPr>
          <w:noProof/>
        </w:rPr>
        <w:t>170</w:t>
      </w:r>
      <w:r>
        <w:rPr>
          <w:noProof/>
        </w:rPr>
        <w:fldChar w:fldCharType="end"/>
      </w:r>
    </w:p>
    <w:p w14:paraId="6668842E" w14:textId="63267B6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14.3.2.14</w:t>
      </w:r>
      <w:r>
        <w:rPr>
          <w:rFonts w:asciiTheme="minorHAnsi" w:eastAsiaTheme="minorEastAsia" w:hAnsiTheme="minorHAnsi" w:cstheme="minorBidi"/>
          <w:noProof/>
          <w:kern w:val="2"/>
          <w:sz w:val="22"/>
          <w:szCs w:val="22"/>
          <w:lang w:eastAsia="en-GB"/>
          <w14:ligatures w14:val="standardContextual"/>
        </w:rPr>
        <w:tab/>
      </w:r>
      <w:r>
        <w:rPr>
          <w:noProof/>
        </w:rPr>
        <w:t>end-to-end QoS management response</w:t>
      </w:r>
      <w:r>
        <w:rPr>
          <w:noProof/>
        </w:rPr>
        <w:tab/>
      </w:r>
      <w:r>
        <w:rPr>
          <w:noProof/>
        </w:rPr>
        <w:fldChar w:fldCharType="begin"/>
      </w:r>
      <w:r>
        <w:rPr>
          <w:noProof/>
        </w:rPr>
        <w:instrText xml:space="preserve"> PAGEREF _Toc155355842 \h </w:instrText>
      </w:r>
      <w:r>
        <w:rPr>
          <w:noProof/>
        </w:rPr>
      </w:r>
      <w:r>
        <w:rPr>
          <w:noProof/>
        </w:rPr>
        <w:fldChar w:fldCharType="separate"/>
      </w:r>
      <w:r>
        <w:rPr>
          <w:noProof/>
        </w:rPr>
        <w:t>170</w:t>
      </w:r>
      <w:r>
        <w:rPr>
          <w:noProof/>
        </w:rPr>
        <w:fldChar w:fldCharType="end"/>
      </w:r>
    </w:p>
    <w:p w14:paraId="52A3D71D" w14:textId="59CD6D9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14.3.2.15</w:t>
      </w:r>
      <w:r>
        <w:rPr>
          <w:rFonts w:asciiTheme="minorHAnsi" w:eastAsiaTheme="minorEastAsia" w:hAnsiTheme="minorHAnsi" w:cstheme="minorBidi"/>
          <w:noProof/>
          <w:kern w:val="2"/>
          <w:sz w:val="22"/>
          <w:szCs w:val="22"/>
          <w:lang w:eastAsia="en-GB"/>
          <w14:ligatures w14:val="standardContextual"/>
        </w:rPr>
        <w:tab/>
      </w:r>
      <w:r>
        <w:rPr>
          <w:noProof/>
        </w:rPr>
        <w:t>QoS downgrade indication</w:t>
      </w:r>
      <w:r>
        <w:rPr>
          <w:noProof/>
        </w:rPr>
        <w:tab/>
      </w:r>
      <w:r>
        <w:rPr>
          <w:noProof/>
        </w:rPr>
        <w:fldChar w:fldCharType="begin"/>
      </w:r>
      <w:r>
        <w:rPr>
          <w:noProof/>
        </w:rPr>
        <w:instrText xml:space="preserve"> PAGEREF _Toc155355843 \h </w:instrText>
      </w:r>
      <w:r>
        <w:rPr>
          <w:noProof/>
        </w:rPr>
      </w:r>
      <w:r>
        <w:rPr>
          <w:noProof/>
        </w:rPr>
        <w:fldChar w:fldCharType="separate"/>
      </w:r>
      <w:r>
        <w:rPr>
          <w:noProof/>
        </w:rPr>
        <w:t>171</w:t>
      </w:r>
      <w:r>
        <w:rPr>
          <w:noProof/>
        </w:rPr>
        <w:fldChar w:fldCharType="end"/>
      </w:r>
    </w:p>
    <w:p w14:paraId="72805DC8" w14:textId="0884CFD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14.3.2.16</w:t>
      </w:r>
      <w:r>
        <w:rPr>
          <w:rFonts w:asciiTheme="minorHAnsi" w:eastAsiaTheme="minorEastAsia" w:hAnsiTheme="minorHAnsi" w:cstheme="minorBidi"/>
          <w:noProof/>
          <w:kern w:val="2"/>
          <w:sz w:val="22"/>
          <w:szCs w:val="22"/>
          <w:lang w:eastAsia="en-GB"/>
          <w14:ligatures w14:val="standardContextual"/>
        </w:rPr>
        <w:tab/>
      </w:r>
      <w:r>
        <w:rPr>
          <w:noProof/>
        </w:rPr>
        <w:t>Application QoS change notification</w:t>
      </w:r>
      <w:r>
        <w:rPr>
          <w:noProof/>
        </w:rPr>
        <w:tab/>
      </w:r>
      <w:r>
        <w:rPr>
          <w:noProof/>
        </w:rPr>
        <w:fldChar w:fldCharType="begin"/>
      </w:r>
      <w:r>
        <w:rPr>
          <w:noProof/>
        </w:rPr>
        <w:instrText xml:space="preserve"> PAGEREF _Toc155355844 \h </w:instrText>
      </w:r>
      <w:r>
        <w:rPr>
          <w:noProof/>
        </w:rPr>
      </w:r>
      <w:r>
        <w:rPr>
          <w:noProof/>
        </w:rPr>
        <w:fldChar w:fldCharType="separate"/>
      </w:r>
      <w:r>
        <w:rPr>
          <w:noProof/>
        </w:rPr>
        <w:t>171</w:t>
      </w:r>
      <w:r>
        <w:rPr>
          <w:noProof/>
        </w:rPr>
        <w:fldChar w:fldCharType="end"/>
      </w:r>
    </w:p>
    <w:p w14:paraId="419AB13A" w14:textId="0D649E6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14.3.2.17</w:t>
      </w:r>
      <w:r>
        <w:rPr>
          <w:rFonts w:asciiTheme="minorHAnsi" w:eastAsiaTheme="minorEastAsia" w:hAnsiTheme="minorHAnsi" w:cstheme="minorBidi"/>
          <w:noProof/>
          <w:kern w:val="2"/>
          <w:sz w:val="22"/>
          <w:szCs w:val="22"/>
          <w:lang w:eastAsia="en-GB"/>
          <w14:ligatures w14:val="standardContextual"/>
        </w:rPr>
        <w:tab/>
      </w:r>
      <w:r>
        <w:rPr>
          <w:noProof/>
        </w:rPr>
        <w:t>Monitoring Events Subscription Request</w:t>
      </w:r>
      <w:r>
        <w:rPr>
          <w:noProof/>
        </w:rPr>
        <w:tab/>
      </w:r>
      <w:r>
        <w:rPr>
          <w:noProof/>
        </w:rPr>
        <w:fldChar w:fldCharType="begin"/>
      </w:r>
      <w:r>
        <w:rPr>
          <w:noProof/>
        </w:rPr>
        <w:instrText xml:space="preserve"> PAGEREF _Toc155355845 \h </w:instrText>
      </w:r>
      <w:r>
        <w:rPr>
          <w:noProof/>
        </w:rPr>
      </w:r>
      <w:r>
        <w:rPr>
          <w:noProof/>
        </w:rPr>
        <w:fldChar w:fldCharType="separate"/>
      </w:r>
      <w:r>
        <w:rPr>
          <w:noProof/>
        </w:rPr>
        <w:t>171</w:t>
      </w:r>
      <w:r>
        <w:rPr>
          <w:noProof/>
        </w:rPr>
        <w:fldChar w:fldCharType="end"/>
      </w:r>
    </w:p>
    <w:p w14:paraId="668DC361" w14:textId="4B4C3842"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14.3.2.18</w:t>
      </w:r>
      <w:r>
        <w:rPr>
          <w:rFonts w:asciiTheme="minorHAnsi" w:eastAsiaTheme="minorEastAsia" w:hAnsiTheme="minorHAnsi" w:cstheme="minorBidi"/>
          <w:noProof/>
          <w:kern w:val="2"/>
          <w:sz w:val="22"/>
          <w:szCs w:val="22"/>
          <w:lang w:eastAsia="en-GB"/>
          <w14:ligatures w14:val="standardContextual"/>
        </w:rPr>
        <w:tab/>
      </w:r>
      <w:r>
        <w:rPr>
          <w:noProof/>
        </w:rPr>
        <w:t>Monitoring Events Subscription Response</w:t>
      </w:r>
      <w:r>
        <w:rPr>
          <w:noProof/>
        </w:rPr>
        <w:tab/>
      </w:r>
      <w:r>
        <w:rPr>
          <w:noProof/>
        </w:rPr>
        <w:fldChar w:fldCharType="begin"/>
      </w:r>
      <w:r>
        <w:rPr>
          <w:noProof/>
        </w:rPr>
        <w:instrText xml:space="preserve"> PAGEREF _Toc155355846 \h </w:instrText>
      </w:r>
      <w:r>
        <w:rPr>
          <w:noProof/>
        </w:rPr>
      </w:r>
      <w:r>
        <w:rPr>
          <w:noProof/>
        </w:rPr>
        <w:fldChar w:fldCharType="separate"/>
      </w:r>
      <w:r>
        <w:rPr>
          <w:noProof/>
        </w:rPr>
        <w:t>171</w:t>
      </w:r>
      <w:r>
        <w:rPr>
          <w:noProof/>
        </w:rPr>
        <w:fldChar w:fldCharType="end"/>
      </w:r>
    </w:p>
    <w:p w14:paraId="678D3AC0" w14:textId="336481F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14.3.2.19</w:t>
      </w:r>
      <w:r>
        <w:rPr>
          <w:rFonts w:asciiTheme="minorHAnsi" w:eastAsiaTheme="minorEastAsia" w:hAnsiTheme="minorHAnsi" w:cstheme="minorBidi"/>
          <w:noProof/>
          <w:kern w:val="2"/>
          <w:sz w:val="22"/>
          <w:szCs w:val="22"/>
          <w:lang w:eastAsia="en-GB"/>
          <w14:ligatures w14:val="standardContextual"/>
        </w:rPr>
        <w:tab/>
      </w:r>
      <w:r>
        <w:rPr>
          <w:noProof/>
        </w:rPr>
        <w:t>Monitoring Events Notification message</w:t>
      </w:r>
      <w:r>
        <w:rPr>
          <w:noProof/>
        </w:rPr>
        <w:tab/>
      </w:r>
      <w:r>
        <w:rPr>
          <w:noProof/>
        </w:rPr>
        <w:fldChar w:fldCharType="begin"/>
      </w:r>
      <w:r>
        <w:rPr>
          <w:noProof/>
        </w:rPr>
        <w:instrText xml:space="preserve"> PAGEREF _Toc155355847 \h </w:instrText>
      </w:r>
      <w:r>
        <w:rPr>
          <w:noProof/>
        </w:rPr>
      </w:r>
      <w:r>
        <w:rPr>
          <w:noProof/>
        </w:rPr>
        <w:fldChar w:fldCharType="separate"/>
      </w:r>
      <w:r>
        <w:rPr>
          <w:noProof/>
        </w:rPr>
        <w:t>172</w:t>
      </w:r>
      <w:r>
        <w:rPr>
          <w:noProof/>
        </w:rPr>
        <w:fldChar w:fldCharType="end"/>
      </w:r>
    </w:p>
    <w:p w14:paraId="3013C1C6" w14:textId="6E84535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14.3</w:t>
      </w:r>
      <w:r>
        <w:rPr>
          <w:noProof/>
        </w:rPr>
        <w:t>.2.20</w:t>
      </w:r>
      <w:r>
        <w:rPr>
          <w:rFonts w:asciiTheme="minorHAnsi" w:eastAsiaTheme="minorEastAsia" w:hAnsiTheme="minorHAnsi" w:cstheme="minorBidi"/>
          <w:noProof/>
          <w:kern w:val="2"/>
          <w:sz w:val="22"/>
          <w:szCs w:val="22"/>
          <w:lang w:eastAsia="en-GB"/>
          <w14:ligatures w14:val="standardContextual"/>
        </w:rPr>
        <w:tab/>
      </w:r>
      <w:r>
        <w:rPr>
          <w:noProof/>
        </w:rPr>
        <w:t>Unicast QoS monitoring subscription request</w:t>
      </w:r>
      <w:r>
        <w:rPr>
          <w:noProof/>
        </w:rPr>
        <w:tab/>
      </w:r>
      <w:r>
        <w:rPr>
          <w:noProof/>
        </w:rPr>
        <w:fldChar w:fldCharType="begin"/>
      </w:r>
      <w:r>
        <w:rPr>
          <w:noProof/>
        </w:rPr>
        <w:instrText xml:space="preserve"> PAGEREF _Toc155355848 \h </w:instrText>
      </w:r>
      <w:r>
        <w:rPr>
          <w:noProof/>
        </w:rPr>
      </w:r>
      <w:r>
        <w:rPr>
          <w:noProof/>
        </w:rPr>
        <w:fldChar w:fldCharType="separate"/>
      </w:r>
      <w:r>
        <w:rPr>
          <w:noProof/>
        </w:rPr>
        <w:t>172</w:t>
      </w:r>
      <w:r>
        <w:rPr>
          <w:noProof/>
        </w:rPr>
        <w:fldChar w:fldCharType="end"/>
      </w:r>
    </w:p>
    <w:p w14:paraId="00FDA399" w14:textId="12D3647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14.3</w:t>
      </w:r>
      <w:r>
        <w:rPr>
          <w:noProof/>
        </w:rPr>
        <w:t>.2.21</w:t>
      </w:r>
      <w:r>
        <w:rPr>
          <w:rFonts w:asciiTheme="minorHAnsi" w:eastAsiaTheme="minorEastAsia" w:hAnsiTheme="minorHAnsi" w:cstheme="minorBidi"/>
          <w:noProof/>
          <w:kern w:val="2"/>
          <w:sz w:val="22"/>
          <w:szCs w:val="22"/>
          <w:lang w:eastAsia="en-GB"/>
          <w14:ligatures w14:val="standardContextual"/>
        </w:rPr>
        <w:tab/>
      </w:r>
      <w:r>
        <w:rPr>
          <w:noProof/>
        </w:rPr>
        <w:t>Unicast QoS monitoring subscription response</w:t>
      </w:r>
      <w:r>
        <w:rPr>
          <w:noProof/>
        </w:rPr>
        <w:tab/>
      </w:r>
      <w:r>
        <w:rPr>
          <w:noProof/>
        </w:rPr>
        <w:fldChar w:fldCharType="begin"/>
      </w:r>
      <w:r>
        <w:rPr>
          <w:noProof/>
        </w:rPr>
        <w:instrText xml:space="preserve"> PAGEREF _Toc155355849 \h </w:instrText>
      </w:r>
      <w:r>
        <w:rPr>
          <w:noProof/>
        </w:rPr>
      </w:r>
      <w:r>
        <w:rPr>
          <w:noProof/>
        </w:rPr>
        <w:fldChar w:fldCharType="separate"/>
      </w:r>
      <w:r>
        <w:rPr>
          <w:noProof/>
        </w:rPr>
        <w:t>175</w:t>
      </w:r>
      <w:r>
        <w:rPr>
          <w:noProof/>
        </w:rPr>
        <w:fldChar w:fldCharType="end"/>
      </w:r>
    </w:p>
    <w:p w14:paraId="1D79CFD1" w14:textId="459EADC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w:t>
      </w:r>
      <w:r>
        <w:rPr>
          <w:noProof/>
          <w:lang w:eastAsia="zh-CN"/>
        </w:rPr>
        <w:t>3</w:t>
      </w:r>
      <w:r>
        <w:rPr>
          <w:noProof/>
        </w:rPr>
        <w:t>.2.22</w:t>
      </w:r>
      <w:r>
        <w:rPr>
          <w:rFonts w:asciiTheme="minorHAnsi" w:eastAsiaTheme="minorEastAsia" w:hAnsiTheme="minorHAnsi" w:cstheme="minorBidi"/>
          <w:noProof/>
          <w:kern w:val="2"/>
          <w:sz w:val="22"/>
          <w:szCs w:val="22"/>
          <w:lang w:eastAsia="en-GB"/>
          <w14:ligatures w14:val="standardContextual"/>
        </w:rPr>
        <w:tab/>
      </w:r>
      <w:r>
        <w:rPr>
          <w:noProof/>
        </w:rPr>
        <w:t>Unicast QoS monitoring notification</w:t>
      </w:r>
      <w:r>
        <w:rPr>
          <w:noProof/>
        </w:rPr>
        <w:tab/>
      </w:r>
      <w:r>
        <w:rPr>
          <w:noProof/>
        </w:rPr>
        <w:fldChar w:fldCharType="begin"/>
      </w:r>
      <w:r>
        <w:rPr>
          <w:noProof/>
        </w:rPr>
        <w:instrText xml:space="preserve"> PAGEREF _Toc155355850 \h </w:instrText>
      </w:r>
      <w:r>
        <w:rPr>
          <w:noProof/>
        </w:rPr>
      </w:r>
      <w:r>
        <w:rPr>
          <w:noProof/>
        </w:rPr>
        <w:fldChar w:fldCharType="separate"/>
      </w:r>
      <w:r>
        <w:rPr>
          <w:noProof/>
        </w:rPr>
        <w:t>175</w:t>
      </w:r>
      <w:r>
        <w:rPr>
          <w:noProof/>
        </w:rPr>
        <w:fldChar w:fldCharType="end"/>
      </w:r>
    </w:p>
    <w:p w14:paraId="65265759" w14:textId="43F10ED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14.3.2.23</w:t>
      </w:r>
      <w:r>
        <w:rPr>
          <w:rFonts w:asciiTheme="minorHAnsi" w:eastAsiaTheme="minorEastAsia" w:hAnsiTheme="minorHAnsi" w:cstheme="minorBidi"/>
          <w:noProof/>
          <w:kern w:val="2"/>
          <w:sz w:val="22"/>
          <w:szCs w:val="22"/>
          <w:lang w:eastAsia="en-GB"/>
          <w14:ligatures w14:val="standardContextual"/>
        </w:rPr>
        <w:tab/>
      </w:r>
      <w:r>
        <w:rPr>
          <w:noProof/>
        </w:rPr>
        <w:t>TSC stream availability discovery request</w:t>
      </w:r>
      <w:r>
        <w:rPr>
          <w:noProof/>
        </w:rPr>
        <w:tab/>
      </w:r>
      <w:r>
        <w:rPr>
          <w:noProof/>
        </w:rPr>
        <w:fldChar w:fldCharType="begin"/>
      </w:r>
      <w:r>
        <w:rPr>
          <w:noProof/>
        </w:rPr>
        <w:instrText xml:space="preserve"> PAGEREF _Toc155355851 \h </w:instrText>
      </w:r>
      <w:r>
        <w:rPr>
          <w:noProof/>
        </w:rPr>
      </w:r>
      <w:r>
        <w:rPr>
          <w:noProof/>
        </w:rPr>
        <w:fldChar w:fldCharType="separate"/>
      </w:r>
      <w:r>
        <w:rPr>
          <w:noProof/>
        </w:rPr>
        <w:t>175</w:t>
      </w:r>
      <w:r>
        <w:rPr>
          <w:noProof/>
        </w:rPr>
        <w:fldChar w:fldCharType="end"/>
      </w:r>
    </w:p>
    <w:p w14:paraId="0AF1CF2F" w14:textId="31289FA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14.3.2.24</w:t>
      </w:r>
      <w:r>
        <w:rPr>
          <w:rFonts w:asciiTheme="minorHAnsi" w:eastAsiaTheme="minorEastAsia" w:hAnsiTheme="minorHAnsi" w:cstheme="minorBidi"/>
          <w:noProof/>
          <w:kern w:val="2"/>
          <w:sz w:val="22"/>
          <w:szCs w:val="22"/>
          <w:lang w:eastAsia="en-GB"/>
          <w14:ligatures w14:val="standardContextual"/>
        </w:rPr>
        <w:tab/>
      </w:r>
      <w:r>
        <w:rPr>
          <w:noProof/>
        </w:rPr>
        <w:t>TSC stream availability discovery response</w:t>
      </w:r>
      <w:r>
        <w:rPr>
          <w:noProof/>
        </w:rPr>
        <w:tab/>
      </w:r>
      <w:r>
        <w:rPr>
          <w:noProof/>
        </w:rPr>
        <w:fldChar w:fldCharType="begin"/>
      </w:r>
      <w:r>
        <w:rPr>
          <w:noProof/>
        </w:rPr>
        <w:instrText xml:space="preserve"> PAGEREF _Toc155355852 \h </w:instrText>
      </w:r>
      <w:r>
        <w:rPr>
          <w:noProof/>
        </w:rPr>
      </w:r>
      <w:r>
        <w:rPr>
          <w:noProof/>
        </w:rPr>
        <w:fldChar w:fldCharType="separate"/>
      </w:r>
      <w:r>
        <w:rPr>
          <w:noProof/>
        </w:rPr>
        <w:t>175</w:t>
      </w:r>
      <w:r>
        <w:rPr>
          <w:noProof/>
        </w:rPr>
        <w:fldChar w:fldCharType="end"/>
      </w:r>
    </w:p>
    <w:p w14:paraId="79A5F1C6" w14:textId="2DDA3D3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14.3.2.25</w:t>
      </w:r>
      <w:r>
        <w:rPr>
          <w:rFonts w:asciiTheme="minorHAnsi" w:eastAsiaTheme="minorEastAsia" w:hAnsiTheme="minorHAnsi" w:cstheme="minorBidi"/>
          <w:noProof/>
          <w:kern w:val="2"/>
          <w:sz w:val="22"/>
          <w:szCs w:val="22"/>
          <w:lang w:eastAsia="en-GB"/>
          <w14:ligatures w14:val="standardContextual"/>
        </w:rPr>
        <w:tab/>
      </w:r>
      <w:r>
        <w:rPr>
          <w:noProof/>
        </w:rPr>
        <w:t>TSC stream creation request</w:t>
      </w:r>
      <w:r>
        <w:rPr>
          <w:noProof/>
        </w:rPr>
        <w:tab/>
      </w:r>
      <w:r>
        <w:rPr>
          <w:noProof/>
        </w:rPr>
        <w:fldChar w:fldCharType="begin"/>
      </w:r>
      <w:r>
        <w:rPr>
          <w:noProof/>
        </w:rPr>
        <w:instrText xml:space="preserve"> PAGEREF _Toc155355853 \h </w:instrText>
      </w:r>
      <w:r>
        <w:rPr>
          <w:noProof/>
        </w:rPr>
      </w:r>
      <w:r>
        <w:rPr>
          <w:noProof/>
        </w:rPr>
        <w:fldChar w:fldCharType="separate"/>
      </w:r>
      <w:r>
        <w:rPr>
          <w:noProof/>
        </w:rPr>
        <w:t>176</w:t>
      </w:r>
      <w:r>
        <w:rPr>
          <w:noProof/>
        </w:rPr>
        <w:fldChar w:fldCharType="end"/>
      </w:r>
    </w:p>
    <w:p w14:paraId="6E391F81" w14:textId="4DDECA7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14.3.2.26</w:t>
      </w:r>
      <w:r>
        <w:rPr>
          <w:rFonts w:asciiTheme="minorHAnsi" w:eastAsiaTheme="minorEastAsia" w:hAnsiTheme="minorHAnsi" w:cstheme="minorBidi"/>
          <w:noProof/>
          <w:kern w:val="2"/>
          <w:sz w:val="22"/>
          <w:szCs w:val="22"/>
          <w:lang w:eastAsia="en-GB"/>
          <w14:ligatures w14:val="standardContextual"/>
        </w:rPr>
        <w:tab/>
      </w:r>
      <w:r>
        <w:rPr>
          <w:noProof/>
        </w:rPr>
        <w:t>TSC stream creation response</w:t>
      </w:r>
      <w:r>
        <w:rPr>
          <w:noProof/>
        </w:rPr>
        <w:tab/>
      </w:r>
      <w:r>
        <w:rPr>
          <w:noProof/>
        </w:rPr>
        <w:fldChar w:fldCharType="begin"/>
      </w:r>
      <w:r>
        <w:rPr>
          <w:noProof/>
        </w:rPr>
        <w:instrText xml:space="preserve"> PAGEREF _Toc155355854 \h </w:instrText>
      </w:r>
      <w:r>
        <w:rPr>
          <w:noProof/>
        </w:rPr>
      </w:r>
      <w:r>
        <w:rPr>
          <w:noProof/>
        </w:rPr>
        <w:fldChar w:fldCharType="separate"/>
      </w:r>
      <w:r>
        <w:rPr>
          <w:noProof/>
        </w:rPr>
        <w:t>176</w:t>
      </w:r>
      <w:r>
        <w:rPr>
          <w:noProof/>
        </w:rPr>
        <w:fldChar w:fldCharType="end"/>
      </w:r>
    </w:p>
    <w:p w14:paraId="207A8B54" w14:textId="6F3B4214"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14.3.2.27</w:t>
      </w:r>
      <w:r>
        <w:rPr>
          <w:rFonts w:asciiTheme="minorHAnsi" w:eastAsiaTheme="minorEastAsia" w:hAnsiTheme="minorHAnsi" w:cstheme="minorBidi"/>
          <w:noProof/>
          <w:kern w:val="2"/>
          <w:sz w:val="22"/>
          <w:szCs w:val="22"/>
          <w:lang w:eastAsia="en-GB"/>
          <w14:ligatures w14:val="standardContextual"/>
        </w:rPr>
        <w:tab/>
      </w:r>
      <w:r>
        <w:rPr>
          <w:noProof/>
        </w:rPr>
        <w:t>TSC stream deletion request</w:t>
      </w:r>
      <w:r>
        <w:rPr>
          <w:noProof/>
        </w:rPr>
        <w:tab/>
      </w:r>
      <w:r>
        <w:rPr>
          <w:noProof/>
        </w:rPr>
        <w:fldChar w:fldCharType="begin"/>
      </w:r>
      <w:r>
        <w:rPr>
          <w:noProof/>
        </w:rPr>
        <w:instrText xml:space="preserve"> PAGEREF _Toc155355855 \h </w:instrText>
      </w:r>
      <w:r>
        <w:rPr>
          <w:noProof/>
        </w:rPr>
      </w:r>
      <w:r>
        <w:rPr>
          <w:noProof/>
        </w:rPr>
        <w:fldChar w:fldCharType="separate"/>
      </w:r>
      <w:r>
        <w:rPr>
          <w:noProof/>
        </w:rPr>
        <w:t>176</w:t>
      </w:r>
      <w:r>
        <w:rPr>
          <w:noProof/>
        </w:rPr>
        <w:fldChar w:fldCharType="end"/>
      </w:r>
    </w:p>
    <w:p w14:paraId="183FEBE9" w14:textId="1416D30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14.3.2.28</w:t>
      </w:r>
      <w:r>
        <w:rPr>
          <w:rFonts w:asciiTheme="minorHAnsi" w:eastAsiaTheme="minorEastAsia" w:hAnsiTheme="minorHAnsi" w:cstheme="minorBidi"/>
          <w:noProof/>
          <w:kern w:val="2"/>
          <w:sz w:val="22"/>
          <w:szCs w:val="22"/>
          <w:lang w:eastAsia="en-GB"/>
          <w14:ligatures w14:val="standardContextual"/>
        </w:rPr>
        <w:tab/>
      </w:r>
      <w:r>
        <w:rPr>
          <w:noProof/>
        </w:rPr>
        <w:t>TSC stream deletion response</w:t>
      </w:r>
      <w:r>
        <w:rPr>
          <w:noProof/>
        </w:rPr>
        <w:tab/>
      </w:r>
      <w:r>
        <w:rPr>
          <w:noProof/>
        </w:rPr>
        <w:fldChar w:fldCharType="begin"/>
      </w:r>
      <w:r>
        <w:rPr>
          <w:noProof/>
        </w:rPr>
        <w:instrText xml:space="preserve"> PAGEREF _Toc155355856 \h </w:instrText>
      </w:r>
      <w:r>
        <w:rPr>
          <w:noProof/>
        </w:rPr>
      </w:r>
      <w:r>
        <w:rPr>
          <w:noProof/>
        </w:rPr>
        <w:fldChar w:fldCharType="separate"/>
      </w:r>
      <w:r>
        <w:rPr>
          <w:noProof/>
        </w:rPr>
        <w:t>176</w:t>
      </w:r>
      <w:r>
        <w:rPr>
          <w:noProof/>
        </w:rPr>
        <w:fldChar w:fldCharType="end"/>
      </w:r>
    </w:p>
    <w:p w14:paraId="674A0DAD" w14:textId="394BAF8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14.3.2.29</w:t>
      </w:r>
      <w:r>
        <w:rPr>
          <w:rFonts w:asciiTheme="minorHAnsi" w:eastAsiaTheme="minorEastAsia" w:hAnsiTheme="minorHAnsi" w:cstheme="minorBidi"/>
          <w:noProof/>
          <w:kern w:val="2"/>
          <w:sz w:val="22"/>
          <w:szCs w:val="22"/>
          <w:lang w:eastAsia="en-GB"/>
          <w14:ligatures w14:val="standardContextual"/>
        </w:rPr>
        <w:tab/>
      </w:r>
      <w:r>
        <w:rPr>
          <w:noProof/>
        </w:rPr>
        <w:t>TSN bridge information report</w:t>
      </w:r>
      <w:r>
        <w:rPr>
          <w:noProof/>
        </w:rPr>
        <w:tab/>
      </w:r>
      <w:r>
        <w:rPr>
          <w:noProof/>
        </w:rPr>
        <w:fldChar w:fldCharType="begin"/>
      </w:r>
      <w:r>
        <w:rPr>
          <w:noProof/>
        </w:rPr>
        <w:instrText xml:space="preserve"> PAGEREF _Toc155355857 \h </w:instrText>
      </w:r>
      <w:r>
        <w:rPr>
          <w:noProof/>
        </w:rPr>
      </w:r>
      <w:r>
        <w:rPr>
          <w:noProof/>
        </w:rPr>
        <w:fldChar w:fldCharType="separate"/>
      </w:r>
      <w:r>
        <w:rPr>
          <w:noProof/>
        </w:rPr>
        <w:t>177</w:t>
      </w:r>
      <w:r>
        <w:rPr>
          <w:noProof/>
        </w:rPr>
        <w:fldChar w:fldCharType="end"/>
      </w:r>
    </w:p>
    <w:p w14:paraId="1EFBA35B" w14:textId="45A5547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14.3.2.30</w:t>
      </w:r>
      <w:r>
        <w:rPr>
          <w:rFonts w:asciiTheme="minorHAnsi" w:eastAsiaTheme="minorEastAsia" w:hAnsiTheme="minorHAnsi" w:cstheme="minorBidi"/>
          <w:noProof/>
          <w:kern w:val="2"/>
          <w:sz w:val="22"/>
          <w:szCs w:val="22"/>
          <w:lang w:eastAsia="en-GB"/>
          <w14:ligatures w14:val="standardContextual"/>
        </w:rPr>
        <w:tab/>
      </w:r>
      <w:r>
        <w:rPr>
          <w:noProof/>
        </w:rPr>
        <w:t>TSN bridge information confirmation</w:t>
      </w:r>
      <w:r>
        <w:rPr>
          <w:noProof/>
        </w:rPr>
        <w:tab/>
      </w:r>
      <w:r>
        <w:rPr>
          <w:noProof/>
        </w:rPr>
        <w:fldChar w:fldCharType="begin"/>
      </w:r>
      <w:r>
        <w:rPr>
          <w:noProof/>
        </w:rPr>
        <w:instrText xml:space="preserve"> PAGEREF _Toc155355858 \h </w:instrText>
      </w:r>
      <w:r>
        <w:rPr>
          <w:noProof/>
        </w:rPr>
      </w:r>
      <w:r>
        <w:rPr>
          <w:noProof/>
        </w:rPr>
        <w:fldChar w:fldCharType="separate"/>
      </w:r>
      <w:r>
        <w:rPr>
          <w:noProof/>
        </w:rPr>
        <w:t>177</w:t>
      </w:r>
      <w:r>
        <w:rPr>
          <w:noProof/>
        </w:rPr>
        <w:fldChar w:fldCharType="end"/>
      </w:r>
    </w:p>
    <w:p w14:paraId="36B6970D" w14:textId="41A9DD0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14.3.2.31</w:t>
      </w:r>
      <w:r>
        <w:rPr>
          <w:rFonts w:asciiTheme="minorHAnsi" w:eastAsiaTheme="minorEastAsia" w:hAnsiTheme="minorHAnsi" w:cstheme="minorBidi"/>
          <w:noProof/>
          <w:kern w:val="2"/>
          <w:sz w:val="22"/>
          <w:szCs w:val="22"/>
          <w:lang w:eastAsia="en-GB"/>
          <w14:ligatures w14:val="standardContextual"/>
        </w:rPr>
        <w:tab/>
      </w:r>
      <w:r>
        <w:rPr>
          <w:noProof/>
        </w:rPr>
        <w:t>TSN bridge configuration request</w:t>
      </w:r>
      <w:r>
        <w:rPr>
          <w:noProof/>
        </w:rPr>
        <w:tab/>
      </w:r>
      <w:r>
        <w:rPr>
          <w:noProof/>
        </w:rPr>
        <w:fldChar w:fldCharType="begin"/>
      </w:r>
      <w:r>
        <w:rPr>
          <w:noProof/>
        </w:rPr>
        <w:instrText xml:space="preserve"> PAGEREF _Toc155355859 \h </w:instrText>
      </w:r>
      <w:r>
        <w:rPr>
          <w:noProof/>
        </w:rPr>
      </w:r>
      <w:r>
        <w:rPr>
          <w:noProof/>
        </w:rPr>
        <w:fldChar w:fldCharType="separate"/>
      </w:r>
      <w:r>
        <w:rPr>
          <w:noProof/>
        </w:rPr>
        <w:t>177</w:t>
      </w:r>
      <w:r>
        <w:rPr>
          <w:noProof/>
        </w:rPr>
        <w:fldChar w:fldCharType="end"/>
      </w:r>
    </w:p>
    <w:p w14:paraId="15CDA205" w14:textId="1E12D59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14.3.2.32</w:t>
      </w:r>
      <w:r>
        <w:rPr>
          <w:rFonts w:asciiTheme="minorHAnsi" w:eastAsiaTheme="minorEastAsia" w:hAnsiTheme="minorHAnsi" w:cstheme="minorBidi"/>
          <w:noProof/>
          <w:kern w:val="2"/>
          <w:sz w:val="22"/>
          <w:szCs w:val="22"/>
          <w:lang w:eastAsia="en-GB"/>
          <w14:ligatures w14:val="standardContextual"/>
        </w:rPr>
        <w:tab/>
      </w:r>
      <w:r>
        <w:rPr>
          <w:noProof/>
        </w:rPr>
        <w:t>TSN bridge configuration response</w:t>
      </w:r>
      <w:r>
        <w:rPr>
          <w:noProof/>
        </w:rPr>
        <w:tab/>
      </w:r>
      <w:r>
        <w:rPr>
          <w:noProof/>
        </w:rPr>
        <w:fldChar w:fldCharType="begin"/>
      </w:r>
      <w:r>
        <w:rPr>
          <w:noProof/>
        </w:rPr>
        <w:instrText xml:space="preserve"> PAGEREF _Toc155355860 \h </w:instrText>
      </w:r>
      <w:r>
        <w:rPr>
          <w:noProof/>
        </w:rPr>
      </w:r>
      <w:r>
        <w:rPr>
          <w:noProof/>
        </w:rPr>
        <w:fldChar w:fldCharType="separate"/>
      </w:r>
      <w:r>
        <w:rPr>
          <w:noProof/>
        </w:rPr>
        <w:t>177</w:t>
      </w:r>
      <w:r>
        <w:rPr>
          <w:noProof/>
        </w:rPr>
        <w:fldChar w:fldCharType="end"/>
      </w:r>
    </w:p>
    <w:p w14:paraId="0CCD5A8F" w14:textId="604A75E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14.3</w:t>
      </w:r>
      <w:r>
        <w:rPr>
          <w:noProof/>
        </w:rPr>
        <w:t>.2.33</w:t>
      </w:r>
      <w:r>
        <w:rPr>
          <w:rFonts w:asciiTheme="minorHAnsi" w:eastAsiaTheme="minorEastAsia" w:hAnsiTheme="minorHAnsi" w:cstheme="minorBidi"/>
          <w:noProof/>
          <w:kern w:val="2"/>
          <w:sz w:val="22"/>
          <w:szCs w:val="22"/>
          <w:lang w:eastAsia="en-GB"/>
          <w14:ligatures w14:val="standardContextual"/>
        </w:rPr>
        <w:tab/>
      </w:r>
      <w:r>
        <w:rPr>
          <w:noProof/>
        </w:rPr>
        <w:t>Unicast QoS monitoring data request</w:t>
      </w:r>
      <w:r>
        <w:rPr>
          <w:noProof/>
        </w:rPr>
        <w:tab/>
      </w:r>
      <w:r>
        <w:rPr>
          <w:noProof/>
        </w:rPr>
        <w:fldChar w:fldCharType="begin"/>
      </w:r>
      <w:r>
        <w:rPr>
          <w:noProof/>
        </w:rPr>
        <w:instrText xml:space="preserve"> PAGEREF _Toc155355861 \h </w:instrText>
      </w:r>
      <w:r>
        <w:rPr>
          <w:noProof/>
        </w:rPr>
      </w:r>
      <w:r>
        <w:rPr>
          <w:noProof/>
        </w:rPr>
        <w:fldChar w:fldCharType="separate"/>
      </w:r>
      <w:r>
        <w:rPr>
          <w:noProof/>
        </w:rPr>
        <w:t>177</w:t>
      </w:r>
      <w:r>
        <w:rPr>
          <w:noProof/>
        </w:rPr>
        <w:fldChar w:fldCharType="end"/>
      </w:r>
    </w:p>
    <w:p w14:paraId="3D17D107" w14:textId="70CA93B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14.3</w:t>
      </w:r>
      <w:r>
        <w:rPr>
          <w:noProof/>
        </w:rPr>
        <w:t>.2.34</w:t>
      </w:r>
      <w:r>
        <w:rPr>
          <w:rFonts w:asciiTheme="minorHAnsi" w:eastAsiaTheme="minorEastAsia" w:hAnsiTheme="minorHAnsi" w:cstheme="minorBidi"/>
          <w:noProof/>
          <w:kern w:val="2"/>
          <w:sz w:val="22"/>
          <w:szCs w:val="22"/>
          <w:lang w:eastAsia="en-GB"/>
          <w14:ligatures w14:val="standardContextual"/>
        </w:rPr>
        <w:tab/>
      </w:r>
      <w:r>
        <w:rPr>
          <w:noProof/>
        </w:rPr>
        <w:t>Unicast QoS monitoring data response</w:t>
      </w:r>
      <w:r>
        <w:rPr>
          <w:noProof/>
        </w:rPr>
        <w:tab/>
      </w:r>
      <w:r>
        <w:rPr>
          <w:noProof/>
        </w:rPr>
        <w:fldChar w:fldCharType="begin"/>
      </w:r>
      <w:r>
        <w:rPr>
          <w:noProof/>
        </w:rPr>
        <w:instrText xml:space="preserve"> PAGEREF _Toc155355862 \h </w:instrText>
      </w:r>
      <w:r>
        <w:rPr>
          <w:noProof/>
        </w:rPr>
      </w:r>
      <w:r>
        <w:rPr>
          <w:noProof/>
        </w:rPr>
        <w:fldChar w:fldCharType="separate"/>
      </w:r>
      <w:r>
        <w:rPr>
          <w:noProof/>
        </w:rPr>
        <w:t>178</w:t>
      </w:r>
      <w:r>
        <w:rPr>
          <w:noProof/>
        </w:rPr>
        <w:fldChar w:fldCharType="end"/>
      </w:r>
    </w:p>
    <w:p w14:paraId="55BAD268" w14:textId="3A4495A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14.3.2.35</w:t>
      </w:r>
      <w:r>
        <w:rPr>
          <w:rFonts w:asciiTheme="minorHAnsi" w:eastAsiaTheme="minorEastAsia" w:hAnsiTheme="minorHAnsi" w:cstheme="minorBidi"/>
          <w:noProof/>
          <w:kern w:val="2"/>
          <w:sz w:val="22"/>
          <w:szCs w:val="22"/>
          <w:lang w:eastAsia="en-GB"/>
          <w14:ligatures w14:val="standardContextual"/>
        </w:rPr>
        <w:tab/>
      </w:r>
      <w:r>
        <w:rPr>
          <w:noProof/>
        </w:rPr>
        <w:t>Application connectivity request</w:t>
      </w:r>
      <w:r>
        <w:rPr>
          <w:noProof/>
        </w:rPr>
        <w:tab/>
      </w:r>
      <w:r>
        <w:rPr>
          <w:noProof/>
        </w:rPr>
        <w:fldChar w:fldCharType="begin"/>
      </w:r>
      <w:r>
        <w:rPr>
          <w:noProof/>
        </w:rPr>
        <w:instrText xml:space="preserve"> PAGEREF _Toc155355863 \h </w:instrText>
      </w:r>
      <w:r>
        <w:rPr>
          <w:noProof/>
        </w:rPr>
      </w:r>
      <w:r>
        <w:rPr>
          <w:noProof/>
        </w:rPr>
        <w:fldChar w:fldCharType="separate"/>
      </w:r>
      <w:r>
        <w:rPr>
          <w:noProof/>
        </w:rPr>
        <w:t>178</w:t>
      </w:r>
      <w:r>
        <w:rPr>
          <w:noProof/>
        </w:rPr>
        <w:fldChar w:fldCharType="end"/>
      </w:r>
    </w:p>
    <w:p w14:paraId="7B26C9F4" w14:textId="0B7E189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14.3.2.36</w:t>
      </w:r>
      <w:r>
        <w:rPr>
          <w:rFonts w:asciiTheme="minorHAnsi" w:eastAsiaTheme="minorEastAsia" w:hAnsiTheme="minorHAnsi" w:cstheme="minorBidi"/>
          <w:noProof/>
          <w:kern w:val="2"/>
          <w:sz w:val="22"/>
          <w:szCs w:val="22"/>
          <w:lang w:eastAsia="en-GB"/>
          <w14:ligatures w14:val="standardContextual"/>
        </w:rPr>
        <w:tab/>
      </w:r>
      <w:r>
        <w:rPr>
          <w:noProof/>
        </w:rPr>
        <w:t>Application connectivity response</w:t>
      </w:r>
      <w:r>
        <w:rPr>
          <w:noProof/>
        </w:rPr>
        <w:tab/>
      </w:r>
      <w:r>
        <w:rPr>
          <w:noProof/>
        </w:rPr>
        <w:fldChar w:fldCharType="begin"/>
      </w:r>
      <w:r>
        <w:rPr>
          <w:noProof/>
        </w:rPr>
        <w:instrText xml:space="preserve"> PAGEREF _Toc155355864 \h </w:instrText>
      </w:r>
      <w:r>
        <w:rPr>
          <w:noProof/>
        </w:rPr>
      </w:r>
      <w:r>
        <w:rPr>
          <w:noProof/>
        </w:rPr>
        <w:fldChar w:fldCharType="separate"/>
      </w:r>
      <w:r>
        <w:rPr>
          <w:noProof/>
        </w:rPr>
        <w:t>179</w:t>
      </w:r>
      <w:r>
        <w:rPr>
          <w:noProof/>
        </w:rPr>
        <w:fldChar w:fldCharType="end"/>
      </w:r>
    </w:p>
    <w:p w14:paraId="1A1E7E3E" w14:textId="310388A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14.3.2.37</w:t>
      </w:r>
      <w:r>
        <w:rPr>
          <w:rFonts w:asciiTheme="minorHAnsi" w:eastAsiaTheme="minorEastAsia" w:hAnsiTheme="minorHAnsi" w:cstheme="minorBidi"/>
          <w:noProof/>
          <w:kern w:val="2"/>
          <w:sz w:val="22"/>
          <w:szCs w:val="22"/>
          <w:lang w:eastAsia="en-GB"/>
          <w14:ligatures w14:val="standardContextual"/>
        </w:rPr>
        <w:tab/>
      </w:r>
      <w:r>
        <w:rPr>
          <w:noProof/>
        </w:rPr>
        <w:t>Application connectivity notification</w:t>
      </w:r>
      <w:r>
        <w:rPr>
          <w:noProof/>
        </w:rPr>
        <w:tab/>
      </w:r>
      <w:r>
        <w:rPr>
          <w:noProof/>
        </w:rPr>
        <w:fldChar w:fldCharType="begin"/>
      </w:r>
      <w:r>
        <w:rPr>
          <w:noProof/>
        </w:rPr>
        <w:instrText xml:space="preserve"> PAGEREF _Toc155355865 \h </w:instrText>
      </w:r>
      <w:r>
        <w:rPr>
          <w:noProof/>
        </w:rPr>
      </w:r>
      <w:r>
        <w:rPr>
          <w:noProof/>
        </w:rPr>
        <w:fldChar w:fldCharType="separate"/>
      </w:r>
      <w:r>
        <w:rPr>
          <w:noProof/>
        </w:rPr>
        <w:t>179</w:t>
      </w:r>
      <w:r>
        <w:rPr>
          <w:noProof/>
        </w:rPr>
        <w:fldChar w:fldCharType="end"/>
      </w:r>
    </w:p>
    <w:p w14:paraId="1EDDD9E1" w14:textId="258364E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14.3</w:t>
      </w:r>
      <w:r>
        <w:rPr>
          <w:noProof/>
        </w:rPr>
        <w:t>.2.38</w:t>
      </w:r>
      <w:r>
        <w:rPr>
          <w:rFonts w:asciiTheme="minorHAnsi" w:eastAsiaTheme="minorEastAsia" w:hAnsiTheme="minorHAnsi" w:cstheme="minorBidi"/>
          <w:noProof/>
          <w:kern w:val="2"/>
          <w:sz w:val="22"/>
          <w:szCs w:val="22"/>
          <w:lang w:eastAsia="en-GB"/>
          <w14:ligatures w14:val="standardContextual"/>
        </w:rPr>
        <w:tab/>
      </w:r>
      <w:r>
        <w:rPr>
          <w:noProof/>
        </w:rPr>
        <w:t>Unicast QoS monitoring subscription update request</w:t>
      </w:r>
      <w:r>
        <w:rPr>
          <w:noProof/>
        </w:rPr>
        <w:tab/>
      </w:r>
      <w:r>
        <w:rPr>
          <w:noProof/>
        </w:rPr>
        <w:fldChar w:fldCharType="begin"/>
      </w:r>
      <w:r>
        <w:rPr>
          <w:noProof/>
        </w:rPr>
        <w:instrText xml:space="preserve"> PAGEREF _Toc155355866 \h </w:instrText>
      </w:r>
      <w:r>
        <w:rPr>
          <w:noProof/>
        </w:rPr>
      </w:r>
      <w:r>
        <w:rPr>
          <w:noProof/>
        </w:rPr>
        <w:fldChar w:fldCharType="separate"/>
      </w:r>
      <w:r>
        <w:rPr>
          <w:noProof/>
        </w:rPr>
        <w:t>179</w:t>
      </w:r>
      <w:r>
        <w:rPr>
          <w:noProof/>
        </w:rPr>
        <w:fldChar w:fldCharType="end"/>
      </w:r>
    </w:p>
    <w:p w14:paraId="3FFC5FE9" w14:textId="5A7D5BF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14.3</w:t>
      </w:r>
      <w:r>
        <w:rPr>
          <w:noProof/>
        </w:rPr>
        <w:t>.2.39</w:t>
      </w:r>
      <w:r>
        <w:rPr>
          <w:rFonts w:asciiTheme="minorHAnsi" w:eastAsiaTheme="minorEastAsia" w:hAnsiTheme="minorHAnsi" w:cstheme="minorBidi"/>
          <w:noProof/>
          <w:kern w:val="2"/>
          <w:sz w:val="22"/>
          <w:szCs w:val="22"/>
          <w:lang w:eastAsia="en-GB"/>
          <w14:ligatures w14:val="standardContextual"/>
        </w:rPr>
        <w:tab/>
      </w:r>
      <w:r>
        <w:rPr>
          <w:noProof/>
        </w:rPr>
        <w:t>Unicast QoS monitoring subscription update response</w:t>
      </w:r>
      <w:r>
        <w:rPr>
          <w:noProof/>
        </w:rPr>
        <w:tab/>
      </w:r>
      <w:r>
        <w:rPr>
          <w:noProof/>
        </w:rPr>
        <w:fldChar w:fldCharType="begin"/>
      </w:r>
      <w:r>
        <w:rPr>
          <w:noProof/>
        </w:rPr>
        <w:instrText xml:space="preserve"> PAGEREF _Toc155355867 \h </w:instrText>
      </w:r>
      <w:r>
        <w:rPr>
          <w:noProof/>
        </w:rPr>
      </w:r>
      <w:r>
        <w:rPr>
          <w:noProof/>
        </w:rPr>
        <w:fldChar w:fldCharType="separate"/>
      </w:r>
      <w:r>
        <w:rPr>
          <w:noProof/>
        </w:rPr>
        <w:t>179</w:t>
      </w:r>
      <w:r>
        <w:rPr>
          <w:noProof/>
        </w:rPr>
        <w:fldChar w:fldCharType="end"/>
      </w:r>
    </w:p>
    <w:p w14:paraId="4FF838F2" w14:textId="7A30F07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14.3.2.40</w:t>
      </w:r>
      <w:r>
        <w:rPr>
          <w:rFonts w:asciiTheme="minorHAnsi" w:eastAsiaTheme="minorEastAsia" w:hAnsiTheme="minorHAnsi" w:cstheme="minorBidi"/>
          <w:noProof/>
          <w:kern w:val="2"/>
          <w:sz w:val="22"/>
          <w:szCs w:val="22"/>
          <w:lang w:eastAsia="en-GB"/>
          <w14:ligatures w14:val="standardContextual"/>
        </w:rPr>
        <w:tab/>
      </w:r>
      <w:r>
        <w:rPr>
          <w:noProof/>
        </w:rPr>
        <w:t>Multicast/broadcast resource request</w:t>
      </w:r>
      <w:r>
        <w:rPr>
          <w:noProof/>
        </w:rPr>
        <w:tab/>
      </w:r>
      <w:r>
        <w:rPr>
          <w:noProof/>
        </w:rPr>
        <w:fldChar w:fldCharType="begin"/>
      </w:r>
      <w:r>
        <w:rPr>
          <w:noProof/>
        </w:rPr>
        <w:instrText xml:space="preserve"> PAGEREF _Toc155355868 \h </w:instrText>
      </w:r>
      <w:r>
        <w:rPr>
          <w:noProof/>
        </w:rPr>
      </w:r>
      <w:r>
        <w:rPr>
          <w:noProof/>
        </w:rPr>
        <w:fldChar w:fldCharType="separate"/>
      </w:r>
      <w:r>
        <w:rPr>
          <w:noProof/>
        </w:rPr>
        <w:t>180</w:t>
      </w:r>
      <w:r>
        <w:rPr>
          <w:noProof/>
        </w:rPr>
        <w:fldChar w:fldCharType="end"/>
      </w:r>
    </w:p>
    <w:p w14:paraId="00AD8AD0" w14:textId="7F4DBE02"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14.3.2.41</w:t>
      </w:r>
      <w:r>
        <w:rPr>
          <w:rFonts w:asciiTheme="minorHAnsi" w:eastAsiaTheme="minorEastAsia" w:hAnsiTheme="minorHAnsi" w:cstheme="minorBidi"/>
          <w:noProof/>
          <w:kern w:val="2"/>
          <w:sz w:val="22"/>
          <w:szCs w:val="22"/>
          <w:lang w:eastAsia="en-GB"/>
          <w14:ligatures w14:val="standardContextual"/>
        </w:rPr>
        <w:tab/>
      </w:r>
      <w:r>
        <w:rPr>
          <w:noProof/>
        </w:rPr>
        <w:t>Multicast/broadcast resource response</w:t>
      </w:r>
      <w:r>
        <w:rPr>
          <w:noProof/>
        </w:rPr>
        <w:tab/>
      </w:r>
      <w:r>
        <w:rPr>
          <w:noProof/>
        </w:rPr>
        <w:fldChar w:fldCharType="begin"/>
      </w:r>
      <w:r>
        <w:rPr>
          <w:noProof/>
        </w:rPr>
        <w:instrText xml:space="preserve"> PAGEREF _Toc155355869 \h </w:instrText>
      </w:r>
      <w:r>
        <w:rPr>
          <w:noProof/>
        </w:rPr>
      </w:r>
      <w:r>
        <w:rPr>
          <w:noProof/>
        </w:rPr>
        <w:fldChar w:fldCharType="separate"/>
      </w:r>
      <w:r>
        <w:rPr>
          <w:noProof/>
        </w:rPr>
        <w:t>180</w:t>
      </w:r>
      <w:r>
        <w:rPr>
          <w:noProof/>
        </w:rPr>
        <w:fldChar w:fldCharType="end"/>
      </w:r>
    </w:p>
    <w:p w14:paraId="1CB2FA72" w14:textId="6971C452"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14.3.2.42</w:t>
      </w:r>
      <w:r>
        <w:rPr>
          <w:rFonts w:asciiTheme="minorHAnsi" w:eastAsiaTheme="minorEastAsia" w:hAnsiTheme="minorHAnsi" w:cstheme="minorBidi"/>
          <w:noProof/>
          <w:kern w:val="2"/>
          <w:sz w:val="22"/>
          <w:szCs w:val="22"/>
          <w:lang w:eastAsia="en-GB"/>
          <w14:ligatures w14:val="standardContextual"/>
        </w:rPr>
        <w:tab/>
      </w:r>
      <w:r>
        <w:rPr>
          <w:noProof/>
        </w:rPr>
        <w:t>Multicast/broadcast resource update request</w:t>
      </w:r>
      <w:r>
        <w:rPr>
          <w:noProof/>
        </w:rPr>
        <w:tab/>
      </w:r>
      <w:r>
        <w:rPr>
          <w:noProof/>
        </w:rPr>
        <w:fldChar w:fldCharType="begin"/>
      </w:r>
      <w:r>
        <w:rPr>
          <w:noProof/>
        </w:rPr>
        <w:instrText xml:space="preserve"> PAGEREF _Toc155355870 \h </w:instrText>
      </w:r>
      <w:r>
        <w:rPr>
          <w:noProof/>
        </w:rPr>
      </w:r>
      <w:r>
        <w:rPr>
          <w:noProof/>
        </w:rPr>
        <w:fldChar w:fldCharType="separate"/>
      </w:r>
      <w:r>
        <w:rPr>
          <w:noProof/>
        </w:rPr>
        <w:t>181</w:t>
      </w:r>
      <w:r>
        <w:rPr>
          <w:noProof/>
        </w:rPr>
        <w:fldChar w:fldCharType="end"/>
      </w:r>
    </w:p>
    <w:p w14:paraId="193EB9B0" w14:textId="51F8161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14.3.2.43</w:t>
      </w:r>
      <w:r>
        <w:rPr>
          <w:rFonts w:asciiTheme="minorHAnsi" w:eastAsiaTheme="minorEastAsia" w:hAnsiTheme="minorHAnsi" w:cstheme="minorBidi"/>
          <w:noProof/>
          <w:kern w:val="2"/>
          <w:sz w:val="22"/>
          <w:szCs w:val="22"/>
          <w:lang w:eastAsia="en-GB"/>
          <w14:ligatures w14:val="standardContextual"/>
        </w:rPr>
        <w:tab/>
      </w:r>
      <w:r>
        <w:rPr>
          <w:noProof/>
        </w:rPr>
        <w:t>Multicast/broadcast resource update response</w:t>
      </w:r>
      <w:r>
        <w:rPr>
          <w:noProof/>
        </w:rPr>
        <w:tab/>
      </w:r>
      <w:r>
        <w:rPr>
          <w:noProof/>
        </w:rPr>
        <w:fldChar w:fldCharType="begin"/>
      </w:r>
      <w:r>
        <w:rPr>
          <w:noProof/>
        </w:rPr>
        <w:instrText xml:space="preserve"> PAGEREF _Toc155355871 \h </w:instrText>
      </w:r>
      <w:r>
        <w:rPr>
          <w:noProof/>
        </w:rPr>
      </w:r>
      <w:r>
        <w:rPr>
          <w:noProof/>
        </w:rPr>
        <w:fldChar w:fldCharType="separate"/>
      </w:r>
      <w:r>
        <w:rPr>
          <w:noProof/>
        </w:rPr>
        <w:t>181</w:t>
      </w:r>
      <w:r>
        <w:rPr>
          <w:noProof/>
        </w:rPr>
        <w:fldChar w:fldCharType="end"/>
      </w:r>
    </w:p>
    <w:p w14:paraId="166664DA" w14:textId="7602422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14.3.2.44</w:t>
      </w:r>
      <w:r>
        <w:rPr>
          <w:rFonts w:asciiTheme="minorHAnsi" w:eastAsiaTheme="minorEastAsia" w:hAnsiTheme="minorHAnsi" w:cstheme="minorBidi"/>
          <w:noProof/>
          <w:kern w:val="2"/>
          <w:sz w:val="22"/>
          <w:szCs w:val="22"/>
          <w:lang w:eastAsia="en-GB"/>
          <w14:ligatures w14:val="standardContextual"/>
        </w:rPr>
        <w:tab/>
      </w:r>
      <w:r>
        <w:rPr>
          <w:noProof/>
        </w:rPr>
        <w:t>Multicast/broadcast resource delete request</w:t>
      </w:r>
      <w:r>
        <w:rPr>
          <w:noProof/>
        </w:rPr>
        <w:tab/>
      </w:r>
      <w:r>
        <w:rPr>
          <w:noProof/>
        </w:rPr>
        <w:fldChar w:fldCharType="begin"/>
      </w:r>
      <w:r>
        <w:rPr>
          <w:noProof/>
        </w:rPr>
        <w:instrText xml:space="preserve"> PAGEREF _Toc155355872 \h </w:instrText>
      </w:r>
      <w:r>
        <w:rPr>
          <w:noProof/>
        </w:rPr>
      </w:r>
      <w:r>
        <w:rPr>
          <w:noProof/>
        </w:rPr>
        <w:fldChar w:fldCharType="separate"/>
      </w:r>
      <w:r>
        <w:rPr>
          <w:noProof/>
        </w:rPr>
        <w:t>182</w:t>
      </w:r>
      <w:r>
        <w:rPr>
          <w:noProof/>
        </w:rPr>
        <w:fldChar w:fldCharType="end"/>
      </w:r>
    </w:p>
    <w:p w14:paraId="7137BB19" w14:textId="0953C20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14.3.2.45</w:t>
      </w:r>
      <w:r>
        <w:rPr>
          <w:rFonts w:asciiTheme="minorHAnsi" w:eastAsiaTheme="minorEastAsia" w:hAnsiTheme="minorHAnsi" w:cstheme="minorBidi"/>
          <w:noProof/>
          <w:kern w:val="2"/>
          <w:sz w:val="22"/>
          <w:szCs w:val="22"/>
          <w:lang w:eastAsia="en-GB"/>
          <w14:ligatures w14:val="standardContextual"/>
        </w:rPr>
        <w:tab/>
      </w:r>
      <w:r>
        <w:rPr>
          <w:noProof/>
        </w:rPr>
        <w:t>Multicast/broadcast resource delete response</w:t>
      </w:r>
      <w:r>
        <w:rPr>
          <w:noProof/>
        </w:rPr>
        <w:tab/>
      </w:r>
      <w:r>
        <w:rPr>
          <w:noProof/>
        </w:rPr>
        <w:fldChar w:fldCharType="begin"/>
      </w:r>
      <w:r>
        <w:rPr>
          <w:noProof/>
        </w:rPr>
        <w:instrText xml:space="preserve"> PAGEREF _Toc155355873 \h </w:instrText>
      </w:r>
      <w:r>
        <w:rPr>
          <w:noProof/>
        </w:rPr>
      </w:r>
      <w:r>
        <w:rPr>
          <w:noProof/>
        </w:rPr>
        <w:fldChar w:fldCharType="separate"/>
      </w:r>
      <w:r>
        <w:rPr>
          <w:noProof/>
        </w:rPr>
        <w:t>182</w:t>
      </w:r>
      <w:r>
        <w:rPr>
          <w:noProof/>
        </w:rPr>
        <w:fldChar w:fldCharType="end"/>
      </w:r>
    </w:p>
    <w:p w14:paraId="0211A39C" w14:textId="474E837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14.3.2.46</w:t>
      </w:r>
      <w:r>
        <w:rPr>
          <w:rFonts w:asciiTheme="minorHAnsi" w:eastAsiaTheme="minorEastAsia" w:hAnsiTheme="minorHAnsi" w:cstheme="minorBidi"/>
          <w:noProof/>
          <w:kern w:val="2"/>
          <w:sz w:val="22"/>
          <w:szCs w:val="22"/>
          <w:lang w:eastAsia="en-GB"/>
          <w14:ligatures w14:val="standardContextual"/>
        </w:rPr>
        <w:tab/>
      </w:r>
      <w:r>
        <w:rPr>
          <w:noProof/>
        </w:rPr>
        <w:t>Multicast resource activate request</w:t>
      </w:r>
      <w:r>
        <w:rPr>
          <w:noProof/>
        </w:rPr>
        <w:tab/>
      </w:r>
      <w:r>
        <w:rPr>
          <w:noProof/>
        </w:rPr>
        <w:fldChar w:fldCharType="begin"/>
      </w:r>
      <w:r>
        <w:rPr>
          <w:noProof/>
        </w:rPr>
        <w:instrText xml:space="preserve"> PAGEREF _Toc155355874 \h </w:instrText>
      </w:r>
      <w:r>
        <w:rPr>
          <w:noProof/>
        </w:rPr>
      </w:r>
      <w:r>
        <w:rPr>
          <w:noProof/>
        </w:rPr>
        <w:fldChar w:fldCharType="separate"/>
      </w:r>
      <w:r>
        <w:rPr>
          <w:noProof/>
        </w:rPr>
        <w:t>182</w:t>
      </w:r>
      <w:r>
        <w:rPr>
          <w:noProof/>
        </w:rPr>
        <w:fldChar w:fldCharType="end"/>
      </w:r>
    </w:p>
    <w:p w14:paraId="79BE5ABB" w14:textId="7220C454"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14.3.2.47</w:t>
      </w:r>
      <w:r>
        <w:rPr>
          <w:rFonts w:asciiTheme="minorHAnsi" w:eastAsiaTheme="minorEastAsia" w:hAnsiTheme="minorHAnsi" w:cstheme="minorBidi"/>
          <w:noProof/>
          <w:kern w:val="2"/>
          <w:sz w:val="22"/>
          <w:szCs w:val="22"/>
          <w:lang w:eastAsia="en-GB"/>
          <w14:ligatures w14:val="standardContextual"/>
        </w:rPr>
        <w:tab/>
      </w:r>
      <w:r>
        <w:rPr>
          <w:noProof/>
        </w:rPr>
        <w:t>Multicast resource activate response</w:t>
      </w:r>
      <w:r>
        <w:rPr>
          <w:noProof/>
        </w:rPr>
        <w:tab/>
      </w:r>
      <w:r>
        <w:rPr>
          <w:noProof/>
        </w:rPr>
        <w:fldChar w:fldCharType="begin"/>
      </w:r>
      <w:r>
        <w:rPr>
          <w:noProof/>
        </w:rPr>
        <w:instrText xml:space="preserve"> PAGEREF _Toc155355875 \h </w:instrText>
      </w:r>
      <w:r>
        <w:rPr>
          <w:noProof/>
        </w:rPr>
      </w:r>
      <w:r>
        <w:rPr>
          <w:noProof/>
        </w:rPr>
        <w:fldChar w:fldCharType="separate"/>
      </w:r>
      <w:r>
        <w:rPr>
          <w:noProof/>
        </w:rPr>
        <w:t>183</w:t>
      </w:r>
      <w:r>
        <w:rPr>
          <w:noProof/>
        </w:rPr>
        <w:fldChar w:fldCharType="end"/>
      </w:r>
    </w:p>
    <w:p w14:paraId="16ABA795" w14:textId="74D4E86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14.3.2.48</w:t>
      </w:r>
      <w:r>
        <w:rPr>
          <w:rFonts w:asciiTheme="minorHAnsi" w:eastAsiaTheme="minorEastAsia" w:hAnsiTheme="minorHAnsi" w:cstheme="minorBidi"/>
          <w:noProof/>
          <w:kern w:val="2"/>
          <w:sz w:val="22"/>
          <w:szCs w:val="22"/>
          <w:lang w:eastAsia="en-GB"/>
          <w14:ligatures w14:val="standardContextual"/>
        </w:rPr>
        <w:tab/>
      </w:r>
      <w:r>
        <w:rPr>
          <w:noProof/>
        </w:rPr>
        <w:t>Multicast resource deactivate request</w:t>
      </w:r>
      <w:r>
        <w:rPr>
          <w:noProof/>
        </w:rPr>
        <w:tab/>
      </w:r>
      <w:r>
        <w:rPr>
          <w:noProof/>
        </w:rPr>
        <w:fldChar w:fldCharType="begin"/>
      </w:r>
      <w:r>
        <w:rPr>
          <w:noProof/>
        </w:rPr>
        <w:instrText xml:space="preserve"> PAGEREF _Toc155355876 \h </w:instrText>
      </w:r>
      <w:r>
        <w:rPr>
          <w:noProof/>
        </w:rPr>
      </w:r>
      <w:r>
        <w:rPr>
          <w:noProof/>
        </w:rPr>
        <w:fldChar w:fldCharType="separate"/>
      </w:r>
      <w:r>
        <w:rPr>
          <w:noProof/>
        </w:rPr>
        <w:t>183</w:t>
      </w:r>
      <w:r>
        <w:rPr>
          <w:noProof/>
        </w:rPr>
        <w:fldChar w:fldCharType="end"/>
      </w:r>
    </w:p>
    <w:p w14:paraId="5248BC0B" w14:textId="33FF63D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14.3.2.49</w:t>
      </w:r>
      <w:r>
        <w:rPr>
          <w:rFonts w:asciiTheme="minorHAnsi" w:eastAsiaTheme="minorEastAsia" w:hAnsiTheme="minorHAnsi" w:cstheme="minorBidi"/>
          <w:noProof/>
          <w:kern w:val="2"/>
          <w:sz w:val="22"/>
          <w:szCs w:val="22"/>
          <w:lang w:eastAsia="en-GB"/>
          <w14:ligatures w14:val="standardContextual"/>
        </w:rPr>
        <w:tab/>
      </w:r>
      <w:r>
        <w:rPr>
          <w:noProof/>
        </w:rPr>
        <w:t>Multicast resource deactivate response</w:t>
      </w:r>
      <w:r>
        <w:rPr>
          <w:noProof/>
        </w:rPr>
        <w:tab/>
      </w:r>
      <w:r>
        <w:rPr>
          <w:noProof/>
        </w:rPr>
        <w:fldChar w:fldCharType="begin"/>
      </w:r>
      <w:r>
        <w:rPr>
          <w:noProof/>
        </w:rPr>
        <w:instrText xml:space="preserve"> PAGEREF _Toc155355877 \h </w:instrText>
      </w:r>
      <w:r>
        <w:rPr>
          <w:noProof/>
        </w:rPr>
      </w:r>
      <w:r>
        <w:rPr>
          <w:noProof/>
        </w:rPr>
        <w:fldChar w:fldCharType="separate"/>
      </w:r>
      <w:r>
        <w:rPr>
          <w:noProof/>
        </w:rPr>
        <w:t>183</w:t>
      </w:r>
      <w:r>
        <w:rPr>
          <w:noProof/>
        </w:rPr>
        <w:fldChar w:fldCharType="end"/>
      </w:r>
    </w:p>
    <w:p w14:paraId="4B62E5AF" w14:textId="639A19F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14.3.2.50</w:t>
      </w:r>
      <w:r>
        <w:rPr>
          <w:rFonts w:asciiTheme="minorHAnsi" w:eastAsiaTheme="minorEastAsia" w:hAnsiTheme="minorHAnsi" w:cstheme="minorBidi"/>
          <w:noProof/>
          <w:kern w:val="2"/>
          <w:sz w:val="22"/>
          <w:szCs w:val="22"/>
          <w:lang w:eastAsia="en-GB"/>
          <w14:ligatures w14:val="standardContextual"/>
        </w:rPr>
        <w:tab/>
      </w:r>
      <w:r>
        <w:rPr>
          <w:noProof/>
          <w:lang w:eastAsia="zh-CN"/>
        </w:rPr>
        <w:t>MapVALGroupToSessionStream</w:t>
      </w:r>
      <w:r>
        <w:rPr>
          <w:noProof/>
        </w:rPr>
        <w:tab/>
      </w:r>
      <w:r>
        <w:rPr>
          <w:noProof/>
        </w:rPr>
        <w:fldChar w:fldCharType="begin"/>
      </w:r>
      <w:r>
        <w:rPr>
          <w:noProof/>
        </w:rPr>
        <w:instrText xml:space="preserve"> PAGEREF _Toc155355878 \h </w:instrText>
      </w:r>
      <w:r>
        <w:rPr>
          <w:noProof/>
        </w:rPr>
      </w:r>
      <w:r>
        <w:rPr>
          <w:noProof/>
        </w:rPr>
        <w:fldChar w:fldCharType="separate"/>
      </w:r>
      <w:r>
        <w:rPr>
          <w:noProof/>
        </w:rPr>
        <w:t>183</w:t>
      </w:r>
      <w:r>
        <w:rPr>
          <w:noProof/>
        </w:rPr>
        <w:fldChar w:fldCharType="end"/>
      </w:r>
    </w:p>
    <w:p w14:paraId="2C1255CC" w14:textId="732157F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14.3.2.51</w:t>
      </w:r>
      <w:r>
        <w:rPr>
          <w:rFonts w:asciiTheme="minorHAnsi" w:eastAsiaTheme="minorEastAsia" w:hAnsiTheme="minorHAnsi" w:cstheme="minorBidi"/>
          <w:noProof/>
          <w:kern w:val="2"/>
          <w:sz w:val="22"/>
          <w:szCs w:val="22"/>
          <w:lang w:eastAsia="en-GB"/>
          <w14:ligatures w14:val="standardContextual"/>
        </w:rPr>
        <w:tab/>
      </w:r>
      <w:r>
        <w:rPr>
          <w:noProof/>
          <w:lang w:eastAsia="zh-CN"/>
        </w:rPr>
        <w:t>UE session join notification</w:t>
      </w:r>
      <w:r>
        <w:rPr>
          <w:noProof/>
        </w:rPr>
        <w:tab/>
      </w:r>
      <w:r>
        <w:rPr>
          <w:noProof/>
        </w:rPr>
        <w:fldChar w:fldCharType="begin"/>
      </w:r>
      <w:r>
        <w:rPr>
          <w:noProof/>
        </w:rPr>
        <w:instrText xml:space="preserve"> PAGEREF _Toc155355879 \h </w:instrText>
      </w:r>
      <w:r>
        <w:rPr>
          <w:noProof/>
        </w:rPr>
      </w:r>
      <w:r>
        <w:rPr>
          <w:noProof/>
        </w:rPr>
        <w:fldChar w:fldCharType="separate"/>
      </w:r>
      <w:r>
        <w:rPr>
          <w:noProof/>
        </w:rPr>
        <w:t>183</w:t>
      </w:r>
      <w:r>
        <w:rPr>
          <w:noProof/>
        </w:rPr>
        <w:fldChar w:fldCharType="end"/>
      </w:r>
    </w:p>
    <w:p w14:paraId="56724A2D" w14:textId="2B867A8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14.3.2.52</w:t>
      </w:r>
      <w:r>
        <w:rPr>
          <w:rFonts w:asciiTheme="minorHAnsi" w:eastAsiaTheme="minorEastAsia" w:hAnsiTheme="minorHAnsi" w:cstheme="minorBidi"/>
          <w:noProof/>
          <w:kern w:val="2"/>
          <w:sz w:val="22"/>
          <w:szCs w:val="22"/>
          <w:lang w:eastAsia="en-GB"/>
          <w14:ligatures w14:val="standardContextual"/>
        </w:rPr>
        <w:tab/>
      </w:r>
      <w:r>
        <w:rPr>
          <w:noProof/>
        </w:rPr>
        <w:t>MBS listening status report</w:t>
      </w:r>
      <w:r>
        <w:rPr>
          <w:noProof/>
        </w:rPr>
        <w:tab/>
      </w:r>
      <w:r>
        <w:rPr>
          <w:noProof/>
        </w:rPr>
        <w:fldChar w:fldCharType="begin"/>
      </w:r>
      <w:r>
        <w:rPr>
          <w:noProof/>
        </w:rPr>
        <w:instrText xml:space="preserve"> PAGEREF _Toc155355880 \h </w:instrText>
      </w:r>
      <w:r>
        <w:rPr>
          <w:noProof/>
        </w:rPr>
      </w:r>
      <w:r>
        <w:rPr>
          <w:noProof/>
        </w:rPr>
        <w:fldChar w:fldCharType="separate"/>
      </w:r>
      <w:r>
        <w:rPr>
          <w:noProof/>
        </w:rPr>
        <w:t>184</w:t>
      </w:r>
      <w:r>
        <w:rPr>
          <w:noProof/>
        </w:rPr>
        <w:fldChar w:fldCharType="end"/>
      </w:r>
    </w:p>
    <w:p w14:paraId="79947CBB" w14:textId="76D21E8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sidRPr="006C0051">
        <w:rPr>
          <w:rFonts w:eastAsia="Malgun Gothic"/>
          <w:noProof/>
        </w:rPr>
        <w:t xml:space="preserve">14.3.2.53 </w:t>
      </w:r>
      <w:r>
        <w:rPr>
          <w:rFonts w:asciiTheme="minorHAnsi" w:eastAsiaTheme="minorEastAsia" w:hAnsiTheme="minorHAnsi" w:cstheme="minorBidi"/>
          <w:noProof/>
          <w:kern w:val="2"/>
          <w:sz w:val="22"/>
          <w:szCs w:val="22"/>
          <w:lang w:eastAsia="en-GB"/>
          <w14:ligatures w14:val="standardContextual"/>
        </w:rPr>
        <w:tab/>
      </w:r>
      <w:r w:rsidRPr="006C0051">
        <w:rPr>
          <w:rFonts w:eastAsia="Malgun Gothic"/>
          <w:noProof/>
        </w:rPr>
        <w:t>UE unified traffic pattern and monitoring management subscription request</w:t>
      </w:r>
      <w:r>
        <w:rPr>
          <w:noProof/>
        </w:rPr>
        <w:tab/>
      </w:r>
      <w:r>
        <w:rPr>
          <w:noProof/>
        </w:rPr>
        <w:fldChar w:fldCharType="begin"/>
      </w:r>
      <w:r>
        <w:rPr>
          <w:noProof/>
        </w:rPr>
        <w:instrText xml:space="preserve"> PAGEREF _Toc155355881 \h </w:instrText>
      </w:r>
      <w:r>
        <w:rPr>
          <w:noProof/>
        </w:rPr>
      </w:r>
      <w:r>
        <w:rPr>
          <w:noProof/>
        </w:rPr>
        <w:fldChar w:fldCharType="separate"/>
      </w:r>
      <w:r>
        <w:rPr>
          <w:noProof/>
        </w:rPr>
        <w:t>184</w:t>
      </w:r>
      <w:r>
        <w:rPr>
          <w:noProof/>
        </w:rPr>
        <w:fldChar w:fldCharType="end"/>
      </w:r>
    </w:p>
    <w:p w14:paraId="508210B6" w14:textId="2AB38E7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sidRPr="006C0051">
        <w:rPr>
          <w:rFonts w:eastAsia="Malgun Gothic"/>
          <w:noProof/>
        </w:rPr>
        <w:t>14.3.2.54</w:t>
      </w:r>
      <w:r>
        <w:rPr>
          <w:rFonts w:asciiTheme="minorHAnsi" w:eastAsiaTheme="minorEastAsia" w:hAnsiTheme="minorHAnsi" w:cstheme="minorBidi"/>
          <w:noProof/>
          <w:kern w:val="2"/>
          <w:sz w:val="22"/>
          <w:szCs w:val="22"/>
          <w:lang w:eastAsia="en-GB"/>
          <w14:ligatures w14:val="standardContextual"/>
        </w:rPr>
        <w:tab/>
      </w:r>
      <w:r w:rsidRPr="006C0051">
        <w:rPr>
          <w:rFonts w:eastAsia="Malgun Gothic"/>
          <w:noProof/>
        </w:rPr>
        <w:t>UE unified traffic pattern and monitoring management subscription response</w:t>
      </w:r>
      <w:r>
        <w:rPr>
          <w:noProof/>
        </w:rPr>
        <w:tab/>
      </w:r>
      <w:r>
        <w:rPr>
          <w:noProof/>
        </w:rPr>
        <w:fldChar w:fldCharType="begin"/>
      </w:r>
      <w:r>
        <w:rPr>
          <w:noProof/>
        </w:rPr>
        <w:instrText xml:space="preserve"> PAGEREF _Toc155355882 \h </w:instrText>
      </w:r>
      <w:r>
        <w:rPr>
          <w:noProof/>
        </w:rPr>
      </w:r>
      <w:r>
        <w:rPr>
          <w:noProof/>
        </w:rPr>
        <w:fldChar w:fldCharType="separate"/>
      </w:r>
      <w:r>
        <w:rPr>
          <w:noProof/>
        </w:rPr>
        <w:t>185</w:t>
      </w:r>
      <w:r>
        <w:rPr>
          <w:noProof/>
        </w:rPr>
        <w:fldChar w:fldCharType="end"/>
      </w:r>
    </w:p>
    <w:p w14:paraId="28C7FCD8" w14:textId="44D94AA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sidRPr="006C0051">
        <w:rPr>
          <w:rFonts w:eastAsia="Malgun Gothic"/>
          <w:noProof/>
        </w:rPr>
        <w:t xml:space="preserve">14.3.2.55 </w:t>
      </w:r>
      <w:r>
        <w:rPr>
          <w:rFonts w:asciiTheme="minorHAnsi" w:eastAsiaTheme="minorEastAsia" w:hAnsiTheme="minorHAnsi" w:cstheme="minorBidi"/>
          <w:noProof/>
          <w:kern w:val="2"/>
          <w:sz w:val="22"/>
          <w:szCs w:val="22"/>
          <w:lang w:eastAsia="en-GB"/>
          <w14:ligatures w14:val="standardContextual"/>
        </w:rPr>
        <w:tab/>
      </w:r>
      <w:r w:rsidRPr="006C0051">
        <w:rPr>
          <w:rFonts w:eastAsia="Malgun Gothic"/>
          <w:noProof/>
        </w:rPr>
        <w:t>UE unified traffic pattern update notification</w:t>
      </w:r>
      <w:r>
        <w:rPr>
          <w:noProof/>
        </w:rPr>
        <w:tab/>
      </w:r>
      <w:r>
        <w:rPr>
          <w:noProof/>
        </w:rPr>
        <w:fldChar w:fldCharType="begin"/>
      </w:r>
      <w:r>
        <w:rPr>
          <w:noProof/>
        </w:rPr>
        <w:instrText xml:space="preserve"> PAGEREF _Toc155355883 \h </w:instrText>
      </w:r>
      <w:r>
        <w:rPr>
          <w:noProof/>
        </w:rPr>
      </w:r>
      <w:r>
        <w:rPr>
          <w:noProof/>
        </w:rPr>
        <w:fldChar w:fldCharType="separate"/>
      </w:r>
      <w:r>
        <w:rPr>
          <w:noProof/>
        </w:rPr>
        <w:t>185</w:t>
      </w:r>
      <w:r>
        <w:rPr>
          <w:noProof/>
        </w:rPr>
        <w:fldChar w:fldCharType="end"/>
      </w:r>
    </w:p>
    <w:p w14:paraId="1B3BC56F" w14:textId="5D4C350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sidRPr="006C0051">
        <w:rPr>
          <w:noProof/>
          <w:lang w:val="en-US"/>
        </w:rPr>
        <w:t>14.3.2.56</w:t>
      </w:r>
      <w:r>
        <w:rPr>
          <w:rFonts w:asciiTheme="minorHAnsi" w:eastAsiaTheme="minorEastAsia" w:hAnsiTheme="minorHAnsi" w:cstheme="minorBidi"/>
          <w:noProof/>
          <w:kern w:val="2"/>
          <w:sz w:val="22"/>
          <w:szCs w:val="22"/>
          <w:lang w:eastAsia="en-GB"/>
          <w14:ligatures w14:val="standardContextual"/>
        </w:rPr>
        <w:tab/>
      </w:r>
      <w:r w:rsidRPr="006C0051">
        <w:rPr>
          <w:noProof/>
          <w:lang w:val="en-US"/>
        </w:rPr>
        <w:t>Get application connectivity context request.</w:t>
      </w:r>
      <w:r>
        <w:rPr>
          <w:noProof/>
        </w:rPr>
        <w:tab/>
      </w:r>
      <w:r>
        <w:rPr>
          <w:noProof/>
        </w:rPr>
        <w:fldChar w:fldCharType="begin"/>
      </w:r>
      <w:r>
        <w:rPr>
          <w:noProof/>
        </w:rPr>
        <w:instrText xml:space="preserve"> PAGEREF _Toc155355884 \h </w:instrText>
      </w:r>
      <w:r>
        <w:rPr>
          <w:noProof/>
        </w:rPr>
      </w:r>
      <w:r>
        <w:rPr>
          <w:noProof/>
        </w:rPr>
        <w:fldChar w:fldCharType="separate"/>
      </w:r>
      <w:r>
        <w:rPr>
          <w:noProof/>
        </w:rPr>
        <w:t>186</w:t>
      </w:r>
      <w:r>
        <w:rPr>
          <w:noProof/>
        </w:rPr>
        <w:fldChar w:fldCharType="end"/>
      </w:r>
    </w:p>
    <w:p w14:paraId="5F11FA6E" w14:textId="6D7C1BD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sidRPr="006C0051">
        <w:rPr>
          <w:noProof/>
          <w:lang w:val="en-US"/>
        </w:rPr>
        <w:t>14.3.2.57</w:t>
      </w:r>
      <w:r>
        <w:rPr>
          <w:rFonts w:asciiTheme="minorHAnsi" w:eastAsiaTheme="minorEastAsia" w:hAnsiTheme="minorHAnsi" w:cstheme="minorBidi"/>
          <w:noProof/>
          <w:kern w:val="2"/>
          <w:sz w:val="22"/>
          <w:szCs w:val="22"/>
          <w:lang w:eastAsia="en-GB"/>
          <w14:ligatures w14:val="standardContextual"/>
        </w:rPr>
        <w:tab/>
      </w:r>
      <w:r w:rsidRPr="006C0051">
        <w:rPr>
          <w:noProof/>
          <w:lang w:val="en-US"/>
        </w:rPr>
        <w:t>Get application connectivity context response.</w:t>
      </w:r>
      <w:r>
        <w:rPr>
          <w:noProof/>
        </w:rPr>
        <w:tab/>
      </w:r>
      <w:r>
        <w:rPr>
          <w:noProof/>
        </w:rPr>
        <w:fldChar w:fldCharType="begin"/>
      </w:r>
      <w:r>
        <w:rPr>
          <w:noProof/>
        </w:rPr>
        <w:instrText xml:space="preserve"> PAGEREF _Toc155355885 \h </w:instrText>
      </w:r>
      <w:r>
        <w:rPr>
          <w:noProof/>
        </w:rPr>
      </w:r>
      <w:r>
        <w:rPr>
          <w:noProof/>
        </w:rPr>
        <w:fldChar w:fldCharType="separate"/>
      </w:r>
      <w:r>
        <w:rPr>
          <w:noProof/>
        </w:rPr>
        <w:t>186</w:t>
      </w:r>
      <w:r>
        <w:rPr>
          <w:noProof/>
        </w:rPr>
        <w:fldChar w:fldCharType="end"/>
      </w:r>
    </w:p>
    <w:p w14:paraId="4FC13643" w14:textId="040FBC60"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14.3.2.58</w:t>
      </w:r>
      <w:r>
        <w:rPr>
          <w:rFonts w:asciiTheme="minorHAnsi" w:eastAsiaTheme="minorEastAsia" w:hAnsiTheme="minorHAnsi" w:cstheme="minorBidi"/>
          <w:noProof/>
          <w:kern w:val="2"/>
          <w:sz w:val="22"/>
          <w:szCs w:val="22"/>
          <w:lang w:eastAsia="en-GB"/>
          <w14:ligatures w14:val="standardContextual"/>
        </w:rPr>
        <w:tab/>
      </w:r>
      <w:r>
        <w:rPr>
          <w:noProof/>
        </w:rPr>
        <w:t>BDT configuration request</w:t>
      </w:r>
      <w:r>
        <w:rPr>
          <w:noProof/>
        </w:rPr>
        <w:tab/>
      </w:r>
      <w:r>
        <w:rPr>
          <w:noProof/>
        </w:rPr>
        <w:fldChar w:fldCharType="begin"/>
      </w:r>
      <w:r>
        <w:rPr>
          <w:noProof/>
        </w:rPr>
        <w:instrText xml:space="preserve"> PAGEREF _Toc155355886 \h </w:instrText>
      </w:r>
      <w:r>
        <w:rPr>
          <w:noProof/>
        </w:rPr>
      </w:r>
      <w:r>
        <w:rPr>
          <w:noProof/>
        </w:rPr>
        <w:fldChar w:fldCharType="separate"/>
      </w:r>
      <w:r>
        <w:rPr>
          <w:noProof/>
        </w:rPr>
        <w:t>187</w:t>
      </w:r>
      <w:r>
        <w:rPr>
          <w:noProof/>
        </w:rPr>
        <w:fldChar w:fldCharType="end"/>
      </w:r>
    </w:p>
    <w:p w14:paraId="424B7C2F" w14:textId="3C3CD11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14.3.2.59</w:t>
      </w:r>
      <w:r>
        <w:rPr>
          <w:rFonts w:asciiTheme="minorHAnsi" w:eastAsiaTheme="minorEastAsia" w:hAnsiTheme="minorHAnsi" w:cstheme="minorBidi"/>
          <w:noProof/>
          <w:kern w:val="2"/>
          <w:sz w:val="22"/>
          <w:szCs w:val="22"/>
          <w:lang w:eastAsia="en-GB"/>
          <w14:ligatures w14:val="standardContextual"/>
        </w:rPr>
        <w:tab/>
      </w:r>
      <w:r>
        <w:rPr>
          <w:noProof/>
        </w:rPr>
        <w:t>BDT configuration response</w:t>
      </w:r>
      <w:r>
        <w:rPr>
          <w:noProof/>
        </w:rPr>
        <w:tab/>
      </w:r>
      <w:r>
        <w:rPr>
          <w:noProof/>
        </w:rPr>
        <w:fldChar w:fldCharType="begin"/>
      </w:r>
      <w:r>
        <w:rPr>
          <w:noProof/>
        </w:rPr>
        <w:instrText xml:space="preserve"> PAGEREF _Toc155355887 \h </w:instrText>
      </w:r>
      <w:r>
        <w:rPr>
          <w:noProof/>
        </w:rPr>
      </w:r>
      <w:r>
        <w:rPr>
          <w:noProof/>
        </w:rPr>
        <w:fldChar w:fldCharType="separate"/>
      </w:r>
      <w:r>
        <w:rPr>
          <w:noProof/>
        </w:rPr>
        <w:t>187</w:t>
      </w:r>
      <w:r>
        <w:rPr>
          <w:noProof/>
        </w:rPr>
        <w:fldChar w:fldCharType="end"/>
      </w:r>
    </w:p>
    <w:p w14:paraId="64E7FABA" w14:textId="140999F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14.3.2.60</w:t>
      </w:r>
      <w:r>
        <w:rPr>
          <w:rFonts w:asciiTheme="minorHAnsi" w:eastAsiaTheme="minorEastAsia" w:hAnsiTheme="minorHAnsi" w:cstheme="minorBidi"/>
          <w:noProof/>
          <w:kern w:val="2"/>
          <w:sz w:val="22"/>
          <w:szCs w:val="22"/>
          <w:lang w:eastAsia="en-GB"/>
          <w14:ligatures w14:val="standardContextual"/>
        </w:rPr>
        <w:tab/>
      </w:r>
      <w:r>
        <w:rPr>
          <w:noProof/>
        </w:rPr>
        <w:t>BDT negotiation notification</w:t>
      </w:r>
      <w:r>
        <w:rPr>
          <w:noProof/>
        </w:rPr>
        <w:tab/>
      </w:r>
      <w:r>
        <w:rPr>
          <w:noProof/>
        </w:rPr>
        <w:fldChar w:fldCharType="begin"/>
      </w:r>
      <w:r>
        <w:rPr>
          <w:noProof/>
        </w:rPr>
        <w:instrText xml:space="preserve"> PAGEREF _Toc155355888 \h </w:instrText>
      </w:r>
      <w:r>
        <w:rPr>
          <w:noProof/>
        </w:rPr>
      </w:r>
      <w:r>
        <w:rPr>
          <w:noProof/>
        </w:rPr>
        <w:fldChar w:fldCharType="separate"/>
      </w:r>
      <w:r>
        <w:rPr>
          <w:noProof/>
        </w:rPr>
        <w:t>187</w:t>
      </w:r>
      <w:r>
        <w:rPr>
          <w:noProof/>
        </w:rPr>
        <w:fldChar w:fldCharType="end"/>
      </w:r>
    </w:p>
    <w:p w14:paraId="328AA1BD" w14:textId="776F0C5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14.3.2.61</w:t>
      </w:r>
      <w:r>
        <w:rPr>
          <w:rFonts w:asciiTheme="minorHAnsi" w:eastAsiaTheme="minorEastAsia" w:hAnsiTheme="minorHAnsi" w:cstheme="minorBidi"/>
          <w:noProof/>
          <w:kern w:val="2"/>
          <w:sz w:val="22"/>
          <w:szCs w:val="22"/>
          <w:lang w:eastAsia="en-GB"/>
          <w14:ligatures w14:val="standardContextual"/>
        </w:rPr>
        <w:tab/>
      </w:r>
      <w:r>
        <w:rPr>
          <w:noProof/>
        </w:rPr>
        <w:t>BDT configuration get request</w:t>
      </w:r>
      <w:r>
        <w:rPr>
          <w:noProof/>
        </w:rPr>
        <w:tab/>
      </w:r>
      <w:r>
        <w:rPr>
          <w:noProof/>
        </w:rPr>
        <w:fldChar w:fldCharType="begin"/>
      </w:r>
      <w:r>
        <w:rPr>
          <w:noProof/>
        </w:rPr>
        <w:instrText xml:space="preserve"> PAGEREF _Toc155355889 \h </w:instrText>
      </w:r>
      <w:r>
        <w:rPr>
          <w:noProof/>
        </w:rPr>
      </w:r>
      <w:r>
        <w:rPr>
          <w:noProof/>
        </w:rPr>
        <w:fldChar w:fldCharType="separate"/>
      </w:r>
      <w:r>
        <w:rPr>
          <w:noProof/>
        </w:rPr>
        <w:t>188</w:t>
      </w:r>
      <w:r>
        <w:rPr>
          <w:noProof/>
        </w:rPr>
        <w:fldChar w:fldCharType="end"/>
      </w:r>
    </w:p>
    <w:p w14:paraId="0B6BA648" w14:textId="3C6AC60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14.3.2.62</w:t>
      </w:r>
      <w:r>
        <w:rPr>
          <w:rFonts w:asciiTheme="minorHAnsi" w:eastAsiaTheme="minorEastAsia" w:hAnsiTheme="minorHAnsi" w:cstheme="minorBidi"/>
          <w:noProof/>
          <w:kern w:val="2"/>
          <w:sz w:val="22"/>
          <w:szCs w:val="22"/>
          <w:lang w:eastAsia="en-GB"/>
          <w14:ligatures w14:val="standardContextual"/>
        </w:rPr>
        <w:tab/>
      </w:r>
      <w:r>
        <w:rPr>
          <w:noProof/>
        </w:rPr>
        <w:t>BDT configuration get response</w:t>
      </w:r>
      <w:r>
        <w:rPr>
          <w:noProof/>
        </w:rPr>
        <w:tab/>
      </w:r>
      <w:r>
        <w:rPr>
          <w:noProof/>
        </w:rPr>
        <w:fldChar w:fldCharType="begin"/>
      </w:r>
      <w:r>
        <w:rPr>
          <w:noProof/>
        </w:rPr>
        <w:instrText xml:space="preserve"> PAGEREF _Toc155355890 \h </w:instrText>
      </w:r>
      <w:r>
        <w:rPr>
          <w:noProof/>
        </w:rPr>
      </w:r>
      <w:r>
        <w:rPr>
          <w:noProof/>
        </w:rPr>
        <w:fldChar w:fldCharType="separate"/>
      </w:r>
      <w:r>
        <w:rPr>
          <w:noProof/>
        </w:rPr>
        <w:t>188</w:t>
      </w:r>
      <w:r>
        <w:rPr>
          <w:noProof/>
        </w:rPr>
        <w:fldChar w:fldCharType="end"/>
      </w:r>
    </w:p>
    <w:p w14:paraId="3BD6CABC" w14:textId="4ACA243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14.3.2.63</w:t>
      </w:r>
      <w:r>
        <w:rPr>
          <w:rFonts w:asciiTheme="minorHAnsi" w:eastAsiaTheme="minorEastAsia" w:hAnsiTheme="minorHAnsi" w:cstheme="minorBidi"/>
          <w:noProof/>
          <w:kern w:val="2"/>
          <w:sz w:val="22"/>
          <w:szCs w:val="22"/>
          <w:lang w:eastAsia="en-GB"/>
          <w14:ligatures w14:val="standardContextual"/>
        </w:rPr>
        <w:tab/>
      </w:r>
      <w:r>
        <w:rPr>
          <w:noProof/>
        </w:rPr>
        <w:t>BDT configuration update request</w:t>
      </w:r>
      <w:r>
        <w:rPr>
          <w:noProof/>
        </w:rPr>
        <w:tab/>
      </w:r>
      <w:r>
        <w:rPr>
          <w:noProof/>
        </w:rPr>
        <w:fldChar w:fldCharType="begin"/>
      </w:r>
      <w:r>
        <w:rPr>
          <w:noProof/>
        </w:rPr>
        <w:instrText xml:space="preserve"> PAGEREF _Toc155355891 \h </w:instrText>
      </w:r>
      <w:r>
        <w:rPr>
          <w:noProof/>
        </w:rPr>
      </w:r>
      <w:r>
        <w:rPr>
          <w:noProof/>
        </w:rPr>
        <w:fldChar w:fldCharType="separate"/>
      </w:r>
      <w:r>
        <w:rPr>
          <w:noProof/>
        </w:rPr>
        <w:t>188</w:t>
      </w:r>
      <w:r>
        <w:rPr>
          <w:noProof/>
        </w:rPr>
        <w:fldChar w:fldCharType="end"/>
      </w:r>
    </w:p>
    <w:p w14:paraId="3A2C5913" w14:textId="4AA6C65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14.3.2.64</w:t>
      </w:r>
      <w:r>
        <w:rPr>
          <w:rFonts w:asciiTheme="minorHAnsi" w:eastAsiaTheme="minorEastAsia" w:hAnsiTheme="minorHAnsi" w:cstheme="minorBidi"/>
          <w:noProof/>
          <w:kern w:val="2"/>
          <w:sz w:val="22"/>
          <w:szCs w:val="22"/>
          <w:lang w:eastAsia="en-GB"/>
          <w14:ligatures w14:val="standardContextual"/>
        </w:rPr>
        <w:tab/>
      </w:r>
      <w:r>
        <w:rPr>
          <w:noProof/>
        </w:rPr>
        <w:t>BDT configuration update response</w:t>
      </w:r>
      <w:r>
        <w:rPr>
          <w:noProof/>
        </w:rPr>
        <w:tab/>
      </w:r>
      <w:r>
        <w:rPr>
          <w:noProof/>
        </w:rPr>
        <w:fldChar w:fldCharType="begin"/>
      </w:r>
      <w:r>
        <w:rPr>
          <w:noProof/>
        </w:rPr>
        <w:instrText xml:space="preserve"> PAGEREF _Toc155355892 \h </w:instrText>
      </w:r>
      <w:r>
        <w:rPr>
          <w:noProof/>
        </w:rPr>
      </w:r>
      <w:r>
        <w:rPr>
          <w:noProof/>
        </w:rPr>
        <w:fldChar w:fldCharType="separate"/>
      </w:r>
      <w:r>
        <w:rPr>
          <w:noProof/>
        </w:rPr>
        <w:t>189</w:t>
      </w:r>
      <w:r>
        <w:rPr>
          <w:noProof/>
        </w:rPr>
        <w:fldChar w:fldCharType="end"/>
      </w:r>
    </w:p>
    <w:p w14:paraId="52621261" w14:textId="28F2F3B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14.3.2.65</w:t>
      </w:r>
      <w:r>
        <w:rPr>
          <w:rFonts w:asciiTheme="minorHAnsi" w:eastAsiaTheme="minorEastAsia" w:hAnsiTheme="minorHAnsi" w:cstheme="minorBidi"/>
          <w:noProof/>
          <w:kern w:val="2"/>
          <w:sz w:val="22"/>
          <w:szCs w:val="22"/>
          <w:lang w:eastAsia="en-GB"/>
          <w14:ligatures w14:val="standardContextual"/>
        </w:rPr>
        <w:tab/>
      </w:r>
      <w:r>
        <w:rPr>
          <w:noProof/>
        </w:rPr>
        <w:t>BDT configuration delete request</w:t>
      </w:r>
      <w:r>
        <w:rPr>
          <w:noProof/>
        </w:rPr>
        <w:tab/>
      </w:r>
      <w:r>
        <w:rPr>
          <w:noProof/>
        </w:rPr>
        <w:fldChar w:fldCharType="begin"/>
      </w:r>
      <w:r>
        <w:rPr>
          <w:noProof/>
        </w:rPr>
        <w:instrText xml:space="preserve"> PAGEREF _Toc155355893 \h </w:instrText>
      </w:r>
      <w:r>
        <w:rPr>
          <w:noProof/>
        </w:rPr>
      </w:r>
      <w:r>
        <w:rPr>
          <w:noProof/>
        </w:rPr>
        <w:fldChar w:fldCharType="separate"/>
      </w:r>
      <w:r>
        <w:rPr>
          <w:noProof/>
        </w:rPr>
        <w:t>189</w:t>
      </w:r>
      <w:r>
        <w:rPr>
          <w:noProof/>
        </w:rPr>
        <w:fldChar w:fldCharType="end"/>
      </w:r>
    </w:p>
    <w:p w14:paraId="17680355" w14:textId="0F5B3B12"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14.3.2.66</w:t>
      </w:r>
      <w:r>
        <w:rPr>
          <w:rFonts w:asciiTheme="minorHAnsi" w:eastAsiaTheme="minorEastAsia" w:hAnsiTheme="minorHAnsi" w:cstheme="minorBidi"/>
          <w:noProof/>
          <w:kern w:val="2"/>
          <w:sz w:val="22"/>
          <w:szCs w:val="22"/>
          <w:lang w:eastAsia="en-GB"/>
          <w14:ligatures w14:val="standardContextual"/>
        </w:rPr>
        <w:tab/>
      </w:r>
      <w:r>
        <w:rPr>
          <w:noProof/>
        </w:rPr>
        <w:t>BDT configuration response</w:t>
      </w:r>
      <w:r>
        <w:rPr>
          <w:noProof/>
        </w:rPr>
        <w:tab/>
      </w:r>
      <w:r>
        <w:rPr>
          <w:noProof/>
        </w:rPr>
        <w:fldChar w:fldCharType="begin"/>
      </w:r>
      <w:r>
        <w:rPr>
          <w:noProof/>
        </w:rPr>
        <w:instrText xml:space="preserve"> PAGEREF _Toc155355894 \h </w:instrText>
      </w:r>
      <w:r>
        <w:rPr>
          <w:noProof/>
        </w:rPr>
      </w:r>
      <w:r>
        <w:rPr>
          <w:noProof/>
        </w:rPr>
        <w:fldChar w:fldCharType="separate"/>
      </w:r>
      <w:r>
        <w:rPr>
          <w:noProof/>
        </w:rPr>
        <w:t>189</w:t>
      </w:r>
      <w:r>
        <w:rPr>
          <w:noProof/>
        </w:rPr>
        <w:fldChar w:fldCharType="end"/>
      </w:r>
    </w:p>
    <w:p w14:paraId="0C54A388" w14:textId="619B355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14.3.2.67</w:t>
      </w:r>
      <w:r>
        <w:rPr>
          <w:rFonts w:asciiTheme="minorHAnsi" w:eastAsiaTheme="minorEastAsia" w:hAnsiTheme="minorHAnsi" w:cstheme="minorBidi"/>
          <w:noProof/>
          <w:kern w:val="2"/>
          <w:sz w:val="22"/>
          <w:szCs w:val="22"/>
          <w:lang w:eastAsia="en-GB"/>
          <w14:ligatures w14:val="standardContextual"/>
        </w:rPr>
        <w:tab/>
      </w:r>
      <w:r>
        <w:rPr>
          <w:noProof/>
        </w:rPr>
        <w:t>Reliable transmission request</w:t>
      </w:r>
      <w:r>
        <w:rPr>
          <w:noProof/>
        </w:rPr>
        <w:tab/>
      </w:r>
      <w:r>
        <w:rPr>
          <w:noProof/>
        </w:rPr>
        <w:fldChar w:fldCharType="begin"/>
      </w:r>
      <w:r>
        <w:rPr>
          <w:noProof/>
        </w:rPr>
        <w:instrText xml:space="preserve"> PAGEREF _Toc155355895 \h </w:instrText>
      </w:r>
      <w:r>
        <w:rPr>
          <w:noProof/>
        </w:rPr>
      </w:r>
      <w:r>
        <w:rPr>
          <w:noProof/>
        </w:rPr>
        <w:fldChar w:fldCharType="separate"/>
      </w:r>
      <w:r>
        <w:rPr>
          <w:noProof/>
        </w:rPr>
        <w:t>190</w:t>
      </w:r>
      <w:r>
        <w:rPr>
          <w:noProof/>
        </w:rPr>
        <w:fldChar w:fldCharType="end"/>
      </w:r>
    </w:p>
    <w:p w14:paraId="26124F1B" w14:textId="430024D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14.3.2.68</w:t>
      </w:r>
      <w:r>
        <w:rPr>
          <w:rFonts w:asciiTheme="minorHAnsi" w:eastAsiaTheme="minorEastAsia" w:hAnsiTheme="minorHAnsi" w:cstheme="minorBidi"/>
          <w:noProof/>
          <w:kern w:val="2"/>
          <w:sz w:val="22"/>
          <w:szCs w:val="22"/>
          <w:lang w:eastAsia="en-GB"/>
          <w14:ligatures w14:val="standardContextual"/>
        </w:rPr>
        <w:tab/>
      </w:r>
      <w:r>
        <w:rPr>
          <w:noProof/>
        </w:rPr>
        <w:t>Reliable transmission response</w:t>
      </w:r>
      <w:r>
        <w:rPr>
          <w:noProof/>
        </w:rPr>
        <w:tab/>
      </w:r>
      <w:r>
        <w:rPr>
          <w:noProof/>
        </w:rPr>
        <w:fldChar w:fldCharType="begin"/>
      </w:r>
      <w:r>
        <w:rPr>
          <w:noProof/>
        </w:rPr>
        <w:instrText xml:space="preserve"> PAGEREF _Toc155355896 \h </w:instrText>
      </w:r>
      <w:r>
        <w:rPr>
          <w:noProof/>
        </w:rPr>
      </w:r>
      <w:r>
        <w:rPr>
          <w:noProof/>
        </w:rPr>
        <w:fldChar w:fldCharType="separate"/>
      </w:r>
      <w:r>
        <w:rPr>
          <w:noProof/>
        </w:rPr>
        <w:t>190</w:t>
      </w:r>
      <w:r>
        <w:rPr>
          <w:noProof/>
        </w:rPr>
        <w:fldChar w:fldCharType="end"/>
      </w:r>
    </w:p>
    <w:p w14:paraId="27718937" w14:textId="7916AF8C"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14.3.3</w:t>
      </w:r>
      <w:r>
        <w:rPr>
          <w:rFonts w:asciiTheme="minorHAnsi" w:eastAsiaTheme="minorEastAsia" w:hAnsiTheme="minorHAnsi" w:cstheme="minorBidi"/>
          <w:noProof/>
          <w:kern w:val="2"/>
          <w:sz w:val="22"/>
          <w:szCs w:val="22"/>
          <w:lang w:eastAsia="en-GB"/>
          <w14:ligatures w14:val="standardContextual"/>
        </w:rPr>
        <w:tab/>
      </w:r>
      <w:r>
        <w:rPr>
          <w:noProof/>
        </w:rPr>
        <w:t>Unicast resource management</w:t>
      </w:r>
      <w:r>
        <w:rPr>
          <w:noProof/>
        </w:rPr>
        <w:tab/>
      </w:r>
      <w:r>
        <w:rPr>
          <w:noProof/>
        </w:rPr>
        <w:fldChar w:fldCharType="begin"/>
      </w:r>
      <w:r>
        <w:rPr>
          <w:noProof/>
        </w:rPr>
        <w:instrText xml:space="preserve"> PAGEREF _Toc155355897 \h </w:instrText>
      </w:r>
      <w:r>
        <w:rPr>
          <w:noProof/>
        </w:rPr>
      </w:r>
      <w:r>
        <w:rPr>
          <w:noProof/>
        </w:rPr>
        <w:fldChar w:fldCharType="separate"/>
      </w:r>
      <w:r>
        <w:rPr>
          <w:noProof/>
        </w:rPr>
        <w:t>190</w:t>
      </w:r>
      <w:r>
        <w:rPr>
          <w:noProof/>
        </w:rPr>
        <w:fldChar w:fldCharType="end"/>
      </w:r>
    </w:p>
    <w:p w14:paraId="49A9C49E" w14:textId="421995D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_Toc155355898 \h </w:instrText>
      </w:r>
      <w:r>
        <w:rPr>
          <w:noProof/>
        </w:rPr>
      </w:r>
      <w:r>
        <w:rPr>
          <w:noProof/>
        </w:rPr>
        <w:fldChar w:fldCharType="separate"/>
      </w:r>
      <w:r>
        <w:rPr>
          <w:noProof/>
        </w:rPr>
        <w:t>190</w:t>
      </w:r>
      <w:r>
        <w:rPr>
          <w:noProof/>
        </w:rPr>
        <w:fldChar w:fldCharType="end"/>
      </w:r>
    </w:p>
    <w:p w14:paraId="10E8BFBD" w14:textId="40256AC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14.3.3.2</w:t>
      </w:r>
      <w:r>
        <w:rPr>
          <w:rFonts w:asciiTheme="minorHAnsi" w:eastAsiaTheme="minorEastAsia" w:hAnsiTheme="minorHAnsi" w:cstheme="minorBidi"/>
          <w:noProof/>
          <w:kern w:val="2"/>
          <w:sz w:val="22"/>
          <w:szCs w:val="22"/>
          <w:lang w:eastAsia="en-GB"/>
          <w14:ligatures w14:val="standardContextual"/>
        </w:rPr>
        <w:tab/>
      </w:r>
      <w:r>
        <w:rPr>
          <w:noProof/>
        </w:rPr>
        <w:t>Unicast resource management with SIP core</w:t>
      </w:r>
      <w:r>
        <w:rPr>
          <w:noProof/>
        </w:rPr>
        <w:tab/>
      </w:r>
      <w:r>
        <w:rPr>
          <w:noProof/>
        </w:rPr>
        <w:fldChar w:fldCharType="begin"/>
      </w:r>
      <w:r>
        <w:rPr>
          <w:noProof/>
        </w:rPr>
        <w:instrText xml:space="preserve"> PAGEREF _Toc155355899 \h </w:instrText>
      </w:r>
      <w:r>
        <w:rPr>
          <w:noProof/>
        </w:rPr>
      </w:r>
      <w:r>
        <w:rPr>
          <w:noProof/>
        </w:rPr>
        <w:fldChar w:fldCharType="separate"/>
      </w:r>
      <w:r>
        <w:rPr>
          <w:noProof/>
        </w:rPr>
        <w:t>191</w:t>
      </w:r>
      <w:r>
        <w:rPr>
          <w:noProof/>
        </w:rPr>
        <w:fldChar w:fldCharType="end"/>
      </w:r>
    </w:p>
    <w:p w14:paraId="4C105D12" w14:textId="6758BE20"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14.3.3.2.1</w:t>
      </w:r>
      <w:r>
        <w:rPr>
          <w:rFonts w:asciiTheme="minorHAnsi" w:eastAsiaTheme="minorEastAsia" w:hAnsiTheme="minorHAnsi" w:cstheme="minorBidi"/>
          <w:noProof/>
          <w:kern w:val="2"/>
          <w:sz w:val="22"/>
          <w:szCs w:val="22"/>
          <w:lang w:eastAsia="en-GB"/>
          <w14:ligatures w14:val="standardContextual"/>
        </w:rPr>
        <w:tab/>
      </w:r>
      <w:r>
        <w:rPr>
          <w:noProof/>
        </w:rPr>
        <w:t>Request for unicast resources at VAL service communication establishment</w:t>
      </w:r>
      <w:r>
        <w:rPr>
          <w:noProof/>
        </w:rPr>
        <w:tab/>
      </w:r>
      <w:r>
        <w:rPr>
          <w:noProof/>
        </w:rPr>
        <w:fldChar w:fldCharType="begin"/>
      </w:r>
      <w:r>
        <w:rPr>
          <w:noProof/>
        </w:rPr>
        <w:instrText xml:space="preserve"> PAGEREF _Toc155355900 \h </w:instrText>
      </w:r>
      <w:r>
        <w:rPr>
          <w:noProof/>
        </w:rPr>
      </w:r>
      <w:r>
        <w:rPr>
          <w:noProof/>
        </w:rPr>
        <w:fldChar w:fldCharType="separate"/>
      </w:r>
      <w:r>
        <w:rPr>
          <w:noProof/>
        </w:rPr>
        <w:t>191</w:t>
      </w:r>
      <w:r>
        <w:rPr>
          <w:noProof/>
        </w:rPr>
        <w:fldChar w:fldCharType="end"/>
      </w:r>
    </w:p>
    <w:p w14:paraId="2ACF6A36" w14:textId="2854F22C"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rPr>
        <w:t>14.3.3.2.1.1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_Toc155355901 \h </w:instrText>
      </w:r>
      <w:r>
        <w:rPr>
          <w:noProof/>
        </w:rPr>
      </w:r>
      <w:r>
        <w:rPr>
          <w:noProof/>
        </w:rPr>
        <w:fldChar w:fldCharType="separate"/>
      </w:r>
      <w:r>
        <w:rPr>
          <w:noProof/>
        </w:rPr>
        <w:t>191</w:t>
      </w:r>
      <w:r>
        <w:rPr>
          <w:noProof/>
        </w:rPr>
        <w:fldChar w:fldCharType="end"/>
      </w:r>
    </w:p>
    <w:p w14:paraId="722A57F4" w14:textId="5C7918C9"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rPr>
        <w:t>14.3.3.2.1.2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_Toc155355902 \h </w:instrText>
      </w:r>
      <w:r>
        <w:rPr>
          <w:noProof/>
        </w:rPr>
      </w:r>
      <w:r>
        <w:rPr>
          <w:noProof/>
        </w:rPr>
        <w:fldChar w:fldCharType="separate"/>
      </w:r>
      <w:r>
        <w:rPr>
          <w:noProof/>
        </w:rPr>
        <w:t>191</w:t>
      </w:r>
      <w:r>
        <w:rPr>
          <w:noProof/>
        </w:rPr>
        <w:fldChar w:fldCharType="end"/>
      </w:r>
    </w:p>
    <w:p w14:paraId="5D7D30A3" w14:textId="288BA5D3"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14.3.3.2.2</w:t>
      </w:r>
      <w:r>
        <w:rPr>
          <w:rFonts w:asciiTheme="minorHAnsi" w:eastAsiaTheme="minorEastAsia" w:hAnsiTheme="minorHAnsi" w:cstheme="minorBidi"/>
          <w:noProof/>
          <w:kern w:val="2"/>
          <w:sz w:val="22"/>
          <w:szCs w:val="22"/>
          <w:lang w:eastAsia="en-GB"/>
          <w14:ligatures w14:val="standardContextual"/>
        </w:rPr>
        <w:tab/>
      </w:r>
      <w:r>
        <w:rPr>
          <w:noProof/>
        </w:rPr>
        <w:t>Request for modification of unicast resources</w:t>
      </w:r>
      <w:r>
        <w:rPr>
          <w:noProof/>
        </w:rPr>
        <w:tab/>
      </w:r>
      <w:r>
        <w:rPr>
          <w:noProof/>
        </w:rPr>
        <w:fldChar w:fldCharType="begin"/>
      </w:r>
      <w:r>
        <w:rPr>
          <w:noProof/>
        </w:rPr>
        <w:instrText xml:space="preserve"> PAGEREF _Toc155355903 \h </w:instrText>
      </w:r>
      <w:r>
        <w:rPr>
          <w:noProof/>
        </w:rPr>
      </w:r>
      <w:r>
        <w:rPr>
          <w:noProof/>
        </w:rPr>
        <w:fldChar w:fldCharType="separate"/>
      </w:r>
      <w:r>
        <w:rPr>
          <w:noProof/>
        </w:rPr>
        <w:t>192</w:t>
      </w:r>
      <w:r>
        <w:rPr>
          <w:noProof/>
        </w:rPr>
        <w:fldChar w:fldCharType="end"/>
      </w:r>
    </w:p>
    <w:p w14:paraId="26BFC6F1" w14:textId="5B3002C4"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rPr>
        <w:t>14.3.3.2.2.1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_Toc155355904 \h </w:instrText>
      </w:r>
      <w:r>
        <w:rPr>
          <w:noProof/>
        </w:rPr>
      </w:r>
      <w:r>
        <w:rPr>
          <w:noProof/>
        </w:rPr>
        <w:fldChar w:fldCharType="separate"/>
      </w:r>
      <w:r>
        <w:rPr>
          <w:noProof/>
        </w:rPr>
        <w:t>192</w:t>
      </w:r>
      <w:r>
        <w:rPr>
          <w:noProof/>
        </w:rPr>
        <w:fldChar w:fldCharType="end"/>
      </w:r>
    </w:p>
    <w:p w14:paraId="263FCA58" w14:textId="6C08FE4F"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rPr>
        <w:t>14.3.3.2.2.2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_Toc155355905 \h </w:instrText>
      </w:r>
      <w:r>
        <w:rPr>
          <w:noProof/>
        </w:rPr>
      </w:r>
      <w:r>
        <w:rPr>
          <w:noProof/>
        </w:rPr>
        <w:fldChar w:fldCharType="separate"/>
      </w:r>
      <w:r>
        <w:rPr>
          <w:noProof/>
        </w:rPr>
        <w:t>192</w:t>
      </w:r>
      <w:r>
        <w:rPr>
          <w:noProof/>
        </w:rPr>
        <w:fldChar w:fldCharType="end"/>
      </w:r>
    </w:p>
    <w:p w14:paraId="78424DAF" w14:textId="58AA3E0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14.3.3.3</w:t>
      </w:r>
      <w:r>
        <w:rPr>
          <w:rFonts w:asciiTheme="minorHAnsi" w:eastAsiaTheme="minorEastAsia" w:hAnsiTheme="minorHAnsi" w:cstheme="minorBidi"/>
          <w:noProof/>
          <w:kern w:val="2"/>
          <w:sz w:val="22"/>
          <w:szCs w:val="22"/>
          <w:lang w:eastAsia="en-GB"/>
          <w14:ligatures w14:val="standardContextual"/>
        </w:rPr>
        <w:tab/>
      </w:r>
      <w:r>
        <w:rPr>
          <w:noProof/>
        </w:rPr>
        <w:t>Unicast resource management without SIP core</w:t>
      </w:r>
      <w:r>
        <w:rPr>
          <w:noProof/>
        </w:rPr>
        <w:tab/>
      </w:r>
      <w:r>
        <w:rPr>
          <w:noProof/>
        </w:rPr>
        <w:fldChar w:fldCharType="begin"/>
      </w:r>
      <w:r>
        <w:rPr>
          <w:noProof/>
        </w:rPr>
        <w:instrText xml:space="preserve"> PAGEREF _Toc155355906 \h </w:instrText>
      </w:r>
      <w:r>
        <w:rPr>
          <w:noProof/>
        </w:rPr>
      </w:r>
      <w:r>
        <w:rPr>
          <w:noProof/>
        </w:rPr>
        <w:fldChar w:fldCharType="separate"/>
      </w:r>
      <w:r>
        <w:rPr>
          <w:noProof/>
        </w:rPr>
        <w:t>193</w:t>
      </w:r>
      <w:r>
        <w:rPr>
          <w:noProof/>
        </w:rPr>
        <w:fldChar w:fldCharType="end"/>
      </w:r>
    </w:p>
    <w:p w14:paraId="22AB29DD" w14:textId="2C3F839C"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14.3.3.3.1</w:t>
      </w:r>
      <w:r>
        <w:rPr>
          <w:rFonts w:asciiTheme="minorHAnsi" w:eastAsiaTheme="minorEastAsia" w:hAnsiTheme="minorHAnsi" w:cstheme="minorBidi"/>
          <w:noProof/>
          <w:kern w:val="2"/>
          <w:sz w:val="22"/>
          <w:szCs w:val="22"/>
          <w:lang w:eastAsia="en-GB"/>
          <w14:ligatures w14:val="standardContextual"/>
        </w:rPr>
        <w:tab/>
      </w:r>
      <w:r>
        <w:rPr>
          <w:noProof/>
        </w:rPr>
        <w:t>Network resource adaptation</w:t>
      </w:r>
      <w:r>
        <w:rPr>
          <w:noProof/>
        </w:rPr>
        <w:tab/>
      </w:r>
      <w:r>
        <w:rPr>
          <w:noProof/>
        </w:rPr>
        <w:fldChar w:fldCharType="begin"/>
      </w:r>
      <w:r>
        <w:rPr>
          <w:noProof/>
        </w:rPr>
        <w:instrText xml:space="preserve"> PAGEREF _Toc155355907 \h </w:instrText>
      </w:r>
      <w:r>
        <w:rPr>
          <w:noProof/>
        </w:rPr>
      </w:r>
      <w:r>
        <w:rPr>
          <w:noProof/>
        </w:rPr>
        <w:fldChar w:fldCharType="separate"/>
      </w:r>
      <w:r>
        <w:rPr>
          <w:noProof/>
        </w:rPr>
        <w:t>193</w:t>
      </w:r>
      <w:r>
        <w:rPr>
          <w:noProof/>
        </w:rPr>
        <w:fldChar w:fldCharType="end"/>
      </w:r>
    </w:p>
    <w:p w14:paraId="1B71BD5B" w14:textId="13B8A8F8"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rPr>
        <w:t>14.3.3.3.1.1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_Toc155355908 \h </w:instrText>
      </w:r>
      <w:r>
        <w:rPr>
          <w:noProof/>
        </w:rPr>
      </w:r>
      <w:r>
        <w:rPr>
          <w:noProof/>
        </w:rPr>
        <w:fldChar w:fldCharType="separate"/>
      </w:r>
      <w:r>
        <w:rPr>
          <w:noProof/>
        </w:rPr>
        <w:t>193</w:t>
      </w:r>
      <w:r>
        <w:rPr>
          <w:noProof/>
        </w:rPr>
        <w:fldChar w:fldCharType="end"/>
      </w:r>
    </w:p>
    <w:p w14:paraId="757A1D21" w14:textId="1757F3A1"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rPr>
        <w:t>14.3.3.3.1.2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_Toc155355909 \h </w:instrText>
      </w:r>
      <w:r>
        <w:rPr>
          <w:noProof/>
        </w:rPr>
      </w:r>
      <w:r>
        <w:rPr>
          <w:noProof/>
        </w:rPr>
        <w:fldChar w:fldCharType="separate"/>
      </w:r>
      <w:r>
        <w:rPr>
          <w:noProof/>
        </w:rPr>
        <w:t>193</w:t>
      </w:r>
      <w:r>
        <w:rPr>
          <w:noProof/>
        </w:rPr>
        <w:fldChar w:fldCharType="end"/>
      </w:r>
    </w:p>
    <w:p w14:paraId="68BC695B" w14:textId="22125866"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14.3.3.3.2</w:t>
      </w:r>
      <w:r>
        <w:rPr>
          <w:rFonts w:asciiTheme="minorHAnsi" w:eastAsiaTheme="minorEastAsia" w:hAnsiTheme="minorHAnsi" w:cstheme="minorBidi"/>
          <w:noProof/>
          <w:kern w:val="2"/>
          <w:sz w:val="22"/>
          <w:szCs w:val="22"/>
          <w:lang w:eastAsia="en-GB"/>
          <w14:ligatures w14:val="standardContextual"/>
        </w:rPr>
        <w:tab/>
      </w:r>
      <w:r>
        <w:rPr>
          <w:noProof/>
        </w:rPr>
        <w:t>Request for unicast resources at VAL service communication establishment</w:t>
      </w:r>
      <w:r>
        <w:rPr>
          <w:noProof/>
        </w:rPr>
        <w:tab/>
      </w:r>
      <w:r>
        <w:rPr>
          <w:noProof/>
        </w:rPr>
        <w:fldChar w:fldCharType="begin"/>
      </w:r>
      <w:r>
        <w:rPr>
          <w:noProof/>
        </w:rPr>
        <w:instrText xml:space="preserve"> PAGEREF _Toc155355910 \h </w:instrText>
      </w:r>
      <w:r>
        <w:rPr>
          <w:noProof/>
        </w:rPr>
      </w:r>
      <w:r>
        <w:rPr>
          <w:noProof/>
        </w:rPr>
        <w:fldChar w:fldCharType="separate"/>
      </w:r>
      <w:r>
        <w:rPr>
          <w:noProof/>
        </w:rPr>
        <w:t>194</w:t>
      </w:r>
      <w:r>
        <w:rPr>
          <w:noProof/>
        </w:rPr>
        <w:fldChar w:fldCharType="end"/>
      </w:r>
    </w:p>
    <w:p w14:paraId="1F22B754" w14:textId="6433D9A7"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rPr>
        <w:t>14.3.3.3.2.1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_Toc155355911 \h </w:instrText>
      </w:r>
      <w:r>
        <w:rPr>
          <w:noProof/>
        </w:rPr>
      </w:r>
      <w:r>
        <w:rPr>
          <w:noProof/>
        </w:rPr>
        <w:fldChar w:fldCharType="separate"/>
      </w:r>
      <w:r>
        <w:rPr>
          <w:noProof/>
        </w:rPr>
        <w:t>194</w:t>
      </w:r>
      <w:r>
        <w:rPr>
          <w:noProof/>
        </w:rPr>
        <w:fldChar w:fldCharType="end"/>
      </w:r>
    </w:p>
    <w:p w14:paraId="11DFE13E" w14:textId="0F324C97"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rPr>
        <w:t>14.3.3.3.2.2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_Toc155355912 \h </w:instrText>
      </w:r>
      <w:r>
        <w:rPr>
          <w:noProof/>
        </w:rPr>
      </w:r>
      <w:r>
        <w:rPr>
          <w:noProof/>
        </w:rPr>
        <w:fldChar w:fldCharType="separate"/>
      </w:r>
      <w:r>
        <w:rPr>
          <w:noProof/>
        </w:rPr>
        <w:t>194</w:t>
      </w:r>
      <w:r>
        <w:rPr>
          <w:noProof/>
        </w:rPr>
        <w:fldChar w:fldCharType="end"/>
      </w:r>
    </w:p>
    <w:p w14:paraId="54D0C530" w14:textId="234D7E4D"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14.3.3.3.3</w:t>
      </w:r>
      <w:r>
        <w:rPr>
          <w:rFonts w:asciiTheme="minorHAnsi" w:eastAsiaTheme="minorEastAsia" w:hAnsiTheme="minorHAnsi" w:cstheme="minorBidi"/>
          <w:noProof/>
          <w:kern w:val="2"/>
          <w:sz w:val="22"/>
          <w:szCs w:val="22"/>
          <w:lang w:eastAsia="en-GB"/>
          <w14:ligatures w14:val="standardContextual"/>
        </w:rPr>
        <w:tab/>
      </w:r>
      <w:r>
        <w:rPr>
          <w:noProof/>
        </w:rPr>
        <w:t>Request for modification of unicast resources</w:t>
      </w:r>
      <w:r>
        <w:rPr>
          <w:noProof/>
        </w:rPr>
        <w:tab/>
      </w:r>
      <w:r>
        <w:rPr>
          <w:noProof/>
        </w:rPr>
        <w:fldChar w:fldCharType="begin"/>
      </w:r>
      <w:r>
        <w:rPr>
          <w:noProof/>
        </w:rPr>
        <w:instrText xml:space="preserve"> PAGEREF _Toc155355913 \h </w:instrText>
      </w:r>
      <w:r>
        <w:rPr>
          <w:noProof/>
        </w:rPr>
      </w:r>
      <w:r>
        <w:rPr>
          <w:noProof/>
        </w:rPr>
        <w:fldChar w:fldCharType="separate"/>
      </w:r>
      <w:r>
        <w:rPr>
          <w:noProof/>
        </w:rPr>
        <w:t>194</w:t>
      </w:r>
      <w:r>
        <w:rPr>
          <w:noProof/>
        </w:rPr>
        <w:fldChar w:fldCharType="end"/>
      </w:r>
    </w:p>
    <w:p w14:paraId="6829AF15" w14:textId="64EFB273"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rPr>
        <w:t>14.3.3.3.3.1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_Toc155355914 \h </w:instrText>
      </w:r>
      <w:r>
        <w:rPr>
          <w:noProof/>
        </w:rPr>
      </w:r>
      <w:r>
        <w:rPr>
          <w:noProof/>
        </w:rPr>
        <w:fldChar w:fldCharType="separate"/>
      </w:r>
      <w:r>
        <w:rPr>
          <w:noProof/>
        </w:rPr>
        <w:t>194</w:t>
      </w:r>
      <w:r>
        <w:rPr>
          <w:noProof/>
        </w:rPr>
        <w:fldChar w:fldCharType="end"/>
      </w:r>
    </w:p>
    <w:p w14:paraId="222EA102" w14:textId="3B74A131"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rPr>
        <w:t>14.3.3.3.3.2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_Toc155355915 \h </w:instrText>
      </w:r>
      <w:r>
        <w:rPr>
          <w:noProof/>
        </w:rPr>
      </w:r>
      <w:r>
        <w:rPr>
          <w:noProof/>
        </w:rPr>
        <w:fldChar w:fldCharType="separate"/>
      </w:r>
      <w:r>
        <w:rPr>
          <w:noProof/>
        </w:rPr>
        <w:t>195</w:t>
      </w:r>
      <w:r>
        <w:rPr>
          <w:noProof/>
        </w:rPr>
        <w:fldChar w:fldCharType="end"/>
      </w:r>
    </w:p>
    <w:p w14:paraId="71E37E2C" w14:textId="6A009CB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14.3.3.4</w:t>
      </w:r>
      <w:r>
        <w:rPr>
          <w:rFonts w:asciiTheme="minorHAnsi" w:eastAsiaTheme="minorEastAsia" w:hAnsiTheme="minorHAnsi" w:cstheme="minorBidi"/>
          <w:noProof/>
          <w:kern w:val="2"/>
          <w:sz w:val="22"/>
          <w:szCs w:val="22"/>
          <w:lang w:eastAsia="en-GB"/>
          <w14:ligatures w14:val="standardContextual"/>
        </w:rPr>
        <w:tab/>
      </w:r>
      <w:r>
        <w:rPr>
          <w:noProof/>
        </w:rPr>
        <w:t>Unicast QoS monitoring</w:t>
      </w:r>
      <w:r>
        <w:rPr>
          <w:noProof/>
        </w:rPr>
        <w:tab/>
      </w:r>
      <w:r>
        <w:rPr>
          <w:noProof/>
        </w:rPr>
        <w:fldChar w:fldCharType="begin"/>
      </w:r>
      <w:r>
        <w:rPr>
          <w:noProof/>
        </w:rPr>
        <w:instrText xml:space="preserve"> PAGEREF _Toc155355916 \h </w:instrText>
      </w:r>
      <w:r>
        <w:rPr>
          <w:noProof/>
        </w:rPr>
      </w:r>
      <w:r>
        <w:rPr>
          <w:noProof/>
        </w:rPr>
        <w:fldChar w:fldCharType="separate"/>
      </w:r>
      <w:r>
        <w:rPr>
          <w:noProof/>
        </w:rPr>
        <w:t>196</w:t>
      </w:r>
      <w:r>
        <w:rPr>
          <w:noProof/>
        </w:rPr>
        <w:fldChar w:fldCharType="end"/>
      </w:r>
    </w:p>
    <w:p w14:paraId="3F6C63E2" w14:textId="072F75C6"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14.3.3.4.1</w:t>
      </w:r>
      <w:r>
        <w:rPr>
          <w:rFonts w:asciiTheme="minorHAnsi" w:eastAsiaTheme="minorEastAsia" w:hAnsiTheme="minorHAnsi" w:cstheme="minorBidi"/>
          <w:noProof/>
          <w:kern w:val="2"/>
          <w:sz w:val="22"/>
          <w:szCs w:val="22"/>
          <w:lang w:eastAsia="en-GB"/>
          <w14:ligatures w14:val="standardContextual"/>
        </w:rPr>
        <w:tab/>
      </w:r>
      <w:r>
        <w:rPr>
          <w:noProof/>
        </w:rPr>
        <w:t>Unicast QoS monitoring subscription procedure</w:t>
      </w:r>
      <w:r>
        <w:rPr>
          <w:noProof/>
        </w:rPr>
        <w:tab/>
      </w:r>
      <w:r>
        <w:rPr>
          <w:noProof/>
        </w:rPr>
        <w:fldChar w:fldCharType="begin"/>
      </w:r>
      <w:r>
        <w:rPr>
          <w:noProof/>
        </w:rPr>
        <w:instrText xml:space="preserve"> PAGEREF _Toc155355917 \h </w:instrText>
      </w:r>
      <w:r>
        <w:rPr>
          <w:noProof/>
        </w:rPr>
      </w:r>
      <w:r>
        <w:rPr>
          <w:noProof/>
        </w:rPr>
        <w:fldChar w:fldCharType="separate"/>
      </w:r>
      <w:r>
        <w:rPr>
          <w:noProof/>
        </w:rPr>
        <w:t>196</w:t>
      </w:r>
      <w:r>
        <w:rPr>
          <w:noProof/>
        </w:rPr>
        <w:fldChar w:fldCharType="end"/>
      </w:r>
    </w:p>
    <w:p w14:paraId="3C409F5B" w14:textId="1C8DFF97"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rPr>
        <w:t>14.3.3.4.1.1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_Toc155355918 \h </w:instrText>
      </w:r>
      <w:r>
        <w:rPr>
          <w:noProof/>
        </w:rPr>
      </w:r>
      <w:r>
        <w:rPr>
          <w:noProof/>
        </w:rPr>
        <w:fldChar w:fldCharType="separate"/>
      </w:r>
      <w:r>
        <w:rPr>
          <w:noProof/>
        </w:rPr>
        <w:t>196</w:t>
      </w:r>
      <w:r>
        <w:rPr>
          <w:noProof/>
        </w:rPr>
        <w:fldChar w:fldCharType="end"/>
      </w:r>
    </w:p>
    <w:p w14:paraId="162E4020" w14:textId="4FB84FE1"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rPr>
        <w:t>14.3.3.4.1.2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_Toc155355919 \h </w:instrText>
      </w:r>
      <w:r>
        <w:rPr>
          <w:noProof/>
        </w:rPr>
      </w:r>
      <w:r>
        <w:rPr>
          <w:noProof/>
        </w:rPr>
        <w:fldChar w:fldCharType="separate"/>
      </w:r>
      <w:r>
        <w:rPr>
          <w:noProof/>
        </w:rPr>
        <w:t>196</w:t>
      </w:r>
      <w:r>
        <w:rPr>
          <w:noProof/>
        </w:rPr>
        <w:fldChar w:fldCharType="end"/>
      </w:r>
    </w:p>
    <w:p w14:paraId="075ECBD8" w14:textId="25609D5F"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14.3.3.4.2</w:t>
      </w:r>
      <w:r>
        <w:rPr>
          <w:rFonts w:asciiTheme="minorHAnsi" w:eastAsiaTheme="minorEastAsia" w:hAnsiTheme="minorHAnsi" w:cstheme="minorBidi"/>
          <w:noProof/>
          <w:kern w:val="2"/>
          <w:sz w:val="22"/>
          <w:szCs w:val="22"/>
          <w:lang w:eastAsia="en-GB"/>
          <w14:ligatures w14:val="standardContextual"/>
        </w:rPr>
        <w:tab/>
      </w:r>
      <w:r>
        <w:rPr>
          <w:noProof/>
        </w:rPr>
        <w:t>Unicast QoS monitoring notification procedure</w:t>
      </w:r>
      <w:r>
        <w:rPr>
          <w:noProof/>
        </w:rPr>
        <w:tab/>
      </w:r>
      <w:r>
        <w:rPr>
          <w:noProof/>
        </w:rPr>
        <w:fldChar w:fldCharType="begin"/>
      </w:r>
      <w:r>
        <w:rPr>
          <w:noProof/>
        </w:rPr>
        <w:instrText xml:space="preserve"> PAGEREF _Toc155355920 \h </w:instrText>
      </w:r>
      <w:r>
        <w:rPr>
          <w:noProof/>
        </w:rPr>
      </w:r>
      <w:r>
        <w:rPr>
          <w:noProof/>
        </w:rPr>
        <w:fldChar w:fldCharType="separate"/>
      </w:r>
      <w:r>
        <w:rPr>
          <w:noProof/>
        </w:rPr>
        <w:t>197</w:t>
      </w:r>
      <w:r>
        <w:rPr>
          <w:noProof/>
        </w:rPr>
        <w:fldChar w:fldCharType="end"/>
      </w:r>
    </w:p>
    <w:p w14:paraId="5ABEC421" w14:textId="5C73652F"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rPr>
        <w:t>14.3.3.4.2.1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_Toc155355921 \h </w:instrText>
      </w:r>
      <w:r>
        <w:rPr>
          <w:noProof/>
        </w:rPr>
      </w:r>
      <w:r>
        <w:rPr>
          <w:noProof/>
        </w:rPr>
        <w:fldChar w:fldCharType="separate"/>
      </w:r>
      <w:r>
        <w:rPr>
          <w:noProof/>
        </w:rPr>
        <w:t>197</w:t>
      </w:r>
      <w:r>
        <w:rPr>
          <w:noProof/>
        </w:rPr>
        <w:fldChar w:fldCharType="end"/>
      </w:r>
    </w:p>
    <w:p w14:paraId="63771BB3" w14:textId="66A25D27"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rPr>
        <w:t>14.3.3.4.2.2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_Toc155355922 \h </w:instrText>
      </w:r>
      <w:r>
        <w:rPr>
          <w:noProof/>
        </w:rPr>
      </w:r>
      <w:r>
        <w:rPr>
          <w:noProof/>
        </w:rPr>
        <w:fldChar w:fldCharType="separate"/>
      </w:r>
      <w:r>
        <w:rPr>
          <w:noProof/>
        </w:rPr>
        <w:t>197</w:t>
      </w:r>
      <w:r>
        <w:rPr>
          <w:noProof/>
        </w:rPr>
        <w:fldChar w:fldCharType="end"/>
      </w:r>
    </w:p>
    <w:p w14:paraId="6B6E8993" w14:textId="30F6764B"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14.3.3.4.3</w:t>
      </w:r>
      <w:r>
        <w:rPr>
          <w:rFonts w:asciiTheme="minorHAnsi" w:eastAsiaTheme="minorEastAsia" w:hAnsiTheme="minorHAnsi" w:cstheme="minorBidi"/>
          <w:noProof/>
          <w:kern w:val="2"/>
          <w:sz w:val="22"/>
          <w:szCs w:val="22"/>
          <w:lang w:eastAsia="en-GB"/>
          <w14:ligatures w14:val="standardContextual"/>
        </w:rPr>
        <w:tab/>
      </w:r>
      <w:r>
        <w:rPr>
          <w:noProof/>
        </w:rPr>
        <w:t>Unicast QoS monitoring subscription termination procedure</w:t>
      </w:r>
      <w:r>
        <w:rPr>
          <w:noProof/>
        </w:rPr>
        <w:tab/>
      </w:r>
      <w:r>
        <w:rPr>
          <w:noProof/>
        </w:rPr>
        <w:fldChar w:fldCharType="begin"/>
      </w:r>
      <w:r>
        <w:rPr>
          <w:noProof/>
        </w:rPr>
        <w:instrText xml:space="preserve"> PAGEREF _Toc155355923 \h </w:instrText>
      </w:r>
      <w:r>
        <w:rPr>
          <w:noProof/>
        </w:rPr>
      </w:r>
      <w:r>
        <w:rPr>
          <w:noProof/>
        </w:rPr>
        <w:fldChar w:fldCharType="separate"/>
      </w:r>
      <w:r>
        <w:rPr>
          <w:noProof/>
        </w:rPr>
        <w:t>197</w:t>
      </w:r>
      <w:r>
        <w:rPr>
          <w:noProof/>
        </w:rPr>
        <w:fldChar w:fldCharType="end"/>
      </w:r>
    </w:p>
    <w:p w14:paraId="0AA0CDA8" w14:textId="3BD1F943"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rPr>
        <w:t>14.3.3.4.3.1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_Toc155355924 \h </w:instrText>
      </w:r>
      <w:r>
        <w:rPr>
          <w:noProof/>
        </w:rPr>
      </w:r>
      <w:r>
        <w:rPr>
          <w:noProof/>
        </w:rPr>
        <w:fldChar w:fldCharType="separate"/>
      </w:r>
      <w:r>
        <w:rPr>
          <w:noProof/>
        </w:rPr>
        <w:t>197</w:t>
      </w:r>
      <w:r>
        <w:rPr>
          <w:noProof/>
        </w:rPr>
        <w:fldChar w:fldCharType="end"/>
      </w:r>
    </w:p>
    <w:p w14:paraId="55FE663E" w14:textId="082C9CE8"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rPr>
        <w:t>14.3.3.4.3.2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_Toc155355925 \h </w:instrText>
      </w:r>
      <w:r>
        <w:rPr>
          <w:noProof/>
        </w:rPr>
      </w:r>
      <w:r>
        <w:rPr>
          <w:noProof/>
        </w:rPr>
        <w:fldChar w:fldCharType="separate"/>
      </w:r>
      <w:r>
        <w:rPr>
          <w:noProof/>
        </w:rPr>
        <w:t>197</w:t>
      </w:r>
      <w:r>
        <w:rPr>
          <w:noProof/>
        </w:rPr>
        <w:fldChar w:fldCharType="end"/>
      </w:r>
    </w:p>
    <w:p w14:paraId="1BA54BEA" w14:textId="7B8CDBE5"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14.3.3.4.4</w:t>
      </w:r>
      <w:r>
        <w:rPr>
          <w:rFonts w:asciiTheme="minorHAnsi" w:eastAsiaTheme="minorEastAsia" w:hAnsiTheme="minorHAnsi" w:cstheme="minorBidi"/>
          <w:noProof/>
          <w:kern w:val="2"/>
          <w:sz w:val="22"/>
          <w:szCs w:val="22"/>
          <w:lang w:eastAsia="en-GB"/>
          <w14:ligatures w14:val="standardContextual"/>
        </w:rPr>
        <w:tab/>
      </w:r>
      <w:r>
        <w:rPr>
          <w:noProof/>
        </w:rPr>
        <w:t>Unicast QoS monitoring data retrieval procedure</w:t>
      </w:r>
      <w:r>
        <w:rPr>
          <w:noProof/>
        </w:rPr>
        <w:tab/>
      </w:r>
      <w:r>
        <w:rPr>
          <w:noProof/>
        </w:rPr>
        <w:fldChar w:fldCharType="begin"/>
      </w:r>
      <w:r>
        <w:rPr>
          <w:noProof/>
        </w:rPr>
        <w:instrText xml:space="preserve"> PAGEREF _Toc155355926 \h </w:instrText>
      </w:r>
      <w:r>
        <w:rPr>
          <w:noProof/>
        </w:rPr>
      </w:r>
      <w:r>
        <w:rPr>
          <w:noProof/>
        </w:rPr>
        <w:fldChar w:fldCharType="separate"/>
      </w:r>
      <w:r>
        <w:rPr>
          <w:noProof/>
        </w:rPr>
        <w:t>198</w:t>
      </w:r>
      <w:r>
        <w:rPr>
          <w:noProof/>
        </w:rPr>
        <w:fldChar w:fldCharType="end"/>
      </w:r>
    </w:p>
    <w:p w14:paraId="2F5E1F5C" w14:textId="569B3363"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rPr>
        <w:t>14.3.3.4.4.1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_Toc155355927 \h </w:instrText>
      </w:r>
      <w:r>
        <w:rPr>
          <w:noProof/>
        </w:rPr>
      </w:r>
      <w:r>
        <w:rPr>
          <w:noProof/>
        </w:rPr>
        <w:fldChar w:fldCharType="separate"/>
      </w:r>
      <w:r>
        <w:rPr>
          <w:noProof/>
        </w:rPr>
        <w:t>198</w:t>
      </w:r>
      <w:r>
        <w:rPr>
          <w:noProof/>
        </w:rPr>
        <w:fldChar w:fldCharType="end"/>
      </w:r>
    </w:p>
    <w:p w14:paraId="48E5CD9C" w14:textId="17E5EE09"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rPr>
        <w:t>14.3.3.4.4.2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_Toc155355928 \h </w:instrText>
      </w:r>
      <w:r>
        <w:rPr>
          <w:noProof/>
        </w:rPr>
      </w:r>
      <w:r>
        <w:rPr>
          <w:noProof/>
        </w:rPr>
        <w:fldChar w:fldCharType="separate"/>
      </w:r>
      <w:r>
        <w:rPr>
          <w:noProof/>
        </w:rPr>
        <w:t>198</w:t>
      </w:r>
      <w:r>
        <w:rPr>
          <w:noProof/>
        </w:rPr>
        <w:fldChar w:fldCharType="end"/>
      </w:r>
    </w:p>
    <w:p w14:paraId="330DB490" w14:textId="6BBEDBE8"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14.3.3.4.5</w:t>
      </w:r>
      <w:r>
        <w:rPr>
          <w:rFonts w:asciiTheme="minorHAnsi" w:eastAsiaTheme="minorEastAsia" w:hAnsiTheme="minorHAnsi" w:cstheme="minorBidi"/>
          <w:noProof/>
          <w:kern w:val="2"/>
          <w:sz w:val="22"/>
          <w:szCs w:val="22"/>
          <w:lang w:eastAsia="en-GB"/>
          <w14:ligatures w14:val="standardContextual"/>
        </w:rPr>
        <w:tab/>
      </w:r>
      <w:r>
        <w:rPr>
          <w:noProof/>
        </w:rPr>
        <w:t>Unicast QoS monitoring subscription update procedure</w:t>
      </w:r>
      <w:r>
        <w:rPr>
          <w:noProof/>
        </w:rPr>
        <w:tab/>
      </w:r>
      <w:r>
        <w:rPr>
          <w:noProof/>
        </w:rPr>
        <w:fldChar w:fldCharType="begin"/>
      </w:r>
      <w:r>
        <w:rPr>
          <w:noProof/>
        </w:rPr>
        <w:instrText xml:space="preserve"> PAGEREF _Toc155355929 \h </w:instrText>
      </w:r>
      <w:r>
        <w:rPr>
          <w:noProof/>
        </w:rPr>
      </w:r>
      <w:r>
        <w:rPr>
          <w:noProof/>
        </w:rPr>
        <w:fldChar w:fldCharType="separate"/>
      </w:r>
      <w:r>
        <w:rPr>
          <w:noProof/>
        </w:rPr>
        <w:t>199</w:t>
      </w:r>
      <w:r>
        <w:rPr>
          <w:noProof/>
        </w:rPr>
        <w:fldChar w:fldCharType="end"/>
      </w:r>
    </w:p>
    <w:p w14:paraId="2FD4B874" w14:textId="27E7DBF0"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rPr>
        <w:t>14.3.3.4.5.1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_Toc155355930 \h </w:instrText>
      </w:r>
      <w:r>
        <w:rPr>
          <w:noProof/>
        </w:rPr>
      </w:r>
      <w:r>
        <w:rPr>
          <w:noProof/>
        </w:rPr>
        <w:fldChar w:fldCharType="separate"/>
      </w:r>
      <w:r>
        <w:rPr>
          <w:noProof/>
        </w:rPr>
        <w:t>199</w:t>
      </w:r>
      <w:r>
        <w:rPr>
          <w:noProof/>
        </w:rPr>
        <w:fldChar w:fldCharType="end"/>
      </w:r>
    </w:p>
    <w:p w14:paraId="0EB50034" w14:textId="371AE59B"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rPr>
        <w:t>14.3.3.4.5.2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_Toc155355931 \h </w:instrText>
      </w:r>
      <w:r>
        <w:rPr>
          <w:noProof/>
        </w:rPr>
      </w:r>
      <w:r>
        <w:rPr>
          <w:noProof/>
        </w:rPr>
        <w:fldChar w:fldCharType="separate"/>
      </w:r>
      <w:r>
        <w:rPr>
          <w:noProof/>
        </w:rPr>
        <w:t>199</w:t>
      </w:r>
      <w:r>
        <w:rPr>
          <w:noProof/>
        </w:rPr>
        <w:fldChar w:fldCharType="end"/>
      </w:r>
    </w:p>
    <w:p w14:paraId="50D577FF" w14:textId="3864D1EA"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14.3.4</w:t>
      </w:r>
      <w:r>
        <w:rPr>
          <w:rFonts w:asciiTheme="minorHAnsi" w:eastAsiaTheme="minorEastAsia" w:hAnsiTheme="minorHAnsi" w:cstheme="minorBidi"/>
          <w:noProof/>
          <w:kern w:val="2"/>
          <w:sz w:val="22"/>
          <w:szCs w:val="22"/>
          <w:lang w:eastAsia="en-GB"/>
          <w14:ligatures w14:val="standardContextual"/>
        </w:rPr>
        <w:tab/>
      </w:r>
      <w:r>
        <w:rPr>
          <w:noProof/>
        </w:rPr>
        <w:t>Multicast resource management for EPS</w:t>
      </w:r>
      <w:r>
        <w:rPr>
          <w:noProof/>
        </w:rPr>
        <w:tab/>
      </w:r>
      <w:r>
        <w:rPr>
          <w:noProof/>
        </w:rPr>
        <w:fldChar w:fldCharType="begin"/>
      </w:r>
      <w:r>
        <w:rPr>
          <w:noProof/>
        </w:rPr>
        <w:instrText xml:space="preserve"> PAGEREF _Toc155355932 \h </w:instrText>
      </w:r>
      <w:r>
        <w:rPr>
          <w:noProof/>
        </w:rPr>
      </w:r>
      <w:r>
        <w:rPr>
          <w:noProof/>
        </w:rPr>
        <w:fldChar w:fldCharType="separate"/>
      </w:r>
      <w:r>
        <w:rPr>
          <w:noProof/>
        </w:rPr>
        <w:t>200</w:t>
      </w:r>
      <w:r>
        <w:rPr>
          <w:noProof/>
        </w:rPr>
        <w:fldChar w:fldCharType="end"/>
      </w:r>
    </w:p>
    <w:p w14:paraId="286958D1" w14:textId="063EBB3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_Toc155355933 \h </w:instrText>
      </w:r>
      <w:r>
        <w:rPr>
          <w:noProof/>
        </w:rPr>
      </w:r>
      <w:r>
        <w:rPr>
          <w:noProof/>
        </w:rPr>
        <w:fldChar w:fldCharType="separate"/>
      </w:r>
      <w:r>
        <w:rPr>
          <w:noProof/>
        </w:rPr>
        <w:t>200</w:t>
      </w:r>
      <w:r>
        <w:rPr>
          <w:noProof/>
        </w:rPr>
        <w:fldChar w:fldCharType="end"/>
      </w:r>
    </w:p>
    <w:p w14:paraId="6C8101F8" w14:textId="0E46E49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14.3.4.2</w:t>
      </w:r>
      <w:r>
        <w:rPr>
          <w:rFonts w:asciiTheme="minorHAnsi" w:eastAsiaTheme="minorEastAsia" w:hAnsiTheme="minorHAnsi" w:cstheme="minorBidi"/>
          <w:noProof/>
          <w:kern w:val="2"/>
          <w:sz w:val="22"/>
          <w:szCs w:val="22"/>
          <w:lang w:eastAsia="en-GB"/>
          <w14:ligatures w14:val="standardContextual"/>
        </w:rPr>
        <w:tab/>
      </w:r>
      <w:r>
        <w:rPr>
          <w:noProof/>
        </w:rPr>
        <w:t xml:space="preserve">Use of </w:t>
      </w:r>
      <w:r>
        <w:rPr>
          <w:noProof/>
          <w:lang w:eastAsia="zh-CN"/>
        </w:rPr>
        <w:t>p</w:t>
      </w:r>
      <w:r>
        <w:rPr>
          <w:noProof/>
        </w:rPr>
        <w:t>re-established MBMS bearers</w:t>
      </w:r>
      <w:r>
        <w:rPr>
          <w:noProof/>
        </w:rPr>
        <w:tab/>
      </w:r>
      <w:r>
        <w:rPr>
          <w:noProof/>
        </w:rPr>
        <w:fldChar w:fldCharType="begin"/>
      </w:r>
      <w:r>
        <w:rPr>
          <w:noProof/>
        </w:rPr>
        <w:instrText xml:space="preserve"> PAGEREF _Toc155355934 \h </w:instrText>
      </w:r>
      <w:r>
        <w:rPr>
          <w:noProof/>
        </w:rPr>
      </w:r>
      <w:r>
        <w:rPr>
          <w:noProof/>
        </w:rPr>
        <w:fldChar w:fldCharType="separate"/>
      </w:r>
      <w:r>
        <w:rPr>
          <w:noProof/>
        </w:rPr>
        <w:t>200</w:t>
      </w:r>
      <w:r>
        <w:rPr>
          <w:noProof/>
        </w:rPr>
        <w:fldChar w:fldCharType="end"/>
      </w:r>
    </w:p>
    <w:p w14:paraId="2C358234" w14:textId="7A0259A8"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_Toc155355935 \h </w:instrText>
      </w:r>
      <w:r>
        <w:rPr>
          <w:noProof/>
        </w:rPr>
      </w:r>
      <w:r>
        <w:rPr>
          <w:noProof/>
        </w:rPr>
        <w:fldChar w:fldCharType="separate"/>
      </w:r>
      <w:r>
        <w:rPr>
          <w:noProof/>
        </w:rPr>
        <w:t>200</w:t>
      </w:r>
      <w:r>
        <w:rPr>
          <w:noProof/>
        </w:rPr>
        <w:fldChar w:fldCharType="end"/>
      </w:r>
    </w:p>
    <w:p w14:paraId="1BD0C927" w14:textId="064A4B61"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14.3.4.2.2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_Toc155355936 \h </w:instrText>
      </w:r>
      <w:r>
        <w:rPr>
          <w:noProof/>
        </w:rPr>
      </w:r>
      <w:r>
        <w:rPr>
          <w:noProof/>
        </w:rPr>
        <w:fldChar w:fldCharType="separate"/>
      </w:r>
      <w:r>
        <w:rPr>
          <w:noProof/>
        </w:rPr>
        <w:t>200</w:t>
      </w:r>
      <w:r>
        <w:rPr>
          <w:noProof/>
        </w:rPr>
        <w:fldChar w:fldCharType="end"/>
      </w:r>
    </w:p>
    <w:p w14:paraId="33C1A2DA" w14:textId="3E04DD5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14.3.4.3</w:t>
      </w:r>
      <w:r>
        <w:rPr>
          <w:rFonts w:asciiTheme="minorHAnsi" w:eastAsiaTheme="minorEastAsia" w:hAnsiTheme="minorHAnsi" w:cstheme="minorBidi"/>
          <w:noProof/>
          <w:kern w:val="2"/>
          <w:sz w:val="22"/>
          <w:szCs w:val="22"/>
          <w:lang w:eastAsia="en-GB"/>
          <w14:ligatures w14:val="standardContextual"/>
        </w:rPr>
        <w:tab/>
      </w:r>
      <w:r>
        <w:rPr>
          <w:noProof/>
        </w:rPr>
        <w:t xml:space="preserve">Use of </w:t>
      </w:r>
      <w:r>
        <w:rPr>
          <w:noProof/>
          <w:lang w:eastAsia="zh-CN"/>
        </w:rPr>
        <w:t>d</w:t>
      </w:r>
      <w:r>
        <w:rPr>
          <w:noProof/>
        </w:rPr>
        <w:t>ynamic MBMS bearer establishment</w:t>
      </w:r>
      <w:r>
        <w:rPr>
          <w:noProof/>
        </w:rPr>
        <w:tab/>
      </w:r>
      <w:r>
        <w:rPr>
          <w:noProof/>
        </w:rPr>
        <w:fldChar w:fldCharType="begin"/>
      </w:r>
      <w:r>
        <w:rPr>
          <w:noProof/>
        </w:rPr>
        <w:instrText xml:space="preserve"> PAGEREF _Toc155355937 \h </w:instrText>
      </w:r>
      <w:r>
        <w:rPr>
          <w:noProof/>
        </w:rPr>
      </w:r>
      <w:r>
        <w:rPr>
          <w:noProof/>
        </w:rPr>
        <w:fldChar w:fldCharType="separate"/>
      </w:r>
      <w:r>
        <w:rPr>
          <w:noProof/>
        </w:rPr>
        <w:t>202</w:t>
      </w:r>
      <w:r>
        <w:rPr>
          <w:noProof/>
        </w:rPr>
        <w:fldChar w:fldCharType="end"/>
      </w:r>
    </w:p>
    <w:p w14:paraId="26915C30" w14:textId="5FBF3C12"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_Toc155355938 \h </w:instrText>
      </w:r>
      <w:r>
        <w:rPr>
          <w:noProof/>
        </w:rPr>
      </w:r>
      <w:r>
        <w:rPr>
          <w:noProof/>
        </w:rPr>
        <w:fldChar w:fldCharType="separate"/>
      </w:r>
      <w:r>
        <w:rPr>
          <w:noProof/>
        </w:rPr>
        <w:t>202</w:t>
      </w:r>
      <w:r>
        <w:rPr>
          <w:noProof/>
        </w:rPr>
        <w:fldChar w:fldCharType="end"/>
      </w:r>
    </w:p>
    <w:p w14:paraId="318A72DB" w14:textId="0F47EFAE"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14.3.4.3.2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_Toc155355939 \h </w:instrText>
      </w:r>
      <w:r>
        <w:rPr>
          <w:noProof/>
        </w:rPr>
      </w:r>
      <w:r>
        <w:rPr>
          <w:noProof/>
        </w:rPr>
        <w:fldChar w:fldCharType="separate"/>
      </w:r>
      <w:r>
        <w:rPr>
          <w:noProof/>
        </w:rPr>
        <w:t>202</w:t>
      </w:r>
      <w:r>
        <w:rPr>
          <w:noProof/>
        </w:rPr>
        <w:fldChar w:fldCharType="end"/>
      </w:r>
    </w:p>
    <w:p w14:paraId="27651819" w14:textId="3091D323"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14.3.4.4</w:t>
      </w:r>
      <w:r>
        <w:rPr>
          <w:rFonts w:asciiTheme="minorHAnsi" w:eastAsiaTheme="minorEastAsia" w:hAnsiTheme="minorHAnsi" w:cstheme="minorBidi"/>
          <w:noProof/>
          <w:kern w:val="2"/>
          <w:sz w:val="22"/>
          <w:szCs w:val="22"/>
          <w:lang w:eastAsia="en-GB"/>
          <w14:ligatures w14:val="standardContextual"/>
        </w:rPr>
        <w:tab/>
      </w:r>
      <w:r>
        <w:rPr>
          <w:noProof/>
        </w:rPr>
        <w:t>MBMS bearer announcement over MBMS bearer</w:t>
      </w:r>
      <w:r>
        <w:rPr>
          <w:noProof/>
        </w:rPr>
        <w:tab/>
      </w:r>
      <w:r>
        <w:rPr>
          <w:noProof/>
        </w:rPr>
        <w:fldChar w:fldCharType="begin"/>
      </w:r>
      <w:r>
        <w:rPr>
          <w:noProof/>
        </w:rPr>
        <w:instrText xml:space="preserve"> PAGEREF _Toc155355940 \h </w:instrText>
      </w:r>
      <w:r>
        <w:rPr>
          <w:noProof/>
        </w:rPr>
      </w:r>
      <w:r>
        <w:rPr>
          <w:noProof/>
        </w:rPr>
        <w:fldChar w:fldCharType="separate"/>
      </w:r>
      <w:r>
        <w:rPr>
          <w:noProof/>
        </w:rPr>
        <w:t>204</w:t>
      </w:r>
      <w:r>
        <w:rPr>
          <w:noProof/>
        </w:rPr>
        <w:fldChar w:fldCharType="end"/>
      </w:r>
    </w:p>
    <w:p w14:paraId="6C5A3712" w14:textId="57D9CBB5"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_Toc155355941 \h </w:instrText>
      </w:r>
      <w:r>
        <w:rPr>
          <w:noProof/>
        </w:rPr>
      </w:r>
      <w:r>
        <w:rPr>
          <w:noProof/>
        </w:rPr>
        <w:fldChar w:fldCharType="separate"/>
      </w:r>
      <w:r>
        <w:rPr>
          <w:noProof/>
        </w:rPr>
        <w:t>204</w:t>
      </w:r>
      <w:r>
        <w:rPr>
          <w:noProof/>
        </w:rPr>
        <w:fldChar w:fldCharType="end"/>
      </w:r>
    </w:p>
    <w:p w14:paraId="5BFF8C06" w14:textId="672B6AE4"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14.3.4.4.2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_Toc155355942 \h </w:instrText>
      </w:r>
      <w:r>
        <w:rPr>
          <w:noProof/>
        </w:rPr>
      </w:r>
      <w:r>
        <w:rPr>
          <w:noProof/>
        </w:rPr>
        <w:fldChar w:fldCharType="separate"/>
      </w:r>
      <w:r>
        <w:rPr>
          <w:noProof/>
        </w:rPr>
        <w:t>204</w:t>
      </w:r>
      <w:r>
        <w:rPr>
          <w:noProof/>
        </w:rPr>
        <w:fldChar w:fldCharType="end"/>
      </w:r>
    </w:p>
    <w:p w14:paraId="75AB9DF7" w14:textId="0CF1FC7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14.3.4.5</w:t>
      </w:r>
      <w:r>
        <w:rPr>
          <w:rFonts w:asciiTheme="minorHAnsi" w:eastAsiaTheme="minorEastAsia" w:hAnsiTheme="minorHAnsi" w:cstheme="minorBidi"/>
          <w:noProof/>
          <w:kern w:val="2"/>
          <w:sz w:val="22"/>
          <w:szCs w:val="22"/>
          <w:lang w:eastAsia="en-GB"/>
          <w14:ligatures w14:val="standardContextual"/>
        </w:rPr>
        <w:tab/>
      </w:r>
      <w:r>
        <w:rPr>
          <w:noProof/>
        </w:rPr>
        <w:t>MBMS bearer quality detection</w:t>
      </w:r>
      <w:r>
        <w:rPr>
          <w:noProof/>
        </w:rPr>
        <w:tab/>
      </w:r>
      <w:r>
        <w:rPr>
          <w:noProof/>
        </w:rPr>
        <w:fldChar w:fldCharType="begin"/>
      </w:r>
      <w:r>
        <w:rPr>
          <w:noProof/>
        </w:rPr>
        <w:instrText xml:space="preserve"> PAGEREF _Toc155355943 \h </w:instrText>
      </w:r>
      <w:r>
        <w:rPr>
          <w:noProof/>
        </w:rPr>
      </w:r>
      <w:r>
        <w:rPr>
          <w:noProof/>
        </w:rPr>
        <w:fldChar w:fldCharType="separate"/>
      </w:r>
      <w:r>
        <w:rPr>
          <w:noProof/>
        </w:rPr>
        <w:t>206</w:t>
      </w:r>
      <w:r>
        <w:rPr>
          <w:noProof/>
        </w:rPr>
        <w:fldChar w:fldCharType="end"/>
      </w:r>
    </w:p>
    <w:p w14:paraId="53D7FA20" w14:textId="79CF4078"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_Toc155355944 \h </w:instrText>
      </w:r>
      <w:r>
        <w:rPr>
          <w:noProof/>
        </w:rPr>
      </w:r>
      <w:r>
        <w:rPr>
          <w:noProof/>
        </w:rPr>
        <w:fldChar w:fldCharType="separate"/>
      </w:r>
      <w:r>
        <w:rPr>
          <w:noProof/>
        </w:rPr>
        <w:t>206</w:t>
      </w:r>
      <w:r>
        <w:rPr>
          <w:noProof/>
        </w:rPr>
        <w:fldChar w:fldCharType="end"/>
      </w:r>
    </w:p>
    <w:p w14:paraId="1FA37EF6" w14:textId="5D773172"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14.3.4.5.2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_Toc155355945 \h </w:instrText>
      </w:r>
      <w:r>
        <w:rPr>
          <w:noProof/>
        </w:rPr>
      </w:r>
      <w:r>
        <w:rPr>
          <w:noProof/>
        </w:rPr>
        <w:fldChar w:fldCharType="separate"/>
      </w:r>
      <w:r>
        <w:rPr>
          <w:noProof/>
        </w:rPr>
        <w:t>206</w:t>
      </w:r>
      <w:r>
        <w:rPr>
          <w:noProof/>
        </w:rPr>
        <w:fldChar w:fldCharType="end"/>
      </w:r>
    </w:p>
    <w:p w14:paraId="5E4A54F8" w14:textId="44E34F8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14.3.4.6</w:t>
      </w:r>
      <w:r>
        <w:rPr>
          <w:rFonts w:asciiTheme="minorHAnsi" w:eastAsiaTheme="minorEastAsia" w:hAnsiTheme="minorHAnsi" w:cstheme="minorBidi"/>
          <w:noProof/>
          <w:kern w:val="2"/>
          <w:sz w:val="22"/>
          <w:szCs w:val="22"/>
          <w:lang w:eastAsia="en-GB"/>
          <w14:ligatures w14:val="standardContextual"/>
        </w:rPr>
        <w:tab/>
      </w:r>
      <w:r>
        <w:rPr>
          <w:noProof/>
        </w:rPr>
        <w:t>Service continuity in MBMS scenarios</w:t>
      </w:r>
      <w:r>
        <w:rPr>
          <w:noProof/>
        </w:rPr>
        <w:tab/>
      </w:r>
      <w:r>
        <w:rPr>
          <w:noProof/>
        </w:rPr>
        <w:fldChar w:fldCharType="begin"/>
      </w:r>
      <w:r>
        <w:rPr>
          <w:noProof/>
        </w:rPr>
        <w:instrText xml:space="preserve"> PAGEREF _Toc155355946 \h </w:instrText>
      </w:r>
      <w:r>
        <w:rPr>
          <w:noProof/>
        </w:rPr>
      </w:r>
      <w:r>
        <w:rPr>
          <w:noProof/>
        </w:rPr>
        <w:fldChar w:fldCharType="separate"/>
      </w:r>
      <w:r>
        <w:rPr>
          <w:noProof/>
        </w:rPr>
        <w:t>207</w:t>
      </w:r>
      <w:r>
        <w:rPr>
          <w:noProof/>
        </w:rPr>
        <w:fldChar w:fldCharType="end"/>
      </w:r>
    </w:p>
    <w:p w14:paraId="64AA915F" w14:textId="1D149B7A"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14.3.4.6.1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_Toc155355947 \h </w:instrText>
      </w:r>
      <w:r>
        <w:rPr>
          <w:noProof/>
        </w:rPr>
      </w:r>
      <w:r>
        <w:rPr>
          <w:noProof/>
        </w:rPr>
        <w:fldChar w:fldCharType="separate"/>
      </w:r>
      <w:r>
        <w:rPr>
          <w:noProof/>
        </w:rPr>
        <w:t>207</w:t>
      </w:r>
      <w:r>
        <w:rPr>
          <w:noProof/>
        </w:rPr>
        <w:fldChar w:fldCharType="end"/>
      </w:r>
    </w:p>
    <w:p w14:paraId="7E97DD33" w14:textId="21D14267"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14.3.4.6.2</w:t>
      </w:r>
      <w:r>
        <w:rPr>
          <w:rFonts w:asciiTheme="minorHAnsi" w:eastAsiaTheme="minorEastAsia" w:hAnsiTheme="minorHAnsi" w:cstheme="minorBidi"/>
          <w:noProof/>
          <w:kern w:val="2"/>
          <w:sz w:val="22"/>
          <w:szCs w:val="22"/>
          <w:lang w:eastAsia="en-GB"/>
          <w14:ligatures w14:val="standardContextual"/>
        </w:rPr>
        <w:tab/>
      </w:r>
      <w:r>
        <w:rPr>
          <w:noProof/>
        </w:rPr>
        <w:t>Service continuity when moving from one MBSFN to another</w:t>
      </w:r>
      <w:r>
        <w:rPr>
          <w:noProof/>
        </w:rPr>
        <w:tab/>
      </w:r>
      <w:r>
        <w:rPr>
          <w:noProof/>
        </w:rPr>
        <w:fldChar w:fldCharType="begin"/>
      </w:r>
      <w:r>
        <w:rPr>
          <w:noProof/>
        </w:rPr>
        <w:instrText xml:space="preserve"> PAGEREF _Toc155355948 \h </w:instrText>
      </w:r>
      <w:r>
        <w:rPr>
          <w:noProof/>
        </w:rPr>
      </w:r>
      <w:r>
        <w:rPr>
          <w:noProof/>
        </w:rPr>
        <w:fldChar w:fldCharType="separate"/>
      </w:r>
      <w:r>
        <w:rPr>
          <w:noProof/>
        </w:rPr>
        <w:t>207</w:t>
      </w:r>
      <w:r>
        <w:rPr>
          <w:noProof/>
        </w:rPr>
        <w:fldChar w:fldCharType="end"/>
      </w:r>
    </w:p>
    <w:p w14:paraId="230DD8C0" w14:textId="5F387D6D"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14.3.4.7</w:t>
      </w:r>
      <w:r>
        <w:rPr>
          <w:rFonts w:asciiTheme="minorHAnsi" w:eastAsiaTheme="minorEastAsia" w:hAnsiTheme="minorHAnsi" w:cstheme="minorBidi"/>
          <w:noProof/>
          <w:kern w:val="2"/>
          <w:sz w:val="22"/>
          <w:szCs w:val="22"/>
          <w:lang w:eastAsia="en-GB"/>
          <w14:ligatures w14:val="standardContextual"/>
        </w:rPr>
        <w:tab/>
      </w:r>
      <w:r>
        <w:rPr>
          <w:noProof/>
        </w:rPr>
        <w:t>MBMS suspension notification</w:t>
      </w:r>
      <w:r>
        <w:rPr>
          <w:noProof/>
        </w:rPr>
        <w:tab/>
      </w:r>
      <w:r>
        <w:rPr>
          <w:noProof/>
        </w:rPr>
        <w:fldChar w:fldCharType="begin"/>
      </w:r>
      <w:r>
        <w:rPr>
          <w:noProof/>
        </w:rPr>
        <w:instrText xml:space="preserve"> PAGEREF _Toc155355949 \h </w:instrText>
      </w:r>
      <w:r>
        <w:rPr>
          <w:noProof/>
        </w:rPr>
      </w:r>
      <w:r>
        <w:rPr>
          <w:noProof/>
        </w:rPr>
        <w:fldChar w:fldCharType="separate"/>
      </w:r>
      <w:r>
        <w:rPr>
          <w:noProof/>
        </w:rPr>
        <w:t>210</w:t>
      </w:r>
      <w:r>
        <w:rPr>
          <w:noProof/>
        </w:rPr>
        <w:fldChar w:fldCharType="end"/>
      </w:r>
    </w:p>
    <w:p w14:paraId="654114E4" w14:textId="17A4D7D9"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_Toc155355950 \h </w:instrText>
      </w:r>
      <w:r>
        <w:rPr>
          <w:noProof/>
        </w:rPr>
      </w:r>
      <w:r>
        <w:rPr>
          <w:noProof/>
        </w:rPr>
        <w:fldChar w:fldCharType="separate"/>
      </w:r>
      <w:r>
        <w:rPr>
          <w:noProof/>
        </w:rPr>
        <w:t>210</w:t>
      </w:r>
      <w:r>
        <w:rPr>
          <w:noProof/>
        </w:rPr>
        <w:fldChar w:fldCharType="end"/>
      </w:r>
    </w:p>
    <w:p w14:paraId="0CCB5230" w14:textId="682CC305"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14.3.4.7.2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_Toc155355951 \h </w:instrText>
      </w:r>
      <w:r>
        <w:rPr>
          <w:noProof/>
        </w:rPr>
      </w:r>
      <w:r>
        <w:rPr>
          <w:noProof/>
        </w:rPr>
        <w:fldChar w:fldCharType="separate"/>
      </w:r>
      <w:r>
        <w:rPr>
          <w:noProof/>
        </w:rPr>
        <w:t>210</w:t>
      </w:r>
      <w:r>
        <w:rPr>
          <w:noProof/>
        </w:rPr>
        <w:fldChar w:fldCharType="end"/>
      </w:r>
    </w:p>
    <w:p w14:paraId="6F1CA95E" w14:textId="1EEABE4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14.3.4.8</w:t>
      </w:r>
      <w:r>
        <w:rPr>
          <w:rFonts w:asciiTheme="minorHAnsi" w:eastAsiaTheme="minorEastAsia" w:hAnsiTheme="minorHAnsi" w:cstheme="minorBidi"/>
          <w:noProof/>
          <w:kern w:val="2"/>
          <w:sz w:val="22"/>
          <w:szCs w:val="22"/>
          <w:lang w:eastAsia="en-GB"/>
          <w14:ligatures w14:val="standardContextual"/>
        </w:rPr>
        <w:tab/>
      </w:r>
      <w:r>
        <w:rPr>
          <w:noProof/>
        </w:rPr>
        <w:t>MBMS bearer event notification</w:t>
      </w:r>
      <w:r>
        <w:rPr>
          <w:noProof/>
        </w:rPr>
        <w:tab/>
      </w:r>
      <w:r>
        <w:rPr>
          <w:noProof/>
        </w:rPr>
        <w:fldChar w:fldCharType="begin"/>
      </w:r>
      <w:r>
        <w:rPr>
          <w:noProof/>
        </w:rPr>
        <w:instrText xml:space="preserve"> PAGEREF _Toc155355952 \h </w:instrText>
      </w:r>
      <w:r>
        <w:rPr>
          <w:noProof/>
        </w:rPr>
      </w:r>
      <w:r>
        <w:rPr>
          <w:noProof/>
        </w:rPr>
        <w:fldChar w:fldCharType="separate"/>
      </w:r>
      <w:r>
        <w:rPr>
          <w:noProof/>
        </w:rPr>
        <w:t>211</w:t>
      </w:r>
      <w:r>
        <w:rPr>
          <w:noProof/>
        </w:rPr>
        <w:fldChar w:fldCharType="end"/>
      </w:r>
    </w:p>
    <w:p w14:paraId="399A6240" w14:textId="7E22B78D"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14.3.4.8.1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_Toc155355953 \h </w:instrText>
      </w:r>
      <w:r>
        <w:rPr>
          <w:noProof/>
        </w:rPr>
      </w:r>
      <w:r>
        <w:rPr>
          <w:noProof/>
        </w:rPr>
        <w:fldChar w:fldCharType="separate"/>
      </w:r>
      <w:r>
        <w:rPr>
          <w:noProof/>
        </w:rPr>
        <w:t>211</w:t>
      </w:r>
      <w:r>
        <w:rPr>
          <w:noProof/>
        </w:rPr>
        <w:fldChar w:fldCharType="end"/>
      </w:r>
    </w:p>
    <w:p w14:paraId="72B808B0" w14:textId="64226A8A"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14.3.4.8.2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_Toc155355954 \h </w:instrText>
      </w:r>
      <w:r>
        <w:rPr>
          <w:noProof/>
        </w:rPr>
      </w:r>
      <w:r>
        <w:rPr>
          <w:noProof/>
        </w:rPr>
        <w:fldChar w:fldCharType="separate"/>
      </w:r>
      <w:r>
        <w:rPr>
          <w:noProof/>
        </w:rPr>
        <w:t>211</w:t>
      </w:r>
      <w:r>
        <w:rPr>
          <w:noProof/>
        </w:rPr>
        <w:fldChar w:fldCharType="end"/>
      </w:r>
    </w:p>
    <w:p w14:paraId="1932472B" w14:textId="66EE697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14.3.4.9</w:t>
      </w:r>
      <w:r>
        <w:rPr>
          <w:rFonts w:asciiTheme="minorHAnsi" w:eastAsiaTheme="minorEastAsia" w:hAnsiTheme="minorHAnsi" w:cstheme="minorBidi"/>
          <w:noProof/>
          <w:kern w:val="2"/>
          <w:sz w:val="22"/>
          <w:szCs w:val="22"/>
          <w:lang w:eastAsia="en-GB"/>
          <w14:ligatures w14:val="standardContextual"/>
        </w:rPr>
        <w:tab/>
      </w:r>
      <w:r>
        <w:rPr>
          <w:noProof/>
        </w:rPr>
        <w:t>Swit</w:t>
      </w:r>
      <w:r>
        <w:rPr>
          <w:noProof/>
          <w:lang w:eastAsia="zh-CN"/>
        </w:rPr>
        <w:t>c</w:t>
      </w:r>
      <w:r>
        <w:rPr>
          <w:noProof/>
        </w:rPr>
        <w:t>h</w:t>
      </w:r>
      <w:r>
        <w:rPr>
          <w:noProof/>
          <w:lang w:eastAsia="zh-CN"/>
        </w:rPr>
        <w:t>ing</w:t>
      </w:r>
      <w:r>
        <w:rPr>
          <w:noProof/>
        </w:rPr>
        <w:t xml:space="preserve"> between MBMS </w:t>
      </w:r>
      <w:r>
        <w:rPr>
          <w:noProof/>
          <w:lang w:eastAsia="zh-CN"/>
        </w:rPr>
        <w:t>bearer</w:t>
      </w:r>
      <w:r>
        <w:rPr>
          <w:noProof/>
        </w:rPr>
        <w:t xml:space="preserve"> and unicast </w:t>
      </w:r>
      <w:r>
        <w:rPr>
          <w:noProof/>
          <w:lang w:eastAsia="zh-CN"/>
        </w:rPr>
        <w:t>bearer</w:t>
      </w:r>
      <w:r>
        <w:rPr>
          <w:noProof/>
        </w:rPr>
        <w:tab/>
      </w:r>
      <w:r>
        <w:rPr>
          <w:noProof/>
        </w:rPr>
        <w:fldChar w:fldCharType="begin"/>
      </w:r>
      <w:r>
        <w:rPr>
          <w:noProof/>
        </w:rPr>
        <w:instrText xml:space="preserve"> PAGEREF _Toc155355955 \h </w:instrText>
      </w:r>
      <w:r>
        <w:rPr>
          <w:noProof/>
        </w:rPr>
      </w:r>
      <w:r>
        <w:rPr>
          <w:noProof/>
        </w:rPr>
        <w:fldChar w:fldCharType="separate"/>
      </w:r>
      <w:r>
        <w:rPr>
          <w:noProof/>
        </w:rPr>
        <w:t>213</w:t>
      </w:r>
      <w:r>
        <w:rPr>
          <w:noProof/>
        </w:rPr>
        <w:fldChar w:fldCharType="end"/>
      </w:r>
    </w:p>
    <w:p w14:paraId="38E10095" w14:textId="70528B3D"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_Toc155355956 \h </w:instrText>
      </w:r>
      <w:r>
        <w:rPr>
          <w:noProof/>
        </w:rPr>
      </w:r>
      <w:r>
        <w:rPr>
          <w:noProof/>
        </w:rPr>
        <w:fldChar w:fldCharType="separate"/>
      </w:r>
      <w:r>
        <w:rPr>
          <w:noProof/>
        </w:rPr>
        <w:t>213</w:t>
      </w:r>
      <w:r>
        <w:rPr>
          <w:noProof/>
        </w:rPr>
        <w:fldChar w:fldCharType="end"/>
      </w:r>
    </w:p>
    <w:p w14:paraId="2AE0244E" w14:textId="26CF780B"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14.3.4.9.2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_Toc155355957 \h </w:instrText>
      </w:r>
      <w:r>
        <w:rPr>
          <w:noProof/>
        </w:rPr>
      </w:r>
      <w:r>
        <w:rPr>
          <w:noProof/>
        </w:rPr>
        <w:fldChar w:fldCharType="separate"/>
      </w:r>
      <w:r>
        <w:rPr>
          <w:noProof/>
        </w:rPr>
        <w:t>213</w:t>
      </w:r>
      <w:r>
        <w:rPr>
          <w:noProof/>
        </w:rPr>
        <w:fldChar w:fldCharType="end"/>
      </w:r>
    </w:p>
    <w:p w14:paraId="73DD8572" w14:textId="38D9C445"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14.3.4A</w:t>
      </w:r>
      <w:r>
        <w:rPr>
          <w:rFonts w:asciiTheme="minorHAnsi" w:eastAsiaTheme="minorEastAsia" w:hAnsiTheme="minorHAnsi" w:cstheme="minorBidi"/>
          <w:noProof/>
          <w:kern w:val="2"/>
          <w:sz w:val="22"/>
          <w:szCs w:val="22"/>
          <w:lang w:eastAsia="en-GB"/>
          <w14:ligatures w14:val="standardContextual"/>
        </w:rPr>
        <w:tab/>
      </w:r>
      <w:r>
        <w:rPr>
          <w:noProof/>
        </w:rPr>
        <w:t>Multicast resource management for 5GS</w:t>
      </w:r>
      <w:r>
        <w:rPr>
          <w:noProof/>
        </w:rPr>
        <w:tab/>
      </w:r>
      <w:r>
        <w:rPr>
          <w:noProof/>
        </w:rPr>
        <w:fldChar w:fldCharType="begin"/>
      </w:r>
      <w:r>
        <w:rPr>
          <w:noProof/>
        </w:rPr>
        <w:instrText xml:space="preserve"> PAGEREF _Toc155355958 \h </w:instrText>
      </w:r>
      <w:r>
        <w:rPr>
          <w:noProof/>
        </w:rPr>
      </w:r>
      <w:r>
        <w:rPr>
          <w:noProof/>
        </w:rPr>
        <w:fldChar w:fldCharType="separate"/>
      </w:r>
      <w:r>
        <w:rPr>
          <w:noProof/>
        </w:rPr>
        <w:t>214</w:t>
      </w:r>
      <w:r>
        <w:rPr>
          <w:noProof/>
        </w:rPr>
        <w:fldChar w:fldCharType="end"/>
      </w:r>
    </w:p>
    <w:p w14:paraId="145560B3" w14:textId="2E93B0D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14.3.4A.1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_Toc155355959 \h </w:instrText>
      </w:r>
      <w:r>
        <w:rPr>
          <w:noProof/>
        </w:rPr>
      </w:r>
      <w:r>
        <w:rPr>
          <w:noProof/>
        </w:rPr>
        <w:fldChar w:fldCharType="separate"/>
      </w:r>
      <w:r>
        <w:rPr>
          <w:noProof/>
        </w:rPr>
        <w:t>214</w:t>
      </w:r>
      <w:r>
        <w:rPr>
          <w:noProof/>
        </w:rPr>
        <w:fldChar w:fldCharType="end"/>
      </w:r>
    </w:p>
    <w:p w14:paraId="2A6B774A" w14:textId="23B4B204"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14.3.4A.2</w:t>
      </w:r>
      <w:r>
        <w:rPr>
          <w:rFonts w:asciiTheme="minorHAnsi" w:eastAsiaTheme="minorEastAsia" w:hAnsiTheme="minorHAnsi" w:cstheme="minorBidi"/>
          <w:noProof/>
          <w:kern w:val="2"/>
          <w:sz w:val="22"/>
          <w:szCs w:val="22"/>
          <w:lang w:eastAsia="en-GB"/>
          <w14:ligatures w14:val="standardContextual"/>
        </w:rPr>
        <w:tab/>
      </w:r>
      <w:r>
        <w:rPr>
          <w:noProof/>
        </w:rPr>
        <w:t>MBS session creation and MBS session announcement</w:t>
      </w:r>
      <w:r>
        <w:rPr>
          <w:noProof/>
        </w:rPr>
        <w:tab/>
      </w:r>
      <w:r>
        <w:rPr>
          <w:noProof/>
        </w:rPr>
        <w:fldChar w:fldCharType="begin"/>
      </w:r>
      <w:r>
        <w:rPr>
          <w:noProof/>
        </w:rPr>
        <w:instrText xml:space="preserve"> PAGEREF _Toc155355960 \h </w:instrText>
      </w:r>
      <w:r>
        <w:rPr>
          <w:noProof/>
        </w:rPr>
      </w:r>
      <w:r>
        <w:rPr>
          <w:noProof/>
        </w:rPr>
        <w:fldChar w:fldCharType="separate"/>
      </w:r>
      <w:r>
        <w:rPr>
          <w:noProof/>
        </w:rPr>
        <w:t>215</w:t>
      </w:r>
      <w:r>
        <w:rPr>
          <w:noProof/>
        </w:rPr>
        <w:fldChar w:fldCharType="end"/>
      </w:r>
    </w:p>
    <w:p w14:paraId="77CC1790" w14:textId="6AA7C329"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14.3.4A.2.1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_Toc155355961 \h </w:instrText>
      </w:r>
      <w:r>
        <w:rPr>
          <w:noProof/>
        </w:rPr>
      </w:r>
      <w:r>
        <w:rPr>
          <w:noProof/>
        </w:rPr>
        <w:fldChar w:fldCharType="separate"/>
      </w:r>
      <w:r>
        <w:rPr>
          <w:noProof/>
        </w:rPr>
        <w:t>215</w:t>
      </w:r>
      <w:r>
        <w:rPr>
          <w:noProof/>
        </w:rPr>
        <w:fldChar w:fldCharType="end"/>
      </w:r>
    </w:p>
    <w:p w14:paraId="6BB0ECAA" w14:textId="7F02F18E"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14.3.4A.2.2</w:t>
      </w:r>
      <w:r>
        <w:rPr>
          <w:rFonts w:asciiTheme="minorHAnsi" w:eastAsiaTheme="minorEastAsia" w:hAnsiTheme="minorHAnsi" w:cstheme="minorBidi"/>
          <w:noProof/>
          <w:kern w:val="2"/>
          <w:sz w:val="22"/>
          <w:szCs w:val="22"/>
          <w:lang w:eastAsia="en-GB"/>
          <w14:ligatures w14:val="standardContextual"/>
        </w:rPr>
        <w:tab/>
      </w:r>
      <w:r>
        <w:rPr>
          <w:noProof/>
        </w:rPr>
        <w:t>Procedure for pre-created MBS session and MBS session announcement</w:t>
      </w:r>
      <w:r>
        <w:rPr>
          <w:noProof/>
        </w:rPr>
        <w:tab/>
      </w:r>
      <w:r>
        <w:rPr>
          <w:noProof/>
        </w:rPr>
        <w:fldChar w:fldCharType="begin"/>
      </w:r>
      <w:r>
        <w:rPr>
          <w:noProof/>
        </w:rPr>
        <w:instrText xml:space="preserve"> PAGEREF _Toc155355962 \h </w:instrText>
      </w:r>
      <w:r>
        <w:rPr>
          <w:noProof/>
        </w:rPr>
      </w:r>
      <w:r>
        <w:rPr>
          <w:noProof/>
        </w:rPr>
        <w:fldChar w:fldCharType="separate"/>
      </w:r>
      <w:r>
        <w:rPr>
          <w:noProof/>
        </w:rPr>
        <w:t>215</w:t>
      </w:r>
      <w:r>
        <w:rPr>
          <w:noProof/>
        </w:rPr>
        <w:fldChar w:fldCharType="end"/>
      </w:r>
    </w:p>
    <w:p w14:paraId="7D74319C" w14:textId="5D4234BB"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14.3.4A.2.3</w:t>
      </w:r>
      <w:r>
        <w:rPr>
          <w:rFonts w:asciiTheme="minorHAnsi" w:eastAsiaTheme="minorEastAsia" w:hAnsiTheme="minorHAnsi" w:cstheme="minorBidi"/>
          <w:noProof/>
          <w:kern w:val="2"/>
          <w:sz w:val="22"/>
          <w:szCs w:val="22"/>
          <w:lang w:eastAsia="en-GB"/>
          <w14:ligatures w14:val="standardContextual"/>
        </w:rPr>
        <w:tab/>
      </w:r>
      <w:r>
        <w:rPr>
          <w:noProof/>
        </w:rPr>
        <w:t>Procedure for dynamic MBS sessions</w:t>
      </w:r>
      <w:r>
        <w:rPr>
          <w:noProof/>
        </w:rPr>
        <w:tab/>
      </w:r>
      <w:r>
        <w:rPr>
          <w:noProof/>
        </w:rPr>
        <w:fldChar w:fldCharType="begin"/>
      </w:r>
      <w:r>
        <w:rPr>
          <w:noProof/>
        </w:rPr>
        <w:instrText xml:space="preserve"> PAGEREF _Toc155355963 \h </w:instrText>
      </w:r>
      <w:r>
        <w:rPr>
          <w:noProof/>
        </w:rPr>
      </w:r>
      <w:r>
        <w:rPr>
          <w:noProof/>
        </w:rPr>
        <w:fldChar w:fldCharType="separate"/>
      </w:r>
      <w:r>
        <w:rPr>
          <w:noProof/>
        </w:rPr>
        <w:t>217</w:t>
      </w:r>
      <w:r>
        <w:rPr>
          <w:noProof/>
        </w:rPr>
        <w:fldChar w:fldCharType="end"/>
      </w:r>
    </w:p>
    <w:p w14:paraId="6DA0379D" w14:textId="69EFEC9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14.3.4A.3</w:t>
      </w:r>
      <w:r>
        <w:rPr>
          <w:rFonts w:asciiTheme="minorHAnsi" w:eastAsiaTheme="minorEastAsia" w:hAnsiTheme="minorHAnsi" w:cstheme="minorBidi"/>
          <w:noProof/>
          <w:kern w:val="2"/>
          <w:sz w:val="22"/>
          <w:szCs w:val="22"/>
          <w:lang w:eastAsia="en-GB"/>
          <w14:ligatures w14:val="standardContextual"/>
        </w:rPr>
        <w:tab/>
      </w:r>
      <w:r>
        <w:rPr>
          <w:noProof/>
        </w:rPr>
        <w:t>MBS resources update</w:t>
      </w:r>
      <w:r>
        <w:rPr>
          <w:noProof/>
        </w:rPr>
        <w:tab/>
      </w:r>
      <w:r>
        <w:rPr>
          <w:noProof/>
        </w:rPr>
        <w:fldChar w:fldCharType="begin"/>
      </w:r>
      <w:r>
        <w:rPr>
          <w:noProof/>
        </w:rPr>
        <w:instrText xml:space="preserve"> PAGEREF _Toc155355964 \h </w:instrText>
      </w:r>
      <w:r>
        <w:rPr>
          <w:noProof/>
        </w:rPr>
      </w:r>
      <w:r>
        <w:rPr>
          <w:noProof/>
        </w:rPr>
        <w:fldChar w:fldCharType="separate"/>
      </w:r>
      <w:r>
        <w:rPr>
          <w:noProof/>
        </w:rPr>
        <w:t>219</w:t>
      </w:r>
      <w:r>
        <w:rPr>
          <w:noProof/>
        </w:rPr>
        <w:fldChar w:fldCharType="end"/>
      </w:r>
    </w:p>
    <w:p w14:paraId="36826B4F" w14:textId="2761160F"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14.3.4A.3.1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_Toc155355965 \h </w:instrText>
      </w:r>
      <w:r>
        <w:rPr>
          <w:noProof/>
        </w:rPr>
      </w:r>
      <w:r>
        <w:rPr>
          <w:noProof/>
        </w:rPr>
        <w:fldChar w:fldCharType="separate"/>
      </w:r>
      <w:r>
        <w:rPr>
          <w:noProof/>
        </w:rPr>
        <w:t>219</w:t>
      </w:r>
      <w:r>
        <w:rPr>
          <w:noProof/>
        </w:rPr>
        <w:fldChar w:fldCharType="end"/>
      </w:r>
    </w:p>
    <w:p w14:paraId="445B977B" w14:textId="2401152A"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14.3.4A.3.2</w:t>
      </w:r>
      <w:r>
        <w:rPr>
          <w:rFonts w:asciiTheme="minorHAnsi" w:eastAsiaTheme="minorEastAsia" w:hAnsiTheme="minorHAnsi" w:cstheme="minorBidi"/>
          <w:noProof/>
          <w:kern w:val="2"/>
          <w:sz w:val="22"/>
          <w:szCs w:val="22"/>
          <w:lang w:eastAsia="en-GB"/>
          <w14:ligatures w14:val="standardContextual"/>
        </w:rPr>
        <w:tab/>
      </w:r>
      <w:r>
        <w:rPr>
          <w:noProof/>
        </w:rPr>
        <w:t>Procedure for updating MBS resources without dynamic PCC rule</w:t>
      </w:r>
      <w:r>
        <w:rPr>
          <w:noProof/>
        </w:rPr>
        <w:tab/>
      </w:r>
      <w:r>
        <w:rPr>
          <w:noProof/>
        </w:rPr>
        <w:fldChar w:fldCharType="begin"/>
      </w:r>
      <w:r>
        <w:rPr>
          <w:noProof/>
        </w:rPr>
        <w:instrText xml:space="preserve"> PAGEREF _Toc155355966 \h </w:instrText>
      </w:r>
      <w:r>
        <w:rPr>
          <w:noProof/>
        </w:rPr>
      </w:r>
      <w:r>
        <w:rPr>
          <w:noProof/>
        </w:rPr>
        <w:fldChar w:fldCharType="separate"/>
      </w:r>
      <w:r>
        <w:rPr>
          <w:noProof/>
        </w:rPr>
        <w:t>219</w:t>
      </w:r>
      <w:r>
        <w:rPr>
          <w:noProof/>
        </w:rPr>
        <w:fldChar w:fldCharType="end"/>
      </w:r>
    </w:p>
    <w:p w14:paraId="08CF251A" w14:textId="6DC6A077"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14.3.4A.3.3</w:t>
      </w:r>
      <w:r>
        <w:rPr>
          <w:rFonts w:asciiTheme="minorHAnsi" w:eastAsiaTheme="minorEastAsia" w:hAnsiTheme="minorHAnsi" w:cstheme="minorBidi"/>
          <w:noProof/>
          <w:kern w:val="2"/>
          <w:sz w:val="22"/>
          <w:szCs w:val="22"/>
          <w:lang w:eastAsia="en-GB"/>
          <w14:ligatures w14:val="standardContextual"/>
        </w:rPr>
        <w:tab/>
      </w:r>
      <w:r>
        <w:rPr>
          <w:noProof/>
        </w:rPr>
        <w:t>Procedure for updating MBS resources with dynamic PCC rule</w:t>
      </w:r>
      <w:r>
        <w:rPr>
          <w:noProof/>
        </w:rPr>
        <w:tab/>
      </w:r>
      <w:r>
        <w:rPr>
          <w:noProof/>
        </w:rPr>
        <w:fldChar w:fldCharType="begin"/>
      </w:r>
      <w:r>
        <w:rPr>
          <w:noProof/>
        </w:rPr>
        <w:instrText xml:space="preserve"> PAGEREF _Toc155355967 \h </w:instrText>
      </w:r>
      <w:r>
        <w:rPr>
          <w:noProof/>
        </w:rPr>
      </w:r>
      <w:r>
        <w:rPr>
          <w:noProof/>
        </w:rPr>
        <w:fldChar w:fldCharType="separate"/>
      </w:r>
      <w:r>
        <w:rPr>
          <w:noProof/>
        </w:rPr>
        <w:t>221</w:t>
      </w:r>
      <w:r>
        <w:rPr>
          <w:noProof/>
        </w:rPr>
        <w:fldChar w:fldCharType="end"/>
      </w:r>
    </w:p>
    <w:p w14:paraId="0DCEFAA4" w14:textId="2AC107A4"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14.3.4A.4</w:t>
      </w:r>
      <w:r>
        <w:rPr>
          <w:rFonts w:asciiTheme="minorHAnsi" w:eastAsiaTheme="minorEastAsia" w:hAnsiTheme="minorHAnsi" w:cstheme="minorBidi"/>
          <w:noProof/>
          <w:kern w:val="2"/>
          <w:sz w:val="22"/>
          <w:szCs w:val="22"/>
          <w:lang w:eastAsia="en-GB"/>
          <w14:ligatures w14:val="standardContextual"/>
        </w:rPr>
        <w:tab/>
      </w:r>
      <w:r>
        <w:rPr>
          <w:noProof/>
        </w:rPr>
        <w:t>MBS resource deletion</w:t>
      </w:r>
      <w:r>
        <w:rPr>
          <w:noProof/>
        </w:rPr>
        <w:tab/>
      </w:r>
      <w:r>
        <w:rPr>
          <w:noProof/>
        </w:rPr>
        <w:fldChar w:fldCharType="begin"/>
      </w:r>
      <w:r>
        <w:rPr>
          <w:noProof/>
        </w:rPr>
        <w:instrText xml:space="preserve"> PAGEREF _Toc155355968 \h </w:instrText>
      </w:r>
      <w:r>
        <w:rPr>
          <w:noProof/>
        </w:rPr>
      </w:r>
      <w:r>
        <w:rPr>
          <w:noProof/>
        </w:rPr>
        <w:fldChar w:fldCharType="separate"/>
      </w:r>
      <w:r>
        <w:rPr>
          <w:noProof/>
        </w:rPr>
        <w:t>222</w:t>
      </w:r>
      <w:r>
        <w:rPr>
          <w:noProof/>
        </w:rPr>
        <w:fldChar w:fldCharType="end"/>
      </w:r>
    </w:p>
    <w:p w14:paraId="58720ECA" w14:textId="2BDED5AB"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14.3.4A.4.1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_Toc155355969 \h </w:instrText>
      </w:r>
      <w:r>
        <w:rPr>
          <w:noProof/>
        </w:rPr>
      </w:r>
      <w:r>
        <w:rPr>
          <w:noProof/>
        </w:rPr>
        <w:fldChar w:fldCharType="separate"/>
      </w:r>
      <w:r>
        <w:rPr>
          <w:noProof/>
        </w:rPr>
        <w:t>222</w:t>
      </w:r>
      <w:r>
        <w:rPr>
          <w:noProof/>
        </w:rPr>
        <w:fldChar w:fldCharType="end"/>
      </w:r>
    </w:p>
    <w:p w14:paraId="2AAE317A" w14:textId="14104DF4"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14.3.4A.4.2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_Toc155355970 \h </w:instrText>
      </w:r>
      <w:r>
        <w:rPr>
          <w:noProof/>
        </w:rPr>
      </w:r>
      <w:r>
        <w:rPr>
          <w:noProof/>
        </w:rPr>
        <w:fldChar w:fldCharType="separate"/>
      </w:r>
      <w:r>
        <w:rPr>
          <w:noProof/>
        </w:rPr>
        <w:t>222</w:t>
      </w:r>
      <w:r>
        <w:rPr>
          <w:noProof/>
        </w:rPr>
        <w:fldChar w:fldCharType="end"/>
      </w:r>
    </w:p>
    <w:p w14:paraId="77ACE3D8" w14:textId="06EE0212"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14.3.4A.5</w:t>
      </w:r>
      <w:r>
        <w:rPr>
          <w:rFonts w:asciiTheme="minorHAnsi" w:eastAsiaTheme="minorEastAsia" w:hAnsiTheme="minorHAnsi" w:cstheme="minorBidi"/>
          <w:noProof/>
          <w:kern w:val="2"/>
          <w:sz w:val="22"/>
          <w:szCs w:val="22"/>
          <w:lang w:eastAsia="en-GB"/>
          <w14:ligatures w14:val="standardContextual"/>
        </w:rPr>
        <w:tab/>
      </w:r>
      <w:r>
        <w:rPr>
          <w:noProof/>
        </w:rPr>
        <w:t>Request to activate / de-activate multicast MBS sessions</w:t>
      </w:r>
      <w:r>
        <w:rPr>
          <w:noProof/>
        </w:rPr>
        <w:tab/>
      </w:r>
      <w:r>
        <w:rPr>
          <w:noProof/>
        </w:rPr>
        <w:fldChar w:fldCharType="begin"/>
      </w:r>
      <w:r>
        <w:rPr>
          <w:noProof/>
        </w:rPr>
        <w:instrText xml:space="preserve"> PAGEREF _Toc155355971 \h </w:instrText>
      </w:r>
      <w:r>
        <w:rPr>
          <w:noProof/>
        </w:rPr>
      </w:r>
      <w:r>
        <w:rPr>
          <w:noProof/>
        </w:rPr>
        <w:fldChar w:fldCharType="separate"/>
      </w:r>
      <w:r>
        <w:rPr>
          <w:noProof/>
        </w:rPr>
        <w:t>224</w:t>
      </w:r>
      <w:r>
        <w:rPr>
          <w:noProof/>
        </w:rPr>
        <w:fldChar w:fldCharType="end"/>
      </w:r>
    </w:p>
    <w:p w14:paraId="3EADBD18" w14:textId="7FFAEC2A"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14.3.4A.5.1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_Toc155355972 \h </w:instrText>
      </w:r>
      <w:r>
        <w:rPr>
          <w:noProof/>
        </w:rPr>
      </w:r>
      <w:r>
        <w:rPr>
          <w:noProof/>
        </w:rPr>
        <w:fldChar w:fldCharType="separate"/>
      </w:r>
      <w:r>
        <w:rPr>
          <w:noProof/>
        </w:rPr>
        <w:t>224</w:t>
      </w:r>
      <w:r>
        <w:rPr>
          <w:noProof/>
        </w:rPr>
        <w:fldChar w:fldCharType="end"/>
      </w:r>
    </w:p>
    <w:p w14:paraId="2A3C23A7" w14:textId="6DF65A00"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14.3.4A.5.2</w:t>
      </w:r>
      <w:r>
        <w:rPr>
          <w:rFonts w:asciiTheme="minorHAnsi" w:eastAsiaTheme="minorEastAsia" w:hAnsiTheme="minorHAnsi" w:cstheme="minorBidi"/>
          <w:noProof/>
          <w:kern w:val="2"/>
          <w:sz w:val="22"/>
          <w:szCs w:val="22"/>
          <w:lang w:eastAsia="en-GB"/>
          <w14:ligatures w14:val="standardContextual"/>
        </w:rPr>
        <w:tab/>
      </w:r>
      <w:r>
        <w:rPr>
          <w:noProof/>
        </w:rPr>
        <w:t>Multicast MBS session activation procedure</w:t>
      </w:r>
      <w:r>
        <w:rPr>
          <w:noProof/>
        </w:rPr>
        <w:tab/>
      </w:r>
      <w:r>
        <w:rPr>
          <w:noProof/>
        </w:rPr>
        <w:fldChar w:fldCharType="begin"/>
      </w:r>
      <w:r>
        <w:rPr>
          <w:noProof/>
        </w:rPr>
        <w:instrText xml:space="preserve"> PAGEREF _Toc155355973 \h </w:instrText>
      </w:r>
      <w:r>
        <w:rPr>
          <w:noProof/>
        </w:rPr>
      </w:r>
      <w:r>
        <w:rPr>
          <w:noProof/>
        </w:rPr>
        <w:fldChar w:fldCharType="separate"/>
      </w:r>
      <w:r>
        <w:rPr>
          <w:noProof/>
        </w:rPr>
        <w:t>224</w:t>
      </w:r>
      <w:r>
        <w:rPr>
          <w:noProof/>
        </w:rPr>
        <w:fldChar w:fldCharType="end"/>
      </w:r>
    </w:p>
    <w:p w14:paraId="603080A7" w14:textId="1D12B93C"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14.3.4A.5.3</w:t>
      </w:r>
      <w:r>
        <w:rPr>
          <w:rFonts w:asciiTheme="minorHAnsi" w:eastAsiaTheme="minorEastAsia" w:hAnsiTheme="minorHAnsi" w:cstheme="minorBidi"/>
          <w:noProof/>
          <w:kern w:val="2"/>
          <w:sz w:val="22"/>
          <w:szCs w:val="22"/>
          <w:lang w:eastAsia="en-GB"/>
          <w14:ligatures w14:val="standardContextual"/>
        </w:rPr>
        <w:tab/>
      </w:r>
      <w:r>
        <w:rPr>
          <w:noProof/>
        </w:rPr>
        <w:t>Multicast MBS session de-activation procedure</w:t>
      </w:r>
      <w:r>
        <w:rPr>
          <w:noProof/>
        </w:rPr>
        <w:tab/>
      </w:r>
      <w:r>
        <w:rPr>
          <w:noProof/>
        </w:rPr>
        <w:fldChar w:fldCharType="begin"/>
      </w:r>
      <w:r>
        <w:rPr>
          <w:noProof/>
        </w:rPr>
        <w:instrText xml:space="preserve"> PAGEREF _Toc155355974 \h </w:instrText>
      </w:r>
      <w:r>
        <w:rPr>
          <w:noProof/>
        </w:rPr>
      </w:r>
      <w:r>
        <w:rPr>
          <w:noProof/>
        </w:rPr>
        <w:fldChar w:fldCharType="separate"/>
      </w:r>
      <w:r>
        <w:rPr>
          <w:noProof/>
        </w:rPr>
        <w:t>225</w:t>
      </w:r>
      <w:r>
        <w:rPr>
          <w:noProof/>
        </w:rPr>
        <w:fldChar w:fldCharType="end"/>
      </w:r>
    </w:p>
    <w:p w14:paraId="3FC46F58" w14:textId="61DE1F3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sidRPr="006C0051">
        <w:rPr>
          <w:rFonts w:eastAsia="SimSun"/>
          <w:noProof/>
        </w:rPr>
        <w:t>14.3.4A.6</w:t>
      </w:r>
      <w:r>
        <w:rPr>
          <w:rFonts w:asciiTheme="minorHAnsi" w:eastAsiaTheme="minorEastAsia" w:hAnsiTheme="minorHAnsi" w:cstheme="minorBidi"/>
          <w:noProof/>
          <w:kern w:val="2"/>
          <w:sz w:val="22"/>
          <w:szCs w:val="22"/>
          <w:lang w:eastAsia="en-GB"/>
          <w14:ligatures w14:val="standardContextual"/>
        </w:rPr>
        <w:tab/>
      </w:r>
      <w:r w:rsidRPr="006C0051">
        <w:rPr>
          <w:rFonts w:eastAsia="SimSun"/>
          <w:noProof/>
        </w:rPr>
        <w:t>VAL service group media transmissions over 5G MBS sessions</w:t>
      </w:r>
      <w:r>
        <w:rPr>
          <w:noProof/>
        </w:rPr>
        <w:tab/>
      </w:r>
      <w:r>
        <w:rPr>
          <w:noProof/>
        </w:rPr>
        <w:fldChar w:fldCharType="begin"/>
      </w:r>
      <w:r>
        <w:rPr>
          <w:noProof/>
        </w:rPr>
        <w:instrText xml:space="preserve"> PAGEREF _Toc155355975 \h </w:instrText>
      </w:r>
      <w:r>
        <w:rPr>
          <w:noProof/>
        </w:rPr>
      </w:r>
      <w:r>
        <w:rPr>
          <w:noProof/>
        </w:rPr>
        <w:fldChar w:fldCharType="separate"/>
      </w:r>
      <w:r>
        <w:rPr>
          <w:noProof/>
        </w:rPr>
        <w:t>226</w:t>
      </w:r>
      <w:r>
        <w:rPr>
          <w:noProof/>
        </w:rPr>
        <w:fldChar w:fldCharType="end"/>
      </w:r>
    </w:p>
    <w:p w14:paraId="6DF0534A" w14:textId="72E614BA"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sidRPr="006C0051">
        <w:rPr>
          <w:rFonts w:eastAsia="SimSun"/>
          <w:noProof/>
          <w:lang w:eastAsia="zh-CN"/>
        </w:rPr>
        <w:t>14.3.4A.6.1</w:t>
      </w:r>
      <w:r>
        <w:rPr>
          <w:rFonts w:asciiTheme="minorHAnsi" w:eastAsiaTheme="minorEastAsia" w:hAnsiTheme="minorHAnsi" w:cstheme="minorBidi"/>
          <w:noProof/>
          <w:kern w:val="2"/>
          <w:sz w:val="22"/>
          <w:szCs w:val="22"/>
          <w:lang w:eastAsia="en-GB"/>
          <w14:ligatures w14:val="standardContextual"/>
        </w:rPr>
        <w:tab/>
      </w:r>
      <w:r w:rsidRPr="006C0051">
        <w:rPr>
          <w:rFonts w:eastAsia="SimSun"/>
          <w:noProof/>
          <w:lang w:eastAsia="zh-CN"/>
        </w:rPr>
        <w:t>General</w:t>
      </w:r>
      <w:r>
        <w:rPr>
          <w:noProof/>
        </w:rPr>
        <w:tab/>
      </w:r>
      <w:r>
        <w:rPr>
          <w:noProof/>
        </w:rPr>
        <w:fldChar w:fldCharType="begin"/>
      </w:r>
      <w:r>
        <w:rPr>
          <w:noProof/>
        </w:rPr>
        <w:instrText xml:space="preserve"> PAGEREF _Toc155355976 \h </w:instrText>
      </w:r>
      <w:r>
        <w:rPr>
          <w:noProof/>
        </w:rPr>
      </w:r>
      <w:r>
        <w:rPr>
          <w:noProof/>
        </w:rPr>
        <w:fldChar w:fldCharType="separate"/>
      </w:r>
      <w:r>
        <w:rPr>
          <w:noProof/>
        </w:rPr>
        <w:t>226</w:t>
      </w:r>
      <w:r>
        <w:rPr>
          <w:noProof/>
        </w:rPr>
        <w:fldChar w:fldCharType="end"/>
      </w:r>
    </w:p>
    <w:p w14:paraId="37B8334C" w14:textId="75C8D687"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sidRPr="006C0051">
        <w:rPr>
          <w:rFonts w:eastAsia="SimSun"/>
          <w:noProof/>
          <w:lang w:eastAsia="zh-CN"/>
        </w:rPr>
        <w:t>14.3.4A.6.2</w:t>
      </w:r>
      <w:r>
        <w:rPr>
          <w:rFonts w:asciiTheme="minorHAnsi" w:eastAsiaTheme="minorEastAsia" w:hAnsiTheme="minorHAnsi" w:cstheme="minorBidi"/>
          <w:noProof/>
          <w:kern w:val="2"/>
          <w:sz w:val="22"/>
          <w:szCs w:val="22"/>
          <w:lang w:eastAsia="en-GB"/>
          <w14:ligatures w14:val="standardContextual"/>
        </w:rPr>
        <w:tab/>
      </w:r>
      <w:r w:rsidRPr="006C0051">
        <w:rPr>
          <w:rFonts w:eastAsia="SimSun"/>
          <w:noProof/>
          <w:lang w:eastAsia="zh-CN"/>
        </w:rPr>
        <w:t>Procedure</w:t>
      </w:r>
      <w:r>
        <w:rPr>
          <w:noProof/>
        </w:rPr>
        <w:tab/>
      </w:r>
      <w:r>
        <w:rPr>
          <w:noProof/>
        </w:rPr>
        <w:fldChar w:fldCharType="begin"/>
      </w:r>
      <w:r>
        <w:rPr>
          <w:noProof/>
        </w:rPr>
        <w:instrText xml:space="preserve"> PAGEREF _Toc155355977 \h </w:instrText>
      </w:r>
      <w:r>
        <w:rPr>
          <w:noProof/>
        </w:rPr>
      </w:r>
      <w:r>
        <w:rPr>
          <w:noProof/>
        </w:rPr>
        <w:fldChar w:fldCharType="separate"/>
      </w:r>
      <w:r>
        <w:rPr>
          <w:noProof/>
        </w:rPr>
        <w:t>227</w:t>
      </w:r>
      <w:r>
        <w:rPr>
          <w:noProof/>
        </w:rPr>
        <w:fldChar w:fldCharType="end"/>
      </w:r>
    </w:p>
    <w:p w14:paraId="3094B65D" w14:textId="689AD71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14.3.4A.7</w:t>
      </w:r>
      <w:r>
        <w:rPr>
          <w:rFonts w:asciiTheme="minorHAnsi" w:eastAsiaTheme="minorEastAsia" w:hAnsiTheme="minorHAnsi" w:cstheme="minorBidi"/>
          <w:noProof/>
          <w:kern w:val="2"/>
          <w:sz w:val="22"/>
          <w:szCs w:val="22"/>
          <w:lang w:eastAsia="en-GB"/>
          <w14:ligatures w14:val="standardContextual"/>
        </w:rPr>
        <w:tab/>
      </w:r>
      <w:r>
        <w:rPr>
          <w:noProof/>
        </w:rPr>
        <w:t>Aplication level control signalling over 5G MBS sessions</w:t>
      </w:r>
      <w:r>
        <w:rPr>
          <w:noProof/>
        </w:rPr>
        <w:tab/>
      </w:r>
      <w:r>
        <w:rPr>
          <w:noProof/>
        </w:rPr>
        <w:fldChar w:fldCharType="begin"/>
      </w:r>
      <w:r>
        <w:rPr>
          <w:noProof/>
        </w:rPr>
        <w:instrText xml:space="preserve"> PAGEREF _Toc155355978 \h </w:instrText>
      </w:r>
      <w:r>
        <w:rPr>
          <w:noProof/>
        </w:rPr>
      </w:r>
      <w:r>
        <w:rPr>
          <w:noProof/>
        </w:rPr>
        <w:fldChar w:fldCharType="separate"/>
      </w:r>
      <w:r>
        <w:rPr>
          <w:noProof/>
        </w:rPr>
        <w:t>229</w:t>
      </w:r>
      <w:r>
        <w:rPr>
          <w:noProof/>
        </w:rPr>
        <w:fldChar w:fldCharType="end"/>
      </w:r>
    </w:p>
    <w:p w14:paraId="5424D9C3" w14:textId="19975978"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14.3.4A.7.1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r>
      <w:r>
        <w:rPr>
          <w:noProof/>
        </w:rPr>
        <w:instrText xml:space="preserve"> PAGEREF _Toc155355979 \h </w:instrText>
      </w:r>
      <w:r>
        <w:rPr>
          <w:noProof/>
        </w:rPr>
      </w:r>
      <w:r>
        <w:rPr>
          <w:noProof/>
        </w:rPr>
        <w:fldChar w:fldCharType="separate"/>
      </w:r>
      <w:r>
        <w:rPr>
          <w:noProof/>
        </w:rPr>
        <w:t>229</w:t>
      </w:r>
      <w:r>
        <w:rPr>
          <w:noProof/>
        </w:rPr>
        <w:fldChar w:fldCharType="end"/>
      </w:r>
    </w:p>
    <w:p w14:paraId="24C2EEB9" w14:textId="52889111"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14.3.4A.7.2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_Toc155355980 \h </w:instrText>
      </w:r>
      <w:r>
        <w:rPr>
          <w:noProof/>
        </w:rPr>
      </w:r>
      <w:r>
        <w:rPr>
          <w:noProof/>
        </w:rPr>
        <w:fldChar w:fldCharType="separate"/>
      </w:r>
      <w:r>
        <w:rPr>
          <w:noProof/>
        </w:rPr>
        <w:t>229</w:t>
      </w:r>
      <w:r>
        <w:rPr>
          <w:noProof/>
        </w:rPr>
        <w:fldChar w:fldCharType="end"/>
      </w:r>
    </w:p>
    <w:p w14:paraId="654D03B9" w14:textId="6945A234"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14.3.4A.8</w:t>
      </w:r>
      <w:r>
        <w:rPr>
          <w:rFonts w:asciiTheme="minorHAnsi" w:eastAsiaTheme="minorEastAsia" w:hAnsiTheme="minorHAnsi" w:cstheme="minorBidi"/>
          <w:noProof/>
          <w:kern w:val="2"/>
          <w:sz w:val="22"/>
          <w:szCs w:val="22"/>
          <w:lang w:eastAsia="en-GB"/>
          <w14:ligatures w14:val="standardContextual"/>
        </w:rPr>
        <w:tab/>
      </w:r>
      <w:r>
        <w:rPr>
          <w:noProof/>
        </w:rPr>
        <w:t>Service continuity between 5G MBS delivery and unicast delivery</w:t>
      </w:r>
      <w:r>
        <w:rPr>
          <w:noProof/>
        </w:rPr>
        <w:tab/>
      </w:r>
      <w:r>
        <w:rPr>
          <w:noProof/>
        </w:rPr>
        <w:fldChar w:fldCharType="begin"/>
      </w:r>
      <w:r>
        <w:rPr>
          <w:noProof/>
        </w:rPr>
        <w:instrText xml:space="preserve"> PAGEREF _Toc155355981 \h </w:instrText>
      </w:r>
      <w:r>
        <w:rPr>
          <w:noProof/>
        </w:rPr>
      </w:r>
      <w:r>
        <w:rPr>
          <w:noProof/>
        </w:rPr>
        <w:fldChar w:fldCharType="separate"/>
      </w:r>
      <w:r>
        <w:rPr>
          <w:noProof/>
        </w:rPr>
        <w:t>230</w:t>
      </w:r>
      <w:r>
        <w:rPr>
          <w:noProof/>
        </w:rPr>
        <w:fldChar w:fldCharType="end"/>
      </w:r>
    </w:p>
    <w:p w14:paraId="5694CC36" w14:textId="5FF9FF97"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14.3.4A.8.1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_Toc155355982 \h </w:instrText>
      </w:r>
      <w:r>
        <w:rPr>
          <w:noProof/>
        </w:rPr>
      </w:r>
      <w:r>
        <w:rPr>
          <w:noProof/>
        </w:rPr>
        <w:fldChar w:fldCharType="separate"/>
      </w:r>
      <w:r>
        <w:rPr>
          <w:noProof/>
        </w:rPr>
        <w:t>230</w:t>
      </w:r>
      <w:r>
        <w:rPr>
          <w:noProof/>
        </w:rPr>
        <w:fldChar w:fldCharType="end"/>
      </w:r>
    </w:p>
    <w:p w14:paraId="256B2510" w14:textId="4E7C6CD3"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14.3.4A.8.2</w:t>
      </w:r>
      <w:r>
        <w:rPr>
          <w:rFonts w:asciiTheme="minorHAnsi" w:eastAsiaTheme="minorEastAsia" w:hAnsiTheme="minorHAnsi" w:cstheme="minorBidi"/>
          <w:noProof/>
          <w:kern w:val="2"/>
          <w:sz w:val="22"/>
          <w:szCs w:val="22"/>
          <w:lang w:eastAsia="en-GB"/>
          <w14:ligatures w14:val="standardContextual"/>
        </w:rPr>
        <w:tab/>
      </w:r>
      <w:r>
        <w:rPr>
          <w:noProof/>
          <w:lang w:eastAsia="zh-CN"/>
        </w:rPr>
        <w:t>Service continuity for broadcast MBS session</w:t>
      </w:r>
      <w:r>
        <w:rPr>
          <w:noProof/>
        </w:rPr>
        <w:tab/>
      </w:r>
      <w:r>
        <w:rPr>
          <w:noProof/>
        </w:rPr>
        <w:fldChar w:fldCharType="begin"/>
      </w:r>
      <w:r>
        <w:rPr>
          <w:noProof/>
        </w:rPr>
        <w:instrText xml:space="preserve"> PAGEREF _Toc155355983 \h </w:instrText>
      </w:r>
      <w:r>
        <w:rPr>
          <w:noProof/>
        </w:rPr>
      </w:r>
      <w:r>
        <w:rPr>
          <w:noProof/>
        </w:rPr>
        <w:fldChar w:fldCharType="separate"/>
      </w:r>
      <w:r>
        <w:rPr>
          <w:noProof/>
        </w:rPr>
        <w:t>230</w:t>
      </w:r>
      <w:r>
        <w:rPr>
          <w:noProof/>
        </w:rPr>
        <w:fldChar w:fldCharType="end"/>
      </w:r>
    </w:p>
    <w:p w14:paraId="1A798A71" w14:textId="409A1EB4"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lang w:eastAsia="zh-CN"/>
        </w:rPr>
        <w:t>14.3.4A.8.2.1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_Toc155355984 \h </w:instrText>
      </w:r>
      <w:r>
        <w:rPr>
          <w:noProof/>
        </w:rPr>
      </w:r>
      <w:r>
        <w:rPr>
          <w:noProof/>
        </w:rPr>
        <w:fldChar w:fldCharType="separate"/>
      </w:r>
      <w:r>
        <w:rPr>
          <w:noProof/>
        </w:rPr>
        <w:t>230</w:t>
      </w:r>
      <w:r>
        <w:rPr>
          <w:noProof/>
        </w:rPr>
        <w:fldChar w:fldCharType="end"/>
      </w:r>
    </w:p>
    <w:p w14:paraId="43C0CA4C" w14:textId="04A7069A"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rPr>
        <w:t>14.3.4A.8.2.2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_Toc155355985 \h </w:instrText>
      </w:r>
      <w:r>
        <w:rPr>
          <w:noProof/>
        </w:rPr>
      </w:r>
      <w:r>
        <w:rPr>
          <w:noProof/>
        </w:rPr>
        <w:fldChar w:fldCharType="separate"/>
      </w:r>
      <w:r>
        <w:rPr>
          <w:noProof/>
        </w:rPr>
        <w:t>231</w:t>
      </w:r>
      <w:r>
        <w:rPr>
          <w:noProof/>
        </w:rPr>
        <w:fldChar w:fldCharType="end"/>
      </w:r>
    </w:p>
    <w:p w14:paraId="561D96C1" w14:textId="6564D6A5" w:rsidR="00467C65" w:rsidRDefault="00467C65">
      <w:pPr>
        <w:pStyle w:val="TOC7"/>
        <w:rPr>
          <w:rFonts w:asciiTheme="minorHAnsi" w:eastAsiaTheme="minorEastAsia" w:hAnsiTheme="minorHAnsi" w:cstheme="minorBidi"/>
          <w:noProof/>
          <w:kern w:val="2"/>
          <w:sz w:val="22"/>
          <w:szCs w:val="22"/>
          <w:lang w:eastAsia="en-GB"/>
          <w14:ligatures w14:val="standardContextual"/>
        </w:rPr>
      </w:pPr>
      <w:r>
        <w:rPr>
          <w:noProof/>
        </w:rPr>
        <w:t>14.3.4A.8.2.2.1</w:t>
      </w:r>
      <w:r>
        <w:rPr>
          <w:rFonts w:asciiTheme="minorHAnsi" w:eastAsiaTheme="minorEastAsia" w:hAnsiTheme="minorHAnsi" w:cstheme="minorBidi"/>
          <w:noProof/>
          <w:kern w:val="2"/>
          <w:sz w:val="22"/>
          <w:szCs w:val="22"/>
          <w:lang w:eastAsia="en-GB"/>
          <w14:ligatures w14:val="standardContextual"/>
        </w:rPr>
        <w:tab/>
      </w:r>
      <w:r>
        <w:rPr>
          <w:noProof/>
        </w:rPr>
        <w:t>Service continuity from broadcast to unicast</w:t>
      </w:r>
      <w:r>
        <w:rPr>
          <w:noProof/>
        </w:rPr>
        <w:tab/>
      </w:r>
      <w:r>
        <w:rPr>
          <w:noProof/>
        </w:rPr>
        <w:fldChar w:fldCharType="begin"/>
      </w:r>
      <w:r>
        <w:rPr>
          <w:noProof/>
        </w:rPr>
        <w:instrText xml:space="preserve"> PAGEREF _Toc155355986 \h </w:instrText>
      </w:r>
      <w:r>
        <w:rPr>
          <w:noProof/>
        </w:rPr>
      </w:r>
      <w:r>
        <w:rPr>
          <w:noProof/>
        </w:rPr>
        <w:fldChar w:fldCharType="separate"/>
      </w:r>
      <w:r>
        <w:rPr>
          <w:noProof/>
        </w:rPr>
        <w:t>231</w:t>
      </w:r>
      <w:r>
        <w:rPr>
          <w:noProof/>
        </w:rPr>
        <w:fldChar w:fldCharType="end"/>
      </w:r>
    </w:p>
    <w:p w14:paraId="482D5F73" w14:textId="2A3BF1CC" w:rsidR="00467C65" w:rsidRDefault="00467C65">
      <w:pPr>
        <w:pStyle w:val="TOC7"/>
        <w:rPr>
          <w:rFonts w:asciiTheme="minorHAnsi" w:eastAsiaTheme="minorEastAsia" w:hAnsiTheme="minorHAnsi" w:cstheme="minorBidi"/>
          <w:noProof/>
          <w:kern w:val="2"/>
          <w:sz w:val="22"/>
          <w:szCs w:val="22"/>
          <w:lang w:eastAsia="en-GB"/>
          <w14:ligatures w14:val="standardContextual"/>
        </w:rPr>
      </w:pPr>
      <w:r>
        <w:rPr>
          <w:noProof/>
        </w:rPr>
        <w:t>14.3.4A.8.2.2.2</w:t>
      </w:r>
      <w:r>
        <w:rPr>
          <w:rFonts w:asciiTheme="minorHAnsi" w:eastAsiaTheme="minorEastAsia" w:hAnsiTheme="minorHAnsi" w:cstheme="minorBidi"/>
          <w:noProof/>
          <w:kern w:val="2"/>
          <w:sz w:val="22"/>
          <w:szCs w:val="22"/>
          <w:lang w:eastAsia="en-GB"/>
          <w14:ligatures w14:val="standardContextual"/>
        </w:rPr>
        <w:tab/>
      </w:r>
      <w:r>
        <w:rPr>
          <w:noProof/>
        </w:rPr>
        <w:t>Service continuity from unicast to broadcast</w:t>
      </w:r>
      <w:r>
        <w:rPr>
          <w:noProof/>
        </w:rPr>
        <w:tab/>
      </w:r>
      <w:r>
        <w:rPr>
          <w:noProof/>
        </w:rPr>
        <w:fldChar w:fldCharType="begin"/>
      </w:r>
      <w:r>
        <w:rPr>
          <w:noProof/>
        </w:rPr>
        <w:instrText xml:space="preserve"> PAGEREF _Toc155355987 \h </w:instrText>
      </w:r>
      <w:r>
        <w:rPr>
          <w:noProof/>
        </w:rPr>
      </w:r>
      <w:r>
        <w:rPr>
          <w:noProof/>
        </w:rPr>
        <w:fldChar w:fldCharType="separate"/>
      </w:r>
      <w:r>
        <w:rPr>
          <w:noProof/>
        </w:rPr>
        <w:t>232</w:t>
      </w:r>
      <w:r>
        <w:rPr>
          <w:noProof/>
        </w:rPr>
        <w:fldChar w:fldCharType="end"/>
      </w:r>
    </w:p>
    <w:p w14:paraId="0FB3A9DA" w14:textId="2A87CFFC"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14.3.4A.8.3</w:t>
      </w:r>
      <w:r>
        <w:rPr>
          <w:rFonts w:asciiTheme="minorHAnsi" w:eastAsiaTheme="minorEastAsia" w:hAnsiTheme="minorHAnsi" w:cstheme="minorBidi"/>
          <w:noProof/>
          <w:kern w:val="2"/>
          <w:sz w:val="22"/>
          <w:szCs w:val="22"/>
          <w:lang w:eastAsia="en-GB"/>
          <w14:ligatures w14:val="standardContextual"/>
        </w:rPr>
        <w:tab/>
      </w:r>
      <w:r>
        <w:rPr>
          <w:noProof/>
        </w:rPr>
        <w:t>Service continuity for multicast MBS session</w:t>
      </w:r>
      <w:r>
        <w:rPr>
          <w:noProof/>
        </w:rPr>
        <w:tab/>
      </w:r>
      <w:r>
        <w:rPr>
          <w:noProof/>
        </w:rPr>
        <w:fldChar w:fldCharType="begin"/>
      </w:r>
      <w:r>
        <w:rPr>
          <w:noProof/>
        </w:rPr>
        <w:instrText xml:space="preserve"> PAGEREF _Toc155355988 \h </w:instrText>
      </w:r>
      <w:r>
        <w:rPr>
          <w:noProof/>
        </w:rPr>
      </w:r>
      <w:r>
        <w:rPr>
          <w:noProof/>
        </w:rPr>
        <w:fldChar w:fldCharType="separate"/>
      </w:r>
      <w:r>
        <w:rPr>
          <w:noProof/>
        </w:rPr>
        <w:t>234</w:t>
      </w:r>
      <w:r>
        <w:rPr>
          <w:noProof/>
        </w:rPr>
        <w:fldChar w:fldCharType="end"/>
      </w:r>
    </w:p>
    <w:p w14:paraId="7A87D952" w14:textId="29A3773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14.3.4A.9</w:t>
      </w:r>
      <w:r>
        <w:rPr>
          <w:rFonts w:asciiTheme="minorHAnsi" w:eastAsiaTheme="minorEastAsia" w:hAnsiTheme="minorHAnsi" w:cstheme="minorBidi"/>
          <w:noProof/>
          <w:kern w:val="2"/>
          <w:sz w:val="22"/>
          <w:szCs w:val="22"/>
          <w:lang w:eastAsia="en-GB"/>
          <w14:ligatures w14:val="standardContextual"/>
        </w:rPr>
        <w:tab/>
      </w:r>
      <w:r>
        <w:rPr>
          <w:noProof/>
        </w:rPr>
        <w:t>Service continuity between 5G MBS delivery and unicast delivery</w:t>
      </w:r>
      <w:r>
        <w:rPr>
          <w:noProof/>
        </w:rPr>
        <w:tab/>
      </w:r>
      <w:r>
        <w:rPr>
          <w:noProof/>
        </w:rPr>
        <w:fldChar w:fldCharType="begin"/>
      </w:r>
      <w:r>
        <w:rPr>
          <w:noProof/>
        </w:rPr>
        <w:instrText xml:space="preserve"> PAGEREF _Toc155355989 \h </w:instrText>
      </w:r>
      <w:r>
        <w:rPr>
          <w:noProof/>
        </w:rPr>
      </w:r>
      <w:r>
        <w:rPr>
          <w:noProof/>
        </w:rPr>
        <w:fldChar w:fldCharType="separate"/>
      </w:r>
      <w:r>
        <w:rPr>
          <w:noProof/>
        </w:rPr>
        <w:t>234</w:t>
      </w:r>
      <w:r>
        <w:rPr>
          <w:noProof/>
        </w:rPr>
        <w:fldChar w:fldCharType="end"/>
      </w:r>
    </w:p>
    <w:p w14:paraId="48A929C8" w14:textId="30106CA0"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14.3.4A.9.1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_Toc155355990 \h </w:instrText>
      </w:r>
      <w:r>
        <w:rPr>
          <w:noProof/>
        </w:rPr>
      </w:r>
      <w:r>
        <w:rPr>
          <w:noProof/>
        </w:rPr>
        <w:fldChar w:fldCharType="separate"/>
      </w:r>
      <w:r>
        <w:rPr>
          <w:noProof/>
        </w:rPr>
        <w:t>234</w:t>
      </w:r>
      <w:r>
        <w:rPr>
          <w:noProof/>
        </w:rPr>
        <w:fldChar w:fldCharType="end"/>
      </w:r>
    </w:p>
    <w:p w14:paraId="1CB4B566" w14:textId="3CB09E33"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14.3.4A.9.2</w:t>
      </w:r>
      <w:r>
        <w:rPr>
          <w:rFonts w:asciiTheme="minorHAnsi" w:eastAsiaTheme="minorEastAsia" w:hAnsiTheme="minorHAnsi" w:cstheme="minorBidi"/>
          <w:noProof/>
          <w:kern w:val="2"/>
          <w:sz w:val="22"/>
          <w:szCs w:val="22"/>
          <w:lang w:eastAsia="en-GB"/>
          <w14:ligatures w14:val="standardContextual"/>
        </w:rPr>
        <w:tab/>
      </w:r>
      <w:r>
        <w:rPr>
          <w:noProof/>
          <w:lang w:eastAsia="zh-CN"/>
        </w:rPr>
        <w:t>Service continuity for broadcast MBS session</w:t>
      </w:r>
      <w:r>
        <w:rPr>
          <w:noProof/>
        </w:rPr>
        <w:tab/>
      </w:r>
      <w:r>
        <w:rPr>
          <w:noProof/>
        </w:rPr>
        <w:fldChar w:fldCharType="begin"/>
      </w:r>
      <w:r>
        <w:rPr>
          <w:noProof/>
        </w:rPr>
        <w:instrText xml:space="preserve"> PAGEREF _Toc155355991 \h </w:instrText>
      </w:r>
      <w:r>
        <w:rPr>
          <w:noProof/>
        </w:rPr>
      </w:r>
      <w:r>
        <w:rPr>
          <w:noProof/>
        </w:rPr>
        <w:fldChar w:fldCharType="separate"/>
      </w:r>
      <w:r>
        <w:rPr>
          <w:noProof/>
        </w:rPr>
        <w:t>234</w:t>
      </w:r>
      <w:r>
        <w:rPr>
          <w:noProof/>
        </w:rPr>
        <w:fldChar w:fldCharType="end"/>
      </w:r>
    </w:p>
    <w:p w14:paraId="5B9FD86E" w14:textId="1C0D4FD9"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lang w:eastAsia="zh-CN"/>
        </w:rPr>
        <w:t>14.3.4A.9.2.1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_Toc155355992 \h </w:instrText>
      </w:r>
      <w:r>
        <w:rPr>
          <w:noProof/>
        </w:rPr>
      </w:r>
      <w:r>
        <w:rPr>
          <w:noProof/>
        </w:rPr>
        <w:fldChar w:fldCharType="separate"/>
      </w:r>
      <w:r>
        <w:rPr>
          <w:noProof/>
        </w:rPr>
        <w:t>234</w:t>
      </w:r>
      <w:r>
        <w:rPr>
          <w:noProof/>
        </w:rPr>
        <w:fldChar w:fldCharType="end"/>
      </w:r>
    </w:p>
    <w:p w14:paraId="1E3ECDA7" w14:textId="5AEE5FB7" w:rsidR="00467C65" w:rsidRDefault="00467C65">
      <w:pPr>
        <w:pStyle w:val="TOC6"/>
        <w:rPr>
          <w:rFonts w:asciiTheme="minorHAnsi" w:eastAsiaTheme="minorEastAsia" w:hAnsiTheme="minorHAnsi" w:cstheme="minorBidi"/>
          <w:noProof/>
          <w:kern w:val="2"/>
          <w:sz w:val="22"/>
          <w:szCs w:val="22"/>
          <w:lang w:eastAsia="en-GB"/>
          <w14:ligatures w14:val="standardContextual"/>
        </w:rPr>
      </w:pPr>
      <w:r>
        <w:rPr>
          <w:noProof/>
        </w:rPr>
        <w:t>14.3.4A.9.2.2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_Toc155355993 \h </w:instrText>
      </w:r>
      <w:r>
        <w:rPr>
          <w:noProof/>
        </w:rPr>
      </w:r>
      <w:r>
        <w:rPr>
          <w:noProof/>
        </w:rPr>
        <w:fldChar w:fldCharType="separate"/>
      </w:r>
      <w:r>
        <w:rPr>
          <w:noProof/>
        </w:rPr>
        <w:t>234</w:t>
      </w:r>
      <w:r>
        <w:rPr>
          <w:noProof/>
        </w:rPr>
        <w:fldChar w:fldCharType="end"/>
      </w:r>
    </w:p>
    <w:p w14:paraId="6A644367" w14:textId="58962F2C" w:rsidR="00467C65" w:rsidRDefault="00467C65">
      <w:pPr>
        <w:pStyle w:val="TOC7"/>
        <w:rPr>
          <w:rFonts w:asciiTheme="minorHAnsi" w:eastAsiaTheme="minorEastAsia" w:hAnsiTheme="minorHAnsi" w:cstheme="minorBidi"/>
          <w:noProof/>
          <w:kern w:val="2"/>
          <w:sz w:val="22"/>
          <w:szCs w:val="22"/>
          <w:lang w:eastAsia="en-GB"/>
          <w14:ligatures w14:val="standardContextual"/>
        </w:rPr>
      </w:pPr>
      <w:r>
        <w:rPr>
          <w:noProof/>
        </w:rPr>
        <w:t>14.3.4A.9.2.2.1</w:t>
      </w:r>
      <w:r>
        <w:rPr>
          <w:rFonts w:asciiTheme="minorHAnsi" w:eastAsiaTheme="minorEastAsia" w:hAnsiTheme="minorHAnsi" w:cstheme="minorBidi"/>
          <w:noProof/>
          <w:kern w:val="2"/>
          <w:sz w:val="22"/>
          <w:szCs w:val="22"/>
          <w:lang w:eastAsia="en-GB"/>
          <w14:ligatures w14:val="standardContextual"/>
        </w:rPr>
        <w:tab/>
      </w:r>
      <w:r>
        <w:rPr>
          <w:noProof/>
        </w:rPr>
        <w:t>Service continuity from broadcast to unicast</w:t>
      </w:r>
      <w:r>
        <w:rPr>
          <w:noProof/>
        </w:rPr>
        <w:tab/>
      </w:r>
      <w:r>
        <w:rPr>
          <w:noProof/>
        </w:rPr>
        <w:fldChar w:fldCharType="begin"/>
      </w:r>
      <w:r>
        <w:rPr>
          <w:noProof/>
        </w:rPr>
        <w:instrText xml:space="preserve"> PAGEREF _Toc155355994 \h </w:instrText>
      </w:r>
      <w:r>
        <w:rPr>
          <w:noProof/>
        </w:rPr>
      </w:r>
      <w:r>
        <w:rPr>
          <w:noProof/>
        </w:rPr>
        <w:fldChar w:fldCharType="separate"/>
      </w:r>
      <w:r>
        <w:rPr>
          <w:noProof/>
        </w:rPr>
        <w:t>234</w:t>
      </w:r>
      <w:r>
        <w:rPr>
          <w:noProof/>
        </w:rPr>
        <w:fldChar w:fldCharType="end"/>
      </w:r>
    </w:p>
    <w:p w14:paraId="237AA80D" w14:textId="56BE1308" w:rsidR="00467C65" w:rsidRDefault="00467C65">
      <w:pPr>
        <w:pStyle w:val="TOC7"/>
        <w:rPr>
          <w:rFonts w:asciiTheme="minorHAnsi" w:eastAsiaTheme="minorEastAsia" w:hAnsiTheme="minorHAnsi" w:cstheme="minorBidi"/>
          <w:noProof/>
          <w:kern w:val="2"/>
          <w:sz w:val="22"/>
          <w:szCs w:val="22"/>
          <w:lang w:eastAsia="en-GB"/>
          <w14:ligatures w14:val="standardContextual"/>
        </w:rPr>
      </w:pPr>
      <w:r>
        <w:rPr>
          <w:noProof/>
        </w:rPr>
        <w:t>14.3.4A.9.2.2.2</w:t>
      </w:r>
      <w:r>
        <w:rPr>
          <w:rFonts w:asciiTheme="minorHAnsi" w:eastAsiaTheme="minorEastAsia" w:hAnsiTheme="minorHAnsi" w:cstheme="minorBidi"/>
          <w:noProof/>
          <w:kern w:val="2"/>
          <w:sz w:val="22"/>
          <w:szCs w:val="22"/>
          <w:lang w:eastAsia="en-GB"/>
          <w14:ligatures w14:val="standardContextual"/>
        </w:rPr>
        <w:tab/>
      </w:r>
      <w:r>
        <w:rPr>
          <w:noProof/>
        </w:rPr>
        <w:t>Service continuity from unicast to broadcast</w:t>
      </w:r>
      <w:r>
        <w:rPr>
          <w:noProof/>
        </w:rPr>
        <w:tab/>
      </w:r>
      <w:r>
        <w:rPr>
          <w:noProof/>
        </w:rPr>
        <w:fldChar w:fldCharType="begin"/>
      </w:r>
      <w:r>
        <w:rPr>
          <w:noProof/>
        </w:rPr>
        <w:instrText xml:space="preserve"> PAGEREF _Toc155355995 \h </w:instrText>
      </w:r>
      <w:r>
        <w:rPr>
          <w:noProof/>
        </w:rPr>
      </w:r>
      <w:r>
        <w:rPr>
          <w:noProof/>
        </w:rPr>
        <w:fldChar w:fldCharType="separate"/>
      </w:r>
      <w:r>
        <w:rPr>
          <w:noProof/>
        </w:rPr>
        <w:t>236</w:t>
      </w:r>
      <w:r>
        <w:rPr>
          <w:noProof/>
        </w:rPr>
        <w:fldChar w:fldCharType="end"/>
      </w:r>
    </w:p>
    <w:p w14:paraId="338DC833" w14:textId="72895737"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14.3.4A.9.3</w:t>
      </w:r>
      <w:r>
        <w:rPr>
          <w:rFonts w:asciiTheme="minorHAnsi" w:eastAsiaTheme="minorEastAsia" w:hAnsiTheme="minorHAnsi" w:cstheme="minorBidi"/>
          <w:noProof/>
          <w:kern w:val="2"/>
          <w:sz w:val="22"/>
          <w:szCs w:val="22"/>
          <w:lang w:eastAsia="en-GB"/>
          <w14:ligatures w14:val="standardContextual"/>
        </w:rPr>
        <w:tab/>
      </w:r>
      <w:r>
        <w:rPr>
          <w:noProof/>
        </w:rPr>
        <w:t>Service continuity for multicast MBS session</w:t>
      </w:r>
      <w:r>
        <w:rPr>
          <w:noProof/>
        </w:rPr>
        <w:tab/>
      </w:r>
      <w:r>
        <w:rPr>
          <w:noProof/>
        </w:rPr>
        <w:fldChar w:fldCharType="begin"/>
      </w:r>
      <w:r>
        <w:rPr>
          <w:noProof/>
        </w:rPr>
        <w:instrText xml:space="preserve"> PAGEREF _Toc155355996 \h </w:instrText>
      </w:r>
      <w:r>
        <w:rPr>
          <w:noProof/>
        </w:rPr>
      </w:r>
      <w:r>
        <w:rPr>
          <w:noProof/>
        </w:rPr>
        <w:fldChar w:fldCharType="separate"/>
      </w:r>
      <w:r>
        <w:rPr>
          <w:noProof/>
        </w:rPr>
        <w:t>237</w:t>
      </w:r>
      <w:r>
        <w:rPr>
          <w:noProof/>
        </w:rPr>
        <w:fldChar w:fldCharType="end"/>
      </w:r>
    </w:p>
    <w:p w14:paraId="61461F52" w14:textId="0DB2E09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14.3.4A.10</w:t>
      </w:r>
      <w:r>
        <w:rPr>
          <w:rFonts w:asciiTheme="minorHAnsi" w:eastAsiaTheme="minorEastAsia" w:hAnsiTheme="minorHAnsi" w:cstheme="minorBidi"/>
          <w:noProof/>
          <w:kern w:val="2"/>
          <w:sz w:val="22"/>
          <w:szCs w:val="22"/>
          <w:lang w:eastAsia="en-GB"/>
          <w14:ligatures w14:val="standardContextual"/>
        </w:rPr>
        <w:tab/>
      </w:r>
      <w:r>
        <w:rPr>
          <w:noProof/>
        </w:rPr>
        <w:t>VAL service inter-system switching between 5G and LTE</w:t>
      </w:r>
      <w:r>
        <w:rPr>
          <w:noProof/>
        </w:rPr>
        <w:tab/>
      </w:r>
      <w:r>
        <w:rPr>
          <w:noProof/>
        </w:rPr>
        <w:fldChar w:fldCharType="begin"/>
      </w:r>
      <w:r>
        <w:rPr>
          <w:noProof/>
        </w:rPr>
        <w:instrText xml:space="preserve"> PAGEREF _Toc155355997 \h </w:instrText>
      </w:r>
      <w:r>
        <w:rPr>
          <w:noProof/>
        </w:rPr>
      </w:r>
      <w:r>
        <w:rPr>
          <w:noProof/>
        </w:rPr>
        <w:fldChar w:fldCharType="separate"/>
      </w:r>
      <w:r>
        <w:rPr>
          <w:noProof/>
        </w:rPr>
        <w:t>237</w:t>
      </w:r>
      <w:r>
        <w:rPr>
          <w:noProof/>
        </w:rPr>
        <w:fldChar w:fldCharType="end"/>
      </w:r>
    </w:p>
    <w:p w14:paraId="5A2C81FA" w14:textId="030F35C2"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14.3.4A.10.1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_Toc155355998 \h </w:instrText>
      </w:r>
      <w:r>
        <w:rPr>
          <w:noProof/>
        </w:rPr>
      </w:r>
      <w:r>
        <w:rPr>
          <w:noProof/>
        </w:rPr>
        <w:fldChar w:fldCharType="separate"/>
      </w:r>
      <w:r>
        <w:rPr>
          <w:noProof/>
        </w:rPr>
        <w:t>237</w:t>
      </w:r>
      <w:r>
        <w:rPr>
          <w:noProof/>
        </w:rPr>
        <w:fldChar w:fldCharType="end"/>
      </w:r>
    </w:p>
    <w:p w14:paraId="788330F4" w14:textId="0D8D55E2"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14.3.4A.10.2</w:t>
      </w:r>
      <w:r>
        <w:rPr>
          <w:rFonts w:asciiTheme="minorHAnsi" w:eastAsiaTheme="minorEastAsia" w:hAnsiTheme="minorHAnsi" w:cstheme="minorBidi"/>
          <w:noProof/>
          <w:kern w:val="2"/>
          <w:sz w:val="22"/>
          <w:szCs w:val="22"/>
          <w:lang w:eastAsia="en-GB"/>
          <w14:ligatures w14:val="standardContextual"/>
        </w:rPr>
        <w:tab/>
      </w:r>
      <w:r>
        <w:rPr>
          <w:noProof/>
        </w:rPr>
        <w:t>Inter-system switching from 5G MBS session to LTE eMBMS bearer</w:t>
      </w:r>
      <w:r>
        <w:rPr>
          <w:noProof/>
        </w:rPr>
        <w:tab/>
      </w:r>
      <w:r>
        <w:rPr>
          <w:noProof/>
        </w:rPr>
        <w:fldChar w:fldCharType="begin"/>
      </w:r>
      <w:r>
        <w:rPr>
          <w:noProof/>
        </w:rPr>
        <w:instrText xml:space="preserve"> PAGEREF _Toc155355999 \h </w:instrText>
      </w:r>
      <w:r>
        <w:rPr>
          <w:noProof/>
        </w:rPr>
      </w:r>
      <w:r>
        <w:rPr>
          <w:noProof/>
        </w:rPr>
        <w:fldChar w:fldCharType="separate"/>
      </w:r>
      <w:r>
        <w:rPr>
          <w:noProof/>
        </w:rPr>
        <w:t>238</w:t>
      </w:r>
      <w:r>
        <w:rPr>
          <w:noProof/>
        </w:rPr>
        <w:fldChar w:fldCharType="end"/>
      </w:r>
    </w:p>
    <w:p w14:paraId="5BF9F860" w14:textId="41AF1760"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14.3.4A.10.3</w:t>
      </w:r>
      <w:r>
        <w:rPr>
          <w:rFonts w:asciiTheme="minorHAnsi" w:eastAsiaTheme="minorEastAsia" w:hAnsiTheme="minorHAnsi" w:cstheme="minorBidi"/>
          <w:noProof/>
          <w:kern w:val="2"/>
          <w:sz w:val="22"/>
          <w:szCs w:val="22"/>
          <w:lang w:eastAsia="en-GB"/>
          <w14:ligatures w14:val="standardContextual"/>
        </w:rPr>
        <w:tab/>
      </w:r>
      <w:r>
        <w:rPr>
          <w:noProof/>
        </w:rPr>
        <w:t>Inter-system switching from 5G MBS session to LTE unicast bearer</w:t>
      </w:r>
      <w:r>
        <w:rPr>
          <w:noProof/>
        </w:rPr>
        <w:tab/>
      </w:r>
      <w:r>
        <w:rPr>
          <w:noProof/>
        </w:rPr>
        <w:fldChar w:fldCharType="begin"/>
      </w:r>
      <w:r>
        <w:rPr>
          <w:noProof/>
        </w:rPr>
        <w:instrText xml:space="preserve"> PAGEREF _Toc155356000 \h </w:instrText>
      </w:r>
      <w:r>
        <w:rPr>
          <w:noProof/>
        </w:rPr>
      </w:r>
      <w:r>
        <w:rPr>
          <w:noProof/>
        </w:rPr>
        <w:fldChar w:fldCharType="separate"/>
      </w:r>
      <w:r>
        <w:rPr>
          <w:noProof/>
        </w:rPr>
        <w:t>239</w:t>
      </w:r>
      <w:r>
        <w:rPr>
          <w:noProof/>
        </w:rPr>
        <w:fldChar w:fldCharType="end"/>
      </w:r>
    </w:p>
    <w:p w14:paraId="1FBA5EE8" w14:textId="5FE4377E"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14.3.4A.10.4</w:t>
      </w:r>
      <w:r>
        <w:rPr>
          <w:rFonts w:asciiTheme="minorHAnsi" w:eastAsiaTheme="minorEastAsia" w:hAnsiTheme="minorHAnsi" w:cstheme="minorBidi"/>
          <w:noProof/>
          <w:kern w:val="2"/>
          <w:sz w:val="22"/>
          <w:szCs w:val="22"/>
          <w:lang w:eastAsia="en-GB"/>
          <w14:ligatures w14:val="standardContextual"/>
        </w:rPr>
        <w:tab/>
      </w:r>
      <w:r>
        <w:rPr>
          <w:noProof/>
        </w:rPr>
        <w:t>Inter-system switching from LTE eMBMS to 5G MBS session</w:t>
      </w:r>
      <w:r>
        <w:rPr>
          <w:noProof/>
        </w:rPr>
        <w:tab/>
      </w:r>
      <w:r>
        <w:rPr>
          <w:noProof/>
        </w:rPr>
        <w:fldChar w:fldCharType="begin"/>
      </w:r>
      <w:r>
        <w:rPr>
          <w:noProof/>
        </w:rPr>
        <w:instrText xml:space="preserve"> PAGEREF _Toc155356001 \h </w:instrText>
      </w:r>
      <w:r>
        <w:rPr>
          <w:noProof/>
        </w:rPr>
      </w:r>
      <w:r>
        <w:rPr>
          <w:noProof/>
        </w:rPr>
        <w:fldChar w:fldCharType="separate"/>
      </w:r>
      <w:r>
        <w:rPr>
          <w:noProof/>
        </w:rPr>
        <w:t>241</w:t>
      </w:r>
      <w:r>
        <w:rPr>
          <w:noProof/>
        </w:rPr>
        <w:fldChar w:fldCharType="end"/>
      </w:r>
    </w:p>
    <w:p w14:paraId="4BD7B090" w14:textId="0DADD01F"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14.3.5</w:t>
      </w:r>
      <w:r>
        <w:rPr>
          <w:rFonts w:asciiTheme="minorHAnsi" w:eastAsiaTheme="minorEastAsia" w:hAnsiTheme="minorHAnsi" w:cstheme="minorBidi"/>
          <w:noProof/>
          <w:kern w:val="2"/>
          <w:sz w:val="22"/>
          <w:szCs w:val="22"/>
          <w:lang w:eastAsia="en-GB"/>
          <w14:ligatures w14:val="standardContextual"/>
        </w:rPr>
        <w:tab/>
      </w:r>
      <w:r>
        <w:rPr>
          <w:noProof/>
        </w:rPr>
        <w:t>QoS/resource management for network-assisted UE-to-UE/VN group communications</w:t>
      </w:r>
      <w:r>
        <w:rPr>
          <w:noProof/>
        </w:rPr>
        <w:tab/>
      </w:r>
      <w:r>
        <w:rPr>
          <w:noProof/>
        </w:rPr>
        <w:fldChar w:fldCharType="begin"/>
      </w:r>
      <w:r>
        <w:rPr>
          <w:noProof/>
        </w:rPr>
        <w:instrText xml:space="preserve"> PAGEREF _Toc155356002 \h </w:instrText>
      </w:r>
      <w:r>
        <w:rPr>
          <w:noProof/>
        </w:rPr>
      </w:r>
      <w:r>
        <w:rPr>
          <w:noProof/>
        </w:rPr>
        <w:fldChar w:fldCharType="separate"/>
      </w:r>
      <w:r>
        <w:rPr>
          <w:noProof/>
        </w:rPr>
        <w:t>244</w:t>
      </w:r>
      <w:r>
        <w:rPr>
          <w:noProof/>
        </w:rPr>
        <w:fldChar w:fldCharType="end"/>
      </w:r>
    </w:p>
    <w:p w14:paraId="2C9D6CB0" w14:textId="29FB33F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_Toc155356003 \h </w:instrText>
      </w:r>
      <w:r>
        <w:rPr>
          <w:noProof/>
        </w:rPr>
      </w:r>
      <w:r>
        <w:rPr>
          <w:noProof/>
        </w:rPr>
        <w:fldChar w:fldCharType="separate"/>
      </w:r>
      <w:r>
        <w:rPr>
          <w:noProof/>
        </w:rPr>
        <w:t>244</w:t>
      </w:r>
      <w:r>
        <w:rPr>
          <w:noProof/>
        </w:rPr>
        <w:fldChar w:fldCharType="end"/>
      </w:r>
    </w:p>
    <w:p w14:paraId="2E5F76C1" w14:textId="478288E4"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14.3.5.2</w:t>
      </w:r>
      <w:r>
        <w:rPr>
          <w:rFonts w:asciiTheme="minorHAnsi" w:eastAsiaTheme="minorEastAsia" w:hAnsiTheme="minorHAnsi" w:cstheme="minorBidi"/>
          <w:noProof/>
          <w:kern w:val="2"/>
          <w:sz w:val="22"/>
          <w:szCs w:val="22"/>
          <w:lang w:eastAsia="en-GB"/>
          <w14:ligatures w14:val="standardContextual"/>
        </w:rPr>
        <w:tab/>
      </w:r>
      <w:r>
        <w:rPr>
          <w:noProof/>
          <w:lang w:eastAsia="zh-CN"/>
        </w:rPr>
        <w:t>QoS/resource management capability initiation in network assisted UE-to-UE communications</w:t>
      </w:r>
      <w:r>
        <w:rPr>
          <w:noProof/>
        </w:rPr>
        <w:tab/>
      </w:r>
      <w:r>
        <w:rPr>
          <w:noProof/>
        </w:rPr>
        <w:fldChar w:fldCharType="begin"/>
      </w:r>
      <w:r>
        <w:rPr>
          <w:noProof/>
        </w:rPr>
        <w:instrText xml:space="preserve"> PAGEREF _Toc155356004 \h </w:instrText>
      </w:r>
      <w:r>
        <w:rPr>
          <w:noProof/>
        </w:rPr>
      </w:r>
      <w:r>
        <w:rPr>
          <w:noProof/>
        </w:rPr>
        <w:fldChar w:fldCharType="separate"/>
      </w:r>
      <w:r>
        <w:rPr>
          <w:noProof/>
        </w:rPr>
        <w:t>244</w:t>
      </w:r>
      <w:r>
        <w:rPr>
          <w:noProof/>
        </w:rPr>
        <w:fldChar w:fldCharType="end"/>
      </w:r>
    </w:p>
    <w:p w14:paraId="1F5B8349" w14:textId="0EEDBA0C"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14.3.5.2.1</w:t>
      </w:r>
      <w:r>
        <w:rPr>
          <w:rFonts w:asciiTheme="minorHAnsi" w:eastAsiaTheme="minorEastAsia" w:hAnsiTheme="minorHAnsi" w:cstheme="minorBidi"/>
          <w:noProof/>
          <w:kern w:val="2"/>
          <w:sz w:val="22"/>
          <w:szCs w:val="22"/>
          <w:lang w:eastAsia="en-GB"/>
          <w14:ligatures w14:val="standardContextual"/>
        </w:rPr>
        <w:tab/>
      </w:r>
      <w:r>
        <w:rPr>
          <w:noProof/>
        </w:rPr>
        <w:t>Procedure for a single pair of UEs</w:t>
      </w:r>
      <w:r>
        <w:rPr>
          <w:noProof/>
        </w:rPr>
        <w:tab/>
      </w:r>
      <w:r>
        <w:rPr>
          <w:noProof/>
        </w:rPr>
        <w:fldChar w:fldCharType="begin"/>
      </w:r>
      <w:r>
        <w:rPr>
          <w:noProof/>
        </w:rPr>
        <w:instrText xml:space="preserve"> PAGEREF _Toc155356005 \h </w:instrText>
      </w:r>
      <w:r>
        <w:rPr>
          <w:noProof/>
        </w:rPr>
      </w:r>
      <w:r>
        <w:rPr>
          <w:noProof/>
        </w:rPr>
        <w:fldChar w:fldCharType="separate"/>
      </w:r>
      <w:r>
        <w:rPr>
          <w:noProof/>
        </w:rPr>
        <w:t>244</w:t>
      </w:r>
      <w:r>
        <w:rPr>
          <w:noProof/>
        </w:rPr>
        <w:fldChar w:fldCharType="end"/>
      </w:r>
    </w:p>
    <w:p w14:paraId="14C851B4" w14:textId="349FE448"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14.3.5.2.2</w:t>
      </w:r>
      <w:r>
        <w:rPr>
          <w:rFonts w:asciiTheme="minorHAnsi" w:eastAsiaTheme="minorEastAsia" w:hAnsiTheme="minorHAnsi" w:cstheme="minorBidi"/>
          <w:noProof/>
          <w:kern w:val="2"/>
          <w:sz w:val="22"/>
          <w:szCs w:val="22"/>
          <w:lang w:eastAsia="en-GB"/>
          <w14:ligatures w14:val="standardContextual"/>
        </w:rPr>
        <w:tab/>
      </w:r>
      <w:r>
        <w:rPr>
          <w:noProof/>
        </w:rPr>
        <w:t>Procedure for a group of UEs</w:t>
      </w:r>
      <w:r>
        <w:rPr>
          <w:noProof/>
        </w:rPr>
        <w:tab/>
      </w:r>
      <w:r>
        <w:rPr>
          <w:noProof/>
        </w:rPr>
        <w:fldChar w:fldCharType="begin"/>
      </w:r>
      <w:r>
        <w:rPr>
          <w:noProof/>
        </w:rPr>
        <w:instrText xml:space="preserve"> PAGEREF _Toc155356006 \h </w:instrText>
      </w:r>
      <w:r>
        <w:rPr>
          <w:noProof/>
        </w:rPr>
      </w:r>
      <w:r>
        <w:rPr>
          <w:noProof/>
        </w:rPr>
        <w:fldChar w:fldCharType="separate"/>
      </w:r>
      <w:r>
        <w:rPr>
          <w:noProof/>
        </w:rPr>
        <w:t>245</w:t>
      </w:r>
      <w:r>
        <w:rPr>
          <w:noProof/>
        </w:rPr>
        <w:fldChar w:fldCharType="end"/>
      </w:r>
    </w:p>
    <w:p w14:paraId="63F3131F" w14:textId="1DBD13F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14.3.5.3</w:t>
      </w:r>
      <w:r>
        <w:rPr>
          <w:rFonts w:asciiTheme="minorHAnsi" w:eastAsiaTheme="minorEastAsia" w:hAnsiTheme="minorHAnsi" w:cstheme="minorBidi"/>
          <w:noProof/>
          <w:kern w:val="2"/>
          <w:sz w:val="22"/>
          <w:szCs w:val="22"/>
          <w:lang w:eastAsia="en-GB"/>
          <w14:ligatures w14:val="standardContextual"/>
        </w:rPr>
        <w:tab/>
      </w:r>
      <w:r>
        <w:rPr>
          <w:noProof/>
        </w:rPr>
        <w:t xml:space="preserve">Procedure for coordinated </w:t>
      </w:r>
      <w:r>
        <w:rPr>
          <w:noProof/>
          <w:lang w:eastAsia="zh-CN"/>
        </w:rPr>
        <w:t>QoS provisioning operation in network assisted UE-to-UE communications</w:t>
      </w:r>
      <w:r>
        <w:rPr>
          <w:noProof/>
        </w:rPr>
        <w:tab/>
      </w:r>
      <w:r>
        <w:rPr>
          <w:noProof/>
        </w:rPr>
        <w:fldChar w:fldCharType="begin"/>
      </w:r>
      <w:r>
        <w:rPr>
          <w:noProof/>
        </w:rPr>
        <w:instrText xml:space="preserve"> PAGEREF _Toc155356007 \h </w:instrText>
      </w:r>
      <w:r>
        <w:rPr>
          <w:noProof/>
        </w:rPr>
      </w:r>
      <w:r>
        <w:rPr>
          <w:noProof/>
        </w:rPr>
        <w:fldChar w:fldCharType="separate"/>
      </w:r>
      <w:r>
        <w:rPr>
          <w:noProof/>
        </w:rPr>
        <w:t>246</w:t>
      </w:r>
      <w:r>
        <w:rPr>
          <w:noProof/>
        </w:rPr>
        <w:fldChar w:fldCharType="end"/>
      </w:r>
    </w:p>
    <w:p w14:paraId="7F3176F5" w14:textId="77E42A95"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14.3.5.3.1</w:t>
      </w:r>
      <w:r>
        <w:rPr>
          <w:rFonts w:asciiTheme="minorHAnsi" w:eastAsiaTheme="minorEastAsia" w:hAnsiTheme="minorHAnsi" w:cstheme="minorBidi"/>
          <w:noProof/>
          <w:kern w:val="2"/>
          <w:sz w:val="22"/>
          <w:szCs w:val="22"/>
          <w:lang w:eastAsia="en-GB"/>
          <w14:ligatures w14:val="standardContextual"/>
        </w:rPr>
        <w:tab/>
      </w:r>
      <w:r>
        <w:rPr>
          <w:noProof/>
        </w:rPr>
        <w:t>Procedure for a single pair of UEs</w:t>
      </w:r>
      <w:r>
        <w:rPr>
          <w:noProof/>
        </w:rPr>
        <w:tab/>
      </w:r>
      <w:r>
        <w:rPr>
          <w:noProof/>
        </w:rPr>
        <w:fldChar w:fldCharType="begin"/>
      </w:r>
      <w:r>
        <w:rPr>
          <w:noProof/>
        </w:rPr>
        <w:instrText xml:space="preserve"> PAGEREF _Toc155356008 \h </w:instrText>
      </w:r>
      <w:r>
        <w:rPr>
          <w:noProof/>
        </w:rPr>
      </w:r>
      <w:r>
        <w:rPr>
          <w:noProof/>
        </w:rPr>
        <w:fldChar w:fldCharType="separate"/>
      </w:r>
      <w:r>
        <w:rPr>
          <w:noProof/>
        </w:rPr>
        <w:t>246</w:t>
      </w:r>
      <w:r>
        <w:rPr>
          <w:noProof/>
        </w:rPr>
        <w:fldChar w:fldCharType="end"/>
      </w:r>
    </w:p>
    <w:p w14:paraId="27AD8805" w14:textId="1A8DE905"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14.3.5.3.2</w:t>
      </w:r>
      <w:r>
        <w:rPr>
          <w:rFonts w:asciiTheme="minorHAnsi" w:eastAsiaTheme="minorEastAsia" w:hAnsiTheme="minorHAnsi" w:cstheme="minorBidi"/>
          <w:noProof/>
          <w:kern w:val="2"/>
          <w:sz w:val="22"/>
          <w:szCs w:val="22"/>
          <w:lang w:eastAsia="en-GB"/>
          <w14:ligatures w14:val="standardContextual"/>
        </w:rPr>
        <w:tab/>
      </w:r>
      <w:r>
        <w:rPr>
          <w:noProof/>
        </w:rPr>
        <w:t>Procedure for a group of UEs</w:t>
      </w:r>
      <w:r>
        <w:rPr>
          <w:noProof/>
        </w:rPr>
        <w:tab/>
      </w:r>
      <w:r>
        <w:rPr>
          <w:noProof/>
        </w:rPr>
        <w:fldChar w:fldCharType="begin"/>
      </w:r>
      <w:r>
        <w:rPr>
          <w:noProof/>
        </w:rPr>
        <w:instrText xml:space="preserve"> PAGEREF _Toc155356009 \h </w:instrText>
      </w:r>
      <w:r>
        <w:rPr>
          <w:noProof/>
        </w:rPr>
      </w:r>
      <w:r>
        <w:rPr>
          <w:noProof/>
        </w:rPr>
        <w:fldChar w:fldCharType="separate"/>
      </w:r>
      <w:r>
        <w:rPr>
          <w:noProof/>
        </w:rPr>
        <w:t>247</w:t>
      </w:r>
      <w:r>
        <w:rPr>
          <w:noProof/>
        </w:rPr>
        <w:fldChar w:fldCharType="end"/>
      </w:r>
    </w:p>
    <w:p w14:paraId="4747FAC3" w14:textId="58EFD71E"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14.3.6</w:t>
      </w:r>
      <w:r>
        <w:rPr>
          <w:rFonts w:asciiTheme="minorHAnsi" w:eastAsiaTheme="minorEastAsia" w:hAnsiTheme="minorHAnsi" w:cstheme="minorBidi"/>
          <w:noProof/>
          <w:kern w:val="2"/>
          <w:sz w:val="22"/>
          <w:szCs w:val="22"/>
          <w:lang w:eastAsia="en-GB"/>
          <w14:ligatures w14:val="standardContextual"/>
        </w:rPr>
        <w:tab/>
      </w:r>
      <w:r>
        <w:rPr>
          <w:noProof/>
        </w:rPr>
        <w:t>Event Monitoring</w:t>
      </w:r>
      <w:r>
        <w:rPr>
          <w:noProof/>
        </w:rPr>
        <w:tab/>
      </w:r>
      <w:r>
        <w:rPr>
          <w:noProof/>
        </w:rPr>
        <w:fldChar w:fldCharType="begin"/>
      </w:r>
      <w:r>
        <w:rPr>
          <w:noProof/>
        </w:rPr>
        <w:instrText xml:space="preserve"> PAGEREF _Toc155356010 \h </w:instrText>
      </w:r>
      <w:r>
        <w:rPr>
          <w:noProof/>
        </w:rPr>
      </w:r>
      <w:r>
        <w:rPr>
          <w:noProof/>
        </w:rPr>
        <w:fldChar w:fldCharType="separate"/>
      </w:r>
      <w:r>
        <w:rPr>
          <w:noProof/>
        </w:rPr>
        <w:t>248</w:t>
      </w:r>
      <w:r>
        <w:rPr>
          <w:noProof/>
        </w:rPr>
        <w:fldChar w:fldCharType="end"/>
      </w:r>
    </w:p>
    <w:p w14:paraId="2F6BE79A" w14:textId="55D9B9F0"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14.3.6.1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_Toc155356011 \h </w:instrText>
      </w:r>
      <w:r>
        <w:rPr>
          <w:noProof/>
        </w:rPr>
      </w:r>
      <w:r>
        <w:rPr>
          <w:noProof/>
        </w:rPr>
        <w:fldChar w:fldCharType="separate"/>
      </w:r>
      <w:r>
        <w:rPr>
          <w:noProof/>
        </w:rPr>
        <w:t>248</w:t>
      </w:r>
      <w:r>
        <w:rPr>
          <w:noProof/>
        </w:rPr>
        <w:fldChar w:fldCharType="end"/>
      </w:r>
    </w:p>
    <w:p w14:paraId="59A0D3D6" w14:textId="77C9F5A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14.3.6.2</w:t>
      </w:r>
      <w:r>
        <w:rPr>
          <w:rFonts w:asciiTheme="minorHAnsi" w:eastAsiaTheme="minorEastAsia" w:hAnsiTheme="minorHAnsi" w:cstheme="minorBidi"/>
          <w:noProof/>
          <w:kern w:val="2"/>
          <w:sz w:val="22"/>
          <w:szCs w:val="22"/>
          <w:lang w:eastAsia="en-GB"/>
          <w14:ligatures w14:val="standardContextual"/>
        </w:rPr>
        <w:tab/>
      </w:r>
      <w:r>
        <w:rPr>
          <w:noProof/>
        </w:rPr>
        <w:t>Monitoring Events Subscription Procedure</w:t>
      </w:r>
      <w:r>
        <w:rPr>
          <w:noProof/>
        </w:rPr>
        <w:tab/>
      </w:r>
      <w:r>
        <w:rPr>
          <w:noProof/>
        </w:rPr>
        <w:fldChar w:fldCharType="begin"/>
      </w:r>
      <w:r>
        <w:rPr>
          <w:noProof/>
        </w:rPr>
        <w:instrText xml:space="preserve"> PAGEREF _Toc155356012 \h </w:instrText>
      </w:r>
      <w:r>
        <w:rPr>
          <w:noProof/>
        </w:rPr>
      </w:r>
      <w:r>
        <w:rPr>
          <w:noProof/>
        </w:rPr>
        <w:fldChar w:fldCharType="separate"/>
      </w:r>
      <w:r>
        <w:rPr>
          <w:noProof/>
        </w:rPr>
        <w:t>248</w:t>
      </w:r>
      <w:r>
        <w:rPr>
          <w:noProof/>
        </w:rPr>
        <w:fldChar w:fldCharType="end"/>
      </w:r>
    </w:p>
    <w:p w14:paraId="09EBB13B" w14:textId="5729449E"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14.3.6.2.1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_Toc155356013 \h </w:instrText>
      </w:r>
      <w:r>
        <w:rPr>
          <w:noProof/>
        </w:rPr>
      </w:r>
      <w:r>
        <w:rPr>
          <w:noProof/>
        </w:rPr>
        <w:fldChar w:fldCharType="separate"/>
      </w:r>
      <w:r>
        <w:rPr>
          <w:noProof/>
        </w:rPr>
        <w:t>248</w:t>
      </w:r>
      <w:r>
        <w:rPr>
          <w:noProof/>
        </w:rPr>
        <w:fldChar w:fldCharType="end"/>
      </w:r>
    </w:p>
    <w:p w14:paraId="31FADAE8" w14:textId="13912451"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14.3.6.2.2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_Toc155356014 \h </w:instrText>
      </w:r>
      <w:r>
        <w:rPr>
          <w:noProof/>
        </w:rPr>
      </w:r>
      <w:r>
        <w:rPr>
          <w:noProof/>
        </w:rPr>
        <w:fldChar w:fldCharType="separate"/>
      </w:r>
      <w:r>
        <w:rPr>
          <w:noProof/>
        </w:rPr>
        <w:t>249</w:t>
      </w:r>
      <w:r>
        <w:rPr>
          <w:noProof/>
        </w:rPr>
        <w:fldChar w:fldCharType="end"/>
      </w:r>
    </w:p>
    <w:p w14:paraId="7FACD224" w14:textId="3C084BD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14.3.6.3</w:t>
      </w:r>
      <w:r>
        <w:rPr>
          <w:rFonts w:asciiTheme="minorHAnsi" w:eastAsiaTheme="minorEastAsia" w:hAnsiTheme="minorHAnsi" w:cstheme="minorBidi"/>
          <w:noProof/>
          <w:kern w:val="2"/>
          <w:sz w:val="22"/>
          <w:szCs w:val="22"/>
          <w:lang w:eastAsia="en-GB"/>
          <w14:ligatures w14:val="standardContextual"/>
        </w:rPr>
        <w:tab/>
      </w:r>
      <w:r>
        <w:rPr>
          <w:noProof/>
        </w:rPr>
        <w:t>Monitoring Events Notification Procedure</w:t>
      </w:r>
      <w:r>
        <w:rPr>
          <w:noProof/>
        </w:rPr>
        <w:tab/>
      </w:r>
      <w:r>
        <w:rPr>
          <w:noProof/>
        </w:rPr>
        <w:fldChar w:fldCharType="begin"/>
      </w:r>
      <w:r>
        <w:rPr>
          <w:noProof/>
        </w:rPr>
        <w:instrText xml:space="preserve"> PAGEREF _Toc155356015 \h </w:instrText>
      </w:r>
      <w:r>
        <w:rPr>
          <w:noProof/>
        </w:rPr>
      </w:r>
      <w:r>
        <w:rPr>
          <w:noProof/>
        </w:rPr>
        <w:fldChar w:fldCharType="separate"/>
      </w:r>
      <w:r>
        <w:rPr>
          <w:noProof/>
        </w:rPr>
        <w:t>250</w:t>
      </w:r>
      <w:r>
        <w:rPr>
          <w:noProof/>
        </w:rPr>
        <w:fldChar w:fldCharType="end"/>
      </w:r>
    </w:p>
    <w:p w14:paraId="2406A372" w14:textId="6B1E9EFB"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14.3.6.3.1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_Toc155356016 \h </w:instrText>
      </w:r>
      <w:r>
        <w:rPr>
          <w:noProof/>
        </w:rPr>
      </w:r>
      <w:r>
        <w:rPr>
          <w:noProof/>
        </w:rPr>
        <w:fldChar w:fldCharType="separate"/>
      </w:r>
      <w:r>
        <w:rPr>
          <w:noProof/>
        </w:rPr>
        <w:t>250</w:t>
      </w:r>
      <w:r>
        <w:rPr>
          <w:noProof/>
        </w:rPr>
        <w:fldChar w:fldCharType="end"/>
      </w:r>
    </w:p>
    <w:p w14:paraId="2DB90357" w14:textId="086508BB"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Pr>
          <w:noProof/>
        </w:rPr>
        <w:t>14.3.6.3.2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_Toc155356017 \h </w:instrText>
      </w:r>
      <w:r>
        <w:rPr>
          <w:noProof/>
        </w:rPr>
      </w:r>
      <w:r>
        <w:rPr>
          <w:noProof/>
        </w:rPr>
        <w:fldChar w:fldCharType="separate"/>
      </w:r>
      <w:r>
        <w:rPr>
          <w:noProof/>
        </w:rPr>
        <w:t>250</w:t>
      </w:r>
      <w:r>
        <w:rPr>
          <w:noProof/>
        </w:rPr>
        <w:fldChar w:fldCharType="end"/>
      </w:r>
    </w:p>
    <w:p w14:paraId="2DC1D98D" w14:textId="154C4408"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14.3.7</w:t>
      </w:r>
      <w:r>
        <w:rPr>
          <w:rFonts w:asciiTheme="minorHAnsi" w:eastAsiaTheme="minorEastAsia" w:hAnsiTheme="minorHAnsi" w:cstheme="minorBidi"/>
          <w:noProof/>
          <w:kern w:val="2"/>
          <w:sz w:val="22"/>
          <w:szCs w:val="22"/>
          <w:lang w:eastAsia="en-GB"/>
          <w14:ligatures w14:val="standardContextual"/>
        </w:rPr>
        <w:tab/>
      </w:r>
      <w:r>
        <w:rPr>
          <w:noProof/>
        </w:rPr>
        <w:t>5G TSC resource management procedures</w:t>
      </w:r>
      <w:r>
        <w:rPr>
          <w:noProof/>
        </w:rPr>
        <w:tab/>
      </w:r>
      <w:r>
        <w:rPr>
          <w:noProof/>
        </w:rPr>
        <w:fldChar w:fldCharType="begin"/>
      </w:r>
      <w:r>
        <w:rPr>
          <w:noProof/>
        </w:rPr>
        <w:instrText xml:space="preserve"> PAGEREF _Toc155356018 \h </w:instrText>
      </w:r>
      <w:r>
        <w:rPr>
          <w:noProof/>
        </w:rPr>
      </w:r>
      <w:r>
        <w:rPr>
          <w:noProof/>
        </w:rPr>
        <w:fldChar w:fldCharType="separate"/>
      </w:r>
      <w:r>
        <w:rPr>
          <w:noProof/>
        </w:rPr>
        <w:t>250</w:t>
      </w:r>
      <w:r>
        <w:rPr>
          <w:noProof/>
        </w:rPr>
        <w:fldChar w:fldCharType="end"/>
      </w:r>
    </w:p>
    <w:p w14:paraId="00C3D1DD" w14:textId="71CEE26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_Toc155356019 \h </w:instrText>
      </w:r>
      <w:r>
        <w:rPr>
          <w:noProof/>
        </w:rPr>
      </w:r>
      <w:r>
        <w:rPr>
          <w:noProof/>
        </w:rPr>
        <w:fldChar w:fldCharType="separate"/>
      </w:r>
      <w:r>
        <w:rPr>
          <w:noProof/>
        </w:rPr>
        <w:t>250</w:t>
      </w:r>
      <w:r>
        <w:rPr>
          <w:noProof/>
        </w:rPr>
        <w:fldChar w:fldCharType="end"/>
      </w:r>
    </w:p>
    <w:p w14:paraId="7356C461" w14:textId="2620C725"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14.3.7.2</w:t>
      </w:r>
      <w:r>
        <w:rPr>
          <w:rFonts w:asciiTheme="minorHAnsi" w:eastAsiaTheme="minorEastAsia" w:hAnsiTheme="minorHAnsi" w:cstheme="minorBidi"/>
          <w:noProof/>
          <w:kern w:val="2"/>
          <w:sz w:val="22"/>
          <w:szCs w:val="22"/>
          <w:lang w:eastAsia="en-GB"/>
          <w14:ligatures w14:val="standardContextual"/>
        </w:rPr>
        <w:tab/>
      </w:r>
      <w:r>
        <w:rPr>
          <w:noProof/>
        </w:rPr>
        <w:t>TSC stream availability discovery procedure</w:t>
      </w:r>
      <w:r>
        <w:rPr>
          <w:noProof/>
        </w:rPr>
        <w:tab/>
      </w:r>
      <w:r>
        <w:rPr>
          <w:noProof/>
        </w:rPr>
        <w:fldChar w:fldCharType="begin"/>
      </w:r>
      <w:r>
        <w:rPr>
          <w:noProof/>
        </w:rPr>
        <w:instrText xml:space="preserve"> PAGEREF _Toc155356020 \h </w:instrText>
      </w:r>
      <w:r>
        <w:rPr>
          <w:noProof/>
        </w:rPr>
      </w:r>
      <w:r>
        <w:rPr>
          <w:noProof/>
        </w:rPr>
        <w:fldChar w:fldCharType="separate"/>
      </w:r>
      <w:r>
        <w:rPr>
          <w:noProof/>
        </w:rPr>
        <w:t>250</w:t>
      </w:r>
      <w:r>
        <w:rPr>
          <w:noProof/>
        </w:rPr>
        <w:fldChar w:fldCharType="end"/>
      </w:r>
    </w:p>
    <w:p w14:paraId="62B8A6D0" w14:textId="550398CD"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14.3.7.3</w:t>
      </w:r>
      <w:r>
        <w:rPr>
          <w:rFonts w:asciiTheme="minorHAnsi" w:eastAsiaTheme="minorEastAsia" w:hAnsiTheme="minorHAnsi" w:cstheme="minorBidi"/>
          <w:noProof/>
          <w:kern w:val="2"/>
          <w:sz w:val="22"/>
          <w:szCs w:val="22"/>
          <w:lang w:eastAsia="en-GB"/>
          <w14:ligatures w14:val="standardContextual"/>
        </w:rPr>
        <w:tab/>
      </w:r>
      <w:r>
        <w:rPr>
          <w:noProof/>
        </w:rPr>
        <w:t>TSC stream creation procedure</w:t>
      </w:r>
      <w:r>
        <w:rPr>
          <w:noProof/>
        </w:rPr>
        <w:tab/>
      </w:r>
      <w:r>
        <w:rPr>
          <w:noProof/>
        </w:rPr>
        <w:fldChar w:fldCharType="begin"/>
      </w:r>
      <w:r>
        <w:rPr>
          <w:noProof/>
        </w:rPr>
        <w:instrText xml:space="preserve"> PAGEREF _Toc155356021 \h </w:instrText>
      </w:r>
      <w:r>
        <w:rPr>
          <w:noProof/>
        </w:rPr>
      </w:r>
      <w:r>
        <w:rPr>
          <w:noProof/>
        </w:rPr>
        <w:fldChar w:fldCharType="separate"/>
      </w:r>
      <w:r>
        <w:rPr>
          <w:noProof/>
        </w:rPr>
        <w:t>251</w:t>
      </w:r>
      <w:r>
        <w:rPr>
          <w:noProof/>
        </w:rPr>
        <w:fldChar w:fldCharType="end"/>
      </w:r>
    </w:p>
    <w:p w14:paraId="60E45C64" w14:textId="471C19A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14.3.7.4</w:t>
      </w:r>
      <w:r>
        <w:rPr>
          <w:rFonts w:asciiTheme="minorHAnsi" w:eastAsiaTheme="minorEastAsia" w:hAnsiTheme="minorHAnsi" w:cstheme="minorBidi"/>
          <w:noProof/>
          <w:kern w:val="2"/>
          <w:sz w:val="22"/>
          <w:szCs w:val="22"/>
          <w:lang w:eastAsia="en-GB"/>
          <w14:ligatures w14:val="standardContextual"/>
        </w:rPr>
        <w:tab/>
      </w:r>
      <w:r>
        <w:rPr>
          <w:noProof/>
        </w:rPr>
        <w:t>TSC stream deletion procedure</w:t>
      </w:r>
      <w:r>
        <w:rPr>
          <w:noProof/>
        </w:rPr>
        <w:tab/>
      </w:r>
      <w:r>
        <w:rPr>
          <w:noProof/>
        </w:rPr>
        <w:fldChar w:fldCharType="begin"/>
      </w:r>
      <w:r>
        <w:rPr>
          <w:noProof/>
        </w:rPr>
        <w:instrText xml:space="preserve"> PAGEREF _Toc155356022 \h </w:instrText>
      </w:r>
      <w:r>
        <w:rPr>
          <w:noProof/>
        </w:rPr>
      </w:r>
      <w:r>
        <w:rPr>
          <w:noProof/>
        </w:rPr>
        <w:fldChar w:fldCharType="separate"/>
      </w:r>
      <w:r>
        <w:rPr>
          <w:noProof/>
        </w:rPr>
        <w:t>252</w:t>
      </w:r>
      <w:r>
        <w:rPr>
          <w:noProof/>
        </w:rPr>
        <w:fldChar w:fldCharType="end"/>
      </w:r>
    </w:p>
    <w:p w14:paraId="33B95892" w14:textId="6B9A48F8"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14.3.8</w:t>
      </w:r>
      <w:r>
        <w:rPr>
          <w:rFonts w:asciiTheme="minorHAnsi" w:eastAsiaTheme="minorEastAsia" w:hAnsiTheme="minorHAnsi" w:cstheme="minorBidi"/>
          <w:noProof/>
          <w:kern w:val="2"/>
          <w:sz w:val="22"/>
          <w:szCs w:val="22"/>
          <w:lang w:eastAsia="en-GB"/>
          <w14:ligatures w14:val="standardContextual"/>
        </w:rPr>
        <w:tab/>
      </w:r>
      <w:r>
        <w:rPr>
          <w:noProof/>
        </w:rPr>
        <w:t>TSN resource management procedures</w:t>
      </w:r>
      <w:r>
        <w:rPr>
          <w:noProof/>
        </w:rPr>
        <w:tab/>
      </w:r>
      <w:r>
        <w:rPr>
          <w:noProof/>
        </w:rPr>
        <w:fldChar w:fldCharType="begin"/>
      </w:r>
      <w:r>
        <w:rPr>
          <w:noProof/>
        </w:rPr>
        <w:instrText xml:space="preserve"> PAGEREF _Toc155356023 \h </w:instrText>
      </w:r>
      <w:r>
        <w:rPr>
          <w:noProof/>
        </w:rPr>
      </w:r>
      <w:r>
        <w:rPr>
          <w:noProof/>
        </w:rPr>
        <w:fldChar w:fldCharType="separate"/>
      </w:r>
      <w:r>
        <w:rPr>
          <w:noProof/>
        </w:rPr>
        <w:t>253</w:t>
      </w:r>
      <w:r>
        <w:rPr>
          <w:noProof/>
        </w:rPr>
        <w:fldChar w:fldCharType="end"/>
      </w:r>
    </w:p>
    <w:p w14:paraId="6887B69F" w14:textId="09DAF5A0"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14.3.8.1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_Toc155356024 \h </w:instrText>
      </w:r>
      <w:r>
        <w:rPr>
          <w:noProof/>
        </w:rPr>
      </w:r>
      <w:r>
        <w:rPr>
          <w:noProof/>
        </w:rPr>
        <w:fldChar w:fldCharType="separate"/>
      </w:r>
      <w:r>
        <w:rPr>
          <w:noProof/>
        </w:rPr>
        <w:t>253</w:t>
      </w:r>
      <w:r>
        <w:rPr>
          <w:noProof/>
        </w:rPr>
        <w:fldChar w:fldCharType="end"/>
      </w:r>
    </w:p>
    <w:p w14:paraId="3975ECF2" w14:textId="2816A4D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14.3.8.2</w:t>
      </w:r>
      <w:r>
        <w:rPr>
          <w:rFonts w:asciiTheme="minorHAnsi" w:eastAsiaTheme="minorEastAsia" w:hAnsiTheme="minorHAnsi" w:cstheme="minorBidi"/>
          <w:noProof/>
          <w:kern w:val="2"/>
          <w:sz w:val="22"/>
          <w:szCs w:val="22"/>
          <w:lang w:eastAsia="en-GB"/>
          <w14:ligatures w14:val="standardContextual"/>
        </w:rPr>
        <w:tab/>
      </w:r>
      <w:r>
        <w:rPr>
          <w:noProof/>
        </w:rPr>
        <w:t>5GS TSN Bridge information reporting</w:t>
      </w:r>
      <w:r>
        <w:rPr>
          <w:noProof/>
        </w:rPr>
        <w:tab/>
      </w:r>
      <w:r>
        <w:rPr>
          <w:noProof/>
        </w:rPr>
        <w:fldChar w:fldCharType="begin"/>
      </w:r>
      <w:r>
        <w:rPr>
          <w:noProof/>
        </w:rPr>
        <w:instrText xml:space="preserve"> PAGEREF _Toc155356025 \h </w:instrText>
      </w:r>
      <w:r>
        <w:rPr>
          <w:noProof/>
        </w:rPr>
      </w:r>
      <w:r>
        <w:rPr>
          <w:noProof/>
        </w:rPr>
        <w:fldChar w:fldCharType="separate"/>
      </w:r>
      <w:r>
        <w:rPr>
          <w:noProof/>
        </w:rPr>
        <w:t>253</w:t>
      </w:r>
      <w:r>
        <w:rPr>
          <w:noProof/>
        </w:rPr>
        <w:fldChar w:fldCharType="end"/>
      </w:r>
    </w:p>
    <w:p w14:paraId="7C0FCB10" w14:textId="27FF483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14.3.8.3</w:t>
      </w:r>
      <w:r>
        <w:rPr>
          <w:rFonts w:asciiTheme="minorHAnsi" w:eastAsiaTheme="minorEastAsia" w:hAnsiTheme="minorHAnsi" w:cstheme="minorBidi"/>
          <w:noProof/>
          <w:kern w:val="2"/>
          <w:sz w:val="22"/>
          <w:szCs w:val="22"/>
          <w:lang w:eastAsia="en-GB"/>
          <w14:ligatures w14:val="standardContextual"/>
        </w:rPr>
        <w:tab/>
      </w:r>
      <w:r>
        <w:rPr>
          <w:noProof/>
        </w:rPr>
        <w:t>5GS TSN Bridge configuration procedure</w:t>
      </w:r>
      <w:r>
        <w:rPr>
          <w:noProof/>
        </w:rPr>
        <w:tab/>
      </w:r>
      <w:r>
        <w:rPr>
          <w:noProof/>
        </w:rPr>
        <w:fldChar w:fldCharType="begin"/>
      </w:r>
      <w:r>
        <w:rPr>
          <w:noProof/>
        </w:rPr>
        <w:instrText xml:space="preserve"> PAGEREF _Toc155356026 \h </w:instrText>
      </w:r>
      <w:r>
        <w:rPr>
          <w:noProof/>
        </w:rPr>
      </w:r>
      <w:r>
        <w:rPr>
          <w:noProof/>
        </w:rPr>
        <w:fldChar w:fldCharType="separate"/>
      </w:r>
      <w:r>
        <w:rPr>
          <w:noProof/>
        </w:rPr>
        <w:t>254</w:t>
      </w:r>
      <w:r>
        <w:rPr>
          <w:noProof/>
        </w:rPr>
        <w:fldChar w:fldCharType="end"/>
      </w:r>
    </w:p>
    <w:p w14:paraId="04EE2C23" w14:textId="3E3E2D2E"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sidRPr="006C0051">
        <w:rPr>
          <w:rFonts w:eastAsia="SimSun"/>
          <w:noProof/>
        </w:rPr>
        <w:t>14.3.9</w:t>
      </w:r>
      <w:r>
        <w:rPr>
          <w:rFonts w:asciiTheme="minorHAnsi" w:eastAsiaTheme="minorEastAsia" w:hAnsiTheme="minorHAnsi" w:cstheme="minorBidi"/>
          <w:noProof/>
          <w:kern w:val="2"/>
          <w:sz w:val="22"/>
          <w:szCs w:val="22"/>
          <w:lang w:eastAsia="en-GB"/>
          <w14:ligatures w14:val="standardContextual"/>
        </w:rPr>
        <w:tab/>
      </w:r>
      <w:r w:rsidRPr="006C0051">
        <w:rPr>
          <w:rFonts w:eastAsia="SimSun"/>
          <w:noProof/>
        </w:rPr>
        <w:t>Establishing communication with application service requirements</w:t>
      </w:r>
      <w:r>
        <w:rPr>
          <w:noProof/>
        </w:rPr>
        <w:tab/>
      </w:r>
      <w:r>
        <w:rPr>
          <w:noProof/>
        </w:rPr>
        <w:fldChar w:fldCharType="begin"/>
      </w:r>
      <w:r>
        <w:rPr>
          <w:noProof/>
        </w:rPr>
        <w:instrText xml:space="preserve"> PAGEREF _Toc155356027 \h </w:instrText>
      </w:r>
      <w:r>
        <w:rPr>
          <w:noProof/>
        </w:rPr>
      </w:r>
      <w:r>
        <w:rPr>
          <w:noProof/>
        </w:rPr>
        <w:fldChar w:fldCharType="separate"/>
      </w:r>
      <w:r>
        <w:rPr>
          <w:noProof/>
        </w:rPr>
        <w:t>255</w:t>
      </w:r>
      <w:r>
        <w:rPr>
          <w:noProof/>
        </w:rPr>
        <w:fldChar w:fldCharType="end"/>
      </w:r>
    </w:p>
    <w:p w14:paraId="401FEFFD" w14:textId="12EA4A0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sidRPr="006C0051">
        <w:rPr>
          <w:rFonts w:eastAsia="SimSun"/>
          <w:noProof/>
        </w:rPr>
        <w:t>14.3.9.1</w:t>
      </w:r>
      <w:r>
        <w:rPr>
          <w:rFonts w:asciiTheme="minorHAnsi" w:eastAsiaTheme="minorEastAsia" w:hAnsiTheme="minorHAnsi" w:cstheme="minorBidi"/>
          <w:noProof/>
          <w:kern w:val="2"/>
          <w:sz w:val="22"/>
          <w:szCs w:val="22"/>
          <w:lang w:eastAsia="en-GB"/>
          <w14:ligatures w14:val="standardContextual"/>
        </w:rPr>
        <w:tab/>
      </w:r>
      <w:r w:rsidRPr="006C0051">
        <w:rPr>
          <w:rFonts w:eastAsia="SimSun"/>
          <w:noProof/>
        </w:rPr>
        <w:t>General</w:t>
      </w:r>
      <w:r>
        <w:rPr>
          <w:noProof/>
        </w:rPr>
        <w:tab/>
      </w:r>
      <w:r>
        <w:rPr>
          <w:noProof/>
        </w:rPr>
        <w:fldChar w:fldCharType="begin"/>
      </w:r>
      <w:r>
        <w:rPr>
          <w:noProof/>
        </w:rPr>
        <w:instrText xml:space="preserve"> PAGEREF _Toc155356028 \h </w:instrText>
      </w:r>
      <w:r>
        <w:rPr>
          <w:noProof/>
        </w:rPr>
      </w:r>
      <w:r>
        <w:rPr>
          <w:noProof/>
        </w:rPr>
        <w:fldChar w:fldCharType="separate"/>
      </w:r>
      <w:r>
        <w:rPr>
          <w:noProof/>
        </w:rPr>
        <w:t>255</w:t>
      </w:r>
      <w:r>
        <w:rPr>
          <w:noProof/>
        </w:rPr>
        <w:fldChar w:fldCharType="end"/>
      </w:r>
    </w:p>
    <w:p w14:paraId="24469C5F" w14:textId="2D76FE5D"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sidRPr="006C0051">
        <w:rPr>
          <w:rFonts w:eastAsia="SimSun"/>
          <w:noProof/>
        </w:rPr>
        <w:t>14.3.9.2</w:t>
      </w:r>
      <w:r>
        <w:rPr>
          <w:rFonts w:asciiTheme="minorHAnsi" w:eastAsiaTheme="minorEastAsia" w:hAnsiTheme="minorHAnsi" w:cstheme="minorBidi"/>
          <w:noProof/>
          <w:kern w:val="2"/>
          <w:sz w:val="22"/>
          <w:szCs w:val="22"/>
          <w:lang w:eastAsia="en-GB"/>
          <w14:ligatures w14:val="standardContextual"/>
        </w:rPr>
        <w:tab/>
      </w:r>
      <w:r w:rsidRPr="006C0051">
        <w:rPr>
          <w:rFonts w:eastAsia="SimSun"/>
          <w:noProof/>
        </w:rPr>
        <w:t>Procedures</w:t>
      </w:r>
      <w:r>
        <w:rPr>
          <w:noProof/>
        </w:rPr>
        <w:tab/>
      </w:r>
      <w:r>
        <w:rPr>
          <w:noProof/>
        </w:rPr>
        <w:fldChar w:fldCharType="begin"/>
      </w:r>
      <w:r>
        <w:rPr>
          <w:noProof/>
        </w:rPr>
        <w:instrText xml:space="preserve"> PAGEREF _Toc155356029 \h </w:instrText>
      </w:r>
      <w:r>
        <w:rPr>
          <w:noProof/>
        </w:rPr>
      </w:r>
      <w:r>
        <w:rPr>
          <w:noProof/>
        </w:rPr>
        <w:fldChar w:fldCharType="separate"/>
      </w:r>
      <w:r>
        <w:rPr>
          <w:noProof/>
        </w:rPr>
        <w:t>255</w:t>
      </w:r>
      <w:r>
        <w:rPr>
          <w:noProof/>
        </w:rPr>
        <w:fldChar w:fldCharType="end"/>
      </w:r>
    </w:p>
    <w:p w14:paraId="43E9ABB9" w14:textId="61DB7D20"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sidRPr="006C0051">
        <w:rPr>
          <w:rFonts w:eastAsia="SimSun"/>
          <w:noProof/>
        </w:rPr>
        <w:t>14.3.9.2.1</w:t>
      </w:r>
      <w:r>
        <w:rPr>
          <w:rFonts w:asciiTheme="minorHAnsi" w:eastAsiaTheme="minorEastAsia" w:hAnsiTheme="minorHAnsi" w:cstheme="minorBidi"/>
          <w:noProof/>
          <w:kern w:val="2"/>
          <w:sz w:val="22"/>
          <w:szCs w:val="22"/>
          <w:lang w:eastAsia="en-GB"/>
          <w14:ligatures w14:val="standardContextual"/>
        </w:rPr>
        <w:tab/>
      </w:r>
      <w:r w:rsidRPr="006C0051">
        <w:rPr>
          <w:rFonts w:eastAsia="SimSun"/>
          <w:noProof/>
        </w:rPr>
        <w:t>Procedure triggered by correlated source and destination requests</w:t>
      </w:r>
      <w:r>
        <w:rPr>
          <w:noProof/>
        </w:rPr>
        <w:tab/>
      </w:r>
      <w:r>
        <w:rPr>
          <w:noProof/>
        </w:rPr>
        <w:fldChar w:fldCharType="begin"/>
      </w:r>
      <w:r>
        <w:rPr>
          <w:noProof/>
        </w:rPr>
        <w:instrText xml:space="preserve"> PAGEREF _Toc155356030 \h </w:instrText>
      </w:r>
      <w:r>
        <w:rPr>
          <w:noProof/>
        </w:rPr>
      </w:r>
      <w:r>
        <w:rPr>
          <w:noProof/>
        </w:rPr>
        <w:fldChar w:fldCharType="separate"/>
      </w:r>
      <w:r>
        <w:rPr>
          <w:noProof/>
        </w:rPr>
        <w:t>255</w:t>
      </w:r>
      <w:r>
        <w:rPr>
          <w:noProof/>
        </w:rPr>
        <w:fldChar w:fldCharType="end"/>
      </w:r>
    </w:p>
    <w:p w14:paraId="766DAF6C" w14:textId="1F39CA48"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sidRPr="006C0051">
        <w:rPr>
          <w:noProof/>
          <w:lang w:val="en-US"/>
        </w:rPr>
        <w:t>14.3.9.2.2</w:t>
      </w:r>
      <w:r>
        <w:rPr>
          <w:rFonts w:asciiTheme="minorHAnsi" w:eastAsiaTheme="minorEastAsia" w:hAnsiTheme="minorHAnsi" w:cstheme="minorBidi"/>
          <w:noProof/>
          <w:kern w:val="2"/>
          <w:sz w:val="22"/>
          <w:szCs w:val="22"/>
          <w:lang w:eastAsia="en-GB"/>
          <w14:ligatures w14:val="standardContextual"/>
        </w:rPr>
        <w:tab/>
      </w:r>
      <w:r w:rsidRPr="006C0051">
        <w:rPr>
          <w:noProof/>
          <w:lang w:val="en-US"/>
        </w:rPr>
        <w:t>Procedure triggered by source request and coordinated with destination</w:t>
      </w:r>
      <w:r>
        <w:rPr>
          <w:noProof/>
        </w:rPr>
        <w:tab/>
      </w:r>
      <w:r>
        <w:rPr>
          <w:noProof/>
        </w:rPr>
        <w:fldChar w:fldCharType="begin"/>
      </w:r>
      <w:r>
        <w:rPr>
          <w:noProof/>
        </w:rPr>
        <w:instrText xml:space="preserve"> PAGEREF _Toc155356031 \h </w:instrText>
      </w:r>
      <w:r>
        <w:rPr>
          <w:noProof/>
        </w:rPr>
      </w:r>
      <w:r>
        <w:rPr>
          <w:noProof/>
        </w:rPr>
        <w:fldChar w:fldCharType="separate"/>
      </w:r>
      <w:r>
        <w:rPr>
          <w:noProof/>
        </w:rPr>
        <w:t>256</w:t>
      </w:r>
      <w:r>
        <w:rPr>
          <w:noProof/>
        </w:rPr>
        <w:fldChar w:fldCharType="end"/>
      </w:r>
    </w:p>
    <w:p w14:paraId="68EFAC8E" w14:textId="6776C2DE"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14.3.10</w:t>
      </w:r>
      <w:r>
        <w:rPr>
          <w:rFonts w:asciiTheme="minorHAnsi" w:eastAsiaTheme="minorEastAsia" w:hAnsiTheme="minorHAnsi" w:cstheme="minorBidi"/>
          <w:noProof/>
          <w:kern w:val="2"/>
          <w:sz w:val="22"/>
          <w:szCs w:val="22"/>
          <w:lang w:eastAsia="en-GB"/>
          <w14:ligatures w14:val="standardContextual"/>
        </w:rPr>
        <w:tab/>
      </w:r>
      <w:r>
        <w:rPr>
          <w:noProof/>
        </w:rPr>
        <w:t>AF influence URSP procedure for reliable transmission</w:t>
      </w:r>
      <w:r>
        <w:rPr>
          <w:noProof/>
        </w:rPr>
        <w:tab/>
      </w:r>
      <w:r>
        <w:rPr>
          <w:noProof/>
        </w:rPr>
        <w:fldChar w:fldCharType="begin"/>
      </w:r>
      <w:r>
        <w:rPr>
          <w:noProof/>
        </w:rPr>
        <w:instrText xml:space="preserve"> PAGEREF _Toc155356032 \h </w:instrText>
      </w:r>
      <w:r>
        <w:rPr>
          <w:noProof/>
        </w:rPr>
      </w:r>
      <w:r>
        <w:rPr>
          <w:noProof/>
        </w:rPr>
        <w:fldChar w:fldCharType="separate"/>
      </w:r>
      <w:r>
        <w:rPr>
          <w:noProof/>
        </w:rPr>
        <w:t>258</w:t>
      </w:r>
      <w:r>
        <w:rPr>
          <w:noProof/>
        </w:rPr>
        <w:fldChar w:fldCharType="end"/>
      </w:r>
    </w:p>
    <w:p w14:paraId="4DBBBA32" w14:textId="61348FF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14.3.10.1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_Toc155356033 \h </w:instrText>
      </w:r>
      <w:r>
        <w:rPr>
          <w:noProof/>
        </w:rPr>
      </w:r>
      <w:r>
        <w:rPr>
          <w:noProof/>
        </w:rPr>
        <w:fldChar w:fldCharType="separate"/>
      </w:r>
      <w:r>
        <w:rPr>
          <w:noProof/>
        </w:rPr>
        <w:t>258</w:t>
      </w:r>
      <w:r>
        <w:rPr>
          <w:noProof/>
        </w:rPr>
        <w:fldChar w:fldCharType="end"/>
      </w:r>
    </w:p>
    <w:p w14:paraId="35E2FE9C" w14:textId="63C8D60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14.3.10.2</w:t>
      </w:r>
      <w:r>
        <w:rPr>
          <w:rFonts w:asciiTheme="minorHAnsi" w:eastAsiaTheme="minorEastAsia" w:hAnsiTheme="minorHAnsi" w:cstheme="minorBidi"/>
          <w:noProof/>
          <w:kern w:val="2"/>
          <w:sz w:val="22"/>
          <w:szCs w:val="22"/>
          <w:lang w:eastAsia="en-GB"/>
          <w14:ligatures w14:val="standardContextual"/>
        </w:rPr>
        <w:tab/>
      </w:r>
      <w:r>
        <w:rPr>
          <w:noProof/>
        </w:rPr>
        <w:t>AF influence URSP procedure for reliable transmission</w:t>
      </w:r>
      <w:r>
        <w:rPr>
          <w:noProof/>
        </w:rPr>
        <w:tab/>
      </w:r>
      <w:r>
        <w:rPr>
          <w:noProof/>
        </w:rPr>
        <w:fldChar w:fldCharType="begin"/>
      </w:r>
      <w:r>
        <w:rPr>
          <w:noProof/>
        </w:rPr>
        <w:instrText xml:space="preserve"> PAGEREF _Toc155356034 \h </w:instrText>
      </w:r>
      <w:r>
        <w:rPr>
          <w:noProof/>
        </w:rPr>
      </w:r>
      <w:r>
        <w:rPr>
          <w:noProof/>
        </w:rPr>
        <w:fldChar w:fldCharType="separate"/>
      </w:r>
      <w:r>
        <w:rPr>
          <w:noProof/>
        </w:rPr>
        <w:t>258</w:t>
      </w:r>
      <w:r>
        <w:rPr>
          <w:noProof/>
        </w:rPr>
        <w:fldChar w:fldCharType="end"/>
      </w:r>
    </w:p>
    <w:p w14:paraId="604E7678" w14:textId="42A2E177"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14.3.11</w:t>
      </w:r>
      <w:r>
        <w:rPr>
          <w:rFonts w:asciiTheme="minorHAnsi" w:eastAsiaTheme="minorEastAsia" w:hAnsiTheme="minorHAnsi" w:cstheme="minorBidi"/>
          <w:noProof/>
          <w:kern w:val="2"/>
          <w:sz w:val="22"/>
          <w:szCs w:val="22"/>
          <w:lang w:eastAsia="en-GB"/>
          <w14:ligatures w14:val="standardContextual"/>
        </w:rPr>
        <w:tab/>
      </w:r>
      <w:r>
        <w:rPr>
          <w:noProof/>
        </w:rPr>
        <w:t>VAL services over 5GS supporting EPS interworking</w:t>
      </w:r>
      <w:r>
        <w:rPr>
          <w:noProof/>
        </w:rPr>
        <w:tab/>
      </w:r>
      <w:r>
        <w:rPr>
          <w:noProof/>
        </w:rPr>
        <w:fldChar w:fldCharType="begin"/>
      </w:r>
      <w:r>
        <w:rPr>
          <w:noProof/>
        </w:rPr>
        <w:instrText xml:space="preserve"> PAGEREF _Toc155356035 \h </w:instrText>
      </w:r>
      <w:r>
        <w:rPr>
          <w:noProof/>
        </w:rPr>
      </w:r>
      <w:r>
        <w:rPr>
          <w:noProof/>
        </w:rPr>
        <w:fldChar w:fldCharType="separate"/>
      </w:r>
      <w:r>
        <w:rPr>
          <w:noProof/>
        </w:rPr>
        <w:t>259</w:t>
      </w:r>
      <w:r>
        <w:rPr>
          <w:noProof/>
        </w:rPr>
        <w:fldChar w:fldCharType="end"/>
      </w:r>
    </w:p>
    <w:p w14:paraId="3D23C498" w14:textId="75601C29"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sidRPr="006C0051">
        <w:rPr>
          <w:rFonts w:eastAsia="Malgun Gothic"/>
          <w:noProof/>
        </w:rPr>
        <w:t>14.3.12</w:t>
      </w:r>
      <w:r>
        <w:rPr>
          <w:rFonts w:asciiTheme="minorHAnsi" w:eastAsiaTheme="minorEastAsia" w:hAnsiTheme="minorHAnsi" w:cstheme="minorBidi"/>
          <w:noProof/>
          <w:kern w:val="2"/>
          <w:sz w:val="22"/>
          <w:szCs w:val="22"/>
          <w:lang w:eastAsia="en-GB"/>
          <w14:ligatures w14:val="standardContextual"/>
        </w:rPr>
        <w:tab/>
      </w:r>
      <w:r w:rsidRPr="006C0051">
        <w:rPr>
          <w:rFonts w:eastAsia="Malgun Gothic"/>
          <w:noProof/>
        </w:rPr>
        <w:t>UE unified traffic pattern and monitoring management</w:t>
      </w:r>
      <w:r>
        <w:rPr>
          <w:noProof/>
        </w:rPr>
        <w:tab/>
      </w:r>
      <w:r>
        <w:rPr>
          <w:noProof/>
        </w:rPr>
        <w:fldChar w:fldCharType="begin"/>
      </w:r>
      <w:r>
        <w:rPr>
          <w:noProof/>
        </w:rPr>
        <w:instrText xml:space="preserve"> PAGEREF _Toc155356036 \h </w:instrText>
      </w:r>
      <w:r>
        <w:rPr>
          <w:noProof/>
        </w:rPr>
      </w:r>
      <w:r>
        <w:rPr>
          <w:noProof/>
        </w:rPr>
        <w:fldChar w:fldCharType="separate"/>
      </w:r>
      <w:r>
        <w:rPr>
          <w:noProof/>
        </w:rPr>
        <w:t>259</w:t>
      </w:r>
      <w:r>
        <w:rPr>
          <w:noProof/>
        </w:rPr>
        <w:fldChar w:fldCharType="end"/>
      </w:r>
    </w:p>
    <w:p w14:paraId="2039BD62" w14:textId="10DD51E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sidRPr="006C0051">
        <w:rPr>
          <w:rFonts w:eastAsia="Malgun Gothic"/>
          <w:noProof/>
        </w:rPr>
        <w:t>14.3.12.1</w:t>
      </w:r>
      <w:r>
        <w:rPr>
          <w:rFonts w:asciiTheme="minorHAnsi" w:eastAsiaTheme="minorEastAsia" w:hAnsiTheme="minorHAnsi" w:cstheme="minorBidi"/>
          <w:noProof/>
          <w:kern w:val="2"/>
          <w:sz w:val="22"/>
          <w:szCs w:val="22"/>
          <w:lang w:eastAsia="en-GB"/>
          <w14:ligatures w14:val="standardContextual"/>
        </w:rPr>
        <w:tab/>
      </w:r>
      <w:r w:rsidRPr="006C0051">
        <w:rPr>
          <w:rFonts w:eastAsia="Malgun Gothic"/>
          <w:noProof/>
        </w:rPr>
        <w:t>General</w:t>
      </w:r>
      <w:r>
        <w:rPr>
          <w:noProof/>
        </w:rPr>
        <w:tab/>
      </w:r>
      <w:r>
        <w:rPr>
          <w:noProof/>
        </w:rPr>
        <w:fldChar w:fldCharType="begin"/>
      </w:r>
      <w:r>
        <w:rPr>
          <w:noProof/>
        </w:rPr>
        <w:instrText xml:space="preserve"> PAGEREF _Toc155356037 \h </w:instrText>
      </w:r>
      <w:r>
        <w:rPr>
          <w:noProof/>
        </w:rPr>
      </w:r>
      <w:r>
        <w:rPr>
          <w:noProof/>
        </w:rPr>
        <w:fldChar w:fldCharType="separate"/>
      </w:r>
      <w:r>
        <w:rPr>
          <w:noProof/>
        </w:rPr>
        <w:t>259</w:t>
      </w:r>
      <w:r>
        <w:rPr>
          <w:noProof/>
        </w:rPr>
        <w:fldChar w:fldCharType="end"/>
      </w:r>
    </w:p>
    <w:p w14:paraId="62231AFC" w14:textId="5EBDDBF2"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sidRPr="006C0051">
        <w:rPr>
          <w:rFonts w:eastAsia="Malgun Gothic"/>
          <w:noProof/>
        </w:rPr>
        <w:t>14.3.12.3</w:t>
      </w:r>
      <w:r>
        <w:rPr>
          <w:rFonts w:asciiTheme="minorHAnsi" w:eastAsiaTheme="minorEastAsia" w:hAnsiTheme="minorHAnsi" w:cstheme="minorBidi"/>
          <w:noProof/>
          <w:kern w:val="2"/>
          <w:sz w:val="22"/>
          <w:szCs w:val="22"/>
          <w:lang w:eastAsia="en-GB"/>
          <w14:ligatures w14:val="standardContextual"/>
        </w:rPr>
        <w:tab/>
      </w:r>
      <w:r w:rsidRPr="006C0051">
        <w:rPr>
          <w:rFonts w:eastAsia="Malgun Gothic"/>
          <w:noProof/>
        </w:rPr>
        <w:t>UE unified traffic pattern update notification procedure</w:t>
      </w:r>
      <w:r>
        <w:rPr>
          <w:noProof/>
        </w:rPr>
        <w:tab/>
      </w:r>
      <w:r>
        <w:rPr>
          <w:noProof/>
        </w:rPr>
        <w:fldChar w:fldCharType="begin"/>
      </w:r>
      <w:r>
        <w:rPr>
          <w:noProof/>
        </w:rPr>
        <w:instrText xml:space="preserve"> PAGEREF _Toc155356038 \h </w:instrText>
      </w:r>
      <w:r>
        <w:rPr>
          <w:noProof/>
        </w:rPr>
      </w:r>
      <w:r>
        <w:rPr>
          <w:noProof/>
        </w:rPr>
        <w:fldChar w:fldCharType="separate"/>
      </w:r>
      <w:r>
        <w:rPr>
          <w:noProof/>
        </w:rPr>
        <w:t>261</w:t>
      </w:r>
      <w:r>
        <w:rPr>
          <w:noProof/>
        </w:rPr>
        <w:fldChar w:fldCharType="end"/>
      </w:r>
    </w:p>
    <w:p w14:paraId="77CF3333" w14:textId="0C42E09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sidRPr="006C0051">
        <w:rPr>
          <w:rFonts w:eastAsia="Malgun Gothic"/>
          <w:noProof/>
        </w:rPr>
        <w:t>14.3.12.4</w:t>
      </w:r>
      <w:r>
        <w:rPr>
          <w:rFonts w:asciiTheme="minorHAnsi" w:eastAsiaTheme="minorEastAsia" w:hAnsiTheme="minorHAnsi" w:cstheme="minorBidi"/>
          <w:noProof/>
          <w:kern w:val="2"/>
          <w:sz w:val="22"/>
          <w:szCs w:val="22"/>
          <w:lang w:eastAsia="en-GB"/>
          <w14:ligatures w14:val="standardContextual"/>
        </w:rPr>
        <w:tab/>
      </w:r>
      <w:r w:rsidRPr="006C0051">
        <w:rPr>
          <w:rFonts w:eastAsia="Malgun Gothic"/>
          <w:noProof/>
        </w:rPr>
        <w:t>Management and 5GC exposure procedures</w:t>
      </w:r>
      <w:r>
        <w:rPr>
          <w:noProof/>
        </w:rPr>
        <w:tab/>
      </w:r>
      <w:r>
        <w:rPr>
          <w:noProof/>
        </w:rPr>
        <w:fldChar w:fldCharType="begin"/>
      </w:r>
      <w:r>
        <w:rPr>
          <w:noProof/>
        </w:rPr>
        <w:instrText xml:space="preserve"> PAGEREF _Toc155356039 \h </w:instrText>
      </w:r>
      <w:r>
        <w:rPr>
          <w:noProof/>
        </w:rPr>
      </w:r>
      <w:r>
        <w:rPr>
          <w:noProof/>
        </w:rPr>
        <w:fldChar w:fldCharType="separate"/>
      </w:r>
      <w:r>
        <w:rPr>
          <w:noProof/>
        </w:rPr>
        <w:t>261</w:t>
      </w:r>
      <w:r>
        <w:rPr>
          <w:noProof/>
        </w:rPr>
        <w:fldChar w:fldCharType="end"/>
      </w:r>
    </w:p>
    <w:p w14:paraId="62EC1CD1" w14:textId="10EA1FA4"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sidRPr="006C0051">
        <w:rPr>
          <w:rFonts w:eastAsia="Malgun Gothic"/>
          <w:noProof/>
        </w:rPr>
        <w:t>14.3.12.4.1</w:t>
      </w:r>
      <w:r>
        <w:rPr>
          <w:rFonts w:asciiTheme="minorHAnsi" w:eastAsiaTheme="minorEastAsia" w:hAnsiTheme="minorHAnsi" w:cstheme="minorBidi"/>
          <w:noProof/>
          <w:kern w:val="2"/>
          <w:sz w:val="22"/>
          <w:szCs w:val="22"/>
          <w:lang w:eastAsia="en-GB"/>
          <w14:ligatures w14:val="standardContextual"/>
        </w:rPr>
        <w:tab/>
      </w:r>
      <w:r w:rsidRPr="006C0051">
        <w:rPr>
          <w:rFonts w:eastAsia="Malgun Gothic"/>
          <w:noProof/>
        </w:rPr>
        <w:t>General</w:t>
      </w:r>
      <w:r>
        <w:rPr>
          <w:noProof/>
        </w:rPr>
        <w:tab/>
      </w:r>
      <w:r>
        <w:rPr>
          <w:noProof/>
        </w:rPr>
        <w:fldChar w:fldCharType="begin"/>
      </w:r>
      <w:r>
        <w:rPr>
          <w:noProof/>
        </w:rPr>
        <w:instrText xml:space="preserve"> PAGEREF _Toc155356040 \h </w:instrText>
      </w:r>
      <w:r>
        <w:rPr>
          <w:noProof/>
        </w:rPr>
      </w:r>
      <w:r>
        <w:rPr>
          <w:noProof/>
        </w:rPr>
        <w:fldChar w:fldCharType="separate"/>
      </w:r>
      <w:r>
        <w:rPr>
          <w:noProof/>
        </w:rPr>
        <w:t>261</w:t>
      </w:r>
      <w:r>
        <w:rPr>
          <w:noProof/>
        </w:rPr>
        <w:fldChar w:fldCharType="end"/>
      </w:r>
    </w:p>
    <w:p w14:paraId="171A7058" w14:textId="0922111E"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sidRPr="006C0051">
        <w:rPr>
          <w:rFonts w:eastAsia="Malgun Gothic"/>
          <w:noProof/>
        </w:rPr>
        <w:t>14.3.12.4.2</w:t>
      </w:r>
      <w:r>
        <w:rPr>
          <w:rFonts w:asciiTheme="minorHAnsi" w:eastAsiaTheme="minorEastAsia" w:hAnsiTheme="minorHAnsi" w:cstheme="minorBidi"/>
          <w:noProof/>
          <w:kern w:val="2"/>
          <w:sz w:val="22"/>
          <w:szCs w:val="22"/>
          <w:lang w:eastAsia="en-GB"/>
          <w14:ligatures w14:val="standardContextual"/>
        </w:rPr>
        <w:tab/>
      </w:r>
      <w:r w:rsidRPr="006C0051">
        <w:rPr>
          <w:rFonts w:eastAsia="Malgun Gothic"/>
          <w:noProof/>
        </w:rPr>
        <w:t>UE unified traffic pattern management procedure</w:t>
      </w:r>
      <w:r>
        <w:rPr>
          <w:noProof/>
        </w:rPr>
        <w:tab/>
      </w:r>
      <w:r>
        <w:rPr>
          <w:noProof/>
        </w:rPr>
        <w:fldChar w:fldCharType="begin"/>
      </w:r>
      <w:r>
        <w:rPr>
          <w:noProof/>
        </w:rPr>
        <w:instrText xml:space="preserve"> PAGEREF _Toc155356041 \h </w:instrText>
      </w:r>
      <w:r>
        <w:rPr>
          <w:noProof/>
        </w:rPr>
      </w:r>
      <w:r>
        <w:rPr>
          <w:noProof/>
        </w:rPr>
        <w:fldChar w:fldCharType="separate"/>
      </w:r>
      <w:r>
        <w:rPr>
          <w:noProof/>
        </w:rPr>
        <w:t>261</w:t>
      </w:r>
      <w:r>
        <w:rPr>
          <w:noProof/>
        </w:rPr>
        <w:fldChar w:fldCharType="end"/>
      </w:r>
    </w:p>
    <w:p w14:paraId="6C54A174" w14:textId="7CC211B4" w:rsidR="00467C65" w:rsidRDefault="00467C65">
      <w:pPr>
        <w:pStyle w:val="TOC5"/>
        <w:rPr>
          <w:rFonts w:asciiTheme="minorHAnsi" w:eastAsiaTheme="minorEastAsia" w:hAnsiTheme="minorHAnsi" w:cstheme="minorBidi"/>
          <w:noProof/>
          <w:kern w:val="2"/>
          <w:sz w:val="22"/>
          <w:szCs w:val="22"/>
          <w:lang w:eastAsia="en-GB"/>
          <w14:ligatures w14:val="standardContextual"/>
        </w:rPr>
      </w:pPr>
      <w:r w:rsidRPr="006C0051">
        <w:rPr>
          <w:rFonts w:eastAsia="Malgun Gothic"/>
          <w:noProof/>
        </w:rPr>
        <w:t>14.3.12.4.3</w:t>
      </w:r>
      <w:r>
        <w:rPr>
          <w:rFonts w:asciiTheme="minorHAnsi" w:eastAsiaTheme="minorEastAsia" w:hAnsiTheme="minorHAnsi" w:cstheme="minorBidi"/>
          <w:noProof/>
          <w:kern w:val="2"/>
          <w:sz w:val="22"/>
          <w:szCs w:val="22"/>
          <w:lang w:eastAsia="en-GB"/>
          <w14:ligatures w14:val="standardContextual"/>
        </w:rPr>
        <w:tab/>
      </w:r>
      <w:r w:rsidRPr="006C0051">
        <w:rPr>
          <w:rFonts w:eastAsia="Malgun Gothic"/>
          <w:noProof/>
        </w:rPr>
        <w:t>Network parameter coordination procedure</w:t>
      </w:r>
      <w:r>
        <w:rPr>
          <w:noProof/>
        </w:rPr>
        <w:tab/>
      </w:r>
      <w:r>
        <w:rPr>
          <w:noProof/>
        </w:rPr>
        <w:fldChar w:fldCharType="begin"/>
      </w:r>
      <w:r>
        <w:rPr>
          <w:noProof/>
        </w:rPr>
        <w:instrText xml:space="preserve"> PAGEREF _Toc155356042 \h </w:instrText>
      </w:r>
      <w:r>
        <w:rPr>
          <w:noProof/>
        </w:rPr>
      </w:r>
      <w:r>
        <w:rPr>
          <w:noProof/>
        </w:rPr>
        <w:fldChar w:fldCharType="separate"/>
      </w:r>
      <w:r>
        <w:rPr>
          <w:noProof/>
        </w:rPr>
        <w:t>263</w:t>
      </w:r>
      <w:r>
        <w:rPr>
          <w:noProof/>
        </w:rPr>
        <w:fldChar w:fldCharType="end"/>
      </w:r>
    </w:p>
    <w:p w14:paraId="05C2D5E8" w14:textId="722B12B4"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14.3.13</w:t>
      </w:r>
      <w:r>
        <w:rPr>
          <w:rFonts w:asciiTheme="minorHAnsi" w:eastAsiaTheme="minorEastAsia" w:hAnsiTheme="minorHAnsi" w:cstheme="minorBidi"/>
          <w:noProof/>
          <w:kern w:val="2"/>
          <w:sz w:val="22"/>
          <w:szCs w:val="22"/>
          <w:lang w:eastAsia="en-GB"/>
          <w14:ligatures w14:val="standardContextual"/>
        </w:rPr>
        <w:tab/>
      </w:r>
      <w:r>
        <w:rPr>
          <w:noProof/>
        </w:rPr>
        <w:t>Background Data Transfer configuration</w:t>
      </w:r>
      <w:r>
        <w:rPr>
          <w:noProof/>
        </w:rPr>
        <w:tab/>
      </w:r>
      <w:r>
        <w:rPr>
          <w:noProof/>
        </w:rPr>
        <w:fldChar w:fldCharType="begin"/>
      </w:r>
      <w:r>
        <w:rPr>
          <w:noProof/>
        </w:rPr>
        <w:instrText xml:space="preserve"> PAGEREF _Toc155356043 \h </w:instrText>
      </w:r>
      <w:r>
        <w:rPr>
          <w:noProof/>
        </w:rPr>
      </w:r>
      <w:r>
        <w:rPr>
          <w:noProof/>
        </w:rPr>
        <w:fldChar w:fldCharType="separate"/>
      </w:r>
      <w:r>
        <w:rPr>
          <w:noProof/>
        </w:rPr>
        <w:t>264</w:t>
      </w:r>
      <w:r>
        <w:rPr>
          <w:noProof/>
        </w:rPr>
        <w:fldChar w:fldCharType="end"/>
      </w:r>
    </w:p>
    <w:p w14:paraId="1E94D503" w14:textId="55A94D42"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sidRPr="006C0051">
        <w:rPr>
          <w:rFonts w:eastAsia="Malgun Gothic"/>
          <w:noProof/>
        </w:rPr>
        <w:t>14.3.13.1</w:t>
      </w:r>
      <w:r>
        <w:rPr>
          <w:rFonts w:asciiTheme="minorHAnsi" w:eastAsiaTheme="minorEastAsia" w:hAnsiTheme="minorHAnsi" w:cstheme="minorBidi"/>
          <w:noProof/>
          <w:kern w:val="2"/>
          <w:sz w:val="22"/>
          <w:szCs w:val="22"/>
          <w:lang w:eastAsia="en-GB"/>
          <w14:ligatures w14:val="standardContextual"/>
        </w:rPr>
        <w:tab/>
      </w:r>
      <w:r w:rsidRPr="006C0051">
        <w:rPr>
          <w:rFonts w:eastAsia="Malgun Gothic"/>
          <w:noProof/>
        </w:rPr>
        <w:t>General</w:t>
      </w:r>
      <w:r>
        <w:rPr>
          <w:noProof/>
        </w:rPr>
        <w:tab/>
      </w:r>
      <w:r>
        <w:rPr>
          <w:noProof/>
        </w:rPr>
        <w:fldChar w:fldCharType="begin"/>
      </w:r>
      <w:r>
        <w:rPr>
          <w:noProof/>
        </w:rPr>
        <w:instrText xml:space="preserve"> PAGEREF _Toc155356044 \h </w:instrText>
      </w:r>
      <w:r>
        <w:rPr>
          <w:noProof/>
        </w:rPr>
      </w:r>
      <w:r>
        <w:rPr>
          <w:noProof/>
        </w:rPr>
        <w:fldChar w:fldCharType="separate"/>
      </w:r>
      <w:r>
        <w:rPr>
          <w:noProof/>
        </w:rPr>
        <w:t>264</w:t>
      </w:r>
      <w:r>
        <w:rPr>
          <w:noProof/>
        </w:rPr>
        <w:fldChar w:fldCharType="end"/>
      </w:r>
    </w:p>
    <w:p w14:paraId="4EBCA29D" w14:textId="684DAD3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sidRPr="006C0051">
        <w:rPr>
          <w:rFonts w:eastAsia="Malgun Gothic"/>
          <w:noProof/>
        </w:rPr>
        <w:t>14.3.13.2</w:t>
      </w:r>
      <w:r>
        <w:rPr>
          <w:rFonts w:asciiTheme="minorHAnsi" w:eastAsiaTheme="minorEastAsia" w:hAnsiTheme="minorHAnsi" w:cstheme="minorBidi"/>
          <w:noProof/>
          <w:kern w:val="2"/>
          <w:sz w:val="22"/>
          <w:szCs w:val="22"/>
          <w:lang w:eastAsia="en-GB"/>
          <w14:ligatures w14:val="standardContextual"/>
        </w:rPr>
        <w:tab/>
      </w:r>
      <w:r w:rsidRPr="006C0051">
        <w:rPr>
          <w:rFonts w:eastAsia="Malgun Gothic"/>
          <w:noProof/>
        </w:rPr>
        <w:t>Request and Select Background Data Transfer Policy</w:t>
      </w:r>
      <w:r>
        <w:rPr>
          <w:noProof/>
        </w:rPr>
        <w:tab/>
      </w:r>
      <w:r>
        <w:rPr>
          <w:noProof/>
        </w:rPr>
        <w:fldChar w:fldCharType="begin"/>
      </w:r>
      <w:r>
        <w:rPr>
          <w:noProof/>
        </w:rPr>
        <w:instrText xml:space="preserve"> PAGEREF _Toc155356045 \h </w:instrText>
      </w:r>
      <w:r>
        <w:rPr>
          <w:noProof/>
        </w:rPr>
      </w:r>
      <w:r>
        <w:rPr>
          <w:noProof/>
        </w:rPr>
        <w:fldChar w:fldCharType="separate"/>
      </w:r>
      <w:r>
        <w:rPr>
          <w:noProof/>
        </w:rPr>
        <w:t>264</w:t>
      </w:r>
      <w:r>
        <w:rPr>
          <w:noProof/>
        </w:rPr>
        <w:fldChar w:fldCharType="end"/>
      </w:r>
    </w:p>
    <w:p w14:paraId="35B748A9" w14:textId="6C13AD2D"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sidRPr="006C0051">
        <w:rPr>
          <w:rFonts w:eastAsia="Malgun Gothic"/>
          <w:noProof/>
        </w:rPr>
        <w:t>14.3.13.3</w:t>
      </w:r>
      <w:r>
        <w:rPr>
          <w:rFonts w:asciiTheme="minorHAnsi" w:eastAsiaTheme="minorEastAsia" w:hAnsiTheme="minorHAnsi" w:cstheme="minorBidi"/>
          <w:noProof/>
          <w:kern w:val="2"/>
          <w:sz w:val="22"/>
          <w:szCs w:val="22"/>
          <w:lang w:eastAsia="en-GB"/>
          <w14:ligatures w14:val="standardContextual"/>
        </w:rPr>
        <w:tab/>
      </w:r>
      <w:r w:rsidRPr="006C0051">
        <w:rPr>
          <w:rFonts w:eastAsia="Malgun Gothic"/>
          <w:noProof/>
        </w:rPr>
        <w:t>Reselect Background Data Transfer Policy</w:t>
      </w:r>
      <w:r>
        <w:rPr>
          <w:noProof/>
        </w:rPr>
        <w:tab/>
      </w:r>
      <w:r>
        <w:rPr>
          <w:noProof/>
        </w:rPr>
        <w:fldChar w:fldCharType="begin"/>
      </w:r>
      <w:r>
        <w:rPr>
          <w:noProof/>
        </w:rPr>
        <w:instrText xml:space="preserve"> PAGEREF _Toc155356046 \h </w:instrText>
      </w:r>
      <w:r>
        <w:rPr>
          <w:noProof/>
        </w:rPr>
      </w:r>
      <w:r>
        <w:rPr>
          <w:noProof/>
        </w:rPr>
        <w:fldChar w:fldCharType="separate"/>
      </w:r>
      <w:r>
        <w:rPr>
          <w:noProof/>
        </w:rPr>
        <w:t>265</w:t>
      </w:r>
      <w:r>
        <w:rPr>
          <w:noProof/>
        </w:rPr>
        <w:fldChar w:fldCharType="end"/>
      </w:r>
    </w:p>
    <w:p w14:paraId="536B5D40" w14:textId="6C172CA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sidRPr="006C0051">
        <w:rPr>
          <w:rFonts w:eastAsia="Malgun Gothic"/>
          <w:noProof/>
        </w:rPr>
        <w:t>14.3.13.4</w:t>
      </w:r>
      <w:r>
        <w:rPr>
          <w:rFonts w:asciiTheme="minorHAnsi" w:eastAsiaTheme="minorEastAsia" w:hAnsiTheme="minorHAnsi" w:cstheme="minorBidi"/>
          <w:noProof/>
          <w:kern w:val="2"/>
          <w:sz w:val="22"/>
          <w:szCs w:val="22"/>
          <w:lang w:eastAsia="en-GB"/>
          <w14:ligatures w14:val="standardContextual"/>
        </w:rPr>
        <w:tab/>
      </w:r>
      <w:r w:rsidRPr="006C0051">
        <w:rPr>
          <w:rFonts w:eastAsia="Malgun Gothic"/>
          <w:noProof/>
        </w:rPr>
        <w:t>BDT configuration get</w:t>
      </w:r>
      <w:r>
        <w:rPr>
          <w:noProof/>
        </w:rPr>
        <w:tab/>
      </w:r>
      <w:r>
        <w:rPr>
          <w:noProof/>
        </w:rPr>
        <w:fldChar w:fldCharType="begin"/>
      </w:r>
      <w:r>
        <w:rPr>
          <w:noProof/>
        </w:rPr>
        <w:instrText xml:space="preserve"> PAGEREF _Toc155356047 \h </w:instrText>
      </w:r>
      <w:r>
        <w:rPr>
          <w:noProof/>
        </w:rPr>
      </w:r>
      <w:r>
        <w:rPr>
          <w:noProof/>
        </w:rPr>
        <w:fldChar w:fldCharType="separate"/>
      </w:r>
      <w:r>
        <w:rPr>
          <w:noProof/>
        </w:rPr>
        <w:t>266</w:t>
      </w:r>
      <w:r>
        <w:rPr>
          <w:noProof/>
        </w:rPr>
        <w:fldChar w:fldCharType="end"/>
      </w:r>
    </w:p>
    <w:p w14:paraId="58E542A1" w14:textId="29751AB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sidRPr="006C0051">
        <w:rPr>
          <w:rFonts w:eastAsia="Malgun Gothic"/>
          <w:noProof/>
        </w:rPr>
        <w:t>14.3.13.5</w:t>
      </w:r>
      <w:r>
        <w:rPr>
          <w:rFonts w:asciiTheme="minorHAnsi" w:eastAsiaTheme="minorEastAsia" w:hAnsiTheme="minorHAnsi" w:cstheme="minorBidi"/>
          <w:noProof/>
          <w:kern w:val="2"/>
          <w:sz w:val="22"/>
          <w:szCs w:val="22"/>
          <w:lang w:eastAsia="en-GB"/>
          <w14:ligatures w14:val="standardContextual"/>
        </w:rPr>
        <w:tab/>
      </w:r>
      <w:r w:rsidRPr="006C0051">
        <w:rPr>
          <w:rFonts w:eastAsia="Malgun Gothic"/>
          <w:noProof/>
        </w:rPr>
        <w:t>BDT configuration update</w:t>
      </w:r>
      <w:r>
        <w:rPr>
          <w:noProof/>
        </w:rPr>
        <w:tab/>
      </w:r>
      <w:r>
        <w:rPr>
          <w:noProof/>
        </w:rPr>
        <w:fldChar w:fldCharType="begin"/>
      </w:r>
      <w:r>
        <w:rPr>
          <w:noProof/>
        </w:rPr>
        <w:instrText xml:space="preserve"> PAGEREF _Toc155356048 \h </w:instrText>
      </w:r>
      <w:r>
        <w:rPr>
          <w:noProof/>
        </w:rPr>
      </w:r>
      <w:r>
        <w:rPr>
          <w:noProof/>
        </w:rPr>
        <w:fldChar w:fldCharType="separate"/>
      </w:r>
      <w:r>
        <w:rPr>
          <w:noProof/>
        </w:rPr>
        <w:t>266</w:t>
      </w:r>
      <w:r>
        <w:rPr>
          <w:noProof/>
        </w:rPr>
        <w:fldChar w:fldCharType="end"/>
      </w:r>
    </w:p>
    <w:p w14:paraId="6E3A0748" w14:textId="581A5B1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sidRPr="006C0051">
        <w:rPr>
          <w:rFonts w:eastAsia="Malgun Gothic"/>
          <w:noProof/>
        </w:rPr>
        <w:t>14.3.13.6</w:t>
      </w:r>
      <w:r>
        <w:rPr>
          <w:rFonts w:asciiTheme="minorHAnsi" w:eastAsiaTheme="minorEastAsia" w:hAnsiTheme="minorHAnsi" w:cstheme="minorBidi"/>
          <w:noProof/>
          <w:kern w:val="2"/>
          <w:sz w:val="22"/>
          <w:szCs w:val="22"/>
          <w:lang w:eastAsia="en-GB"/>
          <w14:ligatures w14:val="standardContextual"/>
        </w:rPr>
        <w:tab/>
      </w:r>
      <w:r w:rsidRPr="006C0051">
        <w:rPr>
          <w:rFonts w:eastAsia="Malgun Gothic"/>
          <w:noProof/>
        </w:rPr>
        <w:t>BDT configuration delete</w:t>
      </w:r>
      <w:r>
        <w:rPr>
          <w:noProof/>
        </w:rPr>
        <w:tab/>
      </w:r>
      <w:r>
        <w:rPr>
          <w:noProof/>
        </w:rPr>
        <w:fldChar w:fldCharType="begin"/>
      </w:r>
      <w:r>
        <w:rPr>
          <w:noProof/>
        </w:rPr>
        <w:instrText xml:space="preserve"> PAGEREF _Toc155356049 \h </w:instrText>
      </w:r>
      <w:r>
        <w:rPr>
          <w:noProof/>
        </w:rPr>
      </w:r>
      <w:r>
        <w:rPr>
          <w:noProof/>
        </w:rPr>
        <w:fldChar w:fldCharType="separate"/>
      </w:r>
      <w:r>
        <w:rPr>
          <w:noProof/>
        </w:rPr>
        <w:t>267</w:t>
      </w:r>
      <w:r>
        <w:rPr>
          <w:noProof/>
        </w:rPr>
        <w:fldChar w:fldCharType="end"/>
      </w:r>
    </w:p>
    <w:p w14:paraId="43364B78" w14:textId="57094782"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14.4</w:t>
      </w:r>
      <w:r>
        <w:rPr>
          <w:rFonts w:asciiTheme="minorHAnsi" w:eastAsiaTheme="minorEastAsia" w:hAnsiTheme="minorHAnsi" w:cstheme="minorBidi"/>
          <w:noProof/>
          <w:kern w:val="2"/>
          <w:sz w:val="22"/>
          <w:szCs w:val="22"/>
          <w:lang w:eastAsia="en-GB"/>
          <w14:ligatures w14:val="standardContextual"/>
        </w:rPr>
        <w:tab/>
      </w:r>
      <w:r>
        <w:rPr>
          <w:noProof/>
        </w:rPr>
        <w:t>SEAL APIs for network resource management</w:t>
      </w:r>
      <w:r>
        <w:rPr>
          <w:noProof/>
        </w:rPr>
        <w:tab/>
      </w:r>
      <w:r>
        <w:rPr>
          <w:noProof/>
        </w:rPr>
        <w:fldChar w:fldCharType="begin"/>
      </w:r>
      <w:r>
        <w:rPr>
          <w:noProof/>
        </w:rPr>
        <w:instrText xml:space="preserve"> PAGEREF _Toc155356050 \h </w:instrText>
      </w:r>
      <w:r>
        <w:rPr>
          <w:noProof/>
        </w:rPr>
      </w:r>
      <w:r>
        <w:rPr>
          <w:noProof/>
        </w:rPr>
        <w:fldChar w:fldCharType="separate"/>
      </w:r>
      <w:r>
        <w:rPr>
          <w:noProof/>
        </w:rPr>
        <w:t>268</w:t>
      </w:r>
      <w:r>
        <w:rPr>
          <w:noProof/>
        </w:rPr>
        <w:fldChar w:fldCharType="end"/>
      </w:r>
    </w:p>
    <w:p w14:paraId="14FA0D3E" w14:textId="2D8EAD9A"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14.4.1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_Toc155356051 \h </w:instrText>
      </w:r>
      <w:r>
        <w:rPr>
          <w:noProof/>
        </w:rPr>
      </w:r>
      <w:r>
        <w:rPr>
          <w:noProof/>
        </w:rPr>
        <w:fldChar w:fldCharType="separate"/>
      </w:r>
      <w:r>
        <w:rPr>
          <w:noProof/>
        </w:rPr>
        <w:t>268</w:t>
      </w:r>
      <w:r>
        <w:rPr>
          <w:noProof/>
        </w:rPr>
        <w:fldChar w:fldCharType="end"/>
      </w:r>
    </w:p>
    <w:p w14:paraId="57DAC469" w14:textId="19568A67"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14.4.2</w:t>
      </w:r>
      <w:r>
        <w:rPr>
          <w:rFonts w:asciiTheme="minorHAnsi" w:eastAsiaTheme="minorEastAsia" w:hAnsiTheme="minorHAnsi" w:cstheme="minorBidi"/>
          <w:noProof/>
          <w:kern w:val="2"/>
          <w:sz w:val="22"/>
          <w:szCs w:val="22"/>
          <w:lang w:eastAsia="en-GB"/>
          <w14:ligatures w14:val="standardContextual"/>
        </w:rPr>
        <w:tab/>
      </w:r>
      <w:r>
        <w:rPr>
          <w:noProof/>
        </w:rPr>
        <w:t>SS_NetworkResourceAdaptation API</w:t>
      </w:r>
      <w:r>
        <w:rPr>
          <w:noProof/>
        </w:rPr>
        <w:tab/>
      </w:r>
      <w:r>
        <w:rPr>
          <w:noProof/>
        </w:rPr>
        <w:fldChar w:fldCharType="begin"/>
      </w:r>
      <w:r>
        <w:rPr>
          <w:noProof/>
        </w:rPr>
        <w:instrText xml:space="preserve"> PAGEREF _Toc155356052 \h </w:instrText>
      </w:r>
      <w:r>
        <w:rPr>
          <w:noProof/>
        </w:rPr>
      </w:r>
      <w:r>
        <w:rPr>
          <w:noProof/>
        </w:rPr>
        <w:fldChar w:fldCharType="separate"/>
      </w:r>
      <w:r>
        <w:rPr>
          <w:noProof/>
        </w:rPr>
        <w:t>269</w:t>
      </w:r>
      <w:r>
        <w:rPr>
          <w:noProof/>
        </w:rPr>
        <w:fldChar w:fldCharType="end"/>
      </w:r>
    </w:p>
    <w:p w14:paraId="7EADD585" w14:textId="4C5AF21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_Toc155356053 \h </w:instrText>
      </w:r>
      <w:r>
        <w:rPr>
          <w:noProof/>
        </w:rPr>
      </w:r>
      <w:r>
        <w:rPr>
          <w:noProof/>
        </w:rPr>
        <w:fldChar w:fldCharType="separate"/>
      </w:r>
      <w:r>
        <w:rPr>
          <w:noProof/>
        </w:rPr>
        <w:t>269</w:t>
      </w:r>
      <w:r>
        <w:rPr>
          <w:noProof/>
        </w:rPr>
        <w:fldChar w:fldCharType="end"/>
      </w:r>
    </w:p>
    <w:p w14:paraId="6DE5464D" w14:textId="3CEBC56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14.4.2.2</w:t>
      </w:r>
      <w:r>
        <w:rPr>
          <w:rFonts w:asciiTheme="minorHAnsi" w:eastAsiaTheme="minorEastAsia" w:hAnsiTheme="minorHAnsi" w:cstheme="minorBidi"/>
          <w:noProof/>
          <w:kern w:val="2"/>
          <w:sz w:val="22"/>
          <w:szCs w:val="22"/>
          <w:lang w:eastAsia="en-GB"/>
          <w14:ligatures w14:val="standardContextual"/>
        </w:rPr>
        <w:tab/>
      </w:r>
      <w:r>
        <w:rPr>
          <w:noProof/>
        </w:rPr>
        <w:t>Reserve_Network_Resource operation</w:t>
      </w:r>
      <w:r>
        <w:rPr>
          <w:noProof/>
        </w:rPr>
        <w:tab/>
      </w:r>
      <w:r>
        <w:rPr>
          <w:noProof/>
        </w:rPr>
        <w:fldChar w:fldCharType="begin"/>
      </w:r>
      <w:r>
        <w:rPr>
          <w:noProof/>
        </w:rPr>
        <w:instrText xml:space="preserve"> PAGEREF _Toc155356054 \h </w:instrText>
      </w:r>
      <w:r>
        <w:rPr>
          <w:noProof/>
        </w:rPr>
      </w:r>
      <w:r>
        <w:rPr>
          <w:noProof/>
        </w:rPr>
        <w:fldChar w:fldCharType="separate"/>
      </w:r>
      <w:r>
        <w:rPr>
          <w:noProof/>
        </w:rPr>
        <w:t>269</w:t>
      </w:r>
      <w:r>
        <w:rPr>
          <w:noProof/>
        </w:rPr>
        <w:fldChar w:fldCharType="end"/>
      </w:r>
    </w:p>
    <w:p w14:paraId="0FC6E2E6" w14:textId="3F6E857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14.4.2.3</w:t>
      </w:r>
      <w:r>
        <w:rPr>
          <w:rFonts w:asciiTheme="minorHAnsi" w:eastAsiaTheme="minorEastAsia" w:hAnsiTheme="minorHAnsi" w:cstheme="minorBidi"/>
          <w:noProof/>
          <w:kern w:val="2"/>
          <w:sz w:val="22"/>
          <w:szCs w:val="22"/>
          <w:lang w:eastAsia="en-GB"/>
          <w14:ligatures w14:val="standardContextual"/>
        </w:rPr>
        <w:tab/>
      </w:r>
      <w:r>
        <w:rPr>
          <w:noProof/>
        </w:rPr>
        <w:t>Request_Unicast_Resource</w:t>
      </w:r>
      <w:r>
        <w:rPr>
          <w:noProof/>
        </w:rPr>
        <w:tab/>
      </w:r>
      <w:r>
        <w:rPr>
          <w:noProof/>
        </w:rPr>
        <w:fldChar w:fldCharType="begin"/>
      </w:r>
      <w:r>
        <w:rPr>
          <w:noProof/>
        </w:rPr>
        <w:instrText xml:space="preserve"> PAGEREF _Toc155356055 \h </w:instrText>
      </w:r>
      <w:r>
        <w:rPr>
          <w:noProof/>
        </w:rPr>
      </w:r>
      <w:r>
        <w:rPr>
          <w:noProof/>
        </w:rPr>
        <w:fldChar w:fldCharType="separate"/>
      </w:r>
      <w:r>
        <w:rPr>
          <w:noProof/>
        </w:rPr>
        <w:t>270</w:t>
      </w:r>
      <w:r>
        <w:rPr>
          <w:noProof/>
        </w:rPr>
        <w:fldChar w:fldCharType="end"/>
      </w:r>
    </w:p>
    <w:p w14:paraId="5BFB4CD2" w14:textId="70D0836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14.4.2.4</w:t>
      </w:r>
      <w:r>
        <w:rPr>
          <w:rFonts w:asciiTheme="minorHAnsi" w:eastAsiaTheme="minorEastAsia" w:hAnsiTheme="minorHAnsi" w:cstheme="minorBidi"/>
          <w:noProof/>
          <w:kern w:val="2"/>
          <w:sz w:val="22"/>
          <w:szCs w:val="22"/>
          <w:lang w:eastAsia="en-GB"/>
          <w14:ligatures w14:val="standardContextual"/>
        </w:rPr>
        <w:tab/>
      </w:r>
      <w:r>
        <w:rPr>
          <w:noProof/>
        </w:rPr>
        <w:t>Update_Unicast_Resource</w:t>
      </w:r>
      <w:r>
        <w:rPr>
          <w:noProof/>
        </w:rPr>
        <w:tab/>
      </w:r>
      <w:r>
        <w:rPr>
          <w:noProof/>
        </w:rPr>
        <w:fldChar w:fldCharType="begin"/>
      </w:r>
      <w:r>
        <w:rPr>
          <w:noProof/>
        </w:rPr>
        <w:instrText xml:space="preserve"> PAGEREF _Toc155356056 \h </w:instrText>
      </w:r>
      <w:r>
        <w:rPr>
          <w:noProof/>
        </w:rPr>
      </w:r>
      <w:r>
        <w:rPr>
          <w:noProof/>
        </w:rPr>
        <w:fldChar w:fldCharType="separate"/>
      </w:r>
      <w:r>
        <w:rPr>
          <w:noProof/>
        </w:rPr>
        <w:t>270</w:t>
      </w:r>
      <w:r>
        <w:rPr>
          <w:noProof/>
        </w:rPr>
        <w:fldChar w:fldCharType="end"/>
      </w:r>
    </w:p>
    <w:p w14:paraId="52BF0821" w14:textId="20FA2CAE"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14.4.2.5</w:t>
      </w:r>
      <w:r>
        <w:rPr>
          <w:rFonts w:asciiTheme="minorHAnsi" w:eastAsiaTheme="minorEastAsia" w:hAnsiTheme="minorHAnsi" w:cstheme="minorBidi"/>
          <w:noProof/>
          <w:kern w:val="2"/>
          <w:sz w:val="22"/>
          <w:szCs w:val="22"/>
          <w:lang w:eastAsia="en-GB"/>
          <w14:ligatures w14:val="standardContextual"/>
        </w:rPr>
        <w:tab/>
      </w:r>
      <w:r>
        <w:rPr>
          <w:noProof/>
        </w:rPr>
        <w:t>Request_Multicast_Resource</w:t>
      </w:r>
      <w:r>
        <w:rPr>
          <w:noProof/>
        </w:rPr>
        <w:tab/>
      </w:r>
      <w:r>
        <w:rPr>
          <w:noProof/>
        </w:rPr>
        <w:fldChar w:fldCharType="begin"/>
      </w:r>
      <w:r>
        <w:rPr>
          <w:noProof/>
        </w:rPr>
        <w:instrText xml:space="preserve"> PAGEREF _Toc155356057 \h </w:instrText>
      </w:r>
      <w:r>
        <w:rPr>
          <w:noProof/>
        </w:rPr>
      </w:r>
      <w:r>
        <w:rPr>
          <w:noProof/>
        </w:rPr>
        <w:fldChar w:fldCharType="separate"/>
      </w:r>
      <w:r>
        <w:rPr>
          <w:noProof/>
        </w:rPr>
        <w:t>270</w:t>
      </w:r>
      <w:r>
        <w:rPr>
          <w:noProof/>
        </w:rPr>
        <w:fldChar w:fldCharType="end"/>
      </w:r>
    </w:p>
    <w:p w14:paraId="05A7ACCA" w14:textId="110056A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14.4.2.6</w:t>
      </w:r>
      <w:r>
        <w:rPr>
          <w:rFonts w:asciiTheme="minorHAnsi" w:eastAsiaTheme="minorEastAsia" w:hAnsiTheme="minorHAnsi" w:cstheme="minorBidi"/>
          <w:noProof/>
          <w:kern w:val="2"/>
          <w:sz w:val="22"/>
          <w:szCs w:val="22"/>
          <w:lang w:eastAsia="en-GB"/>
          <w14:ligatures w14:val="standardContextual"/>
        </w:rPr>
        <w:tab/>
      </w:r>
      <w:r>
        <w:rPr>
          <w:noProof/>
        </w:rPr>
        <w:t>Notify_UP_Delivery_Mode</w:t>
      </w:r>
      <w:r>
        <w:rPr>
          <w:noProof/>
        </w:rPr>
        <w:tab/>
      </w:r>
      <w:r>
        <w:rPr>
          <w:noProof/>
        </w:rPr>
        <w:fldChar w:fldCharType="begin"/>
      </w:r>
      <w:r>
        <w:rPr>
          <w:noProof/>
        </w:rPr>
        <w:instrText xml:space="preserve"> PAGEREF _Toc155356058 \h </w:instrText>
      </w:r>
      <w:r>
        <w:rPr>
          <w:noProof/>
        </w:rPr>
      </w:r>
      <w:r>
        <w:rPr>
          <w:noProof/>
        </w:rPr>
        <w:fldChar w:fldCharType="separate"/>
      </w:r>
      <w:r>
        <w:rPr>
          <w:noProof/>
        </w:rPr>
        <w:t>270</w:t>
      </w:r>
      <w:r>
        <w:rPr>
          <w:noProof/>
        </w:rPr>
        <w:fldChar w:fldCharType="end"/>
      </w:r>
    </w:p>
    <w:p w14:paraId="0C9C69D9" w14:textId="2D0619E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14.4.2.7</w:t>
      </w:r>
      <w:r>
        <w:rPr>
          <w:rFonts w:asciiTheme="minorHAnsi" w:eastAsiaTheme="minorEastAsia" w:hAnsiTheme="minorHAnsi" w:cstheme="minorBidi"/>
          <w:noProof/>
          <w:kern w:val="2"/>
          <w:sz w:val="22"/>
          <w:szCs w:val="22"/>
          <w:lang w:eastAsia="en-GB"/>
          <w14:ligatures w14:val="standardContextual"/>
        </w:rPr>
        <w:tab/>
      </w:r>
      <w:r>
        <w:rPr>
          <w:noProof/>
        </w:rPr>
        <w:t>TSC_Stream_ Availability_Discovery</w:t>
      </w:r>
      <w:r>
        <w:rPr>
          <w:noProof/>
        </w:rPr>
        <w:tab/>
      </w:r>
      <w:r>
        <w:rPr>
          <w:noProof/>
        </w:rPr>
        <w:fldChar w:fldCharType="begin"/>
      </w:r>
      <w:r>
        <w:rPr>
          <w:noProof/>
        </w:rPr>
        <w:instrText xml:space="preserve"> PAGEREF _Toc155356059 \h </w:instrText>
      </w:r>
      <w:r>
        <w:rPr>
          <w:noProof/>
        </w:rPr>
      </w:r>
      <w:r>
        <w:rPr>
          <w:noProof/>
        </w:rPr>
        <w:fldChar w:fldCharType="separate"/>
      </w:r>
      <w:r>
        <w:rPr>
          <w:noProof/>
        </w:rPr>
        <w:t>270</w:t>
      </w:r>
      <w:r>
        <w:rPr>
          <w:noProof/>
        </w:rPr>
        <w:fldChar w:fldCharType="end"/>
      </w:r>
    </w:p>
    <w:p w14:paraId="6795609A" w14:textId="196B40E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14.4.2.8</w:t>
      </w:r>
      <w:r>
        <w:rPr>
          <w:rFonts w:asciiTheme="minorHAnsi" w:eastAsiaTheme="minorEastAsia" w:hAnsiTheme="minorHAnsi" w:cstheme="minorBidi"/>
          <w:noProof/>
          <w:kern w:val="2"/>
          <w:sz w:val="22"/>
          <w:szCs w:val="22"/>
          <w:lang w:eastAsia="en-GB"/>
          <w14:ligatures w14:val="standardContextual"/>
        </w:rPr>
        <w:tab/>
      </w:r>
      <w:r>
        <w:rPr>
          <w:noProof/>
        </w:rPr>
        <w:t>TSC_Stream_Creation</w:t>
      </w:r>
      <w:r>
        <w:rPr>
          <w:noProof/>
        </w:rPr>
        <w:tab/>
      </w:r>
      <w:r>
        <w:rPr>
          <w:noProof/>
        </w:rPr>
        <w:fldChar w:fldCharType="begin"/>
      </w:r>
      <w:r>
        <w:rPr>
          <w:noProof/>
        </w:rPr>
        <w:instrText xml:space="preserve"> PAGEREF _Toc155356060 \h </w:instrText>
      </w:r>
      <w:r>
        <w:rPr>
          <w:noProof/>
        </w:rPr>
      </w:r>
      <w:r>
        <w:rPr>
          <w:noProof/>
        </w:rPr>
        <w:fldChar w:fldCharType="separate"/>
      </w:r>
      <w:r>
        <w:rPr>
          <w:noProof/>
        </w:rPr>
        <w:t>271</w:t>
      </w:r>
      <w:r>
        <w:rPr>
          <w:noProof/>
        </w:rPr>
        <w:fldChar w:fldCharType="end"/>
      </w:r>
    </w:p>
    <w:p w14:paraId="68A7EBAE" w14:textId="35AAD4FD"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14.4.2.9</w:t>
      </w:r>
      <w:r>
        <w:rPr>
          <w:rFonts w:asciiTheme="minorHAnsi" w:eastAsiaTheme="minorEastAsia" w:hAnsiTheme="minorHAnsi" w:cstheme="minorBidi"/>
          <w:noProof/>
          <w:kern w:val="2"/>
          <w:sz w:val="22"/>
          <w:szCs w:val="22"/>
          <w:lang w:eastAsia="en-GB"/>
          <w14:ligatures w14:val="standardContextual"/>
        </w:rPr>
        <w:tab/>
      </w:r>
      <w:r>
        <w:rPr>
          <w:noProof/>
        </w:rPr>
        <w:t>TSC_Stream_Deletion</w:t>
      </w:r>
      <w:r>
        <w:rPr>
          <w:noProof/>
        </w:rPr>
        <w:tab/>
      </w:r>
      <w:r>
        <w:rPr>
          <w:noProof/>
        </w:rPr>
        <w:fldChar w:fldCharType="begin"/>
      </w:r>
      <w:r>
        <w:rPr>
          <w:noProof/>
        </w:rPr>
        <w:instrText xml:space="preserve"> PAGEREF _Toc155356061 \h </w:instrText>
      </w:r>
      <w:r>
        <w:rPr>
          <w:noProof/>
        </w:rPr>
      </w:r>
      <w:r>
        <w:rPr>
          <w:noProof/>
        </w:rPr>
        <w:fldChar w:fldCharType="separate"/>
      </w:r>
      <w:r>
        <w:rPr>
          <w:noProof/>
        </w:rPr>
        <w:t>271</w:t>
      </w:r>
      <w:r>
        <w:rPr>
          <w:noProof/>
        </w:rPr>
        <w:fldChar w:fldCharType="end"/>
      </w:r>
    </w:p>
    <w:p w14:paraId="0D095618" w14:textId="001F435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14.4.2.10</w:t>
      </w:r>
      <w:r>
        <w:rPr>
          <w:rFonts w:asciiTheme="minorHAnsi" w:eastAsiaTheme="minorEastAsia" w:hAnsiTheme="minorHAnsi" w:cstheme="minorBidi"/>
          <w:noProof/>
          <w:kern w:val="2"/>
          <w:sz w:val="22"/>
          <w:szCs w:val="22"/>
          <w:lang w:eastAsia="en-GB"/>
          <w14:ligatures w14:val="standardContextual"/>
        </w:rPr>
        <w:tab/>
      </w:r>
      <w:r>
        <w:rPr>
          <w:noProof/>
        </w:rPr>
        <w:t>Request_Multicast</w:t>
      </w:r>
      <w:r>
        <w:rPr>
          <w:noProof/>
          <w:lang w:eastAsia="zh-CN"/>
        </w:rPr>
        <w:t>/Broadcast</w:t>
      </w:r>
      <w:r>
        <w:rPr>
          <w:noProof/>
        </w:rPr>
        <w:t>_Resource</w:t>
      </w:r>
      <w:r>
        <w:rPr>
          <w:noProof/>
        </w:rPr>
        <w:tab/>
      </w:r>
      <w:r>
        <w:rPr>
          <w:noProof/>
        </w:rPr>
        <w:fldChar w:fldCharType="begin"/>
      </w:r>
      <w:r>
        <w:rPr>
          <w:noProof/>
        </w:rPr>
        <w:instrText xml:space="preserve"> PAGEREF _Toc155356062 \h </w:instrText>
      </w:r>
      <w:r>
        <w:rPr>
          <w:noProof/>
        </w:rPr>
      </w:r>
      <w:r>
        <w:rPr>
          <w:noProof/>
        </w:rPr>
        <w:fldChar w:fldCharType="separate"/>
      </w:r>
      <w:r>
        <w:rPr>
          <w:noProof/>
        </w:rPr>
        <w:t>271</w:t>
      </w:r>
      <w:r>
        <w:rPr>
          <w:noProof/>
        </w:rPr>
        <w:fldChar w:fldCharType="end"/>
      </w:r>
    </w:p>
    <w:p w14:paraId="3A388F11" w14:textId="7D93C012"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14.4.2.11</w:t>
      </w:r>
      <w:r>
        <w:rPr>
          <w:rFonts w:asciiTheme="minorHAnsi" w:eastAsiaTheme="minorEastAsia" w:hAnsiTheme="minorHAnsi" w:cstheme="minorBidi"/>
          <w:noProof/>
          <w:kern w:val="2"/>
          <w:sz w:val="22"/>
          <w:szCs w:val="22"/>
          <w:lang w:eastAsia="en-GB"/>
          <w14:ligatures w14:val="standardContextual"/>
        </w:rPr>
        <w:tab/>
      </w:r>
      <w:r>
        <w:rPr>
          <w:noProof/>
        </w:rPr>
        <w:t>Update_Multicast</w:t>
      </w:r>
      <w:r>
        <w:rPr>
          <w:noProof/>
          <w:lang w:eastAsia="zh-CN"/>
        </w:rPr>
        <w:t>/Broadcast</w:t>
      </w:r>
      <w:r>
        <w:rPr>
          <w:noProof/>
        </w:rPr>
        <w:t>_Resource</w:t>
      </w:r>
      <w:r>
        <w:rPr>
          <w:noProof/>
        </w:rPr>
        <w:tab/>
      </w:r>
      <w:r>
        <w:rPr>
          <w:noProof/>
        </w:rPr>
        <w:fldChar w:fldCharType="begin"/>
      </w:r>
      <w:r>
        <w:rPr>
          <w:noProof/>
        </w:rPr>
        <w:instrText xml:space="preserve"> PAGEREF _Toc155356063 \h </w:instrText>
      </w:r>
      <w:r>
        <w:rPr>
          <w:noProof/>
        </w:rPr>
      </w:r>
      <w:r>
        <w:rPr>
          <w:noProof/>
        </w:rPr>
        <w:fldChar w:fldCharType="separate"/>
      </w:r>
      <w:r>
        <w:rPr>
          <w:noProof/>
        </w:rPr>
        <w:t>271</w:t>
      </w:r>
      <w:r>
        <w:rPr>
          <w:noProof/>
        </w:rPr>
        <w:fldChar w:fldCharType="end"/>
      </w:r>
    </w:p>
    <w:p w14:paraId="26D5496E" w14:textId="08EDA25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14.4.2.12</w:t>
      </w:r>
      <w:r>
        <w:rPr>
          <w:rFonts w:asciiTheme="minorHAnsi" w:eastAsiaTheme="minorEastAsia" w:hAnsiTheme="minorHAnsi" w:cstheme="minorBidi"/>
          <w:noProof/>
          <w:kern w:val="2"/>
          <w:sz w:val="22"/>
          <w:szCs w:val="22"/>
          <w:lang w:eastAsia="en-GB"/>
          <w14:ligatures w14:val="standardContextual"/>
        </w:rPr>
        <w:tab/>
      </w:r>
      <w:r>
        <w:rPr>
          <w:noProof/>
        </w:rPr>
        <w:t>Delete_Multicast</w:t>
      </w:r>
      <w:r>
        <w:rPr>
          <w:noProof/>
          <w:lang w:eastAsia="zh-CN"/>
        </w:rPr>
        <w:t>/Broadcast</w:t>
      </w:r>
      <w:r>
        <w:rPr>
          <w:noProof/>
        </w:rPr>
        <w:t>_Resource</w:t>
      </w:r>
      <w:r>
        <w:rPr>
          <w:noProof/>
        </w:rPr>
        <w:tab/>
      </w:r>
      <w:r>
        <w:rPr>
          <w:noProof/>
        </w:rPr>
        <w:fldChar w:fldCharType="begin"/>
      </w:r>
      <w:r>
        <w:rPr>
          <w:noProof/>
        </w:rPr>
        <w:instrText xml:space="preserve"> PAGEREF _Toc155356064 \h </w:instrText>
      </w:r>
      <w:r>
        <w:rPr>
          <w:noProof/>
        </w:rPr>
      </w:r>
      <w:r>
        <w:rPr>
          <w:noProof/>
        </w:rPr>
        <w:fldChar w:fldCharType="separate"/>
      </w:r>
      <w:r>
        <w:rPr>
          <w:noProof/>
        </w:rPr>
        <w:t>271</w:t>
      </w:r>
      <w:r>
        <w:rPr>
          <w:noProof/>
        </w:rPr>
        <w:fldChar w:fldCharType="end"/>
      </w:r>
    </w:p>
    <w:p w14:paraId="5F6EDB06" w14:textId="3DB2425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14.4.2.13</w:t>
      </w:r>
      <w:r>
        <w:rPr>
          <w:rFonts w:asciiTheme="minorHAnsi" w:eastAsiaTheme="minorEastAsia" w:hAnsiTheme="minorHAnsi" w:cstheme="minorBidi"/>
          <w:noProof/>
          <w:kern w:val="2"/>
          <w:sz w:val="22"/>
          <w:szCs w:val="22"/>
          <w:lang w:eastAsia="en-GB"/>
          <w14:ligatures w14:val="standardContextual"/>
        </w:rPr>
        <w:tab/>
      </w:r>
      <w:r>
        <w:rPr>
          <w:noProof/>
        </w:rPr>
        <w:t>Activate_Multicast_Resource</w:t>
      </w:r>
      <w:r>
        <w:rPr>
          <w:noProof/>
        </w:rPr>
        <w:tab/>
      </w:r>
      <w:r>
        <w:rPr>
          <w:noProof/>
        </w:rPr>
        <w:fldChar w:fldCharType="begin"/>
      </w:r>
      <w:r>
        <w:rPr>
          <w:noProof/>
        </w:rPr>
        <w:instrText xml:space="preserve"> PAGEREF _Toc155356065 \h </w:instrText>
      </w:r>
      <w:r>
        <w:rPr>
          <w:noProof/>
        </w:rPr>
      </w:r>
      <w:r>
        <w:rPr>
          <w:noProof/>
        </w:rPr>
        <w:fldChar w:fldCharType="separate"/>
      </w:r>
      <w:r>
        <w:rPr>
          <w:noProof/>
        </w:rPr>
        <w:t>272</w:t>
      </w:r>
      <w:r>
        <w:rPr>
          <w:noProof/>
        </w:rPr>
        <w:fldChar w:fldCharType="end"/>
      </w:r>
    </w:p>
    <w:p w14:paraId="3AD55BC2" w14:textId="0474117D"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14.4.2.14</w:t>
      </w:r>
      <w:r>
        <w:rPr>
          <w:rFonts w:asciiTheme="minorHAnsi" w:eastAsiaTheme="minorEastAsia" w:hAnsiTheme="minorHAnsi" w:cstheme="minorBidi"/>
          <w:noProof/>
          <w:kern w:val="2"/>
          <w:sz w:val="22"/>
          <w:szCs w:val="22"/>
          <w:lang w:eastAsia="en-GB"/>
          <w14:ligatures w14:val="standardContextual"/>
        </w:rPr>
        <w:tab/>
      </w:r>
      <w:r>
        <w:rPr>
          <w:noProof/>
        </w:rPr>
        <w:t>Deactivate_Multicast_Resource</w:t>
      </w:r>
      <w:r>
        <w:rPr>
          <w:noProof/>
        </w:rPr>
        <w:tab/>
      </w:r>
      <w:r>
        <w:rPr>
          <w:noProof/>
        </w:rPr>
        <w:fldChar w:fldCharType="begin"/>
      </w:r>
      <w:r>
        <w:rPr>
          <w:noProof/>
        </w:rPr>
        <w:instrText xml:space="preserve"> PAGEREF _Toc155356066 \h </w:instrText>
      </w:r>
      <w:r>
        <w:rPr>
          <w:noProof/>
        </w:rPr>
      </w:r>
      <w:r>
        <w:rPr>
          <w:noProof/>
        </w:rPr>
        <w:fldChar w:fldCharType="separate"/>
      </w:r>
      <w:r>
        <w:rPr>
          <w:noProof/>
        </w:rPr>
        <w:t>272</w:t>
      </w:r>
      <w:r>
        <w:rPr>
          <w:noProof/>
        </w:rPr>
        <w:fldChar w:fldCharType="end"/>
      </w:r>
    </w:p>
    <w:p w14:paraId="262DEE81" w14:textId="1FE977B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14.4.2.15</w:t>
      </w:r>
      <w:r>
        <w:rPr>
          <w:rFonts w:asciiTheme="minorHAnsi" w:eastAsiaTheme="minorEastAsia" w:hAnsiTheme="minorHAnsi" w:cstheme="minorBidi"/>
          <w:noProof/>
          <w:kern w:val="2"/>
          <w:sz w:val="22"/>
          <w:szCs w:val="22"/>
          <w:lang w:eastAsia="en-GB"/>
          <w14:ligatures w14:val="standardContextual"/>
        </w:rPr>
        <w:tab/>
      </w:r>
      <w:r>
        <w:rPr>
          <w:noProof/>
        </w:rPr>
        <w:t>BDT_Configuration_request</w:t>
      </w:r>
      <w:r>
        <w:rPr>
          <w:noProof/>
        </w:rPr>
        <w:tab/>
      </w:r>
      <w:r>
        <w:rPr>
          <w:noProof/>
        </w:rPr>
        <w:fldChar w:fldCharType="begin"/>
      </w:r>
      <w:r>
        <w:rPr>
          <w:noProof/>
        </w:rPr>
        <w:instrText xml:space="preserve"> PAGEREF _Toc155356067 \h </w:instrText>
      </w:r>
      <w:r>
        <w:rPr>
          <w:noProof/>
        </w:rPr>
      </w:r>
      <w:r>
        <w:rPr>
          <w:noProof/>
        </w:rPr>
        <w:fldChar w:fldCharType="separate"/>
      </w:r>
      <w:r>
        <w:rPr>
          <w:noProof/>
        </w:rPr>
        <w:t>272</w:t>
      </w:r>
      <w:r>
        <w:rPr>
          <w:noProof/>
        </w:rPr>
        <w:fldChar w:fldCharType="end"/>
      </w:r>
    </w:p>
    <w:p w14:paraId="4B239A36" w14:textId="29E765B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14.4.2.16</w:t>
      </w:r>
      <w:r>
        <w:rPr>
          <w:rFonts w:asciiTheme="minorHAnsi" w:eastAsiaTheme="minorEastAsia" w:hAnsiTheme="minorHAnsi" w:cstheme="minorBidi"/>
          <w:noProof/>
          <w:kern w:val="2"/>
          <w:sz w:val="22"/>
          <w:szCs w:val="22"/>
          <w:lang w:eastAsia="en-GB"/>
          <w14:ligatures w14:val="standardContextual"/>
        </w:rPr>
        <w:tab/>
      </w:r>
      <w:r>
        <w:rPr>
          <w:noProof/>
        </w:rPr>
        <w:t>BDT_Negotiation_notification</w:t>
      </w:r>
      <w:r>
        <w:rPr>
          <w:noProof/>
        </w:rPr>
        <w:tab/>
      </w:r>
      <w:r>
        <w:rPr>
          <w:noProof/>
        </w:rPr>
        <w:fldChar w:fldCharType="begin"/>
      </w:r>
      <w:r>
        <w:rPr>
          <w:noProof/>
        </w:rPr>
        <w:instrText xml:space="preserve"> PAGEREF _Toc155356068 \h </w:instrText>
      </w:r>
      <w:r>
        <w:rPr>
          <w:noProof/>
        </w:rPr>
      </w:r>
      <w:r>
        <w:rPr>
          <w:noProof/>
        </w:rPr>
        <w:fldChar w:fldCharType="separate"/>
      </w:r>
      <w:r>
        <w:rPr>
          <w:noProof/>
        </w:rPr>
        <w:t>272</w:t>
      </w:r>
      <w:r>
        <w:rPr>
          <w:noProof/>
        </w:rPr>
        <w:fldChar w:fldCharType="end"/>
      </w:r>
    </w:p>
    <w:p w14:paraId="2FDFF12B" w14:textId="67B8DC4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14.4.2.17</w:t>
      </w:r>
      <w:r>
        <w:rPr>
          <w:rFonts w:asciiTheme="minorHAnsi" w:eastAsiaTheme="minorEastAsia" w:hAnsiTheme="minorHAnsi" w:cstheme="minorBidi"/>
          <w:noProof/>
          <w:kern w:val="2"/>
          <w:sz w:val="22"/>
          <w:szCs w:val="22"/>
          <w:lang w:eastAsia="en-GB"/>
          <w14:ligatures w14:val="standardContextual"/>
        </w:rPr>
        <w:tab/>
      </w:r>
      <w:r>
        <w:rPr>
          <w:noProof/>
        </w:rPr>
        <w:t>Subscribe_Unified_Traffic_Pattern_and_Monitoring_Management operation</w:t>
      </w:r>
      <w:r>
        <w:rPr>
          <w:noProof/>
        </w:rPr>
        <w:tab/>
      </w:r>
      <w:r>
        <w:rPr>
          <w:noProof/>
        </w:rPr>
        <w:fldChar w:fldCharType="begin"/>
      </w:r>
      <w:r>
        <w:rPr>
          <w:noProof/>
        </w:rPr>
        <w:instrText xml:space="preserve"> PAGEREF _Toc155356069 \h </w:instrText>
      </w:r>
      <w:r>
        <w:rPr>
          <w:noProof/>
        </w:rPr>
      </w:r>
      <w:r>
        <w:rPr>
          <w:noProof/>
        </w:rPr>
        <w:fldChar w:fldCharType="separate"/>
      </w:r>
      <w:r>
        <w:rPr>
          <w:noProof/>
        </w:rPr>
        <w:t>272</w:t>
      </w:r>
      <w:r>
        <w:rPr>
          <w:noProof/>
        </w:rPr>
        <w:fldChar w:fldCharType="end"/>
      </w:r>
    </w:p>
    <w:p w14:paraId="3D33D982" w14:textId="6D0ADFD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14.4.2.18</w:t>
      </w:r>
      <w:r>
        <w:rPr>
          <w:rFonts w:asciiTheme="minorHAnsi" w:eastAsiaTheme="minorEastAsia" w:hAnsiTheme="minorHAnsi" w:cstheme="minorBidi"/>
          <w:noProof/>
          <w:kern w:val="2"/>
          <w:sz w:val="22"/>
          <w:szCs w:val="22"/>
          <w:lang w:eastAsia="en-GB"/>
          <w14:ligatures w14:val="standardContextual"/>
        </w:rPr>
        <w:tab/>
      </w:r>
      <w:r>
        <w:rPr>
          <w:noProof/>
        </w:rPr>
        <w:t>Notify_Unified_Traffic_Pattern_Update operation</w:t>
      </w:r>
      <w:r>
        <w:rPr>
          <w:noProof/>
        </w:rPr>
        <w:tab/>
      </w:r>
      <w:r>
        <w:rPr>
          <w:noProof/>
        </w:rPr>
        <w:fldChar w:fldCharType="begin"/>
      </w:r>
      <w:r>
        <w:rPr>
          <w:noProof/>
        </w:rPr>
        <w:instrText xml:space="preserve"> PAGEREF _Toc155356070 \h </w:instrText>
      </w:r>
      <w:r>
        <w:rPr>
          <w:noProof/>
        </w:rPr>
      </w:r>
      <w:r>
        <w:rPr>
          <w:noProof/>
        </w:rPr>
        <w:fldChar w:fldCharType="separate"/>
      </w:r>
      <w:r>
        <w:rPr>
          <w:noProof/>
        </w:rPr>
        <w:t>273</w:t>
      </w:r>
      <w:r>
        <w:rPr>
          <w:noProof/>
        </w:rPr>
        <w:fldChar w:fldCharType="end"/>
      </w:r>
    </w:p>
    <w:p w14:paraId="092C36BB" w14:textId="1678903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14.4.2.19</w:t>
      </w:r>
      <w:r>
        <w:rPr>
          <w:rFonts w:asciiTheme="minorHAnsi" w:eastAsiaTheme="minorEastAsia" w:hAnsiTheme="minorHAnsi" w:cstheme="minorBidi"/>
          <w:noProof/>
          <w:kern w:val="2"/>
          <w:sz w:val="22"/>
          <w:szCs w:val="22"/>
          <w:lang w:eastAsia="en-GB"/>
          <w14:ligatures w14:val="standardContextual"/>
        </w:rPr>
        <w:tab/>
      </w:r>
      <w:r>
        <w:rPr>
          <w:noProof/>
        </w:rPr>
        <w:t>BDT_Configuration_Get_request</w:t>
      </w:r>
      <w:r>
        <w:rPr>
          <w:noProof/>
        </w:rPr>
        <w:tab/>
      </w:r>
      <w:r>
        <w:rPr>
          <w:noProof/>
        </w:rPr>
        <w:fldChar w:fldCharType="begin"/>
      </w:r>
      <w:r>
        <w:rPr>
          <w:noProof/>
        </w:rPr>
        <w:instrText xml:space="preserve"> PAGEREF _Toc155356071 \h </w:instrText>
      </w:r>
      <w:r>
        <w:rPr>
          <w:noProof/>
        </w:rPr>
      </w:r>
      <w:r>
        <w:rPr>
          <w:noProof/>
        </w:rPr>
        <w:fldChar w:fldCharType="separate"/>
      </w:r>
      <w:r>
        <w:rPr>
          <w:noProof/>
        </w:rPr>
        <w:t>273</w:t>
      </w:r>
      <w:r>
        <w:rPr>
          <w:noProof/>
        </w:rPr>
        <w:fldChar w:fldCharType="end"/>
      </w:r>
    </w:p>
    <w:p w14:paraId="003C69FF" w14:textId="0D25BA7D"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14.4.2.20</w:t>
      </w:r>
      <w:r>
        <w:rPr>
          <w:rFonts w:asciiTheme="minorHAnsi" w:eastAsiaTheme="minorEastAsia" w:hAnsiTheme="minorHAnsi" w:cstheme="minorBidi"/>
          <w:noProof/>
          <w:kern w:val="2"/>
          <w:sz w:val="22"/>
          <w:szCs w:val="22"/>
          <w:lang w:eastAsia="en-GB"/>
          <w14:ligatures w14:val="standardContextual"/>
        </w:rPr>
        <w:tab/>
      </w:r>
      <w:r>
        <w:rPr>
          <w:noProof/>
        </w:rPr>
        <w:t>BDT_Configuration_Update_request</w:t>
      </w:r>
      <w:r>
        <w:rPr>
          <w:noProof/>
        </w:rPr>
        <w:tab/>
      </w:r>
      <w:r>
        <w:rPr>
          <w:noProof/>
        </w:rPr>
        <w:fldChar w:fldCharType="begin"/>
      </w:r>
      <w:r>
        <w:rPr>
          <w:noProof/>
        </w:rPr>
        <w:instrText xml:space="preserve"> PAGEREF _Toc155356072 \h </w:instrText>
      </w:r>
      <w:r>
        <w:rPr>
          <w:noProof/>
        </w:rPr>
      </w:r>
      <w:r>
        <w:rPr>
          <w:noProof/>
        </w:rPr>
        <w:fldChar w:fldCharType="separate"/>
      </w:r>
      <w:r>
        <w:rPr>
          <w:noProof/>
        </w:rPr>
        <w:t>273</w:t>
      </w:r>
      <w:r>
        <w:rPr>
          <w:noProof/>
        </w:rPr>
        <w:fldChar w:fldCharType="end"/>
      </w:r>
    </w:p>
    <w:p w14:paraId="28BB08BF" w14:textId="04344719"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14.4.2.21</w:t>
      </w:r>
      <w:r>
        <w:rPr>
          <w:rFonts w:asciiTheme="minorHAnsi" w:eastAsiaTheme="minorEastAsia" w:hAnsiTheme="minorHAnsi" w:cstheme="minorBidi"/>
          <w:noProof/>
          <w:kern w:val="2"/>
          <w:sz w:val="22"/>
          <w:szCs w:val="22"/>
          <w:lang w:eastAsia="en-GB"/>
          <w14:ligatures w14:val="standardContextual"/>
        </w:rPr>
        <w:tab/>
      </w:r>
      <w:r>
        <w:rPr>
          <w:noProof/>
        </w:rPr>
        <w:t>BDT_Configuration_Delete_request</w:t>
      </w:r>
      <w:r>
        <w:rPr>
          <w:noProof/>
        </w:rPr>
        <w:tab/>
      </w:r>
      <w:r>
        <w:rPr>
          <w:noProof/>
        </w:rPr>
        <w:fldChar w:fldCharType="begin"/>
      </w:r>
      <w:r>
        <w:rPr>
          <w:noProof/>
        </w:rPr>
        <w:instrText xml:space="preserve"> PAGEREF _Toc155356073 \h </w:instrText>
      </w:r>
      <w:r>
        <w:rPr>
          <w:noProof/>
        </w:rPr>
      </w:r>
      <w:r>
        <w:rPr>
          <w:noProof/>
        </w:rPr>
        <w:fldChar w:fldCharType="separate"/>
      </w:r>
      <w:r>
        <w:rPr>
          <w:noProof/>
        </w:rPr>
        <w:t>273</w:t>
      </w:r>
      <w:r>
        <w:rPr>
          <w:noProof/>
        </w:rPr>
        <w:fldChar w:fldCharType="end"/>
      </w:r>
    </w:p>
    <w:p w14:paraId="2A4B4834" w14:textId="382E948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14.4.2.22</w:t>
      </w:r>
      <w:r>
        <w:rPr>
          <w:rFonts w:asciiTheme="minorHAnsi" w:eastAsiaTheme="minorEastAsia" w:hAnsiTheme="minorHAnsi" w:cstheme="minorBidi"/>
          <w:noProof/>
          <w:kern w:val="2"/>
          <w:sz w:val="22"/>
          <w:szCs w:val="22"/>
          <w:lang w:eastAsia="en-GB"/>
          <w14:ligatures w14:val="standardContextual"/>
        </w:rPr>
        <w:tab/>
      </w:r>
      <w:r>
        <w:rPr>
          <w:noProof/>
        </w:rPr>
        <w:t>Reliable_Transmission_request</w:t>
      </w:r>
      <w:r>
        <w:rPr>
          <w:noProof/>
        </w:rPr>
        <w:tab/>
      </w:r>
      <w:r>
        <w:rPr>
          <w:noProof/>
        </w:rPr>
        <w:fldChar w:fldCharType="begin"/>
      </w:r>
      <w:r>
        <w:rPr>
          <w:noProof/>
        </w:rPr>
        <w:instrText xml:space="preserve"> PAGEREF _Toc155356074 \h </w:instrText>
      </w:r>
      <w:r>
        <w:rPr>
          <w:noProof/>
        </w:rPr>
      </w:r>
      <w:r>
        <w:rPr>
          <w:noProof/>
        </w:rPr>
        <w:fldChar w:fldCharType="separate"/>
      </w:r>
      <w:r>
        <w:rPr>
          <w:noProof/>
        </w:rPr>
        <w:t>274</w:t>
      </w:r>
      <w:r>
        <w:rPr>
          <w:noProof/>
        </w:rPr>
        <w:fldChar w:fldCharType="end"/>
      </w:r>
    </w:p>
    <w:p w14:paraId="251DB953" w14:textId="60735050"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14.4.3</w:t>
      </w:r>
      <w:r>
        <w:rPr>
          <w:rFonts w:asciiTheme="minorHAnsi" w:eastAsiaTheme="minorEastAsia" w:hAnsiTheme="minorHAnsi" w:cstheme="minorBidi"/>
          <w:noProof/>
          <w:kern w:val="2"/>
          <w:sz w:val="22"/>
          <w:szCs w:val="22"/>
          <w:lang w:eastAsia="en-GB"/>
          <w14:ligatures w14:val="standardContextual"/>
        </w:rPr>
        <w:tab/>
      </w:r>
      <w:r>
        <w:rPr>
          <w:noProof/>
        </w:rPr>
        <w:t>SS_EventsMonitoring API</w:t>
      </w:r>
      <w:r>
        <w:rPr>
          <w:noProof/>
        </w:rPr>
        <w:tab/>
      </w:r>
      <w:r>
        <w:rPr>
          <w:noProof/>
        </w:rPr>
        <w:fldChar w:fldCharType="begin"/>
      </w:r>
      <w:r>
        <w:rPr>
          <w:noProof/>
        </w:rPr>
        <w:instrText xml:space="preserve"> PAGEREF _Toc155356075 \h </w:instrText>
      </w:r>
      <w:r>
        <w:rPr>
          <w:noProof/>
        </w:rPr>
      </w:r>
      <w:r>
        <w:rPr>
          <w:noProof/>
        </w:rPr>
        <w:fldChar w:fldCharType="separate"/>
      </w:r>
      <w:r>
        <w:rPr>
          <w:noProof/>
        </w:rPr>
        <w:t>274</w:t>
      </w:r>
      <w:r>
        <w:rPr>
          <w:noProof/>
        </w:rPr>
        <w:fldChar w:fldCharType="end"/>
      </w:r>
    </w:p>
    <w:p w14:paraId="005B751B" w14:textId="18A435C0"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14.4.3.1</w:t>
      </w:r>
      <w:r>
        <w:rPr>
          <w:rFonts w:asciiTheme="minorHAnsi" w:eastAsiaTheme="minorEastAsia" w:hAnsiTheme="minorHAnsi" w:cstheme="minorBidi"/>
          <w:noProof/>
          <w:kern w:val="2"/>
          <w:sz w:val="22"/>
          <w:szCs w:val="22"/>
          <w:lang w:eastAsia="en-GB"/>
          <w14:ligatures w14:val="standardContextual"/>
        </w:rPr>
        <w:tab/>
      </w:r>
      <w:r>
        <w:rPr>
          <w:noProof/>
        </w:rPr>
        <w:t>Subscribe_Monitoring_Events</w:t>
      </w:r>
      <w:r>
        <w:rPr>
          <w:noProof/>
        </w:rPr>
        <w:tab/>
      </w:r>
      <w:r>
        <w:rPr>
          <w:noProof/>
        </w:rPr>
        <w:fldChar w:fldCharType="begin"/>
      </w:r>
      <w:r>
        <w:rPr>
          <w:noProof/>
        </w:rPr>
        <w:instrText xml:space="preserve"> PAGEREF _Toc155356076 \h </w:instrText>
      </w:r>
      <w:r>
        <w:rPr>
          <w:noProof/>
        </w:rPr>
      </w:r>
      <w:r>
        <w:rPr>
          <w:noProof/>
        </w:rPr>
        <w:fldChar w:fldCharType="separate"/>
      </w:r>
      <w:r>
        <w:rPr>
          <w:noProof/>
        </w:rPr>
        <w:t>274</w:t>
      </w:r>
      <w:r>
        <w:rPr>
          <w:noProof/>
        </w:rPr>
        <w:fldChar w:fldCharType="end"/>
      </w:r>
    </w:p>
    <w:p w14:paraId="4FA83904" w14:textId="499675F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14.4.3.2</w:t>
      </w:r>
      <w:r>
        <w:rPr>
          <w:rFonts w:asciiTheme="minorHAnsi" w:eastAsiaTheme="minorEastAsia" w:hAnsiTheme="minorHAnsi" w:cstheme="minorBidi"/>
          <w:noProof/>
          <w:kern w:val="2"/>
          <w:sz w:val="22"/>
          <w:szCs w:val="22"/>
          <w:lang w:eastAsia="en-GB"/>
          <w14:ligatures w14:val="standardContextual"/>
        </w:rPr>
        <w:tab/>
      </w:r>
      <w:r>
        <w:rPr>
          <w:noProof/>
        </w:rPr>
        <w:t>Notify_Monitoring_Events</w:t>
      </w:r>
      <w:r>
        <w:rPr>
          <w:noProof/>
        </w:rPr>
        <w:tab/>
      </w:r>
      <w:r>
        <w:rPr>
          <w:noProof/>
        </w:rPr>
        <w:fldChar w:fldCharType="begin"/>
      </w:r>
      <w:r>
        <w:rPr>
          <w:noProof/>
        </w:rPr>
        <w:instrText xml:space="preserve"> PAGEREF _Toc155356077 \h </w:instrText>
      </w:r>
      <w:r>
        <w:rPr>
          <w:noProof/>
        </w:rPr>
      </w:r>
      <w:r>
        <w:rPr>
          <w:noProof/>
        </w:rPr>
        <w:fldChar w:fldCharType="separate"/>
      </w:r>
      <w:r>
        <w:rPr>
          <w:noProof/>
        </w:rPr>
        <w:t>274</w:t>
      </w:r>
      <w:r>
        <w:rPr>
          <w:noProof/>
        </w:rPr>
        <w:fldChar w:fldCharType="end"/>
      </w:r>
    </w:p>
    <w:p w14:paraId="03A02EBE" w14:textId="769D4EE2"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14.4.4</w:t>
      </w:r>
      <w:r>
        <w:rPr>
          <w:rFonts w:asciiTheme="minorHAnsi" w:eastAsiaTheme="minorEastAsia" w:hAnsiTheme="minorHAnsi" w:cstheme="minorBidi"/>
          <w:noProof/>
          <w:kern w:val="2"/>
          <w:sz w:val="22"/>
          <w:szCs w:val="22"/>
          <w:lang w:eastAsia="en-GB"/>
          <w14:ligatures w14:val="standardContextual"/>
        </w:rPr>
        <w:tab/>
      </w:r>
      <w:r>
        <w:rPr>
          <w:noProof/>
        </w:rPr>
        <w:t>SS_NetworkResourceMonitoring API</w:t>
      </w:r>
      <w:r>
        <w:rPr>
          <w:noProof/>
        </w:rPr>
        <w:tab/>
      </w:r>
      <w:r>
        <w:rPr>
          <w:noProof/>
        </w:rPr>
        <w:fldChar w:fldCharType="begin"/>
      </w:r>
      <w:r>
        <w:rPr>
          <w:noProof/>
        </w:rPr>
        <w:instrText xml:space="preserve"> PAGEREF _Toc155356078 \h </w:instrText>
      </w:r>
      <w:r>
        <w:rPr>
          <w:noProof/>
        </w:rPr>
      </w:r>
      <w:r>
        <w:rPr>
          <w:noProof/>
        </w:rPr>
        <w:fldChar w:fldCharType="separate"/>
      </w:r>
      <w:r>
        <w:rPr>
          <w:noProof/>
        </w:rPr>
        <w:t>274</w:t>
      </w:r>
      <w:r>
        <w:rPr>
          <w:noProof/>
        </w:rPr>
        <w:fldChar w:fldCharType="end"/>
      </w:r>
    </w:p>
    <w:p w14:paraId="332DDA2F" w14:textId="288DA45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_Toc155356079 \h </w:instrText>
      </w:r>
      <w:r>
        <w:rPr>
          <w:noProof/>
        </w:rPr>
      </w:r>
      <w:r>
        <w:rPr>
          <w:noProof/>
        </w:rPr>
        <w:fldChar w:fldCharType="separate"/>
      </w:r>
      <w:r>
        <w:rPr>
          <w:noProof/>
        </w:rPr>
        <w:t>274</w:t>
      </w:r>
      <w:r>
        <w:rPr>
          <w:noProof/>
        </w:rPr>
        <w:fldChar w:fldCharType="end"/>
      </w:r>
    </w:p>
    <w:p w14:paraId="01180888" w14:textId="1525244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14.4.4.2</w:t>
      </w:r>
      <w:r>
        <w:rPr>
          <w:rFonts w:asciiTheme="minorHAnsi" w:eastAsiaTheme="minorEastAsia" w:hAnsiTheme="minorHAnsi" w:cstheme="minorBidi"/>
          <w:noProof/>
          <w:kern w:val="2"/>
          <w:sz w:val="22"/>
          <w:szCs w:val="22"/>
          <w:lang w:eastAsia="en-GB"/>
          <w14:ligatures w14:val="standardContextual"/>
        </w:rPr>
        <w:tab/>
      </w:r>
      <w:r>
        <w:rPr>
          <w:noProof/>
        </w:rPr>
        <w:t>Subscribe_Unicast_QoS_Monitoring operation</w:t>
      </w:r>
      <w:r>
        <w:rPr>
          <w:noProof/>
        </w:rPr>
        <w:tab/>
      </w:r>
      <w:r>
        <w:rPr>
          <w:noProof/>
        </w:rPr>
        <w:fldChar w:fldCharType="begin"/>
      </w:r>
      <w:r>
        <w:rPr>
          <w:noProof/>
        </w:rPr>
        <w:instrText xml:space="preserve"> PAGEREF _Toc155356080 \h </w:instrText>
      </w:r>
      <w:r>
        <w:rPr>
          <w:noProof/>
        </w:rPr>
      </w:r>
      <w:r>
        <w:rPr>
          <w:noProof/>
        </w:rPr>
        <w:fldChar w:fldCharType="separate"/>
      </w:r>
      <w:r>
        <w:rPr>
          <w:noProof/>
        </w:rPr>
        <w:t>274</w:t>
      </w:r>
      <w:r>
        <w:rPr>
          <w:noProof/>
        </w:rPr>
        <w:fldChar w:fldCharType="end"/>
      </w:r>
    </w:p>
    <w:p w14:paraId="120BF983" w14:textId="17F9723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14.4.4.3</w:t>
      </w:r>
      <w:r>
        <w:rPr>
          <w:rFonts w:asciiTheme="minorHAnsi" w:eastAsiaTheme="minorEastAsia" w:hAnsiTheme="minorHAnsi" w:cstheme="minorBidi"/>
          <w:noProof/>
          <w:kern w:val="2"/>
          <w:sz w:val="22"/>
          <w:szCs w:val="22"/>
          <w:lang w:eastAsia="en-GB"/>
          <w14:ligatures w14:val="standardContextual"/>
        </w:rPr>
        <w:tab/>
      </w:r>
      <w:r>
        <w:rPr>
          <w:noProof/>
        </w:rPr>
        <w:t>Notify_Unicast_QoS_Monitoring operation</w:t>
      </w:r>
      <w:r>
        <w:rPr>
          <w:noProof/>
        </w:rPr>
        <w:tab/>
      </w:r>
      <w:r>
        <w:rPr>
          <w:noProof/>
        </w:rPr>
        <w:fldChar w:fldCharType="begin"/>
      </w:r>
      <w:r>
        <w:rPr>
          <w:noProof/>
        </w:rPr>
        <w:instrText xml:space="preserve"> PAGEREF _Toc155356081 \h </w:instrText>
      </w:r>
      <w:r>
        <w:rPr>
          <w:noProof/>
        </w:rPr>
      </w:r>
      <w:r>
        <w:rPr>
          <w:noProof/>
        </w:rPr>
        <w:fldChar w:fldCharType="separate"/>
      </w:r>
      <w:r>
        <w:rPr>
          <w:noProof/>
        </w:rPr>
        <w:t>275</w:t>
      </w:r>
      <w:r>
        <w:rPr>
          <w:noProof/>
        </w:rPr>
        <w:fldChar w:fldCharType="end"/>
      </w:r>
    </w:p>
    <w:p w14:paraId="706FE197" w14:textId="29E69FB8"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14.4.4.4</w:t>
      </w:r>
      <w:r>
        <w:rPr>
          <w:rFonts w:asciiTheme="minorHAnsi" w:eastAsiaTheme="minorEastAsia" w:hAnsiTheme="minorHAnsi" w:cstheme="minorBidi"/>
          <w:noProof/>
          <w:kern w:val="2"/>
          <w:sz w:val="22"/>
          <w:szCs w:val="22"/>
          <w:lang w:eastAsia="en-GB"/>
          <w14:ligatures w14:val="standardContextual"/>
        </w:rPr>
        <w:tab/>
      </w:r>
      <w:r>
        <w:rPr>
          <w:noProof/>
        </w:rPr>
        <w:t>Unsubscribe_Unicast_QoS_Monitoring operation</w:t>
      </w:r>
      <w:r>
        <w:rPr>
          <w:noProof/>
        </w:rPr>
        <w:tab/>
      </w:r>
      <w:r>
        <w:rPr>
          <w:noProof/>
        </w:rPr>
        <w:fldChar w:fldCharType="begin"/>
      </w:r>
      <w:r>
        <w:rPr>
          <w:noProof/>
        </w:rPr>
        <w:instrText xml:space="preserve"> PAGEREF _Toc155356082 \h </w:instrText>
      </w:r>
      <w:r>
        <w:rPr>
          <w:noProof/>
        </w:rPr>
      </w:r>
      <w:r>
        <w:rPr>
          <w:noProof/>
        </w:rPr>
        <w:fldChar w:fldCharType="separate"/>
      </w:r>
      <w:r>
        <w:rPr>
          <w:noProof/>
        </w:rPr>
        <w:t>275</w:t>
      </w:r>
      <w:r>
        <w:rPr>
          <w:noProof/>
        </w:rPr>
        <w:fldChar w:fldCharType="end"/>
      </w:r>
    </w:p>
    <w:p w14:paraId="0F2E62BE" w14:textId="6D92E94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14.4.4.5</w:t>
      </w:r>
      <w:r>
        <w:rPr>
          <w:rFonts w:asciiTheme="minorHAnsi" w:eastAsiaTheme="minorEastAsia" w:hAnsiTheme="minorHAnsi" w:cstheme="minorBidi"/>
          <w:noProof/>
          <w:kern w:val="2"/>
          <w:sz w:val="22"/>
          <w:szCs w:val="22"/>
          <w:lang w:eastAsia="en-GB"/>
          <w14:ligatures w14:val="standardContextual"/>
        </w:rPr>
        <w:tab/>
      </w:r>
      <w:r>
        <w:rPr>
          <w:noProof/>
        </w:rPr>
        <w:t>Obtain_Unicast_QoS_Monitoring_Data operation</w:t>
      </w:r>
      <w:r>
        <w:rPr>
          <w:noProof/>
        </w:rPr>
        <w:tab/>
      </w:r>
      <w:r>
        <w:rPr>
          <w:noProof/>
        </w:rPr>
        <w:fldChar w:fldCharType="begin"/>
      </w:r>
      <w:r>
        <w:rPr>
          <w:noProof/>
        </w:rPr>
        <w:instrText xml:space="preserve"> PAGEREF _Toc155356083 \h </w:instrText>
      </w:r>
      <w:r>
        <w:rPr>
          <w:noProof/>
        </w:rPr>
      </w:r>
      <w:r>
        <w:rPr>
          <w:noProof/>
        </w:rPr>
        <w:fldChar w:fldCharType="separate"/>
      </w:r>
      <w:r>
        <w:rPr>
          <w:noProof/>
        </w:rPr>
        <w:t>275</w:t>
      </w:r>
      <w:r>
        <w:rPr>
          <w:noProof/>
        </w:rPr>
        <w:fldChar w:fldCharType="end"/>
      </w:r>
    </w:p>
    <w:p w14:paraId="018EDF14" w14:textId="1EDBD80C"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14.4.4.6</w:t>
      </w:r>
      <w:r>
        <w:rPr>
          <w:rFonts w:asciiTheme="minorHAnsi" w:eastAsiaTheme="minorEastAsia" w:hAnsiTheme="minorHAnsi" w:cstheme="minorBidi"/>
          <w:noProof/>
          <w:kern w:val="2"/>
          <w:sz w:val="22"/>
          <w:szCs w:val="22"/>
          <w:lang w:eastAsia="en-GB"/>
          <w14:ligatures w14:val="standardContextual"/>
        </w:rPr>
        <w:tab/>
      </w:r>
      <w:r>
        <w:rPr>
          <w:noProof/>
        </w:rPr>
        <w:t>Update_Unicast_QoS_Monitoring_Subscription operation</w:t>
      </w:r>
      <w:r>
        <w:rPr>
          <w:noProof/>
        </w:rPr>
        <w:tab/>
      </w:r>
      <w:r>
        <w:rPr>
          <w:noProof/>
        </w:rPr>
        <w:fldChar w:fldCharType="begin"/>
      </w:r>
      <w:r>
        <w:rPr>
          <w:noProof/>
        </w:rPr>
        <w:instrText xml:space="preserve"> PAGEREF _Toc155356084 \h </w:instrText>
      </w:r>
      <w:r>
        <w:rPr>
          <w:noProof/>
        </w:rPr>
      </w:r>
      <w:r>
        <w:rPr>
          <w:noProof/>
        </w:rPr>
        <w:fldChar w:fldCharType="separate"/>
      </w:r>
      <w:r>
        <w:rPr>
          <w:noProof/>
        </w:rPr>
        <w:t>275</w:t>
      </w:r>
      <w:r>
        <w:rPr>
          <w:noProof/>
        </w:rPr>
        <w:fldChar w:fldCharType="end"/>
      </w:r>
    </w:p>
    <w:p w14:paraId="6110C3C0" w14:textId="72EA552E" w:rsidR="00467C65" w:rsidRDefault="00467C65">
      <w:pPr>
        <w:pStyle w:val="TOC1"/>
        <w:rPr>
          <w:rFonts w:asciiTheme="minorHAnsi" w:eastAsiaTheme="minorEastAsia" w:hAnsiTheme="minorHAnsi" w:cstheme="minorBidi"/>
          <w:noProof/>
          <w:kern w:val="2"/>
          <w:szCs w:val="22"/>
          <w:lang w:eastAsia="en-GB"/>
          <w14:ligatures w14:val="standardContextual"/>
        </w:rPr>
      </w:pPr>
      <w:r>
        <w:rPr>
          <w:noProof/>
        </w:rPr>
        <w:t>15</w:t>
      </w:r>
      <w:r>
        <w:rPr>
          <w:rFonts w:asciiTheme="minorHAnsi" w:eastAsiaTheme="minorEastAsia" w:hAnsiTheme="minorHAnsi" w:cstheme="minorBidi"/>
          <w:noProof/>
          <w:kern w:val="2"/>
          <w:szCs w:val="22"/>
          <w:lang w:eastAsia="en-GB"/>
          <w14:ligatures w14:val="standardContextual"/>
        </w:rPr>
        <w:tab/>
      </w:r>
      <w:r>
        <w:rPr>
          <w:noProof/>
        </w:rPr>
        <w:t>Service-based interface representation of the functional model for SEAL services</w:t>
      </w:r>
      <w:r>
        <w:rPr>
          <w:noProof/>
        </w:rPr>
        <w:tab/>
      </w:r>
      <w:r>
        <w:rPr>
          <w:noProof/>
        </w:rPr>
        <w:fldChar w:fldCharType="begin"/>
      </w:r>
      <w:r>
        <w:rPr>
          <w:noProof/>
        </w:rPr>
        <w:instrText xml:space="preserve"> PAGEREF _Toc155356085 \h </w:instrText>
      </w:r>
      <w:r>
        <w:rPr>
          <w:noProof/>
        </w:rPr>
      </w:r>
      <w:r>
        <w:rPr>
          <w:noProof/>
        </w:rPr>
        <w:fldChar w:fldCharType="separate"/>
      </w:r>
      <w:r>
        <w:rPr>
          <w:noProof/>
        </w:rPr>
        <w:t>276</w:t>
      </w:r>
      <w:r>
        <w:rPr>
          <w:noProof/>
        </w:rPr>
        <w:fldChar w:fldCharType="end"/>
      </w:r>
    </w:p>
    <w:p w14:paraId="5B329383" w14:textId="5428ED91"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_Toc155356086 \h </w:instrText>
      </w:r>
      <w:r>
        <w:rPr>
          <w:noProof/>
        </w:rPr>
      </w:r>
      <w:r>
        <w:rPr>
          <w:noProof/>
        </w:rPr>
        <w:fldChar w:fldCharType="separate"/>
      </w:r>
      <w:r>
        <w:rPr>
          <w:noProof/>
        </w:rPr>
        <w:t>276</w:t>
      </w:r>
      <w:r>
        <w:rPr>
          <w:noProof/>
        </w:rPr>
        <w:fldChar w:fldCharType="end"/>
      </w:r>
    </w:p>
    <w:p w14:paraId="3E51EA12" w14:textId="0E3C5BB0"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15.2</w:t>
      </w:r>
      <w:r>
        <w:rPr>
          <w:rFonts w:asciiTheme="minorHAnsi" w:eastAsiaTheme="minorEastAsia" w:hAnsiTheme="minorHAnsi" w:cstheme="minorBidi"/>
          <w:noProof/>
          <w:kern w:val="2"/>
          <w:sz w:val="22"/>
          <w:szCs w:val="22"/>
          <w:lang w:eastAsia="en-GB"/>
          <w14:ligatures w14:val="standardContextual"/>
        </w:rPr>
        <w:tab/>
      </w:r>
      <w:r>
        <w:rPr>
          <w:noProof/>
        </w:rPr>
        <w:t>Functional model representation</w:t>
      </w:r>
      <w:r>
        <w:rPr>
          <w:noProof/>
        </w:rPr>
        <w:tab/>
      </w:r>
      <w:r>
        <w:rPr>
          <w:noProof/>
        </w:rPr>
        <w:fldChar w:fldCharType="begin"/>
      </w:r>
      <w:r>
        <w:rPr>
          <w:noProof/>
        </w:rPr>
        <w:instrText xml:space="preserve"> PAGEREF _Toc155356087 \h </w:instrText>
      </w:r>
      <w:r>
        <w:rPr>
          <w:noProof/>
        </w:rPr>
      </w:r>
      <w:r>
        <w:rPr>
          <w:noProof/>
        </w:rPr>
        <w:fldChar w:fldCharType="separate"/>
      </w:r>
      <w:r>
        <w:rPr>
          <w:noProof/>
        </w:rPr>
        <w:t>276</w:t>
      </w:r>
      <w:r>
        <w:rPr>
          <w:noProof/>
        </w:rPr>
        <w:fldChar w:fldCharType="end"/>
      </w:r>
    </w:p>
    <w:p w14:paraId="678D9A70" w14:textId="4AEDF5D6"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15.3</w:t>
      </w:r>
      <w:r>
        <w:rPr>
          <w:rFonts w:asciiTheme="minorHAnsi" w:eastAsiaTheme="minorEastAsia" w:hAnsiTheme="minorHAnsi" w:cstheme="minorBidi"/>
          <w:noProof/>
          <w:kern w:val="2"/>
          <w:sz w:val="22"/>
          <w:szCs w:val="22"/>
          <w:lang w:eastAsia="en-GB"/>
          <w14:ligatures w14:val="standardContextual"/>
        </w:rPr>
        <w:tab/>
      </w:r>
      <w:r>
        <w:rPr>
          <w:noProof/>
        </w:rPr>
        <w:t>Service-based interfaces</w:t>
      </w:r>
      <w:r>
        <w:rPr>
          <w:noProof/>
        </w:rPr>
        <w:tab/>
      </w:r>
      <w:r>
        <w:rPr>
          <w:noProof/>
        </w:rPr>
        <w:fldChar w:fldCharType="begin"/>
      </w:r>
      <w:r>
        <w:rPr>
          <w:noProof/>
        </w:rPr>
        <w:instrText xml:space="preserve"> PAGEREF _Toc155356088 \h </w:instrText>
      </w:r>
      <w:r>
        <w:rPr>
          <w:noProof/>
        </w:rPr>
      </w:r>
      <w:r>
        <w:rPr>
          <w:noProof/>
        </w:rPr>
        <w:fldChar w:fldCharType="separate"/>
      </w:r>
      <w:r>
        <w:rPr>
          <w:noProof/>
        </w:rPr>
        <w:t>276</w:t>
      </w:r>
      <w:r>
        <w:rPr>
          <w:noProof/>
        </w:rPr>
        <w:fldChar w:fldCharType="end"/>
      </w:r>
    </w:p>
    <w:p w14:paraId="3E6ABC17" w14:textId="0B3FDA7E" w:rsidR="00467C65" w:rsidRDefault="00467C65">
      <w:pPr>
        <w:pStyle w:val="TOC1"/>
        <w:rPr>
          <w:rFonts w:asciiTheme="minorHAnsi" w:eastAsiaTheme="minorEastAsia" w:hAnsiTheme="minorHAnsi" w:cstheme="minorBidi"/>
          <w:noProof/>
          <w:kern w:val="2"/>
          <w:szCs w:val="22"/>
          <w:lang w:eastAsia="en-GB"/>
          <w14:ligatures w14:val="standardContextual"/>
        </w:rPr>
      </w:pPr>
      <w:r>
        <w:rPr>
          <w:noProof/>
        </w:rPr>
        <w:t>16</w:t>
      </w:r>
      <w:r>
        <w:rPr>
          <w:rFonts w:asciiTheme="minorHAnsi" w:eastAsiaTheme="minorEastAsia" w:hAnsiTheme="minorHAnsi" w:cstheme="minorBidi"/>
          <w:noProof/>
          <w:kern w:val="2"/>
          <w:szCs w:val="22"/>
          <w:lang w:eastAsia="en-GB"/>
          <w14:ligatures w14:val="standardContextual"/>
        </w:rPr>
        <w:tab/>
      </w:r>
      <w:r>
        <w:rPr>
          <w:noProof/>
        </w:rPr>
        <w:t>Network slice capability enablement</w:t>
      </w:r>
      <w:r>
        <w:rPr>
          <w:noProof/>
        </w:rPr>
        <w:tab/>
      </w:r>
      <w:r>
        <w:rPr>
          <w:noProof/>
        </w:rPr>
        <w:fldChar w:fldCharType="begin"/>
      </w:r>
      <w:r>
        <w:rPr>
          <w:noProof/>
        </w:rPr>
        <w:instrText xml:space="preserve"> PAGEREF _Toc155356089 \h </w:instrText>
      </w:r>
      <w:r>
        <w:rPr>
          <w:noProof/>
        </w:rPr>
      </w:r>
      <w:r>
        <w:rPr>
          <w:noProof/>
        </w:rPr>
        <w:fldChar w:fldCharType="separate"/>
      </w:r>
      <w:r>
        <w:rPr>
          <w:noProof/>
        </w:rPr>
        <w:t>277</w:t>
      </w:r>
      <w:r>
        <w:rPr>
          <w:noProof/>
        </w:rPr>
        <w:fldChar w:fldCharType="end"/>
      </w:r>
    </w:p>
    <w:p w14:paraId="1FBE8C6F" w14:textId="26C74519"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16.1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_Toc155356090 \h </w:instrText>
      </w:r>
      <w:r>
        <w:rPr>
          <w:noProof/>
        </w:rPr>
      </w:r>
      <w:r>
        <w:rPr>
          <w:noProof/>
        </w:rPr>
        <w:fldChar w:fldCharType="separate"/>
      </w:r>
      <w:r>
        <w:rPr>
          <w:noProof/>
        </w:rPr>
        <w:t>277</w:t>
      </w:r>
      <w:r>
        <w:rPr>
          <w:noProof/>
        </w:rPr>
        <w:fldChar w:fldCharType="end"/>
      </w:r>
    </w:p>
    <w:p w14:paraId="6C1E3C23" w14:textId="1B7070F4"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16.2</w:t>
      </w:r>
      <w:r>
        <w:rPr>
          <w:rFonts w:asciiTheme="minorHAnsi" w:eastAsiaTheme="minorEastAsia" w:hAnsiTheme="minorHAnsi" w:cstheme="minorBidi"/>
          <w:noProof/>
          <w:kern w:val="2"/>
          <w:sz w:val="22"/>
          <w:szCs w:val="22"/>
          <w:lang w:eastAsia="en-GB"/>
          <w14:ligatures w14:val="standardContextual"/>
        </w:rPr>
        <w:tab/>
      </w:r>
      <w:r>
        <w:rPr>
          <w:noProof/>
        </w:rPr>
        <w:t>Functional model</w:t>
      </w:r>
      <w:r>
        <w:rPr>
          <w:noProof/>
        </w:rPr>
        <w:tab/>
      </w:r>
      <w:r>
        <w:rPr>
          <w:noProof/>
        </w:rPr>
        <w:fldChar w:fldCharType="begin"/>
      </w:r>
      <w:r>
        <w:rPr>
          <w:noProof/>
        </w:rPr>
        <w:instrText xml:space="preserve"> PAGEREF _Toc155356091 \h </w:instrText>
      </w:r>
      <w:r>
        <w:rPr>
          <w:noProof/>
        </w:rPr>
      </w:r>
      <w:r>
        <w:rPr>
          <w:noProof/>
        </w:rPr>
        <w:fldChar w:fldCharType="separate"/>
      </w:r>
      <w:r>
        <w:rPr>
          <w:noProof/>
        </w:rPr>
        <w:t>277</w:t>
      </w:r>
      <w:r>
        <w:rPr>
          <w:noProof/>
        </w:rPr>
        <w:fldChar w:fldCharType="end"/>
      </w:r>
    </w:p>
    <w:p w14:paraId="5EF6054C" w14:textId="6C645E5F"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16.2.1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_Toc155356092 \h </w:instrText>
      </w:r>
      <w:r>
        <w:rPr>
          <w:noProof/>
        </w:rPr>
      </w:r>
      <w:r>
        <w:rPr>
          <w:noProof/>
        </w:rPr>
        <w:fldChar w:fldCharType="separate"/>
      </w:r>
      <w:r>
        <w:rPr>
          <w:noProof/>
        </w:rPr>
        <w:t>277</w:t>
      </w:r>
      <w:r>
        <w:rPr>
          <w:noProof/>
        </w:rPr>
        <w:fldChar w:fldCharType="end"/>
      </w:r>
    </w:p>
    <w:p w14:paraId="1F3614BF" w14:textId="0187C5F6"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16.2.2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_Toc155356093 \h </w:instrText>
      </w:r>
      <w:r>
        <w:rPr>
          <w:noProof/>
        </w:rPr>
      </w:r>
      <w:r>
        <w:rPr>
          <w:noProof/>
        </w:rPr>
        <w:fldChar w:fldCharType="separate"/>
      </w:r>
      <w:r>
        <w:rPr>
          <w:noProof/>
        </w:rPr>
        <w:t>278</w:t>
      </w:r>
      <w:r>
        <w:rPr>
          <w:noProof/>
        </w:rPr>
        <w:fldChar w:fldCharType="end"/>
      </w:r>
    </w:p>
    <w:p w14:paraId="78C69895" w14:textId="21313C8E"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16.2.3</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_Toc155356094 \h </w:instrText>
      </w:r>
      <w:r>
        <w:rPr>
          <w:noProof/>
        </w:rPr>
      </w:r>
      <w:r>
        <w:rPr>
          <w:noProof/>
        </w:rPr>
        <w:fldChar w:fldCharType="separate"/>
      </w:r>
      <w:r>
        <w:rPr>
          <w:noProof/>
        </w:rPr>
        <w:t>278</w:t>
      </w:r>
      <w:r>
        <w:rPr>
          <w:noProof/>
        </w:rPr>
        <w:fldChar w:fldCharType="end"/>
      </w:r>
    </w:p>
    <w:p w14:paraId="75D88AFB" w14:textId="2034D93B"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16.2.4</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_Toc155356095 \h </w:instrText>
      </w:r>
      <w:r>
        <w:rPr>
          <w:noProof/>
        </w:rPr>
      </w:r>
      <w:r>
        <w:rPr>
          <w:noProof/>
        </w:rPr>
        <w:fldChar w:fldCharType="separate"/>
      </w:r>
      <w:r>
        <w:rPr>
          <w:noProof/>
        </w:rPr>
        <w:t>278</w:t>
      </w:r>
      <w:r>
        <w:rPr>
          <w:noProof/>
        </w:rPr>
        <w:fldChar w:fldCharType="end"/>
      </w:r>
    </w:p>
    <w:p w14:paraId="0F58ACF5" w14:textId="204026B1"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16.3</w:t>
      </w:r>
      <w:r>
        <w:rPr>
          <w:rFonts w:asciiTheme="minorHAnsi" w:eastAsiaTheme="minorEastAsia" w:hAnsiTheme="minorHAnsi" w:cstheme="minorBidi"/>
          <w:noProof/>
          <w:kern w:val="2"/>
          <w:sz w:val="22"/>
          <w:szCs w:val="22"/>
          <w:lang w:eastAsia="en-GB"/>
          <w14:ligatures w14:val="standardContextual"/>
        </w:rPr>
        <w:tab/>
      </w:r>
      <w:r>
        <w:rPr>
          <w:noProof/>
        </w:rPr>
        <w:t xml:space="preserve">Procedures and information flows for </w:t>
      </w:r>
      <w:r>
        <w:rPr>
          <w:noProof/>
          <w:lang w:eastAsia="zh-CN"/>
        </w:rPr>
        <w:t>network slice capability enablement</w:t>
      </w:r>
      <w:r>
        <w:rPr>
          <w:noProof/>
        </w:rPr>
        <w:tab/>
      </w:r>
      <w:r>
        <w:rPr>
          <w:noProof/>
        </w:rPr>
        <w:fldChar w:fldCharType="begin"/>
      </w:r>
      <w:r>
        <w:rPr>
          <w:noProof/>
        </w:rPr>
        <w:instrText xml:space="preserve"> PAGEREF _Toc155356096 \h </w:instrText>
      </w:r>
      <w:r>
        <w:rPr>
          <w:noProof/>
        </w:rPr>
      </w:r>
      <w:r>
        <w:rPr>
          <w:noProof/>
        </w:rPr>
        <w:fldChar w:fldCharType="separate"/>
      </w:r>
      <w:r>
        <w:rPr>
          <w:noProof/>
        </w:rPr>
        <w:t>278</w:t>
      </w:r>
      <w:r>
        <w:rPr>
          <w:noProof/>
        </w:rPr>
        <w:fldChar w:fldCharType="end"/>
      </w:r>
    </w:p>
    <w:p w14:paraId="57EFEA86" w14:textId="0C528064"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16.4</w:t>
      </w:r>
      <w:r>
        <w:rPr>
          <w:rFonts w:asciiTheme="minorHAnsi" w:eastAsiaTheme="minorEastAsia" w:hAnsiTheme="minorHAnsi" w:cstheme="minorBidi"/>
          <w:noProof/>
          <w:kern w:val="2"/>
          <w:sz w:val="22"/>
          <w:szCs w:val="22"/>
          <w:lang w:eastAsia="en-GB"/>
          <w14:ligatures w14:val="standardContextual"/>
        </w:rPr>
        <w:tab/>
      </w:r>
      <w:r>
        <w:rPr>
          <w:noProof/>
        </w:rPr>
        <w:t>SEAL APIs for network slice capability enablement</w:t>
      </w:r>
      <w:r>
        <w:rPr>
          <w:noProof/>
        </w:rPr>
        <w:tab/>
      </w:r>
      <w:r>
        <w:rPr>
          <w:noProof/>
        </w:rPr>
        <w:fldChar w:fldCharType="begin"/>
      </w:r>
      <w:r>
        <w:rPr>
          <w:noProof/>
        </w:rPr>
        <w:instrText xml:space="preserve"> PAGEREF _Toc155356097 \h </w:instrText>
      </w:r>
      <w:r>
        <w:rPr>
          <w:noProof/>
        </w:rPr>
      </w:r>
      <w:r>
        <w:rPr>
          <w:noProof/>
        </w:rPr>
        <w:fldChar w:fldCharType="separate"/>
      </w:r>
      <w:r>
        <w:rPr>
          <w:noProof/>
        </w:rPr>
        <w:t>278</w:t>
      </w:r>
      <w:r>
        <w:rPr>
          <w:noProof/>
        </w:rPr>
        <w:fldChar w:fldCharType="end"/>
      </w:r>
    </w:p>
    <w:p w14:paraId="2A050760" w14:textId="57D990D3" w:rsidR="00467C65" w:rsidRDefault="00467C65">
      <w:pPr>
        <w:pStyle w:val="TOC1"/>
        <w:rPr>
          <w:rFonts w:asciiTheme="minorHAnsi" w:eastAsiaTheme="minorEastAsia" w:hAnsiTheme="minorHAnsi" w:cstheme="minorBidi"/>
          <w:noProof/>
          <w:kern w:val="2"/>
          <w:szCs w:val="22"/>
          <w:lang w:eastAsia="en-GB"/>
          <w14:ligatures w14:val="standardContextual"/>
        </w:rPr>
      </w:pPr>
      <w:r>
        <w:rPr>
          <w:noProof/>
        </w:rPr>
        <w:t>17</w:t>
      </w:r>
      <w:r>
        <w:rPr>
          <w:rFonts w:asciiTheme="minorHAnsi" w:eastAsiaTheme="minorEastAsia" w:hAnsiTheme="minorHAnsi" w:cstheme="minorBidi"/>
          <w:noProof/>
          <w:kern w:val="2"/>
          <w:szCs w:val="22"/>
          <w:lang w:eastAsia="en-GB"/>
          <w14:ligatures w14:val="standardContextual"/>
        </w:rPr>
        <w:tab/>
      </w:r>
      <w:r>
        <w:rPr>
          <w:noProof/>
        </w:rPr>
        <w:t>Notification Management</w:t>
      </w:r>
      <w:r>
        <w:rPr>
          <w:noProof/>
        </w:rPr>
        <w:tab/>
      </w:r>
      <w:r>
        <w:rPr>
          <w:noProof/>
        </w:rPr>
        <w:fldChar w:fldCharType="begin"/>
      </w:r>
      <w:r>
        <w:rPr>
          <w:noProof/>
        </w:rPr>
        <w:instrText xml:space="preserve"> PAGEREF _Toc155356098 \h </w:instrText>
      </w:r>
      <w:r>
        <w:rPr>
          <w:noProof/>
        </w:rPr>
      </w:r>
      <w:r>
        <w:rPr>
          <w:noProof/>
        </w:rPr>
        <w:fldChar w:fldCharType="separate"/>
      </w:r>
      <w:r>
        <w:rPr>
          <w:noProof/>
        </w:rPr>
        <w:t>278</w:t>
      </w:r>
      <w:r>
        <w:rPr>
          <w:noProof/>
        </w:rPr>
        <w:fldChar w:fldCharType="end"/>
      </w:r>
    </w:p>
    <w:p w14:paraId="1DF8A88C" w14:textId="69E812C4"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_Toc155356099 \h </w:instrText>
      </w:r>
      <w:r>
        <w:rPr>
          <w:noProof/>
        </w:rPr>
      </w:r>
      <w:r>
        <w:rPr>
          <w:noProof/>
        </w:rPr>
        <w:fldChar w:fldCharType="separate"/>
      </w:r>
      <w:r>
        <w:rPr>
          <w:noProof/>
        </w:rPr>
        <w:t>278</w:t>
      </w:r>
      <w:r>
        <w:rPr>
          <w:noProof/>
        </w:rPr>
        <w:fldChar w:fldCharType="end"/>
      </w:r>
    </w:p>
    <w:p w14:paraId="6766BEF3" w14:textId="0A25AB54"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17.2</w:t>
      </w:r>
      <w:r>
        <w:rPr>
          <w:rFonts w:asciiTheme="minorHAnsi" w:eastAsiaTheme="minorEastAsia" w:hAnsiTheme="minorHAnsi" w:cstheme="minorBidi"/>
          <w:noProof/>
          <w:kern w:val="2"/>
          <w:sz w:val="22"/>
          <w:szCs w:val="22"/>
          <w:lang w:eastAsia="en-GB"/>
          <w14:ligatures w14:val="standardContextual"/>
        </w:rPr>
        <w:tab/>
      </w:r>
      <w:r>
        <w:rPr>
          <w:noProof/>
        </w:rPr>
        <w:t>Functional model</w:t>
      </w:r>
      <w:r>
        <w:rPr>
          <w:noProof/>
        </w:rPr>
        <w:tab/>
      </w:r>
      <w:r>
        <w:rPr>
          <w:noProof/>
        </w:rPr>
        <w:fldChar w:fldCharType="begin"/>
      </w:r>
      <w:r>
        <w:rPr>
          <w:noProof/>
        </w:rPr>
        <w:instrText xml:space="preserve"> PAGEREF _Toc155356100 \h </w:instrText>
      </w:r>
      <w:r>
        <w:rPr>
          <w:noProof/>
        </w:rPr>
      </w:r>
      <w:r>
        <w:rPr>
          <w:noProof/>
        </w:rPr>
        <w:fldChar w:fldCharType="separate"/>
      </w:r>
      <w:r>
        <w:rPr>
          <w:noProof/>
        </w:rPr>
        <w:t>278</w:t>
      </w:r>
      <w:r>
        <w:rPr>
          <w:noProof/>
        </w:rPr>
        <w:fldChar w:fldCharType="end"/>
      </w:r>
    </w:p>
    <w:p w14:paraId="6BB8640A" w14:textId="2574903F"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17.2.1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_Toc155356101 \h </w:instrText>
      </w:r>
      <w:r>
        <w:rPr>
          <w:noProof/>
        </w:rPr>
      </w:r>
      <w:r>
        <w:rPr>
          <w:noProof/>
        </w:rPr>
        <w:fldChar w:fldCharType="separate"/>
      </w:r>
      <w:r>
        <w:rPr>
          <w:noProof/>
        </w:rPr>
        <w:t>278</w:t>
      </w:r>
      <w:r>
        <w:rPr>
          <w:noProof/>
        </w:rPr>
        <w:fldChar w:fldCharType="end"/>
      </w:r>
    </w:p>
    <w:p w14:paraId="1BE2C5D3" w14:textId="431DBB8C"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17.2.2</w:t>
      </w:r>
      <w:r>
        <w:rPr>
          <w:rFonts w:asciiTheme="minorHAnsi" w:eastAsiaTheme="minorEastAsia" w:hAnsiTheme="minorHAnsi" w:cstheme="minorBidi"/>
          <w:noProof/>
          <w:kern w:val="2"/>
          <w:sz w:val="22"/>
          <w:szCs w:val="22"/>
          <w:lang w:eastAsia="en-GB"/>
          <w14:ligatures w14:val="standardContextual"/>
        </w:rPr>
        <w:tab/>
      </w:r>
      <w:r>
        <w:rPr>
          <w:noProof/>
        </w:rPr>
        <w:t>Functional model description</w:t>
      </w:r>
      <w:r>
        <w:rPr>
          <w:noProof/>
        </w:rPr>
        <w:tab/>
      </w:r>
      <w:r>
        <w:rPr>
          <w:noProof/>
        </w:rPr>
        <w:fldChar w:fldCharType="begin"/>
      </w:r>
      <w:r>
        <w:rPr>
          <w:noProof/>
        </w:rPr>
        <w:instrText xml:space="preserve"> PAGEREF _Toc155356102 \h </w:instrText>
      </w:r>
      <w:r>
        <w:rPr>
          <w:noProof/>
        </w:rPr>
      </w:r>
      <w:r>
        <w:rPr>
          <w:noProof/>
        </w:rPr>
        <w:fldChar w:fldCharType="separate"/>
      </w:r>
      <w:r>
        <w:rPr>
          <w:noProof/>
        </w:rPr>
        <w:t>278</w:t>
      </w:r>
      <w:r>
        <w:rPr>
          <w:noProof/>
        </w:rPr>
        <w:fldChar w:fldCharType="end"/>
      </w:r>
    </w:p>
    <w:p w14:paraId="65CC0299" w14:textId="76FDB190"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17.2.3</w:t>
      </w:r>
      <w:r>
        <w:rPr>
          <w:rFonts w:asciiTheme="minorHAnsi" w:eastAsiaTheme="minorEastAsia" w:hAnsiTheme="minorHAnsi" w:cstheme="minorBidi"/>
          <w:noProof/>
          <w:kern w:val="2"/>
          <w:sz w:val="22"/>
          <w:szCs w:val="22"/>
          <w:lang w:eastAsia="en-GB"/>
          <w14:ligatures w14:val="standardContextual"/>
        </w:rPr>
        <w:tab/>
      </w:r>
      <w:r>
        <w:rPr>
          <w:noProof/>
        </w:rPr>
        <w:t>Functional entities description</w:t>
      </w:r>
      <w:r>
        <w:rPr>
          <w:noProof/>
        </w:rPr>
        <w:tab/>
      </w:r>
      <w:r>
        <w:rPr>
          <w:noProof/>
        </w:rPr>
        <w:fldChar w:fldCharType="begin"/>
      </w:r>
      <w:r>
        <w:rPr>
          <w:noProof/>
        </w:rPr>
        <w:instrText xml:space="preserve"> PAGEREF _Toc155356103 \h </w:instrText>
      </w:r>
      <w:r>
        <w:rPr>
          <w:noProof/>
        </w:rPr>
      </w:r>
      <w:r>
        <w:rPr>
          <w:noProof/>
        </w:rPr>
        <w:fldChar w:fldCharType="separate"/>
      </w:r>
      <w:r>
        <w:rPr>
          <w:noProof/>
        </w:rPr>
        <w:t>279</w:t>
      </w:r>
      <w:r>
        <w:rPr>
          <w:noProof/>
        </w:rPr>
        <w:fldChar w:fldCharType="end"/>
      </w:r>
    </w:p>
    <w:p w14:paraId="5E8C8457" w14:textId="4318F31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17.2.3.1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_Toc155356104 \h </w:instrText>
      </w:r>
      <w:r>
        <w:rPr>
          <w:noProof/>
        </w:rPr>
      </w:r>
      <w:r>
        <w:rPr>
          <w:noProof/>
        </w:rPr>
        <w:fldChar w:fldCharType="separate"/>
      </w:r>
      <w:r>
        <w:rPr>
          <w:noProof/>
        </w:rPr>
        <w:t>279</w:t>
      </w:r>
      <w:r>
        <w:rPr>
          <w:noProof/>
        </w:rPr>
        <w:fldChar w:fldCharType="end"/>
      </w:r>
    </w:p>
    <w:p w14:paraId="4FBDF8DD" w14:textId="22E0DC80"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17.2.3.2</w:t>
      </w:r>
      <w:r>
        <w:rPr>
          <w:rFonts w:asciiTheme="minorHAnsi" w:eastAsiaTheme="minorEastAsia" w:hAnsiTheme="minorHAnsi" w:cstheme="minorBidi"/>
          <w:noProof/>
          <w:kern w:val="2"/>
          <w:sz w:val="22"/>
          <w:szCs w:val="22"/>
          <w:lang w:eastAsia="en-GB"/>
          <w14:ligatures w14:val="standardContextual"/>
        </w:rPr>
        <w:tab/>
      </w:r>
      <w:r>
        <w:rPr>
          <w:noProof/>
        </w:rPr>
        <w:t>Notification Management client</w:t>
      </w:r>
      <w:r>
        <w:rPr>
          <w:noProof/>
        </w:rPr>
        <w:tab/>
      </w:r>
      <w:r>
        <w:rPr>
          <w:noProof/>
        </w:rPr>
        <w:fldChar w:fldCharType="begin"/>
      </w:r>
      <w:r>
        <w:rPr>
          <w:noProof/>
        </w:rPr>
        <w:instrText xml:space="preserve"> PAGEREF _Toc155356105 \h </w:instrText>
      </w:r>
      <w:r>
        <w:rPr>
          <w:noProof/>
        </w:rPr>
      </w:r>
      <w:r>
        <w:rPr>
          <w:noProof/>
        </w:rPr>
        <w:fldChar w:fldCharType="separate"/>
      </w:r>
      <w:r>
        <w:rPr>
          <w:noProof/>
        </w:rPr>
        <w:t>279</w:t>
      </w:r>
      <w:r>
        <w:rPr>
          <w:noProof/>
        </w:rPr>
        <w:fldChar w:fldCharType="end"/>
      </w:r>
    </w:p>
    <w:p w14:paraId="46010868" w14:textId="2750148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17.2.3.3</w:t>
      </w:r>
      <w:r>
        <w:rPr>
          <w:rFonts w:asciiTheme="minorHAnsi" w:eastAsiaTheme="minorEastAsia" w:hAnsiTheme="minorHAnsi" w:cstheme="minorBidi"/>
          <w:noProof/>
          <w:kern w:val="2"/>
          <w:sz w:val="22"/>
          <w:szCs w:val="22"/>
          <w:lang w:eastAsia="en-GB"/>
          <w14:ligatures w14:val="standardContextual"/>
        </w:rPr>
        <w:tab/>
      </w:r>
      <w:r>
        <w:rPr>
          <w:noProof/>
        </w:rPr>
        <w:t>Notification Management server</w:t>
      </w:r>
      <w:r>
        <w:rPr>
          <w:noProof/>
        </w:rPr>
        <w:tab/>
      </w:r>
      <w:r>
        <w:rPr>
          <w:noProof/>
        </w:rPr>
        <w:fldChar w:fldCharType="begin"/>
      </w:r>
      <w:r>
        <w:rPr>
          <w:noProof/>
        </w:rPr>
        <w:instrText xml:space="preserve"> PAGEREF _Toc155356106 \h </w:instrText>
      </w:r>
      <w:r>
        <w:rPr>
          <w:noProof/>
        </w:rPr>
      </w:r>
      <w:r>
        <w:rPr>
          <w:noProof/>
        </w:rPr>
        <w:fldChar w:fldCharType="separate"/>
      </w:r>
      <w:r>
        <w:rPr>
          <w:noProof/>
        </w:rPr>
        <w:t>279</w:t>
      </w:r>
      <w:r>
        <w:rPr>
          <w:noProof/>
        </w:rPr>
        <w:fldChar w:fldCharType="end"/>
      </w:r>
    </w:p>
    <w:p w14:paraId="30AC5A9E" w14:textId="5900994A"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17.2.4</w:t>
      </w:r>
      <w:r>
        <w:rPr>
          <w:rFonts w:asciiTheme="minorHAnsi" w:eastAsiaTheme="minorEastAsia" w:hAnsiTheme="minorHAnsi" w:cstheme="minorBidi"/>
          <w:noProof/>
          <w:kern w:val="2"/>
          <w:sz w:val="22"/>
          <w:szCs w:val="22"/>
          <w:lang w:eastAsia="en-GB"/>
          <w14:ligatures w14:val="standardContextual"/>
        </w:rPr>
        <w:tab/>
      </w:r>
      <w:r>
        <w:rPr>
          <w:noProof/>
        </w:rPr>
        <w:t>Reference points description</w:t>
      </w:r>
      <w:r>
        <w:rPr>
          <w:noProof/>
        </w:rPr>
        <w:tab/>
      </w:r>
      <w:r>
        <w:rPr>
          <w:noProof/>
        </w:rPr>
        <w:fldChar w:fldCharType="begin"/>
      </w:r>
      <w:r>
        <w:rPr>
          <w:noProof/>
        </w:rPr>
        <w:instrText xml:space="preserve"> PAGEREF _Toc155356107 \h </w:instrText>
      </w:r>
      <w:r>
        <w:rPr>
          <w:noProof/>
        </w:rPr>
      </w:r>
      <w:r>
        <w:rPr>
          <w:noProof/>
        </w:rPr>
        <w:fldChar w:fldCharType="separate"/>
      </w:r>
      <w:r>
        <w:rPr>
          <w:noProof/>
        </w:rPr>
        <w:t>280</w:t>
      </w:r>
      <w:r>
        <w:rPr>
          <w:noProof/>
        </w:rPr>
        <w:fldChar w:fldCharType="end"/>
      </w:r>
    </w:p>
    <w:p w14:paraId="5F1D3B42" w14:textId="7FECC301"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17.2.4.1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_Toc155356108 \h </w:instrText>
      </w:r>
      <w:r>
        <w:rPr>
          <w:noProof/>
        </w:rPr>
      </w:r>
      <w:r>
        <w:rPr>
          <w:noProof/>
        </w:rPr>
        <w:fldChar w:fldCharType="separate"/>
      </w:r>
      <w:r>
        <w:rPr>
          <w:noProof/>
        </w:rPr>
        <w:t>280</w:t>
      </w:r>
      <w:r>
        <w:rPr>
          <w:noProof/>
        </w:rPr>
        <w:fldChar w:fldCharType="end"/>
      </w:r>
    </w:p>
    <w:p w14:paraId="7F774756" w14:textId="26A343C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17.2.4.2</w:t>
      </w:r>
      <w:r>
        <w:rPr>
          <w:rFonts w:asciiTheme="minorHAnsi" w:eastAsiaTheme="minorEastAsia" w:hAnsiTheme="minorHAnsi" w:cstheme="minorBidi"/>
          <w:noProof/>
          <w:kern w:val="2"/>
          <w:sz w:val="22"/>
          <w:szCs w:val="22"/>
          <w:lang w:eastAsia="en-GB"/>
          <w14:ligatures w14:val="standardContextual"/>
        </w:rPr>
        <w:tab/>
      </w:r>
      <w:r>
        <w:rPr>
          <w:noProof/>
        </w:rPr>
        <w:t>NM-UU</w:t>
      </w:r>
      <w:r>
        <w:rPr>
          <w:noProof/>
        </w:rPr>
        <w:tab/>
      </w:r>
      <w:r>
        <w:rPr>
          <w:noProof/>
        </w:rPr>
        <w:fldChar w:fldCharType="begin"/>
      </w:r>
      <w:r>
        <w:rPr>
          <w:noProof/>
        </w:rPr>
        <w:instrText xml:space="preserve"> PAGEREF _Toc155356109 \h </w:instrText>
      </w:r>
      <w:r>
        <w:rPr>
          <w:noProof/>
        </w:rPr>
      </w:r>
      <w:r>
        <w:rPr>
          <w:noProof/>
        </w:rPr>
        <w:fldChar w:fldCharType="separate"/>
      </w:r>
      <w:r>
        <w:rPr>
          <w:noProof/>
        </w:rPr>
        <w:t>280</w:t>
      </w:r>
      <w:r>
        <w:rPr>
          <w:noProof/>
        </w:rPr>
        <w:fldChar w:fldCharType="end"/>
      </w:r>
    </w:p>
    <w:p w14:paraId="1DF8B1D2" w14:textId="203BC7C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17.2.4.3</w:t>
      </w:r>
      <w:r>
        <w:rPr>
          <w:rFonts w:asciiTheme="minorHAnsi" w:eastAsiaTheme="minorEastAsia" w:hAnsiTheme="minorHAnsi" w:cstheme="minorBidi"/>
          <w:noProof/>
          <w:kern w:val="2"/>
          <w:sz w:val="22"/>
          <w:szCs w:val="22"/>
          <w:lang w:eastAsia="en-GB"/>
          <w14:ligatures w14:val="standardContextual"/>
        </w:rPr>
        <w:tab/>
      </w:r>
      <w:r>
        <w:rPr>
          <w:noProof/>
        </w:rPr>
        <w:t>NM-C</w:t>
      </w:r>
      <w:r>
        <w:rPr>
          <w:noProof/>
        </w:rPr>
        <w:tab/>
      </w:r>
      <w:r>
        <w:rPr>
          <w:noProof/>
        </w:rPr>
        <w:fldChar w:fldCharType="begin"/>
      </w:r>
      <w:r>
        <w:rPr>
          <w:noProof/>
        </w:rPr>
        <w:instrText xml:space="preserve"> PAGEREF _Toc155356110 \h </w:instrText>
      </w:r>
      <w:r>
        <w:rPr>
          <w:noProof/>
        </w:rPr>
      </w:r>
      <w:r>
        <w:rPr>
          <w:noProof/>
        </w:rPr>
        <w:fldChar w:fldCharType="separate"/>
      </w:r>
      <w:r>
        <w:rPr>
          <w:noProof/>
        </w:rPr>
        <w:t>280</w:t>
      </w:r>
      <w:r>
        <w:rPr>
          <w:noProof/>
        </w:rPr>
        <w:fldChar w:fldCharType="end"/>
      </w:r>
    </w:p>
    <w:p w14:paraId="68CA7744" w14:textId="2FC302E2"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17.2.4.4</w:t>
      </w:r>
      <w:r>
        <w:rPr>
          <w:rFonts w:asciiTheme="minorHAnsi" w:eastAsiaTheme="minorEastAsia" w:hAnsiTheme="minorHAnsi" w:cstheme="minorBidi"/>
          <w:noProof/>
          <w:kern w:val="2"/>
          <w:sz w:val="22"/>
          <w:szCs w:val="22"/>
          <w:lang w:eastAsia="en-GB"/>
          <w14:ligatures w14:val="standardContextual"/>
        </w:rPr>
        <w:tab/>
      </w:r>
      <w:r>
        <w:rPr>
          <w:noProof/>
        </w:rPr>
        <w:t>NM-S</w:t>
      </w:r>
      <w:r>
        <w:rPr>
          <w:noProof/>
        </w:rPr>
        <w:tab/>
      </w:r>
      <w:r>
        <w:rPr>
          <w:noProof/>
        </w:rPr>
        <w:fldChar w:fldCharType="begin"/>
      </w:r>
      <w:r>
        <w:rPr>
          <w:noProof/>
        </w:rPr>
        <w:instrText xml:space="preserve"> PAGEREF _Toc155356111 \h </w:instrText>
      </w:r>
      <w:r>
        <w:rPr>
          <w:noProof/>
        </w:rPr>
      </w:r>
      <w:r>
        <w:rPr>
          <w:noProof/>
        </w:rPr>
        <w:fldChar w:fldCharType="separate"/>
      </w:r>
      <w:r>
        <w:rPr>
          <w:noProof/>
        </w:rPr>
        <w:t>280</w:t>
      </w:r>
      <w:r>
        <w:rPr>
          <w:noProof/>
        </w:rPr>
        <w:fldChar w:fldCharType="end"/>
      </w:r>
    </w:p>
    <w:p w14:paraId="3A4E4B76" w14:textId="0DA30E61"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17.3</w:t>
      </w:r>
      <w:r>
        <w:rPr>
          <w:rFonts w:asciiTheme="minorHAnsi" w:eastAsiaTheme="minorEastAsia" w:hAnsiTheme="minorHAnsi" w:cstheme="minorBidi"/>
          <w:noProof/>
          <w:kern w:val="2"/>
          <w:sz w:val="22"/>
          <w:szCs w:val="22"/>
          <w:lang w:eastAsia="en-GB"/>
          <w14:ligatures w14:val="standardContextual"/>
        </w:rPr>
        <w:tab/>
      </w:r>
      <w:r>
        <w:rPr>
          <w:noProof/>
        </w:rPr>
        <w:t xml:space="preserve">Procedures and information flows for </w:t>
      </w:r>
      <w:r>
        <w:rPr>
          <w:noProof/>
          <w:lang w:eastAsia="zh-CN"/>
        </w:rPr>
        <w:t>notification management</w:t>
      </w:r>
      <w:r>
        <w:rPr>
          <w:noProof/>
        </w:rPr>
        <w:tab/>
      </w:r>
      <w:r>
        <w:rPr>
          <w:noProof/>
        </w:rPr>
        <w:fldChar w:fldCharType="begin"/>
      </w:r>
      <w:r>
        <w:rPr>
          <w:noProof/>
        </w:rPr>
        <w:instrText xml:space="preserve"> PAGEREF _Toc155356112 \h </w:instrText>
      </w:r>
      <w:r>
        <w:rPr>
          <w:noProof/>
        </w:rPr>
      </w:r>
      <w:r>
        <w:rPr>
          <w:noProof/>
        </w:rPr>
        <w:fldChar w:fldCharType="separate"/>
      </w:r>
      <w:r>
        <w:rPr>
          <w:noProof/>
        </w:rPr>
        <w:t>280</w:t>
      </w:r>
      <w:r>
        <w:rPr>
          <w:noProof/>
        </w:rPr>
        <w:fldChar w:fldCharType="end"/>
      </w:r>
    </w:p>
    <w:p w14:paraId="68B1CCF3" w14:textId="1D9DDBEA"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17.3.1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_Toc155356113 \h </w:instrText>
      </w:r>
      <w:r>
        <w:rPr>
          <w:noProof/>
        </w:rPr>
      </w:r>
      <w:r>
        <w:rPr>
          <w:noProof/>
        </w:rPr>
        <w:fldChar w:fldCharType="separate"/>
      </w:r>
      <w:r>
        <w:rPr>
          <w:noProof/>
        </w:rPr>
        <w:t>280</w:t>
      </w:r>
      <w:r>
        <w:rPr>
          <w:noProof/>
        </w:rPr>
        <w:fldChar w:fldCharType="end"/>
      </w:r>
    </w:p>
    <w:p w14:paraId="08107360" w14:textId="52B463FE"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17.3.2</w:t>
      </w:r>
      <w:r>
        <w:rPr>
          <w:rFonts w:asciiTheme="minorHAnsi" w:eastAsiaTheme="minorEastAsia" w:hAnsiTheme="minorHAnsi" w:cstheme="minorBidi"/>
          <w:noProof/>
          <w:kern w:val="2"/>
          <w:sz w:val="22"/>
          <w:szCs w:val="22"/>
          <w:lang w:eastAsia="en-GB"/>
          <w14:ligatures w14:val="standardContextual"/>
        </w:rPr>
        <w:tab/>
      </w:r>
      <w:r>
        <w:rPr>
          <w:noProof/>
          <w:lang w:eastAsia="zh-CN"/>
        </w:rPr>
        <w:t>Information flows for notification management</w:t>
      </w:r>
      <w:r>
        <w:rPr>
          <w:noProof/>
        </w:rPr>
        <w:tab/>
      </w:r>
      <w:r>
        <w:rPr>
          <w:noProof/>
        </w:rPr>
        <w:fldChar w:fldCharType="begin"/>
      </w:r>
      <w:r>
        <w:rPr>
          <w:noProof/>
        </w:rPr>
        <w:instrText xml:space="preserve"> PAGEREF _Toc155356114 \h </w:instrText>
      </w:r>
      <w:r>
        <w:rPr>
          <w:noProof/>
        </w:rPr>
      </w:r>
      <w:r>
        <w:rPr>
          <w:noProof/>
        </w:rPr>
        <w:fldChar w:fldCharType="separate"/>
      </w:r>
      <w:r>
        <w:rPr>
          <w:noProof/>
        </w:rPr>
        <w:t>280</w:t>
      </w:r>
      <w:r>
        <w:rPr>
          <w:noProof/>
        </w:rPr>
        <w:fldChar w:fldCharType="end"/>
      </w:r>
    </w:p>
    <w:p w14:paraId="7A26EF55" w14:textId="0BF1C270"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17.3.2.1</w:t>
      </w:r>
      <w:r>
        <w:rPr>
          <w:rFonts w:asciiTheme="minorHAnsi" w:eastAsiaTheme="minorEastAsia" w:hAnsiTheme="minorHAnsi" w:cstheme="minorBidi"/>
          <w:noProof/>
          <w:kern w:val="2"/>
          <w:sz w:val="22"/>
          <w:szCs w:val="22"/>
          <w:lang w:eastAsia="en-GB"/>
          <w14:ligatures w14:val="standardContextual"/>
        </w:rPr>
        <w:tab/>
      </w:r>
      <w:r>
        <w:rPr>
          <w:noProof/>
        </w:rPr>
        <w:t>Create notification channel request</w:t>
      </w:r>
      <w:r>
        <w:rPr>
          <w:noProof/>
        </w:rPr>
        <w:tab/>
      </w:r>
      <w:r>
        <w:rPr>
          <w:noProof/>
        </w:rPr>
        <w:fldChar w:fldCharType="begin"/>
      </w:r>
      <w:r>
        <w:rPr>
          <w:noProof/>
        </w:rPr>
        <w:instrText xml:space="preserve"> PAGEREF _Toc155356115 \h </w:instrText>
      </w:r>
      <w:r>
        <w:rPr>
          <w:noProof/>
        </w:rPr>
      </w:r>
      <w:r>
        <w:rPr>
          <w:noProof/>
        </w:rPr>
        <w:fldChar w:fldCharType="separate"/>
      </w:r>
      <w:r>
        <w:rPr>
          <w:noProof/>
        </w:rPr>
        <w:t>280</w:t>
      </w:r>
      <w:r>
        <w:rPr>
          <w:noProof/>
        </w:rPr>
        <w:fldChar w:fldCharType="end"/>
      </w:r>
    </w:p>
    <w:p w14:paraId="42B87854" w14:textId="72B31826"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17.3.2.2</w:t>
      </w:r>
      <w:r>
        <w:rPr>
          <w:rFonts w:asciiTheme="minorHAnsi" w:eastAsiaTheme="minorEastAsia" w:hAnsiTheme="minorHAnsi" w:cstheme="minorBidi"/>
          <w:noProof/>
          <w:kern w:val="2"/>
          <w:sz w:val="22"/>
          <w:szCs w:val="22"/>
          <w:lang w:eastAsia="en-GB"/>
          <w14:ligatures w14:val="standardContextual"/>
        </w:rPr>
        <w:tab/>
      </w:r>
      <w:r>
        <w:rPr>
          <w:noProof/>
        </w:rPr>
        <w:t>Create notification channel response</w:t>
      </w:r>
      <w:r>
        <w:rPr>
          <w:noProof/>
        </w:rPr>
        <w:tab/>
      </w:r>
      <w:r>
        <w:rPr>
          <w:noProof/>
        </w:rPr>
        <w:fldChar w:fldCharType="begin"/>
      </w:r>
      <w:r>
        <w:rPr>
          <w:noProof/>
        </w:rPr>
        <w:instrText xml:space="preserve"> PAGEREF _Toc155356116 \h </w:instrText>
      </w:r>
      <w:r>
        <w:rPr>
          <w:noProof/>
        </w:rPr>
      </w:r>
      <w:r>
        <w:rPr>
          <w:noProof/>
        </w:rPr>
        <w:fldChar w:fldCharType="separate"/>
      </w:r>
      <w:r>
        <w:rPr>
          <w:noProof/>
        </w:rPr>
        <w:t>280</w:t>
      </w:r>
      <w:r>
        <w:rPr>
          <w:noProof/>
        </w:rPr>
        <w:fldChar w:fldCharType="end"/>
      </w:r>
    </w:p>
    <w:p w14:paraId="39ED1073" w14:textId="525F88BF"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17.3.2.3</w:t>
      </w:r>
      <w:r>
        <w:rPr>
          <w:rFonts w:asciiTheme="minorHAnsi" w:eastAsiaTheme="minorEastAsia" w:hAnsiTheme="minorHAnsi" w:cstheme="minorBidi"/>
          <w:noProof/>
          <w:kern w:val="2"/>
          <w:sz w:val="22"/>
          <w:szCs w:val="22"/>
          <w:lang w:eastAsia="en-GB"/>
          <w14:ligatures w14:val="standardContextual"/>
        </w:rPr>
        <w:tab/>
      </w:r>
      <w:r>
        <w:rPr>
          <w:noProof/>
        </w:rPr>
        <w:t>Open notification channel</w:t>
      </w:r>
      <w:r>
        <w:rPr>
          <w:noProof/>
        </w:rPr>
        <w:tab/>
      </w:r>
      <w:r>
        <w:rPr>
          <w:noProof/>
        </w:rPr>
        <w:fldChar w:fldCharType="begin"/>
      </w:r>
      <w:r>
        <w:rPr>
          <w:noProof/>
        </w:rPr>
        <w:instrText xml:space="preserve"> PAGEREF _Toc155356117 \h </w:instrText>
      </w:r>
      <w:r>
        <w:rPr>
          <w:noProof/>
        </w:rPr>
      </w:r>
      <w:r>
        <w:rPr>
          <w:noProof/>
        </w:rPr>
        <w:fldChar w:fldCharType="separate"/>
      </w:r>
      <w:r>
        <w:rPr>
          <w:noProof/>
        </w:rPr>
        <w:t>281</w:t>
      </w:r>
      <w:r>
        <w:rPr>
          <w:noProof/>
        </w:rPr>
        <w:fldChar w:fldCharType="end"/>
      </w:r>
    </w:p>
    <w:p w14:paraId="569CCEC3" w14:textId="08A3E894"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17.3.2.4</w:t>
      </w:r>
      <w:r>
        <w:rPr>
          <w:rFonts w:asciiTheme="minorHAnsi" w:eastAsiaTheme="minorEastAsia" w:hAnsiTheme="minorHAnsi" w:cstheme="minorBidi"/>
          <w:noProof/>
          <w:kern w:val="2"/>
          <w:sz w:val="22"/>
          <w:szCs w:val="22"/>
          <w:lang w:eastAsia="en-GB"/>
          <w14:ligatures w14:val="standardContextual"/>
        </w:rPr>
        <w:tab/>
      </w:r>
      <w:r>
        <w:rPr>
          <w:noProof/>
        </w:rPr>
        <w:t>Notification message</w:t>
      </w:r>
      <w:r>
        <w:rPr>
          <w:noProof/>
        </w:rPr>
        <w:tab/>
      </w:r>
      <w:r>
        <w:rPr>
          <w:noProof/>
        </w:rPr>
        <w:fldChar w:fldCharType="begin"/>
      </w:r>
      <w:r>
        <w:rPr>
          <w:noProof/>
        </w:rPr>
        <w:instrText xml:space="preserve"> PAGEREF _Toc155356118 \h </w:instrText>
      </w:r>
      <w:r>
        <w:rPr>
          <w:noProof/>
        </w:rPr>
      </w:r>
      <w:r>
        <w:rPr>
          <w:noProof/>
        </w:rPr>
        <w:fldChar w:fldCharType="separate"/>
      </w:r>
      <w:r>
        <w:rPr>
          <w:noProof/>
        </w:rPr>
        <w:t>281</w:t>
      </w:r>
      <w:r>
        <w:rPr>
          <w:noProof/>
        </w:rPr>
        <w:fldChar w:fldCharType="end"/>
      </w:r>
    </w:p>
    <w:p w14:paraId="58B4F783" w14:textId="768C4F4A"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17.3.2.5</w:t>
      </w:r>
      <w:r>
        <w:rPr>
          <w:rFonts w:asciiTheme="minorHAnsi" w:eastAsiaTheme="minorEastAsia" w:hAnsiTheme="minorHAnsi" w:cstheme="minorBidi"/>
          <w:noProof/>
          <w:kern w:val="2"/>
          <w:sz w:val="22"/>
          <w:szCs w:val="22"/>
          <w:lang w:eastAsia="en-GB"/>
          <w14:ligatures w14:val="standardContextual"/>
        </w:rPr>
        <w:tab/>
      </w:r>
      <w:r>
        <w:rPr>
          <w:noProof/>
        </w:rPr>
        <w:t>Delete notification channel request</w:t>
      </w:r>
      <w:r>
        <w:rPr>
          <w:noProof/>
        </w:rPr>
        <w:tab/>
      </w:r>
      <w:r>
        <w:rPr>
          <w:noProof/>
        </w:rPr>
        <w:fldChar w:fldCharType="begin"/>
      </w:r>
      <w:r>
        <w:rPr>
          <w:noProof/>
        </w:rPr>
        <w:instrText xml:space="preserve"> PAGEREF _Toc155356119 \h </w:instrText>
      </w:r>
      <w:r>
        <w:rPr>
          <w:noProof/>
        </w:rPr>
      </w:r>
      <w:r>
        <w:rPr>
          <w:noProof/>
        </w:rPr>
        <w:fldChar w:fldCharType="separate"/>
      </w:r>
      <w:r>
        <w:rPr>
          <w:noProof/>
        </w:rPr>
        <w:t>281</w:t>
      </w:r>
      <w:r>
        <w:rPr>
          <w:noProof/>
        </w:rPr>
        <w:fldChar w:fldCharType="end"/>
      </w:r>
    </w:p>
    <w:p w14:paraId="31885347" w14:textId="1DDD76B7"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17.3.2.6</w:t>
      </w:r>
      <w:r>
        <w:rPr>
          <w:rFonts w:asciiTheme="minorHAnsi" w:eastAsiaTheme="minorEastAsia" w:hAnsiTheme="minorHAnsi" w:cstheme="minorBidi"/>
          <w:noProof/>
          <w:kern w:val="2"/>
          <w:sz w:val="22"/>
          <w:szCs w:val="22"/>
          <w:lang w:eastAsia="en-GB"/>
          <w14:ligatures w14:val="standardContextual"/>
        </w:rPr>
        <w:tab/>
      </w:r>
      <w:r>
        <w:rPr>
          <w:noProof/>
        </w:rPr>
        <w:t>Delete notification channel response</w:t>
      </w:r>
      <w:r>
        <w:rPr>
          <w:noProof/>
        </w:rPr>
        <w:tab/>
      </w:r>
      <w:r>
        <w:rPr>
          <w:noProof/>
        </w:rPr>
        <w:fldChar w:fldCharType="begin"/>
      </w:r>
      <w:r>
        <w:rPr>
          <w:noProof/>
        </w:rPr>
        <w:instrText xml:space="preserve"> PAGEREF _Toc155356120 \h </w:instrText>
      </w:r>
      <w:r>
        <w:rPr>
          <w:noProof/>
        </w:rPr>
      </w:r>
      <w:r>
        <w:rPr>
          <w:noProof/>
        </w:rPr>
        <w:fldChar w:fldCharType="separate"/>
      </w:r>
      <w:r>
        <w:rPr>
          <w:noProof/>
        </w:rPr>
        <w:t>282</w:t>
      </w:r>
      <w:r>
        <w:rPr>
          <w:noProof/>
        </w:rPr>
        <w:fldChar w:fldCharType="end"/>
      </w:r>
    </w:p>
    <w:p w14:paraId="55EF99D7" w14:textId="16AAA12B"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17.3.2.7</w:t>
      </w:r>
      <w:r>
        <w:rPr>
          <w:rFonts w:asciiTheme="minorHAnsi" w:eastAsiaTheme="minorEastAsia" w:hAnsiTheme="minorHAnsi" w:cstheme="minorBidi"/>
          <w:noProof/>
          <w:kern w:val="2"/>
          <w:sz w:val="22"/>
          <w:szCs w:val="22"/>
          <w:lang w:eastAsia="en-GB"/>
          <w14:ligatures w14:val="standardContextual"/>
        </w:rPr>
        <w:tab/>
      </w:r>
      <w:r>
        <w:rPr>
          <w:noProof/>
        </w:rPr>
        <w:t>Update notification channel request</w:t>
      </w:r>
      <w:r>
        <w:rPr>
          <w:noProof/>
        </w:rPr>
        <w:tab/>
      </w:r>
      <w:r>
        <w:rPr>
          <w:noProof/>
        </w:rPr>
        <w:fldChar w:fldCharType="begin"/>
      </w:r>
      <w:r>
        <w:rPr>
          <w:noProof/>
        </w:rPr>
        <w:instrText xml:space="preserve"> PAGEREF _Toc155356121 \h </w:instrText>
      </w:r>
      <w:r>
        <w:rPr>
          <w:noProof/>
        </w:rPr>
      </w:r>
      <w:r>
        <w:rPr>
          <w:noProof/>
        </w:rPr>
        <w:fldChar w:fldCharType="separate"/>
      </w:r>
      <w:r>
        <w:rPr>
          <w:noProof/>
        </w:rPr>
        <w:t>282</w:t>
      </w:r>
      <w:r>
        <w:rPr>
          <w:noProof/>
        </w:rPr>
        <w:fldChar w:fldCharType="end"/>
      </w:r>
    </w:p>
    <w:p w14:paraId="63EDBF25" w14:textId="21B86812" w:rsidR="00467C65" w:rsidRDefault="00467C65">
      <w:pPr>
        <w:pStyle w:val="TOC4"/>
        <w:rPr>
          <w:rFonts w:asciiTheme="minorHAnsi" w:eastAsiaTheme="minorEastAsia" w:hAnsiTheme="minorHAnsi" w:cstheme="minorBidi"/>
          <w:noProof/>
          <w:kern w:val="2"/>
          <w:sz w:val="22"/>
          <w:szCs w:val="22"/>
          <w:lang w:eastAsia="en-GB"/>
          <w14:ligatures w14:val="standardContextual"/>
        </w:rPr>
      </w:pPr>
      <w:r>
        <w:rPr>
          <w:noProof/>
        </w:rPr>
        <w:t>17.3.2.8</w:t>
      </w:r>
      <w:r>
        <w:rPr>
          <w:rFonts w:asciiTheme="minorHAnsi" w:eastAsiaTheme="minorEastAsia" w:hAnsiTheme="minorHAnsi" w:cstheme="minorBidi"/>
          <w:noProof/>
          <w:kern w:val="2"/>
          <w:sz w:val="22"/>
          <w:szCs w:val="22"/>
          <w:lang w:eastAsia="en-GB"/>
          <w14:ligatures w14:val="standardContextual"/>
        </w:rPr>
        <w:tab/>
      </w:r>
      <w:r>
        <w:rPr>
          <w:noProof/>
        </w:rPr>
        <w:t>Update notification channel response</w:t>
      </w:r>
      <w:r>
        <w:rPr>
          <w:noProof/>
        </w:rPr>
        <w:tab/>
      </w:r>
      <w:r>
        <w:rPr>
          <w:noProof/>
        </w:rPr>
        <w:fldChar w:fldCharType="begin"/>
      </w:r>
      <w:r>
        <w:rPr>
          <w:noProof/>
        </w:rPr>
        <w:instrText xml:space="preserve"> PAGEREF _Toc155356122 \h </w:instrText>
      </w:r>
      <w:r>
        <w:rPr>
          <w:noProof/>
        </w:rPr>
      </w:r>
      <w:r>
        <w:rPr>
          <w:noProof/>
        </w:rPr>
        <w:fldChar w:fldCharType="separate"/>
      </w:r>
      <w:r>
        <w:rPr>
          <w:noProof/>
        </w:rPr>
        <w:t>282</w:t>
      </w:r>
      <w:r>
        <w:rPr>
          <w:noProof/>
        </w:rPr>
        <w:fldChar w:fldCharType="end"/>
      </w:r>
    </w:p>
    <w:p w14:paraId="32CAD9D1" w14:textId="46F527C9"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17.3.3</w:t>
      </w:r>
      <w:r>
        <w:rPr>
          <w:rFonts w:asciiTheme="minorHAnsi" w:eastAsiaTheme="minorEastAsia" w:hAnsiTheme="minorHAnsi" w:cstheme="minorBidi"/>
          <w:noProof/>
          <w:kern w:val="2"/>
          <w:sz w:val="22"/>
          <w:szCs w:val="22"/>
          <w:lang w:eastAsia="en-GB"/>
          <w14:ligatures w14:val="standardContextual"/>
        </w:rPr>
        <w:tab/>
      </w:r>
      <w:r>
        <w:rPr>
          <w:noProof/>
        </w:rPr>
        <w:t>Procedure for creating notification channel to receive notifications</w:t>
      </w:r>
      <w:r>
        <w:rPr>
          <w:noProof/>
        </w:rPr>
        <w:tab/>
      </w:r>
      <w:r>
        <w:rPr>
          <w:noProof/>
        </w:rPr>
        <w:fldChar w:fldCharType="begin"/>
      </w:r>
      <w:r>
        <w:rPr>
          <w:noProof/>
        </w:rPr>
        <w:instrText xml:space="preserve"> PAGEREF _Toc155356123 \h </w:instrText>
      </w:r>
      <w:r>
        <w:rPr>
          <w:noProof/>
        </w:rPr>
      </w:r>
      <w:r>
        <w:rPr>
          <w:noProof/>
        </w:rPr>
        <w:fldChar w:fldCharType="separate"/>
      </w:r>
      <w:r>
        <w:rPr>
          <w:noProof/>
        </w:rPr>
        <w:t>282</w:t>
      </w:r>
      <w:r>
        <w:rPr>
          <w:noProof/>
        </w:rPr>
        <w:fldChar w:fldCharType="end"/>
      </w:r>
    </w:p>
    <w:p w14:paraId="2B12E591" w14:textId="6A35AC2E"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17.3.4</w:t>
      </w:r>
      <w:r>
        <w:rPr>
          <w:rFonts w:asciiTheme="minorHAnsi" w:eastAsiaTheme="minorEastAsia" w:hAnsiTheme="minorHAnsi" w:cstheme="minorBidi"/>
          <w:noProof/>
          <w:kern w:val="2"/>
          <w:sz w:val="22"/>
          <w:szCs w:val="22"/>
          <w:lang w:eastAsia="en-GB"/>
          <w14:ligatures w14:val="standardContextual"/>
        </w:rPr>
        <w:tab/>
      </w:r>
      <w:r>
        <w:rPr>
          <w:noProof/>
        </w:rPr>
        <w:t>Procedure for deleting notification channel</w:t>
      </w:r>
      <w:r>
        <w:rPr>
          <w:noProof/>
        </w:rPr>
        <w:tab/>
      </w:r>
      <w:r>
        <w:rPr>
          <w:noProof/>
        </w:rPr>
        <w:fldChar w:fldCharType="begin"/>
      </w:r>
      <w:r>
        <w:rPr>
          <w:noProof/>
        </w:rPr>
        <w:instrText xml:space="preserve"> PAGEREF _Toc155356124 \h </w:instrText>
      </w:r>
      <w:r>
        <w:rPr>
          <w:noProof/>
        </w:rPr>
      </w:r>
      <w:r>
        <w:rPr>
          <w:noProof/>
        </w:rPr>
        <w:fldChar w:fldCharType="separate"/>
      </w:r>
      <w:r>
        <w:rPr>
          <w:noProof/>
        </w:rPr>
        <w:t>284</w:t>
      </w:r>
      <w:r>
        <w:rPr>
          <w:noProof/>
        </w:rPr>
        <w:fldChar w:fldCharType="end"/>
      </w:r>
    </w:p>
    <w:p w14:paraId="0EFDBFD3" w14:textId="7CEAAB59" w:rsidR="00467C65" w:rsidRDefault="00467C65">
      <w:pPr>
        <w:pStyle w:val="TOC3"/>
        <w:rPr>
          <w:rFonts w:asciiTheme="minorHAnsi" w:eastAsiaTheme="minorEastAsia" w:hAnsiTheme="minorHAnsi" w:cstheme="minorBidi"/>
          <w:noProof/>
          <w:kern w:val="2"/>
          <w:sz w:val="22"/>
          <w:szCs w:val="22"/>
          <w:lang w:eastAsia="en-GB"/>
          <w14:ligatures w14:val="standardContextual"/>
        </w:rPr>
      </w:pPr>
      <w:r>
        <w:rPr>
          <w:noProof/>
        </w:rPr>
        <w:t>17.3.5</w:t>
      </w:r>
      <w:r>
        <w:rPr>
          <w:rFonts w:asciiTheme="minorHAnsi" w:eastAsiaTheme="minorEastAsia" w:hAnsiTheme="minorHAnsi" w:cstheme="minorBidi"/>
          <w:noProof/>
          <w:kern w:val="2"/>
          <w:sz w:val="22"/>
          <w:szCs w:val="22"/>
          <w:lang w:eastAsia="en-GB"/>
          <w14:ligatures w14:val="standardContextual"/>
        </w:rPr>
        <w:tab/>
      </w:r>
      <w:r>
        <w:rPr>
          <w:noProof/>
        </w:rPr>
        <w:t>Procedure for updating notification channel</w:t>
      </w:r>
      <w:r>
        <w:rPr>
          <w:noProof/>
        </w:rPr>
        <w:tab/>
      </w:r>
      <w:r>
        <w:rPr>
          <w:noProof/>
        </w:rPr>
        <w:fldChar w:fldCharType="begin"/>
      </w:r>
      <w:r>
        <w:rPr>
          <w:noProof/>
        </w:rPr>
        <w:instrText xml:space="preserve"> PAGEREF _Toc155356125 \h </w:instrText>
      </w:r>
      <w:r>
        <w:rPr>
          <w:noProof/>
        </w:rPr>
      </w:r>
      <w:r>
        <w:rPr>
          <w:noProof/>
        </w:rPr>
        <w:fldChar w:fldCharType="separate"/>
      </w:r>
      <w:r>
        <w:rPr>
          <w:noProof/>
        </w:rPr>
        <w:t>285</w:t>
      </w:r>
      <w:r>
        <w:rPr>
          <w:noProof/>
        </w:rPr>
        <w:fldChar w:fldCharType="end"/>
      </w:r>
    </w:p>
    <w:p w14:paraId="37B4B474" w14:textId="4EBF3517" w:rsidR="00467C65" w:rsidRDefault="00467C65">
      <w:pPr>
        <w:pStyle w:val="TOC1"/>
        <w:rPr>
          <w:rFonts w:asciiTheme="minorHAnsi" w:eastAsiaTheme="minorEastAsia" w:hAnsiTheme="minorHAnsi" w:cstheme="minorBidi"/>
          <w:noProof/>
          <w:kern w:val="2"/>
          <w:szCs w:val="22"/>
          <w:lang w:eastAsia="en-GB"/>
          <w14:ligatures w14:val="standardContextual"/>
        </w:rPr>
      </w:pPr>
      <w:r>
        <w:rPr>
          <w:noProof/>
        </w:rPr>
        <w:t>18</w:t>
      </w:r>
      <w:r>
        <w:rPr>
          <w:rFonts w:asciiTheme="minorHAnsi" w:eastAsiaTheme="minorEastAsia" w:hAnsiTheme="minorHAnsi" w:cstheme="minorBidi"/>
          <w:noProof/>
          <w:kern w:val="2"/>
          <w:szCs w:val="22"/>
          <w:lang w:eastAsia="en-GB"/>
          <w14:ligatures w14:val="standardContextual"/>
        </w:rPr>
        <w:tab/>
      </w:r>
      <w:r>
        <w:rPr>
          <w:noProof/>
        </w:rPr>
        <w:t>Data Delivery</w:t>
      </w:r>
      <w:r>
        <w:rPr>
          <w:noProof/>
        </w:rPr>
        <w:tab/>
      </w:r>
      <w:r>
        <w:rPr>
          <w:noProof/>
        </w:rPr>
        <w:fldChar w:fldCharType="begin"/>
      </w:r>
      <w:r>
        <w:rPr>
          <w:noProof/>
        </w:rPr>
        <w:instrText xml:space="preserve"> PAGEREF _Toc155356126 \h </w:instrText>
      </w:r>
      <w:r>
        <w:rPr>
          <w:noProof/>
        </w:rPr>
      </w:r>
      <w:r>
        <w:rPr>
          <w:noProof/>
        </w:rPr>
        <w:fldChar w:fldCharType="separate"/>
      </w:r>
      <w:r>
        <w:rPr>
          <w:noProof/>
        </w:rPr>
        <w:t>286</w:t>
      </w:r>
      <w:r>
        <w:rPr>
          <w:noProof/>
        </w:rPr>
        <w:fldChar w:fldCharType="end"/>
      </w:r>
    </w:p>
    <w:p w14:paraId="2A7BA5D3" w14:textId="19200402"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18.1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_Toc155356127 \h </w:instrText>
      </w:r>
      <w:r>
        <w:rPr>
          <w:noProof/>
        </w:rPr>
      </w:r>
      <w:r>
        <w:rPr>
          <w:noProof/>
        </w:rPr>
        <w:fldChar w:fldCharType="separate"/>
      </w:r>
      <w:r>
        <w:rPr>
          <w:noProof/>
        </w:rPr>
        <w:t>286</w:t>
      </w:r>
      <w:r>
        <w:rPr>
          <w:noProof/>
        </w:rPr>
        <w:fldChar w:fldCharType="end"/>
      </w:r>
    </w:p>
    <w:p w14:paraId="649567C4" w14:textId="30ED4D1E" w:rsidR="00467C65" w:rsidRDefault="00467C65">
      <w:pPr>
        <w:pStyle w:val="TOC1"/>
        <w:rPr>
          <w:rFonts w:asciiTheme="minorHAnsi" w:eastAsiaTheme="minorEastAsia" w:hAnsiTheme="minorHAnsi" w:cstheme="minorBidi"/>
          <w:noProof/>
          <w:kern w:val="2"/>
          <w:szCs w:val="22"/>
          <w:lang w:eastAsia="en-GB"/>
          <w14:ligatures w14:val="standardContextual"/>
        </w:rPr>
      </w:pPr>
      <w:r>
        <w:rPr>
          <w:noProof/>
        </w:rPr>
        <w:t>19</w:t>
      </w:r>
      <w:r>
        <w:rPr>
          <w:rFonts w:asciiTheme="minorHAnsi" w:eastAsiaTheme="minorEastAsia" w:hAnsiTheme="minorHAnsi" w:cstheme="minorBidi"/>
          <w:noProof/>
          <w:kern w:val="2"/>
          <w:szCs w:val="22"/>
          <w:lang w:eastAsia="en-GB"/>
          <w14:ligatures w14:val="standardContextual"/>
        </w:rPr>
        <w:tab/>
      </w:r>
      <w:r>
        <w:rPr>
          <w:noProof/>
        </w:rPr>
        <w:t>Application Data Analytics Enablement</w:t>
      </w:r>
      <w:r>
        <w:rPr>
          <w:noProof/>
        </w:rPr>
        <w:tab/>
      </w:r>
      <w:r>
        <w:rPr>
          <w:noProof/>
        </w:rPr>
        <w:fldChar w:fldCharType="begin"/>
      </w:r>
      <w:r>
        <w:rPr>
          <w:noProof/>
        </w:rPr>
        <w:instrText xml:space="preserve"> PAGEREF _Toc155356128 \h </w:instrText>
      </w:r>
      <w:r>
        <w:rPr>
          <w:noProof/>
        </w:rPr>
      </w:r>
      <w:r>
        <w:rPr>
          <w:noProof/>
        </w:rPr>
        <w:fldChar w:fldCharType="separate"/>
      </w:r>
      <w:r>
        <w:rPr>
          <w:noProof/>
        </w:rPr>
        <w:t>286</w:t>
      </w:r>
      <w:r>
        <w:rPr>
          <w:noProof/>
        </w:rPr>
        <w:fldChar w:fldCharType="end"/>
      </w:r>
    </w:p>
    <w:p w14:paraId="52BABB6B" w14:textId="0130E2B2" w:rsidR="00467C65" w:rsidRDefault="00467C65">
      <w:pPr>
        <w:pStyle w:val="TOC2"/>
        <w:rPr>
          <w:rFonts w:asciiTheme="minorHAnsi" w:eastAsiaTheme="minorEastAsia" w:hAnsiTheme="minorHAnsi" w:cstheme="minorBidi"/>
          <w:noProof/>
          <w:kern w:val="2"/>
          <w:sz w:val="22"/>
          <w:szCs w:val="22"/>
          <w:lang w:eastAsia="en-GB"/>
          <w14:ligatures w14:val="standardContextual"/>
        </w:rPr>
      </w:pPr>
      <w:r>
        <w:rPr>
          <w:noProof/>
        </w:rPr>
        <w:t>19.1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_Toc155356129 \h </w:instrText>
      </w:r>
      <w:r>
        <w:rPr>
          <w:noProof/>
        </w:rPr>
      </w:r>
      <w:r>
        <w:rPr>
          <w:noProof/>
        </w:rPr>
        <w:fldChar w:fldCharType="separate"/>
      </w:r>
      <w:r>
        <w:rPr>
          <w:noProof/>
        </w:rPr>
        <w:t>286</w:t>
      </w:r>
      <w:r>
        <w:rPr>
          <w:noProof/>
        </w:rPr>
        <w:fldChar w:fldCharType="end"/>
      </w:r>
    </w:p>
    <w:p w14:paraId="60B4E351" w14:textId="609712A8" w:rsidR="00467C65" w:rsidRDefault="00467C65">
      <w:pPr>
        <w:pStyle w:val="TOC9"/>
        <w:rPr>
          <w:rFonts w:asciiTheme="minorHAnsi" w:eastAsiaTheme="minorEastAsia" w:hAnsiTheme="minorHAnsi" w:cstheme="minorBidi"/>
          <w:b w:val="0"/>
          <w:noProof/>
          <w:kern w:val="2"/>
          <w:szCs w:val="22"/>
          <w:lang w:eastAsia="en-GB"/>
          <w14:ligatures w14:val="standardContextual"/>
        </w:rPr>
      </w:pPr>
      <w:r>
        <w:rPr>
          <w:noProof/>
        </w:rPr>
        <w:t xml:space="preserve">Annex A (informative): SEAL integration with </w:t>
      </w:r>
      <w:r w:rsidRPr="006C0051">
        <w:rPr>
          <w:rFonts w:eastAsia="SimSun"/>
          <w:noProof/>
        </w:rPr>
        <w:t>3GPP network exposure systems</w:t>
      </w:r>
      <w:r>
        <w:rPr>
          <w:noProof/>
        </w:rPr>
        <w:tab/>
      </w:r>
      <w:r>
        <w:rPr>
          <w:noProof/>
        </w:rPr>
        <w:fldChar w:fldCharType="begin"/>
      </w:r>
      <w:r>
        <w:rPr>
          <w:noProof/>
        </w:rPr>
        <w:instrText xml:space="preserve"> PAGEREF _Toc155356130 \h </w:instrText>
      </w:r>
      <w:r>
        <w:rPr>
          <w:noProof/>
        </w:rPr>
      </w:r>
      <w:r>
        <w:rPr>
          <w:noProof/>
        </w:rPr>
        <w:fldChar w:fldCharType="separate"/>
      </w:r>
      <w:r>
        <w:rPr>
          <w:noProof/>
        </w:rPr>
        <w:t>286</w:t>
      </w:r>
      <w:r>
        <w:rPr>
          <w:noProof/>
        </w:rPr>
        <w:fldChar w:fldCharType="end"/>
      </w:r>
    </w:p>
    <w:p w14:paraId="16818666" w14:textId="448FBBB8" w:rsidR="00467C65" w:rsidRDefault="00467C65">
      <w:pPr>
        <w:pStyle w:val="TOC9"/>
        <w:rPr>
          <w:rFonts w:asciiTheme="minorHAnsi" w:eastAsiaTheme="minorEastAsia" w:hAnsiTheme="minorHAnsi" w:cstheme="minorBidi"/>
          <w:b w:val="0"/>
          <w:noProof/>
          <w:kern w:val="2"/>
          <w:szCs w:val="22"/>
          <w:lang w:eastAsia="en-GB"/>
          <w14:ligatures w14:val="standardContextual"/>
        </w:rPr>
      </w:pPr>
      <w:r>
        <w:rPr>
          <w:noProof/>
        </w:rPr>
        <w:t xml:space="preserve">Annex B (informative): SEAL functional model mapping with </w:t>
      </w:r>
      <w:r>
        <w:rPr>
          <w:noProof/>
          <w:lang w:eastAsia="zh-CN"/>
        </w:rPr>
        <w:t>Common f</w:t>
      </w:r>
      <w:r>
        <w:rPr>
          <w:noProof/>
        </w:rPr>
        <w:t>unctional architecture (CFA)</w:t>
      </w:r>
      <w:r>
        <w:rPr>
          <w:noProof/>
        </w:rPr>
        <w:tab/>
      </w:r>
      <w:r>
        <w:rPr>
          <w:noProof/>
        </w:rPr>
        <w:fldChar w:fldCharType="begin"/>
      </w:r>
      <w:r>
        <w:rPr>
          <w:noProof/>
        </w:rPr>
        <w:instrText xml:space="preserve"> PAGEREF _Toc155356131 \h </w:instrText>
      </w:r>
      <w:r>
        <w:rPr>
          <w:noProof/>
        </w:rPr>
      </w:r>
      <w:r>
        <w:rPr>
          <w:noProof/>
        </w:rPr>
        <w:fldChar w:fldCharType="separate"/>
      </w:r>
      <w:r>
        <w:rPr>
          <w:noProof/>
        </w:rPr>
        <w:t>288</w:t>
      </w:r>
      <w:r>
        <w:rPr>
          <w:noProof/>
        </w:rPr>
        <w:fldChar w:fldCharType="end"/>
      </w:r>
    </w:p>
    <w:p w14:paraId="020DC715" w14:textId="732340E0" w:rsidR="00467C65" w:rsidRDefault="00467C65">
      <w:pPr>
        <w:pStyle w:val="TOC9"/>
        <w:rPr>
          <w:rFonts w:asciiTheme="minorHAnsi" w:eastAsiaTheme="minorEastAsia" w:hAnsiTheme="minorHAnsi" w:cstheme="minorBidi"/>
          <w:b w:val="0"/>
          <w:noProof/>
          <w:kern w:val="2"/>
          <w:szCs w:val="22"/>
          <w:lang w:eastAsia="en-GB"/>
          <w14:ligatures w14:val="standardContextual"/>
        </w:rPr>
      </w:pPr>
      <w:r>
        <w:rPr>
          <w:noProof/>
        </w:rPr>
        <w:t>Annex C (normative): Protocol realizations of LWP in the signalling control plane</w:t>
      </w:r>
      <w:r>
        <w:rPr>
          <w:noProof/>
        </w:rPr>
        <w:tab/>
      </w:r>
      <w:r>
        <w:rPr>
          <w:noProof/>
        </w:rPr>
        <w:fldChar w:fldCharType="begin"/>
      </w:r>
      <w:r>
        <w:rPr>
          <w:noProof/>
        </w:rPr>
        <w:instrText xml:space="preserve"> PAGEREF _Toc155356132 \h </w:instrText>
      </w:r>
      <w:r>
        <w:rPr>
          <w:noProof/>
        </w:rPr>
      </w:r>
      <w:r>
        <w:rPr>
          <w:noProof/>
        </w:rPr>
        <w:fldChar w:fldCharType="separate"/>
      </w:r>
      <w:r>
        <w:rPr>
          <w:noProof/>
        </w:rPr>
        <w:t>289</w:t>
      </w:r>
      <w:r>
        <w:rPr>
          <w:noProof/>
        </w:rPr>
        <w:fldChar w:fldCharType="end"/>
      </w:r>
    </w:p>
    <w:p w14:paraId="659B23CE" w14:textId="144991C2" w:rsidR="00467C65" w:rsidRDefault="00467C65">
      <w:pPr>
        <w:pStyle w:val="TOC1"/>
        <w:rPr>
          <w:rFonts w:asciiTheme="minorHAnsi" w:eastAsiaTheme="minorEastAsia" w:hAnsiTheme="minorHAnsi" w:cstheme="minorBidi"/>
          <w:noProof/>
          <w:kern w:val="2"/>
          <w:szCs w:val="22"/>
          <w:lang w:eastAsia="en-GB"/>
          <w14:ligatures w14:val="standardContextual"/>
        </w:rPr>
      </w:pPr>
      <w:r>
        <w:rPr>
          <w:noProof/>
        </w:rPr>
        <w:t>C.1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r>
      <w:r>
        <w:rPr>
          <w:noProof/>
        </w:rPr>
        <w:instrText xml:space="preserve"> PAGEREF _Toc155356133 \h </w:instrText>
      </w:r>
      <w:r>
        <w:rPr>
          <w:noProof/>
        </w:rPr>
      </w:r>
      <w:r>
        <w:rPr>
          <w:noProof/>
        </w:rPr>
        <w:fldChar w:fldCharType="separate"/>
      </w:r>
      <w:r>
        <w:rPr>
          <w:noProof/>
        </w:rPr>
        <w:t>289</w:t>
      </w:r>
      <w:r>
        <w:rPr>
          <w:noProof/>
        </w:rPr>
        <w:fldChar w:fldCharType="end"/>
      </w:r>
    </w:p>
    <w:p w14:paraId="0BB97201" w14:textId="5EE7487E" w:rsidR="00467C65" w:rsidRDefault="00467C65">
      <w:pPr>
        <w:pStyle w:val="TOC1"/>
        <w:rPr>
          <w:rFonts w:asciiTheme="minorHAnsi" w:eastAsiaTheme="minorEastAsia" w:hAnsiTheme="minorHAnsi" w:cstheme="minorBidi"/>
          <w:noProof/>
          <w:kern w:val="2"/>
          <w:szCs w:val="22"/>
          <w:lang w:eastAsia="en-GB"/>
          <w14:ligatures w14:val="standardContextual"/>
        </w:rPr>
      </w:pPr>
      <w:r>
        <w:rPr>
          <w:noProof/>
        </w:rPr>
        <w:t>C.2</w:t>
      </w:r>
      <w:r>
        <w:rPr>
          <w:rFonts w:asciiTheme="minorHAnsi" w:eastAsiaTheme="minorEastAsia" w:hAnsiTheme="minorHAnsi" w:cstheme="minorBidi"/>
          <w:noProof/>
          <w:kern w:val="2"/>
          <w:szCs w:val="22"/>
          <w:lang w:eastAsia="en-GB"/>
          <w14:ligatures w14:val="standardContextual"/>
        </w:rPr>
        <w:tab/>
      </w:r>
      <w:r>
        <w:rPr>
          <w:noProof/>
        </w:rPr>
        <w:t>Usage of CoAP as LWP</w:t>
      </w:r>
      <w:r>
        <w:rPr>
          <w:noProof/>
        </w:rPr>
        <w:tab/>
      </w:r>
      <w:r>
        <w:rPr>
          <w:noProof/>
        </w:rPr>
        <w:fldChar w:fldCharType="begin"/>
      </w:r>
      <w:r>
        <w:rPr>
          <w:noProof/>
        </w:rPr>
        <w:instrText xml:space="preserve"> PAGEREF _Toc155356134 \h </w:instrText>
      </w:r>
      <w:r>
        <w:rPr>
          <w:noProof/>
        </w:rPr>
      </w:r>
      <w:r>
        <w:rPr>
          <w:noProof/>
        </w:rPr>
        <w:fldChar w:fldCharType="separate"/>
      </w:r>
      <w:r>
        <w:rPr>
          <w:noProof/>
        </w:rPr>
        <w:t>289</w:t>
      </w:r>
      <w:r>
        <w:rPr>
          <w:noProof/>
        </w:rPr>
        <w:fldChar w:fldCharType="end"/>
      </w:r>
    </w:p>
    <w:p w14:paraId="64574483" w14:textId="43B22D43" w:rsidR="00467C65" w:rsidRDefault="00467C65">
      <w:pPr>
        <w:pStyle w:val="TOC9"/>
        <w:rPr>
          <w:rFonts w:asciiTheme="minorHAnsi" w:eastAsiaTheme="minorEastAsia" w:hAnsiTheme="minorHAnsi" w:cstheme="minorBidi"/>
          <w:b w:val="0"/>
          <w:noProof/>
          <w:kern w:val="2"/>
          <w:szCs w:val="22"/>
          <w:lang w:eastAsia="en-GB"/>
          <w14:ligatures w14:val="standardContextual"/>
        </w:rPr>
      </w:pPr>
      <w:r w:rsidRPr="006C0051">
        <w:rPr>
          <w:noProof/>
          <w:lang w:val="fr-FR"/>
        </w:rPr>
        <w:t>Annex D (informative): Exemplary location profile attributes</w:t>
      </w:r>
      <w:r>
        <w:rPr>
          <w:noProof/>
        </w:rPr>
        <w:tab/>
      </w:r>
      <w:r>
        <w:rPr>
          <w:noProof/>
        </w:rPr>
        <w:fldChar w:fldCharType="begin"/>
      </w:r>
      <w:r>
        <w:rPr>
          <w:noProof/>
        </w:rPr>
        <w:instrText xml:space="preserve"> PAGEREF _Toc155356135 \h </w:instrText>
      </w:r>
      <w:r>
        <w:rPr>
          <w:noProof/>
        </w:rPr>
      </w:r>
      <w:r>
        <w:rPr>
          <w:noProof/>
        </w:rPr>
        <w:fldChar w:fldCharType="separate"/>
      </w:r>
      <w:r>
        <w:rPr>
          <w:noProof/>
        </w:rPr>
        <w:t>290</w:t>
      </w:r>
      <w:r>
        <w:rPr>
          <w:noProof/>
        </w:rPr>
        <w:fldChar w:fldCharType="end"/>
      </w:r>
    </w:p>
    <w:p w14:paraId="02EC3F9E" w14:textId="449BE47C" w:rsidR="00467C65" w:rsidRDefault="00467C65">
      <w:pPr>
        <w:pStyle w:val="TOC9"/>
        <w:rPr>
          <w:rFonts w:asciiTheme="minorHAnsi" w:eastAsiaTheme="minorEastAsia" w:hAnsiTheme="minorHAnsi" w:cstheme="minorBidi"/>
          <w:b w:val="0"/>
          <w:noProof/>
          <w:kern w:val="2"/>
          <w:szCs w:val="22"/>
          <w:lang w:eastAsia="en-GB"/>
          <w14:ligatures w14:val="standardContextual"/>
        </w:rPr>
      </w:pPr>
      <w:r>
        <w:rPr>
          <w:noProof/>
        </w:rPr>
        <w:t>Annex E (informative): Change history</w:t>
      </w:r>
      <w:r>
        <w:rPr>
          <w:noProof/>
        </w:rPr>
        <w:tab/>
      </w:r>
      <w:r>
        <w:rPr>
          <w:noProof/>
        </w:rPr>
        <w:fldChar w:fldCharType="begin"/>
      </w:r>
      <w:r>
        <w:rPr>
          <w:noProof/>
        </w:rPr>
        <w:instrText xml:space="preserve"> PAGEREF _Toc155356136 \h </w:instrText>
      </w:r>
      <w:r>
        <w:rPr>
          <w:noProof/>
        </w:rPr>
      </w:r>
      <w:r>
        <w:rPr>
          <w:noProof/>
        </w:rPr>
        <w:fldChar w:fldCharType="separate"/>
      </w:r>
      <w:r>
        <w:rPr>
          <w:noProof/>
        </w:rPr>
        <w:t>291</w:t>
      </w:r>
      <w:r>
        <w:rPr>
          <w:noProof/>
        </w:rPr>
        <w:fldChar w:fldCharType="end"/>
      </w:r>
    </w:p>
    <w:p w14:paraId="00AB5C58" w14:textId="3C5144B3" w:rsidR="00312C76" w:rsidRPr="003167FF" w:rsidRDefault="00312C76" w:rsidP="00312C76">
      <w:r w:rsidRPr="003167FF">
        <w:rPr>
          <w:noProof/>
          <w:sz w:val="22"/>
        </w:rPr>
        <w:fldChar w:fldCharType="end"/>
      </w:r>
    </w:p>
    <w:p w14:paraId="49025823" w14:textId="77777777" w:rsidR="00312C76" w:rsidRPr="003167FF" w:rsidRDefault="00312C76" w:rsidP="00312C76">
      <w:pPr>
        <w:pStyle w:val="Heading1"/>
      </w:pPr>
      <w:r w:rsidRPr="003167FF">
        <w:br w:type="page"/>
      </w:r>
      <w:bookmarkStart w:id="15" w:name="_Toc155355259"/>
      <w:r w:rsidRPr="003167FF">
        <w:t>Foreword</w:t>
      </w:r>
      <w:bookmarkEnd w:id="15"/>
    </w:p>
    <w:p w14:paraId="79FC0B15" w14:textId="77777777" w:rsidR="00312C76" w:rsidRPr="003167FF" w:rsidRDefault="00312C76" w:rsidP="00312C76">
      <w:r w:rsidRPr="003167FF">
        <w:t>This Technical Specification has been produced by the 3rd Generation Partnership Project (3GPP).</w:t>
      </w:r>
    </w:p>
    <w:p w14:paraId="55421E29" w14:textId="77777777" w:rsidR="00312C76" w:rsidRPr="003167FF" w:rsidRDefault="00312C76" w:rsidP="00312C76">
      <w:r w:rsidRPr="003167F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48BFCB5" w14:textId="77777777" w:rsidR="00312C76" w:rsidRPr="003167FF" w:rsidRDefault="00312C76" w:rsidP="00312C76">
      <w:pPr>
        <w:pStyle w:val="B1"/>
      </w:pPr>
      <w:r w:rsidRPr="003167FF">
        <w:t>Version x.y.z</w:t>
      </w:r>
    </w:p>
    <w:p w14:paraId="696AA895" w14:textId="77777777" w:rsidR="00312C76" w:rsidRPr="003167FF" w:rsidRDefault="00312C76" w:rsidP="00312C76">
      <w:pPr>
        <w:pStyle w:val="B1"/>
      </w:pPr>
      <w:r w:rsidRPr="003167FF">
        <w:t>where:</w:t>
      </w:r>
    </w:p>
    <w:p w14:paraId="3BD24D7F" w14:textId="77777777" w:rsidR="00312C76" w:rsidRPr="003167FF" w:rsidRDefault="00312C76" w:rsidP="00312C76">
      <w:pPr>
        <w:pStyle w:val="B2"/>
      </w:pPr>
      <w:r w:rsidRPr="003167FF">
        <w:t>x</w:t>
      </w:r>
      <w:r w:rsidRPr="003167FF">
        <w:tab/>
        <w:t>the first digit:</w:t>
      </w:r>
    </w:p>
    <w:p w14:paraId="0DF3D429" w14:textId="77777777" w:rsidR="00312C76" w:rsidRPr="003167FF" w:rsidRDefault="00312C76" w:rsidP="00312C76">
      <w:pPr>
        <w:pStyle w:val="B3"/>
      </w:pPr>
      <w:r w:rsidRPr="003167FF">
        <w:t>1</w:t>
      </w:r>
      <w:r w:rsidRPr="003167FF">
        <w:tab/>
        <w:t>presented to TSG for information;</w:t>
      </w:r>
    </w:p>
    <w:p w14:paraId="5E1EE642" w14:textId="77777777" w:rsidR="00312C76" w:rsidRPr="003167FF" w:rsidRDefault="00312C76" w:rsidP="00312C76">
      <w:pPr>
        <w:pStyle w:val="B3"/>
      </w:pPr>
      <w:r w:rsidRPr="003167FF">
        <w:t>2</w:t>
      </w:r>
      <w:r w:rsidRPr="003167FF">
        <w:tab/>
        <w:t>presented to TSG for approval;</w:t>
      </w:r>
    </w:p>
    <w:p w14:paraId="6274691C" w14:textId="77777777" w:rsidR="00312C76" w:rsidRPr="003167FF" w:rsidRDefault="00312C76" w:rsidP="00312C76">
      <w:pPr>
        <w:pStyle w:val="B3"/>
      </w:pPr>
      <w:r w:rsidRPr="003167FF">
        <w:t>3</w:t>
      </w:r>
      <w:r w:rsidRPr="003167FF">
        <w:tab/>
        <w:t>or greater indicates TSG approved document under change control.</w:t>
      </w:r>
    </w:p>
    <w:p w14:paraId="26F15008" w14:textId="77777777" w:rsidR="00312C76" w:rsidRPr="003167FF" w:rsidRDefault="00312C76" w:rsidP="00312C76">
      <w:pPr>
        <w:pStyle w:val="B2"/>
      </w:pPr>
      <w:r w:rsidRPr="003167FF">
        <w:t>y</w:t>
      </w:r>
      <w:r w:rsidRPr="003167FF">
        <w:tab/>
        <w:t>the second digit is incremented for all changes of substance, i.e. technical enhancements, corrections, updates, etc.</w:t>
      </w:r>
    </w:p>
    <w:p w14:paraId="12981C39" w14:textId="77777777" w:rsidR="00312C76" w:rsidRPr="003167FF" w:rsidRDefault="00312C76" w:rsidP="00312C76">
      <w:pPr>
        <w:pStyle w:val="B2"/>
      </w:pPr>
      <w:r w:rsidRPr="003167FF">
        <w:t>z</w:t>
      </w:r>
      <w:r w:rsidRPr="003167FF">
        <w:tab/>
        <w:t>the third digit is incremented when editorial only changes have been incorporated in the document.</w:t>
      </w:r>
    </w:p>
    <w:p w14:paraId="707F7DF6" w14:textId="77777777" w:rsidR="00312C76" w:rsidRPr="003167FF" w:rsidRDefault="00312C76" w:rsidP="00312C76">
      <w:pPr>
        <w:pStyle w:val="Heading1"/>
      </w:pPr>
      <w:bookmarkStart w:id="16" w:name="_Toc155355260"/>
      <w:r w:rsidRPr="003167FF">
        <w:t>Introduction</w:t>
      </w:r>
      <w:bookmarkEnd w:id="16"/>
    </w:p>
    <w:p w14:paraId="66103C9A" w14:textId="77777777" w:rsidR="00312C76" w:rsidRPr="003167FF" w:rsidRDefault="00312C76" w:rsidP="00312C76">
      <w:r w:rsidRPr="003167FF">
        <w:t xml:space="preserve">This document specifies a functional architecture for service enabler architecture layer (SEAL) over 3GPP networks to support vertical applications (e.g. V2X applications). This functional architecture will include common application plane and signalling plane entities. A set of common services (e.g. group management, configuration management, location management) specified in this document can be shared across vertical applications. </w:t>
      </w:r>
    </w:p>
    <w:p w14:paraId="17F1D210" w14:textId="77777777" w:rsidR="00312C76" w:rsidRPr="003167FF" w:rsidRDefault="00312C76" w:rsidP="00312C76">
      <w:r w:rsidRPr="003167FF">
        <w:t>The SEAL functional architecture takes into consideration the common capabilities to support mission critical and other vertical applications.</w:t>
      </w:r>
    </w:p>
    <w:p w14:paraId="33147BCA" w14:textId="77777777" w:rsidR="00312C76" w:rsidRPr="003167FF" w:rsidRDefault="00312C76" w:rsidP="00312C76"/>
    <w:p w14:paraId="33DDD544" w14:textId="77777777" w:rsidR="00312C76" w:rsidRPr="003167FF" w:rsidRDefault="00312C76" w:rsidP="00312C76">
      <w:pPr>
        <w:pStyle w:val="Heading1"/>
      </w:pPr>
      <w:r w:rsidRPr="003167FF">
        <w:br w:type="page"/>
      </w:r>
      <w:bookmarkStart w:id="17" w:name="_Toc155355261"/>
      <w:r w:rsidRPr="003167FF">
        <w:lastRenderedPageBreak/>
        <w:t>1</w:t>
      </w:r>
      <w:r w:rsidRPr="003167FF">
        <w:tab/>
        <w:t>Scope</w:t>
      </w:r>
      <w:bookmarkEnd w:id="17"/>
    </w:p>
    <w:p w14:paraId="604B6638" w14:textId="6939B721" w:rsidR="00312C76" w:rsidRPr="003167FF" w:rsidRDefault="00312C76" w:rsidP="00312C76">
      <w:r w:rsidRPr="003167FF">
        <w:t>The present document specifies the functional architecture for service enabler architecture layer (SEAL) and the procedures, information flows and APIs for each service within SEAL in order to support vertical applications over the 3GPP system. The present document is applicable to vertical applications using E-UTRAN or NR access based on the EP</w:t>
      </w:r>
      <w:r w:rsidR="00BA5595">
        <w:t>S</w:t>
      </w:r>
      <w:r w:rsidRPr="003167FF">
        <w:t xml:space="preserve"> or 5GS architecture defined in 3GPP TS 23.401 [9]</w:t>
      </w:r>
      <w:r w:rsidR="008644B0" w:rsidRPr="003167FF">
        <w:rPr>
          <w:lang w:eastAsia="zh-CN"/>
        </w:rPr>
        <w:t>, 3GPP TS 23.246 [17], 3GPP TS 23.468 [16],</w:t>
      </w:r>
      <w:r w:rsidRPr="003167FF">
        <w:t xml:space="preserve"> 3GPP TS 23.501 [10]</w:t>
      </w:r>
      <w:r w:rsidR="008644B0" w:rsidRPr="003167FF">
        <w:t>, and 3GPP TS 23.247 [39]</w:t>
      </w:r>
      <w:r w:rsidRPr="003167FF">
        <w:t xml:space="preserve">. To ensure efficient use and deployment of vertical applications over 3GPP systems this specification for SEAL services includes the </w:t>
      </w:r>
      <w:r w:rsidRPr="003167FF">
        <w:rPr>
          <w:rFonts w:eastAsia="Calibri"/>
        </w:rPr>
        <w:t>group management, configuration management, location management, identity management, key management</w:t>
      </w:r>
      <w:r w:rsidR="00FE5F7A" w:rsidRPr="003167FF">
        <w:rPr>
          <w:rFonts w:eastAsia="Calibri"/>
        </w:rPr>
        <w:t>,</w:t>
      </w:r>
      <w:r w:rsidRPr="003167FF">
        <w:rPr>
          <w:rFonts w:eastAsia="Calibri"/>
        </w:rPr>
        <w:t xml:space="preserve"> network resource management</w:t>
      </w:r>
      <w:r w:rsidR="00FE5F7A" w:rsidRPr="003167FF">
        <w:rPr>
          <w:rFonts w:eastAsia="Calibri"/>
        </w:rPr>
        <w:t>, notification management, network slice capability enablement, data delivery and application data analytics enablement</w:t>
      </w:r>
      <w:r w:rsidRPr="003167FF">
        <w:t>.</w:t>
      </w:r>
    </w:p>
    <w:p w14:paraId="7D9F3DC5" w14:textId="77777777" w:rsidR="00312C76" w:rsidRPr="003167FF" w:rsidRDefault="00312C76" w:rsidP="00312C76">
      <w:pPr>
        <w:pStyle w:val="Heading1"/>
      </w:pPr>
      <w:bookmarkStart w:id="18" w:name="_Toc155355262"/>
      <w:r w:rsidRPr="003167FF">
        <w:t>2</w:t>
      </w:r>
      <w:r w:rsidRPr="003167FF">
        <w:tab/>
        <w:t>References</w:t>
      </w:r>
      <w:bookmarkEnd w:id="18"/>
    </w:p>
    <w:p w14:paraId="6111AEEB" w14:textId="77777777" w:rsidR="00312C76" w:rsidRPr="003167FF" w:rsidRDefault="00312C76" w:rsidP="00312C76">
      <w:r w:rsidRPr="003167FF">
        <w:t>The following documents contain provisions which, through reference in this text, constitute provisions of the present document.</w:t>
      </w:r>
    </w:p>
    <w:p w14:paraId="7E704D0D" w14:textId="77777777" w:rsidR="00312C76" w:rsidRPr="003167FF" w:rsidRDefault="00312C76" w:rsidP="00312C76">
      <w:pPr>
        <w:pStyle w:val="B1"/>
      </w:pPr>
      <w:r w:rsidRPr="003167FF">
        <w:t>-</w:t>
      </w:r>
      <w:r w:rsidRPr="003167FF">
        <w:tab/>
        <w:t>References are either specific (identified by date of publication, edition number, version number, etc.) or non</w:t>
      </w:r>
      <w:r w:rsidRPr="003167FF">
        <w:noBreakHyphen/>
        <w:t>specific.</w:t>
      </w:r>
    </w:p>
    <w:p w14:paraId="3548EA34" w14:textId="77777777" w:rsidR="00312C76" w:rsidRPr="003167FF" w:rsidRDefault="00312C76" w:rsidP="00312C76">
      <w:pPr>
        <w:pStyle w:val="B1"/>
      </w:pPr>
      <w:r w:rsidRPr="003167FF">
        <w:t>-</w:t>
      </w:r>
      <w:r w:rsidRPr="003167FF">
        <w:tab/>
        <w:t>For a specific reference, subsequent revisions do not apply.</w:t>
      </w:r>
    </w:p>
    <w:p w14:paraId="494D97BE" w14:textId="77777777" w:rsidR="00312C76" w:rsidRPr="003167FF" w:rsidRDefault="00312C76" w:rsidP="00312C76">
      <w:pPr>
        <w:pStyle w:val="B1"/>
      </w:pPr>
      <w:r w:rsidRPr="003167FF">
        <w:t>-</w:t>
      </w:r>
      <w:r w:rsidRPr="003167FF">
        <w:tab/>
        <w:t>For a non-specific reference, the latest version applies. In the case of a reference to a 3GPP document (including a GSM document), a non-specific reference implicitly refers to the latest version of that document</w:t>
      </w:r>
      <w:r w:rsidRPr="003167FF">
        <w:rPr>
          <w:i/>
        </w:rPr>
        <w:t xml:space="preserve"> in the same Release as the present document</w:t>
      </w:r>
      <w:r w:rsidRPr="003167FF">
        <w:t>.</w:t>
      </w:r>
    </w:p>
    <w:p w14:paraId="40C33F79" w14:textId="77777777" w:rsidR="00312C76" w:rsidRPr="003167FF" w:rsidRDefault="00312C76" w:rsidP="00312C76">
      <w:pPr>
        <w:pStyle w:val="EX"/>
      </w:pPr>
      <w:r w:rsidRPr="003167FF">
        <w:t>[1]</w:t>
      </w:r>
      <w:r w:rsidRPr="003167FF">
        <w:tab/>
        <w:t>3GPP TR 21.905: "Vocabulary for 3GPP Specifications".</w:t>
      </w:r>
    </w:p>
    <w:p w14:paraId="1D66CA91" w14:textId="77777777" w:rsidR="00312C76" w:rsidRPr="003167FF" w:rsidRDefault="00312C76" w:rsidP="00312C76">
      <w:pPr>
        <w:pStyle w:val="EX"/>
      </w:pPr>
      <w:r w:rsidRPr="003167FF">
        <w:t>[2]</w:t>
      </w:r>
      <w:r w:rsidRPr="003167FF">
        <w:tab/>
        <w:t>3GPP TS 22.104: "</w:t>
      </w:r>
      <w:bookmarkStart w:id="19" w:name="_Hlk528361980"/>
      <w:r w:rsidRPr="003167FF">
        <w:rPr>
          <w:lang w:eastAsia="ko-KR"/>
        </w:rPr>
        <w:t>Service requirements for cyber-physical control applications in vertical domains</w:t>
      </w:r>
      <w:bookmarkEnd w:id="19"/>
      <w:r w:rsidRPr="003167FF">
        <w:t>".</w:t>
      </w:r>
    </w:p>
    <w:p w14:paraId="0B75ECB4" w14:textId="77777777" w:rsidR="00312C76" w:rsidRPr="003167FF" w:rsidRDefault="00312C76" w:rsidP="00312C76">
      <w:pPr>
        <w:pStyle w:val="EX"/>
        <w:rPr>
          <w:lang w:eastAsia="zh-CN"/>
        </w:rPr>
      </w:pPr>
      <w:r w:rsidRPr="003167FF">
        <w:rPr>
          <w:lang w:eastAsia="zh-CN"/>
        </w:rPr>
        <w:t>[3]</w:t>
      </w:r>
      <w:r w:rsidRPr="003167FF">
        <w:rPr>
          <w:lang w:eastAsia="zh-CN"/>
        </w:rPr>
        <w:tab/>
        <w:t>3GPP TS 23.379: "Functional architecture and information flows to support Mission Critical Push To Talk (MCPTT); Stage 2".</w:t>
      </w:r>
    </w:p>
    <w:p w14:paraId="46066891" w14:textId="77777777" w:rsidR="00312C76" w:rsidRPr="003167FF" w:rsidRDefault="00312C76" w:rsidP="00312C76">
      <w:pPr>
        <w:pStyle w:val="EX"/>
      </w:pPr>
      <w:r w:rsidRPr="003167FF">
        <w:rPr>
          <w:lang w:eastAsia="zh-CN"/>
        </w:rPr>
        <w:t>[4]</w:t>
      </w:r>
      <w:r w:rsidRPr="003167FF">
        <w:rPr>
          <w:lang w:eastAsia="zh-CN"/>
        </w:rPr>
        <w:tab/>
      </w:r>
      <w:r w:rsidRPr="003167FF">
        <w:t>3GPP TS 23.</w:t>
      </w:r>
      <w:r w:rsidRPr="003167FF">
        <w:rPr>
          <w:lang w:eastAsia="zh-CN"/>
        </w:rPr>
        <w:t>280</w:t>
      </w:r>
      <w:r w:rsidRPr="003167FF">
        <w:t>: "Common functional architecture to support mission critical services; Stage 2</w:t>
      </w:r>
      <w:r w:rsidRPr="003167FF">
        <w:rPr>
          <w:lang w:eastAsia="zh-CN"/>
        </w:rPr>
        <w:t>"</w:t>
      </w:r>
      <w:r w:rsidRPr="003167FF">
        <w:t>.</w:t>
      </w:r>
    </w:p>
    <w:p w14:paraId="7EE65ED6" w14:textId="77777777" w:rsidR="00312C76" w:rsidRPr="003167FF" w:rsidRDefault="00312C76" w:rsidP="00312C76">
      <w:pPr>
        <w:pStyle w:val="EX"/>
        <w:rPr>
          <w:lang w:eastAsia="zh-CN"/>
        </w:rPr>
      </w:pPr>
      <w:r w:rsidRPr="003167FF">
        <w:t>[5]</w:t>
      </w:r>
      <w:r w:rsidRPr="003167FF">
        <w:tab/>
      </w:r>
      <w:r w:rsidRPr="003167FF">
        <w:rPr>
          <w:lang w:eastAsia="zh-CN"/>
        </w:rPr>
        <w:t>3GPP TS 23.281: "Functional architecture and information flows to support Mission Critical Video (MCVideo); Stage 2".</w:t>
      </w:r>
    </w:p>
    <w:p w14:paraId="66D1219D" w14:textId="77777777" w:rsidR="00312C76" w:rsidRPr="003167FF" w:rsidRDefault="00312C76" w:rsidP="00312C76">
      <w:pPr>
        <w:pStyle w:val="EX"/>
        <w:rPr>
          <w:lang w:eastAsia="zh-CN"/>
        </w:rPr>
      </w:pPr>
      <w:r w:rsidRPr="003167FF">
        <w:t>[6]</w:t>
      </w:r>
      <w:r w:rsidRPr="003167FF">
        <w:tab/>
      </w:r>
      <w:r w:rsidRPr="003167FF">
        <w:rPr>
          <w:lang w:eastAsia="zh-CN"/>
        </w:rPr>
        <w:t>3GPP TS 23.282: "Functional architecture and information flows to support Mission Critical Data (MCData); Stage 2".</w:t>
      </w:r>
    </w:p>
    <w:p w14:paraId="00037734" w14:textId="77777777" w:rsidR="00312C76" w:rsidRPr="003167FF" w:rsidRDefault="00312C76" w:rsidP="00312C76">
      <w:pPr>
        <w:pStyle w:val="EX"/>
      </w:pPr>
      <w:r w:rsidRPr="003167FF">
        <w:t>[7]</w:t>
      </w:r>
      <w:r w:rsidRPr="003167FF">
        <w:tab/>
        <w:t>3GPP TS 23.286: "Application layer support for V2X services; Functional architecture and information flows".</w:t>
      </w:r>
    </w:p>
    <w:p w14:paraId="2000C056" w14:textId="77777777" w:rsidR="00312C76" w:rsidRPr="003167FF" w:rsidRDefault="00312C76" w:rsidP="00312C76">
      <w:pPr>
        <w:pStyle w:val="EX"/>
      </w:pPr>
      <w:r w:rsidRPr="003167FF">
        <w:t>[8]</w:t>
      </w:r>
      <w:r w:rsidRPr="003167FF">
        <w:tab/>
        <w:t>3GPP TS 23.222: "Functional architecture and information flows to support Common API Framework for 3GPP Northbound APIs; Stage 2".</w:t>
      </w:r>
    </w:p>
    <w:p w14:paraId="57DF70CB" w14:textId="77777777" w:rsidR="00312C76" w:rsidRPr="003167FF" w:rsidRDefault="00312C76" w:rsidP="00312C76">
      <w:pPr>
        <w:pStyle w:val="EX"/>
      </w:pPr>
      <w:r w:rsidRPr="003167FF">
        <w:t>[9]</w:t>
      </w:r>
      <w:r w:rsidRPr="003167FF">
        <w:tab/>
        <w:t>3GPP TS 23.401: "General Packet Radio Service (GPRS) enhancements for Evolved Universal Terrestrial Radio Access Network (E-UTRAN) access".</w:t>
      </w:r>
    </w:p>
    <w:p w14:paraId="31F70356" w14:textId="77777777" w:rsidR="00312C76" w:rsidRPr="003167FF" w:rsidRDefault="00312C76" w:rsidP="00312C76">
      <w:pPr>
        <w:pStyle w:val="EX"/>
      </w:pPr>
      <w:r w:rsidRPr="003167FF">
        <w:t>[10]</w:t>
      </w:r>
      <w:r w:rsidRPr="003167FF">
        <w:tab/>
        <w:t>3GPP TS 23.501: "System Architecture for the 5G System; Stage 2".</w:t>
      </w:r>
    </w:p>
    <w:p w14:paraId="6C47C578" w14:textId="77777777" w:rsidR="00312C76" w:rsidRPr="003167FF" w:rsidRDefault="00312C76" w:rsidP="00312C76">
      <w:pPr>
        <w:pStyle w:val="EX"/>
      </w:pPr>
      <w:r w:rsidRPr="003167FF">
        <w:t>[11]</w:t>
      </w:r>
      <w:r w:rsidRPr="003167FF">
        <w:tab/>
        <w:t>3GPP TS 23.502: "Procedures for the 5G System; Stage 2".</w:t>
      </w:r>
    </w:p>
    <w:p w14:paraId="186F7486" w14:textId="77777777" w:rsidR="00312C76" w:rsidRPr="003167FF" w:rsidRDefault="00312C76" w:rsidP="00312C76">
      <w:pPr>
        <w:pStyle w:val="EX"/>
      </w:pPr>
      <w:r w:rsidRPr="003167FF">
        <w:t>[12]</w:t>
      </w:r>
      <w:r w:rsidRPr="003167FF">
        <w:tab/>
        <w:t>3GPP TS 23.303: "Proximity-based services (ProSe); Stage 2".</w:t>
      </w:r>
    </w:p>
    <w:p w14:paraId="06D5E9C3" w14:textId="77777777" w:rsidR="00312C76" w:rsidRPr="003167FF" w:rsidRDefault="00312C76" w:rsidP="00312C76">
      <w:pPr>
        <w:pStyle w:val="EX"/>
      </w:pPr>
      <w:r w:rsidRPr="003167FF">
        <w:t>[13]</w:t>
      </w:r>
      <w:r w:rsidRPr="003167FF">
        <w:tab/>
        <w:t>3GPP TS 23.682: "Architecture enhancements to facilitate communications with packet data networks and applications".</w:t>
      </w:r>
    </w:p>
    <w:p w14:paraId="57759057" w14:textId="77777777" w:rsidR="00312C76" w:rsidRPr="003167FF" w:rsidRDefault="00312C76" w:rsidP="00312C76">
      <w:pPr>
        <w:pStyle w:val="EX"/>
      </w:pPr>
      <w:r w:rsidRPr="003167FF">
        <w:t>[</w:t>
      </w:r>
      <w:r w:rsidRPr="003167FF">
        <w:rPr>
          <w:lang w:eastAsia="zh-CN"/>
        </w:rPr>
        <w:t>14</w:t>
      </w:r>
      <w:r w:rsidRPr="003167FF">
        <w:t>]</w:t>
      </w:r>
      <w:r w:rsidRPr="003167FF">
        <w:tab/>
        <w:t>3GPP TS 23.002: "Network Architecture".</w:t>
      </w:r>
    </w:p>
    <w:p w14:paraId="542F43C7" w14:textId="77777777" w:rsidR="00312C76" w:rsidRPr="003167FF" w:rsidRDefault="00312C76" w:rsidP="00312C76">
      <w:pPr>
        <w:pStyle w:val="EX"/>
        <w:rPr>
          <w:lang w:eastAsia="zh-CN"/>
        </w:rPr>
      </w:pPr>
      <w:r w:rsidRPr="003167FF">
        <w:rPr>
          <w:rFonts w:eastAsia="Malgun Gothic"/>
        </w:rPr>
        <w:t>[</w:t>
      </w:r>
      <w:r w:rsidRPr="003167FF">
        <w:rPr>
          <w:lang w:eastAsia="zh-CN"/>
        </w:rPr>
        <w:t>15</w:t>
      </w:r>
      <w:r w:rsidRPr="003167FF">
        <w:rPr>
          <w:rFonts w:eastAsia="Malgun Gothic"/>
        </w:rPr>
        <w:t>]</w:t>
      </w:r>
      <w:r w:rsidRPr="003167FF">
        <w:rPr>
          <w:rFonts w:eastAsia="Malgun Gothic"/>
        </w:rPr>
        <w:tab/>
        <w:t xml:space="preserve">3GPP TS 23.228: </w:t>
      </w:r>
      <w:r w:rsidRPr="003167FF">
        <w:t>"IP Multimedia Subsystem (IMS</w:t>
      </w:r>
      <w:r w:rsidRPr="003167FF">
        <w:rPr>
          <w:rFonts w:eastAsia="Malgun Gothic"/>
        </w:rPr>
        <w:t>); Stage 2</w:t>
      </w:r>
      <w:r w:rsidRPr="003167FF">
        <w:t>".</w:t>
      </w:r>
    </w:p>
    <w:p w14:paraId="344811E5" w14:textId="77777777" w:rsidR="00312C76" w:rsidRPr="003167FF" w:rsidRDefault="00312C76" w:rsidP="00312C76">
      <w:pPr>
        <w:pStyle w:val="EX"/>
      </w:pPr>
      <w:r w:rsidRPr="003167FF">
        <w:lastRenderedPageBreak/>
        <w:t>[</w:t>
      </w:r>
      <w:r w:rsidRPr="003167FF">
        <w:rPr>
          <w:lang w:eastAsia="zh-CN"/>
        </w:rPr>
        <w:t>16</w:t>
      </w:r>
      <w:r w:rsidRPr="003167FF">
        <w:t>]</w:t>
      </w:r>
      <w:r w:rsidRPr="003167FF">
        <w:tab/>
        <w:t>3GPP TS 23.468: "Group Communication System Enablers for LTE (GCSE_LTE); Stage 2".</w:t>
      </w:r>
    </w:p>
    <w:p w14:paraId="4BE3478C" w14:textId="77777777" w:rsidR="00312C76" w:rsidRPr="003167FF" w:rsidRDefault="00312C76" w:rsidP="00312C76">
      <w:pPr>
        <w:pStyle w:val="EX"/>
      </w:pPr>
      <w:r w:rsidRPr="003167FF">
        <w:t>[</w:t>
      </w:r>
      <w:r w:rsidRPr="003167FF">
        <w:rPr>
          <w:lang w:eastAsia="zh-CN"/>
        </w:rPr>
        <w:t>17</w:t>
      </w:r>
      <w:r w:rsidRPr="003167FF">
        <w:t>]</w:t>
      </w:r>
      <w:r w:rsidRPr="003167FF">
        <w:tab/>
        <w:t>3GPP TS 23.246: "Multimedia Broadcast/Multicast Service (MBMS); Architecture and functional description".</w:t>
      </w:r>
    </w:p>
    <w:p w14:paraId="693C9907" w14:textId="77777777" w:rsidR="00312C76" w:rsidRPr="003167FF" w:rsidRDefault="00312C76" w:rsidP="00312C76">
      <w:pPr>
        <w:pStyle w:val="EX"/>
      </w:pPr>
      <w:r w:rsidRPr="003167FF">
        <w:t>[18]</w:t>
      </w:r>
      <w:r w:rsidRPr="003167FF">
        <w:tab/>
        <w:t>3GPP TS 23.203: "Policy and charging control architecture".</w:t>
      </w:r>
    </w:p>
    <w:p w14:paraId="54C79335" w14:textId="77777777" w:rsidR="00312C76" w:rsidRPr="003167FF" w:rsidRDefault="00312C76" w:rsidP="00312C76">
      <w:pPr>
        <w:pStyle w:val="EX"/>
      </w:pPr>
      <w:r w:rsidRPr="003167FF">
        <w:t>[19]</w:t>
      </w:r>
      <w:r w:rsidRPr="003167FF">
        <w:tab/>
        <w:t>3GPP TS 23.503: "Policy and Charging Control Framework for the 5G System; Stage 2".</w:t>
      </w:r>
    </w:p>
    <w:p w14:paraId="07674727" w14:textId="77777777" w:rsidR="00312C76" w:rsidRPr="003167FF" w:rsidRDefault="00312C76" w:rsidP="00312C76">
      <w:pPr>
        <w:pStyle w:val="EX"/>
      </w:pPr>
      <w:r w:rsidRPr="003167FF">
        <w:t>[20]</w:t>
      </w:r>
      <w:r w:rsidRPr="003167FF">
        <w:tab/>
        <w:t>3GPP TS 26.348: "Northbound Application Programming Interface (API) for Multimedia Broadcast/Multicast Service (MBMS) at the xMB reference point".</w:t>
      </w:r>
    </w:p>
    <w:p w14:paraId="2021500D" w14:textId="77777777" w:rsidR="00312C76" w:rsidRPr="003167FF" w:rsidRDefault="00312C76" w:rsidP="00312C76">
      <w:pPr>
        <w:pStyle w:val="EX"/>
      </w:pPr>
      <w:r w:rsidRPr="003167FF">
        <w:t>[21]</w:t>
      </w:r>
      <w:r w:rsidRPr="003167FF">
        <w:tab/>
        <w:t>3GPP TS 29.214: "Policy and charging control over Rx reference point".</w:t>
      </w:r>
    </w:p>
    <w:p w14:paraId="3908D4FF" w14:textId="77777777" w:rsidR="00312C76" w:rsidRPr="003167FF" w:rsidRDefault="00312C76" w:rsidP="00312C76">
      <w:pPr>
        <w:pStyle w:val="EX"/>
      </w:pPr>
      <w:r w:rsidRPr="003167FF">
        <w:t>[22]</w:t>
      </w:r>
      <w:r w:rsidRPr="003167FF">
        <w:tab/>
        <w:t>3GPP TS 29.468: "Group Communication System Enablers for LTE (GCSE_LTE); MB2 Reference Point; Stage 3".</w:t>
      </w:r>
    </w:p>
    <w:p w14:paraId="22DFFF0C" w14:textId="77777777" w:rsidR="00312C76" w:rsidRPr="003167FF" w:rsidRDefault="00312C76" w:rsidP="00312C76">
      <w:pPr>
        <w:pStyle w:val="EX"/>
      </w:pPr>
      <w:r w:rsidRPr="003167FF">
        <w:t>[23]</w:t>
      </w:r>
      <w:r w:rsidRPr="003167FF">
        <w:tab/>
        <w:t>3GPP TS 36.300: "Evolved Universal Terrestrial Radio Access (E-UTRA) and Evolved Universal Terrestrial Radio Access Network (E-UTRAN); Overall description; Stage 2".</w:t>
      </w:r>
    </w:p>
    <w:p w14:paraId="064842FC" w14:textId="77777777" w:rsidR="00312C76" w:rsidRPr="003167FF" w:rsidRDefault="00312C76" w:rsidP="00312C76">
      <w:pPr>
        <w:pStyle w:val="EX"/>
      </w:pPr>
      <w:r w:rsidRPr="003167FF">
        <w:t>[24]</w:t>
      </w:r>
      <w:r w:rsidRPr="003167FF">
        <w:tab/>
        <w:t>IETF RFC 6733 (October 2012): "Diameter Base Protocol".</w:t>
      </w:r>
    </w:p>
    <w:p w14:paraId="1D3E65F0" w14:textId="77777777" w:rsidR="00312C76" w:rsidRPr="003167FF" w:rsidRDefault="00312C76" w:rsidP="00312C76">
      <w:pPr>
        <w:pStyle w:val="EX"/>
      </w:pPr>
      <w:r w:rsidRPr="003167FF">
        <w:t>[25]</w:t>
      </w:r>
      <w:r w:rsidRPr="003167FF">
        <w:tab/>
        <w:t>ETSI TS 102 894-2 (V1.2.1): "Intelligent Transport Systems (ITS); Users and applications requirements; Part 2: Applications and facilities layer common data dictionaryMultimedia Broadcast/Multicast Service (MBMS); Protocols and codecs".</w:t>
      </w:r>
    </w:p>
    <w:p w14:paraId="7DD957FD" w14:textId="77777777" w:rsidR="00312C76" w:rsidRPr="003167FF" w:rsidRDefault="00312C76" w:rsidP="00312C76">
      <w:pPr>
        <w:pStyle w:val="EX"/>
      </w:pPr>
      <w:r w:rsidRPr="003167FF">
        <w:t>[26]</w:t>
      </w:r>
      <w:r w:rsidRPr="003167FF">
        <w:tab/>
        <w:t>ETSI TS 102 965 (V1.4.1): "Intelligent Transport Systems (ITS); Application Object Identifier (ITS-AID); Registration".</w:t>
      </w:r>
    </w:p>
    <w:p w14:paraId="161180C5" w14:textId="77777777" w:rsidR="00312C76" w:rsidRPr="003167FF" w:rsidRDefault="00312C76" w:rsidP="00312C76">
      <w:pPr>
        <w:pStyle w:val="EX"/>
      </w:pPr>
      <w:r w:rsidRPr="003167FF">
        <w:t>[27]</w:t>
      </w:r>
      <w:r w:rsidRPr="003167FF">
        <w:tab/>
        <w:t>ISO TS 17419: "Intelligent Transport Systems - Cooperative systems - Classification and management of ITS applications in a global context".</w:t>
      </w:r>
    </w:p>
    <w:p w14:paraId="3885C2C9" w14:textId="77777777" w:rsidR="00312C76" w:rsidRPr="003167FF" w:rsidRDefault="00312C76" w:rsidP="00312C76">
      <w:pPr>
        <w:pStyle w:val="EX"/>
      </w:pPr>
      <w:r w:rsidRPr="003167FF">
        <w:t>[28]</w:t>
      </w:r>
      <w:r w:rsidRPr="003167FF">
        <w:tab/>
        <w:t>3GPP TS 26.346: "Multimedia Broadcast/Multicast Service (MBMS); Protocols and codecs".</w:t>
      </w:r>
    </w:p>
    <w:p w14:paraId="7E8E5BDA" w14:textId="77777777" w:rsidR="00312C76" w:rsidRPr="003167FF" w:rsidRDefault="00312C76" w:rsidP="00312C76">
      <w:pPr>
        <w:pStyle w:val="EX"/>
      </w:pPr>
      <w:r w:rsidRPr="003167FF">
        <w:t>[29]</w:t>
      </w:r>
      <w:r w:rsidRPr="003167FF">
        <w:tab/>
        <w:t>3GPP TS 33.434: "Service Enabler Architecture Layer (SEAL); Security aspects for Verticals".</w:t>
      </w:r>
    </w:p>
    <w:p w14:paraId="3666BB4C" w14:textId="77777777" w:rsidR="00312C76" w:rsidRPr="003167FF" w:rsidRDefault="00312C76" w:rsidP="00312C76">
      <w:pPr>
        <w:pStyle w:val="EX"/>
      </w:pPr>
      <w:r w:rsidRPr="003167FF">
        <w:t>[30]</w:t>
      </w:r>
      <w:r w:rsidRPr="003167FF">
        <w:tab/>
        <w:t>3GPP TS 29.549: "Service Enabler Architecture Layer for Verticals (SEAL); Application Programming Interface (API) specification; Stage3".</w:t>
      </w:r>
    </w:p>
    <w:p w14:paraId="1E2C2B40" w14:textId="77777777" w:rsidR="00312C76" w:rsidRPr="003167FF" w:rsidRDefault="00312C76" w:rsidP="00312C76">
      <w:pPr>
        <w:pStyle w:val="EX"/>
      </w:pPr>
      <w:r w:rsidRPr="003167FF">
        <w:t>[31]</w:t>
      </w:r>
      <w:r w:rsidRPr="003167FF">
        <w:tab/>
        <w:t>3GPP TS 23.285: "Architecture enhancements for V2X services".</w:t>
      </w:r>
    </w:p>
    <w:p w14:paraId="1F840B85" w14:textId="77777777" w:rsidR="00312C76" w:rsidRPr="003167FF" w:rsidRDefault="00312C76" w:rsidP="00312C76">
      <w:pPr>
        <w:pStyle w:val="EX"/>
      </w:pPr>
      <w:r w:rsidRPr="003167FF">
        <w:t>[32]</w:t>
      </w:r>
      <w:r w:rsidRPr="003167FF">
        <w:tab/>
        <w:t>IETF RFC 7252: "The Constrained Application Protocol (CoAP)".</w:t>
      </w:r>
    </w:p>
    <w:p w14:paraId="27BABBEB" w14:textId="77777777" w:rsidR="00312C76" w:rsidRPr="003167FF" w:rsidRDefault="00312C76" w:rsidP="00312C76">
      <w:pPr>
        <w:pStyle w:val="EX"/>
      </w:pPr>
      <w:r w:rsidRPr="003167FF">
        <w:t>[33]</w:t>
      </w:r>
      <w:r w:rsidRPr="003167FF">
        <w:tab/>
        <w:t>IETF RFC 8323: "CoAP (Constrained Application Protocol) over TCP, TLS, and WebSockets".</w:t>
      </w:r>
    </w:p>
    <w:p w14:paraId="41C7EE9A" w14:textId="77777777" w:rsidR="00312C76" w:rsidRPr="003167FF" w:rsidRDefault="00312C76" w:rsidP="00312C76">
      <w:pPr>
        <w:pStyle w:val="EX"/>
      </w:pPr>
      <w:r w:rsidRPr="003167FF">
        <w:t>[34]</w:t>
      </w:r>
      <w:r w:rsidRPr="003167FF">
        <w:tab/>
        <w:t>3GPP TS 23.288: "Architecture enhancements for 5G System (5GS) to support network data analytics services".</w:t>
      </w:r>
    </w:p>
    <w:p w14:paraId="2E1967AF" w14:textId="77777777" w:rsidR="00312C76" w:rsidRPr="003167FF" w:rsidRDefault="00312C76" w:rsidP="00312C76">
      <w:pPr>
        <w:pStyle w:val="EX"/>
      </w:pPr>
      <w:r w:rsidRPr="003167FF">
        <w:t>[35]</w:t>
      </w:r>
      <w:r w:rsidRPr="003167FF">
        <w:tab/>
        <w:t>IEEE Std 802.1Qcc-2018: "Standard for Local and metropolitan area networks - Bridges and Bridged Networks - Amendment: Stream Reservation Protocol (SRP) Enhancements and Performance Improvements".</w:t>
      </w:r>
    </w:p>
    <w:p w14:paraId="1FAB60F8" w14:textId="77777777" w:rsidR="00312C76" w:rsidRPr="003167FF" w:rsidRDefault="00312C76" w:rsidP="00312C76">
      <w:pPr>
        <w:pStyle w:val="EX"/>
      </w:pPr>
      <w:r w:rsidRPr="003167FF">
        <w:t>[36]</w:t>
      </w:r>
      <w:r w:rsidRPr="003167FF">
        <w:tab/>
      </w:r>
      <w:r w:rsidRPr="003167FF">
        <w:rPr>
          <w:rFonts w:eastAsia="Calibri"/>
          <w:color w:val="000000"/>
        </w:rPr>
        <w:t>IEEE 802.1Q-2018</w:t>
      </w:r>
      <w:r w:rsidRPr="003167FF">
        <w:t>: "IEEE Standard for Local and Metropolitan Area Networks—Bridges and Bridged Networks".</w:t>
      </w:r>
    </w:p>
    <w:p w14:paraId="0CB3CD02" w14:textId="77777777" w:rsidR="00312C76" w:rsidRPr="003167FF" w:rsidRDefault="00312C76" w:rsidP="00312C76">
      <w:pPr>
        <w:pStyle w:val="EX"/>
      </w:pPr>
      <w:r w:rsidRPr="003167FF">
        <w:t>[37]</w:t>
      </w:r>
      <w:r w:rsidRPr="003167FF">
        <w:tab/>
        <w:t>IEEE Std 802.1CB-2017: "Frame Replication and Elimination for Reliability".</w:t>
      </w:r>
    </w:p>
    <w:p w14:paraId="68CC8111" w14:textId="069C3318" w:rsidR="00312C76" w:rsidRPr="003167FF" w:rsidRDefault="00312C76" w:rsidP="00312C76">
      <w:pPr>
        <w:pStyle w:val="EX"/>
      </w:pPr>
      <w:r w:rsidRPr="003167FF">
        <w:t>[38]</w:t>
      </w:r>
      <w:r w:rsidRPr="003167FF">
        <w:tab/>
        <w:t>3GPP TS 23.003: "Numbering, Addressing and Identification".</w:t>
      </w:r>
    </w:p>
    <w:p w14:paraId="3160D751" w14:textId="7FCFDACA" w:rsidR="008644B0" w:rsidRPr="003167FF" w:rsidRDefault="008644B0" w:rsidP="008644B0">
      <w:pPr>
        <w:pStyle w:val="EX"/>
      </w:pPr>
      <w:r w:rsidRPr="003167FF">
        <w:t>[39]</w:t>
      </w:r>
      <w:r w:rsidRPr="003167FF">
        <w:tab/>
        <w:t>3GPP TS 23.247: "Architectural enhancements for 5G multicast-broadcast services; Stage 2".</w:t>
      </w:r>
    </w:p>
    <w:p w14:paraId="3569A542" w14:textId="3642EB71" w:rsidR="00FF38E7" w:rsidRPr="003167FF" w:rsidRDefault="00FF38E7" w:rsidP="00FF38E7">
      <w:pPr>
        <w:pStyle w:val="EX"/>
      </w:pPr>
      <w:r w:rsidRPr="003167FF">
        <w:t>[40]</w:t>
      </w:r>
      <w:r w:rsidRPr="003167FF">
        <w:tab/>
      </w:r>
      <w:r w:rsidRPr="003167FF">
        <w:tab/>
        <w:t>3GPP TS 23.435: "Procedures for Network Slice Capability Exposure for Application Layer Enablement Service".</w:t>
      </w:r>
    </w:p>
    <w:p w14:paraId="30F59604" w14:textId="50129A07" w:rsidR="00FF38E7" w:rsidRPr="003167FF" w:rsidRDefault="00FF38E7" w:rsidP="00FF38E7">
      <w:pPr>
        <w:pStyle w:val="EX"/>
      </w:pPr>
      <w:r w:rsidRPr="003167FF">
        <w:t>[41]</w:t>
      </w:r>
      <w:r w:rsidRPr="003167FF">
        <w:tab/>
      </w:r>
      <w:r w:rsidRPr="003167FF">
        <w:tab/>
        <w:t>3GPP TS 28.531: "Management and orchestration; Provisioning".</w:t>
      </w:r>
    </w:p>
    <w:p w14:paraId="5888E467" w14:textId="2FD6E448" w:rsidR="00FF38E7" w:rsidRPr="003167FF" w:rsidRDefault="00FF38E7" w:rsidP="00FF38E7">
      <w:pPr>
        <w:pStyle w:val="EX"/>
        <w:rPr>
          <w:rFonts w:eastAsia="SimSun"/>
          <w:lang w:eastAsia="zh-CN"/>
        </w:rPr>
      </w:pPr>
      <w:r w:rsidRPr="003167FF">
        <w:t>[42]</w:t>
      </w:r>
      <w:r w:rsidRPr="003167FF">
        <w:tab/>
      </w:r>
      <w:r w:rsidRPr="003167FF">
        <w:tab/>
        <w:t>3GPP TS 28.533: "Management and orchestration; Architecture framework".</w:t>
      </w:r>
    </w:p>
    <w:p w14:paraId="16AF322A" w14:textId="5004C37E" w:rsidR="00FF38E7" w:rsidRPr="003167FF" w:rsidRDefault="00FF38E7" w:rsidP="00FF38E7">
      <w:pPr>
        <w:pStyle w:val="EX"/>
        <w:rPr>
          <w:rFonts w:eastAsia="SimSun"/>
          <w:lang w:eastAsia="zh-CN"/>
        </w:rPr>
      </w:pPr>
      <w:r w:rsidRPr="003167FF">
        <w:rPr>
          <w:rFonts w:eastAsia="SimSun"/>
          <w:lang w:eastAsia="zh-CN"/>
        </w:rPr>
        <w:lastRenderedPageBreak/>
        <w:t>[43]</w:t>
      </w:r>
      <w:r w:rsidRPr="003167FF">
        <w:rPr>
          <w:rFonts w:eastAsia="SimSun"/>
          <w:lang w:eastAsia="zh-CN"/>
        </w:rPr>
        <w:tab/>
      </w:r>
      <w:r w:rsidRPr="003167FF">
        <w:tab/>
        <w:t>3GPP TS 28.53</w:t>
      </w:r>
      <w:r w:rsidRPr="003167FF">
        <w:rPr>
          <w:rFonts w:eastAsia="SimSun"/>
          <w:lang w:eastAsia="zh-CN"/>
        </w:rPr>
        <w:t>0</w:t>
      </w:r>
      <w:r w:rsidRPr="003167FF">
        <w:t>: "Management and orchestration; Concepts, use cases and requirements".</w:t>
      </w:r>
    </w:p>
    <w:p w14:paraId="763A2302" w14:textId="4AC1C459" w:rsidR="00BE2259" w:rsidRPr="003167FF" w:rsidRDefault="00BE2259" w:rsidP="00BE2259">
      <w:pPr>
        <w:pStyle w:val="EX"/>
        <w:rPr>
          <w:rFonts w:eastAsia="DengXian"/>
          <w:lang w:eastAsia="zh-CN"/>
        </w:rPr>
      </w:pPr>
      <w:r w:rsidRPr="003167FF">
        <w:t>[44]</w:t>
      </w:r>
      <w:r w:rsidRPr="003167FF">
        <w:tab/>
      </w:r>
      <w:r w:rsidRPr="003167FF">
        <w:rPr>
          <w:rFonts w:eastAsia="DengXian"/>
          <w:lang w:eastAsia="zh-CN"/>
        </w:rPr>
        <w:tab/>
      </w:r>
      <w:r w:rsidRPr="003167FF">
        <w:t>3GPP TS 28.53</w:t>
      </w:r>
      <w:r w:rsidRPr="003167FF">
        <w:rPr>
          <w:lang w:eastAsia="zh-CN"/>
        </w:rPr>
        <w:t>2</w:t>
      </w:r>
      <w:r w:rsidRPr="003167FF">
        <w:t>: "Management and orchestration; Generic management services".</w:t>
      </w:r>
    </w:p>
    <w:p w14:paraId="2F5DEC1A" w14:textId="33129FDD" w:rsidR="00BE2259" w:rsidRPr="003167FF" w:rsidRDefault="00BE2259" w:rsidP="00BE2259">
      <w:pPr>
        <w:pStyle w:val="EX"/>
        <w:rPr>
          <w:rFonts w:eastAsia="DengXian"/>
          <w:lang w:eastAsia="zh-CN"/>
        </w:rPr>
      </w:pPr>
      <w:r w:rsidRPr="003167FF">
        <w:t>[45]</w:t>
      </w:r>
      <w:r w:rsidRPr="003167FF">
        <w:tab/>
      </w:r>
      <w:r w:rsidRPr="003167FF">
        <w:rPr>
          <w:rFonts w:eastAsia="DengXian"/>
          <w:lang w:eastAsia="zh-CN"/>
        </w:rPr>
        <w:tab/>
      </w:r>
      <w:r w:rsidRPr="003167FF">
        <w:t>3GPP TS 28.5</w:t>
      </w:r>
      <w:r w:rsidRPr="003167FF">
        <w:rPr>
          <w:rFonts w:eastAsia="DengXian"/>
          <w:lang w:eastAsia="zh-CN"/>
        </w:rPr>
        <w:t>52:</w:t>
      </w:r>
      <w:r w:rsidRPr="003167FF">
        <w:t xml:space="preserve"> </w:t>
      </w:r>
      <w:r w:rsidRPr="003167FF">
        <w:rPr>
          <w:rFonts w:eastAsia="DengXian"/>
          <w:lang w:eastAsia="zh-CN"/>
        </w:rPr>
        <w:t>"Management and orchestration; 5G performance measurements".</w:t>
      </w:r>
    </w:p>
    <w:p w14:paraId="41377C55" w14:textId="5AB57660" w:rsidR="00BE2259" w:rsidRPr="003167FF" w:rsidRDefault="00BE2259" w:rsidP="00BE2259">
      <w:pPr>
        <w:pStyle w:val="EX"/>
        <w:rPr>
          <w:rFonts w:eastAsia="DengXian"/>
          <w:lang w:eastAsia="zh-CN"/>
        </w:rPr>
      </w:pPr>
      <w:r w:rsidRPr="003167FF">
        <w:t>[46]</w:t>
      </w:r>
      <w:r w:rsidRPr="003167FF">
        <w:tab/>
      </w:r>
      <w:r w:rsidRPr="003167FF">
        <w:rPr>
          <w:rFonts w:eastAsia="DengXian"/>
          <w:lang w:eastAsia="zh-CN"/>
        </w:rPr>
        <w:tab/>
      </w:r>
      <w:r w:rsidRPr="003167FF">
        <w:rPr>
          <w:lang w:eastAsia="zh-CN"/>
        </w:rPr>
        <w:t>3GPP TS 28.554:</w:t>
      </w:r>
      <w:r w:rsidRPr="003167FF">
        <w:rPr>
          <w:rFonts w:cs="Arial"/>
          <w:kern w:val="2"/>
          <w:sz w:val="21"/>
          <w:szCs w:val="21"/>
          <w:lang w:eastAsia="zh-CN"/>
        </w:rPr>
        <w:t xml:space="preserve"> </w:t>
      </w:r>
      <w:r w:rsidRPr="003167FF">
        <w:rPr>
          <w:lang w:eastAsia="zh-CN"/>
        </w:rPr>
        <w:t>"Management and orchestration; 5G end to end Key Performance Indicators (KPI)"</w:t>
      </w:r>
      <w:r w:rsidRPr="003167FF">
        <w:t>.</w:t>
      </w:r>
    </w:p>
    <w:p w14:paraId="546FD2E1" w14:textId="218FC63F" w:rsidR="003356B9" w:rsidRPr="003167FF" w:rsidRDefault="00BE2259" w:rsidP="003356B9">
      <w:pPr>
        <w:pStyle w:val="EX"/>
      </w:pPr>
      <w:r w:rsidRPr="003167FF">
        <w:t>[47]</w:t>
      </w:r>
      <w:r w:rsidRPr="003167FF">
        <w:tab/>
      </w:r>
      <w:r w:rsidRPr="003167FF">
        <w:rPr>
          <w:rFonts w:eastAsia="DengXian"/>
          <w:lang w:eastAsia="zh-CN"/>
        </w:rPr>
        <w:t>3GPP TS 28.104: "Management and orchestration; Management Data Analytics"</w:t>
      </w:r>
      <w:r w:rsidRPr="003167FF">
        <w:t>.</w:t>
      </w:r>
    </w:p>
    <w:p w14:paraId="054ADCEE" w14:textId="70301719" w:rsidR="003356B9" w:rsidRPr="003167FF" w:rsidRDefault="003356B9" w:rsidP="003356B9">
      <w:pPr>
        <w:pStyle w:val="EX"/>
      </w:pPr>
      <w:r w:rsidRPr="003167FF">
        <w:t>[48]</w:t>
      </w:r>
      <w:r w:rsidRPr="003167FF">
        <w:tab/>
        <w:t>3GPP TS 23.433: "Service Enabler Architecture Layer for Verticals (SEAL); Data Delivery enabler for vertical applications".</w:t>
      </w:r>
    </w:p>
    <w:p w14:paraId="7FF315C9" w14:textId="20DB4032" w:rsidR="000F621F" w:rsidRPr="003167FF" w:rsidRDefault="000F621F" w:rsidP="000F621F">
      <w:pPr>
        <w:pStyle w:val="EX"/>
        <w:rPr>
          <w:rFonts w:eastAsia="DengXian"/>
          <w:lang w:eastAsia="zh-CN"/>
        </w:rPr>
      </w:pPr>
      <w:r w:rsidRPr="003167FF">
        <w:t>[49]</w:t>
      </w:r>
      <w:r w:rsidRPr="003167FF">
        <w:tab/>
        <w:t>3GPP TS 23.436: "Procedures for Application Data Analytics Enablement Service".</w:t>
      </w:r>
    </w:p>
    <w:p w14:paraId="6A28BA79" w14:textId="07B1B48A" w:rsidR="000B2103" w:rsidRPr="003167FF" w:rsidRDefault="000B2103" w:rsidP="000B2103">
      <w:pPr>
        <w:pStyle w:val="EX"/>
        <w:rPr>
          <w:lang w:eastAsia="zh-CN"/>
        </w:rPr>
      </w:pPr>
      <w:r w:rsidRPr="003167FF">
        <w:t>[</w:t>
      </w:r>
      <w:r w:rsidRPr="003167FF">
        <w:rPr>
          <w:lang w:eastAsia="zh-CN"/>
        </w:rPr>
        <w:t>50</w:t>
      </w:r>
      <w:r w:rsidRPr="003167FF">
        <w:t>]</w:t>
      </w:r>
      <w:r w:rsidRPr="003167FF">
        <w:tab/>
        <w:t>3GPP TS 23.2</w:t>
      </w:r>
      <w:r w:rsidRPr="003167FF">
        <w:rPr>
          <w:lang w:eastAsia="zh-CN"/>
        </w:rPr>
        <w:t>73</w:t>
      </w:r>
      <w:r w:rsidRPr="003167FF">
        <w:t xml:space="preserve">: "5G System (5GS) Location Services (LCS); Stage 2" </w:t>
      </w:r>
    </w:p>
    <w:p w14:paraId="4787EE02" w14:textId="4FA0EC26" w:rsidR="00213BEF" w:rsidRPr="003167FF" w:rsidRDefault="00213BEF" w:rsidP="00213BEF">
      <w:pPr>
        <w:pStyle w:val="EX"/>
        <w:rPr>
          <w:lang w:eastAsia="zh-CN"/>
        </w:rPr>
      </w:pPr>
      <w:r w:rsidRPr="003167FF">
        <w:t>[</w:t>
      </w:r>
      <w:r w:rsidRPr="003167FF">
        <w:rPr>
          <w:lang w:eastAsia="zh-CN"/>
        </w:rPr>
        <w:t>51</w:t>
      </w:r>
      <w:r w:rsidRPr="003167FF">
        <w:t>]</w:t>
      </w:r>
      <w:r w:rsidRPr="003167FF">
        <w:tab/>
        <w:t xml:space="preserve">3GPP TS 29.572: "5G System; Location Management Services; Stage 3" </w:t>
      </w:r>
    </w:p>
    <w:p w14:paraId="43226A30" w14:textId="25C9B638" w:rsidR="007972BD" w:rsidRDefault="007972BD" w:rsidP="007972BD">
      <w:pPr>
        <w:pStyle w:val="EX"/>
      </w:pPr>
      <w:r w:rsidRPr="003167FF">
        <w:t>[52]</w:t>
      </w:r>
      <w:r w:rsidRPr="003167FF">
        <w:tab/>
        <w:t>3GPP TS 23.256 "Support of Uncrewed Aerial Systems (UAS) connectivity, identification and tracking; Stage 2".</w:t>
      </w:r>
    </w:p>
    <w:p w14:paraId="46605956" w14:textId="443F42F1" w:rsidR="00CC7B7F" w:rsidRDefault="00CC7B7F" w:rsidP="007972BD">
      <w:pPr>
        <w:pStyle w:val="EX"/>
      </w:pPr>
      <w:r w:rsidRPr="001216A7">
        <w:t>[</w:t>
      </w:r>
      <w:r w:rsidR="00B26F19">
        <w:t>53</w:t>
      </w:r>
      <w:r w:rsidRPr="001216A7">
        <w:t>]</w:t>
      </w:r>
      <w:r w:rsidRPr="001216A7">
        <w:tab/>
        <w:t>3GPP</w:t>
      </w:r>
      <w:r>
        <w:t> </w:t>
      </w:r>
      <w:r w:rsidRPr="001216A7">
        <w:t>TS</w:t>
      </w:r>
      <w:r>
        <w:t> </w:t>
      </w:r>
      <w:r w:rsidRPr="001216A7">
        <w:rPr>
          <w:rFonts w:hint="eastAsia"/>
        </w:rPr>
        <w:t>3</w:t>
      </w:r>
      <w:r>
        <w:t>7</w:t>
      </w:r>
      <w:r w:rsidRPr="001216A7">
        <w:t>.</w:t>
      </w:r>
      <w:r w:rsidRPr="001216A7">
        <w:rPr>
          <w:rFonts w:hint="eastAsia"/>
        </w:rPr>
        <w:t>35</w:t>
      </w:r>
      <w:r w:rsidRPr="001216A7">
        <w:t>5: "LTE Positioning Protocol (LPP)".</w:t>
      </w:r>
    </w:p>
    <w:p w14:paraId="49F802C6" w14:textId="486CCA85" w:rsidR="001516B2" w:rsidRDefault="001516B2" w:rsidP="001516B2">
      <w:pPr>
        <w:keepLines/>
        <w:ind w:left="1702" w:hanging="1418"/>
        <w:rPr>
          <w:rFonts w:eastAsia="SimSun"/>
        </w:rPr>
      </w:pPr>
      <w:r w:rsidRPr="00076F5C">
        <w:rPr>
          <w:rFonts w:eastAsia="SimSun"/>
        </w:rPr>
        <w:t>[</w:t>
      </w:r>
      <w:r>
        <w:rPr>
          <w:rFonts w:eastAsia="SimSun"/>
        </w:rPr>
        <w:t>54</w:t>
      </w:r>
      <w:r w:rsidRPr="00076F5C">
        <w:rPr>
          <w:rFonts w:eastAsia="SimSun"/>
        </w:rPr>
        <w:t>]</w:t>
      </w:r>
      <w:r w:rsidRPr="00076F5C">
        <w:rPr>
          <w:rFonts w:eastAsia="SimSun"/>
        </w:rPr>
        <w:tab/>
        <w:t>3GPP T</w:t>
      </w:r>
      <w:r>
        <w:rPr>
          <w:rFonts w:eastAsia="SimSun"/>
        </w:rPr>
        <w:t>S</w:t>
      </w:r>
      <w:r w:rsidRPr="00076F5C">
        <w:rPr>
          <w:rFonts w:eastAsia="SimSun"/>
        </w:rPr>
        <w:t> 2</w:t>
      </w:r>
      <w:r>
        <w:rPr>
          <w:rFonts w:eastAsia="SimSun"/>
        </w:rPr>
        <w:t>9.122</w:t>
      </w:r>
      <w:r w:rsidRPr="00076F5C">
        <w:rPr>
          <w:rFonts w:eastAsia="SimSun"/>
        </w:rPr>
        <w:t>: "</w:t>
      </w:r>
      <w:r w:rsidRPr="009005E3">
        <w:rPr>
          <w:rFonts w:eastAsia="SimSun"/>
        </w:rPr>
        <w:t>T8 reference point for Northbound APIs</w:t>
      </w:r>
      <w:r w:rsidRPr="00076F5C">
        <w:rPr>
          <w:rFonts w:eastAsia="SimSun"/>
        </w:rPr>
        <w:t>".</w:t>
      </w:r>
    </w:p>
    <w:p w14:paraId="10A22C08" w14:textId="4D570E9A" w:rsidR="00DE6C68" w:rsidRPr="00626E7C" w:rsidRDefault="00DE6C68" w:rsidP="00626E7C">
      <w:pPr>
        <w:keepLines/>
        <w:ind w:left="1702" w:hanging="1418"/>
        <w:rPr>
          <w:rFonts w:eastAsia="DengXian"/>
          <w:lang w:val="en-US" w:eastAsia="zh-CN"/>
        </w:rPr>
      </w:pPr>
      <w:r w:rsidRPr="00CA3367">
        <w:rPr>
          <w:lang w:val="en-US"/>
        </w:rPr>
        <w:t>[</w:t>
      </w:r>
      <w:r>
        <w:rPr>
          <w:lang w:val="en-US"/>
        </w:rPr>
        <w:t>55</w:t>
      </w:r>
      <w:r w:rsidRPr="00CA3367">
        <w:rPr>
          <w:lang w:val="en-US"/>
        </w:rPr>
        <w:t>]</w:t>
      </w:r>
      <w:r w:rsidRPr="00CA3367">
        <w:rPr>
          <w:lang w:val="en-US"/>
        </w:rPr>
        <w:tab/>
        <w:t xml:space="preserve">3GPP TS 23.545 </w:t>
      </w:r>
      <w:r w:rsidRPr="00076F5C">
        <w:rPr>
          <w:rFonts w:eastAsia="SimSun"/>
        </w:rPr>
        <w:t>"</w:t>
      </w:r>
      <w:r w:rsidRPr="00CA3367">
        <w:rPr>
          <w:lang w:val="en-US"/>
        </w:rPr>
        <w:t>Application layer support for Factories of the Future (FF)".</w:t>
      </w:r>
    </w:p>
    <w:p w14:paraId="088063FD" w14:textId="0884196E" w:rsidR="00312C76" w:rsidRPr="003167FF" w:rsidRDefault="00312C76" w:rsidP="00312C76">
      <w:pPr>
        <w:pStyle w:val="Heading1"/>
      </w:pPr>
      <w:bookmarkStart w:id="20" w:name="_Toc155355263"/>
      <w:r w:rsidRPr="003167FF">
        <w:t>3</w:t>
      </w:r>
      <w:r w:rsidRPr="003167FF">
        <w:tab/>
        <w:t>Definitions, symbols and abbreviations</w:t>
      </w:r>
      <w:bookmarkEnd w:id="20"/>
    </w:p>
    <w:p w14:paraId="40888939" w14:textId="77777777" w:rsidR="00312C76" w:rsidRPr="003167FF" w:rsidRDefault="00312C76" w:rsidP="00312C76">
      <w:pPr>
        <w:pStyle w:val="Heading2"/>
      </w:pPr>
      <w:bookmarkStart w:id="21" w:name="_Toc155355264"/>
      <w:r w:rsidRPr="003167FF">
        <w:t>3.1</w:t>
      </w:r>
      <w:r w:rsidRPr="003167FF">
        <w:tab/>
        <w:t>Definitions</w:t>
      </w:r>
      <w:bookmarkEnd w:id="21"/>
    </w:p>
    <w:p w14:paraId="51051EE8" w14:textId="77777777" w:rsidR="00312C76" w:rsidRPr="003167FF" w:rsidRDefault="00312C76" w:rsidP="00312C76">
      <w:r w:rsidRPr="003167FF">
        <w:t>For the purposes of the present document, the terms and definitions given in 3GPP TR 21.905 [1] and the following apply. A term defined in the present document takes precedence over the definition of the same term, if any, in 3GPP TR 21.905 [1].</w:t>
      </w:r>
    </w:p>
    <w:p w14:paraId="4C7F83E5" w14:textId="77777777" w:rsidR="00312C76" w:rsidRPr="003167FF" w:rsidRDefault="00312C76" w:rsidP="00312C76">
      <w:pPr>
        <w:rPr>
          <w:lang w:eastAsia="zh-CN"/>
        </w:rPr>
      </w:pPr>
      <w:r w:rsidRPr="003167FF">
        <w:rPr>
          <w:b/>
        </w:rPr>
        <w:t>VAL</w:t>
      </w:r>
      <w:r w:rsidRPr="003167FF">
        <w:rPr>
          <w:b/>
          <w:lang w:eastAsia="zh-CN"/>
        </w:rPr>
        <w:t xml:space="preserve"> u</w:t>
      </w:r>
      <w:r w:rsidRPr="003167FF">
        <w:rPr>
          <w:b/>
        </w:rPr>
        <w:t xml:space="preserve">ser: </w:t>
      </w:r>
      <w:r w:rsidRPr="003167FF">
        <w:t>A</w:t>
      </w:r>
      <w:r w:rsidRPr="003167FF">
        <w:rPr>
          <w:lang w:eastAsia="zh-CN"/>
        </w:rPr>
        <w:t xml:space="preserve">n authorized </w:t>
      </w:r>
      <w:r w:rsidRPr="003167FF">
        <w:t>user, who can use a VAL</w:t>
      </w:r>
      <w:r w:rsidRPr="003167FF">
        <w:rPr>
          <w:lang w:eastAsia="zh-CN"/>
        </w:rPr>
        <w:t xml:space="preserve"> </w:t>
      </w:r>
      <w:r w:rsidRPr="003167FF">
        <w:t xml:space="preserve">UE to participate in </w:t>
      </w:r>
      <w:r w:rsidRPr="003167FF">
        <w:rPr>
          <w:lang w:eastAsia="zh-CN"/>
        </w:rPr>
        <w:t xml:space="preserve">one or more </w:t>
      </w:r>
      <w:r w:rsidRPr="003167FF">
        <w:t xml:space="preserve">VAL </w:t>
      </w:r>
      <w:r w:rsidRPr="003167FF">
        <w:rPr>
          <w:lang w:eastAsia="zh-CN"/>
        </w:rPr>
        <w:t>s</w:t>
      </w:r>
      <w:r w:rsidRPr="003167FF">
        <w:t>ervices</w:t>
      </w:r>
      <w:r w:rsidRPr="003167FF">
        <w:rPr>
          <w:lang w:eastAsia="zh-CN"/>
        </w:rPr>
        <w:t>.</w:t>
      </w:r>
    </w:p>
    <w:p w14:paraId="52F3CB52" w14:textId="77777777" w:rsidR="00312C76" w:rsidRPr="003167FF" w:rsidRDefault="00312C76" w:rsidP="00312C76">
      <w:r w:rsidRPr="003167FF">
        <w:rPr>
          <w:b/>
        </w:rPr>
        <w:t xml:space="preserve">VAL user ID: </w:t>
      </w:r>
      <w:r w:rsidRPr="003167FF">
        <w:t>A generic name for the user ID of a VAL user within a specific VAL service.</w:t>
      </w:r>
    </w:p>
    <w:p w14:paraId="6DCBEE8A" w14:textId="77777777" w:rsidR="00312C76" w:rsidRPr="003167FF" w:rsidRDefault="00312C76" w:rsidP="00312C76">
      <w:r w:rsidRPr="003167FF">
        <w:rPr>
          <w:b/>
        </w:rPr>
        <w:t>VAL</w:t>
      </w:r>
      <w:r w:rsidRPr="003167FF">
        <w:rPr>
          <w:b/>
          <w:lang w:eastAsia="zh-CN"/>
        </w:rPr>
        <w:t xml:space="preserve"> </w:t>
      </w:r>
      <w:r w:rsidRPr="003167FF">
        <w:rPr>
          <w:b/>
        </w:rPr>
        <w:t xml:space="preserve">UE: </w:t>
      </w:r>
      <w:r w:rsidRPr="003167FF">
        <w:t xml:space="preserve">A UE that can be used to participate in </w:t>
      </w:r>
      <w:r w:rsidRPr="003167FF">
        <w:rPr>
          <w:lang w:eastAsia="zh-CN"/>
        </w:rPr>
        <w:t xml:space="preserve">one or more </w:t>
      </w:r>
      <w:r w:rsidRPr="003167FF">
        <w:t xml:space="preserve">VAL </w:t>
      </w:r>
      <w:r w:rsidRPr="003167FF">
        <w:rPr>
          <w:lang w:eastAsia="zh-CN"/>
        </w:rPr>
        <w:t>s</w:t>
      </w:r>
      <w:r w:rsidRPr="003167FF">
        <w:t xml:space="preserve">ervices. </w:t>
      </w:r>
    </w:p>
    <w:p w14:paraId="438B1799" w14:textId="77777777" w:rsidR="00312C76" w:rsidRPr="003167FF" w:rsidRDefault="00312C76" w:rsidP="00312C76">
      <w:pPr>
        <w:rPr>
          <w:b/>
        </w:rPr>
      </w:pPr>
      <w:r w:rsidRPr="003167FF">
        <w:rPr>
          <w:b/>
        </w:rPr>
        <w:t xml:space="preserve">VAL client: </w:t>
      </w:r>
      <w:r w:rsidRPr="003167FF">
        <w:t>An entity that provides the client side functionalities corresponding to the vertical applications.</w:t>
      </w:r>
    </w:p>
    <w:p w14:paraId="4A151EF9" w14:textId="77777777" w:rsidR="00312C76" w:rsidRPr="003167FF" w:rsidRDefault="00312C76" w:rsidP="00312C76">
      <w:pPr>
        <w:rPr>
          <w:b/>
        </w:rPr>
      </w:pPr>
      <w:r w:rsidRPr="003167FF">
        <w:rPr>
          <w:b/>
        </w:rPr>
        <w:t xml:space="preserve">SEAL client: </w:t>
      </w:r>
      <w:r w:rsidRPr="003167FF">
        <w:t>An entity that provides the client side functionalities corresponding to the specific SEAL service.</w:t>
      </w:r>
    </w:p>
    <w:p w14:paraId="275220DB" w14:textId="77777777" w:rsidR="00312C76" w:rsidRPr="003167FF" w:rsidRDefault="00312C76" w:rsidP="00312C76">
      <w:r w:rsidRPr="003167FF">
        <w:rPr>
          <w:b/>
        </w:rPr>
        <w:t>VAL service:</w:t>
      </w:r>
      <w:r w:rsidRPr="003167FF">
        <w:t xml:space="preserve"> A generic name for any service offered by the VAL service provider to their VAL users.</w:t>
      </w:r>
    </w:p>
    <w:p w14:paraId="14C348B4" w14:textId="77777777" w:rsidR="00312C76" w:rsidRPr="003167FF" w:rsidRDefault="00312C76" w:rsidP="00312C76">
      <w:pPr>
        <w:rPr>
          <w:b/>
        </w:rPr>
      </w:pPr>
      <w:r w:rsidRPr="003167FF">
        <w:rPr>
          <w:b/>
        </w:rPr>
        <w:t xml:space="preserve">SEAL service: </w:t>
      </w:r>
      <w:r w:rsidRPr="003167FF">
        <w:t>A generic name for a common service (e.g. group management, configuration management, location management) that can be utilized by multiple vertical applications.</w:t>
      </w:r>
    </w:p>
    <w:p w14:paraId="22C8DE62" w14:textId="77777777" w:rsidR="00312C76" w:rsidRPr="003167FF" w:rsidRDefault="00312C76" w:rsidP="00312C76">
      <w:pPr>
        <w:rPr>
          <w:b/>
        </w:rPr>
      </w:pPr>
      <w:r w:rsidRPr="003167FF">
        <w:rPr>
          <w:b/>
        </w:rPr>
        <w:t xml:space="preserve">SEAL provider: </w:t>
      </w:r>
      <w:r w:rsidRPr="003167FF">
        <w:t>Provider of SEAL service(s).</w:t>
      </w:r>
    </w:p>
    <w:p w14:paraId="0F0829E6" w14:textId="77777777" w:rsidR="00312C76" w:rsidRPr="003167FF" w:rsidRDefault="00312C76" w:rsidP="00312C76">
      <w:r w:rsidRPr="003167FF">
        <w:rPr>
          <w:b/>
        </w:rPr>
        <w:t xml:space="preserve">VAL server: </w:t>
      </w:r>
      <w:r w:rsidRPr="003167FF">
        <w:t>A generic name for the server application function of a specific VAL service.</w:t>
      </w:r>
    </w:p>
    <w:p w14:paraId="473C1D4B" w14:textId="77777777" w:rsidR="00312C76" w:rsidRPr="003167FF" w:rsidRDefault="00312C76" w:rsidP="00312C76">
      <w:pPr>
        <w:rPr>
          <w:b/>
        </w:rPr>
      </w:pPr>
      <w:r w:rsidRPr="003167FF">
        <w:rPr>
          <w:b/>
        </w:rPr>
        <w:t xml:space="preserve">SEAL server: </w:t>
      </w:r>
      <w:r w:rsidRPr="003167FF">
        <w:t>An entity that provides the server side functionalities corresponding to the specific SEAL service.</w:t>
      </w:r>
    </w:p>
    <w:p w14:paraId="683C9DAF" w14:textId="77777777" w:rsidR="00312C76" w:rsidRPr="003167FF" w:rsidRDefault="00312C76" w:rsidP="00312C76">
      <w:pPr>
        <w:rPr>
          <w:b/>
        </w:rPr>
      </w:pPr>
      <w:r w:rsidRPr="003167FF">
        <w:rPr>
          <w:b/>
          <w:lang w:eastAsia="zh-CN"/>
        </w:rPr>
        <w:t>VAL system:</w:t>
      </w:r>
      <w:r w:rsidRPr="003167FF">
        <w:rPr>
          <w:lang w:eastAsia="zh-CN"/>
        </w:rPr>
        <w:t xml:space="preserve"> The collection of applications, services, and enabling capabilities required to support a VAL service.</w:t>
      </w:r>
    </w:p>
    <w:p w14:paraId="787A41CD" w14:textId="77777777" w:rsidR="00312C76" w:rsidRPr="003167FF" w:rsidRDefault="00312C76" w:rsidP="00312C76">
      <w:pPr>
        <w:rPr>
          <w:rFonts w:eastAsia="Malgun Gothic"/>
        </w:rPr>
      </w:pPr>
      <w:r w:rsidRPr="003167FF">
        <w:rPr>
          <w:rFonts w:eastAsia="Malgun Gothic"/>
          <w:b/>
        </w:rPr>
        <w:t>Primary VAL system:</w:t>
      </w:r>
      <w:r w:rsidRPr="003167FF">
        <w:rPr>
          <w:rFonts w:eastAsia="Malgun Gothic"/>
        </w:rPr>
        <w:t xml:space="preserve"> VAL system where the VAL user profiles of a VAL user are defined.</w:t>
      </w:r>
    </w:p>
    <w:p w14:paraId="053B3FA6" w14:textId="77777777" w:rsidR="00312C76" w:rsidRPr="003167FF" w:rsidRDefault="00312C76" w:rsidP="00312C76">
      <w:r w:rsidRPr="003167FF">
        <w:rPr>
          <w:b/>
        </w:rPr>
        <w:t>Partner VAL system:</w:t>
      </w:r>
      <w:r w:rsidRPr="003167FF">
        <w:t xml:space="preserve"> A VAL system that has a business relationship with the primary VAL system such that service can be offered to primary VAL system users.</w:t>
      </w:r>
    </w:p>
    <w:p w14:paraId="4D05859E" w14:textId="77777777" w:rsidR="00312C76" w:rsidRPr="003167FF" w:rsidRDefault="00312C76" w:rsidP="00312C76">
      <w:r w:rsidRPr="003167FF">
        <w:rPr>
          <w:b/>
        </w:rPr>
        <w:lastRenderedPageBreak/>
        <w:t>VAL</w:t>
      </w:r>
      <w:r w:rsidRPr="003167FF">
        <w:rPr>
          <w:b/>
          <w:lang w:eastAsia="zh-CN"/>
        </w:rPr>
        <w:t xml:space="preserve"> g</w:t>
      </w:r>
      <w:r w:rsidRPr="003167FF">
        <w:rPr>
          <w:b/>
        </w:rPr>
        <w:t xml:space="preserve">roup: </w:t>
      </w:r>
      <w:r w:rsidRPr="003167FF">
        <w:t>A defined set of VAL</w:t>
      </w:r>
      <w:r w:rsidRPr="003167FF">
        <w:rPr>
          <w:lang w:eastAsia="zh-CN"/>
        </w:rPr>
        <w:t xml:space="preserve"> UEs</w:t>
      </w:r>
      <w:r w:rsidRPr="003167FF">
        <w:t xml:space="preserve"> or VAL users </w:t>
      </w:r>
      <w:r w:rsidRPr="003167FF">
        <w:rPr>
          <w:lang w:eastAsia="zh-CN"/>
        </w:rPr>
        <w:t>configured for specific purpose in a VAL service</w:t>
      </w:r>
      <w:r w:rsidRPr="003167FF">
        <w:t>.</w:t>
      </w:r>
    </w:p>
    <w:p w14:paraId="67E3CEB8" w14:textId="77777777" w:rsidR="00312C76" w:rsidRPr="003167FF" w:rsidRDefault="00312C76" w:rsidP="00312C76">
      <w:pPr>
        <w:pStyle w:val="NO"/>
      </w:pPr>
      <w:r w:rsidRPr="003167FF">
        <w:t>NOTE:</w:t>
      </w:r>
      <w:r w:rsidRPr="003167FF">
        <w:tab/>
        <w:t>The set could be of either VAL UEs or VAL users depending on the specific VAL service.</w:t>
      </w:r>
    </w:p>
    <w:p w14:paraId="297E5E42" w14:textId="77777777" w:rsidR="00312C76" w:rsidRPr="003167FF" w:rsidRDefault="00312C76" w:rsidP="00312C76">
      <w:pPr>
        <w:rPr>
          <w:b/>
        </w:rPr>
      </w:pPr>
      <w:r w:rsidRPr="003167FF">
        <w:rPr>
          <w:b/>
        </w:rPr>
        <w:t>VAL group home system:</w:t>
      </w:r>
      <w:r w:rsidRPr="003167FF">
        <w:t xml:space="preserve"> The VAL system where the VAL</w:t>
      </w:r>
      <w:r w:rsidRPr="003167FF">
        <w:rPr>
          <w:lang w:eastAsia="zh-CN"/>
        </w:rPr>
        <w:t xml:space="preserve"> </w:t>
      </w:r>
      <w:r w:rsidRPr="003167FF">
        <w:t>group is defined.</w:t>
      </w:r>
    </w:p>
    <w:p w14:paraId="6FF2D5A7" w14:textId="77777777" w:rsidR="00312C76" w:rsidRPr="003167FF" w:rsidRDefault="00312C76" w:rsidP="00312C76">
      <w:pPr>
        <w:rPr>
          <w:b/>
        </w:rPr>
      </w:pPr>
      <w:r w:rsidRPr="003167FF">
        <w:rPr>
          <w:b/>
        </w:rPr>
        <w:t>VAL</w:t>
      </w:r>
      <w:r w:rsidRPr="003167FF">
        <w:rPr>
          <w:b/>
          <w:lang w:eastAsia="zh-CN"/>
        </w:rPr>
        <w:t xml:space="preserve"> g</w:t>
      </w:r>
      <w:r w:rsidRPr="003167FF">
        <w:rPr>
          <w:b/>
        </w:rPr>
        <w:t xml:space="preserve">roup </w:t>
      </w:r>
      <w:r w:rsidRPr="003167FF">
        <w:rPr>
          <w:b/>
          <w:lang w:eastAsia="zh-CN"/>
        </w:rPr>
        <w:t>m</w:t>
      </w:r>
      <w:r w:rsidRPr="003167FF">
        <w:rPr>
          <w:b/>
        </w:rPr>
        <w:t xml:space="preserve">ember: </w:t>
      </w:r>
      <w:r w:rsidRPr="003167FF">
        <w:t>A VAL</w:t>
      </w:r>
      <w:r w:rsidRPr="003167FF">
        <w:rPr>
          <w:lang w:eastAsia="zh-CN"/>
        </w:rPr>
        <w:t xml:space="preserve"> service</w:t>
      </w:r>
      <w:r w:rsidRPr="003167FF">
        <w:t xml:space="preserve"> </w:t>
      </w:r>
      <w:r w:rsidRPr="003167FF">
        <w:rPr>
          <w:lang w:eastAsia="zh-CN"/>
        </w:rPr>
        <w:t>u</w:t>
      </w:r>
      <w:r w:rsidRPr="003167FF">
        <w:t>ser, whose VAL user ID is listed in a particular VAL</w:t>
      </w:r>
      <w:r w:rsidRPr="003167FF">
        <w:rPr>
          <w:lang w:eastAsia="zh-CN"/>
        </w:rPr>
        <w:t xml:space="preserve"> g</w:t>
      </w:r>
      <w:r w:rsidRPr="003167FF">
        <w:t>roup.</w:t>
      </w:r>
    </w:p>
    <w:p w14:paraId="51FB530A" w14:textId="77777777" w:rsidR="00312C76" w:rsidRPr="003167FF" w:rsidRDefault="00312C76" w:rsidP="00312C76">
      <w:r w:rsidRPr="003167FF">
        <w:rPr>
          <w:b/>
        </w:rPr>
        <w:t>VAL stream:</w:t>
      </w:r>
      <w:r w:rsidRPr="003167FF">
        <w:rPr>
          <w:bCs/>
        </w:rPr>
        <w:t xml:space="preserve"> </w:t>
      </w:r>
      <w:r w:rsidRPr="003167FF">
        <w:t xml:space="preserve">A time sensitive communication stream is used to transport a time sensitive data flow, and is defined by a stream specification (which identifies a source and destination of the data flow) and a traffic specification (which defines the characteristics of the data flow). VAL stream is </w:t>
      </w:r>
      <w:r w:rsidRPr="003167FF">
        <w:rPr>
          <w:bCs/>
        </w:rPr>
        <w:t>identified by a VAL stream ID.</w:t>
      </w:r>
    </w:p>
    <w:p w14:paraId="31AD8BB6" w14:textId="77777777" w:rsidR="00312C76" w:rsidRPr="003167FF" w:rsidRDefault="00312C76" w:rsidP="00312C76">
      <w:r w:rsidRPr="003167FF">
        <w:rPr>
          <w:b/>
        </w:rPr>
        <w:t>Vertical:</w:t>
      </w:r>
      <w:r w:rsidRPr="003167FF">
        <w:t xml:space="preserve"> See vertical domain.</w:t>
      </w:r>
    </w:p>
    <w:p w14:paraId="69D5A03A" w14:textId="77777777" w:rsidR="00312C76" w:rsidRPr="003167FF" w:rsidRDefault="00312C76" w:rsidP="00312C76">
      <w:pPr>
        <w:rPr>
          <w:b/>
        </w:rPr>
      </w:pPr>
      <w:r w:rsidRPr="003167FF">
        <w:rPr>
          <w:b/>
        </w:rPr>
        <w:t>Vertical application:</w:t>
      </w:r>
      <w:r w:rsidRPr="003167FF">
        <w:t xml:space="preserve"> An application catering to a specific vertical.</w:t>
      </w:r>
    </w:p>
    <w:p w14:paraId="68462A4D" w14:textId="77777777" w:rsidR="00777F73" w:rsidRPr="003167FF" w:rsidRDefault="00777F73" w:rsidP="00777F73">
      <w:pPr>
        <w:rPr>
          <w:lang w:eastAsia="zh-CN"/>
        </w:rPr>
      </w:pPr>
      <w:r w:rsidRPr="003167FF">
        <w:rPr>
          <w:b/>
          <w:lang w:eastAsia="zh-CN"/>
        </w:rPr>
        <w:t xml:space="preserve">MBS session announcement: </w:t>
      </w:r>
      <w:r w:rsidRPr="003167FF">
        <w:t>Mechanism to provide the necessary information to the NRM client to enable the reception of the VAL service data via the MBS session.</w:t>
      </w:r>
    </w:p>
    <w:p w14:paraId="4370CC7A" w14:textId="77777777" w:rsidR="00312C76" w:rsidRPr="003167FF" w:rsidRDefault="00312C76" w:rsidP="00312C76">
      <w:r w:rsidRPr="003167FF">
        <w:t>For the purposes of the present document, the following terms and definitions given in 3GPP TS 22.104 [2] apply:</w:t>
      </w:r>
    </w:p>
    <w:p w14:paraId="59614461" w14:textId="779FD9A1" w:rsidR="00312C76" w:rsidRPr="003167FF" w:rsidRDefault="00312C76" w:rsidP="00312C76">
      <w:pPr>
        <w:pStyle w:val="EW"/>
        <w:rPr>
          <w:b/>
        </w:rPr>
      </w:pPr>
      <w:r w:rsidRPr="003167FF">
        <w:rPr>
          <w:b/>
        </w:rPr>
        <w:t>Vertical domain</w:t>
      </w:r>
    </w:p>
    <w:p w14:paraId="038911D6" w14:textId="77777777" w:rsidR="00312C76" w:rsidRPr="003167FF" w:rsidRDefault="00312C76" w:rsidP="00312C76">
      <w:pPr>
        <w:rPr>
          <w:b/>
        </w:rPr>
      </w:pPr>
    </w:p>
    <w:p w14:paraId="3C7DF4FE" w14:textId="77777777" w:rsidR="00312C76" w:rsidRPr="003167FF" w:rsidRDefault="00312C76" w:rsidP="00312C76">
      <w:pPr>
        <w:pStyle w:val="EW"/>
      </w:pPr>
    </w:p>
    <w:p w14:paraId="472C7B3B" w14:textId="77777777" w:rsidR="00312C76" w:rsidRPr="003167FF" w:rsidRDefault="00312C76" w:rsidP="00312C76">
      <w:pPr>
        <w:pStyle w:val="Heading2"/>
      </w:pPr>
      <w:bookmarkStart w:id="22" w:name="_Toc155355265"/>
      <w:r w:rsidRPr="003167FF">
        <w:t>3.2</w:t>
      </w:r>
      <w:r w:rsidRPr="003167FF">
        <w:tab/>
        <w:t>Abbreviations</w:t>
      </w:r>
      <w:bookmarkEnd w:id="22"/>
    </w:p>
    <w:p w14:paraId="108060CD" w14:textId="77777777" w:rsidR="00312C76" w:rsidRPr="003167FF" w:rsidRDefault="00312C76" w:rsidP="00312C76">
      <w:pPr>
        <w:keepNext/>
      </w:pPr>
      <w:r w:rsidRPr="003167FF">
        <w:t>For the purposes of the present document, the abbreviations given in 3GPP TR 21.905 [1] and the following apply. An abbreviation defined in the present document takes precedence over the definition of the same abbreviation, if any, in 3GPP TR 21.905 [1].</w:t>
      </w:r>
    </w:p>
    <w:p w14:paraId="280E4E33" w14:textId="77777777" w:rsidR="00312C76" w:rsidRPr="003167FF" w:rsidRDefault="00312C76" w:rsidP="00312C76">
      <w:pPr>
        <w:pStyle w:val="EW"/>
      </w:pPr>
      <w:r w:rsidRPr="003167FF">
        <w:t>5GS</w:t>
      </w:r>
      <w:r w:rsidRPr="003167FF">
        <w:tab/>
        <w:t>5G System</w:t>
      </w:r>
    </w:p>
    <w:p w14:paraId="47DAB712" w14:textId="77777777" w:rsidR="00312C76" w:rsidRPr="003167FF" w:rsidRDefault="00312C76" w:rsidP="00312C76">
      <w:pPr>
        <w:pStyle w:val="EW"/>
      </w:pPr>
      <w:r w:rsidRPr="003167FF">
        <w:t>5GVN</w:t>
      </w:r>
      <w:r w:rsidRPr="003167FF">
        <w:tab/>
        <w:t>5G Virtual Network</w:t>
      </w:r>
    </w:p>
    <w:p w14:paraId="2CADFE63" w14:textId="77777777" w:rsidR="00312C76" w:rsidRPr="003167FF" w:rsidRDefault="00312C76" w:rsidP="00312C76">
      <w:pPr>
        <w:pStyle w:val="EW"/>
      </w:pPr>
      <w:r w:rsidRPr="003167FF">
        <w:t>CAPIF</w:t>
      </w:r>
      <w:r w:rsidRPr="003167FF">
        <w:tab/>
        <w:t>Common API Framework for northbound APIs</w:t>
      </w:r>
    </w:p>
    <w:p w14:paraId="2A04F56E" w14:textId="77777777" w:rsidR="00312C76" w:rsidRPr="003167FF" w:rsidRDefault="00312C76" w:rsidP="00312C76">
      <w:pPr>
        <w:pStyle w:val="EW"/>
      </w:pPr>
      <w:r w:rsidRPr="003167FF">
        <w:t>CNC</w:t>
      </w:r>
      <w:r w:rsidRPr="003167FF">
        <w:tab/>
        <w:t>Centralized Network Configuration</w:t>
      </w:r>
    </w:p>
    <w:p w14:paraId="1B485228" w14:textId="77777777" w:rsidR="00312C76" w:rsidRPr="003167FF" w:rsidRDefault="00312C76" w:rsidP="00312C76">
      <w:pPr>
        <w:pStyle w:val="EW"/>
      </w:pPr>
      <w:r w:rsidRPr="003167FF">
        <w:t>CRUDN</w:t>
      </w:r>
      <w:r w:rsidRPr="003167FF">
        <w:tab/>
        <w:t>Create, Retrieve, Update, Delete and Notify</w:t>
      </w:r>
    </w:p>
    <w:p w14:paraId="4084902A" w14:textId="77777777" w:rsidR="00312C76" w:rsidRPr="003167FF" w:rsidRDefault="00312C76" w:rsidP="00312C76">
      <w:pPr>
        <w:pStyle w:val="EW"/>
      </w:pPr>
      <w:r w:rsidRPr="003167FF">
        <w:t>EPC</w:t>
      </w:r>
      <w:r w:rsidRPr="003167FF">
        <w:tab/>
        <w:t>Evolved Packet Core</w:t>
      </w:r>
    </w:p>
    <w:p w14:paraId="389B679C" w14:textId="77777777" w:rsidR="00312C76" w:rsidRPr="003167FF" w:rsidRDefault="00312C76" w:rsidP="00312C76">
      <w:pPr>
        <w:pStyle w:val="EW"/>
      </w:pPr>
      <w:r w:rsidRPr="003167FF">
        <w:rPr>
          <w:lang w:eastAsia="zh-CN"/>
        </w:rPr>
        <w:t>GPSI</w:t>
      </w:r>
      <w:r w:rsidRPr="003167FF">
        <w:rPr>
          <w:lang w:eastAsia="zh-CN"/>
        </w:rPr>
        <w:tab/>
        <w:t>Generic Public Subscription Identifier</w:t>
      </w:r>
    </w:p>
    <w:p w14:paraId="3CE2A908" w14:textId="77777777" w:rsidR="00312C76" w:rsidRPr="003167FF" w:rsidRDefault="00312C76" w:rsidP="00312C76">
      <w:pPr>
        <w:pStyle w:val="EW"/>
      </w:pPr>
      <w:r w:rsidRPr="003167FF">
        <w:t>LWP</w:t>
      </w:r>
      <w:r w:rsidRPr="003167FF">
        <w:tab/>
        <w:t>Light-weight Protocol</w:t>
      </w:r>
    </w:p>
    <w:p w14:paraId="5E7B7E2F" w14:textId="77777777" w:rsidR="00312C76" w:rsidRPr="003167FF" w:rsidRDefault="00312C76" w:rsidP="00312C76">
      <w:pPr>
        <w:pStyle w:val="EW"/>
      </w:pPr>
      <w:r w:rsidRPr="003167FF">
        <w:t>NEF</w:t>
      </w:r>
      <w:r w:rsidRPr="003167FF">
        <w:tab/>
        <w:t>Network Exposure Function</w:t>
      </w:r>
    </w:p>
    <w:p w14:paraId="42A4A897" w14:textId="77777777" w:rsidR="00312C76" w:rsidRPr="003167FF" w:rsidRDefault="00312C76" w:rsidP="00312C76">
      <w:pPr>
        <w:pStyle w:val="EW"/>
      </w:pPr>
      <w:r w:rsidRPr="003167FF">
        <w:t>NR</w:t>
      </w:r>
      <w:r w:rsidRPr="003167FF">
        <w:tab/>
        <w:t>New Radio</w:t>
      </w:r>
    </w:p>
    <w:p w14:paraId="41E488B0" w14:textId="77777777" w:rsidR="00312C76" w:rsidRPr="003167FF" w:rsidRDefault="00312C76" w:rsidP="00312C76">
      <w:pPr>
        <w:pStyle w:val="EW"/>
      </w:pPr>
      <w:r w:rsidRPr="003167FF">
        <w:t>PCC</w:t>
      </w:r>
      <w:r w:rsidRPr="003167FF">
        <w:tab/>
        <w:t>Policy and Charging Control</w:t>
      </w:r>
    </w:p>
    <w:p w14:paraId="775CADFD" w14:textId="77777777" w:rsidR="00312C76" w:rsidRPr="003167FF" w:rsidRDefault="00312C76" w:rsidP="00312C76">
      <w:pPr>
        <w:pStyle w:val="EW"/>
      </w:pPr>
      <w:r w:rsidRPr="003167FF">
        <w:t>SCEF</w:t>
      </w:r>
      <w:r w:rsidRPr="003167FF">
        <w:tab/>
        <w:t>Service Capability Exposure Function</w:t>
      </w:r>
    </w:p>
    <w:p w14:paraId="398BABE3" w14:textId="77777777" w:rsidR="00312C76" w:rsidRPr="003167FF" w:rsidRDefault="00312C76" w:rsidP="00312C76">
      <w:pPr>
        <w:pStyle w:val="EW"/>
      </w:pPr>
      <w:r w:rsidRPr="003167FF">
        <w:t>SEAL</w:t>
      </w:r>
      <w:r w:rsidRPr="003167FF">
        <w:tab/>
        <w:t>Service Enabler Architecture Layer for Verticals</w:t>
      </w:r>
    </w:p>
    <w:p w14:paraId="1D287274" w14:textId="4C2234F6" w:rsidR="00B26F19" w:rsidRDefault="00B26F19" w:rsidP="00312C76">
      <w:pPr>
        <w:pStyle w:val="EW"/>
      </w:pPr>
      <w:r w:rsidRPr="00F2731B">
        <w:t>SEAL</w:t>
      </w:r>
      <w:r>
        <w:t>-UU</w:t>
      </w:r>
      <w:r w:rsidRPr="00F2731B">
        <w:tab/>
        <w:t>Service Enabler Architecture Layer for Verticals</w:t>
      </w:r>
      <w:r>
        <w:t>, Universal UE-network interface</w:t>
      </w:r>
    </w:p>
    <w:p w14:paraId="3E4DE960" w14:textId="090197C7" w:rsidR="00312C76" w:rsidRPr="003167FF" w:rsidRDefault="00312C76" w:rsidP="00312C76">
      <w:pPr>
        <w:pStyle w:val="EW"/>
      </w:pPr>
      <w:r w:rsidRPr="003167FF">
        <w:t>TSC</w:t>
      </w:r>
      <w:r w:rsidRPr="003167FF">
        <w:tab/>
        <w:t>Time Sensitive Communication</w:t>
      </w:r>
    </w:p>
    <w:p w14:paraId="4DFECD68" w14:textId="77777777" w:rsidR="00312C76" w:rsidRPr="003167FF" w:rsidRDefault="00312C76" w:rsidP="00312C76">
      <w:pPr>
        <w:pStyle w:val="EW"/>
      </w:pPr>
      <w:r w:rsidRPr="003167FF">
        <w:rPr>
          <w:lang w:eastAsia="ja-JP"/>
        </w:rPr>
        <w:t>TSN</w:t>
      </w:r>
      <w:r w:rsidRPr="003167FF">
        <w:rPr>
          <w:lang w:eastAsia="ja-JP"/>
        </w:rPr>
        <w:tab/>
      </w:r>
      <w:r w:rsidRPr="003167FF">
        <w:t>Time Sensitive Networking</w:t>
      </w:r>
    </w:p>
    <w:p w14:paraId="431AFE33" w14:textId="77777777" w:rsidR="00312C76" w:rsidRPr="003167FF" w:rsidRDefault="00312C76" w:rsidP="00312C76">
      <w:pPr>
        <w:pStyle w:val="EW"/>
      </w:pPr>
      <w:r w:rsidRPr="003167FF">
        <w:t>VAL</w:t>
      </w:r>
      <w:r w:rsidRPr="003167FF">
        <w:tab/>
        <w:t>Vertical Application Layer</w:t>
      </w:r>
    </w:p>
    <w:p w14:paraId="0E82F409" w14:textId="77777777" w:rsidR="00506F56" w:rsidRPr="003167FF" w:rsidRDefault="00506F56" w:rsidP="00506F56">
      <w:pPr>
        <w:pStyle w:val="EW"/>
        <w:rPr>
          <w:rFonts w:ascii="SimSun" w:hAnsi="SimSun"/>
        </w:rPr>
      </w:pPr>
      <w:r w:rsidRPr="003167FF">
        <w:t>NOP</w:t>
      </w:r>
      <w:r w:rsidRPr="003167FF">
        <w:tab/>
        <w:t>Network Operator</w:t>
      </w:r>
    </w:p>
    <w:p w14:paraId="50D8B6E4" w14:textId="77777777" w:rsidR="00506F56" w:rsidRPr="003167FF" w:rsidRDefault="00506F56" w:rsidP="00506F56">
      <w:pPr>
        <w:pStyle w:val="EW"/>
      </w:pPr>
      <w:r w:rsidRPr="003167FF">
        <w:t>NSaaS</w:t>
      </w:r>
      <w:r w:rsidRPr="003167FF">
        <w:tab/>
        <w:t>Network Slice as a Service</w:t>
      </w:r>
    </w:p>
    <w:p w14:paraId="7D96C82F" w14:textId="77777777" w:rsidR="00312C76" w:rsidRPr="003167FF" w:rsidRDefault="00312C76" w:rsidP="00312C76">
      <w:pPr>
        <w:pStyle w:val="Heading1"/>
      </w:pPr>
      <w:bookmarkStart w:id="23" w:name="_Toc155355266"/>
      <w:r w:rsidRPr="003167FF">
        <w:t>4</w:t>
      </w:r>
      <w:r w:rsidRPr="003167FF">
        <w:tab/>
        <w:t>Architectural requirements</w:t>
      </w:r>
      <w:bookmarkEnd w:id="23"/>
    </w:p>
    <w:p w14:paraId="1C8AB53A" w14:textId="77777777" w:rsidR="00312C76" w:rsidRPr="003167FF" w:rsidRDefault="00312C76" w:rsidP="00312C76">
      <w:pPr>
        <w:pStyle w:val="Heading2"/>
      </w:pPr>
      <w:bookmarkStart w:id="24" w:name="_Toc155355267"/>
      <w:r w:rsidRPr="003167FF">
        <w:t>4.1</w:t>
      </w:r>
      <w:r w:rsidRPr="003167FF">
        <w:tab/>
        <w:t>General</w:t>
      </w:r>
      <w:bookmarkEnd w:id="24"/>
    </w:p>
    <w:p w14:paraId="1057392E" w14:textId="77777777" w:rsidR="00312C76" w:rsidRPr="003167FF" w:rsidRDefault="00312C76" w:rsidP="00312C76">
      <w:pPr>
        <w:pStyle w:val="Heading3"/>
      </w:pPr>
      <w:bookmarkStart w:id="25" w:name="_Toc155355268"/>
      <w:r w:rsidRPr="003167FF">
        <w:t>4.1.1</w:t>
      </w:r>
      <w:r w:rsidRPr="003167FF">
        <w:tab/>
        <w:t>Description</w:t>
      </w:r>
      <w:bookmarkEnd w:id="25"/>
    </w:p>
    <w:p w14:paraId="7D395BA5" w14:textId="77777777" w:rsidR="00312C76" w:rsidRPr="003167FF" w:rsidRDefault="00312C76" w:rsidP="00312C76">
      <w:pPr>
        <w:rPr>
          <w:noProof/>
        </w:rPr>
      </w:pPr>
      <w:r w:rsidRPr="003167FF">
        <w:rPr>
          <w:noProof/>
        </w:rPr>
        <w:t>This subclause specifies the general requirements for SEAL.</w:t>
      </w:r>
    </w:p>
    <w:p w14:paraId="1C7DC327" w14:textId="77777777" w:rsidR="00312C76" w:rsidRPr="003167FF" w:rsidRDefault="00312C76" w:rsidP="00312C76">
      <w:pPr>
        <w:pStyle w:val="Heading3"/>
      </w:pPr>
      <w:bookmarkStart w:id="26" w:name="_Toc155355269"/>
      <w:r w:rsidRPr="003167FF">
        <w:lastRenderedPageBreak/>
        <w:t>4.1.2</w:t>
      </w:r>
      <w:r w:rsidRPr="003167FF">
        <w:tab/>
        <w:t>Requirements</w:t>
      </w:r>
      <w:bookmarkEnd w:id="26"/>
    </w:p>
    <w:p w14:paraId="1FB46C89" w14:textId="77777777" w:rsidR="00312C76" w:rsidRPr="003167FF" w:rsidRDefault="00312C76" w:rsidP="00312C76">
      <w:pPr>
        <w:rPr>
          <w:lang w:eastAsia="zh-CN"/>
        </w:rPr>
      </w:pPr>
      <w:r w:rsidRPr="003167FF">
        <w:rPr>
          <w:noProof/>
        </w:rPr>
        <w:t xml:space="preserve">[AR-4.1.2-a] </w:t>
      </w:r>
      <w:r w:rsidRPr="003167FF">
        <w:rPr>
          <w:lang w:eastAsia="zh-CN"/>
        </w:rPr>
        <w:t>The SEAL shall support applications from one or more verticals.</w:t>
      </w:r>
    </w:p>
    <w:p w14:paraId="67B4948A" w14:textId="77777777" w:rsidR="00312C76" w:rsidRPr="003167FF" w:rsidRDefault="00312C76" w:rsidP="00312C76">
      <w:pPr>
        <w:rPr>
          <w:lang w:eastAsia="zh-CN"/>
        </w:rPr>
      </w:pPr>
      <w:r w:rsidRPr="003167FF">
        <w:rPr>
          <w:noProof/>
        </w:rPr>
        <w:t xml:space="preserve">[AR-4.1.2-b] </w:t>
      </w:r>
      <w:r w:rsidRPr="003167FF">
        <w:rPr>
          <w:lang w:eastAsia="zh-CN"/>
        </w:rPr>
        <w:t>The SEAL shall support multiple applications from the same vertical.</w:t>
      </w:r>
    </w:p>
    <w:p w14:paraId="15B36AFF" w14:textId="77777777" w:rsidR="00312C76" w:rsidRPr="003167FF" w:rsidRDefault="00312C76" w:rsidP="00312C76">
      <w:pPr>
        <w:rPr>
          <w:noProof/>
        </w:rPr>
      </w:pPr>
      <w:r w:rsidRPr="003167FF">
        <w:rPr>
          <w:noProof/>
        </w:rPr>
        <w:t>[AR-4.1.2-c]</w:t>
      </w:r>
      <w:r w:rsidRPr="003167FF">
        <w:t xml:space="preserve"> The SEAL shall offer SEAL services as APIs to the vertical applications</w:t>
      </w:r>
      <w:r w:rsidRPr="003167FF">
        <w:rPr>
          <w:noProof/>
        </w:rPr>
        <w:t>.</w:t>
      </w:r>
    </w:p>
    <w:p w14:paraId="1F1C6B97" w14:textId="77777777" w:rsidR="00312C76" w:rsidRPr="003167FF" w:rsidRDefault="00312C76" w:rsidP="00312C76">
      <w:pPr>
        <w:rPr>
          <w:noProof/>
        </w:rPr>
      </w:pPr>
      <w:r w:rsidRPr="003167FF">
        <w:rPr>
          <w:noProof/>
        </w:rPr>
        <w:t>[AR-4.1.2-d]</w:t>
      </w:r>
      <w:r w:rsidRPr="003167FF">
        <w:t xml:space="preserve"> The SEAL shall support notification mechanism for SEAL service events</w:t>
      </w:r>
      <w:r w:rsidRPr="003167FF">
        <w:rPr>
          <w:noProof/>
        </w:rPr>
        <w:t>.</w:t>
      </w:r>
    </w:p>
    <w:p w14:paraId="2058471D" w14:textId="77777777" w:rsidR="00312C76" w:rsidRPr="003167FF" w:rsidRDefault="00312C76" w:rsidP="00312C76">
      <w:r w:rsidRPr="003167FF">
        <w:t>[AR-4.1.2-e] The API interactions between the vertical application server(s) and SEAL server(s) shall conform to CAPIF as specified in 3GPP TS 23.222 [8].</w:t>
      </w:r>
    </w:p>
    <w:p w14:paraId="75ACF368" w14:textId="77777777" w:rsidR="00312C76" w:rsidRPr="003167FF" w:rsidRDefault="00312C76" w:rsidP="00312C76">
      <w:r w:rsidRPr="003167FF">
        <w:t>[AR-4.1.2-f] The SEAL server(s) shall provide a service API compliant with CAPIF as specified in 3GPP TS 23.222 [8].</w:t>
      </w:r>
    </w:p>
    <w:p w14:paraId="0702CEC0" w14:textId="77777777" w:rsidR="00312C76" w:rsidRPr="003167FF" w:rsidRDefault="00312C76" w:rsidP="00312C76">
      <w:pPr>
        <w:pStyle w:val="Heading2"/>
      </w:pPr>
      <w:bookmarkStart w:id="27" w:name="_Toc534965903"/>
      <w:bookmarkStart w:id="28" w:name="_Toc155355270"/>
      <w:r w:rsidRPr="003167FF">
        <w:t>4.2</w:t>
      </w:r>
      <w:r w:rsidRPr="003167FF">
        <w:tab/>
        <w:t>Deployment models</w:t>
      </w:r>
      <w:bookmarkEnd w:id="28"/>
    </w:p>
    <w:p w14:paraId="11C259DE" w14:textId="77777777" w:rsidR="00312C76" w:rsidRPr="003167FF" w:rsidRDefault="00312C76" w:rsidP="00312C76">
      <w:pPr>
        <w:pStyle w:val="Heading3"/>
      </w:pPr>
      <w:bookmarkStart w:id="29" w:name="_Toc155355271"/>
      <w:r w:rsidRPr="003167FF">
        <w:t>4.2.1</w:t>
      </w:r>
      <w:r w:rsidRPr="003167FF">
        <w:tab/>
        <w:t>Description</w:t>
      </w:r>
      <w:bookmarkEnd w:id="29"/>
    </w:p>
    <w:p w14:paraId="67FE6360" w14:textId="77777777" w:rsidR="00312C76" w:rsidRPr="003167FF" w:rsidRDefault="00312C76" w:rsidP="00312C76">
      <w:pPr>
        <w:rPr>
          <w:noProof/>
        </w:rPr>
      </w:pPr>
      <w:r w:rsidRPr="003167FF">
        <w:rPr>
          <w:noProof/>
        </w:rPr>
        <w:t>This subclause specifies the requirements for various deployment models.</w:t>
      </w:r>
    </w:p>
    <w:p w14:paraId="25374FE4" w14:textId="77777777" w:rsidR="00312C76" w:rsidRPr="003167FF" w:rsidRDefault="00312C76" w:rsidP="00312C76">
      <w:pPr>
        <w:pStyle w:val="Heading3"/>
      </w:pPr>
      <w:bookmarkStart w:id="30" w:name="_Toc155355272"/>
      <w:r w:rsidRPr="003167FF">
        <w:t>4.2.2</w:t>
      </w:r>
      <w:r w:rsidRPr="003167FF">
        <w:tab/>
        <w:t>Requirements</w:t>
      </w:r>
      <w:bookmarkEnd w:id="30"/>
    </w:p>
    <w:p w14:paraId="56009486" w14:textId="77777777" w:rsidR="00312C76" w:rsidRPr="003167FF" w:rsidRDefault="00312C76" w:rsidP="00312C76">
      <w:pPr>
        <w:rPr>
          <w:noProof/>
        </w:rPr>
      </w:pPr>
      <w:r w:rsidRPr="003167FF">
        <w:rPr>
          <w:noProof/>
        </w:rPr>
        <w:t>[AR-4.2.2-a]</w:t>
      </w:r>
      <w:r w:rsidRPr="003167FF">
        <w:t xml:space="preserve"> The SEAL shall support deployments in which SEAL services are deployed only within PLMN network</w:t>
      </w:r>
      <w:r w:rsidRPr="003167FF">
        <w:rPr>
          <w:noProof/>
        </w:rPr>
        <w:t>.</w:t>
      </w:r>
    </w:p>
    <w:p w14:paraId="6F4EC972" w14:textId="77777777" w:rsidR="00312C76" w:rsidRPr="003167FF" w:rsidRDefault="00312C76" w:rsidP="00312C76">
      <w:pPr>
        <w:rPr>
          <w:noProof/>
        </w:rPr>
      </w:pPr>
      <w:r w:rsidRPr="003167FF">
        <w:rPr>
          <w:noProof/>
        </w:rPr>
        <w:t>[AR-4.2.2-b]</w:t>
      </w:r>
      <w:r w:rsidRPr="003167FF">
        <w:t xml:space="preserve"> The SEAL shall support deployments in which SEAL services are deployed only outside of PLMN network</w:t>
      </w:r>
      <w:r w:rsidRPr="003167FF">
        <w:rPr>
          <w:noProof/>
        </w:rPr>
        <w:t>.</w:t>
      </w:r>
    </w:p>
    <w:p w14:paraId="3C93026A" w14:textId="77777777" w:rsidR="00312C76" w:rsidRPr="003167FF" w:rsidRDefault="00312C76" w:rsidP="00312C76">
      <w:pPr>
        <w:rPr>
          <w:noProof/>
        </w:rPr>
      </w:pPr>
      <w:r w:rsidRPr="003167FF">
        <w:rPr>
          <w:noProof/>
        </w:rPr>
        <w:t>[AR-4.2.2-c]</w:t>
      </w:r>
      <w:r w:rsidRPr="003167FF">
        <w:t xml:space="preserve"> The SEAL shall support deployments in which </w:t>
      </w:r>
      <w:r w:rsidRPr="003167FF">
        <w:rPr>
          <w:noProof/>
        </w:rPr>
        <w:t>SEAL services are deployed both within and outside the PLMN domain at the same time.</w:t>
      </w:r>
    </w:p>
    <w:bookmarkEnd w:id="27"/>
    <w:p w14:paraId="6ED07AD7" w14:textId="77777777" w:rsidR="00312C76" w:rsidRPr="003167FF" w:rsidRDefault="00312C76" w:rsidP="00312C76">
      <w:pPr>
        <w:rPr>
          <w:noProof/>
        </w:rPr>
      </w:pPr>
      <w:r w:rsidRPr="003167FF">
        <w:rPr>
          <w:noProof/>
        </w:rPr>
        <w:t>[AR-4.2.2-d]</w:t>
      </w:r>
      <w:r w:rsidRPr="003167FF">
        <w:t xml:space="preserve"> The SEAL shall support SEAL capabilities for centralized deployment of vertical applications</w:t>
      </w:r>
      <w:r w:rsidRPr="003167FF">
        <w:rPr>
          <w:noProof/>
        </w:rPr>
        <w:t>.</w:t>
      </w:r>
    </w:p>
    <w:p w14:paraId="4F057E3E" w14:textId="77777777" w:rsidR="00312C76" w:rsidRPr="003167FF" w:rsidRDefault="00312C76" w:rsidP="00312C76">
      <w:pPr>
        <w:rPr>
          <w:noProof/>
        </w:rPr>
      </w:pPr>
      <w:r w:rsidRPr="003167FF">
        <w:rPr>
          <w:noProof/>
        </w:rPr>
        <w:t>[AR-4.2.2-e]</w:t>
      </w:r>
      <w:r w:rsidRPr="003167FF">
        <w:t xml:space="preserve"> The SEAL shall support SEAL capabilities for distributed deployment of vertical applications</w:t>
      </w:r>
      <w:r w:rsidRPr="003167FF">
        <w:rPr>
          <w:noProof/>
        </w:rPr>
        <w:t>.</w:t>
      </w:r>
    </w:p>
    <w:p w14:paraId="20C8FF58" w14:textId="77777777" w:rsidR="00312C76" w:rsidRPr="003167FF" w:rsidRDefault="00312C76" w:rsidP="00312C76">
      <w:pPr>
        <w:pStyle w:val="Heading2"/>
      </w:pPr>
      <w:bookmarkStart w:id="31" w:name="_Toc155355273"/>
      <w:r w:rsidRPr="003167FF">
        <w:t>4.3</w:t>
      </w:r>
      <w:r w:rsidRPr="003167FF">
        <w:tab/>
        <w:t>Location management</w:t>
      </w:r>
      <w:bookmarkEnd w:id="31"/>
    </w:p>
    <w:p w14:paraId="59F89F3F" w14:textId="77777777" w:rsidR="00312C76" w:rsidRPr="003167FF" w:rsidRDefault="00312C76" w:rsidP="00312C76">
      <w:pPr>
        <w:pStyle w:val="Heading3"/>
      </w:pPr>
      <w:bookmarkStart w:id="32" w:name="_Toc155355274"/>
      <w:r w:rsidRPr="003167FF">
        <w:t>4.3.1</w:t>
      </w:r>
      <w:r w:rsidRPr="003167FF">
        <w:tab/>
        <w:t>Description</w:t>
      </w:r>
      <w:bookmarkEnd w:id="32"/>
    </w:p>
    <w:p w14:paraId="32020A48" w14:textId="77777777" w:rsidR="00312C76" w:rsidRPr="003167FF" w:rsidRDefault="00312C76" w:rsidP="00312C76">
      <w:pPr>
        <w:rPr>
          <w:noProof/>
        </w:rPr>
      </w:pPr>
      <w:r w:rsidRPr="003167FF">
        <w:rPr>
          <w:noProof/>
        </w:rPr>
        <w:t>This subclause specifies the requirements for location management service.</w:t>
      </w:r>
    </w:p>
    <w:p w14:paraId="13513032" w14:textId="77777777" w:rsidR="00312C76" w:rsidRPr="003167FF" w:rsidRDefault="00312C76" w:rsidP="00312C76">
      <w:pPr>
        <w:pStyle w:val="Heading3"/>
      </w:pPr>
      <w:bookmarkStart w:id="33" w:name="_Toc155355275"/>
      <w:r w:rsidRPr="003167FF">
        <w:t>4.3.2</w:t>
      </w:r>
      <w:r w:rsidRPr="003167FF">
        <w:tab/>
        <w:t>Requirements</w:t>
      </w:r>
      <w:bookmarkEnd w:id="33"/>
    </w:p>
    <w:p w14:paraId="2CB29EF2" w14:textId="77777777" w:rsidR="00312C76" w:rsidRPr="003167FF" w:rsidRDefault="00312C76" w:rsidP="00312C76">
      <w:pPr>
        <w:rPr>
          <w:noProof/>
        </w:rPr>
      </w:pPr>
      <w:r w:rsidRPr="003167FF">
        <w:rPr>
          <w:noProof/>
        </w:rPr>
        <w:t>[AR-4.3.2-a]</w:t>
      </w:r>
      <w:r w:rsidRPr="003167FF">
        <w:t xml:space="preserve"> The SEAL shall enable sharing location data between client and server for vertical applications usage</w:t>
      </w:r>
      <w:r w:rsidRPr="003167FF">
        <w:rPr>
          <w:noProof/>
        </w:rPr>
        <w:t>.</w:t>
      </w:r>
    </w:p>
    <w:p w14:paraId="5B8866E8" w14:textId="77777777" w:rsidR="00312C76" w:rsidRPr="003167FF" w:rsidRDefault="00312C76" w:rsidP="00312C76">
      <w:pPr>
        <w:rPr>
          <w:noProof/>
        </w:rPr>
      </w:pPr>
      <w:r w:rsidRPr="003167FF">
        <w:rPr>
          <w:noProof/>
        </w:rPr>
        <w:t>[AR-4.3.2-b]</w:t>
      </w:r>
      <w:r w:rsidRPr="003167FF">
        <w:t xml:space="preserve"> The SEAL shall support different granularity of location data, as required by the vertical application</w:t>
      </w:r>
      <w:r w:rsidRPr="003167FF">
        <w:rPr>
          <w:noProof/>
        </w:rPr>
        <w:t>.</w:t>
      </w:r>
    </w:p>
    <w:p w14:paraId="1AE0A694" w14:textId="77777777" w:rsidR="00312C76" w:rsidRPr="003167FF" w:rsidRDefault="00312C76" w:rsidP="00312C76">
      <w:pPr>
        <w:rPr>
          <w:noProof/>
        </w:rPr>
      </w:pPr>
      <w:r w:rsidRPr="003167FF">
        <w:rPr>
          <w:noProof/>
        </w:rPr>
        <w:t>[AR-4.3.2-c]</w:t>
      </w:r>
      <w:r w:rsidRPr="003167FF">
        <w:t xml:space="preserve"> The SEAL shall support requests for on-demand location reporting</w:t>
      </w:r>
      <w:r w:rsidRPr="003167FF">
        <w:rPr>
          <w:noProof/>
        </w:rPr>
        <w:t>.</w:t>
      </w:r>
    </w:p>
    <w:p w14:paraId="37633C81" w14:textId="77777777" w:rsidR="00312C76" w:rsidRPr="003167FF" w:rsidRDefault="00312C76" w:rsidP="00312C76">
      <w:pPr>
        <w:rPr>
          <w:noProof/>
        </w:rPr>
      </w:pPr>
      <w:r w:rsidRPr="003167FF">
        <w:rPr>
          <w:noProof/>
        </w:rPr>
        <w:t>[AR-4.3.2-d]</w:t>
      </w:r>
      <w:r w:rsidRPr="003167FF">
        <w:t xml:space="preserve"> The SEAL shall support client location reporting based on triggers</w:t>
      </w:r>
      <w:r w:rsidRPr="003167FF">
        <w:rPr>
          <w:noProof/>
        </w:rPr>
        <w:t>.</w:t>
      </w:r>
    </w:p>
    <w:p w14:paraId="7514F84D" w14:textId="77777777" w:rsidR="00312C76" w:rsidRPr="003167FF" w:rsidRDefault="00312C76" w:rsidP="00312C76">
      <w:pPr>
        <w:rPr>
          <w:noProof/>
        </w:rPr>
      </w:pPr>
      <w:r w:rsidRPr="003167FF">
        <w:rPr>
          <w:noProof/>
        </w:rPr>
        <w:t>[AR-4.3.2-e]</w:t>
      </w:r>
      <w:r w:rsidRPr="003167FF">
        <w:t xml:space="preserve"> The SEAL shall enable vertical applications to receive updates to the location information</w:t>
      </w:r>
      <w:r w:rsidRPr="003167FF">
        <w:rPr>
          <w:noProof/>
        </w:rPr>
        <w:t>.</w:t>
      </w:r>
    </w:p>
    <w:p w14:paraId="4086A134" w14:textId="77777777" w:rsidR="00312C76" w:rsidRPr="003167FF" w:rsidRDefault="00312C76" w:rsidP="00312C76">
      <w:pPr>
        <w:rPr>
          <w:lang w:eastAsia="en-IN"/>
        </w:rPr>
      </w:pPr>
      <w:r w:rsidRPr="003167FF">
        <w:t>[AR-4.3.2-f] The SEAL shall enable sharing the network location information obtained from the 3GPP network systems to the vertical applications.</w:t>
      </w:r>
    </w:p>
    <w:p w14:paraId="07E30BDB" w14:textId="77777777" w:rsidR="00312C76" w:rsidRPr="003167FF" w:rsidRDefault="00312C76" w:rsidP="00312C76">
      <w:pPr>
        <w:rPr>
          <w:lang w:eastAsia="en-IN"/>
        </w:rPr>
      </w:pPr>
      <w:r w:rsidRPr="003167FF">
        <w:t>[AR-4.3.2-g] The SEAL shall provide a mechanism to enable vertical applications to obtain a list of UE(s), and the location information of each UE, in the proximity to a designated/requested location.</w:t>
      </w:r>
    </w:p>
    <w:p w14:paraId="2C4A7A5F" w14:textId="77777777" w:rsidR="00312C76" w:rsidRPr="003167FF" w:rsidRDefault="00312C76" w:rsidP="00312C76">
      <w:pPr>
        <w:pStyle w:val="Heading2"/>
      </w:pPr>
      <w:bookmarkStart w:id="34" w:name="_Toc155355276"/>
      <w:r w:rsidRPr="003167FF">
        <w:lastRenderedPageBreak/>
        <w:t>4.4</w:t>
      </w:r>
      <w:r w:rsidRPr="003167FF">
        <w:tab/>
        <w:t>Group management</w:t>
      </w:r>
      <w:bookmarkEnd w:id="34"/>
    </w:p>
    <w:p w14:paraId="40454FA0" w14:textId="77777777" w:rsidR="00312C76" w:rsidRPr="003167FF" w:rsidRDefault="00312C76" w:rsidP="00312C76">
      <w:pPr>
        <w:pStyle w:val="Heading3"/>
      </w:pPr>
      <w:bookmarkStart w:id="35" w:name="_Toc155355277"/>
      <w:r w:rsidRPr="003167FF">
        <w:t>4.4.1</w:t>
      </w:r>
      <w:r w:rsidRPr="003167FF">
        <w:tab/>
        <w:t>Description</w:t>
      </w:r>
      <w:bookmarkEnd w:id="35"/>
    </w:p>
    <w:p w14:paraId="3E0C810C" w14:textId="77777777" w:rsidR="00312C76" w:rsidRPr="003167FF" w:rsidRDefault="00312C76" w:rsidP="00312C76">
      <w:pPr>
        <w:rPr>
          <w:noProof/>
        </w:rPr>
      </w:pPr>
      <w:r w:rsidRPr="003167FF">
        <w:rPr>
          <w:noProof/>
        </w:rPr>
        <w:t>This subclause specifies the requirements for group management service.</w:t>
      </w:r>
    </w:p>
    <w:p w14:paraId="00BF6DA0" w14:textId="77777777" w:rsidR="00312C76" w:rsidRPr="003167FF" w:rsidRDefault="00312C76" w:rsidP="00312C76">
      <w:pPr>
        <w:pStyle w:val="Heading3"/>
      </w:pPr>
      <w:bookmarkStart w:id="36" w:name="_Toc155355278"/>
      <w:r w:rsidRPr="003167FF">
        <w:t>4.4.2</w:t>
      </w:r>
      <w:r w:rsidRPr="003167FF">
        <w:tab/>
        <w:t>Requirements</w:t>
      </w:r>
      <w:bookmarkEnd w:id="36"/>
    </w:p>
    <w:p w14:paraId="4ADD3272" w14:textId="77777777" w:rsidR="00312C76" w:rsidRPr="003167FF" w:rsidRDefault="00312C76" w:rsidP="00312C76">
      <w:pPr>
        <w:rPr>
          <w:noProof/>
        </w:rPr>
      </w:pPr>
      <w:r w:rsidRPr="003167FF">
        <w:rPr>
          <w:noProof/>
        </w:rPr>
        <w:t>[AR-4.4.2-a]</w:t>
      </w:r>
      <w:r w:rsidRPr="003167FF">
        <w:t xml:space="preserve"> The SEAL shall enable group management operations (e.g. CRUDN) by the authorized users or VAL server</w:t>
      </w:r>
      <w:r w:rsidRPr="003167FF">
        <w:rPr>
          <w:noProof/>
        </w:rPr>
        <w:t>.</w:t>
      </w:r>
    </w:p>
    <w:p w14:paraId="22E51669" w14:textId="77777777" w:rsidR="00312C76" w:rsidRPr="003167FF" w:rsidRDefault="00312C76" w:rsidP="00312C76">
      <w:pPr>
        <w:rPr>
          <w:noProof/>
        </w:rPr>
      </w:pPr>
      <w:r w:rsidRPr="003167FF">
        <w:rPr>
          <w:noProof/>
        </w:rPr>
        <w:t>[AR-4.4.2-b]</w:t>
      </w:r>
      <w:r w:rsidRPr="003167FF">
        <w:t xml:space="preserve"> The SEAL shall enable creation of group to be used by one or more vertical applications within the same VAL system</w:t>
      </w:r>
      <w:r w:rsidRPr="003167FF">
        <w:rPr>
          <w:noProof/>
        </w:rPr>
        <w:t>.</w:t>
      </w:r>
    </w:p>
    <w:p w14:paraId="499974AA" w14:textId="77777777" w:rsidR="00312C76" w:rsidRPr="003167FF" w:rsidRDefault="00312C76" w:rsidP="00312C76">
      <w:pPr>
        <w:rPr>
          <w:noProof/>
        </w:rPr>
      </w:pPr>
      <w:r w:rsidRPr="003167FF">
        <w:rPr>
          <w:noProof/>
        </w:rPr>
        <w:t>[AR-4.4.2-c]</w:t>
      </w:r>
      <w:r w:rsidRPr="003167FF">
        <w:t xml:space="preserve"> The SEAL shall enable two or more groups to be merged (temporarily or permanently) into a single group by the authorized users or VAL server wherein all the group members of the constituent groups are designated as members of the merged group.</w:t>
      </w:r>
    </w:p>
    <w:p w14:paraId="1F1D7247" w14:textId="77777777" w:rsidR="00312C76" w:rsidRPr="003167FF" w:rsidRDefault="00312C76" w:rsidP="00312C76">
      <w:pPr>
        <w:pStyle w:val="Heading2"/>
      </w:pPr>
      <w:bookmarkStart w:id="37" w:name="_Toc155355279"/>
      <w:r w:rsidRPr="003167FF">
        <w:t>4.5</w:t>
      </w:r>
      <w:r w:rsidRPr="003167FF">
        <w:tab/>
        <w:t>Configuration management</w:t>
      </w:r>
      <w:bookmarkEnd w:id="37"/>
    </w:p>
    <w:p w14:paraId="47B5E370" w14:textId="77777777" w:rsidR="00312C76" w:rsidRPr="003167FF" w:rsidRDefault="00312C76" w:rsidP="00312C76">
      <w:pPr>
        <w:pStyle w:val="Heading3"/>
      </w:pPr>
      <w:bookmarkStart w:id="38" w:name="_Toc155355280"/>
      <w:r w:rsidRPr="003167FF">
        <w:t>4.5.1</w:t>
      </w:r>
      <w:r w:rsidRPr="003167FF">
        <w:tab/>
        <w:t>Description</w:t>
      </w:r>
      <w:bookmarkEnd w:id="38"/>
    </w:p>
    <w:p w14:paraId="27E30AC4" w14:textId="77777777" w:rsidR="00312C76" w:rsidRPr="003167FF" w:rsidRDefault="00312C76" w:rsidP="00312C76">
      <w:pPr>
        <w:rPr>
          <w:noProof/>
        </w:rPr>
      </w:pPr>
      <w:r w:rsidRPr="003167FF">
        <w:rPr>
          <w:noProof/>
        </w:rPr>
        <w:t>This subclause specifies the requirements for configuration management service.</w:t>
      </w:r>
    </w:p>
    <w:p w14:paraId="4C20DB31" w14:textId="77777777" w:rsidR="00312C76" w:rsidRPr="003167FF" w:rsidRDefault="00312C76" w:rsidP="00312C76">
      <w:pPr>
        <w:pStyle w:val="Heading3"/>
      </w:pPr>
      <w:bookmarkStart w:id="39" w:name="_Toc155355281"/>
      <w:r w:rsidRPr="003167FF">
        <w:t>4.5.2</w:t>
      </w:r>
      <w:r w:rsidRPr="003167FF">
        <w:tab/>
        <w:t>Requirements</w:t>
      </w:r>
      <w:bookmarkEnd w:id="39"/>
    </w:p>
    <w:p w14:paraId="2385C669" w14:textId="77777777" w:rsidR="00312C76" w:rsidRPr="003167FF" w:rsidRDefault="00312C76" w:rsidP="00312C76">
      <w:pPr>
        <w:rPr>
          <w:noProof/>
        </w:rPr>
      </w:pPr>
      <w:r w:rsidRPr="003167FF">
        <w:rPr>
          <w:noProof/>
        </w:rPr>
        <w:t>[AR-4.5.2-a]</w:t>
      </w:r>
      <w:r w:rsidRPr="003167FF">
        <w:t xml:space="preserve"> The SEAL shall enable configuring service specific configuration data applicable to vertical applications</w:t>
      </w:r>
      <w:r w:rsidRPr="003167FF">
        <w:rPr>
          <w:noProof/>
        </w:rPr>
        <w:t>.</w:t>
      </w:r>
    </w:p>
    <w:p w14:paraId="5E197B4A" w14:textId="77777777" w:rsidR="00312C76" w:rsidRPr="003167FF" w:rsidRDefault="00312C76" w:rsidP="00312C76">
      <w:pPr>
        <w:rPr>
          <w:noProof/>
        </w:rPr>
      </w:pPr>
      <w:r w:rsidRPr="003167FF">
        <w:rPr>
          <w:noProof/>
        </w:rPr>
        <w:t>[AR-4.5.2-b]</w:t>
      </w:r>
      <w:r w:rsidRPr="003167FF">
        <w:t xml:space="preserve"> The SEAL shall support configuring data applicable to different vertical applications</w:t>
      </w:r>
      <w:r w:rsidRPr="003167FF">
        <w:rPr>
          <w:noProof/>
        </w:rPr>
        <w:t>.</w:t>
      </w:r>
    </w:p>
    <w:p w14:paraId="129BBB39" w14:textId="77777777" w:rsidR="00312C76" w:rsidRPr="003167FF" w:rsidRDefault="00312C76" w:rsidP="00312C76">
      <w:pPr>
        <w:pStyle w:val="Heading2"/>
      </w:pPr>
      <w:bookmarkStart w:id="40" w:name="_Toc155355282"/>
      <w:r w:rsidRPr="003167FF">
        <w:t>4.6</w:t>
      </w:r>
      <w:r w:rsidRPr="003167FF">
        <w:tab/>
        <w:t>Key management</w:t>
      </w:r>
      <w:bookmarkEnd w:id="40"/>
    </w:p>
    <w:p w14:paraId="7B6A3E6A" w14:textId="77777777" w:rsidR="00312C76" w:rsidRPr="003167FF" w:rsidRDefault="00312C76" w:rsidP="00312C76">
      <w:pPr>
        <w:pStyle w:val="Heading3"/>
      </w:pPr>
      <w:bookmarkStart w:id="41" w:name="_Toc155355283"/>
      <w:r w:rsidRPr="003167FF">
        <w:t>4.6.1</w:t>
      </w:r>
      <w:r w:rsidRPr="003167FF">
        <w:tab/>
        <w:t>Description</w:t>
      </w:r>
      <w:bookmarkEnd w:id="41"/>
    </w:p>
    <w:p w14:paraId="35E95801" w14:textId="77777777" w:rsidR="00312C76" w:rsidRPr="003167FF" w:rsidRDefault="00312C76" w:rsidP="00312C76">
      <w:pPr>
        <w:rPr>
          <w:noProof/>
        </w:rPr>
      </w:pPr>
      <w:r w:rsidRPr="003167FF">
        <w:rPr>
          <w:noProof/>
        </w:rPr>
        <w:t>This subclause specifies the requirements for key management service.</w:t>
      </w:r>
    </w:p>
    <w:p w14:paraId="53E1DCA1" w14:textId="77777777" w:rsidR="00312C76" w:rsidRPr="003167FF" w:rsidRDefault="00312C76" w:rsidP="00312C76">
      <w:pPr>
        <w:pStyle w:val="Heading3"/>
      </w:pPr>
      <w:bookmarkStart w:id="42" w:name="_Toc155355284"/>
      <w:r w:rsidRPr="003167FF">
        <w:t>4.6.2</w:t>
      </w:r>
      <w:r w:rsidRPr="003167FF">
        <w:tab/>
        <w:t>Requirements</w:t>
      </w:r>
      <w:bookmarkEnd w:id="42"/>
    </w:p>
    <w:p w14:paraId="1AD9E428" w14:textId="77777777" w:rsidR="00312C76" w:rsidRPr="003167FF" w:rsidRDefault="00312C76" w:rsidP="00312C76">
      <w:pPr>
        <w:rPr>
          <w:noProof/>
        </w:rPr>
      </w:pPr>
      <w:r w:rsidRPr="003167FF">
        <w:rPr>
          <w:noProof/>
        </w:rPr>
        <w:t>[AR-4.6.2-a]</w:t>
      </w:r>
      <w:r w:rsidRPr="003167FF">
        <w:t xml:space="preserve"> The SEAL shall support secure distribution of security related information (e.g. encryption keys)</w:t>
      </w:r>
      <w:r w:rsidRPr="003167FF">
        <w:rPr>
          <w:noProof/>
        </w:rPr>
        <w:t>.</w:t>
      </w:r>
    </w:p>
    <w:p w14:paraId="341299F0" w14:textId="77777777" w:rsidR="00312C76" w:rsidRPr="003167FF" w:rsidRDefault="00312C76" w:rsidP="00312C76">
      <w:pPr>
        <w:rPr>
          <w:noProof/>
        </w:rPr>
      </w:pPr>
      <w:r w:rsidRPr="003167FF">
        <w:rPr>
          <w:noProof/>
        </w:rPr>
        <w:t>[AR-4.6.2-b]</w:t>
      </w:r>
      <w:r w:rsidRPr="003167FF">
        <w:t xml:space="preserve"> The SEAL shall support all communications in SEAL ecosystem to be secured</w:t>
      </w:r>
      <w:r w:rsidRPr="003167FF">
        <w:rPr>
          <w:noProof/>
        </w:rPr>
        <w:t>.</w:t>
      </w:r>
    </w:p>
    <w:p w14:paraId="48A869FF" w14:textId="77777777" w:rsidR="00312C76" w:rsidRPr="003167FF" w:rsidRDefault="00312C76" w:rsidP="00312C76">
      <w:pPr>
        <w:pStyle w:val="Heading2"/>
      </w:pPr>
      <w:bookmarkStart w:id="43" w:name="_Toc155355285"/>
      <w:r w:rsidRPr="003167FF">
        <w:t>4.7</w:t>
      </w:r>
      <w:r w:rsidRPr="003167FF">
        <w:tab/>
        <w:t>Identity management</w:t>
      </w:r>
      <w:bookmarkEnd w:id="43"/>
    </w:p>
    <w:p w14:paraId="7FF7455B" w14:textId="77777777" w:rsidR="00312C76" w:rsidRPr="003167FF" w:rsidRDefault="00312C76" w:rsidP="00312C76">
      <w:pPr>
        <w:pStyle w:val="Heading3"/>
      </w:pPr>
      <w:bookmarkStart w:id="44" w:name="_Toc155355286"/>
      <w:r w:rsidRPr="003167FF">
        <w:t>4.7.1</w:t>
      </w:r>
      <w:r w:rsidRPr="003167FF">
        <w:tab/>
        <w:t>Description</w:t>
      </w:r>
      <w:bookmarkEnd w:id="44"/>
    </w:p>
    <w:p w14:paraId="4C2CBF93" w14:textId="77777777" w:rsidR="00312C76" w:rsidRPr="003167FF" w:rsidRDefault="00312C76" w:rsidP="00312C76">
      <w:pPr>
        <w:rPr>
          <w:noProof/>
        </w:rPr>
      </w:pPr>
      <w:r w:rsidRPr="003167FF">
        <w:rPr>
          <w:noProof/>
        </w:rPr>
        <w:t>This subclause specifies the requirements for identity management service.</w:t>
      </w:r>
    </w:p>
    <w:p w14:paraId="6BBE4CA2" w14:textId="77777777" w:rsidR="00312C76" w:rsidRPr="003167FF" w:rsidRDefault="00312C76" w:rsidP="00312C76">
      <w:pPr>
        <w:pStyle w:val="Heading3"/>
      </w:pPr>
      <w:bookmarkStart w:id="45" w:name="_Toc155355287"/>
      <w:r w:rsidRPr="003167FF">
        <w:t>4.7.2</w:t>
      </w:r>
      <w:r w:rsidRPr="003167FF">
        <w:tab/>
        <w:t>Requirements</w:t>
      </w:r>
      <w:bookmarkEnd w:id="45"/>
    </w:p>
    <w:p w14:paraId="7E8EC1B5" w14:textId="77777777" w:rsidR="00312C76" w:rsidRPr="003167FF" w:rsidRDefault="00312C76" w:rsidP="00312C76">
      <w:pPr>
        <w:rPr>
          <w:noProof/>
        </w:rPr>
      </w:pPr>
      <w:r w:rsidRPr="003167FF">
        <w:rPr>
          <w:noProof/>
        </w:rPr>
        <w:t>[AR-4.7.2-a]</w:t>
      </w:r>
      <w:r w:rsidRPr="003167FF">
        <w:t xml:space="preserve"> The SEAL shall enable the access to SEAL services from the vertical application layer entities to be authorized</w:t>
      </w:r>
      <w:r w:rsidRPr="003167FF">
        <w:rPr>
          <w:noProof/>
        </w:rPr>
        <w:t>.</w:t>
      </w:r>
    </w:p>
    <w:p w14:paraId="45AA3B75" w14:textId="77777777" w:rsidR="00312C76" w:rsidRPr="003167FF" w:rsidRDefault="00312C76" w:rsidP="00312C76">
      <w:pPr>
        <w:pStyle w:val="EditorsNote"/>
        <w:rPr>
          <w:noProof/>
        </w:rPr>
      </w:pPr>
      <w:r w:rsidRPr="003167FF">
        <w:rPr>
          <w:noProof/>
        </w:rPr>
        <w:t>Editor's Note: The relationship between identity management service and authorization is FFS.</w:t>
      </w:r>
    </w:p>
    <w:p w14:paraId="2EB7D757" w14:textId="77777777" w:rsidR="00312C76" w:rsidRPr="003167FF" w:rsidRDefault="00312C76" w:rsidP="00312C76">
      <w:pPr>
        <w:pStyle w:val="Heading2"/>
      </w:pPr>
      <w:bookmarkStart w:id="46" w:name="_Toc453260067"/>
      <w:bookmarkStart w:id="47" w:name="_Toc453260954"/>
      <w:bookmarkStart w:id="48" w:name="_Toc453279691"/>
      <w:bookmarkStart w:id="49" w:name="_Toc460615915"/>
      <w:bookmarkStart w:id="50" w:name="_Toc460616776"/>
      <w:bookmarkStart w:id="51" w:name="_Toc534374151"/>
      <w:bookmarkStart w:id="52" w:name="_Toc526019524"/>
      <w:bookmarkStart w:id="53" w:name="_Toc478400629"/>
      <w:bookmarkStart w:id="54" w:name="_Toc155355288"/>
      <w:r w:rsidRPr="003167FF">
        <w:lastRenderedPageBreak/>
        <w:t>4.8</w:t>
      </w:r>
      <w:r w:rsidRPr="003167FF">
        <w:tab/>
        <w:t>Network resource management</w:t>
      </w:r>
      <w:bookmarkEnd w:id="54"/>
    </w:p>
    <w:p w14:paraId="5DCCE44B" w14:textId="77777777" w:rsidR="00312C76" w:rsidRPr="003167FF" w:rsidRDefault="00312C76" w:rsidP="00312C76">
      <w:pPr>
        <w:pStyle w:val="Heading3"/>
      </w:pPr>
      <w:bookmarkStart w:id="55" w:name="_Toc155355289"/>
      <w:r w:rsidRPr="003167FF">
        <w:t>4.8.1</w:t>
      </w:r>
      <w:r w:rsidRPr="003167FF">
        <w:tab/>
        <w:t>Description</w:t>
      </w:r>
      <w:bookmarkEnd w:id="55"/>
    </w:p>
    <w:p w14:paraId="185EFA39" w14:textId="77777777" w:rsidR="00312C76" w:rsidRPr="003167FF" w:rsidRDefault="00312C76" w:rsidP="00312C76">
      <w:pPr>
        <w:rPr>
          <w:noProof/>
        </w:rPr>
      </w:pPr>
      <w:r w:rsidRPr="003167FF">
        <w:rPr>
          <w:noProof/>
        </w:rPr>
        <w:t>This subclause specifies the requirements for network resource management service.</w:t>
      </w:r>
    </w:p>
    <w:p w14:paraId="0EB2228B" w14:textId="77777777" w:rsidR="00312C76" w:rsidRPr="003167FF" w:rsidRDefault="00312C76" w:rsidP="00312C76">
      <w:pPr>
        <w:pStyle w:val="Heading3"/>
      </w:pPr>
      <w:bookmarkStart w:id="56" w:name="_Toc155355290"/>
      <w:r w:rsidRPr="003167FF">
        <w:t>4.8.2</w:t>
      </w:r>
      <w:r w:rsidRPr="003167FF">
        <w:tab/>
        <w:t>Requirements</w:t>
      </w:r>
      <w:bookmarkEnd w:id="56"/>
    </w:p>
    <w:p w14:paraId="62E3ED0F" w14:textId="77777777" w:rsidR="00312C76" w:rsidRPr="003167FF" w:rsidRDefault="00312C76" w:rsidP="00312C76">
      <w:pPr>
        <w:rPr>
          <w:noProof/>
        </w:rPr>
      </w:pPr>
      <w:r w:rsidRPr="003167FF">
        <w:rPr>
          <w:noProof/>
        </w:rPr>
        <w:t>[AR-4.8.2-a]</w:t>
      </w:r>
      <w:r w:rsidRPr="003167FF">
        <w:t xml:space="preserve"> The SEAL shall enable support for unicast bearer establishment and modification to support service KPIs for VAL communications</w:t>
      </w:r>
      <w:r w:rsidRPr="003167FF">
        <w:rPr>
          <w:noProof/>
        </w:rPr>
        <w:t>.</w:t>
      </w:r>
    </w:p>
    <w:p w14:paraId="5D0A4BFD" w14:textId="77777777" w:rsidR="00312C76" w:rsidRPr="003167FF" w:rsidRDefault="00312C76" w:rsidP="00312C76">
      <w:pPr>
        <w:rPr>
          <w:noProof/>
        </w:rPr>
      </w:pPr>
      <w:r w:rsidRPr="003167FF">
        <w:rPr>
          <w:noProof/>
        </w:rPr>
        <w:t>[AR-4.8.2-b]</w:t>
      </w:r>
      <w:r w:rsidRPr="003167FF">
        <w:t xml:space="preserve"> The SEAL shall enable support for multicast bearer establishment and modification to support service KPIs for VAL communications</w:t>
      </w:r>
      <w:r w:rsidRPr="003167FF">
        <w:rPr>
          <w:noProof/>
        </w:rPr>
        <w:t>.</w:t>
      </w:r>
    </w:p>
    <w:p w14:paraId="6F120631" w14:textId="77777777" w:rsidR="00312C76" w:rsidRPr="003167FF" w:rsidRDefault="00312C76" w:rsidP="00312C76">
      <w:pPr>
        <w:rPr>
          <w:noProof/>
        </w:rPr>
      </w:pPr>
      <w:r w:rsidRPr="003167FF">
        <w:rPr>
          <w:noProof/>
        </w:rPr>
        <w:t>[AR-4.8.2-c]</w:t>
      </w:r>
      <w:r w:rsidRPr="003167FF">
        <w:t xml:space="preserve"> The SEAL shall support announcement of multicast bearers to the UEs</w:t>
      </w:r>
      <w:r w:rsidRPr="003167FF">
        <w:rPr>
          <w:noProof/>
        </w:rPr>
        <w:t>.</w:t>
      </w:r>
    </w:p>
    <w:p w14:paraId="21848B7A" w14:textId="77777777" w:rsidR="00312C76" w:rsidRPr="003167FF" w:rsidRDefault="00312C76" w:rsidP="00312C76">
      <w:pPr>
        <w:rPr>
          <w:noProof/>
        </w:rPr>
      </w:pPr>
      <w:r w:rsidRPr="003167FF">
        <w:rPr>
          <w:noProof/>
        </w:rPr>
        <w:t>[AR-4.8.2-d]</w:t>
      </w:r>
      <w:r w:rsidRPr="003167FF">
        <w:t xml:space="preserve"> The SEAL shall support switching of bearers between unicast and multicast</w:t>
      </w:r>
      <w:r w:rsidRPr="003167FF">
        <w:rPr>
          <w:noProof/>
        </w:rPr>
        <w:t>.</w:t>
      </w:r>
    </w:p>
    <w:p w14:paraId="6EDF4A6D" w14:textId="77777777" w:rsidR="0035114F" w:rsidRPr="003167FF" w:rsidRDefault="00312C76" w:rsidP="0035114F">
      <w:pPr>
        <w:rPr>
          <w:noProof/>
        </w:rPr>
      </w:pPr>
      <w:r w:rsidRPr="003167FF">
        <w:rPr>
          <w:noProof/>
        </w:rPr>
        <w:t>[AR-4.8.2-e]</w:t>
      </w:r>
      <w:r w:rsidRPr="003167FF">
        <w:t xml:space="preserve"> The SEAL shall support multicast bearer quality detection</w:t>
      </w:r>
      <w:r w:rsidRPr="003167FF">
        <w:rPr>
          <w:noProof/>
        </w:rPr>
        <w:t>.</w:t>
      </w:r>
    </w:p>
    <w:p w14:paraId="07372419" w14:textId="77777777" w:rsidR="0035114F" w:rsidRPr="003167FF" w:rsidRDefault="0035114F" w:rsidP="0035114F">
      <w:pPr>
        <w:rPr>
          <w:noProof/>
        </w:rPr>
      </w:pPr>
      <w:r w:rsidRPr="003167FF">
        <w:rPr>
          <w:noProof/>
        </w:rPr>
        <w:t>[AR-4.8.2-f]</w:t>
      </w:r>
      <w:r w:rsidRPr="003167FF">
        <w:t xml:space="preserve"> The SEAL shall enable support for unicast </w:t>
      </w:r>
      <w:r w:rsidRPr="003167FF">
        <w:rPr>
          <w:lang w:eastAsia="zh-CN"/>
        </w:rPr>
        <w:t>PDU session</w:t>
      </w:r>
      <w:r w:rsidRPr="003167FF">
        <w:t xml:space="preserve"> establishment and modification to support service KPIs for VAL communications</w:t>
      </w:r>
      <w:r w:rsidRPr="003167FF">
        <w:rPr>
          <w:noProof/>
        </w:rPr>
        <w:t>.</w:t>
      </w:r>
    </w:p>
    <w:p w14:paraId="69708728" w14:textId="77777777" w:rsidR="0035114F" w:rsidRPr="003167FF" w:rsidRDefault="0035114F" w:rsidP="0035114F">
      <w:pPr>
        <w:rPr>
          <w:noProof/>
        </w:rPr>
      </w:pPr>
      <w:r w:rsidRPr="003167FF">
        <w:rPr>
          <w:noProof/>
        </w:rPr>
        <w:t>[AR-4.8.2-g]</w:t>
      </w:r>
      <w:r w:rsidRPr="003167FF">
        <w:t xml:space="preserve"> The SEAL shall enable support for </w:t>
      </w:r>
      <w:r w:rsidRPr="003167FF">
        <w:rPr>
          <w:lang w:eastAsia="zh-CN"/>
        </w:rPr>
        <w:t>MBS session (multicast or broadcast type)</w:t>
      </w:r>
      <w:r w:rsidRPr="003167FF">
        <w:t xml:space="preserve"> establishment and modification to support service KPIs for VAL communications</w:t>
      </w:r>
      <w:r w:rsidRPr="003167FF">
        <w:rPr>
          <w:noProof/>
        </w:rPr>
        <w:t>.</w:t>
      </w:r>
    </w:p>
    <w:p w14:paraId="1CFDEC97" w14:textId="77777777" w:rsidR="0035114F" w:rsidRPr="003167FF" w:rsidRDefault="0035114F" w:rsidP="0035114F">
      <w:pPr>
        <w:rPr>
          <w:noProof/>
        </w:rPr>
      </w:pPr>
      <w:r w:rsidRPr="003167FF">
        <w:rPr>
          <w:noProof/>
        </w:rPr>
        <w:t>[AR-4.8.2-h]</w:t>
      </w:r>
      <w:r w:rsidRPr="003167FF">
        <w:t xml:space="preserve"> The SEAL shall support announcement of MBS session </w:t>
      </w:r>
      <w:r w:rsidRPr="003167FF">
        <w:rPr>
          <w:lang w:eastAsia="zh-CN"/>
        </w:rPr>
        <w:t>(multicast or broadcast type)</w:t>
      </w:r>
      <w:r w:rsidRPr="003167FF">
        <w:t xml:space="preserve"> to the UEs</w:t>
      </w:r>
      <w:r w:rsidRPr="003167FF">
        <w:rPr>
          <w:noProof/>
        </w:rPr>
        <w:t>.</w:t>
      </w:r>
    </w:p>
    <w:p w14:paraId="546A1547" w14:textId="77777777" w:rsidR="0035114F" w:rsidRPr="003167FF" w:rsidRDefault="0035114F" w:rsidP="0035114F">
      <w:pPr>
        <w:rPr>
          <w:noProof/>
        </w:rPr>
      </w:pPr>
      <w:r w:rsidRPr="003167FF">
        <w:rPr>
          <w:noProof/>
        </w:rPr>
        <w:t>[AR-4.8.2-i]</w:t>
      </w:r>
      <w:r w:rsidRPr="003167FF">
        <w:t xml:space="preserve"> The SEAL shall support switching of between unicast PDU session and </w:t>
      </w:r>
      <w:r w:rsidRPr="003167FF">
        <w:rPr>
          <w:lang w:eastAsia="zh-CN"/>
        </w:rPr>
        <w:t>MBS session (multicast or broadcast type)</w:t>
      </w:r>
      <w:r w:rsidRPr="003167FF">
        <w:rPr>
          <w:noProof/>
        </w:rPr>
        <w:t>.</w:t>
      </w:r>
    </w:p>
    <w:p w14:paraId="74E77C97" w14:textId="2D488E14" w:rsidR="00312C76" w:rsidRPr="003167FF" w:rsidRDefault="0035114F" w:rsidP="00312C76">
      <w:pPr>
        <w:rPr>
          <w:noProof/>
        </w:rPr>
      </w:pPr>
      <w:r w:rsidRPr="003167FF">
        <w:rPr>
          <w:noProof/>
        </w:rPr>
        <w:t>[AR-4.8.2-j]</w:t>
      </w:r>
      <w:r w:rsidRPr="003167FF">
        <w:t xml:space="preserve"> The SEAL shall support MBS session </w:t>
      </w:r>
      <w:r w:rsidRPr="003167FF">
        <w:rPr>
          <w:lang w:eastAsia="zh-CN"/>
        </w:rPr>
        <w:t>(multicast or broadcast type)</w:t>
      </w:r>
      <w:r w:rsidRPr="003167FF">
        <w:t xml:space="preserve"> quality detection</w:t>
      </w:r>
      <w:r w:rsidRPr="003167FF">
        <w:rPr>
          <w:noProof/>
        </w:rPr>
        <w:t>.</w:t>
      </w:r>
    </w:p>
    <w:p w14:paraId="6FA3B2AD" w14:textId="77777777" w:rsidR="00312C76" w:rsidRPr="003167FF" w:rsidRDefault="00312C76" w:rsidP="00312C76">
      <w:pPr>
        <w:pStyle w:val="Heading1"/>
      </w:pPr>
      <w:bookmarkStart w:id="57" w:name="_Toc155355291"/>
      <w:r w:rsidRPr="003167FF">
        <w:t>5</w:t>
      </w:r>
      <w:r w:rsidRPr="003167FF">
        <w:tab/>
        <w:t>Involved business relationships</w:t>
      </w:r>
      <w:bookmarkEnd w:id="46"/>
      <w:bookmarkEnd w:id="47"/>
      <w:bookmarkEnd w:id="48"/>
      <w:bookmarkEnd w:id="49"/>
      <w:bookmarkEnd w:id="50"/>
      <w:bookmarkEnd w:id="51"/>
      <w:bookmarkEnd w:id="57"/>
    </w:p>
    <w:p w14:paraId="760A8092" w14:textId="77777777" w:rsidR="00312C76" w:rsidRPr="003167FF" w:rsidRDefault="00312C76" w:rsidP="00312C76">
      <w:r w:rsidRPr="003167FF">
        <w:t xml:space="preserve">Figure 5-1 shows the business relationships that exist and that are needed to support a single </w:t>
      </w:r>
      <w:r w:rsidRPr="003167FF">
        <w:rPr>
          <w:lang w:eastAsia="zh-CN"/>
        </w:rPr>
        <w:t>VAL user</w:t>
      </w:r>
      <w:r w:rsidRPr="003167FF">
        <w:t xml:space="preserve">. </w:t>
      </w:r>
    </w:p>
    <w:p w14:paraId="0BF34645" w14:textId="77777777" w:rsidR="00312C76" w:rsidRPr="003167FF" w:rsidRDefault="00312C76" w:rsidP="00312C76">
      <w:pPr>
        <w:pStyle w:val="TH"/>
      </w:pPr>
    </w:p>
    <w:p w14:paraId="0EDB87D5" w14:textId="77777777" w:rsidR="00312C76" w:rsidRPr="003167FF" w:rsidRDefault="00312C76" w:rsidP="00312C76">
      <w:pPr>
        <w:pStyle w:val="TH"/>
      </w:pPr>
      <w:r w:rsidRPr="003167FF">
        <w:object w:dxaOrig="11082" w:dyaOrig="11388" w14:anchorId="334418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6pt;height:349.6pt" o:ole="">
            <v:imagedata r:id="rId11" o:title=""/>
          </v:shape>
          <o:OLEObject Type="Embed" ProgID="Visio.Drawing.11" ShapeID="_x0000_i1025" DrawAspect="Content" ObjectID="_1765968964" r:id="rId12"/>
        </w:object>
      </w:r>
    </w:p>
    <w:p w14:paraId="16F6A3CA" w14:textId="77777777" w:rsidR="00312C76" w:rsidRPr="003167FF" w:rsidRDefault="00312C76" w:rsidP="00312C76">
      <w:pPr>
        <w:pStyle w:val="TF"/>
        <w:rPr>
          <w:lang w:eastAsia="zh-CN"/>
        </w:rPr>
      </w:pPr>
      <w:r w:rsidRPr="003167FF">
        <w:t xml:space="preserve">Figure 5-1: Business relationships for </w:t>
      </w:r>
      <w:r w:rsidRPr="003167FF">
        <w:rPr>
          <w:lang w:eastAsia="zh-CN"/>
        </w:rPr>
        <w:t>VAL services</w:t>
      </w:r>
    </w:p>
    <w:p w14:paraId="0EF632B6" w14:textId="77777777" w:rsidR="00312C76" w:rsidRPr="003167FF" w:rsidRDefault="00312C76" w:rsidP="00312C76">
      <w:pPr>
        <w:rPr>
          <w:lang w:eastAsia="zh-CN"/>
        </w:rPr>
      </w:pPr>
      <w:r w:rsidRPr="003167FF">
        <w:rPr>
          <w:lang w:eastAsia="zh-CN"/>
        </w:rPr>
        <w:t>The VAL user belongs to a VAL service provider based on a VAL service agreement between the VAL user and the VAL service provider. The VAL service provider can have VAL service agreements with several VAL users.</w:t>
      </w:r>
      <w:r w:rsidRPr="003167FF">
        <w:t xml:space="preserve"> </w:t>
      </w:r>
      <w:r w:rsidRPr="003167FF">
        <w:rPr>
          <w:lang w:eastAsia="zh-CN"/>
        </w:rPr>
        <w:t>The VAL user can have VAL service agreements with several VAL service providers.</w:t>
      </w:r>
    </w:p>
    <w:p w14:paraId="160417AF" w14:textId="77777777" w:rsidR="00312C76" w:rsidRPr="003167FF" w:rsidRDefault="00312C76" w:rsidP="00312C76">
      <w:r w:rsidRPr="003167FF">
        <w:t xml:space="preserve">The </w:t>
      </w:r>
      <w:r w:rsidRPr="003167FF">
        <w:rPr>
          <w:lang w:eastAsia="zh-CN"/>
        </w:rPr>
        <w:t>VAL service</w:t>
      </w:r>
      <w:r w:rsidRPr="003167FF">
        <w:t xml:space="preserve"> provider and the home PLMN operator c</w:t>
      </w:r>
      <w:r w:rsidRPr="003167FF">
        <w:rPr>
          <w:lang w:eastAsia="zh-CN"/>
        </w:rPr>
        <w:t>an</w:t>
      </w:r>
      <w:r w:rsidRPr="003167FF">
        <w:t xml:space="preserve"> be part of the same organi</w:t>
      </w:r>
      <w:r w:rsidRPr="003167FF">
        <w:rPr>
          <w:lang w:eastAsia="zh-CN"/>
        </w:rPr>
        <w:t>z</w:t>
      </w:r>
      <w:r w:rsidRPr="003167FF">
        <w:t>ation, in which case the business relationship between the two is internal to a single organi</w:t>
      </w:r>
      <w:r w:rsidRPr="003167FF">
        <w:rPr>
          <w:lang w:eastAsia="zh-CN"/>
        </w:rPr>
        <w:t>z</w:t>
      </w:r>
      <w:r w:rsidRPr="003167FF">
        <w:t>ation.</w:t>
      </w:r>
    </w:p>
    <w:p w14:paraId="360D4474" w14:textId="77777777" w:rsidR="00312C76" w:rsidRPr="003167FF" w:rsidRDefault="00312C76" w:rsidP="00312C76">
      <w:r w:rsidRPr="003167FF">
        <w:t>The VAL service provider can have SEAL provider arrangements with multiple SEAL providers</w:t>
      </w:r>
      <w:r w:rsidRPr="003167FF">
        <w:rPr>
          <w:lang w:eastAsia="zh-CN"/>
        </w:rPr>
        <w:t xml:space="preserve"> and the SEAL provider can have PLMN operator service arrangements with multiple home PLMN operators</w:t>
      </w:r>
      <w:r w:rsidRPr="003167FF">
        <w:t>. The SEAL provider and the VAL service provider or the home PLMN operator c</w:t>
      </w:r>
      <w:r w:rsidRPr="003167FF">
        <w:rPr>
          <w:lang w:eastAsia="zh-CN"/>
        </w:rPr>
        <w:t>an</w:t>
      </w:r>
      <w:r w:rsidRPr="003167FF">
        <w:t xml:space="preserve"> be part of the same organi</w:t>
      </w:r>
      <w:r w:rsidRPr="003167FF">
        <w:rPr>
          <w:lang w:eastAsia="zh-CN"/>
        </w:rPr>
        <w:t>z</w:t>
      </w:r>
      <w:r w:rsidRPr="003167FF">
        <w:t>ation, in which case the business relationship between the two is internal to a single organi</w:t>
      </w:r>
      <w:r w:rsidRPr="003167FF">
        <w:rPr>
          <w:lang w:eastAsia="zh-CN"/>
        </w:rPr>
        <w:t>z</w:t>
      </w:r>
      <w:r w:rsidRPr="003167FF">
        <w:t xml:space="preserve">ation. </w:t>
      </w:r>
    </w:p>
    <w:p w14:paraId="3607F29A" w14:textId="77777777" w:rsidR="00312C76" w:rsidRPr="003167FF" w:rsidRDefault="00312C76" w:rsidP="00312C76">
      <w:pPr>
        <w:rPr>
          <w:lang w:eastAsia="zh-CN"/>
        </w:rPr>
      </w:pPr>
      <w:r w:rsidRPr="003167FF">
        <w:rPr>
          <w:lang w:eastAsia="zh-CN"/>
        </w:rPr>
        <w:t>The home PLMN operator can have PLMN operator service arrangements with multiple VAL service providers and the VAL service provider can have PLMN operator service arrangements with multiple home PLMN operators. As part of the PLMN operator service arrangement between the VAL service provider and the home PLMN operator, PLMN subscription arrangements can be provided which allows the VAL UEs to register with home PLMN operator network.</w:t>
      </w:r>
    </w:p>
    <w:p w14:paraId="69F2DD54" w14:textId="77777777" w:rsidR="00312C76" w:rsidRPr="003167FF" w:rsidRDefault="00312C76" w:rsidP="00312C76">
      <w:r w:rsidRPr="003167FF">
        <w:t>The home PLMN operator can have PLMN roaming agreements with multiple visited PLMN operators and the visited PLMN operator can have PLMN roaming agreements with multiple home PLMN operators.</w:t>
      </w:r>
    </w:p>
    <w:p w14:paraId="2521C220" w14:textId="77777777" w:rsidR="00312C76" w:rsidRPr="003167FF" w:rsidRDefault="00312C76" w:rsidP="00312C76">
      <w:pPr>
        <w:pStyle w:val="Heading1"/>
      </w:pPr>
      <w:bookmarkStart w:id="58" w:name="_Toc155355292"/>
      <w:r w:rsidRPr="003167FF">
        <w:lastRenderedPageBreak/>
        <w:t>6</w:t>
      </w:r>
      <w:r w:rsidRPr="003167FF">
        <w:tab/>
        <w:t>Generic functional model</w:t>
      </w:r>
      <w:bookmarkEnd w:id="52"/>
      <w:r w:rsidRPr="003167FF">
        <w:t xml:space="preserve"> for SEAL services</w:t>
      </w:r>
      <w:bookmarkEnd w:id="58"/>
    </w:p>
    <w:p w14:paraId="1B20FA9A" w14:textId="77777777" w:rsidR="00312C76" w:rsidRPr="003167FF" w:rsidRDefault="00312C76" w:rsidP="00312C76">
      <w:pPr>
        <w:pStyle w:val="Heading2"/>
      </w:pPr>
      <w:bookmarkStart w:id="59" w:name="_Toc526019525"/>
      <w:bookmarkStart w:id="60" w:name="_Toc155355293"/>
      <w:r w:rsidRPr="003167FF">
        <w:t>6.1</w:t>
      </w:r>
      <w:r w:rsidRPr="003167FF">
        <w:tab/>
        <w:t>General</w:t>
      </w:r>
      <w:bookmarkEnd w:id="59"/>
      <w:bookmarkEnd w:id="60"/>
    </w:p>
    <w:p w14:paraId="5B3AA988" w14:textId="77777777" w:rsidR="00312C76" w:rsidRPr="003167FF" w:rsidRDefault="00312C76" w:rsidP="00312C76">
      <w:bookmarkStart w:id="61" w:name="_Toc526019526"/>
      <w:r w:rsidRPr="003167FF">
        <w:t>The functional model for SEAL is organized into generic SEAL service functional model and specific SEAL service functional models. The generic SEAL service functional model will be used as the reference model for the specific SEAL service functional models.</w:t>
      </w:r>
    </w:p>
    <w:p w14:paraId="74869A19" w14:textId="77777777" w:rsidR="00312C76" w:rsidRPr="003167FF" w:rsidRDefault="00312C76" w:rsidP="00312C76">
      <w:r w:rsidRPr="003167FF">
        <w:t>The following SEAL services are supported towards the vertical application layer:</w:t>
      </w:r>
    </w:p>
    <w:p w14:paraId="6AD2AD29" w14:textId="77777777" w:rsidR="00312C76" w:rsidRPr="003167FF" w:rsidRDefault="00312C76" w:rsidP="00312C76">
      <w:pPr>
        <w:pStyle w:val="B1"/>
      </w:pPr>
      <w:r w:rsidRPr="003167FF">
        <w:t>-</w:t>
      </w:r>
      <w:r w:rsidRPr="003167FF">
        <w:tab/>
        <w:t>Location management;</w:t>
      </w:r>
    </w:p>
    <w:p w14:paraId="2F49F64E" w14:textId="77777777" w:rsidR="00312C76" w:rsidRPr="003167FF" w:rsidRDefault="00312C76" w:rsidP="00312C76">
      <w:pPr>
        <w:pStyle w:val="B1"/>
      </w:pPr>
      <w:r w:rsidRPr="003167FF">
        <w:t>-</w:t>
      </w:r>
      <w:r w:rsidRPr="003167FF">
        <w:tab/>
        <w:t>Group management;</w:t>
      </w:r>
    </w:p>
    <w:p w14:paraId="437AE447" w14:textId="77777777" w:rsidR="00312C76" w:rsidRPr="003167FF" w:rsidRDefault="00312C76" w:rsidP="00312C76">
      <w:pPr>
        <w:pStyle w:val="B1"/>
      </w:pPr>
      <w:r w:rsidRPr="003167FF">
        <w:t>-</w:t>
      </w:r>
      <w:r w:rsidRPr="003167FF">
        <w:tab/>
        <w:t>Configuration management;</w:t>
      </w:r>
    </w:p>
    <w:p w14:paraId="5C945EBE" w14:textId="77777777" w:rsidR="00312C76" w:rsidRPr="003167FF" w:rsidRDefault="00312C76" w:rsidP="00312C76">
      <w:pPr>
        <w:pStyle w:val="B1"/>
      </w:pPr>
      <w:r w:rsidRPr="003167FF">
        <w:t>-</w:t>
      </w:r>
      <w:r w:rsidRPr="003167FF">
        <w:tab/>
        <w:t>Identity management;</w:t>
      </w:r>
    </w:p>
    <w:p w14:paraId="43038EE4" w14:textId="55FFB630" w:rsidR="00312C76" w:rsidRPr="003167FF" w:rsidRDefault="00312C76" w:rsidP="00312C76">
      <w:pPr>
        <w:pStyle w:val="B1"/>
      </w:pPr>
      <w:r w:rsidRPr="003167FF">
        <w:t>-</w:t>
      </w:r>
      <w:r w:rsidRPr="003167FF">
        <w:tab/>
        <w:t>Key management;</w:t>
      </w:r>
    </w:p>
    <w:p w14:paraId="5A7BB5BA" w14:textId="57A19FD9" w:rsidR="003356B9" w:rsidRPr="003167FF" w:rsidRDefault="00312C76" w:rsidP="003356B9">
      <w:pPr>
        <w:pStyle w:val="B1"/>
      </w:pPr>
      <w:r w:rsidRPr="003167FF">
        <w:t>-</w:t>
      </w:r>
      <w:r w:rsidRPr="003167FF">
        <w:tab/>
        <w:t>Network resource management</w:t>
      </w:r>
      <w:r w:rsidR="00FE5F7A" w:rsidRPr="003167FF">
        <w:t>;</w:t>
      </w:r>
    </w:p>
    <w:p w14:paraId="7A8DA1EF" w14:textId="6E7E3945" w:rsidR="00312C76" w:rsidRPr="003167FF" w:rsidRDefault="003356B9" w:rsidP="003356B9">
      <w:pPr>
        <w:pStyle w:val="B1"/>
      </w:pPr>
      <w:r w:rsidRPr="003167FF">
        <w:t>-</w:t>
      </w:r>
      <w:r w:rsidRPr="003167FF">
        <w:tab/>
        <w:t>Data delivery</w:t>
      </w:r>
      <w:r w:rsidR="00FE5F7A" w:rsidRPr="003167FF">
        <w:t>;</w:t>
      </w:r>
    </w:p>
    <w:p w14:paraId="01927237" w14:textId="77777777" w:rsidR="00FE5F7A" w:rsidRPr="003167FF" w:rsidRDefault="00FE5F7A" w:rsidP="00FE5F7A">
      <w:pPr>
        <w:pStyle w:val="B1"/>
      </w:pPr>
      <w:r w:rsidRPr="003167FF">
        <w:t>-</w:t>
      </w:r>
      <w:r w:rsidRPr="003167FF">
        <w:tab/>
        <w:t>Notification management;</w:t>
      </w:r>
    </w:p>
    <w:p w14:paraId="6A34516A" w14:textId="77777777" w:rsidR="00FE5F7A" w:rsidRPr="003167FF" w:rsidRDefault="00FE5F7A" w:rsidP="00FE5F7A">
      <w:pPr>
        <w:pStyle w:val="B1"/>
      </w:pPr>
      <w:r w:rsidRPr="003167FF">
        <w:t>-</w:t>
      </w:r>
      <w:r w:rsidRPr="003167FF">
        <w:tab/>
        <w:t>Network slice capability enablement; and</w:t>
      </w:r>
    </w:p>
    <w:p w14:paraId="74243A81" w14:textId="77777777" w:rsidR="00FE5F7A" w:rsidRPr="003167FF" w:rsidRDefault="00FE5F7A" w:rsidP="00FE5F7A">
      <w:pPr>
        <w:pStyle w:val="B1"/>
      </w:pPr>
      <w:r w:rsidRPr="003167FF">
        <w:t>-</w:t>
      </w:r>
      <w:r w:rsidRPr="003167FF">
        <w:tab/>
        <w:t>Application data analytics enablement.</w:t>
      </w:r>
    </w:p>
    <w:p w14:paraId="268A3740" w14:textId="77777777" w:rsidR="00312C76" w:rsidRPr="003167FF" w:rsidRDefault="00312C76" w:rsidP="00312C76">
      <w:pPr>
        <w:rPr>
          <w:noProof/>
        </w:rPr>
      </w:pPr>
      <w:r w:rsidRPr="003167FF">
        <w:rPr>
          <w:noProof/>
        </w:rPr>
        <w:t>The generic functional model for the SEAL is organized into generic functional entities to describe a functional architecture which addresses the application layer support aspects for vertical applications. The on-network and off-network functional model is specified in this clause.</w:t>
      </w:r>
    </w:p>
    <w:p w14:paraId="1F765B9B" w14:textId="77777777" w:rsidR="00312C76" w:rsidRPr="003167FF" w:rsidRDefault="00312C76" w:rsidP="00312C76">
      <w:pPr>
        <w:pStyle w:val="Heading2"/>
      </w:pPr>
      <w:bookmarkStart w:id="62" w:name="_Toc155355294"/>
      <w:r w:rsidRPr="003167FF">
        <w:t>6.2</w:t>
      </w:r>
      <w:r w:rsidRPr="003167FF">
        <w:tab/>
        <w:t>On-network functional model description</w:t>
      </w:r>
      <w:bookmarkEnd w:id="61"/>
      <w:bookmarkEnd w:id="62"/>
    </w:p>
    <w:p w14:paraId="1AA51C7B" w14:textId="77777777" w:rsidR="00312C76" w:rsidRPr="003167FF" w:rsidRDefault="00312C76" w:rsidP="00312C76">
      <w:bookmarkStart w:id="63" w:name="_Toc526019527"/>
      <w:r w:rsidRPr="003167FF">
        <w:t>Figure 6.2-1 illustrates the generic on-network functional model for SEAL.</w:t>
      </w:r>
    </w:p>
    <w:p w14:paraId="4B4265FC" w14:textId="77777777" w:rsidR="00312C76" w:rsidRPr="003167FF" w:rsidRDefault="00312C76" w:rsidP="00312C76">
      <w:pPr>
        <w:pStyle w:val="TH"/>
      </w:pPr>
      <w:r w:rsidRPr="003167FF">
        <w:object w:dxaOrig="8856" w:dyaOrig="3480" w14:anchorId="5670B90A">
          <v:shape id="_x0000_i1026" type="#_x0000_t75" style="width:442.4pt;height:174.8pt" o:ole="">
            <v:imagedata r:id="rId13" o:title=""/>
          </v:shape>
          <o:OLEObject Type="Embed" ProgID="Visio.Drawing.11" ShapeID="_x0000_i1026" DrawAspect="Content" ObjectID="_1765968965" r:id="rId14"/>
        </w:object>
      </w:r>
    </w:p>
    <w:p w14:paraId="4D4F6371" w14:textId="77777777" w:rsidR="00312C76" w:rsidRPr="003167FF" w:rsidRDefault="00312C76" w:rsidP="00312C76">
      <w:pPr>
        <w:pStyle w:val="TF"/>
      </w:pPr>
      <w:r w:rsidRPr="003167FF">
        <w:t>Figure 6.2-1: Generic on-network functional model</w:t>
      </w:r>
    </w:p>
    <w:p w14:paraId="79A6B94B" w14:textId="77777777" w:rsidR="00312C76" w:rsidRPr="003167FF" w:rsidRDefault="00312C76" w:rsidP="00312C76">
      <w:r w:rsidRPr="003167FF">
        <w:t>In the vertical application layer, the VAL client communicates with the VAL server over VAL-UU reference point. VAL-UU supports both unicast and multicast delivery modes.</w:t>
      </w:r>
    </w:p>
    <w:p w14:paraId="0C1F6AE2" w14:textId="77777777" w:rsidR="00312C76" w:rsidRPr="003167FF" w:rsidRDefault="00312C76" w:rsidP="00312C76">
      <w:pPr>
        <w:pStyle w:val="NO"/>
      </w:pPr>
      <w:r w:rsidRPr="003167FF">
        <w:t>NOTE 1:</w:t>
      </w:r>
      <w:r w:rsidRPr="003167FF">
        <w:tab/>
        <w:t>The VAL-UU reference point is out of scope of the present document.</w:t>
      </w:r>
    </w:p>
    <w:p w14:paraId="2C5424AA" w14:textId="77777777" w:rsidR="00312C76" w:rsidRPr="003167FF" w:rsidRDefault="00312C76" w:rsidP="00312C76">
      <w:r w:rsidRPr="003167FF">
        <w:lastRenderedPageBreak/>
        <w:t xml:space="preserve">The SEAL functional entities on the UE and the server are grouped into SEAL client(s) and SEAL server(s) respectively. The SEAL consists of a common set of services (e.g. group management, location management) and reference points. The SEAL offers its services to the vertical application layer (VAL). </w:t>
      </w:r>
    </w:p>
    <w:p w14:paraId="330F48F4" w14:textId="77777777" w:rsidR="00312C76" w:rsidRPr="003167FF" w:rsidRDefault="00312C76" w:rsidP="00312C76">
      <w:pPr>
        <w:pStyle w:val="NO"/>
      </w:pPr>
      <w:r w:rsidRPr="003167FF">
        <w:t>NOTE 2:</w:t>
      </w:r>
      <w:r w:rsidRPr="003167FF">
        <w:tab/>
        <w:t>The functionalities and reference points of the vertical application layer are out of scope of the present document.</w:t>
      </w:r>
    </w:p>
    <w:p w14:paraId="6C6E7F25" w14:textId="77777777" w:rsidR="00312C76" w:rsidRPr="003167FF" w:rsidRDefault="00312C76" w:rsidP="00312C76">
      <w:pPr>
        <w:pStyle w:val="NO"/>
      </w:pPr>
      <w:r w:rsidRPr="003167FF">
        <w:t>NOTE 3:</w:t>
      </w:r>
      <w:r w:rsidRPr="003167FF">
        <w:tab/>
        <w:t>The vertical application layer may further consist of vertical application enabler layer functionalities (specified by 3GPP) and application specific functionalities, which is out of scope of the present document.</w:t>
      </w:r>
    </w:p>
    <w:p w14:paraId="6610ABB8" w14:textId="77777777" w:rsidR="00312C76" w:rsidRPr="003167FF" w:rsidRDefault="00312C76" w:rsidP="00312C76">
      <w:r w:rsidRPr="003167FF">
        <w:t>The SEAL client(s) communicates with the SEAL server(s) over the SEAL-UU reference points. SEAL-UU supports both unicast and multicast delivery modes. The SEAL client(s) provides the service enabler layer support functions to the VAL client(s) over SEAL-C reference points. The VAL server(s) communicate with the SEAL server(s) over the SEAL-S reference points. The SEAL server(s) may communicate with the underlying 3GPP network systems using the respective 3GPP interfaces specified by the 3GPP network system.</w:t>
      </w:r>
    </w:p>
    <w:p w14:paraId="5EC56E31" w14:textId="77777777" w:rsidR="00BA5595" w:rsidRDefault="00312C76" w:rsidP="00BA5595">
      <w:pPr>
        <w:pStyle w:val="EditorsNote"/>
      </w:pPr>
      <w:r w:rsidRPr="003167FF">
        <w:t>Editor's Note:</w:t>
      </w:r>
      <w:r w:rsidRPr="003167FF">
        <w:tab/>
        <w:t>SEAL-UU support for multicast delivery is FFS.</w:t>
      </w:r>
    </w:p>
    <w:p w14:paraId="2898A6A9" w14:textId="4264A9E8" w:rsidR="00312C76" w:rsidRPr="003167FF" w:rsidRDefault="00BA5595" w:rsidP="00BA5595">
      <w:pPr>
        <w:pStyle w:val="EditorsNote"/>
      </w:pPr>
      <w:r>
        <w:t>NOTE 4:</w:t>
      </w:r>
      <w:r>
        <w:tab/>
        <w:t>Non-3GPP access used by the UE is out of scope of the present document.</w:t>
      </w:r>
    </w:p>
    <w:p w14:paraId="033E5BB1" w14:textId="77777777" w:rsidR="00312C76" w:rsidRPr="003167FF" w:rsidRDefault="00312C76" w:rsidP="00312C76">
      <w:r w:rsidRPr="003167FF">
        <w:t>The specific SEAL client(s) and the SEAL server(s) along with their specific SEAL-UU reference points and the specific network interfaces of 3GPP network system used are described in the respective on-network functional model for each SEAL service.</w:t>
      </w:r>
    </w:p>
    <w:p w14:paraId="0A5054EB" w14:textId="77777777" w:rsidR="00312C76" w:rsidRPr="003167FF" w:rsidRDefault="00312C76" w:rsidP="00312C76">
      <w:r w:rsidRPr="003167FF">
        <w:t>Figure 6.2-2 illustrates the functional model for interconnection between SEAL servers.</w:t>
      </w:r>
    </w:p>
    <w:p w14:paraId="46D67704" w14:textId="77777777" w:rsidR="00312C76" w:rsidRPr="003167FF" w:rsidRDefault="00312C76" w:rsidP="00312C76">
      <w:pPr>
        <w:pStyle w:val="TH"/>
      </w:pPr>
    </w:p>
    <w:p w14:paraId="2CA0B567" w14:textId="77777777" w:rsidR="00312C76" w:rsidRPr="003167FF" w:rsidRDefault="00312C76" w:rsidP="00312C76">
      <w:pPr>
        <w:pStyle w:val="TH"/>
      </w:pPr>
      <w:r w:rsidRPr="003167FF">
        <w:object w:dxaOrig="8885" w:dyaOrig="3008" w14:anchorId="3D77A075">
          <v:shape id="_x0000_i1027" type="#_x0000_t75" style="width:442pt;height:149pt" o:ole="">
            <v:imagedata r:id="rId15" o:title=""/>
          </v:shape>
          <o:OLEObject Type="Embed" ProgID="Visio.Drawing.11" ShapeID="_x0000_i1027" DrawAspect="Content" ObjectID="_1765968966" r:id="rId16"/>
        </w:object>
      </w:r>
    </w:p>
    <w:p w14:paraId="2C5BFC9F" w14:textId="77777777" w:rsidR="00312C76" w:rsidRPr="003167FF" w:rsidRDefault="00312C76" w:rsidP="00312C76">
      <w:pPr>
        <w:pStyle w:val="TF"/>
      </w:pPr>
      <w:r w:rsidRPr="003167FF">
        <w:t>Figure 6.2-2: Interconnection between SEAL servers</w:t>
      </w:r>
    </w:p>
    <w:p w14:paraId="5FF72F2F" w14:textId="77777777" w:rsidR="00312C76" w:rsidRPr="003167FF" w:rsidRDefault="00312C76" w:rsidP="00312C76">
      <w:r w:rsidRPr="003167FF">
        <w:t>To support distributed SEAL server deployments, the SEAL server interacts with another SEAL server for the same SEAL service over SEAL-E reference point.</w:t>
      </w:r>
    </w:p>
    <w:p w14:paraId="28DA0C98" w14:textId="77777777" w:rsidR="00312C76" w:rsidRPr="003167FF" w:rsidRDefault="00312C76" w:rsidP="00312C76">
      <w:r w:rsidRPr="003167FF">
        <w:t>Figure 6.2-3 illustrates the functional model for inter-service communication between SEAL servers.</w:t>
      </w:r>
    </w:p>
    <w:p w14:paraId="5021F9FC" w14:textId="77777777" w:rsidR="00312C76" w:rsidRPr="003167FF" w:rsidRDefault="00312C76" w:rsidP="00312C76">
      <w:pPr>
        <w:pStyle w:val="TH"/>
      </w:pPr>
      <w:r w:rsidRPr="003167FF">
        <w:object w:dxaOrig="8885" w:dyaOrig="3008" w14:anchorId="31536A98">
          <v:shape id="_x0000_i1028" type="#_x0000_t75" style="width:442pt;height:149pt" o:ole="">
            <v:imagedata r:id="rId17" o:title=""/>
          </v:shape>
          <o:OLEObject Type="Embed" ProgID="Visio.Drawing.11" ShapeID="_x0000_i1028" DrawAspect="Content" ObjectID="_1765968967" r:id="rId18"/>
        </w:object>
      </w:r>
    </w:p>
    <w:p w14:paraId="42801F6C" w14:textId="77777777" w:rsidR="00312C76" w:rsidRPr="003167FF" w:rsidRDefault="00312C76" w:rsidP="00312C76">
      <w:pPr>
        <w:pStyle w:val="TF"/>
      </w:pPr>
      <w:r w:rsidRPr="003167FF">
        <w:t>Figure 6.2-3: Inter-service communication between SEAL servers</w:t>
      </w:r>
    </w:p>
    <w:p w14:paraId="48425B22" w14:textId="77777777" w:rsidR="00312C76" w:rsidRPr="003167FF" w:rsidRDefault="00312C76" w:rsidP="00312C76">
      <w:r w:rsidRPr="003167FF">
        <w:t>The SEAL server interacts with another SEAL server for inter-service communication over SEAL-X reference point.</w:t>
      </w:r>
    </w:p>
    <w:p w14:paraId="34AF0C95" w14:textId="77777777" w:rsidR="00312C76" w:rsidRPr="003167FF" w:rsidRDefault="00312C76" w:rsidP="00312C76">
      <w:r w:rsidRPr="003167FF">
        <w:t>Figure 6.2-4 illustrates the functional model for communication between SEAL server and VAL user database.</w:t>
      </w:r>
    </w:p>
    <w:p w14:paraId="3A8272D1" w14:textId="77777777" w:rsidR="00312C76" w:rsidRPr="003167FF" w:rsidRDefault="00312C76" w:rsidP="00312C76">
      <w:pPr>
        <w:pStyle w:val="TH"/>
      </w:pPr>
      <w:r w:rsidRPr="003167FF">
        <w:object w:dxaOrig="4301" w:dyaOrig="3518" w14:anchorId="682D04A2">
          <v:shape id="_x0000_i1029" type="#_x0000_t75" style="width:3in;height:174.8pt" o:ole="">
            <v:imagedata r:id="rId19" o:title=""/>
          </v:shape>
          <o:OLEObject Type="Embed" ProgID="Visio.Drawing.11" ShapeID="_x0000_i1029" DrawAspect="Content" ObjectID="_1765968968" r:id="rId20"/>
        </w:object>
      </w:r>
    </w:p>
    <w:p w14:paraId="397B88BA" w14:textId="77777777" w:rsidR="00312C76" w:rsidRPr="003167FF" w:rsidRDefault="00312C76" w:rsidP="00312C76">
      <w:pPr>
        <w:pStyle w:val="TF"/>
      </w:pPr>
      <w:r w:rsidRPr="003167FF">
        <w:t>Figure 6.2-4: Communication between SEAL server and VAL user database</w:t>
      </w:r>
    </w:p>
    <w:p w14:paraId="53392860" w14:textId="77777777" w:rsidR="00312C76" w:rsidRPr="003167FF" w:rsidRDefault="00312C76" w:rsidP="00312C76">
      <w:r w:rsidRPr="003167FF">
        <w:t>The SEAL server interacts with the VAL user database for storing and retrieving user profile over VAL-UDB reference point.</w:t>
      </w:r>
    </w:p>
    <w:p w14:paraId="52CEDECA" w14:textId="77777777" w:rsidR="00312C76" w:rsidRPr="003167FF" w:rsidRDefault="00312C76" w:rsidP="00312C76">
      <w:r w:rsidRPr="003167FF">
        <w:t>Figure 6.2-5 shows the functional model for the signalling control plane.</w:t>
      </w:r>
    </w:p>
    <w:p w14:paraId="6545C525" w14:textId="77777777" w:rsidR="00312C76" w:rsidRPr="003167FF" w:rsidRDefault="00312C76" w:rsidP="00312C76">
      <w:pPr>
        <w:pStyle w:val="TH"/>
      </w:pPr>
      <w:r w:rsidRPr="003167FF">
        <w:rPr>
          <w:noProof/>
        </w:rPr>
        <w:object w:dxaOrig="8211" w:dyaOrig="7261" w14:anchorId="2217BCA1">
          <v:shape id="_x0000_i1030" type="#_x0000_t75" style="width:410.35pt;height:365pt" o:ole="">
            <v:imagedata r:id="rId21" o:title=""/>
          </v:shape>
          <o:OLEObject Type="Embed" ProgID="Visio.Drawing.15" ShapeID="_x0000_i1030" DrawAspect="Content" ObjectID="_1765968969" r:id="rId22"/>
        </w:object>
      </w:r>
    </w:p>
    <w:p w14:paraId="40A90D82" w14:textId="77777777" w:rsidR="00312C76" w:rsidRPr="003167FF" w:rsidRDefault="00312C76" w:rsidP="00312C76">
      <w:pPr>
        <w:pStyle w:val="TF"/>
      </w:pPr>
      <w:r w:rsidRPr="003167FF">
        <w:t>Figure 6.2-5: Functional model for signalling control plane</w:t>
      </w:r>
    </w:p>
    <w:p w14:paraId="307811BD" w14:textId="5291EA2F" w:rsidR="00312C76" w:rsidRPr="003167FF" w:rsidRDefault="00312C76" w:rsidP="00312C76">
      <w:pPr>
        <w:pStyle w:val="NO"/>
        <w:rPr>
          <w:noProof/>
        </w:rPr>
      </w:pPr>
      <w:r w:rsidRPr="003167FF">
        <w:rPr>
          <w:noProof/>
        </w:rPr>
        <w:t>NOTE</w:t>
      </w:r>
      <w:r w:rsidR="00BA5595">
        <w:t> 5</w:t>
      </w:r>
      <w:r w:rsidRPr="003167FF">
        <w:rPr>
          <w:noProof/>
        </w:rPr>
        <w:t>:</w:t>
      </w:r>
      <w:r w:rsidRPr="003167FF">
        <w:rPr>
          <w:noProof/>
        </w:rPr>
        <w:tab/>
        <w:t xml:space="preserve">The Light-weight Protocol (LWP) functional entities and reference points are a generic representation of protocol entities and reference points for use in constrained environments. Realizations of LWP by means of a particular transport protocol are defined in the annex of this specification. </w:t>
      </w:r>
      <w:r w:rsidRPr="003167FF">
        <w:t>Realizations of LWP by means of transport protocols is not limited to those defined in the annex of this specification.</w:t>
      </w:r>
    </w:p>
    <w:p w14:paraId="094D4D84" w14:textId="77777777" w:rsidR="00312C76" w:rsidRPr="003167FF" w:rsidRDefault="00312C76" w:rsidP="00312C76">
      <w:pPr>
        <w:pStyle w:val="Heading2"/>
      </w:pPr>
      <w:bookmarkStart w:id="64" w:name="_Toc155355295"/>
      <w:r w:rsidRPr="003167FF">
        <w:t>6.3</w:t>
      </w:r>
      <w:r w:rsidRPr="003167FF">
        <w:tab/>
        <w:t>Off-network functional model description</w:t>
      </w:r>
      <w:bookmarkEnd w:id="64"/>
    </w:p>
    <w:p w14:paraId="75A369DC" w14:textId="77777777" w:rsidR="00312C76" w:rsidRPr="003167FF" w:rsidRDefault="00312C76" w:rsidP="00312C76">
      <w:r w:rsidRPr="003167FF">
        <w:t>Figure 6.3-1 illustrates the generic off-network functional model for SEAL.</w:t>
      </w:r>
    </w:p>
    <w:p w14:paraId="192123DF" w14:textId="77777777" w:rsidR="00312C76" w:rsidRPr="003167FF" w:rsidRDefault="00312C76" w:rsidP="00312C76">
      <w:pPr>
        <w:pStyle w:val="TH"/>
      </w:pPr>
      <w:r w:rsidRPr="003167FF">
        <w:object w:dxaOrig="6684" w:dyaOrig="3492" w14:anchorId="03AC370C">
          <v:shape id="_x0000_i1031" type="#_x0000_t75" style="width:335.05pt;height:175.2pt" o:ole="">
            <v:imagedata r:id="rId23" o:title=""/>
          </v:shape>
          <o:OLEObject Type="Embed" ProgID="Visio.Drawing.11" ShapeID="_x0000_i1031" DrawAspect="Content" ObjectID="_1765968970" r:id="rId24"/>
        </w:object>
      </w:r>
    </w:p>
    <w:p w14:paraId="2769DABC" w14:textId="77777777" w:rsidR="00312C76" w:rsidRPr="003167FF" w:rsidRDefault="00312C76" w:rsidP="00312C76">
      <w:pPr>
        <w:pStyle w:val="TF"/>
      </w:pPr>
      <w:r w:rsidRPr="003167FF">
        <w:t>Figure 6.3-1: Generic off-network functional model</w:t>
      </w:r>
    </w:p>
    <w:p w14:paraId="22F92508" w14:textId="77777777" w:rsidR="00312C76" w:rsidRPr="003167FF" w:rsidRDefault="00312C76" w:rsidP="00312C76">
      <w:r w:rsidRPr="003167FF">
        <w:lastRenderedPageBreak/>
        <w:t>In the vertical application layer, the VAL client of UE1 communicates with VAL client of UE2 over VAL-PC5 reference point. A SEAL client of UE1 interacts with the corresponding SEAL client of UE2 over SEAL-PC5 reference points. The UE1, if connected to the network via Uu reference point, can also act as a UE-to-network relay, to enable UE2 to access the VAL server(s) over the VAL-UU reference point.</w:t>
      </w:r>
    </w:p>
    <w:p w14:paraId="4B0E695D" w14:textId="77777777" w:rsidR="00312C76" w:rsidRPr="003167FF" w:rsidRDefault="00312C76" w:rsidP="00312C76">
      <w:pPr>
        <w:pStyle w:val="NO"/>
      </w:pPr>
      <w:r w:rsidRPr="003167FF">
        <w:t>NOTE:</w:t>
      </w:r>
      <w:r w:rsidRPr="003167FF">
        <w:tab/>
        <w:t>The VAL-PC5 reference point is out of scope of the present document.</w:t>
      </w:r>
    </w:p>
    <w:p w14:paraId="02ECFD3D" w14:textId="77777777" w:rsidR="00312C76" w:rsidRPr="003167FF" w:rsidRDefault="00312C76" w:rsidP="00312C76">
      <w:pPr>
        <w:pStyle w:val="EditorsNote"/>
      </w:pPr>
      <w:r w:rsidRPr="003167FF">
        <w:t>Editor's Note:</w:t>
      </w:r>
      <w:r w:rsidRPr="003167FF">
        <w:tab/>
        <w:t>The functionalities of reference points between the SEAL clients of two UEs over SEAL-PC5 reference point is FFS.</w:t>
      </w:r>
    </w:p>
    <w:p w14:paraId="58BBC894" w14:textId="77777777" w:rsidR="00312C76" w:rsidRPr="003167FF" w:rsidRDefault="00312C76" w:rsidP="00312C76">
      <w:r w:rsidRPr="003167FF">
        <w:t>The specific SEAL client(s) along with their specific SEAL-PC5 reference points are described in the respective off</w:t>
      </w:r>
      <w:r w:rsidRPr="003167FF">
        <w:noBreakHyphen/>
        <w:t>network functional model for each SEAL service.</w:t>
      </w:r>
    </w:p>
    <w:p w14:paraId="370AB12E" w14:textId="77777777" w:rsidR="00312C76" w:rsidRPr="003167FF" w:rsidRDefault="00312C76" w:rsidP="00312C76">
      <w:pPr>
        <w:pStyle w:val="Heading2"/>
      </w:pPr>
      <w:bookmarkStart w:id="65" w:name="_Toc155355296"/>
      <w:r w:rsidRPr="003167FF">
        <w:t>6.4</w:t>
      </w:r>
      <w:r w:rsidRPr="003167FF">
        <w:tab/>
        <w:t>Functional entities description</w:t>
      </w:r>
      <w:bookmarkEnd w:id="63"/>
      <w:bookmarkEnd w:id="65"/>
    </w:p>
    <w:p w14:paraId="303C1345" w14:textId="77777777" w:rsidR="00312C76" w:rsidRPr="003167FF" w:rsidRDefault="00312C76" w:rsidP="00312C76">
      <w:pPr>
        <w:pStyle w:val="Heading3"/>
      </w:pPr>
      <w:bookmarkStart w:id="66" w:name="_Toc521435171"/>
      <w:bookmarkStart w:id="67" w:name="_Toc528832065"/>
      <w:bookmarkStart w:id="68" w:name="_Toc528832255"/>
      <w:bookmarkStart w:id="69" w:name="_Toc531613357"/>
      <w:bookmarkStart w:id="70" w:name="_Toc526019528"/>
      <w:bookmarkStart w:id="71" w:name="_Toc155355297"/>
      <w:r w:rsidRPr="003167FF">
        <w:t>6.4.1</w:t>
      </w:r>
      <w:r w:rsidRPr="003167FF">
        <w:tab/>
        <w:t>General</w:t>
      </w:r>
      <w:bookmarkEnd w:id="66"/>
      <w:bookmarkEnd w:id="67"/>
      <w:bookmarkEnd w:id="68"/>
      <w:bookmarkEnd w:id="69"/>
      <w:bookmarkEnd w:id="71"/>
    </w:p>
    <w:p w14:paraId="0BBC0494" w14:textId="77777777" w:rsidR="00312C76" w:rsidRPr="003167FF" w:rsidRDefault="00312C76" w:rsidP="00312C76">
      <w:r w:rsidRPr="003167FF">
        <w:t>Each subclause is a description of a functional entity corresponding to SEAL and does not imply a physical entity.</w:t>
      </w:r>
    </w:p>
    <w:p w14:paraId="47085252" w14:textId="77777777" w:rsidR="00312C76" w:rsidRPr="003167FF" w:rsidRDefault="00312C76" w:rsidP="00312C76">
      <w:pPr>
        <w:pStyle w:val="Heading3"/>
      </w:pPr>
      <w:bookmarkStart w:id="72" w:name="_Toc424654370"/>
      <w:bookmarkStart w:id="73" w:name="_Toc428364958"/>
      <w:bookmarkStart w:id="74" w:name="_Toc433209558"/>
      <w:bookmarkStart w:id="75" w:name="_Toc453260076"/>
      <w:bookmarkStart w:id="76" w:name="_Toc453260963"/>
      <w:bookmarkStart w:id="77" w:name="_Toc453279700"/>
      <w:bookmarkStart w:id="78" w:name="_Toc459375038"/>
      <w:bookmarkStart w:id="79" w:name="_Toc468105272"/>
      <w:bookmarkStart w:id="80" w:name="_Toc468110367"/>
      <w:bookmarkStart w:id="81" w:name="_Toc533179572"/>
      <w:bookmarkStart w:id="82" w:name="_Toc521435173"/>
      <w:bookmarkStart w:id="83" w:name="_Toc528832067"/>
      <w:bookmarkStart w:id="84" w:name="_Toc528832257"/>
      <w:bookmarkStart w:id="85" w:name="_Toc531613359"/>
      <w:bookmarkStart w:id="86" w:name="_Toc155355298"/>
      <w:r w:rsidRPr="003167FF">
        <w:t>6.4.2</w:t>
      </w:r>
      <w:r w:rsidRPr="003167FF">
        <w:tab/>
        <w:t>Application plane</w:t>
      </w:r>
      <w:bookmarkEnd w:id="72"/>
      <w:bookmarkEnd w:id="73"/>
      <w:bookmarkEnd w:id="74"/>
      <w:bookmarkEnd w:id="75"/>
      <w:bookmarkEnd w:id="76"/>
      <w:bookmarkEnd w:id="77"/>
      <w:bookmarkEnd w:id="78"/>
      <w:bookmarkEnd w:id="79"/>
      <w:bookmarkEnd w:id="80"/>
      <w:bookmarkEnd w:id="81"/>
      <w:bookmarkEnd w:id="86"/>
    </w:p>
    <w:p w14:paraId="254AE23E" w14:textId="77777777" w:rsidR="00312C76" w:rsidRPr="003167FF" w:rsidRDefault="00312C76" w:rsidP="00312C76">
      <w:pPr>
        <w:pStyle w:val="Heading4"/>
      </w:pPr>
      <w:bookmarkStart w:id="87" w:name="_Toc428364959"/>
      <w:bookmarkStart w:id="88" w:name="_Toc433209559"/>
      <w:bookmarkStart w:id="89" w:name="_Toc453260077"/>
      <w:bookmarkStart w:id="90" w:name="_Toc453260964"/>
      <w:bookmarkStart w:id="91" w:name="_Toc453279701"/>
      <w:bookmarkStart w:id="92" w:name="_Toc459375039"/>
      <w:bookmarkStart w:id="93" w:name="_Toc468105273"/>
      <w:bookmarkStart w:id="94" w:name="_Toc468110368"/>
      <w:bookmarkStart w:id="95" w:name="_Toc533179573"/>
      <w:bookmarkStart w:id="96" w:name="_Toc155355299"/>
      <w:r w:rsidRPr="003167FF">
        <w:t>6.4.2.1</w:t>
      </w:r>
      <w:r w:rsidRPr="003167FF">
        <w:tab/>
        <w:t>General</w:t>
      </w:r>
      <w:bookmarkEnd w:id="87"/>
      <w:bookmarkEnd w:id="88"/>
      <w:bookmarkEnd w:id="89"/>
      <w:bookmarkEnd w:id="90"/>
      <w:bookmarkEnd w:id="91"/>
      <w:bookmarkEnd w:id="92"/>
      <w:bookmarkEnd w:id="93"/>
      <w:bookmarkEnd w:id="94"/>
      <w:bookmarkEnd w:id="95"/>
      <w:bookmarkEnd w:id="96"/>
    </w:p>
    <w:p w14:paraId="44D61ED1" w14:textId="77777777" w:rsidR="00312C76" w:rsidRPr="003167FF" w:rsidRDefault="00312C76" w:rsidP="00312C76">
      <w:pPr>
        <w:rPr>
          <w:lang w:eastAsia="zh-CN"/>
        </w:rPr>
      </w:pPr>
      <w:r w:rsidRPr="003167FF">
        <w:t>Entities within the application plane</w:t>
      </w:r>
      <w:r w:rsidRPr="003167FF">
        <w:rPr>
          <w:lang w:eastAsia="zh-CN"/>
        </w:rPr>
        <w:t xml:space="preserve"> of a VAL system </w:t>
      </w:r>
      <w:r w:rsidRPr="003167FF">
        <w:t>provide application control</w:t>
      </w:r>
      <w:r w:rsidRPr="003167FF">
        <w:rPr>
          <w:lang w:eastAsia="zh-CN"/>
        </w:rPr>
        <w:t xml:space="preserve"> and media specific functions to support one or more VAL services.</w:t>
      </w:r>
    </w:p>
    <w:p w14:paraId="65691DE7" w14:textId="77777777" w:rsidR="00312C76" w:rsidRPr="003167FF" w:rsidRDefault="00312C76" w:rsidP="00312C76">
      <w:pPr>
        <w:pStyle w:val="Heading4"/>
      </w:pPr>
      <w:bookmarkStart w:id="97" w:name="_Toc155355300"/>
      <w:r w:rsidRPr="003167FF">
        <w:t>6.4.2.2</w:t>
      </w:r>
      <w:r w:rsidRPr="003167FF">
        <w:tab/>
        <w:t>VAL client</w:t>
      </w:r>
      <w:bookmarkEnd w:id="82"/>
      <w:bookmarkEnd w:id="83"/>
      <w:bookmarkEnd w:id="84"/>
      <w:bookmarkEnd w:id="85"/>
      <w:bookmarkEnd w:id="97"/>
    </w:p>
    <w:p w14:paraId="0CAD08ED" w14:textId="77777777" w:rsidR="00312C76" w:rsidRPr="003167FF" w:rsidRDefault="00312C76" w:rsidP="00312C76">
      <w:r w:rsidRPr="003167FF">
        <w:t>The VAL client provides the client side functionalities corresponding to the vertical applications (e.g. V2X client). The VAL client supports interactions with the SEAL client(s).</w:t>
      </w:r>
    </w:p>
    <w:p w14:paraId="653C360D" w14:textId="77777777" w:rsidR="00312C76" w:rsidRPr="003167FF" w:rsidRDefault="00312C76" w:rsidP="00312C76">
      <w:pPr>
        <w:pStyle w:val="NO"/>
      </w:pPr>
      <w:r w:rsidRPr="003167FF">
        <w:t>NOTE:</w:t>
      </w:r>
      <w:r w:rsidRPr="003167FF">
        <w:tab/>
        <w:t>The details of the VAL client is specific to the vertical and out of scope of the present document.</w:t>
      </w:r>
    </w:p>
    <w:p w14:paraId="51F27547" w14:textId="77777777" w:rsidR="00312C76" w:rsidRPr="003167FF" w:rsidRDefault="00312C76" w:rsidP="00312C76">
      <w:pPr>
        <w:pStyle w:val="Heading4"/>
      </w:pPr>
      <w:bookmarkStart w:id="98" w:name="_Toc521435175"/>
      <w:bookmarkStart w:id="99" w:name="_Toc528832069"/>
      <w:bookmarkStart w:id="100" w:name="_Toc528832259"/>
      <w:bookmarkStart w:id="101" w:name="_Toc531613361"/>
      <w:bookmarkStart w:id="102" w:name="_Toc155355301"/>
      <w:r w:rsidRPr="003167FF">
        <w:t>6.4.2.3</w:t>
      </w:r>
      <w:r w:rsidRPr="003167FF">
        <w:tab/>
        <w:t>VAL server</w:t>
      </w:r>
      <w:bookmarkEnd w:id="98"/>
      <w:bookmarkEnd w:id="99"/>
      <w:bookmarkEnd w:id="100"/>
      <w:bookmarkEnd w:id="101"/>
      <w:bookmarkEnd w:id="102"/>
    </w:p>
    <w:p w14:paraId="5D89F57D" w14:textId="77777777" w:rsidR="00312C76" w:rsidRPr="003167FF" w:rsidRDefault="00312C76" w:rsidP="00312C76">
      <w:r w:rsidRPr="003167FF">
        <w:t>The VAL server provides the server side functionalities corresponding to the vertical applications (e.g. V2X application servers). The VAL server acts as CAPIF's API invoker as specified in 3GPP TS 23.222 [8].</w:t>
      </w:r>
    </w:p>
    <w:p w14:paraId="109BAE4E" w14:textId="77777777" w:rsidR="00312C76" w:rsidRPr="003167FF" w:rsidRDefault="00312C76" w:rsidP="00312C76">
      <w:pPr>
        <w:pStyle w:val="NO"/>
      </w:pPr>
      <w:r w:rsidRPr="003167FF">
        <w:t>NOTE:</w:t>
      </w:r>
      <w:r w:rsidRPr="003167FF">
        <w:tab/>
        <w:t>The details of the VAL server is specific to the vertical and out of scope of the present document.</w:t>
      </w:r>
    </w:p>
    <w:p w14:paraId="3F7A9D69" w14:textId="77777777" w:rsidR="00312C76" w:rsidRPr="003167FF" w:rsidRDefault="00312C76" w:rsidP="00312C76">
      <w:pPr>
        <w:pStyle w:val="Heading4"/>
      </w:pPr>
      <w:bookmarkStart w:id="103" w:name="_Toc155355302"/>
      <w:r w:rsidRPr="003167FF">
        <w:t>6.4.2.4</w:t>
      </w:r>
      <w:r w:rsidRPr="003167FF">
        <w:tab/>
        <w:t>SEAL client</w:t>
      </w:r>
      <w:bookmarkEnd w:id="103"/>
    </w:p>
    <w:p w14:paraId="5DF58C06" w14:textId="77777777" w:rsidR="00312C76" w:rsidRPr="003167FF" w:rsidRDefault="00312C76" w:rsidP="00312C76">
      <w:r w:rsidRPr="003167FF">
        <w:t xml:space="preserve">The SEAL client provides the client side functionalities corresponding to the specific SEAL service. The SEAL client(s) supports interactions with the VAL client(s). The SEAL client also supports interactions with the corresponding SEAL client between the two UEs. </w:t>
      </w:r>
    </w:p>
    <w:p w14:paraId="3009BBF1" w14:textId="77777777" w:rsidR="00312C76" w:rsidRPr="003167FF" w:rsidRDefault="00312C76" w:rsidP="00312C76">
      <w:pPr>
        <w:pStyle w:val="NO"/>
      </w:pPr>
      <w:r w:rsidRPr="003167FF">
        <w:t>NOTE:</w:t>
      </w:r>
      <w:r w:rsidRPr="003167FF">
        <w:tab/>
        <w:t>It is up to each SEAL client to support the appropriate signalling plane entities.</w:t>
      </w:r>
    </w:p>
    <w:p w14:paraId="007BC666" w14:textId="77777777" w:rsidR="00312C76" w:rsidRPr="003167FF" w:rsidRDefault="00312C76" w:rsidP="00312C76">
      <w:pPr>
        <w:pStyle w:val="Heading4"/>
      </w:pPr>
      <w:bookmarkStart w:id="104" w:name="_Toc155355303"/>
      <w:r w:rsidRPr="003167FF">
        <w:t>6.4.2.5</w:t>
      </w:r>
      <w:r w:rsidRPr="003167FF">
        <w:tab/>
        <w:t>SEAL server</w:t>
      </w:r>
      <w:bookmarkEnd w:id="104"/>
    </w:p>
    <w:p w14:paraId="2776F339" w14:textId="77777777" w:rsidR="00312C76" w:rsidRPr="003167FF" w:rsidRDefault="00312C76" w:rsidP="00312C76">
      <w:r w:rsidRPr="003167FF">
        <w:t>The SEAL server provides the server side functionalities corresponding to the specific SEAL service. The SEAL server supports interactions with the VAL server(s). The SEAL server acts as CAPIF's API exposing function as specified in 3GPP TS 23.222 [8]. The SEAL server also supports interactions with the corresponding SEAL server in distributed SEAL deployments.</w:t>
      </w:r>
    </w:p>
    <w:p w14:paraId="195DA615" w14:textId="77777777" w:rsidR="00312C76" w:rsidRPr="003167FF" w:rsidRDefault="00312C76" w:rsidP="00312C76">
      <w:pPr>
        <w:pStyle w:val="NO"/>
      </w:pPr>
      <w:r w:rsidRPr="003167FF">
        <w:t>NOTE:</w:t>
      </w:r>
      <w:r w:rsidRPr="003167FF">
        <w:tab/>
        <w:t>It is up to each SEAL server to support the appropriate signalling plane entities.</w:t>
      </w:r>
    </w:p>
    <w:p w14:paraId="38B92079" w14:textId="77777777" w:rsidR="00312C76" w:rsidRPr="003167FF" w:rsidRDefault="00312C76" w:rsidP="00312C76">
      <w:pPr>
        <w:pStyle w:val="Heading4"/>
      </w:pPr>
      <w:bookmarkStart w:id="105" w:name="_Toc155355304"/>
      <w:r w:rsidRPr="003167FF">
        <w:lastRenderedPageBreak/>
        <w:t>6.4.2.6</w:t>
      </w:r>
      <w:r w:rsidRPr="003167FF">
        <w:tab/>
        <w:t>VAL user database</w:t>
      </w:r>
      <w:bookmarkEnd w:id="105"/>
    </w:p>
    <w:p w14:paraId="311FA3ED" w14:textId="77777777" w:rsidR="00312C76" w:rsidRPr="003167FF" w:rsidRDefault="00312C76" w:rsidP="00312C76">
      <w:r w:rsidRPr="003167FF">
        <w:t xml:space="preserve">This functional entity contains information of the user profile associated with a VAL service that is served by the VAL service provider </w:t>
      </w:r>
      <w:r w:rsidRPr="003167FF">
        <w:rPr>
          <w:rFonts w:eastAsia="Malgun Gothic"/>
          <w:lang w:eastAsia="ko-KR"/>
        </w:rPr>
        <w:t>at the application plane</w:t>
      </w:r>
      <w:r w:rsidRPr="003167FF">
        <w:t>.</w:t>
      </w:r>
    </w:p>
    <w:p w14:paraId="25E094B7" w14:textId="77777777" w:rsidR="00312C76" w:rsidRPr="003167FF" w:rsidRDefault="00312C76" w:rsidP="00312C76">
      <w:r w:rsidRPr="003167FF">
        <w:t>Each VAL service may have a corresponding user database e.g. MCPTT user database as defined in 3GPP TS 23.379 [3], MCVideo user database as defined in 3GPP TS 23.281 [5] and MCData user database as defined in 3GPP TS 23.282 [6].</w:t>
      </w:r>
    </w:p>
    <w:p w14:paraId="33B5ED40" w14:textId="77777777" w:rsidR="00312C76" w:rsidRPr="003167FF" w:rsidRDefault="00312C76" w:rsidP="00312C76">
      <w:pPr>
        <w:pStyle w:val="NO"/>
      </w:pPr>
      <w:r w:rsidRPr="003167FF">
        <w:t>NOTE:</w:t>
      </w:r>
      <w:r w:rsidRPr="003167FF">
        <w:tab/>
        <w:t>It is up to each SEAL server to support the appropriate signalling plane entities.</w:t>
      </w:r>
    </w:p>
    <w:p w14:paraId="655B6FA3" w14:textId="77777777" w:rsidR="00312C76" w:rsidRPr="003167FF" w:rsidRDefault="00312C76" w:rsidP="00312C76">
      <w:pPr>
        <w:pStyle w:val="Heading3"/>
      </w:pPr>
      <w:bookmarkStart w:id="106" w:name="_Toc155355305"/>
      <w:r w:rsidRPr="003167FF">
        <w:t>6.4.3</w:t>
      </w:r>
      <w:r w:rsidRPr="003167FF">
        <w:tab/>
        <w:t>Signalling control plane</w:t>
      </w:r>
      <w:bookmarkEnd w:id="106"/>
    </w:p>
    <w:p w14:paraId="7FD6B3AD" w14:textId="77777777" w:rsidR="00312C76" w:rsidRPr="003167FF" w:rsidRDefault="00312C76" w:rsidP="00312C76">
      <w:pPr>
        <w:pStyle w:val="Heading4"/>
      </w:pPr>
      <w:bookmarkStart w:id="107" w:name="_Toc428364976"/>
      <w:bookmarkStart w:id="108" w:name="_Toc433209576"/>
      <w:bookmarkStart w:id="109" w:name="_Toc453260091"/>
      <w:bookmarkStart w:id="110" w:name="_Toc453260978"/>
      <w:bookmarkStart w:id="111" w:name="_Toc453279715"/>
      <w:bookmarkStart w:id="112" w:name="_Toc459375053"/>
      <w:bookmarkStart w:id="113" w:name="_Toc468105290"/>
      <w:bookmarkStart w:id="114" w:name="_Toc468110385"/>
      <w:bookmarkStart w:id="115" w:name="_Toc533179594"/>
      <w:bookmarkStart w:id="116" w:name="_Toc424654382"/>
      <w:bookmarkStart w:id="117" w:name="_Toc155355306"/>
      <w:r w:rsidRPr="003167FF">
        <w:t>6.4.3.1</w:t>
      </w:r>
      <w:r w:rsidRPr="003167FF">
        <w:tab/>
        <w:t xml:space="preserve">SIP </w:t>
      </w:r>
      <w:bookmarkEnd w:id="107"/>
      <w:r w:rsidRPr="003167FF">
        <w:t>entities</w:t>
      </w:r>
      <w:bookmarkEnd w:id="108"/>
      <w:bookmarkEnd w:id="109"/>
      <w:bookmarkEnd w:id="110"/>
      <w:bookmarkEnd w:id="111"/>
      <w:bookmarkEnd w:id="112"/>
      <w:bookmarkEnd w:id="113"/>
      <w:bookmarkEnd w:id="114"/>
      <w:bookmarkEnd w:id="115"/>
      <w:bookmarkEnd w:id="117"/>
    </w:p>
    <w:p w14:paraId="6AB7F087" w14:textId="77777777" w:rsidR="00312C76" w:rsidRPr="003167FF" w:rsidRDefault="00312C76" w:rsidP="00312C76">
      <w:pPr>
        <w:pStyle w:val="Heading5"/>
      </w:pPr>
      <w:bookmarkStart w:id="118" w:name="_Toc433209577"/>
      <w:bookmarkStart w:id="119" w:name="_Toc453260092"/>
      <w:bookmarkStart w:id="120" w:name="_Toc453260979"/>
      <w:bookmarkStart w:id="121" w:name="_Toc453279716"/>
      <w:bookmarkStart w:id="122" w:name="_Toc459375054"/>
      <w:bookmarkStart w:id="123" w:name="_Toc468105291"/>
      <w:bookmarkStart w:id="124" w:name="_Toc468110386"/>
      <w:bookmarkStart w:id="125" w:name="_Toc533179595"/>
      <w:bookmarkStart w:id="126" w:name="_Toc428364977"/>
      <w:bookmarkStart w:id="127" w:name="_Toc155355307"/>
      <w:r w:rsidRPr="003167FF">
        <w:t>6.4.3.1.1</w:t>
      </w:r>
      <w:r w:rsidRPr="003167FF">
        <w:tab/>
        <w:t>Signalling user agent</w:t>
      </w:r>
      <w:bookmarkEnd w:id="118"/>
      <w:bookmarkEnd w:id="119"/>
      <w:bookmarkEnd w:id="120"/>
      <w:bookmarkEnd w:id="121"/>
      <w:bookmarkEnd w:id="122"/>
      <w:bookmarkEnd w:id="123"/>
      <w:bookmarkEnd w:id="124"/>
      <w:bookmarkEnd w:id="125"/>
      <w:bookmarkEnd w:id="127"/>
    </w:p>
    <w:p w14:paraId="2D934E79" w14:textId="77777777" w:rsidR="00312C76" w:rsidRPr="003167FF" w:rsidRDefault="00312C76" w:rsidP="00312C76">
      <w:r w:rsidRPr="003167FF">
        <w:t>This functional entity acts as the SIP user agent (both client and server) for all SIP transactions.</w:t>
      </w:r>
    </w:p>
    <w:p w14:paraId="07365339" w14:textId="77777777" w:rsidR="00312C76" w:rsidRPr="003167FF" w:rsidRDefault="00312C76" w:rsidP="00312C76">
      <w:pPr>
        <w:pStyle w:val="Heading5"/>
      </w:pPr>
      <w:bookmarkStart w:id="128" w:name="_Toc453260093"/>
      <w:bookmarkStart w:id="129" w:name="_Toc453260980"/>
      <w:bookmarkStart w:id="130" w:name="_Toc453279717"/>
      <w:bookmarkStart w:id="131" w:name="_Toc459375055"/>
      <w:bookmarkStart w:id="132" w:name="_Toc468105292"/>
      <w:bookmarkStart w:id="133" w:name="_Toc468110387"/>
      <w:bookmarkStart w:id="134" w:name="_Toc533179596"/>
      <w:bookmarkStart w:id="135" w:name="_Toc433209578"/>
      <w:bookmarkStart w:id="136" w:name="_Toc155355308"/>
      <w:r w:rsidRPr="003167FF">
        <w:t>6.4.3.1.2</w:t>
      </w:r>
      <w:r w:rsidRPr="003167FF">
        <w:tab/>
        <w:t>SIP AS</w:t>
      </w:r>
      <w:bookmarkEnd w:id="128"/>
      <w:bookmarkEnd w:id="129"/>
      <w:bookmarkEnd w:id="130"/>
      <w:bookmarkEnd w:id="131"/>
      <w:bookmarkEnd w:id="132"/>
      <w:bookmarkEnd w:id="133"/>
      <w:bookmarkEnd w:id="134"/>
      <w:bookmarkEnd w:id="136"/>
    </w:p>
    <w:p w14:paraId="4A236E53" w14:textId="77777777" w:rsidR="00312C76" w:rsidRPr="003167FF" w:rsidRDefault="00312C76" w:rsidP="00312C76">
      <w:r w:rsidRPr="003167FF">
        <w:t xml:space="preserve">The SIP AS functional entity supports the following functions on behalf of the </w:t>
      </w:r>
      <w:r w:rsidRPr="003167FF">
        <w:rPr>
          <w:lang w:eastAsia="zh-CN"/>
        </w:rPr>
        <w:t>VAL</w:t>
      </w:r>
      <w:r w:rsidRPr="003167FF">
        <w:t xml:space="preserve"> service:</w:t>
      </w:r>
    </w:p>
    <w:p w14:paraId="4C4C3DF8" w14:textId="77777777" w:rsidR="00312C76" w:rsidRPr="003167FF" w:rsidRDefault="00312C76" w:rsidP="00312C76">
      <w:pPr>
        <w:pStyle w:val="B1"/>
      </w:pPr>
      <w:r w:rsidRPr="003167FF">
        <w:t>-</w:t>
      </w:r>
      <w:r w:rsidRPr="003167FF">
        <w:tab/>
        <w:t>influencing and impacting the SIP session; and</w:t>
      </w:r>
    </w:p>
    <w:p w14:paraId="23F22870" w14:textId="77777777" w:rsidR="00312C76" w:rsidRPr="003167FF" w:rsidRDefault="00312C76" w:rsidP="00312C76">
      <w:pPr>
        <w:pStyle w:val="B1"/>
        <w:tabs>
          <w:tab w:val="left" w:pos="720"/>
          <w:tab w:val="left" w:pos="1440"/>
          <w:tab w:val="left" w:pos="2160"/>
          <w:tab w:val="left" w:pos="2880"/>
          <w:tab w:val="left" w:pos="4065"/>
        </w:tabs>
      </w:pPr>
      <w:r w:rsidRPr="003167FF">
        <w:t>-</w:t>
      </w:r>
      <w:r w:rsidRPr="003167FF">
        <w:tab/>
        <w:t>supporting event subscription and event notification.</w:t>
      </w:r>
    </w:p>
    <w:p w14:paraId="1C062642" w14:textId="77777777" w:rsidR="00312C76" w:rsidRPr="003167FF" w:rsidRDefault="00312C76" w:rsidP="00312C76">
      <w:pPr>
        <w:pStyle w:val="NO"/>
      </w:pPr>
      <w:r w:rsidRPr="003167FF">
        <w:t>NOTE:</w:t>
      </w:r>
      <w:r w:rsidRPr="003167FF">
        <w:tab/>
        <w:t>In the IM CN subsystem, this is provided by the Application Server as defined in 3GPP TS 23.002 [</w:t>
      </w:r>
      <w:r w:rsidRPr="003167FF">
        <w:rPr>
          <w:lang w:eastAsia="zh-CN"/>
        </w:rPr>
        <w:t>14</w:t>
      </w:r>
      <w:r w:rsidRPr="003167FF">
        <w:t>].</w:t>
      </w:r>
    </w:p>
    <w:p w14:paraId="32F67616" w14:textId="77777777" w:rsidR="00312C76" w:rsidRPr="003167FF" w:rsidRDefault="00312C76" w:rsidP="00312C76">
      <w:pPr>
        <w:pStyle w:val="Heading5"/>
      </w:pPr>
      <w:bookmarkStart w:id="137" w:name="_Toc453260094"/>
      <w:bookmarkStart w:id="138" w:name="_Toc453260981"/>
      <w:bookmarkStart w:id="139" w:name="_Toc453279718"/>
      <w:bookmarkStart w:id="140" w:name="_Toc459375056"/>
      <w:bookmarkStart w:id="141" w:name="_Toc468105293"/>
      <w:bookmarkStart w:id="142" w:name="_Toc468110388"/>
      <w:bookmarkStart w:id="143" w:name="_Toc533179597"/>
      <w:bookmarkStart w:id="144" w:name="_Toc155355309"/>
      <w:r w:rsidRPr="003167FF">
        <w:t>6.4.3.1.3</w:t>
      </w:r>
      <w:r w:rsidRPr="003167FF">
        <w:tab/>
        <w:t>SIP core</w:t>
      </w:r>
      <w:bookmarkEnd w:id="135"/>
      <w:bookmarkEnd w:id="137"/>
      <w:bookmarkEnd w:id="138"/>
      <w:bookmarkEnd w:id="139"/>
      <w:bookmarkEnd w:id="140"/>
      <w:bookmarkEnd w:id="141"/>
      <w:bookmarkEnd w:id="142"/>
      <w:bookmarkEnd w:id="143"/>
      <w:bookmarkEnd w:id="144"/>
    </w:p>
    <w:p w14:paraId="341D081A" w14:textId="77777777" w:rsidR="00312C76" w:rsidRPr="003167FF" w:rsidRDefault="00312C76" w:rsidP="00312C76">
      <w:pPr>
        <w:pStyle w:val="Heading6"/>
      </w:pPr>
      <w:bookmarkStart w:id="145" w:name="_Toc433209579"/>
      <w:bookmarkStart w:id="146" w:name="_Toc453260095"/>
      <w:bookmarkStart w:id="147" w:name="_Toc453260982"/>
      <w:bookmarkStart w:id="148" w:name="_Toc453279719"/>
      <w:bookmarkStart w:id="149" w:name="_Toc459375057"/>
      <w:bookmarkStart w:id="150" w:name="_Toc468105294"/>
      <w:bookmarkStart w:id="151" w:name="_Toc468110389"/>
      <w:bookmarkStart w:id="152" w:name="_Toc533179598"/>
      <w:bookmarkStart w:id="153" w:name="_Toc155355310"/>
      <w:r w:rsidRPr="003167FF">
        <w:t>6.4.3.1.3.1</w:t>
      </w:r>
      <w:r w:rsidRPr="003167FF">
        <w:tab/>
        <w:t>General</w:t>
      </w:r>
      <w:bookmarkEnd w:id="126"/>
      <w:bookmarkEnd w:id="145"/>
      <w:bookmarkEnd w:id="146"/>
      <w:bookmarkEnd w:id="147"/>
      <w:bookmarkEnd w:id="148"/>
      <w:bookmarkEnd w:id="149"/>
      <w:bookmarkEnd w:id="150"/>
      <w:bookmarkEnd w:id="151"/>
      <w:bookmarkEnd w:id="152"/>
      <w:bookmarkEnd w:id="153"/>
    </w:p>
    <w:p w14:paraId="58CCACAE" w14:textId="77777777" w:rsidR="00312C76" w:rsidRPr="003167FF" w:rsidRDefault="00312C76" w:rsidP="00312C76">
      <w:r w:rsidRPr="003167FF">
        <w:t>The SIP core contains a number of sub-entities responsible for registration, service selection and routing in the signalling control plane.</w:t>
      </w:r>
    </w:p>
    <w:p w14:paraId="3F0963E1" w14:textId="77777777" w:rsidR="00312C76" w:rsidRPr="003167FF" w:rsidRDefault="00312C76" w:rsidP="00312C76">
      <w:r w:rsidRPr="003167FF">
        <w:t>The SIP core shall be either:</w:t>
      </w:r>
    </w:p>
    <w:p w14:paraId="66499251" w14:textId="77777777" w:rsidR="00312C76" w:rsidRPr="003167FF" w:rsidRDefault="00312C76" w:rsidP="00312C76">
      <w:pPr>
        <w:pStyle w:val="B1"/>
      </w:pPr>
      <w:r w:rsidRPr="003167FF">
        <w:t>1.</w:t>
      </w:r>
      <w:r w:rsidRPr="003167FF">
        <w:tab/>
        <w:t>compliant with 3GPP TS 23.228 [</w:t>
      </w:r>
      <w:r w:rsidRPr="003167FF">
        <w:rPr>
          <w:lang w:eastAsia="zh-CN"/>
        </w:rPr>
        <w:t>15</w:t>
      </w:r>
      <w:r w:rsidRPr="003167FF">
        <w:t>], i.e. the SIP core is a 3GPP IP multimedia core network subsystem; or</w:t>
      </w:r>
    </w:p>
    <w:p w14:paraId="2F7F16A0" w14:textId="77777777" w:rsidR="00312C76" w:rsidRPr="003167FF" w:rsidRDefault="00312C76" w:rsidP="00312C76">
      <w:pPr>
        <w:pStyle w:val="B1"/>
      </w:pPr>
      <w:r w:rsidRPr="003167FF">
        <w:t>2.</w:t>
      </w:r>
      <w:r w:rsidRPr="003167FF">
        <w:tab/>
        <w:t>a SIP core, which internally need not comply with the architecture of 3GPP TS 23.228 [</w:t>
      </w:r>
      <w:r w:rsidRPr="003167FF">
        <w:rPr>
          <w:lang w:eastAsia="zh-CN"/>
        </w:rPr>
        <w:t>15</w:t>
      </w:r>
      <w:r w:rsidRPr="003167FF">
        <w:t>], but with the reference points that are defined in subclause 6.5.3 (if exposed), compliant to the reference points defined in 3GPP TS 23.002 [</w:t>
      </w:r>
      <w:r w:rsidRPr="003167FF">
        <w:rPr>
          <w:lang w:eastAsia="zh-CN"/>
        </w:rPr>
        <w:t>14</w:t>
      </w:r>
      <w:r w:rsidRPr="003167FF">
        <w:t>].</w:t>
      </w:r>
    </w:p>
    <w:p w14:paraId="3993D2DD" w14:textId="77777777" w:rsidR="00312C76" w:rsidRPr="003167FF" w:rsidRDefault="00312C76" w:rsidP="00312C76">
      <w:pPr>
        <w:tabs>
          <w:tab w:val="left" w:pos="7938"/>
        </w:tabs>
      </w:pPr>
      <w:r w:rsidRPr="003167FF">
        <w:t xml:space="preserve">The data related to the functions of the SIP core, e.g. for data for application service selection, the identity of the serving registrar or authentication related information may be provided by the PLMN operator responsible for the bearer plane. In this case, the SIP database that is the source of the data may be part of the HSS. Alternatively, this data may be provided by the </w:t>
      </w:r>
      <w:r w:rsidRPr="003167FF">
        <w:rPr>
          <w:lang w:eastAsia="zh-CN"/>
        </w:rPr>
        <w:t>VAL</w:t>
      </w:r>
      <w:r w:rsidRPr="003167FF">
        <w:t xml:space="preserve"> service provider. In this case, the source of the data may be the </w:t>
      </w:r>
      <w:r w:rsidRPr="003167FF">
        <w:rPr>
          <w:lang w:eastAsia="zh-CN"/>
        </w:rPr>
        <w:t>VAL</w:t>
      </w:r>
      <w:r w:rsidRPr="003167FF">
        <w:t xml:space="preserve"> service provider's SIP database.</w:t>
      </w:r>
    </w:p>
    <w:p w14:paraId="770D40D9" w14:textId="77777777" w:rsidR="00312C76" w:rsidRPr="003167FF" w:rsidRDefault="00312C76" w:rsidP="00312C76">
      <w:pPr>
        <w:pStyle w:val="Heading6"/>
      </w:pPr>
      <w:bookmarkStart w:id="154" w:name="_Toc424654383"/>
      <w:bookmarkStart w:id="155" w:name="_Toc428364979"/>
      <w:bookmarkStart w:id="156" w:name="_Toc433209580"/>
      <w:bookmarkStart w:id="157" w:name="_Toc453260096"/>
      <w:bookmarkStart w:id="158" w:name="_Toc453260983"/>
      <w:bookmarkStart w:id="159" w:name="_Toc453279720"/>
      <w:bookmarkStart w:id="160" w:name="_Toc459375058"/>
      <w:bookmarkStart w:id="161" w:name="_Toc468105295"/>
      <w:bookmarkStart w:id="162" w:name="_Toc468110390"/>
      <w:bookmarkStart w:id="163" w:name="_Toc533179599"/>
      <w:bookmarkStart w:id="164" w:name="_Toc155355311"/>
      <w:bookmarkEnd w:id="116"/>
      <w:r w:rsidRPr="003167FF">
        <w:t>6.4.3.1.3.2</w:t>
      </w:r>
      <w:r w:rsidRPr="003167FF">
        <w:tab/>
        <w:t>Local inbound / outbound proxy</w:t>
      </w:r>
      <w:bookmarkEnd w:id="154"/>
      <w:bookmarkEnd w:id="155"/>
      <w:bookmarkEnd w:id="156"/>
      <w:bookmarkEnd w:id="157"/>
      <w:bookmarkEnd w:id="158"/>
      <w:bookmarkEnd w:id="159"/>
      <w:bookmarkEnd w:id="160"/>
      <w:bookmarkEnd w:id="161"/>
      <w:bookmarkEnd w:id="162"/>
      <w:bookmarkEnd w:id="163"/>
      <w:bookmarkEnd w:id="164"/>
    </w:p>
    <w:p w14:paraId="527DB97F" w14:textId="77777777" w:rsidR="00312C76" w:rsidRPr="003167FF" w:rsidRDefault="00312C76" w:rsidP="00312C76">
      <w:r w:rsidRPr="003167FF">
        <w:t>The local inbound / outbound proxy functional entity acts as both an inbound proxy and an outbound proxy for all SIP transactions. This functional entity can provide the following functions:</w:t>
      </w:r>
    </w:p>
    <w:p w14:paraId="3C420FEF" w14:textId="77777777" w:rsidR="00312C76" w:rsidRPr="003167FF" w:rsidRDefault="00312C76" w:rsidP="00312C76">
      <w:pPr>
        <w:pStyle w:val="B1"/>
      </w:pPr>
      <w:r w:rsidRPr="003167FF">
        <w:t>-</w:t>
      </w:r>
      <w:r w:rsidRPr="003167FF">
        <w:tab/>
        <w:t>NAT traversal;</w:t>
      </w:r>
    </w:p>
    <w:p w14:paraId="4D6A12A6" w14:textId="77777777" w:rsidR="00312C76" w:rsidRPr="003167FF" w:rsidRDefault="00312C76" w:rsidP="00312C76">
      <w:pPr>
        <w:pStyle w:val="B1"/>
      </w:pPr>
      <w:r w:rsidRPr="003167FF">
        <w:t>-</w:t>
      </w:r>
      <w:r w:rsidRPr="003167FF">
        <w:tab/>
        <w:t>Resource control;</w:t>
      </w:r>
    </w:p>
    <w:p w14:paraId="795A4770" w14:textId="77777777" w:rsidR="00312C76" w:rsidRPr="003167FF" w:rsidRDefault="00312C76" w:rsidP="00312C76">
      <w:pPr>
        <w:pStyle w:val="B1"/>
      </w:pPr>
      <w:r w:rsidRPr="003167FF">
        <w:t>-</w:t>
      </w:r>
      <w:r w:rsidRPr="003167FF">
        <w:tab/>
        <w:t>Route/forward requests and responses to the user agents;</w:t>
      </w:r>
    </w:p>
    <w:p w14:paraId="17738B6D" w14:textId="77777777" w:rsidR="00312C76" w:rsidRPr="003167FF" w:rsidRDefault="00312C76" w:rsidP="00312C76">
      <w:pPr>
        <w:pStyle w:val="B1"/>
      </w:pPr>
      <w:r w:rsidRPr="003167FF">
        <w:t>-</w:t>
      </w:r>
      <w:r w:rsidRPr="003167FF">
        <w:tab/>
        <w:t>SIP signalling security; and</w:t>
      </w:r>
    </w:p>
    <w:p w14:paraId="46B89243" w14:textId="77777777" w:rsidR="00312C76" w:rsidRPr="003167FF" w:rsidRDefault="00312C76" w:rsidP="00312C76">
      <w:pPr>
        <w:pStyle w:val="B1"/>
      </w:pPr>
      <w:r w:rsidRPr="003167FF">
        <w:lastRenderedPageBreak/>
        <w:t>-</w:t>
      </w:r>
      <w:r w:rsidRPr="003167FF">
        <w:tab/>
        <w:t>Depending on the PLMN operator policy, discovery and address resolution, including E.164 numbers.</w:t>
      </w:r>
    </w:p>
    <w:p w14:paraId="31D000FD" w14:textId="77777777" w:rsidR="00312C76" w:rsidRPr="003167FF" w:rsidRDefault="00312C76" w:rsidP="00312C76">
      <w:pPr>
        <w:pStyle w:val="NO"/>
      </w:pPr>
      <w:r w:rsidRPr="003167FF">
        <w:t>NOTE:</w:t>
      </w:r>
      <w:r w:rsidRPr="003167FF">
        <w:tab/>
        <w:t>In the IM CN subsystem, this functional entity is provided by the P-CSCF as defined in 3GPP TS 23.228 [</w:t>
      </w:r>
      <w:r w:rsidRPr="003167FF">
        <w:rPr>
          <w:lang w:eastAsia="zh-CN"/>
        </w:rPr>
        <w:t>15</w:t>
      </w:r>
      <w:r w:rsidRPr="003167FF">
        <w:t>].</w:t>
      </w:r>
    </w:p>
    <w:p w14:paraId="13C2ABED" w14:textId="77777777" w:rsidR="00312C76" w:rsidRPr="003167FF" w:rsidRDefault="00312C76" w:rsidP="00312C76">
      <w:pPr>
        <w:pStyle w:val="Heading6"/>
      </w:pPr>
      <w:bookmarkStart w:id="165" w:name="_Toc424654384"/>
      <w:bookmarkStart w:id="166" w:name="_Toc428364980"/>
      <w:bookmarkStart w:id="167" w:name="_Toc433209581"/>
      <w:bookmarkStart w:id="168" w:name="_Toc453260097"/>
      <w:bookmarkStart w:id="169" w:name="_Toc453260984"/>
      <w:bookmarkStart w:id="170" w:name="_Toc453279721"/>
      <w:bookmarkStart w:id="171" w:name="_Toc459375059"/>
      <w:bookmarkStart w:id="172" w:name="_Toc468105296"/>
      <w:bookmarkStart w:id="173" w:name="_Toc468110391"/>
      <w:bookmarkStart w:id="174" w:name="_Toc533179600"/>
      <w:bookmarkStart w:id="175" w:name="_Toc155355312"/>
      <w:r w:rsidRPr="003167FF">
        <w:t>6.4.3.1.3.3</w:t>
      </w:r>
      <w:r w:rsidRPr="003167FF">
        <w:tab/>
        <w:t>Registrar finder</w:t>
      </w:r>
      <w:bookmarkEnd w:id="165"/>
      <w:bookmarkEnd w:id="166"/>
      <w:bookmarkEnd w:id="167"/>
      <w:bookmarkEnd w:id="168"/>
      <w:bookmarkEnd w:id="169"/>
      <w:bookmarkEnd w:id="170"/>
      <w:bookmarkEnd w:id="171"/>
      <w:bookmarkEnd w:id="172"/>
      <w:bookmarkEnd w:id="173"/>
      <w:bookmarkEnd w:id="174"/>
      <w:bookmarkEnd w:id="175"/>
    </w:p>
    <w:p w14:paraId="2E4A578D" w14:textId="77777777" w:rsidR="00312C76" w:rsidRPr="003167FF" w:rsidRDefault="00312C76" w:rsidP="00312C76">
      <w:r w:rsidRPr="003167FF">
        <w:t xml:space="preserve">The registrar finder functional entity is responsible for: </w:t>
      </w:r>
    </w:p>
    <w:p w14:paraId="750D7564" w14:textId="77777777" w:rsidR="00312C76" w:rsidRPr="003167FF" w:rsidRDefault="00312C76" w:rsidP="00312C76">
      <w:pPr>
        <w:pStyle w:val="B1"/>
      </w:pPr>
      <w:r w:rsidRPr="003167FF">
        <w:t>a)</w:t>
      </w:r>
      <w:r w:rsidRPr="003167FF">
        <w:tab/>
        <w:t xml:space="preserve">Identifying the serving registrar / application service selection functional entity. The serving registrar / application service selection functional entity is identified using information provided either by the PLMN operator's own SIP database or the </w:t>
      </w:r>
      <w:r w:rsidRPr="003167FF">
        <w:rPr>
          <w:lang w:eastAsia="zh-CN"/>
        </w:rPr>
        <w:t>VAL</w:t>
      </w:r>
      <w:r w:rsidRPr="003167FF">
        <w:t xml:space="preserve"> service provider's SIP database, and optionally using the PLMN operator's internal information e.g. network topology, registrar availability.</w:t>
      </w:r>
    </w:p>
    <w:p w14:paraId="205D6DDF" w14:textId="77777777" w:rsidR="00312C76" w:rsidRPr="003167FF" w:rsidRDefault="00312C76" w:rsidP="00312C76">
      <w:pPr>
        <w:pStyle w:val="B2"/>
      </w:pPr>
      <w:r w:rsidRPr="003167FF">
        <w:t>1)</w:t>
      </w:r>
      <w:r w:rsidRPr="003167FF">
        <w:tab/>
        <w:t xml:space="preserve">Registrar finder and registrar in the </w:t>
      </w:r>
      <w:r w:rsidRPr="003167FF">
        <w:rPr>
          <w:lang w:eastAsia="zh-CN"/>
        </w:rPr>
        <w:t>VAL</w:t>
      </w:r>
      <w:r w:rsidRPr="003167FF">
        <w:t xml:space="preserve"> service provider domain: registrar finder in the </w:t>
      </w:r>
      <w:r w:rsidRPr="003167FF">
        <w:rPr>
          <w:lang w:eastAsia="zh-CN"/>
        </w:rPr>
        <w:t>VAL</w:t>
      </w:r>
      <w:r w:rsidRPr="003167FF">
        <w:t xml:space="preserve"> service provider's domain uses the information from the </w:t>
      </w:r>
      <w:r w:rsidRPr="003167FF">
        <w:rPr>
          <w:lang w:eastAsia="zh-CN"/>
        </w:rPr>
        <w:t>VAL</w:t>
      </w:r>
      <w:r w:rsidRPr="003167FF">
        <w:t xml:space="preserve"> service provider's SIP database to identify the serving registrar in the </w:t>
      </w:r>
      <w:r w:rsidRPr="003167FF">
        <w:rPr>
          <w:lang w:eastAsia="zh-CN"/>
        </w:rPr>
        <w:t>VAL</w:t>
      </w:r>
      <w:r w:rsidRPr="003167FF">
        <w:t xml:space="preserve"> service provider domain.</w:t>
      </w:r>
    </w:p>
    <w:p w14:paraId="3B4CD742" w14:textId="77777777" w:rsidR="00312C76" w:rsidRPr="003167FF" w:rsidRDefault="00312C76" w:rsidP="00312C76">
      <w:pPr>
        <w:pStyle w:val="B2"/>
      </w:pPr>
      <w:r w:rsidRPr="003167FF">
        <w:t>2)</w:t>
      </w:r>
      <w:r w:rsidRPr="003167FF">
        <w:tab/>
        <w:t>Registrar finder and registrar in the PLMN operator domain: registrar finder uses information from PLMN operator's SIP database to identify the serving registrar in the PLMN operator domain.</w:t>
      </w:r>
    </w:p>
    <w:p w14:paraId="0DEAD140" w14:textId="77777777" w:rsidR="00312C76" w:rsidRPr="003167FF" w:rsidRDefault="00312C76" w:rsidP="00312C76">
      <w:pPr>
        <w:pStyle w:val="B2"/>
      </w:pPr>
      <w:r w:rsidRPr="003167FF">
        <w:t>3)</w:t>
      </w:r>
      <w:r w:rsidRPr="003167FF">
        <w:tab/>
        <w:t xml:space="preserve">Registrar finder in PLMN operator domain and registrar in </w:t>
      </w:r>
      <w:r w:rsidRPr="003167FF">
        <w:rPr>
          <w:lang w:eastAsia="zh-CN"/>
        </w:rPr>
        <w:t>VAL</w:t>
      </w:r>
      <w:r w:rsidRPr="003167FF">
        <w:t xml:space="preserve"> service provider domain: registrar finder uses information from the </w:t>
      </w:r>
      <w:r w:rsidRPr="003167FF">
        <w:rPr>
          <w:lang w:eastAsia="zh-CN"/>
        </w:rPr>
        <w:t>VAL</w:t>
      </w:r>
      <w:r w:rsidRPr="003167FF">
        <w:t xml:space="preserve"> service provider's SIP database to identify the serving registrar in the </w:t>
      </w:r>
      <w:r w:rsidRPr="003167FF">
        <w:rPr>
          <w:lang w:eastAsia="zh-CN"/>
        </w:rPr>
        <w:t>VAL</w:t>
      </w:r>
      <w:r w:rsidRPr="003167FF">
        <w:t xml:space="preserve"> service provider domain.</w:t>
      </w:r>
    </w:p>
    <w:p w14:paraId="046A48AA" w14:textId="77777777" w:rsidR="00312C76" w:rsidRPr="003167FF" w:rsidRDefault="00312C76" w:rsidP="00312C76">
      <w:pPr>
        <w:pStyle w:val="NO"/>
      </w:pPr>
      <w:r w:rsidRPr="003167FF">
        <w:t>NOTE 1:</w:t>
      </w:r>
      <w:r w:rsidRPr="003167FF">
        <w:tab/>
        <w:t>The need for the registrar finder is deployment specific e.g. a deployment that has only one registrar does not need the registrar finder and the related SIP database information.</w:t>
      </w:r>
    </w:p>
    <w:p w14:paraId="7C724F03" w14:textId="77777777" w:rsidR="00312C76" w:rsidRPr="003167FF" w:rsidRDefault="00312C76" w:rsidP="00312C76">
      <w:pPr>
        <w:pStyle w:val="B1"/>
      </w:pPr>
      <w:r w:rsidRPr="003167FF">
        <w:t>b)</w:t>
      </w:r>
      <w:r w:rsidRPr="003167FF">
        <w:tab/>
        <w:t>Providing discovery and address resolution, including E.164 numbers.</w:t>
      </w:r>
    </w:p>
    <w:p w14:paraId="484E1B34" w14:textId="77777777" w:rsidR="00312C76" w:rsidRPr="003167FF" w:rsidRDefault="00312C76" w:rsidP="00312C76">
      <w:pPr>
        <w:pStyle w:val="NO"/>
      </w:pPr>
      <w:r w:rsidRPr="003167FF">
        <w:t>NOTE 2:</w:t>
      </w:r>
      <w:r w:rsidRPr="003167FF">
        <w:tab/>
        <w:t>In the IM CN subsystem, this is provided by the I-CSCF as defined in 3GPP TS 23.228 [</w:t>
      </w:r>
      <w:r w:rsidRPr="003167FF">
        <w:rPr>
          <w:lang w:eastAsia="zh-CN"/>
        </w:rPr>
        <w:t>15</w:t>
      </w:r>
      <w:r w:rsidRPr="003167FF">
        <w:t>].</w:t>
      </w:r>
    </w:p>
    <w:p w14:paraId="77767021" w14:textId="77777777" w:rsidR="00312C76" w:rsidRPr="003167FF" w:rsidRDefault="00312C76" w:rsidP="00312C76">
      <w:pPr>
        <w:pStyle w:val="Heading6"/>
      </w:pPr>
      <w:bookmarkStart w:id="176" w:name="_Toc424654385"/>
      <w:bookmarkStart w:id="177" w:name="_Toc428364981"/>
      <w:bookmarkStart w:id="178" w:name="_Toc433209582"/>
      <w:bookmarkStart w:id="179" w:name="_Toc453260098"/>
      <w:bookmarkStart w:id="180" w:name="_Toc453260985"/>
      <w:bookmarkStart w:id="181" w:name="_Toc453279722"/>
      <w:bookmarkStart w:id="182" w:name="_Toc459375060"/>
      <w:bookmarkStart w:id="183" w:name="_Toc468105297"/>
      <w:bookmarkStart w:id="184" w:name="_Toc468110392"/>
      <w:bookmarkStart w:id="185" w:name="_Toc533179601"/>
      <w:bookmarkStart w:id="186" w:name="_Toc155355313"/>
      <w:r w:rsidRPr="003167FF">
        <w:t>6.4.3.1.3.4</w:t>
      </w:r>
      <w:r w:rsidRPr="003167FF">
        <w:tab/>
        <w:t>Registrar / application service selection</w:t>
      </w:r>
      <w:bookmarkEnd w:id="176"/>
      <w:bookmarkEnd w:id="177"/>
      <w:bookmarkEnd w:id="178"/>
      <w:bookmarkEnd w:id="179"/>
      <w:bookmarkEnd w:id="180"/>
      <w:bookmarkEnd w:id="181"/>
      <w:bookmarkEnd w:id="182"/>
      <w:bookmarkEnd w:id="183"/>
      <w:bookmarkEnd w:id="184"/>
      <w:bookmarkEnd w:id="185"/>
      <w:bookmarkEnd w:id="186"/>
    </w:p>
    <w:p w14:paraId="15B8A4D1" w14:textId="77777777" w:rsidR="00312C76" w:rsidRPr="003167FF" w:rsidRDefault="00312C76" w:rsidP="00312C76">
      <w:r w:rsidRPr="003167FF">
        <w:t>The registrar / application service selection functional entity provides the following functions:</w:t>
      </w:r>
    </w:p>
    <w:p w14:paraId="67979F18" w14:textId="77777777" w:rsidR="00312C76" w:rsidRPr="003167FF" w:rsidRDefault="00312C76" w:rsidP="00312C76">
      <w:pPr>
        <w:pStyle w:val="B1"/>
      </w:pPr>
      <w:r w:rsidRPr="003167FF">
        <w:t>-</w:t>
      </w:r>
      <w:r w:rsidRPr="003167FF">
        <w:tab/>
        <w:t>Registrar function (with integral provision of a location server) and also acts as an inbound proxy (with access to the integral location server), and outbound proxy for all SIP transactions where application service selection is required. It registers the user and maintains the association of the location and identity of the user in a location service. It provides notifications of the registration states.</w:t>
      </w:r>
    </w:p>
    <w:p w14:paraId="3EBF4C43" w14:textId="77777777" w:rsidR="00312C76" w:rsidRPr="003167FF" w:rsidRDefault="00312C76" w:rsidP="00312C76">
      <w:pPr>
        <w:pStyle w:val="B1"/>
      </w:pPr>
      <w:r w:rsidRPr="003167FF">
        <w:t>-</w:t>
      </w:r>
      <w:r w:rsidRPr="003167FF">
        <w:tab/>
        <w:t xml:space="preserve">Supports authentication for identities provided within SIP signalling. Both the registrar (with integral location server) and authentication functions are supported by access either to the public network's own SIP database or the </w:t>
      </w:r>
      <w:r w:rsidRPr="003167FF">
        <w:rPr>
          <w:lang w:eastAsia="zh-CN"/>
        </w:rPr>
        <w:t>VAL</w:t>
      </w:r>
      <w:r w:rsidRPr="003167FF">
        <w:t xml:space="preserve"> service provider's SIP database.</w:t>
      </w:r>
    </w:p>
    <w:p w14:paraId="4BDD796F" w14:textId="77777777" w:rsidR="00312C76" w:rsidRPr="003167FF" w:rsidRDefault="00312C76" w:rsidP="00312C76">
      <w:pPr>
        <w:pStyle w:val="B1"/>
      </w:pPr>
      <w:r w:rsidRPr="003167FF">
        <w:t>-</w:t>
      </w:r>
      <w:r w:rsidRPr="003167FF">
        <w:tab/>
        <w:t xml:space="preserve">Can provide the application service selection for all SIP transactions, possibly based on application service selection information stored by either the public network's own SIP database or the </w:t>
      </w:r>
      <w:r w:rsidRPr="003167FF">
        <w:rPr>
          <w:lang w:eastAsia="zh-CN"/>
        </w:rPr>
        <w:t>VAL</w:t>
      </w:r>
      <w:r w:rsidRPr="003167FF">
        <w:t xml:space="preserve"> service provider's SIP database.</w:t>
      </w:r>
    </w:p>
    <w:p w14:paraId="0A888207" w14:textId="77777777" w:rsidR="00312C76" w:rsidRPr="003167FF" w:rsidRDefault="00312C76" w:rsidP="00312C76">
      <w:pPr>
        <w:pStyle w:val="B1"/>
      </w:pPr>
      <w:r w:rsidRPr="003167FF">
        <w:t>-</w:t>
      </w:r>
      <w:r w:rsidRPr="003167FF">
        <w:tab/>
        <w:t>Performs SIP signalling security.</w:t>
      </w:r>
    </w:p>
    <w:p w14:paraId="31F0ECD5" w14:textId="77777777" w:rsidR="00312C76" w:rsidRPr="003167FF" w:rsidRDefault="00312C76" w:rsidP="00312C76">
      <w:pPr>
        <w:pStyle w:val="NO"/>
      </w:pPr>
      <w:r w:rsidRPr="003167FF">
        <w:t>NOTE:</w:t>
      </w:r>
      <w:r w:rsidRPr="003167FF">
        <w:tab/>
        <w:t>In the IM CN subsystem, this is provided by the S-CSCF as defined in 3GPP TS 23.228 [</w:t>
      </w:r>
      <w:r w:rsidRPr="003167FF">
        <w:rPr>
          <w:lang w:eastAsia="zh-CN"/>
        </w:rPr>
        <w:t>15</w:t>
      </w:r>
      <w:r w:rsidRPr="003167FF">
        <w:t>].</w:t>
      </w:r>
    </w:p>
    <w:p w14:paraId="02BA7A41" w14:textId="77777777" w:rsidR="00312C76" w:rsidRPr="003167FF" w:rsidRDefault="00312C76" w:rsidP="00312C76">
      <w:pPr>
        <w:pStyle w:val="Heading5"/>
      </w:pPr>
      <w:bookmarkStart w:id="187" w:name="_Toc533179602"/>
      <w:bookmarkStart w:id="188" w:name="_Toc428364982"/>
      <w:bookmarkStart w:id="189" w:name="_Toc433209584"/>
      <w:bookmarkStart w:id="190" w:name="_Toc453260099"/>
      <w:bookmarkStart w:id="191" w:name="_Toc453260986"/>
      <w:bookmarkStart w:id="192" w:name="_Toc453279723"/>
      <w:bookmarkStart w:id="193" w:name="_Toc459375061"/>
      <w:bookmarkStart w:id="194" w:name="_Toc468105298"/>
      <w:bookmarkStart w:id="195" w:name="_Toc468110393"/>
      <w:bookmarkStart w:id="196" w:name="_Toc424654386"/>
      <w:bookmarkStart w:id="197" w:name="_Toc155355314"/>
      <w:r w:rsidRPr="003167FF">
        <w:t>6.4.3.1.4</w:t>
      </w:r>
      <w:r w:rsidRPr="003167FF">
        <w:tab/>
        <w:t>Diameter proxy</w:t>
      </w:r>
      <w:bookmarkEnd w:id="187"/>
      <w:bookmarkEnd w:id="197"/>
    </w:p>
    <w:p w14:paraId="46F0BF0B" w14:textId="77777777" w:rsidR="00312C76" w:rsidRPr="003167FF" w:rsidRDefault="00312C76" w:rsidP="00312C76">
      <w:r w:rsidRPr="003167FF">
        <w:t>This functional entity acts as a proxy agent for Diameter messaging as specified in IETF RFC 6733 [24].</w:t>
      </w:r>
    </w:p>
    <w:p w14:paraId="1CDDE204" w14:textId="77777777" w:rsidR="00312C76" w:rsidRPr="003167FF" w:rsidRDefault="00312C76" w:rsidP="00312C76">
      <w:r w:rsidRPr="003167FF">
        <w:t>The Diameter proxy, when used on the AAA-2 interface, is collocated with the migration management server.</w:t>
      </w:r>
    </w:p>
    <w:p w14:paraId="073475D8" w14:textId="77777777" w:rsidR="00312C76" w:rsidRPr="003167FF" w:rsidRDefault="00312C76" w:rsidP="00312C76">
      <w:r w:rsidRPr="003167FF">
        <w:t>Other instances of the Diameter proxy may also be present in the SIP core / IMS.</w:t>
      </w:r>
    </w:p>
    <w:p w14:paraId="02999067" w14:textId="77777777" w:rsidR="00312C76" w:rsidRPr="003167FF" w:rsidRDefault="00312C76" w:rsidP="00312C76">
      <w:pPr>
        <w:pStyle w:val="NO"/>
      </w:pPr>
      <w:r w:rsidRPr="003167FF">
        <w:t>NOTE:</w:t>
      </w:r>
      <w:r w:rsidRPr="003167FF">
        <w:tab/>
        <w:t>The number of instances of the Diameter proxy is deployment specific.</w:t>
      </w:r>
    </w:p>
    <w:p w14:paraId="584563FB" w14:textId="77777777" w:rsidR="00312C76" w:rsidRPr="003167FF" w:rsidRDefault="00312C76" w:rsidP="00312C76">
      <w:pPr>
        <w:pStyle w:val="Heading4"/>
      </w:pPr>
      <w:bookmarkStart w:id="198" w:name="_Toc533179603"/>
      <w:bookmarkStart w:id="199" w:name="_Toc155355315"/>
      <w:r w:rsidRPr="003167FF">
        <w:lastRenderedPageBreak/>
        <w:t>6.4.3.2</w:t>
      </w:r>
      <w:r w:rsidRPr="003167FF">
        <w:tab/>
        <w:t>SIP database</w:t>
      </w:r>
      <w:bookmarkEnd w:id="188"/>
      <w:bookmarkEnd w:id="189"/>
      <w:bookmarkEnd w:id="190"/>
      <w:bookmarkEnd w:id="191"/>
      <w:bookmarkEnd w:id="192"/>
      <w:bookmarkEnd w:id="193"/>
      <w:bookmarkEnd w:id="194"/>
      <w:bookmarkEnd w:id="195"/>
      <w:bookmarkEnd w:id="198"/>
      <w:bookmarkEnd w:id="199"/>
    </w:p>
    <w:p w14:paraId="79198699" w14:textId="77777777" w:rsidR="00312C76" w:rsidRPr="003167FF" w:rsidRDefault="00312C76" w:rsidP="00312C76">
      <w:pPr>
        <w:pStyle w:val="Heading5"/>
        <w:rPr>
          <w:lang w:eastAsia="ja-JP"/>
        </w:rPr>
      </w:pPr>
      <w:bookmarkStart w:id="200" w:name="_Toc417481509"/>
      <w:bookmarkStart w:id="201" w:name="_Toc417481914"/>
      <w:bookmarkStart w:id="202" w:name="_Toc417482267"/>
      <w:bookmarkStart w:id="203" w:name="_Toc417556227"/>
      <w:bookmarkStart w:id="204" w:name="_Toc426373832"/>
      <w:bookmarkStart w:id="205" w:name="_Toc433209585"/>
      <w:bookmarkStart w:id="206" w:name="_Toc453260100"/>
      <w:bookmarkStart w:id="207" w:name="_Toc453260987"/>
      <w:bookmarkStart w:id="208" w:name="_Toc453279724"/>
      <w:bookmarkStart w:id="209" w:name="_Toc459375062"/>
      <w:bookmarkStart w:id="210" w:name="_Toc468105299"/>
      <w:bookmarkStart w:id="211" w:name="_Toc468110394"/>
      <w:bookmarkStart w:id="212" w:name="_Toc533179604"/>
      <w:bookmarkStart w:id="213" w:name="_Toc155355316"/>
      <w:r w:rsidRPr="003167FF">
        <w:rPr>
          <w:lang w:eastAsia="ja-JP"/>
        </w:rPr>
        <w:t>6.4.3.2.1</w:t>
      </w:r>
      <w:r w:rsidRPr="003167FF">
        <w:rPr>
          <w:lang w:eastAsia="ja-JP"/>
        </w:rPr>
        <w:tab/>
        <w:t>General</w:t>
      </w:r>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634D9A6F" w14:textId="77777777" w:rsidR="00312C76" w:rsidRPr="003167FF" w:rsidRDefault="00312C76" w:rsidP="00312C76">
      <w:r w:rsidRPr="003167FF">
        <w:t xml:space="preserve">The SIP database contains information concerning the SIP subscriptions and corresponding identity and authentication information required by the SIP core, and such information as application service selection. </w:t>
      </w:r>
    </w:p>
    <w:p w14:paraId="332A8218" w14:textId="77777777" w:rsidR="00312C76" w:rsidRPr="003167FF" w:rsidRDefault="00312C76" w:rsidP="00312C76">
      <w:r w:rsidRPr="003167FF">
        <w:t>In deployment scenarios where the PLMN operator provides the SIP core, this database is provided by</w:t>
      </w:r>
      <w:r w:rsidRPr="003167FF" w:rsidDel="007458A1">
        <w:t xml:space="preserve"> </w:t>
      </w:r>
      <w:r w:rsidRPr="003167FF">
        <w:t>the HSS.</w:t>
      </w:r>
    </w:p>
    <w:p w14:paraId="00CDB088" w14:textId="77777777" w:rsidR="00312C76" w:rsidRPr="003167FF" w:rsidRDefault="00312C76" w:rsidP="00312C76">
      <w:r w:rsidRPr="003167FF">
        <w:t xml:space="preserve">In deployment scenarios where the </w:t>
      </w:r>
      <w:r w:rsidRPr="003167FF">
        <w:rPr>
          <w:lang w:eastAsia="zh-CN"/>
        </w:rPr>
        <w:t>VAL</w:t>
      </w:r>
      <w:r w:rsidRPr="003167FF">
        <w:t xml:space="preserve"> service provider provides the SIP core, the SIP database may be provided by the </w:t>
      </w:r>
      <w:r w:rsidRPr="003167FF">
        <w:rPr>
          <w:lang w:eastAsia="zh-CN"/>
        </w:rPr>
        <w:t>VAL</w:t>
      </w:r>
      <w:r w:rsidRPr="003167FF">
        <w:t xml:space="preserve"> service provider.</w:t>
      </w:r>
    </w:p>
    <w:p w14:paraId="6DFA14C4" w14:textId="77777777" w:rsidR="00312C76" w:rsidRPr="003167FF" w:rsidRDefault="00312C76" w:rsidP="00312C76">
      <w:r w:rsidRPr="003167FF">
        <w:t>Access to the data residing in the SIP database is restricted to the SIP core entities that are specifically serving the subscriber/user whose data are stored, i.e. registrars and registrar finders can access SIP databases only when they are part of the same trust domain for the data being provided.</w:t>
      </w:r>
    </w:p>
    <w:p w14:paraId="2DFB885C" w14:textId="77777777" w:rsidR="00312C76" w:rsidRPr="003167FF" w:rsidRDefault="00312C76" w:rsidP="00312C76">
      <w:pPr>
        <w:pStyle w:val="NO"/>
      </w:pPr>
      <w:r w:rsidRPr="003167FF">
        <w:t>NOTE:</w:t>
      </w:r>
      <w:r w:rsidRPr="003167FF">
        <w:tab/>
        <w:t>The SIP database can be in a different network than the registrar finder since the trust domain for the criteria for registrar selection can be different than the trust domain for the signalling plane user identities.</w:t>
      </w:r>
    </w:p>
    <w:p w14:paraId="25AAF8AE" w14:textId="77777777" w:rsidR="00312C76" w:rsidRPr="003167FF" w:rsidRDefault="00312C76" w:rsidP="00312C76">
      <w:pPr>
        <w:rPr>
          <w:color w:val="000000"/>
          <w:lang w:eastAsia="ja-JP"/>
        </w:rPr>
      </w:pPr>
      <w:bookmarkStart w:id="214" w:name="_Toc428364983"/>
      <w:r w:rsidRPr="003167FF">
        <w:rPr>
          <w:color w:val="000000"/>
          <w:lang w:eastAsia="ja-JP"/>
        </w:rPr>
        <w:t>The SIP database is responsible for storing the following user related information:</w:t>
      </w:r>
    </w:p>
    <w:p w14:paraId="2B12FB16" w14:textId="77777777" w:rsidR="00312C76" w:rsidRPr="003167FF" w:rsidRDefault="00312C76" w:rsidP="00312C76">
      <w:pPr>
        <w:pStyle w:val="B1"/>
        <w:rPr>
          <w:lang w:eastAsia="ja-JP"/>
        </w:rPr>
      </w:pPr>
      <w:r w:rsidRPr="003167FF">
        <w:rPr>
          <w:lang w:eastAsia="ja-JP"/>
        </w:rPr>
        <w:t>-</w:t>
      </w:r>
      <w:r w:rsidRPr="003167FF">
        <w:rPr>
          <w:lang w:eastAsia="ja-JP"/>
        </w:rPr>
        <w:tab/>
        <w:t>s</w:t>
      </w:r>
      <w:r w:rsidRPr="003167FF">
        <w:t>ignalling plane user identities</w:t>
      </w:r>
      <w:r w:rsidRPr="003167FF">
        <w:rPr>
          <w:lang w:eastAsia="ja-JP"/>
        </w:rPr>
        <w:t>: Numbering and addressing information;</w:t>
      </w:r>
    </w:p>
    <w:p w14:paraId="12374699" w14:textId="77777777" w:rsidR="00312C76" w:rsidRPr="003167FF" w:rsidRDefault="00312C76" w:rsidP="00312C76">
      <w:pPr>
        <w:pStyle w:val="B1"/>
        <w:rPr>
          <w:lang w:eastAsia="ja-JP"/>
        </w:rPr>
      </w:pPr>
      <w:r w:rsidRPr="003167FF">
        <w:rPr>
          <w:lang w:eastAsia="ja-JP"/>
        </w:rPr>
        <w:t>-</w:t>
      </w:r>
      <w:r w:rsidRPr="003167FF">
        <w:rPr>
          <w:lang w:eastAsia="ja-JP"/>
        </w:rPr>
        <w:tab/>
        <w:t>s</w:t>
      </w:r>
      <w:r w:rsidRPr="003167FF">
        <w:t>ignalling plane</w:t>
      </w:r>
      <w:r w:rsidRPr="003167FF">
        <w:rPr>
          <w:lang w:eastAsia="ja-JP"/>
        </w:rPr>
        <w:t xml:space="preserve"> security information: SIP core access control information for authentication and authorization;</w:t>
      </w:r>
    </w:p>
    <w:p w14:paraId="6D9C199F" w14:textId="77777777" w:rsidR="00312C76" w:rsidRPr="003167FF" w:rsidRDefault="00312C76" w:rsidP="00312C76">
      <w:pPr>
        <w:pStyle w:val="B1"/>
        <w:rPr>
          <w:lang w:eastAsia="ja-JP"/>
        </w:rPr>
      </w:pPr>
      <w:r w:rsidRPr="003167FF">
        <w:rPr>
          <w:lang w:eastAsia="ja-JP"/>
        </w:rPr>
        <w:t>-</w:t>
      </w:r>
      <w:r w:rsidRPr="003167FF">
        <w:rPr>
          <w:lang w:eastAsia="ja-JP"/>
        </w:rPr>
        <w:tab/>
      </w:r>
      <w:r w:rsidRPr="003167FF">
        <w:rPr>
          <w:lang w:eastAsia="zh-CN"/>
        </w:rPr>
        <w:t xml:space="preserve">VAL </w:t>
      </w:r>
      <w:r w:rsidRPr="003167FF">
        <w:rPr>
          <w:lang w:eastAsia="ja-JP"/>
        </w:rPr>
        <w:t>UE Location information at inter-system level: the SIP database supports the user registration, and stores inter-system location information, etc.; and</w:t>
      </w:r>
    </w:p>
    <w:p w14:paraId="188FD1E4" w14:textId="77777777" w:rsidR="00312C76" w:rsidRPr="003167FF" w:rsidRDefault="00312C76" w:rsidP="00312C76">
      <w:pPr>
        <w:pStyle w:val="B1"/>
        <w:rPr>
          <w:lang w:eastAsia="ja-JP"/>
        </w:rPr>
      </w:pPr>
      <w:r w:rsidRPr="003167FF">
        <w:rPr>
          <w:lang w:eastAsia="ja-JP"/>
        </w:rPr>
        <w:t>-</w:t>
      </w:r>
      <w:r w:rsidRPr="003167FF">
        <w:rPr>
          <w:lang w:eastAsia="ja-JP"/>
        </w:rPr>
        <w:tab/>
        <w:t>signalling plane subscription profile (including initial filter criteria).</w:t>
      </w:r>
    </w:p>
    <w:p w14:paraId="6073C54F" w14:textId="77777777" w:rsidR="00312C76" w:rsidRPr="003167FF" w:rsidRDefault="00312C76" w:rsidP="00312C76">
      <w:pPr>
        <w:rPr>
          <w:rFonts w:ascii="Calibri" w:hAnsi="Calibri"/>
          <w:color w:val="000000"/>
          <w:sz w:val="22"/>
          <w:szCs w:val="22"/>
          <w:lang w:eastAsia="ja-JP"/>
        </w:rPr>
      </w:pPr>
      <w:r w:rsidRPr="003167FF">
        <w:rPr>
          <w:color w:val="000000"/>
          <w:lang w:eastAsia="ja-JP"/>
        </w:rPr>
        <w:t>The SIP database also generates signalling plane security information for mutual authentication, communication integrity check and ciphering.</w:t>
      </w:r>
    </w:p>
    <w:p w14:paraId="54654B5A" w14:textId="77777777" w:rsidR="00312C76" w:rsidRPr="003167FF" w:rsidRDefault="00312C76" w:rsidP="00312C76">
      <w:pPr>
        <w:rPr>
          <w:color w:val="000000"/>
          <w:lang w:eastAsia="ja-JP"/>
        </w:rPr>
      </w:pPr>
      <w:r w:rsidRPr="003167FF">
        <w:rPr>
          <w:color w:val="000000"/>
          <w:lang w:eastAsia="ja-JP"/>
        </w:rPr>
        <w:t>Based on this information, the SIP database is also responsible to support the call control and session management entities of the SIP core.</w:t>
      </w:r>
    </w:p>
    <w:p w14:paraId="4D08ABDD" w14:textId="77777777" w:rsidR="00312C76" w:rsidRPr="003167FF" w:rsidRDefault="00312C76" w:rsidP="00312C76">
      <w:pPr>
        <w:rPr>
          <w:color w:val="000000"/>
          <w:lang w:eastAsia="ja-JP"/>
        </w:rPr>
      </w:pPr>
      <w:r w:rsidRPr="003167FF">
        <w:rPr>
          <w:color w:val="000000"/>
          <w:lang w:eastAsia="ja-JP"/>
        </w:rPr>
        <w:t>The SIP database consists of the following functionalities:</w:t>
      </w:r>
    </w:p>
    <w:p w14:paraId="60B613E7" w14:textId="77777777" w:rsidR="00312C76" w:rsidRPr="003167FF" w:rsidRDefault="00312C76" w:rsidP="00312C76">
      <w:pPr>
        <w:pStyle w:val="B1"/>
        <w:rPr>
          <w:lang w:eastAsia="ja-JP"/>
        </w:rPr>
      </w:pPr>
      <w:r w:rsidRPr="003167FF">
        <w:rPr>
          <w:lang w:eastAsia="ja-JP"/>
        </w:rPr>
        <w:t>-</w:t>
      </w:r>
      <w:r w:rsidRPr="003167FF">
        <w:rPr>
          <w:lang w:eastAsia="ja-JP"/>
        </w:rPr>
        <w:tab/>
        <w:t>support for control functions of the SIP core such as the Registrar and Registrar finder. This is needed to enable subscriber usage of the SIP core services. This functionality is independent of the access network used to access the SIP core; and</w:t>
      </w:r>
    </w:p>
    <w:p w14:paraId="44265DDC" w14:textId="77777777" w:rsidR="00312C76" w:rsidRPr="003167FF" w:rsidRDefault="00312C76" w:rsidP="00312C76">
      <w:pPr>
        <w:pStyle w:val="B1"/>
        <w:rPr>
          <w:lang w:eastAsia="ja-JP"/>
        </w:rPr>
      </w:pPr>
      <w:r w:rsidRPr="003167FF">
        <w:rPr>
          <w:lang w:eastAsia="ja-JP"/>
        </w:rPr>
        <w:t>-</w:t>
      </w:r>
      <w:r w:rsidRPr="003167FF">
        <w:rPr>
          <w:lang w:eastAsia="ja-JP"/>
        </w:rPr>
        <w:tab/>
        <w:t xml:space="preserve">authentication functionality required by the SIP core to authenticate the </w:t>
      </w:r>
      <w:r w:rsidRPr="003167FF">
        <w:rPr>
          <w:lang w:eastAsia="zh-CN"/>
        </w:rPr>
        <w:t xml:space="preserve">VAL </w:t>
      </w:r>
      <w:r w:rsidRPr="003167FF">
        <w:rPr>
          <w:lang w:eastAsia="ja-JP"/>
        </w:rPr>
        <w:t xml:space="preserve">UE. </w:t>
      </w:r>
    </w:p>
    <w:p w14:paraId="0EEB8BB4" w14:textId="77777777" w:rsidR="00312C76" w:rsidRPr="003167FF" w:rsidRDefault="00312C76" w:rsidP="00312C76">
      <w:pPr>
        <w:pStyle w:val="Heading5"/>
        <w:rPr>
          <w:lang w:eastAsia="ja-JP"/>
        </w:rPr>
      </w:pPr>
      <w:bookmarkStart w:id="215" w:name="_Toc391011893"/>
      <w:bookmarkStart w:id="216" w:name="_Toc417481510"/>
      <w:bookmarkStart w:id="217" w:name="_Toc417481915"/>
      <w:bookmarkStart w:id="218" w:name="_Toc417482268"/>
      <w:bookmarkStart w:id="219" w:name="_Toc417556228"/>
      <w:bookmarkStart w:id="220" w:name="_Toc426373833"/>
      <w:bookmarkStart w:id="221" w:name="_Toc433209586"/>
      <w:bookmarkStart w:id="222" w:name="_Toc453260101"/>
      <w:bookmarkStart w:id="223" w:name="_Toc453260988"/>
      <w:bookmarkStart w:id="224" w:name="_Toc453279725"/>
      <w:bookmarkStart w:id="225" w:name="_Toc459375063"/>
      <w:bookmarkStart w:id="226" w:name="_Toc468105300"/>
      <w:bookmarkStart w:id="227" w:name="_Toc468110395"/>
      <w:bookmarkStart w:id="228" w:name="_Toc533179605"/>
      <w:bookmarkStart w:id="229" w:name="_Toc155355317"/>
      <w:r w:rsidRPr="003167FF">
        <w:rPr>
          <w:lang w:eastAsia="ja-JP"/>
        </w:rPr>
        <w:t>6.4.3.2.2</w:t>
      </w:r>
      <w:r w:rsidRPr="003167FF">
        <w:rPr>
          <w:lang w:eastAsia="ja-JP"/>
        </w:rPr>
        <w:tab/>
      </w:r>
      <w:bookmarkEnd w:id="215"/>
      <w:r w:rsidRPr="003167FF">
        <w:rPr>
          <w:lang w:eastAsia="ja-JP"/>
        </w:rPr>
        <w:t>SIP database logical functions</w: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7D5B3681" w14:textId="77777777" w:rsidR="00312C76" w:rsidRPr="003167FF" w:rsidRDefault="00312C76" w:rsidP="00312C76">
      <w:pPr>
        <w:rPr>
          <w:rFonts w:ascii="Calibri" w:eastAsia="Calibri" w:hAnsi="Calibri"/>
          <w:color w:val="000000"/>
          <w:lang w:eastAsia="ja-JP"/>
        </w:rPr>
      </w:pPr>
      <w:r w:rsidRPr="003167FF">
        <w:rPr>
          <w:color w:val="000000"/>
          <w:lang w:eastAsia="ja-JP"/>
        </w:rPr>
        <w:t>The SIP database provides the following logical functions:</w:t>
      </w:r>
    </w:p>
    <w:p w14:paraId="2F46E2F5" w14:textId="77777777" w:rsidR="00312C76" w:rsidRPr="003167FF" w:rsidRDefault="00312C76" w:rsidP="00312C76">
      <w:pPr>
        <w:pStyle w:val="B1"/>
      </w:pPr>
      <w:r w:rsidRPr="003167FF">
        <w:t>a)</w:t>
      </w:r>
      <w:r w:rsidRPr="003167FF">
        <w:tab/>
        <w:t>mobility management;</w:t>
      </w:r>
    </w:p>
    <w:p w14:paraId="4D7DA0A7" w14:textId="77777777" w:rsidR="00312C76" w:rsidRPr="003167FF" w:rsidRDefault="00312C76" w:rsidP="00312C76">
      <w:pPr>
        <w:pStyle w:val="B2"/>
        <w:rPr>
          <w:lang w:eastAsia="ja-JP"/>
        </w:rPr>
      </w:pPr>
      <w:r w:rsidRPr="003167FF">
        <w:rPr>
          <w:lang w:eastAsia="ja-JP"/>
        </w:rPr>
        <w:t>-</w:t>
      </w:r>
      <w:r w:rsidRPr="003167FF">
        <w:rPr>
          <w:lang w:eastAsia="ja-JP"/>
        </w:rPr>
        <w:tab/>
        <w:t>provides the UE mobility through the SIP core.</w:t>
      </w:r>
    </w:p>
    <w:p w14:paraId="678903BA" w14:textId="77777777" w:rsidR="00312C76" w:rsidRPr="003167FF" w:rsidRDefault="00312C76" w:rsidP="00312C76">
      <w:pPr>
        <w:pStyle w:val="B1"/>
      </w:pPr>
      <w:r w:rsidRPr="003167FF">
        <w:t>b)</w:t>
      </w:r>
      <w:r w:rsidRPr="003167FF">
        <w:tab/>
        <w:t>registrar assignment support;</w:t>
      </w:r>
    </w:p>
    <w:p w14:paraId="0E60E757" w14:textId="77777777" w:rsidR="00312C76" w:rsidRPr="003167FF" w:rsidRDefault="00312C76" w:rsidP="00312C76">
      <w:pPr>
        <w:pStyle w:val="B2"/>
        <w:rPr>
          <w:lang w:eastAsia="ja-JP"/>
        </w:rPr>
      </w:pPr>
      <w:r w:rsidRPr="003167FF">
        <w:rPr>
          <w:lang w:eastAsia="ja-JP"/>
        </w:rPr>
        <w:t>-</w:t>
      </w:r>
      <w:r w:rsidRPr="003167FF">
        <w:rPr>
          <w:lang w:eastAsia="ja-JP"/>
        </w:rPr>
        <w:tab/>
        <w:t xml:space="preserve">provides to the registrar finder the required capabilities for </w:t>
      </w:r>
      <w:r w:rsidRPr="003167FF">
        <w:rPr>
          <w:lang w:eastAsia="zh-CN"/>
        </w:rPr>
        <w:t>VAL</w:t>
      </w:r>
      <w:r w:rsidRPr="003167FF">
        <w:rPr>
          <w:lang w:eastAsia="ja-JP"/>
        </w:rPr>
        <w:t xml:space="preserve"> </w:t>
      </w:r>
      <w:r w:rsidRPr="003167FF">
        <w:rPr>
          <w:lang w:eastAsia="zh-CN"/>
        </w:rPr>
        <w:t>s</w:t>
      </w:r>
      <w:r w:rsidRPr="003167FF">
        <w:rPr>
          <w:lang w:eastAsia="ja-JP"/>
        </w:rPr>
        <w:t xml:space="preserve">ervices based on </w:t>
      </w:r>
      <w:r w:rsidRPr="003167FF">
        <w:rPr>
          <w:lang w:eastAsia="zh-CN"/>
        </w:rPr>
        <w:t>VAL</w:t>
      </w:r>
      <w:r w:rsidRPr="003167FF">
        <w:rPr>
          <w:lang w:eastAsia="ja-JP"/>
        </w:rPr>
        <w:t xml:space="preserve"> service provider requirements on a per-user basis, (e.g. whether a particular registrar within the PLMN operator</w:t>
      </w:r>
      <w:r w:rsidRPr="003167FF">
        <w:t>'</w:t>
      </w:r>
      <w:r w:rsidRPr="003167FF">
        <w:rPr>
          <w:lang w:eastAsia="ja-JP"/>
        </w:rPr>
        <w:t xml:space="preserve">s network (e.g. a registrar reserved for </w:t>
      </w:r>
      <w:r w:rsidRPr="003167FF">
        <w:rPr>
          <w:lang w:eastAsia="zh-CN"/>
        </w:rPr>
        <w:t>VAL service</w:t>
      </w:r>
      <w:r w:rsidRPr="003167FF">
        <w:rPr>
          <w:lang w:eastAsia="ja-JP"/>
        </w:rPr>
        <w:t xml:space="preserve"> use or a registrar in a secure location) or a registrar within the </w:t>
      </w:r>
      <w:r w:rsidRPr="003167FF">
        <w:rPr>
          <w:lang w:eastAsia="zh-CN"/>
        </w:rPr>
        <w:t>VAL</w:t>
      </w:r>
      <w:r w:rsidRPr="003167FF">
        <w:rPr>
          <w:lang w:eastAsia="ja-JP"/>
        </w:rPr>
        <w:t xml:space="preserve"> service provider network is assigned.</w:t>
      </w:r>
    </w:p>
    <w:p w14:paraId="3697B63E" w14:textId="77777777" w:rsidR="00312C76" w:rsidRPr="003167FF" w:rsidRDefault="00312C76" w:rsidP="00312C76">
      <w:pPr>
        <w:pStyle w:val="B1"/>
      </w:pPr>
      <w:r w:rsidRPr="003167FF">
        <w:t>c)</w:t>
      </w:r>
      <w:r w:rsidRPr="003167FF">
        <w:tab/>
        <w:t>call and/or session establishment support;</w:t>
      </w:r>
    </w:p>
    <w:p w14:paraId="753746DB" w14:textId="77777777" w:rsidR="00312C76" w:rsidRPr="003167FF" w:rsidRDefault="00312C76" w:rsidP="00312C76">
      <w:pPr>
        <w:pStyle w:val="B2"/>
        <w:rPr>
          <w:lang w:eastAsia="ja-JP"/>
        </w:rPr>
      </w:pPr>
      <w:r w:rsidRPr="003167FF">
        <w:rPr>
          <w:lang w:eastAsia="ja-JP"/>
        </w:rPr>
        <w:t>-</w:t>
      </w:r>
      <w:r w:rsidRPr="003167FF">
        <w:rPr>
          <w:lang w:eastAsia="ja-JP"/>
        </w:rPr>
        <w:tab/>
        <w:t>provides the call and/or session establishment procedures in the SIP core. For terminating traffic, it provides information on which registrar currently hosts the user.</w:t>
      </w:r>
    </w:p>
    <w:p w14:paraId="64A633B2" w14:textId="77777777" w:rsidR="00312C76" w:rsidRPr="003167FF" w:rsidRDefault="00312C76" w:rsidP="00312C76">
      <w:pPr>
        <w:pStyle w:val="B1"/>
      </w:pPr>
      <w:r w:rsidRPr="003167FF">
        <w:t>d)</w:t>
      </w:r>
      <w:r w:rsidRPr="003167FF">
        <w:tab/>
        <w:t>user security information generation;</w:t>
      </w:r>
    </w:p>
    <w:p w14:paraId="571A227B" w14:textId="77777777" w:rsidR="00312C76" w:rsidRPr="003167FF" w:rsidRDefault="00312C76" w:rsidP="00312C76">
      <w:pPr>
        <w:pStyle w:val="B2"/>
        <w:rPr>
          <w:lang w:eastAsia="ja-JP"/>
        </w:rPr>
      </w:pPr>
      <w:r w:rsidRPr="003167FF">
        <w:rPr>
          <w:lang w:eastAsia="ja-JP"/>
        </w:rPr>
        <w:lastRenderedPageBreak/>
        <w:t>-</w:t>
      </w:r>
      <w:r w:rsidRPr="003167FF">
        <w:rPr>
          <w:lang w:eastAsia="ja-JP"/>
        </w:rPr>
        <w:tab/>
        <w:t>provides generation of user authentication, integrity and ciphering data for the SIP core.</w:t>
      </w:r>
    </w:p>
    <w:p w14:paraId="20A9BB53" w14:textId="77777777" w:rsidR="00312C76" w:rsidRPr="003167FF" w:rsidRDefault="00312C76" w:rsidP="00312C76">
      <w:pPr>
        <w:pStyle w:val="B1"/>
      </w:pPr>
      <w:r w:rsidRPr="003167FF">
        <w:t>e)</w:t>
      </w:r>
      <w:r w:rsidRPr="003167FF">
        <w:tab/>
        <w:t>signalling plane security support;</w:t>
      </w:r>
    </w:p>
    <w:p w14:paraId="2A84358C" w14:textId="77777777" w:rsidR="00312C76" w:rsidRPr="003167FF" w:rsidRDefault="00312C76" w:rsidP="00312C76">
      <w:pPr>
        <w:pStyle w:val="B2"/>
        <w:rPr>
          <w:lang w:eastAsia="ja-JP"/>
        </w:rPr>
      </w:pPr>
      <w:r w:rsidRPr="003167FF">
        <w:rPr>
          <w:lang w:eastAsia="ja-JP"/>
        </w:rPr>
        <w:t>-</w:t>
      </w:r>
      <w:r w:rsidRPr="003167FF">
        <w:rPr>
          <w:lang w:eastAsia="ja-JP"/>
        </w:rPr>
        <w:tab/>
        <w:t xml:space="preserve">provides authentication procedures to access </w:t>
      </w:r>
      <w:r w:rsidRPr="003167FF">
        <w:rPr>
          <w:lang w:eastAsia="zh-CN"/>
        </w:rPr>
        <w:t>VAL</w:t>
      </w:r>
      <w:r w:rsidRPr="003167FF">
        <w:rPr>
          <w:lang w:eastAsia="ja-JP"/>
        </w:rPr>
        <w:t xml:space="preserve"> services by storing the generated data for authentication, integrity and ciphering at the signalling plane and by providing these data to the appropriate registrar.</w:t>
      </w:r>
    </w:p>
    <w:p w14:paraId="2D06FFE5" w14:textId="77777777" w:rsidR="00312C76" w:rsidRPr="003167FF" w:rsidRDefault="00312C76" w:rsidP="00312C76">
      <w:pPr>
        <w:pStyle w:val="B1"/>
      </w:pPr>
      <w:r w:rsidRPr="003167FF">
        <w:t>f)</w:t>
      </w:r>
      <w:r w:rsidRPr="003167FF">
        <w:tab/>
        <w:t>user identification handling;</w:t>
      </w:r>
    </w:p>
    <w:p w14:paraId="0093CB56" w14:textId="77777777" w:rsidR="00312C76" w:rsidRPr="003167FF" w:rsidRDefault="00312C76" w:rsidP="00312C76">
      <w:pPr>
        <w:pStyle w:val="B2"/>
        <w:rPr>
          <w:lang w:eastAsia="ja-JP"/>
        </w:rPr>
      </w:pPr>
      <w:r w:rsidRPr="003167FF">
        <w:rPr>
          <w:lang w:eastAsia="ja-JP"/>
        </w:rPr>
        <w:t>-</w:t>
      </w:r>
      <w:r w:rsidRPr="003167FF">
        <w:rPr>
          <w:lang w:eastAsia="ja-JP"/>
        </w:rPr>
        <w:tab/>
        <w:t>provides the appropriate relations among all the identifiers uniquely determining the signalling plane identities in the SIP core e.g. IMS public identities.</w:t>
      </w:r>
    </w:p>
    <w:p w14:paraId="40EC5F3C" w14:textId="77777777" w:rsidR="00312C76" w:rsidRPr="003167FF" w:rsidRDefault="00312C76" w:rsidP="00312C76">
      <w:pPr>
        <w:pStyle w:val="B1"/>
      </w:pPr>
      <w:r w:rsidRPr="003167FF">
        <w:t>g)</w:t>
      </w:r>
      <w:r w:rsidRPr="003167FF">
        <w:tab/>
        <w:t>access authorisation; and</w:t>
      </w:r>
    </w:p>
    <w:p w14:paraId="470E5518" w14:textId="77777777" w:rsidR="00312C76" w:rsidRPr="003167FF" w:rsidRDefault="00312C76" w:rsidP="00312C76">
      <w:pPr>
        <w:pStyle w:val="B2"/>
        <w:rPr>
          <w:lang w:eastAsia="ja-JP"/>
        </w:rPr>
      </w:pPr>
      <w:r w:rsidRPr="003167FF">
        <w:rPr>
          <w:lang w:eastAsia="ja-JP"/>
        </w:rPr>
        <w:t>-</w:t>
      </w:r>
      <w:r w:rsidRPr="003167FF">
        <w:rPr>
          <w:lang w:eastAsia="ja-JP"/>
        </w:rPr>
        <w:tab/>
        <w:t>provides authorisation of the user for mobile access when requested by the registrar e.g. by checking that the user is allowed to roam to that visited network.</w:t>
      </w:r>
    </w:p>
    <w:p w14:paraId="0BE345ED" w14:textId="77777777" w:rsidR="00312C76" w:rsidRPr="003167FF" w:rsidRDefault="00312C76" w:rsidP="00312C76">
      <w:pPr>
        <w:pStyle w:val="B1"/>
      </w:pPr>
      <w:r w:rsidRPr="003167FF">
        <w:t>h)</w:t>
      </w:r>
      <w:r w:rsidRPr="003167FF">
        <w:tab/>
        <w:t>service authorisation support.</w:t>
      </w:r>
    </w:p>
    <w:p w14:paraId="28FE3E29" w14:textId="77777777" w:rsidR="00312C76" w:rsidRPr="003167FF" w:rsidRDefault="00312C76" w:rsidP="00312C76">
      <w:pPr>
        <w:pStyle w:val="B2"/>
        <w:rPr>
          <w:lang w:eastAsia="ja-JP"/>
        </w:rPr>
      </w:pPr>
      <w:r w:rsidRPr="003167FF">
        <w:rPr>
          <w:lang w:eastAsia="ja-JP"/>
        </w:rPr>
        <w:t>-</w:t>
      </w:r>
      <w:r w:rsidRPr="003167FF">
        <w:rPr>
          <w:lang w:eastAsia="ja-JP"/>
        </w:rPr>
        <w:tab/>
        <w:t xml:space="preserve">provides basic authorisation for terminating call/session establishment and service invocation. The SIP database may update the registrar with filter criteria to trigger the </w:t>
      </w:r>
      <w:r w:rsidRPr="003167FF">
        <w:rPr>
          <w:lang w:eastAsia="zh-CN"/>
        </w:rPr>
        <w:t>VAL s</w:t>
      </w:r>
      <w:r w:rsidRPr="003167FF">
        <w:rPr>
          <w:lang w:eastAsia="ja-JP"/>
        </w:rPr>
        <w:t>erver</w:t>
      </w:r>
      <w:r w:rsidRPr="003167FF">
        <w:rPr>
          <w:lang w:eastAsia="zh-CN"/>
        </w:rPr>
        <w:t>(s)</w:t>
      </w:r>
      <w:r w:rsidRPr="003167FF">
        <w:rPr>
          <w:lang w:eastAsia="ja-JP"/>
        </w:rPr>
        <w:t>.</w:t>
      </w:r>
    </w:p>
    <w:p w14:paraId="3CA3730D" w14:textId="77777777" w:rsidR="00312C76" w:rsidRPr="003167FF" w:rsidRDefault="00312C76" w:rsidP="00312C76">
      <w:pPr>
        <w:pStyle w:val="Heading4"/>
      </w:pPr>
      <w:bookmarkStart w:id="230" w:name="_Toc433209587"/>
      <w:bookmarkStart w:id="231" w:name="_Toc453260102"/>
      <w:bookmarkStart w:id="232" w:name="_Toc453260989"/>
      <w:bookmarkStart w:id="233" w:name="_Toc453279726"/>
      <w:bookmarkStart w:id="234" w:name="_Toc459375064"/>
      <w:bookmarkStart w:id="235" w:name="_Toc468105301"/>
      <w:bookmarkStart w:id="236" w:name="_Toc468110396"/>
      <w:bookmarkStart w:id="237" w:name="_Toc533179606"/>
      <w:bookmarkStart w:id="238" w:name="_Toc155355318"/>
      <w:r w:rsidRPr="003167FF">
        <w:t>6.4.3.3</w:t>
      </w:r>
      <w:r w:rsidRPr="003167FF">
        <w:tab/>
        <w:t>HTTP entities</w:t>
      </w:r>
      <w:bookmarkEnd w:id="214"/>
      <w:bookmarkEnd w:id="230"/>
      <w:bookmarkEnd w:id="231"/>
      <w:bookmarkEnd w:id="232"/>
      <w:bookmarkEnd w:id="233"/>
      <w:bookmarkEnd w:id="234"/>
      <w:bookmarkEnd w:id="235"/>
      <w:bookmarkEnd w:id="236"/>
      <w:bookmarkEnd w:id="237"/>
      <w:bookmarkEnd w:id="238"/>
    </w:p>
    <w:p w14:paraId="6581907D" w14:textId="77777777" w:rsidR="00312C76" w:rsidRPr="003167FF" w:rsidRDefault="00312C76" w:rsidP="00312C76">
      <w:pPr>
        <w:pStyle w:val="Heading5"/>
      </w:pPr>
      <w:bookmarkStart w:id="239" w:name="_Toc428364984"/>
      <w:bookmarkStart w:id="240" w:name="_Toc433209588"/>
      <w:bookmarkStart w:id="241" w:name="_Toc453260103"/>
      <w:bookmarkStart w:id="242" w:name="_Toc453260990"/>
      <w:bookmarkStart w:id="243" w:name="_Toc453279727"/>
      <w:bookmarkStart w:id="244" w:name="_Toc459375065"/>
      <w:bookmarkStart w:id="245" w:name="_Toc468105302"/>
      <w:bookmarkStart w:id="246" w:name="_Toc468110397"/>
      <w:bookmarkStart w:id="247" w:name="_Toc533179607"/>
      <w:bookmarkStart w:id="248" w:name="_Toc155355319"/>
      <w:r w:rsidRPr="003167FF">
        <w:t>6.4.3.3.1</w:t>
      </w:r>
      <w:r w:rsidRPr="003167FF">
        <w:tab/>
        <w:t>HTTP client</w:t>
      </w:r>
      <w:bookmarkEnd w:id="196"/>
      <w:bookmarkEnd w:id="239"/>
      <w:bookmarkEnd w:id="240"/>
      <w:bookmarkEnd w:id="241"/>
      <w:bookmarkEnd w:id="242"/>
      <w:bookmarkEnd w:id="243"/>
      <w:bookmarkEnd w:id="244"/>
      <w:bookmarkEnd w:id="245"/>
      <w:bookmarkEnd w:id="246"/>
      <w:bookmarkEnd w:id="247"/>
      <w:bookmarkEnd w:id="248"/>
    </w:p>
    <w:p w14:paraId="3690F24A" w14:textId="77777777" w:rsidR="00312C76" w:rsidRPr="003167FF" w:rsidRDefault="00312C76" w:rsidP="00312C76">
      <w:r w:rsidRPr="003167FF">
        <w:t>This functional entity acts as the client for all hypertext transactions.</w:t>
      </w:r>
    </w:p>
    <w:p w14:paraId="71ABC36B" w14:textId="77777777" w:rsidR="00312C76" w:rsidRPr="003167FF" w:rsidRDefault="00312C76" w:rsidP="00312C76">
      <w:pPr>
        <w:pStyle w:val="Heading5"/>
      </w:pPr>
      <w:bookmarkStart w:id="249" w:name="_Toc424654387"/>
      <w:bookmarkStart w:id="250" w:name="_Toc428364985"/>
      <w:bookmarkStart w:id="251" w:name="_Toc433209589"/>
      <w:bookmarkStart w:id="252" w:name="_Toc453260104"/>
      <w:bookmarkStart w:id="253" w:name="_Toc453260991"/>
      <w:bookmarkStart w:id="254" w:name="_Toc453279728"/>
      <w:bookmarkStart w:id="255" w:name="_Toc459375066"/>
      <w:bookmarkStart w:id="256" w:name="_Toc468105303"/>
      <w:bookmarkStart w:id="257" w:name="_Toc468110398"/>
      <w:bookmarkStart w:id="258" w:name="_Toc533179608"/>
      <w:bookmarkStart w:id="259" w:name="_Toc155355320"/>
      <w:r w:rsidRPr="003167FF">
        <w:t>6.4.3.3.2</w:t>
      </w:r>
      <w:r w:rsidRPr="003167FF">
        <w:tab/>
        <w:t>HTTP proxy</w:t>
      </w:r>
      <w:bookmarkEnd w:id="249"/>
      <w:bookmarkEnd w:id="250"/>
      <w:bookmarkEnd w:id="251"/>
      <w:bookmarkEnd w:id="252"/>
      <w:bookmarkEnd w:id="253"/>
      <w:bookmarkEnd w:id="254"/>
      <w:bookmarkEnd w:id="255"/>
      <w:bookmarkEnd w:id="256"/>
      <w:bookmarkEnd w:id="257"/>
      <w:bookmarkEnd w:id="258"/>
      <w:bookmarkEnd w:id="259"/>
    </w:p>
    <w:p w14:paraId="6574C519" w14:textId="77777777" w:rsidR="00312C76" w:rsidRPr="003167FF" w:rsidRDefault="00312C76" w:rsidP="00312C76">
      <w:r w:rsidRPr="003167FF">
        <w:t xml:space="preserve">This functional entity acts as </w:t>
      </w:r>
      <w:r w:rsidRPr="003167FF">
        <w:rPr>
          <w:lang w:eastAsia="zh-CN"/>
        </w:rPr>
        <w:t>a</w:t>
      </w:r>
      <w:r w:rsidRPr="003167FF">
        <w:t xml:space="preserve"> proxy for hypertext transactions between the HTTP client and </w:t>
      </w:r>
      <w:r w:rsidRPr="003167FF">
        <w:rPr>
          <w:lang w:eastAsia="zh-CN"/>
        </w:rPr>
        <w:t xml:space="preserve">one or more </w:t>
      </w:r>
      <w:r w:rsidRPr="003167FF">
        <w:t>HTTP server</w:t>
      </w:r>
      <w:r w:rsidRPr="003167FF">
        <w:rPr>
          <w:lang w:eastAsia="zh-CN"/>
        </w:rPr>
        <w:t>s</w:t>
      </w:r>
      <w:r w:rsidRPr="003167FF">
        <w:t xml:space="preserve">. The HTTP proxy terminates </w:t>
      </w:r>
      <w:r w:rsidRPr="003167FF">
        <w:rPr>
          <w:lang w:eastAsia="zh-CN"/>
        </w:rPr>
        <w:t>a</w:t>
      </w:r>
      <w:r w:rsidRPr="003167FF">
        <w:t xml:space="preserve"> TLS session on HTTP-1 with the HTTP client</w:t>
      </w:r>
      <w:r w:rsidRPr="003167FF">
        <w:rPr>
          <w:lang w:eastAsia="zh-CN"/>
        </w:rPr>
        <w:t xml:space="preserve"> of the VAL UE</w:t>
      </w:r>
      <w:r w:rsidRPr="003167FF">
        <w:t xml:space="preserve"> allow</w:t>
      </w:r>
      <w:r w:rsidRPr="003167FF">
        <w:rPr>
          <w:lang w:eastAsia="zh-CN"/>
        </w:rPr>
        <w:t>ing</w:t>
      </w:r>
      <w:r w:rsidRPr="003167FF">
        <w:t xml:space="preserve"> the HTTP client to establish a single TLS session for hypertext transactions with multiple HTTP servers</w:t>
      </w:r>
      <w:r w:rsidRPr="003167FF">
        <w:rPr>
          <w:lang w:eastAsia="zh-CN"/>
        </w:rPr>
        <w:t xml:space="preserve"> that are reachable by the HTTP proxy</w:t>
      </w:r>
      <w:r w:rsidRPr="003167FF">
        <w:t xml:space="preserve">. </w:t>
      </w:r>
    </w:p>
    <w:p w14:paraId="4BBA3935" w14:textId="77777777" w:rsidR="00312C76" w:rsidRPr="003167FF" w:rsidRDefault="00312C76" w:rsidP="00312C76">
      <w:pPr>
        <w:rPr>
          <w:lang w:eastAsia="zh-CN"/>
        </w:rPr>
      </w:pPr>
      <w:r w:rsidRPr="003167FF">
        <w:t>The HTTP proxy terminates the HTTP-3 reference point that lies between different HTTP proxies. It may provide a topology hiding function from HTTP entities outside the trust domain of the VAL system.</w:t>
      </w:r>
    </w:p>
    <w:p w14:paraId="42317A06" w14:textId="77777777" w:rsidR="00312C76" w:rsidRPr="003167FF" w:rsidRDefault="00312C76" w:rsidP="00312C76">
      <w:r w:rsidRPr="003167FF">
        <w:t xml:space="preserve">The HTTP proxy shall be in the same trust domain as the HTTP clients and HTTP servers that are located </w:t>
      </w:r>
      <w:r w:rsidRPr="003167FF">
        <w:rPr>
          <w:lang w:eastAsia="zh-CN"/>
        </w:rPr>
        <w:t>within a VAL service provider</w:t>
      </w:r>
      <w:r w:rsidRPr="003167FF">
        <w:t>'</w:t>
      </w:r>
      <w:r w:rsidRPr="003167FF">
        <w:rPr>
          <w:lang w:eastAsia="zh-CN"/>
        </w:rPr>
        <w:t>s network</w:t>
      </w:r>
      <w:r w:rsidRPr="003167FF">
        <w:t>. There can be multiple instances of an HTTP proxy e.g. one per trust domain.</w:t>
      </w:r>
    </w:p>
    <w:p w14:paraId="7F2314DD" w14:textId="77777777" w:rsidR="00312C76" w:rsidRPr="003167FF" w:rsidRDefault="00312C76" w:rsidP="00312C76">
      <w:pPr>
        <w:pStyle w:val="NO"/>
      </w:pPr>
      <w:r w:rsidRPr="003167FF">
        <w:t>NOTE:</w:t>
      </w:r>
      <w:r w:rsidRPr="003167FF">
        <w:tab/>
        <w:t>The number of instances of the HTTP proxy is deployment specific.</w:t>
      </w:r>
    </w:p>
    <w:p w14:paraId="7FE45692" w14:textId="77777777" w:rsidR="00312C76" w:rsidRPr="003167FF" w:rsidRDefault="00312C76" w:rsidP="00312C76">
      <w:pPr>
        <w:pStyle w:val="Heading5"/>
      </w:pPr>
      <w:bookmarkStart w:id="260" w:name="_Toc424654388"/>
      <w:bookmarkStart w:id="261" w:name="_Toc428364986"/>
      <w:bookmarkStart w:id="262" w:name="_Toc433209590"/>
      <w:bookmarkStart w:id="263" w:name="_Toc453260105"/>
      <w:bookmarkStart w:id="264" w:name="_Toc453260992"/>
      <w:bookmarkStart w:id="265" w:name="_Toc453279729"/>
      <w:bookmarkStart w:id="266" w:name="_Toc459375067"/>
      <w:bookmarkStart w:id="267" w:name="_Toc468105304"/>
      <w:bookmarkStart w:id="268" w:name="_Toc468110399"/>
      <w:bookmarkStart w:id="269" w:name="_Toc533179609"/>
      <w:bookmarkStart w:id="270" w:name="_Toc155355321"/>
      <w:r w:rsidRPr="003167FF">
        <w:t>6.4.3.3.3</w:t>
      </w:r>
      <w:r w:rsidRPr="003167FF">
        <w:tab/>
        <w:t>HTTP server</w:t>
      </w:r>
      <w:bookmarkEnd w:id="260"/>
      <w:bookmarkEnd w:id="261"/>
      <w:bookmarkEnd w:id="262"/>
      <w:bookmarkEnd w:id="263"/>
      <w:bookmarkEnd w:id="264"/>
      <w:bookmarkEnd w:id="265"/>
      <w:bookmarkEnd w:id="266"/>
      <w:bookmarkEnd w:id="267"/>
      <w:bookmarkEnd w:id="268"/>
      <w:bookmarkEnd w:id="269"/>
      <w:bookmarkEnd w:id="270"/>
    </w:p>
    <w:p w14:paraId="75DA1BA4" w14:textId="77777777" w:rsidR="00312C76" w:rsidRPr="003167FF" w:rsidRDefault="00312C76" w:rsidP="00312C76">
      <w:r w:rsidRPr="003167FF">
        <w:t>This functional entity acts as the HTTP server for all hypertext transactions.</w:t>
      </w:r>
    </w:p>
    <w:p w14:paraId="4B63657A" w14:textId="77777777" w:rsidR="00312C76" w:rsidRPr="003167FF" w:rsidRDefault="00312C76" w:rsidP="00312C76">
      <w:pPr>
        <w:pStyle w:val="Heading4"/>
      </w:pPr>
      <w:bookmarkStart w:id="271" w:name="_Toc155355322"/>
      <w:r w:rsidRPr="003167FF">
        <w:t>6.</w:t>
      </w:r>
      <w:r w:rsidRPr="003167FF">
        <w:rPr>
          <w:lang w:eastAsia="zh-CN"/>
        </w:rPr>
        <w:t>4</w:t>
      </w:r>
      <w:r w:rsidRPr="003167FF">
        <w:t>.3.4</w:t>
      </w:r>
      <w:r w:rsidRPr="003167FF">
        <w:tab/>
        <w:t>LWP entities</w:t>
      </w:r>
      <w:bookmarkEnd w:id="271"/>
    </w:p>
    <w:p w14:paraId="3F38DFBF" w14:textId="77777777" w:rsidR="00312C76" w:rsidRPr="003167FF" w:rsidRDefault="00312C76" w:rsidP="00312C76">
      <w:pPr>
        <w:pStyle w:val="Heading5"/>
      </w:pPr>
      <w:bookmarkStart w:id="272" w:name="_Toc155355323"/>
      <w:r w:rsidRPr="003167FF">
        <w:t>6.</w:t>
      </w:r>
      <w:r w:rsidRPr="003167FF">
        <w:rPr>
          <w:lang w:eastAsia="zh-CN"/>
        </w:rPr>
        <w:t>4</w:t>
      </w:r>
      <w:r w:rsidRPr="003167FF">
        <w:t>.3.4.1</w:t>
      </w:r>
      <w:r w:rsidRPr="003167FF">
        <w:tab/>
        <w:t>LWP client</w:t>
      </w:r>
      <w:bookmarkEnd w:id="272"/>
    </w:p>
    <w:p w14:paraId="03EC87D8" w14:textId="77777777" w:rsidR="00312C76" w:rsidRPr="003167FF" w:rsidRDefault="00312C76" w:rsidP="00312C76">
      <w:r w:rsidRPr="003167FF">
        <w:t>This functional entity acts as the light-weight protocol client for all transactions of the SEAL client executing in a constrained UE. A SEAL client executing in an unconstrained UE may choose to use the LWP client if it is available.</w:t>
      </w:r>
    </w:p>
    <w:p w14:paraId="24241AB3" w14:textId="77777777" w:rsidR="00312C76" w:rsidRPr="003167FF" w:rsidRDefault="00312C76" w:rsidP="00312C76">
      <w:pPr>
        <w:pStyle w:val="Heading5"/>
      </w:pPr>
      <w:bookmarkStart w:id="273" w:name="_Toc155355324"/>
      <w:r w:rsidRPr="003167FF">
        <w:t>6.</w:t>
      </w:r>
      <w:r w:rsidRPr="003167FF">
        <w:rPr>
          <w:lang w:eastAsia="zh-CN"/>
        </w:rPr>
        <w:t>4</w:t>
      </w:r>
      <w:r w:rsidRPr="003167FF">
        <w:t>.3.4.2</w:t>
      </w:r>
      <w:r w:rsidRPr="003167FF">
        <w:tab/>
        <w:t>LWP proxy</w:t>
      </w:r>
      <w:bookmarkEnd w:id="273"/>
    </w:p>
    <w:p w14:paraId="18210578" w14:textId="77777777" w:rsidR="00312C76" w:rsidRPr="003167FF" w:rsidRDefault="00312C76" w:rsidP="00312C76">
      <w:r w:rsidRPr="003167FF">
        <w:t xml:space="preserve">This functional entity acts as </w:t>
      </w:r>
      <w:r w:rsidRPr="003167FF">
        <w:rPr>
          <w:lang w:eastAsia="zh-CN"/>
        </w:rPr>
        <w:t>a</w:t>
      </w:r>
      <w:r w:rsidRPr="003167FF">
        <w:t xml:space="preserve"> proxy for transactions between the LWP client and </w:t>
      </w:r>
      <w:r w:rsidRPr="003167FF">
        <w:rPr>
          <w:lang w:eastAsia="zh-CN"/>
        </w:rPr>
        <w:t xml:space="preserve">one or more </w:t>
      </w:r>
      <w:r w:rsidRPr="003167FF">
        <w:t>LWP server</w:t>
      </w:r>
      <w:r w:rsidRPr="003167FF">
        <w:rPr>
          <w:lang w:eastAsia="zh-CN"/>
        </w:rPr>
        <w:t>s</w:t>
      </w:r>
      <w:r w:rsidRPr="003167FF">
        <w:t>. The LWP proxy typically terminates a secure transport protocol (e.g.</w:t>
      </w:r>
      <w:r w:rsidRPr="003167FF">
        <w:rPr>
          <w:lang w:eastAsia="zh-CN"/>
        </w:rPr>
        <w:t xml:space="preserve"> DTLS, </w:t>
      </w:r>
      <w:r w:rsidRPr="003167FF">
        <w:t>TLS or secure WebSocket) session on LWP-1 reference point with the LWP client</w:t>
      </w:r>
      <w:r w:rsidRPr="003167FF">
        <w:rPr>
          <w:lang w:eastAsia="zh-CN"/>
        </w:rPr>
        <w:t xml:space="preserve"> of the VAL UE</w:t>
      </w:r>
      <w:r w:rsidRPr="003167FF">
        <w:t xml:space="preserve"> allow</w:t>
      </w:r>
      <w:r w:rsidRPr="003167FF">
        <w:rPr>
          <w:lang w:eastAsia="zh-CN"/>
        </w:rPr>
        <w:t>ing</w:t>
      </w:r>
      <w:r w:rsidRPr="003167FF">
        <w:t xml:space="preserve"> the LWP client to establish a single secure session for transactions with multiple LWP servers</w:t>
      </w:r>
      <w:r w:rsidRPr="003167FF">
        <w:rPr>
          <w:lang w:eastAsia="zh-CN"/>
        </w:rPr>
        <w:t xml:space="preserve"> that are reachable by the LWP proxy</w:t>
      </w:r>
      <w:r w:rsidRPr="003167FF">
        <w:t>.</w:t>
      </w:r>
    </w:p>
    <w:p w14:paraId="45DB8829" w14:textId="77777777" w:rsidR="00312C76" w:rsidRPr="003167FF" w:rsidRDefault="00312C76" w:rsidP="00312C76">
      <w:r w:rsidRPr="003167FF">
        <w:lastRenderedPageBreak/>
        <w:t>The LWP proxy can act as a cross-protocol LWP-HTTP proxy to enable LWP clients to access resources on HTTP servers via the LWP-HTTP-2 reference point.</w:t>
      </w:r>
    </w:p>
    <w:p w14:paraId="1203763F" w14:textId="77777777" w:rsidR="00312C76" w:rsidRPr="003167FF" w:rsidRDefault="00312C76" w:rsidP="00312C76">
      <w:r w:rsidRPr="003167FF">
        <w:t>The LWP proxy terminates LWP-3 reference point that lies between different LWP proxies. It may provide a topology hiding function from LWP entities outside the trust domain of the VAL system.</w:t>
      </w:r>
    </w:p>
    <w:p w14:paraId="29DC1133" w14:textId="77777777" w:rsidR="00312C76" w:rsidRPr="003167FF" w:rsidRDefault="00312C76" w:rsidP="00312C76">
      <w:pPr>
        <w:rPr>
          <w:lang w:eastAsia="zh-CN"/>
        </w:rPr>
      </w:pPr>
      <w:r w:rsidRPr="003167FF">
        <w:t>The LWP proxy can also terminate LWP-HTTP-3 reference point for interworking with another HTTP proxy. In this role it provides cross-protocol mapping and may provide a topology hiding function from HTTP entities outside the trust domain of the VAL system.</w:t>
      </w:r>
    </w:p>
    <w:p w14:paraId="7A8CA1D9" w14:textId="77777777" w:rsidR="00312C76" w:rsidRPr="003167FF" w:rsidRDefault="00312C76" w:rsidP="00312C76">
      <w:r w:rsidRPr="003167FF">
        <w:t xml:space="preserve">The LWP proxy shall be in the same trust domain as the LWP clients and LWP servers that are located </w:t>
      </w:r>
      <w:r w:rsidRPr="003167FF">
        <w:rPr>
          <w:lang w:eastAsia="zh-CN"/>
        </w:rPr>
        <w:t>within a VAL service provider</w:t>
      </w:r>
      <w:r w:rsidRPr="003167FF">
        <w:t>'</w:t>
      </w:r>
      <w:r w:rsidRPr="003167FF">
        <w:rPr>
          <w:lang w:eastAsia="zh-CN"/>
        </w:rPr>
        <w:t>s network</w:t>
      </w:r>
      <w:r w:rsidRPr="003167FF">
        <w:t>. There can be multiple instances of a LWP proxy e.g. one per trust domain.</w:t>
      </w:r>
    </w:p>
    <w:p w14:paraId="0029F740" w14:textId="77777777" w:rsidR="00312C76" w:rsidRPr="003167FF" w:rsidRDefault="00312C76" w:rsidP="00312C76">
      <w:pPr>
        <w:pStyle w:val="Heading5"/>
      </w:pPr>
      <w:bookmarkStart w:id="274" w:name="_Toc155355325"/>
      <w:r w:rsidRPr="003167FF">
        <w:t>6.</w:t>
      </w:r>
      <w:r w:rsidRPr="003167FF">
        <w:rPr>
          <w:lang w:eastAsia="zh-CN"/>
        </w:rPr>
        <w:t>4</w:t>
      </w:r>
      <w:r w:rsidRPr="003167FF">
        <w:t>.3.4.3</w:t>
      </w:r>
      <w:r w:rsidRPr="003167FF">
        <w:tab/>
        <w:t>LWP server</w:t>
      </w:r>
      <w:bookmarkEnd w:id="274"/>
    </w:p>
    <w:p w14:paraId="64FEF7A3" w14:textId="77777777" w:rsidR="00312C76" w:rsidRPr="003167FF" w:rsidRDefault="00312C76" w:rsidP="00312C76">
      <w:r w:rsidRPr="003167FF">
        <w:t>This functional entity acts as the LWP server for all LWP transactions of the SEAL server.</w:t>
      </w:r>
    </w:p>
    <w:p w14:paraId="246F1A8F" w14:textId="77777777" w:rsidR="00312C76" w:rsidRPr="003167FF" w:rsidRDefault="00312C76" w:rsidP="00312C76">
      <w:pPr>
        <w:pStyle w:val="NO"/>
      </w:pPr>
      <w:r w:rsidRPr="003167FF">
        <w:t>NOTE:</w:t>
      </w:r>
      <w:r w:rsidRPr="003167FF">
        <w:tab/>
        <w:t>A SEAL client can act as LWP server for certain transactions as required by the SEAL service.</w:t>
      </w:r>
    </w:p>
    <w:p w14:paraId="555AA8DA" w14:textId="77777777" w:rsidR="00312C76" w:rsidRPr="003167FF" w:rsidRDefault="00312C76" w:rsidP="00312C76">
      <w:pPr>
        <w:pStyle w:val="Heading4"/>
      </w:pPr>
      <w:bookmarkStart w:id="275" w:name="_Toc155355326"/>
      <w:r w:rsidRPr="003167FF">
        <w:t>6.</w:t>
      </w:r>
      <w:r w:rsidRPr="003167FF">
        <w:rPr>
          <w:lang w:eastAsia="zh-CN"/>
        </w:rPr>
        <w:t>4</w:t>
      </w:r>
      <w:r w:rsidRPr="003167FF">
        <w:t>.3.5</w:t>
      </w:r>
      <w:r w:rsidRPr="003167FF">
        <w:tab/>
        <w:t>LWP usage</w:t>
      </w:r>
      <w:bookmarkEnd w:id="275"/>
    </w:p>
    <w:p w14:paraId="120CA949" w14:textId="77777777" w:rsidR="00312C76" w:rsidRPr="003167FF" w:rsidRDefault="00312C76" w:rsidP="00312C76">
      <w:r w:rsidRPr="003167FF">
        <w:t xml:space="preserve">LWP is a generic representation of a light-weight protocol for use in constrained environments. </w:t>
      </w:r>
      <w:r w:rsidRPr="003167FF">
        <w:rPr>
          <w:noProof/>
        </w:rPr>
        <w:t>Realizations of the light-weight protocol (LWP) functional entities and reference points to a particular protocol are defined in the annexes of this specification.</w:t>
      </w:r>
    </w:p>
    <w:p w14:paraId="0AC71330" w14:textId="77777777" w:rsidR="00312C76" w:rsidRPr="003167FF" w:rsidRDefault="00312C76" w:rsidP="00312C76">
      <w:r w:rsidRPr="003167FF">
        <w:t>LWP is a representation of a protocol to be used by the SEAL service enablers on their respective SEAL-UU reference points when the SEAL client is executing in a constrained UE. In this case the SEAL client should use the LWP-1 reference point with the LWP proxy and should use either the LWP-2 or the LWP-HTTP-2 reference point for transport and routing of the related signalling with the SEAL server.</w:t>
      </w:r>
    </w:p>
    <w:p w14:paraId="1237DEB9" w14:textId="77777777" w:rsidR="00312C76" w:rsidRPr="003167FF" w:rsidRDefault="00312C76" w:rsidP="00312C76">
      <w:pPr>
        <w:pStyle w:val="EditorsNote"/>
      </w:pPr>
      <w:r w:rsidRPr="003167FF">
        <w:t>Editor's note: Which procedures of a SEAL service enabler are not necessary to be supported for a constrained UE is FFS.</w:t>
      </w:r>
    </w:p>
    <w:p w14:paraId="04682139" w14:textId="77777777" w:rsidR="00312C76" w:rsidRPr="003167FF" w:rsidRDefault="00312C76" w:rsidP="00312C76">
      <w:r w:rsidRPr="003167FF">
        <w:t>A SEAL client executing in a non-constrained UE may choose to use the LWP-1 reference point with the LWP proxy and may use either the LWP-2 or the LWP-HTTP-2 reference point for transport and routing of the related signalling with the SEAL server.</w:t>
      </w:r>
    </w:p>
    <w:p w14:paraId="29CF3C29" w14:textId="77777777" w:rsidR="00312C76" w:rsidRPr="003167FF" w:rsidRDefault="00312C76" w:rsidP="00312C76">
      <w:r w:rsidRPr="003167FF">
        <w:t>LWP may be used for interactions between SEAL servers on their respective SEAL-E reference points. For this usage the SEAL-E reference point shall use the LWP-1 and either the LWP-2 or the LWP-3 reference point depending on the trust relationship between the interacting SEAL servers.</w:t>
      </w:r>
    </w:p>
    <w:p w14:paraId="0E43AA11" w14:textId="77777777" w:rsidR="00312C76" w:rsidRPr="003167FF" w:rsidRDefault="00312C76" w:rsidP="00312C76">
      <w:pPr>
        <w:pStyle w:val="Heading2"/>
      </w:pPr>
      <w:bookmarkStart w:id="276" w:name="_Toc155355327"/>
      <w:r w:rsidRPr="003167FF">
        <w:t>6.5</w:t>
      </w:r>
      <w:r w:rsidRPr="003167FF">
        <w:tab/>
        <w:t>Reference points description</w:t>
      </w:r>
      <w:bookmarkEnd w:id="70"/>
      <w:bookmarkEnd w:id="276"/>
    </w:p>
    <w:p w14:paraId="54E0185B" w14:textId="77777777" w:rsidR="00312C76" w:rsidRPr="003167FF" w:rsidRDefault="00312C76" w:rsidP="00312C76">
      <w:pPr>
        <w:pStyle w:val="Heading3"/>
      </w:pPr>
      <w:bookmarkStart w:id="277" w:name="_Toc424654400"/>
      <w:bookmarkStart w:id="278" w:name="_Toc428364988"/>
      <w:bookmarkStart w:id="279" w:name="_Toc433209592"/>
      <w:bookmarkStart w:id="280" w:name="_Toc453260107"/>
      <w:bookmarkStart w:id="281" w:name="_Toc453260994"/>
      <w:bookmarkStart w:id="282" w:name="_Toc453279731"/>
      <w:bookmarkStart w:id="283" w:name="_Toc459375069"/>
      <w:bookmarkStart w:id="284" w:name="_Toc468105306"/>
      <w:bookmarkStart w:id="285" w:name="_Toc468110401"/>
      <w:bookmarkStart w:id="286" w:name="_Toc533179611"/>
      <w:bookmarkStart w:id="287" w:name="_Toc424654401"/>
      <w:bookmarkStart w:id="288" w:name="_Toc428364989"/>
      <w:bookmarkStart w:id="289" w:name="_Toc433209593"/>
      <w:bookmarkStart w:id="290" w:name="_Toc453260108"/>
      <w:bookmarkStart w:id="291" w:name="_Toc453260995"/>
      <w:bookmarkStart w:id="292" w:name="_Toc453279732"/>
      <w:bookmarkStart w:id="293" w:name="_Toc459375070"/>
      <w:bookmarkStart w:id="294" w:name="_Toc468105307"/>
      <w:bookmarkStart w:id="295" w:name="_Toc468110402"/>
      <w:bookmarkStart w:id="296" w:name="_Toc533179612"/>
      <w:bookmarkStart w:id="297" w:name="_Toc521435177"/>
      <w:bookmarkStart w:id="298" w:name="_Toc528832077"/>
      <w:bookmarkStart w:id="299" w:name="_Toc528832267"/>
      <w:bookmarkStart w:id="300" w:name="_Toc531613373"/>
      <w:bookmarkStart w:id="301" w:name="_Toc526019529"/>
      <w:bookmarkStart w:id="302" w:name="_Toc155355328"/>
      <w:r w:rsidRPr="003167FF">
        <w:t>6.5.1</w:t>
      </w:r>
      <w:r w:rsidRPr="003167FF">
        <w:tab/>
        <w:t>General reference point principle</w:t>
      </w:r>
      <w:bookmarkEnd w:id="277"/>
      <w:bookmarkEnd w:id="278"/>
      <w:bookmarkEnd w:id="279"/>
      <w:bookmarkEnd w:id="280"/>
      <w:bookmarkEnd w:id="281"/>
      <w:bookmarkEnd w:id="282"/>
      <w:bookmarkEnd w:id="283"/>
      <w:bookmarkEnd w:id="284"/>
      <w:bookmarkEnd w:id="285"/>
      <w:bookmarkEnd w:id="286"/>
      <w:bookmarkEnd w:id="302"/>
    </w:p>
    <w:p w14:paraId="34132E28" w14:textId="77777777" w:rsidR="00312C76" w:rsidRPr="003167FF" w:rsidRDefault="00312C76" w:rsidP="00312C76">
      <w:r w:rsidRPr="003167FF">
        <w:t xml:space="preserve">The protocols on any reference point that is exposed for </w:t>
      </w:r>
      <w:r w:rsidRPr="003167FF">
        <w:rPr>
          <w:lang w:eastAsia="zh-CN"/>
        </w:rPr>
        <w:t>VAL service</w:t>
      </w:r>
      <w:r w:rsidRPr="003167FF">
        <w:t xml:space="preserve"> interoperability with other SIP core or other IMS entities in other systems shall be compatible with the protocols defined for the corresponding reference point defined in 3GPP TS 23.002 [</w:t>
      </w:r>
      <w:r w:rsidRPr="003167FF">
        <w:rPr>
          <w:lang w:eastAsia="zh-CN"/>
        </w:rPr>
        <w:t>14</w:t>
      </w:r>
      <w:r w:rsidRPr="003167FF">
        <w:t>].</w:t>
      </w:r>
    </w:p>
    <w:p w14:paraId="5EDE78DD" w14:textId="77777777" w:rsidR="00312C76" w:rsidRPr="003167FF" w:rsidRDefault="00312C76" w:rsidP="00312C76">
      <w:pPr>
        <w:pStyle w:val="Heading3"/>
      </w:pPr>
      <w:bookmarkStart w:id="303" w:name="_Toc155355329"/>
      <w:r w:rsidRPr="003167FF">
        <w:t>6.5.2</w:t>
      </w:r>
      <w:r w:rsidRPr="003167FF">
        <w:tab/>
        <w:t>Application plane</w:t>
      </w:r>
      <w:bookmarkEnd w:id="287"/>
      <w:bookmarkEnd w:id="288"/>
      <w:bookmarkEnd w:id="289"/>
      <w:bookmarkEnd w:id="290"/>
      <w:bookmarkEnd w:id="291"/>
      <w:bookmarkEnd w:id="292"/>
      <w:bookmarkEnd w:id="293"/>
      <w:bookmarkEnd w:id="294"/>
      <w:bookmarkEnd w:id="295"/>
      <w:bookmarkEnd w:id="296"/>
      <w:bookmarkEnd w:id="303"/>
    </w:p>
    <w:p w14:paraId="17CFA94E" w14:textId="77777777" w:rsidR="00312C76" w:rsidRPr="003167FF" w:rsidRDefault="00312C76" w:rsidP="00312C76">
      <w:pPr>
        <w:pStyle w:val="Heading4"/>
      </w:pPr>
      <w:bookmarkStart w:id="304" w:name="_Toc155355330"/>
      <w:r w:rsidRPr="003167FF">
        <w:t>6.5.2.1</w:t>
      </w:r>
      <w:r w:rsidRPr="003167FF">
        <w:tab/>
        <w:t>General</w:t>
      </w:r>
      <w:bookmarkEnd w:id="297"/>
      <w:bookmarkEnd w:id="298"/>
      <w:bookmarkEnd w:id="299"/>
      <w:bookmarkEnd w:id="300"/>
      <w:bookmarkEnd w:id="304"/>
    </w:p>
    <w:p w14:paraId="149EC1D9" w14:textId="77777777" w:rsidR="00312C76" w:rsidRPr="003167FF" w:rsidRDefault="00312C76" w:rsidP="00312C76">
      <w:r w:rsidRPr="003167FF">
        <w:t>The reference points for the generic functional model for SEAL are described in the following subclauses.</w:t>
      </w:r>
    </w:p>
    <w:p w14:paraId="297F5143" w14:textId="77777777" w:rsidR="00312C76" w:rsidRPr="003167FF" w:rsidRDefault="00312C76" w:rsidP="00312C76">
      <w:pPr>
        <w:pStyle w:val="Heading4"/>
      </w:pPr>
      <w:bookmarkStart w:id="305" w:name="_Toc521435178"/>
      <w:bookmarkStart w:id="306" w:name="_Toc528832078"/>
      <w:bookmarkStart w:id="307" w:name="_Toc528832268"/>
      <w:bookmarkStart w:id="308" w:name="_Toc531613374"/>
      <w:bookmarkStart w:id="309" w:name="_Toc155355331"/>
      <w:r w:rsidRPr="003167FF">
        <w:t>6.5.2.2</w:t>
      </w:r>
      <w:r w:rsidRPr="003167FF">
        <w:tab/>
        <w:t>VA</w:t>
      </w:r>
      <w:bookmarkEnd w:id="305"/>
      <w:bookmarkEnd w:id="306"/>
      <w:bookmarkEnd w:id="307"/>
      <w:bookmarkEnd w:id="308"/>
      <w:r w:rsidRPr="003167FF">
        <w:t>L-UU</w:t>
      </w:r>
      <w:bookmarkEnd w:id="309"/>
    </w:p>
    <w:p w14:paraId="145D505C" w14:textId="77777777" w:rsidR="00312C76" w:rsidRPr="003167FF" w:rsidRDefault="00312C76" w:rsidP="00312C76">
      <w:r w:rsidRPr="003167FF">
        <w:t>The interactions related to vertical application layer support functions between VAL client and VAL server are supported by VAL-UU reference point. This reference point is an instance of Uu reference point as described in 3GPP TS 23.401 [9] and 3GPP TS 23.501 [10].</w:t>
      </w:r>
    </w:p>
    <w:p w14:paraId="5AE084CE" w14:textId="77777777" w:rsidR="00312C76" w:rsidRPr="003167FF" w:rsidRDefault="00312C76" w:rsidP="00312C76">
      <w:pPr>
        <w:pStyle w:val="NO"/>
      </w:pPr>
      <w:bookmarkStart w:id="310" w:name="_Toc521435179"/>
      <w:bookmarkStart w:id="311" w:name="_Toc528832079"/>
      <w:bookmarkStart w:id="312" w:name="_Toc528832269"/>
      <w:bookmarkStart w:id="313" w:name="_Toc531613375"/>
      <w:r w:rsidRPr="003167FF">
        <w:lastRenderedPageBreak/>
        <w:t>NOTE:</w:t>
      </w:r>
      <w:r w:rsidRPr="003167FF">
        <w:tab/>
        <w:t>The details of VAL-UU reference point is out of scope of the present document.</w:t>
      </w:r>
    </w:p>
    <w:p w14:paraId="7253B331" w14:textId="77777777" w:rsidR="00312C76" w:rsidRPr="003167FF" w:rsidRDefault="00312C76" w:rsidP="00312C76">
      <w:pPr>
        <w:pStyle w:val="Heading4"/>
      </w:pPr>
      <w:bookmarkStart w:id="314" w:name="_Toc521435180"/>
      <w:bookmarkStart w:id="315" w:name="_Toc528832080"/>
      <w:bookmarkStart w:id="316" w:name="_Toc528832270"/>
      <w:bookmarkStart w:id="317" w:name="_Toc531613376"/>
      <w:bookmarkStart w:id="318" w:name="_Toc155355332"/>
      <w:bookmarkEnd w:id="310"/>
      <w:bookmarkEnd w:id="311"/>
      <w:bookmarkEnd w:id="312"/>
      <w:bookmarkEnd w:id="313"/>
      <w:r w:rsidRPr="003167FF">
        <w:t>6.5.2.3</w:t>
      </w:r>
      <w:r w:rsidRPr="003167FF">
        <w:tab/>
        <w:t>VA</w:t>
      </w:r>
      <w:bookmarkEnd w:id="314"/>
      <w:bookmarkEnd w:id="315"/>
      <w:bookmarkEnd w:id="316"/>
      <w:bookmarkEnd w:id="317"/>
      <w:r w:rsidRPr="003167FF">
        <w:t>L-PC5</w:t>
      </w:r>
      <w:bookmarkEnd w:id="318"/>
    </w:p>
    <w:p w14:paraId="100E4F45" w14:textId="77777777" w:rsidR="00312C76" w:rsidRPr="003167FF" w:rsidRDefault="00312C76" w:rsidP="00312C76">
      <w:r w:rsidRPr="003167FF">
        <w:t>The interactions related to vertical application layer support functions between the VAL clients of two UEs are supported by VAL-PC5 reference point. This reference point is an instance of PC5 reference point as described in 3GPP TS 23.303 [12].</w:t>
      </w:r>
    </w:p>
    <w:p w14:paraId="1003D646" w14:textId="77777777" w:rsidR="00312C76" w:rsidRPr="003167FF" w:rsidRDefault="00312C76" w:rsidP="00312C76">
      <w:pPr>
        <w:pStyle w:val="NO"/>
      </w:pPr>
      <w:bookmarkStart w:id="319" w:name="_Toc521435181"/>
      <w:bookmarkStart w:id="320" w:name="_Toc528832081"/>
      <w:bookmarkStart w:id="321" w:name="_Toc528832271"/>
      <w:bookmarkStart w:id="322" w:name="_Toc531613377"/>
      <w:r w:rsidRPr="003167FF">
        <w:t>NOTE:</w:t>
      </w:r>
      <w:r w:rsidRPr="003167FF">
        <w:tab/>
        <w:t>The details of VAL-PC5 reference point is out of scope of the present document.</w:t>
      </w:r>
    </w:p>
    <w:p w14:paraId="7E3FE47D" w14:textId="77777777" w:rsidR="00312C76" w:rsidRPr="003167FF" w:rsidRDefault="00312C76" w:rsidP="00312C76">
      <w:pPr>
        <w:pStyle w:val="Heading4"/>
      </w:pPr>
      <w:bookmarkStart w:id="323" w:name="_Toc155355333"/>
      <w:bookmarkEnd w:id="319"/>
      <w:bookmarkEnd w:id="320"/>
      <w:bookmarkEnd w:id="321"/>
      <w:bookmarkEnd w:id="322"/>
      <w:r w:rsidRPr="003167FF">
        <w:t>6.5.2.4</w:t>
      </w:r>
      <w:r w:rsidRPr="003167FF">
        <w:tab/>
        <w:t>SEAL-UU</w:t>
      </w:r>
      <w:bookmarkEnd w:id="323"/>
    </w:p>
    <w:p w14:paraId="742D7DED" w14:textId="77777777" w:rsidR="00312C76" w:rsidRPr="003167FF" w:rsidRDefault="00312C76" w:rsidP="00312C76">
      <w:r w:rsidRPr="003167FF">
        <w:t>The interactions between a SEAL client and the corresponding SEAL server are generically referred to as SEAL-UU reference point. The specific SEAL service reference point corresponding to SEAL-UU is specified in the specific SEAL service functional model.</w:t>
      </w:r>
    </w:p>
    <w:p w14:paraId="1044EA4E" w14:textId="77777777" w:rsidR="00312C76" w:rsidRPr="003167FF" w:rsidRDefault="00312C76" w:rsidP="00312C76">
      <w:pPr>
        <w:pStyle w:val="Heading4"/>
      </w:pPr>
      <w:bookmarkStart w:id="324" w:name="_Toc155355334"/>
      <w:r w:rsidRPr="003167FF">
        <w:t>6.5.2.5</w:t>
      </w:r>
      <w:r w:rsidRPr="003167FF">
        <w:tab/>
        <w:t>SEAL-PC5</w:t>
      </w:r>
      <w:bookmarkEnd w:id="324"/>
    </w:p>
    <w:p w14:paraId="3EDD79E5" w14:textId="77777777" w:rsidR="00312C76" w:rsidRPr="003167FF" w:rsidRDefault="00312C76" w:rsidP="00312C76">
      <w:r w:rsidRPr="003167FF">
        <w:t>The interactions between the SEAL clients of two VAL UEs are generically referred to as SEAL-PC5 reference point. The specific SEAL service reference point corresponding to SEAL-PC5 is specified in the specific SEAL service functional model.</w:t>
      </w:r>
    </w:p>
    <w:p w14:paraId="519A0B93" w14:textId="77777777" w:rsidR="00312C76" w:rsidRPr="003167FF" w:rsidRDefault="00312C76" w:rsidP="00312C76">
      <w:pPr>
        <w:pStyle w:val="Heading4"/>
      </w:pPr>
      <w:bookmarkStart w:id="325" w:name="_Toc155355335"/>
      <w:r w:rsidRPr="003167FF">
        <w:t>6.5.2.6</w:t>
      </w:r>
      <w:r w:rsidRPr="003167FF">
        <w:tab/>
        <w:t>SEAL-C</w:t>
      </w:r>
      <w:bookmarkEnd w:id="325"/>
    </w:p>
    <w:p w14:paraId="1DBAE7E3" w14:textId="77777777" w:rsidR="00312C76" w:rsidRPr="003167FF" w:rsidRDefault="00312C76" w:rsidP="00312C76">
      <w:r w:rsidRPr="003167FF">
        <w:t>The interactions between the VAL client(s) and the SEAL client(s) within a VAL UE are generically referred to as SEAL</w:t>
      </w:r>
      <w:r w:rsidRPr="003167FF">
        <w:noBreakHyphen/>
        <w:t>C reference point. The specific SEAL service reference point corresponding to SEAL-C is specified in the specific SEAL service functional model.</w:t>
      </w:r>
    </w:p>
    <w:p w14:paraId="265EAF02" w14:textId="77777777" w:rsidR="00312C76" w:rsidRPr="003167FF" w:rsidRDefault="00312C76" w:rsidP="00312C76">
      <w:pPr>
        <w:pStyle w:val="Heading4"/>
      </w:pPr>
      <w:bookmarkStart w:id="326" w:name="_Toc155355336"/>
      <w:r w:rsidRPr="003167FF">
        <w:t>6.5.2.7</w:t>
      </w:r>
      <w:r w:rsidRPr="003167FF">
        <w:tab/>
        <w:t>SEAL-S</w:t>
      </w:r>
      <w:bookmarkEnd w:id="326"/>
    </w:p>
    <w:p w14:paraId="196C9467" w14:textId="77777777" w:rsidR="00312C76" w:rsidRPr="003167FF" w:rsidRDefault="00312C76" w:rsidP="00312C76">
      <w:r w:rsidRPr="003167FF">
        <w:t>The interactions between the VAL server and the SEAL server are generically referred to as SEAL</w:t>
      </w:r>
      <w:r w:rsidRPr="003167FF">
        <w:noBreakHyphen/>
        <w:t>S reference point. The specific SEAL service reference point corresponding to SEAL-S is specified in the specific SEAL service functional model.</w:t>
      </w:r>
    </w:p>
    <w:p w14:paraId="7586017E" w14:textId="77777777" w:rsidR="00312C76" w:rsidRPr="003167FF" w:rsidRDefault="00312C76" w:rsidP="00312C76">
      <w:pPr>
        <w:pStyle w:val="Heading4"/>
      </w:pPr>
      <w:bookmarkStart w:id="327" w:name="_Toc155355337"/>
      <w:r w:rsidRPr="003167FF">
        <w:t>6.5.2.8</w:t>
      </w:r>
      <w:r w:rsidRPr="003167FF">
        <w:tab/>
        <w:t>SEAL-E</w:t>
      </w:r>
      <w:bookmarkEnd w:id="327"/>
    </w:p>
    <w:p w14:paraId="30F422F4" w14:textId="77777777" w:rsidR="00312C76" w:rsidRPr="003167FF" w:rsidRDefault="00312C76" w:rsidP="00312C76">
      <w:r w:rsidRPr="003167FF">
        <w:t>The interactions between the SEAL servers of the same type are generically referred to as SEAL</w:t>
      </w:r>
      <w:r w:rsidRPr="003167FF">
        <w:noBreakHyphen/>
        <w:t>E reference point. The specific SEAL service reference point corresponding to SEAL-E is specified in the specific SEAL service functional model.</w:t>
      </w:r>
    </w:p>
    <w:p w14:paraId="6709D34B" w14:textId="77777777" w:rsidR="004308C5" w:rsidRPr="003167FF" w:rsidRDefault="004308C5" w:rsidP="004308C5">
      <w:pPr>
        <w:pStyle w:val="EditorsNote"/>
        <w:rPr>
          <w:noProof/>
          <w:color w:val="auto"/>
        </w:rPr>
      </w:pPr>
      <w:bookmarkStart w:id="328" w:name="_Toc533179632"/>
      <w:r w:rsidRPr="003167FF">
        <w:rPr>
          <w:noProof/>
          <w:color w:val="auto"/>
        </w:rPr>
        <w:t>NOTE:</w:t>
      </w:r>
      <w:r w:rsidRPr="003167FF">
        <w:rPr>
          <w:noProof/>
          <w:color w:val="auto"/>
        </w:rPr>
        <w:tab/>
        <w:t>The functions enabled over SEAL-E reference point are specified in each SEAL service.</w:t>
      </w:r>
    </w:p>
    <w:p w14:paraId="20EDBEF0" w14:textId="77777777" w:rsidR="00312C76" w:rsidRPr="003167FF" w:rsidRDefault="00312C76" w:rsidP="00312C76">
      <w:pPr>
        <w:pStyle w:val="Heading4"/>
      </w:pPr>
      <w:bookmarkStart w:id="329" w:name="_Toc155355338"/>
      <w:r w:rsidRPr="003167FF">
        <w:t>6.5.2.9</w:t>
      </w:r>
      <w:r w:rsidRPr="003167FF">
        <w:tab/>
        <w:t>SEAL-X</w:t>
      </w:r>
      <w:bookmarkEnd w:id="329"/>
    </w:p>
    <w:p w14:paraId="5BC2BDED" w14:textId="77777777" w:rsidR="00312C76" w:rsidRPr="003167FF" w:rsidRDefault="00312C76" w:rsidP="00312C76">
      <w:pPr>
        <w:pStyle w:val="Heading5"/>
      </w:pPr>
      <w:bookmarkStart w:id="330" w:name="_Toc424654402"/>
      <w:bookmarkStart w:id="331" w:name="_Toc428364990"/>
      <w:bookmarkStart w:id="332" w:name="_Toc433209594"/>
      <w:bookmarkStart w:id="333" w:name="_Toc453260109"/>
      <w:bookmarkStart w:id="334" w:name="_Toc453260996"/>
      <w:bookmarkStart w:id="335" w:name="_Toc453279733"/>
      <w:bookmarkStart w:id="336" w:name="_Toc459375071"/>
      <w:bookmarkStart w:id="337" w:name="_Toc468105308"/>
      <w:bookmarkStart w:id="338" w:name="_Toc468110403"/>
      <w:bookmarkStart w:id="339" w:name="_Toc533179613"/>
      <w:bookmarkStart w:id="340" w:name="_Toc155355339"/>
      <w:r w:rsidRPr="003167FF">
        <w:t>6.5.2.9.1</w:t>
      </w:r>
      <w:r w:rsidRPr="003167FF">
        <w:tab/>
        <w:t>General</w:t>
      </w:r>
      <w:bookmarkEnd w:id="330"/>
      <w:bookmarkEnd w:id="331"/>
      <w:bookmarkEnd w:id="332"/>
      <w:bookmarkEnd w:id="333"/>
      <w:bookmarkEnd w:id="334"/>
      <w:bookmarkEnd w:id="335"/>
      <w:bookmarkEnd w:id="336"/>
      <w:bookmarkEnd w:id="337"/>
      <w:bookmarkEnd w:id="338"/>
      <w:bookmarkEnd w:id="339"/>
      <w:bookmarkEnd w:id="340"/>
    </w:p>
    <w:p w14:paraId="58FD048A" w14:textId="77777777" w:rsidR="00312C76" w:rsidRPr="003167FF" w:rsidRDefault="00312C76" w:rsidP="00312C76">
      <w:r w:rsidRPr="003167FF">
        <w:t>The interactions between the SEAL servers of different type are generically referred to as SEAL</w:t>
      </w:r>
      <w:r w:rsidRPr="003167FF">
        <w:noBreakHyphen/>
        <w:t>X reference point. The specific SEAL server interactions corresponding to SEAL-X are described in the following subclauses.</w:t>
      </w:r>
    </w:p>
    <w:p w14:paraId="7DA3FAFF" w14:textId="77777777" w:rsidR="00312C76" w:rsidRPr="003167FF" w:rsidRDefault="00312C76" w:rsidP="00312C76">
      <w:pPr>
        <w:pStyle w:val="Heading5"/>
      </w:pPr>
      <w:bookmarkStart w:id="341" w:name="_Toc453260119"/>
      <w:bookmarkStart w:id="342" w:name="_Toc453261006"/>
      <w:bookmarkStart w:id="343" w:name="_Toc453279743"/>
      <w:bookmarkStart w:id="344" w:name="_Toc459375081"/>
      <w:bookmarkStart w:id="345" w:name="_Toc468105317"/>
      <w:bookmarkStart w:id="346" w:name="_Toc468110412"/>
      <w:bookmarkStart w:id="347" w:name="_Toc533179622"/>
      <w:bookmarkStart w:id="348" w:name="_Toc155355340"/>
      <w:r w:rsidRPr="003167FF">
        <w:t>6.5.2.9.2</w:t>
      </w:r>
      <w:r w:rsidRPr="003167FF">
        <w:tab/>
        <w:t>Reference point SEAL-X1 (between the key management server and the group management server)</w:t>
      </w:r>
      <w:bookmarkEnd w:id="341"/>
      <w:bookmarkEnd w:id="342"/>
      <w:bookmarkEnd w:id="343"/>
      <w:bookmarkEnd w:id="344"/>
      <w:bookmarkEnd w:id="345"/>
      <w:bookmarkEnd w:id="346"/>
      <w:bookmarkEnd w:id="347"/>
      <w:bookmarkEnd w:id="348"/>
    </w:p>
    <w:p w14:paraId="16E0F2D0" w14:textId="77777777" w:rsidR="00312C76" w:rsidRPr="003167FF" w:rsidRDefault="00312C76" w:rsidP="00312C76">
      <w:r w:rsidRPr="003167FF">
        <w:t>The SEAL-X1 reference point, which exists between the key management server and the group management server, provides a means for the key management server to provide security related information (e.g. encryption keys) to the group management server.</w:t>
      </w:r>
    </w:p>
    <w:p w14:paraId="4ECFD7E0" w14:textId="77777777" w:rsidR="00312C76" w:rsidRPr="003167FF" w:rsidRDefault="00312C76" w:rsidP="00312C76">
      <w:r w:rsidRPr="003167FF">
        <w:t>The SEAL-X1 reference point shall use the HTTP-1 and HTTP-2 reference points and may use the HTTP-3 reference point for transport and routing of security related information to the group management server.</w:t>
      </w:r>
    </w:p>
    <w:p w14:paraId="16997CB3" w14:textId="77777777" w:rsidR="00312C76" w:rsidRPr="003167FF" w:rsidRDefault="00312C76" w:rsidP="00312C76">
      <w:pPr>
        <w:pStyle w:val="NO"/>
      </w:pPr>
      <w:r w:rsidRPr="003167FF">
        <w:t>NOTE:</w:t>
      </w:r>
      <w:r w:rsidRPr="003167FF">
        <w:tab/>
        <w:t>SEAL-X1 is specified in subclause 5.1.1.1 of 3GPP TS 33.434 [29].</w:t>
      </w:r>
    </w:p>
    <w:p w14:paraId="1951AE14" w14:textId="77777777" w:rsidR="00312C76" w:rsidRPr="003167FF" w:rsidRDefault="00312C76" w:rsidP="00312C76">
      <w:pPr>
        <w:pStyle w:val="Heading5"/>
      </w:pPr>
      <w:bookmarkStart w:id="349" w:name="_Toc155355341"/>
      <w:r w:rsidRPr="003167FF">
        <w:lastRenderedPageBreak/>
        <w:t>6.5.2.9.</w:t>
      </w:r>
      <w:r w:rsidRPr="003167FF">
        <w:rPr>
          <w:lang w:eastAsia="zh-CN"/>
        </w:rPr>
        <w:t>3</w:t>
      </w:r>
      <w:r w:rsidRPr="003167FF">
        <w:tab/>
        <w:t xml:space="preserve">Reference point SEAL-X2 (between the group management server and the </w:t>
      </w:r>
      <w:r w:rsidRPr="003167FF">
        <w:rPr>
          <w:lang w:eastAsia="zh-CN"/>
        </w:rPr>
        <w:t>location management server</w:t>
      </w:r>
      <w:r w:rsidRPr="003167FF">
        <w:t>)</w:t>
      </w:r>
      <w:bookmarkEnd w:id="349"/>
    </w:p>
    <w:p w14:paraId="6D9000F1" w14:textId="77777777" w:rsidR="00312C76" w:rsidRPr="003167FF" w:rsidRDefault="00312C76" w:rsidP="00312C76">
      <w:r w:rsidRPr="003167FF">
        <w:t>The SEAL-X2 reference point enables the group management server to interact with the location management server.</w:t>
      </w:r>
    </w:p>
    <w:p w14:paraId="488108EC" w14:textId="77777777" w:rsidR="00312C76" w:rsidRPr="003167FF" w:rsidRDefault="00312C76" w:rsidP="00312C76">
      <w:r w:rsidRPr="003167FF">
        <w:t>The SEAL-X2 reference point supports:</w:t>
      </w:r>
    </w:p>
    <w:p w14:paraId="19402AD1" w14:textId="77777777" w:rsidR="00312C76" w:rsidRPr="003167FF" w:rsidRDefault="00312C76" w:rsidP="00312C76">
      <w:pPr>
        <w:pStyle w:val="B1"/>
      </w:pPr>
      <w:r w:rsidRPr="003167FF">
        <w:t>-</w:t>
      </w:r>
      <w:r w:rsidRPr="003167FF">
        <w:tab/>
        <w:t>the group management server to create a location-based group with the help from the location management server.</w:t>
      </w:r>
    </w:p>
    <w:p w14:paraId="4DB748AD" w14:textId="77777777" w:rsidR="00312C76" w:rsidRPr="003167FF" w:rsidRDefault="00312C76" w:rsidP="00312C76">
      <w:pPr>
        <w:pStyle w:val="Heading5"/>
      </w:pPr>
      <w:bookmarkStart w:id="350" w:name="_Toc91856624"/>
      <w:bookmarkStart w:id="351" w:name="_Toc155355342"/>
      <w:r w:rsidRPr="003167FF">
        <w:t>6.5.2.9.4</w:t>
      </w:r>
      <w:r w:rsidRPr="003167FF">
        <w:tab/>
        <w:t xml:space="preserve">Reference point SEAL-X3 (between the group management server and the </w:t>
      </w:r>
      <w:r w:rsidRPr="003167FF">
        <w:rPr>
          <w:lang w:eastAsia="zh-CN"/>
        </w:rPr>
        <w:t>configuration management server</w:t>
      </w:r>
      <w:r w:rsidRPr="003167FF">
        <w:t>)</w:t>
      </w:r>
      <w:bookmarkEnd w:id="350"/>
      <w:bookmarkEnd w:id="351"/>
    </w:p>
    <w:p w14:paraId="0B6BE9E5" w14:textId="77777777" w:rsidR="00312C76" w:rsidRPr="003167FF" w:rsidRDefault="00312C76" w:rsidP="00312C76">
      <w:r w:rsidRPr="003167FF">
        <w:t>The SEAL-X3 reference point enables the group management server to interact with the configuration management server.</w:t>
      </w:r>
    </w:p>
    <w:p w14:paraId="45F8AFE3" w14:textId="77777777" w:rsidR="00312C76" w:rsidRPr="003167FF" w:rsidRDefault="00312C76" w:rsidP="00312C76">
      <w:r w:rsidRPr="003167FF">
        <w:t>The SEAL-X3 reference point supports:</w:t>
      </w:r>
    </w:p>
    <w:p w14:paraId="70806C0E" w14:textId="77777777" w:rsidR="00312C76" w:rsidRPr="003167FF" w:rsidRDefault="00312C76" w:rsidP="00312C76">
      <w:pPr>
        <w:pStyle w:val="B1"/>
      </w:pPr>
      <w:r w:rsidRPr="003167FF">
        <w:t>-</w:t>
      </w:r>
      <w:r w:rsidRPr="003167FF">
        <w:tab/>
        <w:t>the group management server to retrieve VAL service data from the configuration management server.</w:t>
      </w:r>
    </w:p>
    <w:p w14:paraId="09BE5810" w14:textId="77777777" w:rsidR="00312C76" w:rsidRPr="003167FF" w:rsidRDefault="00312C76" w:rsidP="00312C76">
      <w:pPr>
        <w:pStyle w:val="Heading4"/>
      </w:pPr>
      <w:bookmarkStart w:id="352" w:name="_Toc155355343"/>
      <w:r w:rsidRPr="003167FF">
        <w:t>6.5.2.10</w:t>
      </w:r>
      <w:r w:rsidRPr="003167FF">
        <w:tab/>
        <w:t>Reference point VAL-UDB (between the VAL user database and the SEAL server)</w:t>
      </w:r>
      <w:bookmarkEnd w:id="352"/>
    </w:p>
    <w:p w14:paraId="664524C5" w14:textId="77777777" w:rsidR="00312C76" w:rsidRPr="003167FF" w:rsidRDefault="00312C76" w:rsidP="00312C76">
      <w:pPr>
        <w:rPr>
          <w:lang w:eastAsia="zh-CN"/>
        </w:rPr>
      </w:pPr>
      <w:r w:rsidRPr="003167FF">
        <w:rPr>
          <w:lang w:eastAsia="zh-CN"/>
        </w:rPr>
        <w:t>The VAL-</w:t>
      </w:r>
      <w:r w:rsidRPr="003167FF">
        <w:t>UDB</w:t>
      </w:r>
      <w:r w:rsidRPr="003167FF">
        <w:rPr>
          <w:lang w:eastAsia="zh-CN"/>
        </w:rPr>
        <w:t xml:space="preserve"> reference point, which exists between the VAL user database and the SEAL server, is used for:</w:t>
      </w:r>
    </w:p>
    <w:p w14:paraId="05A073EF" w14:textId="652B8234" w:rsidR="00312C76" w:rsidRPr="003167FF" w:rsidRDefault="00312C76" w:rsidP="00312C76">
      <w:pPr>
        <w:pStyle w:val="B1"/>
        <w:rPr>
          <w:lang w:eastAsia="zh-CN"/>
        </w:rPr>
      </w:pPr>
      <w:r w:rsidRPr="003167FF">
        <w:rPr>
          <w:lang w:eastAsia="zh-CN"/>
        </w:rPr>
        <w:t>-</w:t>
      </w:r>
      <w:r w:rsidRPr="003167FF">
        <w:rPr>
          <w:lang w:eastAsia="zh-CN"/>
        </w:rPr>
        <w:tab/>
        <w:t>storing the user profile data in the specific VAL user database;</w:t>
      </w:r>
    </w:p>
    <w:p w14:paraId="775AE47C" w14:textId="512EF429" w:rsidR="002A02C1" w:rsidRDefault="00312C76" w:rsidP="002A02C1">
      <w:pPr>
        <w:pStyle w:val="B1"/>
        <w:rPr>
          <w:lang w:eastAsia="zh-CN"/>
        </w:rPr>
      </w:pPr>
      <w:r w:rsidRPr="003167FF">
        <w:rPr>
          <w:lang w:eastAsia="zh-CN"/>
        </w:rPr>
        <w:t>-</w:t>
      </w:r>
      <w:r w:rsidRPr="003167FF">
        <w:rPr>
          <w:lang w:eastAsia="zh-CN"/>
        </w:rPr>
        <w:tab/>
        <w:t>obtaining the user profile from the specific VAL user database for further configuration in the UE</w:t>
      </w:r>
      <w:r w:rsidR="002A02C1" w:rsidRPr="002A02C1">
        <w:rPr>
          <w:lang w:eastAsia="zh-CN"/>
        </w:rPr>
        <w:t>;</w:t>
      </w:r>
    </w:p>
    <w:p w14:paraId="74FC5E3B" w14:textId="09A4F3B7" w:rsidR="002A02C1" w:rsidRDefault="002A02C1" w:rsidP="002A02C1">
      <w:pPr>
        <w:pStyle w:val="B1"/>
        <w:rPr>
          <w:lang w:eastAsia="zh-CN"/>
        </w:rPr>
      </w:pPr>
      <w:r>
        <w:rPr>
          <w:lang w:eastAsia="zh-CN"/>
        </w:rPr>
        <w:t>-</w:t>
      </w:r>
      <w:r>
        <w:rPr>
          <w:lang w:eastAsia="zh-CN"/>
        </w:rPr>
        <w:tab/>
        <w:t>updating the user profile data in the specific VAL user database; and</w:t>
      </w:r>
    </w:p>
    <w:p w14:paraId="778C4D8B" w14:textId="10B800F0" w:rsidR="00312C76" w:rsidRPr="003167FF" w:rsidRDefault="002A02C1" w:rsidP="002A02C1">
      <w:pPr>
        <w:pStyle w:val="B1"/>
        <w:rPr>
          <w:lang w:eastAsia="zh-CN"/>
        </w:rPr>
      </w:pPr>
      <w:r>
        <w:rPr>
          <w:lang w:eastAsia="zh-CN"/>
        </w:rPr>
        <w:t>-</w:t>
      </w:r>
      <w:r>
        <w:rPr>
          <w:lang w:eastAsia="zh-CN"/>
        </w:rPr>
        <w:tab/>
        <w:t>deleting the user profile data from the specific VAL user database.</w:t>
      </w:r>
    </w:p>
    <w:p w14:paraId="5C87D6C3" w14:textId="77777777" w:rsidR="00312C76" w:rsidRPr="003167FF" w:rsidRDefault="00312C76" w:rsidP="00312C76">
      <w:pPr>
        <w:pStyle w:val="NO"/>
      </w:pPr>
      <w:r w:rsidRPr="003167FF">
        <w:t>NOTE:</w:t>
      </w:r>
      <w:r w:rsidRPr="003167FF">
        <w:tab/>
        <w:t>The details of the VAL-UDB reference point is out of scope of the present document.</w:t>
      </w:r>
    </w:p>
    <w:p w14:paraId="6246EE0D" w14:textId="77777777" w:rsidR="00312C76" w:rsidRPr="003167FF" w:rsidRDefault="00312C76" w:rsidP="00312C76">
      <w:pPr>
        <w:pStyle w:val="Heading3"/>
      </w:pPr>
      <w:bookmarkStart w:id="353" w:name="_Toc155355344"/>
      <w:r w:rsidRPr="003167FF">
        <w:t>6.5.3</w:t>
      </w:r>
      <w:r w:rsidRPr="003167FF">
        <w:tab/>
        <w:t>Signalling control plane</w:t>
      </w:r>
      <w:bookmarkEnd w:id="328"/>
      <w:bookmarkEnd w:id="353"/>
    </w:p>
    <w:p w14:paraId="56274230" w14:textId="77777777" w:rsidR="00312C76" w:rsidRPr="003167FF" w:rsidRDefault="00312C76" w:rsidP="00312C76">
      <w:pPr>
        <w:pStyle w:val="Heading4"/>
      </w:pPr>
      <w:bookmarkStart w:id="354" w:name="_Toc424654412"/>
      <w:bookmarkStart w:id="355" w:name="_Toc428365005"/>
      <w:bookmarkStart w:id="356" w:name="_Toc433209613"/>
      <w:bookmarkStart w:id="357" w:name="_Toc453260124"/>
      <w:bookmarkStart w:id="358" w:name="_Toc453261011"/>
      <w:bookmarkStart w:id="359" w:name="_Toc453279748"/>
      <w:bookmarkStart w:id="360" w:name="_Toc459375086"/>
      <w:bookmarkStart w:id="361" w:name="_Toc468105324"/>
      <w:bookmarkStart w:id="362" w:name="_Toc468110419"/>
      <w:bookmarkStart w:id="363" w:name="_Toc533179633"/>
      <w:bookmarkStart w:id="364" w:name="_Toc155355345"/>
      <w:r w:rsidRPr="003167FF">
        <w:t>6.5.3.1</w:t>
      </w:r>
      <w:r w:rsidRPr="003167FF">
        <w:tab/>
        <w:t>General</w:t>
      </w:r>
      <w:bookmarkEnd w:id="354"/>
      <w:bookmarkEnd w:id="355"/>
      <w:bookmarkEnd w:id="356"/>
      <w:bookmarkEnd w:id="357"/>
      <w:bookmarkEnd w:id="358"/>
      <w:bookmarkEnd w:id="359"/>
      <w:bookmarkEnd w:id="360"/>
      <w:bookmarkEnd w:id="361"/>
      <w:bookmarkEnd w:id="362"/>
      <w:bookmarkEnd w:id="363"/>
      <w:bookmarkEnd w:id="364"/>
    </w:p>
    <w:p w14:paraId="3B2300A2" w14:textId="77777777" w:rsidR="00312C76" w:rsidRPr="003167FF" w:rsidRDefault="00312C76" w:rsidP="00312C76">
      <w:r w:rsidRPr="003167FF">
        <w:t>The reference points for the SIP and HTTP signalling are described in the following subclauses.</w:t>
      </w:r>
    </w:p>
    <w:p w14:paraId="48DC0E7C" w14:textId="77777777" w:rsidR="00312C76" w:rsidRPr="003167FF" w:rsidRDefault="00312C76" w:rsidP="00312C76">
      <w:pPr>
        <w:pStyle w:val="Heading4"/>
      </w:pPr>
      <w:bookmarkStart w:id="365" w:name="_Toc424654413"/>
      <w:bookmarkStart w:id="366" w:name="_Toc428365006"/>
      <w:bookmarkStart w:id="367" w:name="_Toc433209614"/>
      <w:bookmarkStart w:id="368" w:name="_Toc453260125"/>
      <w:bookmarkStart w:id="369" w:name="_Toc453261012"/>
      <w:bookmarkStart w:id="370" w:name="_Toc453279749"/>
      <w:bookmarkStart w:id="371" w:name="_Toc459375087"/>
      <w:bookmarkStart w:id="372" w:name="_Toc468105325"/>
      <w:bookmarkStart w:id="373" w:name="_Toc468110420"/>
      <w:bookmarkStart w:id="374" w:name="_Toc533179634"/>
      <w:bookmarkStart w:id="375" w:name="_Toc155355346"/>
      <w:r w:rsidRPr="003167FF">
        <w:t>6.5.3.2</w:t>
      </w:r>
      <w:r w:rsidRPr="003167FF">
        <w:tab/>
        <w:t>Reference point SIP-1(between the signalling user agent and the SIP core)</w:t>
      </w:r>
      <w:bookmarkEnd w:id="365"/>
      <w:bookmarkEnd w:id="366"/>
      <w:bookmarkEnd w:id="367"/>
      <w:bookmarkEnd w:id="368"/>
      <w:bookmarkEnd w:id="369"/>
      <w:bookmarkEnd w:id="370"/>
      <w:bookmarkEnd w:id="371"/>
      <w:bookmarkEnd w:id="372"/>
      <w:bookmarkEnd w:id="373"/>
      <w:bookmarkEnd w:id="374"/>
      <w:bookmarkEnd w:id="375"/>
    </w:p>
    <w:p w14:paraId="3D247766" w14:textId="77777777" w:rsidR="00312C76" w:rsidRPr="003167FF" w:rsidRDefault="00312C76" w:rsidP="00312C76">
      <w:r w:rsidRPr="003167FF">
        <w:t xml:space="preserve">The SIP-1 reference point, which exists between the signalling user agent and the SIP core for establishing a session in support of </w:t>
      </w:r>
      <w:r w:rsidRPr="003167FF">
        <w:rPr>
          <w:lang w:eastAsia="zh-CN"/>
        </w:rPr>
        <w:t>VAL service</w:t>
      </w:r>
      <w:r w:rsidRPr="003167FF">
        <w:t>, shall use the Gm reference point as defined in 3GPP TS 23.002 [</w:t>
      </w:r>
      <w:r w:rsidRPr="003167FF">
        <w:rPr>
          <w:lang w:eastAsia="zh-CN"/>
        </w:rPr>
        <w:t>14</w:t>
      </w:r>
      <w:r w:rsidRPr="003167FF">
        <w:t xml:space="preserve">] (with necessary enhancements to support </w:t>
      </w:r>
      <w:r w:rsidRPr="003167FF">
        <w:rPr>
          <w:lang w:eastAsia="zh-CN"/>
        </w:rPr>
        <w:t>VAL service</w:t>
      </w:r>
      <w:r w:rsidRPr="003167FF">
        <w:t xml:space="preserve"> requirements and profiled to meet the minimum requirements for support of </w:t>
      </w:r>
      <w:r w:rsidRPr="003167FF">
        <w:rPr>
          <w:lang w:eastAsia="zh-CN"/>
        </w:rPr>
        <w:t>VAL service</w:t>
      </w:r>
      <w:r w:rsidRPr="003167FF">
        <w:t>). The SIP-1 reference point fulfils the requirements of the GC1 reference point specified in 3GPP TS 23.468 [</w:t>
      </w:r>
      <w:r w:rsidRPr="003167FF">
        <w:rPr>
          <w:lang w:eastAsia="zh-CN"/>
        </w:rPr>
        <w:t>16</w:t>
      </w:r>
      <w:r w:rsidRPr="003167FF">
        <w:t>]. The SIP-1 reference point is used for:</w:t>
      </w:r>
    </w:p>
    <w:p w14:paraId="3B05616A" w14:textId="77777777" w:rsidR="00312C76" w:rsidRPr="003167FF" w:rsidRDefault="00312C76" w:rsidP="00312C76">
      <w:pPr>
        <w:pStyle w:val="B1"/>
      </w:pPr>
      <w:r w:rsidRPr="003167FF">
        <w:t>-</w:t>
      </w:r>
      <w:r w:rsidRPr="003167FF">
        <w:tab/>
        <w:t>SIP registration;</w:t>
      </w:r>
    </w:p>
    <w:p w14:paraId="587705C9" w14:textId="77777777" w:rsidR="00312C76" w:rsidRPr="003167FF" w:rsidRDefault="00312C76" w:rsidP="00312C76">
      <w:pPr>
        <w:pStyle w:val="B1"/>
      </w:pPr>
      <w:r w:rsidRPr="003167FF">
        <w:t>-</w:t>
      </w:r>
      <w:r w:rsidRPr="003167FF">
        <w:tab/>
        <w:t>authentication and security to the service layer;</w:t>
      </w:r>
    </w:p>
    <w:p w14:paraId="6925C789" w14:textId="77777777" w:rsidR="00312C76" w:rsidRPr="003167FF" w:rsidRDefault="00312C76" w:rsidP="00312C76">
      <w:pPr>
        <w:pStyle w:val="B1"/>
      </w:pPr>
      <w:r w:rsidRPr="003167FF">
        <w:t>-</w:t>
      </w:r>
      <w:r w:rsidRPr="003167FF">
        <w:tab/>
        <w:t>event subscription and event notification;</w:t>
      </w:r>
    </w:p>
    <w:p w14:paraId="6964B29A" w14:textId="77777777" w:rsidR="00312C76" w:rsidRPr="003167FF" w:rsidRDefault="00312C76" w:rsidP="00312C76">
      <w:pPr>
        <w:pStyle w:val="B1"/>
      </w:pPr>
      <w:r w:rsidRPr="003167FF">
        <w:t>-</w:t>
      </w:r>
      <w:r w:rsidRPr="003167FF">
        <w:tab/>
        <w:t>communication of the TMGI for multicast operation;</w:t>
      </w:r>
    </w:p>
    <w:p w14:paraId="5724A3FF" w14:textId="77777777" w:rsidR="00312C76" w:rsidRPr="003167FF" w:rsidRDefault="00312C76" w:rsidP="00312C76">
      <w:pPr>
        <w:pStyle w:val="B1"/>
      </w:pPr>
      <w:r w:rsidRPr="003167FF">
        <w:t>-</w:t>
      </w:r>
      <w:r w:rsidRPr="003167FF">
        <w:tab/>
        <w:t>overload control;</w:t>
      </w:r>
    </w:p>
    <w:p w14:paraId="33B4569D" w14:textId="77777777" w:rsidR="00312C76" w:rsidRPr="003167FF" w:rsidRDefault="00312C76" w:rsidP="00312C76">
      <w:pPr>
        <w:pStyle w:val="B1"/>
      </w:pPr>
      <w:r w:rsidRPr="003167FF">
        <w:t>-</w:t>
      </w:r>
      <w:r w:rsidRPr="003167FF">
        <w:tab/>
        <w:t>session management; and</w:t>
      </w:r>
    </w:p>
    <w:p w14:paraId="286B8ADF" w14:textId="77777777" w:rsidR="00312C76" w:rsidRPr="003167FF" w:rsidRDefault="00312C76" w:rsidP="00312C76">
      <w:pPr>
        <w:pStyle w:val="B1"/>
      </w:pPr>
      <w:r w:rsidRPr="003167FF">
        <w:t>-</w:t>
      </w:r>
      <w:r w:rsidRPr="003167FF">
        <w:tab/>
        <w:t>media negotiation.</w:t>
      </w:r>
    </w:p>
    <w:p w14:paraId="40BB4B94" w14:textId="77777777" w:rsidR="00312C76" w:rsidRPr="003167FF" w:rsidRDefault="00312C76" w:rsidP="00312C76">
      <w:pPr>
        <w:pStyle w:val="Heading4"/>
      </w:pPr>
      <w:bookmarkStart w:id="376" w:name="_Toc424654414"/>
      <w:bookmarkStart w:id="377" w:name="_Toc428365007"/>
      <w:bookmarkStart w:id="378" w:name="_Toc433209615"/>
      <w:bookmarkStart w:id="379" w:name="_Toc453260126"/>
      <w:bookmarkStart w:id="380" w:name="_Toc453261013"/>
      <w:bookmarkStart w:id="381" w:name="_Toc453279750"/>
      <w:bookmarkStart w:id="382" w:name="_Toc459375088"/>
      <w:bookmarkStart w:id="383" w:name="_Toc468105326"/>
      <w:bookmarkStart w:id="384" w:name="_Toc468110421"/>
      <w:bookmarkStart w:id="385" w:name="_Toc533179635"/>
      <w:bookmarkStart w:id="386" w:name="_Toc155355347"/>
      <w:r w:rsidRPr="003167FF">
        <w:lastRenderedPageBreak/>
        <w:t>6.5.3.3</w:t>
      </w:r>
      <w:r w:rsidRPr="003167FF">
        <w:tab/>
        <w:t>Reference point SIP-2 (between the SIP core and the SIP AS)</w:t>
      </w:r>
      <w:bookmarkEnd w:id="376"/>
      <w:bookmarkEnd w:id="377"/>
      <w:bookmarkEnd w:id="378"/>
      <w:bookmarkEnd w:id="379"/>
      <w:bookmarkEnd w:id="380"/>
      <w:bookmarkEnd w:id="381"/>
      <w:bookmarkEnd w:id="382"/>
      <w:bookmarkEnd w:id="383"/>
      <w:bookmarkEnd w:id="384"/>
      <w:bookmarkEnd w:id="385"/>
      <w:bookmarkEnd w:id="386"/>
    </w:p>
    <w:p w14:paraId="6C4F39F0" w14:textId="77777777" w:rsidR="00312C76" w:rsidRPr="003167FF" w:rsidRDefault="00312C76" w:rsidP="00312C76">
      <w:r w:rsidRPr="003167FF">
        <w:t xml:space="preserve">The SIP-2 reference point, which exists between the SIP core and the SIP AS for establishing a session in support of </w:t>
      </w:r>
      <w:r w:rsidRPr="003167FF">
        <w:rPr>
          <w:lang w:eastAsia="zh-CN"/>
        </w:rPr>
        <w:t>VAL service</w:t>
      </w:r>
      <w:r w:rsidRPr="003167FF">
        <w:t xml:space="preserve">, shall use the ISC </w:t>
      </w:r>
      <w:r w:rsidRPr="003167FF">
        <w:rPr>
          <w:rFonts w:eastAsia="Malgun Gothic"/>
          <w:lang w:eastAsia="ko-KR"/>
        </w:rPr>
        <w:t>and Ma reference points</w:t>
      </w:r>
      <w:r w:rsidRPr="003167FF">
        <w:t xml:space="preserve"> as defined in 3GPP TS 23.002 [</w:t>
      </w:r>
      <w:r w:rsidRPr="003167FF">
        <w:rPr>
          <w:lang w:eastAsia="zh-CN"/>
        </w:rPr>
        <w:t>14</w:t>
      </w:r>
      <w:r w:rsidRPr="003167FF">
        <w:t>]. The SIP-2 reference point is used for:</w:t>
      </w:r>
    </w:p>
    <w:p w14:paraId="366EAFD6" w14:textId="77777777" w:rsidR="00312C76" w:rsidRPr="003167FF" w:rsidRDefault="00312C76" w:rsidP="00312C76">
      <w:pPr>
        <w:pStyle w:val="B1"/>
      </w:pPr>
      <w:r w:rsidRPr="003167FF">
        <w:t>-</w:t>
      </w:r>
      <w:r w:rsidRPr="003167FF">
        <w:tab/>
        <w:t xml:space="preserve">notification to the </w:t>
      </w:r>
      <w:r w:rsidRPr="003167FF">
        <w:rPr>
          <w:lang w:eastAsia="zh-CN"/>
        </w:rPr>
        <w:t>VAL service</w:t>
      </w:r>
      <w:r w:rsidRPr="003167FF">
        <w:t xml:space="preserve"> server</w:t>
      </w:r>
      <w:r w:rsidRPr="003167FF">
        <w:rPr>
          <w:lang w:eastAsia="zh-CN"/>
        </w:rPr>
        <w:t>(s)</w:t>
      </w:r>
      <w:r w:rsidRPr="003167FF">
        <w:t xml:space="preserve"> of SIP registration by the </w:t>
      </w:r>
      <w:r w:rsidRPr="003167FF">
        <w:rPr>
          <w:lang w:eastAsia="zh-CN"/>
        </w:rPr>
        <w:t xml:space="preserve">VAL </w:t>
      </w:r>
      <w:r w:rsidRPr="003167FF">
        <w:t>UE;</w:t>
      </w:r>
    </w:p>
    <w:p w14:paraId="4F5C8420" w14:textId="77777777" w:rsidR="00312C76" w:rsidRPr="003167FF" w:rsidRDefault="00312C76" w:rsidP="00312C76">
      <w:pPr>
        <w:pStyle w:val="B1"/>
      </w:pPr>
      <w:r w:rsidRPr="003167FF">
        <w:t>-</w:t>
      </w:r>
      <w:r w:rsidRPr="003167FF">
        <w:tab/>
        <w:t>authentication and security to the service layer;</w:t>
      </w:r>
    </w:p>
    <w:p w14:paraId="2B45A23B" w14:textId="77777777" w:rsidR="00312C76" w:rsidRPr="003167FF" w:rsidRDefault="00312C76" w:rsidP="00312C76">
      <w:pPr>
        <w:pStyle w:val="B1"/>
      </w:pPr>
      <w:r w:rsidRPr="003167FF">
        <w:t>-</w:t>
      </w:r>
      <w:r w:rsidRPr="003167FF">
        <w:tab/>
        <w:t>event subscription and event notification;</w:t>
      </w:r>
    </w:p>
    <w:p w14:paraId="296D8CC6" w14:textId="77777777" w:rsidR="00312C76" w:rsidRPr="003167FF" w:rsidRDefault="00312C76" w:rsidP="00312C76">
      <w:pPr>
        <w:pStyle w:val="B1"/>
      </w:pPr>
      <w:r w:rsidRPr="003167FF">
        <w:t>-</w:t>
      </w:r>
      <w:r w:rsidRPr="003167FF">
        <w:tab/>
        <w:t>communication of the TMGI for multicast operation;</w:t>
      </w:r>
    </w:p>
    <w:p w14:paraId="6ABE4B83" w14:textId="77777777" w:rsidR="00312C76" w:rsidRPr="003167FF" w:rsidRDefault="00312C76" w:rsidP="00312C76">
      <w:pPr>
        <w:pStyle w:val="B1"/>
      </w:pPr>
      <w:r w:rsidRPr="003167FF">
        <w:t>-</w:t>
      </w:r>
      <w:r w:rsidRPr="003167FF">
        <w:tab/>
        <w:t>session management; and</w:t>
      </w:r>
    </w:p>
    <w:p w14:paraId="2163DAA6" w14:textId="77777777" w:rsidR="00312C76" w:rsidRPr="003167FF" w:rsidRDefault="00312C76" w:rsidP="00312C76">
      <w:pPr>
        <w:pStyle w:val="B1"/>
      </w:pPr>
      <w:r w:rsidRPr="003167FF">
        <w:t>-</w:t>
      </w:r>
      <w:r w:rsidRPr="003167FF">
        <w:tab/>
        <w:t>media negotiation.</w:t>
      </w:r>
    </w:p>
    <w:p w14:paraId="0EC7E807" w14:textId="77777777" w:rsidR="00312C76" w:rsidRPr="003167FF" w:rsidRDefault="00312C76" w:rsidP="00312C76">
      <w:pPr>
        <w:pStyle w:val="Heading4"/>
      </w:pPr>
      <w:bookmarkStart w:id="387" w:name="_Toc424654415"/>
      <w:bookmarkStart w:id="388" w:name="_Toc428365008"/>
      <w:bookmarkStart w:id="389" w:name="_Toc433209616"/>
      <w:bookmarkStart w:id="390" w:name="_Toc453260127"/>
      <w:bookmarkStart w:id="391" w:name="_Toc453261014"/>
      <w:bookmarkStart w:id="392" w:name="_Toc453279751"/>
      <w:bookmarkStart w:id="393" w:name="_Toc459375089"/>
      <w:bookmarkStart w:id="394" w:name="_Toc468105327"/>
      <w:bookmarkStart w:id="395" w:name="_Toc468110422"/>
      <w:bookmarkStart w:id="396" w:name="_Toc533179636"/>
      <w:bookmarkStart w:id="397" w:name="_Toc155355348"/>
      <w:r w:rsidRPr="003167FF">
        <w:t>6.5.3.4</w:t>
      </w:r>
      <w:r w:rsidRPr="003167FF">
        <w:tab/>
        <w:t>Reference point SIP-3 (between the SIP core and SIP core)</w:t>
      </w:r>
      <w:bookmarkEnd w:id="387"/>
      <w:bookmarkEnd w:id="388"/>
      <w:bookmarkEnd w:id="389"/>
      <w:bookmarkEnd w:id="390"/>
      <w:bookmarkEnd w:id="391"/>
      <w:bookmarkEnd w:id="392"/>
      <w:bookmarkEnd w:id="393"/>
      <w:bookmarkEnd w:id="394"/>
      <w:bookmarkEnd w:id="395"/>
      <w:bookmarkEnd w:id="396"/>
      <w:bookmarkEnd w:id="397"/>
    </w:p>
    <w:p w14:paraId="261D003A" w14:textId="77777777" w:rsidR="00312C76" w:rsidRPr="003167FF" w:rsidRDefault="00312C76" w:rsidP="00312C76">
      <w:r w:rsidRPr="003167FF">
        <w:t xml:space="preserve">The SIP-3 reference point, which exists between one SIP core and another SIP core for establishing a session in support of </w:t>
      </w:r>
      <w:r w:rsidRPr="003167FF">
        <w:rPr>
          <w:lang w:eastAsia="zh-CN"/>
        </w:rPr>
        <w:t>VAL service</w:t>
      </w:r>
      <w:r w:rsidRPr="003167FF">
        <w:t>, shall use the Mm and ICi reference points as defined in 3GPP TS 23.002 [</w:t>
      </w:r>
      <w:r w:rsidRPr="003167FF">
        <w:rPr>
          <w:lang w:eastAsia="zh-CN"/>
        </w:rPr>
        <w:t>14</w:t>
      </w:r>
      <w:r w:rsidRPr="003167FF">
        <w:t>]. The SIP-3 reference point is used for:</w:t>
      </w:r>
    </w:p>
    <w:p w14:paraId="419E86F0" w14:textId="77777777" w:rsidR="00312C76" w:rsidRPr="003167FF" w:rsidRDefault="00312C76" w:rsidP="00312C76">
      <w:pPr>
        <w:pStyle w:val="B1"/>
      </w:pPr>
      <w:r w:rsidRPr="003167FF">
        <w:t>-</w:t>
      </w:r>
      <w:r w:rsidRPr="003167FF">
        <w:tab/>
        <w:t>event subscription and event notification;</w:t>
      </w:r>
    </w:p>
    <w:p w14:paraId="79AB852B" w14:textId="77777777" w:rsidR="00312C76" w:rsidRPr="003167FF" w:rsidRDefault="00312C76" w:rsidP="00312C76">
      <w:pPr>
        <w:pStyle w:val="B1"/>
      </w:pPr>
      <w:r w:rsidRPr="003167FF">
        <w:t>-</w:t>
      </w:r>
      <w:r w:rsidRPr="003167FF">
        <w:tab/>
        <w:t>session management; and</w:t>
      </w:r>
    </w:p>
    <w:p w14:paraId="4420B69C" w14:textId="77777777" w:rsidR="00312C76" w:rsidRPr="003167FF" w:rsidRDefault="00312C76" w:rsidP="00312C76">
      <w:pPr>
        <w:pStyle w:val="B1"/>
      </w:pPr>
      <w:r w:rsidRPr="003167FF">
        <w:t>-</w:t>
      </w:r>
      <w:r w:rsidRPr="003167FF">
        <w:tab/>
        <w:t>media negotiation.</w:t>
      </w:r>
    </w:p>
    <w:p w14:paraId="360A5F68" w14:textId="77777777" w:rsidR="00312C76" w:rsidRPr="003167FF" w:rsidRDefault="00312C76" w:rsidP="00312C76">
      <w:pPr>
        <w:pStyle w:val="EditorsNote"/>
      </w:pPr>
      <w:r w:rsidRPr="003167FF">
        <w:t>Editor's note:</w:t>
      </w:r>
      <w:r w:rsidRPr="003167FF">
        <w:tab/>
        <w:t>it is FFS whether changes are needed to SIP-3 when used between servers in different trust domains.</w:t>
      </w:r>
    </w:p>
    <w:p w14:paraId="46FADF5D" w14:textId="77777777" w:rsidR="00312C76" w:rsidRPr="003167FF" w:rsidRDefault="00312C76" w:rsidP="00312C76">
      <w:pPr>
        <w:pStyle w:val="Heading4"/>
      </w:pPr>
      <w:bookmarkStart w:id="398" w:name="_Toc424654416"/>
      <w:bookmarkStart w:id="399" w:name="_Toc428365009"/>
      <w:bookmarkStart w:id="400" w:name="_Toc433209617"/>
      <w:bookmarkStart w:id="401" w:name="_Toc453260128"/>
      <w:bookmarkStart w:id="402" w:name="_Toc453261015"/>
      <w:bookmarkStart w:id="403" w:name="_Toc453279752"/>
      <w:bookmarkStart w:id="404" w:name="_Toc459375090"/>
      <w:bookmarkStart w:id="405" w:name="_Toc468105328"/>
      <w:bookmarkStart w:id="406" w:name="_Toc468110423"/>
      <w:bookmarkStart w:id="407" w:name="_Toc533179637"/>
      <w:bookmarkStart w:id="408" w:name="_Toc155355349"/>
      <w:r w:rsidRPr="003167FF">
        <w:t>6.5.3.5</w:t>
      </w:r>
      <w:r w:rsidRPr="003167FF">
        <w:tab/>
        <w:t>Reference point HTTP-1 (between the HTTP client and the HTTP proxy)</w:t>
      </w:r>
      <w:bookmarkEnd w:id="398"/>
      <w:bookmarkEnd w:id="399"/>
      <w:bookmarkEnd w:id="400"/>
      <w:bookmarkEnd w:id="401"/>
      <w:bookmarkEnd w:id="402"/>
      <w:bookmarkEnd w:id="403"/>
      <w:bookmarkEnd w:id="404"/>
      <w:bookmarkEnd w:id="405"/>
      <w:bookmarkEnd w:id="406"/>
      <w:bookmarkEnd w:id="407"/>
      <w:bookmarkEnd w:id="408"/>
    </w:p>
    <w:p w14:paraId="2157D0AC" w14:textId="77777777" w:rsidR="00312C76" w:rsidRPr="003167FF" w:rsidRDefault="00312C76" w:rsidP="00312C76">
      <w:r w:rsidRPr="003167FF">
        <w:t xml:space="preserve">The HTTP-1 reference point exists between the HTTP client and the HTTP proxy. Between the </w:t>
      </w:r>
      <w:r w:rsidRPr="003167FF">
        <w:rPr>
          <w:lang w:eastAsia="zh-CN"/>
        </w:rPr>
        <w:t xml:space="preserve">VAL </w:t>
      </w:r>
      <w:r w:rsidRPr="003167FF">
        <w:t>UE and the HTTP proxy</w:t>
      </w:r>
      <w:r w:rsidRPr="003167FF">
        <w:rPr>
          <w:lang w:eastAsia="zh-CN"/>
        </w:rPr>
        <w:t>,</w:t>
      </w:r>
      <w:r w:rsidRPr="003167FF">
        <w:t xml:space="preserve"> the HTTP-1 reference point shall use the Ut reference point as defined in 3GPP TS 23.002 [</w:t>
      </w:r>
      <w:r w:rsidRPr="003167FF">
        <w:rPr>
          <w:lang w:eastAsia="zh-CN"/>
        </w:rPr>
        <w:t>14</w:t>
      </w:r>
      <w:r w:rsidRPr="003167FF">
        <w:t xml:space="preserve">] (with necessary enhancements to support </w:t>
      </w:r>
      <w:r w:rsidRPr="003167FF">
        <w:rPr>
          <w:lang w:eastAsia="zh-CN"/>
        </w:rPr>
        <w:t>specific VAL service</w:t>
      </w:r>
      <w:r w:rsidRPr="003167FF">
        <w:t xml:space="preserve"> requirements). The HTTP-1 reference point is based on HTTP (which may be secured using e.g. SSL, TLS).</w:t>
      </w:r>
    </w:p>
    <w:p w14:paraId="40ED20D0" w14:textId="77777777" w:rsidR="00312C76" w:rsidRPr="003167FF" w:rsidRDefault="00312C76" w:rsidP="00312C76">
      <w:pPr>
        <w:pStyle w:val="Heading4"/>
      </w:pPr>
      <w:bookmarkStart w:id="409" w:name="_Toc433209619"/>
      <w:bookmarkStart w:id="410" w:name="_Toc453260129"/>
      <w:bookmarkStart w:id="411" w:name="_Toc453261016"/>
      <w:bookmarkStart w:id="412" w:name="_Toc453279753"/>
      <w:bookmarkStart w:id="413" w:name="_Toc459375091"/>
      <w:bookmarkStart w:id="414" w:name="_Toc468105329"/>
      <w:bookmarkStart w:id="415" w:name="_Toc468110424"/>
      <w:bookmarkStart w:id="416" w:name="_Toc533179638"/>
      <w:bookmarkStart w:id="417" w:name="_Toc424654424"/>
      <w:bookmarkStart w:id="418" w:name="_Toc428365011"/>
      <w:bookmarkStart w:id="419" w:name="_Toc155355350"/>
      <w:r w:rsidRPr="003167FF">
        <w:t>6.5.3.6</w:t>
      </w:r>
      <w:r w:rsidRPr="003167FF">
        <w:tab/>
        <w:t>Reference point HTTP-2 (between the HTTP proxy and the HTTP server)</w:t>
      </w:r>
      <w:bookmarkEnd w:id="409"/>
      <w:bookmarkEnd w:id="410"/>
      <w:bookmarkEnd w:id="411"/>
      <w:bookmarkEnd w:id="412"/>
      <w:bookmarkEnd w:id="413"/>
      <w:bookmarkEnd w:id="414"/>
      <w:bookmarkEnd w:id="415"/>
      <w:bookmarkEnd w:id="416"/>
      <w:bookmarkEnd w:id="419"/>
    </w:p>
    <w:p w14:paraId="6410AC98" w14:textId="77777777" w:rsidR="00312C76" w:rsidRPr="003167FF" w:rsidRDefault="00312C76" w:rsidP="00312C76">
      <w:r w:rsidRPr="003167FF">
        <w:t xml:space="preserve">The HTTP-2 reference point, which exists between the HTTP proxy and the HTTP server, is based on HTTP (which may be secured using e.g. SSL, TLS). </w:t>
      </w:r>
    </w:p>
    <w:p w14:paraId="6EBA25AC" w14:textId="77777777" w:rsidR="00312C76" w:rsidRPr="003167FF" w:rsidRDefault="00312C76" w:rsidP="00312C76">
      <w:pPr>
        <w:pStyle w:val="Heading4"/>
      </w:pPr>
      <w:bookmarkStart w:id="420" w:name="_Toc433209620"/>
      <w:bookmarkStart w:id="421" w:name="_Toc453260130"/>
      <w:bookmarkStart w:id="422" w:name="_Toc453261017"/>
      <w:bookmarkStart w:id="423" w:name="_Toc453279754"/>
      <w:bookmarkStart w:id="424" w:name="_Toc459375092"/>
      <w:bookmarkStart w:id="425" w:name="_Toc468105330"/>
      <w:bookmarkStart w:id="426" w:name="_Toc468110425"/>
      <w:bookmarkStart w:id="427" w:name="_Toc533179639"/>
      <w:bookmarkStart w:id="428" w:name="_Toc155355351"/>
      <w:r w:rsidRPr="003167FF">
        <w:t>6.5.3.7</w:t>
      </w:r>
      <w:r w:rsidRPr="003167FF">
        <w:tab/>
        <w:t>Reference point HTTP-3 (between the HTTP proxy and HTTP proxy)</w:t>
      </w:r>
      <w:bookmarkEnd w:id="420"/>
      <w:bookmarkEnd w:id="421"/>
      <w:bookmarkEnd w:id="422"/>
      <w:bookmarkEnd w:id="423"/>
      <w:bookmarkEnd w:id="424"/>
      <w:bookmarkEnd w:id="425"/>
      <w:bookmarkEnd w:id="426"/>
      <w:bookmarkEnd w:id="427"/>
      <w:bookmarkEnd w:id="428"/>
    </w:p>
    <w:p w14:paraId="76442B3F" w14:textId="77777777" w:rsidR="00312C76" w:rsidRPr="003167FF" w:rsidRDefault="00312C76" w:rsidP="00312C76">
      <w:r w:rsidRPr="003167FF">
        <w:t>The HTTP-3 reference point, which exists between the HTTP proxy and another HTTP proxy in a different network, is based on HTTP (which may be secured using e.g. SSL, TLS).</w:t>
      </w:r>
    </w:p>
    <w:p w14:paraId="303C0227" w14:textId="77777777" w:rsidR="00312C76" w:rsidRPr="003167FF" w:rsidRDefault="00312C76" w:rsidP="00312C76">
      <w:pPr>
        <w:pStyle w:val="EditorsNote"/>
      </w:pPr>
      <w:r w:rsidRPr="003167FF">
        <w:t>Editor's note:</w:t>
      </w:r>
      <w:r w:rsidRPr="003167FF">
        <w:tab/>
        <w:t>it is FFS whether changes are needed to HTTP-3 when used between servers in different trust domains.</w:t>
      </w:r>
    </w:p>
    <w:p w14:paraId="092B6C29" w14:textId="77777777" w:rsidR="00312C76" w:rsidRPr="003167FF" w:rsidRDefault="00312C76" w:rsidP="00312C76">
      <w:pPr>
        <w:pStyle w:val="Heading4"/>
      </w:pPr>
      <w:bookmarkStart w:id="429" w:name="_Toc433209621"/>
      <w:bookmarkStart w:id="430" w:name="_Toc453260131"/>
      <w:bookmarkStart w:id="431" w:name="_Toc453261018"/>
      <w:bookmarkStart w:id="432" w:name="_Toc453279755"/>
      <w:bookmarkStart w:id="433" w:name="_Toc459375093"/>
      <w:bookmarkStart w:id="434" w:name="_Toc468105331"/>
      <w:bookmarkStart w:id="435" w:name="_Toc468110426"/>
      <w:bookmarkStart w:id="436" w:name="_Toc533179640"/>
      <w:bookmarkStart w:id="437" w:name="_Toc155355352"/>
      <w:r w:rsidRPr="003167FF">
        <w:t>6.5.3.8</w:t>
      </w:r>
      <w:r w:rsidRPr="003167FF">
        <w:tab/>
        <w:t>Reference point AAA-1 (between the SIP database and the SIP core)</w:t>
      </w:r>
      <w:bookmarkEnd w:id="429"/>
      <w:bookmarkEnd w:id="430"/>
      <w:bookmarkEnd w:id="431"/>
      <w:bookmarkEnd w:id="432"/>
      <w:bookmarkEnd w:id="433"/>
      <w:bookmarkEnd w:id="434"/>
      <w:bookmarkEnd w:id="435"/>
      <w:bookmarkEnd w:id="436"/>
      <w:bookmarkEnd w:id="437"/>
    </w:p>
    <w:p w14:paraId="61E11A23" w14:textId="77777777" w:rsidR="00312C76" w:rsidRPr="003167FF" w:rsidRDefault="00312C76" w:rsidP="00312C76">
      <w:r w:rsidRPr="003167FF">
        <w:t>The AAA-1 reference point, which exists between the SIP database and the SIP core, is used by the SIP core to retrieve signalling plane data from the SIP database. The AAA-1 reference point utilises the Cx reference point as defined in 3GPP TS 23.002 [</w:t>
      </w:r>
      <w:r w:rsidRPr="003167FF">
        <w:rPr>
          <w:lang w:eastAsia="zh-CN"/>
        </w:rPr>
        <w:t>14</w:t>
      </w:r>
      <w:r w:rsidRPr="003167FF">
        <w:t>].</w:t>
      </w:r>
    </w:p>
    <w:p w14:paraId="13B4A83A" w14:textId="77777777" w:rsidR="00312C76" w:rsidRPr="003167FF" w:rsidRDefault="00312C76" w:rsidP="00312C76">
      <w:r w:rsidRPr="003167FF">
        <w:t xml:space="preserve">In some deployment scenarios the registrar and SIP database are located in the </w:t>
      </w:r>
      <w:r w:rsidRPr="003167FF">
        <w:rPr>
          <w:lang w:eastAsia="zh-CN"/>
        </w:rPr>
        <w:t>VAL</w:t>
      </w:r>
      <w:r w:rsidRPr="003167FF">
        <w:t xml:space="preserve"> service provider's network while the registrar finder is in the PLMN operator's network and the AAA-1 reference point is an inter-network interface.</w:t>
      </w:r>
    </w:p>
    <w:p w14:paraId="14A6880C" w14:textId="77777777" w:rsidR="00312C76" w:rsidRPr="003167FF" w:rsidRDefault="00312C76" w:rsidP="00312C76">
      <w:pPr>
        <w:pStyle w:val="Heading4"/>
      </w:pPr>
      <w:bookmarkStart w:id="438" w:name="_Toc533179641"/>
      <w:bookmarkStart w:id="439" w:name="_Toc155355353"/>
      <w:r w:rsidRPr="003167FF">
        <w:lastRenderedPageBreak/>
        <w:t>6.5.3.9</w:t>
      </w:r>
      <w:r w:rsidRPr="003167FF">
        <w:tab/>
        <w:t>Reference point AAA-2 (between the SIP core and Diameter proxy)</w:t>
      </w:r>
      <w:bookmarkEnd w:id="438"/>
      <w:bookmarkEnd w:id="439"/>
    </w:p>
    <w:p w14:paraId="53BDF911" w14:textId="77777777" w:rsidR="00312C76" w:rsidRPr="003167FF" w:rsidRDefault="00312C76" w:rsidP="00312C76">
      <w:r w:rsidRPr="003167FF">
        <w:t>The AAA-2 reference point, which exists between the SIP core / IMS and Diameter proxy for SIP registration during migration, shall use the Cx reference point as defined in 3GPP TS 23.002 [</w:t>
      </w:r>
      <w:r w:rsidRPr="003167FF">
        <w:rPr>
          <w:lang w:eastAsia="zh-CN"/>
        </w:rPr>
        <w:t>14</w:t>
      </w:r>
      <w:r w:rsidRPr="003167FF">
        <w:t>]. The AAA-2 reference point is used for:</w:t>
      </w:r>
    </w:p>
    <w:p w14:paraId="3A08F0AB" w14:textId="77777777" w:rsidR="00312C76" w:rsidRPr="003167FF" w:rsidRDefault="00312C76" w:rsidP="00312C76">
      <w:pPr>
        <w:pStyle w:val="B1"/>
      </w:pPr>
      <w:r w:rsidRPr="003167FF">
        <w:t>-</w:t>
      </w:r>
      <w:r w:rsidRPr="003167FF">
        <w:tab/>
        <w:t>authentication and security to the service layer for migration;</w:t>
      </w:r>
    </w:p>
    <w:p w14:paraId="0405B4C1" w14:textId="77777777" w:rsidR="00312C76" w:rsidRPr="003167FF" w:rsidRDefault="00312C76" w:rsidP="00312C76">
      <w:pPr>
        <w:pStyle w:val="Heading4"/>
      </w:pPr>
      <w:bookmarkStart w:id="440" w:name="_Toc155355354"/>
      <w:r w:rsidRPr="003167FF">
        <w:t>6.</w:t>
      </w:r>
      <w:r w:rsidRPr="003167FF">
        <w:rPr>
          <w:lang w:eastAsia="zh-CN"/>
        </w:rPr>
        <w:t>5</w:t>
      </w:r>
      <w:r w:rsidRPr="003167FF">
        <w:t>.3.10</w:t>
      </w:r>
      <w:r w:rsidRPr="003167FF">
        <w:tab/>
        <w:t>Reference point LWP-1 (between the LWP client and the LWP proxy)</w:t>
      </w:r>
      <w:bookmarkEnd w:id="440"/>
    </w:p>
    <w:p w14:paraId="69F4016A" w14:textId="77777777" w:rsidR="00312C76" w:rsidRPr="003167FF" w:rsidRDefault="00312C76" w:rsidP="00312C76">
      <w:r w:rsidRPr="003167FF">
        <w:t>The LWP-1 reference point exists between the LWP client and the LWP proxy.</w:t>
      </w:r>
    </w:p>
    <w:p w14:paraId="50E72D47" w14:textId="77777777" w:rsidR="00312C76" w:rsidRPr="003167FF" w:rsidRDefault="00312C76" w:rsidP="00312C76">
      <w:pPr>
        <w:pStyle w:val="Heading4"/>
      </w:pPr>
      <w:bookmarkStart w:id="441" w:name="_Toc155355355"/>
      <w:r w:rsidRPr="003167FF">
        <w:t>6.</w:t>
      </w:r>
      <w:r w:rsidRPr="003167FF">
        <w:rPr>
          <w:lang w:eastAsia="zh-CN"/>
        </w:rPr>
        <w:t>5</w:t>
      </w:r>
      <w:r w:rsidRPr="003167FF">
        <w:t>.3.11</w:t>
      </w:r>
      <w:r w:rsidRPr="003167FF">
        <w:tab/>
        <w:t>Reference point LWP-2 (between the LWP proxy and the LWP server)</w:t>
      </w:r>
      <w:bookmarkEnd w:id="441"/>
    </w:p>
    <w:p w14:paraId="4FC0DA9A" w14:textId="77777777" w:rsidR="00312C76" w:rsidRPr="003167FF" w:rsidRDefault="00312C76" w:rsidP="00312C76">
      <w:r w:rsidRPr="003167FF">
        <w:t xml:space="preserve">The LWP-2 reference point exists between the LWP proxy and the LWP server. </w:t>
      </w:r>
    </w:p>
    <w:p w14:paraId="348F2FAC" w14:textId="77777777" w:rsidR="00312C76" w:rsidRPr="003167FF" w:rsidRDefault="00312C76" w:rsidP="00312C76">
      <w:pPr>
        <w:pStyle w:val="Heading4"/>
      </w:pPr>
      <w:bookmarkStart w:id="442" w:name="_Toc155355356"/>
      <w:r w:rsidRPr="003167FF">
        <w:t>6.</w:t>
      </w:r>
      <w:r w:rsidRPr="003167FF">
        <w:rPr>
          <w:lang w:eastAsia="zh-CN"/>
        </w:rPr>
        <w:t>5</w:t>
      </w:r>
      <w:r w:rsidRPr="003167FF">
        <w:t>.3.12</w:t>
      </w:r>
      <w:r w:rsidRPr="003167FF">
        <w:tab/>
        <w:t>Reference point LWP-3 (between the LWP proxy and LWP proxy)</w:t>
      </w:r>
      <w:bookmarkEnd w:id="442"/>
    </w:p>
    <w:p w14:paraId="74249845" w14:textId="77777777" w:rsidR="00312C76" w:rsidRPr="003167FF" w:rsidRDefault="00312C76" w:rsidP="00312C76">
      <w:r w:rsidRPr="003167FF">
        <w:t>The LWP-3 reference point exists between the LWP proxy and another LWP proxy in a different network.</w:t>
      </w:r>
    </w:p>
    <w:p w14:paraId="3AF29783" w14:textId="77777777" w:rsidR="00312C76" w:rsidRPr="003167FF" w:rsidRDefault="00312C76" w:rsidP="00312C76">
      <w:pPr>
        <w:pStyle w:val="Heading4"/>
      </w:pPr>
      <w:bookmarkStart w:id="443" w:name="_Toc155355357"/>
      <w:r w:rsidRPr="003167FF">
        <w:t>6.</w:t>
      </w:r>
      <w:r w:rsidRPr="003167FF">
        <w:rPr>
          <w:lang w:eastAsia="zh-CN"/>
        </w:rPr>
        <w:t>5</w:t>
      </w:r>
      <w:r w:rsidRPr="003167FF">
        <w:t>.3.13</w:t>
      </w:r>
      <w:r w:rsidRPr="003167FF">
        <w:tab/>
        <w:t>Reference point LWP-HTTP-2 (between the LWP proxy and the HTTP server)</w:t>
      </w:r>
      <w:bookmarkEnd w:id="443"/>
    </w:p>
    <w:p w14:paraId="07AB4D97" w14:textId="77777777" w:rsidR="00312C76" w:rsidRPr="003167FF" w:rsidRDefault="00312C76" w:rsidP="00312C76">
      <w:r w:rsidRPr="003167FF">
        <w:t>The LWP-HTTP-2 reference point exists between the LWP proxy and the HTTP server. HTTP-2 and LWP-HTTP-2 reference points are equivalent.</w:t>
      </w:r>
    </w:p>
    <w:p w14:paraId="51CC5AE4" w14:textId="77777777" w:rsidR="00312C76" w:rsidRPr="003167FF" w:rsidRDefault="00312C76" w:rsidP="00312C76">
      <w:pPr>
        <w:pStyle w:val="Heading4"/>
      </w:pPr>
      <w:bookmarkStart w:id="444" w:name="_Toc155355358"/>
      <w:r w:rsidRPr="003167FF">
        <w:t>6.</w:t>
      </w:r>
      <w:r w:rsidRPr="003167FF">
        <w:rPr>
          <w:lang w:eastAsia="zh-CN"/>
        </w:rPr>
        <w:t>5</w:t>
      </w:r>
      <w:r w:rsidRPr="003167FF">
        <w:t>.3.14</w:t>
      </w:r>
      <w:r w:rsidRPr="003167FF">
        <w:tab/>
        <w:t>Reference point LWP-HTTP-3 (between the LWP proxy and the HTTP proxy)</w:t>
      </w:r>
      <w:bookmarkEnd w:id="444"/>
    </w:p>
    <w:p w14:paraId="27C7D025" w14:textId="77777777" w:rsidR="00312C76" w:rsidRPr="003167FF" w:rsidRDefault="00312C76" w:rsidP="00312C76">
      <w:r w:rsidRPr="003167FF">
        <w:t>The LWP-HTTP-3 reference point exists between the LWP proxy and another HTTP proxy in a different network. HTTP-3 and LWP-HTTP-3 reference points are equivalent.</w:t>
      </w:r>
    </w:p>
    <w:p w14:paraId="3788E3D3" w14:textId="77777777" w:rsidR="00312C76" w:rsidRPr="003167FF" w:rsidRDefault="00312C76" w:rsidP="00312C76">
      <w:pPr>
        <w:pStyle w:val="Heading1"/>
      </w:pPr>
      <w:bookmarkStart w:id="445" w:name="_Toc155355359"/>
      <w:bookmarkEnd w:id="417"/>
      <w:bookmarkEnd w:id="418"/>
      <w:r w:rsidRPr="003167FF">
        <w:t>7</w:t>
      </w:r>
      <w:r w:rsidRPr="003167FF">
        <w:tab/>
        <w:t>Identities</w:t>
      </w:r>
      <w:bookmarkEnd w:id="445"/>
    </w:p>
    <w:p w14:paraId="1998DAF7" w14:textId="77777777" w:rsidR="00312C76" w:rsidRPr="003167FF" w:rsidRDefault="00312C76" w:rsidP="00312C76">
      <w:pPr>
        <w:pStyle w:val="Heading2"/>
      </w:pPr>
      <w:bookmarkStart w:id="446" w:name="_Toc536270612"/>
      <w:bookmarkStart w:id="447" w:name="_Toc536270919"/>
      <w:bookmarkStart w:id="448" w:name="_Toc536271479"/>
      <w:bookmarkStart w:id="449" w:name="_Toc155355360"/>
      <w:r w:rsidRPr="003167FF">
        <w:t>7.1</w:t>
      </w:r>
      <w:r w:rsidRPr="003167FF">
        <w:tab/>
        <w:t>User identity (User ID)</w:t>
      </w:r>
      <w:bookmarkEnd w:id="449"/>
    </w:p>
    <w:p w14:paraId="1814E9E2" w14:textId="77777777" w:rsidR="00312C76" w:rsidRPr="003167FF" w:rsidRDefault="00312C76" w:rsidP="00312C76">
      <w:r w:rsidRPr="003167FF">
        <w:t>The VAL</w:t>
      </w:r>
      <w:r w:rsidRPr="003167FF">
        <w:rPr>
          <w:lang w:eastAsia="zh-CN"/>
        </w:rPr>
        <w:t xml:space="preserve"> </w:t>
      </w:r>
      <w:r w:rsidRPr="003167FF">
        <w:t xml:space="preserve">user presents the user identity to the identity management server during a user authentication transaction, to provide the identity management client a means for VAL service authentication. In general, since identity management is a common SEAL service, it uses a set of credentials (e.g. biometrics, secureID, username/password) that may not necessarily be tied to a single VAL service. The user credentials uniquely identifies the </w:t>
      </w:r>
      <w:r w:rsidRPr="003167FF">
        <w:rPr>
          <w:lang w:eastAsia="zh-CN"/>
        </w:rPr>
        <w:t>VAL</w:t>
      </w:r>
      <w:r w:rsidRPr="003167FF">
        <w:t xml:space="preserve"> user to the identity management server. </w:t>
      </w:r>
    </w:p>
    <w:p w14:paraId="755D46C2" w14:textId="77777777" w:rsidR="00312C76" w:rsidRPr="003167FF" w:rsidRDefault="00312C76" w:rsidP="00312C76">
      <w:pPr>
        <w:pStyle w:val="NO"/>
      </w:pPr>
      <w:r w:rsidRPr="003167FF">
        <w:t>NOTE:</w:t>
      </w:r>
      <w:r w:rsidRPr="003167FF">
        <w:tab/>
        <w:t>The specific security and authentication mechanisms required in order to use the user ID is specified in 3GPP TS 33.434 [29].</w:t>
      </w:r>
    </w:p>
    <w:p w14:paraId="16708182" w14:textId="77777777" w:rsidR="00312C76" w:rsidRPr="003167FF" w:rsidRDefault="00312C76" w:rsidP="00312C76">
      <w:pPr>
        <w:pStyle w:val="EditorsNote"/>
      </w:pPr>
      <w:r w:rsidRPr="003167FF">
        <w:t>Editor's note: The naming and definition of the identities in subclause 7 may require further study (e.g. renaming user identity to VAL user identity, and renaming VAL user identity to VAL service user identity).</w:t>
      </w:r>
    </w:p>
    <w:p w14:paraId="7525039B" w14:textId="77777777" w:rsidR="00312C76" w:rsidRPr="003167FF" w:rsidRDefault="00312C76" w:rsidP="00312C76">
      <w:pPr>
        <w:pStyle w:val="Heading2"/>
      </w:pPr>
      <w:bookmarkStart w:id="450" w:name="_Toc155355361"/>
      <w:r w:rsidRPr="003167FF">
        <w:t>7.2</w:t>
      </w:r>
      <w:r w:rsidRPr="003167FF">
        <w:tab/>
        <w:t>VAL user identity (VAL user ID)</w:t>
      </w:r>
      <w:bookmarkEnd w:id="446"/>
      <w:bookmarkEnd w:id="447"/>
      <w:bookmarkEnd w:id="448"/>
      <w:bookmarkEnd w:id="450"/>
    </w:p>
    <w:p w14:paraId="28085808" w14:textId="77777777" w:rsidR="00312C76" w:rsidRPr="003167FF" w:rsidRDefault="00312C76" w:rsidP="00312C76">
      <w:r w:rsidRPr="003167FF">
        <w:t xml:space="preserve">The </w:t>
      </w:r>
      <w:r w:rsidRPr="003167FF">
        <w:rPr>
          <w:lang w:eastAsia="zh-CN"/>
        </w:rPr>
        <w:t xml:space="preserve">VAL user </w:t>
      </w:r>
      <w:r w:rsidRPr="003167FF">
        <w:t>ID is a unique identifier within the VAL</w:t>
      </w:r>
      <w:r w:rsidRPr="003167FF">
        <w:rPr>
          <w:lang w:eastAsia="zh-CN"/>
        </w:rPr>
        <w:t xml:space="preserve"> </w:t>
      </w:r>
      <w:r w:rsidRPr="003167FF">
        <w:t xml:space="preserve">service that represents the </w:t>
      </w:r>
      <w:r w:rsidRPr="003167FF">
        <w:rPr>
          <w:lang w:eastAsia="zh-CN"/>
        </w:rPr>
        <w:t xml:space="preserve">VAL </w:t>
      </w:r>
      <w:r w:rsidRPr="003167FF">
        <w:t xml:space="preserve">user. For example, the </w:t>
      </w:r>
      <w:r w:rsidRPr="003167FF">
        <w:rPr>
          <w:lang w:eastAsia="zh-CN"/>
        </w:rPr>
        <w:t xml:space="preserve">VAL user </w:t>
      </w:r>
      <w:r w:rsidRPr="003167FF">
        <w:t>ID may be a URI. The VAL user ID is used for authentication and authorization purposes for providing the VAL service towards the VAL user via the VAL UE. The VAL user ID also indicates the VAL service provider with whom the VAL user has a VAL service agreement. The VAL user may have VAL service agreement with several VAL service providers and thus will have obtained unique VAL user ID per VAL service provider. The VAL user ID can be used to access any SEAL service.</w:t>
      </w:r>
    </w:p>
    <w:p w14:paraId="6325F529" w14:textId="77777777" w:rsidR="00312C76" w:rsidRPr="003167FF" w:rsidRDefault="00312C76" w:rsidP="00312C76">
      <w:r w:rsidRPr="003167FF">
        <w:t>Based on the service agreement, VAL user ID may be mapped to a VAL UE ID.</w:t>
      </w:r>
    </w:p>
    <w:p w14:paraId="423AFFF5" w14:textId="77777777" w:rsidR="00312C76" w:rsidRPr="003167FF" w:rsidRDefault="00312C76" w:rsidP="00312C76">
      <w:pPr>
        <w:pStyle w:val="Heading2"/>
      </w:pPr>
      <w:bookmarkStart w:id="451" w:name="_Toc536270613"/>
      <w:bookmarkStart w:id="452" w:name="_Toc536270920"/>
      <w:bookmarkStart w:id="453" w:name="_Toc536271480"/>
      <w:bookmarkStart w:id="454" w:name="_Toc155355362"/>
      <w:r w:rsidRPr="003167FF">
        <w:lastRenderedPageBreak/>
        <w:t>7.3</w:t>
      </w:r>
      <w:r w:rsidRPr="003167FF">
        <w:tab/>
        <w:t>VAL UE identity (VAL UE ID)</w:t>
      </w:r>
      <w:bookmarkEnd w:id="451"/>
      <w:bookmarkEnd w:id="452"/>
      <w:bookmarkEnd w:id="453"/>
      <w:bookmarkEnd w:id="454"/>
    </w:p>
    <w:p w14:paraId="6C7A4094" w14:textId="77777777" w:rsidR="00312C76" w:rsidRPr="003167FF" w:rsidRDefault="00312C76" w:rsidP="00312C76">
      <w:r w:rsidRPr="003167FF">
        <w:t xml:space="preserve">The </w:t>
      </w:r>
      <w:r w:rsidRPr="003167FF">
        <w:rPr>
          <w:lang w:eastAsia="zh-CN"/>
        </w:rPr>
        <w:t xml:space="preserve">VAL UE </w:t>
      </w:r>
      <w:r w:rsidRPr="003167FF">
        <w:t>ID is a unique identifier within the VAL</w:t>
      </w:r>
      <w:r w:rsidRPr="003167FF">
        <w:rPr>
          <w:lang w:eastAsia="zh-CN"/>
        </w:rPr>
        <w:t xml:space="preserve"> </w:t>
      </w:r>
      <w:r w:rsidRPr="003167FF">
        <w:t xml:space="preserve">service that represents the </w:t>
      </w:r>
      <w:r w:rsidRPr="003167FF">
        <w:rPr>
          <w:lang w:eastAsia="zh-CN"/>
        </w:rPr>
        <w:t xml:space="preserve">VAL </w:t>
      </w:r>
      <w:r w:rsidRPr="003167FF">
        <w:t xml:space="preserve">UE. For example, the </w:t>
      </w:r>
      <w:r w:rsidRPr="003167FF">
        <w:rPr>
          <w:lang w:eastAsia="zh-CN"/>
        </w:rPr>
        <w:t xml:space="preserve">VAL UE </w:t>
      </w:r>
      <w:r w:rsidRPr="003167FF">
        <w:t>ID for V2X service is mapped to the StationID as specified in ETSI TS 102 894-2 [25]. The VAL UE ID is used to address the VAL UE in order to send VAL messages or to access SEAL services.</w:t>
      </w:r>
    </w:p>
    <w:p w14:paraId="290C6128" w14:textId="77777777" w:rsidR="00312C76" w:rsidRPr="003167FF" w:rsidRDefault="00312C76" w:rsidP="00312C76">
      <w:r w:rsidRPr="003167FF">
        <w:t>Based on the service agreement, GPSI (as specified in 3GPP TS 23.003</w:t>
      </w:r>
      <w:r w:rsidRPr="003167FF">
        <w:rPr>
          <w:lang w:eastAsia="zh-CN"/>
        </w:rPr>
        <w:t xml:space="preserve"> [38]</w:t>
      </w:r>
      <w:r w:rsidRPr="003167FF">
        <w:t>) may be used as VAL UE identity.</w:t>
      </w:r>
    </w:p>
    <w:p w14:paraId="5AF80AE1" w14:textId="77777777" w:rsidR="00312C76" w:rsidRPr="003167FF" w:rsidRDefault="00312C76" w:rsidP="00312C76">
      <w:pPr>
        <w:pStyle w:val="Heading2"/>
      </w:pPr>
      <w:bookmarkStart w:id="455" w:name="_Toc536270614"/>
      <w:bookmarkStart w:id="456" w:name="_Toc536270921"/>
      <w:bookmarkStart w:id="457" w:name="_Toc536271481"/>
      <w:bookmarkStart w:id="458" w:name="_Toc155355363"/>
      <w:r w:rsidRPr="003167FF">
        <w:t>7.4</w:t>
      </w:r>
      <w:r w:rsidRPr="003167FF">
        <w:tab/>
        <w:t>VAL service identity (VAL service ID)</w:t>
      </w:r>
      <w:bookmarkEnd w:id="455"/>
      <w:bookmarkEnd w:id="456"/>
      <w:bookmarkEnd w:id="457"/>
      <w:bookmarkEnd w:id="458"/>
    </w:p>
    <w:p w14:paraId="78C64149" w14:textId="77777777" w:rsidR="00312C76" w:rsidRPr="003167FF" w:rsidRDefault="00312C76" w:rsidP="00312C76">
      <w:pPr>
        <w:rPr>
          <w:noProof/>
        </w:rPr>
      </w:pPr>
      <w:r w:rsidRPr="003167FF">
        <w:t>The VAL service ID is a unique identifier that represents the VAL service. A VAL server provides a list of VAL services towards the VAL users or VAL UE. Each VAL service is uniquely identified by a VAL service ID, which is an identifier of the VAL application providing that VAL service. The VAL service ID can be used for policy mapping, QoS handling for VAL communication and VAL message distribution. For example, an identifier of a V2X service, e.g. ITS-AID or PSID specified in ETSI TS 102 965 [26] and ISO TS 17419 [27], can be used as a V2X service ID.</w:t>
      </w:r>
    </w:p>
    <w:p w14:paraId="68C38EC5" w14:textId="77777777" w:rsidR="00312C76" w:rsidRPr="003167FF" w:rsidRDefault="00312C76" w:rsidP="00312C76">
      <w:pPr>
        <w:pStyle w:val="Heading2"/>
      </w:pPr>
      <w:bookmarkStart w:id="459" w:name="_Toc536270615"/>
      <w:bookmarkStart w:id="460" w:name="_Toc536270922"/>
      <w:bookmarkStart w:id="461" w:name="_Toc536271482"/>
      <w:bookmarkStart w:id="462" w:name="_Toc155355364"/>
      <w:r w:rsidRPr="003167FF">
        <w:t>7.5</w:t>
      </w:r>
      <w:r w:rsidRPr="003167FF">
        <w:tab/>
        <w:t>VAL group identity (VAL group ID)</w:t>
      </w:r>
      <w:bookmarkEnd w:id="459"/>
      <w:bookmarkEnd w:id="460"/>
      <w:bookmarkEnd w:id="461"/>
      <w:bookmarkEnd w:id="462"/>
    </w:p>
    <w:p w14:paraId="31490225" w14:textId="77777777" w:rsidR="00312C76" w:rsidRPr="003167FF" w:rsidRDefault="00312C76" w:rsidP="00312C76">
      <w:r w:rsidRPr="003167FF">
        <w:t xml:space="preserve">The </w:t>
      </w:r>
      <w:r w:rsidRPr="003167FF">
        <w:rPr>
          <w:lang w:eastAsia="zh-CN"/>
        </w:rPr>
        <w:t xml:space="preserve">VAL </w:t>
      </w:r>
      <w:r w:rsidRPr="003167FF">
        <w:t xml:space="preserve">group ID is a unique identifier within the VAL service that represents a set of </w:t>
      </w:r>
      <w:r w:rsidRPr="003167FF">
        <w:rPr>
          <w:lang w:eastAsia="zh-CN"/>
        </w:rPr>
        <w:t>VAL users or VAL UE according to the VAL service</w:t>
      </w:r>
      <w:r w:rsidRPr="003167FF">
        <w:t xml:space="preserve">. The set of </w:t>
      </w:r>
      <w:r w:rsidRPr="003167FF">
        <w:rPr>
          <w:lang w:eastAsia="zh-CN"/>
        </w:rPr>
        <w:t xml:space="preserve">VAL </w:t>
      </w:r>
      <w:r w:rsidRPr="003167FF">
        <w:t xml:space="preserve">users may belong to the same or different </w:t>
      </w:r>
      <w:r w:rsidRPr="003167FF">
        <w:rPr>
          <w:lang w:eastAsia="zh-CN"/>
        </w:rPr>
        <w:t>VAL service providers</w:t>
      </w:r>
      <w:r w:rsidRPr="003167FF">
        <w:t xml:space="preserve">. </w:t>
      </w:r>
      <w:r w:rsidRPr="003167FF">
        <w:rPr>
          <w:lang w:eastAsia="zh-CN"/>
        </w:rPr>
        <w:t>It indicates</w:t>
      </w:r>
      <w:r w:rsidRPr="003167FF">
        <w:t xml:space="preserve"> the VAL application server where the group is defined.</w:t>
      </w:r>
    </w:p>
    <w:p w14:paraId="58E41277" w14:textId="77777777" w:rsidR="00312C76" w:rsidRPr="003167FF" w:rsidRDefault="00312C76" w:rsidP="00312C76">
      <w:pPr>
        <w:pStyle w:val="Heading2"/>
      </w:pPr>
      <w:bookmarkStart w:id="463" w:name="_Toc533179649"/>
      <w:bookmarkStart w:id="464" w:name="_Toc536270616"/>
      <w:bookmarkStart w:id="465" w:name="_Toc536270923"/>
      <w:bookmarkStart w:id="466" w:name="_Toc536271483"/>
      <w:bookmarkStart w:id="467" w:name="_Toc155355365"/>
      <w:r w:rsidRPr="003167FF">
        <w:t>7.6</w:t>
      </w:r>
      <w:r w:rsidRPr="003167FF">
        <w:tab/>
        <w:t>VAL system identity (VAL system ID)</w:t>
      </w:r>
      <w:bookmarkEnd w:id="463"/>
      <w:bookmarkEnd w:id="467"/>
    </w:p>
    <w:p w14:paraId="40A554F1" w14:textId="77777777" w:rsidR="00312C76" w:rsidRPr="003167FF" w:rsidRDefault="00312C76" w:rsidP="00312C76">
      <w:r w:rsidRPr="003167FF">
        <w:t>The VAL system ID is a globally unique identifier representing a VAL system.</w:t>
      </w:r>
    </w:p>
    <w:p w14:paraId="21B8891B" w14:textId="77777777" w:rsidR="00312C76" w:rsidRPr="003167FF" w:rsidRDefault="00312C76" w:rsidP="00312C76">
      <w:pPr>
        <w:pStyle w:val="Heading2"/>
      </w:pPr>
      <w:bookmarkStart w:id="468" w:name="_Toc155355366"/>
      <w:r w:rsidRPr="003167FF">
        <w:t>7.7</w:t>
      </w:r>
      <w:r w:rsidRPr="003167FF">
        <w:tab/>
        <w:t>VAL Stream ID</w:t>
      </w:r>
      <w:bookmarkEnd w:id="468"/>
    </w:p>
    <w:p w14:paraId="3F708555" w14:textId="77777777" w:rsidR="00312C76" w:rsidRPr="003167FF" w:rsidRDefault="00312C76" w:rsidP="00312C76">
      <w:pPr>
        <w:pStyle w:val="EW"/>
        <w:ind w:left="1418"/>
        <w:rPr>
          <w:bCs/>
        </w:rPr>
      </w:pPr>
      <w:r w:rsidRPr="003167FF">
        <w:rPr>
          <w:bCs/>
        </w:rPr>
        <w:t xml:space="preserve">A VAL Stream ID is an identity used by the VAL server to identify a VAL stream. </w:t>
      </w:r>
    </w:p>
    <w:p w14:paraId="5AB7F461" w14:textId="77777777" w:rsidR="00312C76" w:rsidRPr="003167FF" w:rsidRDefault="00312C76" w:rsidP="00312C76">
      <w:pPr>
        <w:pStyle w:val="Heading1"/>
      </w:pPr>
      <w:bookmarkStart w:id="469" w:name="_Toc155355367"/>
      <w:bookmarkEnd w:id="464"/>
      <w:bookmarkEnd w:id="465"/>
      <w:bookmarkEnd w:id="466"/>
      <w:r w:rsidRPr="003167FF">
        <w:t>8</w:t>
      </w:r>
      <w:r w:rsidRPr="003167FF">
        <w:tab/>
        <w:t>Application of functional model to deploymen</w:t>
      </w:r>
      <w:bookmarkEnd w:id="301"/>
      <w:r w:rsidRPr="003167FF">
        <w:t>ts</w:t>
      </w:r>
      <w:bookmarkEnd w:id="469"/>
    </w:p>
    <w:p w14:paraId="5E2719A8" w14:textId="77777777" w:rsidR="00312C76" w:rsidRPr="003167FF" w:rsidRDefault="00312C76" w:rsidP="00312C76">
      <w:pPr>
        <w:pStyle w:val="Heading2"/>
        <w:rPr>
          <w:rFonts w:eastAsia="SimSun"/>
          <w:lang w:eastAsia="zh-CN"/>
        </w:rPr>
      </w:pPr>
      <w:bookmarkStart w:id="470" w:name="_Toc528832098"/>
      <w:bookmarkStart w:id="471" w:name="_Toc528832288"/>
      <w:bookmarkStart w:id="472" w:name="_Toc536270607"/>
      <w:bookmarkStart w:id="473" w:name="_Toc536270914"/>
      <w:bookmarkStart w:id="474" w:name="_Toc2819273"/>
      <w:bookmarkStart w:id="475" w:name="_Toc526019530"/>
      <w:bookmarkStart w:id="476" w:name="_Toc155355368"/>
      <w:r w:rsidRPr="003167FF">
        <w:rPr>
          <w:rFonts w:eastAsia="SimSun"/>
          <w:lang w:eastAsia="zh-CN"/>
        </w:rPr>
        <w:t>8.1</w:t>
      </w:r>
      <w:r w:rsidRPr="003167FF">
        <w:rPr>
          <w:rFonts w:eastAsia="SimSun"/>
          <w:lang w:eastAsia="zh-CN"/>
        </w:rPr>
        <w:tab/>
        <w:t>General</w:t>
      </w:r>
      <w:bookmarkEnd w:id="476"/>
    </w:p>
    <w:p w14:paraId="1D103BDE" w14:textId="77777777" w:rsidR="00312C76" w:rsidRPr="003167FF" w:rsidRDefault="00312C76" w:rsidP="00312C76">
      <w:r w:rsidRPr="003167FF">
        <w:t>This clause describes deployments of the functional model specified in clause 6.</w:t>
      </w:r>
    </w:p>
    <w:p w14:paraId="12D57477" w14:textId="77777777" w:rsidR="00312C76" w:rsidRPr="003167FF" w:rsidRDefault="00312C76" w:rsidP="00312C76">
      <w:pPr>
        <w:pStyle w:val="Heading2"/>
        <w:rPr>
          <w:rFonts w:eastAsia="SimSun"/>
          <w:lang w:eastAsia="zh-CN"/>
        </w:rPr>
      </w:pPr>
      <w:bookmarkStart w:id="477" w:name="_Toc155355369"/>
      <w:r w:rsidRPr="003167FF">
        <w:rPr>
          <w:rFonts w:eastAsia="SimSun"/>
          <w:lang w:eastAsia="zh-CN"/>
        </w:rPr>
        <w:t>8.2</w:t>
      </w:r>
      <w:r w:rsidRPr="003167FF">
        <w:rPr>
          <w:rFonts w:eastAsia="SimSun"/>
          <w:lang w:eastAsia="zh-CN"/>
        </w:rPr>
        <w:tab/>
        <w:t>Deployment of SEAL server(s)</w:t>
      </w:r>
      <w:bookmarkEnd w:id="477"/>
    </w:p>
    <w:p w14:paraId="21E1B147" w14:textId="77777777" w:rsidR="00312C76" w:rsidRPr="003167FF" w:rsidRDefault="00312C76" w:rsidP="00312C76">
      <w:pPr>
        <w:rPr>
          <w:rFonts w:eastAsia="SimSun"/>
          <w:lang w:eastAsia="zh-CN"/>
        </w:rPr>
      </w:pPr>
      <w:r w:rsidRPr="003167FF">
        <w:rPr>
          <w:noProof/>
        </w:rPr>
        <w:t>The SEAL server(s) may be deployed either in the PLMN operator domain or deployed in the VAL service provider domain. The SEAL server(s) connects with the 3GPP network system in one or more PLMN operator domain. The SEAL server(s) may be supporting multiple VAL servers.</w:t>
      </w:r>
    </w:p>
    <w:p w14:paraId="6A5AC589" w14:textId="77777777" w:rsidR="00312C76" w:rsidRPr="003167FF" w:rsidRDefault="00312C76" w:rsidP="00312C76">
      <w:pPr>
        <w:pStyle w:val="Heading3"/>
      </w:pPr>
      <w:bookmarkStart w:id="478" w:name="_Toc155355370"/>
      <w:r w:rsidRPr="003167FF">
        <w:t>8.2.1</w:t>
      </w:r>
      <w:r w:rsidRPr="003167FF">
        <w:tab/>
        <w:t>SEAL server(s) deployment in PLMN operator domain</w:t>
      </w:r>
      <w:bookmarkEnd w:id="478"/>
    </w:p>
    <w:bookmarkEnd w:id="470"/>
    <w:bookmarkEnd w:id="471"/>
    <w:bookmarkEnd w:id="472"/>
    <w:bookmarkEnd w:id="473"/>
    <w:bookmarkEnd w:id="474"/>
    <w:p w14:paraId="37590352" w14:textId="77777777" w:rsidR="00312C76" w:rsidRPr="003167FF" w:rsidRDefault="00312C76" w:rsidP="00312C76">
      <w:pPr>
        <w:rPr>
          <w:noProof/>
        </w:rPr>
      </w:pPr>
      <w:r w:rsidRPr="003167FF">
        <w:rPr>
          <w:noProof/>
        </w:rPr>
        <w:t>Figure 8.2.1-1 illustrates deployment of the SEAL server(s) in a single PLMN operator domain and the VAL server(s) in the VAL service provider domain.</w:t>
      </w:r>
    </w:p>
    <w:p w14:paraId="6CE11F80" w14:textId="77777777" w:rsidR="00312C76" w:rsidRPr="003167FF" w:rsidRDefault="00312C76" w:rsidP="00312C76">
      <w:pPr>
        <w:pStyle w:val="TH"/>
        <w:rPr>
          <w:noProof/>
        </w:rPr>
      </w:pPr>
      <w:r w:rsidRPr="003167FF">
        <w:rPr>
          <w:noProof/>
        </w:rPr>
        <w:object w:dxaOrig="6153" w:dyaOrig="4817" w14:anchorId="00C87093">
          <v:shape id="_x0000_i1032" type="#_x0000_t75" style="width:308.4pt;height:241.8pt" o:ole="">
            <v:imagedata r:id="rId25" o:title=""/>
          </v:shape>
          <o:OLEObject Type="Embed" ProgID="Visio.Drawing.11" ShapeID="_x0000_i1032" DrawAspect="Content" ObjectID="_1765968971" r:id="rId26"/>
        </w:object>
      </w:r>
    </w:p>
    <w:p w14:paraId="138272FB" w14:textId="77777777" w:rsidR="00312C76" w:rsidRPr="003167FF" w:rsidRDefault="00312C76" w:rsidP="00312C76">
      <w:pPr>
        <w:pStyle w:val="TF"/>
      </w:pPr>
      <w:r w:rsidRPr="003167FF">
        <w:t>Figure 8.2.1-1: SEAL server(s) deployed in a single PLMN operator domain</w:t>
      </w:r>
    </w:p>
    <w:p w14:paraId="0E81B5DE" w14:textId="77777777" w:rsidR="00312C76" w:rsidRPr="003167FF" w:rsidRDefault="00312C76" w:rsidP="00312C76">
      <w:pPr>
        <w:rPr>
          <w:noProof/>
        </w:rPr>
      </w:pPr>
      <w:r w:rsidRPr="003167FF">
        <w:rPr>
          <w:noProof/>
        </w:rPr>
        <w:t>Figure 8.2.1-2 illustrates the deployment of SEAL server(s) in multiple PLMN operator domain and provides SEAL services to the VAL server(s) deployed in the VAL service provider domain. SEAL servers deployed in multiple PLMN operator domain are not interconnected.</w:t>
      </w:r>
    </w:p>
    <w:p w14:paraId="212ABF58" w14:textId="77777777" w:rsidR="00312C76" w:rsidRPr="003167FF" w:rsidRDefault="00312C76" w:rsidP="00312C76">
      <w:pPr>
        <w:pStyle w:val="TH"/>
        <w:rPr>
          <w:noProof/>
        </w:rPr>
      </w:pPr>
      <w:r w:rsidRPr="003167FF">
        <w:rPr>
          <w:noProof/>
        </w:rPr>
        <w:object w:dxaOrig="7591" w:dyaOrig="5338" w14:anchorId="24936722">
          <v:shape id="_x0000_i1033" type="#_x0000_t75" style="width:345pt;height:241.8pt" o:ole="">
            <v:imagedata r:id="rId27" o:title=""/>
          </v:shape>
          <o:OLEObject Type="Embed" ProgID="Visio.Drawing.11" ShapeID="_x0000_i1033" DrawAspect="Content" ObjectID="_1765968972" r:id="rId28"/>
        </w:object>
      </w:r>
    </w:p>
    <w:p w14:paraId="7FFB678F" w14:textId="77777777" w:rsidR="00312C76" w:rsidRPr="003167FF" w:rsidRDefault="00312C76" w:rsidP="00312C76">
      <w:pPr>
        <w:pStyle w:val="TF"/>
      </w:pPr>
      <w:r w:rsidRPr="003167FF">
        <w:rPr>
          <w:noProof/>
        </w:rPr>
        <w:t xml:space="preserve">Figure 8.2.1-2: </w:t>
      </w:r>
      <w:r w:rsidRPr="003167FF">
        <w:t xml:space="preserve">SEAL server(s) deployed </w:t>
      </w:r>
      <w:r w:rsidRPr="003167FF">
        <w:rPr>
          <w:noProof/>
        </w:rPr>
        <w:t>in multiple PLMN operator domain without interconnection between SEAL servers</w:t>
      </w:r>
    </w:p>
    <w:p w14:paraId="6AC0DBEC" w14:textId="77777777" w:rsidR="00312C76" w:rsidRPr="003167FF" w:rsidRDefault="00312C76" w:rsidP="00312C76">
      <w:pPr>
        <w:rPr>
          <w:noProof/>
        </w:rPr>
      </w:pPr>
      <w:bookmarkStart w:id="479" w:name="_Toc521435194"/>
      <w:bookmarkStart w:id="480" w:name="_Toc536270610"/>
      <w:bookmarkStart w:id="481" w:name="_Toc536270917"/>
      <w:bookmarkStart w:id="482" w:name="_Toc2819276"/>
      <w:r w:rsidRPr="003167FF">
        <w:rPr>
          <w:noProof/>
        </w:rPr>
        <w:t>Figure 8.2.1-3 illustrates the deployment of SEAL servers in multiple PLMN operator domain and provides SEAL services to the VAL server(s) deployed in the VAL service provider domain. SEAL servers deployed in multiple PLMN operator domain are interconnected.</w:t>
      </w:r>
    </w:p>
    <w:p w14:paraId="03C1DA0F" w14:textId="77777777" w:rsidR="00312C76" w:rsidRPr="003167FF" w:rsidRDefault="00312C76" w:rsidP="00312C76">
      <w:pPr>
        <w:pStyle w:val="TH"/>
        <w:rPr>
          <w:noProof/>
        </w:rPr>
      </w:pPr>
      <w:r w:rsidRPr="003167FF">
        <w:rPr>
          <w:noProof/>
        </w:rPr>
        <w:object w:dxaOrig="8767" w:dyaOrig="5817" w14:anchorId="45E851E1">
          <v:shape id="_x0000_i1034" type="#_x0000_t75" style="width:365pt;height:240.95pt" o:ole="">
            <v:imagedata r:id="rId29" o:title=""/>
          </v:shape>
          <o:OLEObject Type="Embed" ProgID="Visio.Drawing.11" ShapeID="_x0000_i1034" DrawAspect="Content" ObjectID="_1765968973" r:id="rId30"/>
        </w:object>
      </w:r>
    </w:p>
    <w:p w14:paraId="3ED72573" w14:textId="77777777" w:rsidR="00312C76" w:rsidRPr="003167FF" w:rsidRDefault="00312C76" w:rsidP="00312C76">
      <w:pPr>
        <w:pStyle w:val="TF"/>
        <w:rPr>
          <w:noProof/>
        </w:rPr>
      </w:pPr>
      <w:r w:rsidRPr="003167FF">
        <w:rPr>
          <w:noProof/>
        </w:rPr>
        <w:t xml:space="preserve">Figure 8.2.1-3: </w:t>
      </w:r>
      <w:r w:rsidRPr="003167FF">
        <w:t xml:space="preserve">SEAL server(s) deployed </w:t>
      </w:r>
      <w:r w:rsidRPr="003167FF">
        <w:rPr>
          <w:noProof/>
        </w:rPr>
        <w:t>in multiple PLMN operator domain with interconnection between SEAL servers</w:t>
      </w:r>
    </w:p>
    <w:p w14:paraId="5EC488DD" w14:textId="77777777" w:rsidR="00312C76" w:rsidRPr="003167FF" w:rsidRDefault="00312C76" w:rsidP="00312C76">
      <w:pPr>
        <w:rPr>
          <w:noProof/>
        </w:rPr>
      </w:pPr>
      <w:r w:rsidRPr="003167FF">
        <w:rPr>
          <w:noProof/>
        </w:rPr>
        <w:t>Figure 8.2.1-4 illustrates the deployment of SEAL servers in a single PLMN operator domain and provides SEAL services to the VAL server(s) deployed in the VAL service provider domain. SEAL servers deployed in a single PLMN operator domain are interconnected.</w:t>
      </w:r>
    </w:p>
    <w:p w14:paraId="34C36931" w14:textId="77777777" w:rsidR="00312C76" w:rsidRPr="003167FF" w:rsidRDefault="00312C76" w:rsidP="00312C76">
      <w:pPr>
        <w:pStyle w:val="TH"/>
        <w:rPr>
          <w:noProof/>
        </w:rPr>
      </w:pPr>
      <w:r w:rsidRPr="003167FF">
        <w:rPr>
          <w:noProof/>
        </w:rPr>
        <w:object w:dxaOrig="8767" w:dyaOrig="5817" w14:anchorId="7C99F180">
          <v:shape id="_x0000_i1035" type="#_x0000_t75" style="width:365pt;height:240.95pt" o:ole="">
            <v:imagedata r:id="rId31" o:title=""/>
          </v:shape>
          <o:OLEObject Type="Embed" ProgID="Visio.Drawing.11" ShapeID="_x0000_i1035" DrawAspect="Content" ObjectID="_1765968974" r:id="rId32"/>
        </w:object>
      </w:r>
    </w:p>
    <w:p w14:paraId="47A74DA6" w14:textId="77777777" w:rsidR="00312C76" w:rsidRPr="003167FF" w:rsidRDefault="00312C76" w:rsidP="00312C76">
      <w:pPr>
        <w:pStyle w:val="TF"/>
        <w:rPr>
          <w:noProof/>
        </w:rPr>
      </w:pPr>
      <w:r w:rsidRPr="003167FF">
        <w:rPr>
          <w:noProof/>
        </w:rPr>
        <w:t>Figure 8.2.1-4: SEAL server(s) deployed in a single PLMN operator domain with interconnection between SEAL servers</w:t>
      </w:r>
    </w:p>
    <w:p w14:paraId="785AB2C4" w14:textId="77777777" w:rsidR="00312C76" w:rsidRPr="003167FF" w:rsidRDefault="00312C76" w:rsidP="00312C76">
      <w:pPr>
        <w:pStyle w:val="Heading3"/>
      </w:pPr>
      <w:bookmarkStart w:id="483" w:name="_Toc155355371"/>
      <w:r w:rsidRPr="003167FF">
        <w:t>8.2.2</w:t>
      </w:r>
      <w:r w:rsidRPr="003167FF">
        <w:tab/>
        <w:t>SEAL server(s) deployment in VAL service provider domain</w:t>
      </w:r>
      <w:bookmarkEnd w:id="483"/>
    </w:p>
    <w:bookmarkEnd w:id="479"/>
    <w:bookmarkEnd w:id="480"/>
    <w:bookmarkEnd w:id="481"/>
    <w:bookmarkEnd w:id="482"/>
    <w:p w14:paraId="4A8904C2" w14:textId="77777777" w:rsidR="00312C76" w:rsidRPr="003167FF" w:rsidRDefault="00312C76" w:rsidP="00312C76">
      <w:pPr>
        <w:rPr>
          <w:noProof/>
        </w:rPr>
      </w:pPr>
      <w:r w:rsidRPr="003167FF">
        <w:rPr>
          <w:noProof/>
        </w:rPr>
        <w:t xml:space="preserve">Figure 8.2.2-1 illustrates deployment of the SEAL server(s) and the VAL server(s) in VAL service provider domain. </w:t>
      </w:r>
    </w:p>
    <w:p w14:paraId="0588748D" w14:textId="77777777" w:rsidR="00312C76" w:rsidRPr="003167FF" w:rsidRDefault="00312C76" w:rsidP="00312C76">
      <w:pPr>
        <w:pStyle w:val="TH"/>
      </w:pPr>
      <w:r w:rsidRPr="003167FF">
        <w:object w:dxaOrig="5433" w:dyaOrig="4251" w14:anchorId="38D2AC0B">
          <v:shape id="_x0000_i1036" type="#_x0000_t75" style="width:271.75pt;height:211pt" o:ole="">
            <v:imagedata r:id="rId33" o:title=""/>
          </v:shape>
          <o:OLEObject Type="Embed" ProgID="Visio.Drawing.11" ShapeID="_x0000_i1036" DrawAspect="Content" ObjectID="_1765968975" r:id="rId34"/>
        </w:object>
      </w:r>
    </w:p>
    <w:p w14:paraId="5EEBF22E" w14:textId="77777777" w:rsidR="00312C76" w:rsidRPr="003167FF" w:rsidRDefault="00312C76" w:rsidP="00312C76">
      <w:pPr>
        <w:pStyle w:val="TF"/>
      </w:pPr>
      <w:r w:rsidRPr="003167FF">
        <w:t>Figure 8.2.2-1: Deployment of SEAL server(s) with connections to 3GPP network system in a single PLMN operator domain</w:t>
      </w:r>
    </w:p>
    <w:p w14:paraId="1CB6A7F4" w14:textId="77777777" w:rsidR="00312C76" w:rsidRPr="003167FF" w:rsidRDefault="00312C76" w:rsidP="00312C76">
      <w:pPr>
        <w:rPr>
          <w:noProof/>
        </w:rPr>
      </w:pPr>
      <w:r w:rsidRPr="003167FF">
        <w:rPr>
          <w:noProof/>
        </w:rPr>
        <w:t>Figure 8.2.2</w:t>
      </w:r>
      <w:r w:rsidRPr="003167FF">
        <w:rPr>
          <w:noProof/>
        </w:rPr>
        <w:noBreakHyphen/>
        <w:t>2 illustrates deployment of the SEAL server(s) which connects to the 3GPP network system in multiple PLMN operator domain.</w:t>
      </w:r>
    </w:p>
    <w:p w14:paraId="2655FBEE" w14:textId="77777777" w:rsidR="00312C76" w:rsidRPr="003167FF" w:rsidRDefault="00312C76" w:rsidP="00312C76">
      <w:pPr>
        <w:pStyle w:val="TH"/>
      </w:pPr>
      <w:r w:rsidRPr="003167FF">
        <w:object w:dxaOrig="10178" w:dyaOrig="5962" w14:anchorId="051EF53F">
          <v:shape id="_x0000_i1037" type="#_x0000_t75" style="width:340pt;height:200.2pt" o:ole="">
            <v:imagedata r:id="rId35" o:title=""/>
          </v:shape>
          <o:OLEObject Type="Embed" ProgID="Visio.Drawing.11" ShapeID="_x0000_i1037" DrawAspect="Content" ObjectID="_1765968976" r:id="rId36"/>
        </w:object>
      </w:r>
    </w:p>
    <w:p w14:paraId="4BAEAD75" w14:textId="77777777" w:rsidR="00312C76" w:rsidRPr="003167FF" w:rsidRDefault="00312C76" w:rsidP="00312C76">
      <w:pPr>
        <w:pStyle w:val="TF"/>
      </w:pPr>
      <w:r w:rsidRPr="003167FF">
        <w:t>Figure 8.2.2</w:t>
      </w:r>
      <w:r w:rsidRPr="003167FF">
        <w:noBreakHyphen/>
        <w:t>2: Deployment of SEAL server(s) with connections to 3GPP network system in multiple PLMN operator domains</w:t>
      </w:r>
    </w:p>
    <w:p w14:paraId="07412CBC" w14:textId="77777777" w:rsidR="00312C76" w:rsidRPr="003167FF" w:rsidRDefault="00312C76" w:rsidP="00312C76">
      <w:pPr>
        <w:rPr>
          <w:noProof/>
        </w:rPr>
      </w:pPr>
      <w:r w:rsidRPr="003167FF">
        <w:rPr>
          <w:noProof/>
        </w:rPr>
        <w:t>Figure 8.2.2</w:t>
      </w:r>
      <w:r w:rsidRPr="003167FF">
        <w:rPr>
          <w:noProof/>
        </w:rPr>
        <w:noBreakHyphen/>
        <w:t>3 illustrates the deployment of multiple SEAL servers in the VAL service provider domain where SEAL server 1 and SEAL server 2 connect with 3GPP network system of PLMN operator domain 1 and PLMN operator domain 2 respectively. The SEAL servers interconnect via SEAL-E and support the VAL service provider domain applications for the VAL UEs connected via both the PLMN operator domains.</w:t>
      </w:r>
    </w:p>
    <w:p w14:paraId="6A5DE9DB" w14:textId="77777777" w:rsidR="00312C76" w:rsidRPr="003167FF" w:rsidRDefault="00312C76" w:rsidP="00312C76">
      <w:pPr>
        <w:pStyle w:val="TH"/>
        <w:rPr>
          <w:noProof/>
        </w:rPr>
      </w:pPr>
      <w:r w:rsidRPr="003167FF">
        <w:rPr>
          <w:noProof/>
        </w:rPr>
        <w:object w:dxaOrig="8767" w:dyaOrig="5817" w14:anchorId="0FB31DCC">
          <v:shape id="_x0000_i1038" type="#_x0000_t75" style="width:365pt;height:240.95pt" o:ole="">
            <v:imagedata r:id="rId37" o:title=""/>
          </v:shape>
          <o:OLEObject Type="Embed" ProgID="Visio.Drawing.11" ShapeID="_x0000_i1038" DrawAspect="Content" ObjectID="_1765968977" r:id="rId38"/>
        </w:object>
      </w:r>
    </w:p>
    <w:p w14:paraId="2FE1744A" w14:textId="77777777" w:rsidR="00312C76" w:rsidRPr="003167FF" w:rsidRDefault="00312C76" w:rsidP="00312C76">
      <w:pPr>
        <w:pStyle w:val="TF"/>
        <w:rPr>
          <w:noProof/>
        </w:rPr>
      </w:pPr>
      <w:r w:rsidRPr="003167FF">
        <w:rPr>
          <w:noProof/>
        </w:rPr>
        <w:t>Figure 8.2.2</w:t>
      </w:r>
      <w:r w:rsidRPr="003167FF">
        <w:rPr>
          <w:noProof/>
        </w:rPr>
        <w:noBreakHyphen/>
        <w:t>3: Distributed deployment of SEAL servers in VAL service provider domain</w:t>
      </w:r>
    </w:p>
    <w:p w14:paraId="77370CC7" w14:textId="77777777" w:rsidR="00312C76" w:rsidRPr="003167FF" w:rsidRDefault="00312C76" w:rsidP="00312C76">
      <w:pPr>
        <w:pStyle w:val="Heading3"/>
      </w:pPr>
      <w:bookmarkStart w:id="484" w:name="_Toc155355372"/>
      <w:r w:rsidRPr="003167FF">
        <w:t>8.2.3</w:t>
      </w:r>
      <w:r w:rsidRPr="003167FF">
        <w:tab/>
        <w:t>SEAL server(s) deployment outside of VAL service provider domain and PLMN operator domain</w:t>
      </w:r>
      <w:bookmarkEnd w:id="484"/>
    </w:p>
    <w:p w14:paraId="15F21C97" w14:textId="77777777" w:rsidR="00312C76" w:rsidRPr="003167FF" w:rsidRDefault="00312C76" w:rsidP="00312C76">
      <w:pPr>
        <w:rPr>
          <w:noProof/>
        </w:rPr>
      </w:pPr>
      <w:r w:rsidRPr="003167FF">
        <w:rPr>
          <w:noProof/>
        </w:rPr>
        <w:t xml:space="preserve">Figure 8.2.3-1 illustrates deployment of the SEAL server(s) outside of both the VAL service provider domain and PLMN operator domain i.e. in SEAL provider domain. </w:t>
      </w:r>
    </w:p>
    <w:p w14:paraId="043F8EB9" w14:textId="77777777" w:rsidR="00312C76" w:rsidRPr="003167FF" w:rsidRDefault="00312C76" w:rsidP="00312C76">
      <w:pPr>
        <w:pStyle w:val="TH"/>
      </w:pPr>
      <w:r w:rsidRPr="003167FF">
        <w:object w:dxaOrig="5433" w:dyaOrig="4251" w14:anchorId="658ADF84">
          <v:shape id="_x0000_i1039" type="#_x0000_t75" style="width:271.75pt;height:211pt" o:ole="">
            <v:imagedata r:id="rId39" o:title=""/>
          </v:shape>
          <o:OLEObject Type="Embed" ProgID="Visio.Drawing.11" ShapeID="_x0000_i1039" DrawAspect="Content" ObjectID="_1765968978" r:id="rId40"/>
        </w:object>
      </w:r>
    </w:p>
    <w:p w14:paraId="1552F5B9" w14:textId="77777777" w:rsidR="00312C76" w:rsidRPr="003167FF" w:rsidRDefault="00312C76" w:rsidP="00312C76">
      <w:pPr>
        <w:pStyle w:val="TF"/>
      </w:pPr>
      <w:r w:rsidRPr="003167FF">
        <w:t>Figure 8.2.3-1: Deployment of SEAL server(s) outside of VAL service domain and PLMN operator domain</w:t>
      </w:r>
    </w:p>
    <w:p w14:paraId="2AA97B9F" w14:textId="77777777" w:rsidR="00312C76" w:rsidRPr="003167FF" w:rsidRDefault="00312C76" w:rsidP="00312C76">
      <w:pPr>
        <w:rPr>
          <w:noProof/>
        </w:rPr>
      </w:pPr>
    </w:p>
    <w:p w14:paraId="42F84C31" w14:textId="77777777" w:rsidR="00312C76" w:rsidRPr="003167FF" w:rsidRDefault="00312C76" w:rsidP="00312C76">
      <w:pPr>
        <w:pStyle w:val="Heading1"/>
      </w:pPr>
      <w:bookmarkStart w:id="485" w:name="_Toc155355373"/>
      <w:r w:rsidRPr="003167FF">
        <w:lastRenderedPageBreak/>
        <w:t>9</w:t>
      </w:r>
      <w:r w:rsidRPr="003167FF">
        <w:tab/>
        <w:t>Location management</w:t>
      </w:r>
      <w:bookmarkEnd w:id="485"/>
    </w:p>
    <w:p w14:paraId="4A8FCDF0" w14:textId="77777777" w:rsidR="00312C76" w:rsidRPr="003167FF" w:rsidRDefault="00312C76" w:rsidP="00312C76">
      <w:pPr>
        <w:pStyle w:val="Heading2"/>
      </w:pPr>
      <w:bookmarkStart w:id="486" w:name="_Toc155355374"/>
      <w:r w:rsidRPr="003167FF">
        <w:t>9.1</w:t>
      </w:r>
      <w:r w:rsidRPr="003167FF">
        <w:tab/>
        <w:t>General</w:t>
      </w:r>
      <w:bookmarkEnd w:id="486"/>
    </w:p>
    <w:p w14:paraId="09DC5DBC" w14:textId="77777777" w:rsidR="00312C76" w:rsidRPr="003167FF" w:rsidRDefault="00312C76" w:rsidP="00312C76">
      <w:r w:rsidRPr="003167FF">
        <w:t>The location management is a SEAL service that offers the location management related capabilities to one or more vertical applications.</w:t>
      </w:r>
    </w:p>
    <w:p w14:paraId="6604BE33" w14:textId="77777777" w:rsidR="00312C76" w:rsidRPr="003167FF" w:rsidRDefault="00312C76" w:rsidP="00312C76">
      <w:pPr>
        <w:pStyle w:val="Heading2"/>
      </w:pPr>
      <w:bookmarkStart w:id="487" w:name="_Toc155355375"/>
      <w:r w:rsidRPr="003167FF">
        <w:t>9.2</w:t>
      </w:r>
      <w:r w:rsidRPr="003167FF">
        <w:tab/>
        <w:t>Functional model for location management</w:t>
      </w:r>
      <w:bookmarkEnd w:id="487"/>
    </w:p>
    <w:p w14:paraId="5F01A09D" w14:textId="77777777" w:rsidR="00312C76" w:rsidRPr="003167FF" w:rsidRDefault="00312C76" w:rsidP="00312C76">
      <w:pPr>
        <w:pStyle w:val="Heading3"/>
      </w:pPr>
      <w:bookmarkStart w:id="488" w:name="_Toc155355376"/>
      <w:r w:rsidRPr="003167FF">
        <w:t>9.2.1</w:t>
      </w:r>
      <w:r w:rsidRPr="003167FF">
        <w:tab/>
        <w:t>General</w:t>
      </w:r>
      <w:bookmarkEnd w:id="488"/>
    </w:p>
    <w:p w14:paraId="5C7B8B10" w14:textId="77777777" w:rsidR="00312C76" w:rsidRPr="003167FF" w:rsidRDefault="00312C76" w:rsidP="00312C76">
      <w:pPr>
        <w:rPr>
          <w:noProof/>
        </w:rPr>
      </w:pPr>
      <w:r w:rsidRPr="003167FF">
        <w:rPr>
          <w:noProof/>
        </w:rPr>
        <w:t>The functional model for the location management is based on the generic functional model specified in clause 6. It is organized into functional entities to describe a functional architecture which addresses the support for location management aspects for vertical applications. The on-network and off-network functional model is specified in this clause.</w:t>
      </w:r>
    </w:p>
    <w:p w14:paraId="0A92D176" w14:textId="77777777" w:rsidR="00312C76" w:rsidRPr="003167FF" w:rsidRDefault="00312C76" w:rsidP="00312C76">
      <w:pPr>
        <w:pStyle w:val="Heading3"/>
      </w:pPr>
      <w:bookmarkStart w:id="489" w:name="_Toc155355377"/>
      <w:r w:rsidRPr="003167FF">
        <w:t>9.2.2</w:t>
      </w:r>
      <w:r w:rsidRPr="003167FF">
        <w:tab/>
        <w:t>On-network functional model description</w:t>
      </w:r>
      <w:bookmarkEnd w:id="489"/>
    </w:p>
    <w:p w14:paraId="3D7A5DE1" w14:textId="77777777" w:rsidR="00312C76" w:rsidRPr="003167FF" w:rsidRDefault="00312C76" w:rsidP="00312C76">
      <w:r w:rsidRPr="003167FF">
        <w:t>Figure 9.2.2-1 illustrates the generic on-network functional model for location management.</w:t>
      </w:r>
    </w:p>
    <w:p w14:paraId="1A705B8E" w14:textId="7B680C6A" w:rsidR="00312C76" w:rsidRPr="003167FF" w:rsidRDefault="00CB7F6B" w:rsidP="00312C76">
      <w:pPr>
        <w:pStyle w:val="TH"/>
        <w:rPr>
          <w:noProof/>
        </w:rPr>
      </w:pPr>
      <w:r w:rsidRPr="003167FF">
        <w:object w:dxaOrig="11011" w:dyaOrig="3471" w14:anchorId="1D9837B2">
          <v:shape id="_x0000_i1040" type="#_x0000_t75" style="width:484pt;height:149.4pt" o:ole="">
            <v:imagedata r:id="rId41" o:title=""/>
          </v:shape>
          <o:OLEObject Type="Embed" ProgID="Visio.Drawing.15" ShapeID="_x0000_i1040" DrawAspect="Content" ObjectID="_1765968979" r:id="rId42"/>
        </w:object>
      </w:r>
    </w:p>
    <w:p w14:paraId="63750FC1" w14:textId="77777777" w:rsidR="00312C76" w:rsidRPr="003167FF" w:rsidRDefault="00312C76" w:rsidP="00312C76">
      <w:pPr>
        <w:pStyle w:val="TF"/>
        <w:rPr>
          <w:noProof/>
        </w:rPr>
      </w:pPr>
      <w:r w:rsidRPr="003167FF">
        <w:rPr>
          <w:noProof/>
        </w:rPr>
        <w:t>Figure 9.2.2-1: On-network functional model for location management</w:t>
      </w:r>
    </w:p>
    <w:p w14:paraId="1CEA4FA8" w14:textId="1BB2110F" w:rsidR="00312C76" w:rsidRPr="003167FF" w:rsidRDefault="00312C76" w:rsidP="00312C76">
      <w:r w:rsidRPr="003167FF">
        <w:t>The location management client communicates with the location management server over the LM-UU reference point. The location management client provides the support for location management functions to the VAL client(s) over LM</w:t>
      </w:r>
      <w:r w:rsidRPr="003167FF">
        <w:noBreakHyphen/>
        <w:t xml:space="preserve">C reference point. The VAL server(s) communicate with the location management server over the LM-S reference point. </w:t>
      </w:r>
      <w:r w:rsidR="00CB7F6B" w:rsidRPr="003167FF">
        <w:t>The VAL client communicates with the VAL server over the VAL-UU reference point which is outside the scope of this document.</w:t>
      </w:r>
    </w:p>
    <w:p w14:paraId="63FEB320" w14:textId="4459C3A9" w:rsidR="00312C76" w:rsidRPr="003167FF" w:rsidRDefault="00312C76" w:rsidP="00312C76">
      <w:pPr>
        <w:rPr>
          <w:noProof/>
        </w:rPr>
      </w:pPr>
      <w:r w:rsidRPr="003167FF">
        <w:t>The location management server communicates with the SCEF via T8 reference point to obtain location information from the underlying 3GPP network system.</w:t>
      </w:r>
      <w:r w:rsidRPr="003167FF">
        <w:rPr>
          <w:noProof/>
        </w:rPr>
        <w:t xml:space="preserve"> The location management server obtains location information from the NEF via N33 reference point by mechanism defined in </w:t>
      </w:r>
      <w:r w:rsidRPr="003167FF">
        <w:t xml:space="preserve">clause 5.2.6.2 of </w:t>
      </w:r>
      <w:r w:rsidRPr="003167FF">
        <w:rPr>
          <w:noProof/>
        </w:rPr>
        <w:t>3GPP TS 23.502 [11].</w:t>
      </w:r>
      <w:r w:rsidR="00CB7F6B" w:rsidRPr="003167FF">
        <w:rPr>
          <w:noProof/>
        </w:rPr>
        <w:t xml:space="preserve"> The location management server may obtain location information from the GMLC via Le reference point defined in clause 4.4.1 of 3GPP</w:t>
      </w:r>
      <w:r w:rsidR="006D0515" w:rsidRPr="003167FF">
        <w:rPr>
          <w:noProof/>
        </w:rPr>
        <w:t> </w:t>
      </w:r>
      <w:r w:rsidR="00CB7F6B" w:rsidRPr="003167FF">
        <w:rPr>
          <w:noProof/>
        </w:rPr>
        <w:t>TS</w:t>
      </w:r>
      <w:r w:rsidR="006D0515" w:rsidRPr="003167FF">
        <w:rPr>
          <w:noProof/>
        </w:rPr>
        <w:t> </w:t>
      </w:r>
      <w:r w:rsidR="00CB7F6B" w:rsidRPr="003167FF">
        <w:rPr>
          <w:noProof/>
        </w:rPr>
        <w:t>23.273</w:t>
      </w:r>
      <w:r w:rsidR="006D0515" w:rsidRPr="003167FF">
        <w:rPr>
          <w:noProof/>
        </w:rPr>
        <w:t> </w:t>
      </w:r>
      <w:r w:rsidR="00CB7F6B" w:rsidRPr="003167FF">
        <w:rPr>
          <w:noProof/>
        </w:rPr>
        <w:t>[</w:t>
      </w:r>
      <w:r w:rsidR="003402FD" w:rsidRPr="003167FF">
        <w:rPr>
          <w:noProof/>
        </w:rPr>
        <w:t>5</w:t>
      </w:r>
      <w:r w:rsidR="00CB7F6B" w:rsidRPr="003167FF">
        <w:rPr>
          <w:noProof/>
        </w:rPr>
        <w:t>0]. The location management server may optionally obtains location information from the 3rd party location server via LM-3P reference point.</w:t>
      </w:r>
    </w:p>
    <w:p w14:paraId="02A2A153" w14:textId="180E041F" w:rsidR="00CB7F6B" w:rsidRPr="003167FF" w:rsidRDefault="00CB7F6B" w:rsidP="00312C76">
      <w:pPr>
        <w:rPr>
          <w:lang w:eastAsia="zh-CN"/>
        </w:rPr>
      </w:pPr>
      <w:r w:rsidRPr="003167FF">
        <w:rPr>
          <w:lang w:eastAsia="zh-CN"/>
        </w:rPr>
        <w:t xml:space="preserve">When the fused location function is present, the </w:t>
      </w:r>
      <w:r w:rsidRPr="003167FF">
        <w:t>location management server</w:t>
      </w:r>
      <w:r w:rsidRPr="003167FF">
        <w:rPr>
          <w:lang w:eastAsia="zh-CN"/>
        </w:rPr>
        <w:t xml:space="preserve">, may </w:t>
      </w:r>
      <w:r w:rsidRPr="003167FF">
        <w:rPr>
          <w:noProof/>
          <w:lang w:eastAsia="zh-CN"/>
        </w:rPr>
        <w:t>use the</w:t>
      </w:r>
      <w:r w:rsidRPr="003167FF">
        <w:t xml:space="preserve"> </w:t>
      </w:r>
      <w:r w:rsidRPr="003167FF">
        <w:rPr>
          <w:noProof/>
          <w:lang w:eastAsia="zh-CN"/>
        </w:rPr>
        <w:t xml:space="preserve">location information from multiple sources to determine a more accurate UE location. </w:t>
      </w:r>
      <w:r w:rsidRPr="003167FF">
        <w:t xml:space="preserve">The </w:t>
      </w:r>
      <w:r w:rsidRPr="003167FF">
        <w:rPr>
          <w:lang w:eastAsia="zh-CN"/>
        </w:rPr>
        <w:t xml:space="preserve">fused location function may select one or more location sources and location methods based on the requested location QoS which obtained from the </w:t>
      </w:r>
      <w:r w:rsidRPr="003167FF">
        <w:t>location management server</w:t>
      </w:r>
      <w:r w:rsidRPr="003167FF">
        <w:rPr>
          <w:lang w:eastAsia="zh-CN"/>
        </w:rPr>
        <w:t>.</w:t>
      </w:r>
    </w:p>
    <w:p w14:paraId="3D2ABD53" w14:textId="08E39340" w:rsidR="00312C76" w:rsidRPr="003167FF" w:rsidRDefault="00312C76" w:rsidP="00312C76">
      <w:pPr>
        <w:pStyle w:val="NO"/>
        <w:rPr>
          <w:noProof/>
        </w:rPr>
      </w:pPr>
      <w:r w:rsidRPr="003167FF">
        <w:rPr>
          <w:noProof/>
        </w:rPr>
        <w:t>NOTE</w:t>
      </w:r>
      <w:r w:rsidR="00BA5595">
        <w:rPr>
          <w:noProof/>
        </w:rPr>
        <w:t> 1</w:t>
      </w:r>
      <w:r w:rsidRPr="003167FF">
        <w:rPr>
          <w:noProof/>
        </w:rPr>
        <w:t>:</w:t>
      </w:r>
      <w:r w:rsidRPr="003167FF">
        <w:rPr>
          <w:noProof/>
        </w:rPr>
        <w:tab/>
        <w:t xml:space="preserve">Location information from </w:t>
      </w:r>
      <w:r w:rsidRPr="003167FF">
        <w:rPr>
          <w:noProof/>
          <w:lang w:eastAsia="zh-CN"/>
        </w:rPr>
        <w:t>LCS of 4G</w:t>
      </w:r>
      <w:r w:rsidRPr="003167FF">
        <w:rPr>
          <w:noProof/>
        </w:rPr>
        <w:t xml:space="preserve"> system is not exposed by SCEF.</w:t>
      </w:r>
    </w:p>
    <w:p w14:paraId="02B10714" w14:textId="0CE12CF2" w:rsidR="00BA5595" w:rsidRPr="00F2731B" w:rsidRDefault="00BA5595" w:rsidP="00BA5595">
      <w:pPr>
        <w:pStyle w:val="NO"/>
        <w:rPr>
          <w:noProof/>
        </w:rPr>
      </w:pPr>
      <w:r w:rsidRPr="00F2731B">
        <w:rPr>
          <w:noProof/>
        </w:rPr>
        <w:t>NOTE</w:t>
      </w:r>
      <w:r>
        <w:rPr>
          <w:noProof/>
        </w:rPr>
        <w:t> 2</w:t>
      </w:r>
      <w:r w:rsidRPr="00F2731B">
        <w:rPr>
          <w:noProof/>
        </w:rPr>
        <w:t>:</w:t>
      </w:r>
      <w:r w:rsidRPr="00F2731B">
        <w:rPr>
          <w:noProof/>
        </w:rPr>
        <w:tab/>
      </w:r>
      <w:r>
        <w:rPr>
          <w:noProof/>
        </w:rPr>
        <w:t>Non-3GPP access used by the UE is out of scope of the present document</w:t>
      </w:r>
      <w:r w:rsidRPr="00F2731B">
        <w:rPr>
          <w:noProof/>
        </w:rPr>
        <w:t>.</w:t>
      </w:r>
    </w:p>
    <w:p w14:paraId="1FF757F8" w14:textId="77777777" w:rsidR="004B12A5" w:rsidRPr="003167FF" w:rsidRDefault="004B12A5" w:rsidP="004B12A5">
      <w:r w:rsidRPr="003167FF">
        <w:lastRenderedPageBreak/>
        <w:t>Figure 9.2.2-2 exhibits the service-based interfaces for providing and consuming location management services. The</w:t>
      </w:r>
      <w:r w:rsidRPr="003167FF">
        <w:rPr>
          <w:rFonts w:ascii="SimSun" w:hAnsi="SimSun"/>
        </w:rPr>
        <w:t xml:space="preserve"> </w:t>
      </w:r>
      <w:r w:rsidRPr="003167FF">
        <w:t>location management server could provide service to VAL server and location management client</w:t>
      </w:r>
      <w:r w:rsidRPr="003167FF">
        <w:rPr>
          <w:rFonts w:ascii="SimSun" w:hAnsi="SimSun"/>
        </w:rPr>
        <w:t xml:space="preserve"> </w:t>
      </w:r>
      <w:r w:rsidRPr="003167FF">
        <w:t>through interface Slm.</w:t>
      </w:r>
    </w:p>
    <w:p w14:paraId="6EF69976" w14:textId="77777777" w:rsidR="004B12A5" w:rsidRPr="003167FF" w:rsidRDefault="004B12A5" w:rsidP="004B12A5"/>
    <w:p w14:paraId="056A31F1" w14:textId="77777777" w:rsidR="004B12A5" w:rsidRPr="003167FF" w:rsidRDefault="004B12A5" w:rsidP="004B12A5">
      <w:pPr>
        <w:pStyle w:val="TH"/>
      </w:pPr>
      <w:r w:rsidRPr="003167FF">
        <w:object w:dxaOrig="6036" w:dyaOrig="3276" w14:anchorId="626774F9">
          <v:shape id="_x0000_i1041" type="#_x0000_t75" style="width:303pt;height:164.4pt" o:ole="">
            <v:imagedata r:id="rId43" o:title=""/>
          </v:shape>
          <o:OLEObject Type="Embed" ProgID="Visio.Drawing.15" ShapeID="_x0000_i1041" DrawAspect="Content" ObjectID="_1765968980" r:id="rId44"/>
        </w:object>
      </w:r>
    </w:p>
    <w:p w14:paraId="560A9795" w14:textId="77777777" w:rsidR="004B12A5" w:rsidRPr="003167FF" w:rsidRDefault="004B12A5" w:rsidP="004B12A5">
      <w:pPr>
        <w:pStyle w:val="TF"/>
      </w:pPr>
      <w:r w:rsidRPr="003167FF">
        <w:t>Figure 9.2.2-2: Architecture for location management – Service based representation</w:t>
      </w:r>
    </w:p>
    <w:p w14:paraId="6F660F56" w14:textId="77777777" w:rsidR="004B12A5" w:rsidRPr="003167FF" w:rsidRDefault="004B12A5" w:rsidP="004B12A5">
      <w:pPr>
        <w:rPr>
          <w:rFonts w:ascii="SimSun" w:hAnsi="SimSun"/>
          <w:sz w:val="24"/>
          <w:szCs w:val="24"/>
        </w:rPr>
      </w:pPr>
      <w:r w:rsidRPr="003167FF">
        <w:t>Figure 9.2.2-3</w:t>
      </w:r>
      <w:r w:rsidRPr="003167FF">
        <w:rPr>
          <w:rFonts w:eastAsia="SimSun"/>
          <w:lang w:eastAsia="zh-CN"/>
        </w:rPr>
        <w:t xml:space="preserve"> </w:t>
      </w:r>
      <w:r w:rsidRPr="003167FF">
        <w:t>illustrates the service-based representation for utilization of the 5GS network services based on the 5GS SBA specified in 3GPP TS 23.501 [10].</w:t>
      </w:r>
    </w:p>
    <w:p w14:paraId="396738C6" w14:textId="77777777" w:rsidR="004B12A5" w:rsidRPr="003167FF" w:rsidRDefault="004B12A5" w:rsidP="004B12A5">
      <w:pPr>
        <w:pStyle w:val="TH"/>
        <w:rPr>
          <w:rFonts w:ascii="SimSun" w:eastAsia="SimSun" w:hAnsi="SimSun"/>
          <w:lang w:eastAsia="zh-CN"/>
        </w:rPr>
      </w:pPr>
      <w:r w:rsidRPr="003167FF" w:rsidDel="00CD056B">
        <w:t xml:space="preserve"> </w:t>
      </w:r>
      <w:r w:rsidRPr="003167FF">
        <w:object w:dxaOrig="4908" w:dyaOrig="2604" w14:anchorId="35FF6E37">
          <v:shape id="_x0000_i1042" type="#_x0000_t75" style="width:247.2pt;height:127.75pt" o:ole="">
            <v:imagedata r:id="rId45" o:title=""/>
          </v:shape>
          <o:OLEObject Type="Embed" ProgID="Visio.Drawing.15" ShapeID="_x0000_i1042" DrawAspect="Content" ObjectID="_1765968981" r:id="rId46"/>
        </w:object>
      </w:r>
    </w:p>
    <w:p w14:paraId="47F9D860" w14:textId="77777777" w:rsidR="004B12A5" w:rsidRPr="003167FF" w:rsidRDefault="004B12A5" w:rsidP="004B12A5">
      <w:pPr>
        <w:pStyle w:val="TF"/>
      </w:pPr>
      <w:r w:rsidRPr="003167FF">
        <w:t>Figure 9.2.2-3: Architecture for location management utilizing the 5GS network services based on the 5GS SBA – Service based representation</w:t>
      </w:r>
    </w:p>
    <w:p w14:paraId="56EEA98C" w14:textId="77777777" w:rsidR="004B12A5" w:rsidRPr="003167FF" w:rsidRDefault="004B12A5" w:rsidP="004B12A5">
      <w:r w:rsidRPr="003167FF">
        <w:t>Figure 9.2.2-4 illustrates the service-based representation for utilization of the Core Network (5GC, EPC) northbound APIs via CAPIF.</w:t>
      </w:r>
    </w:p>
    <w:p w14:paraId="1CEB556D" w14:textId="77777777" w:rsidR="004B12A5" w:rsidRPr="003167FF" w:rsidRDefault="004B12A5" w:rsidP="004B12A5">
      <w:pPr>
        <w:pStyle w:val="TH"/>
      </w:pPr>
      <w:r w:rsidRPr="003167FF">
        <w:object w:dxaOrig="3996" w:dyaOrig="2616" w14:anchorId="23341431">
          <v:shape id="_x0000_i1043" type="#_x0000_t75" style="width:199.75pt;height:128.6pt" o:ole="">
            <v:imagedata r:id="rId47" o:title=""/>
          </v:shape>
          <o:OLEObject Type="Embed" ProgID="Visio.Drawing.15" ShapeID="_x0000_i1043" DrawAspect="Content" ObjectID="_1765968982" r:id="rId48"/>
        </w:object>
      </w:r>
    </w:p>
    <w:p w14:paraId="0B38E9DA" w14:textId="77777777" w:rsidR="004B12A5" w:rsidRPr="003167FF" w:rsidRDefault="004B12A5" w:rsidP="004B12A5">
      <w:pPr>
        <w:pStyle w:val="TF"/>
      </w:pPr>
      <w:r w:rsidRPr="003167FF">
        <w:t>Figure 9.2.2-4: Utilization of Core Network Northbound APIs via CAPIF – service based representation</w:t>
      </w:r>
    </w:p>
    <w:p w14:paraId="403CE514" w14:textId="77777777" w:rsidR="004B12A5" w:rsidRPr="003167FF" w:rsidRDefault="004B12A5" w:rsidP="009114B3">
      <w:r w:rsidRPr="003167FF">
        <w:t>The Location management server acts as authorized API invoker to consume services from the Core Network (5GC, EPC) northbound API entities like SCEF, NEF, SCEF+NEF which act as API Exposing Function as specified in 3GPP TS 23.222 [6].</w:t>
      </w:r>
    </w:p>
    <w:p w14:paraId="4955E2B5" w14:textId="49042CF1" w:rsidR="00312C76" w:rsidRPr="003167FF" w:rsidRDefault="00312C76" w:rsidP="004B12A5">
      <w:pPr>
        <w:pStyle w:val="Heading3"/>
      </w:pPr>
      <w:bookmarkStart w:id="490" w:name="_Toc155355378"/>
      <w:r w:rsidRPr="003167FF">
        <w:lastRenderedPageBreak/>
        <w:t>9.2.3</w:t>
      </w:r>
      <w:r w:rsidRPr="003167FF">
        <w:tab/>
        <w:t>Off-network functional model description</w:t>
      </w:r>
      <w:bookmarkEnd w:id="490"/>
    </w:p>
    <w:p w14:paraId="7EE70F8B" w14:textId="77777777" w:rsidR="00312C76" w:rsidRPr="003167FF" w:rsidRDefault="00312C76" w:rsidP="00312C76">
      <w:r w:rsidRPr="003167FF">
        <w:t>Figure 9.2.3-1 illustrates the off-network functional model for location management.</w:t>
      </w:r>
    </w:p>
    <w:p w14:paraId="014C46E1" w14:textId="77777777" w:rsidR="00312C76" w:rsidRPr="003167FF" w:rsidRDefault="00312C76" w:rsidP="00312C76">
      <w:pPr>
        <w:pStyle w:val="TH"/>
        <w:rPr>
          <w:noProof/>
        </w:rPr>
      </w:pPr>
      <w:r w:rsidRPr="003167FF">
        <w:rPr>
          <w:noProof/>
        </w:rPr>
        <w:object w:dxaOrig="6684" w:dyaOrig="3492" w14:anchorId="7468F9EF">
          <v:shape id="_x0000_i1044" type="#_x0000_t75" style="width:335.05pt;height:175.2pt" o:ole="">
            <v:imagedata r:id="rId49" o:title=""/>
          </v:shape>
          <o:OLEObject Type="Embed" ProgID="Visio.Drawing.11" ShapeID="_x0000_i1044" DrawAspect="Content" ObjectID="_1765968983" r:id="rId50"/>
        </w:object>
      </w:r>
    </w:p>
    <w:p w14:paraId="6647D11F" w14:textId="77777777" w:rsidR="00312C76" w:rsidRPr="003167FF" w:rsidRDefault="00312C76" w:rsidP="00312C76">
      <w:pPr>
        <w:pStyle w:val="TF"/>
        <w:rPr>
          <w:noProof/>
        </w:rPr>
      </w:pPr>
      <w:r w:rsidRPr="003167FF">
        <w:rPr>
          <w:noProof/>
        </w:rPr>
        <w:t>Figure 9.2.3-1: Off-network functional model for location management</w:t>
      </w:r>
    </w:p>
    <w:p w14:paraId="6C2E729E" w14:textId="77777777" w:rsidR="00312C76" w:rsidRPr="003167FF" w:rsidRDefault="00312C76" w:rsidP="00312C76">
      <w:pPr>
        <w:rPr>
          <w:noProof/>
        </w:rPr>
      </w:pPr>
      <w:r w:rsidRPr="003167FF">
        <w:t>The location management client of the UE1 communicates with the location management client of the UE2 over the LM-PC5 reference point.</w:t>
      </w:r>
    </w:p>
    <w:p w14:paraId="4CF01354" w14:textId="77777777" w:rsidR="00312C76" w:rsidRPr="003167FF" w:rsidRDefault="00312C76" w:rsidP="00312C76">
      <w:pPr>
        <w:pStyle w:val="Heading3"/>
      </w:pPr>
      <w:bookmarkStart w:id="491" w:name="_Toc155355379"/>
      <w:r w:rsidRPr="003167FF">
        <w:t>9.2.4</w:t>
      </w:r>
      <w:r w:rsidRPr="003167FF">
        <w:tab/>
        <w:t>Functional entities description</w:t>
      </w:r>
      <w:bookmarkEnd w:id="491"/>
    </w:p>
    <w:p w14:paraId="31226824" w14:textId="77777777" w:rsidR="00312C76" w:rsidRPr="003167FF" w:rsidRDefault="00312C76" w:rsidP="00312C76">
      <w:pPr>
        <w:pStyle w:val="Heading4"/>
      </w:pPr>
      <w:bookmarkStart w:id="492" w:name="_Toc155355380"/>
      <w:r w:rsidRPr="003167FF">
        <w:t>9.2.4.1</w:t>
      </w:r>
      <w:r w:rsidRPr="003167FF">
        <w:tab/>
        <w:t>General</w:t>
      </w:r>
      <w:bookmarkEnd w:id="492"/>
    </w:p>
    <w:p w14:paraId="1001F2C4" w14:textId="77777777" w:rsidR="00312C76" w:rsidRPr="003167FF" w:rsidRDefault="00312C76" w:rsidP="00312C76">
      <w:r w:rsidRPr="003167FF">
        <w:t>The functional entities for location management SEAL service are described in the following subclauses.</w:t>
      </w:r>
    </w:p>
    <w:p w14:paraId="35CAF9D5" w14:textId="77777777" w:rsidR="00312C76" w:rsidRPr="003167FF" w:rsidRDefault="00312C76" w:rsidP="00312C76">
      <w:pPr>
        <w:pStyle w:val="Heading4"/>
      </w:pPr>
      <w:bookmarkStart w:id="493" w:name="_Toc155355381"/>
      <w:r w:rsidRPr="003167FF">
        <w:t>9.2.4.2</w:t>
      </w:r>
      <w:r w:rsidRPr="003167FF">
        <w:tab/>
        <w:t>Location management client</w:t>
      </w:r>
      <w:bookmarkEnd w:id="493"/>
    </w:p>
    <w:p w14:paraId="46DF35CC" w14:textId="0D8EE374" w:rsidR="00312C76" w:rsidRPr="003167FF" w:rsidRDefault="00312C76" w:rsidP="00312C76">
      <w:r w:rsidRPr="003167FF">
        <w:t>The location management client functional entity acts as the application client for location management functions. It interacts with the location management server</w:t>
      </w:r>
      <w:r w:rsidR="00CB7F6B" w:rsidRPr="003167FF">
        <w:t xml:space="preserve"> and may provide UE-based positioning and location-related information</w:t>
      </w:r>
      <w:r w:rsidRPr="003167FF">
        <w:t>. The location management client also supports interactions with the corresponding location management client between the two UEs.</w:t>
      </w:r>
    </w:p>
    <w:p w14:paraId="7C1FAFA4" w14:textId="77777777" w:rsidR="00312C76" w:rsidRPr="003167FF" w:rsidRDefault="00312C76" w:rsidP="00312C76">
      <w:pPr>
        <w:pStyle w:val="Heading4"/>
      </w:pPr>
      <w:bookmarkStart w:id="494" w:name="_Toc155355382"/>
      <w:r w:rsidRPr="003167FF">
        <w:t>9.2.4.3</w:t>
      </w:r>
      <w:r w:rsidRPr="003167FF">
        <w:tab/>
        <w:t>Location management server</w:t>
      </w:r>
      <w:bookmarkEnd w:id="494"/>
    </w:p>
    <w:p w14:paraId="46040EC9" w14:textId="333B3B59" w:rsidR="00CB7F6B" w:rsidRPr="003167FF" w:rsidRDefault="00312C76" w:rsidP="009114B3">
      <w:pPr>
        <w:rPr>
          <w:iCs/>
        </w:rPr>
      </w:pPr>
      <w:r w:rsidRPr="003167FF">
        <w:t>The location management server is a functional entity that receives and stores user location information and provides user location information to the vertical application server. The location management server may also acquire location information provided by PLMN operator via T8</w:t>
      </w:r>
      <w:r w:rsidR="00CB7F6B" w:rsidRPr="003167FF">
        <w:t>, N33, or Le</w:t>
      </w:r>
      <w:r w:rsidRPr="003167FF">
        <w:t xml:space="preserve"> reference point</w:t>
      </w:r>
      <w:r w:rsidR="00CB7F6B" w:rsidRPr="003167FF">
        <w:t>s</w:t>
      </w:r>
      <w:r w:rsidRPr="003167FF">
        <w:rPr>
          <w:i/>
        </w:rPr>
        <w:t>.</w:t>
      </w:r>
      <w:r w:rsidRPr="003167FF">
        <w:t xml:space="preserve"> </w:t>
      </w:r>
      <w:r w:rsidR="00CB7F6B" w:rsidRPr="003167FF">
        <w:t>The location management service</w:t>
      </w:r>
      <w:r w:rsidR="00CB7F6B" w:rsidRPr="003167FF">
        <w:rPr>
          <w:lang w:eastAsia="zh-CN"/>
        </w:rPr>
        <w:t xml:space="preserve"> may optionally obtain location information from 3</w:t>
      </w:r>
      <w:r w:rsidR="00CB7F6B" w:rsidRPr="003167FF">
        <w:rPr>
          <w:vertAlign w:val="superscript"/>
          <w:lang w:eastAsia="zh-CN"/>
        </w:rPr>
        <w:t>rd</w:t>
      </w:r>
      <w:r w:rsidR="00CB7F6B" w:rsidRPr="003167FF">
        <w:rPr>
          <w:lang w:eastAsia="zh-CN"/>
        </w:rPr>
        <w:t xml:space="preserve"> party location servers via LM-3P reference point. The LM-3P reference point is out of scope of this specification</w:t>
      </w:r>
      <w:r w:rsidR="00CB7F6B" w:rsidRPr="003167FF">
        <w:rPr>
          <w:i/>
        </w:rPr>
        <w:t>.</w:t>
      </w:r>
    </w:p>
    <w:p w14:paraId="66A2334B" w14:textId="192BC23F" w:rsidR="00312C76" w:rsidRPr="003167FF" w:rsidRDefault="00312C76" w:rsidP="00312C76">
      <w:r w:rsidRPr="003167FF">
        <w:t>The location management server acts as CAPIF's API exposing function as specified in 3GPP TS 23.222 [8]. The location management server also supports interactions with the corresponding location management server in distributed SEAL deployments.</w:t>
      </w:r>
      <w:r w:rsidR="00BA7FE2" w:rsidRPr="003167FF">
        <w:t xml:space="preserve"> The location management server, with the fused location function, may combine/aggregate location information from multiple sources to provide a more accurate UE location.</w:t>
      </w:r>
    </w:p>
    <w:p w14:paraId="7796A2E1" w14:textId="7C51AA44" w:rsidR="00312C76" w:rsidRPr="003167FF" w:rsidRDefault="00312C76" w:rsidP="00312C76">
      <w:pPr>
        <w:pStyle w:val="NO"/>
        <w:rPr>
          <w:noProof/>
          <w:lang w:eastAsia="zh-CN"/>
        </w:rPr>
      </w:pPr>
      <w:r w:rsidRPr="003167FF">
        <w:rPr>
          <w:noProof/>
        </w:rPr>
        <w:t>NOTE:</w:t>
      </w:r>
      <w:r w:rsidRPr="003167FF">
        <w:rPr>
          <w:noProof/>
        </w:rPr>
        <w:tab/>
      </w:r>
      <w:r w:rsidRPr="003167FF">
        <w:rPr>
          <w:noProof/>
          <w:lang w:eastAsia="zh-CN"/>
        </w:rPr>
        <w:t>The accuracy of l</w:t>
      </w:r>
      <w:r w:rsidRPr="003167FF">
        <w:rPr>
          <w:noProof/>
        </w:rPr>
        <w:t xml:space="preserve">ocation information </w:t>
      </w:r>
      <w:r w:rsidRPr="003167FF">
        <w:rPr>
          <w:noProof/>
          <w:lang w:eastAsia="zh-CN"/>
        </w:rPr>
        <w:t xml:space="preserve">acquired </w:t>
      </w:r>
      <w:r w:rsidRPr="003167FF">
        <w:rPr>
          <w:noProof/>
        </w:rPr>
        <w:t xml:space="preserve">from </w:t>
      </w:r>
      <w:r w:rsidRPr="003167FF">
        <w:rPr>
          <w:noProof/>
          <w:lang w:eastAsia="zh-CN"/>
        </w:rPr>
        <w:t>4G system</w:t>
      </w:r>
      <w:r w:rsidRPr="003167FF">
        <w:rPr>
          <w:noProof/>
        </w:rPr>
        <w:t xml:space="preserve"> </w:t>
      </w:r>
      <w:r w:rsidRPr="003167FF">
        <w:rPr>
          <w:noProof/>
          <w:lang w:eastAsia="zh-CN"/>
        </w:rPr>
        <w:t xml:space="preserve">via T8 reference point </w:t>
      </w:r>
      <w:r w:rsidRPr="003167FF">
        <w:rPr>
          <w:noProof/>
        </w:rPr>
        <w:t xml:space="preserve">is not </w:t>
      </w:r>
      <w:r w:rsidRPr="003167FF">
        <w:rPr>
          <w:noProof/>
          <w:lang w:eastAsia="zh-CN"/>
        </w:rPr>
        <w:t xml:space="preserve">higher than </w:t>
      </w:r>
      <w:r w:rsidRPr="003167FF">
        <w:rPr>
          <w:noProof/>
        </w:rPr>
        <w:t>cell level (ECGI) for E-UTRAN.</w:t>
      </w:r>
    </w:p>
    <w:p w14:paraId="68F37B63" w14:textId="77777777" w:rsidR="00312C76" w:rsidRPr="003167FF" w:rsidRDefault="00312C76" w:rsidP="00312C76">
      <w:pPr>
        <w:pStyle w:val="Heading3"/>
      </w:pPr>
      <w:bookmarkStart w:id="495" w:name="_Toc155355383"/>
      <w:r w:rsidRPr="003167FF">
        <w:t>9.2.5</w:t>
      </w:r>
      <w:r w:rsidRPr="003167FF">
        <w:tab/>
        <w:t>Reference points description</w:t>
      </w:r>
      <w:bookmarkEnd w:id="495"/>
    </w:p>
    <w:p w14:paraId="5FD1634C" w14:textId="77777777" w:rsidR="00312C76" w:rsidRPr="003167FF" w:rsidRDefault="00312C76" w:rsidP="00312C76">
      <w:pPr>
        <w:pStyle w:val="Heading4"/>
      </w:pPr>
      <w:bookmarkStart w:id="496" w:name="_Toc155355384"/>
      <w:r w:rsidRPr="003167FF">
        <w:t>9.2.5.1</w:t>
      </w:r>
      <w:r w:rsidRPr="003167FF">
        <w:tab/>
        <w:t>General</w:t>
      </w:r>
      <w:bookmarkEnd w:id="496"/>
    </w:p>
    <w:p w14:paraId="7EDB4EBF" w14:textId="77777777" w:rsidR="00312C76" w:rsidRPr="003167FF" w:rsidRDefault="00312C76" w:rsidP="00312C76">
      <w:r w:rsidRPr="003167FF">
        <w:t>The reference points for the functional model for location management are described in the following subclauses.</w:t>
      </w:r>
    </w:p>
    <w:p w14:paraId="3E68E40E" w14:textId="77777777" w:rsidR="00312C76" w:rsidRPr="003167FF" w:rsidRDefault="00312C76" w:rsidP="00312C76">
      <w:pPr>
        <w:pStyle w:val="Heading4"/>
      </w:pPr>
      <w:bookmarkStart w:id="497" w:name="_Toc155355385"/>
      <w:r w:rsidRPr="003167FF">
        <w:lastRenderedPageBreak/>
        <w:t>9.2.5.2</w:t>
      </w:r>
      <w:r w:rsidRPr="003167FF">
        <w:tab/>
        <w:t>LM-UU</w:t>
      </w:r>
      <w:bookmarkEnd w:id="497"/>
    </w:p>
    <w:p w14:paraId="5901D1DD" w14:textId="77777777" w:rsidR="00312C76" w:rsidRPr="003167FF" w:rsidRDefault="00312C76" w:rsidP="00312C76">
      <w:r w:rsidRPr="003167FF">
        <w:t>The interactions related to location management functions between the location management client and the location management server are supported by LM-UU reference point. This reference point utilizes Uu reference point as described in 3GPP TS 23.401 [9] and 3GPP TS 23.501 [10].</w:t>
      </w:r>
    </w:p>
    <w:p w14:paraId="35DCF0E4" w14:textId="77777777" w:rsidR="00312C76" w:rsidRPr="003167FF" w:rsidRDefault="00312C76" w:rsidP="00312C76">
      <w:r w:rsidRPr="003167FF">
        <w:t>LM-UU reference point provides a means for the location management server to receive location information report from the location management client. The LM-UU reference point shall use SIP-1 and SIP-2 reference points for subscription/notification related signalling. And for transport and routing of location management related signalling LM-UU reference point uses the HTTP-1 and HTTP-2 signalling control plane reference points.</w:t>
      </w:r>
    </w:p>
    <w:p w14:paraId="781219FD" w14:textId="77777777" w:rsidR="00312C76" w:rsidRPr="003167FF" w:rsidRDefault="00312C76" w:rsidP="00312C76">
      <w:pPr>
        <w:pStyle w:val="Heading4"/>
      </w:pPr>
      <w:bookmarkStart w:id="498" w:name="_Toc155355386"/>
      <w:r w:rsidRPr="003167FF">
        <w:t>9.2.5.3</w:t>
      </w:r>
      <w:r w:rsidRPr="003167FF">
        <w:tab/>
        <w:t>LM-PC5</w:t>
      </w:r>
      <w:bookmarkEnd w:id="498"/>
    </w:p>
    <w:p w14:paraId="697C03D5" w14:textId="77777777" w:rsidR="00312C76" w:rsidRPr="003167FF" w:rsidRDefault="00312C76" w:rsidP="00312C76">
      <w:r w:rsidRPr="003167FF">
        <w:t>The interactions related to location management functions between the location management clients located in different VAL UEs are supported by LM-PC5 reference point. This reference point utilizes PC5 reference point as described in 3GPP TS 23.303 [12].</w:t>
      </w:r>
    </w:p>
    <w:p w14:paraId="55ABE535" w14:textId="77777777" w:rsidR="00312C76" w:rsidRPr="003167FF" w:rsidRDefault="00312C76" w:rsidP="00312C76">
      <w:pPr>
        <w:pStyle w:val="Heading4"/>
      </w:pPr>
      <w:bookmarkStart w:id="499" w:name="_Toc155355387"/>
      <w:r w:rsidRPr="003167FF">
        <w:t>9.2.5.4</w:t>
      </w:r>
      <w:r w:rsidRPr="003167FF">
        <w:tab/>
        <w:t>LM-C</w:t>
      </w:r>
      <w:bookmarkEnd w:id="499"/>
    </w:p>
    <w:p w14:paraId="3E85127F" w14:textId="77777777" w:rsidR="00312C76" w:rsidRPr="003167FF" w:rsidRDefault="00312C76" w:rsidP="00312C76">
      <w:r w:rsidRPr="003167FF">
        <w:t>The interactions related to location management functions between the VAL client(s) and the location management client within a VAL UE are supported by LM-C reference point.</w:t>
      </w:r>
    </w:p>
    <w:p w14:paraId="12236FBA" w14:textId="77777777" w:rsidR="00312C76" w:rsidRPr="003167FF" w:rsidRDefault="00312C76" w:rsidP="00312C76">
      <w:pPr>
        <w:pStyle w:val="Heading4"/>
      </w:pPr>
      <w:bookmarkStart w:id="500" w:name="_Toc155355388"/>
      <w:r w:rsidRPr="003167FF">
        <w:t>9.2.5.5</w:t>
      </w:r>
      <w:r w:rsidRPr="003167FF">
        <w:tab/>
        <w:t>LM-S</w:t>
      </w:r>
      <w:bookmarkEnd w:id="500"/>
    </w:p>
    <w:p w14:paraId="7481E106" w14:textId="77777777" w:rsidR="00312C76" w:rsidRPr="003167FF" w:rsidRDefault="00312C76" w:rsidP="00312C76">
      <w:r w:rsidRPr="003167FF">
        <w:t>The interactions related to location management functions between the VAL server(s) and the location management server are supported by LM-S reference point. This reference point is an instance of CAPIF-2 reference point as specified in 3GPP TS 23.222 [8].</w:t>
      </w:r>
    </w:p>
    <w:p w14:paraId="35A294B2" w14:textId="77777777" w:rsidR="00312C76" w:rsidRPr="003167FF" w:rsidRDefault="00312C76" w:rsidP="00312C76">
      <w:r w:rsidRPr="003167FF">
        <w:t>LM-S reference point is used by the VAL server to request and receive location information from location management server. The LM-S reference point shall use SIP-1 and SIP-2 reference points for subscription/notification related signalling. And for transport and routing of location management related signalling LM-S reference point uses the HTTP-1 and HTTP-2 signalling control plane reference points.</w:t>
      </w:r>
    </w:p>
    <w:p w14:paraId="392F51B2" w14:textId="77777777" w:rsidR="00312C76" w:rsidRPr="003167FF" w:rsidRDefault="00312C76" w:rsidP="00312C76">
      <w:pPr>
        <w:pStyle w:val="Heading4"/>
      </w:pPr>
      <w:bookmarkStart w:id="501" w:name="_Toc155355389"/>
      <w:r w:rsidRPr="003167FF">
        <w:t>9.2.5.6</w:t>
      </w:r>
      <w:r w:rsidRPr="003167FF">
        <w:tab/>
        <w:t>LM-E</w:t>
      </w:r>
      <w:bookmarkEnd w:id="501"/>
    </w:p>
    <w:p w14:paraId="675DFC1E" w14:textId="77777777" w:rsidR="00312C76" w:rsidRPr="003167FF" w:rsidRDefault="00312C76" w:rsidP="00312C76">
      <w:r w:rsidRPr="003167FF">
        <w:t>The interactions related to location management functions between the location management servers in a distributed deployment are supported by LM-E reference point.</w:t>
      </w:r>
    </w:p>
    <w:p w14:paraId="173F8B97" w14:textId="77777777" w:rsidR="00312C76" w:rsidRPr="003167FF" w:rsidRDefault="00312C76" w:rsidP="00312C76">
      <w:pPr>
        <w:pStyle w:val="Heading4"/>
      </w:pPr>
      <w:bookmarkStart w:id="502" w:name="_Toc155355390"/>
      <w:r w:rsidRPr="003167FF">
        <w:t>9.2.5.7</w:t>
      </w:r>
      <w:r w:rsidRPr="003167FF">
        <w:tab/>
        <w:t>T8</w:t>
      </w:r>
      <w:bookmarkEnd w:id="502"/>
    </w:p>
    <w:p w14:paraId="7BDACC6F" w14:textId="77777777" w:rsidR="00312C76" w:rsidRPr="003167FF" w:rsidRDefault="00312C76" w:rsidP="00312C76">
      <w:r w:rsidRPr="003167FF">
        <w:t>The reference point T8 supports the interactions between the location management server and the SCEF and is specified in 3GPP TS 23.682 [13]. The functions related to location management of T8 are supported by the location management server.</w:t>
      </w:r>
    </w:p>
    <w:p w14:paraId="0DADAAC5" w14:textId="11127F4D" w:rsidR="00BA7FE2" w:rsidRPr="003167FF" w:rsidRDefault="00BA7FE2" w:rsidP="00BA7FE2">
      <w:pPr>
        <w:pStyle w:val="Heading4"/>
        <w:rPr>
          <w:rFonts w:eastAsia="SimSun"/>
          <w:lang w:eastAsia="zh-CN"/>
        </w:rPr>
      </w:pPr>
      <w:bookmarkStart w:id="503" w:name="_Toc155355391"/>
      <w:r w:rsidRPr="003167FF">
        <w:rPr>
          <w:rFonts w:eastAsia="SimSun"/>
        </w:rPr>
        <w:t>9.2.5.</w:t>
      </w:r>
      <w:r w:rsidRPr="003167FF">
        <w:rPr>
          <w:rFonts w:eastAsia="SimSun"/>
          <w:lang w:eastAsia="zh-CN"/>
        </w:rPr>
        <w:t>8</w:t>
      </w:r>
      <w:r w:rsidRPr="003167FF">
        <w:rPr>
          <w:rFonts w:eastAsia="SimSun"/>
        </w:rPr>
        <w:tab/>
      </w:r>
      <w:r w:rsidRPr="003167FF">
        <w:rPr>
          <w:rFonts w:eastAsia="SimSun"/>
          <w:lang w:eastAsia="zh-CN"/>
        </w:rPr>
        <w:t>Le</w:t>
      </w:r>
      <w:bookmarkEnd w:id="503"/>
    </w:p>
    <w:p w14:paraId="5A7CFA97" w14:textId="2D110209" w:rsidR="00BA7FE2" w:rsidRPr="003167FF" w:rsidRDefault="00BA7FE2" w:rsidP="00BA7FE2">
      <w:pPr>
        <w:rPr>
          <w:rFonts w:eastAsia="SimSun"/>
          <w:lang w:eastAsia="zh-CN"/>
        </w:rPr>
      </w:pPr>
      <w:r w:rsidRPr="003167FF">
        <w:t xml:space="preserve">The reference point </w:t>
      </w:r>
      <w:r w:rsidRPr="003167FF">
        <w:rPr>
          <w:lang w:eastAsia="zh-CN"/>
        </w:rPr>
        <w:t>Le</w:t>
      </w:r>
      <w:r w:rsidRPr="003167FF">
        <w:t xml:space="preserve"> supports the interactions between the location management server and the </w:t>
      </w:r>
      <w:r w:rsidRPr="003167FF">
        <w:rPr>
          <w:lang w:eastAsia="zh-CN"/>
        </w:rPr>
        <w:t>GMLC</w:t>
      </w:r>
      <w:r w:rsidRPr="003167FF">
        <w:t xml:space="preserve"> and is specified in 3GPP TS 23.</w:t>
      </w:r>
      <w:r w:rsidRPr="003167FF">
        <w:rPr>
          <w:lang w:eastAsia="zh-CN"/>
        </w:rPr>
        <w:t>273</w:t>
      </w:r>
      <w:r w:rsidRPr="003167FF">
        <w:t> [</w:t>
      </w:r>
      <w:r w:rsidR="003402FD" w:rsidRPr="003167FF">
        <w:t>5</w:t>
      </w:r>
      <w:r w:rsidRPr="003167FF">
        <w:rPr>
          <w:lang w:eastAsia="zh-CN"/>
        </w:rPr>
        <w:t>0</w:t>
      </w:r>
      <w:r w:rsidRPr="003167FF">
        <w:t>].</w:t>
      </w:r>
    </w:p>
    <w:p w14:paraId="15DB4C2B" w14:textId="5F569405" w:rsidR="00BA7FE2" w:rsidRPr="003167FF" w:rsidRDefault="00BA7FE2" w:rsidP="00BA7FE2">
      <w:pPr>
        <w:pStyle w:val="Heading4"/>
        <w:rPr>
          <w:rFonts w:eastAsia="SimSun"/>
          <w:lang w:eastAsia="zh-CN"/>
        </w:rPr>
      </w:pPr>
      <w:bookmarkStart w:id="504" w:name="_Toc155355392"/>
      <w:r w:rsidRPr="003167FF">
        <w:rPr>
          <w:rFonts w:eastAsia="SimSun"/>
        </w:rPr>
        <w:t>9.2.5.</w:t>
      </w:r>
      <w:r w:rsidRPr="003167FF">
        <w:rPr>
          <w:rFonts w:eastAsia="SimSun"/>
          <w:lang w:eastAsia="zh-CN"/>
        </w:rPr>
        <w:t>9</w:t>
      </w:r>
      <w:r w:rsidRPr="003167FF">
        <w:rPr>
          <w:rFonts w:eastAsia="SimSun"/>
        </w:rPr>
        <w:tab/>
      </w:r>
      <w:r w:rsidRPr="003167FF">
        <w:rPr>
          <w:rFonts w:eastAsia="SimSun"/>
          <w:lang w:eastAsia="zh-CN"/>
        </w:rPr>
        <w:t>LM-3P</w:t>
      </w:r>
      <w:bookmarkEnd w:id="504"/>
    </w:p>
    <w:p w14:paraId="1905D99A" w14:textId="77777777" w:rsidR="00BA7FE2" w:rsidRPr="003167FF" w:rsidRDefault="00BA7FE2" w:rsidP="00BA7FE2">
      <w:pPr>
        <w:rPr>
          <w:rFonts w:eastAsia="SimSun"/>
          <w:noProof/>
          <w:lang w:eastAsia="zh-CN"/>
        </w:rPr>
      </w:pPr>
      <w:r w:rsidRPr="003167FF">
        <w:t xml:space="preserve">The reference point LM-3P is used for location retrieval of the target UE from a third-party location </w:t>
      </w:r>
      <w:r w:rsidRPr="003167FF">
        <w:rPr>
          <w:lang w:eastAsia="zh-CN"/>
        </w:rPr>
        <w:t>server</w:t>
      </w:r>
      <w:r w:rsidRPr="003167FF">
        <w:t>.</w:t>
      </w:r>
      <w:r w:rsidRPr="003167FF">
        <w:rPr>
          <w:lang w:eastAsia="zh-CN"/>
        </w:rPr>
        <w:t xml:space="preserve"> </w:t>
      </w:r>
    </w:p>
    <w:p w14:paraId="1079A378" w14:textId="77777777" w:rsidR="00BA7FE2" w:rsidRPr="003167FF" w:rsidRDefault="00BA7FE2" w:rsidP="00BA7FE2">
      <w:pPr>
        <w:pStyle w:val="NO"/>
      </w:pPr>
      <w:r w:rsidRPr="003167FF">
        <w:rPr>
          <w:lang w:eastAsia="zh-CN"/>
        </w:rPr>
        <w:t>NOTE</w:t>
      </w:r>
      <w:r w:rsidRPr="003167FF">
        <w:t>:</w:t>
      </w:r>
      <w:r w:rsidRPr="003167FF">
        <w:tab/>
        <w:t xml:space="preserve">Further definition of </w:t>
      </w:r>
      <w:r w:rsidRPr="003167FF">
        <w:rPr>
          <w:lang w:eastAsia="zh-CN"/>
        </w:rPr>
        <w:t xml:space="preserve">LM-3P </w:t>
      </w:r>
      <w:r w:rsidRPr="003167FF">
        <w:t xml:space="preserve">is out of scope of this specification. </w:t>
      </w:r>
    </w:p>
    <w:p w14:paraId="2580E0C0" w14:textId="3497685F" w:rsidR="00BA7FE2" w:rsidRPr="003167FF" w:rsidRDefault="00BA7FE2" w:rsidP="00BA7FE2">
      <w:pPr>
        <w:pStyle w:val="Heading4"/>
        <w:rPr>
          <w:rFonts w:eastAsia="SimSun"/>
          <w:lang w:eastAsia="zh-CN"/>
        </w:rPr>
      </w:pPr>
      <w:bookmarkStart w:id="505" w:name="_Toc155355393"/>
      <w:r w:rsidRPr="003167FF">
        <w:rPr>
          <w:rFonts w:eastAsia="SimSun"/>
        </w:rPr>
        <w:t>9.2.5.10</w:t>
      </w:r>
      <w:r w:rsidRPr="003167FF">
        <w:rPr>
          <w:rFonts w:eastAsia="SimSun"/>
        </w:rPr>
        <w:tab/>
      </w:r>
      <w:r w:rsidRPr="003167FF">
        <w:rPr>
          <w:rFonts w:eastAsia="SimSun"/>
          <w:lang w:eastAsia="zh-CN"/>
        </w:rPr>
        <w:t>N33</w:t>
      </w:r>
      <w:bookmarkEnd w:id="505"/>
      <w:r w:rsidRPr="003167FF">
        <w:rPr>
          <w:rFonts w:eastAsia="SimSun"/>
          <w:lang w:eastAsia="zh-CN"/>
        </w:rPr>
        <w:t xml:space="preserve"> </w:t>
      </w:r>
    </w:p>
    <w:p w14:paraId="5C3AFB64" w14:textId="77777777" w:rsidR="00BA7FE2" w:rsidRPr="003167FF" w:rsidRDefault="00BA7FE2" w:rsidP="00BA7FE2">
      <w:r w:rsidRPr="003167FF">
        <w:t>The reference point N33 supports the interactions between the location management server and the NEF and is specified in 3GPP TS 23.501 [10] and 3GPP TS 23.502 [11]. The functions related to location management of N33 are supported by the location management server.</w:t>
      </w:r>
    </w:p>
    <w:p w14:paraId="13E1C174" w14:textId="77777777" w:rsidR="00312C76" w:rsidRPr="003167FF" w:rsidRDefault="00312C76" w:rsidP="00312C76">
      <w:pPr>
        <w:pStyle w:val="Heading2"/>
      </w:pPr>
      <w:bookmarkStart w:id="506" w:name="_Toc155355394"/>
      <w:r w:rsidRPr="003167FF">
        <w:lastRenderedPageBreak/>
        <w:t>9.3</w:t>
      </w:r>
      <w:r w:rsidRPr="003167FF">
        <w:tab/>
        <w:t xml:space="preserve">Procedures and information flows for </w:t>
      </w:r>
      <w:r w:rsidRPr="003167FF">
        <w:rPr>
          <w:lang w:eastAsia="zh-CN"/>
        </w:rPr>
        <w:t>Location management (on-network)</w:t>
      </w:r>
      <w:bookmarkEnd w:id="506"/>
    </w:p>
    <w:p w14:paraId="56C72DD2" w14:textId="77777777" w:rsidR="00312C76" w:rsidRPr="003167FF" w:rsidRDefault="00312C76" w:rsidP="00312C76">
      <w:pPr>
        <w:pStyle w:val="Heading3"/>
      </w:pPr>
      <w:bookmarkStart w:id="507" w:name="_Toc155355395"/>
      <w:r w:rsidRPr="003167FF">
        <w:rPr>
          <w:lang w:eastAsia="zh-CN"/>
        </w:rPr>
        <w:t>9.3.1</w:t>
      </w:r>
      <w:r w:rsidRPr="003167FF">
        <w:rPr>
          <w:lang w:eastAsia="zh-CN"/>
        </w:rPr>
        <w:tab/>
        <w:t>General</w:t>
      </w:r>
      <w:bookmarkEnd w:id="507"/>
    </w:p>
    <w:p w14:paraId="3235B159" w14:textId="77777777" w:rsidR="00312C76" w:rsidRPr="003167FF" w:rsidRDefault="00312C76" w:rsidP="00312C76">
      <w:r w:rsidRPr="003167FF">
        <w:t>Location information of VAL service user shall be provided by the location management client to the location management server. The location information reporting triggers are based on the location reporting configuration. Different type of location information can be provided.</w:t>
      </w:r>
    </w:p>
    <w:p w14:paraId="50E177ED" w14:textId="77777777" w:rsidR="00312C76" w:rsidRPr="003167FF" w:rsidRDefault="00312C76" w:rsidP="00312C76">
      <w:pPr>
        <w:pStyle w:val="EditorsNote"/>
        <w:rPr>
          <w:noProof/>
        </w:rPr>
      </w:pPr>
      <w:r w:rsidRPr="003167FF">
        <w:rPr>
          <w:noProof/>
        </w:rPr>
        <w:t>Editor's note:</w:t>
      </w:r>
      <w:r w:rsidRPr="003167FF">
        <w:rPr>
          <w:noProof/>
        </w:rPr>
        <w:tab/>
        <w:t>The security and privacy aspects related to VAL server obtaining UE's location information are to be addressed by SA3.</w:t>
      </w:r>
    </w:p>
    <w:p w14:paraId="74C29BB5" w14:textId="77777777" w:rsidR="00312C76" w:rsidRPr="003167FF" w:rsidRDefault="00312C76" w:rsidP="00312C76">
      <w:pPr>
        <w:pStyle w:val="Heading3"/>
      </w:pPr>
      <w:bookmarkStart w:id="508" w:name="_Toc155355396"/>
      <w:r w:rsidRPr="003167FF">
        <w:rPr>
          <w:lang w:eastAsia="zh-CN"/>
        </w:rPr>
        <w:t>9.3</w:t>
      </w:r>
      <w:r w:rsidRPr="003167FF">
        <w:t>.2</w:t>
      </w:r>
      <w:r w:rsidRPr="003167FF">
        <w:tab/>
        <w:t>Information flows for location information</w:t>
      </w:r>
      <w:bookmarkEnd w:id="508"/>
    </w:p>
    <w:p w14:paraId="68DC5C12" w14:textId="77777777" w:rsidR="00312C76" w:rsidRPr="003167FF" w:rsidRDefault="00312C76" w:rsidP="00312C76">
      <w:pPr>
        <w:pStyle w:val="Heading4"/>
      </w:pPr>
      <w:bookmarkStart w:id="509" w:name="_Toc155355397"/>
      <w:r w:rsidRPr="003167FF">
        <w:rPr>
          <w:lang w:eastAsia="zh-CN"/>
        </w:rPr>
        <w:t>9.3</w:t>
      </w:r>
      <w:r w:rsidRPr="003167FF">
        <w:t>.2.0</w:t>
      </w:r>
      <w:r w:rsidRPr="003167FF">
        <w:tab/>
        <w:t>Location reporting configuration request</w:t>
      </w:r>
      <w:bookmarkEnd w:id="509"/>
    </w:p>
    <w:p w14:paraId="68C51F57" w14:textId="77777777" w:rsidR="00312C76" w:rsidRPr="003167FF" w:rsidRDefault="00312C76" w:rsidP="00312C76">
      <w:r w:rsidRPr="003167FF">
        <w:t>Table </w:t>
      </w:r>
      <w:r w:rsidRPr="003167FF">
        <w:rPr>
          <w:lang w:eastAsia="zh-CN"/>
        </w:rPr>
        <w:t>9.3</w:t>
      </w:r>
      <w:r w:rsidRPr="003167FF">
        <w:t>.2</w:t>
      </w:r>
      <w:r w:rsidRPr="003167FF">
        <w:rPr>
          <w:lang w:eastAsia="zh-CN"/>
        </w:rPr>
        <w:t>.0-1</w:t>
      </w:r>
      <w:r w:rsidRPr="003167FF">
        <w:t xml:space="preserve"> describes the information flow from the location management client to the location management server for requesting the location reporting configuration.</w:t>
      </w:r>
    </w:p>
    <w:p w14:paraId="6D502FA9" w14:textId="77777777" w:rsidR="00312C76" w:rsidRPr="003167FF" w:rsidRDefault="00312C76" w:rsidP="00312C76">
      <w:pPr>
        <w:pStyle w:val="TH"/>
      </w:pPr>
      <w:r w:rsidRPr="003167FF">
        <w:t>Table </w:t>
      </w:r>
      <w:r w:rsidRPr="003167FF">
        <w:rPr>
          <w:lang w:eastAsia="zh-CN"/>
        </w:rPr>
        <w:t>9.3</w:t>
      </w:r>
      <w:r w:rsidRPr="003167FF">
        <w:t>.2.0-1: Location reporting configuration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309740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841452E"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B07C702"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6A74A4" w14:textId="77777777" w:rsidR="00312C76" w:rsidRPr="003167FF" w:rsidRDefault="00312C76" w:rsidP="007E0BCD">
            <w:pPr>
              <w:pStyle w:val="TAH"/>
            </w:pPr>
            <w:r w:rsidRPr="003167FF">
              <w:t>Description</w:t>
            </w:r>
          </w:p>
        </w:tc>
      </w:tr>
      <w:tr w:rsidR="00312C76" w:rsidRPr="003167FF" w14:paraId="05C91F5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CB5BA3D"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72B693E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549AF2" w14:textId="77777777" w:rsidR="00312C76" w:rsidRPr="003167FF" w:rsidRDefault="00312C76" w:rsidP="007E0BCD">
            <w:pPr>
              <w:pStyle w:val="TAL"/>
            </w:pPr>
            <w:r w:rsidRPr="003167FF">
              <w:t>Identity of the VAL user or identity of the VAL UE.</w:t>
            </w:r>
          </w:p>
        </w:tc>
      </w:tr>
      <w:tr w:rsidR="00312C76" w:rsidRPr="003167FF" w14:paraId="121FCF0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FC415E3" w14:textId="77777777" w:rsidR="00312C76" w:rsidRPr="003167FF" w:rsidRDefault="00312C76" w:rsidP="007E0BCD">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708871AA"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7D7C8C" w14:textId="77777777" w:rsidR="00312C76" w:rsidRPr="003167FF" w:rsidRDefault="00312C76" w:rsidP="007E0BCD">
            <w:pPr>
              <w:pStyle w:val="TAL"/>
            </w:pPr>
            <w:r w:rsidRPr="003167FF">
              <w:t>Identity of the VAL service for which the location reporting configuration is requested.</w:t>
            </w:r>
          </w:p>
        </w:tc>
      </w:tr>
    </w:tbl>
    <w:p w14:paraId="6955A338" w14:textId="77777777" w:rsidR="00312C76" w:rsidRPr="003167FF" w:rsidRDefault="00312C76" w:rsidP="00312C76">
      <w:pPr>
        <w:rPr>
          <w:lang w:eastAsia="zh-CN"/>
        </w:rPr>
      </w:pPr>
    </w:p>
    <w:p w14:paraId="15638239" w14:textId="77777777" w:rsidR="00312C76" w:rsidRPr="003167FF" w:rsidRDefault="00312C76" w:rsidP="00312C76">
      <w:pPr>
        <w:pStyle w:val="Heading4"/>
      </w:pPr>
      <w:bookmarkStart w:id="510" w:name="_Toc155355398"/>
      <w:r w:rsidRPr="003167FF">
        <w:rPr>
          <w:lang w:eastAsia="zh-CN"/>
        </w:rPr>
        <w:t>9.3</w:t>
      </w:r>
      <w:r w:rsidRPr="003167FF">
        <w:t>.2.1</w:t>
      </w:r>
      <w:r w:rsidRPr="003167FF">
        <w:tab/>
        <w:t>Location reporting configuration response</w:t>
      </w:r>
      <w:bookmarkEnd w:id="510"/>
    </w:p>
    <w:p w14:paraId="2587873F" w14:textId="77777777" w:rsidR="00312C76" w:rsidRPr="003167FF" w:rsidRDefault="00312C76" w:rsidP="00312C76">
      <w:r w:rsidRPr="003167FF">
        <w:t>Table </w:t>
      </w:r>
      <w:r w:rsidRPr="003167FF">
        <w:rPr>
          <w:lang w:eastAsia="zh-CN"/>
        </w:rPr>
        <w:t>9.3</w:t>
      </w:r>
      <w:r w:rsidRPr="003167FF">
        <w:t>.2</w:t>
      </w:r>
      <w:r w:rsidRPr="003167FF">
        <w:rPr>
          <w:lang w:eastAsia="zh-CN"/>
        </w:rPr>
        <w:t>.1-1</w:t>
      </w:r>
      <w:r w:rsidRPr="003167FF">
        <w:t xml:space="preserve"> describes the information flow from the location management server to the location management client for the location reporting configuration. This information flow may be sent individually addressed or group addressed on unicast or multicast.</w:t>
      </w:r>
    </w:p>
    <w:p w14:paraId="5B5C3AC0" w14:textId="77777777" w:rsidR="00312C76" w:rsidRPr="003167FF" w:rsidRDefault="00312C76" w:rsidP="00312C76">
      <w:pPr>
        <w:pStyle w:val="TH"/>
      </w:pPr>
      <w:r w:rsidRPr="003167FF">
        <w:t>Table </w:t>
      </w:r>
      <w:r w:rsidRPr="003167FF">
        <w:rPr>
          <w:lang w:eastAsia="zh-CN"/>
        </w:rPr>
        <w:t>9.3</w:t>
      </w:r>
      <w:r w:rsidRPr="003167FF">
        <w:t>.2.1-1: Location reporting configuration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F48249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C46C0C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15F4546"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F16F4F" w14:textId="77777777" w:rsidR="00312C76" w:rsidRPr="003167FF" w:rsidRDefault="00312C76" w:rsidP="007E0BCD">
            <w:pPr>
              <w:pStyle w:val="TAH"/>
            </w:pPr>
            <w:r w:rsidRPr="003167FF">
              <w:t>Description</w:t>
            </w:r>
          </w:p>
        </w:tc>
      </w:tr>
      <w:tr w:rsidR="00312C76" w:rsidRPr="003167FF" w14:paraId="24DEBA1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B03DC5"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4D3EA00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8D46B6" w14:textId="77777777" w:rsidR="00312C76" w:rsidRPr="003167FF" w:rsidRDefault="00312C76" w:rsidP="007E0BCD">
            <w:pPr>
              <w:pStyle w:val="TAL"/>
              <w:rPr>
                <w:rFonts w:cs="Arial"/>
              </w:rPr>
            </w:pPr>
            <w:r w:rsidRPr="003167FF">
              <w:rPr>
                <w:rFonts w:cs="Arial"/>
              </w:rPr>
              <w:t>Identity of the VAL user or VAL group to which the location reporting configuration is targeted or identity of the VAL UE.</w:t>
            </w:r>
          </w:p>
        </w:tc>
      </w:tr>
      <w:tr w:rsidR="00312C76" w:rsidRPr="003167FF" w14:paraId="347353B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F95D582" w14:textId="77777777" w:rsidR="00312C76" w:rsidRPr="003167FF" w:rsidRDefault="00312C76" w:rsidP="007E0BCD">
            <w:pPr>
              <w:pStyle w:val="TAL"/>
            </w:pPr>
            <w:r w:rsidRPr="003167FF">
              <w:t>Requested location information</w:t>
            </w:r>
          </w:p>
        </w:tc>
        <w:tc>
          <w:tcPr>
            <w:tcW w:w="1440" w:type="dxa"/>
            <w:tcBorders>
              <w:top w:val="single" w:sz="4" w:space="0" w:color="000000"/>
              <w:left w:val="single" w:sz="4" w:space="0" w:color="000000"/>
              <w:bottom w:val="single" w:sz="4" w:space="0" w:color="000000"/>
            </w:tcBorders>
            <w:shd w:val="clear" w:color="auto" w:fill="auto"/>
          </w:tcPr>
          <w:p w14:paraId="022C84D8" w14:textId="77777777" w:rsidR="00312C76" w:rsidRPr="003167FF" w:rsidRDefault="00312C76" w:rsidP="007E0BCD">
            <w:pPr>
              <w:pStyle w:val="TAC"/>
            </w:pPr>
            <w:r w:rsidRPr="003167FF">
              <w:t>O</w:t>
            </w:r>
          </w:p>
          <w:p w14:paraId="00F0F0D2" w14:textId="38794FBB" w:rsidR="00312C76" w:rsidRPr="003167FF" w:rsidRDefault="00312C76" w:rsidP="007E0BCD">
            <w:pPr>
              <w:pStyle w:val="TAC"/>
            </w:pPr>
            <w:r w:rsidRPr="003167FF">
              <w:t>(see NOTE</w:t>
            </w:r>
            <w:r w:rsidR="0066449D">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534B0F" w14:textId="77777777" w:rsidR="00312C76" w:rsidRPr="003167FF" w:rsidRDefault="00312C76" w:rsidP="007E0BCD">
            <w:pPr>
              <w:pStyle w:val="TAL"/>
              <w:rPr>
                <w:rFonts w:cs="Arial"/>
              </w:rPr>
            </w:pPr>
            <w:r w:rsidRPr="003167FF">
              <w:rPr>
                <w:rFonts w:cs="Arial"/>
              </w:rPr>
              <w:t>Identifies what location information is requested</w:t>
            </w:r>
          </w:p>
        </w:tc>
      </w:tr>
      <w:tr w:rsidR="00213BEF" w:rsidRPr="003167FF" w14:paraId="25302AC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4FE90C4" w14:textId="30C630F8" w:rsidR="00213BEF" w:rsidRPr="003167FF" w:rsidRDefault="00213BEF" w:rsidP="0066449D">
            <w:pPr>
              <w:pStyle w:val="TAL"/>
            </w:pPr>
            <w:r w:rsidRPr="003167FF">
              <w:rPr>
                <w:lang w:eastAsia="zh-CN"/>
              </w:rPr>
              <w:t>Requested location access type</w:t>
            </w:r>
            <w:r w:rsidR="0066449D">
              <w:rPr>
                <w:lang w:eastAsia="zh-CN"/>
              </w:rPr>
              <w:t xml:space="preserve"> </w:t>
            </w:r>
            <w:r w:rsidR="0066449D">
              <w:t>(see NOTE </w:t>
            </w:r>
            <w:r w:rsidR="0066449D">
              <w:rPr>
                <w:rFonts w:hint="eastAsia"/>
                <w:lang w:eastAsia="zh-CN"/>
              </w:rPr>
              <w:t>2</w:t>
            </w:r>
            <w:r w:rsidR="0066449D">
              <w:t>)</w:t>
            </w:r>
          </w:p>
        </w:tc>
        <w:tc>
          <w:tcPr>
            <w:tcW w:w="1440" w:type="dxa"/>
            <w:tcBorders>
              <w:top w:val="single" w:sz="4" w:space="0" w:color="000000"/>
              <w:left w:val="single" w:sz="4" w:space="0" w:color="000000"/>
              <w:bottom w:val="single" w:sz="4" w:space="0" w:color="000000"/>
            </w:tcBorders>
            <w:shd w:val="clear" w:color="auto" w:fill="auto"/>
          </w:tcPr>
          <w:p w14:paraId="4191FF34" w14:textId="1A10AB98" w:rsidR="0066449D" w:rsidRDefault="00213BEF" w:rsidP="0066449D">
            <w:pPr>
              <w:pStyle w:val="TAC"/>
            </w:pPr>
            <w:r w:rsidRPr="003167FF">
              <w:t>O</w:t>
            </w:r>
          </w:p>
          <w:p w14:paraId="55047915" w14:textId="6650B739" w:rsidR="0066449D" w:rsidRPr="003167FF" w:rsidRDefault="0066449D" w:rsidP="0066449D">
            <w:pPr>
              <w:pStyle w:val="TAC"/>
            </w:pPr>
            <w:r w:rsidRPr="003167FF">
              <w:t>(see NOTE</w:t>
            </w:r>
            <w:r>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A5F837" w14:textId="56405713" w:rsidR="00213BEF" w:rsidRPr="003167FF" w:rsidRDefault="0066449D" w:rsidP="00213BEF">
            <w:pPr>
              <w:pStyle w:val="TAL"/>
              <w:rPr>
                <w:rFonts w:cs="Arial"/>
              </w:rPr>
            </w:pPr>
            <w:r>
              <w:rPr>
                <w:rFonts w:hint="eastAsia"/>
                <w:lang w:eastAsia="zh-CN"/>
              </w:rPr>
              <w:t>Identifies</w:t>
            </w:r>
            <w:r>
              <w:rPr>
                <w:lang w:eastAsia="zh-CN"/>
              </w:rPr>
              <w:t xml:space="preserve"> </w:t>
            </w:r>
            <w:r w:rsidR="00213BEF" w:rsidRPr="003167FF">
              <w:t xml:space="preserve">the </w:t>
            </w:r>
            <w:r w:rsidR="00213BEF" w:rsidRPr="003167FF">
              <w:rPr>
                <w:lang w:eastAsia="zh-CN"/>
              </w:rPr>
              <w:t xml:space="preserve">location </w:t>
            </w:r>
            <w:r w:rsidR="00213BEF" w:rsidRPr="003167FF">
              <w:t>access type for which the location information is requested, e</w:t>
            </w:r>
            <w:r w:rsidR="00213BEF" w:rsidRPr="003167FF">
              <w:rPr>
                <w:lang w:eastAsia="zh-CN"/>
              </w:rPr>
              <w:t xml:space="preserve">.g. as described in </w:t>
            </w:r>
            <w:r w:rsidRPr="0066449D">
              <w:rPr>
                <w:lang w:eastAsia="zh-CN"/>
              </w:rPr>
              <w:t>TS</w:t>
            </w:r>
            <w:r>
              <w:rPr>
                <w:lang w:eastAsia="zh-CN"/>
              </w:rPr>
              <w:t> </w:t>
            </w:r>
            <w:r w:rsidRPr="0066449D">
              <w:rPr>
                <w:lang w:eastAsia="zh-CN"/>
              </w:rPr>
              <w:t>23.273</w:t>
            </w:r>
            <w:r>
              <w:rPr>
                <w:lang w:eastAsia="zh-CN"/>
              </w:rPr>
              <w:t> </w:t>
            </w:r>
            <w:r w:rsidRPr="0066449D">
              <w:rPr>
                <w:lang w:eastAsia="zh-CN"/>
              </w:rPr>
              <w:t>[50] and TS</w:t>
            </w:r>
            <w:r>
              <w:rPr>
                <w:lang w:eastAsia="zh-CN"/>
              </w:rPr>
              <w:t> </w:t>
            </w:r>
            <w:r w:rsidRPr="0066449D">
              <w:rPr>
                <w:lang w:eastAsia="zh-CN"/>
              </w:rPr>
              <w:t>29.572</w:t>
            </w:r>
            <w:r>
              <w:rPr>
                <w:lang w:eastAsia="zh-CN"/>
              </w:rPr>
              <w:t> </w:t>
            </w:r>
            <w:r w:rsidRPr="0066449D">
              <w:rPr>
                <w:lang w:eastAsia="zh-CN"/>
              </w:rPr>
              <w:t>[51]</w:t>
            </w:r>
            <w:r w:rsidR="00213BEF" w:rsidRPr="003167FF">
              <w:rPr>
                <w:lang w:eastAsia="zh-CN"/>
              </w:rPr>
              <w:t>.</w:t>
            </w:r>
          </w:p>
        </w:tc>
      </w:tr>
      <w:tr w:rsidR="00213BEF" w:rsidRPr="003167FF" w14:paraId="5A6A782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702B4A9" w14:textId="613198A5" w:rsidR="00213BEF" w:rsidRPr="003167FF" w:rsidRDefault="00213BEF" w:rsidP="00213BEF">
            <w:pPr>
              <w:pStyle w:val="TAL"/>
            </w:pPr>
            <w:r w:rsidRPr="003167FF">
              <w:rPr>
                <w:lang w:eastAsia="zh-CN"/>
              </w:rPr>
              <w:t>Requested</w:t>
            </w:r>
            <w:r w:rsidRPr="003167FF" w:rsidDel="00A56EA6">
              <w:rPr>
                <w:lang w:eastAsia="zh-CN"/>
              </w:rPr>
              <w:t xml:space="preserve"> </w:t>
            </w:r>
            <w:r w:rsidRPr="003167FF">
              <w:rPr>
                <w:lang w:eastAsia="zh-CN"/>
              </w:rPr>
              <w:t>positioning method</w:t>
            </w:r>
          </w:p>
        </w:tc>
        <w:tc>
          <w:tcPr>
            <w:tcW w:w="1440" w:type="dxa"/>
            <w:tcBorders>
              <w:top w:val="single" w:sz="4" w:space="0" w:color="000000"/>
              <w:left w:val="single" w:sz="4" w:space="0" w:color="000000"/>
              <w:bottom w:val="single" w:sz="4" w:space="0" w:color="000000"/>
            </w:tcBorders>
            <w:shd w:val="clear" w:color="auto" w:fill="auto"/>
          </w:tcPr>
          <w:p w14:paraId="4EAF8678" w14:textId="77777777" w:rsidR="0066449D" w:rsidRDefault="00213BEF" w:rsidP="00213BEF">
            <w:pPr>
              <w:pStyle w:val="TAC"/>
            </w:pPr>
            <w:r w:rsidRPr="003167FF">
              <w:t>O</w:t>
            </w:r>
          </w:p>
          <w:p w14:paraId="6DD9AFF4" w14:textId="5C734F21" w:rsidR="00213BEF" w:rsidRPr="003167FF" w:rsidRDefault="0066449D" w:rsidP="00213BEF">
            <w:pPr>
              <w:pStyle w:val="TAC"/>
            </w:pPr>
            <w:r w:rsidRPr="003167FF">
              <w:t>(see NOTE</w:t>
            </w:r>
            <w:r>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400772" w14:textId="3BB9FD8B" w:rsidR="00213BEF" w:rsidRPr="003167FF" w:rsidRDefault="0066449D" w:rsidP="00213BEF">
            <w:pPr>
              <w:pStyle w:val="TAL"/>
              <w:rPr>
                <w:rFonts w:cs="Arial"/>
              </w:rPr>
            </w:pPr>
            <w:r>
              <w:rPr>
                <w:rFonts w:hint="eastAsia"/>
                <w:lang w:eastAsia="zh-CN"/>
              </w:rPr>
              <w:t>Identifies</w:t>
            </w:r>
            <w:r w:rsidRPr="003167FF">
              <w:t xml:space="preserve"> </w:t>
            </w:r>
            <w:r w:rsidR="00213BEF" w:rsidRPr="003167FF">
              <w:t>the positioning method for which the location information is requested</w:t>
            </w:r>
            <w:r w:rsidR="00213BEF" w:rsidRPr="003167FF">
              <w:rPr>
                <w:lang w:eastAsia="zh-CN"/>
              </w:rPr>
              <w:t xml:space="preserve">, e.g. as described in </w:t>
            </w:r>
            <w:r w:rsidRPr="0066449D">
              <w:rPr>
                <w:lang w:eastAsia="zh-CN"/>
              </w:rPr>
              <w:t>TS</w:t>
            </w:r>
            <w:r>
              <w:rPr>
                <w:lang w:eastAsia="zh-CN"/>
              </w:rPr>
              <w:t> </w:t>
            </w:r>
            <w:r w:rsidRPr="0066449D">
              <w:rPr>
                <w:lang w:eastAsia="zh-CN"/>
              </w:rPr>
              <w:t>23.273</w:t>
            </w:r>
            <w:r>
              <w:rPr>
                <w:lang w:eastAsia="zh-CN"/>
              </w:rPr>
              <w:t> </w:t>
            </w:r>
            <w:r w:rsidRPr="0066449D">
              <w:rPr>
                <w:lang w:eastAsia="zh-CN"/>
              </w:rPr>
              <w:t>[50] and TS</w:t>
            </w:r>
            <w:r>
              <w:rPr>
                <w:lang w:eastAsia="zh-CN"/>
              </w:rPr>
              <w:t> </w:t>
            </w:r>
            <w:r w:rsidRPr="0066449D">
              <w:rPr>
                <w:lang w:eastAsia="zh-CN"/>
              </w:rPr>
              <w:t>29.572</w:t>
            </w:r>
            <w:r>
              <w:rPr>
                <w:lang w:eastAsia="zh-CN"/>
              </w:rPr>
              <w:t> </w:t>
            </w:r>
            <w:r w:rsidRPr="0066449D">
              <w:rPr>
                <w:lang w:eastAsia="zh-CN"/>
              </w:rPr>
              <w:t>[51]</w:t>
            </w:r>
            <w:r w:rsidR="00213BEF" w:rsidRPr="003167FF">
              <w:rPr>
                <w:lang w:eastAsia="zh-CN"/>
              </w:rPr>
              <w:t>.</w:t>
            </w:r>
          </w:p>
        </w:tc>
      </w:tr>
      <w:tr w:rsidR="00312C76" w:rsidRPr="003167FF" w14:paraId="5103D43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75F4EF9" w14:textId="77777777" w:rsidR="00312C76" w:rsidRPr="003167FF" w:rsidRDefault="00312C76" w:rsidP="007E0BCD">
            <w:pPr>
              <w:pStyle w:val="TAL"/>
            </w:pPr>
            <w:r w:rsidRPr="003167FF">
              <w:t>Triggering criteria</w:t>
            </w:r>
          </w:p>
        </w:tc>
        <w:tc>
          <w:tcPr>
            <w:tcW w:w="1440" w:type="dxa"/>
            <w:tcBorders>
              <w:top w:val="single" w:sz="4" w:space="0" w:color="000000"/>
              <w:left w:val="single" w:sz="4" w:space="0" w:color="000000"/>
              <w:bottom w:val="single" w:sz="4" w:space="0" w:color="000000"/>
            </w:tcBorders>
            <w:shd w:val="clear" w:color="auto" w:fill="auto"/>
          </w:tcPr>
          <w:p w14:paraId="2E6588D7" w14:textId="77777777" w:rsidR="00312C76" w:rsidRPr="003167FF" w:rsidRDefault="00312C76" w:rsidP="007E0BCD">
            <w:pPr>
              <w:pStyle w:val="TAC"/>
            </w:pPr>
            <w:r w:rsidRPr="003167FF">
              <w:t>O</w:t>
            </w:r>
          </w:p>
          <w:p w14:paraId="083F668B" w14:textId="6CEAF9DC" w:rsidR="00312C76" w:rsidRPr="003167FF" w:rsidRDefault="00312C76" w:rsidP="007E0BCD">
            <w:pPr>
              <w:pStyle w:val="TAC"/>
            </w:pPr>
            <w:r w:rsidRPr="003167FF">
              <w:t>(see NOTE</w:t>
            </w:r>
            <w:r w:rsidR="0066449D">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4D8C16" w14:textId="7DC170DF" w:rsidR="00312C76" w:rsidRPr="003167FF" w:rsidRDefault="00312C76" w:rsidP="007E0BCD">
            <w:pPr>
              <w:pStyle w:val="TAL"/>
              <w:rPr>
                <w:rFonts w:cs="Arial"/>
              </w:rPr>
            </w:pPr>
            <w:r w:rsidRPr="003167FF">
              <w:rPr>
                <w:rFonts w:cs="Arial"/>
              </w:rPr>
              <w:t>Identifies when the location management client will send the location report</w:t>
            </w:r>
            <w:r w:rsidR="007D2341">
              <w:t xml:space="preserve"> </w:t>
            </w:r>
            <w:r w:rsidR="007D2341" w:rsidRPr="007D2341">
              <w:rPr>
                <w:rFonts w:cs="Arial"/>
              </w:rPr>
              <w:t>as specified in table 9.3.2.4-2</w:t>
            </w:r>
            <w:r w:rsidR="00A97DDB" w:rsidRPr="003167FF">
              <w:rPr>
                <w:rFonts w:cs="Arial"/>
              </w:rPr>
              <w:t>. The triggering may be e.g., SAI changes, ECGI changes, RAT changes.</w:t>
            </w:r>
          </w:p>
        </w:tc>
      </w:tr>
      <w:tr w:rsidR="00312C76" w:rsidRPr="003167FF" w14:paraId="5C6F176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AF088D1" w14:textId="77777777" w:rsidR="00312C76" w:rsidRPr="003167FF" w:rsidRDefault="00312C76" w:rsidP="007E0BCD">
            <w:pPr>
              <w:pStyle w:val="TAL"/>
            </w:pPr>
            <w:r w:rsidRPr="003167FF">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18BD6DB4" w14:textId="77777777" w:rsidR="00312C76" w:rsidRPr="003167FF" w:rsidRDefault="00312C76" w:rsidP="007E0BCD">
            <w:pPr>
              <w:pStyle w:val="TAC"/>
            </w:pPr>
            <w:r w:rsidRPr="003167FF">
              <w:t>O</w:t>
            </w:r>
          </w:p>
          <w:p w14:paraId="36265993" w14:textId="4CFA366E" w:rsidR="00312C76" w:rsidRPr="003167FF" w:rsidRDefault="00312C76" w:rsidP="007E0BCD">
            <w:pPr>
              <w:pStyle w:val="TAC"/>
            </w:pPr>
            <w:r w:rsidRPr="003167FF">
              <w:t>(see NOTE</w:t>
            </w:r>
            <w:r w:rsidR="0066449D">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47254E" w14:textId="77777777" w:rsidR="00312C76" w:rsidRPr="003167FF" w:rsidRDefault="00312C76" w:rsidP="007E0BCD">
            <w:pPr>
              <w:pStyle w:val="TAL"/>
              <w:rPr>
                <w:rFonts w:cs="Arial"/>
              </w:rPr>
            </w:pPr>
            <w:r w:rsidRPr="003167FF">
              <w:rPr>
                <w:rFonts w:cs="Arial"/>
              </w:rPr>
              <w:t>Defaults to 0 if absent</w:t>
            </w:r>
            <w:r w:rsidRPr="003167FF">
              <w:rPr>
                <w:rFonts w:cs="Arial"/>
                <w:lang w:eastAsia="zh-CN"/>
              </w:rPr>
              <w:t xml:space="preserve"> </w:t>
            </w:r>
            <w:r w:rsidRPr="003167FF">
              <w:rPr>
                <w:rFonts w:cs="Arial"/>
              </w:rPr>
              <w:t xml:space="preserve">otherwise </w:t>
            </w:r>
            <w:r w:rsidRPr="003167FF">
              <w:rPr>
                <w:rFonts w:cs="Arial"/>
                <w:lang w:eastAsia="zh-CN"/>
              </w:rPr>
              <w:t>indicates the time interval between consecutive reports</w:t>
            </w:r>
          </w:p>
        </w:tc>
      </w:tr>
      <w:tr w:rsidR="00312C76" w:rsidRPr="003167FF" w14:paraId="05ACECFD"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97D0441" w14:textId="49316409" w:rsidR="00312C76" w:rsidRDefault="00312C76" w:rsidP="007E0BCD">
            <w:pPr>
              <w:pStyle w:val="TAN"/>
              <w:rPr>
                <w:lang w:eastAsia="zh-CN"/>
              </w:rPr>
            </w:pPr>
            <w:r w:rsidRPr="003167FF">
              <w:t>NOTE</w:t>
            </w:r>
            <w:r w:rsidR="0066449D">
              <w:t> 1</w:t>
            </w:r>
            <w:r w:rsidRPr="003167FF">
              <w:t>:</w:t>
            </w:r>
            <w:r w:rsidRPr="003167FF">
              <w:tab/>
            </w:r>
            <w:r w:rsidRPr="003167FF">
              <w:rPr>
                <w:lang w:eastAsia="zh-CN"/>
              </w:rPr>
              <w:t>If none of the information element is present, this represents a cancellation for location reporting.</w:t>
            </w:r>
          </w:p>
          <w:p w14:paraId="2CE26E44" w14:textId="50640A13" w:rsidR="0066449D" w:rsidRPr="003167FF" w:rsidRDefault="0066449D" w:rsidP="007E0BCD">
            <w:pPr>
              <w:pStyle w:val="TAN"/>
            </w:pPr>
            <w:r>
              <w:rPr>
                <w:rFonts w:hint="eastAsia"/>
                <w:lang w:eastAsia="zh-CN"/>
              </w:rPr>
              <w:t>NOTE</w:t>
            </w:r>
            <w:r>
              <w:rPr>
                <w:lang w:eastAsia="zh-CN"/>
              </w:rPr>
              <w:t> </w:t>
            </w:r>
            <w:r>
              <w:rPr>
                <w:rFonts w:hint="eastAsia"/>
                <w:lang w:eastAsia="zh-CN"/>
              </w:rPr>
              <w:t>2:</w:t>
            </w:r>
            <w:r>
              <w:rPr>
                <w:lang w:eastAsia="zh-CN"/>
              </w:rPr>
              <w:tab/>
            </w:r>
            <w:r>
              <w:rPr>
                <w:rFonts w:cs="Arial" w:hint="eastAsia"/>
                <w:lang w:eastAsia="zh-CN"/>
              </w:rPr>
              <w:t>The n</w:t>
            </w:r>
            <w:r>
              <w:rPr>
                <w:rFonts w:cs="Arial"/>
                <w:lang w:eastAsia="zh-CN"/>
              </w:rPr>
              <w:t xml:space="preserve">on-3GPP access </w:t>
            </w:r>
            <w:r>
              <w:rPr>
                <w:rFonts w:cs="Arial" w:hint="eastAsia"/>
                <w:lang w:eastAsia="zh-CN"/>
              </w:rPr>
              <w:t xml:space="preserve">as defined in </w:t>
            </w:r>
            <w:r w:rsidRPr="000F059F">
              <w:rPr>
                <w:lang w:eastAsia="zh-CN"/>
              </w:rPr>
              <w:t>23.273[50] and TS 29.572 [51]</w:t>
            </w:r>
            <w:r>
              <w:rPr>
                <w:rFonts w:hint="eastAsia"/>
                <w:lang w:eastAsia="zh-CN"/>
              </w:rPr>
              <w:t xml:space="preserve"> is out of scope of </w:t>
            </w:r>
            <w:r>
              <w:t xml:space="preserve">the present </w:t>
            </w:r>
            <w:r>
              <w:rPr>
                <w:lang w:eastAsia="zh-CN"/>
              </w:rPr>
              <w:t>specification</w:t>
            </w:r>
            <w:r>
              <w:rPr>
                <w:rFonts w:cs="Arial"/>
              </w:rPr>
              <w:t>.</w:t>
            </w:r>
          </w:p>
        </w:tc>
      </w:tr>
    </w:tbl>
    <w:p w14:paraId="560C67EC" w14:textId="77777777" w:rsidR="00312C76" w:rsidRPr="003167FF" w:rsidRDefault="00312C76" w:rsidP="00312C76"/>
    <w:p w14:paraId="34FBA38C" w14:textId="77777777" w:rsidR="00312C76" w:rsidRPr="003167FF" w:rsidRDefault="00312C76" w:rsidP="00312C76">
      <w:pPr>
        <w:pStyle w:val="Heading4"/>
      </w:pPr>
      <w:bookmarkStart w:id="511" w:name="_Toc155355399"/>
      <w:r w:rsidRPr="003167FF">
        <w:rPr>
          <w:lang w:eastAsia="zh-CN"/>
        </w:rPr>
        <w:lastRenderedPageBreak/>
        <w:t>9.3</w:t>
      </w:r>
      <w:r w:rsidRPr="003167FF">
        <w:t>.2.2</w:t>
      </w:r>
      <w:r w:rsidRPr="003167FF">
        <w:tab/>
        <w:t>Location information report</w:t>
      </w:r>
      <w:bookmarkEnd w:id="511"/>
    </w:p>
    <w:p w14:paraId="34BE1165" w14:textId="77777777" w:rsidR="00312C76" w:rsidRPr="003167FF" w:rsidRDefault="00312C76" w:rsidP="00312C76">
      <w:r w:rsidRPr="003167FF">
        <w:t>Table </w:t>
      </w:r>
      <w:r w:rsidRPr="003167FF">
        <w:rPr>
          <w:lang w:eastAsia="zh-CN"/>
        </w:rPr>
        <w:t>9.3</w:t>
      </w:r>
      <w:r w:rsidRPr="003167FF">
        <w:t>.2</w:t>
      </w:r>
      <w:r w:rsidRPr="003167FF">
        <w:rPr>
          <w:lang w:eastAsia="zh-CN"/>
        </w:rPr>
        <w:t>.2-1</w:t>
      </w:r>
      <w:r w:rsidRPr="003167FF">
        <w:t xml:space="preserve"> describes the information flow from the location management client to the location management server for the location information reporting or from the location management server to the requesting location management client or VAL server to report location information.</w:t>
      </w:r>
    </w:p>
    <w:p w14:paraId="7AAE19DE" w14:textId="77777777" w:rsidR="00312C76" w:rsidRPr="003167FF" w:rsidRDefault="00312C76" w:rsidP="00312C76">
      <w:pPr>
        <w:pStyle w:val="TH"/>
      </w:pPr>
      <w:r w:rsidRPr="003167FF">
        <w:t>Table </w:t>
      </w:r>
      <w:r w:rsidRPr="003167FF">
        <w:rPr>
          <w:lang w:eastAsia="zh-CN"/>
        </w:rPr>
        <w:t>9.3</w:t>
      </w:r>
      <w:r w:rsidRPr="003167FF">
        <w:t>.2.2-1: Location information report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530848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423531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A381D95"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D3B0C0" w14:textId="77777777" w:rsidR="00312C76" w:rsidRPr="003167FF" w:rsidRDefault="00312C76" w:rsidP="007E0BCD">
            <w:pPr>
              <w:pStyle w:val="TAH"/>
            </w:pPr>
            <w:r w:rsidRPr="003167FF">
              <w:t>Description</w:t>
            </w:r>
          </w:p>
        </w:tc>
      </w:tr>
      <w:tr w:rsidR="00312C76" w:rsidRPr="003167FF" w14:paraId="0822D2D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157F8AC" w14:textId="77777777" w:rsidR="00312C76" w:rsidRPr="003167FF" w:rsidRDefault="00312C76" w:rsidP="007E0BCD">
            <w:pPr>
              <w:pStyle w:val="TAL"/>
            </w:pPr>
            <w:r w:rsidRPr="003167FF">
              <w:t>Set of identities</w:t>
            </w:r>
          </w:p>
        </w:tc>
        <w:tc>
          <w:tcPr>
            <w:tcW w:w="1440" w:type="dxa"/>
            <w:tcBorders>
              <w:top w:val="single" w:sz="4" w:space="0" w:color="000000"/>
              <w:left w:val="single" w:sz="4" w:space="0" w:color="000000"/>
              <w:bottom w:val="single" w:sz="4" w:space="0" w:color="000000"/>
            </w:tcBorders>
            <w:shd w:val="clear" w:color="auto" w:fill="auto"/>
          </w:tcPr>
          <w:p w14:paraId="26EB8D9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A4A38B" w14:textId="77777777" w:rsidR="00312C76" w:rsidRPr="003167FF" w:rsidRDefault="00312C76" w:rsidP="007E0BCD">
            <w:pPr>
              <w:pStyle w:val="TAL"/>
            </w:pPr>
            <w:r w:rsidRPr="003167FF">
              <w:t>Set of identities of the reporting VAL users or VAL UEs</w:t>
            </w:r>
          </w:p>
        </w:tc>
      </w:tr>
      <w:tr w:rsidR="00312C76" w:rsidRPr="003167FF" w14:paraId="149DEB8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B0055D5" w14:textId="77777777" w:rsidR="00312C76" w:rsidRPr="003167FF" w:rsidRDefault="00312C76" w:rsidP="007E0BCD">
            <w:pPr>
              <w:pStyle w:val="TAL"/>
            </w:pPr>
            <w:r w:rsidRPr="003167FF">
              <w:t>Triggering event</w:t>
            </w:r>
          </w:p>
        </w:tc>
        <w:tc>
          <w:tcPr>
            <w:tcW w:w="1440" w:type="dxa"/>
            <w:tcBorders>
              <w:top w:val="single" w:sz="4" w:space="0" w:color="000000"/>
              <w:left w:val="single" w:sz="4" w:space="0" w:color="000000"/>
              <w:bottom w:val="single" w:sz="4" w:space="0" w:color="000000"/>
            </w:tcBorders>
            <w:shd w:val="clear" w:color="auto" w:fill="auto"/>
          </w:tcPr>
          <w:p w14:paraId="16E9954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10E13F" w14:textId="1F1D6574" w:rsidR="00312C76" w:rsidRPr="003167FF" w:rsidRDefault="00312C76" w:rsidP="007E0BCD">
            <w:pPr>
              <w:pStyle w:val="TAL"/>
            </w:pPr>
            <w:r w:rsidRPr="003167FF">
              <w:t>Identity of the event that triggered the sending of the report</w:t>
            </w:r>
            <w:r w:rsidR="00A97DDB" w:rsidRPr="003167FF">
              <w:t>. The triggering event may be e.g., SAI changes, ECGI changes, RAT changes.</w:t>
            </w:r>
          </w:p>
        </w:tc>
      </w:tr>
      <w:tr w:rsidR="00312C76" w:rsidRPr="003167FF" w14:paraId="127820C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626CDF" w14:textId="77777777" w:rsidR="00312C76" w:rsidRPr="003167FF" w:rsidRDefault="00312C76" w:rsidP="007E0BCD">
            <w:pPr>
              <w:pStyle w:val="TAL"/>
            </w:pPr>
            <w:r w:rsidRPr="003167FF">
              <w:t>Location Information</w:t>
            </w:r>
          </w:p>
        </w:tc>
        <w:tc>
          <w:tcPr>
            <w:tcW w:w="1440" w:type="dxa"/>
            <w:tcBorders>
              <w:top w:val="single" w:sz="4" w:space="0" w:color="000000"/>
              <w:left w:val="single" w:sz="4" w:space="0" w:color="000000"/>
              <w:bottom w:val="single" w:sz="4" w:space="0" w:color="000000"/>
            </w:tcBorders>
            <w:shd w:val="clear" w:color="auto" w:fill="auto"/>
          </w:tcPr>
          <w:p w14:paraId="1FF7690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84E5FD" w14:textId="72BD6D0C" w:rsidR="00312C76" w:rsidRPr="003167FF" w:rsidRDefault="00312C76" w:rsidP="007E0BCD">
            <w:pPr>
              <w:pStyle w:val="TAL"/>
            </w:pPr>
            <w:r w:rsidRPr="003167FF">
              <w:t>Location information</w:t>
            </w:r>
            <w:r w:rsidR="00CC7B7F">
              <w:t xml:space="preserve">. For LM-UU reference point, it may include UE location information </w:t>
            </w:r>
            <w:r w:rsidR="00CC7B7F" w:rsidRPr="00420E9C">
              <w:rPr>
                <w:lang w:eastAsia="zh-CN"/>
              </w:rPr>
              <w:t xml:space="preserve">via non-3GPP positioning technologies </w:t>
            </w:r>
            <w:r w:rsidR="00CC7B7F">
              <w:t xml:space="preserve">(e.g. </w:t>
            </w:r>
            <w:r w:rsidR="00CC7B7F" w:rsidRPr="00972DE9">
              <w:rPr>
                <w:rFonts w:eastAsia="MS Mincho"/>
              </w:rPr>
              <w:t>GNSS, Sensor, TBS, WLAN, Bluetooth</w:t>
            </w:r>
            <w:r w:rsidR="00CC7B7F">
              <w:rPr>
                <w:rFonts w:eastAsia="MS Mincho"/>
              </w:rPr>
              <w:t>) as described in 3GPP TS 37.355 [</w:t>
            </w:r>
            <w:r w:rsidR="00B26F19">
              <w:rPr>
                <w:rFonts w:eastAsia="MS Mincho"/>
              </w:rPr>
              <w:t>53</w:t>
            </w:r>
            <w:r w:rsidR="00CC7B7F">
              <w:rPr>
                <w:rFonts w:eastAsia="MS Mincho"/>
              </w:rPr>
              <w:t>].</w:t>
            </w:r>
          </w:p>
        </w:tc>
      </w:tr>
      <w:tr w:rsidR="00312C76" w:rsidRPr="003167FF" w14:paraId="2C775C9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8F6F75" w14:textId="77777777" w:rsidR="00312C76" w:rsidRPr="003167FF" w:rsidRDefault="00312C76" w:rsidP="007E0BCD">
            <w:pPr>
              <w:pStyle w:val="TAL"/>
            </w:pPr>
            <w:r w:rsidRPr="003167FF">
              <w:t>Timestamp</w:t>
            </w:r>
          </w:p>
        </w:tc>
        <w:tc>
          <w:tcPr>
            <w:tcW w:w="1440" w:type="dxa"/>
            <w:tcBorders>
              <w:top w:val="single" w:sz="4" w:space="0" w:color="000000"/>
              <w:left w:val="single" w:sz="4" w:space="0" w:color="000000"/>
              <w:bottom w:val="single" w:sz="4" w:space="0" w:color="000000"/>
            </w:tcBorders>
            <w:shd w:val="clear" w:color="auto" w:fill="auto"/>
          </w:tcPr>
          <w:p w14:paraId="0AB38F35"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89A478" w14:textId="77777777" w:rsidR="00312C76" w:rsidRPr="003167FF" w:rsidRDefault="00312C76" w:rsidP="007E0BCD">
            <w:pPr>
              <w:pStyle w:val="TAL"/>
            </w:pPr>
            <w:r w:rsidRPr="003167FF">
              <w:t>Timestamp of the location report</w:t>
            </w:r>
          </w:p>
        </w:tc>
      </w:tr>
    </w:tbl>
    <w:p w14:paraId="7A290F1C" w14:textId="77777777" w:rsidR="00312C76" w:rsidRPr="003167FF" w:rsidRDefault="00312C76" w:rsidP="00312C76"/>
    <w:p w14:paraId="14358CBA" w14:textId="77777777" w:rsidR="00312C76" w:rsidRPr="003167FF" w:rsidRDefault="00312C76" w:rsidP="00312C76">
      <w:pPr>
        <w:pStyle w:val="Heading4"/>
      </w:pPr>
      <w:bookmarkStart w:id="512" w:name="_Toc155355400"/>
      <w:r w:rsidRPr="003167FF">
        <w:rPr>
          <w:lang w:eastAsia="zh-CN"/>
        </w:rPr>
        <w:t>9.3</w:t>
      </w:r>
      <w:r w:rsidRPr="003167FF">
        <w:t>.2.3</w:t>
      </w:r>
      <w:r w:rsidRPr="003167FF">
        <w:tab/>
        <w:t>Location information request</w:t>
      </w:r>
      <w:bookmarkEnd w:id="512"/>
    </w:p>
    <w:p w14:paraId="6564703E" w14:textId="36E62411" w:rsidR="00312C76" w:rsidRPr="003167FF" w:rsidRDefault="00312C76" w:rsidP="00312C76">
      <w:r w:rsidRPr="003167FF">
        <w:t>Table </w:t>
      </w:r>
      <w:r w:rsidRPr="003167FF">
        <w:rPr>
          <w:lang w:eastAsia="zh-CN"/>
        </w:rPr>
        <w:t>9.3</w:t>
      </w:r>
      <w:r w:rsidRPr="003167FF">
        <w:t>.2</w:t>
      </w:r>
      <w:r w:rsidRPr="003167FF">
        <w:rPr>
          <w:lang w:eastAsia="zh-CN"/>
        </w:rPr>
        <w:t>.3-1</w:t>
      </w:r>
      <w:r w:rsidRPr="003167FF">
        <w:t xml:space="preserve"> describes the information flow from the VAL server to the location management server and</w:t>
      </w:r>
      <w:r w:rsidR="0033653C" w:rsidRPr="003167FF">
        <w:t>/or</w:t>
      </w:r>
      <w:r w:rsidRPr="003167FF">
        <w:t xml:space="preserve"> from the location management server to the location management client for requesting an immediate location information report.</w:t>
      </w:r>
    </w:p>
    <w:p w14:paraId="5932EEF6" w14:textId="77777777" w:rsidR="00312C76" w:rsidRPr="003167FF" w:rsidRDefault="00312C76" w:rsidP="00312C76">
      <w:pPr>
        <w:pStyle w:val="TH"/>
      </w:pPr>
      <w:r w:rsidRPr="003167FF">
        <w:t>Table </w:t>
      </w:r>
      <w:r w:rsidRPr="003167FF">
        <w:rPr>
          <w:lang w:eastAsia="zh-CN"/>
        </w:rPr>
        <w:t>9.3</w:t>
      </w:r>
      <w:r w:rsidRPr="003167FF">
        <w:t>.2.3-1: Location information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96FC19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206378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38DCA15"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8E4166" w14:textId="77777777" w:rsidR="00312C76" w:rsidRPr="003167FF" w:rsidRDefault="00312C76" w:rsidP="007E0BCD">
            <w:pPr>
              <w:pStyle w:val="TAH"/>
            </w:pPr>
            <w:r w:rsidRPr="003167FF">
              <w:t>Description</w:t>
            </w:r>
          </w:p>
        </w:tc>
      </w:tr>
      <w:tr w:rsidR="00312C76" w:rsidRPr="003167FF" w14:paraId="4A58752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F63A2E4" w14:textId="77777777" w:rsidR="00312C76" w:rsidRPr="003167FF" w:rsidRDefault="00312C76" w:rsidP="007E0BCD">
            <w:pPr>
              <w:pStyle w:val="TAL"/>
            </w:pPr>
            <w:r w:rsidRPr="003167FF">
              <w:t>Identity list</w:t>
            </w:r>
          </w:p>
        </w:tc>
        <w:tc>
          <w:tcPr>
            <w:tcW w:w="1440" w:type="dxa"/>
            <w:tcBorders>
              <w:top w:val="single" w:sz="4" w:space="0" w:color="000000"/>
              <w:left w:val="single" w:sz="4" w:space="0" w:color="000000"/>
              <w:bottom w:val="single" w:sz="4" w:space="0" w:color="000000"/>
            </w:tcBorders>
            <w:shd w:val="clear" w:color="auto" w:fill="auto"/>
          </w:tcPr>
          <w:p w14:paraId="4C6CCC2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E117BE" w14:textId="77777777" w:rsidR="00312C76" w:rsidRPr="003167FF" w:rsidRDefault="00312C76" w:rsidP="007E0BCD">
            <w:pPr>
              <w:pStyle w:val="TAL"/>
            </w:pPr>
            <w:r w:rsidRPr="003167FF">
              <w:t>List of VAL users or VAL UEs whose location information is requested</w:t>
            </w:r>
          </w:p>
        </w:tc>
      </w:tr>
      <w:tr w:rsidR="00312C76" w:rsidRPr="003167FF" w14:paraId="493150C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E92CADB" w14:textId="77777777" w:rsidR="00312C76" w:rsidRPr="003167FF" w:rsidRDefault="00312C76" w:rsidP="007E0BCD">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207D192A" w14:textId="77777777" w:rsidR="00312C76" w:rsidRPr="003167FF" w:rsidRDefault="00312C76" w:rsidP="007E0BCD">
            <w:pPr>
              <w:pStyle w:val="TAC"/>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3B1F6B" w14:textId="77777777" w:rsidR="00312C76" w:rsidRPr="003167FF" w:rsidRDefault="00312C76" w:rsidP="007E0BCD">
            <w:pPr>
              <w:pStyle w:val="TAL"/>
            </w:pPr>
            <w:r w:rsidRPr="003167FF">
              <w:t>Identi</w:t>
            </w:r>
            <w:r w:rsidRPr="003167FF">
              <w:rPr>
                <w:lang w:eastAsia="zh-CN"/>
              </w:rPr>
              <w:t>t</w:t>
            </w:r>
            <w:r w:rsidRPr="003167FF">
              <w:t xml:space="preserve">y of the VAL service for which the </w:t>
            </w:r>
            <w:r w:rsidRPr="003167FF">
              <w:rPr>
                <w:lang w:eastAsia="zh-CN"/>
              </w:rPr>
              <w:t>location information is</w:t>
            </w:r>
            <w:r w:rsidRPr="003167FF">
              <w:t xml:space="preserve"> re</w:t>
            </w:r>
            <w:r w:rsidRPr="003167FF">
              <w:rPr>
                <w:lang w:eastAsia="zh-CN"/>
              </w:rPr>
              <w:t>quest</w:t>
            </w:r>
            <w:r w:rsidRPr="003167FF">
              <w:t>ed.</w:t>
            </w:r>
          </w:p>
        </w:tc>
      </w:tr>
      <w:tr w:rsidR="003402FD" w:rsidRPr="003167FF" w14:paraId="182ADD8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CF596BC" w14:textId="254AAAC4" w:rsidR="003402FD" w:rsidRPr="003167FF" w:rsidRDefault="003402FD" w:rsidP="003402FD">
            <w:pPr>
              <w:pStyle w:val="TAL"/>
            </w:pPr>
            <w:r w:rsidRPr="003167FF">
              <w:t>Requested location information</w:t>
            </w:r>
          </w:p>
        </w:tc>
        <w:tc>
          <w:tcPr>
            <w:tcW w:w="1440" w:type="dxa"/>
            <w:tcBorders>
              <w:top w:val="single" w:sz="4" w:space="0" w:color="000000"/>
              <w:left w:val="single" w:sz="4" w:space="0" w:color="000000"/>
              <w:bottom w:val="single" w:sz="4" w:space="0" w:color="000000"/>
            </w:tcBorders>
            <w:shd w:val="clear" w:color="auto" w:fill="auto"/>
          </w:tcPr>
          <w:p w14:paraId="04A482A4" w14:textId="3C85E47D" w:rsidR="003402FD" w:rsidRPr="003167FF" w:rsidRDefault="003402FD" w:rsidP="003402F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3486F9" w14:textId="779B6D98" w:rsidR="003402FD" w:rsidRPr="003167FF" w:rsidRDefault="003402FD" w:rsidP="003402FD">
            <w:pPr>
              <w:pStyle w:val="TAL"/>
            </w:pPr>
            <w:r w:rsidRPr="003167FF">
              <w:t>Identifies what location information is requested</w:t>
            </w:r>
          </w:p>
        </w:tc>
      </w:tr>
      <w:tr w:rsidR="003D76EA" w:rsidRPr="003167FF" w:rsidDel="003D76EA" w14:paraId="1E72ACC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D5AC88A" w14:textId="77777777" w:rsidR="003D76EA" w:rsidRPr="003167FF" w:rsidRDefault="003D76EA" w:rsidP="003D76EA">
            <w:pPr>
              <w:pStyle w:val="TAL"/>
              <w:rPr>
                <w:lang w:eastAsia="zh-CN"/>
              </w:rPr>
            </w:pPr>
            <w:r w:rsidRPr="003167FF">
              <w:t>Requested location access type</w:t>
            </w:r>
          </w:p>
          <w:p w14:paraId="70812C29" w14:textId="2D87350B" w:rsidR="003D76EA" w:rsidRPr="003167FF" w:rsidDel="003D76EA" w:rsidRDefault="003D76EA" w:rsidP="003D76EA">
            <w:pPr>
              <w:pStyle w:val="TAL"/>
            </w:pPr>
            <w:r w:rsidRPr="003167FF">
              <w:rPr>
                <w:lang w:eastAsia="zh-CN"/>
              </w:rPr>
              <w:t>(NOTE 4)</w:t>
            </w:r>
          </w:p>
        </w:tc>
        <w:tc>
          <w:tcPr>
            <w:tcW w:w="1440" w:type="dxa"/>
            <w:tcBorders>
              <w:top w:val="single" w:sz="4" w:space="0" w:color="000000"/>
              <w:left w:val="single" w:sz="4" w:space="0" w:color="000000"/>
              <w:bottom w:val="single" w:sz="4" w:space="0" w:color="000000"/>
            </w:tcBorders>
            <w:shd w:val="clear" w:color="auto" w:fill="auto"/>
          </w:tcPr>
          <w:p w14:paraId="2115E79C" w14:textId="77777777" w:rsidR="003D76EA" w:rsidRPr="003167FF" w:rsidRDefault="003D76EA" w:rsidP="003D76EA">
            <w:pPr>
              <w:pStyle w:val="TAC"/>
              <w:rPr>
                <w:lang w:eastAsia="zh-CN"/>
              </w:rPr>
            </w:pPr>
            <w:r w:rsidRPr="003167FF">
              <w:rPr>
                <w:lang w:eastAsia="zh-CN"/>
              </w:rPr>
              <w:t>O</w:t>
            </w:r>
          </w:p>
          <w:p w14:paraId="268820B9" w14:textId="60631AA5" w:rsidR="003D76EA" w:rsidRPr="003167FF" w:rsidDel="003D76EA" w:rsidRDefault="003D76EA" w:rsidP="003D76EA">
            <w:pPr>
              <w:pStyle w:val="TAC"/>
              <w:rPr>
                <w:lang w:eastAsia="zh-CN"/>
              </w:rPr>
            </w:pPr>
            <w:r w:rsidRPr="003167FF">
              <w:t>(NOTE</w:t>
            </w:r>
            <w:r w:rsidRPr="003167FF">
              <w:rPr>
                <w:lang w:eastAsia="zh-CN"/>
              </w:rPr>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5C2E8D" w14:textId="55021703" w:rsidR="003D76EA" w:rsidRPr="003167FF" w:rsidDel="003D76EA" w:rsidRDefault="003D76EA" w:rsidP="003D76EA">
            <w:pPr>
              <w:pStyle w:val="TAL"/>
            </w:pPr>
            <w:bookmarkStart w:id="513" w:name="OLE_LINK42"/>
            <w:bookmarkStart w:id="514" w:name="OLE_LINK43"/>
            <w:r w:rsidRPr="003167FF">
              <w:rPr>
                <w:lang w:eastAsia="zh-CN"/>
              </w:rPr>
              <w:t>Identifies</w:t>
            </w:r>
            <w:bookmarkEnd w:id="513"/>
            <w:bookmarkEnd w:id="514"/>
            <w:r w:rsidRPr="003167FF">
              <w:t xml:space="preserve"> the location access type for which the location information is requested, e.g. as described in </w:t>
            </w:r>
            <w:r w:rsidRPr="003167FF">
              <w:rPr>
                <w:lang w:eastAsia="zh-CN"/>
              </w:rPr>
              <w:t>TS 23.273[50] and TS 29.572[51]</w:t>
            </w:r>
            <w:r w:rsidRPr="003167FF">
              <w:t>.</w:t>
            </w:r>
          </w:p>
        </w:tc>
      </w:tr>
      <w:tr w:rsidR="003D76EA" w:rsidRPr="003167FF" w:rsidDel="003D76EA" w14:paraId="1ED5EA3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8021791" w14:textId="4C39BD95" w:rsidR="003D76EA" w:rsidRPr="003167FF" w:rsidDel="003D76EA" w:rsidRDefault="003D76EA" w:rsidP="003D76EA">
            <w:pPr>
              <w:pStyle w:val="TAL"/>
            </w:pPr>
            <w:r w:rsidRPr="003167FF">
              <w:t>Requested</w:t>
            </w:r>
            <w:r w:rsidRPr="003167FF" w:rsidDel="00A56EA6">
              <w:t xml:space="preserve"> </w:t>
            </w:r>
            <w:r w:rsidRPr="003167FF">
              <w:t>positioning method</w:t>
            </w:r>
          </w:p>
        </w:tc>
        <w:tc>
          <w:tcPr>
            <w:tcW w:w="1440" w:type="dxa"/>
            <w:tcBorders>
              <w:top w:val="single" w:sz="4" w:space="0" w:color="000000"/>
              <w:left w:val="single" w:sz="4" w:space="0" w:color="000000"/>
              <w:bottom w:val="single" w:sz="4" w:space="0" w:color="000000"/>
            </w:tcBorders>
            <w:shd w:val="clear" w:color="auto" w:fill="auto"/>
          </w:tcPr>
          <w:p w14:paraId="5E2AE1C2" w14:textId="77777777" w:rsidR="003D76EA" w:rsidRPr="003167FF" w:rsidRDefault="003D76EA" w:rsidP="003D76EA">
            <w:pPr>
              <w:pStyle w:val="TAC"/>
              <w:rPr>
                <w:lang w:eastAsia="zh-CN"/>
              </w:rPr>
            </w:pPr>
            <w:r w:rsidRPr="003167FF">
              <w:rPr>
                <w:lang w:eastAsia="zh-CN"/>
              </w:rPr>
              <w:t>O</w:t>
            </w:r>
          </w:p>
          <w:p w14:paraId="334F0399" w14:textId="2E23A725" w:rsidR="003D76EA" w:rsidRPr="003167FF" w:rsidDel="003D76EA" w:rsidRDefault="003D76EA" w:rsidP="003D76EA">
            <w:pPr>
              <w:pStyle w:val="TAC"/>
              <w:rPr>
                <w:lang w:eastAsia="zh-CN"/>
              </w:rPr>
            </w:pPr>
            <w:r w:rsidRPr="003167FF">
              <w:t>(NOTE</w:t>
            </w:r>
            <w:r w:rsidRPr="003167FF">
              <w:rPr>
                <w:lang w:eastAsia="zh-CN"/>
              </w:rPr>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49C9F6" w14:textId="28CFFDDA" w:rsidR="003D76EA" w:rsidRPr="003167FF" w:rsidDel="003D76EA" w:rsidRDefault="003D76EA" w:rsidP="003D76EA">
            <w:pPr>
              <w:pStyle w:val="TAL"/>
            </w:pPr>
            <w:r w:rsidRPr="003167FF">
              <w:rPr>
                <w:lang w:eastAsia="zh-CN"/>
              </w:rPr>
              <w:t>Identifies</w:t>
            </w:r>
            <w:r w:rsidRPr="003167FF">
              <w:t xml:space="preserve"> the positioning method for which the location information is requested, e.g. as described in </w:t>
            </w:r>
            <w:r w:rsidRPr="003167FF">
              <w:rPr>
                <w:lang w:eastAsia="zh-CN"/>
              </w:rPr>
              <w:t>TS 23.273[50] and TS 29.572[51]</w:t>
            </w:r>
            <w:r w:rsidRPr="003167FF">
              <w:t>.</w:t>
            </w:r>
          </w:p>
        </w:tc>
      </w:tr>
      <w:tr w:rsidR="00235311" w:rsidRPr="003167FF" w14:paraId="1AE4A78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42BA3BF" w14:textId="2EC72A0F" w:rsidR="00235311" w:rsidRPr="003167FF" w:rsidRDefault="00235311" w:rsidP="00235311">
            <w:pPr>
              <w:pStyle w:val="TAL"/>
            </w:pPr>
            <w:r w:rsidRPr="003167FF">
              <w:t>Location QoS</w:t>
            </w:r>
          </w:p>
        </w:tc>
        <w:tc>
          <w:tcPr>
            <w:tcW w:w="1440" w:type="dxa"/>
            <w:tcBorders>
              <w:top w:val="single" w:sz="4" w:space="0" w:color="000000"/>
              <w:left w:val="single" w:sz="4" w:space="0" w:color="000000"/>
              <w:bottom w:val="single" w:sz="4" w:space="0" w:color="000000"/>
            </w:tcBorders>
            <w:shd w:val="clear" w:color="auto" w:fill="auto"/>
          </w:tcPr>
          <w:p w14:paraId="29A540C4" w14:textId="77777777" w:rsidR="00235311" w:rsidRPr="003167FF" w:rsidRDefault="00235311" w:rsidP="00235311">
            <w:pPr>
              <w:pStyle w:val="TAC"/>
              <w:rPr>
                <w:lang w:eastAsia="zh-CN"/>
              </w:rPr>
            </w:pPr>
            <w:r w:rsidRPr="003167FF">
              <w:rPr>
                <w:lang w:eastAsia="zh-CN"/>
              </w:rPr>
              <w:t>O</w:t>
            </w:r>
          </w:p>
          <w:p w14:paraId="09359568" w14:textId="4D890088" w:rsidR="00235311" w:rsidRPr="003167FF" w:rsidRDefault="00235311" w:rsidP="00235311">
            <w:pPr>
              <w:pStyle w:val="TAC"/>
              <w:rPr>
                <w:lang w:eastAsia="zh-CN"/>
              </w:rPr>
            </w:pPr>
            <w:r w:rsidRPr="003167FF">
              <w:t>(NOTE</w:t>
            </w:r>
            <w:r w:rsidRPr="003167FF">
              <w:rPr>
                <w:lang w:eastAsia="zh-CN"/>
              </w:rPr>
              <w:t> </w:t>
            </w:r>
            <w:r w:rsidR="00581A3A" w:rsidRPr="003167FF">
              <w:rPr>
                <w:lang w:eastAsia="zh-CN"/>
              </w:rPr>
              <w:t>3</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B1610A" w14:textId="6B5BB369" w:rsidR="00235311" w:rsidRPr="003167FF" w:rsidRDefault="00235311" w:rsidP="00235311">
            <w:pPr>
              <w:pStyle w:val="TAL"/>
            </w:pPr>
            <w:r w:rsidRPr="003167FF">
              <w:t>Definition of the location Quality of Service for which the location information is requested (see NOTE</w:t>
            </w:r>
            <w:r w:rsidRPr="003167FF">
              <w:rPr>
                <w:lang w:eastAsia="zh-CN"/>
              </w:rPr>
              <w:t> </w:t>
            </w:r>
            <w:r w:rsidR="00581A3A" w:rsidRPr="003167FF">
              <w:rPr>
                <w:lang w:eastAsia="zh-CN"/>
              </w:rPr>
              <w:t>2</w:t>
            </w:r>
            <w:r w:rsidRPr="003167FF">
              <w:t>).</w:t>
            </w:r>
          </w:p>
        </w:tc>
      </w:tr>
      <w:tr w:rsidR="003402FD" w:rsidRPr="003167FF" w14:paraId="1877DEB6" w14:textId="77777777" w:rsidTr="003041A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228E15F" w14:textId="694083A0" w:rsidR="003402FD" w:rsidRPr="003167FF" w:rsidRDefault="003402FD" w:rsidP="003402FD">
            <w:pPr>
              <w:pStyle w:val="TAN"/>
            </w:pPr>
            <w:r w:rsidRPr="003167FF">
              <w:t>NOTE</w:t>
            </w:r>
            <w:r w:rsidR="00581A3A" w:rsidRPr="003167FF">
              <w:t> 1</w:t>
            </w:r>
            <w:r w:rsidRPr="003167FF">
              <w:t>:</w:t>
            </w:r>
            <w:r w:rsidRPr="003167FF">
              <w:tab/>
              <w:t xml:space="preserve">This </w:t>
            </w:r>
            <w:r w:rsidR="00C37EE3" w:rsidRPr="003167FF">
              <w:t xml:space="preserve">e element </w:t>
            </w:r>
            <w:r w:rsidRPr="003167FF">
              <w:t xml:space="preserve">is only applicable for request sent from </w:t>
            </w:r>
            <w:r w:rsidR="00C37EE3" w:rsidRPr="003167FF">
              <w:t xml:space="preserve">the </w:t>
            </w:r>
            <w:r w:rsidRPr="003167FF">
              <w:t xml:space="preserve">LM server to </w:t>
            </w:r>
            <w:r w:rsidR="00C37EE3" w:rsidRPr="003167FF">
              <w:t xml:space="preserve">the </w:t>
            </w:r>
            <w:r w:rsidRPr="003167FF">
              <w:t>LM client.</w:t>
            </w:r>
          </w:p>
          <w:p w14:paraId="40880221" w14:textId="14E8E6AF" w:rsidR="00235311" w:rsidRPr="003167FF" w:rsidRDefault="00235311" w:rsidP="00581A3A">
            <w:pPr>
              <w:pStyle w:val="TAN"/>
            </w:pPr>
            <w:r w:rsidRPr="003167FF">
              <w:t>NOTE</w:t>
            </w:r>
            <w:r w:rsidR="00581A3A" w:rsidRPr="003167FF">
              <w:t> 2</w:t>
            </w:r>
            <w:r w:rsidRPr="003167FF">
              <w:t>:</w:t>
            </w:r>
            <w:r w:rsidR="00581A3A" w:rsidRPr="003167FF">
              <w:tab/>
            </w:r>
            <w:r w:rsidRPr="003167FF">
              <w:t>The definition of location QoS has been defined in clause 4.1b of TS</w:t>
            </w:r>
            <w:r w:rsidR="00581A3A" w:rsidRPr="003167FF">
              <w:t> </w:t>
            </w:r>
            <w:r w:rsidRPr="003167FF">
              <w:t>23.273</w:t>
            </w:r>
            <w:r w:rsidR="00581A3A" w:rsidRPr="003167FF">
              <w:t> </w:t>
            </w:r>
            <w:r w:rsidRPr="003167FF">
              <w:t>[</w:t>
            </w:r>
            <w:r w:rsidR="00581A3A" w:rsidRPr="003167FF">
              <w:t>50</w:t>
            </w:r>
            <w:r w:rsidRPr="003167FF">
              <w:t>] and the clause</w:t>
            </w:r>
            <w:r w:rsidR="00581A3A" w:rsidRPr="003167FF">
              <w:t> </w:t>
            </w:r>
            <w:r w:rsidRPr="003167FF">
              <w:t>6.1.6.2.13 of TS</w:t>
            </w:r>
            <w:r w:rsidR="00581A3A" w:rsidRPr="003167FF">
              <w:t> </w:t>
            </w:r>
            <w:r w:rsidRPr="003167FF">
              <w:t>29.572</w:t>
            </w:r>
            <w:r w:rsidR="00581A3A" w:rsidRPr="003167FF">
              <w:t> </w:t>
            </w:r>
            <w:r w:rsidRPr="003167FF">
              <w:t>[</w:t>
            </w:r>
            <w:r w:rsidR="00581A3A" w:rsidRPr="003167FF">
              <w:t>51</w:t>
            </w:r>
            <w:r w:rsidRPr="003167FF">
              <w:t>].</w:t>
            </w:r>
          </w:p>
          <w:p w14:paraId="677266F2" w14:textId="77777777" w:rsidR="00C37EE3" w:rsidRPr="003167FF" w:rsidRDefault="00235311" w:rsidP="00C37EE3">
            <w:pPr>
              <w:pStyle w:val="TAN"/>
            </w:pPr>
            <w:r w:rsidRPr="003167FF">
              <w:t>NOTE</w:t>
            </w:r>
            <w:r w:rsidR="00581A3A" w:rsidRPr="003167FF">
              <w:t> 3</w:t>
            </w:r>
            <w:r w:rsidRPr="003167FF">
              <w:t>:</w:t>
            </w:r>
            <w:r w:rsidR="00581A3A" w:rsidRPr="003167FF">
              <w:tab/>
            </w:r>
            <w:r w:rsidRPr="003167FF">
              <w:t>The element is only applicable for the information flow from the VAL server to the location management server.</w:t>
            </w:r>
          </w:p>
          <w:p w14:paraId="7058C484" w14:textId="1295E332" w:rsidR="00235311" w:rsidRPr="003167FF" w:rsidRDefault="00C37EE3" w:rsidP="00C37EE3">
            <w:pPr>
              <w:pStyle w:val="TAN"/>
            </w:pPr>
            <w:r w:rsidRPr="003167FF">
              <w:t>NOTE 4:  The non-3GPP access as defined in TS 23.273[50] and TS 29.572[51] is out of scope of the present specification.</w:t>
            </w:r>
          </w:p>
        </w:tc>
      </w:tr>
    </w:tbl>
    <w:p w14:paraId="03F55E95" w14:textId="77777777" w:rsidR="00312C76" w:rsidRPr="003167FF" w:rsidRDefault="00312C76" w:rsidP="00312C76"/>
    <w:p w14:paraId="773A1DA4" w14:textId="77777777" w:rsidR="00312C76" w:rsidRPr="003167FF" w:rsidRDefault="00312C76" w:rsidP="00312C76">
      <w:pPr>
        <w:pStyle w:val="EditorsNote"/>
        <w:rPr>
          <w:lang w:eastAsia="zh-CN"/>
        </w:rPr>
      </w:pPr>
      <w:r w:rsidRPr="003167FF">
        <w:rPr>
          <w:lang w:eastAsia="zh-CN"/>
        </w:rPr>
        <w:t>Editor's Note: It's FFS whether and how the LMS need to identify the VAL service when the VAL UE ID is used for location request.</w:t>
      </w:r>
    </w:p>
    <w:p w14:paraId="0B902088" w14:textId="77777777" w:rsidR="00312C76" w:rsidRPr="003167FF" w:rsidRDefault="00312C76" w:rsidP="00312C76">
      <w:pPr>
        <w:pStyle w:val="EditorsNote"/>
      </w:pPr>
      <w:r w:rsidRPr="003167FF">
        <w:rPr>
          <w:lang w:eastAsia="zh-CN"/>
        </w:rPr>
        <w:t>Editor's Note: It's FFS the security aspects for LM-Uu and LM-S in relation to the VAL service ID that need to be coordinated with SA3.</w:t>
      </w:r>
    </w:p>
    <w:p w14:paraId="333CAFF0" w14:textId="77777777" w:rsidR="00312C76" w:rsidRPr="003167FF" w:rsidRDefault="00312C76" w:rsidP="00312C76">
      <w:pPr>
        <w:pStyle w:val="Heading4"/>
      </w:pPr>
      <w:bookmarkStart w:id="515" w:name="_Toc155355401"/>
      <w:r w:rsidRPr="003167FF">
        <w:rPr>
          <w:lang w:eastAsia="zh-CN"/>
        </w:rPr>
        <w:t>9.3</w:t>
      </w:r>
      <w:r w:rsidRPr="003167FF">
        <w:t>.2.4</w:t>
      </w:r>
      <w:r w:rsidRPr="003167FF">
        <w:tab/>
        <w:t>Location reporting trigger</w:t>
      </w:r>
      <w:bookmarkEnd w:id="515"/>
    </w:p>
    <w:p w14:paraId="3A365C4F" w14:textId="77777777" w:rsidR="00312C76" w:rsidRPr="003167FF" w:rsidRDefault="00312C76" w:rsidP="00312C76">
      <w:r w:rsidRPr="003167FF">
        <w:t>Table </w:t>
      </w:r>
      <w:r w:rsidRPr="003167FF">
        <w:rPr>
          <w:lang w:eastAsia="zh-CN"/>
        </w:rPr>
        <w:t>9.3</w:t>
      </w:r>
      <w:r w:rsidRPr="003167FF">
        <w:t>.2</w:t>
      </w:r>
      <w:r w:rsidRPr="003167FF">
        <w:rPr>
          <w:lang w:eastAsia="zh-CN"/>
        </w:rPr>
        <w:t>.4-1</w:t>
      </w:r>
      <w:r w:rsidRPr="003167FF">
        <w:t xml:space="preserve"> describes the information flow from the location management </w:t>
      </w:r>
      <w:r w:rsidRPr="003167FF">
        <w:rPr>
          <w:lang w:eastAsia="zh-CN"/>
        </w:rPr>
        <w:t xml:space="preserve">client or VAL server </w:t>
      </w:r>
      <w:r w:rsidRPr="003167FF">
        <w:t xml:space="preserve">to the location management </w:t>
      </w:r>
      <w:r w:rsidRPr="003167FF">
        <w:rPr>
          <w:lang w:eastAsia="zh-CN"/>
        </w:rPr>
        <w:t>server</w:t>
      </w:r>
      <w:r w:rsidRPr="003167FF">
        <w:t xml:space="preserve"> for </w:t>
      </w:r>
      <w:r w:rsidRPr="003167FF">
        <w:rPr>
          <w:lang w:eastAsia="zh-CN"/>
        </w:rPr>
        <w:t xml:space="preserve">triggering a </w:t>
      </w:r>
      <w:r w:rsidRPr="003167FF">
        <w:t xml:space="preserve">location </w:t>
      </w:r>
      <w:r w:rsidRPr="003167FF">
        <w:rPr>
          <w:lang w:eastAsia="zh-CN"/>
        </w:rPr>
        <w:t>reporting procedure</w:t>
      </w:r>
      <w:r w:rsidRPr="003167FF">
        <w:t>.</w:t>
      </w:r>
    </w:p>
    <w:p w14:paraId="52801F89" w14:textId="77777777" w:rsidR="00312C76" w:rsidRPr="003167FF" w:rsidRDefault="00312C76" w:rsidP="00312C76">
      <w:pPr>
        <w:pStyle w:val="TH"/>
        <w:rPr>
          <w:lang w:eastAsia="zh-CN"/>
        </w:rPr>
      </w:pPr>
      <w:r w:rsidRPr="003167FF">
        <w:lastRenderedPageBreak/>
        <w:t>Table </w:t>
      </w:r>
      <w:r w:rsidRPr="003167FF">
        <w:rPr>
          <w:lang w:eastAsia="zh-CN"/>
        </w:rPr>
        <w:t>9.3</w:t>
      </w:r>
      <w:r w:rsidRPr="003167FF">
        <w:t>.2.</w:t>
      </w:r>
      <w:r w:rsidRPr="003167FF">
        <w:rPr>
          <w:lang w:eastAsia="zh-CN"/>
        </w:rPr>
        <w:t>4</w:t>
      </w:r>
      <w:r w:rsidRPr="003167FF">
        <w:t xml:space="preserve">-1: Location </w:t>
      </w:r>
      <w:r w:rsidRPr="003167FF">
        <w:rPr>
          <w:lang w:eastAsia="zh-CN"/>
        </w:rPr>
        <w:t>reporting</w:t>
      </w:r>
      <w:r w:rsidRPr="003167FF">
        <w:t xml:space="preserve"> </w:t>
      </w:r>
      <w:r w:rsidRPr="003167FF">
        <w:rPr>
          <w:lang w:eastAsia="zh-CN"/>
        </w:rPr>
        <w:t>trigger</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5C8C81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846A6A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97362D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A42269" w14:textId="77777777" w:rsidR="00312C76" w:rsidRPr="003167FF" w:rsidRDefault="00312C76" w:rsidP="007E0BCD">
            <w:pPr>
              <w:pStyle w:val="TAH"/>
            </w:pPr>
            <w:r w:rsidRPr="003167FF">
              <w:t>Description</w:t>
            </w:r>
          </w:p>
        </w:tc>
      </w:tr>
      <w:tr w:rsidR="00312C76" w:rsidRPr="003167FF" w14:paraId="7D64271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2B22D06" w14:textId="49C40629" w:rsidR="00312C76" w:rsidRPr="003167FF" w:rsidRDefault="001612B2" w:rsidP="007E0BCD">
            <w:pPr>
              <w:pStyle w:val="TAL"/>
            </w:pPr>
            <w:r w:rsidRPr="001612B2">
              <w:t xml:space="preserve">Requestor </w:t>
            </w:r>
            <w:r w:rsidR="00312C76" w:rsidRPr="003167FF">
              <w:t>Identity</w:t>
            </w:r>
          </w:p>
        </w:tc>
        <w:tc>
          <w:tcPr>
            <w:tcW w:w="1440" w:type="dxa"/>
            <w:tcBorders>
              <w:top w:val="single" w:sz="4" w:space="0" w:color="000000"/>
              <w:left w:val="single" w:sz="4" w:space="0" w:color="000000"/>
              <w:bottom w:val="single" w:sz="4" w:space="0" w:color="000000"/>
            </w:tcBorders>
            <w:shd w:val="clear" w:color="auto" w:fill="auto"/>
          </w:tcPr>
          <w:p w14:paraId="5875F7E6" w14:textId="77777777" w:rsidR="00312C76" w:rsidRPr="003167FF" w:rsidRDefault="00312C76" w:rsidP="007E0BCD">
            <w:pPr>
              <w:pStyle w:val="TAC"/>
            </w:pPr>
            <w:r w:rsidRPr="003167FF">
              <w:t>M</w:t>
            </w:r>
          </w:p>
          <w:p w14:paraId="40B41FA7" w14:textId="77777777" w:rsidR="00312C76" w:rsidRPr="003167FF" w:rsidRDefault="00312C76" w:rsidP="007E0BCD">
            <w:pPr>
              <w:pStyle w:val="TAC"/>
            </w:pPr>
            <w:r w:rsidRPr="003167FF">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2F0F20" w14:textId="54CD091A" w:rsidR="00312C76" w:rsidRPr="003167FF" w:rsidRDefault="00312C76" w:rsidP="007E0BCD">
            <w:pPr>
              <w:pStyle w:val="TAL"/>
              <w:rPr>
                <w:lang w:eastAsia="zh-CN"/>
              </w:rPr>
            </w:pPr>
            <w:r w:rsidRPr="003167FF">
              <w:t xml:space="preserve">Identity of the </w:t>
            </w:r>
            <w:r w:rsidRPr="003167FF">
              <w:rPr>
                <w:lang w:eastAsia="zh-CN"/>
              </w:rPr>
              <w:t>requesting</w:t>
            </w:r>
            <w:r w:rsidRPr="003167FF">
              <w:t xml:space="preserve"> </w:t>
            </w:r>
            <w:r w:rsidRPr="003167FF">
              <w:rPr>
                <w:lang w:eastAsia="zh-CN"/>
              </w:rPr>
              <w:t xml:space="preserve">authorized </w:t>
            </w:r>
            <w:r w:rsidRPr="003167FF">
              <w:t>VAL user</w:t>
            </w:r>
            <w:r w:rsidRPr="003167FF">
              <w:rPr>
                <w:lang w:eastAsia="zh-CN"/>
              </w:rPr>
              <w:t xml:space="preserve"> or VAL UE</w:t>
            </w:r>
            <w:r w:rsidR="009A729E" w:rsidRPr="003167FF">
              <w:rPr>
                <w:lang w:eastAsia="zh-CN"/>
              </w:rPr>
              <w:t xml:space="preserve"> or VAL server</w:t>
            </w:r>
          </w:p>
        </w:tc>
      </w:tr>
      <w:tr w:rsidR="00312C76" w:rsidRPr="003167FF" w14:paraId="7611462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63BE5B0"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42E74610" w14:textId="77777777" w:rsidR="00312C76" w:rsidRPr="003167FF" w:rsidRDefault="00312C76" w:rsidP="007E0BCD">
            <w:pPr>
              <w:pStyle w:val="TAC"/>
            </w:pPr>
            <w:r w:rsidRPr="003167FF">
              <w:t>M</w:t>
            </w:r>
          </w:p>
          <w:p w14:paraId="3D77A556" w14:textId="77777777" w:rsidR="00312C76" w:rsidRPr="003167FF" w:rsidRDefault="00312C76" w:rsidP="007E0BCD">
            <w:pPr>
              <w:pStyle w:val="TAC"/>
            </w:pPr>
            <w:r w:rsidRPr="003167FF">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0E9FB2" w14:textId="77777777" w:rsidR="00312C76" w:rsidRPr="003167FF" w:rsidRDefault="00312C76" w:rsidP="007E0BCD">
            <w:pPr>
              <w:pStyle w:val="TAL"/>
            </w:pPr>
            <w:r w:rsidRPr="003167FF">
              <w:t xml:space="preserve">Identity of the </w:t>
            </w:r>
            <w:r w:rsidRPr="003167FF">
              <w:rPr>
                <w:lang w:eastAsia="zh-CN"/>
              </w:rPr>
              <w:t>requested</w:t>
            </w:r>
            <w:r w:rsidRPr="003167FF">
              <w:t xml:space="preserve"> VAL user or VAL UE</w:t>
            </w:r>
          </w:p>
        </w:tc>
      </w:tr>
      <w:tr w:rsidR="00312C76" w:rsidRPr="003167FF" w14:paraId="45A4C64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FBC515C" w14:textId="77777777" w:rsidR="00312C76" w:rsidRPr="003167FF" w:rsidRDefault="00312C76" w:rsidP="007E0BCD">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4689E327"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DC39DE" w14:textId="77777777" w:rsidR="00312C76" w:rsidRPr="003167FF" w:rsidRDefault="00312C76" w:rsidP="007E0BCD">
            <w:pPr>
              <w:pStyle w:val="TAL"/>
            </w:pPr>
            <w:r w:rsidRPr="003167FF">
              <w:t>Identity of the VAL service for which the location reporting trigger is set.</w:t>
            </w:r>
          </w:p>
        </w:tc>
      </w:tr>
      <w:tr w:rsidR="00312C76" w:rsidRPr="003167FF" w14:paraId="17EB8C3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584AD8" w14:textId="77777777" w:rsidR="00312C76" w:rsidRPr="003167FF" w:rsidRDefault="00312C76" w:rsidP="007E0BCD">
            <w:pPr>
              <w:pStyle w:val="TAL"/>
            </w:pPr>
            <w:r w:rsidRPr="003167FF">
              <w:t>Immediate Report Indicator</w:t>
            </w:r>
          </w:p>
        </w:tc>
        <w:tc>
          <w:tcPr>
            <w:tcW w:w="1440" w:type="dxa"/>
            <w:tcBorders>
              <w:top w:val="single" w:sz="4" w:space="0" w:color="000000"/>
              <w:left w:val="single" w:sz="4" w:space="0" w:color="000000"/>
              <w:bottom w:val="single" w:sz="4" w:space="0" w:color="000000"/>
            </w:tcBorders>
            <w:shd w:val="clear" w:color="auto" w:fill="auto"/>
          </w:tcPr>
          <w:p w14:paraId="1F3C1644" w14:textId="77777777" w:rsidR="00312C76" w:rsidRPr="003167FF" w:rsidRDefault="00312C76" w:rsidP="007E0BCD">
            <w:pPr>
              <w:pStyle w:val="TAC"/>
            </w:pPr>
            <w:r w:rsidRPr="003167FF">
              <w:t>O</w:t>
            </w:r>
          </w:p>
          <w:p w14:paraId="5F2EE15A"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8831CF" w14:textId="77777777" w:rsidR="00312C76" w:rsidRPr="003167FF" w:rsidRDefault="00312C76" w:rsidP="007E0BCD">
            <w:pPr>
              <w:pStyle w:val="TAL"/>
            </w:pPr>
            <w:r w:rsidRPr="003167FF">
              <w:t>Indicate</w:t>
            </w:r>
            <w:r w:rsidRPr="003167FF">
              <w:rPr>
                <w:lang w:eastAsia="zh-CN"/>
              </w:rPr>
              <w:t>s</w:t>
            </w:r>
            <w:r w:rsidRPr="003167FF">
              <w:t xml:space="preserve"> whether </w:t>
            </w:r>
            <w:r w:rsidRPr="003167FF">
              <w:rPr>
                <w:lang w:eastAsia="zh-CN"/>
              </w:rPr>
              <w:t xml:space="preserve">an </w:t>
            </w:r>
            <w:r w:rsidRPr="003167FF">
              <w:t xml:space="preserve">immediate </w:t>
            </w:r>
            <w:r w:rsidRPr="003167FF">
              <w:rPr>
                <w:lang w:eastAsia="zh-CN"/>
              </w:rPr>
              <w:t xml:space="preserve">location </w:t>
            </w:r>
            <w:r w:rsidRPr="003167FF">
              <w:t xml:space="preserve">report </w:t>
            </w:r>
            <w:r w:rsidRPr="003167FF">
              <w:rPr>
                <w:lang w:eastAsia="zh-CN"/>
              </w:rPr>
              <w:t xml:space="preserve">is </w:t>
            </w:r>
            <w:r w:rsidRPr="003167FF">
              <w:t>required</w:t>
            </w:r>
          </w:p>
        </w:tc>
      </w:tr>
      <w:tr w:rsidR="00312C76" w:rsidRPr="003167FF" w14:paraId="5BE87F0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26E2445" w14:textId="77777777" w:rsidR="00312C76" w:rsidRPr="003167FF" w:rsidRDefault="00312C76" w:rsidP="007E0BCD">
            <w:pPr>
              <w:pStyle w:val="TAL"/>
            </w:pPr>
            <w:r w:rsidRPr="003167FF">
              <w:t>Requested location information</w:t>
            </w:r>
          </w:p>
        </w:tc>
        <w:tc>
          <w:tcPr>
            <w:tcW w:w="1440" w:type="dxa"/>
            <w:tcBorders>
              <w:top w:val="single" w:sz="4" w:space="0" w:color="000000"/>
              <w:left w:val="single" w:sz="4" w:space="0" w:color="000000"/>
              <w:bottom w:val="single" w:sz="4" w:space="0" w:color="000000"/>
            </w:tcBorders>
            <w:shd w:val="clear" w:color="auto" w:fill="auto"/>
          </w:tcPr>
          <w:p w14:paraId="16723732" w14:textId="77777777" w:rsidR="00312C76" w:rsidRPr="003167FF" w:rsidRDefault="00312C76" w:rsidP="007E0BCD">
            <w:pPr>
              <w:pStyle w:val="TAC"/>
            </w:pPr>
            <w:r w:rsidRPr="003167FF">
              <w:t>O</w:t>
            </w:r>
          </w:p>
          <w:p w14:paraId="36BC419F"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2E3D09" w14:textId="3722EA70" w:rsidR="00312C76" w:rsidRPr="003167FF" w:rsidRDefault="00312C76" w:rsidP="007E0BCD">
            <w:pPr>
              <w:pStyle w:val="TAL"/>
            </w:pPr>
            <w:r w:rsidRPr="003167FF">
              <w:t>Identifies what location information is requested</w:t>
            </w:r>
            <w:r w:rsidR="007D2341" w:rsidRPr="007D2341">
              <w:t>. This information element may be represented as VAL service area ID(s) when this information flow from VAL server to the location management server.</w:t>
            </w:r>
          </w:p>
        </w:tc>
      </w:tr>
      <w:tr w:rsidR="00312C76" w:rsidRPr="003167FF" w14:paraId="20A5A8C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15DF3A8" w14:textId="77777777" w:rsidR="00312C76" w:rsidRPr="003167FF" w:rsidRDefault="00312C76" w:rsidP="007E0BCD">
            <w:pPr>
              <w:pStyle w:val="TAL"/>
            </w:pPr>
            <w:r w:rsidRPr="003167FF">
              <w:t>Triggering criteria</w:t>
            </w:r>
          </w:p>
        </w:tc>
        <w:tc>
          <w:tcPr>
            <w:tcW w:w="1440" w:type="dxa"/>
            <w:tcBorders>
              <w:top w:val="single" w:sz="4" w:space="0" w:color="000000"/>
              <w:left w:val="single" w:sz="4" w:space="0" w:color="000000"/>
              <w:bottom w:val="single" w:sz="4" w:space="0" w:color="000000"/>
            </w:tcBorders>
            <w:shd w:val="clear" w:color="auto" w:fill="auto"/>
          </w:tcPr>
          <w:p w14:paraId="0C592BC8" w14:textId="77777777" w:rsidR="00312C76" w:rsidRPr="003167FF" w:rsidRDefault="00312C76" w:rsidP="007E0BCD">
            <w:pPr>
              <w:pStyle w:val="TAC"/>
            </w:pPr>
            <w:r w:rsidRPr="003167FF">
              <w:t>O</w:t>
            </w:r>
          </w:p>
          <w:p w14:paraId="53F15087"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AB2B36" w14:textId="3E1630E9" w:rsidR="00312C76" w:rsidRPr="003167FF" w:rsidRDefault="00312C76" w:rsidP="007E0BCD">
            <w:pPr>
              <w:pStyle w:val="TAL"/>
            </w:pPr>
            <w:r w:rsidRPr="003167FF">
              <w:t xml:space="preserve">Identifies when the </w:t>
            </w:r>
            <w:r w:rsidRPr="003167FF">
              <w:rPr>
                <w:szCs w:val="18"/>
              </w:rPr>
              <w:t xml:space="preserve">requesting </w:t>
            </w:r>
            <w:r w:rsidRPr="003167FF">
              <w:t>client</w:t>
            </w:r>
            <w:r w:rsidRPr="003167FF">
              <w:rPr>
                <w:szCs w:val="18"/>
              </w:rPr>
              <w:t>/VAL server is expecting to receive</w:t>
            </w:r>
            <w:r w:rsidRPr="003167FF">
              <w:t xml:space="preserve"> the location report</w:t>
            </w:r>
            <w:r w:rsidRPr="003167FF">
              <w:rPr>
                <w:szCs w:val="18"/>
              </w:rPr>
              <w:t xml:space="preserve"> from the requested VAL user/ VAL UE</w:t>
            </w:r>
            <w:r w:rsidR="007D2341">
              <w:t xml:space="preserve"> </w:t>
            </w:r>
            <w:r w:rsidR="007D2341" w:rsidRPr="007D2341">
              <w:rPr>
                <w:szCs w:val="18"/>
              </w:rPr>
              <w:t>as specified in table 9.3.2.4-2</w:t>
            </w:r>
            <w:r w:rsidR="00300624" w:rsidRPr="003167FF">
              <w:rPr>
                <w:szCs w:val="18"/>
              </w:rPr>
              <w:t>.</w:t>
            </w:r>
          </w:p>
        </w:tc>
      </w:tr>
      <w:tr w:rsidR="00312C76" w:rsidRPr="003167FF" w14:paraId="7B118DE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E49E026" w14:textId="77777777" w:rsidR="00312C76" w:rsidRPr="003167FF" w:rsidRDefault="00312C76" w:rsidP="007E0BCD">
            <w:pPr>
              <w:pStyle w:val="TAL"/>
            </w:pPr>
            <w:r w:rsidRPr="003167FF">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4328C834" w14:textId="77777777" w:rsidR="00312C76" w:rsidRPr="003167FF" w:rsidRDefault="00312C76" w:rsidP="007E0BCD">
            <w:pPr>
              <w:pStyle w:val="TAC"/>
            </w:pPr>
            <w:r w:rsidRPr="003167FF">
              <w:t>O</w:t>
            </w:r>
          </w:p>
          <w:p w14:paraId="0E9547CA"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EFBC25" w14:textId="77777777" w:rsidR="00312C76" w:rsidRPr="003167FF" w:rsidRDefault="00312C76" w:rsidP="007E0BCD">
            <w:pPr>
              <w:pStyle w:val="TAL"/>
            </w:pPr>
            <w:r w:rsidRPr="003167FF">
              <w:t xml:space="preserve">Defaults to 0 if absent otherwise </w:t>
            </w:r>
            <w:r w:rsidRPr="003167FF">
              <w:rPr>
                <w:lang w:eastAsia="zh-CN"/>
              </w:rPr>
              <w:t>indicates the interval time between consecutive reports</w:t>
            </w:r>
          </w:p>
        </w:tc>
      </w:tr>
      <w:tr w:rsidR="00312C76" w:rsidRPr="003167FF" w14:paraId="691C9FF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7E25DE" w14:textId="77777777" w:rsidR="00312C76" w:rsidRPr="003167FF" w:rsidRDefault="00312C76" w:rsidP="007E0BCD">
            <w:pPr>
              <w:pStyle w:val="TAL"/>
            </w:pPr>
            <w:r w:rsidRPr="003167FF">
              <w:t>Endpoint information</w:t>
            </w:r>
          </w:p>
        </w:tc>
        <w:tc>
          <w:tcPr>
            <w:tcW w:w="1440" w:type="dxa"/>
            <w:tcBorders>
              <w:top w:val="single" w:sz="4" w:space="0" w:color="000000"/>
              <w:left w:val="single" w:sz="4" w:space="0" w:color="000000"/>
              <w:bottom w:val="single" w:sz="4" w:space="0" w:color="000000"/>
            </w:tcBorders>
            <w:shd w:val="clear" w:color="auto" w:fill="auto"/>
          </w:tcPr>
          <w:p w14:paraId="617FAA29"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AFD21D" w14:textId="77777777" w:rsidR="00312C76" w:rsidRPr="003167FF" w:rsidRDefault="00312C76" w:rsidP="007E0BCD">
            <w:pPr>
              <w:pStyle w:val="TAL"/>
            </w:pPr>
            <w:r w:rsidRPr="003167FF">
              <w:t>Information of the endpoint of the requesting VAL server to which the location report notification has to be sent. It is provided if Immediate Report Indicator is set to required.</w:t>
            </w:r>
          </w:p>
        </w:tc>
      </w:tr>
      <w:tr w:rsidR="00312C76" w:rsidRPr="003167FF" w14:paraId="232C4D93"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A31A345" w14:textId="5924F9FC" w:rsidR="00312C76" w:rsidRPr="003167FF" w:rsidRDefault="00312C76" w:rsidP="007E0BCD">
            <w:pPr>
              <w:pStyle w:val="TAN"/>
            </w:pPr>
            <w:r w:rsidRPr="003167FF">
              <w:t>NOTE 1:</w:t>
            </w:r>
            <w:r w:rsidRPr="003167FF">
              <w:tab/>
              <w:t>The identity of the requesting VAL user/UE</w:t>
            </w:r>
            <w:r w:rsidR="009A729E" w:rsidRPr="003167FF">
              <w:t>/VAL server</w:t>
            </w:r>
            <w:r w:rsidRPr="003167FF">
              <w:t xml:space="preserve"> and the requested VAL user/UE should belong to the same VAL service.</w:t>
            </w:r>
          </w:p>
          <w:p w14:paraId="2D514E0E" w14:textId="77777777" w:rsidR="00312C76" w:rsidRPr="003167FF" w:rsidRDefault="00312C76" w:rsidP="007E0BCD">
            <w:pPr>
              <w:pStyle w:val="TAN"/>
              <w:rPr>
                <w:rFonts w:cs="Arial"/>
              </w:rPr>
            </w:pPr>
            <w:r w:rsidRPr="003167FF">
              <w:rPr>
                <w:rFonts w:cs="Arial"/>
              </w:rPr>
              <w:t>NOTE 2:</w:t>
            </w:r>
            <w:r w:rsidRPr="003167FF">
              <w:rPr>
                <w:rFonts w:cs="Arial"/>
              </w:rPr>
              <w:tab/>
              <w:t>At least one of these rows shall be present.</w:t>
            </w:r>
          </w:p>
        </w:tc>
      </w:tr>
    </w:tbl>
    <w:p w14:paraId="75A8B5C0" w14:textId="77777777" w:rsidR="00312C76" w:rsidRPr="003167FF" w:rsidRDefault="00312C76" w:rsidP="00312C76"/>
    <w:p w14:paraId="29974C68" w14:textId="77777777" w:rsidR="007D2341" w:rsidRPr="00F2731B" w:rsidRDefault="007D2341" w:rsidP="007D2341">
      <w:pPr>
        <w:pStyle w:val="TH"/>
        <w:rPr>
          <w:lang w:val="en-US" w:eastAsia="zh-CN"/>
        </w:rPr>
      </w:pPr>
      <w:r w:rsidRPr="00F2731B">
        <w:t>Table </w:t>
      </w:r>
      <w:r w:rsidRPr="00F2731B">
        <w:rPr>
          <w:lang w:eastAsia="zh-CN"/>
        </w:rPr>
        <w:t>9.3</w:t>
      </w:r>
      <w:r w:rsidRPr="00F2731B">
        <w:rPr>
          <w:lang w:val="en-US"/>
        </w:rPr>
        <w:t>.2</w:t>
      </w:r>
      <w:r w:rsidRPr="00F2731B">
        <w:t>.</w:t>
      </w:r>
      <w:r w:rsidRPr="00F2731B">
        <w:rPr>
          <w:lang w:val="en-US" w:eastAsia="zh-CN"/>
        </w:rPr>
        <w:t>4</w:t>
      </w:r>
      <w:r w:rsidRPr="00F2731B">
        <w:t>-</w:t>
      </w:r>
      <w:r>
        <w:t>2</w:t>
      </w:r>
      <w:r w:rsidRPr="00F2731B">
        <w:t xml:space="preserve">: Location </w:t>
      </w:r>
      <w:r w:rsidRPr="00F2731B">
        <w:rPr>
          <w:rFonts w:hint="eastAsia"/>
          <w:lang w:eastAsia="zh-CN"/>
        </w:rPr>
        <w:t>reporting</w:t>
      </w:r>
      <w:r w:rsidRPr="00F2731B">
        <w:t xml:space="preserve"> Triggering criteria</w:t>
      </w:r>
    </w:p>
    <w:tbl>
      <w:tblPr>
        <w:tblW w:w="8640" w:type="dxa"/>
        <w:jc w:val="center"/>
        <w:tblLayout w:type="fixed"/>
        <w:tblLook w:val="0000" w:firstRow="0" w:lastRow="0" w:firstColumn="0" w:lastColumn="0" w:noHBand="0" w:noVBand="0"/>
      </w:tblPr>
      <w:tblGrid>
        <w:gridCol w:w="2880"/>
        <w:gridCol w:w="1440"/>
        <w:gridCol w:w="4320"/>
      </w:tblGrid>
      <w:tr w:rsidR="007D2341" w:rsidRPr="00F2731B" w14:paraId="45157DCC" w14:textId="77777777" w:rsidTr="00A0677B">
        <w:trPr>
          <w:jc w:val="center"/>
        </w:trPr>
        <w:tc>
          <w:tcPr>
            <w:tcW w:w="2880" w:type="dxa"/>
            <w:tcBorders>
              <w:top w:val="single" w:sz="4" w:space="0" w:color="000000"/>
              <w:left w:val="single" w:sz="4" w:space="0" w:color="000000"/>
              <w:bottom w:val="single" w:sz="4" w:space="0" w:color="000000"/>
            </w:tcBorders>
            <w:shd w:val="clear" w:color="auto" w:fill="auto"/>
          </w:tcPr>
          <w:p w14:paraId="2C5AE82E" w14:textId="77777777" w:rsidR="007D2341" w:rsidRPr="00F2731B" w:rsidRDefault="007D2341" w:rsidP="00A0677B">
            <w:pPr>
              <w:pStyle w:val="TAH"/>
            </w:pPr>
            <w:r w:rsidRPr="00F2731B">
              <w:t>Information element</w:t>
            </w:r>
          </w:p>
        </w:tc>
        <w:tc>
          <w:tcPr>
            <w:tcW w:w="1440" w:type="dxa"/>
            <w:tcBorders>
              <w:top w:val="single" w:sz="4" w:space="0" w:color="000000"/>
              <w:left w:val="single" w:sz="4" w:space="0" w:color="000000"/>
              <w:bottom w:val="single" w:sz="4" w:space="0" w:color="000000"/>
            </w:tcBorders>
            <w:shd w:val="clear" w:color="auto" w:fill="auto"/>
          </w:tcPr>
          <w:p w14:paraId="368A019B" w14:textId="77777777" w:rsidR="007D2341" w:rsidRPr="00F2731B" w:rsidRDefault="007D2341" w:rsidP="00A0677B">
            <w:pPr>
              <w:pStyle w:val="TAH"/>
            </w:pPr>
            <w:r w:rsidRPr="00F2731B">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6C696E" w14:textId="77777777" w:rsidR="007D2341" w:rsidRPr="00F2731B" w:rsidRDefault="007D2341" w:rsidP="00A0677B">
            <w:pPr>
              <w:pStyle w:val="TAH"/>
            </w:pPr>
            <w:r w:rsidRPr="00F2731B">
              <w:t>Description</w:t>
            </w:r>
          </w:p>
        </w:tc>
      </w:tr>
      <w:tr w:rsidR="007D2341" w:rsidRPr="00F2731B" w14:paraId="2C87B1D3" w14:textId="77777777" w:rsidTr="00A0677B">
        <w:trPr>
          <w:jc w:val="center"/>
        </w:trPr>
        <w:tc>
          <w:tcPr>
            <w:tcW w:w="2880" w:type="dxa"/>
            <w:tcBorders>
              <w:top w:val="single" w:sz="4" w:space="0" w:color="000000"/>
              <w:left w:val="single" w:sz="4" w:space="0" w:color="000000"/>
              <w:bottom w:val="single" w:sz="4" w:space="0" w:color="000000"/>
            </w:tcBorders>
            <w:shd w:val="clear" w:color="auto" w:fill="auto"/>
          </w:tcPr>
          <w:p w14:paraId="6487D6F8" w14:textId="77777777" w:rsidR="007D2341" w:rsidRDefault="007D2341" w:rsidP="00A0677B">
            <w:pPr>
              <w:pStyle w:val="TAL"/>
            </w:pPr>
            <w:r w:rsidRPr="00F2731B">
              <w:rPr>
                <w:lang w:eastAsia="zh-CN"/>
              </w:rPr>
              <w:t>Frequency of reporting</w:t>
            </w:r>
          </w:p>
        </w:tc>
        <w:tc>
          <w:tcPr>
            <w:tcW w:w="1440" w:type="dxa"/>
            <w:tcBorders>
              <w:top w:val="single" w:sz="4" w:space="0" w:color="000000"/>
              <w:left w:val="single" w:sz="4" w:space="0" w:color="000000"/>
              <w:bottom w:val="single" w:sz="4" w:space="0" w:color="000000"/>
            </w:tcBorders>
            <w:shd w:val="clear" w:color="auto" w:fill="auto"/>
          </w:tcPr>
          <w:p w14:paraId="4A4EDC75" w14:textId="77777777" w:rsidR="007D2341" w:rsidRDefault="007D2341" w:rsidP="00A0677B">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6C51B7" w14:textId="77777777" w:rsidR="007D2341" w:rsidRDefault="007D2341" w:rsidP="00A0677B">
            <w:pPr>
              <w:pStyle w:val="TAL"/>
            </w:pPr>
            <w:r w:rsidRPr="00F2731B">
              <w:rPr>
                <w:rFonts w:cs="Arial" w:hint="eastAsia"/>
                <w:lang w:eastAsia="zh-CN"/>
              </w:rPr>
              <w:t xml:space="preserve">It indicates the </w:t>
            </w:r>
            <w:r w:rsidRPr="00F2731B">
              <w:rPr>
                <w:rFonts w:cs="Arial"/>
                <w:lang w:eastAsia="zh-CN"/>
              </w:rPr>
              <w:t xml:space="preserve">requested </w:t>
            </w:r>
            <w:r w:rsidRPr="00F2731B">
              <w:rPr>
                <w:lang w:eastAsia="zh-CN"/>
              </w:rPr>
              <w:t>frequency of reporting. The reporting frequency may be periodic or event</w:t>
            </w:r>
            <w:r>
              <w:rPr>
                <w:lang w:eastAsia="zh-CN"/>
              </w:rPr>
              <w:t>-</w:t>
            </w:r>
            <w:r w:rsidRPr="00F2731B">
              <w:rPr>
                <w:lang w:eastAsia="zh-CN"/>
              </w:rPr>
              <w:t>triggered</w:t>
            </w:r>
            <w:r>
              <w:rPr>
                <w:lang w:eastAsia="zh-CN"/>
              </w:rPr>
              <w:t>.</w:t>
            </w:r>
          </w:p>
        </w:tc>
      </w:tr>
      <w:tr w:rsidR="007D2341" w:rsidRPr="00F2731B" w14:paraId="52F5BF22" w14:textId="77777777" w:rsidTr="00A0677B">
        <w:trPr>
          <w:jc w:val="center"/>
        </w:trPr>
        <w:tc>
          <w:tcPr>
            <w:tcW w:w="2880" w:type="dxa"/>
            <w:tcBorders>
              <w:top w:val="single" w:sz="4" w:space="0" w:color="000000"/>
              <w:left w:val="single" w:sz="4" w:space="0" w:color="000000"/>
              <w:bottom w:val="single" w:sz="4" w:space="0" w:color="000000"/>
            </w:tcBorders>
            <w:shd w:val="clear" w:color="auto" w:fill="auto"/>
          </w:tcPr>
          <w:p w14:paraId="6CBDA50C" w14:textId="77777777" w:rsidR="007D2341" w:rsidRDefault="007D2341" w:rsidP="00A0677B">
            <w:pPr>
              <w:pStyle w:val="TAL"/>
            </w:pPr>
            <w:r w:rsidRPr="00F2731B">
              <w:rPr>
                <w:lang w:eastAsia="zh-CN"/>
              </w:rPr>
              <w:t>Reporting periodicity</w:t>
            </w:r>
          </w:p>
        </w:tc>
        <w:tc>
          <w:tcPr>
            <w:tcW w:w="1440" w:type="dxa"/>
            <w:tcBorders>
              <w:top w:val="single" w:sz="4" w:space="0" w:color="000000"/>
              <w:left w:val="single" w:sz="4" w:space="0" w:color="000000"/>
              <w:bottom w:val="single" w:sz="4" w:space="0" w:color="000000"/>
            </w:tcBorders>
            <w:shd w:val="clear" w:color="auto" w:fill="auto"/>
          </w:tcPr>
          <w:p w14:paraId="42719C72" w14:textId="77777777" w:rsidR="007D2341" w:rsidRDefault="007D2341" w:rsidP="00A0677B">
            <w:pPr>
              <w:pStyle w:val="TAC"/>
            </w:pPr>
            <w:r w:rsidRPr="00F2731B">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8B8839" w14:textId="77777777" w:rsidR="007D2341" w:rsidRDefault="007D2341" w:rsidP="00A0677B">
            <w:pPr>
              <w:pStyle w:val="TAL"/>
            </w:pPr>
            <w:r w:rsidRPr="00F2731B">
              <w:rPr>
                <w:rFonts w:cs="Arial"/>
                <w:lang w:eastAsia="zh-CN"/>
              </w:rPr>
              <w:t>If the Frequency of reporting is periodic, the reporting periodicity shall be provided.</w:t>
            </w:r>
          </w:p>
        </w:tc>
      </w:tr>
      <w:tr w:rsidR="007D2341" w:rsidRPr="00F2731B" w14:paraId="413F6645" w14:textId="77777777" w:rsidTr="00A0677B">
        <w:trPr>
          <w:jc w:val="center"/>
        </w:trPr>
        <w:tc>
          <w:tcPr>
            <w:tcW w:w="2880" w:type="dxa"/>
            <w:tcBorders>
              <w:top w:val="single" w:sz="4" w:space="0" w:color="000000"/>
              <w:left w:val="single" w:sz="4" w:space="0" w:color="000000"/>
              <w:bottom w:val="single" w:sz="4" w:space="0" w:color="000000"/>
            </w:tcBorders>
            <w:shd w:val="clear" w:color="auto" w:fill="auto"/>
          </w:tcPr>
          <w:p w14:paraId="38B25FAE" w14:textId="77777777" w:rsidR="007D2341" w:rsidRPr="00F2731B" w:rsidRDefault="007D2341" w:rsidP="00A0677B">
            <w:pPr>
              <w:pStyle w:val="TAL"/>
              <w:rPr>
                <w:lang w:eastAsia="zh-CN"/>
              </w:rPr>
            </w:pPr>
            <w:r>
              <w:rPr>
                <w:lang w:eastAsia="zh-CN"/>
              </w:rPr>
              <w:t>Location change condition</w:t>
            </w:r>
          </w:p>
        </w:tc>
        <w:tc>
          <w:tcPr>
            <w:tcW w:w="1440" w:type="dxa"/>
            <w:tcBorders>
              <w:top w:val="single" w:sz="4" w:space="0" w:color="000000"/>
              <w:left w:val="single" w:sz="4" w:space="0" w:color="000000"/>
              <w:bottom w:val="single" w:sz="4" w:space="0" w:color="000000"/>
            </w:tcBorders>
            <w:shd w:val="clear" w:color="auto" w:fill="auto"/>
          </w:tcPr>
          <w:p w14:paraId="2E0D785E" w14:textId="77777777" w:rsidR="007D2341" w:rsidRDefault="007D2341" w:rsidP="00A0677B">
            <w:pPr>
              <w:pStyle w:val="TAC"/>
              <w:rPr>
                <w:rFonts w:cs="Arial"/>
                <w:lang w:eastAsia="zh-CN"/>
              </w:rPr>
            </w:pPr>
            <w:r>
              <w:rPr>
                <w:rFonts w:cs="Arial"/>
                <w:lang w:eastAsia="zh-CN"/>
              </w:rPr>
              <w:t>O</w:t>
            </w:r>
          </w:p>
          <w:p w14:paraId="55CF860A" w14:textId="77777777" w:rsidR="007D2341" w:rsidRPr="00F2731B" w:rsidRDefault="007D2341" w:rsidP="00A0677B">
            <w:pPr>
              <w:pStyle w:val="TAC"/>
              <w:rPr>
                <w:rFonts w:cs="Arial"/>
                <w:lang w:eastAsia="zh-CN"/>
              </w:rPr>
            </w:pPr>
            <w:r>
              <w:rPr>
                <w:rFonts w:cs="Arial"/>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5609F3" w14:textId="77777777" w:rsidR="007D2341" w:rsidRDefault="007D2341" w:rsidP="00A0677B">
            <w:pPr>
              <w:pStyle w:val="TAL"/>
            </w:pPr>
            <w:r>
              <w:t xml:space="preserve">It indicates the location change condition when the reporting shall occur, e.g., </w:t>
            </w:r>
            <w:r w:rsidRPr="00F2731B">
              <w:t>VAL user or VAL UE</w:t>
            </w:r>
            <w:r>
              <w:t xml:space="preserve"> changes a cell, NodeB, TA, RA, WLAN access network, civic address, GPS coordinates, </w:t>
            </w:r>
            <w:r w:rsidRPr="00A97DDB">
              <w:rPr>
                <w:szCs w:val="18"/>
                <w:lang w:val="en-IN"/>
              </w:rPr>
              <w:t>SAI, ECGI, RAT</w:t>
            </w:r>
            <w:r>
              <w:rPr>
                <w:szCs w:val="18"/>
                <w:lang w:val="en-IN"/>
              </w:rPr>
              <w:t>, VAL service area</w:t>
            </w:r>
            <w:r>
              <w:t>.</w:t>
            </w:r>
          </w:p>
          <w:p w14:paraId="20C85A5D" w14:textId="77777777" w:rsidR="007D2341" w:rsidRPr="00F2731B" w:rsidRDefault="007D2341" w:rsidP="00A0677B">
            <w:pPr>
              <w:pStyle w:val="TAL"/>
              <w:rPr>
                <w:rFonts w:cs="Arial"/>
                <w:lang w:eastAsia="zh-CN"/>
              </w:rPr>
            </w:pPr>
            <w:r w:rsidRPr="00F2731B">
              <w:rPr>
                <w:rFonts w:cs="Arial"/>
                <w:lang w:eastAsia="zh-CN"/>
              </w:rPr>
              <w:t xml:space="preserve">If the Frequency of reporting is </w:t>
            </w:r>
            <w:r w:rsidRPr="00F2731B">
              <w:rPr>
                <w:lang w:eastAsia="zh-CN"/>
              </w:rPr>
              <w:t>event</w:t>
            </w:r>
            <w:r>
              <w:rPr>
                <w:lang w:eastAsia="zh-CN"/>
              </w:rPr>
              <w:t>-</w:t>
            </w:r>
            <w:r w:rsidRPr="00F2731B">
              <w:rPr>
                <w:lang w:eastAsia="zh-CN"/>
              </w:rPr>
              <w:t>triggered</w:t>
            </w:r>
            <w:r w:rsidRPr="00F2731B">
              <w:rPr>
                <w:rFonts w:cs="Arial"/>
                <w:lang w:eastAsia="zh-CN"/>
              </w:rPr>
              <w:t>, th</w:t>
            </w:r>
            <w:r>
              <w:rPr>
                <w:rFonts w:cs="Arial"/>
                <w:lang w:eastAsia="zh-CN"/>
              </w:rPr>
              <w:t>is IE</w:t>
            </w:r>
            <w:r w:rsidRPr="00F2731B">
              <w:rPr>
                <w:rFonts w:cs="Arial"/>
                <w:lang w:eastAsia="zh-CN"/>
              </w:rPr>
              <w:t xml:space="preserve"> shall be provided.</w:t>
            </w:r>
          </w:p>
        </w:tc>
      </w:tr>
      <w:tr w:rsidR="007D2341" w:rsidRPr="00F2731B" w14:paraId="70D26BF1" w14:textId="77777777" w:rsidTr="00A0677B">
        <w:trPr>
          <w:jc w:val="center"/>
        </w:trPr>
        <w:tc>
          <w:tcPr>
            <w:tcW w:w="2880" w:type="dxa"/>
            <w:tcBorders>
              <w:top w:val="single" w:sz="4" w:space="0" w:color="000000"/>
              <w:left w:val="single" w:sz="4" w:space="0" w:color="000000"/>
              <w:bottom w:val="single" w:sz="4" w:space="0" w:color="000000"/>
            </w:tcBorders>
            <w:shd w:val="clear" w:color="auto" w:fill="auto"/>
          </w:tcPr>
          <w:p w14:paraId="38433FA8" w14:textId="77777777" w:rsidR="007D2341" w:rsidRPr="00F2731B" w:rsidRDefault="007D2341" w:rsidP="00A0677B">
            <w:pPr>
              <w:pStyle w:val="TAL"/>
              <w:rPr>
                <w:lang w:eastAsia="zh-CN"/>
              </w:rPr>
            </w:pPr>
            <w:r>
              <w:rPr>
                <w:lang w:eastAsia="zh-CN"/>
              </w:rPr>
              <w:t>Inside or outside indication</w:t>
            </w:r>
          </w:p>
        </w:tc>
        <w:tc>
          <w:tcPr>
            <w:tcW w:w="1440" w:type="dxa"/>
            <w:tcBorders>
              <w:top w:val="single" w:sz="4" w:space="0" w:color="000000"/>
              <w:left w:val="single" w:sz="4" w:space="0" w:color="000000"/>
              <w:bottom w:val="single" w:sz="4" w:space="0" w:color="000000"/>
            </w:tcBorders>
            <w:shd w:val="clear" w:color="auto" w:fill="auto"/>
          </w:tcPr>
          <w:p w14:paraId="06EDDAAA" w14:textId="77777777" w:rsidR="007D2341" w:rsidRDefault="007D2341" w:rsidP="00A0677B">
            <w:pPr>
              <w:pStyle w:val="TAC"/>
              <w:rPr>
                <w:rFonts w:cs="Arial"/>
                <w:lang w:eastAsia="zh-CN"/>
              </w:rPr>
            </w:pPr>
            <w:r>
              <w:rPr>
                <w:rFonts w:cs="Arial"/>
                <w:lang w:eastAsia="zh-CN"/>
              </w:rPr>
              <w:t>O</w:t>
            </w:r>
          </w:p>
          <w:p w14:paraId="6DEA5BEF" w14:textId="77777777" w:rsidR="007D2341" w:rsidRPr="00F2731B" w:rsidRDefault="007D2341" w:rsidP="00A0677B">
            <w:pPr>
              <w:pStyle w:val="TAC"/>
              <w:rPr>
                <w:rFonts w:cs="Arial"/>
                <w:lang w:eastAsia="zh-CN"/>
              </w:rPr>
            </w:pPr>
            <w:r>
              <w:rPr>
                <w:rFonts w:cs="Arial"/>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D5D829" w14:textId="77777777" w:rsidR="007D2341" w:rsidRPr="00F2731B" w:rsidRDefault="007D2341" w:rsidP="00A0677B">
            <w:pPr>
              <w:pStyle w:val="TAL"/>
              <w:rPr>
                <w:rFonts w:cs="Arial"/>
                <w:lang w:eastAsia="zh-CN"/>
              </w:rPr>
            </w:pPr>
            <w:r>
              <w:rPr>
                <w:rFonts w:cs="Arial"/>
                <w:lang w:eastAsia="zh-CN"/>
              </w:rPr>
              <w:t xml:space="preserve">It indicates the condition when the </w:t>
            </w:r>
            <w:r w:rsidRPr="00484643">
              <w:rPr>
                <w:rFonts w:cs="Arial"/>
                <w:lang w:eastAsia="zh-CN"/>
              </w:rPr>
              <w:t xml:space="preserve">reporting </w:t>
            </w:r>
            <w:r>
              <w:rPr>
                <w:rFonts w:cs="Arial"/>
                <w:lang w:eastAsia="zh-CN"/>
              </w:rPr>
              <w:t xml:space="preserve">shall occur, i.e., the </w:t>
            </w:r>
            <w:r w:rsidRPr="00F2731B">
              <w:t>VAL user or VAL UE</w:t>
            </w:r>
            <w:r>
              <w:t xml:space="preserve"> is inside or outside the locations </w:t>
            </w:r>
            <w:r>
              <w:rPr>
                <w:lang w:eastAsia="zh-CN"/>
              </w:rPr>
              <w:t>represented</w:t>
            </w:r>
            <w:r w:rsidRPr="00F6552A">
              <w:rPr>
                <w:lang w:eastAsia="zh-CN"/>
              </w:rPr>
              <w:t xml:space="preserve"> by the VAL service area ID(s).</w:t>
            </w:r>
          </w:p>
        </w:tc>
      </w:tr>
      <w:tr w:rsidR="007D2341" w:rsidRPr="00F2731B" w14:paraId="618090D4" w14:textId="77777777" w:rsidTr="00A0677B">
        <w:trPr>
          <w:jc w:val="center"/>
        </w:trPr>
        <w:tc>
          <w:tcPr>
            <w:tcW w:w="2880" w:type="dxa"/>
            <w:tcBorders>
              <w:top w:val="single" w:sz="4" w:space="0" w:color="000000"/>
              <w:left w:val="single" w:sz="4" w:space="0" w:color="000000"/>
              <w:bottom w:val="single" w:sz="4" w:space="0" w:color="000000"/>
            </w:tcBorders>
            <w:shd w:val="clear" w:color="auto" w:fill="auto"/>
          </w:tcPr>
          <w:p w14:paraId="5383EE97" w14:textId="77777777" w:rsidR="007D2341" w:rsidRDefault="007D2341" w:rsidP="00A0677B">
            <w:pPr>
              <w:pStyle w:val="TAL"/>
            </w:pPr>
            <w:r>
              <w:t>Reporting schedule</w:t>
            </w:r>
          </w:p>
        </w:tc>
        <w:tc>
          <w:tcPr>
            <w:tcW w:w="1440" w:type="dxa"/>
            <w:tcBorders>
              <w:top w:val="single" w:sz="4" w:space="0" w:color="000000"/>
              <w:left w:val="single" w:sz="4" w:space="0" w:color="000000"/>
              <w:bottom w:val="single" w:sz="4" w:space="0" w:color="000000"/>
            </w:tcBorders>
            <w:shd w:val="clear" w:color="auto" w:fill="auto"/>
          </w:tcPr>
          <w:p w14:paraId="07650262" w14:textId="77777777" w:rsidR="007D2341" w:rsidRDefault="007D2341" w:rsidP="00A0677B">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190FD1" w14:textId="77777777" w:rsidR="007D2341" w:rsidRPr="008A3FBF" w:rsidRDefault="007D2341" w:rsidP="00A0677B">
            <w:pPr>
              <w:pStyle w:val="TAL"/>
            </w:pPr>
            <w:r>
              <w:t>It indicates the requested reporting schedule, e.g., days of the week and/or time period for the location reporting.</w:t>
            </w:r>
          </w:p>
        </w:tc>
      </w:tr>
      <w:tr w:rsidR="007D2341" w:rsidRPr="00F2731B" w14:paraId="021AF91B" w14:textId="77777777" w:rsidTr="00A0677B">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C40EEEF" w14:textId="77777777" w:rsidR="007D2341" w:rsidRPr="00F2731B" w:rsidRDefault="007D2341" w:rsidP="00A0677B">
            <w:pPr>
              <w:pStyle w:val="TAN"/>
              <w:rPr>
                <w:rFonts w:cs="Arial"/>
              </w:rPr>
            </w:pPr>
            <w:r w:rsidRPr="00F2731B">
              <w:t>NOTE:</w:t>
            </w:r>
            <w:r w:rsidRPr="00F2731B">
              <w:tab/>
            </w:r>
            <w:r>
              <w:rPr>
                <w:rFonts w:cs="Arial"/>
              </w:rPr>
              <w:t>Triggering criteria based on the VAL service area represented by the VAL service area ID(s) may be provided when this information flow is from the VAL server to the location management server</w:t>
            </w:r>
            <w:r w:rsidRPr="00F2731B">
              <w:t>.</w:t>
            </w:r>
          </w:p>
        </w:tc>
      </w:tr>
    </w:tbl>
    <w:p w14:paraId="5FD32FB6" w14:textId="77777777" w:rsidR="007D2341" w:rsidRPr="00BD2320" w:rsidRDefault="007D2341" w:rsidP="007D2341">
      <w:pPr>
        <w:rPr>
          <w:lang w:eastAsia="zh-CN"/>
        </w:rPr>
      </w:pPr>
    </w:p>
    <w:p w14:paraId="64516D2D" w14:textId="77777777" w:rsidR="00312C76" w:rsidRPr="003167FF" w:rsidRDefault="00312C76" w:rsidP="00312C76">
      <w:pPr>
        <w:pStyle w:val="Heading4"/>
      </w:pPr>
      <w:bookmarkStart w:id="516" w:name="_Toc155355402"/>
      <w:r w:rsidRPr="003167FF">
        <w:rPr>
          <w:lang w:eastAsia="zh-CN"/>
        </w:rPr>
        <w:t>9.3</w:t>
      </w:r>
      <w:r w:rsidRPr="003167FF">
        <w:t>.2.5</w:t>
      </w:r>
      <w:r w:rsidRPr="003167FF">
        <w:tab/>
        <w:t>Location information subscription request</w:t>
      </w:r>
      <w:bookmarkEnd w:id="516"/>
    </w:p>
    <w:p w14:paraId="22D63CE1" w14:textId="28B578AB"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.5-1</w:t>
      </w:r>
      <w:r w:rsidRPr="003167FF">
        <w:t xml:space="preserve"> describes the information flow from the VAL server or location management client to the location management </w:t>
      </w:r>
      <w:r w:rsidRPr="003167FF">
        <w:rPr>
          <w:lang w:eastAsia="zh-CN"/>
        </w:rPr>
        <w:t>server</w:t>
      </w:r>
      <w:r w:rsidRPr="003167FF">
        <w:t xml:space="preserve"> for </w:t>
      </w:r>
      <w:r w:rsidRPr="003167FF">
        <w:rPr>
          <w:lang w:eastAsia="zh-CN"/>
        </w:rPr>
        <w:t>location information subscription request</w:t>
      </w:r>
      <w:r w:rsidR="00B54583" w:rsidRPr="00B54583">
        <w:rPr>
          <w:lang w:eastAsia="zh-CN"/>
        </w:rPr>
        <w:t xml:space="preserve"> or for updating an existing location information subscription</w:t>
      </w:r>
      <w:r w:rsidRPr="003167FF">
        <w:rPr>
          <w:lang w:eastAsia="zh-CN"/>
        </w:rPr>
        <w:t>.</w:t>
      </w:r>
    </w:p>
    <w:p w14:paraId="0FEA3BF0" w14:textId="77777777" w:rsidR="00312C76" w:rsidRPr="003167FF" w:rsidRDefault="00312C76" w:rsidP="00312C76">
      <w:pPr>
        <w:pStyle w:val="TH"/>
        <w:rPr>
          <w:lang w:eastAsia="zh-CN"/>
        </w:rPr>
      </w:pPr>
      <w:r w:rsidRPr="003167FF">
        <w:lastRenderedPageBreak/>
        <w:t>Table </w:t>
      </w:r>
      <w:r w:rsidRPr="003167FF">
        <w:rPr>
          <w:lang w:eastAsia="zh-CN"/>
        </w:rPr>
        <w:t>9.3</w:t>
      </w:r>
      <w:r w:rsidRPr="003167FF">
        <w:t>.2.</w:t>
      </w:r>
      <w:r w:rsidRPr="003167FF">
        <w:rPr>
          <w:lang w:eastAsia="zh-CN"/>
        </w:rPr>
        <w:t>5</w:t>
      </w:r>
      <w:r w:rsidRPr="003167FF">
        <w:t xml:space="preserve">-1: Location </w:t>
      </w:r>
      <w:r w:rsidRPr="003167FF">
        <w:rPr>
          <w:lang w:eastAsia="zh-CN"/>
        </w:rPr>
        <w:t>information</w:t>
      </w:r>
      <w:r w:rsidRPr="003167FF">
        <w:t xml:space="preserve"> </w:t>
      </w:r>
      <w:r w:rsidRPr="003167FF">
        <w:rPr>
          <w:lang w:eastAsia="zh-CN"/>
        </w:rPr>
        <w:t>subscription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6B783D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0A228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7DA912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000474" w14:textId="77777777" w:rsidR="00312C76" w:rsidRPr="003167FF" w:rsidRDefault="00312C76" w:rsidP="007E0BCD">
            <w:pPr>
              <w:pStyle w:val="TAH"/>
            </w:pPr>
            <w:r w:rsidRPr="003167FF">
              <w:t>Description</w:t>
            </w:r>
          </w:p>
        </w:tc>
      </w:tr>
      <w:tr w:rsidR="00312C76" w:rsidRPr="003167FF" w14:paraId="68E9734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949EE07"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543D665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8C3C12" w14:textId="1A1AC5AF" w:rsidR="00312C76" w:rsidRPr="003167FF" w:rsidRDefault="00312C76" w:rsidP="007E0BCD">
            <w:pPr>
              <w:pStyle w:val="TAL"/>
              <w:rPr>
                <w:lang w:eastAsia="zh-CN"/>
              </w:rPr>
            </w:pPr>
            <w:r w:rsidRPr="003167FF">
              <w:t xml:space="preserve">Identity of the </w:t>
            </w:r>
            <w:r w:rsidRPr="003167FF">
              <w:rPr>
                <w:lang w:eastAsia="zh-CN"/>
              </w:rPr>
              <w:t>requesting</w:t>
            </w:r>
            <w:r w:rsidRPr="003167FF">
              <w:t xml:space="preserve"> </w:t>
            </w:r>
            <w:r w:rsidRPr="003167FF">
              <w:rPr>
                <w:szCs w:val="18"/>
              </w:rPr>
              <w:t>VAL server</w:t>
            </w:r>
            <w:r w:rsidRPr="003167FF">
              <w:t>/VAL user or VAL UE</w:t>
            </w:r>
            <w:r w:rsidR="00B54583" w:rsidRPr="00B54583">
              <w:t xml:space="preserve"> (</w:t>
            </w:r>
            <w:r w:rsidR="00B54583">
              <w:t xml:space="preserve">see </w:t>
            </w:r>
            <w:r w:rsidR="00B54583" w:rsidRPr="00B54583">
              <w:t>NOTE 3)</w:t>
            </w:r>
          </w:p>
        </w:tc>
      </w:tr>
      <w:tr w:rsidR="00312C76" w:rsidRPr="003167FF" w14:paraId="4992826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EF8447B" w14:textId="77777777" w:rsidR="00312C76" w:rsidRPr="003167FF" w:rsidRDefault="00312C76" w:rsidP="007E0BCD">
            <w:pPr>
              <w:pStyle w:val="TAL"/>
            </w:pPr>
            <w:r w:rsidRPr="003167FF">
              <w:t>Identities list</w:t>
            </w:r>
          </w:p>
        </w:tc>
        <w:tc>
          <w:tcPr>
            <w:tcW w:w="1440" w:type="dxa"/>
            <w:tcBorders>
              <w:top w:val="single" w:sz="4" w:space="0" w:color="000000"/>
              <w:left w:val="single" w:sz="4" w:space="0" w:color="000000"/>
              <w:bottom w:val="single" w:sz="4" w:space="0" w:color="000000"/>
            </w:tcBorders>
            <w:shd w:val="clear" w:color="auto" w:fill="auto"/>
          </w:tcPr>
          <w:p w14:paraId="75680CC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BF364A" w14:textId="77777777" w:rsidR="00312C76" w:rsidRPr="003167FF" w:rsidRDefault="00312C76" w:rsidP="007E0BCD">
            <w:pPr>
              <w:pStyle w:val="TAL"/>
            </w:pPr>
            <w:r w:rsidRPr="003167FF">
              <w:t>List of VAL users or VAL UEs whose location information is requested.</w:t>
            </w:r>
          </w:p>
        </w:tc>
      </w:tr>
      <w:tr w:rsidR="00312C76" w:rsidRPr="003167FF" w14:paraId="74FD4A3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A2B617" w14:textId="77777777" w:rsidR="00312C76" w:rsidRPr="003167FF" w:rsidRDefault="00312C76" w:rsidP="007E0BCD">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41305B0F"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222BF5" w14:textId="77777777" w:rsidR="00312C76" w:rsidRPr="003167FF" w:rsidRDefault="00312C76" w:rsidP="007E0BCD">
            <w:pPr>
              <w:pStyle w:val="TAL"/>
            </w:pPr>
            <w:r w:rsidRPr="003167FF">
              <w:t>Identity of the VAL service for which the location information is subscribed.</w:t>
            </w:r>
          </w:p>
        </w:tc>
      </w:tr>
      <w:tr w:rsidR="00312C76" w:rsidRPr="003167FF" w14:paraId="3703220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41515B2" w14:textId="77777777" w:rsidR="00312C76" w:rsidRPr="003167FF" w:rsidRDefault="00312C76" w:rsidP="007E0BCD">
            <w:pPr>
              <w:pStyle w:val="TAL"/>
              <w:rPr>
                <w:lang w:eastAsia="zh-CN"/>
              </w:rPr>
            </w:pPr>
            <w:r w:rsidRPr="003167FF">
              <w:rPr>
                <w:lang w:eastAsia="zh-CN"/>
              </w:rPr>
              <w:t>T</w:t>
            </w:r>
            <w:r w:rsidRPr="003167FF">
              <w: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27EE0EEE"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BF7BF4" w14:textId="77777777" w:rsidR="00312C76" w:rsidRPr="003167FF" w:rsidRDefault="00312C76" w:rsidP="007E0BCD">
            <w:pPr>
              <w:pStyle w:val="TAL"/>
              <w:rPr>
                <w:lang w:eastAsia="zh-CN"/>
              </w:rPr>
            </w:pPr>
            <w:r w:rsidRPr="003167FF">
              <w:rPr>
                <w:lang w:eastAsia="zh-CN"/>
              </w:rPr>
              <w:t>It indicates the interval time between consecutive reports</w:t>
            </w:r>
          </w:p>
        </w:tc>
      </w:tr>
      <w:tr w:rsidR="00F11EAF" w:rsidRPr="003167FF" w14:paraId="33FFBC4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75FAC3B" w14:textId="765D1894" w:rsidR="00F11EAF" w:rsidRPr="003167FF" w:rsidRDefault="00F11EAF" w:rsidP="00F11EAF">
            <w:pPr>
              <w:pStyle w:val="TAL"/>
              <w:rPr>
                <w:lang w:eastAsia="zh-CN"/>
              </w:rPr>
            </w:pPr>
            <w:bookmarkStart w:id="517" w:name="OLE_LINK15"/>
            <w:bookmarkStart w:id="518" w:name="OLE_LINK16"/>
            <w:r w:rsidRPr="003167FF">
              <w:rPr>
                <w:lang w:eastAsia="zh-CN"/>
              </w:rPr>
              <w:t>Supplementary location information indication</w:t>
            </w:r>
            <w:bookmarkEnd w:id="517"/>
            <w:bookmarkEnd w:id="518"/>
          </w:p>
        </w:tc>
        <w:tc>
          <w:tcPr>
            <w:tcW w:w="1440" w:type="dxa"/>
            <w:tcBorders>
              <w:top w:val="single" w:sz="4" w:space="0" w:color="000000"/>
              <w:left w:val="single" w:sz="4" w:space="0" w:color="000000"/>
              <w:bottom w:val="single" w:sz="4" w:space="0" w:color="000000"/>
            </w:tcBorders>
            <w:shd w:val="clear" w:color="auto" w:fill="auto"/>
          </w:tcPr>
          <w:p w14:paraId="5C5F40D4" w14:textId="6C84E7B0" w:rsidR="00F11EAF" w:rsidRPr="003167FF" w:rsidRDefault="00F11EAF" w:rsidP="00F11EAF">
            <w:pPr>
              <w:pStyle w:val="TAC"/>
              <w:rPr>
                <w:lang w:eastAsia="zh-CN"/>
              </w:rPr>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46E659" w14:textId="41B949F1" w:rsidR="00F11EAF" w:rsidRPr="003167FF" w:rsidRDefault="00F11EAF" w:rsidP="00F11EAF">
            <w:pPr>
              <w:pStyle w:val="TAL"/>
              <w:rPr>
                <w:lang w:eastAsia="zh-CN"/>
              </w:rPr>
            </w:pPr>
            <w:r w:rsidRPr="003167FF">
              <w:rPr>
                <w:lang w:eastAsia="zh-CN"/>
              </w:rPr>
              <w:t>Indicates that supplementary location information is required.</w:t>
            </w:r>
          </w:p>
        </w:tc>
      </w:tr>
      <w:tr w:rsidR="00581A3A" w:rsidRPr="003167FF" w14:paraId="35B62D8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B66EEA5" w14:textId="2A99DE0F" w:rsidR="00581A3A" w:rsidRPr="003167FF" w:rsidRDefault="00581A3A" w:rsidP="00581A3A">
            <w:pPr>
              <w:pStyle w:val="TAL"/>
              <w:rPr>
                <w:lang w:eastAsia="zh-CN"/>
              </w:rPr>
            </w:pPr>
            <w:r w:rsidRPr="003167FF">
              <w:rPr>
                <w:lang w:eastAsia="zh-CN"/>
              </w:rPr>
              <w:t>Location QoS</w:t>
            </w:r>
          </w:p>
        </w:tc>
        <w:tc>
          <w:tcPr>
            <w:tcW w:w="1440" w:type="dxa"/>
            <w:tcBorders>
              <w:top w:val="single" w:sz="4" w:space="0" w:color="000000"/>
              <w:left w:val="single" w:sz="4" w:space="0" w:color="000000"/>
              <w:bottom w:val="single" w:sz="4" w:space="0" w:color="000000"/>
            </w:tcBorders>
            <w:shd w:val="clear" w:color="auto" w:fill="auto"/>
          </w:tcPr>
          <w:p w14:paraId="6BE8B5B2" w14:textId="77777777" w:rsidR="00581A3A" w:rsidRPr="003167FF" w:rsidRDefault="00581A3A" w:rsidP="00581A3A">
            <w:pPr>
              <w:pStyle w:val="TAC"/>
              <w:rPr>
                <w:lang w:eastAsia="zh-CN"/>
              </w:rPr>
            </w:pPr>
            <w:r w:rsidRPr="003167FF">
              <w:rPr>
                <w:lang w:eastAsia="zh-CN"/>
              </w:rPr>
              <w:t>O</w:t>
            </w:r>
          </w:p>
          <w:p w14:paraId="76DE1312" w14:textId="4659C8CC" w:rsidR="00581A3A" w:rsidRPr="003167FF" w:rsidRDefault="00581A3A" w:rsidP="00581A3A">
            <w:pPr>
              <w:pStyle w:val="TAC"/>
            </w:pPr>
            <w:r w:rsidRPr="003167FF">
              <w:t>(NOTE</w:t>
            </w:r>
            <w:r w:rsidRPr="003167FF">
              <w:rPr>
                <w:lang w:eastAsia="zh-CN"/>
              </w:rPr>
              <w:t> 2</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8E7F4B" w14:textId="032245B7" w:rsidR="00581A3A" w:rsidRPr="003167FF" w:rsidRDefault="00581A3A" w:rsidP="00581A3A">
            <w:pPr>
              <w:pStyle w:val="TAL"/>
              <w:rPr>
                <w:lang w:eastAsia="zh-CN"/>
              </w:rPr>
            </w:pPr>
            <w:r w:rsidRPr="003167FF">
              <w:rPr>
                <w:lang w:eastAsia="zh-CN"/>
              </w:rPr>
              <w:t>Definition of the location Quality of Service for which the location information is requested (see NOTE 1).</w:t>
            </w:r>
          </w:p>
        </w:tc>
      </w:tr>
      <w:tr w:rsidR="00581A3A" w:rsidRPr="003167FF" w14:paraId="587BAE49" w14:textId="77777777" w:rsidTr="00D51C3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597185D" w14:textId="5795F805" w:rsidR="00581A3A" w:rsidRPr="003167FF" w:rsidRDefault="00581A3A" w:rsidP="009114B3">
            <w:pPr>
              <w:pStyle w:val="TAN"/>
              <w:rPr>
                <w:lang w:eastAsia="zh-CN"/>
              </w:rPr>
            </w:pPr>
            <w:r w:rsidRPr="003167FF">
              <w:rPr>
                <w:lang w:eastAsia="zh-CN"/>
              </w:rPr>
              <w:t>NOTE 1:</w:t>
            </w:r>
            <w:r w:rsidRPr="003167FF">
              <w:rPr>
                <w:lang w:eastAsia="zh-CN"/>
              </w:rPr>
              <w:tab/>
              <w:t>The definition of location QoS has been defined in clause 4.1b of TS 23.273 [50] and the clause 6.1.6.2.13 of TS 29.572 [51].</w:t>
            </w:r>
          </w:p>
          <w:p w14:paraId="12BA3503" w14:textId="77777777" w:rsidR="00B54583" w:rsidRDefault="00581A3A" w:rsidP="00B54583">
            <w:pPr>
              <w:pStyle w:val="TAN"/>
              <w:rPr>
                <w:lang w:eastAsia="zh-CN"/>
              </w:rPr>
            </w:pPr>
            <w:r w:rsidRPr="003167FF">
              <w:rPr>
                <w:lang w:eastAsia="zh-CN"/>
              </w:rPr>
              <w:t>NOTE 2:</w:t>
            </w:r>
            <w:r w:rsidRPr="003167FF">
              <w:rPr>
                <w:lang w:eastAsia="zh-CN"/>
              </w:rPr>
              <w:tab/>
              <w:t>The element is only applicable for the information flow from the VAL server to the location management server.</w:t>
            </w:r>
          </w:p>
          <w:p w14:paraId="75083F92" w14:textId="1984D480" w:rsidR="00581A3A" w:rsidRPr="003167FF" w:rsidRDefault="00B54583" w:rsidP="00B54583">
            <w:pPr>
              <w:pStyle w:val="TAN"/>
              <w:rPr>
                <w:lang w:eastAsia="zh-CN"/>
              </w:rPr>
            </w:pPr>
            <w:r>
              <w:rPr>
                <w:lang w:eastAsia="zh-CN"/>
              </w:rPr>
              <w:t xml:space="preserve">NOTE 3: </w:t>
            </w:r>
            <w:r>
              <w:rPr>
                <w:lang w:eastAsia="zh-CN"/>
              </w:rPr>
              <w:tab/>
              <w:t>This information element shall not be updated via location information subscription update procedure in clause 9.3.2.7a.</w:t>
            </w:r>
          </w:p>
        </w:tc>
      </w:tr>
    </w:tbl>
    <w:p w14:paraId="0E3D06B1" w14:textId="77777777" w:rsidR="00312C76" w:rsidRPr="003167FF" w:rsidRDefault="00312C76" w:rsidP="00312C76">
      <w:pPr>
        <w:rPr>
          <w:lang w:eastAsia="zh-CN"/>
        </w:rPr>
      </w:pPr>
    </w:p>
    <w:p w14:paraId="563664DA" w14:textId="77777777" w:rsidR="00312C76" w:rsidRPr="003167FF" w:rsidRDefault="00312C76" w:rsidP="00312C76">
      <w:pPr>
        <w:pStyle w:val="Heading4"/>
      </w:pPr>
      <w:bookmarkStart w:id="519" w:name="_Toc155355403"/>
      <w:r w:rsidRPr="003167FF">
        <w:rPr>
          <w:lang w:eastAsia="zh-CN"/>
        </w:rPr>
        <w:t>9.3</w:t>
      </w:r>
      <w:r w:rsidRPr="003167FF">
        <w:t>.2.6</w:t>
      </w:r>
      <w:r w:rsidRPr="003167FF">
        <w:tab/>
        <w:t>Location information subscription response</w:t>
      </w:r>
      <w:bookmarkEnd w:id="519"/>
    </w:p>
    <w:p w14:paraId="7FC7F401" w14:textId="36A082A0"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.6-1</w:t>
      </w:r>
      <w:r w:rsidRPr="003167FF">
        <w:t xml:space="preserve"> describes the information flow from the location management </w:t>
      </w:r>
      <w:r w:rsidRPr="003167FF">
        <w:rPr>
          <w:lang w:eastAsia="zh-CN"/>
        </w:rPr>
        <w:t>server</w:t>
      </w:r>
      <w:r w:rsidRPr="003167FF">
        <w:t xml:space="preserve"> to the VAL server or location management client for </w:t>
      </w:r>
      <w:r w:rsidRPr="003167FF">
        <w:rPr>
          <w:lang w:eastAsia="zh-CN"/>
        </w:rPr>
        <w:t>location information subscription response</w:t>
      </w:r>
      <w:r w:rsidR="00B54583" w:rsidRPr="00B54583">
        <w:rPr>
          <w:lang w:eastAsia="zh-CN"/>
        </w:rPr>
        <w:t xml:space="preserve"> or location information subscription update response</w:t>
      </w:r>
      <w:r w:rsidRPr="003167FF">
        <w:rPr>
          <w:lang w:eastAsia="zh-CN"/>
        </w:rPr>
        <w:t>.</w:t>
      </w:r>
    </w:p>
    <w:p w14:paraId="34E8D163" w14:textId="77777777" w:rsidR="00312C76" w:rsidRPr="003167FF" w:rsidRDefault="00312C76" w:rsidP="00312C76">
      <w:pPr>
        <w:pStyle w:val="TH"/>
        <w:rPr>
          <w:lang w:eastAsia="zh-CN"/>
        </w:rPr>
      </w:pPr>
      <w:r w:rsidRPr="003167FF">
        <w:t>Table </w:t>
      </w:r>
      <w:r w:rsidRPr="003167FF">
        <w:rPr>
          <w:lang w:eastAsia="zh-CN"/>
        </w:rPr>
        <w:t>9.3</w:t>
      </w:r>
      <w:r w:rsidRPr="003167FF">
        <w:t>.2.</w:t>
      </w:r>
      <w:r w:rsidRPr="003167FF">
        <w:rPr>
          <w:lang w:eastAsia="zh-CN"/>
        </w:rPr>
        <w:t>6</w:t>
      </w:r>
      <w:r w:rsidRPr="003167FF">
        <w:t xml:space="preserve">-1: Location </w:t>
      </w:r>
      <w:r w:rsidRPr="003167FF">
        <w:rPr>
          <w:lang w:eastAsia="zh-CN"/>
        </w:rPr>
        <w:t>information</w:t>
      </w:r>
      <w:r w:rsidRPr="003167FF">
        <w:t xml:space="preserve"> </w:t>
      </w:r>
      <w:r w:rsidRPr="003167FF">
        <w:rPr>
          <w:lang w:eastAsia="zh-CN"/>
        </w:rPr>
        <w:t>subscription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047351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B582B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865098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2ACEAB" w14:textId="77777777" w:rsidR="00312C76" w:rsidRPr="003167FF" w:rsidRDefault="00312C76" w:rsidP="007E0BCD">
            <w:pPr>
              <w:pStyle w:val="TAH"/>
            </w:pPr>
            <w:r w:rsidRPr="003167FF">
              <w:t>Description</w:t>
            </w:r>
          </w:p>
        </w:tc>
      </w:tr>
      <w:tr w:rsidR="00312C76" w:rsidRPr="003167FF" w14:paraId="59EA8B1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6CB7078"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15A6744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C7829D" w14:textId="77777777" w:rsidR="00312C76" w:rsidRPr="003167FF" w:rsidRDefault="00312C76" w:rsidP="007E0BCD">
            <w:pPr>
              <w:pStyle w:val="TAL"/>
              <w:rPr>
                <w:lang w:eastAsia="zh-CN"/>
              </w:rPr>
            </w:pPr>
            <w:r w:rsidRPr="003167FF">
              <w:t xml:space="preserve">Identity of the </w:t>
            </w:r>
            <w:r w:rsidRPr="003167FF">
              <w:rPr>
                <w:lang w:eastAsia="zh-CN"/>
              </w:rPr>
              <w:t>requesting</w:t>
            </w:r>
            <w:r w:rsidRPr="003167FF">
              <w:t xml:space="preserve"> </w:t>
            </w:r>
            <w:r w:rsidRPr="003167FF">
              <w:rPr>
                <w:szCs w:val="18"/>
              </w:rPr>
              <w:t>VAL server/</w:t>
            </w:r>
            <w:r w:rsidRPr="003167FF">
              <w:t>VAL user or VAL UE</w:t>
            </w:r>
          </w:p>
        </w:tc>
      </w:tr>
      <w:tr w:rsidR="00312C76" w:rsidRPr="003167FF" w14:paraId="429B5CB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5E5D056" w14:textId="77777777" w:rsidR="00312C76" w:rsidRPr="003167FF" w:rsidRDefault="00312C76" w:rsidP="007E0BCD">
            <w:pPr>
              <w:pStyle w:val="TAL"/>
            </w:pPr>
            <w:r w:rsidRPr="003167FF">
              <w:rPr>
                <w:lang w:eastAsia="zh-CN"/>
              </w:rPr>
              <w:t>Subscription</w:t>
            </w:r>
            <w:r w:rsidRPr="003167FF">
              <w:t xml:space="preserve"> status</w:t>
            </w:r>
          </w:p>
        </w:tc>
        <w:tc>
          <w:tcPr>
            <w:tcW w:w="1440" w:type="dxa"/>
            <w:tcBorders>
              <w:top w:val="single" w:sz="4" w:space="0" w:color="000000"/>
              <w:left w:val="single" w:sz="4" w:space="0" w:color="000000"/>
              <w:bottom w:val="single" w:sz="4" w:space="0" w:color="000000"/>
            </w:tcBorders>
            <w:shd w:val="clear" w:color="auto" w:fill="auto"/>
          </w:tcPr>
          <w:p w14:paraId="2C763FD2"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7B2731" w14:textId="77777777" w:rsidR="00312C76" w:rsidRPr="003167FF" w:rsidRDefault="00312C76" w:rsidP="007E0BCD">
            <w:pPr>
              <w:pStyle w:val="TAL"/>
            </w:pPr>
            <w:r w:rsidRPr="003167FF">
              <w:rPr>
                <w:lang w:eastAsia="zh-CN"/>
              </w:rPr>
              <w:t>It indicates the subscription result</w:t>
            </w:r>
          </w:p>
        </w:tc>
      </w:tr>
    </w:tbl>
    <w:p w14:paraId="5D40B11F" w14:textId="77777777" w:rsidR="00312C76" w:rsidRPr="003167FF" w:rsidRDefault="00312C76" w:rsidP="00312C76">
      <w:pPr>
        <w:rPr>
          <w:lang w:eastAsia="zh-CN"/>
        </w:rPr>
      </w:pPr>
    </w:p>
    <w:p w14:paraId="15D7C788" w14:textId="77777777" w:rsidR="00312C76" w:rsidRPr="003167FF" w:rsidRDefault="00312C76" w:rsidP="00312C76">
      <w:pPr>
        <w:pStyle w:val="Heading4"/>
      </w:pPr>
      <w:bookmarkStart w:id="520" w:name="_Toc155355404"/>
      <w:r w:rsidRPr="003167FF">
        <w:rPr>
          <w:lang w:eastAsia="zh-CN"/>
        </w:rPr>
        <w:t>9.3</w:t>
      </w:r>
      <w:r w:rsidRPr="003167FF">
        <w:t>.2.7</w:t>
      </w:r>
      <w:r w:rsidRPr="003167FF">
        <w:tab/>
        <w:t>Location information notification</w:t>
      </w:r>
      <w:bookmarkEnd w:id="520"/>
    </w:p>
    <w:p w14:paraId="120E7B02" w14:textId="77777777" w:rsidR="00312C76" w:rsidRPr="003167FF" w:rsidRDefault="00312C76" w:rsidP="00312C76">
      <w:r w:rsidRPr="003167FF">
        <w:t>Table </w:t>
      </w:r>
      <w:r w:rsidRPr="003167FF">
        <w:rPr>
          <w:lang w:eastAsia="zh-CN"/>
        </w:rPr>
        <w:t>9.3</w:t>
      </w:r>
      <w:r w:rsidRPr="003167FF">
        <w:t>.2</w:t>
      </w:r>
      <w:r w:rsidRPr="003167FF">
        <w:rPr>
          <w:lang w:eastAsia="zh-CN"/>
        </w:rPr>
        <w:t>.7-1</w:t>
      </w:r>
      <w:r w:rsidRPr="003167FF">
        <w:t xml:space="preserve"> describes the information flow from the location management </w:t>
      </w:r>
      <w:r w:rsidRPr="003167FF">
        <w:rPr>
          <w:lang w:eastAsia="zh-CN"/>
        </w:rPr>
        <w:t>server</w:t>
      </w:r>
      <w:r w:rsidRPr="003167FF">
        <w:t xml:space="preserve"> </w:t>
      </w:r>
      <w:r w:rsidRPr="003167FF">
        <w:rPr>
          <w:lang w:eastAsia="zh-CN"/>
        </w:rPr>
        <w:t>to the VAL server or the location management client</w:t>
      </w:r>
      <w:r w:rsidRPr="003167FF">
        <w:t>.</w:t>
      </w:r>
    </w:p>
    <w:p w14:paraId="5091C3F5" w14:textId="77777777" w:rsidR="00312C76" w:rsidRPr="003167FF" w:rsidRDefault="00312C76" w:rsidP="00312C76">
      <w:pPr>
        <w:pStyle w:val="TH"/>
        <w:rPr>
          <w:lang w:eastAsia="zh-CN"/>
        </w:rPr>
      </w:pPr>
      <w:r w:rsidRPr="003167FF">
        <w:t>Table </w:t>
      </w:r>
      <w:r w:rsidRPr="003167FF">
        <w:rPr>
          <w:lang w:eastAsia="zh-CN"/>
        </w:rPr>
        <w:t>9.3</w:t>
      </w:r>
      <w:r w:rsidRPr="003167FF">
        <w:t>.2.</w:t>
      </w:r>
      <w:r w:rsidRPr="003167FF">
        <w:rPr>
          <w:lang w:eastAsia="zh-CN"/>
        </w:rPr>
        <w:t>7</w:t>
      </w:r>
      <w:r w:rsidRPr="003167FF">
        <w:t xml:space="preserve">-1: Location </w:t>
      </w:r>
      <w:r w:rsidRPr="003167FF">
        <w:rPr>
          <w:lang w:eastAsia="zh-CN"/>
        </w:rPr>
        <w:t>information</w:t>
      </w:r>
      <w:r w:rsidRPr="003167FF">
        <w:t xml:space="preserve"> </w:t>
      </w:r>
      <w:r w:rsidRPr="003167FF">
        <w:rPr>
          <w:lang w:eastAsia="zh-CN"/>
        </w:rPr>
        <w:t>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14B645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3176BBE"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48D146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550FC9" w14:textId="77777777" w:rsidR="00312C76" w:rsidRPr="003167FF" w:rsidRDefault="00312C76" w:rsidP="007E0BCD">
            <w:pPr>
              <w:pStyle w:val="TAH"/>
            </w:pPr>
            <w:r w:rsidRPr="003167FF">
              <w:t>Description</w:t>
            </w:r>
          </w:p>
        </w:tc>
      </w:tr>
      <w:tr w:rsidR="00312C76" w:rsidRPr="003167FF" w14:paraId="09F8C06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563587" w14:textId="77777777" w:rsidR="00312C76" w:rsidRPr="003167FF" w:rsidRDefault="00312C76" w:rsidP="007E0BCD">
            <w:pPr>
              <w:pStyle w:val="TAL"/>
            </w:pPr>
            <w:r w:rsidRPr="003167FF">
              <w:t>Identities list</w:t>
            </w:r>
          </w:p>
        </w:tc>
        <w:tc>
          <w:tcPr>
            <w:tcW w:w="1440" w:type="dxa"/>
            <w:tcBorders>
              <w:top w:val="single" w:sz="4" w:space="0" w:color="000000"/>
              <w:left w:val="single" w:sz="4" w:space="0" w:color="000000"/>
              <w:bottom w:val="single" w:sz="4" w:space="0" w:color="000000"/>
            </w:tcBorders>
            <w:shd w:val="clear" w:color="auto" w:fill="auto"/>
          </w:tcPr>
          <w:p w14:paraId="4A504B8B"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6EE2A0" w14:textId="77777777" w:rsidR="00312C76" w:rsidRPr="003167FF" w:rsidRDefault="00312C76" w:rsidP="007E0BCD">
            <w:pPr>
              <w:pStyle w:val="TAL"/>
            </w:pPr>
            <w:r w:rsidRPr="003167FF">
              <w:t xml:space="preserve">List of the </w:t>
            </w:r>
            <w:r w:rsidRPr="003167FF">
              <w:rPr>
                <w:lang w:eastAsia="zh-CN"/>
              </w:rPr>
              <w:t xml:space="preserve">VAL </w:t>
            </w:r>
            <w:r w:rsidRPr="003167FF">
              <w:t>users or VAL UEs whose location information needs to be notified</w:t>
            </w:r>
          </w:p>
        </w:tc>
      </w:tr>
      <w:tr w:rsidR="00312C76" w:rsidRPr="003167FF" w14:paraId="10AD760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6FA3D09" w14:textId="3B103D29" w:rsidR="00312C76" w:rsidRPr="003167FF" w:rsidRDefault="00312C76" w:rsidP="007E0BCD">
            <w:pPr>
              <w:pStyle w:val="TAL"/>
              <w:rPr>
                <w:lang w:eastAsia="zh-CN"/>
              </w:rPr>
            </w:pPr>
            <w:r w:rsidRPr="003167FF">
              <w:rPr>
                <w:lang w:eastAsia="zh-CN"/>
              </w:rPr>
              <w:t>Identity</w:t>
            </w:r>
            <w:r w:rsidR="009A729E" w:rsidRPr="003167FF">
              <w:rPr>
                <w:lang w:eastAsia="zh-CN"/>
              </w:rPr>
              <w:t xml:space="preserve"> (see NOTE 2)</w:t>
            </w:r>
          </w:p>
        </w:tc>
        <w:tc>
          <w:tcPr>
            <w:tcW w:w="1440" w:type="dxa"/>
            <w:tcBorders>
              <w:top w:val="single" w:sz="4" w:space="0" w:color="000000"/>
              <w:left w:val="single" w:sz="4" w:space="0" w:color="000000"/>
              <w:bottom w:val="single" w:sz="4" w:space="0" w:color="000000"/>
            </w:tcBorders>
            <w:shd w:val="clear" w:color="auto" w:fill="auto"/>
          </w:tcPr>
          <w:p w14:paraId="69044148" w14:textId="4440BD22" w:rsidR="00312C76" w:rsidRPr="003167FF" w:rsidRDefault="009A729E"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495E24" w14:textId="6AEEE17D" w:rsidR="00312C76" w:rsidRPr="003167FF" w:rsidRDefault="00312C76" w:rsidP="007E0BCD">
            <w:pPr>
              <w:pStyle w:val="TAL"/>
              <w:rPr>
                <w:lang w:eastAsia="zh-CN"/>
              </w:rPr>
            </w:pPr>
            <w:r w:rsidRPr="003167FF">
              <w:rPr>
                <w:lang w:eastAsia="zh-CN"/>
              </w:rPr>
              <w:t>Identity of the VAL user or VAL UE subscribed to location of another VAL user or VAL UE (</w:t>
            </w:r>
            <w:r w:rsidR="009A729E" w:rsidRPr="003167FF">
              <w:rPr>
                <w:lang w:eastAsia="zh-CN"/>
              </w:rPr>
              <w:t>see </w:t>
            </w:r>
            <w:r w:rsidRPr="003167FF">
              <w:rPr>
                <w:lang w:eastAsia="zh-CN"/>
              </w:rPr>
              <w:t>NOTE</w:t>
            </w:r>
            <w:r w:rsidR="009A729E" w:rsidRPr="003167FF">
              <w:rPr>
                <w:lang w:eastAsia="zh-CN"/>
              </w:rPr>
              <w:t> 1</w:t>
            </w:r>
            <w:r w:rsidRPr="003167FF">
              <w:rPr>
                <w:lang w:eastAsia="zh-CN"/>
              </w:rPr>
              <w:t>)</w:t>
            </w:r>
          </w:p>
        </w:tc>
      </w:tr>
      <w:tr w:rsidR="009A729E" w:rsidRPr="003167FF" w14:paraId="0670BF8B" w14:textId="77777777" w:rsidTr="004411F1">
        <w:tblPrEx>
          <w:tblLook w:val="04A0" w:firstRow="1" w:lastRow="0" w:firstColumn="1" w:lastColumn="0" w:noHBand="0" w:noVBand="1"/>
        </w:tblPrEx>
        <w:trPr>
          <w:jc w:val="center"/>
        </w:trPr>
        <w:tc>
          <w:tcPr>
            <w:tcW w:w="2880" w:type="dxa"/>
            <w:tcBorders>
              <w:top w:val="single" w:sz="4" w:space="0" w:color="000000"/>
              <w:left w:val="single" w:sz="4" w:space="0" w:color="000000"/>
              <w:bottom w:val="single" w:sz="4" w:space="0" w:color="000000"/>
              <w:right w:val="nil"/>
            </w:tcBorders>
          </w:tcPr>
          <w:p w14:paraId="4EE6EF4F" w14:textId="309A4B8A" w:rsidR="009A729E" w:rsidRPr="003167FF" w:rsidRDefault="009A729E" w:rsidP="004411F1">
            <w:pPr>
              <w:pStyle w:val="TAL"/>
              <w:rPr>
                <w:lang w:eastAsia="zh-CN"/>
              </w:rPr>
            </w:pPr>
            <w:r w:rsidRPr="003167FF">
              <w:rPr>
                <w:lang w:eastAsia="zh-CN"/>
              </w:rPr>
              <w:t>Subscription ID (see NOTE 2)</w:t>
            </w:r>
          </w:p>
        </w:tc>
        <w:tc>
          <w:tcPr>
            <w:tcW w:w="1440" w:type="dxa"/>
            <w:tcBorders>
              <w:top w:val="single" w:sz="4" w:space="0" w:color="000000"/>
              <w:left w:val="single" w:sz="4" w:space="0" w:color="000000"/>
              <w:bottom w:val="single" w:sz="4" w:space="0" w:color="000000"/>
              <w:right w:val="nil"/>
            </w:tcBorders>
          </w:tcPr>
          <w:p w14:paraId="0C7782A4" w14:textId="77777777" w:rsidR="009A729E" w:rsidRPr="003167FF" w:rsidDel="00FB381F" w:rsidRDefault="009A729E" w:rsidP="004411F1">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5FDB985B" w14:textId="77777777" w:rsidR="009A729E" w:rsidRPr="003167FF" w:rsidRDefault="009A729E" w:rsidP="004411F1">
            <w:pPr>
              <w:pStyle w:val="TAL"/>
              <w:rPr>
                <w:lang w:eastAsia="zh-CN"/>
              </w:rPr>
            </w:pPr>
            <w:r w:rsidRPr="003167FF">
              <w:rPr>
                <w:lang w:eastAsia="zh-CN"/>
              </w:rPr>
              <w:t>Subscription identity related to VAL server subscription with Location management server for location information notification.</w:t>
            </w:r>
          </w:p>
        </w:tc>
      </w:tr>
      <w:tr w:rsidR="00312C76" w:rsidRPr="003167FF" w14:paraId="039E0FB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994BF8E" w14:textId="77777777" w:rsidR="00312C76" w:rsidRPr="003167FF" w:rsidRDefault="00312C76" w:rsidP="007E0BCD">
            <w:pPr>
              <w:pStyle w:val="TAL"/>
            </w:pPr>
            <w:r w:rsidRPr="003167FF">
              <w:t>Triggering event</w:t>
            </w:r>
          </w:p>
        </w:tc>
        <w:tc>
          <w:tcPr>
            <w:tcW w:w="1440" w:type="dxa"/>
            <w:tcBorders>
              <w:top w:val="single" w:sz="4" w:space="0" w:color="000000"/>
              <w:left w:val="single" w:sz="4" w:space="0" w:color="000000"/>
              <w:bottom w:val="single" w:sz="4" w:space="0" w:color="000000"/>
            </w:tcBorders>
            <w:shd w:val="clear" w:color="auto" w:fill="auto"/>
          </w:tcPr>
          <w:p w14:paraId="0A85977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103A6C" w14:textId="77777777" w:rsidR="00312C76" w:rsidRPr="003167FF" w:rsidRDefault="00312C76" w:rsidP="007E0BCD">
            <w:pPr>
              <w:pStyle w:val="TAL"/>
            </w:pPr>
            <w:r w:rsidRPr="003167FF">
              <w:t>Identity of the event that triggered the sending of the notification</w:t>
            </w:r>
          </w:p>
        </w:tc>
      </w:tr>
      <w:tr w:rsidR="00312C76" w:rsidRPr="003167FF" w14:paraId="75AD2E1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1CC8D3B" w14:textId="77777777" w:rsidR="00312C76" w:rsidRPr="003167FF" w:rsidRDefault="00312C76" w:rsidP="007E0BCD">
            <w:pPr>
              <w:pStyle w:val="TAL"/>
            </w:pPr>
            <w:r w:rsidRPr="003167FF">
              <w:t>Location Information</w:t>
            </w:r>
          </w:p>
        </w:tc>
        <w:tc>
          <w:tcPr>
            <w:tcW w:w="1440" w:type="dxa"/>
            <w:tcBorders>
              <w:top w:val="single" w:sz="4" w:space="0" w:color="000000"/>
              <w:left w:val="single" w:sz="4" w:space="0" w:color="000000"/>
              <w:bottom w:val="single" w:sz="4" w:space="0" w:color="000000"/>
            </w:tcBorders>
            <w:shd w:val="clear" w:color="auto" w:fill="auto"/>
          </w:tcPr>
          <w:p w14:paraId="7F52F66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C3FC27" w14:textId="77777777" w:rsidR="00312C76" w:rsidRPr="003167FF" w:rsidRDefault="00312C76" w:rsidP="007E0BCD">
            <w:pPr>
              <w:pStyle w:val="TAL"/>
            </w:pPr>
            <w:r w:rsidRPr="003167FF">
              <w:t>Location information</w:t>
            </w:r>
          </w:p>
        </w:tc>
      </w:tr>
      <w:tr w:rsidR="00312C76" w:rsidRPr="003167FF" w14:paraId="375135E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FCF3FD2" w14:textId="77777777" w:rsidR="00312C76" w:rsidRPr="003167FF" w:rsidRDefault="00312C76" w:rsidP="007E0BCD">
            <w:pPr>
              <w:pStyle w:val="TAL"/>
            </w:pPr>
            <w:r w:rsidRPr="003167FF">
              <w:rPr>
                <w:rFonts w:cs="Arial"/>
              </w:rPr>
              <w:t>Timestamp</w:t>
            </w:r>
          </w:p>
        </w:tc>
        <w:tc>
          <w:tcPr>
            <w:tcW w:w="1440" w:type="dxa"/>
            <w:tcBorders>
              <w:top w:val="single" w:sz="4" w:space="0" w:color="000000"/>
              <w:left w:val="single" w:sz="4" w:space="0" w:color="000000"/>
              <w:bottom w:val="single" w:sz="4" w:space="0" w:color="000000"/>
            </w:tcBorders>
            <w:shd w:val="clear" w:color="auto" w:fill="auto"/>
          </w:tcPr>
          <w:p w14:paraId="1CD005C7" w14:textId="77777777" w:rsidR="00312C76" w:rsidRPr="003167FF" w:rsidRDefault="00312C76" w:rsidP="007E0BCD">
            <w:pPr>
              <w:pStyle w:val="TAC"/>
            </w:pPr>
            <w:r w:rsidRPr="003167FF">
              <w:rPr>
                <w:rFonts w:cs="Arial"/>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7A5664" w14:textId="77777777" w:rsidR="00312C76" w:rsidRPr="003167FF" w:rsidRDefault="00312C76" w:rsidP="007E0BCD">
            <w:pPr>
              <w:pStyle w:val="TAL"/>
            </w:pPr>
            <w:r w:rsidRPr="003167FF">
              <w:rPr>
                <w:rFonts w:cs="Arial"/>
              </w:rPr>
              <w:t>Timestamp of the location report</w:t>
            </w:r>
          </w:p>
        </w:tc>
      </w:tr>
      <w:tr w:rsidR="00312C76" w:rsidRPr="003167FF" w14:paraId="5B3F244E"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AA807D3" w14:textId="3C333ADB" w:rsidR="009A729E" w:rsidRPr="003167FF" w:rsidRDefault="00312C76" w:rsidP="009A729E">
            <w:pPr>
              <w:pStyle w:val="TAN"/>
            </w:pPr>
            <w:r w:rsidRPr="003167FF">
              <w:t>NOTE</w:t>
            </w:r>
            <w:r w:rsidR="009A729E" w:rsidRPr="003167FF">
              <w:t> 1</w:t>
            </w:r>
            <w:r w:rsidRPr="003167FF">
              <w:t>:</w:t>
            </w:r>
            <w:r w:rsidRPr="003167FF">
              <w:tab/>
              <w:t>This is only used for location management server sends location information notification to the VAL user or VAL UE who has subscribed the location.</w:t>
            </w:r>
          </w:p>
          <w:p w14:paraId="418D0D2C" w14:textId="57098E11" w:rsidR="00312C76" w:rsidRPr="003167FF" w:rsidRDefault="009A729E" w:rsidP="009A729E">
            <w:pPr>
              <w:pStyle w:val="TAN"/>
            </w:pPr>
            <w:r w:rsidRPr="003167FF">
              <w:t>NOTE 2:</w:t>
            </w:r>
            <w:r w:rsidRPr="003167FF">
              <w:tab/>
              <w:t>Either Identity or Subscription ID shall be included.</w:t>
            </w:r>
          </w:p>
        </w:tc>
      </w:tr>
    </w:tbl>
    <w:p w14:paraId="20609D94" w14:textId="77777777" w:rsidR="00312C76" w:rsidRPr="003167FF" w:rsidRDefault="00312C76" w:rsidP="00312C76">
      <w:pPr>
        <w:rPr>
          <w:lang w:eastAsia="zh-CN"/>
        </w:rPr>
      </w:pPr>
    </w:p>
    <w:p w14:paraId="4863B241" w14:textId="77777777" w:rsidR="00B54583" w:rsidRPr="005D6207" w:rsidRDefault="00B54583" w:rsidP="00B54583">
      <w:pPr>
        <w:pStyle w:val="Heading4"/>
      </w:pPr>
      <w:bookmarkStart w:id="521" w:name="_Toc155355405"/>
      <w:r w:rsidRPr="003167FF">
        <w:lastRenderedPageBreak/>
        <w:t>9.3.</w:t>
      </w:r>
      <w:r>
        <w:t>2.</w:t>
      </w:r>
      <w:r w:rsidRPr="003167FF">
        <w:t>7</w:t>
      </w:r>
      <w:r>
        <w:t>a</w:t>
      </w:r>
      <w:r w:rsidRPr="005D6207">
        <w:tab/>
      </w:r>
      <w:r>
        <w:t xml:space="preserve">Location information </w:t>
      </w:r>
      <w:r w:rsidRPr="005D6207">
        <w:t>subscri</w:t>
      </w:r>
      <w:r>
        <w:t>ption update</w:t>
      </w:r>
      <w:r w:rsidRPr="005D6207">
        <w:t xml:space="preserve"> procedure</w:t>
      </w:r>
      <w:bookmarkEnd w:id="521"/>
    </w:p>
    <w:p w14:paraId="33BA4041" w14:textId="77777777" w:rsidR="00B54583" w:rsidRDefault="00B54583" w:rsidP="00B54583">
      <w:pPr>
        <w:rPr>
          <w:lang w:val="nl-NL" w:eastAsia="zh-CN"/>
        </w:rPr>
      </w:pPr>
      <w:r w:rsidRPr="005D6207">
        <w:rPr>
          <w:lang w:val="nl-NL" w:eastAsia="zh-CN"/>
        </w:rPr>
        <w:t>Figure </w:t>
      </w:r>
      <w:r w:rsidRPr="003167FF">
        <w:t>9.3.</w:t>
      </w:r>
      <w:r>
        <w:t>2.</w:t>
      </w:r>
      <w:r w:rsidRPr="003167FF">
        <w:t>7</w:t>
      </w:r>
      <w:r>
        <w:t>a</w:t>
      </w:r>
      <w:r w:rsidRPr="005D6207">
        <w:rPr>
          <w:lang w:val="nl-NL" w:eastAsia="zh-CN"/>
        </w:rPr>
        <w:t xml:space="preserve">-1 illustrates the high level procedure for </w:t>
      </w:r>
      <w:r>
        <w:rPr>
          <w:lang w:val="nl-NL" w:eastAsia="zh-CN"/>
        </w:rPr>
        <w:t>allowing a VAL server update an existing subscription</w:t>
      </w:r>
      <w:r w:rsidRPr="005D6207">
        <w:rPr>
          <w:lang w:val="nl-NL" w:eastAsia="zh-CN"/>
        </w:rPr>
        <w:t xml:space="preserve"> about </w:t>
      </w:r>
      <w:r>
        <w:rPr>
          <w:lang w:val="nl-NL" w:eastAsia="zh-CN"/>
        </w:rPr>
        <w:t>location information</w:t>
      </w:r>
      <w:r w:rsidRPr="005D6207">
        <w:rPr>
          <w:lang w:val="nl-NL" w:eastAsia="zh-CN"/>
        </w:rPr>
        <w:t xml:space="preserve"> at the location management server.</w:t>
      </w:r>
    </w:p>
    <w:p w14:paraId="0B3FD2E3" w14:textId="77777777" w:rsidR="00B54583" w:rsidRPr="005D6207" w:rsidRDefault="00B54583" w:rsidP="00B54583">
      <w:pPr>
        <w:rPr>
          <w:lang w:val="nl-NL" w:eastAsia="zh-CN"/>
        </w:rPr>
      </w:pPr>
      <w:r w:rsidRPr="005D6207">
        <w:rPr>
          <w:lang w:val="nl-NL" w:eastAsia="zh-CN"/>
        </w:rPr>
        <w:t>Pre-conditions:</w:t>
      </w:r>
    </w:p>
    <w:p w14:paraId="2A89F6B4" w14:textId="77777777" w:rsidR="00B54583" w:rsidRDefault="00B54583" w:rsidP="00B54583">
      <w:pPr>
        <w:pStyle w:val="B1"/>
      </w:pPr>
      <w:r w:rsidRPr="005D6207">
        <w:rPr>
          <w:lang w:val="nl-NL" w:eastAsia="zh-CN"/>
        </w:rPr>
        <w:t>-</w:t>
      </w:r>
      <w:r w:rsidRPr="005D6207">
        <w:rPr>
          <w:lang w:val="nl-NL" w:eastAsia="zh-CN"/>
        </w:rPr>
        <w:tab/>
        <w:t xml:space="preserve">the </w:t>
      </w:r>
      <w:r>
        <w:rPr>
          <w:lang w:val="nl-NL" w:eastAsia="zh-CN"/>
        </w:rPr>
        <w:t>VAL</w:t>
      </w:r>
      <w:r w:rsidRPr="005D6207">
        <w:rPr>
          <w:lang w:val="nl-NL" w:eastAsia="zh-CN"/>
        </w:rPr>
        <w:t xml:space="preserve"> server has an active </w:t>
      </w:r>
      <w:r>
        <w:rPr>
          <w:lang w:val="nl-NL" w:eastAsia="zh-CN"/>
        </w:rPr>
        <w:t>location information</w:t>
      </w:r>
      <w:r w:rsidRPr="005D6207">
        <w:rPr>
          <w:lang w:val="nl-NL" w:eastAsia="zh-CN"/>
        </w:rPr>
        <w:t xml:space="preserve"> subscription</w:t>
      </w:r>
      <w:r>
        <w:rPr>
          <w:lang w:val="nl-NL" w:eastAsia="zh-CN"/>
        </w:rPr>
        <w:t xml:space="preserve"> </w:t>
      </w:r>
      <w:r w:rsidRPr="005D6207">
        <w:rPr>
          <w:lang w:val="nl-NL" w:eastAsia="zh-CN"/>
        </w:rPr>
        <w:t>at the location management server.</w:t>
      </w:r>
    </w:p>
    <w:p w14:paraId="09CA1FA0" w14:textId="77777777" w:rsidR="00B54583" w:rsidRPr="005D6207" w:rsidRDefault="00B54583" w:rsidP="00B54583">
      <w:pPr>
        <w:pStyle w:val="TH"/>
      </w:pPr>
      <w:r>
        <w:object w:dxaOrig="4806" w:dyaOrig="2416" w14:anchorId="70034464">
          <v:shape id="_x0000_i1045" type="#_x0000_t75" style="width:240.15pt;height:121.1pt" o:ole="">
            <v:imagedata r:id="rId51" o:title=""/>
          </v:shape>
          <o:OLEObject Type="Embed" ProgID="Visio.Drawing.15" ShapeID="_x0000_i1045" DrawAspect="Content" ObjectID="_1765968984" r:id="rId52"/>
        </w:object>
      </w:r>
    </w:p>
    <w:p w14:paraId="2A2BF480" w14:textId="77777777" w:rsidR="00B54583" w:rsidRPr="005D6207" w:rsidRDefault="00B54583" w:rsidP="00B54583">
      <w:pPr>
        <w:pStyle w:val="TF"/>
        <w:rPr>
          <w:lang w:val="nl-NL" w:eastAsia="zh-CN"/>
        </w:rPr>
      </w:pPr>
      <w:r w:rsidRPr="005D6207">
        <w:rPr>
          <w:lang w:val="nl-NL" w:eastAsia="zh-CN"/>
        </w:rPr>
        <w:t>Figure </w:t>
      </w:r>
      <w:r w:rsidRPr="003167FF">
        <w:t>9.3.</w:t>
      </w:r>
      <w:r>
        <w:t>2.</w:t>
      </w:r>
      <w:r w:rsidRPr="003167FF">
        <w:t>7</w:t>
      </w:r>
      <w:r>
        <w:t>a</w:t>
      </w:r>
      <w:r w:rsidRPr="005D6207">
        <w:rPr>
          <w:lang w:val="nl-NL" w:eastAsia="zh-CN"/>
        </w:rPr>
        <w:t xml:space="preserve">-1: </w:t>
      </w:r>
      <w:r>
        <w:t xml:space="preserve">Location information </w:t>
      </w:r>
      <w:r w:rsidRPr="005D6207">
        <w:t>subscri</w:t>
      </w:r>
      <w:r>
        <w:t>ption update</w:t>
      </w:r>
      <w:r w:rsidRPr="005D6207">
        <w:t xml:space="preserve"> procedure</w:t>
      </w:r>
    </w:p>
    <w:p w14:paraId="734F8EE4" w14:textId="77777777" w:rsidR="00B54583" w:rsidRPr="005D6207" w:rsidRDefault="00B54583" w:rsidP="00B54583">
      <w:pPr>
        <w:pStyle w:val="B1"/>
        <w:rPr>
          <w:lang w:val="nl-NL" w:eastAsia="zh-CN"/>
        </w:rPr>
      </w:pPr>
      <w:r>
        <w:rPr>
          <w:lang w:val="nl-NL" w:eastAsia="zh-CN"/>
        </w:rPr>
        <w:t>1.</w:t>
      </w:r>
      <w:r>
        <w:rPr>
          <w:lang w:val="nl-NL" w:eastAsia="zh-CN"/>
        </w:rPr>
        <w:tab/>
        <w:t>W</w:t>
      </w:r>
      <w:r w:rsidRPr="005D6207">
        <w:rPr>
          <w:lang w:val="nl-NL" w:eastAsia="zh-CN"/>
        </w:rPr>
        <w:t xml:space="preserve">hen the </w:t>
      </w:r>
      <w:r>
        <w:rPr>
          <w:lang w:val="nl-NL" w:eastAsia="zh-CN"/>
        </w:rPr>
        <w:t>VAL</w:t>
      </w:r>
      <w:r w:rsidRPr="005D6207">
        <w:rPr>
          <w:lang w:val="nl-NL" w:eastAsia="zh-CN"/>
        </w:rPr>
        <w:t xml:space="preserve"> server decides to </w:t>
      </w:r>
      <w:r>
        <w:rPr>
          <w:lang w:val="nl-NL" w:eastAsia="zh-CN"/>
        </w:rPr>
        <w:t>update an active location information</w:t>
      </w:r>
      <w:r w:rsidRPr="005D6207">
        <w:rPr>
          <w:lang w:val="nl-NL" w:eastAsia="zh-CN"/>
        </w:rPr>
        <w:t xml:space="preserve"> subscription, it sends a </w:t>
      </w:r>
      <w:r>
        <w:rPr>
          <w:lang w:val="nl-NL" w:eastAsia="zh-CN"/>
        </w:rPr>
        <w:t>location information</w:t>
      </w:r>
      <w:r w:rsidRPr="005D6207">
        <w:rPr>
          <w:lang w:val="nl-NL" w:eastAsia="zh-CN"/>
        </w:rPr>
        <w:t xml:space="preserve"> </w:t>
      </w:r>
      <w:r>
        <w:rPr>
          <w:lang w:val="nl-NL" w:eastAsia="zh-CN"/>
        </w:rPr>
        <w:t>subscription update</w:t>
      </w:r>
      <w:r w:rsidRPr="005D6207">
        <w:rPr>
          <w:lang w:val="nl-NL" w:eastAsia="zh-CN"/>
        </w:rPr>
        <w:t xml:space="preserve"> request to the location management server</w:t>
      </w:r>
      <w:r>
        <w:rPr>
          <w:lang w:val="nl-NL" w:eastAsia="zh-CN"/>
        </w:rPr>
        <w:t xml:space="preserve"> including the information </w:t>
      </w:r>
      <w:r w:rsidRPr="005D6207">
        <w:rPr>
          <w:lang w:val="nl-NL" w:eastAsia="zh-CN"/>
        </w:rPr>
        <w:t>specified in table </w:t>
      </w:r>
      <w:r w:rsidRPr="0099149A">
        <w:rPr>
          <w:lang w:eastAsia="zh-CN"/>
        </w:rPr>
        <w:t>9.3.2.5-1</w:t>
      </w:r>
      <w:r>
        <w:rPr>
          <w:lang w:val="nl-NL" w:eastAsia="zh-CN"/>
        </w:rPr>
        <w:t>.</w:t>
      </w:r>
    </w:p>
    <w:p w14:paraId="4E29AA1A" w14:textId="77777777" w:rsidR="00B54583" w:rsidRPr="005D6207" w:rsidRDefault="00B54583" w:rsidP="00B54583">
      <w:pPr>
        <w:pStyle w:val="B1"/>
        <w:rPr>
          <w:lang w:val="nl-NL" w:eastAsia="zh-CN"/>
        </w:rPr>
      </w:pPr>
      <w:r>
        <w:rPr>
          <w:lang w:val="nl-NL" w:eastAsia="zh-CN"/>
        </w:rPr>
        <w:t>2.</w:t>
      </w:r>
      <w:r>
        <w:rPr>
          <w:lang w:val="nl-NL" w:eastAsia="zh-CN"/>
        </w:rPr>
        <w:tab/>
      </w:r>
      <w:r w:rsidRPr="00ED1EF9">
        <w:rPr>
          <w:lang w:val="nl-NL" w:eastAsia="zh-CN"/>
        </w:rPr>
        <w:t>The location management server shall check if the VAL server is authorized to update the subscription</w:t>
      </w:r>
      <w:r>
        <w:rPr>
          <w:lang w:val="nl-NL" w:eastAsia="zh-CN"/>
        </w:rPr>
        <w:t>.</w:t>
      </w:r>
    </w:p>
    <w:p w14:paraId="2F6F893A" w14:textId="77777777" w:rsidR="00B54583" w:rsidRDefault="00B54583" w:rsidP="00B54583">
      <w:pPr>
        <w:pStyle w:val="B1"/>
      </w:pPr>
      <w:r>
        <w:rPr>
          <w:lang w:val="nl-NL" w:eastAsia="zh-CN"/>
        </w:rPr>
        <w:t>3.</w:t>
      </w:r>
      <w:r>
        <w:rPr>
          <w:lang w:val="nl-NL" w:eastAsia="zh-CN"/>
        </w:rPr>
        <w:tab/>
        <w:t>I</w:t>
      </w:r>
      <w:r w:rsidRPr="005D6207">
        <w:rPr>
          <w:lang w:val="nl-NL" w:eastAsia="zh-CN"/>
        </w:rPr>
        <w:t xml:space="preserve">f the </w:t>
      </w:r>
      <w:r>
        <w:rPr>
          <w:lang w:val="nl-NL" w:eastAsia="zh-CN"/>
        </w:rPr>
        <w:t>VAL</w:t>
      </w:r>
      <w:r w:rsidRPr="005D6207">
        <w:rPr>
          <w:lang w:val="nl-NL" w:eastAsia="zh-CN"/>
        </w:rPr>
        <w:t xml:space="preserve"> server is authorized </w:t>
      </w:r>
      <w:r>
        <w:rPr>
          <w:lang w:val="nl-NL" w:eastAsia="zh-CN"/>
        </w:rPr>
        <w:t>to update the subscription, t</w:t>
      </w:r>
      <w:r w:rsidRPr="005D6207">
        <w:rPr>
          <w:lang w:val="nl-NL" w:eastAsia="zh-CN"/>
        </w:rPr>
        <w:t xml:space="preserve">he location management server </w:t>
      </w:r>
      <w:r>
        <w:rPr>
          <w:lang w:val="nl-NL" w:eastAsia="zh-CN"/>
        </w:rPr>
        <w:t>updates</w:t>
      </w:r>
      <w:r w:rsidRPr="005D6207">
        <w:rPr>
          <w:lang w:val="nl-NL" w:eastAsia="zh-CN"/>
        </w:rPr>
        <w:t xml:space="preserve"> the </w:t>
      </w:r>
      <w:r>
        <w:rPr>
          <w:lang w:val="nl-NL" w:eastAsia="zh-CN"/>
        </w:rPr>
        <w:t>location information</w:t>
      </w:r>
      <w:r w:rsidRPr="005D6207">
        <w:rPr>
          <w:lang w:val="nl-NL" w:eastAsia="zh-CN"/>
        </w:rPr>
        <w:t xml:space="preserve"> subscription</w:t>
      </w:r>
      <w:r w:rsidRPr="005D6207">
        <w:t>.</w:t>
      </w:r>
    </w:p>
    <w:p w14:paraId="64F0517B" w14:textId="77777777" w:rsidR="00B54583" w:rsidRDefault="00B54583" w:rsidP="00B54583">
      <w:pPr>
        <w:pStyle w:val="B1"/>
      </w:pPr>
      <w:r>
        <w:rPr>
          <w:lang w:val="nl-NL" w:eastAsia="zh-CN"/>
        </w:rPr>
        <w:t>4.</w:t>
      </w:r>
      <w:r>
        <w:rPr>
          <w:lang w:val="nl-NL" w:eastAsia="zh-CN"/>
        </w:rPr>
        <w:tab/>
        <w:t>T</w:t>
      </w:r>
      <w:r w:rsidRPr="005D6207">
        <w:rPr>
          <w:lang w:val="nl-NL" w:eastAsia="zh-CN"/>
        </w:rPr>
        <w:t xml:space="preserve">he location management server sends a </w:t>
      </w:r>
      <w:r>
        <w:rPr>
          <w:lang w:val="nl-NL" w:eastAsia="zh-CN"/>
        </w:rPr>
        <w:t>location information subscription update</w:t>
      </w:r>
      <w:r w:rsidRPr="005D6207">
        <w:rPr>
          <w:lang w:val="nl-NL" w:eastAsia="zh-CN"/>
        </w:rPr>
        <w:t xml:space="preserve"> </w:t>
      </w:r>
      <w:r>
        <w:rPr>
          <w:lang w:val="nl-NL" w:eastAsia="zh-CN"/>
        </w:rPr>
        <w:t xml:space="preserve">response </w:t>
      </w:r>
      <w:r w:rsidRPr="005D6207">
        <w:rPr>
          <w:lang w:val="nl-NL" w:eastAsia="zh-CN"/>
        </w:rPr>
        <w:t xml:space="preserve">to the </w:t>
      </w:r>
      <w:r>
        <w:rPr>
          <w:lang w:val="nl-NL" w:eastAsia="zh-CN"/>
        </w:rPr>
        <w:t>VAL</w:t>
      </w:r>
      <w:r w:rsidRPr="005D6207">
        <w:rPr>
          <w:lang w:val="nl-NL" w:eastAsia="zh-CN"/>
        </w:rPr>
        <w:t xml:space="preserve"> server </w:t>
      </w:r>
      <w:r>
        <w:rPr>
          <w:lang w:eastAsia="zh-CN"/>
        </w:rPr>
        <w:t>including</w:t>
      </w:r>
      <w:r w:rsidRPr="005D6207">
        <w:rPr>
          <w:lang w:eastAsia="zh-CN"/>
        </w:rPr>
        <w:t xml:space="preserve"> the information as specified in </w:t>
      </w:r>
      <w:r w:rsidRPr="005D6207">
        <w:t>table </w:t>
      </w:r>
      <w:r w:rsidRPr="00ED1EF9">
        <w:rPr>
          <w:lang w:val="nl-NL" w:eastAsia="zh-CN"/>
        </w:rPr>
        <w:t>9.3.2.6</w:t>
      </w:r>
      <w:r>
        <w:rPr>
          <w:lang w:val="nl-NL" w:eastAsia="zh-CN"/>
        </w:rPr>
        <w:t>-1</w:t>
      </w:r>
      <w:r w:rsidRPr="005D6207">
        <w:t>.</w:t>
      </w:r>
    </w:p>
    <w:p w14:paraId="3589F70E" w14:textId="77777777" w:rsidR="00312C76" w:rsidRPr="003167FF" w:rsidRDefault="00312C76" w:rsidP="00312C76">
      <w:pPr>
        <w:pStyle w:val="Heading4"/>
      </w:pPr>
      <w:bookmarkStart w:id="522" w:name="_Toc155355406"/>
      <w:r w:rsidRPr="003167FF">
        <w:rPr>
          <w:lang w:eastAsia="zh-CN"/>
        </w:rPr>
        <w:t>9.3</w:t>
      </w:r>
      <w:r w:rsidRPr="003167FF">
        <w:t>.2.8</w:t>
      </w:r>
      <w:r w:rsidRPr="003167FF">
        <w:tab/>
        <w:t>Location reporting configuration cancel request</w:t>
      </w:r>
      <w:bookmarkEnd w:id="522"/>
    </w:p>
    <w:p w14:paraId="08D7A816" w14:textId="481B6066" w:rsidR="00312C76" w:rsidRPr="003167FF" w:rsidRDefault="00312C76" w:rsidP="00312C76">
      <w:r w:rsidRPr="003167FF">
        <w:t>Table </w:t>
      </w:r>
      <w:r w:rsidRPr="003167FF">
        <w:rPr>
          <w:lang w:eastAsia="zh-CN"/>
        </w:rPr>
        <w:t>9.3</w:t>
      </w:r>
      <w:r w:rsidRPr="003167FF">
        <w:t>.2</w:t>
      </w:r>
      <w:r w:rsidRPr="003167FF">
        <w:rPr>
          <w:lang w:eastAsia="zh-CN"/>
        </w:rPr>
        <w:t>.8-1</w:t>
      </w:r>
      <w:r w:rsidRPr="003167FF">
        <w:t xml:space="preserve"> describes the location reporting configuration cancel request information flow from the location management </w:t>
      </w:r>
      <w:r w:rsidRPr="003167FF">
        <w:rPr>
          <w:lang w:eastAsia="zh-CN"/>
        </w:rPr>
        <w:t xml:space="preserve">client or VAL server </w:t>
      </w:r>
      <w:r w:rsidRPr="003167FF">
        <w:t xml:space="preserve">to the location management </w:t>
      </w:r>
      <w:r w:rsidRPr="003167FF">
        <w:rPr>
          <w:lang w:eastAsia="zh-CN"/>
        </w:rPr>
        <w:t>server</w:t>
      </w:r>
      <w:r w:rsidR="00431A3F" w:rsidRPr="003167FF">
        <w:rPr>
          <w:lang w:eastAsia="zh-CN"/>
        </w:rPr>
        <w:t xml:space="preserve"> or from the location management server to the location management client</w:t>
      </w:r>
      <w:r w:rsidRPr="003167FF">
        <w:t>.</w:t>
      </w:r>
    </w:p>
    <w:p w14:paraId="5457F8DB" w14:textId="77777777" w:rsidR="00312C76" w:rsidRPr="003167FF" w:rsidRDefault="00312C76" w:rsidP="00312C76">
      <w:pPr>
        <w:pStyle w:val="TH"/>
        <w:rPr>
          <w:lang w:eastAsia="zh-CN"/>
        </w:rPr>
      </w:pPr>
      <w:r w:rsidRPr="003167FF">
        <w:t>Table </w:t>
      </w:r>
      <w:r w:rsidRPr="003167FF">
        <w:rPr>
          <w:lang w:eastAsia="zh-CN"/>
        </w:rPr>
        <w:t>9.3</w:t>
      </w:r>
      <w:r w:rsidRPr="003167FF">
        <w:t>.2.8-1: Location reporting configuration cancel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5AFA2C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DF2D17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75B596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820969" w14:textId="77777777" w:rsidR="00312C76" w:rsidRPr="003167FF" w:rsidRDefault="00312C76" w:rsidP="007E0BCD">
            <w:pPr>
              <w:pStyle w:val="TAH"/>
            </w:pPr>
            <w:r w:rsidRPr="003167FF">
              <w:t>Description</w:t>
            </w:r>
          </w:p>
        </w:tc>
      </w:tr>
      <w:tr w:rsidR="00312C76" w:rsidRPr="003167FF" w14:paraId="584D638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E04E836"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1D4D4EB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D26A86" w14:textId="69DECF24" w:rsidR="00312C76" w:rsidRPr="003167FF" w:rsidRDefault="00312C76" w:rsidP="007E0BCD">
            <w:pPr>
              <w:pStyle w:val="TAL"/>
              <w:rPr>
                <w:lang w:eastAsia="zh-CN"/>
              </w:rPr>
            </w:pPr>
            <w:r w:rsidRPr="003167FF">
              <w:t xml:space="preserve">Identity of the </w:t>
            </w:r>
            <w:r w:rsidRPr="003167FF">
              <w:rPr>
                <w:lang w:eastAsia="zh-CN"/>
              </w:rPr>
              <w:t>requesting</w:t>
            </w:r>
            <w:r w:rsidRPr="003167FF">
              <w:t xml:space="preserve"> </w:t>
            </w:r>
            <w:r w:rsidRPr="003167FF">
              <w:rPr>
                <w:lang w:eastAsia="zh-CN"/>
              </w:rPr>
              <w:t xml:space="preserve">authorized </w:t>
            </w:r>
            <w:r w:rsidRPr="003167FF">
              <w:t>VAL user</w:t>
            </w:r>
            <w:r w:rsidRPr="003167FF">
              <w:rPr>
                <w:lang w:eastAsia="zh-CN"/>
              </w:rPr>
              <w:t xml:space="preserve"> or VAL UE</w:t>
            </w:r>
            <w:r w:rsidR="009A729E" w:rsidRPr="003167FF">
              <w:rPr>
                <w:lang w:eastAsia="zh-CN"/>
              </w:rPr>
              <w:t xml:space="preserve"> or VAL server</w:t>
            </w:r>
          </w:p>
        </w:tc>
      </w:tr>
      <w:tr w:rsidR="00312C76" w:rsidRPr="003167FF" w14:paraId="3041237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BF1265D"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5D59873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A5231E" w14:textId="77777777" w:rsidR="00312C76" w:rsidRPr="003167FF" w:rsidRDefault="00312C76" w:rsidP="007E0BCD">
            <w:pPr>
              <w:pStyle w:val="TAL"/>
            </w:pPr>
            <w:r w:rsidRPr="003167FF">
              <w:t xml:space="preserve">Identity of the </w:t>
            </w:r>
            <w:r w:rsidRPr="003167FF">
              <w:rPr>
                <w:lang w:eastAsia="zh-CN"/>
              </w:rPr>
              <w:t>requested</w:t>
            </w:r>
            <w:r w:rsidRPr="003167FF">
              <w:t xml:space="preserve"> VAL user or VAL UE</w:t>
            </w:r>
          </w:p>
        </w:tc>
      </w:tr>
      <w:tr w:rsidR="00312C76" w:rsidRPr="003167FF" w14:paraId="1024751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DF99552" w14:textId="77777777" w:rsidR="00312C76" w:rsidRPr="003167FF" w:rsidRDefault="00312C76" w:rsidP="007E0BCD">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7AE23A82"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EB979E" w14:textId="6AB2CC5C" w:rsidR="00312C76" w:rsidRPr="003167FF" w:rsidRDefault="00312C76" w:rsidP="007E0BCD">
            <w:pPr>
              <w:pStyle w:val="TAL"/>
            </w:pPr>
            <w:r w:rsidRPr="003167FF">
              <w:t xml:space="preserve">Identity of the VAL service for which the location reporting configuration is requested to be </w:t>
            </w:r>
            <w:r w:rsidR="00431A3F" w:rsidRPr="003167FF">
              <w:t>cancelled</w:t>
            </w:r>
            <w:r w:rsidRPr="003167FF">
              <w:t>.</w:t>
            </w:r>
          </w:p>
        </w:tc>
      </w:tr>
    </w:tbl>
    <w:p w14:paraId="61ADEF3D" w14:textId="77777777" w:rsidR="00312C76" w:rsidRPr="003167FF" w:rsidRDefault="00312C76" w:rsidP="00312C76">
      <w:pPr>
        <w:rPr>
          <w:lang w:eastAsia="zh-CN"/>
        </w:rPr>
      </w:pPr>
    </w:p>
    <w:p w14:paraId="68BFF437" w14:textId="77777777" w:rsidR="00312C76" w:rsidRPr="003167FF" w:rsidRDefault="00312C76" w:rsidP="00312C76">
      <w:pPr>
        <w:pStyle w:val="Heading4"/>
      </w:pPr>
      <w:bookmarkStart w:id="523" w:name="_Toc59203975"/>
      <w:bookmarkStart w:id="524" w:name="_Toc9812647"/>
      <w:bookmarkStart w:id="525" w:name="_Toc9812403"/>
      <w:bookmarkStart w:id="526" w:name="_Toc536270947"/>
      <w:bookmarkStart w:id="527" w:name="_Toc536270640"/>
      <w:bookmarkStart w:id="528" w:name="_Toc155355407"/>
      <w:r w:rsidRPr="003167FF">
        <w:t>9.3.2.9</w:t>
      </w:r>
      <w:r w:rsidRPr="003167FF">
        <w:tab/>
        <w:t>Get UE(s) information request</w:t>
      </w:r>
      <w:bookmarkEnd w:id="523"/>
      <w:bookmarkEnd w:id="524"/>
      <w:bookmarkEnd w:id="525"/>
      <w:bookmarkEnd w:id="526"/>
      <w:bookmarkEnd w:id="527"/>
      <w:bookmarkEnd w:id="528"/>
    </w:p>
    <w:p w14:paraId="2708C1E4" w14:textId="77777777" w:rsidR="00312C76" w:rsidRPr="003167FF" w:rsidRDefault="00312C76" w:rsidP="00312C76">
      <w:r w:rsidRPr="003167FF">
        <w:t>Table 9.3.2.9-1 describes the information flow for a VAL server to get UE(s) information at the LM server.</w:t>
      </w:r>
    </w:p>
    <w:p w14:paraId="16030E7D" w14:textId="77777777" w:rsidR="00312C76" w:rsidRPr="003167FF" w:rsidRDefault="00312C76" w:rsidP="00312C76">
      <w:pPr>
        <w:pStyle w:val="TH"/>
      </w:pPr>
      <w:r w:rsidRPr="003167FF">
        <w:lastRenderedPageBreak/>
        <w:t>Table 9.3.2.9-1: Get UE(s) information request</w:t>
      </w:r>
    </w:p>
    <w:tbl>
      <w:tblPr>
        <w:tblW w:w="0" w:type="dxa"/>
        <w:jc w:val="center"/>
        <w:tblLayout w:type="fixed"/>
        <w:tblLook w:val="04A0" w:firstRow="1" w:lastRow="0" w:firstColumn="1" w:lastColumn="0" w:noHBand="0" w:noVBand="1"/>
      </w:tblPr>
      <w:tblGrid>
        <w:gridCol w:w="2880"/>
        <w:gridCol w:w="1440"/>
        <w:gridCol w:w="4320"/>
      </w:tblGrid>
      <w:tr w:rsidR="00312C76" w:rsidRPr="003167FF" w14:paraId="4D7739D7"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0E4F8FE7"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1D505721"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2E2B4808" w14:textId="77777777" w:rsidR="00312C76" w:rsidRPr="003167FF" w:rsidRDefault="00312C76" w:rsidP="007E0BCD">
            <w:pPr>
              <w:pStyle w:val="TAH"/>
            </w:pPr>
            <w:r w:rsidRPr="003167FF">
              <w:t>Description</w:t>
            </w:r>
          </w:p>
        </w:tc>
      </w:tr>
      <w:tr w:rsidR="00312C76" w:rsidRPr="003167FF" w14:paraId="76FB4C97"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71F2CC43" w14:textId="77777777" w:rsidR="00312C76" w:rsidRPr="003167FF" w:rsidRDefault="00312C76" w:rsidP="007E0BCD">
            <w:pPr>
              <w:pStyle w:val="TAL"/>
            </w:pPr>
            <w:r w:rsidRPr="003167FF">
              <w:t>Location information</w:t>
            </w:r>
          </w:p>
        </w:tc>
        <w:tc>
          <w:tcPr>
            <w:tcW w:w="1440" w:type="dxa"/>
            <w:tcBorders>
              <w:top w:val="single" w:sz="4" w:space="0" w:color="000000"/>
              <w:left w:val="single" w:sz="4" w:space="0" w:color="000000"/>
              <w:bottom w:val="single" w:sz="4" w:space="0" w:color="000000"/>
              <w:right w:val="nil"/>
            </w:tcBorders>
            <w:hideMark/>
          </w:tcPr>
          <w:p w14:paraId="0A931A6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4868C932" w14:textId="7538E701" w:rsidR="00312C76" w:rsidRPr="003167FF" w:rsidRDefault="00312C76" w:rsidP="007E0BCD">
            <w:pPr>
              <w:pStyle w:val="TAL"/>
            </w:pPr>
            <w:r w:rsidRPr="003167FF">
              <w:t>Location information around which the UE(s) information is requested</w:t>
            </w:r>
            <w:r w:rsidR="00300624" w:rsidRPr="003167FF">
              <w:t xml:space="preserve"> (e.g. geographic area or VAL service area ID)</w:t>
            </w:r>
            <w:r w:rsidRPr="003167FF">
              <w:t>.</w:t>
            </w:r>
          </w:p>
        </w:tc>
      </w:tr>
      <w:tr w:rsidR="00312C76" w:rsidRPr="003167FF" w14:paraId="6144CF98" w14:textId="77777777" w:rsidTr="007E0BCD">
        <w:trPr>
          <w:jc w:val="center"/>
        </w:trPr>
        <w:tc>
          <w:tcPr>
            <w:tcW w:w="2880" w:type="dxa"/>
            <w:tcBorders>
              <w:top w:val="single" w:sz="4" w:space="0" w:color="000000"/>
              <w:left w:val="single" w:sz="4" w:space="0" w:color="000000"/>
              <w:bottom w:val="single" w:sz="4" w:space="0" w:color="000000"/>
              <w:right w:val="nil"/>
            </w:tcBorders>
          </w:tcPr>
          <w:p w14:paraId="21B63D5C" w14:textId="77777777" w:rsidR="00312C76" w:rsidRPr="003167FF" w:rsidRDefault="00312C76" w:rsidP="007E0BCD">
            <w:pPr>
              <w:pStyle w:val="TAL"/>
            </w:pPr>
            <w:r w:rsidRPr="003167FF">
              <w:t>Application defined proximity range information</w:t>
            </w:r>
          </w:p>
        </w:tc>
        <w:tc>
          <w:tcPr>
            <w:tcW w:w="1440" w:type="dxa"/>
            <w:tcBorders>
              <w:top w:val="single" w:sz="4" w:space="0" w:color="000000"/>
              <w:left w:val="single" w:sz="4" w:space="0" w:color="000000"/>
              <w:bottom w:val="single" w:sz="4" w:space="0" w:color="000000"/>
              <w:right w:val="nil"/>
            </w:tcBorders>
          </w:tcPr>
          <w:p w14:paraId="675CB9A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B4C1815" w14:textId="77777777" w:rsidR="00312C76" w:rsidRPr="003167FF" w:rsidRDefault="00312C76" w:rsidP="007E0BCD">
            <w:pPr>
              <w:pStyle w:val="TAL"/>
            </w:pPr>
            <w:r w:rsidRPr="003167FF">
              <w:t>Description of the range information over which the UE(s) information is required.</w:t>
            </w:r>
          </w:p>
        </w:tc>
      </w:tr>
    </w:tbl>
    <w:p w14:paraId="27DCDEB3" w14:textId="77777777" w:rsidR="00312C76" w:rsidRPr="003167FF" w:rsidRDefault="00312C76" w:rsidP="00312C76"/>
    <w:p w14:paraId="5F5842C1" w14:textId="77777777" w:rsidR="00312C76" w:rsidRPr="003167FF" w:rsidRDefault="00312C76" w:rsidP="00312C76">
      <w:pPr>
        <w:pStyle w:val="Heading4"/>
      </w:pPr>
      <w:bookmarkStart w:id="529" w:name="_Toc59203976"/>
      <w:bookmarkStart w:id="530" w:name="_Toc9812648"/>
      <w:bookmarkStart w:id="531" w:name="_Toc9812404"/>
      <w:bookmarkStart w:id="532" w:name="_Toc536270948"/>
      <w:bookmarkStart w:id="533" w:name="_Toc536270641"/>
      <w:bookmarkStart w:id="534" w:name="_Toc155355408"/>
      <w:r w:rsidRPr="003167FF">
        <w:t>9.3.2.10</w:t>
      </w:r>
      <w:r w:rsidRPr="003167FF">
        <w:tab/>
        <w:t>Get UE(s) information response</w:t>
      </w:r>
      <w:bookmarkEnd w:id="534"/>
    </w:p>
    <w:p w14:paraId="5805DC20" w14:textId="77777777" w:rsidR="00312C76" w:rsidRPr="003167FF" w:rsidRDefault="00312C76" w:rsidP="00312C76">
      <w:r w:rsidRPr="003167FF">
        <w:t>Table 9.3.2.10-1 describes the information flow for a LM server to respond with UE(s) information to the VAL server.</w:t>
      </w:r>
    </w:p>
    <w:p w14:paraId="73DA94AF" w14:textId="77777777" w:rsidR="00312C76" w:rsidRPr="003167FF" w:rsidRDefault="00312C76" w:rsidP="00312C76">
      <w:pPr>
        <w:pStyle w:val="TH"/>
      </w:pPr>
      <w:r w:rsidRPr="003167FF">
        <w:t>Table 9.3.2.10-1: Get UE(s) information response</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43F6889C" w14:textId="77777777" w:rsidTr="007E0BCD">
        <w:trPr>
          <w:jc w:val="center"/>
        </w:trPr>
        <w:tc>
          <w:tcPr>
            <w:tcW w:w="2880" w:type="dxa"/>
            <w:tcBorders>
              <w:top w:val="single" w:sz="4" w:space="0" w:color="000000"/>
              <w:left w:val="single" w:sz="4" w:space="0" w:color="000000"/>
              <w:bottom w:val="single" w:sz="4" w:space="0" w:color="000000"/>
              <w:right w:val="nil"/>
            </w:tcBorders>
            <w:hideMark/>
          </w:tcPr>
          <w:bookmarkEnd w:id="529"/>
          <w:bookmarkEnd w:id="530"/>
          <w:bookmarkEnd w:id="531"/>
          <w:bookmarkEnd w:id="532"/>
          <w:bookmarkEnd w:id="533"/>
          <w:p w14:paraId="2386EE58"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0A7267A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62006383" w14:textId="77777777" w:rsidR="00312C76" w:rsidRPr="003167FF" w:rsidRDefault="00312C76" w:rsidP="007E0BCD">
            <w:pPr>
              <w:pStyle w:val="TAH"/>
            </w:pPr>
            <w:r w:rsidRPr="003167FF">
              <w:t>Description</w:t>
            </w:r>
          </w:p>
        </w:tc>
      </w:tr>
      <w:tr w:rsidR="00312C76" w:rsidRPr="003167FF" w14:paraId="434B01BA"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63E3915A"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right w:val="nil"/>
            </w:tcBorders>
            <w:hideMark/>
          </w:tcPr>
          <w:p w14:paraId="2C4C0AE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7C4A23C4" w14:textId="77777777" w:rsidR="00312C76" w:rsidRPr="003167FF" w:rsidRDefault="00312C76" w:rsidP="007E0BCD">
            <w:pPr>
              <w:pStyle w:val="TAL"/>
            </w:pPr>
            <w:r w:rsidRPr="003167FF">
              <w:t xml:space="preserve">Result from the VAE server in response to subscription request indicating success or failure </w:t>
            </w:r>
          </w:p>
        </w:tc>
      </w:tr>
      <w:tr w:rsidR="00312C76" w:rsidRPr="003167FF" w14:paraId="65899009" w14:textId="77777777" w:rsidTr="007E0BCD">
        <w:trPr>
          <w:jc w:val="center"/>
        </w:trPr>
        <w:tc>
          <w:tcPr>
            <w:tcW w:w="2880" w:type="dxa"/>
            <w:tcBorders>
              <w:top w:val="single" w:sz="4" w:space="0" w:color="000000"/>
              <w:left w:val="single" w:sz="4" w:space="0" w:color="000000"/>
              <w:bottom w:val="single" w:sz="4" w:space="0" w:color="000000"/>
              <w:right w:val="nil"/>
            </w:tcBorders>
          </w:tcPr>
          <w:p w14:paraId="2F8E0939" w14:textId="77777777" w:rsidR="00312C76" w:rsidRPr="003167FF" w:rsidRDefault="00312C76" w:rsidP="007E0BCD">
            <w:pPr>
              <w:pStyle w:val="TAL"/>
            </w:pPr>
            <w:r w:rsidRPr="003167FF">
              <w:t>List of UEs information (see NOTE)</w:t>
            </w:r>
          </w:p>
        </w:tc>
        <w:tc>
          <w:tcPr>
            <w:tcW w:w="1440" w:type="dxa"/>
            <w:tcBorders>
              <w:top w:val="single" w:sz="4" w:space="0" w:color="000000"/>
              <w:left w:val="single" w:sz="4" w:space="0" w:color="000000"/>
              <w:bottom w:val="single" w:sz="4" w:space="0" w:color="000000"/>
              <w:right w:val="nil"/>
            </w:tcBorders>
          </w:tcPr>
          <w:p w14:paraId="7704A293"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07DDDD90" w14:textId="77777777" w:rsidR="00312C76" w:rsidRPr="003167FF" w:rsidRDefault="00312C76" w:rsidP="007E0BCD">
            <w:pPr>
              <w:pStyle w:val="TAL"/>
            </w:pPr>
            <w:r w:rsidRPr="003167FF">
              <w:t>The information of the UEs which were detected in the application defined proximity range. The list can be empty.</w:t>
            </w:r>
          </w:p>
        </w:tc>
      </w:tr>
      <w:tr w:rsidR="00312C76" w:rsidRPr="003167FF" w14:paraId="0ADC5FED" w14:textId="77777777" w:rsidTr="007E0BCD">
        <w:trPr>
          <w:jc w:val="center"/>
        </w:trPr>
        <w:tc>
          <w:tcPr>
            <w:tcW w:w="2880" w:type="dxa"/>
            <w:tcBorders>
              <w:top w:val="single" w:sz="4" w:space="0" w:color="000000"/>
              <w:left w:val="single" w:sz="4" w:space="0" w:color="000000"/>
              <w:bottom w:val="single" w:sz="4" w:space="0" w:color="000000"/>
              <w:right w:val="nil"/>
            </w:tcBorders>
          </w:tcPr>
          <w:p w14:paraId="6967A859" w14:textId="77777777" w:rsidR="00312C76" w:rsidRPr="003167FF" w:rsidRDefault="00312C76" w:rsidP="007E0BCD">
            <w:pPr>
              <w:pStyle w:val="TAL"/>
            </w:pPr>
            <w:r w:rsidRPr="003167FF">
              <w:t>&gt;UE ID</w:t>
            </w:r>
          </w:p>
        </w:tc>
        <w:tc>
          <w:tcPr>
            <w:tcW w:w="1440" w:type="dxa"/>
            <w:tcBorders>
              <w:top w:val="single" w:sz="4" w:space="0" w:color="000000"/>
              <w:left w:val="single" w:sz="4" w:space="0" w:color="000000"/>
              <w:bottom w:val="single" w:sz="4" w:space="0" w:color="000000"/>
              <w:right w:val="nil"/>
            </w:tcBorders>
          </w:tcPr>
          <w:p w14:paraId="48B23A9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787DBD84" w14:textId="77777777" w:rsidR="00312C76" w:rsidRPr="003167FF" w:rsidRDefault="00312C76" w:rsidP="007E0BCD">
            <w:pPr>
              <w:pStyle w:val="TAL"/>
            </w:pPr>
            <w:r w:rsidRPr="003167FF">
              <w:t>The identifier of UE</w:t>
            </w:r>
          </w:p>
        </w:tc>
      </w:tr>
      <w:tr w:rsidR="00312C76" w:rsidRPr="003167FF" w14:paraId="379E99B0" w14:textId="77777777" w:rsidTr="007E0BCD">
        <w:trPr>
          <w:jc w:val="center"/>
        </w:trPr>
        <w:tc>
          <w:tcPr>
            <w:tcW w:w="2880" w:type="dxa"/>
            <w:tcBorders>
              <w:top w:val="single" w:sz="4" w:space="0" w:color="000000"/>
              <w:left w:val="single" w:sz="4" w:space="0" w:color="000000"/>
              <w:bottom w:val="single" w:sz="4" w:space="0" w:color="000000"/>
              <w:right w:val="nil"/>
            </w:tcBorders>
          </w:tcPr>
          <w:p w14:paraId="4358BB06" w14:textId="77777777" w:rsidR="00312C76" w:rsidRPr="003167FF" w:rsidRDefault="00312C76" w:rsidP="007E0BCD">
            <w:pPr>
              <w:pStyle w:val="TAL"/>
            </w:pPr>
            <w:r w:rsidRPr="003167FF">
              <w:t>&gt;Location information</w:t>
            </w:r>
          </w:p>
        </w:tc>
        <w:tc>
          <w:tcPr>
            <w:tcW w:w="1440" w:type="dxa"/>
            <w:tcBorders>
              <w:top w:val="single" w:sz="4" w:space="0" w:color="000000"/>
              <w:left w:val="single" w:sz="4" w:space="0" w:color="000000"/>
              <w:bottom w:val="single" w:sz="4" w:space="0" w:color="000000"/>
              <w:right w:val="nil"/>
            </w:tcBorders>
          </w:tcPr>
          <w:p w14:paraId="3E0BAA4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0910CA2" w14:textId="77777777" w:rsidR="00312C76" w:rsidRPr="003167FF" w:rsidRDefault="00312C76" w:rsidP="007E0BCD">
            <w:pPr>
              <w:pStyle w:val="TAL"/>
            </w:pPr>
            <w:r w:rsidRPr="003167FF">
              <w:t>Location information of UE within the application defined proximity range</w:t>
            </w:r>
          </w:p>
        </w:tc>
      </w:tr>
      <w:tr w:rsidR="00312C76" w:rsidRPr="003167FF" w14:paraId="34D43489"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5A7AD1EC" w14:textId="77777777" w:rsidR="00312C76" w:rsidRPr="003167FF" w:rsidRDefault="00312C76" w:rsidP="007E0BCD">
            <w:pPr>
              <w:pStyle w:val="TAN"/>
            </w:pPr>
            <w:r w:rsidRPr="003167FF">
              <w:t>NOTE:</w:t>
            </w:r>
            <w:r w:rsidRPr="003167FF">
              <w:tab/>
              <w:t>This IE shall be included when the Result indicates success.</w:t>
            </w:r>
          </w:p>
        </w:tc>
      </w:tr>
    </w:tbl>
    <w:p w14:paraId="4BF03187" w14:textId="77777777" w:rsidR="00312C76" w:rsidRPr="003167FF" w:rsidRDefault="00312C76" w:rsidP="00312C76"/>
    <w:p w14:paraId="58A8E600" w14:textId="77777777" w:rsidR="00312C76" w:rsidRPr="003167FF" w:rsidRDefault="00312C76" w:rsidP="00312C76">
      <w:pPr>
        <w:pStyle w:val="Heading4"/>
      </w:pPr>
      <w:bookmarkStart w:id="535" w:name="_Toc155355409"/>
      <w:r w:rsidRPr="003167FF">
        <w:t>9.3.2.11</w:t>
      </w:r>
      <w:r w:rsidRPr="003167FF">
        <w:tab/>
        <w:t>Monitor Location Subscription Request</w:t>
      </w:r>
      <w:bookmarkEnd w:id="535"/>
    </w:p>
    <w:p w14:paraId="628C85A9" w14:textId="0F8E2631" w:rsidR="00312C76" w:rsidRPr="003167FF" w:rsidRDefault="00312C76" w:rsidP="00312C76">
      <w:r w:rsidRPr="003167FF">
        <w:t>Table 9.3.2.11-1 describes the information flow from the VAL server to the LM server for monitoring the location deviation of the VAL UE(s)</w:t>
      </w:r>
      <w:r w:rsidR="002B54CE" w:rsidRPr="002B54CE">
        <w:t xml:space="preserve"> or for updating an existing monitor location subscription</w:t>
      </w:r>
      <w:r w:rsidRPr="003167FF">
        <w:t>.</w:t>
      </w:r>
    </w:p>
    <w:p w14:paraId="43F0814E" w14:textId="77777777" w:rsidR="00312C76" w:rsidRPr="003167FF" w:rsidRDefault="00312C76" w:rsidP="00312C76">
      <w:pPr>
        <w:pStyle w:val="TH"/>
        <w:rPr>
          <w:lang w:eastAsia="zh-CN"/>
        </w:rPr>
      </w:pPr>
      <w:r w:rsidRPr="003167FF">
        <w:t xml:space="preserve">Table 9.3.2.11-1: Monitor Location Subscription </w:t>
      </w:r>
      <w:r w:rsidRPr="003167FF">
        <w:rPr>
          <w:lang w:eastAsia="zh-CN"/>
        </w:rPr>
        <w:t>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FBDBF8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C9D702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EE4EB8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2B6B3C" w14:textId="77777777" w:rsidR="00312C76" w:rsidRPr="003167FF" w:rsidRDefault="00312C76" w:rsidP="007E0BCD">
            <w:pPr>
              <w:pStyle w:val="TAH"/>
            </w:pPr>
            <w:r w:rsidRPr="003167FF">
              <w:t>Description</w:t>
            </w:r>
          </w:p>
        </w:tc>
      </w:tr>
      <w:tr w:rsidR="00312C76" w:rsidRPr="003167FF" w14:paraId="263525F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6A6DA5"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56FD42A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F32091" w14:textId="39EDE9CA" w:rsidR="00312C76" w:rsidRPr="003167FF" w:rsidRDefault="00312C76" w:rsidP="007E0BCD">
            <w:pPr>
              <w:pStyle w:val="TAL"/>
            </w:pPr>
            <w:r w:rsidRPr="003167FF">
              <w:t>Identifier of the VAL users or VAL UE whose location monitoring is requested to be monitored in a given location</w:t>
            </w:r>
            <w:r w:rsidR="002B54CE" w:rsidRPr="002B54CE">
              <w:t xml:space="preserve"> (</w:t>
            </w:r>
            <w:r w:rsidR="002B54CE">
              <w:t xml:space="preserve">see </w:t>
            </w:r>
            <w:r w:rsidR="002B54CE" w:rsidRPr="002B54CE">
              <w:t>NOTE)</w:t>
            </w:r>
            <w:r w:rsidRPr="003167FF">
              <w:t>.</w:t>
            </w:r>
          </w:p>
        </w:tc>
      </w:tr>
      <w:tr w:rsidR="00312C76" w:rsidRPr="003167FF" w14:paraId="668214E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FFED6B6" w14:textId="77777777" w:rsidR="00312C76" w:rsidRPr="003167FF" w:rsidRDefault="00312C76" w:rsidP="007E0BCD">
            <w:pPr>
              <w:pStyle w:val="TAL"/>
            </w:pPr>
            <w:r w:rsidRPr="003167FF">
              <w:t>Area of Interest</w:t>
            </w:r>
          </w:p>
        </w:tc>
        <w:tc>
          <w:tcPr>
            <w:tcW w:w="1440" w:type="dxa"/>
            <w:tcBorders>
              <w:top w:val="single" w:sz="4" w:space="0" w:color="000000"/>
              <w:left w:val="single" w:sz="4" w:space="0" w:color="000000"/>
              <w:bottom w:val="single" w:sz="4" w:space="0" w:color="000000"/>
            </w:tcBorders>
            <w:shd w:val="clear" w:color="auto" w:fill="auto"/>
          </w:tcPr>
          <w:p w14:paraId="4E7FFDB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359AD8" w14:textId="056A27A3" w:rsidR="00312C76" w:rsidRPr="003167FF" w:rsidRDefault="00312C76" w:rsidP="007E0BCD">
            <w:pPr>
              <w:pStyle w:val="TAL"/>
            </w:pPr>
            <w:r w:rsidRPr="003167FF">
              <w:t>Geographic area location information where the VAL server wishes to monitor the VAL UE's location adherence.</w:t>
            </w:r>
            <w:r w:rsidR="00300624" w:rsidRPr="003167FF">
              <w:t xml:space="preserve"> This could be geographical co-ordinates or VAL service area identified by the VAL service area ID.</w:t>
            </w:r>
          </w:p>
        </w:tc>
      </w:tr>
      <w:tr w:rsidR="00312C76" w:rsidRPr="003167FF" w14:paraId="214E06A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767CF5C" w14:textId="77777777" w:rsidR="00312C76" w:rsidRPr="003167FF" w:rsidRDefault="00312C76" w:rsidP="007E0BCD">
            <w:pPr>
              <w:pStyle w:val="TAL"/>
            </w:pPr>
            <w:r w:rsidRPr="003167FF">
              <w:t>Notify Interval</w:t>
            </w:r>
          </w:p>
        </w:tc>
        <w:tc>
          <w:tcPr>
            <w:tcW w:w="1440" w:type="dxa"/>
            <w:tcBorders>
              <w:top w:val="single" w:sz="4" w:space="0" w:color="000000"/>
              <w:left w:val="single" w:sz="4" w:space="0" w:color="000000"/>
              <w:bottom w:val="single" w:sz="4" w:space="0" w:color="000000"/>
            </w:tcBorders>
            <w:shd w:val="clear" w:color="auto" w:fill="auto"/>
          </w:tcPr>
          <w:p w14:paraId="548ACB2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A12D26" w14:textId="77777777" w:rsidR="00312C76" w:rsidRPr="003167FF" w:rsidRDefault="00312C76" w:rsidP="007E0BCD">
            <w:pPr>
              <w:pStyle w:val="TAL"/>
            </w:pPr>
            <w:r w:rsidRPr="003167FF">
              <w:t>Periodic time interval in which the LM server needs to notify the VAL UE's location information to the VAL server.</w:t>
            </w:r>
          </w:p>
        </w:tc>
      </w:tr>
      <w:tr w:rsidR="00312C76" w:rsidRPr="003167FF" w14:paraId="4B949E2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96264F9" w14:textId="77777777" w:rsidR="00312C76" w:rsidRPr="003167FF" w:rsidRDefault="00312C76" w:rsidP="007E0BCD">
            <w:pPr>
              <w:pStyle w:val="TAL"/>
            </w:pPr>
            <w:r w:rsidRPr="003167FF">
              <w:t>Notification Target URI</w:t>
            </w:r>
          </w:p>
        </w:tc>
        <w:tc>
          <w:tcPr>
            <w:tcW w:w="1440" w:type="dxa"/>
            <w:tcBorders>
              <w:top w:val="single" w:sz="4" w:space="0" w:color="000000"/>
              <w:left w:val="single" w:sz="4" w:space="0" w:color="000000"/>
              <w:bottom w:val="single" w:sz="4" w:space="0" w:color="000000"/>
            </w:tcBorders>
            <w:shd w:val="clear" w:color="auto" w:fill="auto"/>
          </w:tcPr>
          <w:p w14:paraId="5EC88DA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EF40C5" w14:textId="77777777" w:rsidR="00312C76" w:rsidRPr="003167FF" w:rsidRDefault="00312C76" w:rsidP="007E0BCD">
            <w:pPr>
              <w:pStyle w:val="TAL"/>
            </w:pPr>
            <w:r w:rsidRPr="003167FF">
              <w:t>Target URI where the VAL server wishes to receive the notifications about VAL UE's location.</w:t>
            </w:r>
          </w:p>
        </w:tc>
      </w:tr>
      <w:tr w:rsidR="00312C76" w:rsidRPr="003167FF" w14:paraId="111EFD5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F834CA7" w14:textId="77777777" w:rsidR="00312C76" w:rsidRPr="003167FF" w:rsidRDefault="00312C76" w:rsidP="007E0BCD">
            <w:pPr>
              <w:pStyle w:val="TAL"/>
            </w:pPr>
            <w:r w:rsidRPr="003167FF">
              <w:t>Timeout</w:t>
            </w:r>
          </w:p>
        </w:tc>
        <w:tc>
          <w:tcPr>
            <w:tcW w:w="1440" w:type="dxa"/>
            <w:tcBorders>
              <w:top w:val="single" w:sz="4" w:space="0" w:color="000000"/>
              <w:left w:val="single" w:sz="4" w:space="0" w:color="000000"/>
              <w:bottom w:val="single" w:sz="4" w:space="0" w:color="000000"/>
            </w:tcBorders>
            <w:shd w:val="clear" w:color="auto" w:fill="auto"/>
          </w:tcPr>
          <w:p w14:paraId="0B207564"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44452E" w14:textId="77777777" w:rsidR="00312C76" w:rsidRPr="003167FF" w:rsidRDefault="00312C76" w:rsidP="007E0BCD">
            <w:pPr>
              <w:pStyle w:val="TAL"/>
            </w:pPr>
            <w:r w:rsidRPr="003167FF">
              <w:t>A timeout period when subscription response is not received.</w:t>
            </w:r>
          </w:p>
        </w:tc>
      </w:tr>
      <w:tr w:rsidR="002B54CE" w:rsidRPr="003167FF" w14:paraId="70DD89DF" w14:textId="77777777" w:rsidTr="00761AF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FF04D97" w14:textId="2EE46BAB" w:rsidR="002B54CE" w:rsidRPr="003167FF" w:rsidRDefault="002B54CE" w:rsidP="002F2DA4">
            <w:pPr>
              <w:pStyle w:val="TAN"/>
            </w:pPr>
            <w:r>
              <w:rPr>
                <w:lang w:eastAsia="zh-CN"/>
              </w:rPr>
              <w:t>NOTE:</w:t>
            </w:r>
            <w:r w:rsidRPr="003167FF">
              <w:rPr>
                <w:lang w:eastAsia="zh-CN"/>
              </w:rPr>
              <w:tab/>
            </w:r>
            <w:r>
              <w:rPr>
                <w:lang w:eastAsia="zh-CN"/>
              </w:rPr>
              <w:t xml:space="preserve">This information element shall not be updated via </w:t>
            </w:r>
            <w:r>
              <w:t xml:space="preserve">monitor location </w:t>
            </w:r>
            <w:r w:rsidRPr="005D6207">
              <w:t>subscri</w:t>
            </w:r>
            <w:r>
              <w:t>ption update</w:t>
            </w:r>
            <w:r w:rsidRPr="005D6207">
              <w:t xml:space="preserve"> procedure</w:t>
            </w:r>
            <w:r>
              <w:rPr>
                <w:lang w:eastAsia="zh-CN"/>
              </w:rPr>
              <w:t xml:space="preserve"> in clause </w:t>
            </w:r>
            <w:r w:rsidRPr="003167FF">
              <w:t>9.3.2.12</w:t>
            </w:r>
            <w:r>
              <w:t>a.</w:t>
            </w:r>
          </w:p>
        </w:tc>
      </w:tr>
    </w:tbl>
    <w:p w14:paraId="6CE97706" w14:textId="77777777" w:rsidR="00312C76" w:rsidRPr="003167FF" w:rsidRDefault="00312C76" w:rsidP="00312C76"/>
    <w:p w14:paraId="53881684" w14:textId="77777777" w:rsidR="00312C76" w:rsidRPr="003167FF" w:rsidRDefault="00312C76" w:rsidP="00312C76">
      <w:pPr>
        <w:pStyle w:val="Heading4"/>
      </w:pPr>
      <w:bookmarkStart w:id="536" w:name="_Toc155355410"/>
      <w:r w:rsidRPr="003167FF">
        <w:t>9.3.2.12</w:t>
      </w:r>
      <w:r w:rsidRPr="003167FF">
        <w:tab/>
        <w:t>Monitor Location Subscription Response</w:t>
      </w:r>
      <w:bookmarkEnd w:id="536"/>
    </w:p>
    <w:p w14:paraId="26D4B12D" w14:textId="69DBF708" w:rsidR="00312C76" w:rsidRPr="003167FF" w:rsidRDefault="00312C76" w:rsidP="00312C76">
      <w:r w:rsidRPr="003167FF">
        <w:t>Table 9.3.2.12-1 describes the information flow from LM server to the VAL server for Monitor Location Subscription Response</w:t>
      </w:r>
      <w:r w:rsidR="002B54CE" w:rsidRPr="002B54CE">
        <w:t xml:space="preserve"> or monitor location subscription update response</w:t>
      </w:r>
      <w:r w:rsidRPr="003167FF">
        <w:t xml:space="preserve">. </w:t>
      </w:r>
    </w:p>
    <w:p w14:paraId="489DE26A" w14:textId="77777777" w:rsidR="00312C76" w:rsidRPr="003167FF" w:rsidRDefault="00312C76" w:rsidP="00312C76">
      <w:pPr>
        <w:pStyle w:val="TH"/>
        <w:rPr>
          <w:lang w:eastAsia="zh-CN"/>
        </w:rPr>
      </w:pPr>
      <w:r w:rsidRPr="003167FF">
        <w:lastRenderedPageBreak/>
        <w:t xml:space="preserve">Table 9.3.2.12-1: Monitor Location Subscription </w:t>
      </w:r>
      <w:r w:rsidRPr="003167FF">
        <w:rPr>
          <w:lang w:eastAsia="zh-CN"/>
        </w:rPr>
        <w:t>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39339A3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C03D8E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AA4A19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D89E09" w14:textId="77777777" w:rsidR="00312C76" w:rsidRPr="003167FF" w:rsidRDefault="00312C76" w:rsidP="007E0BCD">
            <w:pPr>
              <w:pStyle w:val="TAH"/>
            </w:pPr>
            <w:r w:rsidRPr="003167FF">
              <w:t>Description</w:t>
            </w:r>
          </w:p>
        </w:tc>
      </w:tr>
      <w:tr w:rsidR="00312C76" w:rsidRPr="003167FF" w14:paraId="4AFB311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BB0B6E8" w14:textId="77777777" w:rsidR="00312C76" w:rsidRPr="003167FF" w:rsidRDefault="00312C76" w:rsidP="007E0BCD">
            <w:pPr>
              <w:pStyle w:val="TAL"/>
            </w:pPr>
            <w:r w:rsidRPr="003167FF">
              <w:rPr>
                <w:lang w:eastAsia="zh-CN"/>
              </w:rPr>
              <w:t>Subscription</w:t>
            </w:r>
            <w:r w:rsidRPr="003167FF">
              <w:t xml:space="preserve"> status</w:t>
            </w:r>
          </w:p>
        </w:tc>
        <w:tc>
          <w:tcPr>
            <w:tcW w:w="1440" w:type="dxa"/>
            <w:tcBorders>
              <w:top w:val="single" w:sz="4" w:space="0" w:color="000000"/>
              <w:left w:val="single" w:sz="4" w:space="0" w:color="000000"/>
              <w:bottom w:val="single" w:sz="4" w:space="0" w:color="000000"/>
            </w:tcBorders>
            <w:shd w:val="clear" w:color="auto" w:fill="auto"/>
          </w:tcPr>
          <w:p w14:paraId="1565A439"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59CC2F" w14:textId="77777777" w:rsidR="00312C76" w:rsidRPr="003167FF" w:rsidRDefault="00312C76" w:rsidP="007E0BCD">
            <w:pPr>
              <w:pStyle w:val="TAL"/>
            </w:pPr>
            <w:r w:rsidRPr="003167FF">
              <w:rPr>
                <w:lang w:eastAsia="zh-CN"/>
              </w:rPr>
              <w:t>It indicates the subscription result</w:t>
            </w:r>
          </w:p>
        </w:tc>
      </w:tr>
    </w:tbl>
    <w:p w14:paraId="21972FAD" w14:textId="77777777" w:rsidR="00312C76" w:rsidRPr="003167FF" w:rsidRDefault="00312C76" w:rsidP="00312C76"/>
    <w:p w14:paraId="4D107C4F" w14:textId="77777777" w:rsidR="002B54CE" w:rsidRPr="005D6207" w:rsidRDefault="002B54CE" w:rsidP="002B54CE">
      <w:pPr>
        <w:pStyle w:val="Heading4"/>
      </w:pPr>
      <w:bookmarkStart w:id="537" w:name="_Toc155355411"/>
      <w:r w:rsidRPr="003167FF">
        <w:t>9.3.2.12</w:t>
      </w:r>
      <w:r>
        <w:t>a</w:t>
      </w:r>
      <w:r w:rsidRPr="005D6207">
        <w:tab/>
      </w:r>
      <w:r>
        <w:t>Monitor location s</w:t>
      </w:r>
      <w:r w:rsidRPr="005D6207">
        <w:t>ubscri</w:t>
      </w:r>
      <w:r>
        <w:t>ption update</w:t>
      </w:r>
      <w:r w:rsidRPr="005D6207">
        <w:t xml:space="preserve"> procedure</w:t>
      </w:r>
      <w:bookmarkEnd w:id="537"/>
    </w:p>
    <w:p w14:paraId="0C7DBF3D" w14:textId="77777777" w:rsidR="002B54CE" w:rsidRDefault="002B54CE" w:rsidP="002B54CE">
      <w:pPr>
        <w:rPr>
          <w:lang w:val="nl-NL" w:eastAsia="zh-CN"/>
        </w:rPr>
      </w:pPr>
      <w:r w:rsidRPr="005D6207">
        <w:rPr>
          <w:lang w:val="nl-NL" w:eastAsia="zh-CN"/>
        </w:rPr>
        <w:t>Figure </w:t>
      </w:r>
      <w:r w:rsidRPr="003167FF">
        <w:t>9.3.2.12</w:t>
      </w:r>
      <w:r>
        <w:t>a</w:t>
      </w:r>
      <w:r w:rsidRPr="005D6207">
        <w:rPr>
          <w:lang w:val="nl-NL" w:eastAsia="zh-CN"/>
        </w:rPr>
        <w:t xml:space="preserve"> -1 illustrates the high level procedure for </w:t>
      </w:r>
      <w:r>
        <w:rPr>
          <w:lang w:val="nl-NL" w:eastAsia="zh-CN"/>
        </w:rPr>
        <w:t>allowing a VAL server update an existing monitor location subscription</w:t>
      </w:r>
      <w:r w:rsidRPr="005D6207">
        <w:rPr>
          <w:lang w:val="nl-NL" w:eastAsia="zh-CN"/>
        </w:rPr>
        <w:t xml:space="preserve"> at the location management server.</w:t>
      </w:r>
    </w:p>
    <w:p w14:paraId="4F1E4726" w14:textId="77777777" w:rsidR="002B54CE" w:rsidRPr="005D6207" w:rsidRDefault="002B54CE" w:rsidP="002B54CE">
      <w:pPr>
        <w:rPr>
          <w:lang w:val="nl-NL" w:eastAsia="zh-CN"/>
        </w:rPr>
      </w:pPr>
      <w:r w:rsidRPr="005D6207">
        <w:rPr>
          <w:lang w:val="nl-NL" w:eastAsia="zh-CN"/>
        </w:rPr>
        <w:t>Pre-conditions:</w:t>
      </w:r>
    </w:p>
    <w:p w14:paraId="579C5B4A" w14:textId="77777777" w:rsidR="002B54CE" w:rsidRDefault="002B54CE" w:rsidP="002B54CE">
      <w:pPr>
        <w:pStyle w:val="B1"/>
        <w:rPr>
          <w:lang w:val="nl-NL" w:eastAsia="zh-CN"/>
        </w:rPr>
      </w:pPr>
      <w:r w:rsidRPr="005D6207">
        <w:rPr>
          <w:lang w:val="nl-NL" w:eastAsia="zh-CN"/>
        </w:rPr>
        <w:t>-</w:t>
      </w:r>
      <w:r w:rsidRPr="005D6207">
        <w:rPr>
          <w:lang w:val="nl-NL" w:eastAsia="zh-CN"/>
        </w:rPr>
        <w:tab/>
        <w:t xml:space="preserve">the </w:t>
      </w:r>
      <w:r>
        <w:rPr>
          <w:lang w:val="nl-NL" w:eastAsia="zh-CN"/>
        </w:rPr>
        <w:t>VAL</w:t>
      </w:r>
      <w:r w:rsidRPr="005D6207">
        <w:rPr>
          <w:lang w:val="nl-NL" w:eastAsia="zh-CN"/>
        </w:rPr>
        <w:t xml:space="preserve"> server has an active </w:t>
      </w:r>
      <w:r>
        <w:rPr>
          <w:lang w:val="nl-NL" w:eastAsia="zh-CN"/>
        </w:rPr>
        <w:t xml:space="preserve">monitor location </w:t>
      </w:r>
      <w:r w:rsidRPr="005D6207">
        <w:rPr>
          <w:lang w:val="nl-NL" w:eastAsia="zh-CN"/>
        </w:rPr>
        <w:t>subscription at the location management server.</w:t>
      </w:r>
    </w:p>
    <w:p w14:paraId="24670199" w14:textId="77777777" w:rsidR="002B54CE" w:rsidRPr="005D6207" w:rsidRDefault="002B54CE" w:rsidP="002B54CE">
      <w:pPr>
        <w:pStyle w:val="TH"/>
      </w:pPr>
      <w:r>
        <w:object w:dxaOrig="4806" w:dyaOrig="2416" w14:anchorId="1EF58C34">
          <v:shape id="_x0000_i1046" type="#_x0000_t75" style="width:240.15pt;height:121.1pt" o:ole="">
            <v:imagedata r:id="rId53" o:title=""/>
          </v:shape>
          <o:OLEObject Type="Embed" ProgID="Visio.Drawing.15" ShapeID="_x0000_i1046" DrawAspect="Content" ObjectID="_1765968985" r:id="rId54"/>
        </w:object>
      </w:r>
    </w:p>
    <w:p w14:paraId="1EB50AA6" w14:textId="77777777" w:rsidR="002B54CE" w:rsidRPr="005D6207" w:rsidRDefault="002B54CE" w:rsidP="002B54CE">
      <w:pPr>
        <w:pStyle w:val="TF"/>
        <w:rPr>
          <w:lang w:val="nl-NL" w:eastAsia="zh-CN"/>
        </w:rPr>
      </w:pPr>
      <w:r w:rsidRPr="005D6207">
        <w:rPr>
          <w:lang w:val="nl-NL" w:eastAsia="zh-CN"/>
        </w:rPr>
        <w:t>Figure </w:t>
      </w:r>
      <w:r w:rsidRPr="003167FF">
        <w:t>9.3.2.12</w:t>
      </w:r>
      <w:r>
        <w:t>a</w:t>
      </w:r>
      <w:r w:rsidRPr="005D6207">
        <w:rPr>
          <w:lang w:val="nl-NL" w:eastAsia="zh-CN"/>
        </w:rPr>
        <w:t xml:space="preserve"> -1: </w:t>
      </w:r>
      <w:r>
        <w:t>Monitor</w:t>
      </w:r>
      <w:r w:rsidRPr="005D6207">
        <w:t xml:space="preserve"> </w:t>
      </w:r>
      <w:r>
        <w:t>location s</w:t>
      </w:r>
      <w:r w:rsidRPr="005D6207">
        <w:t>ubscri</w:t>
      </w:r>
      <w:r>
        <w:t>ption update</w:t>
      </w:r>
      <w:r w:rsidRPr="005D6207">
        <w:t xml:space="preserve"> procedure</w:t>
      </w:r>
    </w:p>
    <w:p w14:paraId="22664165" w14:textId="77777777" w:rsidR="002B54CE" w:rsidRPr="005D6207" w:rsidRDefault="002B54CE" w:rsidP="002B54CE">
      <w:pPr>
        <w:pStyle w:val="B1"/>
        <w:rPr>
          <w:lang w:val="nl-NL" w:eastAsia="zh-CN"/>
        </w:rPr>
      </w:pPr>
      <w:r>
        <w:rPr>
          <w:lang w:val="nl-NL" w:eastAsia="zh-CN"/>
        </w:rPr>
        <w:t>1.</w:t>
      </w:r>
      <w:r>
        <w:rPr>
          <w:lang w:val="nl-NL" w:eastAsia="zh-CN"/>
        </w:rPr>
        <w:tab/>
        <w:t>W</w:t>
      </w:r>
      <w:r w:rsidRPr="005D6207">
        <w:rPr>
          <w:lang w:val="nl-NL" w:eastAsia="zh-CN"/>
        </w:rPr>
        <w:t xml:space="preserve">hen the </w:t>
      </w:r>
      <w:r>
        <w:rPr>
          <w:lang w:val="nl-NL" w:eastAsia="zh-CN"/>
        </w:rPr>
        <w:t>VAL</w:t>
      </w:r>
      <w:r w:rsidRPr="005D6207">
        <w:rPr>
          <w:lang w:val="nl-NL" w:eastAsia="zh-CN"/>
        </w:rPr>
        <w:t xml:space="preserve"> server decides to </w:t>
      </w:r>
      <w:r>
        <w:rPr>
          <w:lang w:val="nl-NL" w:eastAsia="zh-CN"/>
        </w:rPr>
        <w:t>update an active monitor location</w:t>
      </w:r>
      <w:r w:rsidRPr="005D6207">
        <w:rPr>
          <w:lang w:val="nl-NL" w:eastAsia="zh-CN"/>
        </w:rPr>
        <w:t xml:space="preserve"> subscription, it sends a </w:t>
      </w:r>
      <w:r>
        <w:rPr>
          <w:lang w:val="nl-NL" w:eastAsia="zh-CN"/>
        </w:rPr>
        <w:t>monitor location</w:t>
      </w:r>
      <w:r w:rsidRPr="005D6207">
        <w:rPr>
          <w:lang w:val="nl-NL" w:eastAsia="zh-CN"/>
        </w:rPr>
        <w:t xml:space="preserve"> </w:t>
      </w:r>
      <w:r>
        <w:rPr>
          <w:lang w:val="nl-NL" w:eastAsia="zh-CN"/>
        </w:rPr>
        <w:t>subscription update</w:t>
      </w:r>
      <w:r w:rsidRPr="005D6207">
        <w:rPr>
          <w:lang w:val="nl-NL" w:eastAsia="zh-CN"/>
        </w:rPr>
        <w:t xml:space="preserve"> request to the location management server</w:t>
      </w:r>
      <w:r>
        <w:rPr>
          <w:lang w:val="nl-NL" w:eastAsia="zh-CN"/>
        </w:rPr>
        <w:t xml:space="preserve"> including the information </w:t>
      </w:r>
      <w:r w:rsidRPr="005D6207">
        <w:rPr>
          <w:lang w:val="nl-NL" w:eastAsia="zh-CN"/>
        </w:rPr>
        <w:t>specified in table </w:t>
      </w:r>
      <w:r w:rsidRPr="003167FF">
        <w:t>9.3.2.11</w:t>
      </w:r>
      <w:r>
        <w:rPr>
          <w:lang w:val="nl-NL" w:eastAsia="zh-CN"/>
        </w:rPr>
        <w:t>.</w:t>
      </w:r>
    </w:p>
    <w:p w14:paraId="47E79748" w14:textId="77777777" w:rsidR="002B54CE" w:rsidRPr="005D6207" w:rsidRDefault="002B54CE" w:rsidP="002B54CE">
      <w:pPr>
        <w:pStyle w:val="B1"/>
        <w:rPr>
          <w:lang w:val="nl-NL" w:eastAsia="zh-CN"/>
        </w:rPr>
      </w:pPr>
      <w:r>
        <w:rPr>
          <w:lang w:val="nl-NL" w:eastAsia="zh-CN"/>
        </w:rPr>
        <w:t>2.</w:t>
      </w:r>
      <w:r>
        <w:rPr>
          <w:lang w:val="nl-NL" w:eastAsia="zh-CN"/>
        </w:rPr>
        <w:tab/>
      </w:r>
      <w:r w:rsidRPr="00ED1EF9">
        <w:rPr>
          <w:lang w:val="nl-NL" w:eastAsia="zh-CN"/>
        </w:rPr>
        <w:t>The location management server shall check if the VAL server is authorized to update the subscription</w:t>
      </w:r>
      <w:r>
        <w:rPr>
          <w:lang w:val="nl-NL" w:eastAsia="zh-CN"/>
        </w:rPr>
        <w:t>.</w:t>
      </w:r>
    </w:p>
    <w:p w14:paraId="1AA38BF6" w14:textId="77777777" w:rsidR="002B54CE" w:rsidRDefault="002B54CE" w:rsidP="002B54CE">
      <w:pPr>
        <w:pStyle w:val="B1"/>
      </w:pPr>
      <w:r>
        <w:rPr>
          <w:lang w:val="nl-NL" w:eastAsia="zh-CN"/>
        </w:rPr>
        <w:t>3.</w:t>
      </w:r>
      <w:r>
        <w:rPr>
          <w:lang w:val="nl-NL" w:eastAsia="zh-CN"/>
        </w:rPr>
        <w:tab/>
        <w:t>I</w:t>
      </w:r>
      <w:r w:rsidRPr="005D6207">
        <w:rPr>
          <w:lang w:val="nl-NL" w:eastAsia="zh-CN"/>
        </w:rPr>
        <w:t xml:space="preserve">f the </w:t>
      </w:r>
      <w:r>
        <w:rPr>
          <w:lang w:val="nl-NL" w:eastAsia="zh-CN"/>
        </w:rPr>
        <w:t>VAL</w:t>
      </w:r>
      <w:r w:rsidRPr="005D6207">
        <w:rPr>
          <w:lang w:val="nl-NL" w:eastAsia="zh-CN"/>
        </w:rPr>
        <w:t xml:space="preserve"> server is authorized </w:t>
      </w:r>
      <w:r>
        <w:rPr>
          <w:lang w:val="nl-NL" w:eastAsia="zh-CN"/>
        </w:rPr>
        <w:t>to update the subscription, t</w:t>
      </w:r>
      <w:r w:rsidRPr="005D6207">
        <w:rPr>
          <w:lang w:val="nl-NL" w:eastAsia="zh-CN"/>
        </w:rPr>
        <w:t xml:space="preserve">he location management server </w:t>
      </w:r>
      <w:r>
        <w:rPr>
          <w:lang w:val="nl-NL" w:eastAsia="zh-CN"/>
        </w:rPr>
        <w:t>updates</w:t>
      </w:r>
      <w:r w:rsidRPr="005D6207">
        <w:rPr>
          <w:lang w:val="nl-NL" w:eastAsia="zh-CN"/>
        </w:rPr>
        <w:t xml:space="preserve"> the </w:t>
      </w:r>
      <w:r>
        <w:rPr>
          <w:lang w:val="nl-NL" w:eastAsia="zh-CN"/>
        </w:rPr>
        <w:t xml:space="preserve">monitor location </w:t>
      </w:r>
      <w:r w:rsidRPr="005D6207">
        <w:rPr>
          <w:lang w:val="nl-NL" w:eastAsia="zh-CN"/>
        </w:rPr>
        <w:t>subscription</w:t>
      </w:r>
      <w:r w:rsidRPr="005D6207">
        <w:t>.</w:t>
      </w:r>
    </w:p>
    <w:p w14:paraId="0F3D17F0" w14:textId="31AA3B5E" w:rsidR="002B54CE" w:rsidRDefault="002B54CE" w:rsidP="002B54CE">
      <w:pPr>
        <w:pStyle w:val="B1"/>
      </w:pPr>
      <w:r>
        <w:rPr>
          <w:lang w:val="nl-NL" w:eastAsia="zh-CN"/>
        </w:rPr>
        <w:t>4.</w:t>
      </w:r>
      <w:r>
        <w:rPr>
          <w:lang w:val="nl-NL" w:eastAsia="zh-CN"/>
        </w:rPr>
        <w:tab/>
        <w:t>T</w:t>
      </w:r>
      <w:r w:rsidRPr="005D6207">
        <w:rPr>
          <w:lang w:val="nl-NL" w:eastAsia="zh-CN"/>
        </w:rPr>
        <w:t xml:space="preserve">he location management server sends a </w:t>
      </w:r>
      <w:r>
        <w:rPr>
          <w:lang w:val="nl-NL" w:eastAsia="zh-CN"/>
        </w:rPr>
        <w:t>monitor location subscription update</w:t>
      </w:r>
      <w:r w:rsidRPr="005D6207">
        <w:rPr>
          <w:lang w:val="nl-NL" w:eastAsia="zh-CN"/>
        </w:rPr>
        <w:t xml:space="preserve"> </w:t>
      </w:r>
      <w:r>
        <w:rPr>
          <w:lang w:val="nl-NL" w:eastAsia="zh-CN"/>
        </w:rPr>
        <w:t xml:space="preserve">response </w:t>
      </w:r>
      <w:r w:rsidRPr="005D6207">
        <w:rPr>
          <w:lang w:val="nl-NL" w:eastAsia="zh-CN"/>
        </w:rPr>
        <w:t xml:space="preserve">to the </w:t>
      </w:r>
      <w:r>
        <w:rPr>
          <w:lang w:val="nl-NL" w:eastAsia="zh-CN"/>
        </w:rPr>
        <w:t>VAL</w:t>
      </w:r>
      <w:r w:rsidRPr="005D6207">
        <w:rPr>
          <w:lang w:val="nl-NL" w:eastAsia="zh-CN"/>
        </w:rPr>
        <w:t xml:space="preserve"> server </w:t>
      </w:r>
      <w:r>
        <w:rPr>
          <w:lang w:eastAsia="zh-CN"/>
        </w:rPr>
        <w:t>including</w:t>
      </w:r>
      <w:r w:rsidRPr="005D6207">
        <w:rPr>
          <w:lang w:eastAsia="zh-CN"/>
        </w:rPr>
        <w:t xml:space="preserve"> the information as specified in </w:t>
      </w:r>
      <w:r w:rsidRPr="005D6207">
        <w:t>table </w:t>
      </w:r>
      <w:r w:rsidRPr="003167FF">
        <w:t>9.3.2.12</w:t>
      </w:r>
      <w:r w:rsidRPr="005D6207">
        <w:t>.</w:t>
      </w:r>
    </w:p>
    <w:p w14:paraId="400CBE0A" w14:textId="77777777" w:rsidR="00312C76" w:rsidRPr="003167FF" w:rsidRDefault="00312C76" w:rsidP="00312C76">
      <w:pPr>
        <w:pStyle w:val="Heading4"/>
      </w:pPr>
      <w:bookmarkStart w:id="538" w:name="_Toc155355412"/>
      <w:r w:rsidRPr="003167FF">
        <w:t>9.3.2.13</w:t>
      </w:r>
      <w:r w:rsidRPr="003167FF">
        <w:tab/>
        <w:t>Notify Location Monitoring Event</w:t>
      </w:r>
      <w:bookmarkEnd w:id="538"/>
    </w:p>
    <w:p w14:paraId="43E35655" w14:textId="77777777" w:rsidR="00312C76" w:rsidRPr="003167FF" w:rsidRDefault="00312C76" w:rsidP="00312C76">
      <w:r w:rsidRPr="003167FF">
        <w:t xml:space="preserve">Table 9.3.2.13-1 describes the information flow from LM server to the VAL server for notification of location monitoring events. </w:t>
      </w:r>
    </w:p>
    <w:p w14:paraId="0373C669" w14:textId="77777777" w:rsidR="00312C76" w:rsidRPr="003167FF" w:rsidRDefault="00312C76" w:rsidP="00312C76">
      <w:pPr>
        <w:pStyle w:val="TH"/>
        <w:rPr>
          <w:lang w:eastAsia="zh-CN"/>
        </w:rPr>
      </w:pPr>
      <w:r w:rsidRPr="003167FF">
        <w:lastRenderedPageBreak/>
        <w:t>Table 9.3.2.13-1: Notify Location Monitoring Event message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D7A517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B8F6138"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691683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584C77" w14:textId="77777777" w:rsidR="00312C76" w:rsidRPr="003167FF" w:rsidRDefault="00312C76" w:rsidP="007E0BCD">
            <w:pPr>
              <w:pStyle w:val="TAH"/>
            </w:pPr>
            <w:r w:rsidRPr="003167FF">
              <w:t>Description</w:t>
            </w:r>
          </w:p>
        </w:tc>
      </w:tr>
      <w:tr w:rsidR="00312C76" w:rsidRPr="003167FF" w14:paraId="28DF78E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8931837" w14:textId="77777777" w:rsidR="00312C76" w:rsidRPr="003167FF" w:rsidRDefault="00312C76" w:rsidP="007E0BCD">
            <w:pPr>
              <w:pStyle w:val="TAL"/>
              <w:rPr>
                <w:lang w:eastAsia="zh-CN"/>
              </w:rPr>
            </w:pPr>
            <w:r w:rsidRPr="003167FF">
              <w:rPr>
                <w:lang w:eastAsia="zh-CN"/>
              </w:rPr>
              <w:t>Event</w:t>
            </w:r>
          </w:p>
        </w:tc>
        <w:tc>
          <w:tcPr>
            <w:tcW w:w="1440" w:type="dxa"/>
            <w:tcBorders>
              <w:top w:val="single" w:sz="4" w:space="0" w:color="000000"/>
              <w:left w:val="single" w:sz="4" w:space="0" w:color="000000"/>
              <w:bottom w:val="single" w:sz="4" w:space="0" w:color="000000"/>
            </w:tcBorders>
            <w:shd w:val="clear" w:color="auto" w:fill="auto"/>
          </w:tcPr>
          <w:p w14:paraId="6E14F0B6"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636430" w14:textId="77777777" w:rsidR="00312C76" w:rsidRPr="003167FF" w:rsidRDefault="00312C76" w:rsidP="007E0BCD">
            <w:pPr>
              <w:pStyle w:val="TAL"/>
              <w:rPr>
                <w:lang w:eastAsia="zh-CN"/>
              </w:rPr>
            </w:pPr>
            <w:r w:rsidRPr="003167FF">
              <w:rPr>
                <w:lang w:eastAsia="zh-CN"/>
              </w:rPr>
              <w:t>Information of the event to be reported. The event shall be one of the following:</w:t>
            </w:r>
          </w:p>
          <w:p w14:paraId="640758D5" w14:textId="77777777" w:rsidR="00312C76" w:rsidRPr="003167FF" w:rsidRDefault="00312C76" w:rsidP="007E0BCD">
            <w:pPr>
              <w:pStyle w:val="TAL"/>
              <w:rPr>
                <w:lang w:eastAsia="zh-CN"/>
              </w:rPr>
            </w:pPr>
          </w:p>
          <w:p w14:paraId="08E7C397" w14:textId="3C486D3D" w:rsidR="00312C76" w:rsidRPr="003167FF" w:rsidRDefault="00312C76" w:rsidP="007E0BCD">
            <w:pPr>
              <w:pStyle w:val="TAL"/>
              <w:rPr>
                <w:lang w:eastAsia="zh-CN"/>
              </w:rPr>
            </w:pPr>
            <w:r w:rsidRPr="003167FF">
              <w:rPr>
                <w:lang w:eastAsia="zh-CN"/>
              </w:rPr>
              <w:t>"Notify_Mismatch_Location" – When the location information of the VAL UE, from the location management client and the core network do not match</w:t>
            </w:r>
            <w:r w:rsidR="007972BD" w:rsidRPr="003167FF">
              <w:rPr>
                <w:lang w:eastAsia="zh-CN"/>
              </w:rPr>
              <w:t>, or when the LM server determined area of interest result based on LM client location and the core network reported area of interest result do not match</w:t>
            </w:r>
            <w:r w:rsidRPr="003167FF">
              <w:rPr>
                <w:lang w:eastAsia="zh-CN"/>
              </w:rPr>
              <w:t>.</w:t>
            </w:r>
          </w:p>
          <w:p w14:paraId="3E473406" w14:textId="77777777" w:rsidR="00312C76" w:rsidRPr="003167FF" w:rsidRDefault="00312C76" w:rsidP="007E0BCD">
            <w:pPr>
              <w:pStyle w:val="TAL"/>
              <w:rPr>
                <w:lang w:eastAsia="zh-CN"/>
              </w:rPr>
            </w:pPr>
          </w:p>
          <w:p w14:paraId="4CA39E8C" w14:textId="1FCABCF0" w:rsidR="00312C76" w:rsidRPr="003167FF" w:rsidRDefault="00312C76" w:rsidP="007E0BCD">
            <w:pPr>
              <w:pStyle w:val="TAL"/>
              <w:rPr>
                <w:lang w:eastAsia="zh-CN"/>
              </w:rPr>
            </w:pPr>
            <w:r w:rsidRPr="003167FF">
              <w:rPr>
                <w:lang w:eastAsia="zh-CN"/>
              </w:rPr>
              <w:t>"Notify_Absence" – When the VAL UE's current location is deviating from the VAL server</w:t>
            </w:r>
            <w:r w:rsidR="00F7707F" w:rsidRPr="003167FF">
              <w:rPr>
                <w:lang w:eastAsia="zh-CN"/>
              </w:rPr>
              <w:t>'</w:t>
            </w:r>
            <w:r w:rsidRPr="003167FF">
              <w:rPr>
                <w:lang w:eastAsia="zh-CN"/>
              </w:rPr>
              <w:t>s area of interest information.</w:t>
            </w:r>
          </w:p>
          <w:p w14:paraId="3C064EEE" w14:textId="77777777" w:rsidR="00312C76" w:rsidRPr="003167FF" w:rsidRDefault="00312C76" w:rsidP="007E0BCD">
            <w:pPr>
              <w:pStyle w:val="TAL"/>
              <w:rPr>
                <w:lang w:eastAsia="zh-CN"/>
              </w:rPr>
            </w:pPr>
          </w:p>
          <w:p w14:paraId="590ED3C8" w14:textId="35F67D4F" w:rsidR="00312C76" w:rsidRPr="003167FF" w:rsidRDefault="00312C76" w:rsidP="007E0BCD">
            <w:pPr>
              <w:pStyle w:val="TAL"/>
              <w:rPr>
                <w:lang w:eastAsia="zh-CN"/>
              </w:rPr>
            </w:pPr>
            <w:r w:rsidRPr="003167FF">
              <w:rPr>
                <w:lang w:eastAsia="zh-CN"/>
              </w:rPr>
              <w:t>"Notify_Presence" – When the VAL UE's current location is within the VAL server</w:t>
            </w:r>
            <w:r w:rsidR="0059624D" w:rsidRPr="003167FF">
              <w:rPr>
                <w:lang w:eastAsia="zh-CN"/>
              </w:rPr>
              <w:t>'</w:t>
            </w:r>
            <w:r w:rsidRPr="003167FF">
              <w:rPr>
                <w:lang w:eastAsia="zh-CN"/>
              </w:rPr>
              <w:t xml:space="preserve">s area of interest information. </w:t>
            </w:r>
          </w:p>
        </w:tc>
      </w:tr>
      <w:tr w:rsidR="00312C76" w:rsidRPr="003167FF" w14:paraId="0B01DD6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02DCFD8"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188B657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C05176" w14:textId="77777777" w:rsidR="00312C76" w:rsidRPr="003167FF" w:rsidRDefault="00312C76" w:rsidP="007E0BCD">
            <w:pPr>
              <w:pStyle w:val="TAL"/>
            </w:pPr>
            <w:r w:rsidRPr="003167FF">
              <w:t>Identifier of the VAL UE whose location information is reported.</w:t>
            </w:r>
          </w:p>
        </w:tc>
      </w:tr>
      <w:tr w:rsidR="00312C76" w:rsidRPr="003167FF" w14:paraId="0C5926E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1989C53" w14:textId="77777777" w:rsidR="00312C76" w:rsidRPr="003167FF" w:rsidRDefault="00312C76" w:rsidP="007E0BCD">
            <w:pPr>
              <w:pStyle w:val="TAL"/>
              <w:rPr>
                <w:lang w:eastAsia="zh-CN"/>
              </w:rPr>
            </w:pPr>
            <w:r w:rsidRPr="003167FF">
              <w:t>Location</w:t>
            </w:r>
          </w:p>
        </w:tc>
        <w:tc>
          <w:tcPr>
            <w:tcW w:w="1440" w:type="dxa"/>
            <w:tcBorders>
              <w:top w:val="single" w:sz="4" w:space="0" w:color="000000"/>
              <w:left w:val="single" w:sz="4" w:space="0" w:color="000000"/>
              <w:bottom w:val="single" w:sz="4" w:space="0" w:color="000000"/>
            </w:tcBorders>
            <w:shd w:val="clear" w:color="auto" w:fill="auto"/>
          </w:tcPr>
          <w:p w14:paraId="36B2146A" w14:textId="77777777" w:rsidR="00312C76" w:rsidRPr="003167FF" w:rsidRDefault="00312C76" w:rsidP="007E0BCD">
            <w:pPr>
              <w:pStyle w:val="TAC"/>
              <w:rPr>
                <w:lang w:eastAsia="zh-CN"/>
              </w:rPr>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C5EE70" w14:textId="77777777" w:rsidR="00312C76" w:rsidRPr="003167FF" w:rsidRDefault="00312C76" w:rsidP="007E0BCD">
            <w:pPr>
              <w:pStyle w:val="TAL"/>
              <w:rPr>
                <w:lang w:eastAsia="zh-CN"/>
              </w:rPr>
            </w:pPr>
            <w:r w:rsidRPr="003167FF">
              <w:t>Current location of the VAL UE.</w:t>
            </w:r>
          </w:p>
        </w:tc>
      </w:tr>
    </w:tbl>
    <w:p w14:paraId="5336ABE2" w14:textId="77777777" w:rsidR="00312C76" w:rsidRPr="003167FF" w:rsidRDefault="00312C76" w:rsidP="00312C76">
      <w:pPr>
        <w:rPr>
          <w:noProof/>
        </w:rPr>
      </w:pPr>
    </w:p>
    <w:p w14:paraId="3395552B" w14:textId="77777777" w:rsidR="00312C76" w:rsidRPr="003167FF" w:rsidRDefault="00312C76" w:rsidP="00312C76">
      <w:pPr>
        <w:pStyle w:val="Heading4"/>
      </w:pPr>
      <w:bookmarkStart w:id="539" w:name="_Toc155355413"/>
      <w:r w:rsidRPr="003167FF">
        <w:rPr>
          <w:lang w:eastAsia="zh-CN"/>
        </w:rPr>
        <w:t>9.3</w:t>
      </w:r>
      <w:r w:rsidRPr="003167FF">
        <w:t>.2.14</w:t>
      </w:r>
      <w:r w:rsidRPr="003167FF">
        <w:tab/>
        <w:t xml:space="preserve">Location area </w:t>
      </w:r>
      <w:r w:rsidRPr="003167FF">
        <w:rPr>
          <w:lang w:eastAsia="zh-CN"/>
        </w:rPr>
        <w:t xml:space="preserve">monitoring subscription </w:t>
      </w:r>
      <w:r w:rsidRPr="003167FF">
        <w:t>request</w:t>
      </w:r>
      <w:bookmarkEnd w:id="539"/>
    </w:p>
    <w:p w14:paraId="02F12CC4" w14:textId="77777777"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.14-1</w:t>
      </w:r>
      <w:r w:rsidRPr="003167FF">
        <w:t xml:space="preserve"> describes the information flow from the VAL server to the location management </w:t>
      </w:r>
      <w:r w:rsidRPr="003167FF">
        <w:rPr>
          <w:lang w:eastAsia="zh-CN"/>
        </w:rPr>
        <w:t>server</w:t>
      </w:r>
      <w:r w:rsidRPr="003167FF">
        <w:t xml:space="preserve"> for </w:t>
      </w:r>
      <w:r w:rsidRPr="003167FF">
        <w:rPr>
          <w:lang w:eastAsia="zh-CN"/>
        </w:rPr>
        <w:t>location area monitoring subscription request.</w:t>
      </w:r>
    </w:p>
    <w:p w14:paraId="794EFC05" w14:textId="77777777" w:rsidR="00312C76" w:rsidRPr="003167FF" w:rsidRDefault="00312C76" w:rsidP="00312C76">
      <w:pPr>
        <w:pStyle w:val="TH"/>
        <w:rPr>
          <w:lang w:eastAsia="zh-CN"/>
        </w:rPr>
      </w:pPr>
      <w:r w:rsidRPr="003167FF">
        <w:t>Table </w:t>
      </w:r>
      <w:r w:rsidRPr="003167FF">
        <w:rPr>
          <w:lang w:eastAsia="zh-CN"/>
        </w:rPr>
        <w:t>9.3</w:t>
      </w:r>
      <w:r w:rsidRPr="003167FF">
        <w:t>.2.14</w:t>
      </w:r>
      <w:r w:rsidRPr="003167FF">
        <w:rPr>
          <w:lang w:eastAsia="zh-CN"/>
        </w:rPr>
        <w:t>-</w:t>
      </w:r>
      <w:r w:rsidRPr="003167FF">
        <w:t xml:space="preserve">1: Location </w:t>
      </w:r>
      <w:r w:rsidRPr="003167FF">
        <w:rPr>
          <w:lang w:eastAsia="zh-CN"/>
        </w:rPr>
        <w:t>information</w:t>
      </w:r>
      <w:r w:rsidRPr="003167FF">
        <w:t xml:space="preserve"> </w:t>
      </w:r>
      <w:r w:rsidRPr="003167FF">
        <w:rPr>
          <w:lang w:eastAsia="zh-CN"/>
        </w:rPr>
        <w:t>monitoring subscription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186CE4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6273B1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A12A1B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D2EACF" w14:textId="77777777" w:rsidR="00312C76" w:rsidRPr="003167FF" w:rsidRDefault="00312C76" w:rsidP="007E0BCD">
            <w:pPr>
              <w:pStyle w:val="TAH"/>
            </w:pPr>
            <w:r w:rsidRPr="003167FF">
              <w:t>Description</w:t>
            </w:r>
          </w:p>
        </w:tc>
      </w:tr>
      <w:tr w:rsidR="00312C76" w:rsidRPr="003167FF" w14:paraId="012D9B7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A56EA2"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4492370F"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571E2E" w14:textId="77777777" w:rsidR="00312C76" w:rsidRPr="003167FF" w:rsidRDefault="00312C76" w:rsidP="007E0BCD">
            <w:pPr>
              <w:pStyle w:val="TAL"/>
            </w:pPr>
            <w:r w:rsidRPr="003167FF">
              <w:t>Identity of the requesting VAL server, VAL UE or SEAL Server</w:t>
            </w:r>
          </w:p>
        </w:tc>
      </w:tr>
      <w:tr w:rsidR="00312C76" w:rsidRPr="003167FF" w14:paraId="4E0A812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DB2B68B" w14:textId="77777777" w:rsidR="00312C76" w:rsidRPr="003167FF" w:rsidRDefault="00312C76" w:rsidP="007E0BCD">
            <w:pPr>
              <w:pStyle w:val="TAL"/>
            </w:pPr>
            <w:r w:rsidRPr="003167FF">
              <w:t>Location Information criteria</w:t>
            </w:r>
          </w:p>
        </w:tc>
        <w:tc>
          <w:tcPr>
            <w:tcW w:w="1440" w:type="dxa"/>
            <w:tcBorders>
              <w:top w:val="single" w:sz="4" w:space="0" w:color="000000"/>
              <w:left w:val="single" w:sz="4" w:space="0" w:color="000000"/>
              <w:bottom w:val="single" w:sz="4" w:space="0" w:color="000000"/>
            </w:tcBorders>
            <w:shd w:val="clear" w:color="auto" w:fill="auto"/>
          </w:tcPr>
          <w:p w14:paraId="5C11CBCF"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C4BD49" w14:textId="77777777" w:rsidR="00312C76" w:rsidRPr="003167FF" w:rsidRDefault="00312C76" w:rsidP="007E0BCD">
            <w:pPr>
              <w:pStyle w:val="TAL"/>
            </w:pPr>
            <w:r w:rsidRPr="003167FF">
              <w:t>Location information to be monitored.</w:t>
            </w:r>
          </w:p>
          <w:p w14:paraId="639E6160" w14:textId="56B0AFE6" w:rsidR="00312C76" w:rsidRPr="003167FF" w:rsidRDefault="00312C76" w:rsidP="007E0BCD">
            <w:pPr>
              <w:pStyle w:val="TAL"/>
            </w:pPr>
            <w:r w:rsidRPr="003167FF">
              <w:rPr>
                <w:lang w:eastAsia="zh-CN"/>
              </w:rPr>
              <w:t xml:space="preserve">It includes the geographic location information </w:t>
            </w:r>
            <w:r w:rsidR="00300624" w:rsidRPr="003167FF">
              <w:rPr>
                <w:lang w:eastAsia="zh-CN"/>
              </w:rPr>
              <w:t xml:space="preserve">or a VAL service area identified by the VAL service area ID </w:t>
            </w:r>
            <w:r w:rsidRPr="003167FF">
              <w:rPr>
                <w:lang w:eastAsia="zh-CN"/>
              </w:rPr>
              <w:t>or a reference UE along with the application defined proximity range from the reference UE.</w:t>
            </w:r>
          </w:p>
        </w:tc>
      </w:tr>
      <w:tr w:rsidR="00312C76" w:rsidRPr="003167FF" w14:paraId="586D97A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408C65A" w14:textId="77777777" w:rsidR="00312C76" w:rsidRPr="003167FF" w:rsidRDefault="00312C76" w:rsidP="007E0BCD">
            <w:pPr>
              <w:pStyle w:val="TAL"/>
            </w:pPr>
            <w:r w:rsidRPr="003167FF">
              <w:t>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5FAE2BBB"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D09840" w14:textId="77777777" w:rsidR="00312C76" w:rsidRPr="003167FF" w:rsidRDefault="00312C76" w:rsidP="007E0BCD">
            <w:pPr>
              <w:pStyle w:val="TAL"/>
            </w:pPr>
            <w:r w:rsidRPr="003167FF">
              <w:t>It indicates the interval time between consecutive reports</w:t>
            </w:r>
          </w:p>
        </w:tc>
      </w:tr>
      <w:tr w:rsidR="00312C76" w:rsidRPr="003167FF" w14:paraId="3EDF969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F5EE728" w14:textId="77777777" w:rsidR="00312C76" w:rsidRPr="003167FF" w:rsidRDefault="00312C76" w:rsidP="007E0BCD">
            <w:pPr>
              <w:pStyle w:val="TAL"/>
            </w:pPr>
            <w:r w:rsidRPr="003167FF">
              <w:t>Immediate Report Indicator</w:t>
            </w:r>
          </w:p>
        </w:tc>
        <w:tc>
          <w:tcPr>
            <w:tcW w:w="1440" w:type="dxa"/>
            <w:tcBorders>
              <w:top w:val="single" w:sz="4" w:space="0" w:color="000000"/>
              <w:left w:val="single" w:sz="4" w:space="0" w:color="000000"/>
              <w:bottom w:val="single" w:sz="4" w:space="0" w:color="000000"/>
            </w:tcBorders>
            <w:shd w:val="clear" w:color="auto" w:fill="auto"/>
          </w:tcPr>
          <w:p w14:paraId="76D6EA68"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EB81CE" w14:textId="77777777" w:rsidR="00312C76" w:rsidRPr="003167FF" w:rsidRDefault="00312C76" w:rsidP="007E0BCD">
            <w:pPr>
              <w:pStyle w:val="TAL"/>
            </w:pPr>
            <w:r w:rsidRPr="003167FF">
              <w:t>Indicate</w:t>
            </w:r>
            <w:r w:rsidRPr="003167FF">
              <w:rPr>
                <w:lang w:eastAsia="zh-CN"/>
              </w:rPr>
              <w:t>s</w:t>
            </w:r>
            <w:r w:rsidRPr="003167FF">
              <w:t xml:space="preserve"> whether </w:t>
            </w:r>
            <w:r w:rsidRPr="003167FF">
              <w:rPr>
                <w:lang w:eastAsia="zh-CN"/>
              </w:rPr>
              <w:t xml:space="preserve">an </w:t>
            </w:r>
            <w:r w:rsidRPr="003167FF">
              <w:t xml:space="preserve">immediate </w:t>
            </w:r>
            <w:r w:rsidRPr="003167FF">
              <w:rPr>
                <w:lang w:eastAsia="zh-CN"/>
              </w:rPr>
              <w:t xml:space="preserve">location </w:t>
            </w:r>
            <w:r w:rsidRPr="003167FF">
              <w:t xml:space="preserve">report </w:t>
            </w:r>
            <w:r w:rsidRPr="003167FF">
              <w:rPr>
                <w:lang w:eastAsia="zh-CN"/>
              </w:rPr>
              <w:t xml:space="preserve">is </w:t>
            </w:r>
            <w:r w:rsidRPr="003167FF">
              <w:t>required</w:t>
            </w:r>
          </w:p>
        </w:tc>
      </w:tr>
      <w:tr w:rsidR="00312C76" w:rsidRPr="003167FF" w14:paraId="7DC0345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2A05DF8" w14:textId="77777777" w:rsidR="00312C76" w:rsidRPr="003167FF" w:rsidRDefault="00312C76" w:rsidP="007E0BCD">
            <w:pPr>
              <w:pStyle w:val="TAL"/>
            </w:pPr>
            <w:r w:rsidRPr="003167FF">
              <w:t>Triggering events</w:t>
            </w:r>
          </w:p>
        </w:tc>
        <w:tc>
          <w:tcPr>
            <w:tcW w:w="1440" w:type="dxa"/>
            <w:tcBorders>
              <w:top w:val="single" w:sz="4" w:space="0" w:color="000000"/>
              <w:left w:val="single" w:sz="4" w:space="0" w:color="000000"/>
              <w:bottom w:val="single" w:sz="4" w:space="0" w:color="000000"/>
            </w:tcBorders>
            <w:shd w:val="clear" w:color="auto" w:fill="auto"/>
          </w:tcPr>
          <w:p w14:paraId="7D41C164"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A51269" w14:textId="77777777" w:rsidR="00312C76" w:rsidRPr="003167FF" w:rsidRDefault="00312C76" w:rsidP="007E0BCD">
            <w:pPr>
              <w:pStyle w:val="TAL"/>
            </w:pPr>
            <w:r w:rsidRPr="003167FF">
              <w:t>Identifies when the server will send the notification (e.g. distance travelled)</w:t>
            </w:r>
          </w:p>
        </w:tc>
      </w:tr>
      <w:tr w:rsidR="00C6101A" w:rsidRPr="003167FF" w14:paraId="3D70923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32D03D9" w14:textId="01E54FE7" w:rsidR="00C6101A" w:rsidRPr="003167FF" w:rsidRDefault="00C6101A" w:rsidP="00C6101A">
            <w:pPr>
              <w:pStyle w:val="TAL"/>
            </w:pPr>
            <w:r w:rsidRPr="00526110">
              <w:t>Notification Target URI</w:t>
            </w:r>
          </w:p>
        </w:tc>
        <w:tc>
          <w:tcPr>
            <w:tcW w:w="1440" w:type="dxa"/>
            <w:tcBorders>
              <w:top w:val="single" w:sz="4" w:space="0" w:color="000000"/>
              <w:left w:val="single" w:sz="4" w:space="0" w:color="000000"/>
              <w:bottom w:val="single" w:sz="4" w:space="0" w:color="000000"/>
            </w:tcBorders>
            <w:shd w:val="clear" w:color="auto" w:fill="auto"/>
          </w:tcPr>
          <w:p w14:paraId="60F969D5" w14:textId="55370F08" w:rsidR="00C6101A" w:rsidRPr="003167FF" w:rsidRDefault="00C6101A" w:rsidP="00C6101A">
            <w:pPr>
              <w:pStyle w:val="TAC"/>
            </w:pPr>
            <w:r w:rsidRPr="00526110">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5DED97" w14:textId="3C489600" w:rsidR="00C6101A" w:rsidRPr="003167FF" w:rsidRDefault="00C6101A" w:rsidP="00C6101A">
            <w:pPr>
              <w:pStyle w:val="TAL"/>
            </w:pPr>
            <w:r w:rsidRPr="00526110">
              <w:t>Target URI where the VAL server wishes to receive the notifications about location area monitoring.</w:t>
            </w:r>
          </w:p>
        </w:tc>
      </w:tr>
    </w:tbl>
    <w:p w14:paraId="51A5B50B" w14:textId="77777777" w:rsidR="00312C76" w:rsidRPr="003167FF" w:rsidRDefault="00312C76" w:rsidP="00312C76">
      <w:pPr>
        <w:rPr>
          <w:lang w:eastAsia="zh-CN"/>
        </w:rPr>
      </w:pPr>
    </w:p>
    <w:p w14:paraId="5D1F3824" w14:textId="77777777" w:rsidR="00312C76" w:rsidRPr="003167FF" w:rsidRDefault="00312C76" w:rsidP="00312C76">
      <w:pPr>
        <w:pStyle w:val="Heading4"/>
      </w:pPr>
      <w:bookmarkStart w:id="540" w:name="_Toc155355414"/>
      <w:r w:rsidRPr="003167FF">
        <w:rPr>
          <w:lang w:eastAsia="zh-CN"/>
        </w:rPr>
        <w:t>9.3</w:t>
      </w:r>
      <w:r w:rsidRPr="003167FF">
        <w:t>.2.15</w:t>
      </w:r>
      <w:r w:rsidRPr="003167FF">
        <w:tab/>
        <w:t xml:space="preserve">Location area </w:t>
      </w:r>
      <w:r w:rsidRPr="003167FF">
        <w:rPr>
          <w:lang w:eastAsia="zh-CN"/>
        </w:rPr>
        <w:t xml:space="preserve">monitoring subscription </w:t>
      </w:r>
      <w:r w:rsidRPr="003167FF">
        <w:t>response</w:t>
      </w:r>
      <w:bookmarkEnd w:id="540"/>
    </w:p>
    <w:p w14:paraId="11B9B26B" w14:textId="77777777"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.15-1</w:t>
      </w:r>
      <w:r w:rsidRPr="003167FF">
        <w:t xml:space="preserve"> describes the information flow from the location management </w:t>
      </w:r>
      <w:r w:rsidRPr="003167FF">
        <w:rPr>
          <w:lang w:eastAsia="zh-CN"/>
        </w:rPr>
        <w:t>server</w:t>
      </w:r>
      <w:r w:rsidRPr="003167FF">
        <w:t xml:space="preserve"> to the VAL server for </w:t>
      </w:r>
      <w:r w:rsidRPr="003167FF">
        <w:rPr>
          <w:lang w:eastAsia="zh-CN"/>
        </w:rPr>
        <w:t xml:space="preserve">location </w:t>
      </w:r>
      <w:r w:rsidRPr="003167FF">
        <w:t xml:space="preserve">area </w:t>
      </w:r>
      <w:r w:rsidRPr="003167FF">
        <w:rPr>
          <w:lang w:eastAsia="zh-CN"/>
        </w:rPr>
        <w:t>monitoring subscription response.</w:t>
      </w:r>
    </w:p>
    <w:p w14:paraId="1BFE7795" w14:textId="77777777" w:rsidR="00312C76" w:rsidRPr="003167FF" w:rsidRDefault="00312C76" w:rsidP="00312C76">
      <w:pPr>
        <w:pStyle w:val="TH"/>
        <w:rPr>
          <w:lang w:eastAsia="zh-CN"/>
        </w:rPr>
      </w:pPr>
      <w:r w:rsidRPr="003167FF">
        <w:t>Table </w:t>
      </w:r>
      <w:r w:rsidRPr="003167FF">
        <w:rPr>
          <w:lang w:eastAsia="zh-CN"/>
        </w:rPr>
        <w:t>9.3</w:t>
      </w:r>
      <w:r w:rsidRPr="003167FF">
        <w:t xml:space="preserve">.2.15-1: Location area </w:t>
      </w:r>
      <w:r w:rsidRPr="003167FF">
        <w:rPr>
          <w:lang w:eastAsia="zh-CN"/>
        </w:rPr>
        <w:t>monitoring subscription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A552B3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C3E5843"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ECCC09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05D1FA" w14:textId="77777777" w:rsidR="00312C76" w:rsidRPr="003167FF" w:rsidRDefault="00312C76" w:rsidP="007E0BCD">
            <w:pPr>
              <w:pStyle w:val="TAH"/>
            </w:pPr>
            <w:r w:rsidRPr="003167FF">
              <w:t>Description</w:t>
            </w:r>
          </w:p>
        </w:tc>
      </w:tr>
      <w:tr w:rsidR="00312C76" w:rsidRPr="003167FF" w14:paraId="6ECBAFE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0682DE1" w14:textId="77777777" w:rsidR="00312C76" w:rsidRPr="003167FF" w:rsidRDefault="00312C76" w:rsidP="007E0BCD">
            <w:pPr>
              <w:pStyle w:val="TAL"/>
            </w:pPr>
            <w:r w:rsidRPr="003167FF">
              <w:rPr>
                <w:lang w:eastAsia="zh-CN"/>
              </w:rPr>
              <w:t>Subscription</w:t>
            </w:r>
            <w:r w:rsidRPr="003167FF">
              <w:t xml:space="preserve"> status</w:t>
            </w:r>
          </w:p>
        </w:tc>
        <w:tc>
          <w:tcPr>
            <w:tcW w:w="1440" w:type="dxa"/>
            <w:tcBorders>
              <w:top w:val="single" w:sz="4" w:space="0" w:color="000000"/>
              <w:left w:val="single" w:sz="4" w:space="0" w:color="000000"/>
              <w:bottom w:val="single" w:sz="4" w:space="0" w:color="000000"/>
            </w:tcBorders>
            <w:shd w:val="clear" w:color="auto" w:fill="auto"/>
          </w:tcPr>
          <w:p w14:paraId="47B4FA76"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F96606" w14:textId="77777777" w:rsidR="00312C76" w:rsidRPr="003167FF" w:rsidRDefault="00312C76" w:rsidP="007E0BCD">
            <w:pPr>
              <w:pStyle w:val="TAL"/>
            </w:pPr>
            <w:r w:rsidRPr="003167FF">
              <w:rPr>
                <w:lang w:eastAsia="zh-CN"/>
              </w:rPr>
              <w:t>It indicates the subscription result</w:t>
            </w:r>
          </w:p>
        </w:tc>
      </w:tr>
      <w:tr w:rsidR="00312C76" w:rsidRPr="003167FF" w14:paraId="372C0AF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727DB7B" w14:textId="77777777" w:rsidR="00312C76" w:rsidRPr="003167FF" w:rsidRDefault="00312C76" w:rsidP="007E0BCD">
            <w:pPr>
              <w:pStyle w:val="TAL"/>
              <w:rPr>
                <w:lang w:eastAsia="zh-CN"/>
              </w:rPr>
            </w:pPr>
            <w:r w:rsidRPr="003167FF">
              <w:rPr>
                <w:lang w:eastAsia="zh-CN"/>
              </w:rPr>
              <w:t>Subscription identity</w:t>
            </w:r>
          </w:p>
        </w:tc>
        <w:tc>
          <w:tcPr>
            <w:tcW w:w="1440" w:type="dxa"/>
            <w:tcBorders>
              <w:top w:val="single" w:sz="4" w:space="0" w:color="000000"/>
              <w:left w:val="single" w:sz="4" w:space="0" w:color="000000"/>
              <w:bottom w:val="single" w:sz="4" w:space="0" w:color="000000"/>
            </w:tcBorders>
            <w:shd w:val="clear" w:color="auto" w:fill="auto"/>
          </w:tcPr>
          <w:p w14:paraId="6F1BB7C0" w14:textId="77777777" w:rsidR="00312C76" w:rsidRPr="003167FF" w:rsidRDefault="00312C76" w:rsidP="007E0BCD">
            <w:pPr>
              <w:pStyle w:val="TAC"/>
              <w:rPr>
                <w:lang w:eastAsia="zh-CN"/>
              </w:rPr>
            </w:pPr>
            <w:r w:rsidRPr="003167FF">
              <w:rPr>
                <w:lang w:eastAsia="zh-CN"/>
              </w:rPr>
              <w:t>O</w:t>
            </w:r>
          </w:p>
          <w:p w14:paraId="15653830" w14:textId="77777777" w:rsidR="00312C76" w:rsidRPr="003167FF" w:rsidRDefault="00312C76" w:rsidP="007E0BCD">
            <w:pPr>
              <w:pStyle w:val="TAC"/>
              <w:rPr>
                <w:lang w:eastAsia="zh-CN"/>
              </w:rPr>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295197" w14:textId="77777777" w:rsidR="00312C76" w:rsidRPr="003167FF" w:rsidRDefault="00312C76" w:rsidP="007E0BCD">
            <w:pPr>
              <w:pStyle w:val="TAL"/>
              <w:rPr>
                <w:lang w:eastAsia="zh-CN"/>
              </w:rPr>
            </w:pPr>
            <w:r w:rsidRPr="003167FF">
              <w:rPr>
                <w:lang w:eastAsia="zh-CN"/>
              </w:rPr>
              <w:t>If subscription is successful, identifies the subscription</w:t>
            </w:r>
          </w:p>
        </w:tc>
      </w:tr>
      <w:tr w:rsidR="00312C76" w:rsidRPr="003167FF" w14:paraId="4CB6B422"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FAE4C6D" w14:textId="77777777" w:rsidR="00312C76" w:rsidRPr="003167FF" w:rsidRDefault="00312C76" w:rsidP="007E0BCD">
            <w:pPr>
              <w:pStyle w:val="TAN"/>
              <w:rPr>
                <w:rFonts w:cs="Arial"/>
                <w:lang w:eastAsia="zh-CN"/>
              </w:rPr>
            </w:pPr>
            <w:r w:rsidRPr="003167FF">
              <w:t>NOTE:</w:t>
            </w:r>
            <w:r w:rsidRPr="003167FF">
              <w:tab/>
              <w:t>This IE shall be present if subscription status is set to success.</w:t>
            </w:r>
          </w:p>
        </w:tc>
      </w:tr>
    </w:tbl>
    <w:p w14:paraId="18296195" w14:textId="77777777" w:rsidR="00312C76" w:rsidRPr="003167FF" w:rsidRDefault="00312C76" w:rsidP="00312C76">
      <w:pPr>
        <w:rPr>
          <w:lang w:eastAsia="zh-CN"/>
        </w:rPr>
      </w:pPr>
    </w:p>
    <w:p w14:paraId="069153D2" w14:textId="77777777" w:rsidR="00312C76" w:rsidRPr="003167FF" w:rsidRDefault="00312C76" w:rsidP="00312C76">
      <w:pPr>
        <w:pStyle w:val="Heading4"/>
      </w:pPr>
      <w:bookmarkStart w:id="541" w:name="_Toc155355415"/>
      <w:r w:rsidRPr="003167FF">
        <w:rPr>
          <w:lang w:eastAsia="zh-CN"/>
        </w:rPr>
        <w:lastRenderedPageBreak/>
        <w:t>9.3</w:t>
      </w:r>
      <w:r w:rsidRPr="003167FF">
        <w:t>.2.16</w:t>
      </w:r>
      <w:r w:rsidRPr="003167FF">
        <w:tab/>
        <w:t xml:space="preserve">Location area </w:t>
      </w:r>
      <w:r w:rsidRPr="003167FF">
        <w:rPr>
          <w:lang w:eastAsia="zh-CN"/>
        </w:rPr>
        <w:t xml:space="preserve">monitoring </w:t>
      </w:r>
      <w:r w:rsidRPr="003167FF">
        <w:t>notification</w:t>
      </w:r>
      <w:bookmarkEnd w:id="541"/>
    </w:p>
    <w:p w14:paraId="104945BB" w14:textId="77777777" w:rsidR="00312C76" w:rsidRPr="003167FF" w:rsidRDefault="00312C76" w:rsidP="00312C76">
      <w:r w:rsidRPr="003167FF">
        <w:t>Table </w:t>
      </w:r>
      <w:r w:rsidRPr="003167FF">
        <w:rPr>
          <w:lang w:eastAsia="zh-CN"/>
        </w:rPr>
        <w:t>9.3</w:t>
      </w:r>
      <w:r w:rsidRPr="003167FF">
        <w:t>.2</w:t>
      </w:r>
      <w:r w:rsidRPr="003167FF">
        <w:rPr>
          <w:lang w:eastAsia="zh-CN"/>
        </w:rPr>
        <w:t>.16-1</w:t>
      </w:r>
      <w:r w:rsidRPr="003167FF">
        <w:t xml:space="preserve"> describes the information flow from the location management </w:t>
      </w:r>
      <w:r w:rsidRPr="003167FF">
        <w:rPr>
          <w:lang w:eastAsia="zh-CN"/>
        </w:rPr>
        <w:t>server</w:t>
      </w:r>
      <w:r w:rsidRPr="003167FF">
        <w:t xml:space="preserve"> </w:t>
      </w:r>
      <w:r w:rsidRPr="003167FF">
        <w:rPr>
          <w:lang w:eastAsia="zh-CN"/>
        </w:rPr>
        <w:t>to the VAL server</w:t>
      </w:r>
      <w:r w:rsidRPr="003167FF">
        <w:t>.</w:t>
      </w:r>
    </w:p>
    <w:p w14:paraId="6604D160" w14:textId="77777777" w:rsidR="00312C76" w:rsidRPr="003167FF" w:rsidRDefault="00312C76" w:rsidP="00312C76">
      <w:pPr>
        <w:pStyle w:val="TH"/>
        <w:rPr>
          <w:lang w:eastAsia="zh-CN"/>
        </w:rPr>
      </w:pPr>
      <w:r w:rsidRPr="003167FF">
        <w:t>Table </w:t>
      </w:r>
      <w:r w:rsidRPr="003167FF">
        <w:rPr>
          <w:lang w:eastAsia="zh-CN"/>
        </w:rPr>
        <w:t>9.3</w:t>
      </w:r>
      <w:r w:rsidRPr="003167FF">
        <w:t xml:space="preserve">.2.16-1: Location area </w:t>
      </w:r>
      <w:r w:rsidRPr="003167FF">
        <w:rPr>
          <w:lang w:eastAsia="zh-CN"/>
        </w:rPr>
        <w:t>monitoring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9BC0AB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1E143C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9F27626"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AB5A83" w14:textId="77777777" w:rsidR="00312C76" w:rsidRPr="003167FF" w:rsidRDefault="00312C76" w:rsidP="007E0BCD">
            <w:pPr>
              <w:pStyle w:val="TAH"/>
            </w:pPr>
            <w:r w:rsidRPr="003167FF">
              <w:t>Description</w:t>
            </w:r>
          </w:p>
        </w:tc>
      </w:tr>
      <w:tr w:rsidR="00312C76" w:rsidRPr="003167FF" w14:paraId="111723A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F4C282" w14:textId="77777777" w:rsidR="00312C76" w:rsidRPr="003167FF" w:rsidRDefault="00312C76" w:rsidP="007E0BCD">
            <w:pPr>
              <w:pStyle w:val="TAL"/>
            </w:pPr>
            <w:r w:rsidRPr="003167FF">
              <w:t>Subscription identity</w:t>
            </w:r>
          </w:p>
        </w:tc>
        <w:tc>
          <w:tcPr>
            <w:tcW w:w="1440" w:type="dxa"/>
            <w:tcBorders>
              <w:top w:val="single" w:sz="4" w:space="0" w:color="000000"/>
              <w:left w:val="single" w:sz="4" w:space="0" w:color="000000"/>
              <w:bottom w:val="single" w:sz="4" w:space="0" w:color="000000"/>
            </w:tcBorders>
            <w:shd w:val="clear" w:color="auto" w:fill="auto"/>
          </w:tcPr>
          <w:p w14:paraId="11D6EAD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FD00DD" w14:textId="77777777" w:rsidR="00312C76" w:rsidRPr="003167FF" w:rsidRDefault="00312C76" w:rsidP="007E0BCD">
            <w:pPr>
              <w:pStyle w:val="TAL"/>
            </w:pPr>
            <w:r w:rsidRPr="003167FF">
              <w:t>Identity of the subscription</w:t>
            </w:r>
          </w:p>
        </w:tc>
      </w:tr>
      <w:tr w:rsidR="00312C76" w:rsidRPr="003167FF" w14:paraId="70F28A3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C9FFACD" w14:textId="77777777" w:rsidR="00FE1B62" w:rsidRPr="003167FF" w:rsidRDefault="00312C76" w:rsidP="007E0BCD">
            <w:pPr>
              <w:pStyle w:val="TAL"/>
            </w:pPr>
            <w:r w:rsidRPr="003167FF">
              <w:t>UEs currently present</w:t>
            </w:r>
          </w:p>
          <w:p w14:paraId="3FBFCA29" w14:textId="345ADB68" w:rsidR="00312C76" w:rsidRPr="003167FF" w:rsidRDefault="00312C76" w:rsidP="007E0BCD">
            <w:pPr>
              <w:pStyle w:val="TAL"/>
            </w:pPr>
            <w:r w:rsidRPr="003167FF">
              <w:t>(</w:t>
            </w:r>
            <w:r w:rsidR="002C3557" w:rsidRPr="003167FF">
              <w:t>see </w:t>
            </w:r>
            <w:r w:rsidRPr="003167FF">
              <w:t>NOTE)</w:t>
            </w:r>
          </w:p>
        </w:tc>
        <w:tc>
          <w:tcPr>
            <w:tcW w:w="1440" w:type="dxa"/>
            <w:tcBorders>
              <w:top w:val="single" w:sz="4" w:space="0" w:color="000000"/>
              <w:left w:val="single" w:sz="4" w:space="0" w:color="000000"/>
              <w:bottom w:val="single" w:sz="4" w:space="0" w:color="000000"/>
            </w:tcBorders>
            <w:shd w:val="clear" w:color="auto" w:fill="auto"/>
          </w:tcPr>
          <w:p w14:paraId="3BBB507A"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0B1A09" w14:textId="77777777" w:rsidR="00312C76" w:rsidRPr="003167FF" w:rsidRDefault="00312C76" w:rsidP="007E0BCD">
            <w:pPr>
              <w:pStyle w:val="TAL"/>
            </w:pPr>
            <w:r w:rsidRPr="003167FF">
              <w:t>List of the identities of all VAL UEs who are currently present in the given location area</w:t>
            </w:r>
          </w:p>
        </w:tc>
      </w:tr>
      <w:tr w:rsidR="00312C76" w:rsidRPr="003167FF" w14:paraId="6B13C2F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C6A4D9B" w14:textId="77777777" w:rsidR="00FE1B62" w:rsidRPr="003167FF" w:rsidRDefault="00312C76" w:rsidP="007E0BCD">
            <w:pPr>
              <w:pStyle w:val="TAL"/>
            </w:pPr>
            <w:r w:rsidRPr="003167FF">
              <w:t>UEs moved in/out</w:t>
            </w:r>
          </w:p>
          <w:p w14:paraId="23AD0346" w14:textId="36E9A4F6" w:rsidR="00312C76" w:rsidRPr="003167FF" w:rsidRDefault="00312C76" w:rsidP="007E0BCD">
            <w:pPr>
              <w:pStyle w:val="TAL"/>
            </w:pPr>
            <w:r w:rsidRPr="003167FF">
              <w:t>(</w:t>
            </w:r>
            <w:r w:rsidR="00FE1B62" w:rsidRPr="003167FF">
              <w:t>see </w:t>
            </w:r>
            <w:r w:rsidRPr="003167FF">
              <w:t>NOTE)</w:t>
            </w:r>
          </w:p>
        </w:tc>
        <w:tc>
          <w:tcPr>
            <w:tcW w:w="1440" w:type="dxa"/>
            <w:tcBorders>
              <w:top w:val="single" w:sz="4" w:space="0" w:color="000000"/>
              <w:left w:val="single" w:sz="4" w:space="0" w:color="000000"/>
              <w:bottom w:val="single" w:sz="4" w:space="0" w:color="000000"/>
            </w:tcBorders>
            <w:shd w:val="clear" w:color="auto" w:fill="auto"/>
          </w:tcPr>
          <w:p w14:paraId="3F635D2F"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FABC39" w14:textId="77777777" w:rsidR="00312C76" w:rsidRPr="003167FF" w:rsidRDefault="00312C76" w:rsidP="007E0BCD">
            <w:pPr>
              <w:pStyle w:val="TAL"/>
            </w:pPr>
            <w:r w:rsidRPr="003167FF">
              <w:t>List of UEs either moved in to the location area or moved out of the location area</w:t>
            </w:r>
          </w:p>
        </w:tc>
      </w:tr>
      <w:tr w:rsidR="00312C76" w:rsidRPr="003167FF" w14:paraId="4D8199A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02BDCB7" w14:textId="77777777" w:rsidR="00312C76" w:rsidRPr="003167FF" w:rsidRDefault="00312C76" w:rsidP="007E0BCD">
            <w:pPr>
              <w:pStyle w:val="TAL"/>
            </w:pPr>
            <w:r w:rsidRPr="003167FF">
              <w:t>&gt;&gt; UEs moved in</w:t>
            </w:r>
          </w:p>
        </w:tc>
        <w:tc>
          <w:tcPr>
            <w:tcW w:w="1440" w:type="dxa"/>
            <w:tcBorders>
              <w:top w:val="single" w:sz="4" w:space="0" w:color="000000"/>
              <w:left w:val="single" w:sz="4" w:space="0" w:color="000000"/>
              <w:bottom w:val="single" w:sz="4" w:space="0" w:color="000000"/>
            </w:tcBorders>
            <w:shd w:val="clear" w:color="auto" w:fill="auto"/>
          </w:tcPr>
          <w:p w14:paraId="5DBF47E6"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36204B" w14:textId="77777777" w:rsidR="00312C76" w:rsidRPr="003167FF" w:rsidRDefault="00312C76" w:rsidP="007E0BCD">
            <w:pPr>
              <w:pStyle w:val="TAL"/>
            </w:pPr>
            <w:r w:rsidRPr="003167FF">
              <w:t>List of the identities of the VAL UEs who moved in to the given location area since previous notification.</w:t>
            </w:r>
          </w:p>
        </w:tc>
      </w:tr>
      <w:tr w:rsidR="00312C76" w:rsidRPr="003167FF" w14:paraId="68BA01A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FEFEB7C" w14:textId="77777777" w:rsidR="00312C76" w:rsidRPr="003167FF" w:rsidRDefault="00312C76" w:rsidP="007E0BCD">
            <w:pPr>
              <w:pStyle w:val="TAL"/>
            </w:pPr>
            <w:r w:rsidRPr="003167FF">
              <w:t>&gt;&gt; UEs moved out</w:t>
            </w:r>
          </w:p>
        </w:tc>
        <w:tc>
          <w:tcPr>
            <w:tcW w:w="1440" w:type="dxa"/>
            <w:tcBorders>
              <w:top w:val="single" w:sz="4" w:space="0" w:color="000000"/>
              <w:left w:val="single" w:sz="4" w:space="0" w:color="000000"/>
              <w:bottom w:val="single" w:sz="4" w:space="0" w:color="000000"/>
            </w:tcBorders>
            <w:shd w:val="clear" w:color="auto" w:fill="auto"/>
          </w:tcPr>
          <w:p w14:paraId="3229FC1E"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B9DF59" w14:textId="77777777" w:rsidR="00312C76" w:rsidRPr="003167FF" w:rsidRDefault="00312C76" w:rsidP="007E0BCD">
            <w:pPr>
              <w:pStyle w:val="TAL"/>
            </w:pPr>
            <w:r w:rsidRPr="003167FF">
              <w:t>List of the identities of the VAL UEs who moved out of the given location area since previous notification.</w:t>
            </w:r>
          </w:p>
        </w:tc>
      </w:tr>
      <w:tr w:rsidR="00312C76" w:rsidRPr="003167FF" w14:paraId="0922B2B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2DDE624" w14:textId="77777777" w:rsidR="00312C76" w:rsidRPr="003167FF" w:rsidRDefault="00312C76" w:rsidP="007E0BCD">
            <w:pPr>
              <w:pStyle w:val="TAL"/>
            </w:pPr>
            <w:r w:rsidRPr="003167FF">
              <w:t>Triggering event</w:t>
            </w:r>
          </w:p>
        </w:tc>
        <w:tc>
          <w:tcPr>
            <w:tcW w:w="1440" w:type="dxa"/>
            <w:tcBorders>
              <w:top w:val="single" w:sz="4" w:space="0" w:color="000000"/>
              <w:left w:val="single" w:sz="4" w:space="0" w:color="000000"/>
              <w:bottom w:val="single" w:sz="4" w:space="0" w:color="000000"/>
            </w:tcBorders>
            <w:shd w:val="clear" w:color="auto" w:fill="auto"/>
          </w:tcPr>
          <w:p w14:paraId="55D2CCB1"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03856F" w14:textId="77777777" w:rsidR="00312C76" w:rsidRPr="003167FF" w:rsidRDefault="00312C76" w:rsidP="007E0BCD">
            <w:pPr>
              <w:pStyle w:val="TAL"/>
            </w:pPr>
            <w:r w:rsidRPr="003167FF">
              <w:t>Identity of the event that triggered the sending of the notification</w:t>
            </w:r>
          </w:p>
        </w:tc>
      </w:tr>
      <w:tr w:rsidR="00312C76" w:rsidRPr="003167FF" w14:paraId="08DDA173"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32EE396" w14:textId="77777777" w:rsidR="00312C76" w:rsidRPr="003167FF" w:rsidRDefault="00312C76" w:rsidP="007E0BCD">
            <w:pPr>
              <w:pStyle w:val="TAN"/>
            </w:pPr>
            <w:r w:rsidRPr="003167FF">
              <w:t>NOTE:</w:t>
            </w:r>
            <w:r w:rsidRPr="003167FF">
              <w:tab/>
              <w:t>Any one of these shall be present.</w:t>
            </w:r>
          </w:p>
        </w:tc>
      </w:tr>
    </w:tbl>
    <w:p w14:paraId="398775D8" w14:textId="77777777" w:rsidR="00312C76" w:rsidRPr="003167FF" w:rsidRDefault="00312C76" w:rsidP="00312C76"/>
    <w:p w14:paraId="1CC0BABC" w14:textId="77777777" w:rsidR="00312C76" w:rsidRPr="003167FF" w:rsidRDefault="00312C76" w:rsidP="00312C76">
      <w:pPr>
        <w:pStyle w:val="Heading4"/>
      </w:pPr>
      <w:bookmarkStart w:id="542" w:name="_Toc155355416"/>
      <w:r w:rsidRPr="003167FF">
        <w:rPr>
          <w:lang w:eastAsia="zh-CN"/>
        </w:rPr>
        <w:t>9.3</w:t>
      </w:r>
      <w:r w:rsidRPr="003167FF">
        <w:t>.2.17</w:t>
      </w:r>
      <w:r w:rsidRPr="003167FF">
        <w:tab/>
        <w:t xml:space="preserve">Location area </w:t>
      </w:r>
      <w:r w:rsidRPr="003167FF">
        <w:rPr>
          <w:lang w:eastAsia="zh-CN"/>
        </w:rPr>
        <w:t xml:space="preserve">monitoring subscription modify </w:t>
      </w:r>
      <w:r w:rsidRPr="003167FF">
        <w:t>request</w:t>
      </w:r>
      <w:bookmarkEnd w:id="542"/>
    </w:p>
    <w:p w14:paraId="28C87AEA" w14:textId="77777777"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.17-1</w:t>
      </w:r>
      <w:r w:rsidRPr="003167FF">
        <w:t xml:space="preserve"> describes the information flow from the VAL server to the location management </w:t>
      </w:r>
      <w:r w:rsidRPr="003167FF">
        <w:rPr>
          <w:lang w:eastAsia="zh-CN"/>
        </w:rPr>
        <w:t>server</w:t>
      </w:r>
      <w:r w:rsidRPr="003167FF">
        <w:t xml:space="preserve"> for </w:t>
      </w:r>
      <w:r w:rsidRPr="003167FF">
        <w:rPr>
          <w:lang w:eastAsia="zh-CN"/>
        </w:rPr>
        <w:t>location area monitoring subscription modify request.</w:t>
      </w:r>
    </w:p>
    <w:p w14:paraId="2E203AD3" w14:textId="77777777" w:rsidR="00312C76" w:rsidRPr="003167FF" w:rsidRDefault="00312C76" w:rsidP="00312C76">
      <w:pPr>
        <w:pStyle w:val="TH"/>
        <w:rPr>
          <w:lang w:eastAsia="zh-CN"/>
        </w:rPr>
      </w:pPr>
      <w:r w:rsidRPr="003167FF">
        <w:t>Table </w:t>
      </w:r>
      <w:r w:rsidRPr="003167FF">
        <w:rPr>
          <w:lang w:eastAsia="zh-CN"/>
        </w:rPr>
        <w:t>9.3</w:t>
      </w:r>
      <w:r w:rsidRPr="003167FF">
        <w:t>.2.17</w:t>
      </w:r>
      <w:r w:rsidRPr="003167FF">
        <w:rPr>
          <w:lang w:eastAsia="zh-CN"/>
        </w:rPr>
        <w:t>-</w:t>
      </w:r>
      <w:r w:rsidRPr="003167FF">
        <w:t xml:space="preserve">1: Location </w:t>
      </w:r>
      <w:r w:rsidRPr="003167FF">
        <w:rPr>
          <w:lang w:eastAsia="zh-CN"/>
        </w:rPr>
        <w:t>information</w:t>
      </w:r>
      <w:r w:rsidRPr="003167FF">
        <w:t xml:space="preserve"> </w:t>
      </w:r>
      <w:r w:rsidRPr="003167FF">
        <w:rPr>
          <w:lang w:eastAsia="zh-CN"/>
        </w:rPr>
        <w:t>monitoring subscription modify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DCA93E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7D85F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B8A5D3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267E5D" w14:textId="77777777" w:rsidR="00312C76" w:rsidRPr="003167FF" w:rsidRDefault="00312C76" w:rsidP="007E0BCD">
            <w:pPr>
              <w:pStyle w:val="TAH"/>
            </w:pPr>
            <w:r w:rsidRPr="003167FF">
              <w:t>Description</w:t>
            </w:r>
          </w:p>
        </w:tc>
      </w:tr>
      <w:tr w:rsidR="00312C76" w:rsidRPr="003167FF" w14:paraId="6E934E6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F98976E" w14:textId="77777777" w:rsidR="00312C76" w:rsidRPr="003167FF" w:rsidRDefault="00312C76" w:rsidP="007E0BCD">
            <w:pPr>
              <w:pStyle w:val="TAL"/>
              <w:rPr>
                <w:lang w:eastAsia="zh-CN"/>
              </w:rPr>
            </w:pPr>
            <w:r w:rsidRPr="003167FF">
              <w:rPr>
                <w:lang w:eastAsia="zh-CN"/>
              </w:rPr>
              <w:t>Identity</w:t>
            </w:r>
          </w:p>
        </w:tc>
        <w:tc>
          <w:tcPr>
            <w:tcW w:w="1440" w:type="dxa"/>
            <w:tcBorders>
              <w:top w:val="single" w:sz="4" w:space="0" w:color="000000"/>
              <w:left w:val="single" w:sz="4" w:space="0" w:color="000000"/>
              <w:bottom w:val="single" w:sz="4" w:space="0" w:color="000000"/>
            </w:tcBorders>
            <w:shd w:val="clear" w:color="auto" w:fill="auto"/>
          </w:tcPr>
          <w:p w14:paraId="6BF60557"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37C527" w14:textId="77777777" w:rsidR="00312C76" w:rsidRPr="003167FF" w:rsidRDefault="00312C76" w:rsidP="007E0BCD">
            <w:pPr>
              <w:pStyle w:val="TAL"/>
              <w:rPr>
                <w:lang w:eastAsia="zh-CN"/>
              </w:rPr>
            </w:pPr>
            <w:r w:rsidRPr="003167FF">
              <w:rPr>
                <w:lang w:eastAsia="zh-CN"/>
              </w:rPr>
              <w:t>Identity of the requesting VAL server, VAL UE or SEAL Server</w:t>
            </w:r>
          </w:p>
        </w:tc>
      </w:tr>
      <w:tr w:rsidR="00312C76" w:rsidRPr="003167FF" w14:paraId="03D0853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43361BE" w14:textId="77777777" w:rsidR="00312C76" w:rsidRPr="003167FF" w:rsidRDefault="00312C76" w:rsidP="007E0BCD">
            <w:pPr>
              <w:pStyle w:val="TAL"/>
            </w:pPr>
            <w:r w:rsidRPr="003167FF">
              <w:rPr>
                <w:lang w:eastAsia="zh-CN"/>
              </w:rPr>
              <w:t>Subscription identity</w:t>
            </w:r>
          </w:p>
        </w:tc>
        <w:tc>
          <w:tcPr>
            <w:tcW w:w="1440" w:type="dxa"/>
            <w:tcBorders>
              <w:top w:val="single" w:sz="4" w:space="0" w:color="000000"/>
              <w:left w:val="single" w:sz="4" w:space="0" w:color="000000"/>
              <w:bottom w:val="single" w:sz="4" w:space="0" w:color="000000"/>
            </w:tcBorders>
            <w:shd w:val="clear" w:color="auto" w:fill="auto"/>
          </w:tcPr>
          <w:p w14:paraId="623982F9"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627933" w14:textId="77777777" w:rsidR="00312C76" w:rsidRPr="003167FF" w:rsidRDefault="00312C76" w:rsidP="007E0BCD">
            <w:pPr>
              <w:pStyle w:val="TAL"/>
            </w:pPr>
            <w:r w:rsidRPr="003167FF">
              <w:rPr>
                <w:lang w:eastAsia="zh-CN"/>
              </w:rPr>
              <w:t>Identifies the subscription</w:t>
            </w:r>
          </w:p>
        </w:tc>
      </w:tr>
      <w:tr w:rsidR="00312C76" w:rsidRPr="003167FF" w14:paraId="7F4C68A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192D00A" w14:textId="77777777" w:rsidR="00312C76" w:rsidRPr="003167FF" w:rsidRDefault="00312C76" w:rsidP="007E0BCD">
            <w:pPr>
              <w:pStyle w:val="TAL"/>
              <w:rPr>
                <w:lang w:eastAsia="zh-CN"/>
              </w:rPr>
            </w:pPr>
            <w:r w:rsidRPr="003167FF">
              <w:rPr>
                <w:lang w:eastAsia="zh-CN"/>
              </w:rPr>
              <w:t>Location Information criteria</w:t>
            </w:r>
          </w:p>
        </w:tc>
        <w:tc>
          <w:tcPr>
            <w:tcW w:w="1440" w:type="dxa"/>
            <w:tcBorders>
              <w:top w:val="single" w:sz="4" w:space="0" w:color="000000"/>
              <w:left w:val="single" w:sz="4" w:space="0" w:color="000000"/>
              <w:bottom w:val="single" w:sz="4" w:space="0" w:color="000000"/>
            </w:tcBorders>
            <w:shd w:val="clear" w:color="auto" w:fill="auto"/>
          </w:tcPr>
          <w:p w14:paraId="2843F9A8"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CD7CC5" w14:textId="77777777" w:rsidR="00312C76" w:rsidRPr="003167FF" w:rsidRDefault="00312C76" w:rsidP="007E0BCD">
            <w:pPr>
              <w:pStyle w:val="TAL"/>
              <w:rPr>
                <w:lang w:eastAsia="zh-CN"/>
              </w:rPr>
            </w:pPr>
            <w:r w:rsidRPr="003167FF">
              <w:rPr>
                <w:lang w:eastAsia="zh-CN"/>
              </w:rPr>
              <w:t>Location information to be monitored.</w:t>
            </w:r>
          </w:p>
          <w:p w14:paraId="30386A22" w14:textId="135B38E4" w:rsidR="00312C76" w:rsidRPr="003167FF" w:rsidRDefault="00312C76" w:rsidP="007E0BCD">
            <w:pPr>
              <w:pStyle w:val="TAL"/>
              <w:rPr>
                <w:lang w:eastAsia="zh-CN"/>
              </w:rPr>
            </w:pPr>
            <w:r w:rsidRPr="003167FF">
              <w:rPr>
                <w:lang w:eastAsia="zh-CN"/>
              </w:rPr>
              <w:t xml:space="preserve">It includes the geographic location information </w:t>
            </w:r>
            <w:r w:rsidR="00300624" w:rsidRPr="003167FF">
              <w:rPr>
                <w:lang w:eastAsia="zh-CN"/>
              </w:rPr>
              <w:t xml:space="preserve">or a VAL service area ID </w:t>
            </w:r>
            <w:r w:rsidRPr="003167FF">
              <w:rPr>
                <w:lang w:eastAsia="zh-CN"/>
              </w:rPr>
              <w:t>or a reference UE along with the application defined proximity range from the reference UE.</w:t>
            </w:r>
          </w:p>
        </w:tc>
      </w:tr>
      <w:tr w:rsidR="00312C76" w:rsidRPr="003167FF" w14:paraId="0A5D52E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157A164" w14:textId="77777777" w:rsidR="00312C76" w:rsidRPr="003167FF" w:rsidRDefault="00312C76" w:rsidP="007E0BCD">
            <w:pPr>
              <w:pStyle w:val="TAL"/>
              <w:rPr>
                <w:lang w:eastAsia="zh-CN"/>
              </w:rPr>
            </w:pPr>
            <w:r w:rsidRPr="003167FF">
              <w:rPr>
                <w:lang w:eastAsia="zh-CN"/>
              </w:rPr>
              <w:t>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09D74130"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EC8955" w14:textId="77777777" w:rsidR="00312C76" w:rsidRPr="003167FF" w:rsidRDefault="00312C76" w:rsidP="007E0BCD">
            <w:pPr>
              <w:pStyle w:val="TAL"/>
              <w:rPr>
                <w:lang w:eastAsia="zh-CN"/>
              </w:rPr>
            </w:pPr>
            <w:r w:rsidRPr="003167FF">
              <w:rPr>
                <w:lang w:eastAsia="zh-CN"/>
              </w:rPr>
              <w:t>It indicates the interval time between consecutive reports</w:t>
            </w:r>
          </w:p>
        </w:tc>
      </w:tr>
      <w:tr w:rsidR="00312C76" w:rsidRPr="003167FF" w14:paraId="2B4FF26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94142C7" w14:textId="77777777" w:rsidR="00312C76" w:rsidRPr="003167FF" w:rsidRDefault="00312C76" w:rsidP="007E0BCD">
            <w:pPr>
              <w:pStyle w:val="TAL"/>
            </w:pPr>
            <w:r w:rsidRPr="003167FF">
              <w:t>Immediate Report Indicator</w:t>
            </w:r>
          </w:p>
        </w:tc>
        <w:tc>
          <w:tcPr>
            <w:tcW w:w="1440" w:type="dxa"/>
            <w:tcBorders>
              <w:top w:val="single" w:sz="4" w:space="0" w:color="000000"/>
              <w:left w:val="single" w:sz="4" w:space="0" w:color="000000"/>
              <w:bottom w:val="single" w:sz="4" w:space="0" w:color="000000"/>
            </w:tcBorders>
            <w:shd w:val="clear" w:color="auto" w:fill="auto"/>
          </w:tcPr>
          <w:p w14:paraId="17AB993F"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22CE45" w14:textId="77777777" w:rsidR="00312C76" w:rsidRPr="003167FF" w:rsidRDefault="00312C76" w:rsidP="007E0BCD">
            <w:pPr>
              <w:pStyle w:val="TAL"/>
            </w:pPr>
            <w:r w:rsidRPr="003167FF">
              <w:t>Indicate</w:t>
            </w:r>
            <w:r w:rsidRPr="003167FF">
              <w:rPr>
                <w:lang w:eastAsia="zh-CN"/>
              </w:rPr>
              <w:t>s</w:t>
            </w:r>
            <w:r w:rsidRPr="003167FF">
              <w:t xml:space="preserve"> whether </w:t>
            </w:r>
            <w:r w:rsidRPr="003167FF">
              <w:rPr>
                <w:lang w:eastAsia="zh-CN"/>
              </w:rPr>
              <w:t xml:space="preserve">an </w:t>
            </w:r>
            <w:r w:rsidRPr="003167FF">
              <w:t xml:space="preserve">immediate </w:t>
            </w:r>
            <w:r w:rsidRPr="003167FF">
              <w:rPr>
                <w:lang w:eastAsia="zh-CN"/>
              </w:rPr>
              <w:t xml:space="preserve">location </w:t>
            </w:r>
            <w:r w:rsidRPr="003167FF">
              <w:t xml:space="preserve">report </w:t>
            </w:r>
            <w:r w:rsidRPr="003167FF">
              <w:rPr>
                <w:lang w:eastAsia="zh-CN"/>
              </w:rPr>
              <w:t xml:space="preserve">is </w:t>
            </w:r>
            <w:r w:rsidRPr="003167FF">
              <w:t>required</w:t>
            </w:r>
          </w:p>
        </w:tc>
      </w:tr>
      <w:tr w:rsidR="00312C76" w:rsidRPr="003167FF" w14:paraId="284AC70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5122764" w14:textId="77777777" w:rsidR="00312C76" w:rsidRPr="003167FF" w:rsidRDefault="00312C76" w:rsidP="007E0BCD">
            <w:pPr>
              <w:pStyle w:val="TAL"/>
              <w:rPr>
                <w:lang w:eastAsia="zh-CN"/>
              </w:rPr>
            </w:pPr>
            <w:r w:rsidRPr="003167FF">
              <w:rPr>
                <w:lang w:eastAsia="zh-CN"/>
              </w:rPr>
              <w:t>Triggering events</w:t>
            </w:r>
          </w:p>
        </w:tc>
        <w:tc>
          <w:tcPr>
            <w:tcW w:w="1440" w:type="dxa"/>
            <w:tcBorders>
              <w:top w:val="single" w:sz="4" w:space="0" w:color="000000"/>
              <w:left w:val="single" w:sz="4" w:space="0" w:color="000000"/>
              <w:bottom w:val="single" w:sz="4" w:space="0" w:color="000000"/>
            </w:tcBorders>
            <w:shd w:val="clear" w:color="auto" w:fill="auto"/>
          </w:tcPr>
          <w:p w14:paraId="147DEAFE"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ACC693" w14:textId="77777777" w:rsidR="00312C76" w:rsidRPr="003167FF" w:rsidRDefault="00312C76" w:rsidP="007E0BCD">
            <w:pPr>
              <w:pStyle w:val="TAL"/>
              <w:rPr>
                <w:lang w:eastAsia="zh-CN"/>
              </w:rPr>
            </w:pPr>
            <w:r w:rsidRPr="003167FF">
              <w:rPr>
                <w:lang w:eastAsia="zh-CN"/>
              </w:rPr>
              <w:t>Identifies when the server will send the notification (e.g. distance travelled)</w:t>
            </w:r>
          </w:p>
        </w:tc>
      </w:tr>
      <w:tr w:rsidR="00C6101A" w:rsidRPr="003167FF" w14:paraId="586A631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DFB56DA" w14:textId="22A62519" w:rsidR="00C6101A" w:rsidRPr="003167FF" w:rsidRDefault="00C6101A" w:rsidP="00C6101A">
            <w:pPr>
              <w:pStyle w:val="TAL"/>
              <w:rPr>
                <w:lang w:eastAsia="zh-CN"/>
              </w:rPr>
            </w:pPr>
            <w:r w:rsidRPr="003167FF">
              <w:t>Notification Target URI</w:t>
            </w:r>
          </w:p>
        </w:tc>
        <w:tc>
          <w:tcPr>
            <w:tcW w:w="1440" w:type="dxa"/>
            <w:tcBorders>
              <w:top w:val="single" w:sz="4" w:space="0" w:color="000000"/>
              <w:left w:val="single" w:sz="4" w:space="0" w:color="000000"/>
              <w:bottom w:val="single" w:sz="4" w:space="0" w:color="000000"/>
            </w:tcBorders>
            <w:shd w:val="clear" w:color="auto" w:fill="auto"/>
          </w:tcPr>
          <w:p w14:paraId="3E3FB745" w14:textId="5AEA03B3" w:rsidR="00C6101A" w:rsidRPr="003167FF" w:rsidRDefault="00C6101A" w:rsidP="00C6101A">
            <w:pPr>
              <w:pStyle w:val="TAC"/>
              <w:rPr>
                <w:lang w:eastAsia="zh-CN"/>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66B63F" w14:textId="5E9CDF24" w:rsidR="00C6101A" w:rsidRPr="003167FF" w:rsidRDefault="00C6101A" w:rsidP="00C6101A">
            <w:pPr>
              <w:pStyle w:val="TAL"/>
              <w:rPr>
                <w:lang w:eastAsia="zh-CN"/>
              </w:rPr>
            </w:pPr>
            <w:r w:rsidRPr="003167FF">
              <w:t>Target URI where the VAL server wishes to receive the notifications about</w:t>
            </w:r>
            <w:r>
              <w:t xml:space="preserve"> location area monitoring</w:t>
            </w:r>
            <w:r w:rsidRPr="003167FF">
              <w:t>.</w:t>
            </w:r>
          </w:p>
        </w:tc>
      </w:tr>
    </w:tbl>
    <w:p w14:paraId="57C11D6C" w14:textId="77777777" w:rsidR="00312C76" w:rsidRPr="003167FF" w:rsidRDefault="00312C76" w:rsidP="00312C76">
      <w:pPr>
        <w:rPr>
          <w:lang w:eastAsia="zh-CN"/>
        </w:rPr>
      </w:pPr>
    </w:p>
    <w:p w14:paraId="26928A95" w14:textId="77777777" w:rsidR="00312C76" w:rsidRPr="003167FF" w:rsidRDefault="00312C76" w:rsidP="00312C76">
      <w:pPr>
        <w:pStyle w:val="Heading4"/>
      </w:pPr>
      <w:bookmarkStart w:id="543" w:name="_Toc155355417"/>
      <w:r w:rsidRPr="003167FF">
        <w:rPr>
          <w:lang w:eastAsia="zh-CN"/>
        </w:rPr>
        <w:t>9.3</w:t>
      </w:r>
      <w:r w:rsidRPr="003167FF">
        <w:t>.2.18</w:t>
      </w:r>
      <w:r w:rsidRPr="003167FF">
        <w:tab/>
        <w:t xml:space="preserve">Location area </w:t>
      </w:r>
      <w:r w:rsidRPr="003167FF">
        <w:rPr>
          <w:lang w:eastAsia="zh-CN"/>
        </w:rPr>
        <w:t xml:space="preserve">monitoring subscription modify </w:t>
      </w:r>
      <w:r w:rsidRPr="003167FF">
        <w:t>response</w:t>
      </w:r>
      <w:bookmarkEnd w:id="543"/>
    </w:p>
    <w:p w14:paraId="5EDB4181" w14:textId="77777777"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.18-1</w:t>
      </w:r>
      <w:r w:rsidRPr="003167FF">
        <w:t xml:space="preserve"> describes the information flow from the location management </w:t>
      </w:r>
      <w:r w:rsidRPr="003167FF">
        <w:rPr>
          <w:lang w:eastAsia="zh-CN"/>
        </w:rPr>
        <w:t>server</w:t>
      </w:r>
      <w:r w:rsidRPr="003167FF">
        <w:t xml:space="preserve"> to the VAL server for </w:t>
      </w:r>
      <w:r w:rsidRPr="003167FF">
        <w:rPr>
          <w:lang w:eastAsia="zh-CN"/>
        </w:rPr>
        <w:t xml:space="preserve">location </w:t>
      </w:r>
      <w:r w:rsidRPr="003167FF">
        <w:t xml:space="preserve">area </w:t>
      </w:r>
      <w:r w:rsidRPr="003167FF">
        <w:rPr>
          <w:lang w:eastAsia="zh-CN"/>
        </w:rPr>
        <w:t>monitoring subscription modify response.</w:t>
      </w:r>
    </w:p>
    <w:p w14:paraId="1C6CE7BA" w14:textId="77777777" w:rsidR="00312C76" w:rsidRPr="003167FF" w:rsidRDefault="00312C76" w:rsidP="00312C76">
      <w:pPr>
        <w:pStyle w:val="TH"/>
        <w:rPr>
          <w:lang w:eastAsia="zh-CN"/>
        </w:rPr>
      </w:pPr>
      <w:r w:rsidRPr="003167FF">
        <w:t>Table </w:t>
      </w:r>
      <w:r w:rsidRPr="003167FF">
        <w:rPr>
          <w:lang w:eastAsia="zh-CN"/>
        </w:rPr>
        <w:t>9.3</w:t>
      </w:r>
      <w:r w:rsidRPr="003167FF">
        <w:t xml:space="preserve">.2.18-1: Location area </w:t>
      </w:r>
      <w:r w:rsidRPr="003167FF">
        <w:rPr>
          <w:lang w:eastAsia="zh-CN"/>
        </w:rPr>
        <w:t>monitoring subscription modify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A96ACA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90299B3"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3CF145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4B01F4" w14:textId="77777777" w:rsidR="00312C76" w:rsidRPr="003167FF" w:rsidRDefault="00312C76" w:rsidP="007E0BCD">
            <w:pPr>
              <w:pStyle w:val="TAH"/>
            </w:pPr>
            <w:r w:rsidRPr="003167FF">
              <w:t>Description</w:t>
            </w:r>
          </w:p>
        </w:tc>
      </w:tr>
      <w:tr w:rsidR="00312C76" w:rsidRPr="003167FF" w14:paraId="4FA2848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16A79A9" w14:textId="77777777" w:rsidR="00312C76" w:rsidRPr="003167FF" w:rsidRDefault="00312C76" w:rsidP="007E0BCD">
            <w:pPr>
              <w:pStyle w:val="TAL"/>
            </w:pPr>
            <w:r w:rsidRPr="003167FF">
              <w:rPr>
                <w:lang w:eastAsia="zh-CN"/>
              </w:rPr>
              <w:t>Subscription</w:t>
            </w:r>
            <w:r w:rsidRPr="003167FF">
              <w:t xml:space="preserve"> modification status</w:t>
            </w:r>
          </w:p>
        </w:tc>
        <w:tc>
          <w:tcPr>
            <w:tcW w:w="1440" w:type="dxa"/>
            <w:tcBorders>
              <w:top w:val="single" w:sz="4" w:space="0" w:color="000000"/>
              <w:left w:val="single" w:sz="4" w:space="0" w:color="000000"/>
              <w:bottom w:val="single" w:sz="4" w:space="0" w:color="000000"/>
            </w:tcBorders>
            <w:shd w:val="clear" w:color="auto" w:fill="auto"/>
          </w:tcPr>
          <w:p w14:paraId="6CC9E697"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A0106A" w14:textId="77777777" w:rsidR="00312C76" w:rsidRPr="003167FF" w:rsidRDefault="00312C76" w:rsidP="007E0BCD">
            <w:pPr>
              <w:pStyle w:val="TAL"/>
            </w:pPr>
            <w:r w:rsidRPr="003167FF">
              <w:rPr>
                <w:lang w:eastAsia="zh-CN"/>
              </w:rPr>
              <w:t>It indicates the request result</w:t>
            </w:r>
          </w:p>
        </w:tc>
      </w:tr>
    </w:tbl>
    <w:p w14:paraId="28C41175" w14:textId="77777777" w:rsidR="00312C76" w:rsidRPr="003167FF" w:rsidRDefault="00312C76" w:rsidP="00312C76"/>
    <w:p w14:paraId="04DE6F21" w14:textId="77777777" w:rsidR="00312C76" w:rsidRPr="003167FF" w:rsidRDefault="00312C76" w:rsidP="00312C76">
      <w:pPr>
        <w:pStyle w:val="Heading4"/>
      </w:pPr>
      <w:bookmarkStart w:id="544" w:name="_Toc155355418"/>
      <w:r w:rsidRPr="003167FF">
        <w:rPr>
          <w:lang w:eastAsia="zh-CN"/>
        </w:rPr>
        <w:t>9.3</w:t>
      </w:r>
      <w:r w:rsidRPr="003167FF">
        <w:t>.2.19</w:t>
      </w:r>
      <w:r w:rsidRPr="003167FF">
        <w:tab/>
        <w:t xml:space="preserve">Location area </w:t>
      </w:r>
      <w:r w:rsidRPr="003167FF">
        <w:rPr>
          <w:lang w:eastAsia="zh-CN"/>
        </w:rPr>
        <w:t xml:space="preserve">monitoring </w:t>
      </w:r>
      <w:r w:rsidRPr="003167FF">
        <w:t>un</w:t>
      </w:r>
      <w:r w:rsidRPr="003167FF">
        <w:rPr>
          <w:lang w:eastAsia="zh-CN"/>
        </w:rPr>
        <w:t xml:space="preserve">subscribe </w:t>
      </w:r>
      <w:r w:rsidRPr="003167FF">
        <w:t>request</w:t>
      </w:r>
      <w:bookmarkEnd w:id="544"/>
    </w:p>
    <w:p w14:paraId="6459EC40" w14:textId="77777777"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.19-1</w:t>
      </w:r>
      <w:r w:rsidRPr="003167FF">
        <w:t xml:space="preserve"> describes the information flow from the VAL server to the location management </w:t>
      </w:r>
      <w:r w:rsidRPr="003167FF">
        <w:rPr>
          <w:lang w:eastAsia="zh-CN"/>
        </w:rPr>
        <w:t>server</w:t>
      </w:r>
      <w:r w:rsidRPr="003167FF">
        <w:t xml:space="preserve"> for </w:t>
      </w:r>
      <w:r w:rsidRPr="003167FF">
        <w:rPr>
          <w:lang w:eastAsia="zh-CN"/>
        </w:rPr>
        <w:t xml:space="preserve">location area monitoring </w:t>
      </w:r>
      <w:r w:rsidRPr="003167FF">
        <w:t>un</w:t>
      </w:r>
      <w:r w:rsidRPr="003167FF">
        <w:rPr>
          <w:lang w:eastAsia="zh-CN"/>
        </w:rPr>
        <w:t>subscribe request.</w:t>
      </w:r>
    </w:p>
    <w:p w14:paraId="68C933FB" w14:textId="77777777" w:rsidR="00312C76" w:rsidRPr="003167FF" w:rsidRDefault="00312C76" w:rsidP="00312C76">
      <w:pPr>
        <w:pStyle w:val="TH"/>
        <w:rPr>
          <w:lang w:eastAsia="zh-CN"/>
        </w:rPr>
      </w:pPr>
      <w:r w:rsidRPr="003167FF">
        <w:lastRenderedPageBreak/>
        <w:t>Table </w:t>
      </w:r>
      <w:r w:rsidRPr="003167FF">
        <w:rPr>
          <w:lang w:eastAsia="zh-CN"/>
        </w:rPr>
        <w:t>9.3</w:t>
      </w:r>
      <w:r w:rsidRPr="003167FF">
        <w:t>.2.19</w:t>
      </w:r>
      <w:r w:rsidRPr="003167FF">
        <w:rPr>
          <w:lang w:eastAsia="zh-CN"/>
        </w:rPr>
        <w:t>-</w:t>
      </w:r>
      <w:r w:rsidRPr="003167FF">
        <w:t xml:space="preserve">1: Location </w:t>
      </w:r>
      <w:r w:rsidRPr="003167FF">
        <w:rPr>
          <w:lang w:eastAsia="zh-CN"/>
        </w:rPr>
        <w:t>information</w:t>
      </w:r>
      <w:r w:rsidRPr="003167FF">
        <w:t xml:space="preserve"> </w:t>
      </w:r>
      <w:r w:rsidRPr="003167FF">
        <w:rPr>
          <w:lang w:eastAsia="zh-CN"/>
        </w:rPr>
        <w:t xml:space="preserve">monitoring </w:t>
      </w:r>
      <w:r w:rsidRPr="003167FF">
        <w:t>un</w:t>
      </w:r>
      <w:r w:rsidRPr="003167FF">
        <w:rPr>
          <w:lang w:eastAsia="zh-CN"/>
        </w:rPr>
        <w:t>subscribe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5E3C56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DC112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A89FCD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B6E7B3" w14:textId="77777777" w:rsidR="00312C76" w:rsidRPr="003167FF" w:rsidRDefault="00312C76" w:rsidP="007E0BCD">
            <w:pPr>
              <w:pStyle w:val="TAH"/>
            </w:pPr>
            <w:r w:rsidRPr="003167FF">
              <w:t>Description</w:t>
            </w:r>
          </w:p>
        </w:tc>
      </w:tr>
      <w:tr w:rsidR="00312C76" w:rsidRPr="003167FF" w14:paraId="4D496D7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E19A2C4" w14:textId="77777777" w:rsidR="00312C76" w:rsidRPr="003167FF" w:rsidRDefault="00312C76" w:rsidP="007E0BCD">
            <w:pPr>
              <w:pStyle w:val="TAL"/>
              <w:rPr>
                <w:lang w:eastAsia="zh-CN"/>
              </w:rPr>
            </w:pPr>
            <w:r w:rsidRPr="003167FF">
              <w:rPr>
                <w:lang w:eastAsia="zh-CN"/>
              </w:rPr>
              <w:t>Identity</w:t>
            </w:r>
          </w:p>
        </w:tc>
        <w:tc>
          <w:tcPr>
            <w:tcW w:w="1440" w:type="dxa"/>
            <w:tcBorders>
              <w:top w:val="single" w:sz="4" w:space="0" w:color="000000"/>
              <w:left w:val="single" w:sz="4" w:space="0" w:color="000000"/>
              <w:bottom w:val="single" w:sz="4" w:space="0" w:color="000000"/>
            </w:tcBorders>
            <w:shd w:val="clear" w:color="auto" w:fill="auto"/>
          </w:tcPr>
          <w:p w14:paraId="58860D92"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C3881C" w14:textId="77777777" w:rsidR="00312C76" w:rsidRPr="003167FF" w:rsidRDefault="00312C76" w:rsidP="007E0BCD">
            <w:pPr>
              <w:pStyle w:val="TAL"/>
              <w:rPr>
                <w:lang w:eastAsia="zh-CN"/>
              </w:rPr>
            </w:pPr>
            <w:r w:rsidRPr="003167FF">
              <w:rPr>
                <w:lang w:eastAsia="zh-CN"/>
              </w:rPr>
              <w:t>Identity of the requesting VAL server, VAL UE or SEAL Server</w:t>
            </w:r>
          </w:p>
        </w:tc>
      </w:tr>
      <w:tr w:rsidR="00312C76" w:rsidRPr="003167FF" w14:paraId="5030090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FA5404" w14:textId="77777777" w:rsidR="00312C76" w:rsidRPr="003167FF" w:rsidRDefault="00312C76" w:rsidP="007E0BCD">
            <w:pPr>
              <w:pStyle w:val="TAL"/>
            </w:pPr>
            <w:r w:rsidRPr="003167FF">
              <w:rPr>
                <w:lang w:eastAsia="zh-CN"/>
              </w:rPr>
              <w:t>Subscription identity</w:t>
            </w:r>
          </w:p>
        </w:tc>
        <w:tc>
          <w:tcPr>
            <w:tcW w:w="1440" w:type="dxa"/>
            <w:tcBorders>
              <w:top w:val="single" w:sz="4" w:space="0" w:color="000000"/>
              <w:left w:val="single" w:sz="4" w:space="0" w:color="000000"/>
              <w:bottom w:val="single" w:sz="4" w:space="0" w:color="000000"/>
            </w:tcBorders>
            <w:shd w:val="clear" w:color="auto" w:fill="auto"/>
          </w:tcPr>
          <w:p w14:paraId="6275DDBD"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C89604" w14:textId="77777777" w:rsidR="00312C76" w:rsidRPr="003167FF" w:rsidRDefault="00312C76" w:rsidP="007E0BCD">
            <w:pPr>
              <w:pStyle w:val="TAL"/>
            </w:pPr>
            <w:r w:rsidRPr="003167FF">
              <w:rPr>
                <w:lang w:eastAsia="zh-CN"/>
              </w:rPr>
              <w:t>Identifies the subscription</w:t>
            </w:r>
          </w:p>
        </w:tc>
      </w:tr>
    </w:tbl>
    <w:p w14:paraId="5DD7D2EC" w14:textId="77777777" w:rsidR="00312C76" w:rsidRPr="003167FF" w:rsidRDefault="00312C76" w:rsidP="00312C76">
      <w:pPr>
        <w:rPr>
          <w:lang w:eastAsia="zh-CN"/>
        </w:rPr>
      </w:pPr>
    </w:p>
    <w:p w14:paraId="3BC37F1A" w14:textId="77777777" w:rsidR="00312C76" w:rsidRPr="003167FF" w:rsidRDefault="00312C76" w:rsidP="00312C76">
      <w:pPr>
        <w:pStyle w:val="Heading4"/>
      </w:pPr>
      <w:bookmarkStart w:id="545" w:name="_Toc155355419"/>
      <w:r w:rsidRPr="003167FF">
        <w:rPr>
          <w:lang w:eastAsia="zh-CN"/>
        </w:rPr>
        <w:t>9.3</w:t>
      </w:r>
      <w:r w:rsidRPr="003167FF">
        <w:t>.2.20</w:t>
      </w:r>
      <w:r w:rsidRPr="003167FF">
        <w:tab/>
        <w:t xml:space="preserve">Location area </w:t>
      </w:r>
      <w:r w:rsidRPr="003167FF">
        <w:rPr>
          <w:lang w:eastAsia="zh-CN"/>
        </w:rPr>
        <w:t xml:space="preserve">monitoring </w:t>
      </w:r>
      <w:r w:rsidRPr="003167FF">
        <w:t>un</w:t>
      </w:r>
      <w:r w:rsidRPr="003167FF">
        <w:rPr>
          <w:lang w:eastAsia="zh-CN"/>
        </w:rPr>
        <w:t xml:space="preserve">subscribe </w:t>
      </w:r>
      <w:r w:rsidRPr="003167FF">
        <w:t>response</w:t>
      </w:r>
      <w:bookmarkEnd w:id="545"/>
    </w:p>
    <w:p w14:paraId="55EFDA57" w14:textId="77777777"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.20-1</w:t>
      </w:r>
      <w:r w:rsidRPr="003167FF">
        <w:t xml:space="preserve"> describes the information flow from the location management </w:t>
      </w:r>
      <w:r w:rsidRPr="003167FF">
        <w:rPr>
          <w:lang w:eastAsia="zh-CN"/>
        </w:rPr>
        <w:t>server</w:t>
      </w:r>
      <w:r w:rsidRPr="003167FF">
        <w:t xml:space="preserve"> to the VAL server for </w:t>
      </w:r>
      <w:r w:rsidRPr="003167FF">
        <w:rPr>
          <w:lang w:eastAsia="zh-CN"/>
        </w:rPr>
        <w:t xml:space="preserve">location </w:t>
      </w:r>
      <w:r w:rsidRPr="003167FF">
        <w:t xml:space="preserve">area </w:t>
      </w:r>
      <w:r w:rsidRPr="003167FF">
        <w:rPr>
          <w:lang w:eastAsia="zh-CN"/>
        </w:rPr>
        <w:t xml:space="preserve">monitoring </w:t>
      </w:r>
      <w:r w:rsidRPr="003167FF">
        <w:t>un</w:t>
      </w:r>
      <w:r w:rsidRPr="003167FF">
        <w:rPr>
          <w:lang w:eastAsia="zh-CN"/>
        </w:rPr>
        <w:t>subscribe response.</w:t>
      </w:r>
    </w:p>
    <w:p w14:paraId="6D9829E6" w14:textId="77777777" w:rsidR="00312C76" w:rsidRPr="003167FF" w:rsidRDefault="00312C76" w:rsidP="00312C76">
      <w:pPr>
        <w:pStyle w:val="TH"/>
        <w:rPr>
          <w:lang w:eastAsia="zh-CN"/>
        </w:rPr>
      </w:pPr>
      <w:r w:rsidRPr="003167FF">
        <w:t>Table </w:t>
      </w:r>
      <w:r w:rsidRPr="003167FF">
        <w:rPr>
          <w:lang w:eastAsia="zh-CN"/>
        </w:rPr>
        <w:t>9.3</w:t>
      </w:r>
      <w:r w:rsidRPr="003167FF">
        <w:t xml:space="preserve">.2.20-1: Location area </w:t>
      </w:r>
      <w:r w:rsidRPr="003167FF">
        <w:rPr>
          <w:lang w:eastAsia="zh-CN"/>
        </w:rPr>
        <w:t xml:space="preserve">monitoring </w:t>
      </w:r>
      <w:r w:rsidRPr="003167FF">
        <w:t>un</w:t>
      </w:r>
      <w:r w:rsidRPr="003167FF">
        <w:rPr>
          <w:lang w:eastAsia="zh-CN"/>
        </w:rPr>
        <w:t>subscribe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12ACFE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18C44C9"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D37799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411E0E" w14:textId="77777777" w:rsidR="00312C76" w:rsidRPr="003167FF" w:rsidRDefault="00312C76" w:rsidP="007E0BCD">
            <w:pPr>
              <w:pStyle w:val="TAH"/>
            </w:pPr>
            <w:r w:rsidRPr="003167FF">
              <w:t>Description</w:t>
            </w:r>
          </w:p>
        </w:tc>
      </w:tr>
      <w:tr w:rsidR="00312C76" w:rsidRPr="003167FF" w14:paraId="6251CEE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277DD4A" w14:textId="76191426" w:rsidR="00312C76" w:rsidRPr="003167FF" w:rsidRDefault="00BA5595" w:rsidP="007E0BCD">
            <w:pPr>
              <w:pStyle w:val="TAL"/>
            </w:pPr>
            <w:r w:rsidRPr="00BA5595">
              <w:rPr>
                <w:lang w:eastAsia="zh-CN"/>
              </w:rPr>
              <w:t>Request</w:t>
            </w:r>
            <w:r>
              <w:rPr>
                <w:lang w:eastAsia="zh-CN"/>
              </w:rPr>
              <w:t xml:space="preserve"> </w:t>
            </w:r>
            <w:r w:rsidR="00312C76" w:rsidRPr="003167FF">
              <w:t>status</w:t>
            </w:r>
          </w:p>
        </w:tc>
        <w:tc>
          <w:tcPr>
            <w:tcW w:w="1440" w:type="dxa"/>
            <w:tcBorders>
              <w:top w:val="single" w:sz="4" w:space="0" w:color="000000"/>
              <w:left w:val="single" w:sz="4" w:space="0" w:color="000000"/>
              <w:bottom w:val="single" w:sz="4" w:space="0" w:color="000000"/>
            </w:tcBorders>
            <w:shd w:val="clear" w:color="auto" w:fill="auto"/>
          </w:tcPr>
          <w:p w14:paraId="0B713514"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0E07E6" w14:textId="77777777" w:rsidR="00312C76" w:rsidRPr="003167FF" w:rsidRDefault="00312C76" w:rsidP="007E0BCD">
            <w:pPr>
              <w:pStyle w:val="TAL"/>
            </w:pPr>
            <w:r w:rsidRPr="003167FF">
              <w:rPr>
                <w:lang w:eastAsia="zh-CN"/>
              </w:rPr>
              <w:t>It indicates the request result</w:t>
            </w:r>
          </w:p>
        </w:tc>
      </w:tr>
    </w:tbl>
    <w:p w14:paraId="777B77A4" w14:textId="77777777" w:rsidR="00312C76" w:rsidRPr="003167FF" w:rsidRDefault="00312C76" w:rsidP="00312C76"/>
    <w:p w14:paraId="51FE2F95" w14:textId="77437517" w:rsidR="00300624" w:rsidRPr="003167FF" w:rsidRDefault="00300624" w:rsidP="00300624">
      <w:pPr>
        <w:pStyle w:val="Heading4"/>
      </w:pPr>
      <w:bookmarkStart w:id="546" w:name="_Toc155355420"/>
      <w:r w:rsidRPr="003167FF">
        <w:rPr>
          <w:lang w:eastAsia="zh-CN"/>
        </w:rPr>
        <w:t>9.3</w:t>
      </w:r>
      <w:r w:rsidRPr="003167FF">
        <w:t>.2.21</w:t>
      </w:r>
      <w:r w:rsidRPr="003167FF">
        <w:tab/>
        <w:t xml:space="preserve">VAL service area </w:t>
      </w:r>
      <w:r w:rsidRPr="003167FF">
        <w:rPr>
          <w:lang w:eastAsia="zh-CN"/>
        </w:rPr>
        <w:t>configuration request</w:t>
      </w:r>
      <w:bookmarkEnd w:id="546"/>
    </w:p>
    <w:p w14:paraId="1F74599F" w14:textId="3B26FB1A" w:rsidR="00300624" w:rsidRPr="003167FF" w:rsidRDefault="00300624" w:rsidP="00300624">
      <w:pPr>
        <w:rPr>
          <w:lang w:eastAsia="zh-CN"/>
        </w:rPr>
      </w:pPr>
      <w:r w:rsidRPr="003167FF">
        <w:t>Table </w:t>
      </w:r>
      <w:r w:rsidRPr="003167FF">
        <w:rPr>
          <w:lang w:eastAsia="zh-CN"/>
        </w:rPr>
        <w:t>9.3</w:t>
      </w:r>
      <w:r w:rsidRPr="003167FF">
        <w:t>.2</w:t>
      </w:r>
      <w:r w:rsidRPr="003167FF">
        <w:rPr>
          <w:lang w:eastAsia="zh-CN"/>
        </w:rPr>
        <w:t>.21-1</w:t>
      </w:r>
      <w:r w:rsidRPr="003167FF">
        <w:t xml:space="preserve"> describes the information flow from the VAL server to the location management </w:t>
      </w:r>
      <w:r w:rsidRPr="003167FF">
        <w:rPr>
          <w:lang w:eastAsia="zh-CN"/>
        </w:rPr>
        <w:t>server</w:t>
      </w:r>
      <w:r w:rsidRPr="003167FF">
        <w:t xml:space="preserve"> for </w:t>
      </w:r>
      <w:r w:rsidRPr="003167FF">
        <w:rPr>
          <w:lang w:eastAsia="zh-CN"/>
        </w:rPr>
        <w:t>VAL service area configuration request.</w:t>
      </w:r>
    </w:p>
    <w:p w14:paraId="4D9EF138" w14:textId="1A96F969" w:rsidR="00300624" w:rsidRPr="003167FF" w:rsidRDefault="00300624" w:rsidP="00300624">
      <w:pPr>
        <w:pStyle w:val="TH"/>
        <w:rPr>
          <w:lang w:eastAsia="zh-CN"/>
        </w:rPr>
      </w:pPr>
      <w:r w:rsidRPr="003167FF">
        <w:t>Table </w:t>
      </w:r>
      <w:r w:rsidRPr="003167FF">
        <w:rPr>
          <w:lang w:eastAsia="zh-CN"/>
        </w:rPr>
        <w:t>9.3</w:t>
      </w:r>
      <w:r w:rsidRPr="003167FF">
        <w:t>.2.21-1: VAL service area configuration request</w:t>
      </w:r>
    </w:p>
    <w:tbl>
      <w:tblPr>
        <w:tblW w:w="8640" w:type="dxa"/>
        <w:jc w:val="center"/>
        <w:tblLayout w:type="fixed"/>
        <w:tblLook w:val="0000" w:firstRow="0" w:lastRow="0" w:firstColumn="0" w:lastColumn="0" w:noHBand="0" w:noVBand="0"/>
      </w:tblPr>
      <w:tblGrid>
        <w:gridCol w:w="2880"/>
        <w:gridCol w:w="1440"/>
        <w:gridCol w:w="4320"/>
      </w:tblGrid>
      <w:tr w:rsidR="00300624" w:rsidRPr="003167FF" w14:paraId="07AE36D2"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6598BD9E" w14:textId="77777777" w:rsidR="00300624" w:rsidRPr="003167FF" w:rsidRDefault="00300624" w:rsidP="002C054E">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FAF5328" w14:textId="77777777" w:rsidR="00300624" w:rsidRPr="003167FF" w:rsidRDefault="00300624"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15E990" w14:textId="77777777" w:rsidR="00300624" w:rsidRPr="003167FF" w:rsidRDefault="00300624" w:rsidP="002C054E">
            <w:pPr>
              <w:pStyle w:val="TAH"/>
            </w:pPr>
            <w:r w:rsidRPr="003167FF">
              <w:t>Description</w:t>
            </w:r>
          </w:p>
        </w:tc>
      </w:tr>
      <w:tr w:rsidR="00300624" w:rsidRPr="003167FF" w14:paraId="65E36675"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4179D35B" w14:textId="77777777" w:rsidR="00300624" w:rsidRPr="003167FF" w:rsidRDefault="00300624" w:rsidP="002C054E">
            <w:pPr>
              <w:pStyle w:val="TAL"/>
            </w:pPr>
            <w:r w:rsidRPr="003167FF">
              <w:rPr>
                <w:lang w:eastAsia="zh-CN"/>
              </w:rPr>
              <w:t>Identity</w:t>
            </w:r>
          </w:p>
        </w:tc>
        <w:tc>
          <w:tcPr>
            <w:tcW w:w="1440" w:type="dxa"/>
            <w:tcBorders>
              <w:top w:val="single" w:sz="4" w:space="0" w:color="000000"/>
              <w:left w:val="single" w:sz="4" w:space="0" w:color="000000"/>
              <w:bottom w:val="single" w:sz="4" w:space="0" w:color="000000"/>
            </w:tcBorders>
            <w:shd w:val="clear" w:color="auto" w:fill="auto"/>
          </w:tcPr>
          <w:p w14:paraId="79AE2551" w14:textId="77777777" w:rsidR="00300624" w:rsidRPr="003167FF" w:rsidRDefault="00300624"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DA9DC5" w14:textId="77777777" w:rsidR="00300624" w:rsidRPr="003167FF" w:rsidRDefault="00300624" w:rsidP="002C054E">
            <w:pPr>
              <w:pStyle w:val="TAL"/>
            </w:pPr>
            <w:r w:rsidRPr="003167FF">
              <w:rPr>
                <w:lang w:eastAsia="zh-CN"/>
              </w:rPr>
              <w:t>Identity of the requesting VAL server</w:t>
            </w:r>
          </w:p>
        </w:tc>
      </w:tr>
      <w:tr w:rsidR="008623BA" w:rsidRPr="003167FF" w14:paraId="28C50CC4"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4A9B1C6B" w14:textId="03130DFC" w:rsidR="008623BA" w:rsidRPr="003167FF" w:rsidRDefault="008623BA" w:rsidP="008623BA">
            <w:pPr>
              <w:pStyle w:val="TAL"/>
              <w:rPr>
                <w:lang w:eastAsia="zh-CN"/>
              </w:rPr>
            </w:pPr>
            <w:r w:rsidRPr="003167FF">
              <w:rPr>
                <w:lang w:eastAsia="zh-CN"/>
              </w:rPr>
              <w:t>List of VAL service area information</w:t>
            </w:r>
          </w:p>
        </w:tc>
        <w:tc>
          <w:tcPr>
            <w:tcW w:w="1440" w:type="dxa"/>
            <w:tcBorders>
              <w:top w:val="single" w:sz="4" w:space="0" w:color="000000"/>
              <w:left w:val="single" w:sz="4" w:space="0" w:color="000000"/>
              <w:bottom w:val="single" w:sz="4" w:space="0" w:color="000000"/>
            </w:tcBorders>
            <w:shd w:val="clear" w:color="auto" w:fill="auto"/>
          </w:tcPr>
          <w:p w14:paraId="3B9E0053" w14:textId="0D0C2FE0" w:rsidR="008623BA" w:rsidRPr="003167FF" w:rsidRDefault="008623BA" w:rsidP="008623BA">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7F469F" w14:textId="2795681D" w:rsidR="008623BA" w:rsidRPr="003167FF" w:rsidRDefault="008623BA" w:rsidP="008623BA">
            <w:pPr>
              <w:pStyle w:val="TAL"/>
              <w:rPr>
                <w:lang w:eastAsia="zh-CN"/>
              </w:rPr>
            </w:pPr>
            <w:r w:rsidRPr="003167FF">
              <w:rPr>
                <w:lang w:eastAsia="zh-CN"/>
              </w:rPr>
              <w:t>List of one or more VAL service area identifiers.</w:t>
            </w:r>
          </w:p>
        </w:tc>
      </w:tr>
      <w:tr w:rsidR="008623BA" w:rsidRPr="003167FF" w14:paraId="22A8842A"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5FDE72D0" w14:textId="617BF3AD" w:rsidR="008623BA" w:rsidRPr="003167FF" w:rsidRDefault="008623BA" w:rsidP="008623BA">
            <w:pPr>
              <w:pStyle w:val="TAL"/>
              <w:rPr>
                <w:lang w:eastAsia="zh-CN"/>
              </w:rPr>
            </w:pPr>
            <w:r w:rsidRPr="003167FF">
              <w:rPr>
                <w:lang w:eastAsia="zh-CN"/>
              </w:rPr>
              <w:t>&gt; VAL service area ID</w:t>
            </w:r>
          </w:p>
        </w:tc>
        <w:tc>
          <w:tcPr>
            <w:tcW w:w="1440" w:type="dxa"/>
            <w:tcBorders>
              <w:top w:val="single" w:sz="4" w:space="0" w:color="000000"/>
              <w:left w:val="single" w:sz="4" w:space="0" w:color="000000"/>
              <w:bottom w:val="single" w:sz="4" w:space="0" w:color="000000"/>
            </w:tcBorders>
            <w:shd w:val="clear" w:color="auto" w:fill="auto"/>
          </w:tcPr>
          <w:p w14:paraId="73E78D5F" w14:textId="77777777" w:rsidR="008623BA" w:rsidRPr="003167FF" w:rsidRDefault="008623BA" w:rsidP="008623BA">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27605D" w14:textId="18535152" w:rsidR="008623BA" w:rsidRPr="003167FF" w:rsidRDefault="008623BA" w:rsidP="008623BA">
            <w:pPr>
              <w:pStyle w:val="TAL"/>
              <w:rPr>
                <w:lang w:eastAsia="zh-CN"/>
              </w:rPr>
            </w:pPr>
            <w:r w:rsidRPr="003167FF">
              <w:rPr>
                <w:lang w:eastAsia="zh-CN"/>
              </w:rPr>
              <w:t>The VAL service area identifier.</w:t>
            </w:r>
          </w:p>
        </w:tc>
      </w:tr>
      <w:tr w:rsidR="008623BA" w:rsidRPr="003167FF" w14:paraId="5A2185D3"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35E2F176" w14:textId="4F6379B3" w:rsidR="008623BA" w:rsidRPr="003167FF" w:rsidRDefault="008623BA" w:rsidP="008623BA">
            <w:pPr>
              <w:pStyle w:val="TAL"/>
              <w:rPr>
                <w:lang w:eastAsia="zh-CN"/>
              </w:rPr>
            </w:pPr>
            <w:r w:rsidRPr="003167FF">
              <w:rPr>
                <w:lang w:eastAsia="zh-CN"/>
              </w:rPr>
              <w:t>&gt; Geographical location list</w:t>
            </w:r>
          </w:p>
        </w:tc>
        <w:tc>
          <w:tcPr>
            <w:tcW w:w="1440" w:type="dxa"/>
            <w:tcBorders>
              <w:top w:val="single" w:sz="4" w:space="0" w:color="000000"/>
              <w:left w:val="single" w:sz="4" w:space="0" w:color="000000"/>
              <w:bottom w:val="single" w:sz="4" w:space="0" w:color="000000"/>
            </w:tcBorders>
            <w:shd w:val="clear" w:color="auto" w:fill="auto"/>
          </w:tcPr>
          <w:p w14:paraId="5E560A2A" w14:textId="77777777" w:rsidR="008623BA" w:rsidRPr="003167FF" w:rsidRDefault="008623BA" w:rsidP="008623BA">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D0E658" w14:textId="69BC65BD" w:rsidR="008623BA" w:rsidRPr="003167FF" w:rsidRDefault="008623BA" w:rsidP="008623BA">
            <w:pPr>
              <w:pStyle w:val="TAL"/>
              <w:rPr>
                <w:lang w:eastAsia="zh-CN"/>
              </w:rPr>
            </w:pPr>
            <w:r w:rsidRPr="003167FF">
              <w:rPr>
                <w:lang w:eastAsia="zh-CN"/>
              </w:rPr>
              <w:t>List of one more geographical locations (e.g., co-ordinates) corresponding to the VAL service area ID</w:t>
            </w:r>
          </w:p>
        </w:tc>
      </w:tr>
    </w:tbl>
    <w:p w14:paraId="5317D0E9" w14:textId="77777777" w:rsidR="00300624" w:rsidRPr="003167FF" w:rsidRDefault="00300624" w:rsidP="00300624">
      <w:pPr>
        <w:pStyle w:val="EditorsNote"/>
      </w:pPr>
    </w:p>
    <w:p w14:paraId="53B64BA4" w14:textId="19CCE490" w:rsidR="00300624" w:rsidRPr="003167FF" w:rsidRDefault="00300624" w:rsidP="00300624">
      <w:pPr>
        <w:pStyle w:val="Heading4"/>
      </w:pPr>
      <w:bookmarkStart w:id="547" w:name="_Toc155355421"/>
      <w:r w:rsidRPr="003167FF">
        <w:rPr>
          <w:lang w:eastAsia="zh-CN"/>
        </w:rPr>
        <w:t>9.3</w:t>
      </w:r>
      <w:r w:rsidRPr="003167FF">
        <w:t>.2.22</w:t>
      </w:r>
      <w:r w:rsidRPr="003167FF">
        <w:tab/>
        <w:t xml:space="preserve">VAL service area </w:t>
      </w:r>
      <w:r w:rsidRPr="003167FF">
        <w:rPr>
          <w:lang w:eastAsia="zh-CN"/>
        </w:rPr>
        <w:t>configuration response</w:t>
      </w:r>
      <w:bookmarkEnd w:id="547"/>
    </w:p>
    <w:p w14:paraId="1380B9FB" w14:textId="3276FF26" w:rsidR="00300624" w:rsidRPr="003167FF" w:rsidRDefault="00300624" w:rsidP="00300624">
      <w:pPr>
        <w:rPr>
          <w:lang w:eastAsia="zh-CN"/>
        </w:rPr>
      </w:pPr>
      <w:r w:rsidRPr="003167FF">
        <w:t>Table </w:t>
      </w:r>
      <w:r w:rsidRPr="003167FF">
        <w:rPr>
          <w:lang w:eastAsia="zh-CN"/>
        </w:rPr>
        <w:t>9.3</w:t>
      </w:r>
      <w:r w:rsidRPr="003167FF">
        <w:t>.2</w:t>
      </w:r>
      <w:r w:rsidRPr="003167FF">
        <w:rPr>
          <w:lang w:eastAsia="zh-CN"/>
        </w:rPr>
        <w:t>.22-1</w:t>
      </w:r>
      <w:r w:rsidRPr="003167FF">
        <w:t xml:space="preserve"> describes the information flow from the location management </w:t>
      </w:r>
      <w:r w:rsidRPr="003167FF">
        <w:rPr>
          <w:lang w:eastAsia="zh-CN"/>
        </w:rPr>
        <w:t>server</w:t>
      </w:r>
      <w:r w:rsidRPr="003167FF">
        <w:t xml:space="preserve"> to the VAL server for </w:t>
      </w:r>
      <w:r w:rsidRPr="003167FF">
        <w:rPr>
          <w:lang w:eastAsia="zh-CN"/>
        </w:rPr>
        <w:t>VAL service area configuration response.</w:t>
      </w:r>
    </w:p>
    <w:p w14:paraId="4C6B9F22" w14:textId="501272BE" w:rsidR="00300624" w:rsidRPr="003167FF" w:rsidRDefault="00300624" w:rsidP="00300624">
      <w:pPr>
        <w:pStyle w:val="TH"/>
        <w:rPr>
          <w:lang w:eastAsia="zh-CN"/>
        </w:rPr>
      </w:pPr>
      <w:r w:rsidRPr="003167FF">
        <w:t>Table </w:t>
      </w:r>
      <w:r w:rsidRPr="003167FF">
        <w:rPr>
          <w:lang w:eastAsia="zh-CN"/>
        </w:rPr>
        <w:t>9.3</w:t>
      </w:r>
      <w:r w:rsidRPr="003167FF">
        <w:t>.2.22-1: VAL service area configuration response</w:t>
      </w:r>
    </w:p>
    <w:tbl>
      <w:tblPr>
        <w:tblW w:w="8640" w:type="dxa"/>
        <w:jc w:val="center"/>
        <w:tblLayout w:type="fixed"/>
        <w:tblLook w:val="0000" w:firstRow="0" w:lastRow="0" w:firstColumn="0" w:lastColumn="0" w:noHBand="0" w:noVBand="0"/>
      </w:tblPr>
      <w:tblGrid>
        <w:gridCol w:w="2880"/>
        <w:gridCol w:w="1440"/>
        <w:gridCol w:w="4320"/>
      </w:tblGrid>
      <w:tr w:rsidR="00300624" w:rsidRPr="003167FF" w14:paraId="76217620"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57C4CA18" w14:textId="77777777" w:rsidR="00300624" w:rsidRPr="003167FF" w:rsidRDefault="00300624" w:rsidP="002C054E">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389E664" w14:textId="77777777" w:rsidR="00300624" w:rsidRPr="003167FF" w:rsidRDefault="00300624"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5864D7" w14:textId="77777777" w:rsidR="00300624" w:rsidRPr="003167FF" w:rsidRDefault="00300624" w:rsidP="002C054E">
            <w:pPr>
              <w:pStyle w:val="TAH"/>
            </w:pPr>
            <w:r w:rsidRPr="003167FF">
              <w:t>Description</w:t>
            </w:r>
          </w:p>
        </w:tc>
      </w:tr>
      <w:tr w:rsidR="00300624" w:rsidRPr="003167FF" w14:paraId="5D22529F"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7CBDAAA6" w14:textId="77777777" w:rsidR="00300624" w:rsidRPr="003167FF" w:rsidRDefault="00300624" w:rsidP="002C054E">
            <w:pPr>
              <w:pStyle w:val="TAL"/>
            </w:pPr>
            <w:r w:rsidRPr="003167FF">
              <w:rPr>
                <w:lang w:eastAsia="zh-CN"/>
              </w:rPr>
              <w:t>VAL Service area configuration status</w:t>
            </w:r>
          </w:p>
        </w:tc>
        <w:tc>
          <w:tcPr>
            <w:tcW w:w="1440" w:type="dxa"/>
            <w:tcBorders>
              <w:top w:val="single" w:sz="4" w:space="0" w:color="000000"/>
              <w:left w:val="single" w:sz="4" w:space="0" w:color="000000"/>
              <w:bottom w:val="single" w:sz="4" w:space="0" w:color="000000"/>
            </w:tcBorders>
            <w:shd w:val="clear" w:color="auto" w:fill="auto"/>
          </w:tcPr>
          <w:p w14:paraId="13489A6B" w14:textId="77777777" w:rsidR="00300624" w:rsidRPr="003167FF" w:rsidRDefault="00300624"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58B4F0" w14:textId="77777777" w:rsidR="00300624" w:rsidRPr="003167FF" w:rsidRDefault="00300624" w:rsidP="002C054E">
            <w:pPr>
              <w:pStyle w:val="TAL"/>
            </w:pPr>
            <w:r w:rsidRPr="003167FF">
              <w:rPr>
                <w:lang w:eastAsia="zh-CN"/>
              </w:rPr>
              <w:t>It indicates the result of VAL service area configuration request.</w:t>
            </w:r>
          </w:p>
        </w:tc>
      </w:tr>
      <w:tr w:rsidR="008623BA" w:rsidRPr="003167FF" w14:paraId="48DBCE10"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7A051083" w14:textId="326F5884" w:rsidR="008623BA" w:rsidRPr="003167FF" w:rsidRDefault="008623BA" w:rsidP="008623BA">
            <w:pPr>
              <w:pStyle w:val="TAL"/>
              <w:rPr>
                <w:lang w:eastAsia="zh-CN"/>
              </w:rPr>
            </w:pPr>
            <w:r w:rsidRPr="003167FF">
              <w:t>List of VAL service area IDs</w:t>
            </w:r>
          </w:p>
        </w:tc>
        <w:tc>
          <w:tcPr>
            <w:tcW w:w="1440" w:type="dxa"/>
            <w:tcBorders>
              <w:top w:val="single" w:sz="4" w:space="0" w:color="000000"/>
              <w:left w:val="single" w:sz="4" w:space="0" w:color="000000"/>
              <w:bottom w:val="single" w:sz="4" w:space="0" w:color="000000"/>
            </w:tcBorders>
            <w:shd w:val="clear" w:color="auto" w:fill="auto"/>
          </w:tcPr>
          <w:p w14:paraId="2F576581" w14:textId="74A38376" w:rsidR="008623BA" w:rsidRPr="003167FF" w:rsidRDefault="008623BA" w:rsidP="008623BA">
            <w:pPr>
              <w:pStyle w:val="TAC"/>
              <w:rPr>
                <w:lang w:eastAsia="zh-CN"/>
              </w:rPr>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DDDFB4" w14:textId="3FF738F5" w:rsidR="008623BA" w:rsidRPr="003167FF" w:rsidRDefault="008623BA" w:rsidP="008623BA">
            <w:pPr>
              <w:pStyle w:val="TAL"/>
              <w:rPr>
                <w:lang w:eastAsia="zh-CN"/>
              </w:rPr>
            </w:pPr>
            <w:r w:rsidRPr="003167FF">
              <w:t>List of VAL service area IDs</w:t>
            </w:r>
          </w:p>
        </w:tc>
      </w:tr>
      <w:tr w:rsidR="008623BA" w:rsidRPr="003167FF" w14:paraId="64A5FF00" w14:textId="77777777" w:rsidTr="00CB19F4">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5B17A19" w14:textId="75FA7986" w:rsidR="008623BA" w:rsidRPr="003167FF" w:rsidRDefault="008623BA" w:rsidP="00626E7C">
            <w:pPr>
              <w:pStyle w:val="TAN"/>
              <w:rPr>
                <w:lang w:eastAsia="zh-CN"/>
              </w:rPr>
            </w:pPr>
            <w:r w:rsidRPr="003167FF">
              <w:rPr>
                <w:lang w:eastAsia="zh-CN"/>
              </w:rPr>
              <w:t>NOTE:</w:t>
            </w:r>
            <w:r w:rsidRPr="003167FF">
              <w:rPr>
                <w:lang w:eastAsia="zh-CN"/>
              </w:rPr>
              <w:tab/>
              <w:t>This IE shall be present only if the configuration status is set to success.</w:t>
            </w:r>
          </w:p>
        </w:tc>
      </w:tr>
    </w:tbl>
    <w:p w14:paraId="08C88C23" w14:textId="77777777" w:rsidR="00300624" w:rsidRPr="003167FF" w:rsidRDefault="00300624" w:rsidP="00300624">
      <w:pPr>
        <w:rPr>
          <w:noProof/>
        </w:rPr>
      </w:pPr>
    </w:p>
    <w:p w14:paraId="39C6DC48" w14:textId="75995180" w:rsidR="00137945" w:rsidRPr="003167FF" w:rsidRDefault="00137945" w:rsidP="00137945">
      <w:pPr>
        <w:pStyle w:val="Heading4"/>
      </w:pPr>
      <w:bookmarkStart w:id="548" w:name="_Toc155355422"/>
      <w:r w:rsidRPr="003167FF">
        <w:rPr>
          <w:lang w:eastAsia="zh-CN"/>
        </w:rPr>
        <w:t>9.3</w:t>
      </w:r>
      <w:r w:rsidRPr="003167FF">
        <w:t>.2.23</w:t>
      </w:r>
      <w:r w:rsidRPr="003167FF">
        <w:tab/>
        <w:t xml:space="preserve">Location </w:t>
      </w:r>
      <w:r w:rsidRPr="003167FF">
        <w:rPr>
          <w:lang w:eastAsia="zh-CN"/>
        </w:rPr>
        <w:t>service registration</w:t>
      </w:r>
      <w:r w:rsidRPr="003167FF">
        <w:t xml:space="preserve"> request</w:t>
      </w:r>
      <w:bookmarkEnd w:id="548"/>
    </w:p>
    <w:p w14:paraId="1CFD7A1E" w14:textId="3694E856" w:rsidR="00137945" w:rsidRPr="003167FF" w:rsidRDefault="00137945" w:rsidP="00137945">
      <w:pPr>
        <w:rPr>
          <w:lang w:eastAsia="zh-CN"/>
        </w:rPr>
      </w:pPr>
      <w:r w:rsidRPr="003167FF">
        <w:t>Table </w:t>
      </w:r>
      <w:r w:rsidRPr="003167FF">
        <w:rPr>
          <w:lang w:eastAsia="zh-CN"/>
        </w:rPr>
        <w:t>9.3</w:t>
      </w:r>
      <w:r w:rsidRPr="003167FF">
        <w:t>.2</w:t>
      </w:r>
      <w:r w:rsidRPr="003167FF">
        <w:rPr>
          <w:lang w:eastAsia="zh-CN"/>
        </w:rPr>
        <w:t>.23-1</w:t>
      </w:r>
      <w:r w:rsidRPr="003167FF">
        <w:t xml:space="preserve"> describes the information flow from the location management client to the location management server for re</w:t>
      </w:r>
      <w:r w:rsidRPr="003167FF">
        <w:rPr>
          <w:lang w:eastAsia="zh-CN"/>
        </w:rPr>
        <w:t>gistration</w:t>
      </w:r>
      <w:r w:rsidRPr="003167FF">
        <w:t xml:space="preserve"> </w:t>
      </w:r>
      <w:r w:rsidRPr="003167FF">
        <w:rPr>
          <w:lang w:eastAsia="zh-CN"/>
        </w:rPr>
        <w:t xml:space="preserve">of </w:t>
      </w:r>
      <w:r w:rsidRPr="003167FF">
        <w:t xml:space="preserve">the location </w:t>
      </w:r>
      <w:r w:rsidRPr="003167FF">
        <w:rPr>
          <w:lang w:eastAsia="zh-CN"/>
        </w:rPr>
        <w:t>service.</w:t>
      </w:r>
    </w:p>
    <w:p w14:paraId="4342A112" w14:textId="631CD7A6" w:rsidR="00137945" w:rsidRPr="003167FF" w:rsidRDefault="00137945" w:rsidP="00137945">
      <w:pPr>
        <w:pStyle w:val="TH"/>
      </w:pPr>
      <w:r w:rsidRPr="003167FF">
        <w:lastRenderedPageBreak/>
        <w:t>Table </w:t>
      </w:r>
      <w:r w:rsidRPr="003167FF">
        <w:rPr>
          <w:lang w:eastAsia="zh-CN"/>
        </w:rPr>
        <w:t>9.3</w:t>
      </w:r>
      <w:r w:rsidRPr="003167FF">
        <w:t>.2.</w:t>
      </w:r>
      <w:r w:rsidRPr="003167FF">
        <w:rPr>
          <w:lang w:eastAsia="zh-CN"/>
        </w:rPr>
        <w:t>23</w:t>
      </w:r>
      <w:r w:rsidRPr="003167FF">
        <w:t xml:space="preserve">-1: Location </w:t>
      </w:r>
      <w:r w:rsidRPr="003167FF">
        <w:rPr>
          <w:lang w:eastAsia="zh-CN"/>
        </w:rPr>
        <w:t>service</w:t>
      </w:r>
      <w:r w:rsidRPr="003167FF">
        <w:t xml:space="preserve"> </w:t>
      </w:r>
      <w:r w:rsidRPr="003167FF">
        <w:rPr>
          <w:lang w:eastAsia="zh-CN"/>
        </w:rPr>
        <w:t xml:space="preserve">registration </w:t>
      </w:r>
      <w:r w:rsidRPr="003167FF">
        <w:t>request</w:t>
      </w:r>
    </w:p>
    <w:tbl>
      <w:tblPr>
        <w:tblW w:w="8640" w:type="dxa"/>
        <w:jc w:val="center"/>
        <w:tblLayout w:type="fixed"/>
        <w:tblLook w:val="0000" w:firstRow="0" w:lastRow="0" w:firstColumn="0" w:lastColumn="0" w:noHBand="0" w:noVBand="0"/>
      </w:tblPr>
      <w:tblGrid>
        <w:gridCol w:w="2880"/>
        <w:gridCol w:w="1440"/>
        <w:gridCol w:w="4320"/>
      </w:tblGrid>
      <w:tr w:rsidR="00137945" w:rsidRPr="003167FF" w14:paraId="73873765"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6E2A1703" w14:textId="77777777" w:rsidR="00137945" w:rsidRPr="003167FF" w:rsidRDefault="00137945" w:rsidP="0023510A">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FC1C85F" w14:textId="77777777" w:rsidR="00137945" w:rsidRPr="003167FF" w:rsidRDefault="00137945" w:rsidP="0023510A">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30CF23" w14:textId="77777777" w:rsidR="00137945" w:rsidRPr="003167FF" w:rsidRDefault="00137945" w:rsidP="0023510A">
            <w:pPr>
              <w:pStyle w:val="TAH"/>
            </w:pPr>
            <w:r w:rsidRPr="003167FF">
              <w:t>Description</w:t>
            </w:r>
          </w:p>
        </w:tc>
      </w:tr>
      <w:tr w:rsidR="00137945" w:rsidRPr="003167FF" w14:paraId="61333B42"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25651B0C" w14:textId="77777777" w:rsidR="00137945" w:rsidRPr="003167FF" w:rsidRDefault="00137945" w:rsidP="0023510A">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32CB70DB" w14:textId="77777777" w:rsidR="00137945" w:rsidRPr="003167FF" w:rsidRDefault="00137945" w:rsidP="0023510A">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B53EB3" w14:textId="77777777" w:rsidR="00137945" w:rsidRPr="003167FF" w:rsidRDefault="00137945" w:rsidP="0023510A">
            <w:pPr>
              <w:pStyle w:val="TAL"/>
            </w:pPr>
            <w:r w:rsidRPr="003167FF">
              <w:t>Identity of the VAL user or identity of the VAL UE.</w:t>
            </w:r>
          </w:p>
        </w:tc>
      </w:tr>
      <w:tr w:rsidR="00137945" w:rsidRPr="003167FF" w14:paraId="15B66145"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057531D7" w14:textId="77777777" w:rsidR="00137945" w:rsidRPr="003167FF" w:rsidRDefault="00137945" w:rsidP="0023510A">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7C05B6EE" w14:textId="77777777" w:rsidR="00137945" w:rsidRPr="003167FF" w:rsidRDefault="00137945" w:rsidP="0023510A">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47C0A6" w14:textId="77777777" w:rsidR="00137945" w:rsidRPr="003167FF" w:rsidRDefault="00137945" w:rsidP="0023510A">
            <w:pPr>
              <w:pStyle w:val="TAL"/>
              <w:rPr>
                <w:lang w:eastAsia="zh-CN"/>
              </w:rPr>
            </w:pPr>
            <w:r w:rsidRPr="003167FF">
              <w:t xml:space="preserve">Identity of the VAL service for which the location </w:t>
            </w:r>
            <w:r w:rsidRPr="003167FF">
              <w:rPr>
                <w:lang w:eastAsia="zh-CN"/>
              </w:rPr>
              <w:t>service</w:t>
            </w:r>
            <w:r w:rsidRPr="003167FF">
              <w:t xml:space="preserve"> is </w:t>
            </w:r>
            <w:bookmarkStart w:id="549" w:name="OLE_LINK62"/>
            <w:bookmarkStart w:id="550" w:name="OLE_LINK63"/>
            <w:r w:rsidRPr="003167FF">
              <w:rPr>
                <w:lang w:eastAsia="zh-CN"/>
              </w:rPr>
              <w:t>registered</w:t>
            </w:r>
            <w:bookmarkEnd w:id="549"/>
            <w:bookmarkEnd w:id="550"/>
            <w:r w:rsidRPr="003167FF">
              <w:t>.</w:t>
            </w:r>
          </w:p>
        </w:tc>
      </w:tr>
      <w:tr w:rsidR="00137945" w:rsidRPr="003167FF" w14:paraId="3A6C97E8"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10BE5A0E" w14:textId="77777777" w:rsidR="00137945" w:rsidRPr="003167FF" w:rsidRDefault="00137945" w:rsidP="0023510A">
            <w:pPr>
              <w:pStyle w:val="TAL"/>
              <w:rPr>
                <w:lang w:eastAsia="zh-CN"/>
              </w:rPr>
            </w:pPr>
            <w:r w:rsidRPr="003167FF">
              <w:rPr>
                <w:lang w:eastAsia="zh-CN"/>
              </w:rPr>
              <w:t>Location capability</w:t>
            </w:r>
          </w:p>
        </w:tc>
        <w:tc>
          <w:tcPr>
            <w:tcW w:w="1440" w:type="dxa"/>
            <w:tcBorders>
              <w:top w:val="single" w:sz="4" w:space="0" w:color="000000"/>
              <w:left w:val="single" w:sz="4" w:space="0" w:color="000000"/>
              <w:bottom w:val="single" w:sz="4" w:space="0" w:color="000000"/>
            </w:tcBorders>
            <w:shd w:val="clear" w:color="auto" w:fill="auto"/>
          </w:tcPr>
          <w:p w14:paraId="7191883A" w14:textId="77777777" w:rsidR="00137945" w:rsidRPr="003167FF" w:rsidRDefault="00137945" w:rsidP="0023510A">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23FB4C" w14:textId="77777777" w:rsidR="00137945" w:rsidRPr="003167FF" w:rsidRDefault="00137945" w:rsidP="0023510A">
            <w:pPr>
              <w:pStyle w:val="TAL"/>
            </w:pPr>
            <w:r w:rsidRPr="003167FF">
              <w:rPr>
                <w:lang w:eastAsia="zh-CN"/>
              </w:rPr>
              <w:t>The information of location capability of VAL UE</w:t>
            </w:r>
            <w:r w:rsidRPr="003167FF">
              <w:t xml:space="preserve"> for which the location service is </w:t>
            </w:r>
            <w:r w:rsidRPr="003167FF">
              <w:rPr>
                <w:lang w:eastAsia="zh-CN"/>
              </w:rPr>
              <w:t>registered</w:t>
            </w:r>
            <w:r w:rsidRPr="003167FF">
              <w:t>.</w:t>
            </w:r>
          </w:p>
        </w:tc>
      </w:tr>
      <w:tr w:rsidR="00137945" w:rsidRPr="003167FF" w14:paraId="0A151F8D"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17655232" w14:textId="77777777" w:rsidR="007B668C" w:rsidRPr="003167FF" w:rsidRDefault="00137945" w:rsidP="007B668C">
            <w:pPr>
              <w:pStyle w:val="TAL"/>
              <w:rPr>
                <w:lang w:eastAsia="zh-CN"/>
              </w:rPr>
            </w:pPr>
            <w:r w:rsidRPr="003167FF">
              <w:rPr>
                <w:lang w:eastAsia="zh-CN"/>
              </w:rPr>
              <w:t>&gt;</w:t>
            </w:r>
            <w:r w:rsidR="007B668C" w:rsidRPr="003167FF">
              <w:t xml:space="preserve"> </w:t>
            </w:r>
            <w:r w:rsidR="007B668C" w:rsidRPr="003167FF">
              <w:rPr>
                <w:lang w:eastAsia="zh-CN"/>
              </w:rPr>
              <w:t xml:space="preserve">Location </w:t>
            </w:r>
            <w:r w:rsidRPr="003167FF">
              <w:rPr>
                <w:lang w:eastAsia="zh-CN"/>
              </w:rPr>
              <w:t>access type</w:t>
            </w:r>
          </w:p>
          <w:p w14:paraId="730C7E83" w14:textId="5EC6858A" w:rsidR="00137945" w:rsidRPr="003167FF" w:rsidRDefault="007B668C" w:rsidP="007B668C">
            <w:pPr>
              <w:pStyle w:val="TAL"/>
              <w:rPr>
                <w:lang w:eastAsia="zh-CN"/>
              </w:rPr>
            </w:pPr>
            <w:r w:rsidRPr="003167FF">
              <w:rPr>
                <w:lang w:eastAsia="zh-CN"/>
              </w:rPr>
              <w:t>(NOTE 2)</w:t>
            </w:r>
          </w:p>
        </w:tc>
        <w:tc>
          <w:tcPr>
            <w:tcW w:w="1440" w:type="dxa"/>
            <w:tcBorders>
              <w:top w:val="single" w:sz="4" w:space="0" w:color="000000"/>
              <w:left w:val="single" w:sz="4" w:space="0" w:color="000000"/>
              <w:bottom w:val="single" w:sz="4" w:space="0" w:color="000000"/>
            </w:tcBorders>
            <w:shd w:val="clear" w:color="auto" w:fill="auto"/>
          </w:tcPr>
          <w:p w14:paraId="602A7710" w14:textId="77777777" w:rsidR="007B668C" w:rsidRPr="003167FF" w:rsidRDefault="00137945" w:rsidP="007B668C">
            <w:pPr>
              <w:pStyle w:val="TAC"/>
            </w:pPr>
            <w:r w:rsidRPr="003167FF">
              <w:t>O</w:t>
            </w:r>
          </w:p>
          <w:p w14:paraId="415E629F" w14:textId="30A42CFD" w:rsidR="00137945" w:rsidRPr="003167FF" w:rsidRDefault="007B668C" w:rsidP="007B668C">
            <w:pPr>
              <w:pStyle w:val="TAC"/>
            </w:pPr>
            <w:r w:rsidRPr="003167FF">
              <w:t>(NOTE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FA517D" w14:textId="7B97F8B2" w:rsidR="00137945" w:rsidRPr="003167FF" w:rsidRDefault="007B668C" w:rsidP="0023510A">
            <w:pPr>
              <w:pStyle w:val="TAL"/>
              <w:rPr>
                <w:lang w:eastAsia="zh-CN"/>
              </w:rPr>
            </w:pPr>
            <w:r w:rsidRPr="003167FF">
              <w:t xml:space="preserve">Identifies </w:t>
            </w:r>
            <w:r w:rsidR="00137945" w:rsidRPr="003167FF">
              <w:t>the</w:t>
            </w:r>
            <w:r w:rsidR="00137945" w:rsidRPr="003167FF">
              <w:rPr>
                <w:lang w:eastAsia="zh-CN"/>
              </w:rPr>
              <w:t xml:space="preserve"> available </w:t>
            </w:r>
            <w:r w:rsidRPr="003167FF">
              <w:rPr>
                <w:lang w:eastAsia="zh-CN"/>
              </w:rPr>
              <w:t xml:space="preserve">location </w:t>
            </w:r>
            <w:r w:rsidR="00137945" w:rsidRPr="003167FF">
              <w:rPr>
                <w:lang w:eastAsia="zh-CN"/>
              </w:rPr>
              <w:t>access type of the VAL UE.</w:t>
            </w:r>
            <w:r w:rsidRPr="003167FF">
              <w:t xml:space="preserve"> </w:t>
            </w:r>
            <w:r w:rsidRPr="003167FF">
              <w:rPr>
                <w:lang w:eastAsia="zh-CN"/>
              </w:rPr>
              <w:t>E.g. as described in TS 23.273[50] and TS 29.572[51].</w:t>
            </w:r>
          </w:p>
        </w:tc>
      </w:tr>
      <w:tr w:rsidR="00137945" w:rsidRPr="003167FF" w14:paraId="570BD639"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6768105A" w14:textId="102CBA3B" w:rsidR="00137945" w:rsidRPr="003167FF" w:rsidRDefault="00137945" w:rsidP="0023510A">
            <w:pPr>
              <w:pStyle w:val="TAL"/>
              <w:rPr>
                <w:lang w:eastAsia="zh-CN"/>
              </w:rPr>
            </w:pPr>
            <w:r w:rsidRPr="003167FF">
              <w:rPr>
                <w:lang w:eastAsia="zh-CN"/>
              </w:rPr>
              <w:t>&gt;</w:t>
            </w:r>
            <w:r w:rsidR="007B668C" w:rsidRPr="003167FF">
              <w:rPr>
                <w:lang w:eastAsia="zh-CN"/>
              </w:rPr>
              <w:t>P</w:t>
            </w:r>
            <w:r w:rsidRPr="003167FF">
              <w:rPr>
                <w:lang w:eastAsia="zh-CN"/>
              </w:rPr>
              <w:t>ositioning method</w:t>
            </w:r>
          </w:p>
        </w:tc>
        <w:tc>
          <w:tcPr>
            <w:tcW w:w="1440" w:type="dxa"/>
            <w:tcBorders>
              <w:top w:val="single" w:sz="4" w:space="0" w:color="000000"/>
              <w:left w:val="single" w:sz="4" w:space="0" w:color="000000"/>
              <w:bottom w:val="single" w:sz="4" w:space="0" w:color="000000"/>
            </w:tcBorders>
            <w:shd w:val="clear" w:color="auto" w:fill="auto"/>
          </w:tcPr>
          <w:p w14:paraId="7F8083C5" w14:textId="77777777" w:rsidR="007B668C" w:rsidRPr="003167FF" w:rsidRDefault="00137945" w:rsidP="007B668C">
            <w:pPr>
              <w:pStyle w:val="TAC"/>
            </w:pPr>
            <w:r w:rsidRPr="003167FF">
              <w:t>O</w:t>
            </w:r>
          </w:p>
          <w:p w14:paraId="1E484C60" w14:textId="28837257" w:rsidR="00137945" w:rsidRPr="003167FF" w:rsidRDefault="007B668C" w:rsidP="007B668C">
            <w:pPr>
              <w:pStyle w:val="TAC"/>
            </w:pPr>
            <w:r w:rsidRPr="003167FF">
              <w:t>(NOTE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A6C621" w14:textId="1EF11CC3" w:rsidR="00137945" w:rsidRPr="003167FF" w:rsidRDefault="007B668C" w:rsidP="0023510A">
            <w:pPr>
              <w:pStyle w:val="TAL"/>
              <w:rPr>
                <w:lang w:eastAsia="zh-CN"/>
              </w:rPr>
            </w:pPr>
            <w:r w:rsidRPr="003167FF">
              <w:t xml:space="preserve">Identifies </w:t>
            </w:r>
            <w:r w:rsidR="00137945" w:rsidRPr="003167FF">
              <w:t xml:space="preserve">the </w:t>
            </w:r>
            <w:r w:rsidR="00137945" w:rsidRPr="003167FF">
              <w:rPr>
                <w:lang w:eastAsia="zh-CN"/>
              </w:rPr>
              <w:t>available positioning methods of the VAL UE.</w:t>
            </w:r>
            <w:r w:rsidRPr="003167FF">
              <w:t xml:space="preserve"> </w:t>
            </w:r>
            <w:r w:rsidRPr="003167FF">
              <w:rPr>
                <w:lang w:eastAsia="zh-CN"/>
              </w:rPr>
              <w:t>E.g. as described in TS 23.273[50] and TS 29.572[51].</w:t>
            </w:r>
          </w:p>
        </w:tc>
      </w:tr>
      <w:tr w:rsidR="007B668C" w:rsidRPr="003167FF" w14:paraId="789A4314" w14:textId="77777777" w:rsidTr="00626E7C">
        <w:trPr>
          <w:trHeight w:val="317"/>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FEA681F" w14:textId="0316C8DE" w:rsidR="007B668C" w:rsidRPr="003167FF" w:rsidRDefault="007B668C" w:rsidP="00626E7C">
            <w:pPr>
              <w:pStyle w:val="TAN"/>
            </w:pPr>
            <w:r w:rsidRPr="003167FF">
              <w:t>NOTE 1:</w:t>
            </w:r>
            <w:r w:rsidRPr="003167FF">
              <w:tab/>
              <w:t>At least one of these rows shall be present.</w:t>
            </w:r>
          </w:p>
          <w:p w14:paraId="40E3A769" w14:textId="30DC94CC" w:rsidR="007B668C" w:rsidRPr="003167FF" w:rsidRDefault="007B668C" w:rsidP="00626E7C">
            <w:pPr>
              <w:pStyle w:val="TAN"/>
            </w:pPr>
            <w:r w:rsidRPr="003167FF">
              <w:t>NOTE 2:</w:t>
            </w:r>
            <w:r w:rsidRPr="003167FF">
              <w:tab/>
              <w:t>The non-3GPP access as defined in TS 23.273[50] and TS 29.572 [51] is out of scope of the present specification.</w:t>
            </w:r>
          </w:p>
        </w:tc>
      </w:tr>
    </w:tbl>
    <w:p w14:paraId="5CA03F31" w14:textId="77777777" w:rsidR="0080673D" w:rsidRPr="003167FF" w:rsidRDefault="0080673D" w:rsidP="0080673D">
      <w:pPr>
        <w:rPr>
          <w:lang w:eastAsia="zh-CN"/>
        </w:rPr>
      </w:pPr>
    </w:p>
    <w:p w14:paraId="3B8EEA82" w14:textId="614CDBFC" w:rsidR="00137945" w:rsidRPr="003167FF" w:rsidRDefault="00137945" w:rsidP="00137945">
      <w:pPr>
        <w:pStyle w:val="Heading4"/>
        <w:rPr>
          <w:lang w:eastAsia="zh-CN"/>
        </w:rPr>
      </w:pPr>
      <w:bookmarkStart w:id="551" w:name="_Toc155355423"/>
      <w:r w:rsidRPr="003167FF">
        <w:rPr>
          <w:lang w:eastAsia="zh-CN"/>
        </w:rPr>
        <w:t>9.3</w:t>
      </w:r>
      <w:r w:rsidRPr="003167FF">
        <w:t>.2.</w:t>
      </w:r>
      <w:r w:rsidRPr="003167FF">
        <w:rPr>
          <w:lang w:eastAsia="zh-CN"/>
        </w:rPr>
        <w:t>24</w:t>
      </w:r>
      <w:r w:rsidRPr="003167FF">
        <w:tab/>
        <w:t xml:space="preserve">Location </w:t>
      </w:r>
      <w:r w:rsidRPr="003167FF">
        <w:rPr>
          <w:lang w:eastAsia="zh-CN"/>
        </w:rPr>
        <w:t>service registration</w:t>
      </w:r>
      <w:r w:rsidRPr="003167FF">
        <w:t xml:space="preserve"> re</w:t>
      </w:r>
      <w:r w:rsidRPr="003167FF">
        <w:rPr>
          <w:lang w:eastAsia="zh-CN"/>
        </w:rPr>
        <w:t>sponse</w:t>
      </w:r>
      <w:bookmarkEnd w:id="551"/>
    </w:p>
    <w:p w14:paraId="74C74B4D" w14:textId="6FA293C7" w:rsidR="00137945" w:rsidRPr="003167FF" w:rsidRDefault="00137945" w:rsidP="00137945">
      <w:pPr>
        <w:rPr>
          <w:lang w:eastAsia="zh-CN"/>
        </w:rPr>
      </w:pPr>
      <w:r w:rsidRPr="003167FF">
        <w:t>Table </w:t>
      </w:r>
      <w:r w:rsidRPr="003167FF">
        <w:rPr>
          <w:lang w:eastAsia="zh-CN"/>
        </w:rPr>
        <w:t>9.3</w:t>
      </w:r>
      <w:r w:rsidRPr="003167FF">
        <w:t>.2</w:t>
      </w:r>
      <w:r w:rsidRPr="003167FF">
        <w:rPr>
          <w:lang w:eastAsia="zh-CN"/>
        </w:rPr>
        <w:t>.24-1</w:t>
      </w:r>
      <w:r w:rsidRPr="003167FF">
        <w:t xml:space="preserve"> describes the information flow from the location management </w:t>
      </w:r>
      <w:r w:rsidRPr="003167FF">
        <w:rPr>
          <w:lang w:eastAsia="zh-CN"/>
        </w:rPr>
        <w:t>server</w:t>
      </w:r>
      <w:r w:rsidRPr="003167FF">
        <w:t xml:space="preserve"> to the location management </w:t>
      </w:r>
      <w:r w:rsidRPr="003167FF">
        <w:rPr>
          <w:lang w:eastAsia="zh-CN"/>
        </w:rPr>
        <w:t>client</w:t>
      </w:r>
      <w:r w:rsidRPr="003167FF">
        <w:t xml:space="preserve"> for the location</w:t>
      </w:r>
      <w:r w:rsidRPr="003167FF">
        <w:rPr>
          <w:lang w:eastAsia="zh-CN"/>
        </w:rPr>
        <w:t xml:space="preserve"> service registration response.</w:t>
      </w:r>
    </w:p>
    <w:p w14:paraId="1CA0AD27" w14:textId="091CD021" w:rsidR="00137945" w:rsidRPr="003167FF" w:rsidRDefault="00137945" w:rsidP="00137945">
      <w:pPr>
        <w:pStyle w:val="TH"/>
        <w:rPr>
          <w:lang w:eastAsia="zh-CN"/>
        </w:rPr>
      </w:pPr>
      <w:r w:rsidRPr="003167FF">
        <w:t>Table </w:t>
      </w:r>
      <w:r w:rsidRPr="003167FF">
        <w:rPr>
          <w:lang w:eastAsia="zh-CN"/>
        </w:rPr>
        <w:t>9.3</w:t>
      </w:r>
      <w:r w:rsidRPr="003167FF">
        <w:t>.2.</w:t>
      </w:r>
      <w:r w:rsidRPr="003167FF">
        <w:rPr>
          <w:lang w:eastAsia="zh-CN"/>
        </w:rPr>
        <w:t>24</w:t>
      </w:r>
      <w:r w:rsidRPr="003167FF">
        <w:t>-</w:t>
      </w:r>
      <w:r w:rsidRPr="003167FF">
        <w:rPr>
          <w:lang w:eastAsia="zh-CN"/>
        </w:rPr>
        <w:t>1</w:t>
      </w:r>
      <w:r w:rsidRPr="003167FF">
        <w:t xml:space="preserve">: Location </w:t>
      </w:r>
      <w:r w:rsidRPr="003167FF">
        <w:rPr>
          <w:lang w:eastAsia="zh-CN"/>
        </w:rPr>
        <w:t>service</w:t>
      </w:r>
      <w:r w:rsidRPr="003167FF">
        <w:t xml:space="preserve"> </w:t>
      </w:r>
      <w:r w:rsidRPr="003167FF">
        <w:rPr>
          <w:lang w:eastAsia="zh-CN"/>
        </w:rPr>
        <w:t xml:space="preserve">registration </w:t>
      </w:r>
      <w:r w:rsidRPr="003167FF">
        <w:t>re</w:t>
      </w:r>
      <w:r w:rsidRPr="003167FF">
        <w:rPr>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137945" w:rsidRPr="003167FF" w14:paraId="78FB53A2"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5B1F8576" w14:textId="77777777" w:rsidR="00137945" w:rsidRPr="003167FF" w:rsidRDefault="00137945" w:rsidP="0023510A">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34FE6F7" w14:textId="77777777" w:rsidR="00137945" w:rsidRPr="003167FF" w:rsidRDefault="00137945" w:rsidP="0023510A">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5C8F8A" w14:textId="77777777" w:rsidR="00137945" w:rsidRPr="003167FF" w:rsidRDefault="00137945" w:rsidP="0023510A">
            <w:pPr>
              <w:pStyle w:val="TAH"/>
            </w:pPr>
            <w:r w:rsidRPr="003167FF">
              <w:t>Description</w:t>
            </w:r>
          </w:p>
        </w:tc>
      </w:tr>
      <w:tr w:rsidR="00137945" w:rsidRPr="003167FF" w14:paraId="1E2AA027"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5CC45806" w14:textId="77777777" w:rsidR="00137945" w:rsidRPr="003167FF" w:rsidRDefault="00137945" w:rsidP="0023510A">
            <w:pPr>
              <w:pStyle w:val="TAL"/>
              <w:rPr>
                <w:lang w:eastAsia="zh-CN"/>
              </w:rPr>
            </w:pPr>
            <w:r w:rsidRPr="003167FF">
              <w:rPr>
                <w:lang w:eastAsia="zh-CN"/>
              </w:rPr>
              <w:t>Registration status</w:t>
            </w:r>
          </w:p>
        </w:tc>
        <w:tc>
          <w:tcPr>
            <w:tcW w:w="1440" w:type="dxa"/>
            <w:tcBorders>
              <w:top w:val="single" w:sz="4" w:space="0" w:color="000000"/>
              <w:left w:val="single" w:sz="4" w:space="0" w:color="000000"/>
              <w:bottom w:val="single" w:sz="4" w:space="0" w:color="000000"/>
            </w:tcBorders>
            <w:shd w:val="clear" w:color="auto" w:fill="auto"/>
          </w:tcPr>
          <w:p w14:paraId="7371C6DA" w14:textId="77777777" w:rsidR="00137945" w:rsidRPr="003167FF" w:rsidRDefault="00137945" w:rsidP="0023510A">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E68FE1" w14:textId="77777777" w:rsidR="00137945" w:rsidRPr="003167FF" w:rsidRDefault="00137945" w:rsidP="0023510A">
            <w:pPr>
              <w:pStyle w:val="TAL"/>
            </w:pPr>
            <w:r w:rsidRPr="003167FF">
              <w:rPr>
                <w:lang w:eastAsia="zh-CN"/>
              </w:rPr>
              <w:t>It indicated the registration result.</w:t>
            </w:r>
          </w:p>
        </w:tc>
      </w:tr>
    </w:tbl>
    <w:p w14:paraId="644EC3EB" w14:textId="77777777" w:rsidR="00137945" w:rsidRPr="003167FF" w:rsidRDefault="00137945" w:rsidP="00137945">
      <w:pPr>
        <w:rPr>
          <w:noProof/>
          <w:lang w:eastAsia="zh-CN"/>
        </w:rPr>
      </w:pPr>
    </w:p>
    <w:p w14:paraId="2915618E" w14:textId="3FF27EC9" w:rsidR="00431A3F" w:rsidRPr="003167FF" w:rsidRDefault="00431A3F" w:rsidP="00431A3F">
      <w:pPr>
        <w:pStyle w:val="Heading4"/>
        <w:rPr>
          <w:lang w:eastAsia="zh-CN"/>
        </w:rPr>
      </w:pPr>
      <w:bookmarkStart w:id="552" w:name="_Toc155355424"/>
      <w:r w:rsidRPr="003167FF">
        <w:rPr>
          <w:lang w:eastAsia="zh-CN"/>
        </w:rPr>
        <w:t>9.3</w:t>
      </w:r>
      <w:r w:rsidRPr="003167FF">
        <w:t>.2.25</w:t>
      </w:r>
      <w:r w:rsidRPr="003167FF">
        <w:tab/>
        <w:t>Location reporting configuration cancel re</w:t>
      </w:r>
      <w:r w:rsidRPr="003167FF">
        <w:rPr>
          <w:lang w:eastAsia="zh-CN"/>
        </w:rPr>
        <w:t>sponse</w:t>
      </w:r>
      <w:bookmarkEnd w:id="552"/>
    </w:p>
    <w:p w14:paraId="344C482C" w14:textId="1C452C56" w:rsidR="00431A3F" w:rsidRPr="003167FF" w:rsidRDefault="00431A3F" w:rsidP="00431A3F">
      <w:r w:rsidRPr="003167FF">
        <w:t>Table </w:t>
      </w:r>
      <w:r w:rsidRPr="003167FF">
        <w:rPr>
          <w:lang w:eastAsia="zh-CN"/>
        </w:rPr>
        <w:t>9.3</w:t>
      </w:r>
      <w:r w:rsidRPr="003167FF">
        <w:t>.2</w:t>
      </w:r>
      <w:r w:rsidRPr="003167FF">
        <w:rPr>
          <w:lang w:eastAsia="zh-CN"/>
        </w:rPr>
        <w:t>.25-1</w:t>
      </w:r>
      <w:r w:rsidRPr="003167FF">
        <w:t xml:space="preserve"> describes the location reporting configuration cancel re</w:t>
      </w:r>
      <w:r w:rsidRPr="003167FF">
        <w:rPr>
          <w:lang w:eastAsia="zh-CN"/>
        </w:rPr>
        <w:t>sponse</w:t>
      </w:r>
      <w:r w:rsidRPr="003167FF">
        <w:t xml:space="preserve"> information flow from the location management </w:t>
      </w:r>
      <w:r w:rsidRPr="003167FF">
        <w:rPr>
          <w:lang w:eastAsia="zh-CN"/>
        </w:rPr>
        <w:t xml:space="preserve">server to </w:t>
      </w:r>
      <w:r w:rsidRPr="003167FF">
        <w:t xml:space="preserve">the location management </w:t>
      </w:r>
      <w:r w:rsidRPr="003167FF">
        <w:rPr>
          <w:lang w:eastAsia="zh-CN"/>
        </w:rPr>
        <w:t xml:space="preserve">client or from the </w:t>
      </w:r>
      <w:r w:rsidRPr="003167FF">
        <w:t xml:space="preserve">location management </w:t>
      </w:r>
      <w:r w:rsidRPr="003167FF">
        <w:rPr>
          <w:lang w:eastAsia="zh-CN"/>
        </w:rPr>
        <w:t xml:space="preserve">client to the </w:t>
      </w:r>
      <w:r w:rsidRPr="003167FF">
        <w:t>location management</w:t>
      </w:r>
      <w:r w:rsidRPr="003167FF">
        <w:rPr>
          <w:lang w:eastAsia="zh-CN"/>
        </w:rPr>
        <w:t xml:space="preserve"> server</w:t>
      </w:r>
      <w:r w:rsidRPr="003167FF">
        <w:t>.</w:t>
      </w:r>
    </w:p>
    <w:p w14:paraId="6D7993AD" w14:textId="18D294A0" w:rsidR="00431A3F" w:rsidRPr="003167FF" w:rsidRDefault="00431A3F" w:rsidP="00431A3F">
      <w:pPr>
        <w:pStyle w:val="TH"/>
        <w:rPr>
          <w:lang w:eastAsia="zh-CN"/>
        </w:rPr>
      </w:pPr>
      <w:r w:rsidRPr="003167FF">
        <w:t>Table </w:t>
      </w:r>
      <w:r w:rsidRPr="003167FF">
        <w:rPr>
          <w:lang w:eastAsia="zh-CN"/>
        </w:rPr>
        <w:t>9.3</w:t>
      </w:r>
      <w:r w:rsidRPr="003167FF">
        <w:t>.2.25-1: Location reporting configuration cancel re</w:t>
      </w:r>
      <w:r w:rsidRPr="003167FF">
        <w:rPr>
          <w:lang w:eastAsia="zh-CN"/>
        </w:rPr>
        <w:t>sponse</w:t>
      </w:r>
    </w:p>
    <w:tbl>
      <w:tblPr>
        <w:tblW w:w="8640" w:type="dxa"/>
        <w:jc w:val="center"/>
        <w:tblLayout w:type="fixed"/>
        <w:tblLook w:val="04A0" w:firstRow="1" w:lastRow="0" w:firstColumn="1" w:lastColumn="0" w:noHBand="0" w:noVBand="1"/>
      </w:tblPr>
      <w:tblGrid>
        <w:gridCol w:w="2880"/>
        <w:gridCol w:w="1440"/>
        <w:gridCol w:w="4320"/>
      </w:tblGrid>
      <w:tr w:rsidR="00431A3F" w:rsidRPr="003167FF" w14:paraId="39DCAC93" w14:textId="77777777" w:rsidTr="0023510A">
        <w:trPr>
          <w:jc w:val="center"/>
        </w:trPr>
        <w:tc>
          <w:tcPr>
            <w:tcW w:w="2880" w:type="dxa"/>
            <w:tcBorders>
              <w:top w:val="single" w:sz="4" w:space="0" w:color="000000"/>
              <w:left w:val="single" w:sz="4" w:space="0" w:color="000000"/>
              <w:bottom w:val="single" w:sz="4" w:space="0" w:color="000000"/>
              <w:right w:val="nil"/>
            </w:tcBorders>
            <w:hideMark/>
          </w:tcPr>
          <w:p w14:paraId="6C234FED" w14:textId="77777777" w:rsidR="00431A3F" w:rsidRPr="003167FF" w:rsidRDefault="00431A3F" w:rsidP="0023510A">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21BE2F82" w14:textId="77777777" w:rsidR="00431A3F" w:rsidRPr="003167FF" w:rsidRDefault="00431A3F" w:rsidP="0023510A">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1831642C" w14:textId="77777777" w:rsidR="00431A3F" w:rsidRPr="003167FF" w:rsidRDefault="00431A3F" w:rsidP="0023510A">
            <w:pPr>
              <w:pStyle w:val="TAH"/>
            </w:pPr>
            <w:r w:rsidRPr="003167FF">
              <w:t>Description</w:t>
            </w:r>
          </w:p>
        </w:tc>
      </w:tr>
      <w:tr w:rsidR="00431A3F" w:rsidRPr="003167FF" w14:paraId="634E319B" w14:textId="77777777" w:rsidTr="0023510A">
        <w:trPr>
          <w:jc w:val="center"/>
        </w:trPr>
        <w:tc>
          <w:tcPr>
            <w:tcW w:w="2880" w:type="dxa"/>
            <w:tcBorders>
              <w:top w:val="single" w:sz="4" w:space="0" w:color="000000"/>
              <w:left w:val="single" w:sz="4" w:space="0" w:color="000000"/>
              <w:bottom w:val="single" w:sz="4" w:space="0" w:color="000000"/>
              <w:right w:val="nil"/>
            </w:tcBorders>
            <w:hideMark/>
          </w:tcPr>
          <w:p w14:paraId="61D54CE8" w14:textId="77777777" w:rsidR="00431A3F" w:rsidRPr="003167FF" w:rsidRDefault="00431A3F" w:rsidP="0023510A">
            <w:pPr>
              <w:pStyle w:val="TAL"/>
              <w:rPr>
                <w:lang w:eastAsia="zh-CN"/>
              </w:rPr>
            </w:pPr>
            <w:r w:rsidRPr="003167FF">
              <w:rPr>
                <w:lang w:eastAsia="zh-CN"/>
              </w:rPr>
              <w:t>Cancel status</w:t>
            </w:r>
          </w:p>
        </w:tc>
        <w:tc>
          <w:tcPr>
            <w:tcW w:w="1440" w:type="dxa"/>
            <w:tcBorders>
              <w:top w:val="single" w:sz="4" w:space="0" w:color="000000"/>
              <w:left w:val="single" w:sz="4" w:space="0" w:color="000000"/>
              <w:bottom w:val="single" w:sz="4" w:space="0" w:color="000000"/>
              <w:right w:val="nil"/>
            </w:tcBorders>
            <w:hideMark/>
          </w:tcPr>
          <w:p w14:paraId="4EF44163" w14:textId="77777777" w:rsidR="00431A3F" w:rsidRPr="003167FF" w:rsidRDefault="00431A3F" w:rsidP="0023510A">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B7D5C64" w14:textId="77777777" w:rsidR="00431A3F" w:rsidRPr="003167FF" w:rsidRDefault="00431A3F" w:rsidP="0023510A">
            <w:pPr>
              <w:pStyle w:val="TAL"/>
              <w:rPr>
                <w:lang w:eastAsia="zh-CN"/>
              </w:rPr>
            </w:pPr>
            <w:r w:rsidRPr="003167FF">
              <w:rPr>
                <w:lang w:eastAsia="zh-CN"/>
              </w:rPr>
              <w:t>It indicates the cancelled result.</w:t>
            </w:r>
          </w:p>
        </w:tc>
      </w:tr>
    </w:tbl>
    <w:p w14:paraId="49D1F9E0" w14:textId="77777777" w:rsidR="00431A3F" w:rsidRPr="003167FF" w:rsidRDefault="00431A3F" w:rsidP="00431A3F">
      <w:pPr>
        <w:rPr>
          <w:rFonts w:eastAsiaTheme="minorEastAsia"/>
          <w:lang w:eastAsia="zh-CN"/>
        </w:rPr>
      </w:pPr>
    </w:p>
    <w:p w14:paraId="142ECE88" w14:textId="3AD29922" w:rsidR="002B758C" w:rsidRPr="003167FF" w:rsidRDefault="002B758C" w:rsidP="002B758C">
      <w:pPr>
        <w:pStyle w:val="Heading4"/>
      </w:pPr>
      <w:bookmarkStart w:id="553" w:name="_Toc122516688"/>
      <w:bookmarkStart w:id="554" w:name="_Toc155355425"/>
      <w:r w:rsidRPr="003167FF">
        <w:t>9.3.2.26</w:t>
      </w:r>
      <w:r w:rsidRPr="003167FF">
        <w:tab/>
      </w:r>
      <w:bookmarkEnd w:id="553"/>
      <w:r w:rsidRPr="00626E7C">
        <w:rPr>
          <w:lang w:eastAsia="zh-CN"/>
        </w:rPr>
        <w:t>VAL service area obtain request</w:t>
      </w:r>
      <w:bookmarkEnd w:id="554"/>
    </w:p>
    <w:p w14:paraId="62B60242" w14:textId="4F43502B" w:rsidR="002B758C" w:rsidRPr="003167FF" w:rsidRDefault="002B758C" w:rsidP="002B758C">
      <w:r w:rsidRPr="003167FF">
        <w:t>Table 9.3.2.26-1 describes the information flow from a VAL server to a location management server for obtain VAL service area identifiers at the LM server.</w:t>
      </w:r>
    </w:p>
    <w:p w14:paraId="7B81896C" w14:textId="388DB986" w:rsidR="002B758C" w:rsidRPr="00626E7C" w:rsidRDefault="002B758C" w:rsidP="002B758C">
      <w:pPr>
        <w:pStyle w:val="TH"/>
      </w:pPr>
      <w:r w:rsidRPr="003167FF">
        <w:t>Table 9.3.2.26-1: Obtain VAL service area request</w:t>
      </w:r>
    </w:p>
    <w:tbl>
      <w:tblPr>
        <w:tblW w:w="8640" w:type="dxa"/>
        <w:jc w:val="center"/>
        <w:tblLayout w:type="fixed"/>
        <w:tblLook w:val="04A0" w:firstRow="1" w:lastRow="0" w:firstColumn="1" w:lastColumn="0" w:noHBand="0" w:noVBand="1"/>
      </w:tblPr>
      <w:tblGrid>
        <w:gridCol w:w="2880"/>
        <w:gridCol w:w="1440"/>
        <w:gridCol w:w="4320"/>
      </w:tblGrid>
      <w:tr w:rsidR="002B758C" w:rsidRPr="003167FF" w14:paraId="0AC854EF"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3381E035" w14:textId="77777777" w:rsidR="002B758C" w:rsidRPr="003167FF" w:rsidRDefault="002B758C" w:rsidP="004A38E5">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1883215B" w14:textId="77777777" w:rsidR="002B758C" w:rsidRPr="003167FF" w:rsidRDefault="002B758C" w:rsidP="004A38E5">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79A35A33" w14:textId="77777777" w:rsidR="002B758C" w:rsidRPr="003167FF" w:rsidRDefault="002B758C" w:rsidP="004A38E5">
            <w:pPr>
              <w:pStyle w:val="TAH"/>
            </w:pPr>
            <w:r w:rsidRPr="003167FF">
              <w:t>Description</w:t>
            </w:r>
          </w:p>
        </w:tc>
      </w:tr>
      <w:tr w:rsidR="002B758C" w:rsidRPr="003167FF" w14:paraId="29E079B7" w14:textId="77777777" w:rsidTr="004A38E5">
        <w:trPr>
          <w:jc w:val="center"/>
        </w:trPr>
        <w:tc>
          <w:tcPr>
            <w:tcW w:w="2880" w:type="dxa"/>
            <w:tcBorders>
              <w:top w:val="single" w:sz="4" w:space="0" w:color="000000"/>
              <w:left w:val="single" w:sz="4" w:space="0" w:color="000000"/>
              <w:bottom w:val="single" w:sz="4" w:space="0" w:color="000000"/>
              <w:right w:val="nil"/>
            </w:tcBorders>
          </w:tcPr>
          <w:p w14:paraId="426F18C9" w14:textId="77777777" w:rsidR="002B758C" w:rsidRPr="003167FF" w:rsidRDefault="002B758C" w:rsidP="004A38E5">
            <w:pPr>
              <w:pStyle w:val="TAL"/>
            </w:pPr>
            <w:r w:rsidRPr="003167FF">
              <w:t>Identity</w:t>
            </w:r>
          </w:p>
        </w:tc>
        <w:tc>
          <w:tcPr>
            <w:tcW w:w="1440" w:type="dxa"/>
            <w:tcBorders>
              <w:top w:val="single" w:sz="4" w:space="0" w:color="000000"/>
              <w:left w:val="single" w:sz="4" w:space="0" w:color="000000"/>
              <w:bottom w:val="single" w:sz="4" w:space="0" w:color="000000"/>
              <w:right w:val="nil"/>
            </w:tcBorders>
          </w:tcPr>
          <w:p w14:paraId="3B16A732"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F18EA46" w14:textId="77777777" w:rsidR="002B758C" w:rsidRPr="003167FF" w:rsidRDefault="002B758C" w:rsidP="004A38E5">
            <w:pPr>
              <w:pStyle w:val="TAL"/>
            </w:pPr>
            <w:r w:rsidRPr="003167FF">
              <w:t>Indicates the VAL server identity.</w:t>
            </w:r>
          </w:p>
        </w:tc>
      </w:tr>
      <w:tr w:rsidR="002B758C" w:rsidRPr="003167FF" w14:paraId="0D9439CF"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23AA25BE" w14:textId="77777777" w:rsidR="002B758C" w:rsidRPr="003167FF" w:rsidRDefault="002B758C" w:rsidP="004A38E5">
            <w:pPr>
              <w:pStyle w:val="TAL"/>
            </w:pPr>
            <w:r w:rsidRPr="003167FF">
              <w:t>VAL service area IDs</w:t>
            </w:r>
          </w:p>
        </w:tc>
        <w:tc>
          <w:tcPr>
            <w:tcW w:w="1440" w:type="dxa"/>
            <w:tcBorders>
              <w:top w:val="single" w:sz="4" w:space="0" w:color="000000"/>
              <w:left w:val="single" w:sz="4" w:space="0" w:color="000000"/>
              <w:bottom w:val="single" w:sz="4" w:space="0" w:color="000000"/>
              <w:right w:val="nil"/>
            </w:tcBorders>
            <w:hideMark/>
          </w:tcPr>
          <w:p w14:paraId="5176AFB5"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513F89BF" w14:textId="77777777" w:rsidR="002B758C" w:rsidRPr="003167FF" w:rsidRDefault="002B758C" w:rsidP="004A38E5">
            <w:pPr>
              <w:pStyle w:val="TAL"/>
            </w:pPr>
            <w:r w:rsidRPr="003167FF">
              <w:t>Indicates the list of the requested VAL service area identifiers.</w:t>
            </w:r>
          </w:p>
        </w:tc>
      </w:tr>
    </w:tbl>
    <w:p w14:paraId="0A7A7060" w14:textId="77777777" w:rsidR="002B758C" w:rsidRPr="003167FF" w:rsidRDefault="002B758C" w:rsidP="002B758C"/>
    <w:p w14:paraId="2892CF48" w14:textId="607E1DF8" w:rsidR="002B758C" w:rsidRPr="003167FF" w:rsidRDefault="002B758C" w:rsidP="002B758C">
      <w:pPr>
        <w:pStyle w:val="Heading4"/>
      </w:pPr>
      <w:bookmarkStart w:id="555" w:name="_Toc155355426"/>
      <w:r w:rsidRPr="003167FF">
        <w:t>9.3.2.27</w:t>
      </w:r>
      <w:r w:rsidRPr="003167FF">
        <w:tab/>
      </w:r>
      <w:r w:rsidRPr="00626E7C">
        <w:rPr>
          <w:lang w:eastAsia="zh-CN"/>
        </w:rPr>
        <w:t>VAL service area obtain response</w:t>
      </w:r>
      <w:bookmarkEnd w:id="555"/>
    </w:p>
    <w:p w14:paraId="2326BD39" w14:textId="368A4AC9" w:rsidR="002B758C" w:rsidRPr="003167FF" w:rsidRDefault="002B758C" w:rsidP="002B758C">
      <w:r w:rsidRPr="003167FF">
        <w:t>Table 9.3.2.27-1 describes the information flow from a location management server to the VAL server for obtain VAL service area identifiers at the LM server.</w:t>
      </w:r>
    </w:p>
    <w:p w14:paraId="2035F2CD" w14:textId="249D8AB7" w:rsidR="002B758C" w:rsidRPr="00626E7C" w:rsidRDefault="002B758C" w:rsidP="002B758C">
      <w:pPr>
        <w:pStyle w:val="TH"/>
      </w:pPr>
      <w:r w:rsidRPr="003167FF">
        <w:lastRenderedPageBreak/>
        <w:t xml:space="preserve">Table 9.3.2.27-1: Obtain VAL service area </w:t>
      </w:r>
      <w:r w:rsidRPr="00626E7C">
        <w:rPr>
          <w:lang w:eastAsia="zh-CN"/>
        </w:rPr>
        <w:t>response</w:t>
      </w:r>
    </w:p>
    <w:tbl>
      <w:tblPr>
        <w:tblW w:w="8640" w:type="dxa"/>
        <w:jc w:val="center"/>
        <w:tblLayout w:type="fixed"/>
        <w:tblLook w:val="04A0" w:firstRow="1" w:lastRow="0" w:firstColumn="1" w:lastColumn="0" w:noHBand="0" w:noVBand="1"/>
      </w:tblPr>
      <w:tblGrid>
        <w:gridCol w:w="2880"/>
        <w:gridCol w:w="1440"/>
        <w:gridCol w:w="4320"/>
      </w:tblGrid>
      <w:tr w:rsidR="002B758C" w:rsidRPr="003167FF" w14:paraId="051C5B44"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50B053B3" w14:textId="77777777" w:rsidR="002B758C" w:rsidRPr="003167FF" w:rsidRDefault="002B758C" w:rsidP="004A38E5">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1787E0D5" w14:textId="77777777" w:rsidR="002B758C" w:rsidRPr="003167FF" w:rsidRDefault="002B758C" w:rsidP="004A38E5">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2C906F2" w14:textId="77777777" w:rsidR="002B758C" w:rsidRPr="003167FF" w:rsidRDefault="002B758C" w:rsidP="004A38E5">
            <w:pPr>
              <w:pStyle w:val="TAH"/>
            </w:pPr>
            <w:r w:rsidRPr="003167FF">
              <w:t>Description</w:t>
            </w:r>
          </w:p>
        </w:tc>
      </w:tr>
      <w:tr w:rsidR="002B758C" w:rsidRPr="003167FF" w14:paraId="7B96F3A5" w14:textId="77777777" w:rsidTr="004A38E5">
        <w:trPr>
          <w:jc w:val="center"/>
        </w:trPr>
        <w:tc>
          <w:tcPr>
            <w:tcW w:w="2880" w:type="dxa"/>
            <w:tcBorders>
              <w:top w:val="single" w:sz="4" w:space="0" w:color="000000"/>
              <w:left w:val="single" w:sz="4" w:space="0" w:color="000000"/>
              <w:bottom w:val="single" w:sz="4" w:space="0" w:color="000000"/>
              <w:right w:val="nil"/>
            </w:tcBorders>
          </w:tcPr>
          <w:p w14:paraId="2BE60204" w14:textId="77777777" w:rsidR="002B758C" w:rsidRPr="003167FF" w:rsidRDefault="002B758C" w:rsidP="004A38E5">
            <w:pPr>
              <w:pStyle w:val="TAL"/>
              <w:rPr>
                <w:lang w:eastAsia="zh-CN"/>
              </w:rPr>
            </w:pPr>
            <w:r w:rsidRPr="003167FF">
              <w:rPr>
                <w:lang w:eastAsia="zh-CN"/>
              </w:rPr>
              <w:t>Result</w:t>
            </w:r>
          </w:p>
        </w:tc>
        <w:tc>
          <w:tcPr>
            <w:tcW w:w="1440" w:type="dxa"/>
            <w:tcBorders>
              <w:top w:val="single" w:sz="4" w:space="0" w:color="000000"/>
              <w:left w:val="single" w:sz="4" w:space="0" w:color="000000"/>
              <w:bottom w:val="single" w:sz="4" w:space="0" w:color="000000"/>
              <w:right w:val="nil"/>
            </w:tcBorders>
          </w:tcPr>
          <w:p w14:paraId="31E823C7"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31B15858" w14:textId="77777777" w:rsidR="002B758C" w:rsidRPr="003167FF" w:rsidRDefault="002B758C" w:rsidP="004A38E5">
            <w:pPr>
              <w:pStyle w:val="TAL"/>
              <w:rPr>
                <w:lang w:eastAsia="zh-CN"/>
              </w:rPr>
            </w:pPr>
            <w:r w:rsidRPr="003167FF">
              <w:rPr>
                <w:lang w:eastAsia="zh-CN"/>
              </w:rPr>
              <w:t>Indicates the success or failure for the operation.</w:t>
            </w:r>
          </w:p>
        </w:tc>
      </w:tr>
      <w:tr w:rsidR="002B758C" w:rsidRPr="003167FF" w14:paraId="06FB909B" w14:textId="77777777" w:rsidTr="004A38E5">
        <w:trPr>
          <w:jc w:val="center"/>
        </w:trPr>
        <w:tc>
          <w:tcPr>
            <w:tcW w:w="2880" w:type="dxa"/>
            <w:tcBorders>
              <w:top w:val="single" w:sz="4" w:space="0" w:color="000000"/>
              <w:left w:val="single" w:sz="4" w:space="0" w:color="000000"/>
              <w:bottom w:val="single" w:sz="4" w:space="0" w:color="000000"/>
              <w:right w:val="nil"/>
            </w:tcBorders>
          </w:tcPr>
          <w:p w14:paraId="690DEC50" w14:textId="77777777" w:rsidR="002B758C" w:rsidRPr="003167FF" w:rsidRDefault="002B758C" w:rsidP="004A38E5">
            <w:pPr>
              <w:pStyle w:val="TAL"/>
              <w:rPr>
                <w:lang w:eastAsia="zh-CN"/>
              </w:rPr>
            </w:pPr>
            <w:r w:rsidRPr="003167FF">
              <w:rPr>
                <w:lang w:eastAsia="zh-CN"/>
              </w:rPr>
              <w:t>List of VAL service area information</w:t>
            </w:r>
          </w:p>
        </w:tc>
        <w:tc>
          <w:tcPr>
            <w:tcW w:w="1440" w:type="dxa"/>
            <w:tcBorders>
              <w:top w:val="single" w:sz="4" w:space="0" w:color="000000"/>
              <w:left w:val="single" w:sz="4" w:space="0" w:color="000000"/>
              <w:bottom w:val="single" w:sz="4" w:space="0" w:color="000000"/>
              <w:right w:val="nil"/>
            </w:tcBorders>
          </w:tcPr>
          <w:p w14:paraId="562F9E24" w14:textId="77777777" w:rsidR="002B758C" w:rsidRPr="003167FF" w:rsidRDefault="002B758C" w:rsidP="004A38E5">
            <w:pPr>
              <w:pStyle w:val="TAC"/>
            </w:pPr>
            <w:r w:rsidRPr="003167FF">
              <w:t>O</w:t>
            </w:r>
          </w:p>
          <w:p w14:paraId="7BD2A630" w14:textId="77777777" w:rsidR="002B758C" w:rsidRPr="003167FF" w:rsidRDefault="002B758C" w:rsidP="004A38E5">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tcPr>
          <w:p w14:paraId="5B3E7AD8" w14:textId="77777777" w:rsidR="002B758C" w:rsidRPr="003167FF" w:rsidRDefault="002B758C" w:rsidP="004A38E5">
            <w:pPr>
              <w:pStyle w:val="TAL"/>
              <w:rPr>
                <w:lang w:eastAsia="zh-CN"/>
              </w:rPr>
            </w:pPr>
            <w:r w:rsidRPr="003167FF">
              <w:rPr>
                <w:lang w:eastAsia="zh-CN"/>
              </w:rPr>
              <w:t>List of one or more VAL service area identifiers.</w:t>
            </w:r>
          </w:p>
        </w:tc>
      </w:tr>
      <w:tr w:rsidR="002B758C" w:rsidRPr="003167FF" w14:paraId="0E7F8D23" w14:textId="77777777" w:rsidTr="004A38E5">
        <w:trPr>
          <w:jc w:val="center"/>
        </w:trPr>
        <w:tc>
          <w:tcPr>
            <w:tcW w:w="2880" w:type="dxa"/>
            <w:tcBorders>
              <w:top w:val="single" w:sz="4" w:space="0" w:color="000000"/>
              <w:left w:val="single" w:sz="4" w:space="0" w:color="000000"/>
              <w:bottom w:val="single" w:sz="4" w:space="0" w:color="000000"/>
              <w:right w:val="nil"/>
            </w:tcBorders>
          </w:tcPr>
          <w:p w14:paraId="7BE73F81" w14:textId="77777777" w:rsidR="002B758C" w:rsidRPr="003167FF" w:rsidRDefault="002B758C" w:rsidP="004A38E5">
            <w:pPr>
              <w:pStyle w:val="TAL"/>
              <w:rPr>
                <w:lang w:eastAsia="zh-CN"/>
              </w:rPr>
            </w:pPr>
            <w:r w:rsidRPr="003167FF">
              <w:rPr>
                <w:lang w:eastAsia="zh-CN"/>
              </w:rPr>
              <w:t>&gt; VAL service area ID</w:t>
            </w:r>
          </w:p>
        </w:tc>
        <w:tc>
          <w:tcPr>
            <w:tcW w:w="1440" w:type="dxa"/>
            <w:tcBorders>
              <w:top w:val="single" w:sz="4" w:space="0" w:color="000000"/>
              <w:left w:val="single" w:sz="4" w:space="0" w:color="000000"/>
              <w:bottom w:val="single" w:sz="4" w:space="0" w:color="000000"/>
              <w:right w:val="nil"/>
            </w:tcBorders>
          </w:tcPr>
          <w:p w14:paraId="717C36B7"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454BF840" w14:textId="77777777" w:rsidR="002B758C" w:rsidRPr="003167FF" w:rsidRDefault="002B758C" w:rsidP="004A38E5">
            <w:pPr>
              <w:pStyle w:val="TAL"/>
              <w:rPr>
                <w:lang w:eastAsia="zh-CN"/>
              </w:rPr>
            </w:pPr>
            <w:r w:rsidRPr="003167FF">
              <w:rPr>
                <w:lang w:eastAsia="zh-CN"/>
              </w:rPr>
              <w:t>The VAL service area identifier.</w:t>
            </w:r>
          </w:p>
        </w:tc>
      </w:tr>
      <w:tr w:rsidR="002B758C" w:rsidRPr="003167FF" w14:paraId="02E8E968" w14:textId="77777777" w:rsidTr="004A38E5">
        <w:trPr>
          <w:jc w:val="center"/>
        </w:trPr>
        <w:tc>
          <w:tcPr>
            <w:tcW w:w="2880" w:type="dxa"/>
            <w:tcBorders>
              <w:top w:val="single" w:sz="4" w:space="0" w:color="000000"/>
              <w:left w:val="single" w:sz="4" w:space="0" w:color="000000"/>
              <w:bottom w:val="single" w:sz="4" w:space="0" w:color="000000"/>
              <w:right w:val="nil"/>
            </w:tcBorders>
          </w:tcPr>
          <w:p w14:paraId="4E56420B" w14:textId="77777777" w:rsidR="002B758C" w:rsidRPr="003167FF" w:rsidRDefault="002B758C" w:rsidP="004A38E5">
            <w:pPr>
              <w:pStyle w:val="TAL"/>
              <w:rPr>
                <w:lang w:eastAsia="zh-CN"/>
              </w:rPr>
            </w:pPr>
            <w:r w:rsidRPr="003167FF">
              <w:rPr>
                <w:lang w:eastAsia="zh-CN"/>
              </w:rPr>
              <w:t>&gt; Geographical locations list</w:t>
            </w:r>
          </w:p>
        </w:tc>
        <w:tc>
          <w:tcPr>
            <w:tcW w:w="1440" w:type="dxa"/>
            <w:tcBorders>
              <w:top w:val="single" w:sz="4" w:space="0" w:color="000000"/>
              <w:left w:val="single" w:sz="4" w:space="0" w:color="000000"/>
              <w:bottom w:val="single" w:sz="4" w:space="0" w:color="000000"/>
              <w:right w:val="nil"/>
            </w:tcBorders>
          </w:tcPr>
          <w:p w14:paraId="5E308107"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05D2CC01" w14:textId="77777777" w:rsidR="002B758C" w:rsidRPr="003167FF" w:rsidRDefault="002B758C" w:rsidP="004A38E5">
            <w:pPr>
              <w:pStyle w:val="TAL"/>
              <w:rPr>
                <w:lang w:eastAsia="zh-CN"/>
              </w:rPr>
            </w:pPr>
            <w:r w:rsidRPr="003167FF">
              <w:rPr>
                <w:lang w:eastAsia="zh-CN"/>
              </w:rPr>
              <w:t>List of one more geographical locations (e.g., co-ordinates) corresponding to the VAL service area ID.</w:t>
            </w:r>
          </w:p>
        </w:tc>
      </w:tr>
      <w:tr w:rsidR="002B758C" w:rsidRPr="003167FF" w14:paraId="38FDA3D6" w14:textId="77777777" w:rsidTr="004A38E5">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C4EE03F" w14:textId="77777777" w:rsidR="002B758C" w:rsidRPr="003167FF" w:rsidRDefault="002B758C" w:rsidP="004A38E5">
            <w:pPr>
              <w:pStyle w:val="TAN"/>
              <w:rPr>
                <w:lang w:eastAsia="zh-CN"/>
              </w:rPr>
            </w:pPr>
            <w:r w:rsidRPr="00626E7C">
              <w:t>NOTE:</w:t>
            </w:r>
            <w:r w:rsidRPr="00626E7C">
              <w:tab/>
              <w:t>This information element s</w:t>
            </w:r>
            <w:r w:rsidRPr="003167FF">
              <w:t>hall be present</w:t>
            </w:r>
            <w:r w:rsidRPr="00626E7C">
              <w:t xml:space="preserve"> only if the obtain VAL service area identifier(s) is successful</w:t>
            </w:r>
            <w:r w:rsidRPr="00626E7C">
              <w:rPr>
                <w:lang w:eastAsia="zh-CN"/>
              </w:rPr>
              <w:t>.</w:t>
            </w:r>
          </w:p>
        </w:tc>
      </w:tr>
    </w:tbl>
    <w:p w14:paraId="75831624" w14:textId="77777777" w:rsidR="002B758C" w:rsidRPr="003167FF" w:rsidRDefault="002B758C" w:rsidP="002B758C"/>
    <w:p w14:paraId="6E144ED9" w14:textId="03A8BA61" w:rsidR="002B758C" w:rsidRPr="003167FF" w:rsidRDefault="002B758C" w:rsidP="002B758C">
      <w:pPr>
        <w:pStyle w:val="Heading4"/>
      </w:pPr>
      <w:bookmarkStart w:id="556" w:name="_Toc155355427"/>
      <w:r w:rsidRPr="003167FF">
        <w:t>9.3.2.28</w:t>
      </w:r>
      <w:r w:rsidRPr="003167FF">
        <w:tab/>
      </w:r>
      <w:r w:rsidRPr="00626E7C">
        <w:rPr>
          <w:lang w:eastAsia="zh-CN"/>
        </w:rPr>
        <w:t>VAL service area update request</w:t>
      </w:r>
      <w:bookmarkEnd w:id="556"/>
    </w:p>
    <w:p w14:paraId="1C21D617" w14:textId="315FC0C9" w:rsidR="002B758C" w:rsidRPr="003167FF" w:rsidRDefault="002B758C" w:rsidP="002B758C">
      <w:r w:rsidRPr="003167FF">
        <w:t>Table 9.3.2.28-1 describes the information flow from a VAL server to a location management for update VAL service area identifiers at the LM server.</w:t>
      </w:r>
    </w:p>
    <w:p w14:paraId="591F028D" w14:textId="2A647B03" w:rsidR="002B758C" w:rsidRPr="00626E7C" w:rsidRDefault="002B758C" w:rsidP="002B758C">
      <w:pPr>
        <w:pStyle w:val="TH"/>
      </w:pPr>
      <w:r w:rsidRPr="003167FF">
        <w:t>Table 9.3.2.28-1: Update VAL service area request</w:t>
      </w:r>
    </w:p>
    <w:tbl>
      <w:tblPr>
        <w:tblW w:w="8640" w:type="dxa"/>
        <w:jc w:val="center"/>
        <w:tblLayout w:type="fixed"/>
        <w:tblLook w:val="04A0" w:firstRow="1" w:lastRow="0" w:firstColumn="1" w:lastColumn="0" w:noHBand="0" w:noVBand="1"/>
      </w:tblPr>
      <w:tblGrid>
        <w:gridCol w:w="2880"/>
        <w:gridCol w:w="1440"/>
        <w:gridCol w:w="4320"/>
      </w:tblGrid>
      <w:tr w:rsidR="002B758C" w:rsidRPr="003167FF" w14:paraId="4AEFEFE1"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15B1BF08" w14:textId="77777777" w:rsidR="002B758C" w:rsidRPr="003167FF" w:rsidRDefault="002B758C" w:rsidP="004A38E5">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5EFA4748" w14:textId="77777777" w:rsidR="002B758C" w:rsidRPr="003167FF" w:rsidRDefault="002B758C" w:rsidP="004A38E5">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428D89E5" w14:textId="77777777" w:rsidR="002B758C" w:rsidRPr="003167FF" w:rsidRDefault="002B758C" w:rsidP="004A38E5">
            <w:pPr>
              <w:pStyle w:val="TAH"/>
            </w:pPr>
            <w:r w:rsidRPr="003167FF">
              <w:t>Description</w:t>
            </w:r>
          </w:p>
        </w:tc>
      </w:tr>
      <w:tr w:rsidR="002B758C" w:rsidRPr="003167FF" w14:paraId="0F8BAE5D" w14:textId="77777777" w:rsidTr="004A38E5">
        <w:trPr>
          <w:jc w:val="center"/>
        </w:trPr>
        <w:tc>
          <w:tcPr>
            <w:tcW w:w="2880" w:type="dxa"/>
            <w:tcBorders>
              <w:top w:val="single" w:sz="4" w:space="0" w:color="000000"/>
              <w:left w:val="single" w:sz="4" w:space="0" w:color="000000"/>
              <w:bottom w:val="single" w:sz="4" w:space="0" w:color="000000"/>
              <w:right w:val="nil"/>
            </w:tcBorders>
          </w:tcPr>
          <w:p w14:paraId="71D274D6" w14:textId="77777777" w:rsidR="002B758C" w:rsidRPr="003167FF" w:rsidRDefault="002B758C" w:rsidP="004A38E5">
            <w:pPr>
              <w:pStyle w:val="TAL"/>
              <w:rPr>
                <w:lang w:eastAsia="zh-CN"/>
              </w:rPr>
            </w:pPr>
            <w:r w:rsidRPr="003167FF">
              <w:t>Identity</w:t>
            </w:r>
          </w:p>
        </w:tc>
        <w:tc>
          <w:tcPr>
            <w:tcW w:w="1440" w:type="dxa"/>
            <w:tcBorders>
              <w:top w:val="single" w:sz="4" w:space="0" w:color="000000"/>
              <w:left w:val="single" w:sz="4" w:space="0" w:color="000000"/>
              <w:bottom w:val="single" w:sz="4" w:space="0" w:color="000000"/>
              <w:right w:val="nil"/>
            </w:tcBorders>
          </w:tcPr>
          <w:p w14:paraId="31D91760"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70628B6C" w14:textId="77777777" w:rsidR="002B758C" w:rsidRPr="003167FF" w:rsidRDefault="002B758C" w:rsidP="004A38E5">
            <w:pPr>
              <w:pStyle w:val="TAL"/>
              <w:rPr>
                <w:lang w:eastAsia="zh-CN"/>
              </w:rPr>
            </w:pPr>
            <w:r w:rsidRPr="003167FF">
              <w:t>Indicates the VAL server identity.</w:t>
            </w:r>
          </w:p>
        </w:tc>
      </w:tr>
      <w:tr w:rsidR="002B758C" w:rsidRPr="003167FF" w14:paraId="0A8A50EB" w14:textId="77777777" w:rsidTr="004A38E5">
        <w:trPr>
          <w:jc w:val="center"/>
        </w:trPr>
        <w:tc>
          <w:tcPr>
            <w:tcW w:w="2880" w:type="dxa"/>
            <w:tcBorders>
              <w:top w:val="single" w:sz="4" w:space="0" w:color="000000"/>
              <w:left w:val="single" w:sz="4" w:space="0" w:color="000000"/>
              <w:bottom w:val="single" w:sz="4" w:space="0" w:color="000000"/>
              <w:right w:val="nil"/>
            </w:tcBorders>
          </w:tcPr>
          <w:p w14:paraId="7CACF0A3" w14:textId="77777777" w:rsidR="002B758C" w:rsidRPr="003167FF" w:rsidRDefault="002B758C" w:rsidP="004A38E5">
            <w:pPr>
              <w:pStyle w:val="TAL"/>
              <w:rPr>
                <w:lang w:eastAsia="zh-CN"/>
              </w:rPr>
            </w:pPr>
            <w:r w:rsidRPr="003167FF">
              <w:rPr>
                <w:lang w:eastAsia="zh-CN"/>
              </w:rPr>
              <w:t>List of VAL service area information</w:t>
            </w:r>
          </w:p>
        </w:tc>
        <w:tc>
          <w:tcPr>
            <w:tcW w:w="1440" w:type="dxa"/>
            <w:tcBorders>
              <w:top w:val="single" w:sz="4" w:space="0" w:color="000000"/>
              <w:left w:val="single" w:sz="4" w:space="0" w:color="000000"/>
              <w:bottom w:val="single" w:sz="4" w:space="0" w:color="000000"/>
              <w:right w:val="nil"/>
            </w:tcBorders>
          </w:tcPr>
          <w:p w14:paraId="119888AA"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23BFA785" w14:textId="77777777" w:rsidR="002B758C" w:rsidRPr="003167FF" w:rsidRDefault="002B758C" w:rsidP="004A38E5">
            <w:pPr>
              <w:pStyle w:val="TAL"/>
              <w:rPr>
                <w:lang w:eastAsia="zh-CN"/>
              </w:rPr>
            </w:pPr>
            <w:r w:rsidRPr="003167FF">
              <w:rPr>
                <w:lang w:eastAsia="zh-CN"/>
              </w:rPr>
              <w:t>List of one or more VAL service area identifiers that shall be updated.</w:t>
            </w:r>
          </w:p>
        </w:tc>
      </w:tr>
      <w:tr w:rsidR="002B758C" w:rsidRPr="003167FF" w14:paraId="5390F2B9" w14:textId="77777777" w:rsidTr="004A38E5">
        <w:trPr>
          <w:jc w:val="center"/>
        </w:trPr>
        <w:tc>
          <w:tcPr>
            <w:tcW w:w="2880" w:type="dxa"/>
            <w:tcBorders>
              <w:top w:val="single" w:sz="4" w:space="0" w:color="000000"/>
              <w:left w:val="single" w:sz="4" w:space="0" w:color="000000"/>
              <w:bottom w:val="single" w:sz="4" w:space="0" w:color="000000"/>
              <w:right w:val="nil"/>
            </w:tcBorders>
          </w:tcPr>
          <w:p w14:paraId="774EF24D" w14:textId="77777777" w:rsidR="002B758C" w:rsidRPr="003167FF" w:rsidRDefault="002B758C" w:rsidP="004A38E5">
            <w:pPr>
              <w:pStyle w:val="TAL"/>
              <w:rPr>
                <w:lang w:eastAsia="zh-CN"/>
              </w:rPr>
            </w:pPr>
            <w:r w:rsidRPr="003167FF">
              <w:rPr>
                <w:lang w:eastAsia="zh-CN"/>
              </w:rPr>
              <w:t>&gt; VAL service area ID</w:t>
            </w:r>
          </w:p>
        </w:tc>
        <w:tc>
          <w:tcPr>
            <w:tcW w:w="1440" w:type="dxa"/>
            <w:tcBorders>
              <w:top w:val="single" w:sz="4" w:space="0" w:color="000000"/>
              <w:left w:val="single" w:sz="4" w:space="0" w:color="000000"/>
              <w:bottom w:val="single" w:sz="4" w:space="0" w:color="000000"/>
              <w:right w:val="nil"/>
            </w:tcBorders>
          </w:tcPr>
          <w:p w14:paraId="2AB27740"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1B958EB8" w14:textId="77777777" w:rsidR="002B758C" w:rsidRPr="003167FF" w:rsidRDefault="002B758C" w:rsidP="004A38E5">
            <w:pPr>
              <w:pStyle w:val="TAL"/>
              <w:rPr>
                <w:lang w:eastAsia="zh-CN"/>
              </w:rPr>
            </w:pPr>
            <w:r w:rsidRPr="003167FF">
              <w:rPr>
                <w:lang w:eastAsia="zh-CN"/>
              </w:rPr>
              <w:t>Indicates the VAL service area identifier.</w:t>
            </w:r>
          </w:p>
        </w:tc>
      </w:tr>
      <w:tr w:rsidR="002B758C" w:rsidRPr="003167FF" w14:paraId="4358B6F9" w14:textId="77777777" w:rsidTr="004A38E5">
        <w:trPr>
          <w:jc w:val="center"/>
        </w:trPr>
        <w:tc>
          <w:tcPr>
            <w:tcW w:w="2880" w:type="dxa"/>
            <w:tcBorders>
              <w:top w:val="single" w:sz="4" w:space="0" w:color="000000"/>
              <w:left w:val="single" w:sz="4" w:space="0" w:color="000000"/>
              <w:bottom w:val="single" w:sz="4" w:space="0" w:color="000000"/>
              <w:right w:val="nil"/>
            </w:tcBorders>
          </w:tcPr>
          <w:p w14:paraId="7ABC80CA" w14:textId="77777777" w:rsidR="002B758C" w:rsidRPr="003167FF" w:rsidRDefault="002B758C" w:rsidP="004A38E5">
            <w:pPr>
              <w:pStyle w:val="TAL"/>
              <w:rPr>
                <w:lang w:eastAsia="zh-CN"/>
              </w:rPr>
            </w:pPr>
            <w:r w:rsidRPr="003167FF">
              <w:rPr>
                <w:lang w:eastAsia="zh-CN"/>
              </w:rPr>
              <w:t>&gt; Geographical locations</w:t>
            </w:r>
          </w:p>
        </w:tc>
        <w:tc>
          <w:tcPr>
            <w:tcW w:w="1440" w:type="dxa"/>
            <w:tcBorders>
              <w:top w:val="single" w:sz="4" w:space="0" w:color="000000"/>
              <w:left w:val="single" w:sz="4" w:space="0" w:color="000000"/>
              <w:bottom w:val="single" w:sz="4" w:space="0" w:color="000000"/>
              <w:right w:val="nil"/>
            </w:tcBorders>
          </w:tcPr>
          <w:p w14:paraId="2CA5C091"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DD945D4" w14:textId="77777777" w:rsidR="002B758C" w:rsidRPr="003167FF" w:rsidRDefault="002B758C" w:rsidP="004A38E5">
            <w:pPr>
              <w:pStyle w:val="TAL"/>
              <w:rPr>
                <w:lang w:eastAsia="zh-CN"/>
              </w:rPr>
            </w:pPr>
            <w:r w:rsidRPr="003167FF">
              <w:rPr>
                <w:lang w:eastAsia="zh-CN"/>
              </w:rPr>
              <w:t>Indicates the list of the updated geographical locations (e.g., the geographical coordinates) corresponding to the VAL service area ID.</w:t>
            </w:r>
          </w:p>
        </w:tc>
      </w:tr>
    </w:tbl>
    <w:p w14:paraId="3D704A18" w14:textId="77777777" w:rsidR="002B758C" w:rsidRPr="003167FF" w:rsidRDefault="002B758C" w:rsidP="002B758C"/>
    <w:p w14:paraId="37A589F4" w14:textId="24124DC8" w:rsidR="002B758C" w:rsidRPr="003167FF" w:rsidRDefault="002B758C" w:rsidP="002B758C">
      <w:pPr>
        <w:pStyle w:val="Heading4"/>
      </w:pPr>
      <w:bookmarkStart w:id="557" w:name="_Toc155355428"/>
      <w:r w:rsidRPr="003167FF">
        <w:t>9.3.2.29</w:t>
      </w:r>
      <w:r w:rsidRPr="003167FF">
        <w:tab/>
      </w:r>
      <w:r w:rsidRPr="00626E7C">
        <w:rPr>
          <w:lang w:eastAsia="zh-CN"/>
        </w:rPr>
        <w:t>VAL service area update response</w:t>
      </w:r>
      <w:bookmarkEnd w:id="557"/>
    </w:p>
    <w:p w14:paraId="64AA1999" w14:textId="3A2F303F" w:rsidR="002B758C" w:rsidRPr="003167FF" w:rsidRDefault="002B758C" w:rsidP="002B758C">
      <w:r w:rsidRPr="003167FF">
        <w:t>Table 9.3.2.29-1 describes the information flow from a location management server to the VAL server for update VAL service area identifiers at the LM server.</w:t>
      </w:r>
    </w:p>
    <w:p w14:paraId="6CA4F91E" w14:textId="701F7744" w:rsidR="002B758C" w:rsidRPr="00626E7C" w:rsidRDefault="002B758C" w:rsidP="002B758C">
      <w:pPr>
        <w:pStyle w:val="TH"/>
      </w:pPr>
      <w:r w:rsidRPr="003167FF">
        <w:t xml:space="preserve">Table 9.3.2.29-1: Update VAL service area </w:t>
      </w:r>
      <w:r w:rsidRPr="00626E7C">
        <w:rPr>
          <w:lang w:eastAsia="zh-CN"/>
        </w:rPr>
        <w:t>response</w:t>
      </w:r>
    </w:p>
    <w:tbl>
      <w:tblPr>
        <w:tblW w:w="8640" w:type="dxa"/>
        <w:jc w:val="center"/>
        <w:tblLayout w:type="fixed"/>
        <w:tblLook w:val="04A0" w:firstRow="1" w:lastRow="0" w:firstColumn="1" w:lastColumn="0" w:noHBand="0" w:noVBand="1"/>
      </w:tblPr>
      <w:tblGrid>
        <w:gridCol w:w="2880"/>
        <w:gridCol w:w="1440"/>
        <w:gridCol w:w="4320"/>
      </w:tblGrid>
      <w:tr w:rsidR="002B758C" w:rsidRPr="003167FF" w14:paraId="64045715"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0FF5DB61" w14:textId="77777777" w:rsidR="002B758C" w:rsidRPr="003167FF" w:rsidRDefault="002B758C" w:rsidP="004A38E5">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5EDC5DE" w14:textId="77777777" w:rsidR="002B758C" w:rsidRPr="003167FF" w:rsidRDefault="002B758C" w:rsidP="004A38E5">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6DCCC73D" w14:textId="77777777" w:rsidR="002B758C" w:rsidRPr="003167FF" w:rsidRDefault="002B758C" w:rsidP="004A38E5">
            <w:pPr>
              <w:pStyle w:val="TAH"/>
            </w:pPr>
            <w:r w:rsidRPr="003167FF">
              <w:t>Description</w:t>
            </w:r>
          </w:p>
        </w:tc>
      </w:tr>
      <w:tr w:rsidR="002B758C" w:rsidRPr="003167FF" w14:paraId="029D615A" w14:textId="77777777" w:rsidTr="004A38E5">
        <w:trPr>
          <w:jc w:val="center"/>
        </w:trPr>
        <w:tc>
          <w:tcPr>
            <w:tcW w:w="2880" w:type="dxa"/>
            <w:tcBorders>
              <w:top w:val="single" w:sz="4" w:space="0" w:color="000000"/>
              <w:left w:val="single" w:sz="4" w:space="0" w:color="000000"/>
              <w:bottom w:val="single" w:sz="4" w:space="0" w:color="000000"/>
              <w:right w:val="nil"/>
            </w:tcBorders>
          </w:tcPr>
          <w:p w14:paraId="158DBE70" w14:textId="77777777" w:rsidR="002B758C" w:rsidRPr="003167FF" w:rsidRDefault="002B758C" w:rsidP="004A38E5">
            <w:pPr>
              <w:pStyle w:val="TAL"/>
            </w:pPr>
            <w:r w:rsidRPr="003167FF">
              <w:t>Result</w:t>
            </w:r>
          </w:p>
        </w:tc>
        <w:tc>
          <w:tcPr>
            <w:tcW w:w="1440" w:type="dxa"/>
            <w:tcBorders>
              <w:top w:val="single" w:sz="4" w:space="0" w:color="000000"/>
              <w:left w:val="single" w:sz="4" w:space="0" w:color="000000"/>
              <w:bottom w:val="single" w:sz="4" w:space="0" w:color="000000"/>
              <w:right w:val="nil"/>
            </w:tcBorders>
          </w:tcPr>
          <w:p w14:paraId="79CF8130"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289BF89D" w14:textId="77777777" w:rsidR="002B758C" w:rsidRPr="003167FF" w:rsidRDefault="002B758C" w:rsidP="004A38E5">
            <w:pPr>
              <w:pStyle w:val="TAL"/>
            </w:pPr>
            <w:r w:rsidRPr="003167FF">
              <w:rPr>
                <w:lang w:eastAsia="zh-CN"/>
              </w:rPr>
              <w:t>Indicates the success or failure for the operation.</w:t>
            </w:r>
          </w:p>
        </w:tc>
      </w:tr>
      <w:tr w:rsidR="002B758C" w:rsidRPr="003167FF" w14:paraId="672F2822"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6AAC63A7" w14:textId="77777777" w:rsidR="002B758C" w:rsidRPr="003167FF" w:rsidRDefault="002B758C" w:rsidP="004A38E5">
            <w:pPr>
              <w:pStyle w:val="TAL"/>
            </w:pPr>
            <w:r w:rsidRPr="003167FF">
              <w:t>VAL service area IDs</w:t>
            </w:r>
          </w:p>
        </w:tc>
        <w:tc>
          <w:tcPr>
            <w:tcW w:w="1440" w:type="dxa"/>
            <w:tcBorders>
              <w:top w:val="single" w:sz="4" w:space="0" w:color="000000"/>
              <w:left w:val="single" w:sz="4" w:space="0" w:color="000000"/>
              <w:bottom w:val="single" w:sz="4" w:space="0" w:color="000000"/>
              <w:right w:val="nil"/>
            </w:tcBorders>
            <w:hideMark/>
          </w:tcPr>
          <w:p w14:paraId="7277F315" w14:textId="77777777" w:rsidR="002B758C" w:rsidRPr="003167FF" w:rsidRDefault="002B758C" w:rsidP="004A38E5">
            <w:pPr>
              <w:pStyle w:val="TAC"/>
            </w:pPr>
            <w:r w:rsidRPr="003167FF">
              <w:t>O</w:t>
            </w:r>
          </w:p>
          <w:p w14:paraId="7EB54F4E" w14:textId="77777777" w:rsidR="002B758C" w:rsidRPr="003167FF" w:rsidRDefault="002B758C" w:rsidP="004A38E5">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hideMark/>
          </w:tcPr>
          <w:p w14:paraId="0CB06C15" w14:textId="77777777" w:rsidR="002B758C" w:rsidRPr="003167FF" w:rsidRDefault="002B758C" w:rsidP="004A38E5">
            <w:pPr>
              <w:pStyle w:val="TAL"/>
            </w:pPr>
            <w:r w:rsidRPr="003167FF">
              <w:t>Indicates the list of the updated VAL service area identifiers.</w:t>
            </w:r>
          </w:p>
        </w:tc>
      </w:tr>
      <w:tr w:rsidR="002B758C" w:rsidRPr="003167FF" w14:paraId="4C631E4D" w14:textId="77777777" w:rsidTr="004A38E5">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7239DA2" w14:textId="77777777" w:rsidR="002B758C" w:rsidRPr="003167FF" w:rsidRDefault="002B758C" w:rsidP="004A38E5">
            <w:pPr>
              <w:pStyle w:val="TAN"/>
              <w:rPr>
                <w:lang w:eastAsia="zh-CN"/>
              </w:rPr>
            </w:pPr>
            <w:r w:rsidRPr="00626E7C">
              <w:t>NOTE:</w:t>
            </w:r>
            <w:r w:rsidRPr="00626E7C">
              <w:tab/>
              <w:t>This information element s</w:t>
            </w:r>
            <w:r w:rsidRPr="003167FF">
              <w:t>hall be present</w:t>
            </w:r>
            <w:r w:rsidRPr="00626E7C">
              <w:t xml:space="preserve"> only if the update VAL service area identifier(s) is successful</w:t>
            </w:r>
            <w:r w:rsidRPr="00626E7C">
              <w:rPr>
                <w:lang w:eastAsia="zh-CN"/>
              </w:rPr>
              <w:t>.</w:t>
            </w:r>
          </w:p>
        </w:tc>
      </w:tr>
    </w:tbl>
    <w:p w14:paraId="118E50A2" w14:textId="77777777" w:rsidR="002B758C" w:rsidRPr="003167FF" w:rsidRDefault="002B758C" w:rsidP="002B758C"/>
    <w:p w14:paraId="1A2FAF1E" w14:textId="3E857C08" w:rsidR="002B758C" w:rsidRPr="003167FF" w:rsidRDefault="002B758C" w:rsidP="002B758C">
      <w:pPr>
        <w:pStyle w:val="Heading4"/>
      </w:pPr>
      <w:bookmarkStart w:id="558" w:name="_Toc155355429"/>
      <w:r w:rsidRPr="003167FF">
        <w:t>9.3.2.30</w:t>
      </w:r>
      <w:r w:rsidRPr="003167FF">
        <w:tab/>
      </w:r>
      <w:r w:rsidRPr="00626E7C">
        <w:rPr>
          <w:lang w:eastAsia="zh-CN"/>
        </w:rPr>
        <w:t>VAL service area delete request</w:t>
      </w:r>
      <w:bookmarkEnd w:id="558"/>
    </w:p>
    <w:p w14:paraId="325DD017" w14:textId="5EF1D231" w:rsidR="002B758C" w:rsidRPr="003167FF" w:rsidRDefault="002B758C" w:rsidP="002B758C">
      <w:r w:rsidRPr="003167FF">
        <w:t>Table 9.3.2.30-1 describes the information flow from a VAL server to a location management for delete VAL service area identifiers at the LM server.</w:t>
      </w:r>
    </w:p>
    <w:p w14:paraId="5404E16B" w14:textId="31BE2DE2" w:rsidR="002B758C" w:rsidRPr="00626E7C" w:rsidRDefault="002B758C" w:rsidP="002B758C">
      <w:pPr>
        <w:pStyle w:val="TH"/>
      </w:pPr>
      <w:r w:rsidRPr="003167FF">
        <w:t>Table 9.3.2.30-1: Update VAL service area request</w:t>
      </w:r>
    </w:p>
    <w:tbl>
      <w:tblPr>
        <w:tblW w:w="8640" w:type="dxa"/>
        <w:jc w:val="center"/>
        <w:tblLayout w:type="fixed"/>
        <w:tblLook w:val="04A0" w:firstRow="1" w:lastRow="0" w:firstColumn="1" w:lastColumn="0" w:noHBand="0" w:noVBand="1"/>
      </w:tblPr>
      <w:tblGrid>
        <w:gridCol w:w="2880"/>
        <w:gridCol w:w="1440"/>
        <w:gridCol w:w="4320"/>
      </w:tblGrid>
      <w:tr w:rsidR="002B758C" w:rsidRPr="003167FF" w14:paraId="2B49F38F"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5A48BAD5" w14:textId="77777777" w:rsidR="002B758C" w:rsidRPr="003167FF" w:rsidRDefault="002B758C" w:rsidP="004A38E5">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33346BF9" w14:textId="77777777" w:rsidR="002B758C" w:rsidRPr="003167FF" w:rsidRDefault="002B758C" w:rsidP="004A38E5">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7D1F0D30" w14:textId="77777777" w:rsidR="002B758C" w:rsidRPr="003167FF" w:rsidRDefault="002B758C" w:rsidP="004A38E5">
            <w:pPr>
              <w:pStyle w:val="TAH"/>
            </w:pPr>
            <w:r w:rsidRPr="003167FF">
              <w:t>Description</w:t>
            </w:r>
          </w:p>
        </w:tc>
      </w:tr>
      <w:tr w:rsidR="002B758C" w:rsidRPr="003167FF" w14:paraId="56F197FA" w14:textId="77777777" w:rsidTr="004A38E5">
        <w:trPr>
          <w:jc w:val="center"/>
        </w:trPr>
        <w:tc>
          <w:tcPr>
            <w:tcW w:w="2880" w:type="dxa"/>
            <w:tcBorders>
              <w:top w:val="single" w:sz="4" w:space="0" w:color="000000"/>
              <w:left w:val="single" w:sz="4" w:space="0" w:color="000000"/>
              <w:bottom w:val="single" w:sz="4" w:space="0" w:color="000000"/>
              <w:right w:val="nil"/>
            </w:tcBorders>
          </w:tcPr>
          <w:p w14:paraId="4F117802" w14:textId="77777777" w:rsidR="002B758C" w:rsidRPr="003167FF" w:rsidRDefault="002B758C" w:rsidP="004A38E5">
            <w:pPr>
              <w:pStyle w:val="TAL"/>
              <w:rPr>
                <w:lang w:eastAsia="zh-CN"/>
              </w:rPr>
            </w:pPr>
            <w:r w:rsidRPr="003167FF">
              <w:t>Identity</w:t>
            </w:r>
          </w:p>
        </w:tc>
        <w:tc>
          <w:tcPr>
            <w:tcW w:w="1440" w:type="dxa"/>
            <w:tcBorders>
              <w:top w:val="single" w:sz="4" w:space="0" w:color="000000"/>
              <w:left w:val="single" w:sz="4" w:space="0" w:color="000000"/>
              <w:bottom w:val="single" w:sz="4" w:space="0" w:color="000000"/>
              <w:right w:val="nil"/>
            </w:tcBorders>
          </w:tcPr>
          <w:p w14:paraId="6C35D45E"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8210CB6" w14:textId="77777777" w:rsidR="002B758C" w:rsidRPr="003167FF" w:rsidRDefault="002B758C" w:rsidP="004A38E5">
            <w:pPr>
              <w:pStyle w:val="TAL"/>
              <w:rPr>
                <w:lang w:eastAsia="zh-CN"/>
              </w:rPr>
            </w:pPr>
            <w:r w:rsidRPr="003167FF">
              <w:t>Indicates the VAL server identity.</w:t>
            </w:r>
          </w:p>
        </w:tc>
      </w:tr>
      <w:tr w:rsidR="002B758C" w:rsidRPr="003167FF" w14:paraId="6474B8B8" w14:textId="77777777" w:rsidTr="004A38E5">
        <w:trPr>
          <w:jc w:val="center"/>
        </w:trPr>
        <w:tc>
          <w:tcPr>
            <w:tcW w:w="2880" w:type="dxa"/>
            <w:tcBorders>
              <w:top w:val="single" w:sz="4" w:space="0" w:color="000000"/>
              <w:left w:val="single" w:sz="4" w:space="0" w:color="000000"/>
              <w:bottom w:val="single" w:sz="4" w:space="0" w:color="000000"/>
              <w:right w:val="nil"/>
            </w:tcBorders>
          </w:tcPr>
          <w:p w14:paraId="0D604750" w14:textId="77777777" w:rsidR="002B758C" w:rsidRPr="003167FF" w:rsidRDefault="002B758C" w:rsidP="004A38E5">
            <w:pPr>
              <w:pStyle w:val="TAL"/>
              <w:rPr>
                <w:lang w:eastAsia="zh-CN"/>
              </w:rPr>
            </w:pPr>
            <w:r w:rsidRPr="003167FF">
              <w:rPr>
                <w:lang w:eastAsia="zh-CN"/>
              </w:rPr>
              <w:t>List of VAL service IDs</w:t>
            </w:r>
          </w:p>
        </w:tc>
        <w:tc>
          <w:tcPr>
            <w:tcW w:w="1440" w:type="dxa"/>
            <w:tcBorders>
              <w:top w:val="single" w:sz="4" w:space="0" w:color="000000"/>
              <w:left w:val="single" w:sz="4" w:space="0" w:color="000000"/>
              <w:bottom w:val="single" w:sz="4" w:space="0" w:color="000000"/>
              <w:right w:val="nil"/>
            </w:tcBorders>
          </w:tcPr>
          <w:p w14:paraId="419C7458"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2A283B39" w14:textId="77777777" w:rsidR="002B758C" w:rsidRPr="003167FF" w:rsidRDefault="002B758C" w:rsidP="004A38E5">
            <w:pPr>
              <w:pStyle w:val="TAL"/>
              <w:rPr>
                <w:lang w:eastAsia="zh-CN"/>
              </w:rPr>
            </w:pPr>
            <w:r w:rsidRPr="003167FF">
              <w:rPr>
                <w:lang w:eastAsia="zh-CN"/>
              </w:rPr>
              <w:t>List of one or more VAL service area identifiers that shall be deleted.</w:t>
            </w:r>
          </w:p>
        </w:tc>
      </w:tr>
    </w:tbl>
    <w:p w14:paraId="6CDF61D4" w14:textId="77777777" w:rsidR="002B758C" w:rsidRPr="003167FF" w:rsidRDefault="002B758C" w:rsidP="002B758C"/>
    <w:p w14:paraId="376809C4" w14:textId="4A0A176E" w:rsidR="002B758C" w:rsidRPr="003167FF" w:rsidRDefault="002B758C" w:rsidP="002B758C">
      <w:pPr>
        <w:pStyle w:val="Heading4"/>
      </w:pPr>
      <w:bookmarkStart w:id="559" w:name="_Toc155355430"/>
      <w:r w:rsidRPr="003167FF">
        <w:t>9.3.2.31</w:t>
      </w:r>
      <w:r w:rsidRPr="003167FF">
        <w:tab/>
      </w:r>
      <w:r w:rsidRPr="00626E7C">
        <w:rPr>
          <w:lang w:eastAsia="zh-CN"/>
        </w:rPr>
        <w:t>VAL service area delete response</w:t>
      </w:r>
      <w:bookmarkEnd w:id="559"/>
    </w:p>
    <w:p w14:paraId="2D4B7700" w14:textId="4C9B9F40" w:rsidR="002B758C" w:rsidRPr="003167FF" w:rsidRDefault="002B758C" w:rsidP="002B758C">
      <w:r w:rsidRPr="003167FF">
        <w:t>Table 9.3.2.31-1 describes the information flow from a location management server to the VAL server for delete VAL service area identifiers at the LM server.</w:t>
      </w:r>
    </w:p>
    <w:p w14:paraId="432109D3" w14:textId="58493E21" w:rsidR="002B758C" w:rsidRPr="00626E7C" w:rsidRDefault="002B758C" w:rsidP="002B758C">
      <w:pPr>
        <w:pStyle w:val="TH"/>
      </w:pPr>
      <w:r w:rsidRPr="003167FF">
        <w:lastRenderedPageBreak/>
        <w:t xml:space="preserve">Table 9.3.2.31-1: Update VAL service area </w:t>
      </w:r>
      <w:r w:rsidRPr="00626E7C">
        <w:rPr>
          <w:lang w:eastAsia="zh-CN"/>
        </w:rPr>
        <w:t>response</w:t>
      </w:r>
    </w:p>
    <w:tbl>
      <w:tblPr>
        <w:tblW w:w="8640" w:type="dxa"/>
        <w:jc w:val="center"/>
        <w:tblLayout w:type="fixed"/>
        <w:tblLook w:val="04A0" w:firstRow="1" w:lastRow="0" w:firstColumn="1" w:lastColumn="0" w:noHBand="0" w:noVBand="1"/>
      </w:tblPr>
      <w:tblGrid>
        <w:gridCol w:w="2880"/>
        <w:gridCol w:w="1440"/>
        <w:gridCol w:w="4320"/>
      </w:tblGrid>
      <w:tr w:rsidR="002B758C" w:rsidRPr="003167FF" w14:paraId="1DBD27FC"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6582C0C9" w14:textId="77777777" w:rsidR="002B758C" w:rsidRPr="003167FF" w:rsidRDefault="002B758C" w:rsidP="004A38E5">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42AD6C1" w14:textId="77777777" w:rsidR="002B758C" w:rsidRPr="003167FF" w:rsidRDefault="002B758C" w:rsidP="004A38E5">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A7D8DFE" w14:textId="77777777" w:rsidR="002B758C" w:rsidRPr="003167FF" w:rsidRDefault="002B758C" w:rsidP="004A38E5">
            <w:pPr>
              <w:pStyle w:val="TAH"/>
            </w:pPr>
            <w:r w:rsidRPr="003167FF">
              <w:t>Description</w:t>
            </w:r>
          </w:p>
        </w:tc>
      </w:tr>
      <w:tr w:rsidR="002B758C" w:rsidRPr="003167FF" w14:paraId="59DB1319" w14:textId="77777777" w:rsidTr="004A38E5">
        <w:trPr>
          <w:jc w:val="center"/>
        </w:trPr>
        <w:tc>
          <w:tcPr>
            <w:tcW w:w="2880" w:type="dxa"/>
            <w:tcBorders>
              <w:top w:val="single" w:sz="4" w:space="0" w:color="000000"/>
              <w:left w:val="single" w:sz="4" w:space="0" w:color="000000"/>
              <w:bottom w:val="single" w:sz="4" w:space="0" w:color="000000"/>
              <w:right w:val="nil"/>
            </w:tcBorders>
          </w:tcPr>
          <w:p w14:paraId="7CB3B8CC" w14:textId="77777777" w:rsidR="002B758C" w:rsidRPr="003167FF" w:rsidRDefault="002B758C" w:rsidP="004A38E5">
            <w:pPr>
              <w:pStyle w:val="TAL"/>
            </w:pPr>
            <w:r w:rsidRPr="003167FF">
              <w:t>Result</w:t>
            </w:r>
          </w:p>
        </w:tc>
        <w:tc>
          <w:tcPr>
            <w:tcW w:w="1440" w:type="dxa"/>
            <w:tcBorders>
              <w:top w:val="single" w:sz="4" w:space="0" w:color="000000"/>
              <w:left w:val="single" w:sz="4" w:space="0" w:color="000000"/>
              <w:bottom w:val="single" w:sz="4" w:space="0" w:color="000000"/>
              <w:right w:val="nil"/>
            </w:tcBorders>
          </w:tcPr>
          <w:p w14:paraId="15C56A8A"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194F07F" w14:textId="77777777" w:rsidR="002B758C" w:rsidRPr="003167FF" w:rsidRDefault="002B758C" w:rsidP="004A38E5">
            <w:pPr>
              <w:pStyle w:val="TAL"/>
            </w:pPr>
            <w:r w:rsidRPr="003167FF">
              <w:rPr>
                <w:lang w:eastAsia="zh-CN"/>
              </w:rPr>
              <w:t>Indicates the success or failure for the operation.</w:t>
            </w:r>
          </w:p>
        </w:tc>
      </w:tr>
      <w:tr w:rsidR="002B758C" w:rsidRPr="003167FF" w14:paraId="5E491D32"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4478938D" w14:textId="77777777" w:rsidR="002B758C" w:rsidRPr="003167FF" w:rsidRDefault="002B758C" w:rsidP="004A38E5">
            <w:pPr>
              <w:pStyle w:val="TAL"/>
            </w:pPr>
            <w:r w:rsidRPr="003167FF">
              <w:t>VAL service area IDs</w:t>
            </w:r>
          </w:p>
        </w:tc>
        <w:tc>
          <w:tcPr>
            <w:tcW w:w="1440" w:type="dxa"/>
            <w:tcBorders>
              <w:top w:val="single" w:sz="4" w:space="0" w:color="000000"/>
              <w:left w:val="single" w:sz="4" w:space="0" w:color="000000"/>
              <w:bottom w:val="single" w:sz="4" w:space="0" w:color="000000"/>
              <w:right w:val="nil"/>
            </w:tcBorders>
            <w:hideMark/>
          </w:tcPr>
          <w:p w14:paraId="60C17085" w14:textId="77777777" w:rsidR="002B758C" w:rsidRPr="003167FF" w:rsidRDefault="002B758C" w:rsidP="004A38E5">
            <w:pPr>
              <w:pStyle w:val="TAC"/>
            </w:pPr>
            <w:r w:rsidRPr="003167FF">
              <w:t>O</w:t>
            </w:r>
          </w:p>
          <w:p w14:paraId="78069885" w14:textId="77777777" w:rsidR="002B758C" w:rsidRPr="003167FF" w:rsidRDefault="002B758C" w:rsidP="004A38E5">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hideMark/>
          </w:tcPr>
          <w:p w14:paraId="30163056" w14:textId="77777777" w:rsidR="002B758C" w:rsidRPr="003167FF" w:rsidRDefault="002B758C" w:rsidP="004A38E5">
            <w:pPr>
              <w:pStyle w:val="TAL"/>
            </w:pPr>
            <w:r w:rsidRPr="003167FF">
              <w:t>Indicates the list of the deleted VAL service area identifiers.</w:t>
            </w:r>
          </w:p>
        </w:tc>
      </w:tr>
      <w:tr w:rsidR="002B758C" w:rsidRPr="003167FF" w14:paraId="1CECC28B" w14:textId="77777777" w:rsidTr="004A38E5">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5F1EBB8" w14:textId="77777777" w:rsidR="002B758C" w:rsidRPr="003167FF" w:rsidRDefault="002B758C" w:rsidP="004A38E5">
            <w:pPr>
              <w:pStyle w:val="TAN"/>
              <w:rPr>
                <w:lang w:eastAsia="zh-CN"/>
              </w:rPr>
            </w:pPr>
            <w:r w:rsidRPr="00626E7C">
              <w:t>NOTE:</w:t>
            </w:r>
            <w:r w:rsidRPr="00626E7C">
              <w:tab/>
              <w:t>This information element s</w:t>
            </w:r>
            <w:r w:rsidRPr="003167FF">
              <w:t>hall be present</w:t>
            </w:r>
            <w:r w:rsidRPr="00626E7C">
              <w:t xml:space="preserve"> only if the delete VAL service area identifier(s) is successful</w:t>
            </w:r>
            <w:r w:rsidRPr="00626E7C">
              <w:rPr>
                <w:lang w:eastAsia="zh-CN"/>
              </w:rPr>
              <w:t>.</w:t>
            </w:r>
          </w:p>
        </w:tc>
      </w:tr>
    </w:tbl>
    <w:p w14:paraId="786CA529" w14:textId="77777777" w:rsidR="002B758C" w:rsidRPr="003167FF" w:rsidRDefault="002B758C" w:rsidP="00626E7C"/>
    <w:p w14:paraId="34028498" w14:textId="2FE54DEF" w:rsidR="003167FF" w:rsidRPr="003167FF" w:rsidRDefault="003167FF" w:rsidP="003167FF">
      <w:pPr>
        <w:pStyle w:val="Heading4"/>
      </w:pPr>
      <w:bookmarkStart w:id="560" w:name="_Toc155355431"/>
      <w:r w:rsidRPr="003167FF">
        <w:rPr>
          <w:lang w:eastAsia="zh-CN"/>
        </w:rPr>
        <w:t>9.3</w:t>
      </w:r>
      <w:r w:rsidRPr="003167FF">
        <w:t>.2.</w:t>
      </w:r>
      <w:r w:rsidRPr="003167FF">
        <w:rPr>
          <w:lang w:eastAsia="zh-CN"/>
        </w:rPr>
        <w:t>32</w:t>
      </w:r>
      <w:r w:rsidRPr="003167FF">
        <w:tab/>
        <w:t xml:space="preserve">Location information </w:t>
      </w:r>
      <w:r w:rsidRPr="003167FF">
        <w:rPr>
          <w:lang w:eastAsia="zh-CN"/>
        </w:rPr>
        <w:t>un</w:t>
      </w:r>
      <w:r w:rsidRPr="003167FF">
        <w:t>subscri</w:t>
      </w:r>
      <w:r w:rsidRPr="003167FF">
        <w:rPr>
          <w:lang w:eastAsia="zh-CN"/>
        </w:rPr>
        <w:t>be</w:t>
      </w:r>
      <w:r w:rsidRPr="003167FF">
        <w:t xml:space="preserve"> request</w:t>
      </w:r>
      <w:bookmarkEnd w:id="560"/>
    </w:p>
    <w:p w14:paraId="5FA579C8" w14:textId="5232D1F3" w:rsidR="003167FF" w:rsidRPr="003167FF" w:rsidRDefault="003167FF" w:rsidP="003167FF">
      <w:pPr>
        <w:rPr>
          <w:lang w:eastAsia="zh-CN"/>
        </w:rPr>
      </w:pPr>
      <w:r w:rsidRPr="003167FF">
        <w:t>Table </w:t>
      </w:r>
      <w:r w:rsidRPr="003167FF">
        <w:rPr>
          <w:lang w:eastAsia="zh-CN"/>
        </w:rPr>
        <w:t>9.3</w:t>
      </w:r>
      <w:r w:rsidRPr="003167FF">
        <w:t>.2</w:t>
      </w:r>
      <w:r w:rsidRPr="003167FF">
        <w:rPr>
          <w:lang w:eastAsia="zh-CN"/>
        </w:rPr>
        <w:t>.32-1</w:t>
      </w:r>
      <w:r w:rsidRPr="003167FF">
        <w:t xml:space="preserve"> describes the information flow from the VAL server or location management client to the location management </w:t>
      </w:r>
      <w:r w:rsidRPr="003167FF">
        <w:rPr>
          <w:lang w:eastAsia="zh-CN"/>
        </w:rPr>
        <w:t>server</w:t>
      </w:r>
      <w:r w:rsidRPr="003167FF">
        <w:t xml:space="preserve"> for </w:t>
      </w:r>
      <w:r w:rsidRPr="003167FF">
        <w:rPr>
          <w:lang w:eastAsia="zh-CN"/>
        </w:rPr>
        <w:t>location information unsubscribe request.</w:t>
      </w:r>
    </w:p>
    <w:p w14:paraId="6A3DE132" w14:textId="53AB5F50" w:rsidR="003167FF" w:rsidRPr="003167FF" w:rsidRDefault="003167FF" w:rsidP="003167FF">
      <w:pPr>
        <w:pStyle w:val="TH"/>
        <w:rPr>
          <w:lang w:eastAsia="zh-CN"/>
        </w:rPr>
      </w:pPr>
      <w:bookmarkStart w:id="561" w:name="OLE_LINK40"/>
      <w:bookmarkStart w:id="562" w:name="OLE_LINK41"/>
      <w:bookmarkStart w:id="563" w:name="OLE_LINK44"/>
      <w:r w:rsidRPr="003167FF">
        <w:t>Table </w:t>
      </w:r>
      <w:r w:rsidRPr="003167FF">
        <w:rPr>
          <w:lang w:eastAsia="zh-CN"/>
        </w:rPr>
        <w:t>9.3</w:t>
      </w:r>
      <w:r w:rsidRPr="003167FF">
        <w:t>.2.</w:t>
      </w:r>
      <w:r w:rsidRPr="003167FF">
        <w:rPr>
          <w:lang w:eastAsia="zh-CN"/>
        </w:rPr>
        <w:t>32</w:t>
      </w:r>
      <w:r w:rsidRPr="003167FF">
        <w:t xml:space="preserve">-1: Location </w:t>
      </w:r>
      <w:r w:rsidRPr="003167FF">
        <w:rPr>
          <w:lang w:eastAsia="zh-CN"/>
        </w:rPr>
        <w:t>information</w:t>
      </w:r>
      <w:r w:rsidRPr="003167FF">
        <w:t xml:space="preserve"> </w:t>
      </w:r>
      <w:r w:rsidRPr="003167FF">
        <w:rPr>
          <w:lang w:eastAsia="zh-CN"/>
        </w:rPr>
        <w:t>unsubscribe request</w:t>
      </w:r>
    </w:p>
    <w:tbl>
      <w:tblPr>
        <w:tblW w:w="8640" w:type="dxa"/>
        <w:jc w:val="center"/>
        <w:tblLayout w:type="fixed"/>
        <w:tblLook w:val="04A0" w:firstRow="1" w:lastRow="0" w:firstColumn="1" w:lastColumn="0" w:noHBand="0" w:noVBand="1"/>
      </w:tblPr>
      <w:tblGrid>
        <w:gridCol w:w="2880"/>
        <w:gridCol w:w="1440"/>
        <w:gridCol w:w="4320"/>
      </w:tblGrid>
      <w:tr w:rsidR="003167FF" w:rsidRPr="003167FF" w14:paraId="30E8D606"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62F51873" w14:textId="77777777" w:rsidR="003167FF" w:rsidRPr="003167FF" w:rsidRDefault="003167FF" w:rsidP="00E0690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FB7D315" w14:textId="77777777" w:rsidR="003167FF" w:rsidRPr="003167FF" w:rsidRDefault="003167FF" w:rsidP="00E0690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7A29CEA0" w14:textId="77777777" w:rsidR="003167FF" w:rsidRPr="003167FF" w:rsidRDefault="003167FF" w:rsidP="00E0690D">
            <w:pPr>
              <w:pStyle w:val="TAH"/>
            </w:pPr>
            <w:r w:rsidRPr="003167FF">
              <w:t>Description</w:t>
            </w:r>
          </w:p>
        </w:tc>
      </w:tr>
      <w:tr w:rsidR="003167FF" w:rsidRPr="003167FF" w14:paraId="49CA2F57"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6F676E6E" w14:textId="77777777" w:rsidR="003167FF" w:rsidRPr="003167FF" w:rsidRDefault="003167FF" w:rsidP="00E0690D">
            <w:pPr>
              <w:pStyle w:val="TAL"/>
              <w:rPr>
                <w:rFonts w:eastAsia="SimSun"/>
                <w:lang w:eastAsia="zh-CN"/>
              </w:rPr>
            </w:pPr>
            <w:r w:rsidRPr="003167FF">
              <w:rPr>
                <w:rFonts w:eastAsia="SimSun"/>
                <w:lang w:eastAsia="zh-CN"/>
              </w:rPr>
              <w:t>Requestor ID</w:t>
            </w:r>
          </w:p>
        </w:tc>
        <w:tc>
          <w:tcPr>
            <w:tcW w:w="1440" w:type="dxa"/>
            <w:tcBorders>
              <w:top w:val="single" w:sz="4" w:space="0" w:color="000000"/>
              <w:left w:val="single" w:sz="4" w:space="0" w:color="000000"/>
              <w:bottom w:val="single" w:sz="4" w:space="0" w:color="000000"/>
              <w:right w:val="nil"/>
            </w:tcBorders>
            <w:hideMark/>
          </w:tcPr>
          <w:p w14:paraId="6E047263" w14:textId="77777777" w:rsidR="003167FF" w:rsidRPr="003167FF" w:rsidRDefault="003167FF" w:rsidP="00E0690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3BA526B1" w14:textId="77777777" w:rsidR="003167FF" w:rsidRPr="003167FF" w:rsidRDefault="003167FF" w:rsidP="00E0690D">
            <w:pPr>
              <w:pStyle w:val="TAL"/>
              <w:rPr>
                <w:rFonts w:eastAsia="SimSun"/>
                <w:lang w:eastAsia="zh-CN"/>
              </w:rPr>
            </w:pPr>
            <w:r w:rsidRPr="003167FF">
              <w:t xml:space="preserve">Identity of the </w:t>
            </w:r>
            <w:r w:rsidRPr="003167FF">
              <w:rPr>
                <w:szCs w:val="18"/>
              </w:rPr>
              <w:t>VAL server</w:t>
            </w:r>
            <w:r w:rsidRPr="003167FF">
              <w:t xml:space="preserve"> or VAL UE</w:t>
            </w:r>
            <w:r w:rsidRPr="003167FF">
              <w:rPr>
                <w:rFonts w:eastAsia="SimSun"/>
                <w:lang w:eastAsia="zh-CN"/>
              </w:rPr>
              <w:t xml:space="preserve">’s requesting ID. </w:t>
            </w:r>
          </w:p>
        </w:tc>
      </w:tr>
      <w:bookmarkEnd w:id="561"/>
      <w:bookmarkEnd w:id="562"/>
      <w:bookmarkEnd w:id="563"/>
    </w:tbl>
    <w:p w14:paraId="6C86EAAE" w14:textId="77777777" w:rsidR="003167FF" w:rsidRPr="003167FF" w:rsidRDefault="003167FF" w:rsidP="003167FF">
      <w:pPr>
        <w:rPr>
          <w:rFonts w:eastAsia="SimSun"/>
          <w:lang w:eastAsia="zh-CN"/>
        </w:rPr>
      </w:pPr>
    </w:p>
    <w:p w14:paraId="0EE5F965" w14:textId="3E7B7007" w:rsidR="003167FF" w:rsidRPr="003167FF" w:rsidRDefault="003167FF" w:rsidP="003167FF">
      <w:pPr>
        <w:pStyle w:val="Heading4"/>
      </w:pPr>
      <w:bookmarkStart w:id="564" w:name="_Toc155355432"/>
      <w:r w:rsidRPr="003167FF">
        <w:rPr>
          <w:lang w:eastAsia="zh-CN"/>
        </w:rPr>
        <w:t>9.3</w:t>
      </w:r>
      <w:r w:rsidRPr="003167FF">
        <w:t>.2.</w:t>
      </w:r>
      <w:r w:rsidRPr="003167FF">
        <w:rPr>
          <w:lang w:eastAsia="zh-CN"/>
        </w:rPr>
        <w:t>33</w:t>
      </w:r>
      <w:r w:rsidRPr="003167FF">
        <w:tab/>
        <w:t xml:space="preserve">Location information </w:t>
      </w:r>
      <w:r w:rsidRPr="003167FF">
        <w:rPr>
          <w:lang w:eastAsia="zh-CN"/>
        </w:rPr>
        <w:t>unsubscribe</w:t>
      </w:r>
      <w:r w:rsidRPr="003167FF">
        <w:t xml:space="preserve"> response</w:t>
      </w:r>
      <w:bookmarkEnd w:id="564"/>
    </w:p>
    <w:p w14:paraId="279D45A0" w14:textId="642BCADD" w:rsidR="003167FF" w:rsidRPr="003167FF" w:rsidRDefault="003167FF" w:rsidP="003167FF">
      <w:pPr>
        <w:rPr>
          <w:lang w:eastAsia="zh-CN"/>
        </w:rPr>
      </w:pPr>
      <w:r w:rsidRPr="003167FF">
        <w:t>Table </w:t>
      </w:r>
      <w:r w:rsidRPr="003167FF">
        <w:rPr>
          <w:lang w:eastAsia="zh-CN"/>
        </w:rPr>
        <w:t>9.3</w:t>
      </w:r>
      <w:r w:rsidRPr="003167FF">
        <w:t>.2</w:t>
      </w:r>
      <w:r w:rsidRPr="003167FF">
        <w:rPr>
          <w:lang w:eastAsia="zh-CN"/>
        </w:rPr>
        <w:t>.33-1</w:t>
      </w:r>
      <w:r w:rsidRPr="003167FF">
        <w:t xml:space="preserve"> describes the information flow from the location management </w:t>
      </w:r>
      <w:r w:rsidRPr="003167FF">
        <w:rPr>
          <w:lang w:eastAsia="zh-CN"/>
        </w:rPr>
        <w:t>server</w:t>
      </w:r>
      <w:r w:rsidRPr="003167FF">
        <w:t xml:space="preserve"> to the VAL server or location management client for </w:t>
      </w:r>
      <w:r w:rsidRPr="003167FF">
        <w:rPr>
          <w:lang w:eastAsia="zh-CN"/>
        </w:rPr>
        <w:t>location information unsubscribe response.</w:t>
      </w:r>
    </w:p>
    <w:p w14:paraId="5784CBDD" w14:textId="10596E09" w:rsidR="003167FF" w:rsidRPr="003167FF" w:rsidRDefault="003167FF" w:rsidP="003167FF">
      <w:pPr>
        <w:pStyle w:val="TH"/>
        <w:rPr>
          <w:lang w:eastAsia="zh-CN"/>
        </w:rPr>
      </w:pPr>
      <w:r w:rsidRPr="003167FF">
        <w:t>Table </w:t>
      </w:r>
      <w:r w:rsidRPr="003167FF">
        <w:rPr>
          <w:lang w:eastAsia="zh-CN"/>
        </w:rPr>
        <w:t>9.3</w:t>
      </w:r>
      <w:r w:rsidRPr="003167FF">
        <w:t>.2.</w:t>
      </w:r>
      <w:r w:rsidRPr="003167FF">
        <w:rPr>
          <w:lang w:eastAsia="zh-CN"/>
        </w:rPr>
        <w:t>33</w:t>
      </w:r>
      <w:r w:rsidRPr="003167FF">
        <w:t xml:space="preserve">-1: Location </w:t>
      </w:r>
      <w:r w:rsidRPr="003167FF">
        <w:rPr>
          <w:lang w:eastAsia="zh-CN"/>
        </w:rPr>
        <w:t>information</w:t>
      </w:r>
      <w:r w:rsidRPr="003167FF">
        <w:t xml:space="preserve"> </w:t>
      </w:r>
      <w:r w:rsidRPr="003167FF">
        <w:rPr>
          <w:lang w:eastAsia="zh-CN"/>
        </w:rPr>
        <w:t>unsubscribe response</w:t>
      </w:r>
    </w:p>
    <w:tbl>
      <w:tblPr>
        <w:tblW w:w="8640" w:type="dxa"/>
        <w:jc w:val="center"/>
        <w:tblLayout w:type="fixed"/>
        <w:tblLook w:val="04A0" w:firstRow="1" w:lastRow="0" w:firstColumn="1" w:lastColumn="0" w:noHBand="0" w:noVBand="1"/>
      </w:tblPr>
      <w:tblGrid>
        <w:gridCol w:w="2880"/>
        <w:gridCol w:w="1440"/>
        <w:gridCol w:w="4320"/>
      </w:tblGrid>
      <w:tr w:rsidR="003167FF" w:rsidRPr="003167FF" w14:paraId="21D8C8BD"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1C8DB4BB" w14:textId="77777777" w:rsidR="003167FF" w:rsidRPr="003167FF" w:rsidRDefault="003167FF" w:rsidP="00E0690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035B1C70" w14:textId="77777777" w:rsidR="003167FF" w:rsidRPr="003167FF" w:rsidRDefault="003167FF" w:rsidP="00E0690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95EB87F" w14:textId="77777777" w:rsidR="003167FF" w:rsidRPr="003167FF" w:rsidRDefault="003167FF" w:rsidP="00E0690D">
            <w:pPr>
              <w:pStyle w:val="TAH"/>
            </w:pPr>
            <w:r w:rsidRPr="003167FF">
              <w:t>Description</w:t>
            </w:r>
          </w:p>
        </w:tc>
      </w:tr>
      <w:tr w:rsidR="003167FF" w:rsidRPr="003167FF" w14:paraId="3B1D757E"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1499C405" w14:textId="77777777" w:rsidR="003167FF" w:rsidRPr="003167FF" w:rsidRDefault="003167FF" w:rsidP="00E0690D">
            <w:pPr>
              <w:pStyle w:val="TAL"/>
            </w:pPr>
            <w:r w:rsidRPr="003167FF">
              <w:rPr>
                <w:rFonts w:eastAsia="SimSun"/>
                <w:lang w:eastAsia="zh-CN"/>
              </w:rPr>
              <w:t>Request</w:t>
            </w:r>
            <w:r w:rsidRPr="003167FF">
              <w:t xml:space="preserve"> status</w:t>
            </w:r>
          </w:p>
        </w:tc>
        <w:tc>
          <w:tcPr>
            <w:tcW w:w="1440" w:type="dxa"/>
            <w:tcBorders>
              <w:top w:val="single" w:sz="4" w:space="0" w:color="000000"/>
              <w:left w:val="single" w:sz="4" w:space="0" w:color="000000"/>
              <w:bottom w:val="single" w:sz="4" w:space="0" w:color="000000"/>
              <w:right w:val="nil"/>
            </w:tcBorders>
            <w:hideMark/>
          </w:tcPr>
          <w:p w14:paraId="6A01A09F" w14:textId="77777777" w:rsidR="003167FF" w:rsidRPr="003167FF" w:rsidRDefault="003167FF" w:rsidP="00E0690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5B7BE56D" w14:textId="77777777" w:rsidR="003167FF" w:rsidRPr="003167FF" w:rsidRDefault="003167FF" w:rsidP="00E0690D">
            <w:pPr>
              <w:pStyle w:val="TAL"/>
            </w:pPr>
            <w:r w:rsidRPr="003167FF">
              <w:rPr>
                <w:lang w:eastAsia="zh-CN"/>
              </w:rPr>
              <w:t xml:space="preserve">It indicates the </w:t>
            </w:r>
            <w:r w:rsidRPr="003167FF">
              <w:rPr>
                <w:rFonts w:eastAsia="SimSun"/>
                <w:lang w:eastAsia="zh-CN"/>
              </w:rPr>
              <w:t>un</w:t>
            </w:r>
            <w:r w:rsidRPr="003167FF">
              <w:rPr>
                <w:lang w:eastAsia="zh-CN"/>
              </w:rPr>
              <w:t>subscri</w:t>
            </w:r>
            <w:r w:rsidRPr="003167FF">
              <w:rPr>
                <w:rFonts w:eastAsia="SimSun"/>
                <w:lang w:eastAsia="zh-CN"/>
              </w:rPr>
              <w:t>be</w:t>
            </w:r>
            <w:r w:rsidRPr="003167FF">
              <w:rPr>
                <w:lang w:eastAsia="zh-CN"/>
              </w:rPr>
              <w:t xml:space="preserve"> </w:t>
            </w:r>
            <w:r w:rsidRPr="003167FF">
              <w:rPr>
                <w:rFonts w:eastAsia="SimSun"/>
                <w:lang w:eastAsia="zh-CN"/>
              </w:rPr>
              <w:t xml:space="preserve">request </w:t>
            </w:r>
            <w:r w:rsidRPr="003167FF">
              <w:rPr>
                <w:lang w:eastAsia="zh-CN"/>
              </w:rPr>
              <w:t>result</w:t>
            </w:r>
          </w:p>
        </w:tc>
      </w:tr>
    </w:tbl>
    <w:p w14:paraId="07CFFC48" w14:textId="77777777" w:rsidR="003167FF" w:rsidRPr="003167FF" w:rsidRDefault="003167FF" w:rsidP="00626E7C"/>
    <w:p w14:paraId="4C92D199" w14:textId="4D4F108F" w:rsidR="003167FF" w:rsidRPr="003167FF" w:rsidRDefault="003167FF" w:rsidP="003167FF">
      <w:pPr>
        <w:pStyle w:val="Heading4"/>
      </w:pPr>
      <w:bookmarkStart w:id="565" w:name="_Toc155355433"/>
      <w:r w:rsidRPr="003167FF">
        <w:t>9.3.2.</w:t>
      </w:r>
      <w:r w:rsidRPr="003167FF">
        <w:rPr>
          <w:lang w:eastAsia="zh-CN"/>
        </w:rPr>
        <w:t>34</w:t>
      </w:r>
      <w:r w:rsidRPr="003167FF">
        <w:tab/>
        <w:t xml:space="preserve">Monitor </w:t>
      </w:r>
      <w:r w:rsidRPr="003167FF">
        <w:rPr>
          <w:lang w:eastAsia="zh-CN"/>
        </w:rPr>
        <w:t>l</w:t>
      </w:r>
      <w:r w:rsidRPr="003167FF">
        <w:t xml:space="preserve">ocation </w:t>
      </w:r>
      <w:r w:rsidRPr="003167FF">
        <w:rPr>
          <w:lang w:eastAsia="zh-CN"/>
        </w:rPr>
        <w:t>unsubscribe</w:t>
      </w:r>
      <w:r w:rsidRPr="003167FF">
        <w:t xml:space="preserve"> </w:t>
      </w:r>
      <w:r w:rsidRPr="003167FF">
        <w:rPr>
          <w:lang w:eastAsia="zh-CN"/>
        </w:rPr>
        <w:t>r</w:t>
      </w:r>
      <w:r w:rsidRPr="003167FF">
        <w:t>equest</w:t>
      </w:r>
      <w:bookmarkEnd w:id="565"/>
    </w:p>
    <w:p w14:paraId="377FAFB4" w14:textId="727E97D7" w:rsidR="003167FF" w:rsidRPr="003167FF" w:rsidRDefault="003167FF" w:rsidP="003167FF">
      <w:r w:rsidRPr="003167FF">
        <w:t>Table 9.3.2.</w:t>
      </w:r>
      <w:r w:rsidRPr="003167FF">
        <w:rPr>
          <w:rFonts w:eastAsia="SimSun"/>
          <w:lang w:eastAsia="zh-CN"/>
        </w:rPr>
        <w:t>34</w:t>
      </w:r>
      <w:r w:rsidRPr="003167FF">
        <w:t xml:space="preserve">-1 describes the information flow from the VAL server to the LM server for </w:t>
      </w:r>
      <w:r w:rsidRPr="003167FF">
        <w:rPr>
          <w:lang w:eastAsia="zh-CN"/>
        </w:rPr>
        <w:t>m</w:t>
      </w:r>
      <w:r w:rsidRPr="003167FF">
        <w:t xml:space="preserve">onitor </w:t>
      </w:r>
      <w:r w:rsidRPr="003167FF">
        <w:rPr>
          <w:lang w:eastAsia="zh-CN"/>
        </w:rPr>
        <w:t>l</w:t>
      </w:r>
      <w:r w:rsidRPr="003167FF">
        <w:t xml:space="preserve">ocation </w:t>
      </w:r>
      <w:r w:rsidRPr="003167FF">
        <w:rPr>
          <w:lang w:eastAsia="zh-CN"/>
        </w:rPr>
        <w:t>unsubscribe</w:t>
      </w:r>
      <w:r w:rsidRPr="003167FF">
        <w:t xml:space="preserve"> </w:t>
      </w:r>
      <w:r w:rsidRPr="003167FF">
        <w:rPr>
          <w:lang w:eastAsia="zh-CN"/>
        </w:rPr>
        <w:t>request</w:t>
      </w:r>
      <w:r w:rsidRPr="003167FF">
        <w:t>.</w:t>
      </w:r>
    </w:p>
    <w:p w14:paraId="38844D0E" w14:textId="6BE8C8B2" w:rsidR="003167FF" w:rsidRPr="003167FF" w:rsidRDefault="003167FF" w:rsidP="003167FF">
      <w:pPr>
        <w:pStyle w:val="TH"/>
        <w:rPr>
          <w:lang w:eastAsia="zh-CN"/>
        </w:rPr>
      </w:pPr>
      <w:r w:rsidRPr="003167FF">
        <w:t>Table 9.3.2.</w:t>
      </w:r>
      <w:r w:rsidRPr="003167FF">
        <w:rPr>
          <w:rFonts w:eastAsia="SimSun"/>
          <w:lang w:eastAsia="zh-CN"/>
        </w:rPr>
        <w:t>34</w:t>
      </w:r>
      <w:r w:rsidRPr="003167FF">
        <w:t xml:space="preserve">-1: Monitor </w:t>
      </w:r>
      <w:r w:rsidRPr="003167FF">
        <w:rPr>
          <w:lang w:eastAsia="zh-CN"/>
        </w:rPr>
        <w:t>l</w:t>
      </w:r>
      <w:r w:rsidRPr="003167FF">
        <w:t xml:space="preserve">ocation </w:t>
      </w:r>
      <w:r w:rsidRPr="003167FF">
        <w:rPr>
          <w:lang w:eastAsia="zh-CN"/>
        </w:rPr>
        <w:t>unsubscribe</w:t>
      </w:r>
      <w:r w:rsidRPr="003167FF">
        <w:t xml:space="preserve"> </w:t>
      </w:r>
      <w:r w:rsidRPr="003167FF">
        <w:rPr>
          <w:lang w:eastAsia="zh-CN"/>
        </w:rPr>
        <w:t>request</w:t>
      </w:r>
    </w:p>
    <w:tbl>
      <w:tblPr>
        <w:tblW w:w="8640" w:type="dxa"/>
        <w:jc w:val="center"/>
        <w:tblLayout w:type="fixed"/>
        <w:tblLook w:val="04A0" w:firstRow="1" w:lastRow="0" w:firstColumn="1" w:lastColumn="0" w:noHBand="0" w:noVBand="1"/>
      </w:tblPr>
      <w:tblGrid>
        <w:gridCol w:w="2880"/>
        <w:gridCol w:w="1440"/>
        <w:gridCol w:w="4320"/>
      </w:tblGrid>
      <w:tr w:rsidR="003167FF" w:rsidRPr="003167FF" w14:paraId="4352D5E2"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468CE28F" w14:textId="77777777" w:rsidR="003167FF" w:rsidRPr="003167FF" w:rsidRDefault="003167FF" w:rsidP="00E0690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25DC64F0" w14:textId="77777777" w:rsidR="003167FF" w:rsidRPr="003167FF" w:rsidRDefault="003167FF" w:rsidP="00E0690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13190EA0" w14:textId="77777777" w:rsidR="003167FF" w:rsidRPr="003167FF" w:rsidRDefault="003167FF" w:rsidP="00E0690D">
            <w:pPr>
              <w:pStyle w:val="TAH"/>
            </w:pPr>
            <w:r w:rsidRPr="003167FF">
              <w:t>Description</w:t>
            </w:r>
          </w:p>
        </w:tc>
      </w:tr>
      <w:tr w:rsidR="003167FF" w:rsidRPr="003167FF" w14:paraId="65263B75"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5BE41D0F" w14:textId="77777777" w:rsidR="003167FF" w:rsidRPr="003167FF" w:rsidRDefault="003167FF" w:rsidP="00E0690D">
            <w:pPr>
              <w:pStyle w:val="TAL"/>
            </w:pPr>
            <w:r w:rsidRPr="003167FF">
              <w:rPr>
                <w:rFonts w:eastAsia="SimSun"/>
                <w:lang w:eastAsia="zh-CN"/>
              </w:rPr>
              <w:t>Requestor ID</w:t>
            </w:r>
          </w:p>
        </w:tc>
        <w:tc>
          <w:tcPr>
            <w:tcW w:w="1440" w:type="dxa"/>
            <w:tcBorders>
              <w:top w:val="single" w:sz="4" w:space="0" w:color="000000"/>
              <w:left w:val="single" w:sz="4" w:space="0" w:color="000000"/>
              <w:bottom w:val="single" w:sz="4" w:space="0" w:color="000000"/>
              <w:right w:val="nil"/>
            </w:tcBorders>
            <w:hideMark/>
          </w:tcPr>
          <w:p w14:paraId="593BC01C" w14:textId="77777777" w:rsidR="003167FF" w:rsidRPr="003167FF" w:rsidRDefault="003167FF" w:rsidP="00E0690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6445CF15" w14:textId="77777777" w:rsidR="003167FF" w:rsidRPr="003167FF" w:rsidRDefault="003167FF" w:rsidP="00E0690D">
            <w:pPr>
              <w:pStyle w:val="TAL"/>
            </w:pPr>
            <w:r w:rsidRPr="003167FF">
              <w:t xml:space="preserve">Identity of the </w:t>
            </w:r>
            <w:r w:rsidRPr="003167FF">
              <w:rPr>
                <w:szCs w:val="18"/>
              </w:rPr>
              <w:t>VAL server</w:t>
            </w:r>
            <w:r w:rsidRPr="003167FF">
              <w:rPr>
                <w:rFonts w:eastAsia="SimSun"/>
                <w:lang w:eastAsia="zh-CN"/>
              </w:rPr>
              <w:t xml:space="preserve">’s requesting ID. </w:t>
            </w:r>
          </w:p>
        </w:tc>
      </w:tr>
    </w:tbl>
    <w:p w14:paraId="06C3E7C0" w14:textId="77777777" w:rsidR="003167FF" w:rsidRPr="003167FF" w:rsidRDefault="003167FF" w:rsidP="003167FF"/>
    <w:p w14:paraId="249E67F9" w14:textId="06A65105" w:rsidR="003167FF" w:rsidRPr="003167FF" w:rsidRDefault="003167FF" w:rsidP="003167FF">
      <w:pPr>
        <w:pStyle w:val="Heading4"/>
      </w:pPr>
      <w:bookmarkStart w:id="566" w:name="_Toc155355434"/>
      <w:r w:rsidRPr="003167FF">
        <w:t>9.3.2.</w:t>
      </w:r>
      <w:r w:rsidRPr="003167FF">
        <w:rPr>
          <w:lang w:eastAsia="zh-CN"/>
        </w:rPr>
        <w:t>35</w:t>
      </w:r>
      <w:r w:rsidRPr="003167FF">
        <w:tab/>
        <w:t xml:space="preserve">Monitor </w:t>
      </w:r>
      <w:r w:rsidRPr="003167FF">
        <w:rPr>
          <w:lang w:eastAsia="zh-CN"/>
        </w:rPr>
        <w:t>l</w:t>
      </w:r>
      <w:r w:rsidRPr="003167FF">
        <w:t xml:space="preserve">ocation </w:t>
      </w:r>
      <w:r w:rsidRPr="003167FF">
        <w:rPr>
          <w:lang w:eastAsia="zh-CN"/>
        </w:rPr>
        <w:t>unsubscribe</w:t>
      </w:r>
      <w:r w:rsidRPr="003167FF">
        <w:t xml:space="preserve"> </w:t>
      </w:r>
      <w:r w:rsidRPr="003167FF">
        <w:rPr>
          <w:lang w:eastAsia="zh-CN"/>
        </w:rPr>
        <w:t>r</w:t>
      </w:r>
      <w:r w:rsidRPr="003167FF">
        <w:t>esponse</w:t>
      </w:r>
      <w:bookmarkEnd w:id="566"/>
    </w:p>
    <w:p w14:paraId="6C079046" w14:textId="1138862A" w:rsidR="003167FF" w:rsidRPr="003167FF" w:rsidRDefault="003167FF" w:rsidP="003167FF">
      <w:r w:rsidRPr="003167FF">
        <w:t>Table 9.3.2.</w:t>
      </w:r>
      <w:r w:rsidRPr="003167FF">
        <w:rPr>
          <w:rFonts w:eastAsia="SimSun"/>
          <w:lang w:eastAsia="zh-CN"/>
        </w:rPr>
        <w:t>35</w:t>
      </w:r>
      <w:r w:rsidRPr="003167FF">
        <w:t xml:space="preserve">-1 describes the information flow from LM server to the VAL server for </w:t>
      </w:r>
      <w:r w:rsidRPr="003167FF">
        <w:rPr>
          <w:lang w:eastAsia="zh-CN"/>
        </w:rPr>
        <w:t>m</w:t>
      </w:r>
      <w:r w:rsidRPr="003167FF">
        <w:t xml:space="preserve">onitor </w:t>
      </w:r>
      <w:r w:rsidRPr="003167FF">
        <w:rPr>
          <w:lang w:eastAsia="zh-CN"/>
        </w:rPr>
        <w:t>l</w:t>
      </w:r>
      <w:r w:rsidRPr="003167FF">
        <w:t xml:space="preserve">ocation </w:t>
      </w:r>
      <w:r w:rsidRPr="003167FF">
        <w:rPr>
          <w:lang w:eastAsia="zh-CN"/>
        </w:rPr>
        <w:t>unsubscribe</w:t>
      </w:r>
      <w:r w:rsidRPr="003167FF">
        <w:t xml:space="preserve"> </w:t>
      </w:r>
      <w:r w:rsidRPr="003167FF">
        <w:rPr>
          <w:lang w:eastAsia="zh-CN"/>
        </w:rPr>
        <w:t>r</w:t>
      </w:r>
      <w:r w:rsidRPr="003167FF">
        <w:t xml:space="preserve">esponse. </w:t>
      </w:r>
    </w:p>
    <w:p w14:paraId="7936BEF1" w14:textId="5296129F" w:rsidR="003167FF" w:rsidRPr="003167FF" w:rsidRDefault="003167FF" w:rsidP="003167FF">
      <w:pPr>
        <w:pStyle w:val="TH"/>
        <w:rPr>
          <w:lang w:eastAsia="zh-CN"/>
        </w:rPr>
      </w:pPr>
      <w:r w:rsidRPr="003167FF">
        <w:t>Table 9.3.2.</w:t>
      </w:r>
      <w:r w:rsidRPr="003167FF">
        <w:rPr>
          <w:rFonts w:eastAsia="SimSun"/>
          <w:lang w:eastAsia="zh-CN"/>
        </w:rPr>
        <w:t>35</w:t>
      </w:r>
      <w:r w:rsidRPr="003167FF">
        <w:t xml:space="preserve">-1: Monitor </w:t>
      </w:r>
      <w:r w:rsidRPr="003167FF">
        <w:rPr>
          <w:lang w:eastAsia="zh-CN"/>
        </w:rPr>
        <w:t>l</w:t>
      </w:r>
      <w:r w:rsidRPr="003167FF">
        <w:t xml:space="preserve">ocation </w:t>
      </w:r>
      <w:r w:rsidRPr="003167FF">
        <w:rPr>
          <w:lang w:eastAsia="zh-CN"/>
        </w:rPr>
        <w:t>unsubscribe</w:t>
      </w:r>
      <w:r w:rsidRPr="003167FF">
        <w:t xml:space="preserve"> </w:t>
      </w:r>
      <w:r w:rsidRPr="003167FF">
        <w:rPr>
          <w:lang w:eastAsia="zh-CN"/>
        </w:rPr>
        <w:t>response</w:t>
      </w:r>
    </w:p>
    <w:tbl>
      <w:tblPr>
        <w:tblW w:w="8640" w:type="dxa"/>
        <w:jc w:val="center"/>
        <w:tblLayout w:type="fixed"/>
        <w:tblLook w:val="04A0" w:firstRow="1" w:lastRow="0" w:firstColumn="1" w:lastColumn="0" w:noHBand="0" w:noVBand="1"/>
      </w:tblPr>
      <w:tblGrid>
        <w:gridCol w:w="2880"/>
        <w:gridCol w:w="1440"/>
        <w:gridCol w:w="4320"/>
      </w:tblGrid>
      <w:tr w:rsidR="003167FF" w:rsidRPr="003167FF" w14:paraId="367C33BA"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44482AF2" w14:textId="77777777" w:rsidR="003167FF" w:rsidRPr="003167FF" w:rsidRDefault="003167FF" w:rsidP="00E0690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1FA46872" w14:textId="77777777" w:rsidR="003167FF" w:rsidRPr="003167FF" w:rsidRDefault="003167FF" w:rsidP="00E0690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0147B1CA" w14:textId="77777777" w:rsidR="003167FF" w:rsidRPr="003167FF" w:rsidRDefault="003167FF" w:rsidP="00E0690D">
            <w:pPr>
              <w:pStyle w:val="TAH"/>
            </w:pPr>
            <w:r w:rsidRPr="003167FF">
              <w:t>Description</w:t>
            </w:r>
          </w:p>
        </w:tc>
      </w:tr>
      <w:tr w:rsidR="003167FF" w:rsidRPr="003167FF" w14:paraId="096E8D49"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55D939E4" w14:textId="77777777" w:rsidR="003167FF" w:rsidRPr="003167FF" w:rsidRDefault="003167FF" w:rsidP="00E0690D">
            <w:pPr>
              <w:pStyle w:val="TAL"/>
            </w:pPr>
            <w:bookmarkStart w:id="567" w:name="OLE_LINK21"/>
            <w:bookmarkStart w:id="568" w:name="OLE_LINK22"/>
            <w:r w:rsidRPr="003167FF">
              <w:rPr>
                <w:rFonts w:eastAsia="SimSun"/>
                <w:lang w:eastAsia="zh-CN"/>
              </w:rPr>
              <w:t>Request</w:t>
            </w:r>
            <w:bookmarkEnd w:id="567"/>
            <w:bookmarkEnd w:id="568"/>
            <w:r w:rsidRPr="003167FF">
              <w:t xml:space="preserve"> status</w:t>
            </w:r>
          </w:p>
        </w:tc>
        <w:tc>
          <w:tcPr>
            <w:tcW w:w="1440" w:type="dxa"/>
            <w:tcBorders>
              <w:top w:val="single" w:sz="4" w:space="0" w:color="000000"/>
              <w:left w:val="single" w:sz="4" w:space="0" w:color="000000"/>
              <w:bottom w:val="single" w:sz="4" w:space="0" w:color="000000"/>
              <w:right w:val="nil"/>
            </w:tcBorders>
            <w:hideMark/>
          </w:tcPr>
          <w:p w14:paraId="098EC489" w14:textId="77777777" w:rsidR="003167FF" w:rsidRPr="003167FF" w:rsidRDefault="003167FF" w:rsidP="00E0690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4516740A" w14:textId="77777777" w:rsidR="003167FF" w:rsidRPr="003167FF" w:rsidRDefault="003167FF" w:rsidP="00E0690D">
            <w:pPr>
              <w:pStyle w:val="TAL"/>
            </w:pPr>
            <w:r w:rsidRPr="003167FF">
              <w:rPr>
                <w:lang w:eastAsia="zh-CN"/>
              </w:rPr>
              <w:t xml:space="preserve">It indicates the </w:t>
            </w:r>
            <w:r w:rsidRPr="003167FF">
              <w:rPr>
                <w:rFonts w:eastAsia="SimSun"/>
                <w:lang w:eastAsia="zh-CN"/>
              </w:rPr>
              <w:t>unsubscribe request</w:t>
            </w:r>
            <w:r w:rsidRPr="003167FF">
              <w:rPr>
                <w:lang w:eastAsia="zh-CN"/>
              </w:rPr>
              <w:t xml:space="preserve"> result</w:t>
            </w:r>
          </w:p>
        </w:tc>
      </w:tr>
    </w:tbl>
    <w:p w14:paraId="3A48541C" w14:textId="77777777" w:rsidR="003167FF" w:rsidRPr="003167FF" w:rsidRDefault="003167FF" w:rsidP="00626E7C"/>
    <w:p w14:paraId="0E624EAC" w14:textId="0C93FEA4" w:rsidR="00B24721" w:rsidRPr="00F2731B" w:rsidRDefault="00B24721" w:rsidP="00B24721">
      <w:pPr>
        <w:pStyle w:val="Heading4"/>
      </w:pPr>
      <w:bookmarkStart w:id="569" w:name="_Toc155355435"/>
      <w:r w:rsidRPr="00F2731B">
        <w:rPr>
          <w:lang w:eastAsia="zh-CN"/>
        </w:rPr>
        <w:t>9.3</w:t>
      </w:r>
      <w:r>
        <w:t>.2.36</w:t>
      </w:r>
      <w:r w:rsidRPr="00F2731B">
        <w:tab/>
        <w:t xml:space="preserve">Location </w:t>
      </w:r>
      <w:r>
        <w:rPr>
          <w:rFonts w:hint="eastAsia"/>
          <w:lang w:eastAsia="zh-CN"/>
        </w:rPr>
        <w:t xml:space="preserve">service </w:t>
      </w:r>
      <w:r>
        <w:rPr>
          <w:lang w:eastAsia="zh-CN"/>
        </w:rPr>
        <w:t>registration</w:t>
      </w:r>
      <w:r>
        <w:rPr>
          <w:rFonts w:hint="eastAsia"/>
          <w:lang w:eastAsia="zh-CN"/>
        </w:rPr>
        <w:t xml:space="preserve"> update</w:t>
      </w:r>
      <w:r w:rsidRPr="00F2731B">
        <w:t xml:space="preserve"> request</w:t>
      </w:r>
      <w:bookmarkEnd w:id="569"/>
    </w:p>
    <w:p w14:paraId="6C70CD1C" w14:textId="48C7D31C" w:rsidR="00B24721" w:rsidRDefault="00B24721" w:rsidP="00B24721">
      <w:pPr>
        <w:rPr>
          <w:lang w:eastAsia="zh-CN"/>
        </w:rPr>
      </w:pPr>
      <w:r w:rsidRPr="00F2731B">
        <w:t>Table </w:t>
      </w:r>
      <w:r w:rsidRPr="00F2731B">
        <w:rPr>
          <w:lang w:eastAsia="zh-CN"/>
        </w:rPr>
        <w:t>9.3</w:t>
      </w:r>
      <w:r w:rsidRPr="00F2731B">
        <w:t>.2</w:t>
      </w:r>
      <w:r>
        <w:rPr>
          <w:lang w:eastAsia="zh-CN"/>
        </w:rPr>
        <w:t>.36</w:t>
      </w:r>
      <w:r w:rsidRPr="00F2731B">
        <w:rPr>
          <w:lang w:eastAsia="zh-CN"/>
        </w:rPr>
        <w:t>-1</w:t>
      </w:r>
      <w:r w:rsidRPr="00F2731B">
        <w:t xml:space="preserve"> describes the information flow fro</w:t>
      </w:r>
      <w:r>
        <w:t xml:space="preserve">m the location management </w:t>
      </w:r>
      <w:r>
        <w:rPr>
          <w:rFonts w:hint="eastAsia"/>
          <w:lang w:eastAsia="zh-CN"/>
        </w:rPr>
        <w:t>client</w:t>
      </w:r>
      <w:r w:rsidRPr="00F2731B">
        <w:t xml:space="preserve"> to the location </w:t>
      </w:r>
      <w:r>
        <w:t xml:space="preserve">management </w:t>
      </w:r>
      <w:r>
        <w:rPr>
          <w:rFonts w:hint="eastAsia"/>
          <w:lang w:eastAsia="zh-CN"/>
        </w:rPr>
        <w:t xml:space="preserve">server </w:t>
      </w:r>
      <w:r>
        <w:t xml:space="preserve">for </w:t>
      </w:r>
      <w:r>
        <w:rPr>
          <w:rFonts w:hint="eastAsia"/>
          <w:lang w:eastAsia="zh-CN"/>
        </w:rPr>
        <w:t>update</w:t>
      </w:r>
      <w:r w:rsidRPr="00F2731B">
        <w:t xml:space="preserve"> the </w:t>
      </w:r>
      <w:r w:rsidRPr="009B4D98">
        <w:rPr>
          <w:noProof/>
          <w:lang w:eastAsia="zh-CN"/>
        </w:rPr>
        <w:t>regist</w:t>
      </w:r>
      <w:r>
        <w:rPr>
          <w:rFonts w:hint="eastAsia"/>
          <w:noProof/>
          <w:lang w:eastAsia="zh-CN"/>
        </w:rPr>
        <w:t xml:space="preserve">ered </w:t>
      </w:r>
      <w:r w:rsidRPr="00F2731B">
        <w:t>l</w:t>
      </w:r>
      <w:r>
        <w:t xml:space="preserve">ocation </w:t>
      </w:r>
      <w:r>
        <w:rPr>
          <w:rFonts w:hint="eastAsia"/>
          <w:lang w:eastAsia="zh-CN"/>
        </w:rPr>
        <w:t>service.</w:t>
      </w:r>
    </w:p>
    <w:p w14:paraId="34FAAC0B" w14:textId="006F0CDC" w:rsidR="00B24721" w:rsidRPr="00F2731B" w:rsidRDefault="00B24721" w:rsidP="00626E7C">
      <w:pPr>
        <w:pStyle w:val="TH"/>
        <w:rPr>
          <w:lang w:eastAsia="zh-CN"/>
        </w:rPr>
      </w:pPr>
      <w:r w:rsidRPr="00F2731B">
        <w:lastRenderedPageBreak/>
        <w:t>Table </w:t>
      </w:r>
      <w:r w:rsidRPr="00F2731B">
        <w:rPr>
          <w:lang w:eastAsia="zh-CN"/>
        </w:rPr>
        <w:t>9.3</w:t>
      </w:r>
      <w:r w:rsidRPr="00F2731B">
        <w:rPr>
          <w:lang w:val="en-US"/>
        </w:rPr>
        <w:t>.2</w:t>
      </w:r>
      <w:r w:rsidRPr="00F2731B">
        <w:t>.</w:t>
      </w:r>
      <w:r>
        <w:rPr>
          <w:lang w:eastAsia="zh-CN"/>
        </w:rPr>
        <w:t>36</w:t>
      </w:r>
      <w:r w:rsidRPr="00F2731B">
        <w:t xml:space="preserve">-1: Location </w:t>
      </w:r>
      <w:r>
        <w:rPr>
          <w:rFonts w:hint="eastAsia"/>
          <w:lang w:eastAsia="zh-CN"/>
        </w:rPr>
        <w:t>service</w:t>
      </w:r>
      <w:r w:rsidRPr="00F2731B">
        <w:t xml:space="preserve"> </w:t>
      </w:r>
      <w:r>
        <w:rPr>
          <w:lang w:eastAsia="zh-CN"/>
        </w:rPr>
        <w:t>registration</w:t>
      </w:r>
      <w:r>
        <w:rPr>
          <w:rFonts w:hint="eastAsia"/>
          <w:lang w:eastAsia="zh-CN"/>
        </w:rPr>
        <w:t xml:space="preserve"> update </w:t>
      </w:r>
      <w:r w:rsidRPr="00F2731B">
        <w:t>request</w:t>
      </w:r>
    </w:p>
    <w:tbl>
      <w:tblPr>
        <w:tblW w:w="8640" w:type="dxa"/>
        <w:jc w:val="center"/>
        <w:tblLayout w:type="fixed"/>
        <w:tblLook w:val="04A0" w:firstRow="1" w:lastRow="0" w:firstColumn="1" w:lastColumn="0" w:noHBand="0" w:noVBand="1"/>
      </w:tblPr>
      <w:tblGrid>
        <w:gridCol w:w="2880"/>
        <w:gridCol w:w="1440"/>
        <w:gridCol w:w="4320"/>
      </w:tblGrid>
      <w:tr w:rsidR="00B24721" w14:paraId="19FA1884"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3E79A6F4" w14:textId="3D1D6B31" w:rsidR="00B24721" w:rsidRDefault="00B24721" w:rsidP="00E0690D">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5C06BB2D" w14:textId="77777777" w:rsidR="00B24721" w:rsidRDefault="00B24721" w:rsidP="00E0690D">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094793B4" w14:textId="77777777" w:rsidR="00B24721" w:rsidRDefault="00B24721" w:rsidP="00E0690D">
            <w:pPr>
              <w:pStyle w:val="TAH"/>
            </w:pPr>
            <w:r>
              <w:t>Description</w:t>
            </w:r>
          </w:p>
        </w:tc>
      </w:tr>
      <w:tr w:rsidR="00B24721" w14:paraId="493101D1"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2A8B354E" w14:textId="77777777" w:rsidR="00B24721" w:rsidRDefault="00B24721" w:rsidP="00E0690D">
            <w:pPr>
              <w:pStyle w:val="TAL"/>
            </w:pPr>
            <w:r>
              <w:t>Identity</w:t>
            </w:r>
          </w:p>
        </w:tc>
        <w:tc>
          <w:tcPr>
            <w:tcW w:w="1440" w:type="dxa"/>
            <w:tcBorders>
              <w:top w:val="single" w:sz="4" w:space="0" w:color="000000"/>
              <w:left w:val="single" w:sz="4" w:space="0" w:color="000000"/>
              <w:bottom w:val="single" w:sz="4" w:space="0" w:color="000000"/>
              <w:right w:val="nil"/>
            </w:tcBorders>
            <w:hideMark/>
          </w:tcPr>
          <w:p w14:paraId="3988B166" w14:textId="77777777" w:rsidR="00B24721" w:rsidRDefault="00B24721" w:rsidP="00E0690D">
            <w:pPr>
              <w:pStyle w:val="TAC"/>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C0A7B82" w14:textId="77777777" w:rsidR="00B24721" w:rsidRDefault="00B24721" w:rsidP="00E0690D">
            <w:pPr>
              <w:pStyle w:val="TAL"/>
            </w:pPr>
            <w:r>
              <w:t>Identity of the VAL user or identity of the VAL UE.</w:t>
            </w:r>
          </w:p>
        </w:tc>
      </w:tr>
      <w:tr w:rsidR="00B24721" w14:paraId="75C51A73"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781F95B9" w14:textId="77777777" w:rsidR="00B24721" w:rsidRDefault="00B24721" w:rsidP="00E0690D">
            <w:pPr>
              <w:pStyle w:val="TAL"/>
            </w:pPr>
            <w:r>
              <w:t>VAL service ID</w:t>
            </w:r>
          </w:p>
        </w:tc>
        <w:tc>
          <w:tcPr>
            <w:tcW w:w="1440" w:type="dxa"/>
            <w:tcBorders>
              <w:top w:val="single" w:sz="4" w:space="0" w:color="000000"/>
              <w:left w:val="single" w:sz="4" w:space="0" w:color="000000"/>
              <w:bottom w:val="single" w:sz="4" w:space="0" w:color="000000"/>
              <w:right w:val="nil"/>
            </w:tcBorders>
            <w:hideMark/>
          </w:tcPr>
          <w:p w14:paraId="6EBFE280" w14:textId="77777777" w:rsidR="00B24721" w:rsidRDefault="00B24721" w:rsidP="00E0690D">
            <w:pPr>
              <w:pStyle w:val="TAC"/>
              <w:rPr>
                <w:lang w:eastAsia="zh-CN"/>
              </w:rPr>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526131EC" w14:textId="77777777" w:rsidR="00B24721" w:rsidRDefault="00B24721" w:rsidP="00E0690D">
            <w:pPr>
              <w:pStyle w:val="TAL"/>
              <w:rPr>
                <w:lang w:eastAsia="zh-CN"/>
              </w:rPr>
            </w:pPr>
            <w:r>
              <w:t xml:space="preserve">Identity of the VAL service for which the location </w:t>
            </w:r>
            <w:r>
              <w:rPr>
                <w:lang w:eastAsia="zh-CN"/>
              </w:rPr>
              <w:t>service</w:t>
            </w:r>
            <w:r>
              <w:t xml:space="preserve"> is </w:t>
            </w:r>
            <w:r>
              <w:rPr>
                <w:rFonts w:hint="eastAsia"/>
                <w:lang w:eastAsia="zh-CN"/>
              </w:rPr>
              <w:t>updated</w:t>
            </w:r>
            <w:r>
              <w:t>.</w:t>
            </w:r>
          </w:p>
        </w:tc>
      </w:tr>
      <w:tr w:rsidR="00B24721" w14:paraId="1AE6AB3D"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2594A750" w14:textId="77777777" w:rsidR="00B24721" w:rsidRDefault="00B24721" w:rsidP="00E0690D">
            <w:pPr>
              <w:pStyle w:val="TAL"/>
              <w:rPr>
                <w:lang w:eastAsia="zh-CN"/>
              </w:rPr>
            </w:pPr>
            <w:r>
              <w:rPr>
                <w:lang w:eastAsia="zh-CN"/>
              </w:rPr>
              <w:t>Location capability</w:t>
            </w:r>
          </w:p>
        </w:tc>
        <w:tc>
          <w:tcPr>
            <w:tcW w:w="1440" w:type="dxa"/>
            <w:tcBorders>
              <w:top w:val="single" w:sz="4" w:space="0" w:color="000000"/>
              <w:left w:val="single" w:sz="4" w:space="0" w:color="000000"/>
              <w:bottom w:val="single" w:sz="4" w:space="0" w:color="000000"/>
              <w:right w:val="nil"/>
            </w:tcBorders>
            <w:hideMark/>
          </w:tcPr>
          <w:p w14:paraId="52E37384" w14:textId="77777777" w:rsidR="00B24721" w:rsidRDefault="00B24721" w:rsidP="00E0690D">
            <w:pPr>
              <w:pStyle w:val="TAC"/>
              <w:rPr>
                <w:lang w:eastAsia="zh-CN"/>
              </w:rPr>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7AD3656B" w14:textId="77777777" w:rsidR="00B24721" w:rsidRDefault="00B24721" w:rsidP="00E0690D">
            <w:pPr>
              <w:pStyle w:val="TAL"/>
            </w:pPr>
            <w:r>
              <w:rPr>
                <w:lang w:eastAsia="zh-CN"/>
              </w:rPr>
              <w:t>The information of location capability of VAL UE</w:t>
            </w:r>
            <w:r>
              <w:t xml:space="preserve"> for which the location service is </w:t>
            </w:r>
            <w:r>
              <w:rPr>
                <w:rFonts w:hint="eastAsia"/>
                <w:lang w:eastAsia="zh-CN"/>
              </w:rPr>
              <w:t>updated</w:t>
            </w:r>
            <w:r>
              <w:t>.</w:t>
            </w:r>
          </w:p>
        </w:tc>
      </w:tr>
      <w:tr w:rsidR="00B24721" w14:paraId="29C3486D"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1E441642" w14:textId="77777777" w:rsidR="00B24721" w:rsidRDefault="00B24721" w:rsidP="00E0690D">
            <w:pPr>
              <w:pStyle w:val="TAL"/>
              <w:rPr>
                <w:lang w:eastAsia="zh-CN"/>
              </w:rPr>
            </w:pPr>
            <w:r>
              <w:rPr>
                <w:lang w:eastAsia="zh-CN"/>
              </w:rPr>
              <w:t>&gt;</w:t>
            </w:r>
            <w:r>
              <w:rPr>
                <w:rFonts w:hint="eastAsia"/>
                <w:lang w:eastAsia="zh-CN"/>
              </w:rPr>
              <w:t xml:space="preserve">Location </w:t>
            </w:r>
            <w:r>
              <w:rPr>
                <w:lang w:eastAsia="zh-CN"/>
              </w:rPr>
              <w:t>access type</w:t>
            </w:r>
          </w:p>
          <w:p w14:paraId="3516A650" w14:textId="5E004D45" w:rsidR="00B24721" w:rsidRDefault="00B24721" w:rsidP="00E0690D">
            <w:pPr>
              <w:pStyle w:val="TAL"/>
              <w:rPr>
                <w:lang w:eastAsia="zh-CN"/>
              </w:rPr>
            </w:pPr>
            <w:r>
              <w:rPr>
                <w:rFonts w:hint="eastAsia"/>
                <w:lang w:eastAsia="zh-CN"/>
              </w:rPr>
              <w:t>(NOTE</w:t>
            </w:r>
            <w:r>
              <w:rPr>
                <w:lang w:eastAsia="zh-CN"/>
              </w:rPr>
              <w:t> </w:t>
            </w:r>
            <w:r>
              <w:rPr>
                <w:rFonts w:hint="eastAsia"/>
                <w:lang w:eastAsia="zh-CN"/>
              </w:rPr>
              <w:t>2)</w:t>
            </w:r>
          </w:p>
        </w:tc>
        <w:tc>
          <w:tcPr>
            <w:tcW w:w="1440" w:type="dxa"/>
            <w:tcBorders>
              <w:top w:val="single" w:sz="4" w:space="0" w:color="000000"/>
              <w:left w:val="single" w:sz="4" w:space="0" w:color="000000"/>
              <w:bottom w:val="single" w:sz="4" w:space="0" w:color="000000"/>
              <w:right w:val="nil"/>
            </w:tcBorders>
            <w:hideMark/>
          </w:tcPr>
          <w:p w14:paraId="40F717B7" w14:textId="77777777" w:rsidR="00B24721" w:rsidRDefault="00B24721" w:rsidP="00E0690D">
            <w:pPr>
              <w:pStyle w:val="TAC"/>
              <w:rPr>
                <w:lang w:eastAsia="zh-CN"/>
              </w:rPr>
            </w:pPr>
            <w:r>
              <w:t>O</w:t>
            </w:r>
          </w:p>
          <w:p w14:paraId="62559A59" w14:textId="67C78B48" w:rsidR="00B24721" w:rsidRDefault="00B24721" w:rsidP="00E0690D">
            <w:pPr>
              <w:pStyle w:val="TAC"/>
              <w:rPr>
                <w:lang w:eastAsia="zh-CN"/>
              </w:rPr>
            </w:pPr>
            <w:r>
              <w:rPr>
                <w:rFonts w:hint="eastAsia"/>
                <w:lang w:eastAsia="zh-CN"/>
              </w:rPr>
              <w:t>(NOTE</w:t>
            </w:r>
            <w:r>
              <w:rPr>
                <w:lang w:eastAsia="zh-CN"/>
              </w:rPr>
              <w:t> </w:t>
            </w:r>
            <w:r>
              <w:rPr>
                <w:rFonts w:hint="eastAsia"/>
                <w:lang w:eastAsia="zh-CN"/>
              </w:rPr>
              <w:t>1)</w:t>
            </w:r>
          </w:p>
        </w:tc>
        <w:tc>
          <w:tcPr>
            <w:tcW w:w="4320" w:type="dxa"/>
            <w:tcBorders>
              <w:top w:val="single" w:sz="4" w:space="0" w:color="000000"/>
              <w:left w:val="single" w:sz="4" w:space="0" w:color="000000"/>
              <w:bottom w:val="single" w:sz="4" w:space="0" w:color="000000"/>
              <w:right w:val="single" w:sz="4" w:space="0" w:color="000000"/>
            </w:tcBorders>
            <w:hideMark/>
          </w:tcPr>
          <w:p w14:paraId="090F447E" w14:textId="77777777" w:rsidR="00B24721" w:rsidRDefault="00B24721" w:rsidP="00E0690D">
            <w:pPr>
              <w:pStyle w:val="TAL"/>
              <w:rPr>
                <w:lang w:eastAsia="zh-CN"/>
              </w:rPr>
            </w:pPr>
            <w:r>
              <w:t>Identi</w:t>
            </w:r>
            <w:r>
              <w:rPr>
                <w:rFonts w:hint="eastAsia"/>
                <w:lang w:eastAsia="zh-CN"/>
              </w:rPr>
              <w:t>fies</w:t>
            </w:r>
            <w:r>
              <w:t xml:space="preserve"> the</w:t>
            </w:r>
            <w:r>
              <w:rPr>
                <w:lang w:eastAsia="zh-CN"/>
              </w:rPr>
              <w:t xml:space="preserve"> </w:t>
            </w:r>
            <w:r>
              <w:rPr>
                <w:rFonts w:hint="eastAsia"/>
                <w:lang w:eastAsia="zh-CN"/>
              </w:rPr>
              <w:t>updated</w:t>
            </w:r>
            <w:r>
              <w:rPr>
                <w:lang w:eastAsia="zh-CN"/>
              </w:rPr>
              <w:t xml:space="preserve"> </w:t>
            </w:r>
            <w:r>
              <w:rPr>
                <w:rFonts w:hint="eastAsia"/>
                <w:lang w:eastAsia="zh-CN"/>
              </w:rPr>
              <w:t xml:space="preserve">location </w:t>
            </w:r>
            <w:r>
              <w:rPr>
                <w:lang w:eastAsia="zh-CN"/>
              </w:rPr>
              <w:t>access type of the VAL UE.</w:t>
            </w:r>
            <w:r>
              <w:rPr>
                <w:rFonts w:hint="eastAsia"/>
                <w:lang w:eastAsia="zh-CN"/>
              </w:rPr>
              <w:t xml:space="preserve"> E</w:t>
            </w:r>
            <w:r w:rsidRPr="009B4D98">
              <w:rPr>
                <w:lang w:eastAsia="zh-CN"/>
              </w:rPr>
              <w:t>.g. as described in TS 23.273[50] and TS 29.572[51].</w:t>
            </w:r>
          </w:p>
        </w:tc>
      </w:tr>
      <w:tr w:rsidR="00B24721" w14:paraId="5E0FC53A"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43BE4F58" w14:textId="77777777" w:rsidR="00B24721" w:rsidRDefault="00B24721" w:rsidP="00E0690D">
            <w:pPr>
              <w:pStyle w:val="TAL"/>
              <w:rPr>
                <w:lang w:eastAsia="zh-CN"/>
              </w:rPr>
            </w:pPr>
            <w:r>
              <w:rPr>
                <w:lang w:eastAsia="zh-CN"/>
              </w:rPr>
              <w:t>&gt;</w:t>
            </w:r>
            <w:r>
              <w:rPr>
                <w:rFonts w:hint="eastAsia"/>
                <w:lang w:eastAsia="zh-CN"/>
              </w:rPr>
              <w:t>P</w:t>
            </w:r>
            <w:r>
              <w:rPr>
                <w:lang w:eastAsia="zh-CN"/>
              </w:rPr>
              <w:t>ositioning method</w:t>
            </w:r>
          </w:p>
        </w:tc>
        <w:tc>
          <w:tcPr>
            <w:tcW w:w="1440" w:type="dxa"/>
            <w:tcBorders>
              <w:top w:val="single" w:sz="4" w:space="0" w:color="000000"/>
              <w:left w:val="single" w:sz="4" w:space="0" w:color="000000"/>
              <w:bottom w:val="single" w:sz="4" w:space="0" w:color="000000"/>
              <w:right w:val="nil"/>
            </w:tcBorders>
            <w:hideMark/>
          </w:tcPr>
          <w:p w14:paraId="76F6C353" w14:textId="77777777" w:rsidR="00B24721" w:rsidRDefault="00B24721" w:rsidP="00E0690D">
            <w:pPr>
              <w:pStyle w:val="TAC"/>
              <w:rPr>
                <w:lang w:eastAsia="zh-CN"/>
              </w:rPr>
            </w:pPr>
            <w:r>
              <w:t>O</w:t>
            </w:r>
          </w:p>
          <w:p w14:paraId="73B0379E" w14:textId="1C2C0C6B" w:rsidR="00B24721" w:rsidRDefault="00B24721" w:rsidP="00E0690D">
            <w:pPr>
              <w:pStyle w:val="TAC"/>
              <w:rPr>
                <w:lang w:eastAsia="zh-CN"/>
              </w:rPr>
            </w:pPr>
            <w:r>
              <w:rPr>
                <w:rFonts w:hint="eastAsia"/>
                <w:lang w:eastAsia="zh-CN"/>
              </w:rPr>
              <w:t>(NOTE</w:t>
            </w:r>
            <w:r>
              <w:rPr>
                <w:lang w:eastAsia="zh-CN"/>
              </w:rPr>
              <w:t> </w:t>
            </w:r>
            <w:r>
              <w:rPr>
                <w:rFonts w:hint="eastAsia"/>
                <w:lang w:eastAsia="zh-CN"/>
              </w:rPr>
              <w:t>1)</w:t>
            </w:r>
          </w:p>
        </w:tc>
        <w:tc>
          <w:tcPr>
            <w:tcW w:w="4320" w:type="dxa"/>
            <w:tcBorders>
              <w:top w:val="single" w:sz="4" w:space="0" w:color="000000"/>
              <w:left w:val="single" w:sz="4" w:space="0" w:color="000000"/>
              <w:bottom w:val="single" w:sz="4" w:space="0" w:color="000000"/>
              <w:right w:val="single" w:sz="4" w:space="0" w:color="000000"/>
            </w:tcBorders>
            <w:hideMark/>
          </w:tcPr>
          <w:p w14:paraId="4A529AF7" w14:textId="77777777" w:rsidR="00B24721" w:rsidRDefault="00B24721" w:rsidP="00E0690D">
            <w:pPr>
              <w:pStyle w:val="TAL"/>
              <w:rPr>
                <w:lang w:eastAsia="zh-CN"/>
              </w:rPr>
            </w:pPr>
            <w:r>
              <w:t>Identi</w:t>
            </w:r>
            <w:r>
              <w:rPr>
                <w:rFonts w:hint="eastAsia"/>
                <w:lang w:eastAsia="zh-CN"/>
              </w:rPr>
              <w:t>fies</w:t>
            </w:r>
            <w:r>
              <w:t xml:space="preserve"> the </w:t>
            </w:r>
            <w:r>
              <w:rPr>
                <w:rFonts w:hint="eastAsia"/>
                <w:lang w:eastAsia="zh-CN"/>
              </w:rPr>
              <w:t xml:space="preserve">updated </w:t>
            </w:r>
            <w:r>
              <w:rPr>
                <w:lang w:eastAsia="zh-CN"/>
              </w:rPr>
              <w:t>positioning methods of the VAL UE.</w:t>
            </w:r>
            <w:r>
              <w:rPr>
                <w:rFonts w:hint="eastAsia"/>
                <w:lang w:eastAsia="zh-CN"/>
              </w:rPr>
              <w:t xml:space="preserve"> E</w:t>
            </w:r>
            <w:r w:rsidRPr="009B4D98">
              <w:rPr>
                <w:lang w:eastAsia="zh-CN"/>
              </w:rPr>
              <w:t>.g. as described in TS 23.273[50] and TS 29.572[51].</w:t>
            </w:r>
          </w:p>
        </w:tc>
      </w:tr>
      <w:tr w:rsidR="00B24721" w14:paraId="2CD91D79" w14:textId="77777777" w:rsidTr="00E0690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E0E378F" w14:textId="1CC6888B" w:rsidR="00B24721" w:rsidRDefault="00B24721" w:rsidP="00626E7C">
            <w:pPr>
              <w:pStyle w:val="TAN"/>
              <w:rPr>
                <w:lang w:eastAsia="zh-CN"/>
              </w:rPr>
            </w:pPr>
            <w:r>
              <w:rPr>
                <w:rFonts w:hint="eastAsia"/>
                <w:lang w:eastAsia="zh-CN"/>
              </w:rPr>
              <w:t>NOTE</w:t>
            </w:r>
            <w:r>
              <w:rPr>
                <w:lang w:eastAsia="zh-CN"/>
              </w:rPr>
              <w:t> </w:t>
            </w:r>
            <w:r>
              <w:rPr>
                <w:rFonts w:hint="eastAsia"/>
                <w:lang w:eastAsia="zh-CN"/>
              </w:rPr>
              <w:t>1:</w:t>
            </w:r>
            <w:r>
              <w:rPr>
                <w:lang w:eastAsia="zh-CN"/>
              </w:rPr>
              <w:tab/>
            </w:r>
            <w:r>
              <w:t>At least one of these rows shall be present.</w:t>
            </w:r>
          </w:p>
          <w:p w14:paraId="22763B99" w14:textId="6B51C08E" w:rsidR="00B24721" w:rsidRPr="00D21D39" w:rsidRDefault="00B24721" w:rsidP="00B24721">
            <w:pPr>
              <w:pStyle w:val="TAN"/>
              <w:rPr>
                <w:lang w:eastAsia="zh-CN"/>
              </w:rPr>
            </w:pPr>
            <w:r>
              <w:rPr>
                <w:rFonts w:hint="eastAsia"/>
                <w:lang w:eastAsia="zh-CN"/>
              </w:rPr>
              <w:t>NOTE</w:t>
            </w:r>
            <w:r>
              <w:rPr>
                <w:lang w:eastAsia="zh-CN"/>
              </w:rPr>
              <w:t> </w:t>
            </w:r>
            <w:r>
              <w:rPr>
                <w:rFonts w:hint="eastAsia"/>
                <w:lang w:eastAsia="zh-CN"/>
              </w:rPr>
              <w:t>2:</w:t>
            </w:r>
            <w:r>
              <w:rPr>
                <w:lang w:eastAsia="zh-CN"/>
              </w:rPr>
              <w:tab/>
            </w:r>
            <w:r w:rsidRPr="00D21D39">
              <w:rPr>
                <w:rFonts w:hint="eastAsia"/>
                <w:lang w:eastAsia="zh-CN"/>
              </w:rPr>
              <w:t>The n</w:t>
            </w:r>
            <w:r w:rsidRPr="00D21D39">
              <w:rPr>
                <w:lang w:eastAsia="zh-CN"/>
              </w:rPr>
              <w:t xml:space="preserve">on-3GPP access </w:t>
            </w:r>
            <w:r w:rsidRPr="00D21D39">
              <w:rPr>
                <w:rFonts w:hint="eastAsia"/>
                <w:lang w:eastAsia="zh-CN"/>
              </w:rPr>
              <w:t xml:space="preserve">as defined in </w:t>
            </w:r>
            <w:r>
              <w:rPr>
                <w:rFonts w:hint="eastAsia"/>
                <w:lang w:eastAsia="zh-CN"/>
              </w:rPr>
              <w:t xml:space="preserve">TS </w:t>
            </w:r>
            <w:r>
              <w:rPr>
                <w:lang w:eastAsia="zh-CN"/>
              </w:rPr>
              <w:t>23.273[50] and TS 29.572</w:t>
            </w:r>
            <w:r w:rsidRPr="000F059F">
              <w:rPr>
                <w:lang w:eastAsia="zh-CN"/>
              </w:rPr>
              <w:t>[51]</w:t>
            </w:r>
            <w:r>
              <w:rPr>
                <w:rFonts w:hint="eastAsia"/>
                <w:lang w:eastAsia="zh-CN"/>
              </w:rPr>
              <w:t xml:space="preserve"> is out of scope of </w:t>
            </w:r>
            <w:r>
              <w:rPr>
                <w:lang w:eastAsia="zh-CN"/>
              </w:rPr>
              <w:t>the present specification</w:t>
            </w:r>
            <w:r w:rsidRPr="00D21D39">
              <w:rPr>
                <w:lang w:eastAsia="zh-CN"/>
              </w:rPr>
              <w:t>.</w:t>
            </w:r>
          </w:p>
        </w:tc>
      </w:tr>
    </w:tbl>
    <w:p w14:paraId="4EFC300A" w14:textId="77777777" w:rsidR="00B24721" w:rsidRDefault="00B24721" w:rsidP="00626E7C">
      <w:pPr>
        <w:rPr>
          <w:lang w:eastAsia="zh-CN"/>
        </w:rPr>
      </w:pPr>
    </w:p>
    <w:p w14:paraId="09AF5831" w14:textId="6D6E72E1" w:rsidR="00B24721" w:rsidRPr="00F2731B" w:rsidRDefault="00B24721" w:rsidP="00B24721">
      <w:pPr>
        <w:pStyle w:val="Heading4"/>
        <w:rPr>
          <w:lang w:eastAsia="zh-CN"/>
        </w:rPr>
      </w:pPr>
      <w:bookmarkStart w:id="570" w:name="_Toc155355436"/>
      <w:r w:rsidRPr="00F2731B">
        <w:rPr>
          <w:lang w:eastAsia="zh-CN"/>
        </w:rPr>
        <w:t>9.3</w:t>
      </w:r>
      <w:r>
        <w:t>.2.</w:t>
      </w:r>
      <w:r>
        <w:rPr>
          <w:lang w:eastAsia="zh-CN"/>
        </w:rPr>
        <w:t>37</w:t>
      </w:r>
      <w:r w:rsidRPr="00F2731B">
        <w:tab/>
        <w:t xml:space="preserve">Location </w:t>
      </w:r>
      <w:r>
        <w:rPr>
          <w:rFonts w:hint="eastAsia"/>
          <w:lang w:eastAsia="zh-CN"/>
        </w:rPr>
        <w:t xml:space="preserve">service </w:t>
      </w:r>
      <w:r>
        <w:rPr>
          <w:lang w:eastAsia="zh-CN"/>
        </w:rPr>
        <w:t>registration</w:t>
      </w:r>
      <w:r>
        <w:rPr>
          <w:rFonts w:hint="eastAsia"/>
          <w:lang w:eastAsia="zh-CN"/>
        </w:rPr>
        <w:t xml:space="preserve"> update</w:t>
      </w:r>
      <w:r w:rsidRPr="00F2731B">
        <w:t xml:space="preserve"> re</w:t>
      </w:r>
      <w:r>
        <w:rPr>
          <w:rFonts w:hint="eastAsia"/>
          <w:lang w:eastAsia="zh-CN"/>
        </w:rPr>
        <w:t>sponse</w:t>
      </w:r>
      <w:bookmarkEnd w:id="570"/>
    </w:p>
    <w:p w14:paraId="26D70AFF" w14:textId="07D024BD" w:rsidR="00B24721" w:rsidRPr="00F2731B" w:rsidRDefault="00B24721" w:rsidP="00B24721">
      <w:pPr>
        <w:rPr>
          <w:lang w:eastAsia="zh-CN"/>
        </w:rPr>
      </w:pPr>
      <w:r w:rsidRPr="00F2731B">
        <w:t>Table </w:t>
      </w:r>
      <w:r w:rsidRPr="00F2731B">
        <w:rPr>
          <w:lang w:eastAsia="zh-CN"/>
        </w:rPr>
        <w:t>9.3</w:t>
      </w:r>
      <w:r w:rsidRPr="00F2731B">
        <w:t>.2</w:t>
      </w:r>
      <w:r>
        <w:rPr>
          <w:lang w:eastAsia="zh-CN"/>
        </w:rPr>
        <w:t>.37</w:t>
      </w:r>
      <w:r w:rsidRPr="00F2731B">
        <w:rPr>
          <w:lang w:eastAsia="zh-CN"/>
        </w:rPr>
        <w:t>-1</w:t>
      </w:r>
      <w:r w:rsidRPr="00F2731B">
        <w:t xml:space="preserve"> describes the information flow from the locat</w:t>
      </w:r>
      <w:r>
        <w:t xml:space="preserve">ion management </w:t>
      </w:r>
      <w:r>
        <w:rPr>
          <w:rFonts w:hint="eastAsia"/>
          <w:lang w:eastAsia="zh-CN"/>
        </w:rPr>
        <w:t>server</w:t>
      </w:r>
      <w:r w:rsidRPr="00F2731B">
        <w:t xml:space="preserve"> to the location </w:t>
      </w:r>
      <w:r>
        <w:t xml:space="preserve">management </w:t>
      </w:r>
      <w:r>
        <w:rPr>
          <w:rFonts w:hint="eastAsia"/>
          <w:lang w:eastAsia="zh-CN"/>
        </w:rPr>
        <w:t>client</w:t>
      </w:r>
      <w:r>
        <w:t xml:space="preserve"> for</w:t>
      </w:r>
      <w:r w:rsidRPr="00F2731B">
        <w:t xml:space="preserve"> the l</w:t>
      </w:r>
      <w:r>
        <w:t>ocation</w:t>
      </w:r>
      <w:r>
        <w:rPr>
          <w:rFonts w:hint="eastAsia"/>
          <w:lang w:eastAsia="zh-CN"/>
        </w:rPr>
        <w:t xml:space="preserve"> service </w:t>
      </w:r>
      <w:r w:rsidRPr="009B4D98">
        <w:rPr>
          <w:noProof/>
          <w:lang w:eastAsia="zh-CN"/>
        </w:rPr>
        <w:t>registration</w:t>
      </w:r>
      <w:r>
        <w:rPr>
          <w:rFonts w:hint="eastAsia"/>
          <w:lang w:eastAsia="zh-CN"/>
        </w:rPr>
        <w:t xml:space="preserve"> update response.</w:t>
      </w:r>
    </w:p>
    <w:p w14:paraId="22CD9F25" w14:textId="279D2908" w:rsidR="00B24721" w:rsidRPr="00F2731B" w:rsidRDefault="00B24721" w:rsidP="00B24721">
      <w:pPr>
        <w:pStyle w:val="TH"/>
        <w:rPr>
          <w:lang w:val="en-US" w:eastAsia="zh-CN"/>
        </w:rPr>
      </w:pPr>
      <w:r w:rsidRPr="00F2731B">
        <w:t>Table </w:t>
      </w:r>
      <w:r w:rsidRPr="00F2731B">
        <w:rPr>
          <w:lang w:eastAsia="zh-CN"/>
        </w:rPr>
        <w:t>9.3</w:t>
      </w:r>
      <w:r w:rsidRPr="00F2731B">
        <w:rPr>
          <w:lang w:val="en-US"/>
        </w:rPr>
        <w:t>.2</w:t>
      </w:r>
      <w:r w:rsidRPr="00F2731B">
        <w:t>.</w:t>
      </w:r>
      <w:r>
        <w:rPr>
          <w:lang w:val="en-US" w:eastAsia="zh-CN"/>
        </w:rPr>
        <w:t>37</w:t>
      </w:r>
      <w:r>
        <w:t>-</w:t>
      </w:r>
      <w:r>
        <w:rPr>
          <w:rFonts w:hint="eastAsia"/>
          <w:lang w:eastAsia="zh-CN"/>
        </w:rPr>
        <w:t>1</w:t>
      </w:r>
      <w:r w:rsidRPr="00F2731B">
        <w:t xml:space="preserve">: Location </w:t>
      </w:r>
      <w:r>
        <w:rPr>
          <w:rFonts w:hint="eastAsia"/>
          <w:lang w:eastAsia="zh-CN"/>
        </w:rPr>
        <w:t>service</w:t>
      </w:r>
      <w:r w:rsidRPr="00F2731B">
        <w:t xml:space="preserve"> </w:t>
      </w:r>
      <w:r>
        <w:rPr>
          <w:lang w:eastAsia="zh-CN"/>
        </w:rPr>
        <w:t>registration</w:t>
      </w:r>
      <w:r>
        <w:rPr>
          <w:rFonts w:hint="eastAsia"/>
          <w:lang w:eastAsia="zh-CN"/>
        </w:rPr>
        <w:t xml:space="preserve"> update </w:t>
      </w:r>
      <w:r>
        <w:t>re</w:t>
      </w:r>
      <w:r>
        <w:rPr>
          <w:rFonts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B24721" w:rsidRPr="00F2731B" w14:paraId="1B390D40"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455F255C" w14:textId="77777777" w:rsidR="00B24721" w:rsidRPr="00F2731B" w:rsidRDefault="00B24721" w:rsidP="00E0690D">
            <w:pPr>
              <w:pStyle w:val="TAH"/>
            </w:pPr>
            <w:r w:rsidRPr="00F2731B">
              <w:t>Information element</w:t>
            </w:r>
          </w:p>
        </w:tc>
        <w:tc>
          <w:tcPr>
            <w:tcW w:w="1440" w:type="dxa"/>
            <w:tcBorders>
              <w:top w:val="single" w:sz="4" w:space="0" w:color="000000"/>
              <w:left w:val="single" w:sz="4" w:space="0" w:color="000000"/>
              <w:bottom w:val="single" w:sz="4" w:space="0" w:color="000000"/>
            </w:tcBorders>
            <w:shd w:val="clear" w:color="auto" w:fill="auto"/>
          </w:tcPr>
          <w:p w14:paraId="6E2908DF" w14:textId="77777777" w:rsidR="00B24721" w:rsidRPr="00F2731B" w:rsidRDefault="00B24721" w:rsidP="00E0690D">
            <w:pPr>
              <w:pStyle w:val="TAH"/>
            </w:pPr>
            <w:r w:rsidRPr="00F2731B">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4633AC" w14:textId="77777777" w:rsidR="00B24721" w:rsidRPr="00F2731B" w:rsidRDefault="00B24721" w:rsidP="00E0690D">
            <w:pPr>
              <w:pStyle w:val="TAH"/>
            </w:pPr>
            <w:r w:rsidRPr="00F2731B">
              <w:t>Description</w:t>
            </w:r>
          </w:p>
        </w:tc>
      </w:tr>
      <w:tr w:rsidR="00B24721" w:rsidRPr="00F2731B" w14:paraId="320DE9FF"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76BE19D4" w14:textId="77777777" w:rsidR="00B24721" w:rsidRPr="00F2731B" w:rsidRDefault="00B24721" w:rsidP="00E0690D">
            <w:pPr>
              <w:pStyle w:val="TAL"/>
              <w:rPr>
                <w:lang w:eastAsia="zh-CN"/>
              </w:rPr>
            </w:pPr>
            <w:r>
              <w:rPr>
                <w:rFonts w:hint="eastAsia"/>
                <w:lang w:eastAsia="zh-CN"/>
              </w:rPr>
              <w:t>Update status</w:t>
            </w:r>
          </w:p>
        </w:tc>
        <w:tc>
          <w:tcPr>
            <w:tcW w:w="1440" w:type="dxa"/>
            <w:tcBorders>
              <w:top w:val="single" w:sz="4" w:space="0" w:color="000000"/>
              <w:left w:val="single" w:sz="4" w:space="0" w:color="000000"/>
              <w:bottom w:val="single" w:sz="4" w:space="0" w:color="000000"/>
            </w:tcBorders>
            <w:shd w:val="clear" w:color="auto" w:fill="auto"/>
          </w:tcPr>
          <w:p w14:paraId="75F1C217" w14:textId="77777777" w:rsidR="00B24721" w:rsidRPr="00F2731B" w:rsidRDefault="00B24721" w:rsidP="00E0690D">
            <w:pPr>
              <w:pStyle w:val="TAC"/>
              <w:rPr>
                <w:lang w:eastAsia="zh-CN"/>
              </w:rPr>
            </w:pPr>
            <w:r>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AFD1BB" w14:textId="77777777" w:rsidR="00B24721" w:rsidRPr="00F2731B" w:rsidRDefault="00B24721" w:rsidP="00E0690D">
            <w:pPr>
              <w:pStyle w:val="TAL"/>
              <w:rPr>
                <w:lang w:eastAsia="zh-CN"/>
              </w:rPr>
            </w:pPr>
            <w:r>
              <w:rPr>
                <w:lang w:eastAsia="zh-CN"/>
              </w:rPr>
              <w:t>I</w:t>
            </w:r>
            <w:r>
              <w:rPr>
                <w:rFonts w:hint="eastAsia"/>
                <w:lang w:eastAsia="zh-CN"/>
              </w:rPr>
              <w:t>t indicated the update result.</w:t>
            </w:r>
          </w:p>
        </w:tc>
      </w:tr>
    </w:tbl>
    <w:p w14:paraId="7239C59D" w14:textId="77777777" w:rsidR="00B24721" w:rsidRDefault="00B24721" w:rsidP="00626E7C"/>
    <w:p w14:paraId="3EA5C03A" w14:textId="0CAFC45D" w:rsidR="00840668" w:rsidRPr="00F2731B" w:rsidRDefault="00840668" w:rsidP="00840668">
      <w:pPr>
        <w:pStyle w:val="Heading4"/>
      </w:pPr>
      <w:bookmarkStart w:id="571" w:name="_Toc155355437"/>
      <w:r w:rsidRPr="00F2731B">
        <w:rPr>
          <w:lang w:eastAsia="zh-CN"/>
        </w:rPr>
        <w:t>9.3</w:t>
      </w:r>
      <w:r>
        <w:t>.2.</w:t>
      </w:r>
      <w:r>
        <w:rPr>
          <w:lang w:eastAsia="zh-CN"/>
        </w:rPr>
        <w:t>38</w:t>
      </w:r>
      <w:r w:rsidRPr="00F2731B">
        <w:tab/>
        <w:t xml:space="preserve">Location </w:t>
      </w:r>
      <w:r>
        <w:rPr>
          <w:rFonts w:hint="eastAsia"/>
          <w:lang w:eastAsia="zh-CN"/>
        </w:rPr>
        <w:t>service deregistration</w:t>
      </w:r>
      <w:r w:rsidRPr="00F2731B">
        <w:t xml:space="preserve"> request</w:t>
      </w:r>
      <w:bookmarkEnd w:id="571"/>
    </w:p>
    <w:p w14:paraId="77CC4AC2" w14:textId="77986744" w:rsidR="00840668" w:rsidRPr="00F2731B" w:rsidRDefault="00840668" w:rsidP="00840668">
      <w:pPr>
        <w:rPr>
          <w:lang w:eastAsia="zh-CN"/>
        </w:rPr>
      </w:pPr>
      <w:r w:rsidRPr="00F2731B">
        <w:t>Table </w:t>
      </w:r>
      <w:r w:rsidRPr="00F2731B">
        <w:rPr>
          <w:lang w:eastAsia="zh-CN"/>
        </w:rPr>
        <w:t>9.3</w:t>
      </w:r>
      <w:r w:rsidRPr="00F2731B">
        <w:t>.2</w:t>
      </w:r>
      <w:r>
        <w:rPr>
          <w:lang w:eastAsia="zh-CN"/>
        </w:rPr>
        <w:t>.38</w:t>
      </w:r>
      <w:r w:rsidRPr="00F2731B">
        <w:rPr>
          <w:lang w:eastAsia="zh-CN"/>
        </w:rPr>
        <w:t>-1</w:t>
      </w:r>
      <w:r w:rsidRPr="00F2731B">
        <w:t xml:space="preserve"> describes the information flow fro</w:t>
      </w:r>
      <w:r>
        <w:t xml:space="preserve">m the location management </w:t>
      </w:r>
      <w:r>
        <w:rPr>
          <w:rFonts w:hint="eastAsia"/>
          <w:lang w:eastAsia="zh-CN"/>
        </w:rPr>
        <w:t>client</w:t>
      </w:r>
      <w:r w:rsidRPr="00F2731B">
        <w:t xml:space="preserve"> to the location </w:t>
      </w:r>
      <w:r>
        <w:t xml:space="preserve">management </w:t>
      </w:r>
      <w:r>
        <w:rPr>
          <w:rFonts w:hint="eastAsia"/>
          <w:lang w:eastAsia="zh-CN"/>
        </w:rPr>
        <w:t xml:space="preserve">server </w:t>
      </w:r>
      <w:r>
        <w:t xml:space="preserve">for </w:t>
      </w:r>
      <w:r>
        <w:rPr>
          <w:rFonts w:hint="eastAsia"/>
          <w:lang w:eastAsia="zh-CN"/>
        </w:rPr>
        <w:t>de</w:t>
      </w:r>
      <w:r>
        <w:t>re</w:t>
      </w:r>
      <w:r>
        <w:rPr>
          <w:lang w:eastAsia="zh-CN"/>
        </w:rPr>
        <w:t>gistration</w:t>
      </w:r>
      <w:r w:rsidRPr="00F2731B">
        <w:t xml:space="preserve"> </w:t>
      </w:r>
      <w:r>
        <w:rPr>
          <w:rFonts w:hint="eastAsia"/>
          <w:lang w:eastAsia="zh-CN"/>
        </w:rPr>
        <w:t xml:space="preserve">of </w:t>
      </w:r>
      <w:r w:rsidRPr="00F2731B">
        <w:t>the l</w:t>
      </w:r>
      <w:r>
        <w:t xml:space="preserve">ocation </w:t>
      </w:r>
      <w:r>
        <w:rPr>
          <w:rFonts w:hint="eastAsia"/>
          <w:lang w:eastAsia="zh-CN"/>
        </w:rPr>
        <w:t>service.</w:t>
      </w:r>
    </w:p>
    <w:p w14:paraId="735CDE92" w14:textId="7EE6D9AF" w:rsidR="00840668" w:rsidRPr="00F2731B" w:rsidRDefault="00840668" w:rsidP="00840668">
      <w:pPr>
        <w:pStyle w:val="TH"/>
        <w:rPr>
          <w:lang w:val="en-US"/>
        </w:rPr>
      </w:pPr>
      <w:r w:rsidRPr="00F2731B">
        <w:t>Table </w:t>
      </w:r>
      <w:r w:rsidRPr="00F2731B">
        <w:rPr>
          <w:lang w:eastAsia="zh-CN"/>
        </w:rPr>
        <w:t>9.3</w:t>
      </w:r>
      <w:r w:rsidRPr="00F2731B">
        <w:rPr>
          <w:lang w:val="en-US"/>
        </w:rPr>
        <w:t>.2</w:t>
      </w:r>
      <w:r w:rsidRPr="00F2731B">
        <w:t>.</w:t>
      </w:r>
      <w:r>
        <w:t>3</w:t>
      </w:r>
      <w:r>
        <w:rPr>
          <w:lang w:eastAsia="zh-CN"/>
        </w:rPr>
        <w:t>8</w:t>
      </w:r>
      <w:r w:rsidRPr="00F2731B">
        <w:t xml:space="preserve">-1: Location </w:t>
      </w:r>
      <w:r>
        <w:rPr>
          <w:rFonts w:hint="eastAsia"/>
          <w:lang w:eastAsia="zh-CN"/>
        </w:rPr>
        <w:t>service</w:t>
      </w:r>
      <w:r w:rsidRPr="00F2731B">
        <w:t xml:space="preserve"> </w:t>
      </w:r>
      <w:r>
        <w:rPr>
          <w:rFonts w:hint="eastAsia"/>
          <w:lang w:eastAsia="zh-CN"/>
        </w:rPr>
        <w:t xml:space="preserve">deregistration </w:t>
      </w:r>
      <w:r w:rsidRPr="00F2731B">
        <w:t>request</w:t>
      </w:r>
    </w:p>
    <w:tbl>
      <w:tblPr>
        <w:tblW w:w="8640" w:type="dxa"/>
        <w:jc w:val="center"/>
        <w:tblLayout w:type="fixed"/>
        <w:tblLook w:val="0000" w:firstRow="0" w:lastRow="0" w:firstColumn="0" w:lastColumn="0" w:noHBand="0" w:noVBand="0"/>
      </w:tblPr>
      <w:tblGrid>
        <w:gridCol w:w="2880"/>
        <w:gridCol w:w="1440"/>
        <w:gridCol w:w="4320"/>
      </w:tblGrid>
      <w:tr w:rsidR="00840668" w:rsidRPr="00F2731B" w14:paraId="3D584EF1"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4CD38F09" w14:textId="77777777" w:rsidR="00840668" w:rsidRPr="00F2731B" w:rsidRDefault="00840668" w:rsidP="00E0690D">
            <w:pPr>
              <w:pStyle w:val="TAH"/>
            </w:pPr>
            <w:r w:rsidRPr="00F2731B">
              <w:t>Information element</w:t>
            </w:r>
          </w:p>
        </w:tc>
        <w:tc>
          <w:tcPr>
            <w:tcW w:w="1440" w:type="dxa"/>
            <w:tcBorders>
              <w:top w:val="single" w:sz="4" w:space="0" w:color="000000"/>
              <w:left w:val="single" w:sz="4" w:space="0" w:color="000000"/>
              <w:bottom w:val="single" w:sz="4" w:space="0" w:color="000000"/>
            </w:tcBorders>
            <w:shd w:val="clear" w:color="auto" w:fill="auto"/>
          </w:tcPr>
          <w:p w14:paraId="6B2319D1" w14:textId="77777777" w:rsidR="00840668" w:rsidRPr="00F2731B" w:rsidRDefault="00840668" w:rsidP="00E0690D">
            <w:pPr>
              <w:pStyle w:val="TAH"/>
            </w:pPr>
            <w:r w:rsidRPr="00F2731B">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A2670E" w14:textId="77777777" w:rsidR="00840668" w:rsidRPr="00F2731B" w:rsidRDefault="00840668" w:rsidP="00E0690D">
            <w:pPr>
              <w:pStyle w:val="TAH"/>
            </w:pPr>
            <w:r w:rsidRPr="00F2731B">
              <w:t>Description</w:t>
            </w:r>
          </w:p>
        </w:tc>
      </w:tr>
      <w:tr w:rsidR="00840668" w:rsidRPr="00F2731B" w14:paraId="01BDF643"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7FD938A2" w14:textId="77777777" w:rsidR="00840668" w:rsidRPr="00F2731B" w:rsidRDefault="00840668" w:rsidP="00E0690D">
            <w:pPr>
              <w:pStyle w:val="TAL"/>
            </w:pPr>
            <w:r w:rsidRPr="00F2731B">
              <w:t>Identity</w:t>
            </w:r>
          </w:p>
        </w:tc>
        <w:tc>
          <w:tcPr>
            <w:tcW w:w="1440" w:type="dxa"/>
            <w:tcBorders>
              <w:top w:val="single" w:sz="4" w:space="0" w:color="000000"/>
              <w:left w:val="single" w:sz="4" w:space="0" w:color="000000"/>
              <w:bottom w:val="single" w:sz="4" w:space="0" w:color="000000"/>
            </w:tcBorders>
            <w:shd w:val="clear" w:color="auto" w:fill="auto"/>
          </w:tcPr>
          <w:p w14:paraId="4B5E8AD3" w14:textId="77777777" w:rsidR="00840668" w:rsidRPr="00F2731B" w:rsidRDefault="00840668" w:rsidP="00E0690D">
            <w:pPr>
              <w:pStyle w:val="TAC"/>
            </w:pPr>
            <w:r w:rsidRPr="00F2731B">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0090C1" w14:textId="77777777" w:rsidR="00840668" w:rsidRPr="00F2731B" w:rsidRDefault="00840668" w:rsidP="00E0690D">
            <w:pPr>
              <w:pStyle w:val="TAL"/>
            </w:pPr>
            <w:r w:rsidRPr="00F2731B">
              <w:t>Identit</w:t>
            </w:r>
            <w:r>
              <w:t>y of the VAL user or</w:t>
            </w:r>
            <w:r w:rsidRPr="00F2731B">
              <w:t xml:space="preserve"> the VAL UE.</w:t>
            </w:r>
          </w:p>
        </w:tc>
      </w:tr>
    </w:tbl>
    <w:p w14:paraId="6F9D1A04" w14:textId="12DC184C" w:rsidR="00840668" w:rsidRPr="009C22C0" w:rsidRDefault="00840668" w:rsidP="00626E7C">
      <w:pPr>
        <w:rPr>
          <w:noProof/>
        </w:rPr>
      </w:pPr>
    </w:p>
    <w:p w14:paraId="78FBF5B3" w14:textId="4F05ABA0" w:rsidR="00840668" w:rsidRPr="00F2731B" w:rsidRDefault="00840668" w:rsidP="00840668">
      <w:pPr>
        <w:pStyle w:val="Heading4"/>
        <w:rPr>
          <w:lang w:eastAsia="zh-CN"/>
        </w:rPr>
      </w:pPr>
      <w:bookmarkStart w:id="572" w:name="_Toc155355438"/>
      <w:r w:rsidRPr="00F2731B">
        <w:rPr>
          <w:lang w:eastAsia="zh-CN"/>
        </w:rPr>
        <w:t>9.3</w:t>
      </w:r>
      <w:r>
        <w:t>.2.</w:t>
      </w:r>
      <w:r>
        <w:rPr>
          <w:lang w:eastAsia="zh-CN"/>
        </w:rPr>
        <w:t>39</w:t>
      </w:r>
      <w:r w:rsidRPr="00F2731B">
        <w:tab/>
        <w:t xml:space="preserve">Location </w:t>
      </w:r>
      <w:r>
        <w:rPr>
          <w:rFonts w:hint="eastAsia"/>
          <w:lang w:eastAsia="zh-CN"/>
        </w:rPr>
        <w:t>service deregistration</w:t>
      </w:r>
      <w:r w:rsidRPr="00F2731B">
        <w:t xml:space="preserve"> re</w:t>
      </w:r>
      <w:r>
        <w:rPr>
          <w:rFonts w:hint="eastAsia"/>
          <w:lang w:eastAsia="zh-CN"/>
        </w:rPr>
        <w:t>sponse</w:t>
      </w:r>
      <w:bookmarkEnd w:id="572"/>
    </w:p>
    <w:p w14:paraId="750DDAAC" w14:textId="5C5382A6" w:rsidR="00840668" w:rsidRPr="00F2731B" w:rsidRDefault="00840668" w:rsidP="00840668">
      <w:pPr>
        <w:rPr>
          <w:lang w:eastAsia="zh-CN"/>
        </w:rPr>
      </w:pPr>
      <w:r w:rsidRPr="00F2731B">
        <w:t>Table </w:t>
      </w:r>
      <w:r w:rsidRPr="00F2731B">
        <w:rPr>
          <w:lang w:eastAsia="zh-CN"/>
        </w:rPr>
        <w:t>9.3</w:t>
      </w:r>
      <w:r w:rsidRPr="00F2731B">
        <w:t>.2</w:t>
      </w:r>
      <w:r>
        <w:rPr>
          <w:lang w:eastAsia="zh-CN"/>
        </w:rPr>
        <w:t>.39</w:t>
      </w:r>
      <w:r w:rsidRPr="00F2731B">
        <w:rPr>
          <w:lang w:eastAsia="zh-CN"/>
        </w:rPr>
        <w:t>-1</w:t>
      </w:r>
      <w:r w:rsidRPr="00F2731B">
        <w:t xml:space="preserve"> describes the information flow from the locat</w:t>
      </w:r>
      <w:r>
        <w:t xml:space="preserve">ion management </w:t>
      </w:r>
      <w:r>
        <w:rPr>
          <w:rFonts w:hint="eastAsia"/>
          <w:lang w:eastAsia="zh-CN"/>
        </w:rPr>
        <w:t>server</w:t>
      </w:r>
      <w:r w:rsidRPr="00F2731B">
        <w:t xml:space="preserve"> to the location </w:t>
      </w:r>
      <w:r>
        <w:t xml:space="preserve">management </w:t>
      </w:r>
      <w:r>
        <w:rPr>
          <w:rFonts w:hint="eastAsia"/>
          <w:lang w:eastAsia="zh-CN"/>
        </w:rPr>
        <w:t>client</w:t>
      </w:r>
      <w:r>
        <w:t xml:space="preserve"> for</w:t>
      </w:r>
      <w:r w:rsidRPr="00F2731B">
        <w:t xml:space="preserve"> the l</w:t>
      </w:r>
      <w:r>
        <w:t>ocation</w:t>
      </w:r>
      <w:r>
        <w:rPr>
          <w:rFonts w:hint="eastAsia"/>
          <w:lang w:eastAsia="zh-CN"/>
        </w:rPr>
        <w:t xml:space="preserve"> service de</w:t>
      </w:r>
      <w:r>
        <w:rPr>
          <w:lang w:eastAsia="zh-CN"/>
        </w:rPr>
        <w:t>registration</w:t>
      </w:r>
      <w:r>
        <w:rPr>
          <w:rFonts w:hint="eastAsia"/>
          <w:lang w:eastAsia="zh-CN"/>
        </w:rPr>
        <w:t xml:space="preserve"> response.</w:t>
      </w:r>
    </w:p>
    <w:p w14:paraId="2F8AE20F" w14:textId="71633BA3" w:rsidR="00840668" w:rsidRPr="00F2731B" w:rsidRDefault="00840668" w:rsidP="00840668">
      <w:pPr>
        <w:pStyle w:val="TH"/>
        <w:rPr>
          <w:lang w:val="en-US" w:eastAsia="zh-CN"/>
        </w:rPr>
      </w:pPr>
      <w:r w:rsidRPr="00F2731B">
        <w:t>Table </w:t>
      </w:r>
      <w:r w:rsidRPr="00F2731B">
        <w:rPr>
          <w:lang w:eastAsia="zh-CN"/>
        </w:rPr>
        <w:t>9.3</w:t>
      </w:r>
      <w:r w:rsidRPr="00F2731B">
        <w:rPr>
          <w:lang w:val="en-US"/>
        </w:rPr>
        <w:t>.2</w:t>
      </w:r>
      <w:r w:rsidRPr="00F2731B">
        <w:t>.</w:t>
      </w:r>
      <w:r>
        <w:rPr>
          <w:lang w:val="en-US" w:eastAsia="zh-CN"/>
        </w:rPr>
        <w:t>39</w:t>
      </w:r>
      <w:r>
        <w:t>-</w:t>
      </w:r>
      <w:r>
        <w:rPr>
          <w:rFonts w:hint="eastAsia"/>
          <w:lang w:eastAsia="zh-CN"/>
        </w:rPr>
        <w:t>1</w:t>
      </w:r>
      <w:r w:rsidRPr="00F2731B">
        <w:t xml:space="preserve">: Location </w:t>
      </w:r>
      <w:r>
        <w:rPr>
          <w:rFonts w:hint="eastAsia"/>
          <w:lang w:eastAsia="zh-CN"/>
        </w:rPr>
        <w:t>service</w:t>
      </w:r>
      <w:r w:rsidRPr="00F2731B">
        <w:t xml:space="preserve"> </w:t>
      </w:r>
      <w:r>
        <w:rPr>
          <w:rFonts w:hint="eastAsia"/>
          <w:lang w:eastAsia="zh-CN"/>
        </w:rPr>
        <w:t xml:space="preserve">deregistration </w:t>
      </w:r>
      <w:r>
        <w:t>re</w:t>
      </w:r>
      <w:r>
        <w:rPr>
          <w:rFonts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840668" w:rsidRPr="00F2731B" w14:paraId="7A666526"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7E0F30BD" w14:textId="77777777" w:rsidR="00840668" w:rsidRPr="00F2731B" w:rsidRDefault="00840668" w:rsidP="00E0690D">
            <w:pPr>
              <w:pStyle w:val="TAH"/>
            </w:pPr>
            <w:r w:rsidRPr="00F2731B">
              <w:t>Information element</w:t>
            </w:r>
          </w:p>
        </w:tc>
        <w:tc>
          <w:tcPr>
            <w:tcW w:w="1440" w:type="dxa"/>
            <w:tcBorders>
              <w:top w:val="single" w:sz="4" w:space="0" w:color="000000"/>
              <w:left w:val="single" w:sz="4" w:space="0" w:color="000000"/>
              <w:bottom w:val="single" w:sz="4" w:space="0" w:color="000000"/>
            </w:tcBorders>
            <w:shd w:val="clear" w:color="auto" w:fill="auto"/>
          </w:tcPr>
          <w:p w14:paraId="27CDB3F4" w14:textId="77777777" w:rsidR="00840668" w:rsidRPr="00F2731B" w:rsidRDefault="00840668" w:rsidP="00E0690D">
            <w:pPr>
              <w:pStyle w:val="TAH"/>
            </w:pPr>
            <w:r w:rsidRPr="00F2731B">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7D63B2" w14:textId="77777777" w:rsidR="00840668" w:rsidRPr="00F2731B" w:rsidRDefault="00840668" w:rsidP="00E0690D">
            <w:pPr>
              <w:pStyle w:val="TAH"/>
            </w:pPr>
            <w:r w:rsidRPr="00F2731B">
              <w:t>Description</w:t>
            </w:r>
          </w:p>
        </w:tc>
      </w:tr>
      <w:tr w:rsidR="00840668" w:rsidRPr="00F2731B" w14:paraId="5734AAFB"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45435991" w14:textId="77777777" w:rsidR="00840668" w:rsidRPr="00F2731B" w:rsidRDefault="00840668" w:rsidP="00E0690D">
            <w:pPr>
              <w:pStyle w:val="TAL"/>
              <w:rPr>
                <w:lang w:eastAsia="zh-CN"/>
              </w:rPr>
            </w:pPr>
            <w:r>
              <w:rPr>
                <w:lang w:eastAsia="zh-CN"/>
              </w:rPr>
              <w:t>D</w:t>
            </w:r>
            <w:r>
              <w:rPr>
                <w:rFonts w:hint="eastAsia"/>
                <w:lang w:eastAsia="zh-CN"/>
              </w:rPr>
              <w:t>er</w:t>
            </w:r>
            <w:r>
              <w:rPr>
                <w:lang w:eastAsia="zh-CN"/>
              </w:rPr>
              <w:t>egistration</w:t>
            </w:r>
            <w:r>
              <w:rPr>
                <w:rFonts w:hint="eastAsia"/>
                <w:lang w:eastAsia="zh-CN"/>
              </w:rPr>
              <w:t xml:space="preserve"> status</w:t>
            </w:r>
          </w:p>
        </w:tc>
        <w:tc>
          <w:tcPr>
            <w:tcW w:w="1440" w:type="dxa"/>
            <w:tcBorders>
              <w:top w:val="single" w:sz="4" w:space="0" w:color="000000"/>
              <w:left w:val="single" w:sz="4" w:space="0" w:color="000000"/>
              <w:bottom w:val="single" w:sz="4" w:space="0" w:color="000000"/>
            </w:tcBorders>
            <w:shd w:val="clear" w:color="auto" w:fill="auto"/>
          </w:tcPr>
          <w:p w14:paraId="43CFE5C5" w14:textId="77777777" w:rsidR="00840668" w:rsidRPr="00F2731B" w:rsidRDefault="00840668" w:rsidP="00E0690D">
            <w:pPr>
              <w:pStyle w:val="TAC"/>
              <w:rPr>
                <w:lang w:eastAsia="zh-CN"/>
              </w:rPr>
            </w:pPr>
            <w:r>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AE8518" w14:textId="77777777" w:rsidR="00840668" w:rsidRPr="00F2731B" w:rsidRDefault="00840668" w:rsidP="00E0690D">
            <w:pPr>
              <w:pStyle w:val="TAL"/>
              <w:rPr>
                <w:lang w:eastAsia="zh-CN"/>
              </w:rPr>
            </w:pPr>
            <w:r>
              <w:rPr>
                <w:lang w:eastAsia="zh-CN"/>
              </w:rPr>
              <w:t>I</w:t>
            </w:r>
            <w:r>
              <w:rPr>
                <w:rFonts w:hint="eastAsia"/>
                <w:lang w:eastAsia="zh-CN"/>
              </w:rPr>
              <w:t>t indicated the deregistration result.</w:t>
            </w:r>
          </w:p>
        </w:tc>
      </w:tr>
    </w:tbl>
    <w:p w14:paraId="12618545" w14:textId="77777777" w:rsidR="00840668" w:rsidRDefault="00840668" w:rsidP="00626E7C"/>
    <w:p w14:paraId="0BEB6EA6" w14:textId="74A9D0BF" w:rsidR="0066449D" w:rsidRPr="00F2731B" w:rsidRDefault="0066449D" w:rsidP="0066449D">
      <w:pPr>
        <w:pStyle w:val="Heading4"/>
        <w:rPr>
          <w:lang w:eastAsia="zh-CN"/>
        </w:rPr>
      </w:pPr>
      <w:bookmarkStart w:id="573" w:name="_Toc155355439"/>
      <w:r w:rsidRPr="00F2731B">
        <w:rPr>
          <w:lang w:eastAsia="zh-CN"/>
        </w:rPr>
        <w:t>9.3</w:t>
      </w:r>
      <w:r>
        <w:t>.2.40</w:t>
      </w:r>
      <w:r w:rsidRPr="00F2731B">
        <w:tab/>
        <w:t xml:space="preserve">Location reporting configuration </w:t>
      </w:r>
      <w:r>
        <w:rPr>
          <w:rFonts w:hint="eastAsia"/>
          <w:lang w:eastAsia="zh-CN"/>
        </w:rPr>
        <w:t>update request</w:t>
      </w:r>
      <w:bookmarkEnd w:id="573"/>
    </w:p>
    <w:p w14:paraId="620095C4" w14:textId="44D5BF39" w:rsidR="0066449D" w:rsidRPr="00F2731B" w:rsidRDefault="0066449D" w:rsidP="0066449D">
      <w:r w:rsidRPr="00F2731B">
        <w:t>Table </w:t>
      </w:r>
      <w:r w:rsidRPr="00F2731B">
        <w:rPr>
          <w:lang w:eastAsia="zh-CN"/>
        </w:rPr>
        <w:t>9.3</w:t>
      </w:r>
      <w:r w:rsidRPr="00F2731B">
        <w:t>.2</w:t>
      </w:r>
      <w:r>
        <w:rPr>
          <w:lang w:eastAsia="zh-CN"/>
        </w:rPr>
        <w:t>.40</w:t>
      </w:r>
      <w:r w:rsidRPr="00F2731B">
        <w:rPr>
          <w:lang w:eastAsia="zh-CN"/>
        </w:rPr>
        <w:t>-1</w:t>
      </w:r>
      <w:r w:rsidRPr="00F2731B">
        <w:t xml:space="preserve"> describes the information flow from the location management server to the location management client for the location reporting configuration</w:t>
      </w:r>
      <w:r>
        <w:rPr>
          <w:rFonts w:hint="eastAsia"/>
          <w:lang w:eastAsia="zh-CN"/>
        </w:rPr>
        <w:t xml:space="preserve"> update when LM server needs to deliver the new or update location reporting configuration to LM client if the LM server received the new requests/parameters from other entities (e.g. the VAL server or other LM client)</w:t>
      </w:r>
      <w:r w:rsidRPr="00F2731B">
        <w:t>. This information flow may be sent individually addressed or group addressed on unicast or multicast.</w:t>
      </w:r>
    </w:p>
    <w:p w14:paraId="4B7E7AA3" w14:textId="0DBF6FBD" w:rsidR="0066449D" w:rsidRPr="00F2731B" w:rsidRDefault="0066449D" w:rsidP="0066449D">
      <w:pPr>
        <w:pStyle w:val="TH"/>
        <w:rPr>
          <w:lang w:val="en-US" w:eastAsia="zh-CN"/>
        </w:rPr>
      </w:pPr>
      <w:r w:rsidRPr="00F2731B">
        <w:lastRenderedPageBreak/>
        <w:t>Table </w:t>
      </w:r>
      <w:r w:rsidRPr="00F2731B">
        <w:rPr>
          <w:lang w:eastAsia="zh-CN"/>
        </w:rPr>
        <w:t>9.3</w:t>
      </w:r>
      <w:r w:rsidRPr="00F2731B">
        <w:rPr>
          <w:lang w:val="en-US"/>
        </w:rPr>
        <w:t>.2</w:t>
      </w:r>
      <w:r w:rsidRPr="00F2731B">
        <w:t>.</w:t>
      </w:r>
      <w:r>
        <w:rPr>
          <w:lang w:val="en-US" w:eastAsia="zh-CN"/>
        </w:rPr>
        <w:t>40</w:t>
      </w:r>
      <w:r w:rsidRPr="00F2731B">
        <w:t xml:space="preserve">-1: </w:t>
      </w:r>
      <w:bookmarkStart w:id="574" w:name="OLE_LINK25"/>
      <w:bookmarkStart w:id="575" w:name="OLE_LINK26"/>
      <w:r w:rsidRPr="00F2731B">
        <w:t xml:space="preserve">Location </w:t>
      </w:r>
      <w:r>
        <w:t xml:space="preserve">reporting configuration </w:t>
      </w:r>
      <w:r>
        <w:rPr>
          <w:rFonts w:hint="eastAsia"/>
          <w:lang w:eastAsia="zh-CN"/>
        </w:rPr>
        <w:t>update request</w:t>
      </w:r>
      <w:bookmarkEnd w:id="574"/>
      <w:bookmarkEnd w:id="575"/>
    </w:p>
    <w:tbl>
      <w:tblPr>
        <w:tblW w:w="8640" w:type="dxa"/>
        <w:jc w:val="center"/>
        <w:tblLayout w:type="fixed"/>
        <w:tblLook w:val="04A0" w:firstRow="1" w:lastRow="0" w:firstColumn="1" w:lastColumn="0" w:noHBand="0" w:noVBand="1"/>
      </w:tblPr>
      <w:tblGrid>
        <w:gridCol w:w="2880"/>
        <w:gridCol w:w="1440"/>
        <w:gridCol w:w="4320"/>
      </w:tblGrid>
      <w:tr w:rsidR="0066449D" w14:paraId="2AE43431"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4E339169" w14:textId="77777777" w:rsidR="0066449D" w:rsidRDefault="0066449D" w:rsidP="00E0690D">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2B5E4CF3" w14:textId="77777777" w:rsidR="0066449D" w:rsidRDefault="0066449D" w:rsidP="00E0690D">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5BBADE04" w14:textId="77777777" w:rsidR="0066449D" w:rsidRDefault="0066449D" w:rsidP="00E0690D">
            <w:pPr>
              <w:pStyle w:val="TAH"/>
            </w:pPr>
            <w:r>
              <w:t>Description</w:t>
            </w:r>
          </w:p>
        </w:tc>
      </w:tr>
      <w:tr w:rsidR="0066449D" w14:paraId="0D282767"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0FB3157E" w14:textId="77777777" w:rsidR="0066449D" w:rsidRDefault="0066449D" w:rsidP="00E0690D">
            <w:pPr>
              <w:pStyle w:val="TAL"/>
            </w:pPr>
            <w:r>
              <w:t>Identity</w:t>
            </w:r>
          </w:p>
        </w:tc>
        <w:tc>
          <w:tcPr>
            <w:tcW w:w="1440" w:type="dxa"/>
            <w:tcBorders>
              <w:top w:val="single" w:sz="4" w:space="0" w:color="000000"/>
              <w:left w:val="single" w:sz="4" w:space="0" w:color="000000"/>
              <w:bottom w:val="single" w:sz="4" w:space="0" w:color="000000"/>
              <w:right w:val="nil"/>
            </w:tcBorders>
            <w:hideMark/>
          </w:tcPr>
          <w:p w14:paraId="644C4682" w14:textId="77777777" w:rsidR="0066449D" w:rsidRDefault="0066449D" w:rsidP="00E0690D">
            <w:pPr>
              <w:pStyle w:val="TAC"/>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5D39CADB" w14:textId="77777777" w:rsidR="0066449D" w:rsidRDefault="0066449D" w:rsidP="00E0690D">
            <w:pPr>
              <w:pStyle w:val="TAL"/>
              <w:rPr>
                <w:rFonts w:cs="Arial"/>
              </w:rPr>
            </w:pPr>
            <w:r>
              <w:rPr>
                <w:rFonts w:cs="Arial"/>
              </w:rPr>
              <w:t>Identity of the VAL user or VAL group to which the location reporting configuration is targeted or identity of the VAL UE.</w:t>
            </w:r>
          </w:p>
        </w:tc>
      </w:tr>
      <w:tr w:rsidR="0066449D" w14:paraId="1937F4F9"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587C46D9" w14:textId="77777777" w:rsidR="0066449D" w:rsidRDefault="0066449D" w:rsidP="00E0690D">
            <w:pPr>
              <w:pStyle w:val="TAL"/>
            </w:pPr>
            <w:r>
              <w:t>Requested location information</w:t>
            </w:r>
          </w:p>
        </w:tc>
        <w:tc>
          <w:tcPr>
            <w:tcW w:w="1440" w:type="dxa"/>
            <w:tcBorders>
              <w:top w:val="single" w:sz="4" w:space="0" w:color="000000"/>
              <w:left w:val="single" w:sz="4" w:space="0" w:color="000000"/>
              <w:bottom w:val="single" w:sz="4" w:space="0" w:color="000000"/>
              <w:right w:val="nil"/>
            </w:tcBorders>
            <w:hideMark/>
          </w:tcPr>
          <w:p w14:paraId="32B6E805" w14:textId="77777777" w:rsidR="0066449D" w:rsidRDefault="0066449D" w:rsidP="00E0690D">
            <w:pPr>
              <w:pStyle w:val="TAC"/>
              <w:rPr>
                <w:rFonts w:eastAsiaTheme="minorEastAsia"/>
              </w:rPr>
            </w:pPr>
            <w:r>
              <w:t>O</w:t>
            </w:r>
          </w:p>
          <w:p w14:paraId="2DEFE4F4" w14:textId="1B20BB8D" w:rsidR="0066449D" w:rsidRDefault="0066449D" w:rsidP="00E0690D">
            <w:pPr>
              <w:pStyle w:val="TAC"/>
            </w:pPr>
            <w:r>
              <w:t>(see NOTE </w:t>
            </w:r>
            <w:r>
              <w:rPr>
                <w:rFonts w:hint="eastAsia"/>
                <w:lang w:eastAsia="zh-CN"/>
              </w:rPr>
              <w:t>1</w:t>
            </w:r>
            <w:r>
              <w:t>)</w:t>
            </w:r>
          </w:p>
        </w:tc>
        <w:tc>
          <w:tcPr>
            <w:tcW w:w="4320" w:type="dxa"/>
            <w:tcBorders>
              <w:top w:val="single" w:sz="4" w:space="0" w:color="000000"/>
              <w:left w:val="single" w:sz="4" w:space="0" w:color="000000"/>
              <w:bottom w:val="single" w:sz="4" w:space="0" w:color="000000"/>
              <w:right w:val="single" w:sz="4" w:space="0" w:color="000000"/>
            </w:tcBorders>
            <w:hideMark/>
          </w:tcPr>
          <w:p w14:paraId="672F3603" w14:textId="77777777" w:rsidR="0066449D" w:rsidRDefault="0066449D" w:rsidP="00E0690D">
            <w:pPr>
              <w:pStyle w:val="TAL"/>
              <w:rPr>
                <w:rFonts w:cs="Arial"/>
              </w:rPr>
            </w:pPr>
            <w:r>
              <w:rPr>
                <w:rFonts w:cs="Arial"/>
              </w:rPr>
              <w:t>Identifies what location information is requested</w:t>
            </w:r>
          </w:p>
        </w:tc>
      </w:tr>
      <w:tr w:rsidR="0066449D" w14:paraId="33ACEE30"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12BDACCE" w14:textId="77777777" w:rsidR="0066449D" w:rsidRDefault="0066449D" w:rsidP="00E0690D">
            <w:pPr>
              <w:pStyle w:val="TAL"/>
              <w:rPr>
                <w:lang w:eastAsia="zh-CN"/>
              </w:rPr>
            </w:pPr>
            <w:r>
              <w:rPr>
                <w:lang w:eastAsia="zh-CN"/>
              </w:rPr>
              <w:t>Requested location access type</w:t>
            </w:r>
          </w:p>
          <w:p w14:paraId="119B2518" w14:textId="4CF37961" w:rsidR="0066449D" w:rsidRDefault="0066449D" w:rsidP="00E0690D">
            <w:pPr>
              <w:pStyle w:val="TAL"/>
            </w:pPr>
            <w:r>
              <w:t>(see NOTE </w:t>
            </w:r>
            <w:r>
              <w:rPr>
                <w:rFonts w:hint="eastAsia"/>
                <w:lang w:eastAsia="zh-CN"/>
              </w:rPr>
              <w:t>2</w:t>
            </w:r>
            <w:r>
              <w:t>)</w:t>
            </w:r>
          </w:p>
        </w:tc>
        <w:tc>
          <w:tcPr>
            <w:tcW w:w="1440" w:type="dxa"/>
            <w:tcBorders>
              <w:top w:val="single" w:sz="4" w:space="0" w:color="000000"/>
              <w:left w:val="single" w:sz="4" w:space="0" w:color="000000"/>
              <w:bottom w:val="single" w:sz="4" w:space="0" w:color="000000"/>
              <w:right w:val="nil"/>
            </w:tcBorders>
            <w:hideMark/>
          </w:tcPr>
          <w:p w14:paraId="07EABD6C" w14:textId="77777777" w:rsidR="0066449D" w:rsidRDefault="0066449D" w:rsidP="00E0690D">
            <w:pPr>
              <w:pStyle w:val="TAC"/>
              <w:rPr>
                <w:lang w:eastAsia="zh-CN"/>
              </w:rPr>
            </w:pPr>
            <w:r>
              <w:t>O</w:t>
            </w:r>
          </w:p>
          <w:p w14:paraId="53719872" w14:textId="3DA20B00" w:rsidR="0066449D" w:rsidRDefault="0066449D" w:rsidP="00E0690D">
            <w:pPr>
              <w:pStyle w:val="TAC"/>
              <w:rPr>
                <w:lang w:eastAsia="zh-CN"/>
              </w:rPr>
            </w:pPr>
            <w:r>
              <w:t>(see NOTE </w:t>
            </w:r>
            <w:r>
              <w:rPr>
                <w:rFonts w:hint="eastAsia"/>
                <w:lang w:eastAsia="zh-CN"/>
              </w:rPr>
              <w:t>1</w:t>
            </w:r>
            <w:r>
              <w:t>)</w:t>
            </w:r>
          </w:p>
        </w:tc>
        <w:tc>
          <w:tcPr>
            <w:tcW w:w="4320" w:type="dxa"/>
            <w:tcBorders>
              <w:top w:val="single" w:sz="4" w:space="0" w:color="000000"/>
              <w:left w:val="single" w:sz="4" w:space="0" w:color="000000"/>
              <w:bottom w:val="single" w:sz="4" w:space="0" w:color="000000"/>
              <w:right w:val="single" w:sz="4" w:space="0" w:color="000000"/>
            </w:tcBorders>
            <w:hideMark/>
          </w:tcPr>
          <w:p w14:paraId="47F240CE" w14:textId="314A896C" w:rsidR="0066449D" w:rsidRDefault="0066449D" w:rsidP="00E0690D">
            <w:pPr>
              <w:pStyle w:val="TAL"/>
              <w:rPr>
                <w:rFonts w:cs="Arial"/>
              </w:rPr>
            </w:pPr>
            <w:r>
              <w:t>Identi</w:t>
            </w:r>
            <w:r>
              <w:rPr>
                <w:rFonts w:hint="eastAsia"/>
                <w:lang w:eastAsia="zh-CN"/>
              </w:rPr>
              <w:t>fies</w:t>
            </w:r>
            <w:r>
              <w:t xml:space="preserve"> the </w:t>
            </w:r>
            <w:r>
              <w:rPr>
                <w:lang w:eastAsia="zh-CN"/>
              </w:rPr>
              <w:t xml:space="preserve">location </w:t>
            </w:r>
            <w:r>
              <w:t>access type for which the location information is requested, e</w:t>
            </w:r>
            <w:r>
              <w:rPr>
                <w:lang w:eastAsia="zh-CN"/>
              </w:rPr>
              <w:t>.g. as described in TS 23.273 [50] and TS 29.572 </w:t>
            </w:r>
            <w:r w:rsidRPr="000F059F">
              <w:rPr>
                <w:lang w:eastAsia="zh-CN"/>
              </w:rPr>
              <w:t>[51]</w:t>
            </w:r>
            <w:r>
              <w:rPr>
                <w:lang w:eastAsia="zh-CN"/>
              </w:rPr>
              <w:t>.</w:t>
            </w:r>
          </w:p>
        </w:tc>
      </w:tr>
      <w:tr w:rsidR="0066449D" w14:paraId="15C6A244"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0C3A68A1" w14:textId="77777777" w:rsidR="0066449D" w:rsidRDefault="0066449D" w:rsidP="00E0690D">
            <w:pPr>
              <w:pStyle w:val="TAL"/>
            </w:pPr>
            <w:r>
              <w:rPr>
                <w:lang w:eastAsia="zh-CN"/>
              </w:rPr>
              <w:t>Requested positioning method</w:t>
            </w:r>
          </w:p>
        </w:tc>
        <w:tc>
          <w:tcPr>
            <w:tcW w:w="1440" w:type="dxa"/>
            <w:tcBorders>
              <w:top w:val="single" w:sz="4" w:space="0" w:color="000000"/>
              <w:left w:val="single" w:sz="4" w:space="0" w:color="000000"/>
              <w:bottom w:val="single" w:sz="4" w:space="0" w:color="000000"/>
              <w:right w:val="nil"/>
            </w:tcBorders>
            <w:hideMark/>
          </w:tcPr>
          <w:p w14:paraId="37CC9D04" w14:textId="77777777" w:rsidR="0066449D" w:rsidRDefault="0066449D" w:rsidP="00E0690D">
            <w:pPr>
              <w:pStyle w:val="TAC"/>
              <w:rPr>
                <w:lang w:eastAsia="zh-CN"/>
              </w:rPr>
            </w:pPr>
            <w:r>
              <w:t>O</w:t>
            </w:r>
          </w:p>
          <w:p w14:paraId="3FB06298" w14:textId="70BE114B" w:rsidR="0066449D" w:rsidRDefault="0066449D" w:rsidP="00E0690D">
            <w:pPr>
              <w:pStyle w:val="TAC"/>
              <w:rPr>
                <w:lang w:eastAsia="zh-CN"/>
              </w:rPr>
            </w:pPr>
            <w:r>
              <w:t>(see NOTE </w:t>
            </w:r>
            <w:r>
              <w:rPr>
                <w:rFonts w:hint="eastAsia"/>
                <w:lang w:eastAsia="zh-CN"/>
              </w:rPr>
              <w:t>1</w:t>
            </w:r>
            <w:r>
              <w:t>)</w:t>
            </w:r>
          </w:p>
        </w:tc>
        <w:tc>
          <w:tcPr>
            <w:tcW w:w="4320" w:type="dxa"/>
            <w:tcBorders>
              <w:top w:val="single" w:sz="4" w:space="0" w:color="000000"/>
              <w:left w:val="single" w:sz="4" w:space="0" w:color="000000"/>
              <w:bottom w:val="single" w:sz="4" w:space="0" w:color="000000"/>
              <w:right w:val="single" w:sz="4" w:space="0" w:color="000000"/>
            </w:tcBorders>
            <w:hideMark/>
          </w:tcPr>
          <w:p w14:paraId="6CC32746" w14:textId="13CDCCEE" w:rsidR="0066449D" w:rsidRDefault="0066449D" w:rsidP="00E0690D">
            <w:pPr>
              <w:pStyle w:val="TAL"/>
              <w:rPr>
                <w:rFonts w:cs="Arial"/>
              </w:rPr>
            </w:pPr>
            <w:r>
              <w:t>Ident</w:t>
            </w:r>
            <w:r>
              <w:rPr>
                <w:rFonts w:hint="eastAsia"/>
                <w:lang w:eastAsia="zh-CN"/>
              </w:rPr>
              <w:t>ifies</w:t>
            </w:r>
            <w:r>
              <w:t xml:space="preserve"> the positioning method for which the location information is requested</w:t>
            </w:r>
            <w:r>
              <w:rPr>
                <w:lang w:eastAsia="zh-CN"/>
              </w:rPr>
              <w:t>, e.g. as described in TS 23.273 [50] and TS 29.572 </w:t>
            </w:r>
            <w:r w:rsidRPr="000F059F">
              <w:rPr>
                <w:lang w:eastAsia="zh-CN"/>
              </w:rPr>
              <w:t>[51]</w:t>
            </w:r>
            <w:r>
              <w:rPr>
                <w:lang w:eastAsia="zh-CN"/>
              </w:rPr>
              <w:t>.</w:t>
            </w:r>
          </w:p>
        </w:tc>
      </w:tr>
      <w:tr w:rsidR="0066449D" w14:paraId="2FB149B7"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004BCBAC" w14:textId="77777777" w:rsidR="0066449D" w:rsidRDefault="0066449D" w:rsidP="00E0690D">
            <w:pPr>
              <w:pStyle w:val="TAL"/>
            </w:pPr>
            <w:r>
              <w:t>Triggering criteria</w:t>
            </w:r>
          </w:p>
        </w:tc>
        <w:tc>
          <w:tcPr>
            <w:tcW w:w="1440" w:type="dxa"/>
            <w:tcBorders>
              <w:top w:val="single" w:sz="4" w:space="0" w:color="000000"/>
              <w:left w:val="single" w:sz="4" w:space="0" w:color="000000"/>
              <w:bottom w:val="single" w:sz="4" w:space="0" w:color="000000"/>
              <w:right w:val="nil"/>
            </w:tcBorders>
            <w:hideMark/>
          </w:tcPr>
          <w:p w14:paraId="76D1251A" w14:textId="77777777" w:rsidR="0066449D" w:rsidRDefault="0066449D" w:rsidP="00E0690D">
            <w:pPr>
              <w:pStyle w:val="TAC"/>
              <w:rPr>
                <w:rFonts w:eastAsiaTheme="minorEastAsia"/>
              </w:rPr>
            </w:pPr>
            <w:r>
              <w:t>O</w:t>
            </w:r>
          </w:p>
          <w:p w14:paraId="50894950" w14:textId="1344C557" w:rsidR="0066449D" w:rsidRDefault="0066449D" w:rsidP="00E0690D">
            <w:pPr>
              <w:pStyle w:val="TAC"/>
            </w:pPr>
            <w:r>
              <w:t>(see NOTE </w:t>
            </w:r>
            <w:r>
              <w:rPr>
                <w:rFonts w:hint="eastAsia"/>
                <w:lang w:eastAsia="zh-CN"/>
              </w:rPr>
              <w:t>1</w:t>
            </w:r>
            <w:r>
              <w:t>)</w:t>
            </w:r>
          </w:p>
        </w:tc>
        <w:tc>
          <w:tcPr>
            <w:tcW w:w="4320" w:type="dxa"/>
            <w:tcBorders>
              <w:top w:val="single" w:sz="4" w:space="0" w:color="000000"/>
              <w:left w:val="single" w:sz="4" w:space="0" w:color="000000"/>
              <w:bottom w:val="single" w:sz="4" w:space="0" w:color="000000"/>
              <w:right w:val="single" w:sz="4" w:space="0" w:color="000000"/>
            </w:tcBorders>
            <w:hideMark/>
          </w:tcPr>
          <w:p w14:paraId="3DCE5575" w14:textId="77777777" w:rsidR="0066449D" w:rsidRDefault="0066449D" w:rsidP="00E0690D">
            <w:pPr>
              <w:pStyle w:val="TAL"/>
              <w:rPr>
                <w:rFonts w:cs="Arial"/>
              </w:rPr>
            </w:pPr>
            <w:r>
              <w:rPr>
                <w:rFonts w:cs="Arial"/>
              </w:rPr>
              <w:t>Identifies when the location management client will send the location report. The triggering may be e.g., SAI changes, ECGI changes, RAT changes.</w:t>
            </w:r>
          </w:p>
        </w:tc>
      </w:tr>
      <w:tr w:rsidR="0066449D" w14:paraId="59B02485"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3F65ADA6" w14:textId="77777777" w:rsidR="0066449D" w:rsidRDefault="0066449D" w:rsidP="00E0690D">
            <w:pPr>
              <w:pStyle w:val="TAL"/>
            </w:pPr>
            <w:r>
              <w:t>Minimum time between consecutive reports</w:t>
            </w:r>
          </w:p>
        </w:tc>
        <w:tc>
          <w:tcPr>
            <w:tcW w:w="1440" w:type="dxa"/>
            <w:tcBorders>
              <w:top w:val="single" w:sz="4" w:space="0" w:color="000000"/>
              <w:left w:val="single" w:sz="4" w:space="0" w:color="000000"/>
              <w:bottom w:val="single" w:sz="4" w:space="0" w:color="000000"/>
              <w:right w:val="nil"/>
            </w:tcBorders>
            <w:hideMark/>
          </w:tcPr>
          <w:p w14:paraId="3AC38DAD" w14:textId="77777777" w:rsidR="0066449D" w:rsidRDefault="0066449D" w:rsidP="00E0690D">
            <w:pPr>
              <w:pStyle w:val="TAC"/>
              <w:rPr>
                <w:rFonts w:eastAsiaTheme="minorEastAsia"/>
              </w:rPr>
            </w:pPr>
            <w:r>
              <w:t>O</w:t>
            </w:r>
          </w:p>
          <w:p w14:paraId="7B1EED8D" w14:textId="2021A1DA" w:rsidR="0066449D" w:rsidRDefault="0066449D" w:rsidP="00E0690D">
            <w:pPr>
              <w:pStyle w:val="TAC"/>
            </w:pPr>
            <w:r>
              <w:t>(see NOTE </w:t>
            </w:r>
            <w:r>
              <w:rPr>
                <w:rFonts w:hint="eastAsia"/>
                <w:lang w:eastAsia="zh-CN"/>
              </w:rPr>
              <w:t>1</w:t>
            </w:r>
            <w:r>
              <w:t>)</w:t>
            </w:r>
          </w:p>
        </w:tc>
        <w:tc>
          <w:tcPr>
            <w:tcW w:w="4320" w:type="dxa"/>
            <w:tcBorders>
              <w:top w:val="single" w:sz="4" w:space="0" w:color="000000"/>
              <w:left w:val="single" w:sz="4" w:space="0" w:color="000000"/>
              <w:bottom w:val="single" w:sz="4" w:space="0" w:color="000000"/>
              <w:right w:val="single" w:sz="4" w:space="0" w:color="000000"/>
            </w:tcBorders>
            <w:hideMark/>
          </w:tcPr>
          <w:p w14:paraId="6C8C33E7" w14:textId="77777777" w:rsidR="0066449D" w:rsidRDefault="0066449D" w:rsidP="00E0690D">
            <w:pPr>
              <w:pStyle w:val="TAL"/>
              <w:rPr>
                <w:rFonts w:cs="Arial"/>
              </w:rPr>
            </w:pPr>
            <w:r>
              <w:rPr>
                <w:rFonts w:cs="Arial"/>
              </w:rPr>
              <w:t>Defaults to 0 if absent</w:t>
            </w:r>
            <w:r>
              <w:rPr>
                <w:rFonts w:cs="Arial"/>
                <w:lang w:eastAsia="zh-CN"/>
              </w:rPr>
              <w:t xml:space="preserve"> </w:t>
            </w:r>
            <w:r>
              <w:rPr>
                <w:rFonts w:cs="Arial"/>
              </w:rPr>
              <w:t xml:space="preserve">otherwise </w:t>
            </w:r>
            <w:r>
              <w:rPr>
                <w:rFonts w:cs="Arial"/>
                <w:lang w:eastAsia="zh-CN"/>
              </w:rPr>
              <w:t>indicates the time interval between consecutive reports</w:t>
            </w:r>
          </w:p>
        </w:tc>
      </w:tr>
      <w:tr w:rsidR="0066449D" w14:paraId="140F157A" w14:textId="77777777" w:rsidTr="00E0690D">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5575E90B" w14:textId="41A3967A" w:rsidR="0066449D" w:rsidRDefault="0066449D" w:rsidP="00E0690D">
            <w:pPr>
              <w:pStyle w:val="TAN"/>
              <w:rPr>
                <w:lang w:eastAsia="zh-CN"/>
              </w:rPr>
            </w:pPr>
            <w:r>
              <w:t>NOTE</w:t>
            </w:r>
            <w:r>
              <w:rPr>
                <w:lang w:eastAsia="zh-CN"/>
              </w:rPr>
              <w:t> </w:t>
            </w:r>
            <w:r>
              <w:rPr>
                <w:rFonts w:hint="eastAsia"/>
                <w:lang w:eastAsia="zh-CN"/>
              </w:rPr>
              <w:t>1</w:t>
            </w:r>
            <w:r>
              <w:t>:</w:t>
            </w:r>
            <w:r>
              <w:tab/>
            </w:r>
            <w:r>
              <w:rPr>
                <w:lang w:eastAsia="zh-CN"/>
              </w:rPr>
              <w:t>If none of the information element is present, this represents a cancellation for location reporting.</w:t>
            </w:r>
          </w:p>
          <w:p w14:paraId="277A25F6" w14:textId="7B57644C" w:rsidR="0066449D" w:rsidRDefault="0066449D" w:rsidP="00E0690D">
            <w:pPr>
              <w:pStyle w:val="TAN"/>
              <w:rPr>
                <w:lang w:eastAsia="zh-CN"/>
              </w:rPr>
            </w:pPr>
            <w:r>
              <w:rPr>
                <w:rFonts w:hint="eastAsia"/>
                <w:lang w:eastAsia="zh-CN"/>
              </w:rPr>
              <w:t>NOTE</w:t>
            </w:r>
            <w:r>
              <w:rPr>
                <w:lang w:eastAsia="zh-CN"/>
              </w:rPr>
              <w:t> </w:t>
            </w:r>
            <w:r>
              <w:rPr>
                <w:rFonts w:hint="eastAsia"/>
                <w:lang w:eastAsia="zh-CN"/>
              </w:rPr>
              <w:t>2:</w:t>
            </w:r>
            <w:r>
              <w:rPr>
                <w:lang w:eastAsia="zh-CN"/>
              </w:rPr>
              <w:tab/>
            </w:r>
            <w:r>
              <w:rPr>
                <w:rFonts w:cs="Arial" w:hint="eastAsia"/>
                <w:lang w:eastAsia="zh-CN"/>
              </w:rPr>
              <w:t>The n</w:t>
            </w:r>
            <w:r>
              <w:rPr>
                <w:rFonts w:cs="Arial"/>
                <w:lang w:eastAsia="zh-CN"/>
              </w:rPr>
              <w:t xml:space="preserve">on-3GPP access </w:t>
            </w:r>
            <w:r>
              <w:rPr>
                <w:rFonts w:cs="Arial" w:hint="eastAsia"/>
                <w:lang w:eastAsia="zh-CN"/>
              </w:rPr>
              <w:t xml:space="preserve">as defined in TS </w:t>
            </w:r>
            <w:r>
              <w:rPr>
                <w:lang w:eastAsia="zh-CN"/>
              </w:rPr>
              <w:t>23.273[50] and TS 29.572</w:t>
            </w:r>
            <w:r w:rsidRPr="000F059F">
              <w:rPr>
                <w:lang w:eastAsia="zh-CN"/>
              </w:rPr>
              <w:t>[51]</w:t>
            </w:r>
            <w:r>
              <w:rPr>
                <w:rFonts w:hint="eastAsia"/>
                <w:lang w:eastAsia="zh-CN"/>
              </w:rPr>
              <w:t xml:space="preserve"> is out of scope of </w:t>
            </w:r>
            <w:r>
              <w:t xml:space="preserve">the present </w:t>
            </w:r>
            <w:r>
              <w:rPr>
                <w:lang w:eastAsia="zh-CN"/>
              </w:rPr>
              <w:t>specification</w:t>
            </w:r>
            <w:r>
              <w:rPr>
                <w:rFonts w:cs="Arial"/>
              </w:rPr>
              <w:t>.</w:t>
            </w:r>
          </w:p>
        </w:tc>
      </w:tr>
    </w:tbl>
    <w:p w14:paraId="21B7AB42" w14:textId="77777777" w:rsidR="0066449D" w:rsidRDefault="0066449D" w:rsidP="0066449D">
      <w:pPr>
        <w:rPr>
          <w:noProof/>
          <w:lang w:val="en-US" w:eastAsia="zh-CN"/>
        </w:rPr>
      </w:pPr>
    </w:p>
    <w:p w14:paraId="1E31D6D3" w14:textId="13D73D49" w:rsidR="0066449D" w:rsidRPr="00F2731B" w:rsidRDefault="0066449D" w:rsidP="0066449D">
      <w:pPr>
        <w:pStyle w:val="Heading4"/>
        <w:rPr>
          <w:lang w:eastAsia="zh-CN"/>
        </w:rPr>
      </w:pPr>
      <w:bookmarkStart w:id="576" w:name="_Toc155355440"/>
      <w:r w:rsidRPr="00F2731B">
        <w:rPr>
          <w:lang w:eastAsia="zh-CN"/>
        </w:rPr>
        <w:t>9.3</w:t>
      </w:r>
      <w:r>
        <w:t>.2.</w:t>
      </w:r>
      <w:r>
        <w:rPr>
          <w:lang w:eastAsia="zh-CN"/>
        </w:rPr>
        <w:t>41</w:t>
      </w:r>
      <w:r w:rsidRPr="00F2731B">
        <w:tab/>
        <w:t xml:space="preserve">Location reporting configuration </w:t>
      </w:r>
      <w:r>
        <w:rPr>
          <w:rFonts w:hint="eastAsia"/>
          <w:lang w:eastAsia="zh-CN"/>
        </w:rPr>
        <w:t>update response</w:t>
      </w:r>
      <w:bookmarkEnd w:id="576"/>
    </w:p>
    <w:p w14:paraId="790B19F1" w14:textId="796F17EB" w:rsidR="0066449D" w:rsidRPr="00F2731B" w:rsidRDefault="0066449D" w:rsidP="0066449D">
      <w:r w:rsidRPr="00F2731B">
        <w:t>Table </w:t>
      </w:r>
      <w:r w:rsidRPr="00F2731B">
        <w:rPr>
          <w:lang w:eastAsia="zh-CN"/>
        </w:rPr>
        <w:t>9.3</w:t>
      </w:r>
      <w:r w:rsidRPr="00F2731B">
        <w:t>.2</w:t>
      </w:r>
      <w:r>
        <w:rPr>
          <w:lang w:eastAsia="zh-CN"/>
        </w:rPr>
        <w:t>.41</w:t>
      </w:r>
      <w:r w:rsidRPr="00F2731B">
        <w:rPr>
          <w:lang w:eastAsia="zh-CN"/>
        </w:rPr>
        <w:t>-1</w:t>
      </w:r>
      <w:r w:rsidRPr="00F2731B">
        <w:t xml:space="preserve"> describes the information flow fro</w:t>
      </w:r>
      <w:r>
        <w:t xml:space="preserve">m the location management </w:t>
      </w:r>
      <w:r>
        <w:rPr>
          <w:rFonts w:hint="eastAsia"/>
          <w:lang w:eastAsia="zh-CN"/>
        </w:rPr>
        <w:t xml:space="preserve">client </w:t>
      </w:r>
      <w:r w:rsidRPr="00F2731B">
        <w:t>t</w:t>
      </w:r>
      <w:r>
        <w:t xml:space="preserve">o the location management </w:t>
      </w:r>
      <w:r>
        <w:rPr>
          <w:rFonts w:hint="eastAsia"/>
          <w:lang w:eastAsia="zh-CN"/>
        </w:rPr>
        <w:t>server</w:t>
      </w:r>
      <w:r w:rsidRPr="00F2731B">
        <w:t xml:space="preserve"> for the location reporting configuration</w:t>
      </w:r>
      <w:r>
        <w:rPr>
          <w:rFonts w:hint="eastAsia"/>
          <w:lang w:eastAsia="zh-CN"/>
        </w:rPr>
        <w:t xml:space="preserve"> update response.</w:t>
      </w:r>
      <w:r w:rsidRPr="00F2731B">
        <w:t xml:space="preserve"> This information flow may be sent individually addressed or group addressed on unicast or multicast.</w:t>
      </w:r>
    </w:p>
    <w:p w14:paraId="39EF22B8" w14:textId="4B0B9F63" w:rsidR="0066449D" w:rsidRPr="00F2731B" w:rsidRDefault="0066449D" w:rsidP="0066449D">
      <w:pPr>
        <w:pStyle w:val="TH"/>
        <w:rPr>
          <w:lang w:val="en-US" w:eastAsia="zh-CN"/>
        </w:rPr>
      </w:pPr>
      <w:r w:rsidRPr="00F2731B">
        <w:t>Table </w:t>
      </w:r>
      <w:r w:rsidRPr="00F2731B">
        <w:rPr>
          <w:lang w:eastAsia="zh-CN"/>
        </w:rPr>
        <w:t>9.3</w:t>
      </w:r>
      <w:r w:rsidRPr="00F2731B">
        <w:rPr>
          <w:lang w:val="en-US"/>
        </w:rPr>
        <w:t>.2</w:t>
      </w:r>
      <w:r w:rsidRPr="00F2731B">
        <w:t>.</w:t>
      </w:r>
      <w:r>
        <w:t>4</w:t>
      </w:r>
      <w:r>
        <w:rPr>
          <w:lang w:val="en-US" w:eastAsia="zh-CN"/>
        </w:rPr>
        <w:t>1</w:t>
      </w:r>
      <w:r w:rsidRPr="00F2731B">
        <w:t xml:space="preserve">-1: Location </w:t>
      </w:r>
      <w:r>
        <w:t xml:space="preserve">reporting configuration </w:t>
      </w:r>
      <w:r>
        <w:rPr>
          <w:rFonts w:hint="eastAsia"/>
          <w:lang w:eastAsia="zh-CN"/>
        </w:rPr>
        <w:t>update response</w:t>
      </w:r>
    </w:p>
    <w:tbl>
      <w:tblPr>
        <w:tblW w:w="8640" w:type="dxa"/>
        <w:jc w:val="center"/>
        <w:tblLayout w:type="fixed"/>
        <w:tblLook w:val="04A0" w:firstRow="1" w:lastRow="0" w:firstColumn="1" w:lastColumn="0" w:noHBand="0" w:noVBand="1"/>
      </w:tblPr>
      <w:tblGrid>
        <w:gridCol w:w="2880"/>
        <w:gridCol w:w="1440"/>
        <w:gridCol w:w="4320"/>
      </w:tblGrid>
      <w:tr w:rsidR="0066449D" w14:paraId="7380AC80"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2613C38A" w14:textId="77777777" w:rsidR="0066449D" w:rsidRDefault="0066449D" w:rsidP="00E0690D">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5F413EAD" w14:textId="77777777" w:rsidR="0066449D" w:rsidRDefault="0066449D" w:rsidP="00E0690D">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650E5FDE" w14:textId="77777777" w:rsidR="0066449D" w:rsidRDefault="0066449D" w:rsidP="00E0690D">
            <w:pPr>
              <w:pStyle w:val="TAH"/>
            </w:pPr>
            <w:r>
              <w:t>Description</w:t>
            </w:r>
          </w:p>
        </w:tc>
      </w:tr>
      <w:tr w:rsidR="0066449D" w14:paraId="101385E3"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2A669713" w14:textId="77777777" w:rsidR="0066449D" w:rsidRDefault="0066449D" w:rsidP="00E0690D">
            <w:pPr>
              <w:pStyle w:val="TAL"/>
              <w:rPr>
                <w:lang w:eastAsia="zh-CN"/>
              </w:rPr>
            </w:pPr>
            <w:r>
              <w:rPr>
                <w:lang w:eastAsia="zh-CN"/>
              </w:rPr>
              <w:t>U</w:t>
            </w:r>
            <w:r>
              <w:rPr>
                <w:rFonts w:hint="eastAsia"/>
                <w:lang w:eastAsia="zh-CN"/>
              </w:rPr>
              <w:t>pdate status</w:t>
            </w:r>
          </w:p>
        </w:tc>
        <w:tc>
          <w:tcPr>
            <w:tcW w:w="1440" w:type="dxa"/>
            <w:tcBorders>
              <w:top w:val="single" w:sz="4" w:space="0" w:color="000000"/>
              <w:left w:val="single" w:sz="4" w:space="0" w:color="000000"/>
              <w:bottom w:val="single" w:sz="4" w:space="0" w:color="000000"/>
              <w:right w:val="nil"/>
            </w:tcBorders>
            <w:hideMark/>
          </w:tcPr>
          <w:p w14:paraId="3CBE6F05" w14:textId="77777777" w:rsidR="0066449D" w:rsidRDefault="0066449D" w:rsidP="00E0690D">
            <w:pPr>
              <w:pStyle w:val="TAC"/>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70B5F8B7" w14:textId="77777777" w:rsidR="0066449D" w:rsidRDefault="0066449D" w:rsidP="00E0690D">
            <w:pPr>
              <w:pStyle w:val="TAL"/>
              <w:rPr>
                <w:rFonts w:cs="Arial"/>
              </w:rPr>
            </w:pPr>
            <w:r>
              <w:rPr>
                <w:rFonts w:cs="Arial"/>
                <w:lang w:eastAsia="zh-CN"/>
              </w:rPr>
              <w:t>I</w:t>
            </w:r>
            <w:r>
              <w:rPr>
                <w:rFonts w:cs="Arial" w:hint="eastAsia"/>
                <w:lang w:eastAsia="zh-CN"/>
              </w:rPr>
              <w:t>t indicates the update result</w:t>
            </w:r>
            <w:r>
              <w:rPr>
                <w:rFonts w:cs="Arial"/>
              </w:rPr>
              <w:t>.</w:t>
            </w:r>
          </w:p>
        </w:tc>
      </w:tr>
    </w:tbl>
    <w:p w14:paraId="547E5F77" w14:textId="77777777" w:rsidR="0066449D" w:rsidRDefault="0066449D" w:rsidP="00626E7C"/>
    <w:p w14:paraId="4EDEA356" w14:textId="77777777" w:rsidR="00A05413" w:rsidRPr="005D6207" w:rsidRDefault="00A05413" w:rsidP="00A05413">
      <w:pPr>
        <w:pStyle w:val="Heading4"/>
      </w:pPr>
      <w:bookmarkStart w:id="577" w:name="_Toc155355441"/>
      <w:r w:rsidRPr="005D6207">
        <w:t>9.3.2.</w:t>
      </w:r>
      <w:r>
        <w:t>42</w:t>
      </w:r>
      <w:r w:rsidRPr="005D6207">
        <w:tab/>
      </w:r>
      <w:r w:rsidRPr="005D6207">
        <w:rPr>
          <w:lang w:val="nl-NL" w:eastAsia="zh-CN"/>
        </w:rPr>
        <w:t>VAL service area subscription request</w:t>
      </w:r>
      <w:bookmarkEnd w:id="577"/>
    </w:p>
    <w:p w14:paraId="4E2CECAA" w14:textId="00CB675D" w:rsidR="00A05413" w:rsidRPr="005D6207" w:rsidRDefault="00A05413" w:rsidP="00A05413">
      <w:r w:rsidRPr="005D6207">
        <w:t>Table 9.3.2.</w:t>
      </w:r>
      <w:r>
        <w:t>42</w:t>
      </w:r>
      <w:r w:rsidRPr="005D6207">
        <w:t xml:space="preserve">-1 describes the information flow from a </w:t>
      </w:r>
      <w:r>
        <w:t>SEAL</w:t>
      </w:r>
      <w:r w:rsidRPr="005D6207">
        <w:t xml:space="preserve"> server to a location management</w:t>
      </w:r>
      <w:r w:rsidR="0010611A" w:rsidRPr="0010611A">
        <w:t xml:space="preserve"> server</w:t>
      </w:r>
      <w:r w:rsidRPr="005D6207">
        <w:t xml:space="preserve"> to subscribe VAL service area identifier update events</w:t>
      </w:r>
      <w:r w:rsidR="0010611A" w:rsidRPr="0010611A">
        <w:t xml:space="preserve"> or update an existing subscription</w:t>
      </w:r>
      <w:r w:rsidRPr="005D6207">
        <w:t xml:space="preserve"> at the LM server.</w:t>
      </w:r>
    </w:p>
    <w:p w14:paraId="2C80081B" w14:textId="77777777" w:rsidR="00A05413" w:rsidRPr="005D6207" w:rsidRDefault="00A05413" w:rsidP="00A05413">
      <w:pPr>
        <w:pStyle w:val="TH"/>
        <w:rPr>
          <w:lang w:val="en-US"/>
        </w:rPr>
      </w:pPr>
      <w:r w:rsidRPr="005D6207">
        <w:t>Table 9.3.2.</w:t>
      </w:r>
      <w:r>
        <w:t>42</w:t>
      </w:r>
      <w:r w:rsidRPr="005D6207">
        <w:t>-1: VAL service area subscription request</w:t>
      </w:r>
    </w:p>
    <w:tbl>
      <w:tblPr>
        <w:tblW w:w="8640" w:type="dxa"/>
        <w:jc w:val="center"/>
        <w:tblLayout w:type="fixed"/>
        <w:tblLook w:val="04A0" w:firstRow="1" w:lastRow="0" w:firstColumn="1" w:lastColumn="0" w:noHBand="0" w:noVBand="1"/>
      </w:tblPr>
      <w:tblGrid>
        <w:gridCol w:w="2880"/>
        <w:gridCol w:w="1440"/>
        <w:gridCol w:w="4320"/>
      </w:tblGrid>
      <w:tr w:rsidR="00A05413" w:rsidRPr="005D6207" w14:paraId="7BF378B5" w14:textId="77777777" w:rsidTr="00A0677B">
        <w:trPr>
          <w:jc w:val="center"/>
        </w:trPr>
        <w:tc>
          <w:tcPr>
            <w:tcW w:w="2880" w:type="dxa"/>
            <w:tcBorders>
              <w:top w:val="single" w:sz="4" w:space="0" w:color="000000"/>
              <w:left w:val="single" w:sz="4" w:space="0" w:color="000000"/>
              <w:bottom w:val="single" w:sz="4" w:space="0" w:color="000000"/>
              <w:right w:val="nil"/>
            </w:tcBorders>
            <w:hideMark/>
          </w:tcPr>
          <w:p w14:paraId="46C3BF30" w14:textId="77777777" w:rsidR="00A05413" w:rsidRPr="005D6207" w:rsidRDefault="00A05413" w:rsidP="00A0677B">
            <w:pPr>
              <w:pStyle w:val="TAH"/>
            </w:pPr>
            <w:r w:rsidRPr="005D6207">
              <w:t>Information element</w:t>
            </w:r>
          </w:p>
        </w:tc>
        <w:tc>
          <w:tcPr>
            <w:tcW w:w="1440" w:type="dxa"/>
            <w:tcBorders>
              <w:top w:val="single" w:sz="4" w:space="0" w:color="000000"/>
              <w:left w:val="single" w:sz="4" w:space="0" w:color="000000"/>
              <w:bottom w:val="single" w:sz="4" w:space="0" w:color="000000"/>
              <w:right w:val="nil"/>
            </w:tcBorders>
            <w:hideMark/>
          </w:tcPr>
          <w:p w14:paraId="5E8A63EF" w14:textId="77777777" w:rsidR="00A05413" w:rsidRPr="005D6207" w:rsidRDefault="00A05413" w:rsidP="00A0677B">
            <w:pPr>
              <w:pStyle w:val="TAH"/>
            </w:pPr>
            <w:r w:rsidRPr="005D6207">
              <w:t>Status</w:t>
            </w:r>
          </w:p>
        </w:tc>
        <w:tc>
          <w:tcPr>
            <w:tcW w:w="4320" w:type="dxa"/>
            <w:tcBorders>
              <w:top w:val="single" w:sz="4" w:space="0" w:color="000000"/>
              <w:left w:val="single" w:sz="4" w:space="0" w:color="000000"/>
              <w:bottom w:val="single" w:sz="4" w:space="0" w:color="000000"/>
              <w:right w:val="single" w:sz="4" w:space="0" w:color="000000"/>
            </w:tcBorders>
            <w:hideMark/>
          </w:tcPr>
          <w:p w14:paraId="7E28BD4F" w14:textId="77777777" w:rsidR="00A05413" w:rsidRPr="005D6207" w:rsidRDefault="00A05413" w:rsidP="00A0677B">
            <w:pPr>
              <w:pStyle w:val="TAH"/>
            </w:pPr>
            <w:r w:rsidRPr="005D6207">
              <w:t>Description</w:t>
            </w:r>
          </w:p>
        </w:tc>
      </w:tr>
      <w:tr w:rsidR="00A05413" w:rsidRPr="005D6207" w14:paraId="5837A1F5" w14:textId="77777777" w:rsidTr="00A0677B">
        <w:trPr>
          <w:jc w:val="center"/>
        </w:trPr>
        <w:tc>
          <w:tcPr>
            <w:tcW w:w="2880" w:type="dxa"/>
            <w:tcBorders>
              <w:top w:val="single" w:sz="4" w:space="0" w:color="000000"/>
              <w:left w:val="single" w:sz="4" w:space="0" w:color="000000"/>
              <w:bottom w:val="single" w:sz="4" w:space="0" w:color="000000"/>
              <w:right w:val="nil"/>
            </w:tcBorders>
          </w:tcPr>
          <w:p w14:paraId="466A9F14" w14:textId="77777777" w:rsidR="00A05413" w:rsidRPr="005D6207" w:rsidRDefault="00A05413" w:rsidP="00A0677B">
            <w:pPr>
              <w:pStyle w:val="TAL"/>
            </w:pPr>
            <w:r w:rsidRPr="005D6207">
              <w:t>Identity</w:t>
            </w:r>
          </w:p>
        </w:tc>
        <w:tc>
          <w:tcPr>
            <w:tcW w:w="1440" w:type="dxa"/>
            <w:tcBorders>
              <w:top w:val="single" w:sz="4" w:space="0" w:color="000000"/>
              <w:left w:val="single" w:sz="4" w:space="0" w:color="000000"/>
              <w:bottom w:val="single" w:sz="4" w:space="0" w:color="000000"/>
              <w:right w:val="nil"/>
            </w:tcBorders>
          </w:tcPr>
          <w:p w14:paraId="0365AEB1" w14:textId="77777777" w:rsidR="00A05413" w:rsidRPr="005D6207" w:rsidRDefault="00A05413" w:rsidP="00A0677B">
            <w:pPr>
              <w:pStyle w:val="TAC"/>
            </w:pPr>
            <w:r w:rsidRPr="005D6207">
              <w:t>M</w:t>
            </w:r>
          </w:p>
        </w:tc>
        <w:tc>
          <w:tcPr>
            <w:tcW w:w="4320" w:type="dxa"/>
            <w:tcBorders>
              <w:top w:val="single" w:sz="4" w:space="0" w:color="000000"/>
              <w:left w:val="single" w:sz="4" w:space="0" w:color="000000"/>
              <w:bottom w:val="single" w:sz="4" w:space="0" w:color="000000"/>
              <w:right w:val="single" w:sz="4" w:space="0" w:color="000000"/>
            </w:tcBorders>
          </w:tcPr>
          <w:p w14:paraId="6EEB6968" w14:textId="2A00A61C" w:rsidR="00A05413" w:rsidRPr="005D6207" w:rsidRDefault="00A05413" w:rsidP="00A0677B">
            <w:pPr>
              <w:pStyle w:val="TAL"/>
            </w:pPr>
            <w:r w:rsidRPr="005D6207">
              <w:t xml:space="preserve">Indicates the </w:t>
            </w:r>
            <w:r>
              <w:t>SEAL</w:t>
            </w:r>
            <w:r w:rsidRPr="005D6207">
              <w:t xml:space="preserve"> server identity</w:t>
            </w:r>
            <w:r w:rsidR="0010611A" w:rsidRPr="0010611A">
              <w:t xml:space="preserve"> (</w:t>
            </w:r>
            <w:r w:rsidR="0010611A">
              <w:t xml:space="preserve">see </w:t>
            </w:r>
            <w:r w:rsidR="0010611A" w:rsidRPr="0010611A">
              <w:t>NOTE)</w:t>
            </w:r>
            <w:r w:rsidRPr="005D6207">
              <w:t>.</w:t>
            </w:r>
          </w:p>
        </w:tc>
      </w:tr>
      <w:tr w:rsidR="00A05413" w:rsidRPr="005D6207" w14:paraId="6D02AD63" w14:textId="77777777" w:rsidTr="00A0677B">
        <w:trPr>
          <w:jc w:val="center"/>
        </w:trPr>
        <w:tc>
          <w:tcPr>
            <w:tcW w:w="2880" w:type="dxa"/>
            <w:tcBorders>
              <w:top w:val="single" w:sz="4" w:space="0" w:color="000000"/>
              <w:left w:val="single" w:sz="4" w:space="0" w:color="000000"/>
              <w:bottom w:val="single" w:sz="4" w:space="0" w:color="000000"/>
              <w:right w:val="nil"/>
            </w:tcBorders>
          </w:tcPr>
          <w:p w14:paraId="694D127C" w14:textId="77777777" w:rsidR="00A05413" w:rsidRPr="005D6207" w:rsidRDefault="00A05413" w:rsidP="00A0677B">
            <w:pPr>
              <w:pStyle w:val="TAL"/>
            </w:pPr>
            <w:r>
              <w:t>List of the subscribed events</w:t>
            </w:r>
          </w:p>
        </w:tc>
        <w:tc>
          <w:tcPr>
            <w:tcW w:w="1440" w:type="dxa"/>
            <w:tcBorders>
              <w:top w:val="single" w:sz="4" w:space="0" w:color="000000"/>
              <w:left w:val="single" w:sz="4" w:space="0" w:color="000000"/>
              <w:bottom w:val="single" w:sz="4" w:space="0" w:color="000000"/>
              <w:right w:val="nil"/>
            </w:tcBorders>
          </w:tcPr>
          <w:p w14:paraId="4CCB211F" w14:textId="77777777" w:rsidR="00A05413" w:rsidRPr="005D6207" w:rsidRDefault="00A05413" w:rsidP="00A0677B">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27C288B1" w14:textId="77777777" w:rsidR="00A05413" w:rsidRPr="005D6207" w:rsidRDefault="00A05413" w:rsidP="00A0677B">
            <w:pPr>
              <w:pStyle w:val="TAL"/>
            </w:pPr>
            <w:r>
              <w:t>Indicates the list of the requested events.</w:t>
            </w:r>
          </w:p>
        </w:tc>
      </w:tr>
      <w:tr w:rsidR="00A05413" w:rsidRPr="005D6207" w14:paraId="649A433F" w14:textId="77777777" w:rsidTr="00A0677B">
        <w:trPr>
          <w:jc w:val="center"/>
        </w:trPr>
        <w:tc>
          <w:tcPr>
            <w:tcW w:w="2880" w:type="dxa"/>
            <w:tcBorders>
              <w:top w:val="single" w:sz="4" w:space="0" w:color="000000"/>
              <w:left w:val="single" w:sz="4" w:space="0" w:color="000000"/>
              <w:bottom w:val="single" w:sz="4" w:space="0" w:color="000000"/>
              <w:right w:val="nil"/>
            </w:tcBorders>
          </w:tcPr>
          <w:p w14:paraId="1AC2ACEC" w14:textId="77777777" w:rsidR="00A05413" w:rsidRDefault="00A05413" w:rsidP="00A0677B">
            <w:pPr>
              <w:pStyle w:val="TAL"/>
            </w:pPr>
            <w:r>
              <w:t>&gt; Event type</w:t>
            </w:r>
          </w:p>
        </w:tc>
        <w:tc>
          <w:tcPr>
            <w:tcW w:w="1440" w:type="dxa"/>
            <w:tcBorders>
              <w:top w:val="single" w:sz="4" w:space="0" w:color="000000"/>
              <w:left w:val="single" w:sz="4" w:space="0" w:color="000000"/>
              <w:bottom w:val="single" w:sz="4" w:space="0" w:color="000000"/>
              <w:right w:val="nil"/>
            </w:tcBorders>
          </w:tcPr>
          <w:p w14:paraId="39709A40" w14:textId="77777777" w:rsidR="00A05413" w:rsidRDefault="00A05413" w:rsidP="00A0677B">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2FDA4BCA" w14:textId="77777777" w:rsidR="00A05413" w:rsidRDefault="00A05413" w:rsidP="00A0677B">
            <w:pPr>
              <w:pStyle w:val="TAL"/>
            </w:pPr>
            <w:r>
              <w:t>Indicates the subscribed event (e.g., update/deletion of the VAL service area ID)</w:t>
            </w:r>
          </w:p>
        </w:tc>
      </w:tr>
      <w:tr w:rsidR="00A05413" w:rsidRPr="005D6207" w14:paraId="47B54D65" w14:textId="77777777" w:rsidTr="00A0677B">
        <w:trPr>
          <w:jc w:val="center"/>
        </w:trPr>
        <w:tc>
          <w:tcPr>
            <w:tcW w:w="2880" w:type="dxa"/>
            <w:tcBorders>
              <w:top w:val="single" w:sz="4" w:space="0" w:color="000000"/>
              <w:left w:val="single" w:sz="4" w:space="0" w:color="000000"/>
              <w:bottom w:val="single" w:sz="4" w:space="0" w:color="000000"/>
              <w:right w:val="nil"/>
            </w:tcBorders>
          </w:tcPr>
          <w:p w14:paraId="0D12B0F1" w14:textId="77777777" w:rsidR="00A05413" w:rsidRDefault="00A05413" w:rsidP="00A0677B">
            <w:pPr>
              <w:pStyle w:val="TAL"/>
            </w:pPr>
            <w:r>
              <w:t xml:space="preserve">&gt; </w:t>
            </w:r>
            <w:r w:rsidRPr="005D6207">
              <w:t>VAL service area IDs</w:t>
            </w:r>
          </w:p>
        </w:tc>
        <w:tc>
          <w:tcPr>
            <w:tcW w:w="1440" w:type="dxa"/>
            <w:tcBorders>
              <w:top w:val="single" w:sz="4" w:space="0" w:color="000000"/>
              <w:left w:val="single" w:sz="4" w:space="0" w:color="000000"/>
              <w:bottom w:val="single" w:sz="4" w:space="0" w:color="000000"/>
              <w:right w:val="nil"/>
            </w:tcBorders>
          </w:tcPr>
          <w:p w14:paraId="211AB3FE" w14:textId="77777777" w:rsidR="00A05413" w:rsidRDefault="00A05413" w:rsidP="00A0677B">
            <w:pPr>
              <w:pStyle w:val="TAC"/>
            </w:pPr>
            <w:r>
              <w:t>O</w:t>
            </w:r>
          </w:p>
        </w:tc>
        <w:tc>
          <w:tcPr>
            <w:tcW w:w="4320" w:type="dxa"/>
            <w:tcBorders>
              <w:top w:val="single" w:sz="4" w:space="0" w:color="000000"/>
              <w:left w:val="single" w:sz="4" w:space="0" w:color="000000"/>
              <w:bottom w:val="single" w:sz="4" w:space="0" w:color="000000"/>
              <w:right w:val="single" w:sz="4" w:space="0" w:color="000000"/>
            </w:tcBorders>
          </w:tcPr>
          <w:p w14:paraId="1877D1B8" w14:textId="77777777" w:rsidR="00A05413" w:rsidRDefault="00A05413" w:rsidP="00A0677B">
            <w:pPr>
              <w:pStyle w:val="TAL"/>
            </w:pPr>
            <w:r w:rsidRPr="005D6207">
              <w:t>Indicates the list of the VAL service area identifiers.</w:t>
            </w:r>
            <w:r>
              <w:t xml:space="preserve"> This information element shall be provided when the requested event type is update or delete VAL service area ID.</w:t>
            </w:r>
          </w:p>
        </w:tc>
      </w:tr>
      <w:tr w:rsidR="00A05413" w:rsidRPr="005D6207" w14:paraId="58CDF70D" w14:textId="77777777" w:rsidTr="00A0677B">
        <w:trPr>
          <w:jc w:val="center"/>
        </w:trPr>
        <w:tc>
          <w:tcPr>
            <w:tcW w:w="2880" w:type="dxa"/>
            <w:tcBorders>
              <w:top w:val="single" w:sz="4" w:space="0" w:color="000000"/>
              <w:left w:val="single" w:sz="4" w:space="0" w:color="000000"/>
              <w:bottom w:val="single" w:sz="4" w:space="0" w:color="000000"/>
              <w:right w:val="nil"/>
            </w:tcBorders>
            <w:hideMark/>
          </w:tcPr>
          <w:p w14:paraId="1166F575" w14:textId="77777777" w:rsidR="00A05413" w:rsidRPr="005D6207" w:rsidRDefault="00A05413" w:rsidP="00A0677B">
            <w:pPr>
              <w:pStyle w:val="TAL"/>
              <w:rPr>
                <w:lang w:eastAsia="en-GB"/>
              </w:rPr>
            </w:pPr>
            <w:r w:rsidRPr="005D6207">
              <w:rPr>
                <w:lang w:eastAsia="en-GB"/>
              </w:rPr>
              <w:t>Notification Target URI</w:t>
            </w:r>
          </w:p>
        </w:tc>
        <w:tc>
          <w:tcPr>
            <w:tcW w:w="1440" w:type="dxa"/>
            <w:tcBorders>
              <w:top w:val="single" w:sz="4" w:space="0" w:color="000000"/>
              <w:left w:val="single" w:sz="4" w:space="0" w:color="000000"/>
              <w:bottom w:val="single" w:sz="4" w:space="0" w:color="000000"/>
              <w:right w:val="nil"/>
            </w:tcBorders>
            <w:hideMark/>
          </w:tcPr>
          <w:p w14:paraId="35E35435" w14:textId="77777777" w:rsidR="00A05413" w:rsidRPr="005D6207" w:rsidRDefault="00A05413" w:rsidP="00A0677B">
            <w:pPr>
              <w:pStyle w:val="TAC"/>
              <w:rPr>
                <w:lang w:eastAsia="en-GB"/>
              </w:rPr>
            </w:pPr>
            <w:r w:rsidRPr="005D6207">
              <w:rPr>
                <w:lang w:eastAsia="en-GB"/>
              </w:rPr>
              <w:t>M</w:t>
            </w:r>
          </w:p>
        </w:tc>
        <w:tc>
          <w:tcPr>
            <w:tcW w:w="4320" w:type="dxa"/>
            <w:tcBorders>
              <w:top w:val="single" w:sz="4" w:space="0" w:color="000000"/>
              <w:left w:val="single" w:sz="4" w:space="0" w:color="000000"/>
              <w:bottom w:val="single" w:sz="4" w:space="0" w:color="000000"/>
              <w:right w:val="single" w:sz="4" w:space="0" w:color="000000"/>
            </w:tcBorders>
            <w:hideMark/>
          </w:tcPr>
          <w:p w14:paraId="6D2252C3" w14:textId="77777777" w:rsidR="00A05413" w:rsidRPr="005D6207" w:rsidRDefault="00A05413" w:rsidP="00A0677B">
            <w:pPr>
              <w:pStyle w:val="TAL"/>
              <w:rPr>
                <w:lang w:eastAsia="en-GB"/>
              </w:rPr>
            </w:pPr>
            <w:r w:rsidRPr="005D6207">
              <w:rPr>
                <w:lang w:eastAsia="en-GB"/>
              </w:rPr>
              <w:t>Target URI where the VAL server wishes to receive the notifications about VAL service area update events.</w:t>
            </w:r>
          </w:p>
        </w:tc>
      </w:tr>
      <w:tr w:rsidR="00A05413" w:rsidRPr="005D6207" w14:paraId="5169AC95" w14:textId="77777777" w:rsidTr="00A0677B">
        <w:trPr>
          <w:jc w:val="center"/>
        </w:trPr>
        <w:tc>
          <w:tcPr>
            <w:tcW w:w="2880" w:type="dxa"/>
            <w:tcBorders>
              <w:top w:val="single" w:sz="4" w:space="0" w:color="000000"/>
              <w:left w:val="single" w:sz="4" w:space="0" w:color="000000"/>
              <w:bottom w:val="single" w:sz="4" w:space="0" w:color="000000"/>
              <w:right w:val="nil"/>
            </w:tcBorders>
          </w:tcPr>
          <w:p w14:paraId="708BA36F" w14:textId="77777777" w:rsidR="00A05413" w:rsidRPr="005D6207" w:rsidRDefault="00A05413" w:rsidP="00A0677B">
            <w:pPr>
              <w:pStyle w:val="TAL"/>
              <w:rPr>
                <w:lang w:eastAsia="zh-CN"/>
              </w:rPr>
            </w:pPr>
            <w:r w:rsidRPr="005D6207">
              <w:rPr>
                <w:lang w:eastAsia="zh-CN"/>
              </w:rPr>
              <w:t>Subscription duration</w:t>
            </w:r>
          </w:p>
        </w:tc>
        <w:tc>
          <w:tcPr>
            <w:tcW w:w="1440" w:type="dxa"/>
            <w:tcBorders>
              <w:top w:val="single" w:sz="4" w:space="0" w:color="000000"/>
              <w:left w:val="single" w:sz="4" w:space="0" w:color="000000"/>
              <w:bottom w:val="single" w:sz="4" w:space="0" w:color="000000"/>
              <w:right w:val="nil"/>
            </w:tcBorders>
          </w:tcPr>
          <w:p w14:paraId="3809C0E0" w14:textId="77777777" w:rsidR="00A05413" w:rsidRPr="005D6207" w:rsidRDefault="00A05413" w:rsidP="00A0677B">
            <w:pPr>
              <w:pStyle w:val="TAC"/>
              <w:rPr>
                <w:rFonts w:cs="Arial"/>
                <w:lang w:eastAsia="zh-CN"/>
              </w:rPr>
            </w:pPr>
            <w:r w:rsidRPr="005D6207">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69392C69" w14:textId="77777777" w:rsidR="00A05413" w:rsidRPr="005D6207" w:rsidRDefault="00A05413" w:rsidP="00A0677B">
            <w:pPr>
              <w:pStyle w:val="TAL"/>
              <w:rPr>
                <w:rFonts w:cs="Arial"/>
                <w:lang w:eastAsia="zh-CN"/>
              </w:rPr>
            </w:pPr>
            <w:r w:rsidRPr="005D6207">
              <w:rPr>
                <w:rFonts w:cs="Arial"/>
                <w:lang w:eastAsia="zh-CN"/>
              </w:rPr>
              <w:t>It indicates the subscription duration.</w:t>
            </w:r>
          </w:p>
        </w:tc>
      </w:tr>
      <w:tr w:rsidR="0010611A" w:rsidRPr="005D6207" w14:paraId="39AFEDCF" w14:textId="77777777" w:rsidTr="00231189">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8AE16DD" w14:textId="68222A51" w:rsidR="0010611A" w:rsidRPr="005D6207" w:rsidRDefault="0010611A" w:rsidP="002F2DA4">
            <w:pPr>
              <w:pStyle w:val="TAN"/>
              <w:rPr>
                <w:lang w:eastAsia="zh-CN"/>
              </w:rPr>
            </w:pPr>
            <w:r w:rsidRPr="0010611A">
              <w:rPr>
                <w:lang w:eastAsia="zh-CN"/>
              </w:rPr>
              <w:t>NOTE:</w:t>
            </w:r>
            <w:r w:rsidRPr="0010611A">
              <w:rPr>
                <w:lang w:eastAsia="zh-CN"/>
              </w:rPr>
              <w:tab/>
              <w:t>This information element shall not be updated via the update VAL service area subscription request.</w:t>
            </w:r>
          </w:p>
        </w:tc>
      </w:tr>
    </w:tbl>
    <w:p w14:paraId="75280EEA" w14:textId="77777777" w:rsidR="00A05413" w:rsidRPr="003E5354" w:rsidRDefault="00A05413" w:rsidP="00A05413">
      <w:pPr>
        <w:rPr>
          <w:lang w:eastAsia="zh-CN"/>
        </w:rPr>
      </w:pPr>
    </w:p>
    <w:p w14:paraId="1FCB8981" w14:textId="77777777" w:rsidR="00A05413" w:rsidRPr="005D6207" w:rsidRDefault="00A05413" w:rsidP="00A05413">
      <w:pPr>
        <w:pStyle w:val="Heading4"/>
      </w:pPr>
      <w:bookmarkStart w:id="578" w:name="_Toc155355442"/>
      <w:r w:rsidRPr="005D6207">
        <w:lastRenderedPageBreak/>
        <w:t>9.3.2.</w:t>
      </w:r>
      <w:r>
        <w:t>43</w:t>
      </w:r>
      <w:r w:rsidRPr="005D6207">
        <w:tab/>
      </w:r>
      <w:r w:rsidRPr="005D6207">
        <w:rPr>
          <w:lang w:val="nl-NL" w:eastAsia="zh-CN"/>
        </w:rPr>
        <w:t>VAL service area subscription response</w:t>
      </w:r>
      <w:bookmarkEnd w:id="578"/>
    </w:p>
    <w:p w14:paraId="5E66D2F5" w14:textId="1130349C" w:rsidR="00A05413" w:rsidRPr="005D6207" w:rsidRDefault="00A05413" w:rsidP="00A05413">
      <w:r w:rsidRPr="0010611A">
        <w:t xml:space="preserve">Table 9.3.2.43-1 describes the information flow from a location management server to a SEAL server for </w:t>
      </w:r>
      <w:r w:rsidRPr="002F2DA4">
        <w:rPr>
          <w:lang w:eastAsia="zh-CN"/>
        </w:rPr>
        <w:t>VAL service area subscription response</w:t>
      </w:r>
      <w:r w:rsidR="0010611A" w:rsidRPr="002F2DA4">
        <w:rPr>
          <w:lang w:eastAsia="zh-CN"/>
        </w:rPr>
        <w:t xml:space="preserve"> or update VAL service area subscription response</w:t>
      </w:r>
      <w:r w:rsidRPr="005D6207">
        <w:t>.</w:t>
      </w:r>
    </w:p>
    <w:p w14:paraId="29B7EA94" w14:textId="77777777" w:rsidR="00A05413" w:rsidRPr="005D6207" w:rsidRDefault="00A05413" w:rsidP="00A05413">
      <w:pPr>
        <w:pStyle w:val="TH"/>
        <w:rPr>
          <w:lang w:val="en-US"/>
        </w:rPr>
      </w:pPr>
      <w:r w:rsidRPr="005D6207">
        <w:t>Table 9.3.2.</w:t>
      </w:r>
      <w:r>
        <w:t>43</w:t>
      </w:r>
      <w:r w:rsidRPr="005D6207">
        <w:t xml:space="preserve">-1: VAL service area subscription </w:t>
      </w:r>
      <w:r w:rsidRPr="005D6207">
        <w:rPr>
          <w:lang w:val="nl-NL" w:eastAsia="zh-CN"/>
        </w:rPr>
        <w:t>response</w:t>
      </w:r>
    </w:p>
    <w:tbl>
      <w:tblPr>
        <w:tblW w:w="8640" w:type="dxa"/>
        <w:jc w:val="center"/>
        <w:tblLayout w:type="fixed"/>
        <w:tblLook w:val="04A0" w:firstRow="1" w:lastRow="0" w:firstColumn="1" w:lastColumn="0" w:noHBand="0" w:noVBand="1"/>
      </w:tblPr>
      <w:tblGrid>
        <w:gridCol w:w="2880"/>
        <w:gridCol w:w="1440"/>
        <w:gridCol w:w="4320"/>
      </w:tblGrid>
      <w:tr w:rsidR="00A05413" w:rsidRPr="005D6207" w14:paraId="1F6B8C88" w14:textId="77777777" w:rsidTr="00A0677B">
        <w:trPr>
          <w:jc w:val="center"/>
        </w:trPr>
        <w:tc>
          <w:tcPr>
            <w:tcW w:w="2880" w:type="dxa"/>
            <w:tcBorders>
              <w:top w:val="single" w:sz="4" w:space="0" w:color="000000"/>
              <w:left w:val="single" w:sz="4" w:space="0" w:color="000000"/>
              <w:bottom w:val="single" w:sz="4" w:space="0" w:color="000000"/>
              <w:right w:val="nil"/>
            </w:tcBorders>
            <w:hideMark/>
          </w:tcPr>
          <w:p w14:paraId="0FAF06FC" w14:textId="77777777" w:rsidR="00A05413" w:rsidRPr="005D6207" w:rsidRDefault="00A05413" w:rsidP="00A0677B">
            <w:pPr>
              <w:pStyle w:val="TAH"/>
            </w:pPr>
            <w:r w:rsidRPr="005D6207">
              <w:t>Information element</w:t>
            </w:r>
          </w:p>
        </w:tc>
        <w:tc>
          <w:tcPr>
            <w:tcW w:w="1440" w:type="dxa"/>
            <w:tcBorders>
              <w:top w:val="single" w:sz="4" w:space="0" w:color="000000"/>
              <w:left w:val="single" w:sz="4" w:space="0" w:color="000000"/>
              <w:bottom w:val="single" w:sz="4" w:space="0" w:color="000000"/>
              <w:right w:val="nil"/>
            </w:tcBorders>
            <w:hideMark/>
          </w:tcPr>
          <w:p w14:paraId="48ABB582" w14:textId="77777777" w:rsidR="00A05413" w:rsidRPr="005D6207" w:rsidRDefault="00A05413" w:rsidP="00A0677B">
            <w:pPr>
              <w:pStyle w:val="TAH"/>
            </w:pPr>
            <w:r w:rsidRPr="005D6207">
              <w:t>Status</w:t>
            </w:r>
          </w:p>
        </w:tc>
        <w:tc>
          <w:tcPr>
            <w:tcW w:w="4320" w:type="dxa"/>
            <w:tcBorders>
              <w:top w:val="single" w:sz="4" w:space="0" w:color="000000"/>
              <w:left w:val="single" w:sz="4" w:space="0" w:color="000000"/>
              <w:bottom w:val="single" w:sz="4" w:space="0" w:color="000000"/>
              <w:right w:val="single" w:sz="4" w:space="0" w:color="000000"/>
            </w:tcBorders>
            <w:hideMark/>
          </w:tcPr>
          <w:p w14:paraId="7E5F0C65" w14:textId="77777777" w:rsidR="00A05413" w:rsidRPr="005D6207" w:rsidRDefault="00A05413" w:rsidP="00A0677B">
            <w:pPr>
              <w:pStyle w:val="TAH"/>
            </w:pPr>
            <w:r w:rsidRPr="005D6207">
              <w:t>Description</w:t>
            </w:r>
          </w:p>
        </w:tc>
      </w:tr>
      <w:tr w:rsidR="00A05413" w:rsidRPr="005D6207" w14:paraId="07EA7805" w14:textId="77777777" w:rsidTr="00A0677B">
        <w:trPr>
          <w:jc w:val="center"/>
        </w:trPr>
        <w:tc>
          <w:tcPr>
            <w:tcW w:w="2880" w:type="dxa"/>
            <w:tcBorders>
              <w:top w:val="single" w:sz="4" w:space="0" w:color="000000"/>
              <w:left w:val="single" w:sz="4" w:space="0" w:color="000000"/>
              <w:bottom w:val="single" w:sz="4" w:space="0" w:color="000000"/>
              <w:right w:val="nil"/>
            </w:tcBorders>
            <w:hideMark/>
          </w:tcPr>
          <w:p w14:paraId="7BFB1166" w14:textId="77777777" w:rsidR="00A05413" w:rsidRPr="005D6207" w:rsidRDefault="00A05413" w:rsidP="00A0677B">
            <w:pPr>
              <w:pStyle w:val="tablecontent"/>
              <w:rPr>
                <w:rFonts w:cs="Arial"/>
                <w:lang w:eastAsia="en-US"/>
              </w:rPr>
            </w:pPr>
            <w:r w:rsidRPr="005D6207">
              <w:rPr>
                <w:rFonts w:cs="Arial"/>
                <w:lang w:eastAsia="zh-CN"/>
              </w:rPr>
              <w:t>Subscription</w:t>
            </w:r>
            <w:r w:rsidRPr="005D6207">
              <w:rPr>
                <w:rFonts w:cs="Arial"/>
                <w:lang w:eastAsia="en-US"/>
              </w:rPr>
              <w:t xml:space="preserve"> status</w:t>
            </w:r>
          </w:p>
        </w:tc>
        <w:tc>
          <w:tcPr>
            <w:tcW w:w="1440" w:type="dxa"/>
            <w:tcBorders>
              <w:top w:val="single" w:sz="4" w:space="0" w:color="000000"/>
              <w:left w:val="single" w:sz="4" w:space="0" w:color="000000"/>
              <w:bottom w:val="single" w:sz="4" w:space="0" w:color="000000"/>
              <w:right w:val="nil"/>
            </w:tcBorders>
            <w:hideMark/>
          </w:tcPr>
          <w:p w14:paraId="69D767A5" w14:textId="77777777" w:rsidR="00A05413" w:rsidRPr="005D6207" w:rsidRDefault="00A05413" w:rsidP="00A0677B">
            <w:pPr>
              <w:pStyle w:val="TAC"/>
              <w:rPr>
                <w:lang w:eastAsia="en-GB"/>
              </w:rPr>
            </w:pPr>
            <w:r w:rsidRPr="005D6207">
              <w:rPr>
                <w:lang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07B00CDF" w14:textId="77777777" w:rsidR="00A05413" w:rsidRPr="005D6207" w:rsidRDefault="00A05413" w:rsidP="00A0677B">
            <w:pPr>
              <w:pStyle w:val="tablecontent"/>
              <w:rPr>
                <w:rFonts w:cs="Arial"/>
                <w:lang w:eastAsia="en-US"/>
              </w:rPr>
            </w:pPr>
            <w:r w:rsidRPr="005D6207">
              <w:rPr>
                <w:rFonts w:cs="Arial"/>
                <w:lang w:eastAsia="zh-CN"/>
              </w:rPr>
              <w:t>It indicates the subscription result</w:t>
            </w:r>
            <w:r>
              <w:rPr>
                <w:rFonts w:cs="Arial"/>
                <w:lang w:eastAsia="zh-CN"/>
              </w:rPr>
              <w:t>.</w:t>
            </w:r>
          </w:p>
        </w:tc>
      </w:tr>
    </w:tbl>
    <w:p w14:paraId="468C5BA0" w14:textId="77777777" w:rsidR="00A05413" w:rsidRPr="003E5354" w:rsidRDefault="00A05413" w:rsidP="00A05413">
      <w:pPr>
        <w:rPr>
          <w:lang w:eastAsia="zh-CN"/>
        </w:rPr>
      </w:pPr>
    </w:p>
    <w:p w14:paraId="596ED692" w14:textId="77777777" w:rsidR="00A05413" w:rsidRPr="005D6207" w:rsidRDefault="00A05413" w:rsidP="00A05413">
      <w:pPr>
        <w:pStyle w:val="Heading4"/>
      </w:pPr>
      <w:bookmarkStart w:id="579" w:name="_Toc155355443"/>
      <w:r w:rsidRPr="005D6207">
        <w:t>9.3.2.</w:t>
      </w:r>
      <w:r>
        <w:t>44</w:t>
      </w:r>
      <w:r w:rsidRPr="005D6207">
        <w:tab/>
      </w:r>
      <w:r w:rsidRPr="005D6207">
        <w:rPr>
          <w:lang w:val="nl-NL" w:eastAsia="zh-CN"/>
        </w:rPr>
        <w:t>VAL service area notification</w:t>
      </w:r>
      <w:bookmarkEnd w:id="579"/>
    </w:p>
    <w:p w14:paraId="0C2A86D1" w14:textId="77777777" w:rsidR="00A05413" w:rsidRPr="005D6207" w:rsidRDefault="00A05413" w:rsidP="00A05413">
      <w:r w:rsidRPr="005D6207">
        <w:t>Table 9.3.2.</w:t>
      </w:r>
      <w:r>
        <w:t>44</w:t>
      </w:r>
      <w:r w:rsidRPr="005D6207">
        <w:t xml:space="preserve">-1 describes the information flow for VAL service area notification from a location management server to a </w:t>
      </w:r>
      <w:r>
        <w:t>SEAL</w:t>
      </w:r>
      <w:r w:rsidRPr="005D6207">
        <w:t xml:space="preserve"> server.</w:t>
      </w:r>
    </w:p>
    <w:p w14:paraId="5682C95B" w14:textId="77777777" w:rsidR="00A05413" w:rsidRPr="005D6207" w:rsidRDefault="00A05413" w:rsidP="00A05413">
      <w:pPr>
        <w:pStyle w:val="TH"/>
        <w:rPr>
          <w:lang w:val="en-US"/>
        </w:rPr>
      </w:pPr>
      <w:r w:rsidRPr="005D6207">
        <w:t>Table 9.3.2.</w:t>
      </w:r>
      <w:r>
        <w:t>44</w:t>
      </w:r>
      <w:r w:rsidRPr="005D6207">
        <w:t>-1: VAL service area notification</w:t>
      </w:r>
    </w:p>
    <w:tbl>
      <w:tblPr>
        <w:tblW w:w="8640" w:type="dxa"/>
        <w:jc w:val="center"/>
        <w:tblLayout w:type="fixed"/>
        <w:tblLook w:val="04A0" w:firstRow="1" w:lastRow="0" w:firstColumn="1" w:lastColumn="0" w:noHBand="0" w:noVBand="1"/>
      </w:tblPr>
      <w:tblGrid>
        <w:gridCol w:w="2880"/>
        <w:gridCol w:w="1440"/>
        <w:gridCol w:w="4320"/>
      </w:tblGrid>
      <w:tr w:rsidR="00A05413" w:rsidRPr="005D6207" w14:paraId="35B375A5" w14:textId="77777777" w:rsidTr="00A0677B">
        <w:trPr>
          <w:jc w:val="center"/>
        </w:trPr>
        <w:tc>
          <w:tcPr>
            <w:tcW w:w="2880" w:type="dxa"/>
            <w:tcBorders>
              <w:top w:val="single" w:sz="4" w:space="0" w:color="000000"/>
              <w:left w:val="single" w:sz="4" w:space="0" w:color="000000"/>
              <w:bottom w:val="single" w:sz="4" w:space="0" w:color="000000"/>
              <w:right w:val="nil"/>
            </w:tcBorders>
            <w:hideMark/>
          </w:tcPr>
          <w:p w14:paraId="72738232" w14:textId="77777777" w:rsidR="00A05413" w:rsidRPr="005D6207" w:rsidRDefault="00A05413" w:rsidP="00A0677B">
            <w:pPr>
              <w:pStyle w:val="TAH"/>
            </w:pPr>
            <w:r w:rsidRPr="005D6207">
              <w:t>Information element</w:t>
            </w:r>
          </w:p>
        </w:tc>
        <w:tc>
          <w:tcPr>
            <w:tcW w:w="1440" w:type="dxa"/>
            <w:tcBorders>
              <w:top w:val="single" w:sz="4" w:space="0" w:color="000000"/>
              <w:left w:val="single" w:sz="4" w:space="0" w:color="000000"/>
              <w:bottom w:val="single" w:sz="4" w:space="0" w:color="000000"/>
              <w:right w:val="nil"/>
            </w:tcBorders>
            <w:hideMark/>
          </w:tcPr>
          <w:p w14:paraId="5456A5B5" w14:textId="77777777" w:rsidR="00A05413" w:rsidRPr="005D6207" w:rsidRDefault="00A05413" w:rsidP="00A0677B">
            <w:pPr>
              <w:pStyle w:val="TAH"/>
            </w:pPr>
            <w:r w:rsidRPr="005D6207">
              <w:t>Status</w:t>
            </w:r>
          </w:p>
        </w:tc>
        <w:tc>
          <w:tcPr>
            <w:tcW w:w="4320" w:type="dxa"/>
            <w:tcBorders>
              <w:top w:val="single" w:sz="4" w:space="0" w:color="000000"/>
              <w:left w:val="single" w:sz="4" w:space="0" w:color="000000"/>
              <w:bottom w:val="single" w:sz="4" w:space="0" w:color="000000"/>
              <w:right w:val="single" w:sz="4" w:space="0" w:color="000000"/>
            </w:tcBorders>
            <w:hideMark/>
          </w:tcPr>
          <w:p w14:paraId="1B20002D" w14:textId="77777777" w:rsidR="00A05413" w:rsidRPr="005D6207" w:rsidRDefault="00A05413" w:rsidP="00A0677B">
            <w:pPr>
              <w:pStyle w:val="TAH"/>
            </w:pPr>
            <w:r w:rsidRPr="005D6207">
              <w:t>Description</w:t>
            </w:r>
          </w:p>
        </w:tc>
      </w:tr>
      <w:tr w:rsidR="00A05413" w:rsidRPr="005D6207" w14:paraId="688B08DA" w14:textId="77777777" w:rsidTr="00A0677B">
        <w:trPr>
          <w:jc w:val="center"/>
        </w:trPr>
        <w:tc>
          <w:tcPr>
            <w:tcW w:w="2880" w:type="dxa"/>
            <w:tcBorders>
              <w:top w:val="single" w:sz="4" w:space="0" w:color="000000"/>
              <w:left w:val="single" w:sz="4" w:space="0" w:color="000000"/>
              <w:bottom w:val="single" w:sz="4" w:space="0" w:color="000000"/>
              <w:right w:val="nil"/>
            </w:tcBorders>
          </w:tcPr>
          <w:p w14:paraId="40B516BB" w14:textId="77777777" w:rsidR="00A05413" w:rsidRPr="005D6207" w:rsidRDefault="00A05413" w:rsidP="00A0677B">
            <w:pPr>
              <w:pStyle w:val="tablecontent"/>
            </w:pPr>
            <w:r>
              <w:t>List of events</w:t>
            </w:r>
          </w:p>
        </w:tc>
        <w:tc>
          <w:tcPr>
            <w:tcW w:w="1440" w:type="dxa"/>
            <w:tcBorders>
              <w:top w:val="single" w:sz="4" w:space="0" w:color="000000"/>
              <w:left w:val="single" w:sz="4" w:space="0" w:color="000000"/>
              <w:bottom w:val="single" w:sz="4" w:space="0" w:color="000000"/>
              <w:right w:val="nil"/>
            </w:tcBorders>
          </w:tcPr>
          <w:p w14:paraId="7E35CAF6" w14:textId="77777777" w:rsidR="00A05413" w:rsidRPr="005D6207" w:rsidRDefault="00A05413" w:rsidP="00A0677B">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70B8470F" w14:textId="77777777" w:rsidR="00A05413" w:rsidRPr="005D6207" w:rsidRDefault="00A05413" w:rsidP="00A0677B">
            <w:pPr>
              <w:pStyle w:val="tablecontent"/>
            </w:pPr>
            <w:r>
              <w:t>Indicates the list of the occurred events.</w:t>
            </w:r>
          </w:p>
        </w:tc>
      </w:tr>
      <w:tr w:rsidR="00A05413" w:rsidRPr="005D6207" w14:paraId="1FB95176" w14:textId="77777777" w:rsidTr="00A0677B">
        <w:trPr>
          <w:jc w:val="center"/>
        </w:trPr>
        <w:tc>
          <w:tcPr>
            <w:tcW w:w="2880" w:type="dxa"/>
            <w:tcBorders>
              <w:top w:val="single" w:sz="4" w:space="0" w:color="000000"/>
              <w:left w:val="single" w:sz="4" w:space="0" w:color="000000"/>
              <w:bottom w:val="single" w:sz="4" w:space="0" w:color="000000"/>
              <w:right w:val="nil"/>
            </w:tcBorders>
          </w:tcPr>
          <w:p w14:paraId="38DF7D85" w14:textId="77777777" w:rsidR="00A05413" w:rsidRPr="005D6207" w:rsidRDefault="00A05413" w:rsidP="00A0677B">
            <w:pPr>
              <w:pStyle w:val="tablecontent"/>
            </w:pPr>
            <w:r>
              <w:t>&gt; Event type</w:t>
            </w:r>
          </w:p>
        </w:tc>
        <w:tc>
          <w:tcPr>
            <w:tcW w:w="1440" w:type="dxa"/>
            <w:tcBorders>
              <w:top w:val="single" w:sz="4" w:space="0" w:color="000000"/>
              <w:left w:val="single" w:sz="4" w:space="0" w:color="000000"/>
              <w:bottom w:val="single" w:sz="4" w:space="0" w:color="000000"/>
              <w:right w:val="nil"/>
            </w:tcBorders>
          </w:tcPr>
          <w:p w14:paraId="70DF277D" w14:textId="77777777" w:rsidR="00A05413" w:rsidRPr="005D6207" w:rsidRDefault="00A05413" w:rsidP="00A0677B">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3BFACDE3" w14:textId="77777777" w:rsidR="00A05413" w:rsidRPr="005D6207" w:rsidRDefault="00A05413" w:rsidP="00A0677B">
            <w:pPr>
              <w:pStyle w:val="tablecontent"/>
            </w:pPr>
            <w:r>
              <w:t>Indicates the subscribed event (e.g., update/deletion of the VAL service area ID).</w:t>
            </w:r>
          </w:p>
        </w:tc>
      </w:tr>
      <w:tr w:rsidR="00A05413" w:rsidRPr="005D6207" w14:paraId="74835898" w14:textId="77777777" w:rsidTr="00A0677B">
        <w:trPr>
          <w:jc w:val="center"/>
        </w:trPr>
        <w:tc>
          <w:tcPr>
            <w:tcW w:w="2880" w:type="dxa"/>
            <w:tcBorders>
              <w:top w:val="single" w:sz="4" w:space="0" w:color="000000"/>
              <w:left w:val="single" w:sz="4" w:space="0" w:color="000000"/>
              <w:bottom w:val="single" w:sz="4" w:space="0" w:color="000000"/>
              <w:right w:val="nil"/>
            </w:tcBorders>
          </w:tcPr>
          <w:p w14:paraId="2376E719" w14:textId="77777777" w:rsidR="00A05413" w:rsidRPr="005D6207" w:rsidRDefault="00A05413" w:rsidP="00A0677B">
            <w:pPr>
              <w:pStyle w:val="tablecontent"/>
            </w:pPr>
            <w:r>
              <w:rPr>
                <w:lang w:eastAsia="zh-CN"/>
              </w:rPr>
              <w:t xml:space="preserve">&gt; </w:t>
            </w:r>
            <w:r w:rsidRPr="00EF41A2">
              <w:rPr>
                <w:lang w:eastAsia="zh-CN"/>
              </w:rPr>
              <w:t>List of VAL service area information</w:t>
            </w:r>
          </w:p>
        </w:tc>
        <w:tc>
          <w:tcPr>
            <w:tcW w:w="1440" w:type="dxa"/>
            <w:tcBorders>
              <w:top w:val="single" w:sz="4" w:space="0" w:color="000000"/>
              <w:left w:val="single" w:sz="4" w:space="0" w:color="000000"/>
              <w:bottom w:val="single" w:sz="4" w:space="0" w:color="000000"/>
              <w:right w:val="nil"/>
            </w:tcBorders>
          </w:tcPr>
          <w:p w14:paraId="238C6BA5" w14:textId="77777777" w:rsidR="00A05413" w:rsidRPr="005D6207" w:rsidRDefault="00A05413" w:rsidP="00A0677B">
            <w:pPr>
              <w:pStyle w:val="TAC"/>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D0A704E" w14:textId="77777777" w:rsidR="00A05413" w:rsidRPr="005D6207" w:rsidRDefault="00A05413" w:rsidP="00A0677B">
            <w:pPr>
              <w:pStyle w:val="tablecontent"/>
            </w:pPr>
            <w:r w:rsidRPr="005D6207">
              <w:rPr>
                <w:lang w:eastAsia="zh-CN"/>
              </w:rPr>
              <w:t>List of one or more VAL service area identifiers.</w:t>
            </w:r>
          </w:p>
        </w:tc>
      </w:tr>
      <w:tr w:rsidR="00A05413" w:rsidRPr="005D6207" w14:paraId="2317581F" w14:textId="77777777" w:rsidTr="00A0677B">
        <w:trPr>
          <w:jc w:val="center"/>
        </w:trPr>
        <w:tc>
          <w:tcPr>
            <w:tcW w:w="2880" w:type="dxa"/>
            <w:tcBorders>
              <w:top w:val="single" w:sz="4" w:space="0" w:color="000000"/>
              <w:left w:val="single" w:sz="4" w:space="0" w:color="000000"/>
              <w:bottom w:val="single" w:sz="4" w:space="0" w:color="000000"/>
              <w:right w:val="nil"/>
            </w:tcBorders>
          </w:tcPr>
          <w:p w14:paraId="6DEAAD83" w14:textId="77777777" w:rsidR="00A05413" w:rsidRPr="005D6207" w:rsidRDefault="00A05413" w:rsidP="00A0677B">
            <w:pPr>
              <w:pStyle w:val="tablecontent"/>
            </w:pPr>
            <w:r>
              <w:rPr>
                <w:lang w:eastAsia="zh-CN"/>
              </w:rPr>
              <w:t xml:space="preserve">&gt;&gt; </w:t>
            </w:r>
            <w:r w:rsidRPr="005D6207">
              <w:rPr>
                <w:lang w:eastAsia="zh-CN"/>
              </w:rPr>
              <w:t>VAL service area ID</w:t>
            </w:r>
          </w:p>
        </w:tc>
        <w:tc>
          <w:tcPr>
            <w:tcW w:w="1440" w:type="dxa"/>
            <w:tcBorders>
              <w:top w:val="single" w:sz="4" w:space="0" w:color="000000"/>
              <w:left w:val="single" w:sz="4" w:space="0" w:color="000000"/>
              <w:bottom w:val="single" w:sz="4" w:space="0" w:color="000000"/>
              <w:right w:val="nil"/>
            </w:tcBorders>
          </w:tcPr>
          <w:p w14:paraId="5F0F62D0" w14:textId="77777777" w:rsidR="00A05413" w:rsidRPr="005D6207" w:rsidRDefault="00A05413" w:rsidP="00A0677B">
            <w:pPr>
              <w:pStyle w:val="TAC"/>
            </w:pPr>
            <w:r w:rsidRPr="005D6207">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6C4EB8E0" w14:textId="77777777" w:rsidR="00A05413" w:rsidRPr="005D6207" w:rsidRDefault="00A05413" w:rsidP="00A0677B">
            <w:pPr>
              <w:pStyle w:val="tablecontent"/>
            </w:pPr>
            <w:r>
              <w:rPr>
                <w:lang w:eastAsia="zh-CN"/>
              </w:rPr>
              <w:t>The</w:t>
            </w:r>
            <w:r w:rsidRPr="005D6207">
              <w:rPr>
                <w:lang w:eastAsia="zh-CN"/>
              </w:rPr>
              <w:t xml:space="preserve"> VAL service area identifier.</w:t>
            </w:r>
          </w:p>
        </w:tc>
      </w:tr>
      <w:tr w:rsidR="00A05413" w:rsidRPr="005D6207" w14:paraId="0CA0A809" w14:textId="77777777" w:rsidTr="00A0677B">
        <w:trPr>
          <w:jc w:val="center"/>
        </w:trPr>
        <w:tc>
          <w:tcPr>
            <w:tcW w:w="2880" w:type="dxa"/>
            <w:tcBorders>
              <w:top w:val="single" w:sz="4" w:space="0" w:color="000000"/>
              <w:left w:val="single" w:sz="4" w:space="0" w:color="000000"/>
              <w:bottom w:val="single" w:sz="4" w:space="0" w:color="000000"/>
              <w:right w:val="nil"/>
            </w:tcBorders>
          </w:tcPr>
          <w:p w14:paraId="519C62B8" w14:textId="77777777" w:rsidR="00A05413" w:rsidRPr="005D6207" w:rsidRDefault="00A05413" w:rsidP="00A0677B">
            <w:pPr>
              <w:pStyle w:val="tablecontent"/>
            </w:pPr>
            <w:r>
              <w:rPr>
                <w:lang w:eastAsia="zh-CN"/>
              </w:rPr>
              <w:t xml:space="preserve">&gt;&gt; </w:t>
            </w:r>
            <w:r w:rsidRPr="005D6207">
              <w:rPr>
                <w:lang w:eastAsia="zh-CN"/>
              </w:rPr>
              <w:t>Geographical locations list</w:t>
            </w:r>
          </w:p>
        </w:tc>
        <w:tc>
          <w:tcPr>
            <w:tcW w:w="1440" w:type="dxa"/>
            <w:tcBorders>
              <w:top w:val="single" w:sz="4" w:space="0" w:color="000000"/>
              <w:left w:val="single" w:sz="4" w:space="0" w:color="000000"/>
              <w:bottom w:val="single" w:sz="4" w:space="0" w:color="000000"/>
              <w:right w:val="nil"/>
            </w:tcBorders>
          </w:tcPr>
          <w:p w14:paraId="7784154A" w14:textId="77777777" w:rsidR="00A05413" w:rsidRPr="005D6207" w:rsidRDefault="00A05413" w:rsidP="00A0677B">
            <w:pPr>
              <w:pStyle w:val="TAC"/>
            </w:pPr>
            <w:r w:rsidRPr="005D6207">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131C008" w14:textId="77777777" w:rsidR="00A05413" w:rsidRPr="005D6207" w:rsidRDefault="00A05413" w:rsidP="00A0677B">
            <w:pPr>
              <w:pStyle w:val="tablecontent"/>
            </w:pPr>
            <w:r w:rsidRPr="005D6207">
              <w:rPr>
                <w:lang w:eastAsia="zh-CN"/>
              </w:rPr>
              <w:t xml:space="preserve">List of one more geographical locations (e.g., co-ordinates) corresponding to </w:t>
            </w:r>
            <w:r>
              <w:rPr>
                <w:lang w:eastAsia="zh-CN"/>
              </w:rPr>
              <w:t>the</w:t>
            </w:r>
            <w:r w:rsidRPr="005D6207">
              <w:rPr>
                <w:lang w:eastAsia="zh-CN"/>
              </w:rPr>
              <w:t xml:space="preserve"> VAL service area ID.</w:t>
            </w:r>
          </w:p>
        </w:tc>
      </w:tr>
    </w:tbl>
    <w:p w14:paraId="0A5B0C6F" w14:textId="77777777" w:rsidR="00A05413" w:rsidRDefault="00A05413" w:rsidP="00A05413"/>
    <w:p w14:paraId="39752351" w14:textId="48B940E7" w:rsidR="0010611A" w:rsidRPr="003167FF" w:rsidRDefault="0010611A" w:rsidP="0010611A">
      <w:pPr>
        <w:pStyle w:val="Heading4"/>
      </w:pPr>
      <w:bookmarkStart w:id="580" w:name="_Toc155355444"/>
      <w:r w:rsidRPr="003167FF">
        <w:rPr>
          <w:lang w:eastAsia="zh-CN"/>
        </w:rPr>
        <w:t>9.3</w:t>
      </w:r>
      <w:r w:rsidRPr="003167FF">
        <w:t>.2.</w:t>
      </w:r>
      <w:r>
        <w:rPr>
          <w:lang w:eastAsia="zh-CN"/>
        </w:rPr>
        <w:t>45</w:t>
      </w:r>
      <w:r w:rsidRPr="003167FF">
        <w:tab/>
      </w:r>
      <w:r>
        <w:t>VAL service area</w:t>
      </w:r>
      <w:r w:rsidRPr="003167FF">
        <w:t xml:space="preserve"> </w:t>
      </w:r>
      <w:r w:rsidRPr="003167FF">
        <w:rPr>
          <w:lang w:eastAsia="zh-CN"/>
        </w:rPr>
        <w:t>un</w:t>
      </w:r>
      <w:r w:rsidRPr="003167FF">
        <w:t>subscri</w:t>
      </w:r>
      <w:r w:rsidRPr="003167FF">
        <w:rPr>
          <w:lang w:eastAsia="zh-CN"/>
        </w:rPr>
        <w:t>be</w:t>
      </w:r>
      <w:r w:rsidRPr="003167FF">
        <w:t xml:space="preserve"> request</w:t>
      </w:r>
      <w:bookmarkEnd w:id="580"/>
    </w:p>
    <w:p w14:paraId="5DD8B8C2" w14:textId="6AC6CC20" w:rsidR="0010611A" w:rsidRPr="003167FF" w:rsidRDefault="0010611A" w:rsidP="0010611A">
      <w:pPr>
        <w:rPr>
          <w:lang w:eastAsia="zh-CN"/>
        </w:rPr>
      </w:pPr>
      <w:r w:rsidRPr="003167FF">
        <w:t>Table </w:t>
      </w:r>
      <w:r w:rsidRPr="003167FF">
        <w:rPr>
          <w:lang w:eastAsia="zh-CN"/>
        </w:rPr>
        <w:t>9.3</w:t>
      </w:r>
      <w:r w:rsidRPr="003167FF">
        <w:t>.2</w:t>
      </w:r>
      <w:r w:rsidRPr="003167FF">
        <w:rPr>
          <w:lang w:eastAsia="zh-CN"/>
        </w:rPr>
        <w:t>.</w:t>
      </w:r>
      <w:r>
        <w:rPr>
          <w:lang w:eastAsia="zh-CN"/>
        </w:rPr>
        <w:t>45</w:t>
      </w:r>
      <w:r w:rsidRPr="003167FF">
        <w:rPr>
          <w:lang w:eastAsia="zh-CN"/>
        </w:rPr>
        <w:t>-1</w:t>
      </w:r>
      <w:r w:rsidRPr="003167FF">
        <w:t xml:space="preserve"> describes the information flow from </w:t>
      </w:r>
      <w:r>
        <w:t>a</w:t>
      </w:r>
      <w:r w:rsidRPr="003167FF">
        <w:t xml:space="preserve"> </w:t>
      </w:r>
      <w:r>
        <w:t>SEAL</w:t>
      </w:r>
      <w:r w:rsidRPr="003167FF">
        <w:t xml:space="preserve"> server to </w:t>
      </w:r>
      <w:r>
        <w:t>a</w:t>
      </w:r>
      <w:r w:rsidRPr="003167FF">
        <w:t xml:space="preserve"> location management </w:t>
      </w:r>
      <w:r w:rsidRPr="003167FF">
        <w:rPr>
          <w:lang w:eastAsia="zh-CN"/>
        </w:rPr>
        <w:t>server</w:t>
      </w:r>
      <w:r w:rsidRPr="003167FF">
        <w:t xml:space="preserve"> for </w:t>
      </w:r>
      <w:r>
        <w:rPr>
          <w:lang w:eastAsia="zh-CN"/>
        </w:rPr>
        <w:t>VAL service area</w:t>
      </w:r>
      <w:r w:rsidRPr="003167FF">
        <w:rPr>
          <w:lang w:eastAsia="zh-CN"/>
        </w:rPr>
        <w:t xml:space="preserve"> unsubscribe request.</w:t>
      </w:r>
    </w:p>
    <w:p w14:paraId="5E34DE9D" w14:textId="1191E271" w:rsidR="0010611A" w:rsidRPr="003167FF" w:rsidRDefault="0010611A" w:rsidP="0010611A">
      <w:pPr>
        <w:pStyle w:val="TH"/>
        <w:rPr>
          <w:lang w:eastAsia="zh-CN"/>
        </w:rPr>
      </w:pPr>
      <w:r w:rsidRPr="003167FF">
        <w:t>Table </w:t>
      </w:r>
      <w:r w:rsidRPr="003167FF">
        <w:rPr>
          <w:lang w:eastAsia="zh-CN"/>
        </w:rPr>
        <w:t>9.3</w:t>
      </w:r>
      <w:r w:rsidRPr="003167FF">
        <w:t>.2.</w:t>
      </w:r>
      <w:r>
        <w:rPr>
          <w:lang w:eastAsia="zh-CN"/>
        </w:rPr>
        <w:t>45</w:t>
      </w:r>
      <w:r w:rsidRPr="003167FF">
        <w:t xml:space="preserve">-1: </w:t>
      </w:r>
      <w:r>
        <w:t>VAL service area</w:t>
      </w:r>
      <w:r w:rsidRPr="003167FF">
        <w:rPr>
          <w:lang w:eastAsia="zh-CN"/>
        </w:rPr>
        <w:t xml:space="preserve"> unsubscribe request</w:t>
      </w:r>
    </w:p>
    <w:tbl>
      <w:tblPr>
        <w:tblW w:w="8640" w:type="dxa"/>
        <w:jc w:val="center"/>
        <w:tblLayout w:type="fixed"/>
        <w:tblLook w:val="04A0" w:firstRow="1" w:lastRow="0" w:firstColumn="1" w:lastColumn="0" w:noHBand="0" w:noVBand="1"/>
      </w:tblPr>
      <w:tblGrid>
        <w:gridCol w:w="2880"/>
        <w:gridCol w:w="1440"/>
        <w:gridCol w:w="4320"/>
      </w:tblGrid>
      <w:tr w:rsidR="0010611A" w:rsidRPr="003167FF" w14:paraId="258C7659" w14:textId="77777777" w:rsidTr="003641A6">
        <w:trPr>
          <w:jc w:val="center"/>
        </w:trPr>
        <w:tc>
          <w:tcPr>
            <w:tcW w:w="2880" w:type="dxa"/>
            <w:tcBorders>
              <w:top w:val="single" w:sz="4" w:space="0" w:color="000000"/>
              <w:left w:val="single" w:sz="4" w:space="0" w:color="000000"/>
              <w:bottom w:val="single" w:sz="4" w:space="0" w:color="000000"/>
              <w:right w:val="nil"/>
            </w:tcBorders>
            <w:hideMark/>
          </w:tcPr>
          <w:p w14:paraId="2D4D1BB5" w14:textId="77777777" w:rsidR="0010611A" w:rsidRPr="003167FF" w:rsidRDefault="0010611A" w:rsidP="003641A6">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022CAD19" w14:textId="77777777" w:rsidR="0010611A" w:rsidRPr="003167FF" w:rsidRDefault="0010611A"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06F9505B" w14:textId="77777777" w:rsidR="0010611A" w:rsidRPr="003167FF" w:rsidRDefault="0010611A" w:rsidP="003641A6">
            <w:pPr>
              <w:pStyle w:val="TAH"/>
            </w:pPr>
            <w:r w:rsidRPr="003167FF">
              <w:t>Description</w:t>
            </w:r>
          </w:p>
        </w:tc>
      </w:tr>
      <w:tr w:rsidR="0010611A" w:rsidRPr="003167FF" w14:paraId="5B4A17DD" w14:textId="77777777" w:rsidTr="003641A6">
        <w:trPr>
          <w:jc w:val="center"/>
        </w:trPr>
        <w:tc>
          <w:tcPr>
            <w:tcW w:w="2880" w:type="dxa"/>
            <w:tcBorders>
              <w:top w:val="single" w:sz="4" w:space="0" w:color="000000"/>
              <w:left w:val="single" w:sz="4" w:space="0" w:color="000000"/>
              <w:bottom w:val="single" w:sz="4" w:space="0" w:color="000000"/>
              <w:right w:val="nil"/>
            </w:tcBorders>
            <w:hideMark/>
          </w:tcPr>
          <w:p w14:paraId="18A50326" w14:textId="77777777" w:rsidR="0010611A" w:rsidRPr="003167FF" w:rsidRDefault="0010611A" w:rsidP="003641A6">
            <w:pPr>
              <w:pStyle w:val="TAL"/>
              <w:rPr>
                <w:lang w:eastAsia="zh-CN"/>
              </w:rPr>
            </w:pPr>
            <w:r w:rsidRPr="005D6207">
              <w:t>Identity</w:t>
            </w:r>
          </w:p>
        </w:tc>
        <w:tc>
          <w:tcPr>
            <w:tcW w:w="1440" w:type="dxa"/>
            <w:tcBorders>
              <w:top w:val="single" w:sz="4" w:space="0" w:color="000000"/>
              <w:left w:val="single" w:sz="4" w:space="0" w:color="000000"/>
              <w:bottom w:val="single" w:sz="4" w:space="0" w:color="000000"/>
              <w:right w:val="nil"/>
            </w:tcBorders>
            <w:hideMark/>
          </w:tcPr>
          <w:p w14:paraId="0D7696B2" w14:textId="77777777" w:rsidR="0010611A" w:rsidRPr="003167FF" w:rsidRDefault="0010611A" w:rsidP="003641A6">
            <w:pPr>
              <w:pStyle w:val="TAC"/>
            </w:pPr>
            <w:r w:rsidRPr="005D6207">
              <w:t>M</w:t>
            </w:r>
          </w:p>
        </w:tc>
        <w:tc>
          <w:tcPr>
            <w:tcW w:w="4320" w:type="dxa"/>
            <w:tcBorders>
              <w:top w:val="single" w:sz="4" w:space="0" w:color="000000"/>
              <w:left w:val="single" w:sz="4" w:space="0" w:color="000000"/>
              <w:bottom w:val="single" w:sz="4" w:space="0" w:color="000000"/>
              <w:right w:val="single" w:sz="4" w:space="0" w:color="000000"/>
            </w:tcBorders>
            <w:hideMark/>
          </w:tcPr>
          <w:p w14:paraId="197FEA3E" w14:textId="77777777" w:rsidR="0010611A" w:rsidRPr="003167FF" w:rsidRDefault="0010611A" w:rsidP="003641A6">
            <w:pPr>
              <w:pStyle w:val="TAL"/>
              <w:rPr>
                <w:lang w:eastAsia="zh-CN"/>
              </w:rPr>
            </w:pPr>
            <w:r w:rsidRPr="005D6207">
              <w:t xml:space="preserve">Indicates the </w:t>
            </w:r>
            <w:r>
              <w:t>SEAL</w:t>
            </w:r>
            <w:r w:rsidRPr="005D6207">
              <w:t xml:space="preserve"> server identity.</w:t>
            </w:r>
          </w:p>
        </w:tc>
      </w:tr>
    </w:tbl>
    <w:p w14:paraId="4482587B" w14:textId="77777777" w:rsidR="0010611A" w:rsidRPr="003774C9" w:rsidRDefault="0010611A" w:rsidP="0010611A">
      <w:pPr>
        <w:rPr>
          <w:noProof/>
        </w:rPr>
      </w:pPr>
    </w:p>
    <w:p w14:paraId="4912741E" w14:textId="00C2D79A" w:rsidR="0010611A" w:rsidRPr="003167FF" w:rsidRDefault="0010611A" w:rsidP="0010611A">
      <w:pPr>
        <w:pStyle w:val="Heading4"/>
      </w:pPr>
      <w:bookmarkStart w:id="581" w:name="_Toc155355445"/>
      <w:r w:rsidRPr="003167FF">
        <w:rPr>
          <w:lang w:eastAsia="zh-CN"/>
        </w:rPr>
        <w:t>9.3</w:t>
      </w:r>
      <w:r w:rsidRPr="003167FF">
        <w:t>.2.</w:t>
      </w:r>
      <w:r>
        <w:t>46</w:t>
      </w:r>
      <w:r w:rsidRPr="003167FF">
        <w:tab/>
      </w:r>
      <w:r>
        <w:t>VAL service area</w:t>
      </w:r>
      <w:r w:rsidRPr="003167FF">
        <w:t xml:space="preserve"> </w:t>
      </w:r>
      <w:r w:rsidRPr="003167FF">
        <w:rPr>
          <w:lang w:eastAsia="zh-CN"/>
        </w:rPr>
        <w:t>unsubscribe</w:t>
      </w:r>
      <w:r w:rsidRPr="003167FF">
        <w:t xml:space="preserve"> response</w:t>
      </w:r>
      <w:bookmarkEnd w:id="581"/>
    </w:p>
    <w:p w14:paraId="63FD76AB" w14:textId="3B67FE4D" w:rsidR="0010611A" w:rsidRPr="003167FF" w:rsidRDefault="0010611A" w:rsidP="0010611A">
      <w:pPr>
        <w:rPr>
          <w:lang w:eastAsia="zh-CN"/>
        </w:rPr>
      </w:pPr>
      <w:r w:rsidRPr="003167FF">
        <w:t>Table </w:t>
      </w:r>
      <w:r w:rsidRPr="003167FF">
        <w:rPr>
          <w:lang w:eastAsia="zh-CN"/>
        </w:rPr>
        <w:t>9.3</w:t>
      </w:r>
      <w:r w:rsidRPr="003167FF">
        <w:t>.2</w:t>
      </w:r>
      <w:r w:rsidRPr="003167FF">
        <w:rPr>
          <w:lang w:eastAsia="zh-CN"/>
        </w:rPr>
        <w:t>.</w:t>
      </w:r>
      <w:r>
        <w:rPr>
          <w:lang w:eastAsia="zh-CN"/>
        </w:rPr>
        <w:t>46</w:t>
      </w:r>
      <w:r w:rsidRPr="003167FF">
        <w:rPr>
          <w:lang w:eastAsia="zh-CN"/>
        </w:rPr>
        <w:t>-1</w:t>
      </w:r>
      <w:r w:rsidRPr="003167FF">
        <w:t xml:space="preserve"> describes the information flow from the location management </w:t>
      </w:r>
      <w:r w:rsidRPr="003167FF">
        <w:rPr>
          <w:lang w:eastAsia="zh-CN"/>
        </w:rPr>
        <w:t>server</w:t>
      </w:r>
      <w:r w:rsidRPr="003167FF">
        <w:t xml:space="preserve"> to the </w:t>
      </w:r>
      <w:r>
        <w:t>SEAL</w:t>
      </w:r>
      <w:r w:rsidRPr="003167FF">
        <w:t xml:space="preserve"> server for </w:t>
      </w:r>
      <w:r>
        <w:rPr>
          <w:lang w:eastAsia="zh-CN"/>
        </w:rPr>
        <w:t>VAL service area</w:t>
      </w:r>
      <w:r w:rsidRPr="003167FF">
        <w:rPr>
          <w:lang w:eastAsia="zh-CN"/>
        </w:rPr>
        <w:t xml:space="preserve"> unsubscribe response.</w:t>
      </w:r>
    </w:p>
    <w:p w14:paraId="0DBE5AD0" w14:textId="13E66227" w:rsidR="0010611A" w:rsidRPr="003167FF" w:rsidRDefault="0010611A" w:rsidP="0010611A">
      <w:pPr>
        <w:pStyle w:val="TH"/>
        <w:rPr>
          <w:lang w:eastAsia="zh-CN"/>
        </w:rPr>
      </w:pPr>
      <w:r w:rsidRPr="003167FF">
        <w:t>Table </w:t>
      </w:r>
      <w:r w:rsidRPr="003167FF">
        <w:rPr>
          <w:lang w:eastAsia="zh-CN"/>
        </w:rPr>
        <w:t>9.3</w:t>
      </w:r>
      <w:r w:rsidRPr="003167FF">
        <w:t>.2.</w:t>
      </w:r>
      <w:r>
        <w:t>4</w:t>
      </w:r>
      <w:r>
        <w:rPr>
          <w:lang w:eastAsia="zh-CN"/>
        </w:rPr>
        <w:t>6</w:t>
      </w:r>
      <w:r w:rsidRPr="003167FF">
        <w:t xml:space="preserve">-1: Location </w:t>
      </w:r>
      <w:r w:rsidRPr="003167FF">
        <w:rPr>
          <w:lang w:eastAsia="zh-CN"/>
        </w:rPr>
        <w:t>information</w:t>
      </w:r>
      <w:r w:rsidRPr="003167FF">
        <w:t xml:space="preserve"> </w:t>
      </w:r>
      <w:r w:rsidRPr="003167FF">
        <w:rPr>
          <w:lang w:eastAsia="zh-CN"/>
        </w:rPr>
        <w:t>unsubscribe response</w:t>
      </w:r>
    </w:p>
    <w:tbl>
      <w:tblPr>
        <w:tblW w:w="8640" w:type="dxa"/>
        <w:jc w:val="center"/>
        <w:tblLayout w:type="fixed"/>
        <w:tblLook w:val="04A0" w:firstRow="1" w:lastRow="0" w:firstColumn="1" w:lastColumn="0" w:noHBand="0" w:noVBand="1"/>
      </w:tblPr>
      <w:tblGrid>
        <w:gridCol w:w="2880"/>
        <w:gridCol w:w="1440"/>
        <w:gridCol w:w="4320"/>
      </w:tblGrid>
      <w:tr w:rsidR="0010611A" w:rsidRPr="003167FF" w14:paraId="73BE10B4" w14:textId="77777777" w:rsidTr="003641A6">
        <w:trPr>
          <w:jc w:val="center"/>
        </w:trPr>
        <w:tc>
          <w:tcPr>
            <w:tcW w:w="2880" w:type="dxa"/>
            <w:tcBorders>
              <w:top w:val="single" w:sz="4" w:space="0" w:color="000000"/>
              <w:left w:val="single" w:sz="4" w:space="0" w:color="000000"/>
              <w:bottom w:val="single" w:sz="4" w:space="0" w:color="000000"/>
              <w:right w:val="nil"/>
            </w:tcBorders>
            <w:hideMark/>
          </w:tcPr>
          <w:p w14:paraId="5AAE8520" w14:textId="77777777" w:rsidR="0010611A" w:rsidRPr="003167FF" w:rsidRDefault="0010611A" w:rsidP="003641A6">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7435F2DD" w14:textId="77777777" w:rsidR="0010611A" w:rsidRPr="003167FF" w:rsidRDefault="0010611A"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4B30B1C" w14:textId="77777777" w:rsidR="0010611A" w:rsidRPr="003167FF" w:rsidRDefault="0010611A" w:rsidP="003641A6">
            <w:pPr>
              <w:pStyle w:val="TAH"/>
            </w:pPr>
            <w:r w:rsidRPr="003167FF">
              <w:t>Description</w:t>
            </w:r>
          </w:p>
        </w:tc>
      </w:tr>
      <w:tr w:rsidR="0010611A" w:rsidRPr="003167FF" w14:paraId="131644FA" w14:textId="77777777" w:rsidTr="003641A6">
        <w:trPr>
          <w:jc w:val="center"/>
        </w:trPr>
        <w:tc>
          <w:tcPr>
            <w:tcW w:w="2880" w:type="dxa"/>
            <w:tcBorders>
              <w:top w:val="single" w:sz="4" w:space="0" w:color="000000"/>
              <w:left w:val="single" w:sz="4" w:space="0" w:color="000000"/>
              <w:bottom w:val="single" w:sz="4" w:space="0" w:color="000000"/>
              <w:right w:val="nil"/>
            </w:tcBorders>
            <w:hideMark/>
          </w:tcPr>
          <w:p w14:paraId="5D93B9EE" w14:textId="77777777" w:rsidR="0010611A" w:rsidRPr="003167FF" w:rsidRDefault="0010611A" w:rsidP="003641A6">
            <w:pPr>
              <w:pStyle w:val="TAL"/>
            </w:pPr>
            <w:r w:rsidRPr="003167FF">
              <w:rPr>
                <w:lang w:eastAsia="zh-CN"/>
              </w:rPr>
              <w:t>Request</w:t>
            </w:r>
            <w:r w:rsidRPr="003167FF">
              <w:t xml:space="preserve"> status</w:t>
            </w:r>
          </w:p>
        </w:tc>
        <w:tc>
          <w:tcPr>
            <w:tcW w:w="1440" w:type="dxa"/>
            <w:tcBorders>
              <w:top w:val="single" w:sz="4" w:space="0" w:color="000000"/>
              <w:left w:val="single" w:sz="4" w:space="0" w:color="000000"/>
              <w:bottom w:val="single" w:sz="4" w:space="0" w:color="000000"/>
              <w:right w:val="nil"/>
            </w:tcBorders>
            <w:hideMark/>
          </w:tcPr>
          <w:p w14:paraId="0750D913" w14:textId="77777777" w:rsidR="0010611A" w:rsidRPr="003167FF" w:rsidRDefault="0010611A" w:rsidP="003641A6">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43A459CF" w14:textId="77777777" w:rsidR="0010611A" w:rsidRPr="003167FF" w:rsidRDefault="0010611A" w:rsidP="003641A6">
            <w:pPr>
              <w:pStyle w:val="TAL"/>
            </w:pPr>
            <w:r w:rsidRPr="003167FF">
              <w:rPr>
                <w:lang w:eastAsia="zh-CN"/>
              </w:rPr>
              <w:t>It indicates the unsubscribe request result</w:t>
            </w:r>
            <w:r>
              <w:rPr>
                <w:lang w:eastAsia="zh-CN"/>
              </w:rPr>
              <w:t>.</w:t>
            </w:r>
          </w:p>
        </w:tc>
      </w:tr>
    </w:tbl>
    <w:p w14:paraId="5860D813" w14:textId="77777777" w:rsidR="0010611A" w:rsidRDefault="0010611A" w:rsidP="0010611A">
      <w:pPr>
        <w:rPr>
          <w:noProof/>
        </w:rPr>
      </w:pPr>
    </w:p>
    <w:p w14:paraId="56A9B4DB" w14:textId="0AB81EB3" w:rsidR="00312C76" w:rsidRPr="003167FF" w:rsidRDefault="00312C76" w:rsidP="00312C76">
      <w:pPr>
        <w:pStyle w:val="Heading3"/>
      </w:pPr>
      <w:bookmarkStart w:id="582" w:name="_Toc155355446"/>
      <w:r w:rsidRPr="003167FF">
        <w:t>9.3.3</w:t>
      </w:r>
      <w:r w:rsidRPr="003167FF">
        <w:tab/>
        <w:t>Event-triggered location reporting procedure</w:t>
      </w:r>
      <w:bookmarkEnd w:id="582"/>
    </w:p>
    <w:p w14:paraId="478C0D26" w14:textId="77777777" w:rsidR="00312C76" w:rsidRPr="003167FF" w:rsidRDefault="00312C76" w:rsidP="00312C76">
      <w:pPr>
        <w:pStyle w:val="Heading4"/>
      </w:pPr>
      <w:bookmarkStart w:id="583" w:name="_Toc155355447"/>
      <w:r w:rsidRPr="003167FF">
        <w:t>9.3.3.1</w:t>
      </w:r>
      <w:r w:rsidRPr="003167FF">
        <w:tab/>
        <w:t>General</w:t>
      </w:r>
      <w:bookmarkEnd w:id="583"/>
    </w:p>
    <w:p w14:paraId="62E1519B" w14:textId="77777777" w:rsidR="00312C76" w:rsidRPr="003167FF" w:rsidRDefault="00312C76" w:rsidP="00312C76">
      <w:r w:rsidRPr="003167FF">
        <w:t>The location management</w:t>
      </w:r>
      <w:r w:rsidRPr="003167FF">
        <w:rPr>
          <w:lang w:eastAsia="zh-CN"/>
        </w:rPr>
        <w:t xml:space="preserve"> server</w:t>
      </w:r>
      <w:r w:rsidRPr="003167FF">
        <w:t xml:space="preserve"> provides location reporting configuration to the location management clients, indicating what information the location management server expects and what events will trigger the sending of this information to the location management server. </w:t>
      </w:r>
      <w:r w:rsidRPr="003167FF">
        <w:rPr>
          <w:lang w:eastAsia="zh-CN"/>
        </w:rPr>
        <w:t xml:space="preserve">The decision to report location information can be triggered at the location management client by different conditions, </w:t>
      </w:r>
      <w:r w:rsidRPr="003167FF">
        <w:t xml:space="preserve">e.g., the reception of the location reporting configuration, initial registration, distance travelled, elapsed time, cell change, MBMS SAI change, MBMS session change, leaving a </w:t>
      </w:r>
      <w:r w:rsidRPr="003167FF">
        <w:lastRenderedPageBreak/>
        <w:t xml:space="preserve">specific MBMS bearer service area, tracking area change, PLMN change, call initiation, or other types of events such as emergency. The location report can include information described as ECGI, MBMS SAIs, geographic coordinates and other location information. </w:t>
      </w:r>
    </w:p>
    <w:p w14:paraId="7904893D" w14:textId="77777777" w:rsidR="00312C76" w:rsidRPr="003167FF" w:rsidRDefault="00312C76" w:rsidP="00312C76">
      <w:pPr>
        <w:pStyle w:val="Heading4"/>
      </w:pPr>
      <w:bookmarkStart w:id="584" w:name="_Toc155355448"/>
      <w:r w:rsidRPr="003167FF">
        <w:t>9.3.3.2</w:t>
      </w:r>
      <w:r w:rsidRPr="003167FF">
        <w:tab/>
        <w:t>Fetching location reporting configuration</w:t>
      </w:r>
      <w:bookmarkEnd w:id="584"/>
    </w:p>
    <w:p w14:paraId="3E11D283" w14:textId="77777777" w:rsidR="00312C76" w:rsidRPr="003167FF" w:rsidRDefault="00312C76" w:rsidP="00312C76">
      <w:r w:rsidRPr="003167FF">
        <w:t>Figure 9.3.3.2-1 illustrates the procedure for fetching location reporting configuration.</w:t>
      </w:r>
    </w:p>
    <w:p w14:paraId="4CC5AE0D" w14:textId="77777777" w:rsidR="00312C76" w:rsidRPr="003167FF" w:rsidRDefault="00312C76" w:rsidP="00312C76">
      <w:r w:rsidRPr="003167FF">
        <w:t>Pre-condition:</w:t>
      </w:r>
    </w:p>
    <w:p w14:paraId="56B306FB" w14:textId="77777777" w:rsidR="00312C76" w:rsidRPr="003167FF" w:rsidRDefault="00312C76" w:rsidP="00312C76">
      <w:pPr>
        <w:pStyle w:val="B1"/>
      </w:pPr>
      <w:r w:rsidRPr="003167FF">
        <w:t>-</w:t>
      </w:r>
      <w:r w:rsidRPr="003167FF">
        <w:tab/>
        <w:t xml:space="preserve">If multicast delivery mode is used, the MBMS bearer being used is activated by the location management server. </w:t>
      </w:r>
    </w:p>
    <w:p w14:paraId="2D1FB85B" w14:textId="77777777" w:rsidR="00312C76" w:rsidRPr="003167FF" w:rsidRDefault="00312C76" w:rsidP="00312C76">
      <w:pPr>
        <w:pStyle w:val="B1"/>
      </w:pPr>
      <w:r w:rsidRPr="003167FF">
        <w:t>-</w:t>
      </w:r>
      <w:r w:rsidRPr="003167FF">
        <w:tab/>
        <w:t>The location management client is aware that the location reporting configuration is available at the location management server.</w:t>
      </w:r>
    </w:p>
    <w:p w14:paraId="34F0477D" w14:textId="77777777" w:rsidR="00312C76" w:rsidRPr="003167FF" w:rsidRDefault="00312C76" w:rsidP="00312C76">
      <w:pPr>
        <w:pStyle w:val="TH"/>
        <w:rPr>
          <w:lang w:eastAsia="zh-CN"/>
        </w:rPr>
      </w:pPr>
      <w:r w:rsidRPr="003167FF">
        <w:rPr>
          <w:lang w:eastAsia="zh-CN"/>
        </w:rPr>
        <w:object w:dxaOrig="5508" w:dyaOrig="3084" w14:anchorId="7A49425A">
          <v:shape id="_x0000_i1047" type="#_x0000_t75" style="width:273pt;height:154.8pt" o:ole="">
            <v:imagedata r:id="rId55" o:title=""/>
          </v:shape>
          <o:OLEObject Type="Embed" ProgID="Visio.Drawing.11" ShapeID="_x0000_i1047" DrawAspect="Content" ObjectID="_1765968986" r:id="rId56"/>
        </w:object>
      </w:r>
    </w:p>
    <w:p w14:paraId="00F34461" w14:textId="77777777" w:rsidR="00312C76" w:rsidRPr="003167FF" w:rsidRDefault="00312C76" w:rsidP="00312C76">
      <w:pPr>
        <w:pStyle w:val="TF"/>
      </w:pPr>
      <w:r w:rsidRPr="003167FF">
        <w:t>Figure 9.3.3.2-1: Fetching location reporting configuration procedure</w:t>
      </w:r>
    </w:p>
    <w:p w14:paraId="0F92F909" w14:textId="77777777" w:rsidR="00312C76" w:rsidRPr="003167FF" w:rsidRDefault="00312C76" w:rsidP="00312C76">
      <w:pPr>
        <w:pStyle w:val="B1"/>
      </w:pPr>
      <w:r w:rsidRPr="003167FF">
        <w:t>1.</w:t>
      </w:r>
      <w:r w:rsidRPr="003167FF">
        <w:tab/>
        <w:t>The location management client sends location reporting configuration request message to the location management server.</w:t>
      </w:r>
    </w:p>
    <w:p w14:paraId="14687FCD" w14:textId="6A6E765B" w:rsidR="00312C76" w:rsidRPr="003167FF" w:rsidRDefault="00312C76" w:rsidP="00312C76">
      <w:pPr>
        <w:pStyle w:val="B1"/>
      </w:pPr>
      <w:r w:rsidRPr="003167FF">
        <w:t>2.</w:t>
      </w:r>
      <w:r w:rsidRPr="003167FF">
        <w:tab/>
        <w:t>The location management server sends location reporting configuration message to the location management client(s) containing the initial location reporting event triggers configuration (or a subsequent update) , e.g. m</w:t>
      </w:r>
      <w:r w:rsidRPr="003167FF">
        <w:rPr>
          <w:rFonts w:cs="Arial"/>
        </w:rPr>
        <w:t>inimum time between consecutive reports, SAI changes,</w:t>
      </w:r>
      <w:r w:rsidR="00A97DDB" w:rsidRPr="003167FF">
        <w:t xml:space="preserve"> </w:t>
      </w:r>
      <w:r w:rsidR="00A97DDB" w:rsidRPr="003167FF">
        <w:rPr>
          <w:rFonts w:cs="Arial"/>
        </w:rPr>
        <w:t>access RAT changes,</w:t>
      </w:r>
      <w:r w:rsidRPr="003167FF">
        <w:rPr>
          <w:rFonts w:cs="Arial"/>
        </w:rPr>
        <w:t xml:space="preserve"> or ECGI changes</w:t>
      </w:r>
      <w:r w:rsidRPr="003167FF">
        <w:t xml:space="preserve"> for reporting the location of the VAL UE. This message can be sent over a unicast bearer to a specific location management client or as a group message over an MBMS bearer to update the location reporting configuration for multiple location management clients at the same time.</w:t>
      </w:r>
    </w:p>
    <w:p w14:paraId="07FB9CED" w14:textId="77777777" w:rsidR="00312C76" w:rsidRPr="003167FF" w:rsidRDefault="00312C76" w:rsidP="00312C76">
      <w:pPr>
        <w:pStyle w:val="NO"/>
      </w:pPr>
      <w:r w:rsidRPr="003167FF">
        <w:t>NOTE 1:</w:t>
      </w:r>
      <w:r w:rsidRPr="003167FF">
        <w:tab/>
        <w:t>The location reporting configuration information can be made part of the user profile, in which case the sending of the message is not necessary.</w:t>
      </w:r>
    </w:p>
    <w:p w14:paraId="5ABFE9D4" w14:textId="77777777" w:rsidR="00312C76" w:rsidRPr="003167FF" w:rsidRDefault="00312C76" w:rsidP="00312C76">
      <w:pPr>
        <w:pStyle w:val="NO"/>
      </w:pPr>
      <w:r w:rsidRPr="003167FF">
        <w:t>NOTE 2:</w:t>
      </w:r>
      <w:r w:rsidRPr="003167FF">
        <w:tab/>
        <w:t>Different location management clients may be given different location reporting criteria.</w:t>
      </w:r>
    </w:p>
    <w:p w14:paraId="0F7A5547" w14:textId="77777777" w:rsidR="00312C76" w:rsidRPr="003167FF" w:rsidRDefault="00312C76" w:rsidP="00312C76">
      <w:pPr>
        <w:pStyle w:val="B1"/>
      </w:pPr>
      <w:r w:rsidRPr="003167FF">
        <w:t>3.</w:t>
      </w:r>
      <w:r w:rsidRPr="003167FF">
        <w:tab/>
        <w:t>The location management client stores or updates the location reporting event triggers configuration. A location reporting event occurs, triggering step 3.</w:t>
      </w:r>
    </w:p>
    <w:p w14:paraId="63264C1F" w14:textId="77777777" w:rsidR="00312C76" w:rsidRPr="003167FF" w:rsidRDefault="00312C76" w:rsidP="00312C76">
      <w:pPr>
        <w:pStyle w:val="Heading4"/>
      </w:pPr>
      <w:bookmarkStart w:id="585" w:name="_Toc155355449"/>
      <w:r w:rsidRPr="003167FF">
        <w:t>9.3.3.3</w:t>
      </w:r>
      <w:r w:rsidRPr="003167FF">
        <w:tab/>
        <w:t>Location reporting</w:t>
      </w:r>
      <w:bookmarkEnd w:id="585"/>
    </w:p>
    <w:p w14:paraId="4F433E77" w14:textId="77777777" w:rsidR="00312C76" w:rsidRPr="003167FF" w:rsidRDefault="00312C76" w:rsidP="00312C76">
      <w:r w:rsidRPr="003167FF">
        <w:t>Figure 9.3.3.3-1 illustrates the procedure for location reporting.</w:t>
      </w:r>
    </w:p>
    <w:p w14:paraId="61C04913" w14:textId="77777777" w:rsidR="00312C76" w:rsidRPr="003167FF" w:rsidRDefault="00312C76" w:rsidP="00312C76">
      <w:pPr>
        <w:pStyle w:val="TH"/>
        <w:rPr>
          <w:lang w:eastAsia="zh-CN"/>
        </w:rPr>
      </w:pPr>
      <w:r w:rsidRPr="003167FF">
        <w:rPr>
          <w:lang w:eastAsia="zh-CN"/>
        </w:rPr>
        <w:object w:dxaOrig="5508" w:dyaOrig="2784" w14:anchorId="678372B3">
          <v:shape id="_x0000_i1048" type="#_x0000_t75" style="width:273pt;height:139.4pt" o:ole="">
            <v:imagedata r:id="rId57" o:title=""/>
          </v:shape>
          <o:OLEObject Type="Embed" ProgID="Visio.Drawing.11" ShapeID="_x0000_i1048" DrawAspect="Content" ObjectID="_1765968987" r:id="rId58"/>
        </w:object>
      </w:r>
    </w:p>
    <w:p w14:paraId="28C042AF" w14:textId="77777777" w:rsidR="00312C76" w:rsidRPr="003167FF" w:rsidRDefault="00312C76" w:rsidP="00312C76">
      <w:pPr>
        <w:pStyle w:val="TF"/>
      </w:pPr>
      <w:r w:rsidRPr="003167FF">
        <w:t>Figure 9.3.3.3-1: Location reporting procedure</w:t>
      </w:r>
    </w:p>
    <w:p w14:paraId="72CAF2D0" w14:textId="77777777" w:rsidR="00312C76" w:rsidRPr="003167FF" w:rsidRDefault="00312C76" w:rsidP="00312C76">
      <w:pPr>
        <w:pStyle w:val="B1"/>
      </w:pPr>
      <w:r w:rsidRPr="003167FF">
        <w:t>1.</w:t>
      </w:r>
      <w:r w:rsidRPr="003167FF">
        <w:tab/>
        <w:t>The location management client sends a location information report to the location management server, containing location information identified by the location management server and available to the location management client.</w:t>
      </w:r>
    </w:p>
    <w:p w14:paraId="6ED1FB16" w14:textId="77777777" w:rsidR="00312C76" w:rsidRPr="003167FF" w:rsidRDefault="00312C76" w:rsidP="00312C76">
      <w:pPr>
        <w:pStyle w:val="B1"/>
      </w:pPr>
      <w:r w:rsidRPr="003167FF">
        <w:t>2.</w:t>
      </w:r>
      <w:r w:rsidRPr="003167FF">
        <w:tab/>
        <w:t xml:space="preserve">Upon receiving the report, the location management server updates location of the reporting location management client. If the location management server does not have location information of the reporting location management client before, then just stores the reporting location information for that location management client. </w:t>
      </w:r>
    </w:p>
    <w:p w14:paraId="472C2386" w14:textId="194DFCCC" w:rsidR="0066449D" w:rsidRPr="00F2731B" w:rsidRDefault="0066449D" w:rsidP="0066449D">
      <w:pPr>
        <w:pStyle w:val="Heading4"/>
        <w:rPr>
          <w:lang w:eastAsia="zh-CN"/>
        </w:rPr>
      </w:pPr>
      <w:bookmarkStart w:id="586" w:name="_Toc122516704"/>
      <w:bookmarkStart w:id="587" w:name="_Toc155355450"/>
      <w:r>
        <w:t>9.3.</w:t>
      </w:r>
      <w:r>
        <w:rPr>
          <w:rFonts w:hint="eastAsia"/>
          <w:lang w:eastAsia="zh-CN"/>
        </w:rPr>
        <w:t>3.</w:t>
      </w:r>
      <w:r>
        <w:rPr>
          <w:lang w:eastAsia="zh-CN"/>
        </w:rPr>
        <w:t>4</w:t>
      </w:r>
      <w:r>
        <w:rPr>
          <w:lang w:eastAsia="zh-CN"/>
        </w:rPr>
        <w:tab/>
      </w:r>
      <w:r>
        <w:rPr>
          <w:rFonts w:hint="eastAsia"/>
          <w:lang w:eastAsia="zh-CN"/>
        </w:rPr>
        <w:t>Update L</w:t>
      </w:r>
      <w:r w:rsidRPr="00F2731B">
        <w:t>ocation reporting configuration</w:t>
      </w:r>
      <w:bookmarkEnd w:id="586"/>
      <w:bookmarkEnd w:id="587"/>
      <w:r>
        <w:rPr>
          <w:rFonts w:hint="eastAsia"/>
          <w:lang w:eastAsia="zh-CN"/>
        </w:rPr>
        <w:t xml:space="preserve"> </w:t>
      </w:r>
    </w:p>
    <w:p w14:paraId="035BA047" w14:textId="77777777" w:rsidR="0066449D" w:rsidRPr="005C127D" w:rsidRDefault="0066449D" w:rsidP="0066449D">
      <w:pPr>
        <w:rPr>
          <w:lang w:eastAsia="zh-CN"/>
        </w:rPr>
      </w:pPr>
      <w:r w:rsidRPr="00F2731B">
        <w:rPr>
          <w:lang w:eastAsia="zh-CN"/>
        </w:rPr>
        <w:t>Th</w:t>
      </w:r>
      <w:r>
        <w:rPr>
          <w:lang w:eastAsia="zh-CN"/>
        </w:rPr>
        <w:t xml:space="preserve">e location management server </w:t>
      </w:r>
      <w:r>
        <w:rPr>
          <w:rFonts w:hint="eastAsia"/>
          <w:lang w:eastAsia="zh-CN"/>
        </w:rPr>
        <w:t>may</w:t>
      </w:r>
      <w:r>
        <w:rPr>
          <w:lang w:eastAsia="zh-CN"/>
        </w:rPr>
        <w:t xml:space="preserve"> </w:t>
      </w:r>
      <w:r>
        <w:rPr>
          <w:rFonts w:hint="eastAsia"/>
          <w:lang w:eastAsia="zh-CN"/>
        </w:rPr>
        <w:t>update</w:t>
      </w:r>
      <w:r>
        <w:rPr>
          <w:lang w:eastAsia="zh-CN"/>
        </w:rPr>
        <w:t xml:space="preserve"> </w:t>
      </w:r>
      <w:r>
        <w:rPr>
          <w:rFonts w:hint="eastAsia"/>
          <w:lang w:eastAsia="zh-CN"/>
        </w:rPr>
        <w:t xml:space="preserve">the </w:t>
      </w:r>
      <w:r w:rsidRPr="00F2731B">
        <w:rPr>
          <w:lang w:eastAsia="zh-CN"/>
        </w:rPr>
        <w:t xml:space="preserve">location </w:t>
      </w:r>
      <w:r>
        <w:rPr>
          <w:rFonts w:hint="eastAsia"/>
          <w:lang w:eastAsia="zh-CN"/>
        </w:rPr>
        <w:t xml:space="preserve">reporting configuration </w:t>
      </w:r>
      <w:r w:rsidRPr="00F2731B">
        <w:rPr>
          <w:lang w:eastAsia="zh-CN"/>
        </w:rPr>
        <w:t xml:space="preserve">information </w:t>
      </w:r>
      <w:r>
        <w:rPr>
          <w:rFonts w:hint="eastAsia"/>
          <w:lang w:eastAsia="zh-CN"/>
        </w:rPr>
        <w:t xml:space="preserve">and inform the </w:t>
      </w:r>
      <w:r>
        <w:rPr>
          <w:lang w:eastAsia="zh-CN"/>
        </w:rPr>
        <w:t xml:space="preserve">location management </w:t>
      </w:r>
      <w:r>
        <w:rPr>
          <w:rFonts w:hint="eastAsia"/>
          <w:lang w:eastAsia="zh-CN"/>
        </w:rPr>
        <w:t>client of the update ones</w:t>
      </w:r>
      <w:r w:rsidRPr="00F2731B">
        <w:rPr>
          <w:lang w:eastAsia="zh-CN"/>
        </w:rPr>
        <w:t xml:space="preserve"> at any time</w:t>
      </w:r>
      <w:r>
        <w:rPr>
          <w:rFonts w:hint="eastAsia"/>
          <w:lang w:eastAsia="zh-CN"/>
        </w:rPr>
        <w:t xml:space="preserve"> </w:t>
      </w:r>
      <w:r>
        <w:rPr>
          <w:lang w:eastAsia="zh-CN"/>
        </w:rPr>
        <w:t xml:space="preserve">by </w:t>
      </w:r>
      <w:r>
        <w:rPr>
          <w:rFonts w:hint="eastAsia"/>
          <w:lang w:eastAsia="zh-CN"/>
        </w:rPr>
        <w:t>triggering</w:t>
      </w:r>
      <w:r>
        <w:rPr>
          <w:lang w:eastAsia="zh-CN"/>
        </w:rPr>
        <w:t xml:space="preserve"> </w:t>
      </w:r>
      <w:r>
        <w:rPr>
          <w:rFonts w:hint="eastAsia"/>
          <w:lang w:eastAsia="zh-CN"/>
        </w:rPr>
        <w:t>the</w:t>
      </w:r>
      <w:r>
        <w:rPr>
          <w:lang w:eastAsia="zh-CN"/>
        </w:rPr>
        <w:t xml:space="preserve"> location </w:t>
      </w:r>
      <w:r>
        <w:rPr>
          <w:rFonts w:hint="eastAsia"/>
          <w:lang w:eastAsia="zh-CN"/>
        </w:rPr>
        <w:t>reporting configuration update</w:t>
      </w:r>
      <w:r w:rsidRPr="00F2731B">
        <w:rPr>
          <w:lang w:eastAsia="zh-CN"/>
        </w:rPr>
        <w:t xml:space="preserve"> </w:t>
      </w:r>
      <w:r>
        <w:rPr>
          <w:rFonts w:hint="eastAsia"/>
          <w:lang w:eastAsia="zh-CN"/>
        </w:rPr>
        <w:t>procedure.</w:t>
      </w:r>
    </w:p>
    <w:p w14:paraId="6D207A0A" w14:textId="712FC428" w:rsidR="0066449D" w:rsidRDefault="0066449D" w:rsidP="0066449D">
      <w:pPr>
        <w:rPr>
          <w:lang w:eastAsia="zh-CN"/>
        </w:rPr>
      </w:pPr>
      <w:r w:rsidRPr="00F2731B">
        <w:t>Figure 9.3.</w:t>
      </w:r>
      <w:r w:rsidR="00BD45AE">
        <w:t>3.4</w:t>
      </w:r>
      <w:r w:rsidRPr="00F2731B">
        <w:t>-1 illustr</w:t>
      </w:r>
      <w:r>
        <w:t xml:space="preserve">ates the procedure for </w:t>
      </w:r>
      <w:r w:rsidRPr="00F2731B">
        <w:t>location reporting configuration</w:t>
      </w:r>
      <w:r>
        <w:rPr>
          <w:rFonts w:hint="eastAsia"/>
          <w:lang w:eastAsia="zh-CN"/>
        </w:rPr>
        <w:t xml:space="preserve"> update</w:t>
      </w:r>
      <w:r w:rsidRPr="00F2731B">
        <w:t>.</w:t>
      </w:r>
    </w:p>
    <w:p w14:paraId="11F6BEF5" w14:textId="77777777" w:rsidR="0066449D" w:rsidRPr="00F2731B" w:rsidRDefault="0066449D" w:rsidP="0066449D">
      <w:pPr>
        <w:rPr>
          <w:lang w:eastAsia="zh-CN"/>
        </w:rPr>
      </w:pPr>
    </w:p>
    <w:p w14:paraId="42087114" w14:textId="77777777" w:rsidR="0066449D" w:rsidRPr="00F2731B" w:rsidRDefault="0066449D" w:rsidP="00BD45AE">
      <w:pPr>
        <w:pStyle w:val="TH"/>
        <w:rPr>
          <w:lang w:eastAsia="zh-CN"/>
        </w:rPr>
      </w:pPr>
      <w:r w:rsidRPr="00F2731B">
        <w:rPr>
          <w:lang w:eastAsia="zh-CN"/>
        </w:rPr>
        <w:object w:dxaOrig="5521" w:dyaOrig="3098" w14:anchorId="17C04BE4">
          <v:shape id="_x0000_i1049" type="#_x0000_t75" style="width:298.8pt;height:195.6pt" o:ole="">
            <v:imagedata r:id="rId59" o:title=""/>
          </v:shape>
          <o:OLEObject Type="Embed" ProgID="Visio.Drawing.11" ShapeID="_x0000_i1049" DrawAspect="Content" ObjectID="_1765968988" r:id="rId60"/>
        </w:object>
      </w:r>
    </w:p>
    <w:p w14:paraId="58E6EF52" w14:textId="2F6B0E6C" w:rsidR="0066449D" w:rsidRPr="00F2731B" w:rsidRDefault="0066449D" w:rsidP="0066449D">
      <w:pPr>
        <w:pStyle w:val="TF"/>
      </w:pPr>
      <w:r>
        <w:t>Figure 9.3.</w:t>
      </w:r>
      <w:r w:rsidR="00BD45AE">
        <w:t>3.4</w:t>
      </w:r>
      <w:r w:rsidRPr="00F2731B">
        <w:t xml:space="preserve">-1: </w:t>
      </w:r>
      <w:r>
        <w:rPr>
          <w:rFonts w:hint="eastAsia"/>
          <w:lang w:eastAsia="zh-CN"/>
        </w:rPr>
        <w:t>L</w:t>
      </w:r>
      <w:r w:rsidRPr="00F2731B">
        <w:t>ocation reporting configuration</w:t>
      </w:r>
      <w:r>
        <w:rPr>
          <w:rFonts w:hint="eastAsia"/>
          <w:lang w:eastAsia="zh-CN"/>
        </w:rPr>
        <w:t xml:space="preserve"> update</w:t>
      </w:r>
      <w:r w:rsidRPr="00F2731B">
        <w:t xml:space="preserve"> procedure</w:t>
      </w:r>
    </w:p>
    <w:p w14:paraId="2E77FB93" w14:textId="6D521176" w:rsidR="0066449D" w:rsidRPr="00F2731B" w:rsidRDefault="0066449D" w:rsidP="0066449D">
      <w:pPr>
        <w:pStyle w:val="B1"/>
        <w:rPr>
          <w:lang w:eastAsia="zh-CN"/>
        </w:rPr>
      </w:pPr>
      <w:r w:rsidRPr="00F2731B">
        <w:t>1.</w:t>
      </w:r>
      <w:r w:rsidRPr="00F2731B">
        <w:tab/>
        <w:t xml:space="preserve">Based on </w:t>
      </w:r>
      <w:r>
        <w:rPr>
          <w:rFonts w:hint="eastAsia"/>
          <w:lang w:eastAsia="zh-CN"/>
        </w:rPr>
        <w:t xml:space="preserve">the local </w:t>
      </w:r>
      <w:r w:rsidRPr="00F2731B">
        <w:t>configurations</w:t>
      </w:r>
      <w:r>
        <w:rPr>
          <w:rFonts w:hint="eastAsia"/>
          <w:lang w:eastAsia="zh-CN"/>
        </w:rPr>
        <w:t xml:space="preserve"> </w:t>
      </w:r>
      <w:r w:rsidRPr="00F2731B">
        <w:t xml:space="preserve">or </w:t>
      </w:r>
      <w:r>
        <w:rPr>
          <w:rFonts w:hint="eastAsia"/>
          <w:lang w:eastAsia="zh-CN"/>
        </w:rPr>
        <w:t xml:space="preserve">the </w:t>
      </w:r>
      <w:r w:rsidRPr="00F2731B">
        <w:t>location information request from other entities (e.g., another location management client, VAL server)</w:t>
      </w:r>
      <w:r w:rsidR="007D2341" w:rsidRPr="007D2341">
        <w:t xml:space="preserve"> or if the VAL server updates the geographical location information of the existing VAL service area ID and there is triggering criteria corresponding to the updated VAL service area ID</w:t>
      </w:r>
      <w:r w:rsidRPr="00F2731B">
        <w:t>,</w:t>
      </w:r>
      <w:r>
        <w:rPr>
          <w:rFonts w:hint="eastAsia"/>
          <w:lang w:eastAsia="zh-CN"/>
        </w:rPr>
        <w:t xml:space="preserve"> the</w:t>
      </w:r>
      <w:r w:rsidRPr="00F2731B">
        <w:t xml:space="preserve"> loca</w:t>
      </w:r>
      <w:r>
        <w:t xml:space="preserve">tion management server </w:t>
      </w:r>
      <w:r>
        <w:rPr>
          <w:rFonts w:hint="eastAsia"/>
          <w:lang w:eastAsia="zh-CN"/>
        </w:rPr>
        <w:t>decides to update the location reporting configuration and informs the updated information to</w:t>
      </w:r>
      <w:r w:rsidRPr="00F2731B">
        <w:t xml:space="preserve"> the location management client.</w:t>
      </w:r>
    </w:p>
    <w:p w14:paraId="4BFB07A0" w14:textId="37E3DF23" w:rsidR="0066449D" w:rsidRPr="00F2731B" w:rsidRDefault="0066449D" w:rsidP="0066449D">
      <w:pPr>
        <w:pStyle w:val="B1"/>
      </w:pPr>
      <w:r w:rsidRPr="00F2731B">
        <w:t>2.</w:t>
      </w:r>
      <w:r w:rsidRPr="00F2731B">
        <w:tab/>
        <w:t xml:space="preserve">The location management server sends location reporting configuration </w:t>
      </w:r>
      <w:r>
        <w:rPr>
          <w:rFonts w:hint="eastAsia"/>
          <w:lang w:eastAsia="zh-CN"/>
        </w:rPr>
        <w:t xml:space="preserve">update request </w:t>
      </w:r>
      <w:r w:rsidRPr="00F2731B">
        <w:t>message to the location management client(s)</w:t>
      </w:r>
      <w:r>
        <w:t xml:space="preserve"> </w:t>
      </w:r>
      <w:r>
        <w:rPr>
          <w:rFonts w:hint="eastAsia"/>
          <w:lang w:eastAsia="zh-CN"/>
        </w:rPr>
        <w:t xml:space="preserve">which may </w:t>
      </w:r>
      <w:r>
        <w:t xml:space="preserve">contain the </w:t>
      </w:r>
      <w:r>
        <w:rPr>
          <w:rFonts w:hint="eastAsia"/>
          <w:lang w:eastAsia="zh-CN"/>
        </w:rPr>
        <w:t>updated</w:t>
      </w:r>
      <w:r w:rsidRPr="00F2731B">
        <w:t xml:space="preserve"> location reporting configuration</w:t>
      </w:r>
      <w:r>
        <w:rPr>
          <w:rFonts w:hint="eastAsia"/>
          <w:lang w:eastAsia="zh-CN"/>
        </w:rPr>
        <w:t xml:space="preserve">, e.g. the </w:t>
      </w:r>
      <w:r>
        <w:t>event triggers</w:t>
      </w:r>
      <w:r w:rsidRPr="00F2731B">
        <w:t>,</w:t>
      </w:r>
      <w:r>
        <w:t xml:space="preserve"> </w:t>
      </w:r>
      <w:r>
        <w:rPr>
          <w:rFonts w:hint="eastAsia"/>
          <w:lang w:eastAsia="zh-CN"/>
        </w:rPr>
        <w:t xml:space="preserve">the </w:t>
      </w:r>
      <w:r w:rsidRPr="00F2731B">
        <w:t>m</w:t>
      </w:r>
      <w:r w:rsidRPr="00F2731B">
        <w:rPr>
          <w:rFonts w:cs="Arial"/>
        </w:rPr>
        <w:t>inimum time between consecutive reports,</w:t>
      </w:r>
      <w:r>
        <w:rPr>
          <w:rFonts w:cs="Arial" w:hint="eastAsia"/>
          <w:lang w:eastAsia="zh-CN"/>
        </w:rPr>
        <w:t xml:space="preserve"> the requested location access type and positioning methods when </w:t>
      </w:r>
      <w:r>
        <w:rPr>
          <w:rFonts w:cs="Arial" w:hint="eastAsia"/>
          <w:lang w:eastAsia="zh-CN"/>
        </w:rPr>
        <w:lastRenderedPageBreak/>
        <w:t>VAL UE fetches the UE location report</w:t>
      </w:r>
      <w:r w:rsidRPr="00F2731B">
        <w:t>. This message can be sent over a unicast bearer to a specific location management client or as a group message over an MBMS bearer to update the location reporting configuration for multiple location management clients at the same time.</w:t>
      </w:r>
      <w:r w:rsidR="007D2341" w:rsidRPr="007D2341">
        <w:t xml:space="preserve"> If the location reporting trigger from VAL server contains the triggering criteria based on the VAL service area ID, then the location management server converts those triggers into geographical area based triggers while sending it to the location management client.</w:t>
      </w:r>
    </w:p>
    <w:p w14:paraId="78605B11" w14:textId="77777777" w:rsidR="0066449D" w:rsidRPr="00F2731B" w:rsidRDefault="0066449D" w:rsidP="0066449D">
      <w:pPr>
        <w:pStyle w:val="NO"/>
      </w:pPr>
      <w:r>
        <w:t>NOTE</w:t>
      </w:r>
      <w:r w:rsidRPr="00F2731B">
        <w:t>:</w:t>
      </w:r>
      <w:r w:rsidRPr="00F2731B">
        <w:tab/>
        <w:t>Different location management clients may be given different location reporting criteria.</w:t>
      </w:r>
    </w:p>
    <w:p w14:paraId="23928221" w14:textId="77777777" w:rsidR="0066449D" w:rsidRDefault="0066449D" w:rsidP="0066449D">
      <w:pPr>
        <w:pStyle w:val="B1"/>
        <w:rPr>
          <w:lang w:eastAsia="zh-CN"/>
        </w:rPr>
      </w:pPr>
      <w:r w:rsidRPr="00F2731B">
        <w:t>3.</w:t>
      </w:r>
      <w:r w:rsidRPr="00F2731B">
        <w:tab/>
      </w:r>
      <w:r>
        <w:t xml:space="preserve">The location management </w:t>
      </w:r>
      <w:r>
        <w:rPr>
          <w:rFonts w:hint="eastAsia"/>
          <w:lang w:eastAsia="zh-CN"/>
        </w:rPr>
        <w:t>client(s)</w:t>
      </w:r>
      <w:r>
        <w:t xml:space="preserve"> </w:t>
      </w:r>
      <w:r>
        <w:rPr>
          <w:rFonts w:hint="eastAsia"/>
          <w:lang w:eastAsia="zh-CN"/>
        </w:rPr>
        <w:t>reply</w:t>
      </w:r>
      <w:r w:rsidRPr="00F2731B">
        <w:t xml:space="preserve"> </w:t>
      </w:r>
      <w:r>
        <w:rPr>
          <w:rFonts w:hint="eastAsia"/>
          <w:lang w:eastAsia="zh-CN"/>
        </w:rPr>
        <w:t xml:space="preserve">with </w:t>
      </w:r>
      <w:r w:rsidRPr="00F2731B">
        <w:t xml:space="preserve">location reporting configuration </w:t>
      </w:r>
      <w:r>
        <w:rPr>
          <w:rFonts w:hint="eastAsia"/>
          <w:lang w:eastAsia="zh-CN"/>
        </w:rPr>
        <w:t>update response</w:t>
      </w:r>
      <w:r w:rsidRPr="00F2731B">
        <w:t xml:space="preserve"> to t</w:t>
      </w:r>
      <w:r>
        <w:t xml:space="preserve">he location management </w:t>
      </w:r>
      <w:r>
        <w:rPr>
          <w:rFonts w:hint="eastAsia"/>
          <w:lang w:eastAsia="zh-CN"/>
        </w:rPr>
        <w:t>server with the update result.</w:t>
      </w:r>
    </w:p>
    <w:p w14:paraId="03835A2C" w14:textId="16390229" w:rsidR="0066449D" w:rsidRDefault="0066449D" w:rsidP="00626E7C">
      <w:pPr>
        <w:pStyle w:val="B1"/>
      </w:pPr>
      <w:r>
        <w:rPr>
          <w:rFonts w:hint="eastAsia"/>
          <w:lang w:eastAsia="zh-CN"/>
        </w:rPr>
        <w:t xml:space="preserve">4. </w:t>
      </w:r>
      <w:r w:rsidRPr="00F2731B">
        <w:t xml:space="preserve">The location management client stores or updates the </w:t>
      </w:r>
      <w:r>
        <w:rPr>
          <w:rFonts w:hint="eastAsia"/>
          <w:lang w:eastAsia="zh-CN"/>
        </w:rPr>
        <w:t xml:space="preserve">new </w:t>
      </w:r>
      <w:r w:rsidRPr="00F2731B">
        <w:t>location reporting configuration</w:t>
      </w:r>
      <w:r>
        <w:rPr>
          <w:rFonts w:hint="eastAsia"/>
          <w:lang w:eastAsia="zh-CN"/>
        </w:rPr>
        <w:t xml:space="preserve"> received in step</w:t>
      </w:r>
      <w:r w:rsidR="00BD45AE">
        <w:rPr>
          <w:lang w:eastAsia="zh-CN"/>
        </w:rPr>
        <w:t> </w:t>
      </w:r>
      <w:r>
        <w:rPr>
          <w:rFonts w:hint="eastAsia"/>
          <w:lang w:eastAsia="zh-CN"/>
        </w:rPr>
        <w:t>2</w:t>
      </w:r>
      <w:r w:rsidRPr="00F2731B">
        <w:t>.</w:t>
      </w:r>
    </w:p>
    <w:p w14:paraId="089A7FFE" w14:textId="5CBE16F3" w:rsidR="00312C76" w:rsidRPr="003167FF" w:rsidRDefault="00312C76" w:rsidP="00312C76">
      <w:pPr>
        <w:pStyle w:val="Heading3"/>
      </w:pPr>
      <w:bookmarkStart w:id="588" w:name="_Toc155355451"/>
      <w:r w:rsidRPr="003167FF">
        <w:t>9.3.4</w:t>
      </w:r>
      <w:r w:rsidRPr="003167FF">
        <w:tab/>
        <w:t>On-demand location reporting procedure</w:t>
      </w:r>
      <w:bookmarkEnd w:id="588"/>
    </w:p>
    <w:p w14:paraId="2A2CF6A3" w14:textId="77777777" w:rsidR="00312C76" w:rsidRPr="003167FF" w:rsidRDefault="00312C76" w:rsidP="00312C76">
      <w:r w:rsidRPr="003167FF">
        <w:rPr>
          <w:lang w:eastAsia="zh-CN"/>
        </w:rPr>
        <w:t xml:space="preserve">The location management server can request UE location information at any time by sending a location information request to the location management client, which may trigger location management client to immediately send the location report. </w:t>
      </w:r>
    </w:p>
    <w:p w14:paraId="19FE8A02" w14:textId="77777777" w:rsidR="00312C76" w:rsidRPr="003167FF" w:rsidRDefault="00312C76" w:rsidP="00312C76">
      <w:pPr>
        <w:pStyle w:val="TH"/>
      </w:pPr>
      <w:r w:rsidRPr="003167FF">
        <w:rPr>
          <w:lang w:eastAsia="zh-CN"/>
        </w:rPr>
        <w:object w:dxaOrig="5551" w:dyaOrig="4425" w14:anchorId="38D42E8B">
          <v:shape id="_x0000_i1050" type="#_x0000_t75" style="width:278pt;height:221.4pt" o:ole="">
            <v:imagedata r:id="rId61" o:title=""/>
          </v:shape>
          <o:OLEObject Type="Embed" ProgID="Visio.Drawing.11" ShapeID="_x0000_i1050" DrawAspect="Content" ObjectID="_1765968989" r:id="rId62"/>
        </w:object>
      </w:r>
    </w:p>
    <w:p w14:paraId="55012A72" w14:textId="77777777" w:rsidR="00312C76" w:rsidRPr="003167FF" w:rsidRDefault="00312C76" w:rsidP="00312C76">
      <w:pPr>
        <w:pStyle w:val="TF"/>
      </w:pPr>
      <w:r w:rsidRPr="003167FF">
        <w:t>Figure 9.3.4-1: On-demand location information reporting procedure</w:t>
      </w:r>
    </w:p>
    <w:p w14:paraId="28C62857" w14:textId="77777777" w:rsidR="00312C76" w:rsidRPr="003167FF" w:rsidRDefault="00312C76" w:rsidP="00312C76">
      <w:pPr>
        <w:pStyle w:val="B1"/>
      </w:pPr>
      <w:r w:rsidRPr="003167FF">
        <w:t>1.</w:t>
      </w:r>
      <w:r w:rsidRPr="003167FF">
        <w:tab/>
        <w:t>Based on configurations such as periodical location information timer, or location information request from other entities (e.g., another location management client, VAL server), location management server initiates the immediately request location information from the location management client.</w:t>
      </w:r>
    </w:p>
    <w:p w14:paraId="55064BAD" w14:textId="77777777" w:rsidR="00312C76" w:rsidRPr="003167FF" w:rsidRDefault="00312C76" w:rsidP="00312C76">
      <w:pPr>
        <w:pStyle w:val="B1"/>
      </w:pPr>
      <w:r w:rsidRPr="003167FF">
        <w:t>2.</w:t>
      </w:r>
      <w:r w:rsidRPr="003167FF">
        <w:tab/>
        <w:t>The location management server sends a location information request to the location management client.</w:t>
      </w:r>
    </w:p>
    <w:p w14:paraId="6D91FCEB" w14:textId="77777777" w:rsidR="00312C76" w:rsidRPr="003167FF" w:rsidRDefault="00312C76" w:rsidP="00312C76">
      <w:pPr>
        <w:pStyle w:val="B1"/>
      </w:pPr>
      <w:r w:rsidRPr="003167FF">
        <w:t>3.</w:t>
      </w:r>
      <w:r w:rsidRPr="003167FF">
        <w:tab/>
        <w:t>VAL user or VAL UE is notified and asked about the permission to share its location. VAL user can accept or deny the request</w:t>
      </w:r>
    </w:p>
    <w:p w14:paraId="14A0B1BE" w14:textId="77777777" w:rsidR="00312C76" w:rsidRPr="003167FF" w:rsidRDefault="00312C76" w:rsidP="00312C76">
      <w:pPr>
        <w:pStyle w:val="B1"/>
      </w:pPr>
      <w:r w:rsidRPr="003167FF">
        <w:t>4.</w:t>
      </w:r>
      <w:r w:rsidRPr="003167FF">
        <w:tab/>
        <w:t>The location management client immediately responds to the location management server with a report containing location information identified by the location management server and available to the location management client.</w:t>
      </w:r>
    </w:p>
    <w:p w14:paraId="73CF8EED" w14:textId="77777777" w:rsidR="00312C76" w:rsidRPr="003167FF" w:rsidRDefault="00312C76" w:rsidP="00312C76">
      <w:pPr>
        <w:pStyle w:val="B1"/>
      </w:pPr>
      <w:r w:rsidRPr="003167FF">
        <w:t>5.</w:t>
      </w:r>
      <w:r w:rsidRPr="003167FF">
        <w:tab/>
        <w:t>Upon receiving the report, the location management server updates location of the reporting location management client. If the location management server does not have location information of the reporting location management client before, then just stores the reporting location information for that location management client.</w:t>
      </w:r>
    </w:p>
    <w:p w14:paraId="7CAB102E" w14:textId="77777777" w:rsidR="00312C76" w:rsidRPr="003167FF" w:rsidRDefault="00312C76" w:rsidP="00312C76">
      <w:pPr>
        <w:pStyle w:val="Heading3"/>
      </w:pPr>
      <w:bookmarkStart w:id="589" w:name="_Toc155355452"/>
      <w:r w:rsidRPr="003167FF">
        <w:t>9.3.5</w:t>
      </w:r>
      <w:r w:rsidRPr="003167FF">
        <w:tab/>
        <w:t>Client-triggered or VAL server-triggered location reporting procedure</w:t>
      </w:r>
      <w:bookmarkEnd w:id="589"/>
    </w:p>
    <w:p w14:paraId="4998BF1A" w14:textId="77777777" w:rsidR="00312C76" w:rsidRPr="003167FF" w:rsidRDefault="00312C76" w:rsidP="00312C76">
      <w:pPr>
        <w:rPr>
          <w:lang w:eastAsia="zh-CN"/>
        </w:rPr>
      </w:pPr>
      <w:r w:rsidRPr="003167FF">
        <w:rPr>
          <w:lang w:eastAsia="zh-CN"/>
        </w:rPr>
        <w:t xml:space="preserve">Figure 9.3.5-1 illustrates the high level procedure of client-triggered </w:t>
      </w:r>
      <w:r w:rsidRPr="003167FF">
        <w:t xml:space="preserve">or VAL server-triggered </w:t>
      </w:r>
      <w:r w:rsidRPr="003167FF">
        <w:rPr>
          <w:lang w:eastAsia="zh-CN"/>
        </w:rPr>
        <w:t>location reporting.</w:t>
      </w:r>
    </w:p>
    <w:p w14:paraId="03E8352C" w14:textId="77777777" w:rsidR="00312C76" w:rsidRPr="003167FF" w:rsidRDefault="00312C76" w:rsidP="00312C76">
      <w:pPr>
        <w:pStyle w:val="TH"/>
        <w:rPr>
          <w:lang w:eastAsia="zh-CN"/>
        </w:rPr>
      </w:pPr>
      <w:r w:rsidRPr="003167FF">
        <w:rPr>
          <w:rFonts w:eastAsia="DengXian"/>
        </w:rPr>
        <w:object w:dxaOrig="7050" w:dyaOrig="3960" w14:anchorId="3F0A6B74">
          <v:shape id="_x0000_i1051" type="#_x0000_t75" style="width:354.6pt;height:199.75pt" o:ole="">
            <v:imagedata r:id="rId63" o:title=""/>
          </v:shape>
          <o:OLEObject Type="Embed" ProgID="Visio.Drawing.11" ShapeID="_x0000_i1051" DrawAspect="Content" ObjectID="_1765968990" r:id="rId64"/>
        </w:object>
      </w:r>
    </w:p>
    <w:p w14:paraId="7E4C7B99" w14:textId="77777777" w:rsidR="00312C76" w:rsidRPr="003167FF" w:rsidRDefault="00312C76" w:rsidP="00312C76">
      <w:pPr>
        <w:pStyle w:val="TF"/>
      </w:pPr>
      <w:r w:rsidRPr="003167FF">
        <w:t>Figure 9.3.5-1: Client-triggered location reporting procedure</w:t>
      </w:r>
    </w:p>
    <w:p w14:paraId="572E99A3" w14:textId="3D620FE5" w:rsidR="00312C76" w:rsidRPr="003167FF" w:rsidRDefault="00312C76" w:rsidP="00312C76">
      <w:pPr>
        <w:pStyle w:val="B1"/>
        <w:rPr>
          <w:lang w:eastAsia="zh-CN"/>
        </w:rPr>
      </w:pPr>
      <w:r w:rsidRPr="003167FF">
        <w:t>1.</w:t>
      </w:r>
      <w:r w:rsidRPr="003167FF">
        <w:tab/>
        <w:t>Location management</w:t>
      </w:r>
      <w:r w:rsidRPr="003167FF">
        <w:rPr>
          <w:lang w:eastAsia="zh-CN"/>
        </w:rPr>
        <w:t xml:space="preserve"> client 2 (authorized VAL user or VAL UE) or VAL server sends a location reporting trigger to the location management server to activate a location reporting procedure for obtaining the location information of location management client 1.</w:t>
      </w:r>
      <w:r w:rsidR="00A97DDB" w:rsidRPr="003167FF">
        <w:rPr>
          <w:lang w:eastAsia="zh-CN"/>
        </w:rPr>
        <w:t xml:space="preserve"> The location reporting event triggers e.g. minimum time between consecutive reports, SAI changes, access RAT changes, or ECGI changes for reporting the location of the VAL UE, are included.</w:t>
      </w:r>
    </w:p>
    <w:p w14:paraId="31C8E233" w14:textId="7E4655DE" w:rsidR="00312C76" w:rsidRPr="003167FF" w:rsidRDefault="00312C76" w:rsidP="00312C76">
      <w:pPr>
        <w:pStyle w:val="NO"/>
        <w:rPr>
          <w:lang w:eastAsia="zh-CN"/>
        </w:rPr>
      </w:pPr>
      <w:r w:rsidRPr="003167FF">
        <w:rPr>
          <w:lang w:eastAsia="zh-CN"/>
        </w:rPr>
        <w:t>NOTE:</w:t>
      </w:r>
      <w:r w:rsidRPr="003167FF">
        <w:rPr>
          <w:lang w:eastAsia="zh-CN"/>
        </w:rPr>
        <w:tab/>
        <w:t>Step 1 can be performed when Location management client 2 or VAL server require to update the location reporting trigger</w:t>
      </w:r>
      <w:r w:rsidR="00266E07" w:rsidRPr="00266E07">
        <w:rPr>
          <w:lang w:eastAsia="zh-CN"/>
        </w:rPr>
        <w:t xml:space="preserve"> corresponding to location management client</w:t>
      </w:r>
      <w:r w:rsidR="00266E07">
        <w:rPr>
          <w:lang w:eastAsia="zh-CN"/>
        </w:rPr>
        <w:t> </w:t>
      </w:r>
      <w:r w:rsidR="00266E07" w:rsidRPr="00266E07">
        <w:rPr>
          <w:lang w:eastAsia="zh-CN"/>
        </w:rPr>
        <w:t>1</w:t>
      </w:r>
      <w:r w:rsidRPr="003167FF">
        <w:rPr>
          <w:lang w:eastAsia="zh-CN"/>
        </w:rPr>
        <w:t xml:space="preserve">. </w:t>
      </w:r>
    </w:p>
    <w:p w14:paraId="029A8C28" w14:textId="77777777" w:rsidR="00312C76" w:rsidRPr="003167FF" w:rsidRDefault="00312C76" w:rsidP="00312C76">
      <w:pPr>
        <w:pStyle w:val="B1"/>
        <w:rPr>
          <w:lang w:eastAsia="zh-CN"/>
        </w:rPr>
      </w:pPr>
      <w:r w:rsidRPr="003167FF">
        <w:t>2.</w:t>
      </w:r>
      <w:r w:rsidRPr="003167FF">
        <w:tab/>
        <w:t xml:space="preserve">Location management server checks whether location management client 2 </w:t>
      </w:r>
      <w:r w:rsidRPr="003167FF">
        <w:rPr>
          <w:lang w:eastAsia="zh-CN"/>
        </w:rPr>
        <w:t xml:space="preserve">or VAL server </w:t>
      </w:r>
      <w:r w:rsidRPr="003167FF">
        <w:t>is authorized to send a location reporting trigger. Depending on the information specified by the location reporting trigger, location management server initiates an on-demand location reporting procedure or an event-triggered location reporting procedure for the location of location management client 1</w:t>
      </w:r>
      <w:r w:rsidRPr="003167FF">
        <w:rPr>
          <w:lang w:eastAsia="zh-CN"/>
        </w:rPr>
        <w:t xml:space="preserve">. </w:t>
      </w:r>
    </w:p>
    <w:p w14:paraId="7DFF94E6" w14:textId="77777777" w:rsidR="00312C76" w:rsidRPr="003167FF" w:rsidRDefault="00312C76" w:rsidP="00312C76">
      <w:pPr>
        <w:pStyle w:val="B1"/>
        <w:rPr>
          <w:lang w:eastAsia="zh-CN"/>
        </w:rPr>
      </w:pPr>
      <w:r w:rsidRPr="003167FF">
        <w:rPr>
          <w:lang w:eastAsia="zh-CN"/>
        </w:rPr>
        <w:t>3.</w:t>
      </w:r>
      <w:r w:rsidRPr="003167FF">
        <w:rPr>
          <w:lang w:eastAsia="zh-CN"/>
        </w:rPr>
        <w:tab/>
        <w:t>Once the location information of the location management client 1 is available in the location management server by the on-demand location reporting procedure, a location information report is sent to the location management client 2 or VAL server.</w:t>
      </w:r>
    </w:p>
    <w:p w14:paraId="51002881" w14:textId="77777777" w:rsidR="00312C76" w:rsidRPr="003167FF" w:rsidRDefault="00312C76" w:rsidP="00312C76">
      <w:pPr>
        <w:pStyle w:val="Heading3"/>
        <w:rPr>
          <w:lang w:eastAsia="ko-KR"/>
        </w:rPr>
      </w:pPr>
      <w:bookmarkStart w:id="590" w:name="_Toc536271559"/>
      <w:bookmarkStart w:id="591" w:name="_Toc536270999"/>
      <w:bookmarkStart w:id="592" w:name="_Toc536270692"/>
      <w:bookmarkStart w:id="593" w:name="_Toc521435200"/>
      <w:bookmarkStart w:id="594" w:name="_Toc155355453"/>
      <w:r w:rsidRPr="003167FF">
        <w:rPr>
          <w:lang w:eastAsia="ko-KR"/>
        </w:rPr>
        <w:t>9.3.6</w:t>
      </w:r>
      <w:r w:rsidRPr="003167FF">
        <w:rPr>
          <w:lang w:eastAsia="ko-KR"/>
        </w:rPr>
        <w:tab/>
        <w:t>Location reporting triggers configuration cancel</w:t>
      </w:r>
      <w:bookmarkEnd w:id="590"/>
      <w:bookmarkEnd w:id="591"/>
      <w:bookmarkEnd w:id="592"/>
      <w:bookmarkEnd w:id="593"/>
      <w:bookmarkEnd w:id="594"/>
    </w:p>
    <w:p w14:paraId="0E1EAB77" w14:textId="77777777" w:rsidR="00312C76" w:rsidRPr="003167FF" w:rsidRDefault="00312C76" w:rsidP="00312C76">
      <w:r w:rsidRPr="003167FF">
        <w:t>Figure 9.3.6-1 illustrates the procedure used for cancelling the location reporting triggers configuration at the target Location management client.</w:t>
      </w:r>
    </w:p>
    <w:p w14:paraId="49A4BC76" w14:textId="77777777" w:rsidR="00312C76" w:rsidRPr="003167FF" w:rsidRDefault="00312C76" w:rsidP="00312C76">
      <w:r w:rsidRPr="003167FF">
        <w:t>Pre-conditions:</w:t>
      </w:r>
    </w:p>
    <w:p w14:paraId="4FDED89A" w14:textId="77777777" w:rsidR="00312C76" w:rsidRPr="003167FF" w:rsidRDefault="00312C76" w:rsidP="00312C76">
      <w:pPr>
        <w:pStyle w:val="B1"/>
      </w:pPr>
      <w:r w:rsidRPr="003167FF">
        <w:t>1.</w:t>
      </w:r>
      <w:r w:rsidRPr="003167FF">
        <w:tab/>
        <w:t>The location management server has subscribed the location management client 2 location with the location reporting event triggers.</w:t>
      </w:r>
    </w:p>
    <w:p w14:paraId="33286EB4" w14:textId="77777777" w:rsidR="00312C76" w:rsidRPr="003167FF" w:rsidRDefault="00312C76" w:rsidP="00312C76">
      <w:pPr>
        <w:pStyle w:val="B1"/>
      </w:pPr>
      <w:r w:rsidRPr="003167FF">
        <w:t>2.</w:t>
      </w:r>
      <w:r w:rsidRPr="003167FF">
        <w:tab/>
        <w:t>If multicast delivery mode is used, the MBMS bearer being used is activated by the location management server.</w:t>
      </w:r>
    </w:p>
    <w:p w14:paraId="312BB24E" w14:textId="77777777" w:rsidR="00312C76" w:rsidRPr="003167FF" w:rsidRDefault="00312C76" w:rsidP="00312C76">
      <w:pPr>
        <w:pStyle w:val="TH"/>
        <w:rPr>
          <w:lang w:eastAsia="zh-CN"/>
        </w:rPr>
      </w:pPr>
      <w:r w:rsidRPr="003167FF">
        <w:rPr>
          <w:lang w:eastAsia="zh-CN"/>
        </w:rPr>
        <w:object w:dxaOrig="8796" w:dyaOrig="3216" w14:anchorId="0DC91CA2">
          <v:shape id="_x0000_i1052" type="#_x0000_t75" style="width:437pt;height:159.8pt" o:ole="">
            <v:imagedata r:id="rId65" o:title=""/>
          </v:shape>
          <o:OLEObject Type="Embed" ProgID="Visio.Drawing.11" ShapeID="_x0000_i1052" DrawAspect="Content" ObjectID="_1765968991" r:id="rId66"/>
        </w:object>
      </w:r>
    </w:p>
    <w:p w14:paraId="746415AD" w14:textId="77777777" w:rsidR="00312C76" w:rsidRPr="003167FF" w:rsidRDefault="00312C76" w:rsidP="00312C76">
      <w:pPr>
        <w:pStyle w:val="TF"/>
        <w:rPr>
          <w:lang w:eastAsia="x-none"/>
        </w:rPr>
      </w:pPr>
      <w:r w:rsidRPr="003167FF">
        <w:t>Figure 9.3.6-1: Location reporting triggers configuration cancel</w:t>
      </w:r>
    </w:p>
    <w:p w14:paraId="3EA088A8" w14:textId="77777777" w:rsidR="00312C76" w:rsidRPr="003167FF" w:rsidRDefault="00312C76" w:rsidP="00312C76">
      <w:pPr>
        <w:pStyle w:val="B1"/>
      </w:pPr>
      <w:r w:rsidRPr="003167FF">
        <w:t>1.</w:t>
      </w:r>
      <w:r w:rsidRPr="003167FF">
        <w:tab/>
        <w:t>The location management</w:t>
      </w:r>
      <w:r w:rsidRPr="003167FF">
        <w:rPr>
          <w:lang w:eastAsia="zh-CN"/>
        </w:rPr>
        <w:t xml:space="preserve"> client 1 (authorized VAL user or VAL UE) or VAL server</w:t>
      </w:r>
      <w:r w:rsidRPr="003167FF">
        <w:t xml:space="preserve"> sends a location reporting configuration cancel request to the location management server (1a). The location management server sends the location reporting configuration cancel request to the location management client 2 to </w:t>
      </w:r>
      <w:r w:rsidRPr="003167FF">
        <w:rPr>
          <w:lang w:eastAsia="zh-CN"/>
        </w:rPr>
        <w:t xml:space="preserve">stop receiving the UE </w:t>
      </w:r>
      <w:r w:rsidRPr="003167FF">
        <w:t xml:space="preserve">location information (1b). This message can be sent via unicast or multicast. </w:t>
      </w:r>
    </w:p>
    <w:p w14:paraId="2FA763C8" w14:textId="77777777" w:rsidR="00312C76" w:rsidRPr="003167FF" w:rsidRDefault="00312C76" w:rsidP="00312C76">
      <w:pPr>
        <w:pStyle w:val="NO"/>
      </w:pPr>
      <w:r w:rsidRPr="003167FF">
        <w:t>NOTE:</w:t>
      </w:r>
      <w:r w:rsidRPr="003167FF">
        <w:tab/>
        <w:t>Step 1b can be initiated without step 1a.</w:t>
      </w:r>
    </w:p>
    <w:p w14:paraId="43ABC5D3" w14:textId="77777777" w:rsidR="00312C76" w:rsidRPr="003167FF" w:rsidRDefault="00312C76" w:rsidP="00312C76">
      <w:pPr>
        <w:pStyle w:val="B1"/>
      </w:pPr>
      <w:r w:rsidRPr="003167FF">
        <w:t>2.</w:t>
      </w:r>
      <w:r w:rsidRPr="003167FF">
        <w:tab/>
        <w:t xml:space="preserve">The location management client invalidates the location reporting triggers configuration and no longer reports its location to the location management server. </w:t>
      </w:r>
    </w:p>
    <w:p w14:paraId="2FD10526" w14:textId="77777777" w:rsidR="00312C76" w:rsidRPr="003167FF" w:rsidRDefault="00312C76" w:rsidP="00312C76">
      <w:pPr>
        <w:pStyle w:val="B1"/>
      </w:pPr>
      <w:r w:rsidRPr="003167FF">
        <w:t>3.</w:t>
      </w:r>
      <w:r w:rsidRPr="003167FF">
        <w:tab/>
        <w:t>The location management client 2 sends the location reporting configuration cancel response to the location management server (3a) as an acknowledgement. The location management server sends the location reporting configuration cancel response to the location management client 1 (3b) as an acknowledgement.</w:t>
      </w:r>
    </w:p>
    <w:p w14:paraId="00BF3FF3" w14:textId="77777777" w:rsidR="00312C76" w:rsidRPr="003167FF" w:rsidRDefault="00312C76" w:rsidP="00312C76">
      <w:pPr>
        <w:pStyle w:val="Heading3"/>
      </w:pPr>
      <w:bookmarkStart w:id="595" w:name="_Toc155355454"/>
      <w:r w:rsidRPr="003167FF">
        <w:t>9.3.7</w:t>
      </w:r>
      <w:r w:rsidRPr="003167FF">
        <w:tab/>
        <w:t>Location information subscription procedure</w:t>
      </w:r>
      <w:bookmarkEnd w:id="595"/>
    </w:p>
    <w:p w14:paraId="44050925" w14:textId="4308FAF9" w:rsidR="00312C76" w:rsidRPr="003167FF" w:rsidRDefault="00312C76" w:rsidP="00312C76">
      <w:pPr>
        <w:rPr>
          <w:lang w:eastAsia="zh-CN"/>
        </w:rPr>
      </w:pPr>
      <w:r w:rsidRPr="003167FF">
        <w:rPr>
          <w:lang w:eastAsia="zh-CN"/>
        </w:rPr>
        <w:t>Figure 9.3.7-1 illustrates the high level procedure of location information subscription request. The same procedure can be applied for location management client and other entities that would like to subscribe to VAL user or VAL UE location information. This procedure is also used for in</w:t>
      </w:r>
      <w:r w:rsidR="00EF686A">
        <w:rPr>
          <w:lang w:eastAsia="zh-CN"/>
        </w:rPr>
        <w:t>i</w:t>
      </w:r>
      <w:r w:rsidRPr="003167FF">
        <w:rPr>
          <w:lang w:eastAsia="zh-CN"/>
        </w:rPr>
        <w:t>tiating tracking a UE's location.</w:t>
      </w:r>
    </w:p>
    <w:p w14:paraId="103CAF4E" w14:textId="1F0E87D0" w:rsidR="00312C76" w:rsidRPr="003167FF" w:rsidRDefault="003B5C48" w:rsidP="00312C76">
      <w:pPr>
        <w:pStyle w:val="TH"/>
        <w:rPr>
          <w:lang w:eastAsia="zh-CN"/>
        </w:rPr>
      </w:pPr>
      <w:r w:rsidRPr="003167FF">
        <w:object w:dxaOrig="11184" w:dyaOrig="6301" w14:anchorId="03ECF433">
          <v:shape id="_x0000_i1053" type="#_x0000_t75" style="width:483.6pt;height:271.75pt" o:ole="">
            <v:imagedata r:id="rId67" o:title=""/>
          </v:shape>
          <o:OLEObject Type="Embed" ProgID="Visio.Drawing.11" ShapeID="_x0000_i1053" DrawAspect="Content" ObjectID="_1765968992" r:id="rId68"/>
        </w:object>
      </w:r>
    </w:p>
    <w:p w14:paraId="031E00A2" w14:textId="77777777" w:rsidR="00312C76" w:rsidRPr="003167FF" w:rsidRDefault="00312C76" w:rsidP="00312C76">
      <w:pPr>
        <w:pStyle w:val="TF"/>
        <w:rPr>
          <w:lang w:eastAsia="zh-CN"/>
        </w:rPr>
      </w:pPr>
      <w:r w:rsidRPr="003167FF">
        <w:rPr>
          <w:lang w:eastAsia="zh-CN"/>
        </w:rPr>
        <w:t>Figure 9.3.7-1: Location information subscription request procedure</w:t>
      </w:r>
    </w:p>
    <w:p w14:paraId="310AEA4B" w14:textId="2087B7E8" w:rsidR="00312C76" w:rsidRPr="003167FF" w:rsidRDefault="00312C76" w:rsidP="00312C76">
      <w:pPr>
        <w:pStyle w:val="B1"/>
        <w:rPr>
          <w:lang w:eastAsia="zh-CN"/>
        </w:rPr>
      </w:pPr>
      <w:r w:rsidRPr="003167FF">
        <w:rPr>
          <w:lang w:eastAsia="zh-CN"/>
        </w:rPr>
        <w:lastRenderedPageBreak/>
        <w:t>1</w:t>
      </w:r>
      <w:r w:rsidRPr="003167FF">
        <w:t>.</w:t>
      </w:r>
      <w:r w:rsidRPr="003167FF">
        <w:tab/>
        <w:t>The VAL server</w:t>
      </w:r>
      <w:r w:rsidRPr="003167FF">
        <w:rPr>
          <w:lang w:eastAsia="zh-CN"/>
        </w:rPr>
        <w:t xml:space="preserve"> sends a location information</w:t>
      </w:r>
      <w:r w:rsidRPr="003167FF">
        <w:t xml:space="preserve"> </w:t>
      </w:r>
      <w:r w:rsidRPr="003167FF">
        <w:rPr>
          <w:lang w:eastAsia="zh-CN"/>
        </w:rPr>
        <w:t>subscription request to the location management server to subscribe location information</w:t>
      </w:r>
      <w:r w:rsidRPr="003167FF">
        <w:t xml:space="preserve"> </w:t>
      </w:r>
      <w:r w:rsidRPr="003167FF">
        <w:rPr>
          <w:lang w:eastAsia="zh-CN"/>
        </w:rPr>
        <w:t>of one or more VAL users or VAL UEs. The request may include an indication for supplementary location information</w:t>
      </w:r>
      <w:r w:rsidR="00581A3A" w:rsidRPr="003167FF">
        <w:rPr>
          <w:lang w:eastAsia="zh-CN"/>
        </w:rPr>
        <w:t xml:space="preserve"> and the location QoS which contains the location accuracy, response Time and QoS class as defined in clause 4.1b of TS 23.273 [50]</w:t>
      </w:r>
      <w:r w:rsidRPr="003167FF">
        <w:rPr>
          <w:lang w:eastAsia="zh-CN"/>
        </w:rPr>
        <w:t>.</w:t>
      </w:r>
    </w:p>
    <w:p w14:paraId="0ACB15DE" w14:textId="1996C1D9" w:rsidR="00312C76" w:rsidRPr="003167FF" w:rsidRDefault="00312C76" w:rsidP="00312C76">
      <w:pPr>
        <w:pStyle w:val="B1"/>
      </w:pPr>
      <w:r w:rsidRPr="003167FF">
        <w:rPr>
          <w:lang w:eastAsia="zh-CN"/>
        </w:rPr>
        <w:t>2</w:t>
      </w:r>
      <w:r w:rsidRPr="003167FF">
        <w:t>.</w:t>
      </w:r>
      <w:r w:rsidRPr="003167FF">
        <w:tab/>
      </w:r>
      <w:r w:rsidRPr="003167FF">
        <w:rPr>
          <w:lang w:eastAsia="zh-CN"/>
        </w:rPr>
        <w:t>The location management server shall check if the VAL server is authorized to initiate the l</w:t>
      </w:r>
      <w:r w:rsidRPr="003167FF">
        <w:t xml:space="preserve">ocation </w:t>
      </w:r>
      <w:r w:rsidRPr="003167FF">
        <w:rPr>
          <w:lang w:eastAsia="zh-CN"/>
        </w:rPr>
        <w:t>information</w:t>
      </w:r>
      <w:r w:rsidRPr="003167FF">
        <w:t xml:space="preserve"> </w:t>
      </w:r>
      <w:r w:rsidRPr="003167FF">
        <w:rPr>
          <w:lang w:eastAsia="zh-CN"/>
        </w:rPr>
        <w:t>subscription</w:t>
      </w:r>
      <w:r w:rsidRPr="003167FF">
        <w:t xml:space="preserve"> </w:t>
      </w:r>
      <w:r w:rsidRPr="003167FF">
        <w:rPr>
          <w:lang w:eastAsia="zh-CN"/>
        </w:rPr>
        <w:t>request</w:t>
      </w:r>
      <w:r w:rsidR="00BF0740" w:rsidRPr="003167FF">
        <w:rPr>
          <w:lang w:eastAsia="zh-CN"/>
        </w:rPr>
        <w:t xml:space="preserve"> and may retrieve the available and proper location access type and positioning methods (e.g. as described in</w:t>
      </w:r>
      <w:r w:rsidR="00EF686A">
        <w:rPr>
          <w:lang w:eastAsia="zh-CN"/>
        </w:rPr>
        <w:t xml:space="preserve"> </w:t>
      </w:r>
      <w:r w:rsidR="00EF686A" w:rsidRPr="00EF686A">
        <w:rPr>
          <w:lang w:eastAsia="zh-CN"/>
        </w:rPr>
        <w:t>TS</w:t>
      </w:r>
      <w:r w:rsidR="00EF686A">
        <w:rPr>
          <w:lang w:eastAsia="zh-CN"/>
        </w:rPr>
        <w:t> </w:t>
      </w:r>
      <w:r w:rsidR="00EF686A" w:rsidRPr="00EF686A">
        <w:rPr>
          <w:lang w:eastAsia="zh-CN"/>
        </w:rPr>
        <w:t>23.273</w:t>
      </w:r>
      <w:r w:rsidR="00EF686A">
        <w:rPr>
          <w:lang w:eastAsia="zh-CN"/>
        </w:rPr>
        <w:t> </w:t>
      </w:r>
      <w:r w:rsidR="00EF686A" w:rsidRPr="00EF686A">
        <w:rPr>
          <w:lang w:eastAsia="zh-CN"/>
        </w:rPr>
        <w:t>[50] and</w:t>
      </w:r>
      <w:r w:rsidR="00BF0740" w:rsidRPr="003167FF">
        <w:rPr>
          <w:lang w:eastAsia="zh-CN"/>
        </w:rPr>
        <w:t xml:space="preserve"> TS</w:t>
      </w:r>
      <w:r w:rsidR="00EF686A">
        <w:rPr>
          <w:lang w:eastAsia="zh-CN"/>
        </w:rPr>
        <w:t> </w:t>
      </w:r>
      <w:r w:rsidR="00BF0740" w:rsidRPr="003167FF">
        <w:rPr>
          <w:lang w:eastAsia="zh-CN"/>
        </w:rPr>
        <w:t>29.572 [51]) for the target VAL UE based on the received location QoS</w:t>
      </w:r>
      <w:r w:rsidRPr="003167FF">
        <w:rPr>
          <w:lang w:eastAsia="zh-CN"/>
        </w:rPr>
        <w:t xml:space="preserve">. Further, </w:t>
      </w:r>
      <w:r w:rsidRPr="003167FF">
        <w:t>the location management server may initiate location reporting configuration</w:t>
      </w:r>
      <w:r w:rsidR="00BF0740" w:rsidRPr="003167FF">
        <w:t xml:space="preserve"> optionally including the retrieved location access type and positioning methods</w:t>
      </w:r>
      <w:r w:rsidRPr="003167FF">
        <w:t xml:space="preserve"> with the location management client of the UE for immediate reporting. </w:t>
      </w:r>
    </w:p>
    <w:p w14:paraId="2C12AF3B" w14:textId="5DF2BC95" w:rsidR="00312C76" w:rsidRPr="003167FF" w:rsidRDefault="00312C76" w:rsidP="00312C76">
      <w:pPr>
        <w:pStyle w:val="B1"/>
      </w:pPr>
      <w:r w:rsidRPr="003167FF">
        <w:t>3.</w:t>
      </w:r>
      <w:r w:rsidRPr="003167FF">
        <w:tab/>
        <w:t>The location management server may optionally subscribe for UE location information from 3GPP core network for the UE. If the indication for supplementary location information is included in step 1, then UE location information is obtained from the 3GPP core network</w:t>
      </w:r>
      <w:r w:rsidR="003B5C48" w:rsidRPr="003167FF">
        <w:t xml:space="preserve"> and/or the 3rd party location management server</w:t>
      </w:r>
      <w:r w:rsidRPr="003167FF">
        <w:t>.</w:t>
      </w:r>
    </w:p>
    <w:p w14:paraId="7E8C6929" w14:textId="77777777" w:rsidR="003B5C48" w:rsidRPr="003167FF" w:rsidRDefault="003B5C48" w:rsidP="003B5C48">
      <w:pPr>
        <w:pStyle w:val="NO"/>
        <w:rPr>
          <w:lang w:eastAsia="zh-CN"/>
        </w:rPr>
      </w:pPr>
      <w:r w:rsidRPr="003167FF">
        <w:rPr>
          <w:lang w:eastAsia="zh-CN"/>
        </w:rPr>
        <w:t>NOTE</w:t>
      </w:r>
      <w:r w:rsidRPr="003167FF">
        <w:t>:</w:t>
      </w:r>
      <w:r w:rsidRPr="003167FF">
        <w:tab/>
      </w:r>
      <w:r w:rsidRPr="003167FF">
        <w:rPr>
          <w:lang w:eastAsia="zh-CN"/>
        </w:rPr>
        <w:t xml:space="preserve">How the </w:t>
      </w:r>
      <w:r w:rsidRPr="003167FF">
        <w:t>location management server</w:t>
      </w:r>
      <w:r w:rsidRPr="003167FF">
        <w:rPr>
          <w:lang w:eastAsia="zh-CN"/>
        </w:rPr>
        <w:t xml:space="preserve"> obtains the UE location from the 3</w:t>
      </w:r>
      <w:r w:rsidRPr="003167FF">
        <w:rPr>
          <w:vertAlign w:val="superscript"/>
          <w:lang w:eastAsia="zh-CN"/>
        </w:rPr>
        <w:t>rd</w:t>
      </w:r>
      <w:r w:rsidRPr="003167FF">
        <w:rPr>
          <w:lang w:eastAsia="zh-CN"/>
        </w:rPr>
        <w:t xml:space="preserve"> party location management server is </w:t>
      </w:r>
      <w:r w:rsidRPr="003167FF">
        <w:t>out of scope of this specification.</w:t>
      </w:r>
    </w:p>
    <w:p w14:paraId="63D92C25" w14:textId="51E93647" w:rsidR="00312C76" w:rsidRPr="003167FF" w:rsidRDefault="00312C76" w:rsidP="00312C76">
      <w:pPr>
        <w:pStyle w:val="B1"/>
        <w:rPr>
          <w:lang w:eastAsia="zh-CN"/>
        </w:rPr>
      </w:pPr>
      <w:r w:rsidRPr="003167FF">
        <w:t>4.</w:t>
      </w:r>
      <w:r w:rsidRPr="003167FF">
        <w:tab/>
        <w:t xml:space="preserve">The location management server determines the UE location information of the UE as received in steps </w:t>
      </w:r>
      <w:r w:rsidR="003B5C48" w:rsidRPr="003167FF">
        <w:t>2</w:t>
      </w:r>
      <w:r w:rsidRPr="003167FF">
        <w:t xml:space="preserve"> and </w:t>
      </w:r>
      <w:r w:rsidR="003B5C48" w:rsidRPr="003167FF">
        <w:t>3</w:t>
      </w:r>
      <w:r w:rsidR="00BF0740" w:rsidRPr="003167FF">
        <w:t xml:space="preserve"> and checks if it meets the location QoS requirements (if any) or not</w:t>
      </w:r>
      <w:r w:rsidRPr="003167FF">
        <w:t>.</w:t>
      </w:r>
    </w:p>
    <w:p w14:paraId="1D7F6CBF" w14:textId="77777777" w:rsidR="00312C76" w:rsidRPr="003167FF" w:rsidRDefault="00312C76" w:rsidP="00312C76">
      <w:pPr>
        <w:pStyle w:val="B1"/>
        <w:rPr>
          <w:lang w:eastAsia="zh-CN"/>
        </w:rPr>
      </w:pPr>
      <w:r w:rsidRPr="003167FF">
        <w:rPr>
          <w:lang w:eastAsia="zh-CN"/>
        </w:rPr>
        <w:t>5</w:t>
      </w:r>
      <w:r w:rsidRPr="003167FF">
        <w:t>.</w:t>
      </w:r>
      <w:r w:rsidRPr="003167FF">
        <w:tab/>
      </w:r>
      <w:r w:rsidRPr="003167FF">
        <w:rPr>
          <w:lang w:eastAsia="zh-CN"/>
        </w:rPr>
        <w:t xml:space="preserve">The location management </w:t>
      </w:r>
      <w:r w:rsidRPr="003167FF">
        <w:t xml:space="preserve">server </w:t>
      </w:r>
      <w:r w:rsidRPr="003167FF">
        <w:rPr>
          <w:lang w:eastAsia="zh-CN"/>
        </w:rPr>
        <w:t xml:space="preserve">replies with a location information subscription response </w:t>
      </w:r>
      <w:r w:rsidRPr="003167FF">
        <w:t>indicating</w:t>
      </w:r>
      <w:r w:rsidRPr="003167FF">
        <w:rPr>
          <w:lang w:eastAsia="zh-CN"/>
        </w:rPr>
        <w:t xml:space="preserve"> the subscription status </w:t>
      </w:r>
      <w:r w:rsidRPr="003167FF">
        <w:t>and if immediate reporting was requested, the location information of the VAL UE(s)</w:t>
      </w:r>
      <w:r w:rsidRPr="003167FF">
        <w:rPr>
          <w:lang w:eastAsia="zh-CN"/>
        </w:rPr>
        <w:t>.</w:t>
      </w:r>
    </w:p>
    <w:p w14:paraId="3C7BA50B" w14:textId="77777777" w:rsidR="00312C76" w:rsidRPr="003167FF" w:rsidRDefault="00312C76" w:rsidP="00312C76">
      <w:pPr>
        <w:pStyle w:val="Heading3"/>
      </w:pPr>
      <w:bookmarkStart w:id="596" w:name="_Toc155355455"/>
      <w:r w:rsidRPr="003167FF">
        <w:t>9.3.8</w:t>
      </w:r>
      <w:r w:rsidRPr="003167FF">
        <w:tab/>
        <w:t>Event-trigger location information notification procedure</w:t>
      </w:r>
      <w:bookmarkEnd w:id="596"/>
    </w:p>
    <w:p w14:paraId="6E775FAD" w14:textId="77777777" w:rsidR="00312C76" w:rsidRPr="003167FF" w:rsidRDefault="00312C76" w:rsidP="00312C76">
      <w:pPr>
        <w:rPr>
          <w:lang w:eastAsia="zh-CN"/>
        </w:rPr>
      </w:pPr>
      <w:r w:rsidRPr="003167FF">
        <w:rPr>
          <w:lang w:eastAsia="zh-CN"/>
        </w:rPr>
        <w:t xml:space="preserve">Figure </w:t>
      </w:r>
      <w:r w:rsidRPr="003167FF">
        <w:t>9.3.8</w:t>
      </w:r>
      <w:r w:rsidRPr="003167FF">
        <w:rPr>
          <w:lang w:eastAsia="zh-CN"/>
        </w:rPr>
        <w:t>-1 illustrates the high level procedure of event-trigger usage of location information. The same procedure can be applied for location management client and other entities that would like to subscribe to location information of VAL user or VAL UE. This procedure is also used for obtaining latest UE's location for tracking purpose.</w:t>
      </w:r>
    </w:p>
    <w:p w14:paraId="749E5107" w14:textId="7AD42D3D" w:rsidR="00312C76" w:rsidRPr="003167FF" w:rsidRDefault="003B5C48" w:rsidP="00312C76">
      <w:pPr>
        <w:pStyle w:val="TH"/>
      </w:pPr>
      <w:r w:rsidRPr="003167FF">
        <w:object w:dxaOrig="11205" w:dyaOrig="6313" w14:anchorId="1957A3FC">
          <v:shape id="_x0000_i1054" type="#_x0000_t75" style="width:483.6pt;height:272.2pt" o:ole="">
            <v:imagedata r:id="rId69" o:title=""/>
          </v:shape>
          <o:OLEObject Type="Embed" ProgID="Visio.Drawing.11" ShapeID="_x0000_i1054" DrawAspect="Content" ObjectID="_1765968993" r:id="rId70"/>
        </w:object>
      </w:r>
    </w:p>
    <w:p w14:paraId="78976A02" w14:textId="77777777" w:rsidR="00312C76" w:rsidRPr="003167FF" w:rsidRDefault="00312C76" w:rsidP="00312C76">
      <w:pPr>
        <w:pStyle w:val="TF"/>
        <w:rPr>
          <w:lang w:eastAsia="zh-CN"/>
        </w:rPr>
      </w:pPr>
      <w:r w:rsidRPr="003167FF">
        <w:rPr>
          <w:lang w:eastAsia="zh-CN"/>
        </w:rPr>
        <w:t xml:space="preserve">Figure </w:t>
      </w:r>
      <w:r w:rsidRPr="003167FF">
        <w:t>9.3.8</w:t>
      </w:r>
      <w:r w:rsidRPr="003167FF">
        <w:rPr>
          <w:lang w:eastAsia="zh-CN"/>
        </w:rPr>
        <w:t>-1: Event-trigger usage of location information procedure</w:t>
      </w:r>
    </w:p>
    <w:p w14:paraId="63CAC14A" w14:textId="77777777" w:rsidR="00312C76" w:rsidRPr="003167FF" w:rsidRDefault="00312C76" w:rsidP="00312C76">
      <w:pPr>
        <w:pStyle w:val="B1"/>
      </w:pPr>
      <w:r w:rsidRPr="003167FF">
        <w:t>1.</w:t>
      </w:r>
      <w:r w:rsidRPr="003167FF">
        <w:tab/>
        <w:t>The location management server receives the latest location information of the UE as per the location report procedure described in clause 9.3.3.3.</w:t>
      </w:r>
    </w:p>
    <w:p w14:paraId="746629BE" w14:textId="4D951DF7" w:rsidR="00312C76" w:rsidRPr="003167FF" w:rsidRDefault="00312C76" w:rsidP="00312C76">
      <w:pPr>
        <w:pStyle w:val="B1"/>
      </w:pPr>
      <w:r w:rsidRPr="003167FF">
        <w:t>2.</w:t>
      </w:r>
      <w:r w:rsidRPr="003167FF">
        <w:tab/>
        <w:t xml:space="preserve">The location management server may optionally receive the location information of the UE from 3GPP core </w:t>
      </w:r>
      <w:r w:rsidR="003B5C48" w:rsidRPr="003167FF">
        <w:t xml:space="preserve">and/or the 3rd party location management server </w:t>
      </w:r>
      <w:r w:rsidRPr="003167FF">
        <w:t xml:space="preserve">network. If the indication for supplementary location </w:t>
      </w:r>
      <w:r w:rsidRPr="003167FF">
        <w:lastRenderedPageBreak/>
        <w:t>information is included in the subscription, then UE location information is obtained from the 3GPP core network</w:t>
      </w:r>
      <w:r w:rsidR="003B5C48" w:rsidRPr="003167FF">
        <w:t xml:space="preserve"> and/or the 3rd party location management server</w:t>
      </w:r>
      <w:r w:rsidRPr="003167FF">
        <w:t>.</w:t>
      </w:r>
    </w:p>
    <w:p w14:paraId="0E5C5384" w14:textId="56391A22" w:rsidR="00312C76" w:rsidRPr="003167FF" w:rsidRDefault="00312C76" w:rsidP="00312C76">
      <w:pPr>
        <w:pStyle w:val="B1"/>
        <w:rPr>
          <w:lang w:eastAsia="zh-CN"/>
        </w:rPr>
      </w:pPr>
      <w:r w:rsidRPr="003167FF">
        <w:rPr>
          <w:lang w:eastAsia="zh-CN"/>
        </w:rPr>
        <w:t>3</w:t>
      </w:r>
      <w:r w:rsidRPr="003167FF">
        <w:t>.</w:t>
      </w:r>
      <w:r w:rsidRPr="003167FF">
        <w:tab/>
        <w:t>Based on the configurations, e.g., subscription, periodical location information timer, location management server is triggered to report the latest user location information to VAL server. The location management server determines the location information of UE as received in steps 1 and 2, including the supplementary location information (if indicated).</w:t>
      </w:r>
      <w:r w:rsidR="00CC7B7F" w:rsidRPr="00CC7B7F">
        <w:t xml:space="preserve"> The Location management server may report the location to the VAL server considering the location information received via non-3GPP positioning technologies (e.g. GNSS, </w:t>
      </w:r>
      <w:r w:rsidR="00CC7B7F">
        <w:t>B</w:t>
      </w:r>
      <w:r w:rsidR="00CC7B7F" w:rsidRPr="00CC7B7F">
        <w:t>luetooth), for instance, to improve the location accuracy.</w:t>
      </w:r>
    </w:p>
    <w:p w14:paraId="06FC9B3D" w14:textId="77777777" w:rsidR="00312C76" w:rsidRPr="003167FF" w:rsidRDefault="00312C76" w:rsidP="00312C76">
      <w:pPr>
        <w:pStyle w:val="B1"/>
        <w:rPr>
          <w:lang w:eastAsia="zh-CN"/>
        </w:rPr>
      </w:pPr>
      <w:r w:rsidRPr="003167FF">
        <w:rPr>
          <w:lang w:eastAsia="zh-CN"/>
        </w:rPr>
        <w:t>4</w:t>
      </w:r>
      <w:r w:rsidRPr="003167FF">
        <w:t>.</w:t>
      </w:r>
      <w:r w:rsidRPr="003167FF">
        <w:tab/>
      </w:r>
      <w:r w:rsidRPr="003167FF">
        <w:rPr>
          <w:lang w:eastAsia="zh-CN"/>
        </w:rPr>
        <w:t>The location management server sends the location information report including the latest location information of one or more VAL users or VAL UEs to the VAL server or to the location management client that has previously configured.</w:t>
      </w:r>
    </w:p>
    <w:p w14:paraId="23DC340D" w14:textId="77777777" w:rsidR="00312C76" w:rsidRPr="003167FF" w:rsidRDefault="00312C76" w:rsidP="00312C76">
      <w:pPr>
        <w:pStyle w:val="B1"/>
        <w:rPr>
          <w:lang w:eastAsia="zh-CN"/>
        </w:rPr>
      </w:pPr>
      <w:r w:rsidRPr="003167FF">
        <w:rPr>
          <w:lang w:eastAsia="zh-CN"/>
        </w:rPr>
        <w:t>5.</w:t>
      </w:r>
      <w:r w:rsidRPr="003167FF">
        <w:rPr>
          <w:lang w:eastAsia="zh-CN"/>
        </w:rPr>
        <w:tab/>
        <w:t>VAL server may further share this location information to a group or to another VAL user or VAL UE.</w:t>
      </w:r>
    </w:p>
    <w:p w14:paraId="51C595BD" w14:textId="77777777" w:rsidR="00312C76" w:rsidRPr="003167FF" w:rsidRDefault="00312C76" w:rsidP="00312C76">
      <w:pPr>
        <w:pStyle w:val="NO"/>
        <w:rPr>
          <w:lang w:eastAsia="zh-CN"/>
        </w:rPr>
      </w:pPr>
      <w:r w:rsidRPr="003167FF">
        <w:rPr>
          <w:lang w:eastAsia="zh-CN"/>
        </w:rPr>
        <w:t>NOTE:</w:t>
      </w:r>
      <w:r w:rsidRPr="003167FF">
        <w:rPr>
          <w:lang w:eastAsia="zh-CN"/>
        </w:rPr>
        <w:tab/>
        <w:t>For other entities, the step 5 can be skipped if not needed.</w:t>
      </w:r>
    </w:p>
    <w:p w14:paraId="240E4449" w14:textId="77777777" w:rsidR="00312C76" w:rsidRPr="003167FF" w:rsidRDefault="00312C76" w:rsidP="00312C76">
      <w:pPr>
        <w:pStyle w:val="Heading3"/>
      </w:pPr>
      <w:bookmarkStart w:id="597" w:name="_Toc155355456"/>
      <w:r w:rsidRPr="003167FF">
        <w:t>9.3.9</w:t>
      </w:r>
      <w:r w:rsidRPr="003167FF">
        <w:tab/>
        <w:t>On-demand usage of location information procedure</w:t>
      </w:r>
      <w:bookmarkEnd w:id="597"/>
    </w:p>
    <w:p w14:paraId="525E6914" w14:textId="77777777" w:rsidR="00312C76" w:rsidRPr="003167FF" w:rsidRDefault="00312C76" w:rsidP="00312C76">
      <w:r w:rsidRPr="003167FF">
        <w:rPr>
          <w:lang w:eastAsia="zh-CN"/>
        </w:rPr>
        <w:t xml:space="preserve">The VAL server can request UE location information at any time by sending a location information request to the location management server, which may trigger location management server to immediately send the location report. </w:t>
      </w:r>
    </w:p>
    <w:p w14:paraId="0AF205D3" w14:textId="77777777" w:rsidR="00312C76" w:rsidRPr="003167FF" w:rsidRDefault="00312C76" w:rsidP="00312C76">
      <w:pPr>
        <w:rPr>
          <w:lang w:eastAsia="zh-CN"/>
        </w:rPr>
      </w:pPr>
      <w:r w:rsidRPr="003167FF">
        <w:rPr>
          <w:lang w:eastAsia="zh-CN"/>
        </w:rPr>
        <w:t xml:space="preserve">Figure </w:t>
      </w:r>
      <w:r w:rsidRPr="003167FF">
        <w:t>9.3.9</w:t>
      </w:r>
      <w:r w:rsidRPr="003167FF">
        <w:rPr>
          <w:lang w:eastAsia="zh-CN"/>
        </w:rPr>
        <w:t>-1 illustrates the high level procedure of on demand usage of location information. The same procedure can be applied for location management client and other entities that would like to subscribe to location information of VAL user or VAL UE.</w:t>
      </w:r>
    </w:p>
    <w:p w14:paraId="01D6362A" w14:textId="38D86922" w:rsidR="00312C76" w:rsidRPr="003167FF" w:rsidRDefault="00BF0740" w:rsidP="00312C76">
      <w:pPr>
        <w:pStyle w:val="TH"/>
      </w:pPr>
      <w:r w:rsidRPr="003167FF">
        <w:rPr>
          <w:rFonts w:eastAsiaTheme="minorEastAsia"/>
        </w:rPr>
        <w:object w:dxaOrig="6019" w:dyaOrig="3666" w14:anchorId="1CAC560B">
          <v:shape id="_x0000_i1055" type="#_x0000_t75" style="width:301.75pt;height:183.1pt" o:ole="">
            <v:imagedata r:id="rId71" o:title=""/>
          </v:shape>
          <o:OLEObject Type="Embed" ProgID="Visio.Drawing.11" ShapeID="_x0000_i1055" DrawAspect="Content" ObjectID="_1765968994" r:id="rId72"/>
        </w:object>
      </w:r>
    </w:p>
    <w:p w14:paraId="11E899D1" w14:textId="77777777" w:rsidR="00312C76" w:rsidRPr="003167FF" w:rsidRDefault="00312C76" w:rsidP="00312C76">
      <w:pPr>
        <w:pStyle w:val="TF"/>
        <w:rPr>
          <w:lang w:eastAsia="zh-CN"/>
        </w:rPr>
      </w:pPr>
      <w:r w:rsidRPr="003167FF">
        <w:rPr>
          <w:lang w:eastAsia="zh-CN"/>
        </w:rPr>
        <w:t xml:space="preserve">Figure </w:t>
      </w:r>
      <w:r w:rsidRPr="003167FF">
        <w:t>9.3.9</w:t>
      </w:r>
      <w:r w:rsidRPr="003167FF">
        <w:rPr>
          <w:lang w:eastAsia="zh-CN"/>
        </w:rPr>
        <w:t>-1: On-demand usage of location information procedure</w:t>
      </w:r>
    </w:p>
    <w:p w14:paraId="23618F04" w14:textId="2FF828AD" w:rsidR="00312C76" w:rsidRPr="003167FF" w:rsidRDefault="00312C76" w:rsidP="00312C76">
      <w:pPr>
        <w:pStyle w:val="B1"/>
        <w:rPr>
          <w:lang w:eastAsia="zh-CN"/>
        </w:rPr>
      </w:pPr>
      <w:r w:rsidRPr="003167FF">
        <w:rPr>
          <w:lang w:eastAsia="zh-CN"/>
        </w:rPr>
        <w:t>1</w:t>
      </w:r>
      <w:r w:rsidRPr="003167FF">
        <w:t>.</w:t>
      </w:r>
      <w:r w:rsidRPr="003167FF">
        <w:tab/>
        <w:t>VAL server sends a location information request to the location management server</w:t>
      </w:r>
      <w:r w:rsidR="00BF0740" w:rsidRPr="003167FF">
        <w:t xml:space="preserve"> which may include the location QoS that contains the location accuracy, response Time and QoS class as defined in clause 4.1b of TS 23.273 [50]</w:t>
      </w:r>
      <w:r w:rsidRPr="003167FF">
        <w:t>.</w:t>
      </w:r>
    </w:p>
    <w:p w14:paraId="70B85DBF" w14:textId="44FFA703" w:rsidR="00312C76" w:rsidRPr="003167FF" w:rsidRDefault="00312C76" w:rsidP="00312C76">
      <w:pPr>
        <w:pStyle w:val="B1"/>
        <w:rPr>
          <w:lang w:eastAsia="zh-CN"/>
        </w:rPr>
      </w:pPr>
      <w:r w:rsidRPr="003167FF">
        <w:rPr>
          <w:lang w:eastAsia="zh-CN"/>
        </w:rPr>
        <w:t>2</w:t>
      </w:r>
      <w:r w:rsidRPr="003167FF">
        <w:t>.</w:t>
      </w:r>
      <w:r w:rsidRPr="003167FF">
        <w:tab/>
      </w:r>
      <w:r w:rsidRPr="003167FF">
        <w:rPr>
          <w:lang w:eastAsia="zh-CN"/>
        </w:rPr>
        <w:t>The location management server acquires the latest location of the UEs being requested, by triggering an on-demand location report procedure as described in subclause 9.3.4, or from PLMN operator</w:t>
      </w:r>
      <w:r w:rsidR="00BF0740" w:rsidRPr="003167FF">
        <w:rPr>
          <w:lang w:eastAsia="zh-CN"/>
        </w:rPr>
        <w:t>, and checks if the obtained location of the VAL UE could meet the location QoS requirements (if any)</w:t>
      </w:r>
      <w:r w:rsidRPr="003167FF">
        <w:rPr>
          <w:lang w:eastAsia="zh-CN"/>
        </w:rPr>
        <w:t>.</w:t>
      </w:r>
    </w:p>
    <w:p w14:paraId="6BF16BA9" w14:textId="721CEC51" w:rsidR="00312C76" w:rsidRPr="003167FF" w:rsidRDefault="00312C76" w:rsidP="00312C76">
      <w:pPr>
        <w:pStyle w:val="B1"/>
        <w:rPr>
          <w:lang w:eastAsia="zh-CN"/>
        </w:rPr>
      </w:pPr>
      <w:r w:rsidRPr="003167FF">
        <w:rPr>
          <w:lang w:eastAsia="zh-CN"/>
        </w:rPr>
        <w:t>3.</w:t>
      </w:r>
      <w:r w:rsidRPr="003167FF">
        <w:rPr>
          <w:lang w:eastAsia="zh-CN"/>
        </w:rPr>
        <w:tab/>
        <w:t>Then, location management server immediately sends the location information report including the latest location information acquired of one or more VAL users or VAL UEs.</w:t>
      </w:r>
      <w:r w:rsidR="00CC7B7F" w:rsidRPr="00CC7B7F">
        <w:rPr>
          <w:lang w:eastAsia="zh-CN"/>
        </w:rPr>
        <w:t xml:space="preserve"> The Location management server may report the location to the VAL server considering the location information received via non-3GPP positioning technologies (e.g. GNSS, </w:t>
      </w:r>
      <w:r w:rsidR="00CC7B7F">
        <w:rPr>
          <w:lang w:eastAsia="zh-CN"/>
        </w:rPr>
        <w:t>B</w:t>
      </w:r>
      <w:r w:rsidR="00CC7B7F" w:rsidRPr="00CC7B7F">
        <w:rPr>
          <w:lang w:eastAsia="zh-CN"/>
        </w:rPr>
        <w:t>luetooth), for instance, to improve the location accuracy.</w:t>
      </w:r>
    </w:p>
    <w:p w14:paraId="27BC153A" w14:textId="77777777" w:rsidR="00312C76" w:rsidRPr="003167FF" w:rsidRDefault="00312C76" w:rsidP="00312C76">
      <w:pPr>
        <w:pStyle w:val="B1"/>
        <w:rPr>
          <w:lang w:eastAsia="zh-CN"/>
        </w:rPr>
      </w:pPr>
      <w:r w:rsidRPr="003167FF">
        <w:rPr>
          <w:lang w:eastAsia="zh-CN"/>
        </w:rPr>
        <w:t>4.</w:t>
      </w:r>
      <w:r w:rsidRPr="003167FF">
        <w:rPr>
          <w:lang w:eastAsia="zh-CN"/>
        </w:rPr>
        <w:tab/>
        <w:t>VAL server may further share this location information to a group or to another VAL user or VAL UE.</w:t>
      </w:r>
    </w:p>
    <w:p w14:paraId="75871C06" w14:textId="61460D73" w:rsidR="00312C76" w:rsidRPr="003167FF" w:rsidRDefault="00312C76" w:rsidP="00312C76">
      <w:pPr>
        <w:pStyle w:val="NO"/>
        <w:rPr>
          <w:lang w:eastAsia="zh-CN"/>
        </w:rPr>
      </w:pPr>
      <w:r w:rsidRPr="003167FF">
        <w:rPr>
          <w:lang w:eastAsia="zh-CN"/>
        </w:rPr>
        <w:t>NOTE:</w:t>
      </w:r>
      <w:r w:rsidRPr="003167FF">
        <w:rPr>
          <w:lang w:eastAsia="zh-CN"/>
        </w:rPr>
        <w:tab/>
        <w:t xml:space="preserve">For other entities, the step </w:t>
      </w:r>
      <w:r w:rsidR="00BF0740" w:rsidRPr="003167FF">
        <w:rPr>
          <w:lang w:eastAsia="zh-CN"/>
        </w:rPr>
        <w:t>4</w:t>
      </w:r>
      <w:r w:rsidRPr="003167FF">
        <w:rPr>
          <w:lang w:eastAsia="zh-CN"/>
        </w:rPr>
        <w:t xml:space="preserve"> can be skipped if not needed.</w:t>
      </w:r>
    </w:p>
    <w:p w14:paraId="5B4AF6BB" w14:textId="77777777" w:rsidR="00312C76" w:rsidRPr="003167FF" w:rsidRDefault="00312C76" w:rsidP="00312C76">
      <w:pPr>
        <w:pStyle w:val="Heading3"/>
      </w:pPr>
      <w:bookmarkStart w:id="598" w:name="_Toc155355457"/>
      <w:r w:rsidRPr="003167FF">
        <w:lastRenderedPageBreak/>
        <w:t>9.3.10</w:t>
      </w:r>
      <w:r w:rsidRPr="003167FF">
        <w:tab/>
        <w:t>Obtaining UE(s) information at a location</w:t>
      </w:r>
      <w:bookmarkEnd w:id="598"/>
    </w:p>
    <w:p w14:paraId="65E85B24" w14:textId="77777777" w:rsidR="00312C76" w:rsidRPr="003167FF" w:rsidRDefault="00312C76" w:rsidP="00312C76">
      <w:r w:rsidRPr="003167FF">
        <w:t>Figure 9.3.10-1 describes the procedure for obtaining UE(s) information at a location.</w:t>
      </w:r>
    </w:p>
    <w:p w14:paraId="1DFD73E8" w14:textId="77777777" w:rsidR="00312C76" w:rsidRPr="003167FF" w:rsidRDefault="00312C76" w:rsidP="00312C76">
      <w:r w:rsidRPr="003167FF">
        <w:t>Pre-condition:</w:t>
      </w:r>
    </w:p>
    <w:p w14:paraId="1F54607A" w14:textId="77777777" w:rsidR="00312C76" w:rsidRPr="003167FF" w:rsidRDefault="00312C76" w:rsidP="00312C76">
      <w:pPr>
        <w:pStyle w:val="B1"/>
      </w:pPr>
      <w:r w:rsidRPr="003167FF">
        <w:t>-</w:t>
      </w:r>
      <w:r w:rsidRPr="003167FF">
        <w:tab/>
        <w:t>The VAL server has a jurisdiction over a geographical area for which the location management server is configured to operate.</w:t>
      </w:r>
    </w:p>
    <w:p w14:paraId="0305EFF5" w14:textId="77777777" w:rsidR="00312C76" w:rsidRPr="003167FF" w:rsidRDefault="00312C76" w:rsidP="00312C76">
      <w:pPr>
        <w:pStyle w:val="B1"/>
      </w:pPr>
      <w:r w:rsidRPr="003167FF">
        <w:t>-</w:t>
      </w:r>
      <w:r w:rsidRPr="003167FF">
        <w:tab/>
        <w:t>The UE(s) in the geographical area have provided its location information to the location management server.</w:t>
      </w:r>
    </w:p>
    <w:p w14:paraId="15D32FFF" w14:textId="77777777" w:rsidR="00312C76" w:rsidRPr="003167FF" w:rsidRDefault="00312C76" w:rsidP="00312C76">
      <w:pPr>
        <w:pStyle w:val="TH"/>
      </w:pPr>
      <w:r w:rsidRPr="003167FF">
        <w:object w:dxaOrig="4870" w:dyaOrig="2700" w14:anchorId="4213B49B">
          <v:shape id="_x0000_i1056" type="#_x0000_t75" style="width:243.05pt;height:133.2pt" o:ole="">
            <v:imagedata r:id="rId73" o:title=""/>
          </v:shape>
          <o:OLEObject Type="Embed" ProgID="Visio.Drawing.15" ShapeID="_x0000_i1056" DrawAspect="Content" ObjectID="_1765968995" r:id="rId74"/>
        </w:object>
      </w:r>
    </w:p>
    <w:p w14:paraId="61E500A2" w14:textId="77777777" w:rsidR="00312C76" w:rsidRPr="003167FF" w:rsidRDefault="00312C76" w:rsidP="00312C76">
      <w:pPr>
        <w:pStyle w:val="TF"/>
      </w:pPr>
      <w:r w:rsidRPr="003167FF">
        <w:t>Figure 9.3.10-1: Obtaining UE(s) information at a location</w:t>
      </w:r>
    </w:p>
    <w:p w14:paraId="29564422" w14:textId="534167C0" w:rsidR="00312C76" w:rsidRPr="003167FF" w:rsidRDefault="00312C76" w:rsidP="00312C76">
      <w:pPr>
        <w:pStyle w:val="B1"/>
      </w:pPr>
      <w:r w:rsidRPr="003167FF">
        <w:t>1.</w:t>
      </w:r>
      <w:r w:rsidRPr="003167FF">
        <w:tab/>
        <w:t>The VAL server sends get UE information request to the location management server. The request contains a location information</w:t>
      </w:r>
      <w:r w:rsidR="00B253BE" w:rsidRPr="003167FF">
        <w:t xml:space="preserve"> or VAL service area identified by the VAL service area ID</w:t>
      </w:r>
      <w:r w:rsidRPr="003167FF">
        <w:t xml:space="preserve"> and application defined proximity range.</w:t>
      </w:r>
    </w:p>
    <w:p w14:paraId="6D809ACD" w14:textId="7014F11F" w:rsidR="00312C76" w:rsidRPr="003167FF" w:rsidRDefault="00312C76" w:rsidP="00312C76">
      <w:pPr>
        <w:pStyle w:val="B1"/>
      </w:pPr>
      <w:r w:rsidRPr="003167FF">
        <w:t>2.</w:t>
      </w:r>
      <w:r w:rsidRPr="003167FF">
        <w:tab/>
        <w:t xml:space="preserve">The location management server determines the UE(s) whose location are within the application defined proximity range of the location information </w:t>
      </w:r>
      <w:r w:rsidR="00B253BE" w:rsidRPr="003167FF">
        <w:t xml:space="preserve">or VAL service area identified by the VAL service area ID </w:t>
      </w:r>
      <w:r w:rsidRPr="003167FF">
        <w:t>provided in step 1.</w:t>
      </w:r>
    </w:p>
    <w:p w14:paraId="79BF8B21" w14:textId="77777777" w:rsidR="00312C76" w:rsidRPr="003167FF" w:rsidRDefault="00312C76" w:rsidP="00312C76">
      <w:pPr>
        <w:pStyle w:val="B1"/>
      </w:pPr>
      <w:r w:rsidRPr="003167FF">
        <w:t>3.</w:t>
      </w:r>
      <w:r w:rsidRPr="003167FF">
        <w:tab/>
        <w:t>The location management server sends get UE information response to the VAL server with a list of UE(s) and its corresponding location information as determined in step 1.</w:t>
      </w:r>
    </w:p>
    <w:p w14:paraId="4449571E" w14:textId="77777777" w:rsidR="00312C76" w:rsidRPr="003167FF" w:rsidRDefault="00312C76" w:rsidP="00312C76">
      <w:pPr>
        <w:pStyle w:val="Heading3"/>
      </w:pPr>
      <w:bookmarkStart w:id="599" w:name="_Toc155355458"/>
      <w:r w:rsidRPr="003167FF">
        <w:t>9.3.11</w:t>
      </w:r>
      <w:r w:rsidRPr="003167FF">
        <w:tab/>
        <w:t>Monitoring Location Deviation</w:t>
      </w:r>
      <w:bookmarkEnd w:id="599"/>
    </w:p>
    <w:p w14:paraId="4C9FE38D" w14:textId="77777777" w:rsidR="00312C76" w:rsidRPr="003167FF" w:rsidRDefault="00312C76" w:rsidP="00312C76">
      <w:pPr>
        <w:pStyle w:val="Heading4"/>
      </w:pPr>
      <w:bookmarkStart w:id="600" w:name="_Toc155355459"/>
      <w:r w:rsidRPr="003167FF">
        <w:t>9.3.11.1</w:t>
      </w:r>
      <w:r w:rsidRPr="003167FF">
        <w:tab/>
        <w:t>General</w:t>
      </w:r>
      <w:bookmarkEnd w:id="600"/>
    </w:p>
    <w:p w14:paraId="2CE98745" w14:textId="77777777" w:rsidR="00312C76" w:rsidRPr="003167FF" w:rsidRDefault="00312C76" w:rsidP="00312C76">
      <w:r w:rsidRPr="003167FF">
        <w:t xml:space="preserve">The VAL server requests the Location Management Server to monitor the location of the VAL UE in relation to an area of interest. The LMS fetches the VAL UE's location information periodically from 3GPP core network as specified in 3GPP TS 23.502 [11] and also, using the Location Information procedures specified in clause 9.3.7 and clause 9.3.10. With the periodic location information of the UE from 3GPP core network and SEAL procedures, the LMS server evaluates the current location of the VAL UE in relation to the area of interest configured by the VAL server. If subscribed, the VAL server is notified by the LMS server when the VAL UE relationship (e.g. inside or outside) to the area of interest changes along with current location information of the VAL UE.  </w:t>
      </w:r>
    </w:p>
    <w:p w14:paraId="15F71CE3" w14:textId="77777777" w:rsidR="00312C76" w:rsidRPr="003167FF" w:rsidRDefault="00312C76" w:rsidP="00312C76">
      <w:pPr>
        <w:pStyle w:val="Heading4"/>
      </w:pPr>
      <w:bookmarkStart w:id="601" w:name="_Toc155355460"/>
      <w:r w:rsidRPr="003167FF">
        <w:t>9.3.11.2</w:t>
      </w:r>
      <w:r w:rsidRPr="003167FF">
        <w:tab/>
        <w:t>Monitoring Location Deviation procedure</w:t>
      </w:r>
      <w:bookmarkEnd w:id="601"/>
    </w:p>
    <w:p w14:paraId="441BFA7E" w14:textId="77777777" w:rsidR="00312C76" w:rsidRPr="003167FF" w:rsidRDefault="00312C76" w:rsidP="00312C76">
      <w:r w:rsidRPr="003167FF">
        <w:t>Figure 9.3.11.2-1 describes the procedure for monitoring the VAL UE's location in a given area of interest.</w:t>
      </w:r>
    </w:p>
    <w:p w14:paraId="00659F4D" w14:textId="77777777" w:rsidR="00312C76" w:rsidRPr="003167FF" w:rsidRDefault="00312C76" w:rsidP="00312C76">
      <w:r w:rsidRPr="003167FF">
        <w:t>Pre-condition:</w:t>
      </w:r>
    </w:p>
    <w:p w14:paraId="559CF32F" w14:textId="577ED549" w:rsidR="00312C76" w:rsidRPr="003167FF" w:rsidRDefault="00312C76" w:rsidP="00312C76">
      <w:pPr>
        <w:pStyle w:val="B1"/>
      </w:pPr>
      <w:r w:rsidRPr="003167FF">
        <w:t>-</w:t>
      </w:r>
      <w:r w:rsidRPr="003167FF">
        <w:tab/>
        <w:t xml:space="preserve">The LM server authorized to consume the 3GPP core network service (Monitoring events </w:t>
      </w:r>
      <w:r w:rsidR="007972BD" w:rsidRPr="003167FF">
        <w:t xml:space="preserve">provided by NEF </w:t>
      </w:r>
      <w:r w:rsidRPr="003167FF">
        <w:t>as specified in 3GPP TS 23.502 [11]).</w:t>
      </w:r>
    </w:p>
    <w:p w14:paraId="012A4458" w14:textId="745F2BB7" w:rsidR="00312C76" w:rsidRPr="003167FF" w:rsidRDefault="006E7118" w:rsidP="00312C76">
      <w:pPr>
        <w:pStyle w:val="TH"/>
      </w:pPr>
      <w:r w:rsidRPr="003167FF">
        <w:object w:dxaOrig="11273" w:dyaOrig="7687" w14:anchorId="198D945A">
          <v:shape id="_x0000_i1057" type="#_x0000_t75" style="width:481.55pt;height:328.8pt" o:ole="">
            <v:imagedata r:id="rId75" o:title=""/>
          </v:shape>
          <o:OLEObject Type="Embed" ProgID="Visio.Drawing.11" ShapeID="_x0000_i1057" DrawAspect="Content" ObjectID="_1765968996" r:id="rId76"/>
        </w:object>
      </w:r>
    </w:p>
    <w:p w14:paraId="4D8CA5E8" w14:textId="77777777" w:rsidR="00312C76" w:rsidRPr="003167FF" w:rsidRDefault="00312C76" w:rsidP="00312C76">
      <w:pPr>
        <w:pStyle w:val="TF"/>
      </w:pPr>
      <w:r w:rsidRPr="003167FF">
        <w:t>Figure 9.3.11.2-1: Monitoring VAL UE's location at a given location</w:t>
      </w:r>
    </w:p>
    <w:p w14:paraId="27C58921" w14:textId="76D496BB" w:rsidR="00312C76" w:rsidRPr="003167FF" w:rsidRDefault="00312C76" w:rsidP="00312C76">
      <w:pPr>
        <w:pStyle w:val="B1"/>
      </w:pPr>
      <w:r w:rsidRPr="003167FF">
        <w:t>1.</w:t>
      </w:r>
      <w:r w:rsidRPr="003167FF">
        <w:tab/>
        <w:t>The VAL server sends Monitor Location Subscription Request to LM server including VAL UE Identifier, predetermined area of interest information, notification interval and notification URI where the VAL server intends to receive the notifications from LM server regarding VAL UE's presence in a given area.</w:t>
      </w:r>
    </w:p>
    <w:p w14:paraId="602A7FBE" w14:textId="77777777" w:rsidR="00312C76" w:rsidRPr="003167FF" w:rsidRDefault="00312C76" w:rsidP="00312C76">
      <w:pPr>
        <w:pStyle w:val="B2"/>
      </w:pPr>
      <w:r w:rsidRPr="003167FF">
        <w:t>-</w:t>
      </w:r>
      <w:r w:rsidRPr="003167FF">
        <w:tab/>
        <w:t>"Area of interest" is the location information, which the VAL server wishes to monitor the VAL UE's location adherence. This parameter can include an area of interest information and other relevant parameters.</w:t>
      </w:r>
    </w:p>
    <w:p w14:paraId="5973842C" w14:textId="4962636C" w:rsidR="00312C76" w:rsidRPr="003167FF" w:rsidRDefault="00312C76" w:rsidP="00312C76">
      <w:pPr>
        <w:pStyle w:val="B2"/>
      </w:pPr>
      <w:r w:rsidRPr="003167FF">
        <w:t>-</w:t>
      </w:r>
      <w:r w:rsidRPr="003167FF">
        <w:tab/>
        <w:t>"Notify_Interval" represents the periodic interval in which the LM server needs to notify VAL UE's location information to the VAL server. When the VAL UE moves away from the "Area of interest", then the LM server ignores the "Notify_Interval" and sends the location notification to the VAL server immediately.</w:t>
      </w:r>
    </w:p>
    <w:p w14:paraId="3FA27842" w14:textId="6259E9CC" w:rsidR="00312C76" w:rsidRPr="003167FF" w:rsidRDefault="00312C76" w:rsidP="00312C76">
      <w:pPr>
        <w:pStyle w:val="B1"/>
      </w:pPr>
      <w:r w:rsidRPr="003167FF">
        <w:t>2.</w:t>
      </w:r>
      <w:r w:rsidRPr="003167FF">
        <w:tab/>
        <w:t xml:space="preserve">LM </w:t>
      </w:r>
      <w:r w:rsidR="009A02D0" w:rsidRPr="003167FF">
        <w:t xml:space="preserve">server </w:t>
      </w:r>
      <w:r w:rsidRPr="003167FF">
        <w:t xml:space="preserve">processes the Area of interest information in the request, and then subscribes to UE location monitoring as specified in 3GPP TS 23.502 [11] with appropriate parameters mapping. Based on the subscription, the LM </w:t>
      </w:r>
      <w:r w:rsidR="009A02D0" w:rsidRPr="003167FF">
        <w:t xml:space="preserve">server </w:t>
      </w:r>
      <w:r w:rsidRPr="003167FF">
        <w:t>receives the VAL UE location information periodically from the 3GPP core network.</w:t>
      </w:r>
      <w:r w:rsidR="009A02D0" w:rsidRPr="003167FF">
        <w:t xml:space="preserve"> The LM server also invokes NEF service for Area of Interest monitoring as specified in clause 5.3.3 of 3GPP TS 23.256 [5</w:t>
      </w:r>
      <w:r w:rsidR="00235311" w:rsidRPr="003167FF">
        <w:t>2</w:t>
      </w:r>
      <w:r w:rsidR="009A02D0" w:rsidRPr="003167FF">
        <w:t>] to know whether the VAL UE is in the VAL server’s predetermined area of interest.</w:t>
      </w:r>
    </w:p>
    <w:p w14:paraId="409A07A5" w14:textId="0B89E0E5" w:rsidR="00312C76" w:rsidRPr="003167FF" w:rsidRDefault="00312C76" w:rsidP="00312C76">
      <w:pPr>
        <w:pStyle w:val="B1"/>
      </w:pPr>
      <w:r w:rsidRPr="003167FF">
        <w:t>3.</w:t>
      </w:r>
      <w:r w:rsidRPr="003167FF">
        <w:tab/>
        <w:t xml:space="preserve">LM </w:t>
      </w:r>
      <w:r w:rsidR="009A02D0" w:rsidRPr="003167FF">
        <w:t xml:space="preserve">server </w:t>
      </w:r>
      <w:r w:rsidRPr="003167FF">
        <w:t>shall use the Location information procedures as specified in clause 9.3.7 and clause 9.3.10, to periodically obtain the VAL UE location information. Based on the geographic information from the VAL server, the LM server may determine to additionally include the positioning methods in SEAL LMS procedures to obtain location information.</w:t>
      </w:r>
    </w:p>
    <w:p w14:paraId="34584ABC" w14:textId="6E10B70C" w:rsidR="00BD2E6D" w:rsidRPr="003167FF" w:rsidRDefault="00BD2E6D" w:rsidP="00BD2E6D">
      <w:pPr>
        <w:pStyle w:val="B1"/>
        <w:rPr>
          <w:lang w:eastAsia="zh-CN"/>
        </w:rPr>
      </w:pPr>
      <w:r w:rsidRPr="003167FF">
        <w:rPr>
          <w:lang w:eastAsia="zh-CN"/>
        </w:rPr>
        <w:t>4.</w:t>
      </w:r>
      <w:r w:rsidRPr="003167FF">
        <w:rPr>
          <w:lang w:eastAsia="zh-CN"/>
        </w:rPr>
        <w:tab/>
        <w:t xml:space="preserve">LMS may </w:t>
      </w:r>
      <w:r w:rsidRPr="003167FF">
        <w:t>periodically obtain the VAL UE location information</w:t>
      </w:r>
      <w:r w:rsidRPr="003167FF">
        <w:rPr>
          <w:lang w:eastAsia="zh-CN"/>
        </w:rPr>
        <w:t xml:space="preserve"> from the 3</w:t>
      </w:r>
      <w:r w:rsidRPr="003167FF">
        <w:rPr>
          <w:vertAlign w:val="superscript"/>
          <w:lang w:eastAsia="zh-CN"/>
        </w:rPr>
        <w:t>rd</w:t>
      </w:r>
      <w:r w:rsidRPr="003167FF">
        <w:rPr>
          <w:lang w:eastAsia="zh-CN"/>
        </w:rPr>
        <w:t xml:space="preserve"> party location management server based on the </w:t>
      </w:r>
      <w:r w:rsidRPr="003167FF">
        <w:t>geographic information from the VAL server</w:t>
      </w:r>
      <w:r w:rsidRPr="003167FF">
        <w:rPr>
          <w:lang w:eastAsia="zh-CN"/>
        </w:rPr>
        <w:t xml:space="preserve">. </w:t>
      </w:r>
    </w:p>
    <w:p w14:paraId="3A37DCAC" w14:textId="03A8C360" w:rsidR="00BD2E6D" w:rsidRPr="003167FF" w:rsidRDefault="00BD2E6D" w:rsidP="00BD2E6D">
      <w:pPr>
        <w:pStyle w:val="NO"/>
        <w:rPr>
          <w:lang w:eastAsia="zh-CN"/>
        </w:rPr>
      </w:pPr>
      <w:r w:rsidRPr="003167FF">
        <w:rPr>
          <w:lang w:eastAsia="zh-CN"/>
        </w:rPr>
        <w:t>NOTE 1</w:t>
      </w:r>
      <w:r w:rsidRPr="003167FF">
        <w:t>:</w:t>
      </w:r>
      <w:r w:rsidRPr="003167FF">
        <w:tab/>
      </w:r>
      <w:r w:rsidRPr="003167FF">
        <w:rPr>
          <w:lang w:eastAsia="zh-CN"/>
        </w:rPr>
        <w:t>How the LMS obtains the UE location from the 3</w:t>
      </w:r>
      <w:r w:rsidRPr="003167FF">
        <w:rPr>
          <w:vertAlign w:val="superscript"/>
          <w:lang w:eastAsia="zh-CN"/>
        </w:rPr>
        <w:t>rd</w:t>
      </w:r>
      <w:r w:rsidRPr="003167FF">
        <w:rPr>
          <w:lang w:eastAsia="zh-CN"/>
        </w:rPr>
        <w:t xml:space="preserve"> party location management server is </w:t>
      </w:r>
      <w:r w:rsidRPr="003167FF">
        <w:t>out of scope of this specification.</w:t>
      </w:r>
    </w:p>
    <w:p w14:paraId="70242299" w14:textId="10C40618" w:rsidR="00312C76" w:rsidRPr="003167FF" w:rsidRDefault="00BD2E6D" w:rsidP="00312C76">
      <w:pPr>
        <w:pStyle w:val="B1"/>
      </w:pPr>
      <w:r w:rsidRPr="003167FF">
        <w:t>5</w:t>
      </w:r>
      <w:r w:rsidR="00312C76" w:rsidRPr="003167FF">
        <w:t>.</w:t>
      </w:r>
      <w:r w:rsidR="00312C76" w:rsidRPr="003167FF">
        <w:tab/>
        <w:t>LM server, after successful subscription according to steps 2</w:t>
      </w:r>
      <w:r w:rsidR="00247B59" w:rsidRPr="003167FF">
        <w:t>~4</w:t>
      </w:r>
      <w:r w:rsidR="00312C76" w:rsidRPr="003167FF">
        <w:t>, sends Monitor Location Subscription response, indicating that the LM server accepts VAL server</w:t>
      </w:r>
      <w:r w:rsidR="0059624D" w:rsidRPr="003167FF">
        <w:t>'</w:t>
      </w:r>
      <w:r w:rsidR="00312C76" w:rsidRPr="003167FF">
        <w:t>s request and will monitor the location of the VAL UE to verify if the VAL UE is in the area of interest.</w:t>
      </w:r>
    </w:p>
    <w:p w14:paraId="355049BC" w14:textId="1C54D040" w:rsidR="00312C76" w:rsidRPr="003167FF" w:rsidRDefault="00BD2E6D" w:rsidP="00312C76">
      <w:pPr>
        <w:pStyle w:val="B1"/>
      </w:pPr>
      <w:r w:rsidRPr="003167FF">
        <w:lastRenderedPageBreak/>
        <w:t>6</w:t>
      </w:r>
      <w:r w:rsidR="00312C76" w:rsidRPr="003167FF">
        <w:t xml:space="preserve">a and </w:t>
      </w:r>
      <w:r w:rsidRPr="003167FF">
        <w:t>6</w:t>
      </w:r>
      <w:r w:rsidR="00312C76" w:rsidRPr="003167FF">
        <w:t>b. LM server processes the location information received from SEAL Location Information procedures</w:t>
      </w:r>
      <w:r w:rsidR="00247B59" w:rsidRPr="003167FF">
        <w:t>,</w:t>
      </w:r>
      <w:r w:rsidR="00312C76" w:rsidRPr="003167FF">
        <w:t xml:space="preserve"> the </w:t>
      </w:r>
      <w:r w:rsidR="00247B59" w:rsidRPr="003167FF">
        <w:t xml:space="preserve">3GPP </w:t>
      </w:r>
      <w:r w:rsidR="00312C76" w:rsidRPr="003167FF">
        <w:t>core network</w:t>
      </w:r>
      <w:r w:rsidR="00247B59" w:rsidRPr="003167FF">
        <w:t xml:space="preserve"> and/or the 3rd party location management server</w:t>
      </w:r>
      <w:r w:rsidR="00312C76" w:rsidRPr="003167FF">
        <w:t>, and validates the information. If the location information is matching, then the LM</w:t>
      </w:r>
      <w:r w:rsidR="00D10CF6" w:rsidRPr="003167FF">
        <w:t xml:space="preserve"> server</w:t>
      </w:r>
      <w:r w:rsidR="00312C76" w:rsidRPr="003167FF">
        <w:t xml:space="preserve"> shall check if the VAL UE's current location is within the</w:t>
      </w:r>
      <w:r w:rsidR="00D10CF6" w:rsidRPr="003167FF">
        <w:t xml:space="preserve"> predetermined</w:t>
      </w:r>
      <w:r w:rsidR="00312C76" w:rsidRPr="003167FF">
        <w:t xml:space="preserve"> area of interest received in step 1. </w:t>
      </w:r>
    </w:p>
    <w:p w14:paraId="54F7A427" w14:textId="2BAD99EE" w:rsidR="00D10CF6" w:rsidRPr="003167FF" w:rsidRDefault="00D10CF6" w:rsidP="00D10CF6">
      <w:pPr>
        <w:pStyle w:val="NO"/>
      </w:pPr>
      <w:bookmarkStart w:id="602" w:name="_Hlk61015415"/>
      <w:r w:rsidRPr="003167FF">
        <w:t>NOTE</w:t>
      </w:r>
      <w:r w:rsidR="00BD2E6D" w:rsidRPr="003167FF">
        <w:t> 2</w:t>
      </w:r>
      <w:r w:rsidRPr="003167FF">
        <w:t>:</w:t>
      </w:r>
      <w:r w:rsidRPr="003167FF">
        <w:tab/>
        <w:t>The location information received from the 3GPP core network and from LM client does not necessarily be exactly the same, the LM server can aggregate the location information if there is no big deviation.</w:t>
      </w:r>
    </w:p>
    <w:p w14:paraId="3B6148DB" w14:textId="0B2C513B" w:rsidR="00D10CF6" w:rsidRPr="003167FF" w:rsidRDefault="00BD2E6D" w:rsidP="00D10CF6">
      <w:pPr>
        <w:pStyle w:val="B1"/>
      </w:pPr>
      <w:r w:rsidRPr="003167FF">
        <w:t>6</w:t>
      </w:r>
      <w:r w:rsidR="00D10CF6" w:rsidRPr="003167FF">
        <w:t>c.</w:t>
      </w:r>
      <w:r w:rsidR="00D10CF6" w:rsidRPr="003167FF">
        <w:tab/>
        <w:t xml:space="preserve">LM server verifies its determined VAL UE location status (i.e. presence or absence with regard to the predetermined area of interest) with the retrieved 3GPP core network result from the NEF monitoring service for Area of Interest. </w:t>
      </w:r>
      <w:r w:rsidR="006E7118" w:rsidRPr="006E7118">
        <w:t>The LM server will continue with step 7, step 8 and step 9 as applicable.</w:t>
      </w:r>
    </w:p>
    <w:p w14:paraId="64297867" w14:textId="320A42D6" w:rsidR="00312C76" w:rsidRPr="003167FF" w:rsidRDefault="00247B59" w:rsidP="00312C76">
      <w:pPr>
        <w:pStyle w:val="B1"/>
      </w:pPr>
      <w:r w:rsidRPr="003167FF">
        <w:t>7</w:t>
      </w:r>
      <w:r w:rsidR="00312C76" w:rsidRPr="003167FF">
        <w:t>.</w:t>
      </w:r>
      <w:r w:rsidR="00312C76" w:rsidRPr="003167FF">
        <w:tab/>
        <w:t>If the location information received from Location management client</w:t>
      </w:r>
      <w:r w:rsidRPr="003167FF">
        <w:t>,</w:t>
      </w:r>
      <w:r w:rsidR="00312C76" w:rsidRPr="003167FF">
        <w:t xml:space="preserve"> the </w:t>
      </w:r>
      <w:r w:rsidRPr="003167FF">
        <w:t xml:space="preserve">3GPP </w:t>
      </w:r>
      <w:r w:rsidR="00312C76" w:rsidRPr="003167FF">
        <w:t xml:space="preserve">core network </w:t>
      </w:r>
      <w:r w:rsidRPr="003167FF">
        <w:t xml:space="preserve">and/or the 3rd party location management server </w:t>
      </w:r>
      <w:r w:rsidR="00312C76" w:rsidRPr="003167FF">
        <w:t>do not match</w:t>
      </w:r>
      <w:r w:rsidR="00D10CF6" w:rsidRPr="003167FF">
        <w:t xml:space="preserve"> or the NEF reported Area of Interest monitoring result does </w:t>
      </w:r>
      <w:r w:rsidR="006E7118">
        <w:t xml:space="preserve">not </w:t>
      </w:r>
      <w:r w:rsidR="00D10CF6" w:rsidRPr="003167FF">
        <w:t>match with the determined VAL UE location status (present/absence) in LM server</w:t>
      </w:r>
      <w:r w:rsidR="00312C76" w:rsidRPr="003167FF">
        <w:t>, then the LM server shall consider the VAL UE as outside from its specified area of interest and shall notify ("Notify Mismatch Location" message) the VAL server of the same, including VAL UE ID and the location information from LM</w:t>
      </w:r>
      <w:r w:rsidR="00D10CF6" w:rsidRPr="003167FF">
        <w:rPr>
          <w:lang w:eastAsia="zh-CN"/>
        </w:rPr>
        <w:t xml:space="preserve"> server</w:t>
      </w:r>
      <w:r w:rsidRPr="003167FF">
        <w:rPr>
          <w:lang w:eastAsia="zh-CN"/>
        </w:rPr>
        <w:t>,</w:t>
      </w:r>
      <w:r w:rsidR="00312C76" w:rsidRPr="003167FF">
        <w:t xml:space="preserve">the </w:t>
      </w:r>
      <w:r w:rsidRPr="003167FF">
        <w:t xml:space="preserve">3GPP </w:t>
      </w:r>
      <w:r w:rsidR="00312C76" w:rsidRPr="003167FF">
        <w:t>core network</w:t>
      </w:r>
      <w:r w:rsidRPr="003167FF">
        <w:t xml:space="preserve"> and/or the 3rd party location management server</w:t>
      </w:r>
      <w:r w:rsidR="00312C76" w:rsidRPr="003167FF">
        <w:t xml:space="preserve"> in the notification message.</w:t>
      </w:r>
    </w:p>
    <w:bookmarkEnd w:id="602"/>
    <w:p w14:paraId="25FCEFB8" w14:textId="34A5B722" w:rsidR="00312C76" w:rsidRPr="003167FF" w:rsidRDefault="00247B59" w:rsidP="00312C76">
      <w:pPr>
        <w:pStyle w:val="B1"/>
      </w:pPr>
      <w:r w:rsidRPr="003167FF">
        <w:t>8</w:t>
      </w:r>
      <w:r w:rsidR="00312C76" w:rsidRPr="003167FF">
        <w:t>.</w:t>
      </w:r>
      <w:r w:rsidR="00312C76" w:rsidRPr="003167FF">
        <w:tab/>
        <w:t>If the VAL UE's current location is from Location management client</w:t>
      </w:r>
      <w:r w:rsidRPr="003167FF">
        <w:t>,</w:t>
      </w:r>
      <w:r w:rsidR="00312C76" w:rsidRPr="003167FF">
        <w:t xml:space="preserve"> the </w:t>
      </w:r>
      <w:r w:rsidRPr="003167FF">
        <w:t xml:space="preserve">3GPP </w:t>
      </w:r>
      <w:r w:rsidR="00312C76" w:rsidRPr="003167FF">
        <w:t>core network</w:t>
      </w:r>
      <w:r w:rsidRPr="003167FF">
        <w:t xml:space="preserve"> and/or the 3rd party location management server</w:t>
      </w:r>
      <w:r w:rsidR="00312C76" w:rsidRPr="003167FF">
        <w:t xml:space="preserve"> matches, and not in the area of interest received from VAL server in Monitor Location Subscription Request message, </w:t>
      </w:r>
      <w:r w:rsidR="00D10CF6" w:rsidRPr="003167FF">
        <w:t xml:space="preserve">and such out of area of interest result is also aligned with the NEF reported area of interest monitoring result, </w:t>
      </w:r>
      <w:r w:rsidR="00312C76" w:rsidRPr="003167FF">
        <w:t xml:space="preserve">then the LM </w:t>
      </w:r>
      <w:r w:rsidR="00D10CF6" w:rsidRPr="003167FF">
        <w:t xml:space="preserve">server </w:t>
      </w:r>
      <w:r w:rsidR="00312C76" w:rsidRPr="003167FF">
        <w:t>considers the VAL UE as outside from its specified area of interest and shall notify the VAL server that the VAL UE's current location is outside of area of interest and VAL UE ID in "Notify Absence" message.</w:t>
      </w:r>
    </w:p>
    <w:p w14:paraId="738539B0" w14:textId="50DC8C8F" w:rsidR="00312C76" w:rsidRPr="003167FF" w:rsidRDefault="00247B59" w:rsidP="00312C76">
      <w:pPr>
        <w:pStyle w:val="B1"/>
      </w:pPr>
      <w:r w:rsidRPr="003167FF">
        <w:t>9</w:t>
      </w:r>
      <w:r w:rsidR="00312C76" w:rsidRPr="003167FF">
        <w:t>.</w:t>
      </w:r>
      <w:r w:rsidR="00312C76" w:rsidRPr="003167FF">
        <w:tab/>
        <w:t xml:space="preserve">When the VAL UE's current location is in area of interest, </w:t>
      </w:r>
      <w:r w:rsidR="00D10CF6" w:rsidRPr="003167FF">
        <w:t xml:space="preserve">and such in area of interest result is also aligned with the NEF reported area of interest monitoring result, </w:t>
      </w:r>
      <w:r w:rsidR="00312C76" w:rsidRPr="003167FF">
        <w:t>then the LM</w:t>
      </w:r>
      <w:r w:rsidR="00D10CF6" w:rsidRPr="003167FF">
        <w:t xml:space="preserve"> server</w:t>
      </w:r>
      <w:r w:rsidR="00312C76" w:rsidRPr="003167FF">
        <w:t xml:space="preserve"> shall notify ("Notify Presence" message) the VAL server periodically, according to the "Notify_Interval" value in "Monitor Location Subscription Request" message, indicating the VAL server that the VAL UE is within the area of interest, along with VAL UE's current location information.</w:t>
      </w:r>
    </w:p>
    <w:p w14:paraId="5902F897" w14:textId="77777777" w:rsidR="00312C76" w:rsidRPr="003167FF" w:rsidRDefault="00312C76" w:rsidP="00312C76">
      <w:pPr>
        <w:pStyle w:val="Heading3"/>
      </w:pPr>
      <w:bookmarkStart w:id="603" w:name="_Toc155355461"/>
      <w:r w:rsidRPr="003167FF">
        <w:t>9.3.12</w:t>
      </w:r>
      <w:r w:rsidRPr="003167FF">
        <w:tab/>
        <w:t>Location area monitoring information procedure</w:t>
      </w:r>
      <w:bookmarkEnd w:id="603"/>
    </w:p>
    <w:p w14:paraId="6207A92C" w14:textId="77777777" w:rsidR="00312C76" w:rsidRPr="003167FF" w:rsidRDefault="00312C76" w:rsidP="00312C76">
      <w:pPr>
        <w:pStyle w:val="Heading4"/>
      </w:pPr>
      <w:bookmarkStart w:id="604" w:name="_Toc155355462"/>
      <w:r w:rsidRPr="003167FF">
        <w:t>9.3.12.1</w:t>
      </w:r>
      <w:r w:rsidRPr="003167FF">
        <w:tab/>
        <w:t>Location area monitoring subscribe procedure</w:t>
      </w:r>
      <w:bookmarkEnd w:id="604"/>
    </w:p>
    <w:p w14:paraId="5AF1E189" w14:textId="77777777" w:rsidR="00312C76" w:rsidRPr="003167FF" w:rsidRDefault="00312C76" w:rsidP="00312C76">
      <w:pPr>
        <w:rPr>
          <w:lang w:eastAsia="zh-CN"/>
        </w:rPr>
      </w:pPr>
      <w:r w:rsidRPr="003167FF">
        <w:rPr>
          <w:lang w:eastAsia="zh-CN"/>
        </w:rPr>
        <w:t xml:space="preserve">Figure </w:t>
      </w:r>
      <w:r w:rsidRPr="003167FF">
        <w:t>9.3.12.1</w:t>
      </w:r>
      <w:r w:rsidRPr="003167FF">
        <w:rPr>
          <w:lang w:eastAsia="zh-CN"/>
        </w:rPr>
        <w:t>-1 illustrates the high level procedure of location area monitoring subscription request. The same procedure can be applied for location management client and other SEAL servers that would like to subscribe to the list of UEs moving in or moving out of the specific location area. The subscribe request can be for a reference UE for which the subscriber is authorized to monitor location information.</w:t>
      </w:r>
    </w:p>
    <w:p w14:paraId="0C663BD6" w14:textId="77777777" w:rsidR="00312C76" w:rsidRPr="003167FF" w:rsidRDefault="00312C76" w:rsidP="00312C76">
      <w:pPr>
        <w:pStyle w:val="TH"/>
        <w:rPr>
          <w:lang w:eastAsia="zh-CN"/>
        </w:rPr>
      </w:pPr>
      <w:r w:rsidRPr="003167FF">
        <w:object w:dxaOrig="4476" w:dyaOrig="2196" w14:anchorId="09DE79D3">
          <v:shape id="_x0000_i1058" type="#_x0000_t75" style="width:222.65pt;height:111.1pt" o:ole="">
            <v:imagedata r:id="rId77" o:title=""/>
          </v:shape>
          <o:OLEObject Type="Embed" ProgID="Visio.Drawing.15" ShapeID="_x0000_i1058" DrawAspect="Content" ObjectID="_1765968997" r:id="rId78"/>
        </w:object>
      </w:r>
    </w:p>
    <w:p w14:paraId="491225E8" w14:textId="77777777" w:rsidR="00312C76" w:rsidRPr="003167FF" w:rsidRDefault="00312C76" w:rsidP="00312C76">
      <w:pPr>
        <w:pStyle w:val="TF"/>
        <w:rPr>
          <w:lang w:eastAsia="zh-CN"/>
        </w:rPr>
      </w:pPr>
      <w:r w:rsidRPr="003167FF">
        <w:rPr>
          <w:lang w:eastAsia="zh-CN"/>
        </w:rPr>
        <w:t xml:space="preserve">Figure </w:t>
      </w:r>
      <w:r w:rsidRPr="003167FF">
        <w:t>9.3.12.1</w:t>
      </w:r>
      <w:r w:rsidRPr="003167FF">
        <w:rPr>
          <w:lang w:eastAsia="zh-CN"/>
        </w:rPr>
        <w:t xml:space="preserve">-1: Location </w:t>
      </w:r>
      <w:r w:rsidRPr="003167FF">
        <w:t xml:space="preserve">area </w:t>
      </w:r>
      <w:r w:rsidRPr="003167FF">
        <w:rPr>
          <w:rFonts w:ascii="Calibri" w:hAnsi="Calibri" w:cs="Calibri"/>
          <w:sz w:val="22"/>
          <w:szCs w:val="22"/>
        </w:rPr>
        <w:t xml:space="preserve">monitoring </w:t>
      </w:r>
      <w:r w:rsidRPr="003167FF">
        <w:rPr>
          <w:lang w:eastAsia="zh-CN"/>
        </w:rPr>
        <w:t>subscription procedure</w:t>
      </w:r>
    </w:p>
    <w:p w14:paraId="584512B7" w14:textId="0E895BC7" w:rsidR="00312C76" w:rsidRPr="003167FF" w:rsidRDefault="00312C76" w:rsidP="00312C76">
      <w:pPr>
        <w:pStyle w:val="B1"/>
        <w:rPr>
          <w:lang w:eastAsia="zh-CN"/>
        </w:rPr>
      </w:pPr>
      <w:r w:rsidRPr="003167FF">
        <w:rPr>
          <w:lang w:eastAsia="zh-CN"/>
        </w:rPr>
        <w:t>1</w:t>
      </w:r>
      <w:r w:rsidRPr="003167FF">
        <w:t>.</w:t>
      </w:r>
      <w:r w:rsidRPr="003167FF">
        <w:tab/>
        <w:t>The VAL server</w:t>
      </w:r>
      <w:r w:rsidRPr="003167FF">
        <w:rPr>
          <w:lang w:eastAsia="zh-CN"/>
        </w:rPr>
        <w:t xml:space="preserve"> sends a location area</w:t>
      </w:r>
      <w:r w:rsidRPr="003167FF">
        <w:t xml:space="preserve"> monitoring </w:t>
      </w:r>
      <w:r w:rsidRPr="003167FF">
        <w:rPr>
          <w:lang w:eastAsia="zh-CN"/>
        </w:rPr>
        <w:t xml:space="preserve">subscription request to the location management server to subscribe to the list of UEs moving in or moving out of the specific location area. In the request message, the VAL server includes the information as specified in </w:t>
      </w:r>
      <w:r w:rsidRPr="003167FF">
        <w:t>Table </w:t>
      </w:r>
      <w:r w:rsidRPr="003167FF">
        <w:rPr>
          <w:lang w:eastAsia="zh-CN"/>
        </w:rPr>
        <w:t>9.3</w:t>
      </w:r>
      <w:r w:rsidRPr="003167FF">
        <w:t>.2.14</w:t>
      </w:r>
      <w:r w:rsidRPr="003167FF">
        <w:rPr>
          <w:lang w:eastAsia="zh-CN"/>
        </w:rPr>
        <w:t>-</w:t>
      </w:r>
      <w:r w:rsidRPr="003167FF">
        <w:t xml:space="preserve">1. The location information criteria may include the geographic location information </w:t>
      </w:r>
      <w:r w:rsidR="00B253BE" w:rsidRPr="003167FF">
        <w:t xml:space="preserve">or the VAL service area identified by the VAL service area ID </w:t>
      </w:r>
      <w:r w:rsidRPr="003167FF">
        <w:t xml:space="preserve">where the UEs moving in or moving out to be monitored, or it may include reference UE information where in the UEs moving in or moving out of given </w:t>
      </w:r>
      <w:r w:rsidRPr="003167FF">
        <w:rPr>
          <w:lang w:eastAsia="zh-CN"/>
        </w:rPr>
        <w:t xml:space="preserve">application defined </w:t>
      </w:r>
      <w:r w:rsidRPr="003167FF">
        <w:t>proximity range from the reference UE (target UE) to be monitored. The reference UE information may include VAL UE ID.</w:t>
      </w:r>
    </w:p>
    <w:p w14:paraId="6CEBE3B9" w14:textId="77777777" w:rsidR="00312C76" w:rsidRPr="003167FF" w:rsidRDefault="00312C76" w:rsidP="00312C76">
      <w:pPr>
        <w:pStyle w:val="B1"/>
      </w:pPr>
      <w:r w:rsidRPr="003167FF">
        <w:rPr>
          <w:lang w:eastAsia="zh-CN"/>
        </w:rPr>
        <w:lastRenderedPageBreak/>
        <w:t>2</w:t>
      </w:r>
      <w:r w:rsidRPr="003167FF">
        <w:t>.</w:t>
      </w:r>
      <w:r w:rsidRPr="003167FF">
        <w:tab/>
      </w:r>
      <w:r w:rsidRPr="003167FF">
        <w:rPr>
          <w:lang w:eastAsia="zh-CN"/>
        </w:rPr>
        <w:t>The location management server shall check if the VAL server is authorized to initiate the l</w:t>
      </w:r>
      <w:r w:rsidRPr="003167FF">
        <w:t xml:space="preserve">ocation </w:t>
      </w:r>
      <w:r w:rsidRPr="003167FF">
        <w:rPr>
          <w:lang w:eastAsia="zh-CN"/>
        </w:rPr>
        <w:t>area</w:t>
      </w:r>
      <w:r w:rsidRPr="003167FF">
        <w:t xml:space="preserve"> </w:t>
      </w:r>
      <w:r w:rsidRPr="003167FF">
        <w:rPr>
          <w:lang w:eastAsia="zh-CN"/>
        </w:rPr>
        <w:t>monitoring subscription</w:t>
      </w:r>
      <w:r w:rsidRPr="003167FF">
        <w:t xml:space="preserve"> </w:t>
      </w:r>
      <w:r w:rsidRPr="003167FF">
        <w:rPr>
          <w:lang w:eastAsia="zh-CN"/>
        </w:rPr>
        <w:t>request.</w:t>
      </w:r>
    </w:p>
    <w:p w14:paraId="308C29F7" w14:textId="77777777" w:rsidR="00312C76" w:rsidRPr="003167FF" w:rsidRDefault="00312C76" w:rsidP="00312C76">
      <w:pPr>
        <w:pStyle w:val="B1"/>
        <w:rPr>
          <w:lang w:eastAsia="zh-CN"/>
        </w:rPr>
      </w:pPr>
      <w:r w:rsidRPr="003167FF">
        <w:t>3.</w:t>
      </w:r>
      <w:r w:rsidRPr="003167FF">
        <w:tab/>
      </w:r>
      <w:r w:rsidRPr="003167FF">
        <w:rPr>
          <w:lang w:eastAsia="zh-CN"/>
        </w:rPr>
        <w:t xml:space="preserve">The location management </w:t>
      </w:r>
      <w:r w:rsidRPr="003167FF">
        <w:t xml:space="preserve">server </w:t>
      </w:r>
      <w:r w:rsidRPr="003167FF">
        <w:rPr>
          <w:lang w:eastAsia="zh-CN"/>
        </w:rPr>
        <w:t xml:space="preserve">replies with a location area monitoring subscription response </w:t>
      </w:r>
      <w:r w:rsidRPr="003167FF">
        <w:t>indicating</w:t>
      </w:r>
      <w:r w:rsidRPr="003167FF">
        <w:rPr>
          <w:lang w:eastAsia="zh-CN"/>
        </w:rPr>
        <w:t xml:space="preserve"> the subscription status. In the response message, the location management server includes the information as specified in </w:t>
      </w:r>
      <w:r w:rsidRPr="003167FF">
        <w:t>Table </w:t>
      </w:r>
      <w:r w:rsidRPr="003167FF">
        <w:rPr>
          <w:lang w:eastAsia="zh-CN"/>
        </w:rPr>
        <w:t>9.3</w:t>
      </w:r>
      <w:r w:rsidRPr="003167FF">
        <w:t>.2.15</w:t>
      </w:r>
      <w:r w:rsidRPr="003167FF">
        <w:rPr>
          <w:lang w:eastAsia="zh-CN"/>
        </w:rPr>
        <w:t>-</w:t>
      </w:r>
      <w:r w:rsidRPr="003167FF">
        <w:t>1.</w:t>
      </w:r>
    </w:p>
    <w:p w14:paraId="0C32C904" w14:textId="77777777" w:rsidR="00312C76" w:rsidRPr="003167FF" w:rsidRDefault="00312C76" w:rsidP="00312C76">
      <w:pPr>
        <w:pStyle w:val="Heading4"/>
      </w:pPr>
      <w:bookmarkStart w:id="605" w:name="_Toc155355463"/>
      <w:r w:rsidRPr="003167FF">
        <w:t>9.3.12.2</w:t>
      </w:r>
      <w:r w:rsidRPr="003167FF">
        <w:tab/>
        <w:t xml:space="preserve">Location area </w:t>
      </w:r>
      <w:r w:rsidRPr="003167FF">
        <w:rPr>
          <w:lang w:eastAsia="zh-CN"/>
        </w:rPr>
        <w:t xml:space="preserve">monitoring </w:t>
      </w:r>
      <w:r w:rsidRPr="003167FF">
        <w:t>subscribe modify procedure</w:t>
      </w:r>
      <w:bookmarkEnd w:id="605"/>
    </w:p>
    <w:p w14:paraId="13566198" w14:textId="77777777" w:rsidR="00312C76" w:rsidRPr="003167FF" w:rsidRDefault="00312C76" w:rsidP="00312C76">
      <w:pPr>
        <w:rPr>
          <w:lang w:eastAsia="zh-CN"/>
        </w:rPr>
      </w:pPr>
      <w:r w:rsidRPr="003167FF">
        <w:rPr>
          <w:lang w:eastAsia="zh-CN"/>
        </w:rPr>
        <w:t xml:space="preserve">Figure </w:t>
      </w:r>
      <w:r w:rsidRPr="003167FF">
        <w:t>9.3.12.2</w:t>
      </w:r>
      <w:r w:rsidRPr="003167FF">
        <w:rPr>
          <w:lang w:eastAsia="zh-CN"/>
        </w:rPr>
        <w:t>-1 illustrates the high level procedure of location area monitoring subscribe modify request. The same procedure can be applied for location management client and other SEAL servers that would like to modify the subscription to the list of UEs moving in or moving out of the specific location area. The subscribe modify request can be for a reference UE for which the subscriber is authorized to monitor location information.</w:t>
      </w:r>
    </w:p>
    <w:p w14:paraId="73EAAE1A" w14:textId="77777777" w:rsidR="00312C76" w:rsidRPr="003167FF" w:rsidRDefault="00312C76" w:rsidP="00312C76">
      <w:pPr>
        <w:pStyle w:val="TH"/>
        <w:rPr>
          <w:lang w:eastAsia="zh-CN"/>
        </w:rPr>
      </w:pPr>
      <w:r w:rsidRPr="003167FF">
        <w:object w:dxaOrig="4476" w:dyaOrig="2196" w14:anchorId="36F458E3">
          <v:shape id="_x0000_i1059" type="#_x0000_t75" style="width:222.65pt;height:111.1pt" o:ole="">
            <v:imagedata r:id="rId79" o:title=""/>
          </v:shape>
          <o:OLEObject Type="Embed" ProgID="Visio.Drawing.15" ShapeID="_x0000_i1059" DrawAspect="Content" ObjectID="_1765968998" r:id="rId80"/>
        </w:object>
      </w:r>
    </w:p>
    <w:p w14:paraId="0D2609E5" w14:textId="77777777" w:rsidR="00312C76" w:rsidRPr="003167FF" w:rsidRDefault="00312C76" w:rsidP="00312C76">
      <w:pPr>
        <w:pStyle w:val="TF"/>
        <w:rPr>
          <w:lang w:eastAsia="zh-CN"/>
        </w:rPr>
      </w:pPr>
      <w:r w:rsidRPr="003167FF">
        <w:rPr>
          <w:lang w:eastAsia="zh-CN"/>
        </w:rPr>
        <w:t xml:space="preserve">Figure </w:t>
      </w:r>
      <w:r w:rsidRPr="003167FF">
        <w:t>9.3.12.2</w:t>
      </w:r>
      <w:r w:rsidRPr="003167FF">
        <w:rPr>
          <w:lang w:eastAsia="zh-CN"/>
        </w:rPr>
        <w:t xml:space="preserve">-1: Location </w:t>
      </w:r>
      <w:r w:rsidRPr="003167FF">
        <w:t xml:space="preserve">area </w:t>
      </w:r>
      <w:r w:rsidRPr="003167FF">
        <w:rPr>
          <w:lang w:eastAsia="zh-CN"/>
        </w:rPr>
        <w:t>monitoring subscription modify procedure</w:t>
      </w:r>
    </w:p>
    <w:p w14:paraId="07563FC8" w14:textId="77777777" w:rsidR="00312C76" w:rsidRPr="003167FF" w:rsidRDefault="00312C76" w:rsidP="00312C76">
      <w:pPr>
        <w:pStyle w:val="B1"/>
        <w:rPr>
          <w:lang w:eastAsia="zh-CN"/>
        </w:rPr>
      </w:pPr>
      <w:r w:rsidRPr="003167FF">
        <w:rPr>
          <w:lang w:eastAsia="zh-CN"/>
        </w:rPr>
        <w:t>1</w:t>
      </w:r>
      <w:r w:rsidRPr="003167FF">
        <w:t>.</w:t>
      </w:r>
      <w:r w:rsidRPr="003167FF">
        <w:tab/>
        <w:t>The VAL server</w:t>
      </w:r>
      <w:r w:rsidRPr="003167FF">
        <w:rPr>
          <w:lang w:eastAsia="zh-CN"/>
        </w:rPr>
        <w:t xml:space="preserve"> sends a location area</w:t>
      </w:r>
      <w:r w:rsidRPr="003167FF">
        <w:t xml:space="preserve"> </w:t>
      </w:r>
      <w:r w:rsidRPr="003167FF">
        <w:rPr>
          <w:lang w:eastAsia="zh-CN"/>
        </w:rPr>
        <w:t xml:space="preserve">monitoring subscription </w:t>
      </w:r>
      <w:r w:rsidRPr="003167FF">
        <w:t xml:space="preserve">modify </w:t>
      </w:r>
      <w:r w:rsidRPr="003167FF">
        <w:rPr>
          <w:lang w:eastAsia="zh-CN"/>
        </w:rPr>
        <w:t xml:space="preserve">request to the location management server to modify the subscription to the list of UEs moving in or moving out of the specific location area. In the request message, the VAL server includes the information as specified in </w:t>
      </w:r>
      <w:r w:rsidRPr="003167FF">
        <w:t>Table </w:t>
      </w:r>
      <w:r w:rsidRPr="003167FF">
        <w:rPr>
          <w:lang w:eastAsia="zh-CN"/>
        </w:rPr>
        <w:t>9.3</w:t>
      </w:r>
      <w:r w:rsidRPr="003167FF">
        <w:t>.2.17</w:t>
      </w:r>
      <w:r w:rsidRPr="003167FF">
        <w:rPr>
          <w:lang w:eastAsia="zh-CN"/>
        </w:rPr>
        <w:t>-</w:t>
      </w:r>
      <w:r w:rsidRPr="003167FF">
        <w:t>1.</w:t>
      </w:r>
    </w:p>
    <w:p w14:paraId="12D987DE" w14:textId="77777777" w:rsidR="00312C76" w:rsidRPr="003167FF" w:rsidRDefault="00312C76" w:rsidP="00312C76">
      <w:pPr>
        <w:pStyle w:val="B1"/>
      </w:pPr>
      <w:r w:rsidRPr="003167FF">
        <w:rPr>
          <w:lang w:eastAsia="zh-CN"/>
        </w:rPr>
        <w:t>2</w:t>
      </w:r>
      <w:r w:rsidRPr="003167FF">
        <w:t>.</w:t>
      </w:r>
      <w:r w:rsidRPr="003167FF">
        <w:tab/>
      </w:r>
      <w:r w:rsidRPr="003167FF">
        <w:rPr>
          <w:lang w:eastAsia="zh-CN"/>
        </w:rPr>
        <w:t>The location management server shall check if the VAL server is authorized to initiate the l</w:t>
      </w:r>
      <w:r w:rsidRPr="003167FF">
        <w:t xml:space="preserve">ocation </w:t>
      </w:r>
      <w:r w:rsidRPr="003167FF">
        <w:rPr>
          <w:lang w:eastAsia="zh-CN"/>
        </w:rPr>
        <w:t>area</w:t>
      </w:r>
      <w:r w:rsidRPr="003167FF">
        <w:t xml:space="preserve"> </w:t>
      </w:r>
      <w:r w:rsidRPr="003167FF">
        <w:rPr>
          <w:lang w:eastAsia="zh-CN"/>
        </w:rPr>
        <w:t>monitoring subscription</w:t>
      </w:r>
      <w:r w:rsidRPr="003167FF">
        <w:t xml:space="preserve"> modification </w:t>
      </w:r>
      <w:r w:rsidRPr="003167FF">
        <w:rPr>
          <w:lang w:eastAsia="zh-CN"/>
        </w:rPr>
        <w:t xml:space="preserve">request. </w:t>
      </w:r>
    </w:p>
    <w:p w14:paraId="3E3E0992" w14:textId="77777777" w:rsidR="00312C76" w:rsidRPr="003167FF" w:rsidRDefault="00312C76" w:rsidP="00312C76">
      <w:pPr>
        <w:pStyle w:val="B1"/>
      </w:pPr>
      <w:r w:rsidRPr="003167FF">
        <w:t>3.</w:t>
      </w:r>
      <w:r w:rsidRPr="003167FF">
        <w:tab/>
      </w:r>
      <w:r w:rsidRPr="003167FF">
        <w:rPr>
          <w:lang w:eastAsia="zh-CN"/>
        </w:rPr>
        <w:t xml:space="preserve">The location management </w:t>
      </w:r>
      <w:r w:rsidRPr="003167FF">
        <w:t xml:space="preserve">server </w:t>
      </w:r>
      <w:r w:rsidRPr="003167FF">
        <w:rPr>
          <w:lang w:eastAsia="zh-CN"/>
        </w:rPr>
        <w:t xml:space="preserve">replies with a location area monitoring subscription modify response </w:t>
      </w:r>
      <w:r w:rsidRPr="003167FF">
        <w:t>indicating</w:t>
      </w:r>
      <w:r w:rsidRPr="003167FF">
        <w:rPr>
          <w:lang w:eastAsia="zh-CN"/>
        </w:rPr>
        <w:t xml:space="preserve"> the subscription status. In the response message, the location management server includes the information as specified in </w:t>
      </w:r>
      <w:r w:rsidRPr="003167FF">
        <w:t>Table </w:t>
      </w:r>
      <w:r w:rsidRPr="003167FF">
        <w:rPr>
          <w:lang w:eastAsia="zh-CN"/>
        </w:rPr>
        <w:t>9.3</w:t>
      </w:r>
      <w:r w:rsidRPr="003167FF">
        <w:t>.2.18</w:t>
      </w:r>
      <w:r w:rsidRPr="003167FF">
        <w:rPr>
          <w:lang w:eastAsia="zh-CN"/>
        </w:rPr>
        <w:t>-</w:t>
      </w:r>
      <w:r w:rsidRPr="003167FF">
        <w:t>1.</w:t>
      </w:r>
    </w:p>
    <w:p w14:paraId="6D01E92C" w14:textId="77777777" w:rsidR="00312C76" w:rsidRPr="003167FF" w:rsidRDefault="00312C76" w:rsidP="00312C76">
      <w:pPr>
        <w:pStyle w:val="Heading4"/>
      </w:pPr>
      <w:bookmarkStart w:id="606" w:name="_Toc155355464"/>
      <w:r w:rsidRPr="003167FF">
        <w:t>9.3.12.3</w:t>
      </w:r>
      <w:r w:rsidRPr="003167FF">
        <w:tab/>
        <w:t xml:space="preserve">Location area </w:t>
      </w:r>
      <w:r w:rsidRPr="003167FF">
        <w:rPr>
          <w:lang w:eastAsia="zh-CN"/>
        </w:rPr>
        <w:t xml:space="preserve">monitoring </w:t>
      </w:r>
      <w:r w:rsidRPr="003167FF">
        <w:t>unsubscribe procedure</w:t>
      </w:r>
      <w:bookmarkEnd w:id="606"/>
    </w:p>
    <w:p w14:paraId="7D5B3398" w14:textId="77777777" w:rsidR="00312C76" w:rsidRPr="003167FF" w:rsidRDefault="00312C76" w:rsidP="00312C76">
      <w:pPr>
        <w:rPr>
          <w:lang w:eastAsia="zh-CN"/>
        </w:rPr>
      </w:pPr>
      <w:r w:rsidRPr="003167FF">
        <w:rPr>
          <w:lang w:eastAsia="zh-CN"/>
        </w:rPr>
        <w:t xml:space="preserve">Figure </w:t>
      </w:r>
      <w:r w:rsidRPr="003167FF">
        <w:t>9.3.12.3</w:t>
      </w:r>
      <w:r w:rsidRPr="003167FF">
        <w:rPr>
          <w:lang w:eastAsia="zh-CN"/>
        </w:rPr>
        <w:t xml:space="preserve">-1 </w:t>
      </w:r>
      <w:r w:rsidRPr="003167FF">
        <w:t xml:space="preserve">illustrates the high level procedure of location area </w:t>
      </w:r>
      <w:r w:rsidRPr="003167FF">
        <w:rPr>
          <w:lang w:eastAsia="zh-CN"/>
        </w:rPr>
        <w:t xml:space="preserve">monitoring </w:t>
      </w:r>
      <w:r w:rsidRPr="003167FF">
        <w:t>unsubscribe request. The same procedure can be applied for location management client and other SEAL servers that would like to unsubscribe to the list of UEs moving in or moving out of the specific location area. The unsubscribe request can be for a reference UE for which the subscriber is authorized to monitor location information.</w:t>
      </w:r>
    </w:p>
    <w:p w14:paraId="2ED73CBD" w14:textId="77777777" w:rsidR="00312C76" w:rsidRPr="003167FF" w:rsidRDefault="00312C76" w:rsidP="00312C76">
      <w:pPr>
        <w:pStyle w:val="TH"/>
        <w:rPr>
          <w:lang w:eastAsia="zh-CN"/>
        </w:rPr>
      </w:pPr>
      <w:r w:rsidRPr="003167FF">
        <w:object w:dxaOrig="4356" w:dyaOrig="1968" w14:anchorId="5702D002">
          <v:shape id="_x0000_i1060" type="#_x0000_t75" style="width:219.75pt;height:96.95pt" o:ole="">
            <v:imagedata r:id="rId81" o:title=""/>
          </v:shape>
          <o:OLEObject Type="Embed" ProgID="Visio.Drawing.15" ShapeID="_x0000_i1060" DrawAspect="Content" ObjectID="_1765968999" r:id="rId82"/>
        </w:object>
      </w:r>
    </w:p>
    <w:p w14:paraId="1241F581" w14:textId="77777777" w:rsidR="00312C76" w:rsidRPr="003167FF" w:rsidRDefault="00312C76" w:rsidP="00312C76">
      <w:pPr>
        <w:pStyle w:val="TF"/>
        <w:rPr>
          <w:lang w:eastAsia="zh-CN"/>
        </w:rPr>
      </w:pPr>
      <w:r w:rsidRPr="003167FF">
        <w:rPr>
          <w:lang w:eastAsia="zh-CN"/>
        </w:rPr>
        <w:t xml:space="preserve">Figure </w:t>
      </w:r>
      <w:r w:rsidRPr="003167FF">
        <w:t>9.3.12.3</w:t>
      </w:r>
      <w:r w:rsidRPr="003167FF">
        <w:rPr>
          <w:lang w:eastAsia="zh-CN"/>
        </w:rPr>
        <w:t xml:space="preserve">-1: Location </w:t>
      </w:r>
      <w:r w:rsidRPr="003167FF">
        <w:t xml:space="preserve">area </w:t>
      </w:r>
      <w:r w:rsidRPr="003167FF">
        <w:rPr>
          <w:lang w:eastAsia="zh-CN"/>
        </w:rPr>
        <w:t>monitoring unsubscribe procedure</w:t>
      </w:r>
    </w:p>
    <w:p w14:paraId="07741D59" w14:textId="77777777" w:rsidR="00312C76" w:rsidRPr="003167FF" w:rsidRDefault="00312C76" w:rsidP="00312C76">
      <w:pPr>
        <w:pStyle w:val="B1"/>
        <w:rPr>
          <w:lang w:eastAsia="zh-CN"/>
        </w:rPr>
      </w:pPr>
      <w:r w:rsidRPr="003167FF">
        <w:rPr>
          <w:lang w:eastAsia="zh-CN"/>
        </w:rPr>
        <w:t>1</w:t>
      </w:r>
      <w:r w:rsidRPr="003167FF">
        <w:t>.</w:t>
      </w:r>
      <w:r w:rsidRPr="003167FF">
        <w:tab/>
        <w:t xml:space="preserve">The VAL server sends a location area </w:t>
      </w:r>
      <w:r w:rsidRPr="003167FF">
        <w:rPr>
          <w:lang w:eastAsia="zh-CN"/>
        </w:rPr>
        <w:t>monitoring un</w:t>
      </w:r>
      <w:r w:rsidRPr="003167FF">
        <w:t xml:space="preserve">subscrbe request to the location management server to unsubscribe to the subscription to the list of UEs moving in or moving out of the specific location area. In the request message, the VAL server includes the information as specified </w:t>
      </w:r>
      <w:r w:rsidRPr="003167FF">
        <w:rPr>
          <w:lang w:eastAsia="zh-CN"/>
        </w:rPr>
        <w:t xml:space="preserve">in </w:t>
      </w:r>
      <w:r w:rsidRPr="003167FF">
        <w:t>Table </w:t>
      </w:r>
      <w:r w:rsidRPr="003167FF">
        <w:rPr>
          <w:lang w:eastAsia="zh-CN"/>
        </w:rPr>
        <w:t>9.3</w:t>
      </w:r>
      <w:r w:rsidRPr="003167FF">
        <w:t>.2.19</w:t>
      </w:r>
      <w:r w:rsidRPr="003167FF">
        <w:rPr>
          <w:lang w:eastAsia="zh-CN"/>
        </w:rPr>
        <w:t>-</w:t>
      </w:r>
      <w:r w:rsidRPr="003167FF">
        <w:t>1.</w:t>
      </w:r>
    </w:p>
    <w:p w14:paraId="0C969DC0" w14:textId="77777777" w:rsidR="00312C76" w:rsidRPr="003167FF" w:rsidRDefault="00312C76" w:rsidP="00312C76">
      <w:pPr>
        <w:pStyle w:val="B1"/>
      </w:pPr>
      <w:r w:rsidRPr="003167FF">
        <w:rPr>
          <w:lang w:eastAsia="zh-CN"/>
        </w:rPr>
        <w:lastRenderedPageBreak/>
        <w:t>2</w:t>
      </w:r>
      <w:r w:rsidRPr="003167FF">
        <w:t>.</w:t>
      </w:r>
      <w:r w:rsidRPr="003167FF">
        <w:tab/>
      </w:r>
      <w:r w:rsidRPr="003167FF">
        <w:rPr>
          <w:lang w:eastAsia="zh-CN"/>
        </w:rPr>
        <w:t>The location management server replies with a location area monitoring un</w:t>
      </w:r>
      <w:r w:rsidRPr="003167FF">
        <w:t xml:space="preserve">subscrbe </w:t>
      </w:r>
      <w:r w:rsidRPr="003167FF">
        <w:rPr>
          <w:lang w:eastAsia="zh-CN"/>
        </w:rPr>
        <w:t xml:space="preserve">response indicating the subscription status. In the response message, the location management server includes the information as specified in </w:t>
      </w:r>
      <w:r w:rsidRPr="003167FF">
        <w:t>Table </w:t>
      </w:r>
      <w:r w:rsidRPr="003167FF">
        <w:rPr>
          <w:lang w:eastAsia="zh-CN"/>
        </w:rPr>
        <w:t>9.3</w:t>
      </w:r>
      <w:r w:rsidRPr="003167FF">
        <w:t>.2.20</w:t>
      </w:r>
      <w:r w:rsidRPr="003167FF">
        <w:rPr>
          <w:lang w:eastAsia="zh-CN"/>
        </w:rPr>
        <w:t>-</w:t>
      </w:r>
      <w:r w:rsidRPr="003167FF">
        <w:t>1.</w:t>
      </w:r>
    </w:p>
    <w:p w14:paraId="092E8DFE" w14:textId="77777777" w:rsidR="00312C76" w:rsidRPr="003167FF" w:rsidRDefault="00312C76" w:rsidP="00312C76">
      <w:pPr>
        <w:pStyle w:val="Heading4"/>
      </w:pPr>
      <w:bookmarkStart w:id="607" w:name="_Toc155355465"/>
      <w:r w:rsidRPr="003167FF">
        <w:t>9.3.12.4</w:t>
      </w:r>
      <w:r w:rsidRPr="003167FF">
        <w:tab/>
        <w:t xml:space="preserve">Location area </w:t>
      </w:r>
      <w:r w:rsidRPr="003167FF">
        <w:rPr>
          <w:lang w:eastAsia="zh-CN"/>
        </w:rPr>
        <w:t xml:space="preserve">monitoring </w:t>
      </w:r>
      <w:r w:rsidRPr="003167FF">
        <w:t>notification procedure</w:t>
      </w:r>
      <w:bookmarkEnd w:id="607"/>
    </w:p>
    <w:p w14:paraId="5A0A0870" w14:textId="77777777" w:rsidR="00312C76" w:rsidRPr="003167FF" w:rsidRDefault="00312C76" w:rsidP="00312C76">
      <w:pPr>
        <w:rPr>
          <w:lang w:eastAsia="zh-CN"/>
        </w:rPr>
      </w:pPr>
      <w:r w:rsidRPr="003167FF">
        <w:rPr>
          <w:lang w:eastAsia="zh-CN"/>
        </w:rPr>
        <w:t xml:space="preserve">Figure </w:t>
      </w:r>
      <w:r w:rsidRPr="003167FF">
        <w:t>9.3.12.4</w:t>
      </w:r>
      <w:r w:rsidRPr="003167FF">
        <w:rPr>
          <w:lang w:eastAsia="zh-CN"/>
        </w:rPr>
        <w:t>-1 illustrates the high level procedure of location area monitoring notification. The same procedure can be applied for location management client and other SEAL servers who have subscribe to the list of the UEs moving in or moving out of the specific location area.</w:t>
      </w:r>
    </w:p>
    <w:p w14:paraId="4DF28F3F" w14:textId="77777777" w:rsidR="00312C76" w:rsidRPr="003167FF" w:rsidRDefault="00312C76" w:rsidP="00312C76">
      <w:pPr>
        <w:pStyle w:val="TH"/>
        <w:rPr>
          <w:lang w:eastAsia="zh-CN"/>
        </w:rPr>
      </w:pPr>
      <w:r w:rsidRPr="003167FF">
        <w:object w:dxaOrig="4356" w:dyaOrig="1956" w14:anchorId="21F2CAE0">
          <v:shape id="_x0000_i1061" type="#_x0000_t75" style="width:219.75pt;height:96.95pt" o:ole="">
            <v:imagedata r:id="rId83" o:title=""/>
          </v:shape>
          <o:OLEObject Type="Embed" ProgID="Visio.Drawing.15" ShapeID="_x0000_i1061" DrawAspect="Content" ObjectID="_1765969000" r:id="rId84"/>
        </w:object>
      </w:r>
    </w:p>
    <w:p w14:paraId="6D6E4691" w14:textId="77777777" w:rsidR="00312C76" w:rsidRPr="003167FF" w:rsidRDefault="00312C76" w:rsidP="00312C76">
      <w:pPr>
        <w:pStyle w:val="TF"/>
        <w:rPr>
          <w:lang w:eastAsia="zh-CN"/>
        </w:rPr>
      </w:pPr>
      <w:r w:rsidRPr="003167FF">
        <w:rPr>
          <w:lang w:eastAsia="zh-CN"/>
        </w:rPr>
        <w:t xml:space="preserve">Figure </w:t>
      </w:r>
      <w:r w:rsidRPr="003167FF">
        <w:t>9.3.12.4</w:t>
      </w:r>
      <w:r w:rsidRPr="003167FF">
        <w:rPr>
          <w:lang w:eastAsia="zh-CN"/>
        </w:rPr>
        <w:t>-1: Location are monitoring notification procedure</w:t>
      </w:r>
    </w:p>
    <w:p w14:paraId="3A960AFB" w14:textId="77777777" w:rsidR="00312C76" w:rsidRPr="003167FF" w:rsidRDefault="00312C76" w:rsidP="00312C76">
      <w:pPr>
        <w:pStyle w:val="B1"/>
        <w:rPr>
          <w:lang w:eastAsia="zh-CN"/>
        </w:rPr>
      </w:pPr>
      <w:r w:rsidRPr="003167FF">
        <w:rPr>
          <w:lang w:eastAsia="zh-CN"/>
        </w:rPr>
        <w:t>1</w:t>
      </w:r>
      <w:r w:rsidRPr="003167FF">
        <w:t>.</w:t>
      </w:r>
      <w:r w:rsidRPr="003167FF">
        <w:tab/>
        <w:t xml:space="preserve">One of the events occurs at the location management server as specified in the subscribe request. The location management server identifies the UEs which are moved into the area or moved out of the area based on their location data and time stamp of the location. The LMS may report the list of all UEs in the given location or UEs moved in and moved out. </w:t>
      </w:r>
    </w:p>
    <w:p w14:paraId="29302503" w14:textId="77777777" w:rsidR="00312C76" w:rsidRPr="003167FF" w:rsidRDefault="00312C76" w:rsidP="00312C76">
      <w:pPr>
        <w:pStyle w:val="B1"/>
      </w:pPr>
      <w:r w:rsidRPr="003167FF">
        <w:rPr>
          <w:lang w:eastAsia="zh-CN"/>
        </w:rPr>
        <w:t>2</w:t>
      </w:r>
      <w:r w:rsidRPr="003167FF">
        <w:t>.</w:t>
      </w:r>
      <w:r w:rsidRPr="003167FF">
        <w:tab/>
      </w:r>
      <w:r w:rsidRPr="003167FF">
        <w:rPr>
          <w:lang w:eastAsia="zh-CN"/>
        </w:rPr>
        <w:t xml:space="preserve">The location management </w:t>
      </w:r>
      <w:r w:rsidRPr="003167FF">
        <w:t xml:space="preserve">server </w:t>
      </w:r>
      <w:r w:rsidRPr="003167FF">
        <w:rPr>
          <w:lang w:eastAsia="zh-CN"/>
        </w:rPr>
        <w:t xml:space="preserve">sends a location area monitoring notification to the VAL server. In the notification message, the location management server includes the information as specified in </w:t>
      </w:r>
      <w:r w:rsidRPr="003167FF">
        <w:t>Table </w:t>
      </w:r>
      <w:r w:rsidRPr="003167FF">
        <w:rPr>
          <w:lang w:eastAsia="zh-CN"/>
        </w:rPr>
        <w:t>9.3</w:t>
      </w:r>
      <w:r w:rsidRPr="003167FF">
        <w:t>.2.16</w:t>
      </w:r>
      <w:r w:rsidRPr="003167FF">
        <w:rPr>
          <w:lang w:eastAsia="zh-CN"/>
        </w:rPr>
        <w:t>-</w:t>
      </w:r>
      <w:r w:rsidRPr="003167FF">
        <w:t>1.</w:t>
      </w:r>
    </w:p>
    <w:p w14:paraId="063308D9" w14:textId="60A6F134" w:rsidR="001A0898" w:rsidRPr="003167FF" w:rsidRDefault="001A0898" w:rsidP="001A0898">
      <w:pPr>
        <w:pStyle w:val="Heading3"/>
      </w:pPr>
      <w:bookmarkStart w:id="608" w:name="_Toc155355466"/>
      <w:r w:rsidRPr="003167FF">
        <w:t>9.3.13</w:t>
      </w:r>
      <w:r w:rsidRPr="003167FF">
        <w:tab/>
        <w:t>VAL Service Area configuration</w:t>
      </w:r>
      <w:bookmarkEnd w:id="608"/>
    </w:p>
    <w:p w14:paraId="6EE7258D" w14:textId="233AEA73" w:rsidR="001A0898" w:rsidRPr="003167FF" w:rsidRDefault="001A0898" w:rsidP="001A0898">
      <w:pPr>
        <w:pStyle w:val="Heading4"/>
      </w:pPr>
      <w:bookmarkStart w:id="609" w:name="_Toc155355467"/>
      <w:r w:rsidRPr="003167FF">
        <w:t>9.3.13.1</w:t>
      </w:r>
      <w:r w:rsidRPr="003167FF">
        <w:tab/>
        <w:t>General</w:t>
      </w:r>
      <w:bookmarkEnd w:id="609"/>
    </w:p>
    <w:p w14:paraId="34987F52" w14:textId="77178DF3" w:rsidR="001A0898" w:rsidRPr="003167FF" w:rsidRDefault="001A0898" w:rsidP="001A0898">
      <w:r w:rsidRPr="003167FF">
        <w:t>The VAL service area refers to the geographical area</w:t>
      </w:r>
      <w:r w:rsidR="008E56E4" w:rsidRPr="008E56E4">
        <w:t>(s) (e.g., coordinates, civic addresses, network areas)</w:t>
      </w:r>
      <w:r w:rsidRPr="003167FF">
        <w:t xml:space="preserve"> served by a VAL server. </w:t>
      </w:r>
      <w:r w:rsidR="008E56E4" w:rsidRPr="008E56E4">
        <w:t xml:space="preserve">The VAL service area is identified by the VAL service area identifier (ID). </w:t>
      </w:r>
      <w:r w:rsidRPr="003167FF">
        <w:t xml:space="preserve">The VAL server may have more than one VAL service area defined. These VAL service areas are configured by the VAL server to the location management server and are assigned with </w:t>
      </w:r>
      <w:r w:rsidR="008E56E4">
        <w:t xml:space="preserve">a </w:t>
      </w:r>
      <w:r w:rsidRPr="003167FF">
        <w:t xml:space="preserve">unique </w:t>
      </w:r>
      <w:r w:rsidR="008E56E4" w:rsidRPr="008E56E4">
        <w:t xml:space="preserve">VAL service area </w:t>
      </w:r>
      <w:r w:rsidRPr="003167FF">
        <w:t xml:space="preserve">identifier. When the VAL service area configurations </w:t>
      </w:r>
      <w:r w:rsidR="008E56E4">
        <w:t xml:space="preserve">are </w:t>
      </w:r>
      <w:r w:rsidRPr="003167FF">
        <w:t>in place the VAL server may use the VAL service area ID as part of the location information in the SEAL APIs requiring location information. These configurations can be updated by the VAL server in-order to modify the geographical area</w:t>
      </w:r>
      <w:r w:rsidR="008E56E4" w:rsidRPr="008E56E4">
        <w:t>(s)</w:t>
      </w:r>
      <w:r w:rsidRPr="003167FF">
        <w:t xml:space="preserve"> associated with the VAL service area and when is updated, the SEAL internally manage the updates without requiring the VAL server to re-invoke the APIs where the updated VAL service area are being used.</w:t>
      </w:r>
    </w:p>
    <w:p w14:paraId="5959323F" w14:textId="1711C272" w:rsidR="001A0898" w:rsidRPr="003167FF" w:rsidRDefault="001A0898" w:rsidP="001A0898">
      <w:pPr>
        <w:pStyle w:val="Heading4"/>
      </w:pPr>
      <w:bookmarkStart w:id="610" w:name="_Toc155355468"/>
      <w:r w:rsidRPr="003167FF">
        <w:t>9.3.13.2</w:t>
      </w:r>
      <w:r w:rsidRPr="003167FF">
        <w:tab/>
      </w:r>
      <w:r w:rsidR="000D1F75" w:rsidRPr="003167FF">
        <w:t>Configure VAL service area identifier procedure</w:t>
      </w:r>
      <w:bookmarkEnd w:id="610"/>
    </w:p>
    <w:p w14:paraId="2E2F3223" w14:textId="77777777" w:rsidR="000D1F75" w:rsidRPr="003167FF" w:rsidRDefault="000D1F75" w:rsidP="000D1F75">
      <w:pPr>
        <w:rPr>
          <w:lang w:eastAsia="zh-CN"/>
        </w:rPr>
      </w:pPr>
      <w:r w:rsidRPr="003167FF">
        <w:rPr>
          <w:lang w:eastAsia="zh-CN"/>
        </w:rPr>
        <w:t>Figure </w:t>
      </w:r>
      <w:r w:rsidRPr="003167FF">
        <w:t>9.3.13.2</w:t>
      </w:r>
      <w:r w:rsidRPr="003167FF">
        <w:rPr>
          <w:lang w:eastAsia="zh-CN"/>
        </w:rPr>
        <w:t>-1 illustrates the high level procedure of the VAL service area identifier configuration.</w:t>
      </w:r>
    </w:p>
    <w:p w14:paraId="63A341F4" w14:textId="1F5D5BFE" w:rsidR="000D1F75" w:rsidRPr="003167FF" w:rsidRDefault="000D1F75" w:rsidP="00626E7C">
      <w:pPr>
        <w:pStyle w:val="TH"/>
      </w:pPr>
      <w:r w:rsidRPr="003167FF">
        <w:object w:dxaOrig="4812" w:dyaOrig="2664" w14:anchorId="08059E02">
          <v:shape id="_x0000_i1062" type="#_x0000_t75" style="width:240.55pt;height:131.95pt" o:ole="">
            <v:imagedata r:id="rId85" o:title=""/>
          </v:shape>
          <o:OLEObject Type="Embed" ProgID="Visio.Drawing.15" ShapeID="_x0000_i1062" DrawAspect="Content" ObjectID="_1765969001" r:id="rId86"/>
        </w:object>
      </w:r>
    </w:p>
    <w:p w14:paraId="0926144C" w14:textId="77777777" w:rsidR="000D1F75" w:rsidRPr="003167FF" w:rsidRDefault="000D1F75" w:rsidP="000D1F75">
      <w:pPr>
        <w:pStyle w:val="TF"/>
        <w:rPr>
          <w:lang w:eastAsia="zh-CN"/>
        </w:rPr>
      </w:pPr>
      <w:r w:rsidRPr="003167FF">
        <w:rPr>
          <w:lang w:eastAsia="zh-CN"/>
        </w:rPr>
        <w:t>Figure 9.3.13.2-1: Configure VAL service area identifier procedure</w:t>
      </w:r>
    </w:p>
    <w:p w14:paraId="14E5553E" w14:textId="77777777" w:rsidR="000D1F75" w:rsidRPr="003167FF" w:rsidRDefault="000D1F75" w:rsidP="000D1F75">
      <w:pPr>
        <w:pStyle w:val="B1"/>
        <w:rPr>
          <w:lang w:eastAsia="zh-CN"/>
        </w:rPr>
      </w:pPr>
      <w:r w:rsidRPr="003167FF">
        <w:rPr>
          <w:lang w:eastAsia="zh-CN"/>
        </w:rPr>
        <w:lastRenderedPageBreak/>
        <w:t>1.</w:t>
      </w:r>
      <w:r w:rsidRPr="003167FF">
        <w:rPr>
          <w:lang w:eastAsia="zh-CN"/>
        </w:rPr>
        <w:tab/>
        <w:t>The VAL server sends the VAL service area configuration request to the location management server to configure a new VAL service area identifier. In the request message, the VAL server includes the information as specified in table 9.3.2.21-1.</w:t>
      </w:r>
    </w:p>
    <w:p w14:paraId="3D03F6C0" w14:textId="77777777" w:rsidR="000D1F75" w:rsidRPr="003167FF" w:rsidRDefault="000D1F75" w:rsidP="000D1F75">
      <w:pPr>
        <w:pStyle w:val="B1"/>
        <w:rPr>
          <w:lang w:eastAsia="zh-CN"/>
        </w:rPr>
      </w:pPr>
      <w:r w:rsidRPr="003167FF">
        <w:rPr>
          <w:lang w:eastAsia="zh-CN"/>
        </w:rPr>
        <w:t>2.</w:t>
      </w:r>
      <w:r w:rsidRPr="003167FF">
        <w:rPr>
          <w:lang w:eastAsia="zh-CN"/>
        </w:rPr>
        <w:tab/>
        <w:t>The location management server shall check if the VAL server is authorized to initiate VAL service area identifier configuration request.</w:t>
      </w:r>
    </w:p>
    <w:p w14:paraId="5C1E0BAD" w14:textId="77777777" w:rsidR="000D1F75" w:rsidRPr="003167FF" w:rsidRDefault="000D1F75" w:rsidP="000D1F75">
      <w:pPr>
        <w:pStyle w:val="B1"/>
        <w:rPr>
          <w:lang w:eastAsia="zh-CN"/>
        </w:rPr>
      </w:pPr>
      <w:r w:rsidRPr="003167FF">
        <w:rPr>
          <w:lang w:eastAsia="zh-CN"/>
        </w:rPr>
        <w:t>3.</w:t>
      </w:r>
      <w:r w:rsidRPr="003167FF">
        <w:rPr>
          <w:lang w:eastAsia="zh-CN"/>
        </w:rPr>
        <w:tab/>
        <w:t>If the VAL server is authorized to configure the VAL service area identifiers, the VAL server checks the consistency of the provided identifiers (e.g., all VAL service area identifiers shall be unique) and configures the provided VAL service area identifiers.</w:t>
      </w:r>
    </w:p>
    <w:p w14:paraId="07B2C338" w14:textId="77777777" w:rsidR="000D1F75" w:rsidRPr="003167FF" w:rsidRDefault="000D1F75" w:rsidP="000D1F75">
      <w:pPr>
        <w:pStyle w:val="B1"/>
        <w:rPr>
          <w:lang w:eastAsia="zh-CN"/>
        </w:rPr>
      </w:pPr>
      <w:r w:rsidRPr="003167FF">
        <w:rPr>
          <w:lang w:eastAsia="zh-CN"/>
        </w:rPr>
        <w:t>4.</w:t>
      </w:r>
      <w:r w:rsidRPr="003167FF">
        <w:rPr>
          <w:lang w:eastAsia="zh-CN"/>
        </w:rPr>
        <w:tab/>
        <w:t>the location management server sends the VAL service area configuration response with the information as specified in table 9.3.2.22-1.</w:t>
      </w:r>
    </w:p>
    <w:p w14:paraId="6FF7E6E0" w14:textId="77777777" w:rsidR="000D1F75" w:rsidRPr="003167FF" w:rsidRDefault="000D1F75" w:rsidP="000D1F75">
      <w:pPr>
        <w:pStyle w:val="EditorsNote"/>
        <w:rPr>
          <w:lang w:eastAsia="zh-CN"/>
        </w:rPr>
      </w:pPr>
      <w:r w:rsidRPr="003167FF">
        <w:rPr>
          <w:lang w:eastAsia="zh-CN"/>
        </w:rPr>
        <w:t>Editor's note: The security aspect related to the common usage of VAL service area information amongst different service APIs of LMS is FFS and is in SA3 scope.</w:t>
      </w:r>
    </w:p>
    <w:p w14:paraId="0A15C036" w14:textId="77777777" w:rsidR="000D1F75" w:rsidRPr="003167FF" w:rsidRDefault="000D1F75" w:rsidP="000D1F75">
      <w:pPr>
        <w:pStyle w:val="Heading4"/>
      </w:pPr>
      <w:bookmarkStart w:id="611" w:name="_Toc155355469"/>
      <w:r w:rsidRPr="003167FF">
        <w:t>9.3.13.3</w:t>
      </w:r>
      <w:r w:rsidRPr="003167FF">
        <w:tab/>
        <w:t>Obtain VAL service area identifier procedure</w:t>
      </w:r>
      <w:bookmarkEnd w:id="611"/>
    </w:p>
    <w:p w14:paraId="7F7B9907" w14:textId="77777777" w:rsidR="000D1F75" w:rsidRPr="003167FF" w:rsidRDefault="000D1F75" w:rsidP="000D1F75">
      <w:pPr>
        <w:rPr>
          <w:lang w:eastAsia="zh-CN"/>
        </w:rPr>
      </w:pPr>
      <w:r w:rsidRPr="003167FF">
        <w:rPr>
          <w:lang w:eastAsia="zh-CN"/>
        </w:rPr>
        <w:t>Figure </w:t>
      </w:r>
      <w:r w:rsidRPr="003167FF">
        <w:t>9.3.13.3</w:t>
      </w:r>
      <w:r w:rsidRPr="003167FF">
        <w:rPr>
          <w:lang w:eastAsia="zh-CN"/>
        </w:rPr>
        <w:t>-1 illustrates the high level procedure of the VAL service area retrieval.</w:t>
      </w:r>
    </w:p>
    <w:p w14:paraId="43AA9156" w14:textId="5DAD964A" w:rsidR="000D1F75" w:rsidRPr="003167FF" w:rsidRDefault="00266E07" w:rsidP="00626E7C">
      <w:pPr>
        <w:pStyle w:val="TH"/>
      </w:pPr>
      <w:r w:rsidRPr="003167FF">
        <w:object w:dxaOrig="5659" w:dyaOrig="2593" w14:anchorId="405F2C58">
          <v:shape id="_x0000_i1063" type="#_x0000_t75" style="width:280.9pt;height:129.85pt" o:ole="">
            <v:imagedata r:id="rId87" o:title=""/>
          </v:shape>
          <o:OLEObject Type="Embed" ProgID="Visio.Drawing.15" ShapeID="_x0000_i1063" DrawAspect="Content" ObjectID="_1765969002" r:id="rId88"/>
        </w:object>
      </w:r>
    </w:p>
    <w:p w14:paraId="01966A63" w14:textId="77777777" w:rsidR="000D1F75" w:rsidRPr="003167FF" w:rsidRDefault="000D1F75" w:rsidP="000D1F75">
      <w:pPr>
        <w:pStyle w:val="TF"/>
        <w:rPr>
          <w:lang w:eastAsia="zh-CN"/>
        </w:rPr>
      </w:pPr>
      <w:r w:rsidRPr="003167FF">
        <w:rPr>
          <w:lang w:eastAsia="zh-CN"/>
        </w:rPr>
        <w:t>Figure 9.3.13.3-1: Obtain VAL service area procedure</w:t>
      </w:r>
    </w:p>
    <w:p w14:paraId="027BF8CA" w14:textId="4E10CDA4" w:rsidR="000D1F75" w:rsidRPr="003167FF" w:rsidRDefault="000D1F75" w:rsidP="000D1F75">
      <w:pPr>
        <w:pStyle w:val="B1"/>
        <w:rPr>
          <w:lang w:eastAsia="zh-CN"/>
        </w:rPr>
      </w:pPr>
      <w:r w:rsidRPr="003167FF">
        <w:rPr>
          <w:lang w:eastAsia="zh-CN"/>
        </w:rPr>
        <w:t>1.</w:t>
      </w:r>
      <w:r w:rsidRPr="003167FF">
        <w:rPr>
          <w:lang w:eastAsia="zh-CN"/>
        </w:rPr>
        <w:tab/>
        <w:t>The VAL server sends the VAL service area obtain request to the location management server to retrieve the VAL service area identifiers. In the request message, the VAL server includes the information as specified in table 9.3.2.26-1.</w:t>
      </w:r>
    </w:p>
    <w:p w14:paraId="6903FFEC" w14:textId="77777777" w:rsidR="000D1F75" w:rsidRPr="003167FF" w:rsidRDefault="000D1F75" w:rsidP="000D1F75">
      <w:pPr>
        <w:pStyle w:val="B1"/>
        <w:rPr>
          <w:lang w:eastAsia="zh-CN"/>
        </w:rPr>
      </w:pPr>
      <w:r w:rsidRPr="003167FF">
        <w:rPr>
          <w:lang w:eastAsia="zh-CN"/>
        </w:rPr>
        <w:t>2.</w:t>
      </w:r>
      <w:r w:rsidRPr="003167FF">
        <w:rPr>
          <w:lang w:eastAsia="zh-CN"/>
        </w:rPr>
        <w:tab/>
        <w:t>The location management server shall check if the VAL server is authorized to initiate VAL service area obtain request.</w:t>
      </w:r>
    </w:p>
    <w:p w14:paraId="597E0252" w14:textId="46C35F64" w:rsidR="000D1F75" w:rsidRPr="003167FF" w:rsidRDefault="000D1F75" w:rsidP="000D1F75">
      <w:pPr>
        <w:pStyle w:val="B1"/>
        <w:rPr>
          <w:lang w:eastAsia="zh-CN"/>
        </w:rPr>
      </w:pPr>
      <w:r w:rsidRPr="003167FF">
        <w:rPr>
          <w:lang w:eastAsia="zh-CN"/>
        </w:rPr>
        <w:t>3.</w:t>
      </w:r>
      <w:r w:rsidRPr="003167FF">
        <w:rPr>
          <w:lang w:eastAsia="zh-CN"/>
        </w:rPr>
        <w:tab/>
        <w:t>If the VAL server is authorized to obtain the VAL service area identifiers, the location management server sends the VAL service area obtain response with the information as specified in table 9.3.2.27-1.</w:t>
      </w:r>
    </w:p>
    <w:p w14:paraId="522BDF80" w14:textId="77777777" w:rsidR="000D1F75" w:rsidRPr="003167FF" w:rsidRDefault="000D1F75" w:rsidP="000D1F75">
      <w:pPr>
        <w:pStyle w:val="EditorsNote"/>
        <w:rPr>
          <w:lang w:eastAsia="zh-CN"/>
        </w:rPr>
      </w:pPr>
      <w:r w:rsidRPr="003167FF">
        <w:rPr>
          <w:lang w:eastAsia="zh-CN"/>
        </w:rPr>
        <w:t>Editor's note:</w:t>
      </w:r>
      <w:r w:rsidRPr="003167FF">
        <w:rPr>
          <w:lang w:eastAsia="zh-CN"/>
        </w:rPr>
        <w:tab/>
        <w:t>The security aspect related to the common usage of VAL service area information amongst different service APIs of LMS is FFS and is in SA3 scope.</w:t>
      </w:r>
    </w:p>
    <w:p w14:paraId="40552CF7" w14:textId="77777777" w:rsidR="000D1F75" w:rsidRPr="003167FF" w:rsidRDefault="000D1F75" w:rsidP="000D1F75">
      <w:pPr>
        <w:pStyle w:val="Heading4"/>
      </w:pPr>
      <w:bookmarkStart w:id="612" w:name="_Toc155355470"/>
      <w:r w:rsidRPr="003167FF">
        <w:t>9.3.13.4</w:t>
      </w:r>
      <w:r w:rsidRPr="003167FF">
        <w:tab/>
        <w:t>Update VAL service area identifier procedure</w:t>
      </w:r>
      <w:bookmarkEnd w:id="612"/>
    </w:p>
    <w:p w14:paraId="1EAACE1C" w14:textId="77777777" w:rsidR="000D1F75" w:rsidRPr="003167FF" w:rsidRDefault="000D1F75" w:rsidP="000D1F75">
      <w:pPr>
        <w:rPr>
          <w:lang w:eastAsia="zh-CN"/>
        </w:rPr>
      </w:pPr>
      <w:r w:rsidRPr="003167FF">
        <w:rPr>
          <w:lang w:eastAsia="zh-CN"/>
        </w:rPr>
        <w:t>Figure </w:t>
      </w:r>
      <w:r w:rsidRPr="003167FF">
        <w:t>9.3.13.4</w:t>
      </w:r>
      <w:r w:rsidRPr="003167FF">
        <w:rPr>
          <w:lang w:eastAsia="zh-CN"/>
        </w:rPr>
        <w:t>-1 illustrates the high level procedure of the VAL service area update.</w:t>
      </w:r>
    </w:p>
    <w:p w14:paraId="19B1D281" w14:textId="7AB0F742" w:rsidR="000D1F75" w:rsidRPr="003167FF" w:rsidRDefault="000D1F75" w:rsidP="00626E7C">
      <w:pPr>
        <w:pStyle w:val="TH"/>
      </w:pPr>
      <w:r w:rsidRPr="003167FF">
        <w:object w:dxaOrig="4813" w:dyaOrig="2593" w14:anchorId="322A1B90">
          <v:shape id="_x0000_i1064" type="#_x0000_t75" style="width:240.15pt;height:131.95pt" o:ole="">
            <v:imagedata r:id="rId89" o:title=""/>
          </v:shape>
          <o:OLEObject Type="Embed" ProgID="Visio.Drawing.15" ShapeID="_x0000_i1064" DrawAspect="Content" ObjectID="_1765969003" r:id="rId90"/>
        </w:object>
      </w:r>
    </w:p>
    <w:p w14:paraId="55E55988" w14:textId="77777777" w:rsidR="000D1F75" w:rsidRPr="003167FF" w:rsidRDefault="000D1F75" w:rsidP="00E7280C">
      <w:pPr>
        <w:pStyle w:val="TF"/>
        <w:rPr>
          <w:lang w:eastAsia="zh-CN"/>
        </w:rPr>
      </w:pPr>
      <w:r w:rsidRPr="003167FF">
        <w:rPr>
          <w:lang w:eastAsia="zh-CN"/>
        </w:rPr>
        <w:t>Figure 9.3.13.4-1: Update VAL service area procedure</w:t>
      </w:r>
    </w:p>
    <w:p w14:paraId="5AA898DC" w14:textId="2593041F" w:rsidR="000D1F75" w:rsidRPr="003167FF" w:rsidRDefault="000D1F75" w:rsidP="000D1F75">
      <w:pPr>
        <w:pStyle w:val="B1"/>
        <w:rPr>
          <w:lang w:eastAsia="zh-CN"/>
        </w:rPr>
      </w:pPr>
      <w:r w:rsidRPr="003167FF">
        <w:rPr>
          <w:lang w:eastAsia="zh-CN"/>
        </w:rPr>
        <w:t>1.</w:t>
      </w:r>
      <w:r w:rsidRPr="003167FF">
        <w:rPr>
          <w:lang w:eastAsia="zh-CN"/>
        </w:rPr>
        <w:tab/>
        <w:t>The VAL server sends the VAL service area update request to the location management server to update the VAL service area identifier(s) configured by the VAL server. In the request message, the VAL server includes the information as specified in table 9.3.2.28-1.</w:t>
      </w:r>
    </w:p>
    <w:p w14:paraId="10FD23B0" w14:textId="77777777" w:rsidR="000D1F75" w:rsidRPr="003167FF" w:rsidRDefault="000D1F75" w:rsidP="000D1F75">
      <w:pPr>
        <w:pStyle w:val="B1"/>
        <w:rPr>
          <w:lang w:eastAsia="zh-CN"/>
        </w:rPr>
      </w:pPr>
      <w:r w:rsidRPr="003167FF">
        <w:rPr>
          <w:lang w:eastAsia="zh-CN"/>
        </w:rPr>
        <w:t>2.</w:t>
      </w:r>
      <w:r w:rsidRPr="003167FF">
        <w:rPr>
          <w:lang w:eastAsia="zh-CN"/>
        </w:rPr>
        <w:tab/>
        <w:t>The location management server shall check if the VAL server is authorized to initiate VAL service area update request.</w:t>
      </w:r>
    </w:p>
    <w:p w14:paraId="5A4EE2C3" w14:textId="77777777" w:rsidR="000D1F75" w:rsidRPr="003167FF" w:rsidRDefault="000D1F75" w:rsidP="000D1F75">
      <w:pPr>
        <w:pStyle w:val="B1"/>
        <w:rPr>
          <w:lang w:eastAsia="zh-CN"/>
        </w:rPr>
      </w:pPr>
      <w:r w:rsidRPr="003167FF">
        <w:rPr>
          <w:lang w:eastAsia="zh-CN"/>
        </w:rPr>
        <w:t>3.</w:t>
      </w:r>
      <w:r w:rsidRPr="003167FF">
        <w:rPr>
          <w:lang w:eastAsia="zh-CN"/>
        </w:rPr>
        <w:tab/>
        <w:t>The location management server checks whether the VAL service area IDs exist and then updates the VAL service area identifier(s).</w:t>
      </w:r>
    </w:p>
    <w:p w14:paraId="7F9C2A90" w14:textId="33A97FD7" w:rsidR="000D1F75" w:rsidRPr="003167FF" w:rsidRDefault="000D1F75" w:rsidP="000D1F75">
      <w:pPr>
        <w:pStyle w:val="B1"/>
        <w:rPr>
          <w:lang w:eastAsia="zh-CN"/>
        </w:rPr>
      </w:pPr>
      <w:r w:rsidRPr="003167FF">
        <w:rPr>
          <w:lang w:eastAsia="zh-CN"/>
        </w:rPr>
        <w:t>4.</w:t>
      </w:r>
      <w:r w:rsidRPr="003167FF">
        <w:rPr>
          <w:lang w:eastAsia="zh-CN"/>
        </w:rPr>
        <w:tab/>
        <w:t>The location management server sends the VAL service area update response with the information as specified in table 9.3.2.29-1.</w:t>
      </w:r>
    </w:p>
    <w:p w14:paraId="2519D192" w14:textId="77777777" w:rsidR="000D1F75" w:rsidRPr="003167FF" w:rsidRDefault="000D1F75" w:rsidP="000D1F75">
      <w:pPr>
        <w:pStyle w:val="EditorsNote"/>
        <w:rPr>
          <w:lang w:eastAsia="zh-CN"/>
        </w:rPr>
      </w:pPr>
      <w:r w:rsidRPr="003167FF">
        <w:rPr>
          <w:lang w:eastAsia="zh-CN"/>
        </w:rPr>
        <w:t>Editor's note:</w:t>
      </w:r>
      <w:r w:rsidRPr="003167FF">
        <w:rPr>
          <w:lang w:eastAsia="zh-CN"/>
        </w:rPr>
        <w:tab/>
        <w:t>The security aspect related to the common usage of VAL service area information amongst different service APIs of LMS is FFS and is in SA3 scope.</w:t>
      </w:r>
    </w:p>
    <w:p w14:paraId="52AB48AF" w14:textId="77777777" w:rsidR="000D1F75" w:rsidRPr="003167FF" w:rsidRDefault="000D1F75" w:rsidP="000D1F75">
      <w:pPr>
        <w:pStyle w:val="Heading4"/>
      </w:pPr>
      <w:bookmarkStart w:id="613" w:name="_Toc155355471"/>
      <w:r w:rsidRPr="003167FF">
        <w:t>9.3.13.5</w:t>
      </w:r>
      <w:r w:rsidRPr="003167FF">
        <w:tab/>
        <w:t>Delete VAL service area identifier procedure</w:t>
      </w:r>
      <w:bookmarkEnd w:id="613"/>
    </w:p>
    <w:p w14:paraId="10105651" w14:textId="77777777" w:rsidR="000D1F75" w:rsidRPr="003167FF" w:rsidRDefault="000D1F75" w:rsidP="000D1F75">
      <w:pPr>
        <w:rPr>
          <w:lang w:eastAsia="zh-CN"/>
        </w:rPr>
      </w:pPr>
      <w:r w:rsidRPr="003167FF">
        <w:rPr>
          <w:lang w:eastAsia="zh-CN"/>
        </w:rPr>
        <w:t>Figure </w:t>
      </w:r>
      <w:r w:rsidRPr="003167FF">
        <w:t>9.3.13.5</w:t>
      </w:r>
      <w:r w:rsidRPr="003167FF">
        <w:rPr>
          <w:lang w:eastAsia="zh-CN"/>
        </w:rPr>
        <w:t>-1 illustrates the high level procedure of the VAL service area delete.</w:t>
      </w:r>
    </w:p>
    <w:p w14:paraId="5DCC14C0" w14:textId="720A9DFA" w:rsidR="000D1F75" w:rsidRPr="003167FF" w:rsidRDefault="000D1F75" w:rsidP="00626E7C">
      <w:pPr>
        <w:pStyle w:val="TH"/>
      </w:pPr>
      <w:r w:rsidRPr="003167FF">
        <w:object w:dxaOrig="4812" w:dyaOrig="2592" w14:anchorId="14702B06">
          <v:shape id="_x0000_i1065" type="#_x0000_t75" style="width:240.55pt;height:131.95pt" o:ole="">
            <v:imagedata r:id="rId91" o:title=""/>
          </v:shape>
          <o:OLEObject Type="Embed" ProgID="Visio.Drawing.15" ShapeID="_x0000_i1065" DrawAspect="Content" ObjectID="_1765969004" r:id="rId92"/>
        </w:object>
      </w:r>
    </w:p>
    <w:p w14:paraId="7944F3D8" w14:textId="77777777" w:rsidR="000D1F75" w:rsidRPr="003167FF" w:rsidRDefault="000D1F75" w:rsidP="000D1F75">
      <w:pPr>
        <w:pStyle w:val="TF"/>
        <w:rPr>
          <w:lang w:eastAsia="zh-CN"/>
        </w:rPr>
      </w:pPr>
      <w:r w:rsidRPr="003167FF">
        <w:rPr>
          <w:lang w:eastAsia="zh-CN"/>
        </w:rPr>
        <w:t>Figure 9.3.13.5-1: Delete VAL service area procedure</w:t>
      </w:r>
    </w:p>
    <w:p w14:paraId="654BAD76" w14:textId="72989BFE" w:rsidR="000D1F75" w:rsidRPr="003167FF" w:rsidRDefault="000D1F75" w:rsidP="000D1F75">
      <w:pPr>
        <w:pStyle w:val="B1"/>
        <w:rPr>
          <w:lang w:eastAsia="zh-CN"/>
        </w:rPr>
      </w:pPr>
      <w:r w:rsidRPr="003167FF">
        <w:rPr>
          <w:lang w:eastAsia="zh-CN"/>
        </w:rPr>
        <w:t>1.</w:t>
      </w:r>
      <w:r w:rsidRPr="003167FF">
        <w:rPr>
          <w:lang w:eastAsia="zh-CN"/>
        </w:rPr>
        <w:tab/>
        <w:t>The VAL server sends the VAL service area delete request to the location management server to delete the VAL service area identifier(s) configured by the VAL server. In the request message, the VAL server includes the information as specified in table 9.3.2.30-1.</w:t>
      </w:r>
    </w:p>
    <w:p w14:paraId="234A7BC9" w14:textId="77777777" w:rsidR="000D1F75" w:rsidRPr="003167FF" w:rsidRDefault="000D1F75" w:rsidP="000D1F75">
      <w:pPr>
        <w:pStyle w:val="B1"/>
        <w:rPr>
          <w:lang w:eastAsia="zh-CN"/>
        </w:rPr>
      </w:pPr>
      <w:r w:rsidRPr="003167FF">
        <w:rPr>
          <w:lang w:eastAsia="zh-CN"/>
        </w:rPr>
        <w:t>2.</w:t>
      </w:r>
      <w:r w:rsidRPr="003167FF">
        <w:rPr>
          <w:lang w:eastAsia="zh-CN"/>
        </w:rPr>
        <w:tab/>
        <w:t>The location management server shall check if the VAL server is authorized to initiate VAL service area delete request.</w:t>
      </w:r>
    </w:p>
    <w:p w14:paraId="7B7B816B" w14:textId="77777777" w:rsidR="000D1F75" w:rsidRPr="003167FF" w:rsidRDefault="000D1F75" w:rsidP="000D1F75">
      <w:pPr>
        <w:pStyle w:val="B1"/>
        <w:rPr>
          <w:lang w:eastAsia="zh-CN"/>
        </w:rPr>
      </w:pPr>
      <w:r w:rsidRPr="003167FF">
        <w:rPr>
          <w:lang w:eastAsia="zh-CN"/>
        </w:rPr>
        <w:t>3.</w:t>
      </w:r>
      <w:r w:rsidRPr="003167FF">
        <w:rPr>
          <w:lang w:eastAsia="zh-CN"/>
        </w:rPr>
        <w:tab/>
        <w:t>The location management server checks whether the VAL service area IDs exist and then deletes the VAL service area identifier(s).</w:t>
      </w:r>
    </w:p>
    <w:p w14:paraId="4C20D6F0" w14:textId="77777777" w:rsidR="000D1F75" w:rsidRPr="003167FF" w:rsidRDefault="000D1F75" w:rsidP="000D1F75">
      <w:pPr>
        <w:pStyle w:val="NO"/>
        <w:rPr>
          <w:lang w:eastAsia="zh-CN"/>
        </w:rPr>
      </w:pPr>
      <w:r w:rsidRPr="003167FF">
        <w:rPr>
          <w:lang w:eastAsia="zh-CN"/>
        </w:rPr>
        <w:t>NOTE:</w:t>
      </w:r>
      <w:r w:rsidRPr="003167FF">
        <w:rPr>
          <w:lang w:eastAsia="zh-CN"/>
        </w:rPr>
        <w:tab/>
        <w:t>An deletion of the VAL service area ID(s) does not affect the existing subscriptions in the SEAL layer.</w:t>
      </w:r>
    </w:p>
    <w:p w14:paraId="22E292C6" w14:textId="13DAB091" w:rsidR="000D1F75" w:rsidRPr="003167FF" w:rsidRDefault="000D1F75" w:rsidP="000D1F75">
      <w:pPr>
        <w:pStyle w:val="B1"/>
        <w:rPr>
          <w:lang w:eastAsia="zh-CN"/>
        </w:rPr>
      </w:pPr>
      <w:r w:rsidRPr="003167FF">
        <w:rPr>
          <w:lang w:eastAsia="zh-CN"/>
        </w:rPr>
        <w:t>4.</w:t>
      </w:r>
      <w:r w:rsidRPr="003167FF">
        <w:rPr>
          <w:lang w:eastAsia="zh-CN"/>
        </w:rPr>
        <w:tab/>
        <w:t>The location management server sends the VAL service area delete response with the information as specified in table 9.3.2.31-1.</w:t>
      </w:r>
    </w:p>
    <w:p w14:paraId="0097AC3F" w14:textId="77777777" w:rsidR="00E27520" w:rsidRPr="005D6207" w:rsidRDefault="00E27520" w:rsidP="00E27520">
      <w:pPr>
        <w:pStyle w:val="Heading4"/>
      </w:pPr>
      <w:bookmarkStart w:id="614" w:name="_Toc155355472"/>
      <w:r w:rsidRPr="005D6207">
        <w:lastRenderedPageBreak/>
        <w:t>9.3.13.</w:t>
      </w:r>
      <w:r>
        <w:t>6</w:t>
      </w:r>
      <w:r w:rsidRPr="005D6207">
        <w:tab/>
        <w:t>VAL service area identifier subscribe procedure</w:t>
      </w:r>
      <w:bookmarkEnd w:id="614"/>
    </w:p>
    <w:p w14:paraId="55B7A408" w14:textId="77777777" w:rsidR="00E27520" w:rsidRPr="005D6207" w:rsidRDefault="00E27520" w:rsidP="00E27520">
      <w:pPr>
        <w:rPr>
          <w:lang w:val="nl-NL" w:eastAsia="zh-CN"/>
        </w:rPr>
      </w:pPr>
      <w:r w:rsidRPr="005D6207">
        <w:rPr>
          <w:lang w:val="nl-NL" w:eastAsia="zh-CN"/>
        </w:rPr>
        <w:t>Figure </w:t>
      </w:r>
      <w:r w:rsidRPr="005D6207">
        <w:t>9.3.13.</w:t>
      </w:r>
      <w:r>
        <w:t>6</w:t>
      </w:r>
      <w:r w:rsidRPr="005D6207">
        <w:rPr>
          <w:lang w:val="nl-NL" w:eastAsia="zh-CN"/>
        </w:rPr>
        <w:t>-1 illustrates the high level procedure of the subscribe VAL service area update events.</w:t>
      </w:r>
    </w:p>
    <w:p w14:paraId="011CBB20" w14:textId="7C58EAAB" w:rsidR="00E27520" w:rsidRPr="005D6207" w:rsidRDefault="00E27520" w:rsidP="006B4E42">
      <w:pPr>
        <w:pStyle w:val="TH"/>
      </w:pPr>
      <w:r w:rsidRPr="005D6207">
        <w:object w:dxaOrig="4812" w:dyaOrig="2713" w14:anchorId="149234ED">
          <v:shape id="_x0000_i1066" type="#_x0000_t75" style="width:240.55pt;height:137.75pt" o:ole="">
            <v:imagedata r:id="rId93" o:title=""/>
          </v:shape>
          <o:OLEObject Type="Embed" ProgID="Visio.Drawing.15" ShapeID="_x0000_i1066" DrawAspect="Content" ObjectID="_1765969005" r:id="rId94"/>
        </w:object>
      </w:r>
    </w:p>
    <w:p w14:paraId="46436F00" w14:textId="77777777" w:rsidR="00E27520" w:rsidRPr="005D6207" w:rsidRDefault="00E27520" w:rsidP="00E27520">
      <w:pPr>
        <w:pStyle w:val="TF"/>
        <w:rPr>
          <w:lang w:val="nl-NL" w:eastAsia="zh-CN"/>
        </w:rPr>
      </w:pPr>
      <w:r w:rsidRPr="005D6207">
        <w:rPr>
          <w:lang w:val="nl-NL" w:eastAsia="zh-CN"/>
        </w:rPr>
        <w:t>Figure 9.3.13.</w:t>
      </w:r>
      <w:r>
        <w:rPr>
          <w:lang w:val="nl-NL" w:eastAsia="zh-CN"/>
        </w:rPr>
        <w:t>6</w:t>
      </w:r>
      <w:r w:rsidRPr="005D6207">
        <w:rPr>
          <w:lang w:val="nl-NL" w:eastAsia="zh-CN"/>
        </w:rPr>
        <w:t>-1: Subscribe VAL service area procedure</w:t>
      </w:r>
    </w:p>
    <w:p w14:paraId="24062B92" w14:textId="676B8E31" w:rsidR="00E27520" w:rsidRPr="005D6207" w:rsidRDefault="00E27520" w:rsidP="00E27520">
      <w:pPr>
        <w:pStyle w:val="B1"/>
        <w:rPr>
          <w:lang w:val="nl-NL" w:eastAsia="zh-CN"/>
        </w:rPr>
      </w:pPr>
      <w:r>
        <w:rPr>
          <w:lang w:val="nl-NL" w:eastAsia="zh-CN"/>
        </w:rPr>
        <w:t>1.</w:t>
      </w:r>
      <w:r>
        <w:rPr>
          <w:lang w:val="nl-NL" w:eastAsia="zh-CN"/>
        </w:rPr>
        <w:tab/>
        <w:t>T</w:t>
      </w:r>
      <w:r w:rsidRPr="005D6207">
        <w:rPr>
          <w:lang w:val="nl-NL" w:eastAsia="zh-CN"/>
        </w:rPr>
        <w:t xml:space="preserve">he </w:t>
      </w:r>
      <w:r>
        <w:rPr>
          <w:lang w:val="nl-NL" w:eastAsia="zh-CN"/>
        </w:rPr>
        <w:t>SEAL</w:t>
      </w:r>
      <w:r w:rsidRPr="005D6207">
        <w:rPr>
          <w:lang w:val="nl-NL" w:eastAsia="zh-CN"/>
        </w:rPr>
        <w:t xml:space="preserve"> server sends the VAL service area subscription request to the location management server to subscribe for the VAL service area identifier(s) update events. In the request message, the </w:t>
      </w:r>
      <w:r w:rsidR="008E56E4" w:rsidRPr="008E56E4">
        <w:rPr>
          <w:lang w:val="nl-NL" w:eastAsia="zh-CN"/>
        </w:rPr>
        <w:t xml:space="preserve">SEAL </w:t>
      </w:r>
      <w:r w:rsidRPr="005D6207">
        <w:rPr>
          <w:lang w:val="nl-NL" w:eastAsia="zh-CN"/>
        </w:rPr>
        <w:t>server includes the information as specified in table 9.3.2.</w:t>
      </w:r>
      <w:r>
        <w:rPr>
          <w:lang w:val="nl-NL" w:eastAsia="zh-CN"/>
        </w:rPr>
        <w:t>42</w:t>
      </w:r>
      <w:r w:rsidRPr="005D6207">
        <w:rPr>
          <w:lang w:val="nl-NL" w:eastAsia="zh-CN"/>
        </w:rPr>
        <w:t>-1</w:t>
      </w:r>
      <w:r>
        <w:rPr>
          <w:lang w:val="nl-NL" w:eastAsia="zh-CN"/>
        </w:rPr>
        <w:t>.</w:t>
      </w:r>
    </w:p>
    <w:p w14:paraId="1BC23371" w14:textId="77777777" w:rsidR="00E27520" w:rsidRPr="005D6207" w:rsidRDefault="00E27520" w:rsidP="00E27520">
      <w:pPr>
        <w:pStyle w:val="B1"/>
        <w:rPr>
          <w:lang w:val="nl-NL" w:eastAsia="zh-CN"/>
        </w:rPr>
      </w:pPr>
      <w:r>
        <w:rPr>
          <w:lang w:val="nl-NL" w:eastAsia="zh-CN"/>
        </w:rPr>
        <w:t>2.</w:t>
      </w:r>
      <w:r>
        <w:rPr>
          <w:lang w:val="nl-NL" w:eastAsia="zh-CN"/>
        </w:rPr>
        <w:tab/>
        <w:t>T</w:t>
      </w:r>
      <w:r w:rsidRPr="005D6207">
        <w:rPr>
          <w:lang w:val="nl-NL" w:eastAsia="zh-CN"/>
        </w:rPr>
        <w:t xml:space="preserve">he location management server shall check if the </w:t>
      </w:r>
      <w:r>
        <w:rPr>
          <w:lang w:val="nl-NL" w:eastAsia="zh-CN"/>
        </w:rPr>
        <w:t>SEAL</w:t>
      </w:r>
      <w:r w:rsidRPr="005D6207">
        <w:rPr>
          <w:lang w:val="nl-NL" w:eastAsia="zh-CN"/>
        </w:rPr>
        <w:t xml:space="preserve"> server is authorized to susbcribe for the VAL service area identifier(s) update event(s)</w:t>
      </w:r>
      <w:r>
        <w:rPr>
          <w:lang w:val="nl-NL" w:eastAsia="zh-CN"/>
        </w:rPr>
        <w:t>.</w:t>
      </w:r>
    </w:p>
    <w:p w14:paraId="043C40C2" w14:textId="77777777" w:rsidR="00E27520" w:rsidRPr="005D6207" w:rsidRDefault="00E27520" w:rsidP="00E27520">
      <w:pPr>
        <w:pStyle w:val="B1"/>
        <w:rPr>
          <w:lang w:val="nl-NL" w:eastAsia="zh-CN"/>
        </w:rPr>
      </w:pPr>
      <w:r>
        <w:rPr>
          <w:lang w:val="nl-NL" w:eastAsia="zh-CN"/>
        </w:rPr>
        <w:t>3.</w:t>
      </w:r>
      <w:r>
        <w:rPr>
          <w:lang w:val="nl-NL" w:eastAsia="zh-CN"/>
        </w:rPr>
        <w:tab/>
        <w:t>i</w:t>
      </w:r>
      <w:r w:rsidRPr="005D6207">
        <w:rPr>
          <w:lang w:val="nl-NL" w:eastAsia="zh-CN"/>
        </w:rPr>
        <w:t xml:space="preserve">f the </w:t>
      </w:r>
      <w:r>
        <w:rPr>
          <w:lang w:val="nl-NL" w:eastAsia="zh-CN"/>
        </w:rPr>
        <w:t>SEAL</w:t>
      </w:r>
      <w:r w:rsidRPr="005D6207">
        <w:rPr>
          <w:lang w:val="nl-NL" w:eastAsia="zh-CN"/>
        </w:rPr>
        <w:t xml:space="preserve"> server is authorized to subscribe for the VAL service area identifier(s) update events, the location management server creates the subscription based on the provided parameters in the request</w:t>
      </w:r>
      <w:r>
        <w:rPr>
          <w:lang w:val="nl-NL" w:eastAsia="zh-CN"/>
        </w:rPr>
        <w:t>.</w:t>
      </w:r>
    </w:p>
    <w:p w14:paraId="3BB70CFA" w14:textId="560E01DA" w:rsidR="00E27520" w:rsidRPr="006B4E42" w:rsidRDefault="00E27520" w:rsidP="006B4E42">
      <w:pPr>
        <w:pStyle w:val="B1"/>
        <w:rPr>
          <w:lang w:val="nl-NL" w:eastAsia="zh-CN"/>
        </w:rPr>
      </w:pPr>
      <w:r>
        <w:rPr>
          <w:lang w:val="nl-NL" w:eastAsia="zh-CN"/>
        </w:rPr>
        <w:t>4.</w:t>
      </w:r>
      <w:r>
        <w:rPr>
          <w:lang w:val="nl-NL" w:eastAsia="zh-CN"/>
        </w:rPr>
        <w:tab/>
        <w:t>T</w:t>
      </w:r>
      <w:r w:rsidRPr="005D6207">
        <w:rPr>
          <w:lang w:val="nl-NL" w:eastAsia="zh-CN"/>
        </w:rPr>
        <w:t>he location management server sends the VAL service area subscription response with the information as specified in table </w:t>
      </w:r>
      <w:r w:rsidRPr="005D6207">
        <w:rPr>
          <w:lang w:eastAsia="zh-CN"/>
        </w:rPr>
        <w:t>9.3.2.</w:t>
      </w:r>
      <w:r>
        <w:rPr>
          <w:lang w:eastAsia="zh-CN"/>
        </w:rPr>
        <w:t>43</w:t>
      </w:r>
      <w:r w:rsidRPr="005D6207">
        <w:rPr>
          <w:lang w:eastAsia="zh-CN"/>
        </w:rPr>
        <w:t>-1.</w:t>
      </w:r>
    </w:p>
    <w:p w14:paraId="6D4C534D" w14:textId="77777777" w:rsidR="00E27520" w:rsidRPr="005D6207" w:rsidRDefault="00E27520" w:rsidP="00E27520">
      <w:pPr>
        <w:pStyle w:val="Heading4"/>
      </w:pPr>
      <w:bookmarkStart w:id="615" w:name="_Toc155355473"/>
      <w:r w:rsidRPr="005D6207">
        <w:t>9.3.13.</w:t>
      </w:r>
      <w:r>
        <w:t>7</w:t>
      </w:r>
      <w:r w:rsidRPr="005D6207">
        <w:tab/>
        <w:t>VAL service area identifier notify procedure</w:t>
      </w:r>
      <w:bookmarkEnd w:id="615"/>
    </w:p>
    <w:p w14:paraId="2424900F" w14:textId="77777777" w:rsidR="00E27520" w:rsidRDefault="00E27520" w:rsidP="00E27520">
      <w:pPr>
        <w:rPr>
          <w:lang w:val="nl-NL" w:eastAsia="zh-CN"/>
        </w:rPr>
      </w:pPr>
      <w:r w:rsidRPr="005D6207">
        <w:rPr>
          <w:lang w:val="nl-NL" w:eastAsia="zh-CN"/>
        </w:rPr>
        <w:t>Figure </w:t>
      </w:r>
      <w:r w:rsidRPr="005D6207">
        <w:t>9.3.13.</w:t>
      </w:r>
      <w:r>
        <w:t>7</w:t>
      </w:r>
      <w:r w:rsidRPr="005D6207">
        <w:rPr>
          <w:lang w:val="nl-NL" w:eastAsia="zh-CN"/>
        </w:rPr>
        <w:t xml:space="preserve">-1 illustrates the high level procedure for notification of a </w:t>
      </w:r>
      <w:r>
        <w:rPr>
          <w:lang w:val="nl-NL" w:eastAsia="zh-CN"/>
        </w:rPr>
        <w:t>SEAL</w:t>
      </w:r>
      <w:r w:rsidRPr="005D6207">
        <w:rPr>
          <w:lang w:val="nl-NL" w:eastAsia="zh-CN"/>
        </w:rPr>
        <w:t xml:space="preserve"> server about the VAL service area identifier update events at the location management server.</w:t>
      </w:r>
    </w:p>
    <w:p w14:paraId="29B75642" w14:textId="77777777" w:rsidR="00E27520" w:rsidRPr="005D6207" w:rsidRDefault="00E27520" w:rsidP="00E27520">
      <w:pPr>
        <w:rPr>
          <w:lang w:val="nl-NL" w:eastAsia="zh-CN"/>
        </w:rPr>
      </w:pPr>
      <w:r w:rsidRPr="005D6207">
        <w:rPr>
          <w:lang w:val="nl-NL" w:eastAsia="zh-CN"/>
        </w:rPr>
        <w:t>Pre-conditions:</w:t>
      </w:r>
    </w:p>
    <w:p w14:paraId="7974EE66" w14:textId="77777777" w:rsidR="00E27520" w:rsidRPr="005D6207" w:rsidRDefault="00E27520" w:rsidP="00E27520">
      <w:pPr>
        <w:pStyle w:val="B1"/>
        <w:rPr>
          <w:lang w:val="nl-NL" w:eastAsia="zh-CN"/>
        </w:rPr>
      </w:pPr>
      <w:r w:rsidRPr="005D6207">
        <w:rPr>
          <w:lang w:val="nl-NL" w:eastAsia="zh-CN"/>
        </w:rPr>
        <w:t>-</w:t>
      </w:r>
      <w:r w:rsidRPr="005D6207">
        <w:rPr>
          <w:lang w:val="nl-NL" w:eastAsia="zh-CN"/>
        </w:rPr>
        <w:tab/>
        <w:t xml:space="preserve">the </w:t>
      </w:r>
      <w:r>
        <w:rPr>
          <w:lang w:val="nl-NL" w:eastAsia="zh-CN"/>
        </w:rPr>
        <w:t>SEAL</w:t>
      </w:r>
      <w:r w:rsidRPr="005D6207">
        <w:rPr>
          <w:lang w:val="nl-NL" w:eastAsia="zh-CN"/>
        </w:rPr>
        <w:t xml:space="preserve"> server has an active VAL service area subscription at the location management server; and</w:t>
      </w:r>
    </w:p>
    <w:p w14:paraId="15EAC9C0" w14:textId="77777777" w:rsidR="00E27520" w:rsidRPr="005D6207" w:rsidRDefault="00E27520" w:rsidP="00E27520">
      <w:pPr>
        <w:pStyle w:val="B1"/>
        <w:rPr>
          <w:lang w:val="nl-NL" w:eastAsia="zh-CN"/>
        </w:rPr>
      </w:pPr>
      <w:r w:rsidRPr="005D6207">
        <w:rPr>
          <w:lang w:val="nl-NL" w:eastAsia="zh-CN"/>
        </w:rPr>
        <w:t>-</w:t>
      </w:r>
      <w:r w:rsidRPr="005D6207">
        <w:rPr>
          <w:lang w:val="nl-NL" w:eastAsia="zh-CN"/>
        </w:rPr>
        <w:tab/>
      </w:r>
      <w:r>
        <w:rPr>
          <w:lang w:val="nl-NL" w:eastAsia="zh-CN"/>
        </w:rPr>
        <w:t xml:space="preserve">the subscribed event has </w:t>
      </w:r>
      <w:r w:rsidRPr="00AC3E14">
        <w:rPr>
          <w:lang w:val="nl-NL" w:eastAsia="zh-CN"/>
        </w:rPr>
        <w:t>occurred</w:t>
      </w:r>
      <w:r w:rsidRPr="005D6207">
        <w:rPr>
          <w:lang w:val="nl-NL" w:eastAsia="zh-CN"/>
        </w:rPr>
        <w:t>.</w:t>
      </w:r>
    </w:p>
    <w:p w14:paraId="6B4A869E" w14:textId="7A2F9715" w:rsidR="00E27520" w:rsidRPr="005D6207" w:rsidRDefault="00E27520" w:rsidP="006B4E42">
      <w:pPr>
        <w:pStyle w:val="TH"/>
      </w:pPr>
      <w:r w:rsidRPr="005D6207">
        <w:object w:dxaOrig="4381" w:dyaOrig="2160" w14:anchorId="480535A6">
          <v:shape id="_x0000_i1067" type="#_x0000_t75" style="width:221.85pt;height:108.2pt" o:ole="">
            <v:imagedata r:id="rId95" o:title=""/>
          </v:shape>
          <o:OLEObject Type="Embed" ProgID="Visio.Drawing.15" ShapeID="_x0000_i1067" DrawAspect="Content" ObjectID="_1765969006" r:id="rId96"/>
        </w:object>
      </w:r>
    </w:p>
    <w:p w14:paraId="251B3A42" w14:textId="77777777" w:rsidR="00E27520" w:rsidRPr="005D6207" w:rsidRDefault="00E27520" w:rsidP="00E27520">
      <w:pPr>
        <w:pStyle w:val="TF"/>
        <w:rPr>
          <w:lang w:val="nl-NL" w:eastAsia="zh-CN"/>
        </w:rPr>
      </w:pPr>
      <w:r w:rsidRPr="005D6207">
        <w:rPr>
          <w:lang w:val="nl-NL" w:eastAsia="zh-CN"/>
        </w:rPr>
        <w:t>Figure 9.3.13.</w:t>
      </w:r>
      <w:r>
        <w:rPr>
          <w:lang w:val="nl-NL" w:eastAsia="zh-CN"/>
        </w:rPr>
        <w:t>7</w:t>
      </w:r>
      <w:r w:rsidRPr="005D6207">
        <w:rPr>
          <w:lang w:val="nl-NL" w:eastAsia="zh-CN"/>
        </w:rPr>
        <w:t>-1: Notify VAL service area procedure</w:t>
      </w:r>
    </w:p>
    <w:p w14:paraId="2096CE52" w14:textId="77777777" w:rsidR="00E27520" w:rsidRPr="005D6207" w:rsidRDefault="00E27520" w:rsidP="00E27520">
      <w:pPr>
        <w:pStyle w:val="B1"/>
        <w:rPr>
          <w:lang w:val="nl-NL" w:eastAsia="zh-CN"/>
        </w:rPr>
      </w:pPr>
      <w:r>
        <w:rPr>
          <w:lang w:val="nl-NL" w:eastAsia="zh-CN"/>
        </w:rPr>
        <w:t>1.</w:t>
      </w:r>
      <w:r>
        <w:rPr>
          <w:lang w:val="nl-NL" w:eastAsia="zh-CN"/>
        </w:rPr>
        <w:tab/>
        <w:t>T</w:t>
      </w:r>
      <w:r w:rsidRPr="005D6207">
        <w:rPr>
          <w:lang w:val="nl-NL" w:eastAsia="zh-CN"/>
        </w:rPr>
        <w:t xml:space="preserve">he location management server identifies the list of the </w:t>
      </w:r>
      <w:r w:rsidRPr="00AC3E14">
        <w:rPr>
          <w:lang w:val="nl-NL" w:eastAsia="zh-CN"/>
        </w:rPr>
        <w:t>occurred</w:t>
      </w:r>
      <w:r w:rsidRPr="005D6207">
        <w:rPr>
          <w:lang w:val="nl-NL" w:eastAsia="zh-CN"/>
        </w:rPr>
        <w:t xml:space="preserve"> </w:t>
      </w:r>
      <w:r>
        <w:rPr>
          <w:lang w:val="nl-NL" w:eastAsia="zh-CN"/>
        </w:rPr>
        <w:t xml:space="preserve">events </w:t>
      </w:r>
      <w:r w:rsidRPr="005D6207">
        <w:rPr>
          <w:lang w:val="nl-NL" w:eastAsia="zh-CN"/>
        </w:rPr>
        <w:t xml:space="preserve">for which the </w:t>
      </w:r>
      <w:r>
        <w:rPr>
          <w:lang w:val="nl-NL" w:eastAsia="zh-CN"/>
        </w:rPr>
        <w:t>SEAL</w:t>
      </w:r>
      <w:r w:rsidRPr="005D6207">
        <w:rPr>
          <w:lang w:val="nl-NL" w:eastAsia="zh-CN"/>
        </w:rPr>
        <w:t xml:space="preserve"> server subscribed</w:t>
      </w:r>
      <w:r>
        <w:rPr>
          <w:lang w:val="nl-NL" w:eastAsia="zh-CN"/>
        </w:rPr>
        <w:t>.</w:t>
      </w:r>
    </w:p>
    <w:p w14:paraId="4819BF28" w14:textId="65DAA18E" w:rsidR="00E27520" w:rsidRPr="006B4E42" w:rsidRDefault="00E27520" w:rsidP="006B4E42">
      <w:pPr>
        <w:pStyle w:val="B1"/>
        <w:rPr>
          <w:lang w:val="nl-NL" w:eastAsia="zh-CN"/>
        </w:rPr>
      </w:pPr>
      <w:r>
        <w:rPr>
          <w:lang w:eastAsia="zh-CN"/>
        </w:rPr>
        <w:t>2.</w:t>
      </w:r>
      <w:r>
        <w:rPr>
          <w:lang w:eastAsia="zh-CN"/>
        </w:rPr>
        <w:tab/>
        <w:t>T</w:t>
      </w:r>
      <w:r w:rsidRPr="005D6207">
        <w:rPr>
          <w:lang w:eastAsia="zh-CN"/>
        </w:rPr>
        <w:t xml:space="preserve">he location management </w:t>
      </w:r>
      <w:r w:rsidRPr="005D6207">
        <w:t xml:space="preserve">server </w:t>
      </w:r>
      <w:r w:rsidRPr="005D6207">
        <w:rPr>
          <w:lang w:eastAsia="zh-CN"/>
        </w:rPr>
        <w:t xml:space="preserve">sends a VAL service area notification to the </w:t>
      </w:r>
      <w:r>
        <w:rPr>
          <w:lang w:eastAsia="zh-CN"/>
        </w:rPr>
        <w:t>SEAL</w:t>
      </w:r>
      <w:r w:rsidRPr="005D6207">
        <w:rPr>
          <w:lang w:eastAsia="zh-CN"/>
        </w:rPr>
        <w:t xml:space="preserve"> server. In the notification message, the location management server includes the information as specified in </w:t>
      </w:r>
      <w:r w:rsidRPr="005D6207">
        <w:t>table </w:t>
      </w:r>
      <w:r w:rsidRPr="005D6207">
        <w:rPr>
          <w:lang w:eastAsia="zh-CN"/>
        </w:rPr>
        <w:t>9.3</w:t>
      </w:r>
      <w:r w:rsidRPr="005D6207">
        <w:rPr>
          <w:lang w:val="en-US"/>
        </w:rPr>
        <w:t>.2</w:t>
      </w:r>
      <w:r w:rsidRPr="005D6207">
        <w:t>.</w:t>
      </w:r>
      <w:r>
        <w:t>44</w:t>
      </w:r>
      <w:r w:rsidRPr="005D6207">
        <w:rPr>
          <w:lang w:val="en-US" w:eastAsia="zh-CN"/>
        </w:rPr>
        <w:t>-</w:t>
      </w:r>
      <w:r w:rsidRPr="005D6207">
        <w:t>1.</w:t>
      </w:r>
    </w:p>
    <w:p w14:paraId="5F203BF2" w14:textId="77777777" w:rsidR="00E27520" w:rsidRPr="005D6207" w:rsidRDefault="00E27520" w:rsidP="00E27520">
      <w:pPr>
        <w:pStyle w:val="Heading4"/>
      </w:pPr>
      <w:bookmarkStart w:id="616" w:name="_Toc155355474"/>
      <w:r w:rsidRPr="005D6207">
        <w:lastRenderedPageBreak/>
        <w:t>9.3.13.</w:t>
      </w:r>
      <w:r>
        <w:t>8</w:t>
      </w:r>
      <w:r w:rsidRPr="005D6207">
        <w:tab/>
        <w:t>VAL service area identifier unsubscribe procedure</w:t>
      </w:r>
      <w:bookmarkEnd w:id="616"/>
    </w:p>
    <w:p w14:paraId="72A89B5D" w14:textId="21758261" w:rsidR="00E27520" w:rsidRDefault="00E27520" w:rsidP="00E27520">
      <w:pPr>
        <w:rPr>
          <w:lang w:val="nl-NL" w:eastAsia="zh-CN"/>
        </w:rPr>
      </w:pPr>
      <w:r w:rsidRPr="005D6207">
        <w:rPr>
          <w:lang w:val="nl-NL" w:eastAsia="zh-CN"/>
        </w:rPr>
        <w:t>Figure </w:t>
      </w:r>
      <w:r w:rsidRPr="005D6207">
        <w:t>9.3.13.</w:t>
      </w:r>
      <w:r>
        <w:t>8</w:t>
      </w:r>
      <w:r w:rsidRPr="005D6207">
        <w:rPr>
          <w:lang w:val="nl-NL" w:eastAsia="zh-CN"/>
        </w:rPr>
        <w:t xml:space="preserve">-1 illustrates the high level procedure for </w:t>
      </w:r>
      <w:r w:rsidR="008E56E4" w:rsidRPr="008E56E4">
        <w:rPr>
          <w:lang w:val="nl-NL" w:eastAsia="zh-CN"/>
        </w:rPr>
        <w:t>a SEAL server to unsubscribe the notifications</w:t>
      </w:r>
      <w:r w:rsidR="008E56E4">
        <w:rPr>
          <w:lang w:val="nl-NL" w:eastAsia="zh-CN"/>
        </w:rPr>
        <w:t xml:space="preserve"> </w:t>
      </w:r>
      <w:r w:rsidRPr="005D6207">
        <w:rPr>
          <w:lang w:val="nl-NL" w:eastAsia="zh-CN"/>
        </w:rPr>
        <w:t>about the VAL service area identifier update events at the location management server.</w:t>
      </w:r>
    </w:p>
    <w:p w14:paraId="495D2091" w14:textId="77777777" w:rsidR="00E27520" w:rsidRPr="005D6207" w:rsidRDefault="00E27520" w:rsidP="00E27520">
      <w:pPr>
        <w:rPr>
          <w:lang w:val="nl-NL" w:eastAsia="zh-CN"/>
        </w:rPr>
      </w:pPr>
      <w:r w:rsidRPr="005D6207">
        <w:rPr>
          <w:lang w:val="nl-NL" w:eastAsia="zh-CN"/>
        </w:rPr>
        <w:t>Pre-conditions:</w:t>
      </w:r>
    </w:p>
    <w:p w14:paraId="14B7362B" w14:textId="77777777" w:rsidR="00E27520" w:rsidRPr="005D6207" w:rsidRDefault="00E27520" w:rsidP="00E27520">
      <w:pPr>
        <w:pStyle w:val="B1"/>
        <w:rPr>
          <w:lang w:val="nl-NL" w:eastAsia="zh-CN"/>
        </w:rPr>
      </w:pPr>
      <w:r w:rsidRPr="005D6207">
        <w:rPr>
          <w:lang w:val="nl-NL" w:eastAsia="zh-CN"/>
        </w:rPr>
        <w:t>-</w:t>
      </w:r>
      <w:r w:rsidRPr="005D6207">
        <w:rPr>
          <w:lang w:val="nl-NL" w:eastAsia="zh-CN"/>
        </w:rPr>
        <w:tab/>
        <w:t xml:space="preserve">the </w:t>
      </w:r>
      <w:r>
        <w:rPr>
          <w:lang w:val="nl-NL" w:eastAsia="zh-CN"/>
        </w:rPr>
        <w:t>SEAL</w:t>
      </w:r>
      <w:r w:rsidRPr="005D6207">
        <w:rPr>
          <w:lang w:val="nl-NL" w:eastAsia="zh-CN"/>
        </w:rPr>
        <w:t xml:space="preserve"> server has an active VAL service area subscription at the location management server.</w:t>
      </w:r>
    </w:p>
    <w:p w14:paraId="53A5BAC7" w14:textId="0EC3FAD7" w:rsidR="00E27520" w:rsidRPr="005D6207" w:rsidRDefault="00E27520" w:rsidP="006B4E42">
      <w:pPr>
        <w:pStyle w:val="TH"/>
      </w:pPr>
      <w:r w:rsidRPr="005D6207">
        <w:object w:dxaOrig="4812" w:dyaOrig="2196" w14:anchorId="0AE7FB13">
          <v:shape id="_x0000_i1068" type="#_x0000_t75" style="width:240.55pt;height:108.2pt" o:ole="">
            <v:imagedata r:id="rId97" o:title=""/>
          </v:shape>
          <o:OLEObject Type="Embed" ProgID="Visio.Drawing.15" ShapeID="_x0000_i1068" DrawAspect="Content" ObjectID="_1765969007" r:id="rId98"/>
        </w:object>
      </w:r>
    </w:p>
    <w:p w14:paraId="17FB561D" w14:textId="77777777" w:rsidR="00E27520" w:rsidRPr="005D6207" w:rsidRDefault="00E27520" w:rsidP="00E27520">
      <w:pPr>
        <w:pStyle w:val="TF"/>
        <w:rPr>
          <w:lang w:val="nl-NL" w:eastAsia="zh-CN"/>
        </w:rPr>
      </w:pPr>
      <w:r w:rsidRPr="005D6207">
        <w:rPr>
          <w:lang w:val="nl-NL" w:eastAsia="zh-CN"/>
        </w:rPr>
        <w:t>Figure 9.3.13.</w:t>
      </w:r>
      <w:r>
        <w:rPr>
          <w:lang w:val="nl-NL" w:eastAsia="zh-CN"/>
        </w:rPr>
        <w:t>8</w:t>
      </w:r>
      <w:r w:rsidRPr="005D6207">
        <w:rPr>
          <w:lang w:val="nl-NL" w:eastAsia="zh-CN"/>
        </w:rPr>
        <w:t xml:space="preserve">-1: </w:t>
      </w:r>
      <w:r w:rsidRPr="005D6207">
        <w:t xml:space="preserve">Unsubscribe </w:t>
      </w:r>
      <w:r w:rsidRPr="005D6207">
        <w:rPr>
          <w:lang w:val="nl-NL" w:eastAsia="zh-CN"/>
        </w:rPr>
        <w:t>VAL service area procedure</w:t>
      </w:r>
    </w:p>
    <w:p w14:paraId="202346A4" w14:textId="341779B6" w:rsidR="00E27520" w:rsidRPr="005D6207" w:rsidRDefault="00E27520" w:rsidP="00E27520">
      <w:pPr>
        <w:pStyle w:val="B1"/>
        <w:rPr>
          <w:lang w:val="nl-NL" w:eastAsia="zh-CN"/>
        </w:rPr>
      </w:pPr>
      <w:r>
        <w:rPr>
          <w:lang w:val="nl-NL" w:eastAsia="zh-CN"/>
        </w:rPr>
        <w:t>1.</w:t>
      </w:r>
      <w:r>
        <w:rPr>
          <w:lang w:val="nl-NL" w:eastAsia="zh-CN"/>
        </w:rPr>
        <w:tab/>
        <w:t>W</w:t>
      </w:r>
      <w:r w:rsidRPr="005D6207">
        <w:rPr>
          <w:lang w:val="nl-NL" w:eastAsia="zh-CN"/>
        </w:rPr>
        <w:t xml:space="preserve">hen the </w:t>
      </w:r>
      <w:r>
        <w:rPr>
          <w:lang w:val="nl-NL" w:eastAsia="zh-CN"/>
        </w:rPr>
        <w:t>SEAL</w:t>
      </w:r>
      <w:r w:rsidRPr="005D6207">
        <w:rPr>
          <w:lang w:val="nl-NL" w:eastAsia="zh-CN"/>
        </w:rPr>
        <w:t xml:space="preserve"> server decides to terminate a VAL service area subscription, it sends a VAL service area unsubscribe request to the location management server. In the request message, the </w:t>
      </w:r>
      <w:r>
        <w:rPr>
          <w:lang w:val="nl-NL" w:eastAsia="zh-CN"/>
        </w:rPr>
        <w:t>SEAL</w:t>
      </w:r>
      <w:r w:rsidRPr="005D6207">
        <w:rPr>
          <w:lang w:val="nl-NL" w:eastAsia="zh-CN"/>
        </w:rPr>
        <w:t xml:space="preserve"> server includes the information as specified in table 9.3.2.</w:t>
      </w:r>
      <w:r w:rsidR="008E56E4">
        <w:rPr>
          <w:lang w:val="nl-NL" w:eastAsia="zh-CN"/>
        </w:rPr>
        <w:t>45</w:t>
      </w:r>
      <w:r w:rsidRPr="005D6207">
        <w:rPr>
          <w:lang w:val="nl-NL" w:eastAsia="zh-CN"/>
        </w:rPr>
        <w:t>-1</w:t>
      </w:r>
      <w:r>
        <w:rPr>
          <w:lang w:val="nl-NL" w:eastAsia="zh-CN"/>
        </w:rPr>
        <w:t>.</w:t>
      </w:r>
    </w:p>
    <w:p w14:paraId="0459CC96" w14:textId="77777777" w:rsidR="00E27520" w:rsidRPr="005D6207" w:rsidRDefault="00E27520" w:rsidP="00E27520">
      <w:pPr>
        <w:pStyle w:val="B1"/>
        <w:rPr>
          <w:lang w:val="nl-NL" w:eastAsia="zh-CN"/>
        </w:rPr>
      </w:pPr>
      <w:r>
        <w:rPr>
          <w:lang w:val="nl-NL" w:eastAsia="zh-CN"/>
        </w:rPr>
        <w:t>2.</w:t>
      </w:r>
      <w:r>
        <w:rPr>
          <w:lang w:val="nl-NL" w:eastAsia="zh-CN"/>
        </w:rPr>
        <w:tab/>
        <w:t>I</w:t>
      </w:r>
      <w:r w:rsidRPr="005D6207">
        <w:rPr>
          <w:lang w:val="nl-NL" w:eastAsia="zh-CN"/>
        </w:rPr>
        <w:t xml:space="preserve">f the </w:t>
      </w:r>
      <w:r>
        <w:rPr>
          <w:lang w:val="nl-NL" w:eastAsia="zh-CN"/>
        </w:rPr>
        <w:t>SEAL</w:t>
      </w:r>
      <w:r w:rsidRPr="005D6207">
        <w:rPr>
          <w:lang w:val="nl-NL" w:eastAsia="zh-CN"/>
        </w:rPr>
        <w:t xml:space="preserve"> server is authorized </w:t>
      </w:r>
      <w:r>
        <w:rPr>
          <w:lang w:val="nl-NL" w:eastAsia="zh-CN"/>
        </w:rPr>
        <w:t>to terminate the subscription, t</w:t>
      </w:r>
      <w:r w:rsidRPr="005D6207">
        <w:rPr>
          <w:lang w:val="nl-NL" w:eastAsia="zh-CN"/>
        </w:rPr>
        <w:t>he location management server terminates the VAL service area subscription</w:t>
      </w:r>
      <w:r>
        <w:rPr>
          <w:lang w:val="nl-NL" w:eastAsia="zh-CN"/>
        </w:rPr>
        <w:t>.</w:t>
      </w:r>
    </w:p>
    <w:p w14:paraId="040A4327" w14:textId="6F6F692E" w:rsidR="00E27520" w:rsidRPr="005D6207" w:rsidRDefault="00E27520" w:rsidP="00E27520">
      <w:pPr>
        <w:pStyle w:val="B1"/>
        <w:rPr>
          <w:lang w:val="nl-NL" w:eastAsia="zh-CN"/>
        </w:rPr>
      </w:pPr>
      <w:r>
        <w:rPr>
          <w:lang w:val="nl-NL" w:eastAsia="zh-CN"/>
        </w:rPr>
        <w:t>3.</w:t>
      </w:r>
      <w:r>
        <w:rPr>
          <w:lang w:val="nl-NL" w:eastAsia="zh-CN"/>
        </w:rPr>
        <w:tab/>
        <w:t>T</w:t>
      </w:r>
      <w:r w:rsidRPr="005D6207">
        <w:rPr>
          <w:lang w:val="nl-NL" w:eastAsia="zh-CN"/>
        </w:rPr>
        <w:t xml:space="preserve">he location management server sends a VAL service area unsubscribe </w:t>
      </w:r>
      <w:r w:rsidR="006D6865" w:rsidRPr="006D6865">
        <w:rPr>
          <w:lang w:val="nl-NL" w:eastAsia="zh-CN"/>
        </w:rPr>
        <w:t xml:space="preserve">response </w:t>
      </w:r>
      <w:r w:rsidRPr="005D6207">
        <w:rPr>
          <w:lang w:val="nl-NL" w:eastAsia="zh-CN"/>
        </w:rPr>
        <w:t xml:space="preserve">to the </w:t>
      </w:r>
      <w:r>
        <w:rPr>
          <w:lang w:val="nl-NL" w:eastAsia="zh-CN"/>
        </w:rPr>
        <w:t>SEAL</w:t>
      </w:r>
      <w:r w:rsidRPr="005D6207">
        <w:rPr>
          <w:lang w:val="nl-NL" w:eastAsia="zh-CN"/>
        </w:rPr>
        <w:t xml:space="preserve"> server, </w:t>
      </w:r>
      <w:r w:rsidRPr="005D6207">
        <w:rPr>
          <w:lang w:eastAsia="zh-CN"/>
        </w:rPr>
        <w:t xml:space="preserve">the location management server includes the information as specified in </w:t>
      </w:r>
      <w:r w:rsidRPr="005D6207">
        <w:t>table </w:t>
      </w:r>
      <w:r w:rsidRPr="005D6207">
        <w:rPr>
          <w:lang w:val="nl-NL" w:eastAsia="zh-CN"/>
        </w:rPr>
        <w:t>9.3.2.</w:t>
      </w:r>
      <w:r w:rsidR="006D6865">
        <w:rPr>
          <w:lang w:val="nl-NL" w:eastAsia="zh-CN"/>
        </w:rPr>
        <w:t>46</w:t>
      </w:r>
      <w:r w:rsidRPr="005D6207">
        <w:rPr>
          <w:lang w:val="nl-NL" w:eastAsia="zh-CN"/>
        </w:rPr>
        <w:t>-1</w:t>
      </w:r>
      <w:r w:rsidRPr="005D6207">
        <w:t>.</w:t>
      </w:r>
    </w:p>
    <w:p w14:paraId="5B83E651" w14:textId="77777777" w:rsidR="006D6865" w:rsidRPr="005D6207" w:rsidRDefault="006D6865" w:rsidP="006D6865">
      <w:pPr>
        <w:pStyle w:val="Heading4"/>
      </w:pPr>
      <w:bookmarkStart w:id="617" w:name="_Toc155355475"/>
      <w:r w:rsidRPr="005D6207">
        <w:t>9.3.13.</w:t>
      </w:r>
      <w:r>
        <w:t>9</w:t>
      </w:r>
      <w:r w:rsidRPr="005D6207">
        <w:tab/>
        <w:t>VAL service area identifier subscri</w:t>
      </w:r>
      <w:r>
        <w:t>ption update</w:t>
      </w:r>
      <w:r w:rsidRPr="005D6207">
        <w:t xml:space="preserve"> procedure</w:t>
      </w:r>
      <w:bookmarkEnd w:id="617"/>
    </w:p>
    <w:p w14:paraId="6E279201" w14:textId="77777777" w:rsidR="006D6865" w:rsidRPr="005D6207" w:rsidRDefault="006D6865" w:rsidP="006D6865">
      <w:pPr>
        <w:rPr>
          <w:lang w:val="nl-NL" w:eastAsia="zh-CN"/>
        </w:rPr>
      </w:pPr>
      <w:r w:rsidRPr="005D6207">
        <w:rPr>
          <w:lang w:val="nl-NL" w:eastAsia="zh-CN"/>
        </w:rPr>
        <w:t>Figure </w:t>
      </w:r>
      <w:r w:rsidRPr="005D6207">
        <w:t>9.3.13.</w:t>
      </w:r>
      <w:r>
        <w:t>9</w:t>
      </w:r>
      <w:r w:rsidRPr="005D6207">
        <w:rPr>
          <w:lang w:val="nl-NL" w:eastAsia="zh-CN"/>
        </w:rPr>
        <w:t xml:space="preserve">-1 illustrates the high level procedure of the </w:t>
      </w:r>
      <w:r>
        <w:rPr>
          <w:lang w:val="nl-NL" w:eastAsia="zh-CN"/>
        </w:rPr>
        <w:t xml:space="preserve">update </w:t>
      </w:r>
      <w:r w:rsidRPr="005D6207">
        <w:rPr>
          <w:lang w:val="nl-NL" w:eastAsia="zh-CN"/>
        </w:rPr>
        <w:t>subscri</w:t>
      </w:r>
      <w:r>
        <w:rPr>
          <w:lang w:val="nl-NL" w:eastAsia="zh-CN"/>
        </w:rPr>
        <w:t>ption for the</w:t>
      </w:r>
      <w:r w:rsidRPr="005D6207">
        <w:rPr>
          <w:lang w:val="nl-NL" w:eastAsia="zh-CN"/>
        </w:rPr>
        <w:t xml:space="preserve"> VAL service area update events.</w:t>
      </w:r>
    </w:p>
    <w:p w14:paraId="7F1935BB" w14:textId="20230D4A" w:rsidR="006D6865" w:rsidRPr="005D6207" w:rsidRDefault="006D6865" w:rsidP="006D6865">
      <w:pPr>
        <w:pStyle w:val="TH"/>
      </w:pPr>
      <w:r w:rsidRPr="00A32679">
        <w:t xml:space="preserve"> </w:t>
      </w:r>
      <w:r>
        <w:object w:dxaOrig="5389" w:dyaOrig="2713" w14:anchorId="52888C87">
          <v:shape id="_x0000_i1069" type="#_x0000_t75" style="width:268.85pt;height:136.1pt" o:ole="">
            <v:imagedata r:id="rId99" o:title=""/>
          </v:shape>
          <o:OLEObject Type="Embed" ProgID="Visio.Drawing.15" ShapeID="_x0000_i1069" DrawAspect="Content" ObjectID="_1765969008" r:id="rId100"/>
        </w:object>
      </w:r>
    </w:p>
    <w:p w14:paraId="052F536E" w14:textId="77777777" w:rsidR="006D6865" w:rsidRPr="005D6207" w:rsidRDefault="006D6865" w:rsidP="006D6865">
      <w:pPr>
        <w:pStyle w:val="TF"/>
        <w:rPr>
          <w:lang w:val="nl-NL" w:eastAsia="zh-CN"/>
        </w:rPr>
      </w:pPr>
      <w:r w:rsidRPr="005D6207">
        <w:rPr>
          <w:lang w:val="nl-NL" w:eastAsia="zh-CN"/>
        </w:rPr>
        <w:t>Figure 9.3.13.</w:t>
      </w:r>
      <w:r>
        <w:rPr>
          <w:lang w:val="nl-NL" w:eastAsia="zh-CN"/>
        </w:rPr>
        <w:t>9</w:t>
      </w:r>
      <w:r w:rsidRPr="005D6207">
        <w:rPr>
          <w:lang w:val="nl-NL" w:eastAsia="zh-CN"/>
        </w:rPr>
        <w:t xml:space="preserve">-1: </w:t>
      </w:r>
      <w:r w:rsidRPr="00B33E58">
        <w:rPr>
          <w:lang w:val="nl-NL" w:eastAsia="zh-CN"/>
        </w:rPr>
        <w:t>VAL service area identifier subscription update procedure</w:t>
      </w:r>
    </w:p>
    <w:p w14:paraId="03A04642" w14:textId="77777777" w:rsidR="006D6865" w:rsidRPr="005D6207" w:rsidRDefault="006D6865" w:rsidP="006D6865">
      <w:pPr>
        <w:pStyle w:val="B1"/>
        <w:rPr>
          <w:lang w:val="nl-NL" w:eastAsia="zh-CN"/>
        </w:rPr>
      </w:pPr>
      <w:r>
        <w:rPr>
          <w:lang w:val="nl-NL" w:eastAsia="zh-CN"/>
        </w:rPr>
        <w:t>1.</w:t>
      </w:r>
      <w:r>
        <w:rPr>
          <w:lang w:val="nl-NL" w:eastAsia="zh-CN"/>
        </w:rPr>
        <w:tab/>
        <w:t>T</w:t>
      </w:r>
      <w:r w:rsidRPr="005D6207">
        <w:rPr>
          <w:lang w:val="nl-NL" w:eastAsia="zh-CN"/>
        </w:rPr>
        <w:t xml:space="preserve">he </w:t>
      </w:r>
      <w:r>
        <w:rPr>
          <w:lang w:val="nl-NL" w:eastAsia="zh-CN"/>
        </w:rPr>
        <w:t>SEAL</w:t>
      </w:r>
      <w:r w:rsidRPr="005D6207">
        <w:rPr>
          <w:lang w:val="nl-NL" w:eastAsia="zh-CN"/>
        </w:rPr>
        <w:t xml:space="preserve"> server sends the VAL service area subscription </w:t>
      </w:r>
      <w:r>
        <w:rPr>
          <w:lang w:val="nl-NL" w:eastAsia="zh-CN"/>
        </w:rPr>
        <w:t xml:space="preserve">update </w:t>
      </w:r>
      <w:r w:rsidRPr="005D6207">
        <w:rPr>
          <w:lang w:val="nl-NL" w:eastAsia="zh-CN"/>
        </w:rPr>
        <w:t xml:space="preserve">request to the location management server to </w:t>
      </w:r>
      <w:r>
        <w:rPr>
          <w:lang w:val="nl-NL" w:eastAsia="zh-CN"/>
        </w:rPr>
        <w:t xml:space="preserve">update the </w:t>
      </w:r>
      <w:r w:rsidRPr="0049463D">
        <w:rPr>
          <w:lang w:val="nl-NL" w:eastAsia="zh-CN"/>
        </w:rPr>
        <w:t xml:space="preserve">existing </w:t>
      </w:r>
      <w:r w:rsidRPr="005D6207">
        <w:rPr>
          <w:lang w:val="nl-NL" w:eastAsia="zh-CN"/>
        </w:rPr>
        <w:t>subscri</w:t>
      </w:r>
      <w:r>
        <w:rPr>
          <w:lang w:val="nl-NL" w:eastAsia="zh-CN"/>
        </w:rPr>
        <w:t>ption</w:t>
      </w:r>
      <w:r w:rsidRPr="005D6207">
        <w:rPr>
          <w:lang w:val="nl-NL" w:eastAsia="zh-CN"/>
        </w:rPr>
        <w:t xml:space="preserve"> for the VAL service area identifier(s) update events. In the request message, the </w:t>
      </w:r>
      <w:r>
        <w:rPr>
          <w:lang w:val="nl-NL" w:eastAsia="zh-CN"/>
        </w:rPr>
        <w:t>SEAL</w:t>
      </w:r>
      <w:r w:rsidRPr="005D6207">
        <w:rPr>
          <w:lang w:val="nl-NL" w:eastAsia="zh-CN"/>
        </w:rPr>
        <w:t xml:space="preserve"> server includes the information as specified in table 9.3.2.</w:t>
      </w:r>
      <w:r w:rsidRPr="00C11335">
        <w:rPr>
          <w:lang w:val="nl-NL" w:eastAsia="zh-CN"/>
        </w:rPr>
        <w:t>42</w:t>
      </w:r>
      <w:r w:rsidRPr="005D6207">
        <w:rPr>
          <w:lang w:val="nl-NL" w:eastAsia="zh-CN"/>
        </w:rPr>
        <w:t>-1</w:t>
      </w:r>
      <w:r>
        <w:rPr>
          <w:lang w:val="nl-NL" w:eastAsia="zh-CN"/>
        </w:rPr>
        <w:t>.</w:t>
      </w:r>
    </w:p>
    <w:p w14:paraId="36B3F44B" w14:textId="77777777" w:rsidR="006D6865" w:rsidRPr="005D6207" w:rsidRDefault="006D6865" w:rsidP="006D6865">
      <w:pPr>
        <w:pStyle w:val="B1"/>
        <w:rPr>
          <w:lang w:val="nl-NL" w:eastAsia="zh-CN"/>
        </w:rPr>
      </w:pPr>
      <w:r>
        <w:rPr>
          <w:lang w:val="nl-NL" w:eastAsia="zh-CN"/>
        </w:rPr>
        <w:t>2.</w:t>
      </w:r>
      <w:r>
        <w:rPr>
          <w:lang w:val="nl-NL" w:eastAsia="zh-CN"/>
        </w:rPr>
        <w:tab/>
        <w:t>T</w:t>
      </w:r>
      <w:r w:rsidRPr="005D6207">
        <w:rPr>
          <w:lang w:val="nl-NL" w:eastAsia="zh-CN"/>
        </w:rPr>
        <w:t xml:space="preserve">he location management server shall check if the </w:t>
      </w:r>
      <w:r>
        <w:rPr>
          <w:lang w:val="nl-NL" w:eastAsia="zh-CN"/>
        </w:rPr>
        <w:t>SEAL</w:t>
      </w:r>
      <w:r w:rsidRPr="005D6207">
        <w:rPr>
          <w:lang w:val="nl-NL" w:eastAsia="zh-CN"/>
        </w:rPr>
        <w:t xml:space="preserve"> server is authorized to</w:t>
      </w:r>
      <w:r>
        <w:rPr>
          <w:lang w:val="nl-NL" w:eastAsia="zh-CN"/>
        </w:rPr>
        <w:t xml:space="preserve"> update</w:t>
      </w:r>
      <w:r w:rsidRPr="005D6207">
        <w:rPr>
          <w:lang w:val="nl-NL" w:eastAsia="zh-CN"/>
        </w:rPr>
        <w:t xml:space="preserve"> </w:t>
      </w:r>
      <w:r>
        <w:rPr>
          <w:lang w:val="nl-NL" w:eastAsia="zh-CN"/>
        </w:rPr>
        <w:t>the subscription</w:t>
      </w:r>
      <w:r w:rsidRPr="005D6207">
        <w:rPr>
          <w:lang w:val="nl-NL" w:eastAsia="zh-CN"/>
        </w:rPr>
        <w:t xml:space="preserve"> for the VAL service area identifier(s) update event(s)</w:t>
      </w:r>
      <w:r>
        <w:rPr>
          <w:lang w:val="nl-NL" w:eastAsia="zh-CN"/>
        </w:rPr>
        <w:t>.</w:t>
      </w:r>
    </w:p>
    <w:p w14:paraId="30AFC26E" w14:textId="77777777" w:rsidR="006D6865" w:rsidRPr="0049463D" w:rsidRDefault="006D6865" w:rsidP="006D6865">
      <w:pPr>
        <w:pStyle w:val="B1"/>
        <w:rPr>
          <w:lang w:val="nl-NL" w:eastAsia="zh-CN"/>
        </w:rPr>
      </w:pPr>
      <w:r>
        <w:rPr>
          <w:lang w:val="nl-NL" w:eastAsia="zh-CN"/>
        </w:rPr>
        <w:t>3.</w:t>
      </w:r>
      <w:r>
        <w:rPr>
          <w:lang w:val="nl-NL" w:eastAsia="zh-CN"/>
        </w:rPr>
        <w:tab/>
        <w:t>i</w:t>
      </w:r>
      <w:r w:rsidRPr="005D6207">
        <w:rPr>
          <w:lang w:val="nl-NL" w:eastAsia="zh-CN"/>
        </w:rPr>
        <w:t xml:space="preserve">f the </w:t>
      </w:r>
      <w:r>
        <w:rPr>
          <w:lang w:val="nl-NL" w:eastAsia="zh-CN"/>
        </w:rPr>
        <w:t>SEAL</w:t>
      </w:r>
      <w:r w:rsidRPr="005D6207">
        <w:rPr>
          <w:lang w:val="nl-NL" w:eastAsia="zh-CN"/>
        </w:rPr>
        <w:t xml:space="preserve"> server is authorized</w:t>
      </w:r>
      <w:r>
        <w:rPr>
          <w:lang w:val="nl-NL" w:eastAsia="zh-CN"/>
        </w:rPr>
        <w:t xml:space="preserve">, </w:t>
      </w:r>
      <w:r>
        <w:rPr>
          <w:lang w:eastAsia="zh-CN"/>
        </w:rPr>
        <w:t>t</w:t>
      </w:r>
      <w:r w:rsidRPr="003167FF">
        <w:rPr>
          <w:lang w:eastAsia="zh-CN"/>
        </w:rPr>
        <w:t>he location management server checks whether the</w:t>
      </w:r>
      <w:r>
        <w:rPr>
          <w:lang w:eastAsia="zh-CN"/>
        </w:rPr>
        <w:t xml:space="preserve"> target </w:t>
      </w:r>
      <w:r w:rsidRPr="005D6207">
        <w:rPr>
          <w:lang w:val="nl-NL" w:eastAsia="zh-CN"/>
        </w:rPr>
        <w:t>susbcri</w:t>
      </w:r>
      <w:r>
        <w:rPr>
          <w:lang w:val="nl-NL" w:eastAsia="zh-CN"/>
        </w:rPr>
        <w:t>ption</w:t>
      </w:r>
      <w:r w:rsidRPr="003167FF">
        <w:rPr>
          <w:lang w:eastAsia="zh-CN"/>
        </w:rPr>
        <w:t xml:space="preserve"> exist</w:t>
      </w:r>
      <w:r>
        <w:rPr>
          <w:lang w:eastAsia="zh-CN"/>
        </w:rPr>
        <w:t>s</w:t>
      </w:r>
      <w:r w:rsidRPr="003167FF">
        <w:rPr>
          <w:lang w:eastAsia="zh-CN"/>
        </w:rPr>
        <w:t xml:space="preserve"> and then updates the </w:t>
      </w:r>
      <w:r w:rsidRPr="005D6207">
        <w:rPr>
          <w:lang w:val="nl-NL" w:eastAsia="zh-CN"/>
        </w:rPr>
        <w:t>subscri</w:t>
      </w:r>
      <w:r>
        <w:rPr>
          <w:lang w:val="nl-NL" w:eastAsia="zh-CN"/>
        </w:rPr>
        <w:t>ption</w:t>
      </w:r>
      <w:r w:rsidRPr="005D6207">
        <w:rPr>
          <w:lang w:val="nl-NL" w:eastAsia="zh-CN"/>
        </w:rPr>
        <w:t xml:space="preserve"> for the VAL service area identifier(s) update events</w:t>
      </w:r>
      <w:r>
        <w:rPr>
          <w:lang w:val="nl-NL" w:eastAsia="zh-CN"/>
        </w:rPr>
        <w:t>.</w:t>
      </w:r>
    </w:p>
    <w:p w14:paraId="61C2BFFD" w14:textId="77777777" w:rsidR="006D6865" w:rsidRPr="006B4E42" w:rsidRDefault="006D6865" w:rsidP="006D6865">
      <w:pPr>
        <w:pStyle w:val="B1"/>
        <w:rPr>
          <w:lang w:val="nl-NL" w:eastAsia="zh-CN"/>
        </w:rPr>
      </w:pPr>
      <w:r>
        <w:rPr>
          <w:lang w:val="nl-NL" w:eastAsia="zh-CN"/>
        </w:rPr>
        <w:t>4.</w:t>
      </w:r>
      <w:r>
        <w:rPr>
          <w:lang w:val="nl-NL" w:eastAsia="zh-CN"/>
        </w:rPr>
        <w:tab/>
        <w:t>T</w:t>
      </w:r>
      <w:r w:rsidRPr="005D6207">
        <w:rPr>
          <w:lang w:val="nl-NL" w:eastAsia="zh-CN"/>
        </w:rPr>
        <w:t>he location management server sends the VAL service area subscription</w:t>
      </w:r>
      <w:r>
        <w:rPr>
          <w:lang w:val="nl-NL" w:eastAsia="zh-CN"/>
        </w:rPr>
        <w:t xml:space="preserve"> update</w:t>
      </w:r>
      <w:r w:rsidRPr="005D6207">
        <w:rPr>
          <w:lang w:val="nl-NL" w:eastAsia="zh-CN"/>
        </w:rPr>
        <w:t xml:space="preserve"> response with the information as specified in table </w:t>
      </w:r>
      <w:r w:rsidRPr="005D6207">
        <w:rPr>
          <w:lang w:eastAsia="zh-CN"/>
        </w:rPr>
        <w:t>9.3.2.</w:t>
      </w:r>
      <w:r w:rsidRPr="00C11335">
        <w:rPr>
          <w:lang w:eastAsia="zh-CN"/>
        </w:rPr>
        <w:t>43</w:t>
      </w:r>
      <w:r w:rsidRPr="005D6207">
        <w:rPr>
          <w:lang w:eastAsia="zh-CN"/>
        </w:rPr>
        <w:t>-1.</w:t>
      </w:r>
    </w:p>
    <w:p w14:paraId="27ECC01C" w14:textId="7C4F2879" w:rsidR="0033653C" w:rsidRPr="003167FF" w:rsidRDefault="0033653C" w:rsidP="0033653C">
      <w:pPr>
        <w:pStyle w:val="Heading3"/>
        <w:rPr>
          <w:lang w:eastAsia="zh-CN"/>
        </w:rPr>
      </w:pPr>
      <w:bookmarkStart w:id="618" w:name="_Toc155355476"/>
      <w:r w:rsidRPr="003167FF">
        <w:lastRenderedPageBreak/>
        <w:t>9.3.14</w:t>
      </w:r>
      <w:r w:rsidRPr="003167FF">
        <w:tab/>
      </w:r>
      <w:r w:rsidRPr="003167FF">
        <w:rPr>
          <w:lang w:eastAsia="zh-CN"/>
        </w:rPr>
        <w:t>Location profiling for supporting location service enablement</w:t>
      </w:r>
      <w:bookmarkEnd w:id="618"/>
    </w:p>
    <w:p w14:paraId="4092B60F" w14:textId="10CFA8B0" w:rsidR="0033653C" w:rsidRPr="003167FF" w:rsidRDefault="0033653C" w:rsidP="0080673D">
      <w:pPr>
        <w:pStyle w:val="Heading4"/>
        <w:rPr>
          <w:lang w:eastAsia="zh-CN"/>
        </w:rPr>
      </w:pPr>
      <w:bookmarkStart w:id="619" w:name="_Toc155355477"/>
      <w:r w:rsidRPr="003167FF">
        <w:t>9.</w:t>
      </w:r>
      <w:r w:rsidRPr="003167FF">
        <w:rPr>
          <w:lang w:eastAsia="zh-CN"/>
        </w:rPr>
        <w:t>3</w:t>
      </w:r>
      <w:r w:rsidRPr="003167FF">
        <w:t>.14</w:t>
      </w:r>
      <w:r w:rsidRPr="003167FF">
        <w:rPr>
          <w:lang w:eastAsia="zh-CN"/>
        </w:rPr>
        <w:t>.</w:t>
      </w:r>
      <w:r w:rsidRPr="003167FF">
        <w:t>1</w:t>
      </w:r>
      <w:r w:rsidRPr="003167FF">
        <w:tab/>
        <w:t>Location profiling</w:t>
      </w:r>
      <w:bookmarkEnd w:id="619"/>
    </w:p>
    <w:p w14:paraId="575F26A7" w14:textId="77777777" w:rsidR="0033653C" w:rsidRPr="003167FF" w:rsidRDefault="0033653C" w:rsidP="0033653C">
      <w:pPr>
        <w:rPr>
          <w:lang w:eastAsia="zh-CN"/>
        </w:rPr>
      </w:pPr>
      <w:r w:rsidRPr="003167FF">
        <w:t xml:space="preserve">The location management server </w:t>
      </w:r>
      <w:r w:rsidRPr="003167FF">
        <w:rPr>
          <w:lang w:eastAsia="zh-CN"/>
        </w:rPr>
        <w:t xml:space="preserve">enhanced with the Fuse Location Function(FLF) supports the </w:t>
      </w:r>
      <w:r w:rsidRPr="003167FF">
        <w:t xml:space="preserve">creation of </w:t>
      </w:r>
      <w:r w:rsidRPr="003167FF">
        <w:rPr>
          <w:lang w:eastAsia="zh-CN"/>
        </w:rPr>
        <w:t xml:space="preserve"> l</w:t>
      </w:r>
      <w:r w:rsidRPr="003167FF">
        <w:t xml:space="preserve">ocation profiles </w:t>
      </w:r>
      <w:r w:rsidRPr="003167FF">
        <w:rPr>
          <w:lang w:eastAsia="zh-CN"/>
        </w:rPr>
        <w:t>for</w:t>
      </w:r>
      <w:r w:rsidRPr="003167FF">
        <w:t xml:space="preserve"> location service at </w:t>
      </w:r>
      <w:r w:rsidRPr="003167FF">
        <w:rPr>
          <w:lang w:eastAsia="zh-CN"/>
        </w:rPr>
        <w:t xml:space="preserve">the </w:t>
      </w:r>
      <w:r w:rsidRPr="003167FF">
        <w:t>application enablement layer an</w:t>
      </w:r>
      <w:r w:rsidRPr="003167FF">
        <w:rPr>
          <w:lang w:eastAsia="zh-CN"/>
        </w:rPr>
        <w:t xml:space="preserve">d the </w:t>
      </w:r>
      <w:r w:rsidRPr="003167FF">
        <w:t xml:space="preserve">mapping of </w:t>
      </w:r>
      <w:r w:rsidRPr="003167FF">
        <w:rPr>
          <w:lang w:eastAsia="zh-CN"/>
        </w:rPr>
        <w:t>l</w:t>
      </w:r>
      <w:r w:rsidRPr="003167FF">
        <w:t xml:space="preserve">ocation profiles to one or more vertical applications. </w:t>
      </w:r>
      <w:r w:rsidRPr="003167FF">
        <w:rPr>
          <w:lang w:eastAsia="zh-CN"/>
        </w:rPr>
        <w:t>Location</w:t>
      </w:r>
      <w:r w:rsidRPr="003167FF">
        <w:t xml:space="preserve"> profiling is based on </w:t>
      </w:r>
      <w:r w:rsidRPr="003167FF">
        <w:rPr>
          <w:lang w:eastAsia="zh-CN"/>
        </w:rPr>
        <w:t xml:space="preserve">the </w:t>
      </w:r>
      <w:r w:rsidRPr="003167FF">
        <w:t xml:space="preserve">vertical driven </w:t>
      </w:r>
      <w:bookmarkStart w:id="620" w:name="OLE_LINK7"/>
      <w:bookmarkStart w:id="621" w:name="OLE_LINK8"/>
      <w:r w:rsidRPr="003167FF">
        <w:t xml:space="preserve">hybrid </w:t>
      </w:r>
      <w:bookmarkEnd w:id="620"/>
      <w:bookmarkEnd w:id="621"/>
      <w:r w:rsidRPr="003167FF">
        <w:t xml:space="preserve">positioning requirements and policies. </w:t>
      </w:r>
    </w:p>
    <w:p w14:paraId="785AC043" w14:textId="36F60378" w:rsidR="0033653C" w:rsidRPr="003167FF" w:rsidRDefault="0033653C" w:rsidP="0033653C">
      <w:pPr>
        <w:rPr>
          <w:lang w:eastAsia="zh-CN"/>
        </w:rPr>
      </w:pPr>
      <w:r w:rsidRPr="003167FF">
        <w:rPr>
          <w:lang w:eastAsia="zh-CN"/>
        </w:rPr>
        <w:t xml:space="preserve">The example of </w:t>
      </w:r>
      <w:r w:rsidRPr="003167FF">
        <w:t xml:space="preserve">attributes that can be used for the </w:t>
      </w:r>
      <w:r w:rsidRPr="003167FF">
        <w:rPr>
          <w:lang w:eastAsia="zh-CN"/>
        </w:rPr>
        <w:t>l</w:t>
      </w:r>
      <w:r w:rsidRPr="003167FF">
        <w:t>ocation profile</w:t>
      </w:r>
      <w:r w:rsidRPr="003167FF">
        <w:rPr>
          <w:lang w:eastAsia="zh-CN"/>
        </w:rPr>
        <w:t xml:space="preserve">s is specified in Annex </w:t>
      </w:r>
      <w:r w:rsidR="003402FD" w:rsidRPr="003167FF">
        <w:rPr>
          <w:lang w:eastAsia="zh-CN"/>
        </w:rPr>
        <w:t>D</w:t>
      </w:r>
      <w:r w:rsidRPr="003167FF">
        <w:rPr>
          <w:lang w:eastAsia="zh-CN"/>
        </w:rPr>
        <w:t>.</w:t>
      </w:r>
    </w:p>
    <w:p w14:paraId="4C8EC43F" w14:textId="4719EDF4" w:rsidR="0033653C" w:rsidRPr="003167FF" w:rsidRDefault="0033653C" w:rsidP="0080673D">
      <w:pPr>
        <w:pStyle w:val="Heading4"/>
        <w:rPr>
          <w:lang w:eastAsia="zh-CN"/>
        </w:rPr>
      </w:pPr>
      <w:bookmarkStart w:id="622" w:name="_Toc155355478"/>
      <w:r w:rsidRPr="003167FF">
        <w:t>9.</w:t>
      </w:r>
      <w:r w:rsidRPr="003167FF">
        <w:rPr>
          <w:lang w:eastAsia="zh-CN"/>
        </w:rPr>
        <w:t>3</w:t>
      </w:r>
      <w:r w:rsidRPr="003167FF">
        <w:t>.14</w:t>
      </w:r>
      <w:r w:rsidRPr="003167FF">
        <w:rPr>
          <w:lang w:eastAsia="zh-CN"/>
        </w:rPr>
        <w:t>.2</w:t>
      </w:r>
      <w:r w:rsidRPr="003167FF">
        <w:tab/>
      </w:r>
      <w:r w:rsidRPr="003167FF">
        <w:rPr>
          <w:lang w:eastAsia="zh-CN"/>
        </w:rPr>
        <w:t>Procedure of Location profiling for location service</w:t>
      </w:r>
      <w:bookmarkEnd w:id="622"/>
    </w:p>
    <w:p w14:paraId="1C0B931C" w14:textId="77777777" w:rsidR="0033653C" w:rsidRPr="003167FF" w:rsidRDefault="0033653C" w:rsidP="0033653C">
      <w:pPr>
        <w:jc w:val="both"/>
      </w:pPr>
      <w:r w:rsidRPr="003167FF">
        <w:t xml:space="preserve">The procedure includes the translation of the vertical request to a </w:t>
      </w:r>
      <w:r w:rsidRPr="003167FF">
        <w:rPr>
          <w:lang w:eastAsia="zh-CN"/>
        </w:rPr>
        <w:t>l</w:t>
      </w:r>
      <w:r w:rsidRPr="003167FF">
        <w:t>ocation profile and the</w:t>
      </w:r>
      <w:r w:rsidRPr="003167FF">
        <w:rPr>
          <w:lang w:eastAsia="zh-CN"/>
        </w:rPr>
        <w:t xml:space="preserve"> </w:t>
      </w:r>
      <w:bookmarkStart w:id="623" w:name="OLE_LINK9"/>
      <w:bookmarkStart w:id="624" w:name="OLE_LINK10"/>
      <w:r w:rsidRPr="003167FF">
        <w:t>deriv</w:t>
      </w:r>
      <w:r w:rsidRPr="003167FF">
        <w:rPr>
          <w:lang w:eastAsia="zh-CN"/>
        </w:rPr>
        <w:t>ation</w:t>
      </w:r>
      <w:bookmarkEnd w:id="623"/>
      <w:bookmarkEnd w:id="624"/>
      <w:r w:rsidRPr="003167FF">
        <w:t xml:space="preserve"> </w:t>
      </w:r>
      <w:r w:rsidRPr="003167FF">
        <w:rPr>
          <w:lang w:eastAsia="zh-CN"/>
        </w:rPr>
        <w:t xml:space="preserve">of </w:t>
      </w:r>
      <w:r w:rsidRPr="003167FF">
        <w:t xml:space="preserve">the requested location </w:t>
      </w:r>
      <w:r w:rsidRPr="003167FF">
        <w:rPr>
          <w:lang w:eastAsia="zh-CN"/>
        </w:rPr>
        <w:t xml:space="preserve">information </w:t>
      </w:r>
      <w:r w:rsidRPr="003167FF">
        <w:t xml:space="preserve">report. </w:t>
      </w:r>
    </w:p>
    <w:p w14:paraId="03175412" w14:textId="77777777" w:rsidR="0033653C" w:rsidRPr="003167FF" w:rsidRDefault="0033653C" w:rsidP="0033653C">
      <w:pPr>
        <w:rPr>
          <w:lang w:eastAsia="zh-CN"/>
        </w:rPr>
      </w:pPr>
      <w:r w:rsidRPr="003167FF">
        <w:rPr>
          <w:lang w:eastAsia="zh-CN"/>
        </w:rPr>
        <w:t xml:space="preserve">Pre-condition: The </w:t>
      </w:r>
      <w:r w:rsidRPr="003167FF">
        <w:rPr>
          <w:noProof/>
          <w:lang w:eastAsia="zh-CN"/>
        </w:rPr>
        <w:t xml:space="preserve">Location Management Server </w:t>
      </w:r>
      <w:r w:rsidRPr="003167FF">
        <w:rPr>
          <w:lang w:eastAsia="zh-CN"/>
        </w:rPr>
        <w:t xml:space="preserve">has </w:t>
      </w:r>
      <w:r w:rsidRPr="003167FF">
        <w:rPr>
          <w:lang w:eastAsia="ko-KR"/>
        </w:rPr>
        <w:t>configure</w:t>
      </w:r>
      <w:r w:rsidRPr="003167FF">
        <w:rPr>
          <w:lang w:eastAsia="zh-CN"/>
        </w:rPr>
        <w:t>d</w:t>
      </w:r>
      <w:r w:rsidRPr="003167FF">
        <w:rPr>
          <w:lang w:eastAsia="ko-KR"/>
        </w:rPr>
        <w:t xml:space="preserve"> a set of</w:t>
      </w:r>
      <w:r w:rsidRPr="003167FF">
        <w:rPr>
          <w:lang w:eastAsia="zh-CN"/>
        </w:rPr>
        <w:t xml:space="preserve"> </w:t>
      </w:r>
      <w:r w:rsidRPr="003167FF">
        <w:rPr>
          <w:lang w:eastAsia="ko-KR"/>
        </w:rPr>
        <w:t>location service profiles</w:t>
      </w:r>
      <w:r w:rsidRPr="003167FF">
        <w:rPr>
          <w:lang w:eastAsia="zh-CN"/>
        </w:rPr>
        <w:t>.</w:t>
      </w:r>
    </w:p>
    <w:p w14:paraId="3100E12D" w14:textId="77777777" w:rsidR="0033653C" w:rsidRPr="003167FF" w:rsidRDefault="0033653C" w:rsidP="0080673D">
      <w:pPr>
        <w:pStyle w:val="TH"/>
        <w:rPr>
          <w:lang w:eastAsia="zh-CN"/>
        </w:rPr>
      </w:pPr>
      <w:r w:rsidRPr="003167FF">
        <w:object w:dxaOrig="11167" w:dyaOrig="9062" w14:anchorId="1790C546">
          <v:shape id="_x0000_i1070" type="#_x0000_t75" style="width:482.75pt;height:375pt" o:ole="">
            <v:imagedata r:id="rId101" o:title=""/>
          </v:shape>
          <o:OLEObject Type="Embed" ProgID="Visio.Drawing.11" ShapeID="_x0000_i1070" DrawAspect="Content" ObjectID="_1765969009" r:id="rId102"/>
        </w:object>
      </w:r>
    </w:p>
    <w:p w14:paraId="09CB3C64" w14:textId="3C8A0F7A" w:rsidR="0033653C" w:rsidRPr="003167FF" w:rsidRDefault="0033653C" w:rsidP="0033653C">
      <w:pPr>
        <w:pStyle w:val="TF"/>
        <w:rPr>
          <w:lang w:eastAsia="zh-CN"/>
        </w:rPr>
      </w:pPr>
      <w:r w:rsidRPr="003167FF">
        <w:t>Figure 9.3.14</w:t>
      </w:r>
      <w:r w:rsidRPr="003167FF">
        <w:rPr>
          <w:lang w:eastAsia="zh-CN"/>
        </w:rPr>
        <w:t>.2</w:t>
      </w:r>
      <w:r w:rsidRPr="003167FF">
        <w:t>-1: Location profiling for location derivation and exposure</w:t>
      </w:r>
    </w:p>
    <w:p w14:paraId="54D885EB" w14:textId="77777777" w:rsidR="0033653C" w:rsidRPr="003167FF" w:rsidRDefault="0033653C" w:rsidP="0033653C">
      <w:pPr>
        <w:pStyle w:val="B1"/>
        <w:rPr>
          <w:lang w:eastAsia="zh-CN"/>
        </w:rPr>
      </w:pPr>
      <w:r w:rsidRPr="003167FF">
        <w:rPr>
          <w:lang w:eastAsia="zh-CN"/>
        </w:rPr>
        <w:t>1</w:t>
      </w:r>
      <w:r w:rsidRPr="003167FF">
        <w:rPr>
          <w:lang w:eastAsia="ko-KR"/>
        </w:rPr>
        <w:t>.</w:t>
      </w:r>
      <w:r w:rsidRPr="003167FF">
        <w:rPr>
          <w:lang w:eastAsia="ko-KR"/>
        </w:rPr>
        <w:tab/>
        <w:t xml:space="preserve">The </w:t>
      </w:r>
      <w:r w:rsidRPr="003167FF">
        <w:rPr>
          <w:lang w:eastAsia="zh-CN"/>
        </w:rPr>
        <w:t xml:space="preserve">LM Server </w:t>
      </w:r>
      <w:r w:rsidRPr="003167FF">
        <w:rPr>
          <w:lang w:eastAsia="ko-KR"/>
        </w:rPr>
        <w:t xml:space="preserve">receives a location </w:t>
      </w:r>
      <w:r w:rsidRPr="003167FF">
        <w:rPr>
          <w:lang w:eastAsia="zh-CN"/>
        </w:rPr>
        <w:t>reporting trigger</w:t>
      </w:r>
      <w:r w:rsidRPr="003167FF">
        <w:rPr>
          <w:lang w:eastAsia="ko-KR"/>
        </w:rPr>
        <w:t xml:space="preserve"> from VAL server</w:t>
      </w:r>
      <w:r w:rsidRPr="003167FF">
        <w:rPr>
          <w:lang w:eastAsia="zh-CN"/>
        </w:rPr>
        <w:t xml:space="preserve"> and activates a location reporting procedure as defined in clause 9.3.5.</w:t>
      </w:r>
    </w:p>
    <w:p w14:paraId="11966E0D" w14:textId="77777777" w:rsidR="0033653C" w:rsidRPr="003167FF" w:rsidRDefault="0033653C" w:rsidP="0033653C">
      <w:pPr>
        <w:pStyle w:val="B1"/>
        <w:rPr>
          <w:lang w:eastAsia="ko-KR"/>
        </w:rPr>
      </w:pPr>
      <w:r w:rsidRPr="003167FF">
        <w:rPr>
          <w:lang w:eastAsia="zh-CN"/>
        </w:rPr>
        <w:t>2</w:t>
      </w:r>
      <w:r w:rsidRPr="003167FF">
        <w:rPr>
          <w:lang w:eastAsia="ko-KR"/>
        </w:rPr>
        <w:t>.</w:t>
      </w:r>
      <w:r w:rsidRPr="003167FF">
        <w:rPr>
          <w:lang w:eastAsia="ko-KR"/>
        </w:rPr>
        <w:tab/>
        <w:t xml:space="preserve">The </w:t>
      </w:r>
      <w:r w:rsidRPr="003167FF">
        <w:rPr>
          <w:lang w:eastAsia="zh-CN"/>
        </w:rPr>
        <w:t>Fused Location Function</w:t>
      </w:r>
      <w:r w:rsidRPr="003167FF">
        <w:rPr>
          <w:lang w:eastAsia="ko-KR"/>
        </w:rPr>
        <w:t xml:space="preserve"> </w:t>
      </w:r>
      <w:bookmarkStart w:id="625" w:name="OLE_LINK19"/>
      <w:bookmarkStart w:id="626" w:name="OLE_LINK20"/>
      <w:r w:rsidRPr="003167FF">
        <w:rPr>
          <w:lang w:eastAsia="ko-KR"/>
        </w:rPr>
        <w:t xml:space="preserve">determines a mapping of the </w:t>
      </w:r>
      <w:r w:rsidRPr="003167FF">
        <w:rPr>
          <w:lang w:eastAsia="zh-CN"/>
        </w:rPr>
        <w:t>vertical location services</w:t>
      </w:r>
      <w:r w:rsidRPr="003167FF">
        <w:rPr>
          <w:lang w:eastAsia="ko-KR"/>
        </w:rPr>
        <w:t xml:space="preserve"> to a location service profile based on the location request </w:t>
      </w:r>
      <w:r w:rsidRPr="003167FF">
        <w:rPr>
          <w:lang w:eastAsia="zh-CN"/>
        </w:rPr>
        <w:t>information, the location profiles and</w:t>
      </w:r>
      <w:bookmarkEnd w:id="625"/>
      <w:bookmarkEnd w:id="626"/>
      <w:r w:rsidRPr="003167FF">
        <w:rPr>
          <w:lang w:eastAsia="zh-CN"/>
        </w:rPr>
        <w:t xml:space="preserve"> the location capability of VAL UE which registered to the LM Server before.</w:t>
      </w:r>
    </w:p>
    <w:p w14:paraId="5308AEDB" w14:textId="77777777" w:rsidR="0033653C" w:rsidRPr="003167FF" w:rsidRDefault="0033653C" w:rsidP="0033653C">
      <w:pPr>
        <w:pStyle w:val="B1"/>
        <w:rPr>
          <w:color w:val="FF0000"/>
          <w:lang w:eastAsia="zh-CN"/>
        </w:rPr>
      </w:pPr>
      <w:r w:rsidRPr="003167FF">
        <w:rPr>
          <w:lang w:eastAsia="zh-CN"/>
        </w:rPr>
        <w:lastRenderedPageBreak/>
        <w:t>3</w:t>
      </w:r>
      <w:r w:rsidRPr="003167FF">
        <w:rPr>
          <w:lang w:eastAsia="ko-KR"/>
        </w:rPr>
        <w:t xml:space="preserve">a. The </w:t>
      </w:r>
      <w:r w:rsidRPr="003167FF">
        <w:rPr>
          <w:lang w:eastAsia="zh-CN"/>
        </w:rPr>
        <w:t>LM Server</w:t>
      </w:r>
      <w:r w:rsidRPr="003167FF">
        <w:rPr>
          <w:lang w:eastAsia="ko-KR"/>
        </w:rPr>
        <w:t xml:space="preserve"> requests from the</w:t>
      </w:r>
      <w:r w:rsidRPr="003167FF">
        <w:rPr>
          <w:lang w:eastAsia="zh-CN"/>
        </w:rPr>
        <w:t xml:space="preserve"> LMC</w:t>
      </w:r>
      <w:r w:rsidRPr="003167FF">
        <w:rPr>
          <w:lang w:eastAsia="ko-KR"/>
        </w:rPr>
        <w:t xml:space="preserve"> </w:t>
      </w:r>
      <w:r w:rsidRPr="003167FF">
        <w:rPr>
          <w:lang w:eastAsia="zh-CN"/>
        </w:rPr>
        <w:t xml:space="preserve">the </w:t>
      </w:r>
      <w:r w:rsidRPr="003167FF">
        <w:rPr>
          <w:lang w:eastAsia="ko-KR"/>
        </w:rPr>
        <w:t>location</w:t>
      </w:r>
      <w:r w:rsidRPr="003167FF">
        <w:rPr>
          <w:lang w:eastAsia="zh-CN"/>
        </w:rPr>
        <w:t xml:space="preserve"> information</w:t>
      </w:r>
      <w:r w:rsidRPr="003167FF">
        <w:rPr>
          <w:lang w:eastAsia="ko-KR"/>
        </w:rPr>
        <w:t xml:space="preserve"> of the target VAL UE</w:t>
      </w:r>
      <w:r w:rsidRPr="003167FF">
        <w:rPr>
          <w:lang w:eastAsia="zh-CN"/>
        </w:rPr>
        <w:t xml:space="preserve"> </w:t>
      </w:r>
      <w:r w:rsidRPr="003167FF">
        <w:rPr>
          <w:lang w:eastAsia="ko-KR"/>
        </w:rPr>
        <w:t>optionally</w:t>
      </w:r>
      <w:r w:rsidRPr="003167FF">
        <w:rPr>
          <w:lang w:eastAsia="zh-CN"/>
        </w:rPr>
        <w:t xml:space="preserve"> with </w:t>
      </w:r>
      <w:r w:rsidRPr="003167FF">
        <w:rPr>
          <w:lang w:eastAsia="ko-KR"/>
        </w:rPr>
        <w:t>the</w:t>
      </w:r>
      <w:r w:rsidRPr="003167FF">
        <w:rPr>
          <w:lang w:eastAsia="zh-CN"/>
        </w:rPr>
        <w:t xml:space="preserve"> requested location information (the access type, positioning method) based on the determined location profiles in LM server obtained in step 2. </w:t>
      </w:r>
    </w:p>
    <w:p w14:paraId="0F28E200" w14:textId="77777777" w:rsidR="0033653C" w:rsidRPr="003167FF" w:rsidRDefault="0033653C" w:rsidP="0033653C">
      <w:pPr>
        <w:pStyle w:val="B1"/>
        <w:rPr>
          <w:lang w:eastAsia="ko-KR"/>
        </w:rPr>
      </w:pPr>
      <w:r w:rsidRPr="003167FF">
        <w:rPr>
          <w:lang w:eastAsia="zh-CN"/>
        </w:rPr>
        <w:t>3</w:t>
      </w:r>
      <w:r w:rsidRPr="003167FF">
        <w:rPr>
          <w:lang w:eastAsia="ko-KR"/>
        </w:rPr>
        <w:t xml:space="preserve">b. The </w:t>
      </w:r>
      <w:r w:rsidRPr="003167FF">
        <w:rPr>
          <w:lang w:eastAsia="zh-CN"/>
        </w:rPr>
        <w:t>LM Client respond</w:t>
      </w:r>
      <w:r w:rsidRPr="003167FF">
        <w:rPr>
          <w:lang w:eastAsia="ko-KR"/>
        </w:rPr>
        <w:t xml:space="preserve">s to the </w:t>
      </w:r>
      <w:r w:rsidRPr="003167FF">
        <w:rPr>
          <w:lang w:eastAsia="zh-CN"/>
        </w:rPr>
        <w:t xml:space="preserve">LM Server the </w:t>
      </w:r>
      <w:r w:rsidRPr="003167FF">
        <w:rPr>
          <w:lang w:eastAsia="ko-KR"/>
        </w:rPr>
        <w:t xml:space="preserve">location </w:t>
      </w:r>
      <w:r w:rsidRPr="003167FF">
        <w:rPr>
          <w:lang w:eastAsia="zh-CN"/>
        </w:rPr>
        <w:t>report</w:t>
      </w:r>
      <w:r w:rsidRPr="003167FF">
        <w:rPr>
          <w:lang w:eastAsia="ko-KR"/>
        </w:rPr>
        <w:t xml:space="preserve"> based on the request.</w:t>
      </w:r>
    </w:p>
    <w:p w14:paraId="2E72D6B1" w14:textId="77777777" w:rsidR="0033653C" w:rsidRPr="003167FF" w:rsidRDefault="0033653C" w:rsidP="0033653C">
      <w:pPr>
        <w:pStyle w:val="B1"/>
        <w:rPr>
          <w:lang w:eastAsia="ko-KR"/>
        </w:rPr>
      </w:pPr>
      <w:r w:rsidRPr="003167FF">
        <w:rPr>
          <w:lang w:eastAsia="zh-CN"/>
        </w:rPr>
        <w:t>4</w:t>
      </w:r>
      <w:r w:rsidRPr="003167FF">
        <w:rPr>
          <w:lang w:eastAsia="ko-KR"/>
        </w:rPr>
        <w:t>.</w:t>
      </w:r>
      <w:r w:rsidRPr="003167FF">
        <w:rPr>
          <w:lang w:eastAsia="ko-KR"/>
        </w:rPr>
        <w:tab/>
        <w:t xml:space="preserve">The </w:t>
      </w:r>
      <w:r w:rsidRPr="003167FF">
        <w:rPr>
          <w:lang w:eastAsia="zh-CN"/>
        </w:rPr>
        <w:t xml:space="preserve">LM Server </w:t>
      </w:r>
      <w:r w:rsidRPr="003167FF">
        <w:rPr>
          <w:lang w:eastAsia="ko-KR"/>
        </w:rPr>
        <w:t>performs a location</w:t>
      </w:r>
      <w:r w:rsidRPr="003167FF">
        <w:rPr>
          <w:lang w:eastAsia="zh-CN"/>
        </w:rPr>
        <w:t xml:space="preserve"> information</w:t>
      </w:r>
      <w:r w:rsidRPr="003167FF">
        <w:rPr>
          <w:lang w:eastAsia="ko-KR"/>
        </w:rPr>
        <w:t xml:space="preserve"> request to one or more of the following (based on the </w:t>
      </w:r>
      <w:r w:rsidRPr="003167FF">
        <w:rPr>
          <w:lang w:eastAsia="zh-CN"/>
        </w:rPr>
        <w:t>l</w:t>
      </w:r>
      <w:r w:rsidRPr="003167FF">
        <w:rPr>
          <w:lang w:eastAsia="ko-KR"/>
        </w:rPr>
        <w:t>ocation profile):</w:t>
      </w:r>
    </w:p>
    <w:p w14:paraId="06A32317" w14:textId="193CFDE3" w:rsidR="0033653C" w:rsidRPr="003167FF" w:rsidRDefault="0033653C" w:rsidP="0033653C">
      <w:pPr>
        <w:pStyle w:val="B2"/>
        <w:rPr>
          <w:lang w:eastAsia="zh-CN"/>
        </w:rPr>
      </w:pPr>
      <w:r w:rsidRPr="003167FF">
        <w:rPr>
          <w:lang w:eastAsia="ko-KR"/>
        </w:rPr>
        <w:t>-</w:t>
      </w:r>
      <w:r w:rsidRPr="003167FF">
        <w:rPr>
          <w:lang w:eastAsia="ko-KR"/>
        </w:rPr>
        <w:tab/>
        <w:t>to GMLC directly or via NEF (</w:t>
      </w:r>
      <w:r w:rsidRPr="003167FF">
        <w:rPr>
          <w:lang w:eastAsia="zh-CN"/>
        </w:rPr>
        <w:t xml:space="preserve">as defined in </w:t>
      </w:r>
      <w:r w:rsidRPr="003167FF">
        <w:rPr>
          <w:lang w:eastAsia="ko-KR"/>
        </w:rPr>
        <w:t>TS 23.273</w:t>
      </w:r>
      <w:r w:rsidR="006D0515" w:rsidRPr="003167FF">
        <w:rPr>
          <w:lang w:eastAsia="ko-KR"/>
        </w:rPr>
        <w:t> </w:t>
      </w:r>
      <w:r w:rsidRPr="003167FF">
        <w:rPr>
          <w:lang w:eastAsia="zh-CN"/>
        </w:rPr>
        <w:t>[</w:t>
      </w:r>
      <w:r w:rsidR="003402FD" w:rsidRPr="003167FF">
        <w:rPr>
          <w:lang w:eastAsia="zh-CN"/>
        </w:rPr>
        <w:t>50</w:t>
      </w:r>
      <w:r w:rsidRPr="003167FF">
        <w:rPr>
          <w:lang w:eastAsia="zh-CN"/>
        </w:rPr>
        <w:t>]</w:t>
      </w:r>
      <w:r w:rsidRPr="003167FF">
        <w:rPr>
          <w:lang w:eastAsia="ko-KR"/>
        </w:rPr>
        <w:t xml:space="preserve">), acting as AF. </w:t>
      </w:r>
    </w:p>
    <w:p w14:paraId="3B85D437" w14:textId="77777777" w:rsidR="0033653C" w:rsidRPr="003167FF" w:rsidRDefault="0033653C" w:rsidP="0033653C">
      <w:pPr>
        <w:pStyle w:val="B2"/>
        <w:rPr>
          <w:lang w:eastAsia="zh-CN"/>
        </w:rPr>
      </w:pPr>
      <w:r w:rsidRPr="003167FF">
        <w:rPr>
          <w:lang w:eastAsia="ko-KR"/>
        </w:rPr>
        <w:t>-</w:t>
      </w:r>
      <w:r w:rsidRPr="003167FF">
        <w:rPr>
          <w:lang w:eastAsia="ko-KR"/>
        </w:rPr>
        <w:tab/>
        <w:t>to 3</w:t>
      </w:r>
      <w:r w:rsidRPr="003167FF">
        <w:rPr>
          <w:vertAlign w:val="superscript"/>
          <w:lang w:eastAsia="ko-KR"/>
        </w:rPr>
        <w:t>rd</w:t>
      </w:r>
      <w:r w:rsidRPr="003167FF">
        <w:rPr>
          <w:lang w:eastAsia="ko-KR"/>
        </w:rPr>
        <w:t xml:space="preserve"> party location servers</w:t>
      </w:r>
      <w:r w:rsidRPr="003167FF">
        <w:rPr>
          <w:lang w:eastAsia="zh-CN"/>
        </w:rPr>
        <w:t>.</w:t>
      </w:r>
    </w:p>
    <w:p w14:paraId="182B17ED" w14:textId="77777777" w:rsidR="0033653C" w:rsidRPr="003167FF" w:rsidRDefault="0033653C" w:rsidP="0033653C">
      <w:pPr>
        <w:pStyle w:val="B1"/>
        <w:rPr>
          <w:lang w:eastAsia="ko-KR"/>
        </w:rPr>
      </w:pPr>
      <w:r w:rsidRPr="003167FF">
        <w:rPr>
          <w:lang w:eastAsia="zh-CN"/>
        </w:rPr>
        <w:t>5</w:t>
      </w:r>
      <w:r w:rsidRPr="003167FF">
        <w:rPr>
          <w:lang w:eastAsia="ko-KR"/>
        </w:rPr>
        <w:t>.</w:t>
      </w:r>
      <w:r w:rsidRPr="003167FF">
        <w:rPr>
          <w:lang w:eastAsia="ko-KR"/>
        </w:rPr>
        <w:tab/>
        <w:t xml:space="preserve">The </w:t>
      </w:r>
      <w:r w:rsidRPr="003167FF">
        <w:rPr>
          <w:lang w:eastAsia="zh-CN"/>
        </w:rPr>
        <w:t>Fused Location Function</w:t>
      </w:r>
      <w:r w:rsidRPr="003167FF">
        <w:rPr>
          <w:lang w:eastAsia="ko-KR"/>
        </w:rPr>
        <w:t xml:space="preserve"> calculates the location </w:t>
      </w:r>
      <w:r w:rsidRPr="003167FF">
        <w:rPr>
          <w:lang w:eastAsia="zh-CN"/>
        </w:rPr>
        <w:t>information</w:t>
      </w:r>
      <w:r w:rsidRPr="003167FF">
        <w:rPr>
          <w:lang w:eastAsia="ko-KR"/>
        </w:rPr>
        <w:t xml:space="preserve"> based on combin</w:t>
      </w:r>
      <w:r w:rsidRPr="003167FF">
        <w:rPr>
          <w:lang w:eastAsia="zh-CN"/>
        </w:rPr>
        <w:t>ed</w:t>
      </w:r>
      <w:r w:rsidRPr="003167FF">
        <w:rPr>
          <w:lang w:eastAsia="ko-KR"/>
        </w:rPr>
        <w:t xml:space="preserve"> location reports from step</w:t>
      </w:r>
      <w:r w:rsidRPr="003167FF">
        <w:rPr>
          <w:lang w:eastAsia="zh-CN"/>
        </w:rPr>
        <w:t xml:space="preserve"> 3~4 </w:t>
      </w:r>
      <w:r w:rsidRPr="003167FF">
        <w:rPr>
          <w:lang w:eastAsia="ko-KR"/>
        </w:rPr>
        <w:t>and</w:t>
      </w:r>
      <w:r w:rsidRPr="003167FF">
        <w:rPr>
          <w:lang w:eastAsia="zh-CN"/>
        </w:rPr>
        <w:t xml:space="preserve"> </w:t>
      </w:r>
      <w:r w:rsidRPr="003167FF">
        <w:rPr>
          <w:lang w:eastAsia="ko-KR"/>
        </w:rPr>
        <w:t xml:space="preserve">checks whether the </w:t>
      </w:r>
      <w:r w:rsidRPr="003167FF">
        <w:rPr>
          <w:lang w:eastAsia="zh-CN"/>
        </w:rPr>
        <w:t>location reports</w:t>
      </w:r>
      <w:r w:rsidRPr="003167FF">
        <w:rPr>
          <w:lang w:eastAsia="ko-KR"/>
        </w:rPr>
        <w:t xml:space="preserve"> fulfil the </w:t>
      </w:r>
      <w:r w:rsidRPr="003167FF">
        <w:rPr>
          <w:lang w:eastAsia="zh-CN"/>
        </w:rPr>
        <w:t>l</w:t>
      </w:r>
      <w:r w:rsidRPr="003167FF">
        <w:rPr>
          <w:lang w:eastAsia="ko-KR"/>
        </w:rPr>
        <w:t>ocation profile requirement</w:t>
      </w:r>
      <w:r w:rsidRPr="003167FF">
        <w:rPr>
          <w:lang w:eastAsia="zh-CN"/>
        </w:rPr>
        <w:t>s.</w:t>
      </w:r>
      <w:r w:rsidRPr="003167FF">
        <w:rPr>
          <w:lang w:eastAsia="ko-KR"/>
        </w:rPr>
        <w:t xml:space="preserve"> </w:t>
      </w:r>
    </w:p>
    <w:p w14:paraId="48419FB0" w14:textId="77777777" w:rsidR="0033653C" w:rsidRPr="003167FF" w:rsidRDefault="0033653C" w:rsidP="0033653C">
      <w:pPr>
        <w:pStyle w:val="B1"/>
        <w:rPr>
          <w:lang w:eastAsia="ko-KR"/>
        </w:rPr>
      </w:pPr>
      <w:r w:rsidRPr="003167FF">
        <w:rPr>
          <w:lang w:eastAsia="zh-CN"/>
        </w:rPr>
        <w:t>6</w:t>
      </w:r>
      <w:r w:rsidRPr="003167FF">
        <w:rPr>
          <w:lang w:eastAsia="ko-KR"/>
        </w:rPr>
        <w:t>-</w:t>
      </w:r>
      <w:r w:rsidRPr="003167FF">
        <w:rPr>
          <w:lang w:eastAsia="zh-CN"/>
        </w:rPr>
        <w:t>7</w:t>
      </w:r>
      <w:r w:rsidRPr="003167FF">
        <w:rPr>
          <w:lang w:eastAsia="ko-KR"/>
        </w:rPr>
        <w:t>.</w:t>
      </w:r>
      <w:r w:rsidRPr="003167FF">
        <w:rPr>
          <w:lang w:eastAsia="ko-KR"/>
        </w:rPr>
        <w:tab/>
        <w:t xml:space="preserve">If </w:t>
      </w:r>
      <w:r w:rsidRPr="003167FF">
        <w:rPr>
          <w:lang w:eastAsia="zh-CN"/>
        </w:rPr>
        <w:t>the</w:t>
      </w:r>
      <w:r w:rsidRPr="003167FF">
        <w:rPr>
          <w:lang w:eastAsia="ko-KR"/>
        </w:rPr>
        <w:t xml:space="preserve"> requirement</w:t>
      </w:r>
      <w:r w:rsidRPr="003167FF">
        <w:rPr>
          <w:lang w:eastAsia="zh-CN"/>
        </w:rPr>
        <w:t>s</w:t>
      </w:r>
      <w:r w:rsidRPr="003167FF">
        <w:rPr>
          <w:lang w:eastAsia="ko-KR"/>
        </w:rPr>
        <w:t xml:space="preserve"> </w:t>
      </w:r>
      <w:r w:rsidRPr="003167FF">
        <w:rPr>
          <w:lang w:eastAsia="zh-CN"/>
        </w:rPr>
        <w:t>are</w:t>
      </w:r>
      <w:r w:rsidRPr="003167FF">
        <w:rPr>
          <w:lang w:eastAsia="ko-KR"/>
        </w:rPr>
        <w:t xml:space="preserve"> not fulfilled, </w:t>
      </w:r>
      <w:r w:rsidRPr="003167FF">
        <w:rPr>
          <w:lang w:eastAsia="zh-CN"/>
        </w:rPr>
        <w:t>the LM Server</w:t>
      </w:r>
      <w:r w:rsidRPr="003167FF">
        <w:rPr>
          <w:lang w:eastAsia="ko-KR"/>
        </w:rPr>
        <w:t xml:space="preserve"> </w:t>
      </w:r>
      <w:bookmarkStart w:id="627" w:name="OLE_LINK23"/>
      <w:bookmarkStart w:id="628" w:name="OLE_LINK24"/>
      <w:r w:rsidRPr="003167FF">
        <w:rPr>
          <w:lang w:eastAsia="zh-CN"/>
        </w:rPr>
        <w:t xml:space="preserve">will repeat the step 3~5 </w:t>
      </w:r>
      <w:r w:rsidRPr="003167FF">
        <w:rPr>
          <w:lang w:eastAsia="ko-KR"/>
        </w:rPr>
        <w:t xml:space="preserve">iteratively </w:t>
      </w:r>
      <w:bookmarkEnd w:id="627"/>
      <w:bookmarkEnd w:id="628"/>
      <w:r w:rsidRPr="003167FF">
        <w:rPr>
          <w:lang w:eastAsia="zh-CN"/>
        </w:rPr>
        <w:t xml:space="preserve">to </w:t>
      </w:r>
      <w:r w:rsidRPr="003167FF">
        <w:rPr>
          <w:lang w:eastAsia="ko-KR"/>
        </w:rPr>
        <w:t>request location information and re-check whether the requirement</w:t>
      </w:r>
      <w:r w:rsidRPr="003167FF">
        <w:rPr>
          <w:lang w:eastAsia="zh-CN"/>
        </w:rPr>
        <w:t>s</w:t>
      </w:r>
      <w:r w:rsidRPr="003167FF">
        <w:rPr>
          <w:lang w:eastAsia="ko-KR"/>
        </w:rPr>
        <w:t xml:space="preserve"> </w:t>
      </w:r>
      <w:r w:rsidRPr="003167FF">
        <w:rPr>
          <w:lang w:eastAsia="zh-CN"/>
        </w:rPr>
        <w:t>are</w:t>
      </w:r>
      <w:r w:rsidRPr="003167FF">
        <w:rPr>
          <w:lang w:eastAsia="ko-KR"/>
        </w:rPr>
        <w:t xml:space="preserve"> met</w:t>
      </w:r>
      <w:r w:rsidRPr="003167FF">
        <w:rPr>
          <w:lang w:eastAsia="zh-CN"/>
        </w:rPr>
        <w:t xml:space="preserve"> or not</w:t>
      </w:r>
      <w:r w:rsidRPr="003167FF">
        <w:rPr>
          <w:lang w:eastAsia="ko-KR"/>
        </w:rPr>
        <w:t xml:space="preserve">. </w:t>
      </w:r>
    </w:p>
    <w:p w14:paraId="33254A18" w14:textId="77777777" w:rsidR="009A3C3E" w:rsidRPr="003167FF" w:rsidRDefault="0033653C" w:rsidP="009A76F1">
      <w:pPr>
        <w:pStyle w:val="B1"/>
        <w:rPr>
          <w:lang w:eastAsia="ko-KR"/>
        </w:rPr>
      </w:pPr>
      <w:r w:rsidRPr="003167FF">
        <w:rPr>
          <w:lang w:eastAsia="zh-CN"/>
        </w:rPr>
        <w:t>8</w:t>
      </w:r>
      <w:r w:rsidRPr="003167FF">
        <w:rPr>
          <w:lang w:eastAsia="ko-KR"/>
        </w:rPr>
        <w:t>.</w:t>
      </w:r>
      <w:r w:rsidRPr="003167FF">
        <w:rPr>
          <w:lang w:eastAsia="ko-KR"/>
        </w:rPr>
        <w:tab/>
      </w:r>
      <w:r w:rsidRPr="003167FF">
        <w:rPr>
          <w:lang w:eastAsia="zh-CN"/>
        </w:rPr>
        <w:t xml:space="preserve">If the </w:t>
      </w:r>
      <w:r w:rsidRPr="003167FF">
        <w:rPr>
          <w:lang w:eastAsia="ko-KR"/>
        </w:rPr>
        <w:t>requirement</w:t>
      </w:r>
      <w:r w:rsidRPr="003167FF">
        <w:rPr>
          <w:lang w:eastAsia="zh-CN"/>
        </w:rPr>
        <w:t>s</w:t>
      </w:r>
      <w:r w:rsidRPr="003167FF">
        <w:rPr>
          <w:lang w:eastAsia="ko-KR"/>
        </w:rPr>
        <w:t xml:space="preserve"> </w:t>
      </w:r>
      <w:r w:rsidRPr="003167FF">
        <w:rPr>
          <w:lang w:eastAsia="zh-CN"/>
        </w:rPr>
        <w:t>are</w:t>
      </w:r>
      <w:r w:rsidRPr="003167FF">
        <w:rPr>
          <w:lang w:eastAsia="ko-KR"/>
        </w:rPr>
        <w:t xml:space="preserve"> fulfilled</w:t>
      </w:r>
      <w:r w:rsidRPr="003167FF">
        <w:rPr>
          <w:lang w:eastAsia="zh-CN"/>
        </w:rPr>
        <w:t>,</w:t>
      </w:r>
      <w:r w:rsidRPr="003167FF">
        <w:rPr>
          <w:lang w:eastAsia="ko-KR"/>
        </w:rPr>
        <w:t xml:space="preserve"> </w:t>
      </w:r>
      <w:r w:rsidRPr="003167FF">
        <w:rPr>
          <w:lang w:eastAsia="zh-CN"/>
        </w:rPr>
        <w:t>t</w:t>
      </w:r>
      <w:r w:rsidRPr="003167FF">
        <w:rPr>
          <w:lang w:eastAsia="ko-KR"/>
        </w:rPr>
        <w:t xml:space="preserve">he </w:t>
      </w:r>
      <w:r w:rsidRPr="003167FF">
        <w:rPr>
          <w:lang w:eastAsia="zh-CN"/>
        </w:rPr>
        <w:t xml:space="preserve">LM Server </w:t>
      </w:r>
      <w:r w:rsidRPr="003167FF">
        <w:rPr>
          <w:lang w:eastAsia="ko-KR"/>
        </w:rPr>
        <w:t>sends t</w:t>
      </w:r>
      <w:r w:rsidRPr="003167FF">
        <w:rPr>
          <w:lang w:eastAsia="zh-CN"/>
        </w:rPr>
        <w:t xml:space="preserve">he </w:t>
      </w:r>
      <w:r w:rsidRPr="003167FF">
        <w:rPr>
          <w:lang w:eastAsia="ko-KR"/>
        </w:rPr>
        <w:t xml:space="preserve">location </w:t>
      </w:r>
      <w:r w:rsidRPr="003167FF">
        <w:rPr>
          <w:lang w:eastAsia="zh-CN"/>
        </w:rPr>
        <w:t xml:space="preserve">information </w:t>
      </w:r>
      <w:r w:rsidRPr="003167FF">
        <w:rPr>
          <w:lang w:eastAsia="ko-KR"/>
        </w:rPr>
        <w:t>report to the VAL server.</w:t>
      </w:r>
    </w:p>
    <w:p w14:paraId="21CCAF41" w14:textId="59372222" w:rsidR="00213BEF" w:rsidRPr="003167FF" w:rsidRDefault="00213BEF" w:rsidP="00213BEF">
      <w:pPr>
        <w:pStyle w:val="Heading3"/>
        <w:rPr>
          <w:lang w:eastAsia="zh-CN"/>
        </w:rPr>
      </w:pPr>
      <w:bookmarkStart w:id="629" w:name="_Toc155355479"/>
      <w:r w:rsidRPr="003167FF">
        <w:rPr>
          <w:lang w:eastAsia="zh-CN"/>
        </w:rPr>
        <w:t>9.3</w:t>
      </w:r>
      <w:r w:rsidRPr="003167FF">
        <w:t>.15</w:t>
      </w:r>
      <w:r w:rsidRPr="003167FF">
        <w:tab/>
      </w:r>
      <w:r w:rsidRPr="003167FF">
        <w:rPr>
          <w:lang w:eastAsia="zh-CN"/>
        </w:rPr>
        <w:t>Location service registration procedure</w:t>
      </w:r>
      <w:bookmarkEnd w:id="629"/>
    </w:p>
    <w:p w14:paraId="446C091C" w14:textId="77777777" w:rsidR="00213BEF" w:rsidRPr="003167FF" w:rsidRDefault="00213BEF" w:rsidP="00213BEF">
      <w:pPr>
        <w:rPr>
          <w:lang w:eastAsia="zh-CN"/>
        </w:rPr>
      </w:pPr>
      <w:r w:rsidRPr="003167FF">
        <w:rPr>
          <w:lang w:eastAsia="zh-CN"/>
        </w:rPr>
        <w:t xml:space="preserve">Before the Location Management Server requesting the location information for the target UE, the Location Management Client may </w:t>
      </w:r>
      <w:bookmarkStart w:id="630" w:name="OLE_LINK34"/>
      <w:bookmarkStart w:id="631" w:name="OLE_LINK35"/>
      <w:r w:rsidRPr="003167FF">
        <w:rPr>
          <w:lang w:eastAsia="zh-CN"/>
        </w:rPr>
        <w:t>register the available location services to the LM Server to report the UE’s location capabilities.</w:t>
      </w:r>
    </w:p>
    <w:bookmarkEnd w:id="630"/>
    <w:bookmarkEnd w:id="631"/>
    <w:p w14:paraId="7FA64F5C" w14:textId="1546FDF7" w:rsidR="00213BEF" w:rsidRPr="003167FF" w:rsidRDefault="00213BEF" w:rsidP="00213BEF">
      <w:pPr>
        <w:rPr>
          <w:lang w:eastAsia="zh-CN"/>
        </w:rPr>
      </w:pPr>
      <w:r w:rsidRPr="003167FF">
        <w:rPr>
          <w:lang w:eastAsia="zh-CN"/>
        </w:rPr>
        <w:t>Figure 9.3.15-1 illustrates the procedure of client-triggered location service registration.</w:t>
      </w:r>
    </w:p>
    <w:p w14:paraId="2A3F749C" w14:textId="77777777" w:rsidR="00213BEF" w:rsidRPr="003167FF" w:rsidRDefault="00213BEF" w:rsidP="00213BEF">
      <w:pPr>
        <w:pStyle w:val="TH"/>
        <w:jc w:val="left"/>
        <w:rPr>
          <w:lang w:eastAsia="zh-CN"/>
        </w:rPr>
      </w:pPr>
    </w:p>
    <w:p w14:paraId="5F6945A2" w14:textId="77777777" w:rsidR="00213BEF" w:rsidRPr="003167FF" w:rsidRDefault="00213BEF" w:rsidP="00213BEF">
      <w:pPr>
        <w:pStyle w:val="TH"/>
        <w:rPr>
          <w:lang w:eastAsia="zh-CN"/>
        </w:rPr>
      </w:pPr>
      <w:r w:rsidRPr="003167FF">
        <w:object w:dxaOrig="5753" w:dyaOrig="3485" w14:anchorId="59F186C9">
          <v:shape id="_x0000_i1071" type="#_x0000_t75" style="width:4in;height:172.7pt" o:ole="">
            <v:imagedata r:id="rId103" o:title=""/>
          </v:shape>
          <o:OLEObject Type="Embed" ProgID="Visio.Drawing.11" ShapeID="_x0000_i1071" DrawAspect="Content" ObjectID="_1765969010" r:id="rId104"/>
        </w:object>
      </w:r>
    </w:p>
    <w:p w14:paraId="64A14432" w14:textId="44522DF3" w:rsidR="00213BEF" w:rsidRPr="003167FF" w:rsidRDefault="00213BEF" w:rsidP="00213BEF">
      <w:pPr>
        <w:pStyle w:val="TF"/>
        <w:rPr>
          <w:lang w:eastAsia="zh-CN"/>
        </w:rPr>
      </w:pPr>
      <w:r w:rsidRPr="003167FF">
        <w:rPr>
          <w:lang w:eastAsia="zh-CN"/>
        </w:rPr>
        <w:t>Figure 9.3.15-1: Location service registration procedure</w:t>
      </w:r>
    </w:p>
    <w:p w14:paraId="19C22508" w14:textId="77777777" w:rsidR="00213BEF" w:rsidRPr="003167FF" w:rsidRDefault="00213BEF" w:rsidP="00213BEF">
      <w:pPr>
        <w:pStyle w:val="B1"/>
        <w:rPr>
          <w:noProof/>
          <w:lang w:eastAsia="zh-CN"/>
        </w:rPr>
      </w:pPr>
      <w:r w:rsidRPr="003167FF">
        <w:rPr>
          <w:noProof/>
          <w:lang w:eastAsia="zh-CN"/>
        </w:rPr>
        <w:t>1.</w:t>
      </w:r>
      <w:r w:rsidRPr="003167FF">
        <w:rPr>
          <w:noProof/>
          <w:lang w:eastAsia="zh-CN"/>
        </w:rPr>
        <w:tab/>
        <w:t xml:space="preserve">The LM Client of a VAL UE sends location service registration request to the LM Server, with the identifier of the UE (e.g. GPSI) and UE-based location capabilities. </w:t>
      </w:r>
    </w:p>
    <w:p w14:paraId="481368D7" w14:textId="53CB35BE" w:rsidR="00213BEF" w:rsidRPr="003167FF" w:rsidRDefault="00213BEF" w:rsidP="00213BEF">
      <w:pPr>
        <w:pStyle w:val="B1"/>
        <w:rPr>
          <w:noProof/>
          <w:lang w:eastAsia="zh-CN"/>
        </w:rPr>
      </w:pPr>
      <w:r w:rsidRPr="003167FF">
        <w:rPr>
          <w:noProof/>
          <w:lang w:eastAsia="zh-CN"/>
        </w:rPr>
        <w:t>2.</w:t>
      </w:r>
      <w:r w:rsidRPr="003167FF">
        <w:rPr>
          <w:noProof/>
          <w:lang w:eastAsia="zh-CN"/>
        </w:rPr>
        <w:tab/>
        <w:t>The LM Server checks authorization for the VAL UE's registration request.</w:t>
      </w:r>
    </w:p>
    <w:p w14:paraId="2BA9DE24" w14:textId="77777777" w:rsidR="00213BEF" w:rsidRPr="003167FF" w:rsidRDefault="00213BEF" w:rsidP="00213BEF">
      <w:pPr>
        <w:pStyle w:val="B1"/>
        <w:rPr>
          <w:noProof/>
          <w:lang w:eastAsia="zh-CN"/>
        </w:rPr>
      </w:pPr>
      <w:r w:rsidRPr="003167FF">
        <w:rPr>
          <w:noProof/>
          <w:lang w:eastAsia="zh-CN"/>
        </w:rPr>
        <w:t>3.</w:t>
      </w:r>
      <w:r w:rsidRPr="003167FF">
        <w:rPr>
          <w:noProof/>
          <w:lang w:eastAsia="zh-CN"/>
        </w:rPr>
        <w:tab/>
        <w:t>After successful authorization, LM Server sends location service registration response to the LM Client and stores the UE identifier information and location capabilities.</w:t>
      </w:r>
    </w:p>
    <w:p w14:paraId="75B4BD74" w14:textId="23634C27" w:rsidR="003167FF" w:rsidRPr="003167FF" w:rsidRDefault="003167FF" w:rsidP="004D2268">
      <w:pPr>
        <w:pStyle w:val="Heading3"/>
      </w:pPr>
      <w:bookmarkStart w:id="632" w:name="_Toc155355480"/>
      <w:r w:rsidRPr="003167FF">
        <w:t>9.3.16</w:t>
      </w:r>
      <w:r w:rsidRPr="003167FF">
        <w:tab/>
        <w:t xml:space="preserve">Location </w:t>
      </w:r>
      <w:r w:rsidRPr="003167FF">
        <w:rPr>
          <w:lang w:eastAsia="zh-CN"/>
        </w:rPr>
        <w:t xml:space="preserve">information </w:t>
      </w:r>
      <w:r w:rsidRPr="003167FF">
        <w:t>unsubscribe procedure</w:t>
      </w:r>
      <w:bookmarkEnd w:id="632"/>
    </w:p>
    <w:p w14:paraId="31D512D6" w14:textId="278163A1" w:rsidR="003167FF" w:rsidRPr="003167FF" w:rsidRDefault="003167FF" w:rsidP="003167FF">
      <w:pPr>
        <w:rPr>
          <w:rFonts w:eastAsia="SimSun"/>
          <w:lang w:eastAsia="zh-CN"/>
        </w:rPr>
      </w:pPr>
      <w:r w:rsidRPr="003167FF">
        <w:rPr>
          <w:lang w:eastAsia="zh-CN"/>
        </w:rPr>
        <w:t xml:space="preserve">Figure </w:t>
      </w:r>
      <w:r w:rsidRPr="003167FF">
        <w:t>9.3.16</w:t>
      </w:r>
      <w:r w:rsidRPr="003167FF">
        <w:rPr>
          <w:lang w:eastAsia="zh-CN"/>
        </w:rPr>
        <w:t xml:space="preserve">-1 </w:t>
      </w:r>
      <w:r w:rsidRPr="003167FF">
        <w:t xml:space="preserve">illustrates the high level procedure of location </w:t>
      </w:r>
      <w:r w:rsidRPr="003167FF">
        <w:rPr>
          <w:rFonts w:eastAsia="SimSun"/>
          <w:lang w:eastAsia="zh-CN"/>
        </w:rPr>
        <w:t>information</w:t>
      </w:r>
      <w:r w:rsidRPr="003167FF">
        <w:rPr>
          <w:lang w:eastAsia="zh-CN"/>
        </w:rPr>
        <w:t xml:space="preserve"> </w:t>
      </w:r>
      <w:r w:rsidRPr="003167FF">
        <w:t xml:space="preserve">unsubscribe request. </w:t>
      </w:r>
      <w:r w:rsidRPr="003167FF">
        <w:rPr>
          <w:lang w:eastAsia="zh-CN"/>
        </w:rPr>
        <w:t xml:space="preserve">The same procedure can be applied for </w:t>
      </w:r>
      <w:r w:rsidRPr="003167FF">
        <w:rPr>
          <w:rFonts w:eastAsia="SimSun"/>
          <w:lang w:eastAsia="zh-CN"/>
        </w:rPr>
        <w:t xml:space="preserve">the </w:t>
      </w:r>
      <w:r w:rsidRPr="003167FF">
        <w:rPr>
          <w:lang w:eastAsia="zh-CN"/>
        </w:rPr>
        <w:t xml:space="preserve">location management client and other entities that would like to </w:t>
      </w:r>
      <w:r w:rsidRPr="003167FF">
        <w:rPr>
          <w:rFonts w:eastAsia="SimSun"/>
          <w:lang w:eastAsia="zh-CN"/>
        </w:rPr>
        <w:t>un</w:t>
      </w:r>
      <w:r w:rsidRPr="003167FF">
        <w:rPr>
          <w:lang w:eastAsia="zh-CN"/>
        </w:rPr>
        <w:t xml:space="preserve">subscribe to </w:t>
      </w:r>
      <w:r w:rsidRPr="003167FF">
        <w:rPr>
          <w:rFonts w:eastAsia="SimSun"/>
          <w:lang w:eastAsia="zh-CN"/>
        </w:rPr>
        <w:t xml:space="preserve">the </w:t>
      </w:r>
      <w:r w:rsidRPr="003167FF">
        <w:rPr>
          <w:lang w:eastAsia="zh-CN"/>
        </w:rPr>
        <w:t>VAL UE</w:t>
      </w:r>
      <w:r w:rsidRPr="003167FF">
        <w:rPr>
          <w:rFonts w:eastAsia="SimSun"/>
          <w:lang w:eastAsia="zh-CN"/>
        </w:rPr>
        <w:t>’s</w:t>
      </w:r>
      <w:r w:rsidRPr="003167FF">
        <w:rPr>
          <w:lang w:eastAsia="zh-CN"/>
        </w:rPr>
        <w:t xml:space="preserve"> location information.</w:t>
      </w:r>
    </w:p>
    <w:p w14:paraId="564073C8" w14:textId="77777777" w:rsidR="003167FF" w:rsidRPr="003167FF" w:rsidRDefault="003167FF" w:rsidP="003167FF">
      <w:pPr>
        <w:pStyle w:val="TH"/>
        <w:rPr>
          <w:rFonts w:eastAsia="SimSun"/>
          <w:lang w:eastAsia="zh-CN"/>
        </w:rPr>
      </w:pPr>
      <w:r w:rsidRPr="003167FF">
        <w:rPr>
          <w:rFonts w:ascii="Times New Roman" w:hAnsi="Times New Roman"/>
        </w:rPr>
        <w:object w:dxaOrig="5754" w:dyaOrig="3486" w14:anchorId="5375AF61">
          <v:shape id="_x0000_i1072" type="#_x0000_t75" style="width:4in;height:175.2pt" o:ole="">
            <v:imagedata r:id="rId105" o:title=""/>
          </v:shape>
          <o:OLEObject Type="Embed" ProgID="Visio.Drawing.11" ShapeID="_x0000_i1072" DrawAspect="Content" ObjectID="_1765969011" r:id="rId106"/>
        </w:object>
      </w:r>
    </w:p>
    <w:p w14:paraId="01A6A9E9" w14:textId="6AA3F571" w:rsidR="003167FF" w:rsidRPr="003167FF" w:rsidRDefault="003167FF" w:rsidP="003167FF">
      <w:pPr>
        <w:pStyle w:val="TF"/>
        <w:rPr>
          <w:lang w:eastAsia="zh-CN"/>
        </w:rPr>
      </w:pPr>
      <w:r w:rsidRPr="003167FF">
        <w:rPr>
          <w:lang w:eastAsia="zh-CN"/>
        </w:rPr>
        <w:t xml:space="preserve">Figure </w:t>
      </w:r>
      <w:r w:rsidRPr="003167FF">
        <w:t>9.3.</w:t>
      </w:r>
      <w:r w:rsidRPr="003167FF">
        <w:rPr>
          <w:rFonts w:eastAsia="SimSun"/>
          <w:lang w:eastAsia="zh-CN"/>
        </w:rPr>
        <w:t>16</w:t>
      </w:r>
      <w:r w:rsidRPr="003167FF">
        <w:rPr>
          <w:lang w:eastAsia="zh-CN"/>
        </w:rPr>
        <w:t xml:space="preserve">-1: Location </w:t>
      </w:r>
      <w:r w:rsidRPr="003167FF">
        <w:rPr>
          <w:rFonts w:eastAsia="SimSun"/>
          <w:lang w:eastAsia="zh-CN"/>
        </w:rPr>
        <w:t xml:space="preserve">information </w:t>
      </w:r>
      <w:r w:rsidRPr="003167FF">
        <w:rPr>
          <w:lang w:eastAsia="zh-CN"/>
        </w:rPr>
        <w:t>unsubscribe procedure</w:t>
      </w:r>
    </w:p>
    <w:p w14:paraId="71D0F27C" w14:textId="270475E0" w:rsidR="003167FF" w:rsidRPr="003167FF" w:rsidRDefault="003167FF" w:rsidP="003167FF">
      <w:pPr>
        <w:pStyle w:val="B1"/>
        <w:rPr>
          <w:lang w:eastAsia="zh-CN"/>
        </w:rPr>
      </w:pPr>
      <w:r w:rsidRPr="003167FF">
        <w:rPr>
          <w:lang w:eastAsia="zh-CN"/>
        </w:rPr>
        <w:t>1</w:t>
      </w:r>
      <w:r w:rsidRPr="003167FF">
        <w:t>.</w:t>
      </w:r>
      <w:r w:rsidRPr="003167FF">
        <w:tab/>
        <w:t xml:space="preserve">The VAL server sends location </w:t>
      </w:r>
      <w:r w:rsidRPr="003167FF">
        <w:rPr>
          <w:rFonts w:eastAsia="SimSun"/>
          <w:lang w:eastAsia="zh-CN"/>
        </w:rPr>
        <w:t xml:space="preserve">information </w:t>
      </w:r>
      <w:r w:rsidRPr="003167FF">
        <w:rPr>
          <w:lang w:eastAsia="zh-CN"/>
        </w:rPr>
        <w:t>un</w:t>
      </w:r>
      <w:r w:rsidRPr="003167FF">
        <w:t xml:space="preserve">subscribe request to the location management server to </w:t>
      </w:r>
      <w:bookmarkStart w:id="633" w:name="OLE_LINK3"/>
      <w:bookmarkStart w:id="634" w:name="OLE_LINK4"/>
      <w:r w:rsidRPr="003167FF">
        <w:t>unsubscribe</w:t>
      </w:r>
      <w:bookmarkEnd w:id="633"/>
      <w:bookmarkEnd w:id="634"/>
      <w:r w:rsidRPr="003167FF">
        <w:t xml:space="preserve"> the subscription to </w:t>
      </w:r>
      <w:r w:rsidRPr="003167FF">
        <w:rPr>
          <w:rFonts w:eastAsia="SimSun"/>
          <w:lang w:eastAsia="zh-CN"/>
        </w:rPr>
        <w:t xml:space="preserve">the </w:t>
      </w:r>
      <w:r w:rsidRPr="003167FF">
        <w:rPr>
          <w:lang w:eastAsia="zh-CN"/>
        </w:rPr>
        <w:t>VAL UE'</w:t>
      </w:r>
      <w:r w:rsidRPr="003167FF">
        <w:rPr>
          <w:rFonts w:eastAsia="SimSun"/>
          <w:lang w:eastAsia="zh-CN"/>
        </w:rPr>
        <w:t>s</w:t>
      </w:r>
      <w:r w:rsidRPr="003167FF">
        <w:rPr>
          <w:lang w:eastAsia="zh-CN"/>
        </w:rPr>
        <w:t xml:space="preserve"> location information</w:t>
      </w:r>
      <w:r w:rsidRPr="003167FF">
        <w:t xml:space="preserve">. </w:t>
      </w:r>
    </w:p>
    <w:p w14:paraId="77F36AA4" w14:textId="77777777" w:rsidR="003167FF" w:rsidRPr="003167FF" w:rsidRDefault="003167FF" w:rsidP="003167FF">
      <w:pPr>
        <w:pStyle w:val="B1"/>
      </w:pPr>
      <w:r w:rsidRPr="003167FF">
        <w:rPr>
          <w:lang w:eastAsia="zh-CN"/>
        </w:rPr>
        <w:t>2</w:t>
      </w:r>
      <w:r w:rsidRPr="003167FF">
        <w:t>.</w:t>
      </w:r>
      <w:r w:rsidRPr="003167FF">
        <w:tab/>
      </w:r>
      <w:r w:rsidRPr="003167FF">
        <w:rPr>
          <w:lang w:eastAsia="zh-CN"/>
        </w:rPr>
        <w:t xml:space="preserve">The location management server replies with location </w:t>
      </w:r>
      <w:r w:rsidRPr="003167FF">
        <w:rPr>
          <w:rFonts w:eastAsia="SimSun"/>
          <w:lang w:eastAsia="zh-CN"/>
        </w:rPr>
        <w:t xml:space="preserve">information </w:t>
      </w:r>
      <w:r w:rsidRPr="003167FF">
        <w:rPr>
          <w:lang w:eastAsia="zh-CN"/>
        </w:rPr>
        <w:t>un</w:t>
      </w:r>
      <w:r w:rsidRPr="003167FF">
        <w:t xml:space="preserve">subscribe </w:t>
      </w:r>
      <w:r w:rsidRPr="003167FF">
        <w:rPr>
          <w:lang w:eastAsia="zh-CN"/>
        </w:rPr>
        <w:t xml:space="preserve">response indicating the </w:t>
      </w:r>
      <w:r w:rsidRPr="003167FF">
        <w:rPr>
          <w:rFonts w:eastAsia="SimSun"/>
          <w:lang w:eastAsia="zh-CN"/>
        </w:rPr>
        <w:t>unsubscribe</w:t>
      </w:r>
      <w:r w:rsidRPr="003167FF">
        <w:rPr>
          <w:lang w:eastAsia="zh-CN"/>
        </w:rPr>
        <w:t xml:space="preserve"> status.</w:t>
      </w:r>
    </w:p>
    <w:p w14:paraId="482F49A1" w14:textId="34910222" w:rsidR="003167FF" w:rsidRPr="003167FF" w:rsidRDefault="003167FF" w:rsidP="004D2268">
      <w:pPr>
        <w:pStyle w:val="Heading3"/>
      </w:pPr>
      <w:bookmarkStart w:id="635" w:name="_Toc155355481"/>
      <w:r w:rsidRPr="003167FF">
        <w:t>9.3.</w:t>
      </w:r>
      <w:r w:rsidRPr="003167FF">
        <w:rPr>
          <w:lang w:eastAsia="zh-CN"/>
        </w:rPr>
        <w:t>17</w:t>
      </w:r>
      <w:r w:rsidRPr="003167FF">
        <w:tab/>
      </w:r>
      <w:r w:rsidRPr="003167FF">
        <w:rPr>
          <w:lang w:eastAsia="zh-CN"/>
        </w:rPr>
        <w:t xml:space="preserve">Monitor location </w:t>
      </w:r>
      <w:r w:rsidRPr="003167FF">
        <w:t>unsubscribe procedure</w:t>
      </w:r>
      <w:bookmarkEnd w:id="635"/>
    </w:p>
    <w:p w14:paraId="592890A2" w14:textId="42D87C48" w:rsidR="003167FF" w:rsidRPr="003167FF" w:rsidRDefault="003167FF" w:rsidP="003167FF">
      <w:pPr>
        <w:rPr>
          <w:lang w:eastAsia="zh-CN"/>
        </w:rPr>
      </w:pPr>
      <w:r w:rsidRPr="003167FF">
        <w:rPr>
          <w:lang w:eastAsia="zh-CN"/>
        </w:rPr>
        <w:t xml:space="preserve">Figure </w:t>
      </w:r>
      <w:r w:rsidRPr="003167FF">
        <w:t>9.3.17</w:t>
      </w:r>
      <w:r w:rsidRPr="003167FF">
        <w:rPr>
          <w:lang w:eastAsia="zh-CN"/>
        </w:rPr>
        <w:t xml:space="preserve">-1 </w:t>
      </w:r>
      <w:r w:rsidRPr="003167FF">
        <w:t>illustrates the high level procedure of location</w:t>
      </w:r>
      <w:r w:rsidRPr="003167FF">
        <w:rPr>
          <w:rFonts w:eastAsia="SimSun"/>
          <w:lang w:eastAsia="zh-CN"/>
        </w:rPr>
        <w:t xml:space="preserve"> </w:t>
      </w:r>
      <w:r w:rsidRPr="003167FF">
        <w:rPr>
          <w:lang w:eastAsia="zh-CN"/>
        </w:rPr>
        <w:t xml:space="preserve">monitoring </w:t>
      </w:r>
      <w:r w:rsidRPr="003167FF">
        <w:t>unsubscribe request. The same procedure can be applied for other</w:t>
      </w:r>
      <w:r w:rsidRPr="003167FF">
        <w:rPr>
          <w:lang w:eastAsia="zh-CN"/>
        </w:rPr>
        <w:t xml:space="preserve"> entities</w:t>
      </w:r>
      <w:r w:rsidRPr="003167FF">
        <w:t xml:space="preserve"> that would like to </w:t>
      </w:r>
      <w:r w:rsidRPr="003167FF">
        <w:rPr>
          <w:rFonts w:eastAsia="SimSun"/>
          <w:lang w:eastAsia="zh-CN"/>
        </w:rPr>
        <w:t xml:space="preserve">unsubscribe the subscription to </w:t>
      </w:r>
      <w:r w:rsidRPr="003167FF">
        <w:t xml:space="preserve">monitor the VAL UE's location in a given area of interest. </w:t>
      </w:r>
    </w:p>
    <w:p w14:paraId="04418D51" w14:textId="77777777" w:rsidR="003167FF" w:rsidRPr="003167FF" w:rsidRDefault="003167FF" w:rsidP="003167FF">
      <w:pPr>
        <w:pStyle w:val="TH"/>
        <w:rPr>
          <w:lang w:eastAsia="zh-CN"/>
        </w:rPr>
      </w:pPr>
      <w:r w:rsidRPr="003167FF">
        <w:rPr>
          <w:rFonts w:ascii="Times New Roman" w:hAnsi="Times New Roman"/>
        </w:rPr>
        <w:object w:dxaOrig="5754" w:dyaOrig="3486" w14:anchorId="64D5FD45">
          <v:shape id="_x0000_i1073" type="#_x0000_t75" style="width:4in;height:175.2pt" o:ole="">
            <v:imagedata r:id="rId107" o:title=""/>
          </v:shape>
          <o:OLEObject Type="Embed" ProgID="Visio.Drawing.11" ShapeID="_x0000_i1073" DrawAspect="Content" ObjectID="_1765969012" r:id="rId108"/>
        </w:object>
      </w:r>
    </w:p>
    <w:p w14:paraId="61D71692" w14:textId="28B9483E" w:rsidR="003167FF" w:rsidRPr="003167FF" w:rsidRDefault="003167FF" w:rsidP="003167FF">
      <w:pPr>
        <w:pStyle w:val="TF"/>
        <w:rPr>
          <w:lang w:eastAsia="zh-CN"/>
        </w:rPr>
      </w:pPr>
      <w:r w:rsidRPr="003167FF">
        <w:rPr>
          <w:lang w:eastAsia="zh-CN"/>
        </w:rPr>
        <w:t xml:space="preserve">Figure </w:t>
      </w:r>
      <w:r w:rsidRPr="003167FF">
        <w:t>9.3.17</w:t>
      </w:r>
      <w:r w:rsidRPr="003167FF">
        <w:rPr>
          <w:lang w:eastAsia="zh-CN"/>
        </w:rPr>
        <w:t xml:space="preserve">-1: </w:t>
      </w:r>
      <w:r w:rsidRPr="003167FF">
        <w:rPr>
          <w:rFonts w:eastAsia="SimSun"/>
          <w:lang w:eastAsia="zh-CN"/>
        </w:rPr>
        <w:t>Monitor l</w:t>
      </w:r>
      <w:r w:rsidRPr="003167FF">
        <w:rPr>
          <w:lang w:eastAsia="zh-CN"/>
        </w:rPr>
        <w:t>ocation unsubscribe</w:t>
      </w:r>
      <w:r w:rsidRPr="003167FF">
        <w:rPr>
          <w:rFonts w:eastAsia="SimSun"/>
          <w:lang w:eastAsia="zh-CN"/>
        </w:rPr>
        <w:t xml:space="preserve"> </w:t>
      </w:r>
      <w:r w:rsidRPr="003167FF">
        <w:rPr>
          <w:lang w:eastAsia="zh-CN"/>
        </w:rPr>
        <w:t>procedure</w:t>
      </w:r>
    </w:p>
    <w:p w14:paraId="1389B715" w14:textId="77777777" w:rsidR="003167FF" w:rsidRPr="003167FF" w:rsidRDefault="003167FF" w:rsidP="003167FF">
      <w:pPr>
        <w:pStyle w:val="B1"/>
        <w:rPr>
          <w:lang w:eastAsia="zh-CN"/>
        </w:rPr>
      </w:pPr>
      <w:r w:rsidRPr="003167FF">
        <w:rPr>
          <w:lang w:eastAsia="zh-CN"/>
        </w:rPr>
        <w:t>1</w:t>
      </w:r>
      <w:r w:rsidRPr="003167FF">
        <w:t>.</w:t>
      </w:r>
      <w:r w:rsidRPr="003167FF">
        <w:tab/>
        <w:t xml:space="preserve">The VAL server sends </w:t>
      </w:r>
      <w:r w:rsidRPr="003167FF">
        <w:rPr>
          <w:rFonts w:eastAsia="SimSun"/>
          <w:lang w:eastAsia="zh-CN"/>
        </w:rPr>
        <w:t>Monitor l</w:t>
      </w:r>
      <w:r w:rsidRPr="003167FF">
        <w:rPr>
          <w:lang w:eastAsia="zh-CN"/>
        </w:rPr>
        <w:t xml:space="preserve">ocation </w:t>
      </w:r>
      <w:r w:rsidRPr="003167FF">
        <w:rPr>
          <w:rFonts w:eastAsia="SimSun"/>
          <w:lang w:eastAsia="zh-CN"/>
        </w:rPr>
        <w:t>u</w:t>
      </w:r>
      <w:r w:rsidRPr="003167FF">
        <w:rPr>
          <w:lang w:eastAsia="zh-CN"/>
        </w:rPr>
        <w:t>nsubscribe</w:t>
      </w:r>
      <w:r w:rsidRPr="003167FF">
        <w:t xml:space="preserve"> request to the location management server to unsubscribe </w:t>
      </w:r>
      <w:r w:rsidRPr="003167FF">
        <w:rPr>
          <w:rFonts w:eastAsia="SimSun"/>
          <w:lang w:eastAsia="zh-CN"/>
        </w:rPr>
        <w:t xml:space="preserve">the subscription to </w:t>
      </w:r>
      <w:r w:rsidRPr="003167FF">
        <w:t xml:space="preserve">monitor the VAL UE's location in a given area of interest. </w:t>
      </w:r>
    </w:p>
    <w:p w14:paraId="2B6DA32F" w14:textId="17B5A7DA" w:rsidR="003167FF" w:rsidRPr="00626E7C" w:rsidRDefault="003167FF" w:rsidP="00626E7C">
      <w:pPr>
        <w:pStyle w:val="B1"/>
        <w:rPr>
          <w:rFonts w:eastAsia="SimSun"/>
        </w:rPr>
      </w:pPr>
      <w:r w:rsidRPr="003167FF">
        <w:rPr>
          <w:lang w:eastAsia="zh-CN"/>
        </w:rPr>
        <w:t>2</w:t>
      </w:r>
      <w:r w:rsidRPr="003167FF">
        <w:t>.</w:t>
      </w:r>
      <w:r w:rsidRPr="003167FF">
        <w:tab/>
      </w:r>
      <w:r w:rsidRPr="003167FF">
        <w:rPr>
          <w:lang w:eastAsia="zh-CN"/>
        </w:rPr>
        <w:t xml:space="preserve">The location management server replies with </w:t>
      </w:r>
      <w:r w:rsidRPr="003167FF">
        <w:rPr>
          <w:rFonts w:eastAsia="SimSun"/>
          <w:lang w:eastAsia="zh-CN"/>
        </w:rPr>
        <w:t>Monitor l</w:t>
      </w:r>
      <w:r w:rsidRPr="003167FF">
        <w:rPr>
          <w:lang w:eastAsia="zh-CN"/>
        </w:rPr>
        <w:t xml:space="preserve">ocation </w:t>
      </w:r>
      <w:r w:rsidRPr="003167FF">
        <w:rPr>
          <w:rFonts w:eastAsia="SimSun"/>
          <w:lang w:eastAsia="zh-CN"/>
        </w:rPr>
        <w:t>u</w:t>
      </w:r>
      <w:r w:rsidRPr="003167FF">
        <w:rPr>
          <w:lang w:eastAsia="zh-CN"/>
        </w:rPr>
        <w:t xml:space="preserve">nsubscribe response indicating the </w:t>
      </w:r>
      <w:r w:rsidRPr="003167FF">
        <w:rPr>
          <w:rFonts w:eastAsia="SimSun"/>
          <w:lang w:eastAsia="zh-CN"/>
        </w:rPr>
        <w:t xml:space="preserve">unsubscribe </w:t>
      </w:r>
      <w:r w:rsidRPr="003167FF">
        <w:rPr>
          <w:lang w:eastAsia="zh-CN"/>
        </w:rPr>
        <w:t>status.</w:t>
      </w:r>
    </w:p>
    <w:p w14:paraId="4F61EAA4" w14:textId="2CD501A5" w:rsidR="00197097" w:rsidRDefault="00197097" w:rsidP="00197097">
      <w:pPr>
        <w:pStyle w:val="Heading3"/>
        <w:rPr>
          <w:lang w:eastAsia="zh-CN"/>
        </w:rPr>
      </w:pPr>
      <w:bookmarkStart w:id="636" w:name="_Toc155355482"/>
      <w:r w:rsidRPr="00F2731B">
        <w:rPr>
          <w:lang w:eastAsia="zh-CN"/>
        </w:rPr>
        <w:t>9.3</w:t>
      </w:r>
      <w:r>
        <w:t>.</w:t>
      </w:r>
      <w:r>
        <w:rPr>
          <w:lang w:eastAsia="zh-CN"/>
        </w:rPr>
        <w:t>18</w:t>
      </w:r>
      <w:r w:rsidRPr="00F2731B">
        <w:tab/>
      </w:r>
      <w:r w:rsidRPr="00684733">
        <w:rPr>
          <w:rFonts w:hint="eastAsia"/>
          <w:lang w:eastAsia="zh-CN"/>
        </w:rPr>
        <w:t xml:space="preserve">Location service </w:t>
      </w:r>
      <w:r>
        <w:rPr>
          <w:lang w:eastAsia="zh-CN"/>
        </w:rPr>
        <w:t>registration</w:t>
      </w:r>
      <w:r>
        <w:rPr>
          <w:rFonts w:hint="eastAsia"/>
          <w:lang w:eastAsia="zh-CN"/>
        </w:rPr>
        <w:t xml:space="preserve"> update procedure</w:t>
      </w:r>
      <w:bookmarkEnd w:id="636"/>
    </w:p>
    <w:p w14:paraId="7A737C4D" w14:textId="6A933F11" w:rsidR="00197097" w:rsidRPr="0065464F" w:rsidRDefault="00197097" w:rsidP="00197097">
      <w:pPr>
        <w:rPr>
          <w:lang w:val="nl-NL" w:eastAsia="zh-CN"/>
        </w:rPr>
      </w:pPr>
      <w:r w:rsidRPr="00F2731B">
        <w:rPr>
          <w:rFonts w:hint="eastAsia"/>
          <w:lang w:val="nl-NL" w:eastAsia="zh-CN"/>
        </w:rPr>
        <w:t xml:space="preserve">Figure </w:t>
      </w:r>
      <w:r>
        <w:rPr>
          <w:lang w:val="nl-NL" w:eastAsia="zh-CN"/>
        </w:rPr>
        <w:t>9.3.18</w:t>
      </w:r>
      <w:r>
        <w:rPr>
          <w:rFonts w:hint="eastAsia"/>
          <w:lang w:val="nl-NL" w:eastAsia="zh-CN"/>
        </w:rPr>
        <w:t xml:space="preserve">-1 illustrates the </w:t>
      </w:r>
      <w:r w:rsidRPr="00F2731B">
        <w:rPr>
          <w:rFonts w:hint="eastAsia"/>
          <w:lang w:val="nl-NL" w:eastAsia="zh-CN"/>
        </w:rPr>
        <w:t xml:space="preserve">procedure of client-triggered </w:t>
      </w:r>
      <w:r>
        <w:rPr>
          <w:rFonts w:hint="eastAsia"/>
          <w:lang w:val="nl-NL" w:eastAsia="zh-CN"/>
        </w:rPr>
        <w:t xml:space="preserve">location service </w:t>
      </w:r>
      <w:r>
        <w:rPr>
          <w:lang w:eastAsia="zh-CN"/>
        </w:rPr>
        <w:t>registration</w:t>
      </w:r>
      <w:r>
        <w:rPr>
          <w:rFonts w:hint="eastAsia"/>
          <w:lang w:val="nl-NL" w:eastAsia="zh-CN"/>
        </w:rPr>
        <w:t xml:space="preserve">  update</w:t>
      </w:r>
      <w:r w:rsidRPr="00F2731B">
        <w:rPr>
          <w:rFonts w:hint="eastAsia"/>
          <w:lang w:val="nl-NL" w:eastAsia="zh-CN"/>
        </w:rPr>
        <w:t>.</w:t>
      </w:r>
      <w:r>
        <w:rPr>
          <w:rFonts w:hint="eastAsia"/>
          <w:lang w:val="nl-NL" w:eastAsia="zh-CN"/>
        </w:rPr>
        <w:t xml:space="preserve"> </w:t>
      </w:r>
      <w:r>
        <w:rPr>
          <w:rFonts w:hint="eastAsia"/>
          <w:lang w:eastAsia="zh-CN"/>
        </w:rPr>
        <w:t>The Location Management Client may update</w:t>
      </w:r>
      <w:r>
        <w:rPr>
          <w:lang w:eastAsia="zh-CN"/>
        </w:rPr>
        <w:t xml:space="preserve"> </w:t>
      </w:r>
      <w:r>
        <w:rPr>
          <w:rFonts w:hint="eastAsia"/>
          <w:lang w:eastAsia="zh-CN"/>
        </w:rPr>
        <w:t>its supported location capabilities (e.g.</w:t>
      </w:r>
      <w:r>
        <w:rPr>
          <w:lang w:eastAsia="zh-CN"/>
        </w:rPr>
        <w:t xml:space="preserve"> </w:t>
      </w:r>
      <w:r>
        <w:rPr>
          <w:rFonts w:hint="eastAsia"/>
          <w:lang w:eastAsia="zh-CN"/>
        </w:rPr>
        <w:t>location access type, position methods) which has registered to</w:t>
      </w:r>
      <w:r>
        <w:rPr>
          <w:lang w:eastAsia="zh-CN"/>
        </w:rPr>
        <w:t xml:space="preserve"> the</w:t>
      </w:r>
      <w:r>
        <w:rPr>
          <w:rFonts w:hint="eastAsia"/>
          <w:lang w:eastAsia="zh-CN"/>
        </w:rPr>
        <w:t xml:space="preserve"> Location Management Server before</w:t>
      </w:r>
      <w:r>
        <w:rPr>
          <w:lang w:eastAsia="zh-CN"/>
        </w:rPr>
        <w:t>.</w:t>
      </w:r>
    </w:p>
    <w:p w14:paraId="3B74974D" w14:textId="77777777" w:rsidR="00197097" w:rsidRDefault="00197097" w:rsidP="00197097">
      <w:pPr>
        <w:rPr>
          <w:lang w:val="nl-NL" w:eastAsia="zh-CN"/>
        </w:rPr>
      </w:pPr>
      <w:r>
        <w:rPr>
          <w:rFonts w:hint="eastAsia"/>
          <w:lang w:val="nl-NL" w:eastAsia="zh-CN"/>
        </w:rPr>
        <w:t>Pre-condition:</w:t>
      </w:r>
    </w:p>
    <w:p w14:paraId="02DD2C3C" w14:textId="77777777" w:rsidR="00197097" w:rsidRDefault="00197097" w:rsidP="00197097">
      <w:pPr>
        <w:rPr>
          <w:lang w:val="nl-NL" w:eastAsia="zh-CN"/>
        </w:rPr>
      </w:pPr>
      <w:r>
        <w:rPr>
          <w:lang w:val="nl-NL" w:eastAsia="zh-CN"/>
        </w:rPr>
        <w:lastRenderedPageBreak/>
        <w:t>T</w:t>
      </w:r>
      <w:r>
        <w:rPr>
          <w:rFonts w:hint="eastAsia"/>
          <w:lang w:val="nl-NL" w:eastAsia="zh-CN"/>
        </w:rPr>
        <w:t xml:space="preserve">he </w:t>
      </w:r>
      <w:r>
        <w:rPr>
          <w:rFonts w:hint="eastAsia"/>
          <w:lang w:eastAsia="zh-CN"/>
        </w:rPr>
        <w:t>Location Management Client has registered to the Location Management Server.</w:t>
      </w:r>
    </w:p>
    <w:p w14:paraId="79F6A34E" w14:textId="77777777" w:rsidR="00197097" w:rsidRPr="00722D59" w:rsidRDefault="00197097" w:rsidP="00197097">
      <w:pPr>
        <w:pStyle w:val="TH"/>
        <w:jc w:val="left"/>
        <w:rPr>
          <w:lang w:val="nl-NL" w:eastAsia="zh-CN"/>
        </w:rPr>
      </w:pPr>
    </w:p>
    <w:p w14:paraId="05E3D94F" w14:textId="77777777" w:rsidR="00197097" w:rsidRDefault="00197097" w:rsidP="00197097">
      <w:pPr>
        <w:pStyle w:val="TH"/>
        <w:rPr>
          <w:lang w:eastAsia="zh-CN"/>
        </w:rPr>
      </w:pPr>
      <w:r>
        <w:object w:dxaOrig="5754" w:dyaOrig="3486" w14:anchorId="59208382">
          <v:shape id="_x0000_i1074" type="#_x0000_t75" style="width:4in;height:173.15pt" o:ole="">
            <v:imagedata r:id="rId109" o:title=""/>
          </v:shape>
          <o:OLEObject Type="Embed" ProgID="Visio.Drawing.11" ShapeID="_x0000_i1074" DrawAspect="Content" ObjectID="_1765969013" r:id="rId110"/>
        </w:object>
      </w:r>
    </w:p>
    <w:p w14:paraId="11145A62" w14:textId="45D7514D" w:rsidR="00197097" w:rsidRDefault="00197097" w:rsidP="00197097">
      <w:pPr>
        <w:pStyle w:val="TF"/>
        <w:rPr>
          <w:lang w:eastAsia="zh-CN"/>
        </w:rPr>
      </w:pPr>
      <w:r>
        <w:rPr>
          <w:rFonts w:hint="eastAsia"/>
          <w:lang w:eastAsia="zh-CN"/>
        </w:rPr>
        <w:t>Figure 9</w:t>
      </w:r>
      <w:r w:rsidRPr="00121996">
        <w:rPr>
          <w:rFonts w:hint="eastAsia"/>
          <w:lang w:eastAsia="zh-CN"/>
        </w:rPr>
        <w:t>.</w:t>
      </w:r>
      <w:r>
        <w:rPr>
          <w:rFonts w:hint="eastAsia"/>
          <w:lang w:eastAsia="zh-CN"/>
        </w:rPr>
        <w:t>3.</w:t>
      </w:r>
      <w:r>
        <w:rPr>
          <w:lang w:eastAsia="zh-CN"/>
        </w:rPr>
        <w:t>18</w:t>
      </w:r>
      <w:r w:rsidRPr="00121996">
        <w:rPr>
          <w:rFonts w:hint="eastAsia"/>
          <w:lang w:eastAsia="zh-CN"/>
        </w:rPr>
        <w:t>-1</w:t>
      </w:r>
      <w:r w:rsidRPr="00D90512">
        <w:rPr>
          <w:rFonts w:hint="eastAsia"/>
          <w:lang w:eastAsia="zh-CN"/>
        </w:rPr>
        <w:t>:</w:t>
      </w:r>
      <w:r w:rsidRPr="00121996">
        <w:rPr>
          <w:rFonts w:hint="eastAsia"/>
          <w:lang w:eastAsia="zh-CN"/>
        </w:rPr>
        <w:t xml:space="preserve"> </w:t>
      </w:r>
      <w:r>
        <w:rPr>
          <w:lang w:eastAsia="zh-CN"/>
        </w:rPr>
        <w:t>L</w:t>
      </w:r>
      <w:r w:rsidRPr="00121996">
        <w:rPr>
          <w:rFonts w:hint="eastAsia"/>
          <w:lang w:eastAsia="zh-CN"/>
        </w:rPr>
        <w:t xml:space="preserve">ocation service </w:t>
      </w:r>
      <w:r>
        <w:rPr>
          <w:lang w:eastAsia="zh-CN"/>
        </w:rPr>
        <w:t>registration</w:t>
      </w:r>
      <w:r>
        <w:rPr>
          <w:rFonts w:hint="eastAsia"/>
          <w:lang w:eastAsia="zh-CN"/>
        </w:rPr>
        <w:t xml:space="preserve"> update</w:t>
      </w:r>
      <w:r>
        <w:rPr>
          <w:lang w:eastAsia="zh-CN"/>
        </w:rPr>
        <w:t xml:space="preserve"> procedure</w:t>
      </w:r>
    </w:p>
    <w:p w14:paraId="54DC1B4C" w14:textId="77777777" w:rsidR="00197097" w:rsidRDefault="00197097" w:rsidP="00197097">
      <w:pPr>
        <w:pStyle w:val="B1"/>
        <w:rPr>
          <w:noProof/>
          <w:lang w:eastAsia="zh-CN"/>
        </w:rPr>
      </w:pPr>
      <w:r>
        <w:rPr>
          <w:noProof/>
          <w:lang w:eastAsia="zh-CN"/>
        </w:rPr>
        <w:t>1.</w:t>
      </w:r>
      <w:r>
        <w:rPr>
          <w:noProof/>
          <w:lang w:eastAsia="zh-CN"/>
        </w:rPr>
        <w:tab/>
      </w:r>
      <w:r>
        <w:rPr>
          <w:rFonts w:hint="eastAsia"/>
          <w:noProof/>
          <w:lang w:eastAsia="zh-CN"/>
        </w:rPr>
        <w:t xml:space="preserve">The LM Client decides to trigger the </w:t>
      </w:r>
      <w:r w:rsidRPr="009B4D98">
        <w:rPr>
          <w:noProof/>
          <w:lang w:eastAsia="zh-CN"/>
        </w:rPr>
        <w:t>registration</w:t>
      </w:r>
      <w:r w:rsidRPr="009B4D98">
        <w:rPr>
          <w:rFonts w:hint="eastAsia"/>
          <w:noProof/>
          <w:lang w:eastAsia="zh-CN"/>
        </w:rPr>
        <w:t xml:space="preserve"> </w:t>
      </w:r>
      <w:r>
        <w:rPr>
          <w:rFonts w:hint="eastAsia"/>
          <w:noProof/>
          <w:lang w:eastAsia="zh-CN"/>
        </w:rPr>
        <w:t xml:space="preserve"> update request to LM Server to update the location capabilities which have registered to the LM Server before. </w:t>
      </w:r>
    </w:p>
    <w:p w14:paraId="1B100735" w14:textId="77777777" w:rsidR="00197097" w:rsidRDefault="00197097" w:rsidP="00197097">
      <w:pPr>
        <w:pStyle w:val="B1"/>
        <w:rPr>
          <w:noProof/>
          <w:lang w:eastAsia="zh-CN"/>
        </w:rPr>
      </w:pPr>
      <w:r>
        <w:rPr>
          <w:noProof/>
          <w:lang w:eastAsia="zh-CN"/>
        </w:rPr>
        <w:t>2.</w:t>
      </w:r>
      <w:r>
        <w:rPr>
          <w:noProof/>
          <w:lang w:eastAsia="zh-CN"/>
        </w:rPr>
        <w:tab/>
      </w:r>
      <w:r>
        <w:rPr>
          <w:rFonts w:hint="eastAsia"/>
          <w:noProof/>
          <w:lang w:eastAsia="zh-CN"/>
        </w:rPr>
        <w:t>The LM Client</w:t>
      </w:r>
      <w:r>
        <w:rPr>
          <w:noProof/>
          <w:lang w:eastAsia="zh-CN"/>
        </w:rPr>
        <w:t xml:space="preserve"> sends </w:t>
      </w:r>
      <w:r>
        <w:rPr>
          <w:rFonts w:hint="eastAsia"/>
          <w:noProof/>
          <w:lang w:eastAsia="zh-CN"/>
        </w:rPr>
        <w:t xml:space="preserve">location service </w:t>
      </w:r>
      <w:r w:rsidRPr="009B4D98">
        <w:rPr>
          <w:noProof/>
          <w:lang w:eastAsia="zh-CN"/>
        </w:rPr>
        <w:t xml:space="preserve">registration </w:t>
      </w:r>
      <w:r>
        <w:rPr>
          <w:rFonts w:hint="eastAsia"/>
          <w:noProof/>
          <w:lang w:eastAsia="zh-CN"/>
        </w:rPr>
        <w:t xml:space="preserve">update </w:t>
      </w:r>
      <w:r>
        <w:rPr>
          <w:noProof/>
          <w:lang w:eastAsia="zh-CN"/>
        </w:rPr>
        <w:t>request to t</w:t>
      </w:r>
      <w:r>
        <w:rPr>
          <w:rFonts w:hint="eastAsia"/>
          <w:noProof/>
          <w:lang w:eastAsia="zh-CN"/>
        </w:rPr>
        <w:t>he LM Server with</w:t>
      </w:r>
      <w:r>
        <w:rPr>
          <w:noProof/>
          <w:lang w:eastAsia="zh-CN"/>
        </w:rPr>
        <w:t xml:space="preserve"> the identifier of the </w:t>
      </w:r>
      <w:r>
        <w:rPr>
          <w:rFonts w:hint="eastAsia"/>
          <w:noProof/>
          <w:lang w:eastAsia="zh-CN"/>
        </w:rPr>
        <w:t xml:space="preserve">VAL </w:t>
      </w:r>
      <w:r>
        <w:rPr>
          <w:noProof/>
          <w:lang w:eastAsia="zh-CN"/>
        </w:rPr>
        <w:t>UE</w:t>
      </w:r>
      <w:r>
        <w:rPr>
          <w:rFonts w:hint="eastAsia"/>
          <w:noProof/>
          <w:lang w:eastAsia="zh-CN"/>
        </w:rPr>
        <w:t>, the VAL service ID</w:t>
      </w:r>
      <w:r>
        <w:rPr>
          <w:noProof/>
          <w:lang w:eastAsia="zh-CN"/>
        </w:rPr>
        <w:t xml:space="preserve"> and </w:t>
      </w:r>
      <w:r>
        <w:rPr>
          <w:rFonts w:hint="eastAsia"/>
          <w:noProof/>
          <w:lang w:eastAsia="zh-CN"/>
        </w:rPr>
        <w:t>updated</w:t>
      </w:r>
      <w:r w:rsidRPr="005A0064">
        <w:rPr>
          <w:rFonts w:hint="eastAsia"/>
          <w:noProof/>
          <w:lang w:eastAsia="zh-CN"/>
        </w:rPr>
        <w:t xml:space="preserve"> </w:t>
      </w:r>
      <w:r>
        <w:rPr>
          <w:rFonts w:hint="eastAsia"/>
          <w:noProof/>
          <w:lang w:eastAsia="zh-CN"/>
        </w:rPr>
        <w:t>location capabilities.</w:t>
      </w:r>
      <w:r>
        <w:rPr>
          <w:noProof/>
          <w:lang w:eastAsia="zh-CN"/>
        </w:rPr>
        <w:t xml:space="preserve"> </w:t>
      </w:r>
    </w:p>
    <w:p w14:paraId="50F13280" w14:textId="77777777" w:rsidR="00197097" w:rsidRDefault="00197097" w:rsidP="00197097">
      <w:pPr>
        <w:pStyle w:val="B1"/>
        <w:rPr>
          <w:noProof/>
          <w:lang w:eastAsia="zh-CN"/>
        </w:rPr>
      </w:pPr>
      <w:r>
        <w:rPr>
          <w:noProof/>
          <w:lang w:eastAsia="zh-CN"/>
        </w:rPr>
        <w:t>3.</w:t>
      </w:r>
      <w:r>
        <w:rPr>
          <w:noProof/>
          <w:lang w:eastAsia="zh-CN"/>
        </w:rPr>
        <w:tab/>
      </w:r>
      <w:r>
        <w:rPr>
          <w:rFonts w:hint="eastAsia"/>
          <w:noProof/>
          <w:lang w:eastAsia="zh-CN"/>
        </w:rPr>
        <w:t xml:space="preserve">The LM server checks the </w:t>
      </w:r>
      <w:r>
        <w:rPr>
          <w:noProof/>
          <w:lang w:eastAsia="zh-CN"/>
        </w:rPr>
        <w:t xml:space="preserve">authorization for the VAL UE's </w:t>
      </w:r>
      <w:r w:rsidRPr="009B4D98">
        <w:rPr>
          <w:noProof/>
          <w:lang w:eastAsia="zh-CN"/>
        </w:rPr>
        <w:t>registration</w:t>
      </w:r>
      <w:r>
        <w:rPr>
          <w:rFonts w:hint="eastAsia"/>
          <w:noProof/>
          <w:lang w:eastAsia="zh-CN"/>
        </w:rPr>
        <w:t xml:space="preserve">  update</w:t>
      </w:r>
      <w:r>
        <w:rPr>
          <w:noProof/>
          <w:lang w:eastAsia="zh-CN"/>
        </w:rPr>
        <w:t xml:space="preserve"> request.</w:t>
      </w:r>
      <w:r>
        <w:rPr>
          <w:rFonts w:hint="eastAsia"/>
          <w:noProof/>
          <w:lang w:eastAsia="zh-CN"/>
        </w:rPr>
        <w:t xml:space="preserve"> </w:t>
      </w:r>
      <w:r>
        <w:rPr>
          <w:noProof/>
          <w:lang w:eastAsia="zh-CN"/>
        </w:rPr>
        <w:t>I</w:t>
      </w:r>
      <w:r>
        <w:rPr>
          <w:rFonts w:hint="eastAsia"/>
          <w:noProof/>
          <w:lang w:eastAsia="zh-CN"/>
        </w:rPr>
        <w:t xml:space="preserve">f the </w:t>
      </w:r>
      <w:r>
        <w:rPr>
          <w:noProof/>
          <w:lang w:eastAsia="zh-CN"/>
        </w:rPr>
        <w:t>authorization</w:t>
      </w:r>
      <w:r>
        <w:rPr>
          <w:rFonts w:hint="eastAsia"/>
          <w:noProof/>
          <w:lang w:eastAsia="zh-CN"/>
        </w:rPr>
        <w:t xml:space="preserve"> is successful, the LM server will update the UE</w:t>
      </w:r>
      <w:r>
        <w:rPr>
          <w:noProof/>
          <w:lang w:eastAsia="zh-CN"/>
        </w:rPr>
        <w:t>’</w:t>
      </w:r>
      <w:r>
        <w:rPr>
          <w:rFonts w:hint="eastAsia"/>
          <w:noProof/>
          <w:lang w:eastAsia="zh-CN"/>
        </w:rPr>
        <w:t>s location capabilities received in step 2.</w:t>
      </w:r>
    </w:p>
    <w:p w14:paraId="6C2988A4" w14:textId="4B7CFD51" w:rsidR="00197097" w:rsidRDefault="00197097" w:rsidP="00626E7C">
      <w:pPr>
        <w:pStyle w:val="B1"/>
        <w:rPr>
          <w:noProof/>
          <w:lang w:eastAsia="zh-CN"/>
        </w:rPr>
      </w:pPr>
      <w:r>
        <w:rPr>
          <w:rFonts w:hint="eastAsia"/>
          <w:noProof/>
          <w:lang w:eastAsia="zh-CN"/>
        </w:rPr>
        <w:t>4.</w:t>
      </w:r>
      <w:r>
        <w:rPr>
          <w:noProof/>
          <w:lang w:eastAsia="zh-CN"/>
        </w:rPr>
        <w:tab/>
      </w:r>
      <w:r>
        <w:rPr>
          <w:rFonts w:hint="eastAsia"/>
          <w:noProof/>
          <w:lang w:eastAsia="zh-CN"/>
        </w:rPr>
        <w:t xml:space="preserve">The LM Server sends location service </w:t>
      </w:r>
      <w:r w:rsidRPr="009B4D98">
        <w:rPr>
          <w:noProof/>
          <w:lang w:eastAsia="zh-CN"/>
        </w:rPr>
        <w:t>registration</w:t>
      </w:r>
      <w:r>
        <w:rPr>
          <w:rFonts w:hint="eastAsia"/>
          <w:noProof/>
          <w:lang w:eastAsia="zh-CN"/>
        </w:rPr>
        <w:t xml:space="preserve">  update</w:t>
      </w:r>
      <w:r>
        <w:rPr>
          <w:noProof/>
          <w:lang w:eastAsia="zh-CN"/>
        </w:rPr>
        <w:t xml:space="preserve"> re</w:t>
      </w:r>
      <w:r>
        <w:rPr>
          <w:rFonts w:hint="eastAsia"/>
          <w:noProof/>
          <w:lang w:eastAsia="zh-CN"/>
        </w:rPr>
        <w:t>sponse</w:t>
      </w:r>
      <w:r>
        <w:rPr>
          <w:noProof/>
          <w:lang w:eastAsia="zh-CN"/>
        </w:rPr>
        <w:t xml:space="preserve"> to t</w:t>
      </w:r>
      <w:r>
        <w:rPr>
          <w:rFonts w:hint="eastAsia"/>
          <w:noProof/>
          <w:lang w:eastAsia="zh-CN"/>
        </w:rPr>
        <w:t>he LM Client.</w:t>
      </w:r>
    </w:p>
    <w:p w14:paraId="190222C7" w14:textId="62AA6634" w:rsidR="00AF41E3" w:rsidRDefault="00AF41E3" w:rsidP="00AF41E3">
      <w:pPr>
        <w:pStyle w:val="Heading3"/>
        <w:rPr>
          <w:lang w:eastAsia="zh-CN"/>
        </w:rPr>
      </w:pPr>
      <w:bookmarkStart w:id="637" w:name="_Toc155355483"/>
      <w:r w:rsidRPr="00F2731B">
        <w:rPr>
          <w:lang w:eastAsia="zh-CN"/>
        </w:rPr>
        <w:t>9.3</w:t>
      </w:r>
      <w:r>
        <w:t>.19</w:t>
      </w:r>
      <w:r w:rsidRPr="00F2731B">
        <w:tab/>
      </w:r>
      <w:r w:rsidRPr="00684733">
        <w:rPr>
          <w:rFonts w:hint="eastAsia"/>
          <w:lang w:eastAsia="zh-CN"/>
        </w:rPr>
        <w:t xml:space="preserve">Location service </w:t>
      </w:r>
      <w:r>
        <w:rPr>
          <w:rFonts w:hint="eastAsia"/>
          <w:lang w:eastAsia="zh-CN"/>
        </w:rPr>
        <w:t>de</w:t>
      </w:r>
      <w:r w:rsidRPr="00684733">
        <w:rPr>
          <w:lang w:eastAsia="zh-CN"/>
        </w:rPr>
        <w:t>registration</w:t>
      </w:r>
      <w:r>
        <w:rPr>
          <w:rFonts w:hint="eastAsia"/>
          <w:lang w:eastAsia="zh-CN"/>
        </w:rPr>
        <w:t xml:space="preserve"> procedure</w:t>
      </w:r>
      <w:bookmarkEnd w:id="637"/>
    </w:p>
    <w:p w14:paraId="01FCF1AE" w14:textId="0C4E1AD7" w:rsidR="00AF41E3" w:rsidRPr="0065464F" w:rsidRDefault="00AF41E3" w:rsidP="00AF41E3">
      <w:pPr>
        <w:rPr>
          <w:lang w:val="nl-NL" w:eastAsia="zh-CN"/>
        </w:rPr>
      </w:pPr>
      <w:r w:rsidRPr="00F2731B">
        <w:rPr>
          <w:rFonts w:hint="eastAsia"/>
          <w:lang w:val="nl-NL" w:eastAsia="zh-CN"/>
        </w:rPr>
        <w:t xml:space="preserve">Figure </w:t>
      </w:r>
      <w:r>
        <w:rPr>
          <w:lang w:val="nl-NL" w:eastAsia="zh-CN"/>
        </w:rPr>
        <w:t>9.3.19</w:t>
      </w:r>
      <w:r>
        <w:rPr>
          <w:rFonts w:hint="eastAsia"/>
          <w:lang w:val="nl-NL" w:eastAsia="zh-CN"/>
        </w:rPr>
        <w:t xml:space="preserve">-1 illustrates the </w:t>
      </w:r>
      <w:r w:rsidRPr="00F2731B">
        <w:rPr>
          <w:rFonts w:hint="eastAsia"/>
          <w:lang w:val="nl-NL" w:eastAsia="zh-CN"/>
        </w:rPr>
        <w:t xml:space="preserve">procedure of client-triggered </w:t>
      </w:r>
      <w:r>
        <w:rPr>
          <w:rFonts w:hint="eastAsia"/>
          <w:lang w:val="nl-NL" w:eastAsia="zh-CN"/>
        </w:rPr>
        <w:t>location service deregistration</w:t>
      </w:r>
      <w:r w:rsidRPr="00F2731B">
        <w:rPr>
          <w:rFonts w:hint="eastAsia"/>
          <w:lang w:val="nl-NL" w:eastAsia="zh-CN"/>
        </w:rPr>
        <w:t>.</w:t>
      </w:r>
      <w:r>
        <w:rPr>
          <w:rFonts w:hint="eastAsia"/>
          <w:lang w:val="nl-NL" w:eastAsia="zh-CN"/>
        </w:rPr>
        <w:t xml:space="preserve"> </w:t>
      </w:r>
      <w:r>
        <w:rPr>
          <w:lang w:val="nl-NL" w:eastAsia="zh-CN"/>
        </w:rPr>
        <w:t>B</w:t>
      </w:r>
      <w:r>
        <w:rPr>
          <w:rFonts w:hint="eastAsia"/>
          <w:lang w:val="nl-NL" w:eastAsia="zh-CN"/>
        </w:rPr>
        <w:t xml:space="preserve">y deresgistration, </w:t>
      </w:r>
      <w:r>
        <w:rPr>
          <w:rFonts w:hint="eastAsia"/>
          <w:lang w:eastAsia="zh-CN"/>
        </w:rPr>
        <w:t xml:space="preserve">the Location Management Client may </w:t>
      </w:r>
      <w:r>
        <w:rPr>
          <w:lang w:eastAsia="zh-CN"/>
        </w:rPr>
        <w:t>deregister</w:t>
      </w:r>
      <w:r>
        <w:rPr>
          <w:rFonts w:hint="eastAsia"/>
          <w:lang w:eastAsia="zh-CN"/>
        </w:rPr>
        <w:t xml:space="preserve"> </w:t>
      </w:r>
      <w:r>
        <w:rPr>
          <w:lang w:eastAsia="zh-CN"/>
        </w:rPr>
        <w:t xml:space="preserve">the </w:t>
      </w:r>
      <w:r>
        <w:rPr>
          <w:rFonts w:hint="eastAsia"/>
          <w:lang w:eastAsia="zh-CN"/>
        </w:rPr>
        <w:t xml:space="preserve">available location </w:t>
      </w:r>
      <w:r>
        <w:rPr>
          <w:lang w:eastAsia="zh-CN"/>
        </w:rPr>
        <w:t xml:space="preserve">services </w:t>
      </w:r>
      <w:r>
        <w:rPr>
          <w:rFonts w:hint="eastAsia"/>
          <w:lang w:eastAsia="zh-CN"/>
        </w:rPr>
        <w:t>which have registered to</w:t>
      </w:r>
      <w:r>
        <w:rPr>
          <w:lang w:eastAsia="zh-CN"/>
        </w:rPr>
        <w:t xml:space="preserve"> the</w:t>
      </w:r>
      <w:r>
        <w:rPr>
          <w:rFonts w:hint="eastAsia"/>
          <w:lang w:eastAsia="zh-CN"/>
        </w:rPr>
        <w:t xml:space="preserve"> Location Management Server before</w:t>
      </w:r>
      <w:r>
        <w:rPr>
          <w:lang w:eastAsia="zh-CN"/>
        </w:rPr>
        <w:t>.</w:t>
      </w:r>
    </w:p>
    <w:p w14:paraId="5FD05B54" w14:textId="77777777" w:rsidR="00AF41E3" w:rsidRDefault="00AF41E3" w:rsidP="00AF41E3">
      <w:pPr>
        <w:rPr>
          <w:lang w:val="nl-NL" w:eastAsia="zh-CN"/>
        </w:rPr>
      </w:pPr>
      <w:r>
        <w:rPr>
          <w:rFonts w:hint="eastAsia"/>
          <w:lang w:val="nl-NL" w:eastAsia="zh-CN"/>
        </w:rPr>
        <w:t>Pre-condition:</w:t>
      </w:r>
    </w:p>
    <w:p w14:paraId="574C8B6B" w14:textId="77777777" w:rsidR="00AF41E3" w:rsidRDefault="00AF41E3" w:rsidP="00AF41E3">
      <w:pPr>
        <w:rPr>
          <w:lang w:val="nl-NL" w:eastAsia="zh-CN"/>
        </w:rPr>
      </w:pPr>
      <w:r>
        <w:rPr>
          <w:lang w:val="nl-NL" w:eastAsia="zh-CN"/>
        </w:rPr>
        <w:t>T</w:t>
      </w:r>
      <w:r>
        <w:rPr>
          <w:rFonts w:hint="eastAsia"/>
          <w:lang w:val="nl-NL" w:eastAsia="zh-CN"/>
        </w:rPr>
        <w:t xml:space="preserve">he </w:t>
      </w:r>
      <w:r>
        <w:rPr>
          <w:rFonts w:hint="eastAsia"/>
          <w:lang w:eastAsia="zh-CN"/>
        </w:rPr>
        <w:t>Location Management Client has registered to the Location Management Server.</w:t>
      </w:r>
    </w:p>
    <w:p w14:paraId="2E8D79EA" w14:textId="77777777" w:rsidR="00AF41E3" w:rsidRPr="00722D59" w:rsidRDefault="00AF41E3" w:rsidP="00AF41E3">
      <w:pPr>
        <w:pStyle w:val="TH"/>
        <w:jc w:val="left"/>
        <w:rPr>
          <w:lang w:val="nl-NL" w:eastAsia="zh-CN"/>
        </w:rPr>
      </w:pPr>
    </w:p>
    <w:p w14:paraId="048ACB05" w14:textId="77777777" w:rsidR="00AF41E3" w:rsidRDefault="00AF41E3" w:rsidP="00AF41E3">
      <w:pPr>
        <w:pStyle w:val="TH"/>
        <w:rPr>
          <w:lang w:eastAsia="zh-CN"/>
        </w:rPr>
      </w:pPr>
      <w:r>
        <w:object w:dxaOrig="5754" w:dyaOrig="3486" w14:anchorId="2FC7A498">
          <v:shape id="_x0000_i1075" type="#_x0000_t75" style="width:4in;height:173.15pt" o:ole="">
            <v:imagedata r:id="rId111" o:title=""/>
          </v:shape>
          <o:OLEObject Type="Embed" ProgID="Visio.Drawing.11" ShapeID="_x0000_i1075" DrawAspect="Content" ObjectID="_1765969014" r:id="rId112"/>
        </w:object>
      </w:r>
    </w:p>
    <w:p w14:paraId="5B9B3D75" w14:textId="12E5C368" w:rsidR="00AF41E3" w:rsidRDefault="00AF41E3" w:rsidP="00AF41E3">
      <w:pPr>
        <w:pStyle w:val="TF"/>
        <w:rPr>
          <w:lang w:eastAsia="zh-CN"/>
        </w:rPr>
      </w:pPr>
      <w:r>
        <w:rPr>
          <w:rFonts w:hint="eastAsia"/>
          <w:lang w:eastAsia="zh-CN"/>
        </w:rPr>
        <w:t>Figure 9</w:t>
      </w:r>
      <w:r w:rsidRPr="00121996">
        <w:rPr>
          <w:rFonts w:hint="eastAsia"/>
          <w:lang w:eastAsia="zh-CN"/>
        </w:rPr>
        <w:t>.</w:t>
      </w:r>
      <w:r>
        <w:rPr>
          <w:rFonts w:hint="eastAsia"/>
          <w:lang w:eastAsia="zh-CN"/>
        </w:rPr>
        <w:t>3.</w:t>
      </w:r>
      <w:r>
        <w:rPr>
          <w:lang w:eastAsia="zh-CN"/>
        </w:rPr>
        <w:t>19</w:t>
      </w:r>
      <w:r w:rsidRPr="00121996">
        <w:rPr>
          <w:rFonts w:hint="eastAsia"/>
          <w:lang w:eastAsia="zh-CN"/>
        </w:rPr>
        <w:t>-1</w:t>
      </w:r>
      <w:r w:rsidRPr="00D90512">
        <w:rPr>
          <w:rFonts w:hint="eastAsia"/>
          <w:lang w:eastAsia="zh-CN"/>
        </w:rPr>
        <w:t>:</w:t>
      </w:r>
      <w:r w:rsidRPr="00121996">
        <w:rPr>
          <w:rFonts w:hint="eastAsia"/>
          <w:lang w:eastAsia="zh-CN"/>
        </w:rPr>
        <w:t xml:space="preserve"> </w:t>
      </w:r>
      <w:r>
        <w:rPr>
          <w:lang w:eastAsia="zh-CN"/>
        </w:rPr>
        <w:t>L</w:t>
      </w:r>
      <w:r w:rsidRPr="00121996">
        <w:rPr>
          <w:rFonts w:hint="eastAsia"/>
          <w:lang w:eastAsia="zh-CN"/>
        </w:rPr>
        <w:t xml:space="preserve">ocation service </w:t>
      </w:r>
      <w:r>
        <w:rPr>
          <w:rFonts w:hint="eastAsia"/>
          <w:lang w:eastAsia="zh-CN"/>
        </w:rPr>
        <w:t>de</w:t>
      </w:r>
      <w:r>
        <w:rPr>
          <w:lang w:eastAsia="zh-CN"/>
        </w:rPr>
        <w:t>registr</w:t>
      </w:r>
      <w:r w:rsidRPr="00121996">
        <w:rPr>
          <w:rFonts w:hint="eastAsia"/>
          <w:lang w:eastAsia="zh-CN"/>
        </w:rPr>
        <w:t>ation</w:t>
      </w:r>
      <w:r>
        <w:rPr>
          <w:lang w:eastAsia="zh-CN"/>
        </w:rPr>
        <w:t xml:space="preserve"> procedure</w:t>
      </w:r>
    </w:p>
    <w:p w14:paraId="6D9185A5" w14:textId="10A46485" w:rsidR="00AF41E3" w:rsidRDefault="00AF41E3" w:rsidP="00AF41E3">
      <w:pPr>
        <w:pStyle w:val="B1"/>
        <w:rPr>
          <w:noProof/>
          <w:lang w:eastAsia="zh-CN"/>
        </w:rPr>
      </w:pPr>
      <w:r>
        <w:rPr>
          <w:noProof/>
          <w:lang w:eastAsia="zh-CN"/>
        </w:rPr>
        <w:lastRenderedPageBreak/>
        <w:t>1.</w:t>
      </w:r>
      <w:r>
        <w:rPr>
          <w:noProof/>
          <w:lang w:eastAsia="zh-CN"/>
        </w:rPr>
        <w:tab/>
      </w:r>
      <w:r>
        <w:rPr>
          <w:rFonts w:hint="eastAsia"/>
          <w:noProof/>
          <w:lang w:eastAsia="zh-CN"/>
        </w:rPr>
        <w:t xml:space="preserve">The LM Client decides to trigger the deresgistration request to LM Server to </w:t>
      </w:r>
      <w:r>
        <w:rPr>
          <w:lang w:eastAsia="zh-CN"/>
        </w:rPr>
        <w:t>deregister</w:t>
      </w:r>
      <w:r>
        <w:rPr>
          <w:rFonts w:hint="eastAsia"/>
          <w:noProof/>
          <w:lang w:eastAsia="zh-CN"/>
        </w:rPr>
        <w:t xml:space="preserve"> the location services which have registered to the LM Server before.</w:t>
      </w:r>
    </w:p>
    <w:p w14:paraId="02C10A79" w14:textId="2B1A7FB6" w:rsidR="00AF41E3" w:rsidRDefault="00AF41E3" w:rsidP="00AF41E3">
      <w:pPr>
        <w:pStyle w:val="B1"/>
        <w:rPr>
          <w:noProof/>
          <w:lang w:eastAsia="zh-CN"/>
        </w:rPr>
      </w:pPr>
      <w:r>
        <w:rPr>
          <w:noProof/>
          <w:lang w:eastAsia="zh-CN"/>
        </w:rPr>
        <w:t>2.</w:t>
      </w:r>
      <w:r>
        <w:rPr>
          <w:noProof/>
          <w:lang w:eastAsia="zh-CN"/>
        </w:rPr>
        <w:tab/>
      </w:r>
      <w:r>
        <w:rPr>
          <w:rFonts w:hint="eastAsia"/>
          <w:noProof/>
          <w:lang w:eastAsia="zh-CN"/>
        </w:rPr>
        <w:t>The LM Client</w:t>
      </w:r>
      <w:r>
        <w:rPr>
          <w:noProof/>
          <w:lang w:eastAsia="zh-CN"/>
        </w:rPr>
        <w:t xml:space="preserve"> sends </w:t>
      </w:r>
      <w:r>
        <w:rPr>
          <w:rFonts w:hint="eastAsia"/>
          <w:noProof/>
          <w:lang w:eastAsia="zh-CN"/>
        </w:rPr>
        <w:t>location service de</w:t>
      </w:r>
      <w:r>
        <w:rPr>
          <w:noProof/>
          <w:lang w:eastAsia="zh-CN"/>
        </w:rPr>
        <w:t>registration request to t</w:t>
      </w:r>
      <w:r>
        <w:rPr>
          <w:rFonts w:hint="eastAsia"/>
          <w:noProof/>
          <w:lang w:eastAsia="zh-CN"/>
        </w:rPr>
        <w:t>he LM Server with</w:t>
      </w:r>
      <w:r>
        <w:rPr>
          <w:noProof/>
          <w:lang w:eastAsia="zh-CN"/>
        </w:rPr>
        <w:t xml:space="preserve"> the identifier of the UE</w:t>
      </w:r>
      <w:r>
        <w:rPr>
          <w:rFonts w:hint="eastAsia"/>
          <w:noProof/>
          <w:lang w:eastAsia="zh-CN"/>
        </w:rPr>
        <w:t>.</w:t>
      </w:r>
    </w:p>
    <w:p w14:paraId="4AD4C448" w14:textId="75B7D2F3" w:rsidR="00AF41E3" w:rsidRDefault="00AF41E3" w:rsidP="00626E7C">
      <w:pPr>
        <w:pStyle w:val="B1"/>
        <w:rPr>
          <w:noProof/>
          <w:lang w:eastAsia="zh-CN"/>
        </w:rPr>
      </w:pPr>
      <w:r>
        <w:rPr>
          <w:noProof/>
          <w:lang w:eastAsia="zh-CN"/>
        </w:rPr>
        <w:t>3.</w:t>
      </w:r>
      <w:r>
        <w:rPr>
          <w:noProof/>
          <w:lang w:eastAsia="zh-CN"/>
        </w:rPr>
        <w:tab/>
      </w:r>
      <w:r>
        <w:rPr>
          <w:rFonts w:hint="eastAsia"/>
          <w:noProof/>
          <w:lang w:eastAsia="zh-CN"/>
        </w:rPr>
        <w:t>The LM Server sends location service de</w:t>
      </w:r>
      <w:r>
        <w:rPr>
          <w:noProof/>
          <w:lang w:eastAsia="zh-CN"/>
        </w:rPr>
        <w:t>registration re</w:t>
      </w:r>
      <w:r>
        <w:rPr>
          <w:rFonts w:hint="eastAsia"/>
          <w:noProof/>
          <w:lang w:eastAsia="zh-CN"/>
        </w:rPr>
        <w:t>sponse</w:t>
      </w:r>
      <w:r>
        <w:rPr>
          <w:noProof/>
          <w:lang w:eastAsia="zh-CN"/>
        </w:rPr>
        <w:t xml:space="preserve"> to t</w:t>
      </w:r>
      <w:r>
        <w:rPr>
          <w:rFonts w:hint="eastAsia"/>
          <w:noProof/>
          <w:lang w:eastAsia="zh-CN"/>
        </w:rPr>
        <w:t>he LM Client</w:t>
      </w:r>
      <w:r>
        <w:rPr>
          <w:noProof/>
          <w:lang w:eastAsia="zh-CN"/>
        </w:rPr>
        <w:t xml:space="preserve"> and </w:t>
      </w:r>
      <w:r w:rsidRPr="000128AD">
        <w:t xml:space="preserve">removes </w:t>
      </w:r>
      <w:r w:rsidRPr="000128AD">
        <w:rPr>
          <w:rFonts w:hint="eastAsia"/>
          <w:lang w:eastAsia="zh-CN"/>
        </w:rPr>
        <w:t>all</w:t>
      </w:r>
      <w:r w:rsidRPr="000128AD">
        <w:t xml:space="preserve"> registration information</w:t>
      </w:r>
      <w:r>
        <w:rPr>
          <w:rFonts w:hint="eastAsia"/>
          <w:lang w:eastAsia="zh-CN"/>
        </w:rPr>
        <w:t xml:space="preserve"> of the UE</w:t>
      </w:r>
      <w:r>
        <w:rPr>
          <w:rFonts w:hint="eastAsia"/>
          <w:noProof/>
          <w:lang w:eastAsia="zh-CN"/>
        </w:rPr>
        <w:t>.</w:t>
      </w:r>
    </w:p>
    <w:p w14:paraId="3708B829" w14:textId="1E94BAF3" w:rsidR="00312C76" w:rsidRPr="003167FF" w:rsidRDefault="00312C76" w:rsidP="00312C76">
      <w:pPr>
        <w:pStyle w:val="Heading2"/>
      </w:pPr>
      <w:bookmarkStart w:id="638" w:name="_Toc155355484"/>
      <w:r w:rsidRPr="003167FF">
        <w:t>9.4</w:t>
      </w:r>
      <w:r w:rsidRPr="003167FF">
        <w:tab/>
        <w:t>SEAL APIs for location management</w:t>
      </w:r>
      <w:bookmarkEnd w:id="638"/>
    </w:p>
    <w:p w14:paraId="648DCF17" w14:textId="77777777" w:rsidR="00312C76" w:rsidRPr="003167FF" w:rsidRDefault="00312C76" w:rsidP="00312C76">
      <w:pPr>
        <w:pStyle w:val="Heading3"/>
      </w:pPr>
      <w:bookmarkStart w:id="639" w:name="_Toc155355485"/>
      <w:r w:rsidRPr="003167FF">
        <w:t>9.4.1</w:t>
      </w:r>
      <w:r w:rsidRPr="003167FF">
        <w:tab/>
        <w:t>General</w:t>
      </w:r>
      <w:bookmarkEnd w:id="639"/>
    </w:p>
    <w:p w14:paraId="2F4E8929" w14:textId="77777777" w:rsidR="00312C76" w:rsidRPr="003167FF" w:rsidRDefault="00312C76" w:rsidP="00312C76">
      <w:r w:rsidRPr="003167FF">
        <w:t>Table 9.4.1-1 illustrates the SEAL APIs for location management.</w:t>
      </w:r>
    </w:p>
    <w:p w14:paraId="72F0C1A2" w14:textId="77777777" w:rsidR="00312C76" w:rsidRPr="003167FF" w:rsidRDefault="00312C76" w:rsidP="00312C76">
      <w:pPr>
        <w:pStyle w:val="TH"/>
        <w:rPr>
          <w:rFonts w:eastAsia="SimSun"/>
          <w:lang w:eastAsia="zh-CN"/>
        </w:rPr>
      </w:pPr>
      <w:r w:rsidRPr="003167FF">
        <w:t>Table 9.4.1-1: List of SEAL APIs for location management</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3969"/>
        <w:gridCol w:w="1134"/>
        <w:gridCol w:w="1780"/>
      </w:tblGrid>
      <w:tr w:rsidR="00626E7C" w:rsidRPr="003167FF" w14:paraId="773648E4" w14:textId="77777777" w:rsidTr="00626E7C">
        <w:tc>
          <w:tcPr>
            <w:tcW w:w="2972" w:type="dxa"/>
            <w:shd w:val="clear" w:color="auto" w:fill="auto"/>
          </w:tcPr>
          <w:p w14:paraId="19415898" w14:textId="77777777" w:rsidR="00312C76" w:rsidRPr="003167FF" w:rsidRDefault="00312C76" w:rsidP="007E0BCD">
            <w:pPr>
              <w:pStyle w:val="TAH"/>
            </w:pPr>
            <w:r w:rsidRPr="003167FF">
              <w:t>API Name</w:t>
            </w:r>
          </w:p>
        </w:tc>
        <w:tc>
          <w:tcPr>
            <w:tcW w:w="3969" w:type="dxa"/>
            <w:shd w:val="clear" w:color="auto" w:fill="auto"/>
          </w:tcPr>
          <w:p w14:paraId="7AF072B1" w14:textId="77777777" w:rsidR="00312C76" w:rsidRPr="003167FF" w:rsidRDefault="00312C76" w:rsidP="007E0BCD">
            <w:pPr>
              <w:pStyle w:val="TAH"/>
            </w:pPr>
            <w:r w:rsidRPr="003167FF">
              <w:t>API Operations</w:t>
            </w:r>
          </w:p>
        </w:tc>
        <w:tc>
          <w:tcPr>
            <w:tcW w:w="1134" w:type="dxa"/>
            <w:shd w:val="clear" w:color="auto" w:fill="auto"/>
          </w:tcPr>
          <w:p w14:paraId="756CE855" w14:textId="77777777" w:rsidR="00312C76" w:rsidRPr="003167FF" w:rsidRDefault="00312C76" w:rsidP="007E0BCD">
            <w:pPr>
              <w:pStyle w:val="TAH"/>
            </w:pPr>
            <w:r w:rsidRPr="003167FF">
              <w:t>Known Consumer(s)</w:t>
            </w:r>
          </w:p>
        </w:tc>
        <w:tc>
          <w:tcPr>
            <w:tcW w:w="1780" w:type="dxa"/>
            <w:shd w:val="clear" w:color="auto" w:fill="auto"/>
          </w:tcPr>
          <w:p w14:paraId="6E1A04C7" w14:textId="77777777" w:rsidR="00312C76" w:rsidRPr="003167FF" w:rsidRDefault="00312C76" w:rsidP="007E0BCD">
            <w:pPr>
              <w:pStyle w:val="TAH"/>
            </w:pPr>
            <w:r w:rsidRPr="003167FF">
              <w:t>Communication Type</w:t>
            </w:r>
          </w:p>
        </w:tc>
      </w:tr>
      <w:tr w:rsidR="00626E7C" w:rsidRPr="003167FF" w14:paraId="00437294" w14:textId="77777777" w:rsidTr="00626E7C">
        <w:trPr>
          <w:trHeight w:val="136"/>
        </w:trPr>
        <w:tc>
          <w:tcPr>
            <w:tcW w:w="2972" w:type="dxa"/>
            <w:shd w:val="clear" w:color="auto" w:fill="auto"/>
          </w:tcPr>
          <w:p w14:paraId="789743BE" w14:textId="77777777" w:rsidR="00312C76" w:rsidRPr="003167FF" w:rsidRDefault="00312C76" w:rsidP="007E0BCD">
            <w:pPr>
              <w:pStyle w:val="TAL"/>
            </w:pPr>
            <w:r w:rsidRPr="003167FF">
              <w:t>SS_LocationReporting</w:t>
            </w:r>
          </w:p>
        </w:tc>
        <w:tc>
          <w:tcPr>
            <w:tcW w:w="3969" w:type="dxa"/>
            <w:shd w:val="clear" w:color="auto" w:fill="auto"/>
          </w:tcPr>
          <w:p w14:paraId="5E0EC609" w14:textId="77777777" w:rsidR="00312C76" w:rsidRPr="003167FF" w:rsidRDefault="00312C76" w:rsidP="007E0BCD">
            <w:pPr>
              <w:pStyle w:val="TAL"/>
            </w:pPr>
            <w:r w:rsidRPr="003167FF">
              <w:t>Create_Trigger_Location_Reporting</w:t>
            </w:r>
          </w:p>
          <w:p w14:paraId="77D02467" w14:textId="77777777" w:rsidR="00312C76" w:rsidRPr="003167FF" w:rsidRDefault="00312C76" w:rsidP="007E0BCD">
            <w:pPr>
              <w:pStyle w:val="TAL"/>
            </w:pPr>
            <w:r w:rsidRPr="003167FF">
              <w:t>Update_Trigger_Location_Reporting</w:t>
            </w:r>
          </w:p>
          <w:p w14:paraId="7DCAABB3" w14:textId="77777777" w:rsidR="001A61DE" w:rsidRDefault="00312C76" w:rsidP="001A61DE">
            <w:pPr>
              <w:pStyle w:val="TAL"/>
            </w:pPr>
            <w:r w:rsidRPr="003167FF">
              <w:t>Cancel_Trigger_Location_Reporting</w:t>
            </w:r>
          </w:p>
          <w:p w14:paraId="07117B28" w14:textId="6329F2AD" w:rsidR="00312C76" w:rsidRPr="003167FF" w:rsidRDefault="001A61DE" w:rsidP="001A61DE">
            <w:pPr>
              <w:pStyle w:val="TAL"/>
            </w:pPr>
            <w:r>
              <w:t>Notify_Trigger_Location_Reporting</w:t>
            </w:r>
          </w:p>
        </w:tc>
        <w:tc>
          <w:tcPr>
            <w:tcW w:w="1134" w:type="dxa"/>
            <w:shd w:val="clear" w:color="auto" w:fill="auto"/>
          </w:tcPr>
          <w:p w14:paraId="44AE6B33" w14:textId="77777777" w:rsidR="00312C76" w:rsidRPr="003167FF" w:rsidRDefault="00312C76" w:rsidP="007E0BCD">
            <w:pPr>
              <w:pStyle w:val="TAL"/>
              <w:rPr>
                <w:lang w:eastAsia="zh-CN"/>
              </w:rPr>
            </w:pPr>
            <w:r w:rsidRPr="003167FF">
              <w:t>VAL server</w:t>
            </w:r>
          </w:p>
        </w:tc>
        <w:tc>
          <w:tcPr>
            <w:tcW w:w="1780" w:type="dxa"/>
            <w:shd w:val="clear" w:color="auto" w:fill="auto"/>
          </w:tcPr>
          <w:p w14:paraId="725349CF" w14:textId="499FB4AE" w:rsidR="00312C76" w:rsidRPr="003167FF" w:rsidRDefault="001A61DE" w:rsidP="007E0BCD">
            <w:pPr>
              <w:pStyle w:val="TAL"/>
            </w:pPr>
            <w:r w:rsidRPr="001A61DE">
              <w:t>Subscribe/Notify</w:t>
            </w:r>
          </w:p>
        </w:tc>
      </w:tr>
      <w:tr w:rsidR="00626E7C" w:rsidRPr="003167FF" w14:paraId="6C3DF519" w14:textId="77777777" w:rsidTr="00626E7C">
        <w:trPr>
          <w:trHeight w:val="136"/>
        </w:trPr>
        <w:tc>
          <w:tcPr>
            <w:tcW w:w="2972" w:type="dxa"/>
            <w:vMerge w:val="restart"/>
            <w:shd w:val="clear" w:color="auto" w:fill="auto"/>
          </w:tcPr>
          <w:p w14:paraId="368F4C4B" w14:textId="77777777" w:rsidR="00312C76" w:rsidRPr="003167FF" w:rsidRDefault="00312C76" w:rsidP="007E0BCD">
            <w:pPr>
              <w:pStyle w:val="TAL"/>
            </w:pPr>
            <w:r w:rsidRPr="003167FF">
              <w:t>SS_LocationInfoEvent</w:t>
            </w:r>
          </w:p>
        </w:tc>
        <w:tc>
          <w:tcPr>
            <w:tcW w:w="3969" w:type="dxa"/>
            <w:shd w:val="clear" w:color="auto" w:fill="auto"/>
          </w:tcPr>
          <w:p w14:paraId="326E9963" w14:textId="77777777" w:rsidR="00312C76" w:rsidRPr="003167FF" w:rsidRDefault="00312C76" w:rsidP="007E0BCD">
            <w:pPr>
              <w:pStyle w:val="TAL"/>
            </w:pPr>
            <w:r w:rsidRPr="003167FF">
              <w:t>Subscribe_Location_Info</w:t>
            </w:r>
            <w:r w:rsidRPr="003167FF" w:rsidDel="00E64176">
              <w:t xml:space="preserve"> </w:t>
            </w:r>
          </w:p>
        </w:tc>
        <w:tc>
          <w:tcPr>
            <w:tcW w:w="1134" w:type="dxa"/>
            <w:shd w:val="clear" w:color="auto" w:fill="auto"/>
          </w:tcPr>
          <w:p w14:paraId="57FF3F68" w14:textId="77777777" w:rsidR="00312C76" w:rsidRPr="003167FF" w:rsidRDefault="00312C76" w:rsidP="007E0BCD">
            <w:pPr>
              <w:pStyle w:val="TAL"/>
              <w:rPr>
                <w:lang w:eastAsia="zh-CN"/>
              </w:rPr>
            </w:pPr>
            <w:r w:rsidRPr="003167FF">
              <w:t>VAL server</w:t>
            </w:r>
          </w:p>
        </w:tc>
        <w:tc>
          <w:tcPr>
            <w:tcW w:w="1780" w:type="dxa"/>
            <w:vMerge w:val="restart"/>
            <w:shd w:val="clear" w:color="auto" w:fill="auto"/>
          </w:tcPr>
          <w:p w14:paraId="76306DD1" w14:textId="77777777" w:rsidR="00312C76" w:rsidRPr="003167FF" w:rsidRDefault="00312C76" w:rsidP="007E0BCD">
            <w:pPr>
              <w:pStyle w:val="TAL"/>
            </w:pPr>
            <w:r w:rsidRPr="003167FF">
              <w:t>Subscribe/Notify</w:t>
            </w:r>
          </w:p>
          <w:p w14:paraId="3AF1E07D" w14:textId="77777777" w:rsidR="00312C76" w:rsidRPr="003167FF" w:rsidRDefault="00312C76" w:rsidP="007E0BCD">
            <w:pPr>
              <w:pStyle w:val="TAL"/>
            </w:pPr>
          </w:p>
        </w:tc>
      </w:tr>
      <w:tr w:rsidR="00626E7C" w:rsidRPr="003167FF" w14:paraId="7C3A4754" w14:textId="77777777" w:rsidTr="00626E7C">
        <w:trPr>
          <w:trHeight w:val="136"/>
        </w:trPr>
        <w:tc>
          <w:tcPr>
            <w:tcW w:w="2972" w:type="dxa"/>
            <w:vMerge/>
            <w:shd w:val="clear" w:color="auto" w:fill="auto"/>
          </w:tcPr>
          <w:p w14:paraId="4529C502" w14:textId="77777777" w:rsidR="003167FF" w:rsidRPr="003167FF" w:rsidRDefault="003167FF" w:rsidP="003167FF">
            <w:pPr>
              <w:pStyle w:val="TAL"/>
            </w:pPr>
          </w:p>
        </w:tc>
        <w:tc>
          <w:tcPr>
            <w:tcW w:w="3969" w:type="dxa"/>
            <w:shd w:val="clear" w:color="auto" w:fill="auto"/>
          </w:tcPr>
          <w:p w14:paraId="6E77B0F8" w14:textId="4717F316" w:rsidR="003167FF" w:rsidRPr="003167FF" w:rsidRDefault="003167FF" w:rsidP="003167FF">
            <w:pPr>
              <w:pStyle w:val="TAL"/>
            </w:pPr>
            <w:r w:rsidRPr="00C46867">
              <w:t>Unsubscribe_Location_Info</w:t>
            </w:r>
          </w:p>
        </w:tc>
        <w:tc>
          <w:tcPr>
            <w:tcW w:w="1134" w:type="dxa"/>
            <w:shd w:val="clear" w:color="auto" w:fill="auto"/>
          </w:tcPr>
          <w:p w14:paraId="00CD12BC" w14:textId="7CD5731F" w:rsidR="003167FF" w:rsidRPr="003167FF" w:rsidRDefault="003167FF" w:rsidP="003167FF">
            <w:pPr>
              <w:pStyle w:val="TAL"/>
            </w:pPr>
            <w:r w:rsidRPr="00C46867">
              <w:t>VAL server</w:t>
            </w:r>
          </w:p>
        </w:tc>
        <w:tc>
          <w:tcPr>
            <w:tcW w:w="1780" w:type="dxa"/>
            <w:vMerge/>
            <w:shd w:val="clear" w:color="auto" w:fill="auto"/>
          </w:tcPr>
          <w:p w14:paraId="5654547E" w14:textId="77777777" w:rsidR="003167FF" w:rsidRPr="003167FF" w:rsidRDefault="003167FF" w:rsidP="003167FF">
            <w:pPr>
              <w:pStyle w:val="TAL"/>
            </w:pPr>
          </w:p>
        </w:tc>
      </w:tr>
      <w:tr w:rsidR="00B54583" w:rsidRPr="003167FF" w14:paraId="3F2670A5" w14:textId="77777777" w:rsidTr="00626E7C">
        <w:trPr>
          <w:trHeight w:val="136"/>
        </w:trPr>
        <w:tc>
          <w:tcPr>
            <w:tcW w:w="2972" w:type="dxa"/>
            <w:vMerge/>
            <w:shd w:val="clear" w:color="auto" w:fill="auto"/>
          </w:tcPr>
          <w:p w14:paraId="578A245A" w14:textId="77777777" w:rsidR="00B54583" w:rsidRPr="003167FF" w:rsidRDefault="00B54583" w:rsidP="00B54583">
            <w:pPr>
              <w:pStyle w:val="TAL"/>
            </w:pPr>
          </w:p>
        </w:tc>
        <w:tc>
          <w:tcPr>
            <w:tcW w:w="3969" w:type="dxa"/>
            <w:shd w:val="clear" w:color="auto" w:fill="auto"/>
          </w:tcPr>
          <w:p w14:paraId="69A167AF" w14:textId="48B2ACE0" w:rsidR="00B54583" w:rsidRPr="003167FF" w:rsidRDefault="00B54583" w:rsidP="00B54583">
            <w:pPr>
              <w:pStyle w:val="TAL"/>
            </w:pPr>
            <w:r w:rsidRPr="00C92C3C">
              <w:t>Update_Location_Info_Subscription</w:t>
            </w:r>
          </w:p>
        </w:tc>
        <w:tc>
          <w:tcPr>
            <w:tcW w:w="1134" w:type="dxa"/>
            <w:shd w:val="clear" w:color="auto" w:fill="auto"/>
          </w:tcPr>
          <w:p w14:paraId="7013A05A" w14:textId="099EF2AF" w:rsidR="00B54583" w:rsidRPr="003167FF" w:rsidRDefault="00B54583" w:rsidP="00B54583">
            <w:pPr>
              <w:pStyle w:val="TAL"/>
            </w:pPr>
            <w:r w:rsidRPr="00C92C3C">
              <w:t>VAL server</w:t>
            </w:r>
          </w:p>
        </w:tc>
        <w:tc>
          <w:tcPr>
            <w:tcW w:w="1780" w:type="dxa"/>
            <w:vMerge/>
            <w:shd w:val="clear" w:color="auto" w:fill="auto"/>
          </w:tcPr>
          <w:p w14:paraId="3BFB9F98" w14:textId="77777777" w:rsidR="00B54583" w:rsidRPr="003167FF" w:rsidRDefault="00B54583" w:rsidP="00B54583">
            <w:pPr>
              <w:pStyle w:val="TAL"/>
            </w:pPr>
          </w:p>
        </w:tc>
      </w:tr>
      <w:tr w:rsidR="00626E7C" w:rsidRPr="003167FF" w14:paraId="738C3B41" w14:textId="77777777" w:rsidTr="00626E7C">
        <w:trPr>
          <w:trHeight w:val="136"/>
        </w:trPr>
        <w:tc>
          <w:tcPr>
            <w:tcW w:w="2972" w:type="dxa"/>
            <w:vMerge/>
            <w:shd w:val="clear" w:color="auto" w:fill="auto"/>
          </w:tcPr>
          <w:p w14:paraId="1FF0AA2F" w14:textId="77777777" w:rsidR="00312C76" w:rsidRPr="003167FF" w:rsidRDefault="00312C76" w:rsidP="007E0BCD">
            <w:pPr>
              <w:pStyle w:val="TAL"/>
            </w:pPr>
          </w:p>
        </w:tc>
        <w:tc>
          <w:tcPr>
            <w:tcW w:w="3969" w:type="dxa"/>
            <w:shd w:val="clear" w:color="auto" w:fill="auto"/>
          </w:tcPr>
          <w:p w14:paraId="6EBD8857" w14:textId="77777777" w:rsidR="00312C76" w:rsidRPr="003167FF" w:rsidRDefault="00312C76" w:rsidP="007E0BCD">
            <w:pPr>
              <w:pStyle w:val="TAL"/>
            </w:pPr>
            <w:r w:rsidRPr="003167FF">
              <w:t>Notifiy_Location_Info</w:t>
            </w:r>
          </w:p>
        </w:tc>
        <w:tc>
          <w:tcPr>
            <w:tcW w:w="1134" w:type="dxa"/>
            <w:shd w:val="clear" w:color="auto" w:fill="auto"/>
          </w:tcPr>
          <w:p w14:paraId="78246571" w14:textId="77777777" w:rsidR="00312C76" w:rsidRPr="003167FF" w:rsidRDefault="00312C76" w:rsidP="007E0BCD">
            <w:pPr>
              <w:pStyle w:val="TAL"/>
              <w:rPr>
                <w:lang w:eastAsia="zh-CN"/>
              </w:rPr>
            </w:pPr>
            <w:r w:rsidRPr="003167FF">
              <w:t>VAL server</w:t>
            </w:r>
          </w:p>
        </w:tc>
        <w:tc>
          <w:tcPr>
            <w:tcW w:w="1780" w:type="dxa"/>
            <w:vMerge/>
            <w:shd w:val="clear" w:color="auto" w:fill="auto"/>
          </w:tcPr>
          <w:p w14:paraId="2754995D" w14:textId="77777777" w:rsidR="00312C76" w:rsidRPr="003167FF" w:rsidRDefault="00312C76" w:rsidP="007E0BCD">
            <w:pPr>
              <w:pStyle w:val="TAL"/>
            </w:pPr>
          </w:p>
        </w:tc>
      </w:tr>
      <w:tr w:rsidR="00626E7C" w:rsidRPr="003167FF" w14:paraId="669A53B1" w14:textId="77777777" w:rsidTr="00626E7C">
        <w:trPr>
          <w:trHeight w:val="136"/>
        </w:trPr>
        <w:tc>
          <w:tcPr>
            <w:tcW w:w="2972" w:type="dxa"/>
            <w:shd w:val="clear" w:color="auto" w:fill="auto"/>
          </w:tcPr>
          <w:p w14:paraId="65CA2ED6" w14:textId="77777777" w:rsidR="00312C76" w:rsidRPr="003167FF" w:rsidRDefault="00312C76" w:rsidP="007E0BCD">
            <w:pPr>
              <w:pStyle w:val="TAL"/>
            </w:pPr>
            <w:r w:rsidRPr="003167FF">
              <w:t>SS_LocationInfoRetrieval</w:t>
            </w:r>
          </w:p>
        </w:tc>
        <w:tc>
          <w:tcPr>
            <w:tcW w:w="3969" w:type="dxa"/>
            <w:shd w:val="clear" w:color="auto" w:fill="auto"/>
          </w:tcPr>
          <w:p w14:paraId="1873BC42" w14:textId="77777777" w:rsidR="00312C76" w:rsidRPr="003167FF" w:rsidRDefault="00312C76" w:rsidP="007E0BCD">
            <w:pPr>
              <w:pStyle w:val="TAL"/>
            </w:pPr>
            <w:r w:rsidRPr="003167FF">
              <w:t>Obtain_Location_Info</w:t>
            </w:r>
          </w:p>
        </w:tc>
        <w:tc>
          <w:tcPr>
            <w:tcW w:w="1134" w:type="dxa"/>
            <w:shd w:val="clear" w:color="auto" w:fill="auto"/>
          </w:tcPr>
          <w:p w14:paraId="2B09F4C3" w14:textId="77777777" w:rsidR="00312C76" w:rsidRPr="003167FF" w:rsidRDefault="00312C76" w:rsidP="007E0BCD">
            <w:pPr>
              <w:pStyle w:val="TAL"/>
              <w:rPr>
                <w:lang w:eastAsia="zh-CN"/>
              </w:rPr>
            </w:pPr>
            <w:r w:rsidRPr="003167FF">
              <w:t>VAL server</w:t>
            </w:r>
          </w:p>
        </w:tc>
        <w:tc>
          <w:tcPr>
            <w:tcW w:w="1780" w:type="dxa"/>
            <w:shd w:val="clear" w:color="auto" w:fill="auto"/>
          </w:tcPr>
          <w:p w14:paraId="37FFACF0" w14:textId="77777777" w:rsidR="00312C76" w:rsidRPr="003167FF" w:rsidRDefault="00312C76" w:rsidP="007E0BCD">
            <w:pPr>
              <w:pStyle w:val="TAL"/>
            </w:pPr>
            <w:r w:rsidRPr="003167FF">
              <w:t>Request /Response</w:t>
            </w:r>
          </w:p>
        </w:tc>
      </w:tr>
      <w:tr w:rsidR="00626E7C" w:rsidRPr="003167FF" w14:paraId="7815AB28" w14:textId="77777777" w:rsidTr="00626E7C">
        <w:trPr>
          <w:trHeight w:val="136"/>
        </w:trPr>
        <w:tc>
          <w:tcPr>
            <w:tcW w:w="2972" w:type="dxa"/>
            <w:shd w:val="clear" w:color="auto" w:fill="auto"/>
          </w:tcPr>
          <w:p w14:paraId="4989ABB4" w14:textId="77777777" w:rsidR="00312C76" w:rsidRPr="003167FF" w:rsidRDefault="00312C76" w:rsidP="007E0BCD">
            <w:pPr>
              <w:pStyle w:val="TAL"/>
            </w:pPr>
            <w:r w:rsidRPr="003167FF">
              <w:t>SS_LocationAreaInfoRetrieval</w:t>
            </w:r>
          </w:p>
        </w:tc>
        <w:tc>
          <w:tcPr>
            <w:tcW w:w="3969" w:type="dxa"/>
            <w:shd w:val="clear" w:color="auto" w:fill="auto"/>
          </w:tcPr>
          <w:p w14:paraId="418D02A4" w14:textId="77777777" w:rsidR="00312C76" w:rsidRPr="003167FF" w:rsidRDefault="00312C76" w:rsidP="007E0BCD">
            <w:pPr>
              <w:pStyle w:val="TAL"/>
            </w:pPr>
            <w:r w:rsidRPr="003167FF">
              <w:t>Obtain_UEs_Info</w:t>
            </w:r>
          </w:p>
        </w:tc>
        <w:tc>
          <w:tcPr>
            <w:tcW w:w="1134" w:type="dxa"/>
            <w:shd w:val="clear" w:color="auto" w:fill="auto"/>
          </w:tcPr>
          <w:p w14:paraId="59AB16C8" w14:textId="77777777" w:rsidR="00312C76" w:rsidRPr="003167FF" w:rsidRDefault="00312C76" w:rsidP="007E0BCD">
            <w:pPr>
              <w:pStyle w:val="TAL"/>
            </w:pPr>
            <w:r w:rsidRPr="003167FF">
              <w:t>VAL server</w:t>
            </w:r>
          </w:p>
        </w:tc>
        <w:tc>
          <w:tcPr>
            <w:tcW w:w="1780" w:type="dxa"/>
            <w:shd w:val="clear" w:color="auto" w:fill="auto"/>
          </w:tcPr>
          <w:p w14:paraId="1395E242" w14:textId="77777777" w:rsidR="00312C76" w:rsidRPr="003167FF" w:rsidRDefault="00312C76" w:rsidP="007E0BCD">
            <w:pPr>
              <w:pStyle w:val="TAL"/>
            </w:pPr>
            <w:r w:rsidRPr="003167FF">
              <w:t>Request/Response</w:t>
            </w:r>
          </w:p>
        </w:tc>
      </w:tr>
      <w:tr w:rsidR="00626E7C" w:rsidRPr="003167FF" w14:paraId="3BEB838D" w14:textId="77777777" w:rsidTr="00626E7C">
        <w:trPr>
          <w:trHeight w:val="136"/>
        </w:trPr>
        <w:tc>
          <w:tcPr>
            <w:tcW w:w="2972" w:type="dxa"/>
            <w:vMerge w:val="restart"/>
            <w:shd w:val="clear" w:color="auto" w:fill="auto"/>
          </w:tcPr>
          <w:p w14:paraId="72540BAC" w14:textId="77777777" w:rsidR="00312C76" w:rsidRPr="003167FF" w:rsidRDefault="00312C76" w:rsidP="007E0BCD">
            <w:pPr>
              <w:pStyle w:val="TAL"/>
            </w:pPr>
            <w:r w:rsidRPr="003167FF">
              <w:t>SS_LocationMonitoring</w:t>
            </w:r>
          </w:p>
        </w:tc>
        <w:tc>
          <w:tcPr>
            <w:tcW w:w="3969" w:type="dxa"/>
            <w:shd w:val="clear" w:color="auto" w:fill="auto"/>
          </w:tcPr>
          <w:p w14:paraId="1D50C64A" w14:textId="77777777" w:rsidR="00312C76" w:rsidRPr="003167FF" w:rsidRDefault="00312C76" w:rsidP="007E0BCD">
            <w:pPr>
              <w:pStyle w:val="TAL"/>
            </w:pPr>
            <w:r w:rsidRPr="003167FF">
              <w:t>Subscribe_Location_Monitoring</w:t>
            </w:r>
          </w:p>
        </w:tc>
        <w:tc>
          <w:tcPr>
            <w:tcW w:w="1134" w:type="dxa"/>
            <w:shd w:val="clear" w:color="auto" w:fill="auto"/>
          </w:tcPr>
          <w:p w14:paraId="3ED3C1A6" w14:textId="77777777" w:rsidR="00312C76" w:rsidRPr="003167FF" w:rsidRDefault="00312C76" w:rsidP="007E0BCD">
            <w:pPr>
              <w:pStyle w:val="TAL"/>
            </w:pPr>
            <w:r w:rsidRPr="003167FF">
              <w:t>VAL server</w:t>
            </w:r>
          </w:p>
        </w:tc>
        <w:tc>
          <w:tcPr>
            <w:tcW w:w="1780" w:type="dxa"/>
            <w:vMerge w:val="restart"/>
            <w:shd w:val="clear" w:color="auto" w:fill="auto"/>
          </w:tcPr>
          <w:p w14:paraId="5CB8E30E" w14:textId="77777777" w:rsidR="00312C76" w:rsidRPr="003167FF" w:rsidRDefault="00312C76" w:rsidP="007E0BCD">
            <w:pPr>
              <w:pStyle w:val="TAL"/>
            </w:pPr>
            <w:r w:rsidRPr="003167FF">
              <w:t>Subscribe/Notify</w:t>
            </w:r>
          </w:p>
        </w:tc>
      </w:tr>
      <w:tr w:rsidR="00626E7C" w:rsidRPr="003167FF" w14:paraId="6360AB84" w14:textId="77777777" w:rsidTr="00626E7C">
        <w:trPr>
          <w:trHeight w:val="136"/>
        </w:trPr>
        <w:tc>
          <w:tcPr>
            <w:tcW w:w="2972" w:type="dxa"/>
            <w:vMerge/>
            <w:shd w:val="clear" w:color="auto" w:fill="auto"/>
          </w:tcPr>
          <w:p w14:paraId="5DBFBF5B" w14:textId="77777777" w:rsidR="00221434" w:rsidRPr="003167FF" w:rsidRDefault="00221434" w:rsidP="00221434">
            <w:pPr>
              <w:pStyle w:val="TAL"/>
            </w:pPr>
          </w:p>
        </w:tc>
        <w:tc>
          <w:tcPr>
            <w:tcW w:w="3969" w:type="dxa"/>
            <w:shd w:val="clear" w:color="auto" w:fill="auto"/>
          </w:tcPr>
          <w:p w14:paraId="201CE5F8" w14:textId="6D6C1DEF" w:rsidR="00221434" w:rsidRPr="003167FF" w:rsidRDefault="00221434" w:rsidP="00221434">
            <w:pPr>
              <w:pStyle w:val="TAL"/>
            </w:pPr>
            <w:r w:rsidRPr="00F961C2">
              <w:t>Unsubscribe_Location_Monitoring</w:t>
            </w:r>
          </w:p>
        </w:tc>
        <w:tc>
          <w:tcPr>
            <w:tcW w:w="1134" w:type="dxa"/>
            <w:shd w:val="clear" w:color="auto" w:fill="auto"/>
          </w:tcPr>
          <w:p w14:paraId="0FAF21C1" w14:textId="67C53C0E" w:rsidR="00221434" w:rsidRPr="003167FF" w:rsidRDefault="00221434" w:rsidP="00221434">
            <w:pPr>
              <w:pStyle w:val="TAL"/>
            </w:pPr>
            <w:r w:rsidRPr="00F961C2">
              <w:t>VAL server</w:t>
            </w:r>
          </w:p>
        </w:tc>
        <w:tc>
          <w:tcPr>
            <w:tcW w:w="1780" w:type="dxa"/>
            <w:vMerge/>
            <w:shd w:val="clear" w:color="auto" w:fill="auto"/>
          </w:tcPr>
          <w:p w14:paraId="4CAEA79A" w14:textId="77777777" w:rsidR="00221434" w:rsidRPr="003167FF" w:rsidRDefault="00221434" w:rsidP="00221434">
            <w:pPr>
              <w:pStyle w:val="TAL"/>
            </w:pPr>
          </w:p>
        </w:tc>
      </w:tr>
      <w:tr w:rsidR="002B54CE" w:rsidRPr="003167FF" w14:paraId="5DD1ECDF" w14:textId="77777777" w:rsidTr="00626E7C">
        <w:trPr>
          <w:trHeight w:val="136"/>
        </w:trPr>
        <w:tc>
          <w:tcPr>
            <w:tcW w:w="2972" w:type="dxa"/>
            <w:vMerge/>
            <w:shd w:val="clear" w:color="auto" w:fill="auto"/>
          </w:tcPr>
          <w:p w14:paraId="3166A98D" w14:textId="77777777" w:rsidR="002B54CE" w:rsidRPr="003167FF" w:rsidRDefault="002B54CE" w:rsidP="002B54CE">
            <w:pPr>
              <w:pStyle w:val="TAL"/>
            </w:pPr>
          </w:p>
        </w:tc>
        <w:tc>
          <w:tcPr>
            <w:tcW w:w="3969" w:type="dxa"/>
            <w:shd w:val="clear" w:color="auto" w:fill="auto"/>
          </w:tcPr>
          <w:p w14:paraId="4A834EAE" w14:textId="212CEA99" w:rsidR="002B54CE" w:rsidRPr="003167FF" w:rsidRDefault="002B54CE" w:rsidP="002B54CE">
            <w:pPr>
              <w:pStyle w:val="TAL"/>
            </w:pPr>
            <w:r>
              <w:t>Update_</w:t>
            </w:r>
            <w:r w:rsidRPr="00F961C2">
              <w:t>Location_Monitoring</w:t>
            </w:r>
            <w:r>
              <w:t>_Subscription</w:t>
            </w:r>
          </w:p>
        </w:tc>
        <w:tc>
          <w:tcPr>
            <w:tcW w:w="1134" w:type="dxa"/>
            <w:shd w:val="clear" w:color="auto" w:fill="auto"/>
          </w:tcPr>
          <w:p w14:paraId="2A6E357D" w14:textId="5330AF0C" w:rsidR="002B54CE" w:rsidRPr="003167FF" w:rsidRDefault="002B54CE" w:rsidP="002B54CE">
            <w:pPr>
              <w:pStyle w:val="TAL"/>
            </w:pPr>
            <w:r w:rsidRPr="00F961C2">
              <w:t>VAL server</w:t>
            </w:r>
          </w:p>
        </w:tc>
        <w:tc>
          <w:tcPr>
            <w:tcW w:w="1780" w:type="dxa"/>
            <w:vMerge/>
            <w:shd w:val="clear" w:color="auto" w:fill="auto"/>
          </w:tcPr>
          <w:p w14:paraId="6106D2CD" w14:textId="77777777" w:rsidR="002B54CE" w:rsidRPr="003167FF" w:rsidRDefault="002B54CE" w:rsidP="002B54CE">
            <w:pPr>
              <w:pStyle w:val="TAL"/>
            </w:pPr>
          </w:p>
        </w:tc>
      </w:tr>
      <w:tr w:rsidR="00626E7C" w:rsidRPr="003167FF" w14:paraId="1CCA736C" w14:textId="77777777" w:rsidTr="00626E7C">
        <w:trPr>
          <w:trHeight w:val="136"/>
        </w:trPr>
        <w:tc>
          <w:tcPr>
            <w:tcW w:w="2972" w:type="dxa"/>
            <w:vMerge/>
            <w:shd w:val="clear" w:color="auto" w:fill="auto"/>
          </w:tcPr>
          <w:p w14:paraId="55228E8A" w14:textId="77777777" w:rsidR="00312C76" w:rsidRPr="003167FF" w:rsidRDefault="00312C76" w:rsidP="007E0BCD">
            <w:pPr>
              <w:pStyle w:val="TAL"/>
            </w:pPr>
          </w:p>
        </w:tc>
        <w:tc>
          <w:tcPr>
            <w:tcW w:w="3969" w:type="dxa"/>
            <w:shd w:val="clear" w:color="auto" w:fill="auto"/>
          </w:tcPr>
          <w:p w14:paraId="29C32790" w14:textId="77777777" w:rsidR="00312C76" w:rsidRPr="003167FF" w:rsidRDefault="00312C76" w:rsidP="007E0BCD">
            <w:pPr>
              <w:pStyle w:val="TAL"/>
            </w:pPr>
            <w:r w:rsidRPr="003167FF">
              <w:t>Notify_Location_Monitoring_Events</w:t>
            </w:r>
          </w:p>
        </w:tc>
        <w:tc>
          <w:tcPr>
            <w:tcW w:w="1134" w:type="dxa"/>
            <w:shd w:val="clear" w:color="auto" w:fill="auto"/>
          </w:tcPr>
          <w:p w14:paraId="3ED19A93" w14:textId="77777777" w:rsidR="00312C76" w:rsidRPr="003167FF" w:rsidRDefault="00312C76" w:rsidP="007E0BCD">
            <w:pPr>
              <w:pStyle w:val="TAL"/>
            </w:pPr>
            <w:r w:rsidRPr="003167FF">
              <w:t>VAL server</w:t>
            </w:r>
          </w:p>
        </w:tc>
        <w:tc>
          <w:tcPr>
            <w:tcW w:w="1780" w:type="dxa"/>
            <w:vMerge/>
            <w:shd w:val="clear" w:color="auto" w:fill="auto"/>
          </w:tcPr>
          <w:p w14:paraId="0A23DC63" w14:textId="77777777" w:rsidR="00312C76" w:rsidRPr="003167FF" w:rsidRDefault="00312C76" w:rsidP="007E0BCD">
            <w:pPr>
              <w:pStyle w:val="TAL"/>
            </w:pPr>
          </w:p>
        </w:tc>
      </w:tr>
      <w:tr w:rsidR="00626E7C" w:rsidRPr="003167FF" w14:paraId="618D796A" w14:textId="77777777" w:rsidTr="00626E7C">
        <w:trPr>
          <w:trHeight w:val="136"/>
        </w:trPr>
        <w:tc>
          <w:tcPr>
            <w:tcW w:w="2972" w:type="dxa"/>
            <w:vMerge w:val="restart"/>
            <w:shd w:val="clear" w:color="auto" w:fill="auto"/>
          </w:tcPr>
          <w:p w14:paraId="1819B5FE" w14:textId="77777777" w:rsidR="00221434" w:rsidRPr="003167FF" w:rsidRDefault="00221434" w:rsidP="00221434">
            <w:pPr>
              <w:pStyle w:val="TAL"/>
            </w:pPr>
          </w:p>
        </w:tc>
        <w:tc>
          <w:tcPr>
            <w:tcW w:w="3969" w:type="dxa"/>
            <w:shd w:val="clear" w:color="auto" w:fill="auto"/>
          </w:tcPr>
          <w:p w14:paraId="2D678114" w14:textId="32B592F9" w:rsidR="00221434" w:rsidRPr="003167FF" w:rsidRDefault="00221434" w:rsidP="00221434">
            <w:pPr>
              <w:pStyle w:val="TAL"/>
            </w:pPr>
            <w:r w:rsidRPr="00CC5E35">
              <w:t>Subscribe_Location_Area_Monitoring</w:t>
            </w:r>
          </w:p>
        </w:tc>
        <w:tc>
          <w:tcPr>
            <w:tcW w:w="1134" w:type="dxa"/>
            <w:vMerge w:val="restart"/>
            <w:shd w:val="clear" w:color="auto" w:fill="auto"/>
          </w:tcPr>
          <w:p w14:paraId="76CFB1C1" w14:textId="6A633AEC" w:rsidR="00221434" w:rsidRPr="003167FF" w:rsidRDefault="00221434" w:rsidP="00221434">
            <w:pPr>
              <w:pStyle w:val="TAL"/>
            </w:pPr>
            <w:r>
              <w:rPr>
                <w:rFonts w:hint="eastAsia"/>
                <w:lang w:eastAsia="zh-CN"/>
              </w:rPr>
              <w:t>VAL server</w:t>
            </w:r>
          </w:p>
        </w:tc>
        <w:tc>
          <w:tcPr>
            <w:tcW w:w="1780" w:type="dxa"/>
            <w:vMerge w:val="restart"/>
            <w:shd w:val="clear" w:color="auto" w:fill="auto"/>
          </w:tcPr>
          <w:p w14:paraId="18E342FC" w14:textId="40A665D8" w:rsidR="00221434" w:rsidRPr="003167FF" w:rsidRDefault="00221434" w:rsidP="00221434">
            <w:pPr>
              <w:pStyle w:val="TAL"/>
            </w:pPr>
            <w:r w:rsidRPr="00221434">
              <w:t>Subscribe/Notify</w:t>
            </w:r>
          </w:p>
        </w:tc>
      </w:tr>
      <w:tr w:rsidR="00626E7C" w:rsidRPr="003167FF" w14:paraId="5EA36531" w14:textId="77777777" w:rsidTr="00626E7C">
        <w:trPr>
          <w:trHeight w:val="136"/>
        </w:trPr>
        <w:tc>
          <w:tcPr>
            <w:tcW w:w="2972" w:type="dxa"/>
            <w:vMerge/>
            <w:shd w:val="clear" w:color="auto" w:fill="auto"/>
          </w:tcPr>
          <w:p w14:paraId="769899A4" w14:textId="77777777" w:rsidR="00221434" w:rsidRPr="003167FF" w:rsidRDefault="00221434" w:rsidP="00221434">
            <w:pPr>
              <w:pStyle w:val="TAL"/>
            </w:pPr>
          </w:p>
        </w:tc>
        <w:tc>
          <w:tcPr>
            <w:tcW w:w="3969" w:type="dxa"/>
            <w:shd w:val="clear" w:color="auto" w:fill="auto"/>
          </w:tcPr>
          <w:p w14:paraId="574B1872" w14:textId="7AD435CB" w:rsidR="00221434" w:rsidRPr="003167FF" w:rsidRDefault="00221434" w:rsidP="00221434">
            <w:pPr>
              <w:pStyle w:val="TAL"/>
            </w:pPr>
            <w:r w:rsidRPr="00CC5E35">
              <w:t>Notify_Location_Area_Monitoring_Events</w:t>
            </w:r>
          </w:p>
        </w:tc>
        <w:tc>
          <w:tcPr>
            <w:tcW w:w="1134" w:type="dxa"/>
            <w:vMerge/>
            <w:shd w:val="clear" w:color="auto" w:fill="auto"/>
          </w:tcPr>
          <w:p w14:paraId="76F5AE98" w14:textId="77777777" w:rsidR="00221434" w:rsidRPr="003167FF" w:rsidRDefault="00221434" w:rsidP="00221434">
            <w:pPr>
              <w:pStyle w:val="TAL"/>
            </w:pPr>
          </w:p>
        </w:tc>
        <w:tc>
          <w:tcPr>
            <w:tcW w:w="1780" w:type="dxa"/>
            <w:vMerge/>
            <w:shd w:val="clear" w:color="auto" w:fill="auto"/>
          </w:tcPr>
          <w:p w14:paraId="4A37ED9C" w14:textId="77777777" w:rsidR="00221434" w:rsidRPr="003167FF" w:rsidRDefault="00221434" w:rsidP="00221434">
            <w:pPr>
              <w:pStyle w:val="TAL"/>
            </w:pPr>
          </w:p>
        </w:tc>
      </w:tr>
      <w:tr w:rsidR="00626E7C" w:rsidRPr="003167FF" w14:paraId="720A5D72" w14:textId="77777777" w:rsidTr="00626E7C">
        <w:trPr>
          <w:trHeight w:val="136"/>
        </w:trPr>
        <w:tc>
          <w:tcPr>
            <w:tcW w:w="2972" w:type="dxa"/>
            <w:vMerge/>
            <w:shd w:val="clear" w:color="auto" w:fill="auto"/>
          </w:tcPr>
          <w:p w14:paraId="3F215B3E" w14:textId="77777777" w:rsidR="00221434" w:rsidRPr="003167FF" w:rsidRDefault="00221434" w:rsidP="00221434">
            <w:pPr>
              <w:pStyle w:val="TAL"/>
            </w:pPr>
          </w:p>
        </w:tc>
        <w:tc>
          <w:tcPr>
            <w:tcW w:w="3969" w:type="dxa"/>
            <w:shd w:val="clear" w:color="auto" w:fill="auto"/>
          </w:tcPr>
          <w:p w14:paraId="7DB64292" w14:textId="3A2096B2" w:rsidR="00221434" w:rsidRPr="003167FF" w:rsidRDefault="00221434" w:rsidP="00221434">
            <w:pPr>
              <w:pStyle w:val="TAL"/>
            </w:pPr>
            <w:r w:rsidRPr="00CC5E35">
              <w:t>Update_Location_Area_Monitoring_Subscribe</w:t>
            </w:r>
          </w:p>
        </w:tc>
        <w:tc>
          <w:tcPr>
            <w:tcW w:w="1134" w:type="dxa"/>
            <w:vMerge/>
            <w:shd w:val="clear" w:color="auto" w:fill="auto"/>
          </w:tcPr>
          <w:p w14:paraId="5424CE34" w14:textId="77777777" w:rsidR="00221434" w:rsidRPr="003167FF" w:rsidRDefault="00221434" w:rsidP="00221434">
            <w:pPr>
              <w:pStyle w:val="TAL"/>
            </w:pPr>
          </w:p>
        </w:tc>
        <w:tc>
          <w:tcPr>
            <w:tcW w:w="1780" w:type="dxa"/>
            <w:vMerge/>
            <w:shd w:val="clear" w:color="auto" w:fill="auto"/>
          </w:tcPr>
          <w:p w14:paraId="230781C6" w14:textId="77777777" w:rsidR="00221434" w:rsidRPr="003167FF" w:rsidRDefault="00221434" w:rsidP="00221434">
            <w:pPr>
              <w:pStyle w:val="TAL"/>
            </w:pPr>
          </w:p>
        </w:tc>
      </w:tr>
      <w:tr w:rsidR="00626E7C" w:rsidRPr="003167FF" w14:paraId="6DD0DE6A" w14:textId="77777777" w:rsidTr="00626E7C">
        <w:trPr>
          <w:trHeight w:val="136"/>
        </w:trPr>
        <w:tc>
          <w:tcPr>
            <w:tcW w:w="2972" w:type="dxa"/>
            <w:vMerge/>
            <w:shd w:val="clear" w:color="auto" w:fill="auto"/>
          </w:tcPr>
          <w:p w14:paraId="16059E69" w14:textId="77777777" w:rsidR="00221434" w:rsidRPr="003167FF" w:rsidRDefault="00221434" w:rsidP="00221434">
            <w:pPr>
              <w:pStyle w:val="TAL"/>
            </w:pPr>
          </w:p>
        </w:tc>
        <w:tc>
          <w:tcPr>
            <w:tcW w:w="3969" w:type="dxa"/>
            <w:shd w:val="clear" w:color="auto" w:fill="auto"/>
          </w:tcPr>
          <w:p w14:paraId="709ACF40" w14:textId="0F41FE83" w:rsidR="00221434" w:rsidRPr="003167FF" w:rsidRDefault="00221434" w:rsidP="00221434">
            <w:pPr>
              <w:pStyle w:val="TAL"/>
            </w:pPr>
            <w:r w:rsidRPr="00CC5E35">
              <w:t>Unsubscribe_Location_Area_Monitoring</w:t>
            </w:r>
          </w:p>
        </w:tc>
        <w:tc>
          <w:tcPr>
            <w:tcW w:w="1134" w:type="dxa"/>
            <w:vMerge/>
            <w:shd w:val="clear" w:color="auto" w:fill="auto"/>
          </w:tcPr>
          <w:p w14:paraId="7E0DB16C" w14:textId="77777777" w:rsidR="00221434" w:rsidRPr="003167FF" w:rsidRDefault="00221434" w:rsidP="00221434">
            <w:pPr>
              <w:pStyle w:val="TAL"/>
            </w:pPr>
          </w:p>
        </w:tc>
        <w:tc>
          <w:tcPr>
            <w:tcW w:w="1780" w:type="dxa"/>
            <w:vMerge/>
            <w:shd w:val="clear" w:color="auto" w:fill="auto"/>
          </w:tcPr>
          <w:p w14:paraId="6E5C8114" w14:textId="77777777" w:rsidR="00221434" w:rsidRPr="003167FF" w:rsidRDefault="00221434" w:rsidP="00221434">
            <w:pPr>
              <w:pStyle w:val="TAL"/>
            </w:pPr>
          </w:p>
        </w:tc>
      </w:tr>
      <w:tr w:rsidR="006D6865" w:rsidRPr="003167FF" w14:paraId="41FDB0F3" w14:textId="77777777" w:rsidTr="00626E7C">
        <w:trPr>
          <w:trHeight w:val="136"/>
        </w:trPr>
        <w:tc>
          <w:tcPr>
            <w:tcW w:w="2972" w:type="dxa"/>
            <w:vMerge w:val="restart"/>
            <w:shd w:val="clear" w:color="auto" w:fill="auto"/>
          </w:tcPr>
          <w:p w14:paraId="4F57A2D8" w14:textId="5680FFDB" w:rsidR="006D6865" w:rsidRPr="003167FF" w:rsidRDefault="006D6865" w:rsidP="00221434">
            <w:pPr>
              <w:pStyle w:val="TAL"/>
            </w:pPr>
            <w:r w:rsidRPr="003167FF">
              <w:t>SS_VALServiceAreaConfiguration</w:t>
            </w:r>
          </w:p>
        </w:tc>
        <w:tc>
          <w:tcPr>
            <w:tcW w:w="3969" w:type="dxa"/>
            <w:shd w:val="clear" w:color="auto" w:fill="auto"/>
          </w:tcPr>
          <w:p w14:paraId="700F1EE5" w14:textId="487A9814" w:rsidR="006D6865" w:rsidRPr="003167FF" w:rsidRDefault="006D6865" w:rsidP="00221434">
            <w:pPr>
              <w:pStyle w:val="TAL"/>
            </w:pPr>
            <w:r w:rsidRPr="003167FF">
              <w:t>Configure_VAL_Service_Area</w:t>
            </w:r>
          </w:p>
        </w:tc>
        <w:tc>
          <w:tcPr>
            <w:tcW w:w="1134" w:type="dxa"/>
            <w:shd w:val="clear" w:color="auto" w:fill="auto"/>
          </w:tcPr>
          <w:p w14:paraId="0F211CA6" w14:textId="222923B0" w:rsidR="006D6865" w:rsidRPr="003167FF" w:rsidRDefault="006D6865" w:rsidP="00221434">
            <w:pPr>
              <w:pStyle w:val="TAL"/>
            </w:pPr>
            <w:r w:rsidRPr="003167FF">
              <w:t>VAL server</w:t>
            </w:r>
          </w:p>
        </w:tc>
        <w:tc>
          <w:tcPr>
            <w:tcW w:w="1780" w:type="dxa"/>
            <w:vMerge w:val="restart"/>
            <w:shd w:val="clear" w:color="auto" w:fill="auto"/>
          </w:tcPr>
          <w:p w14:paraId="0454BDB0" w14:textId="3681B8F0" w:rsidR="006D6865" w:rsidRPr="003167FF" w:rsidRDefault="006D6865" w:rsidP="00221434">
            <w:pPr>
              <w:pStyle w:val="TAL"/>
            </w:pPr>
            <w:r w:rsidRPr="003167FF">
              <w:t>Request/Response</w:t>
            </w:r>
          </w:p>
        </w:tc>
      </w:tr>
      <w:tr w:rsidR="006D6865" w:rsidRPr="003167FF" w14:paraId="3B1910EC" w14:textId="77777777" w:rsidTr="00626E7C">
        <w:trPr>
          <w:trHeight w:val="136"/>
        </w:trPr>
        <w:tc>
          <w:tcPr>
            <w:tcW w:w="2972" w:type="dxa"/>
            <w:vMerge/>
            <w:shd w:val="clear" w:color="auto" w:fill="auto"/>
          </w:tcPr>
          <w:p w14:paraId="06F9F980" w14:textId="77777777" w:rsidR="006D6865" w:rsidRPr="003167FF" w:rsidRDefault="006D6865" w:rsidP="00221434">
            <w:pPr>
              <w:pStyle w:val="TAL"/>
            </w:pPr>
          </w:p>
        </w:tc>
        <w:tc>
          <w:tcPr>
            <w:tcW w:w="3969" w:type="dxa"/>
            <w:shd w:val="clear" w:color="auto" w:fill="auto"/>
          </w:tcPr>
          <w:p w14:paraId="3EE547D8" w14:textId="1F4AEA69" w:rsidR="006D6865" w:rsidRPr="003167FF" w:rsidRDefault="006D6865" w:rsidP="00221434">
            <w:pPr>
              <w:pStyle w:val="TAL"/>
            </w:pPr>
            <w:r w:rsidRPr="003167FF">
              <w:t>Obtain_VAL_Service_Area</w:t>
            </w:r>
          </w:p>
        </w:tc>
        <w:tc>
          <w:tcPr>
            <w:tcW w:w="1134" w:type="dxa"/>
            <w:shd w:val="clear" w:color="auto" w:fill="auto"/>
          </w:tcPr>
          <w:p w14:paraId="7D01F79B" w14:textId="180F7EF6" w:rsidR="006D6865" w:rsidRPr="003167FF" w:rsidRDefault="006D6865" w:rsidP="00221434">
            <w:pPr>
              <w:pStyle w:val="TAL"/>
            </w:pPr>
            <w:r w:rsidRPr="003167FF">
              <w:t>VAL server</w:t>
            </w:r>
          </w:p>
        </w:tc>
        <w:tc>
          <w:tcPr>
            <w:tcW w:w="1780" w:type="dxa"/>
            <w:vMerge/>
            <w:shd w:val="clear" w:color="auto" w:fill="auto"/>
          </w:tcPr>
          <w:p w14:paraId="4F84F789" w14:textId="77777777" w:rsidR="006D6865" w:rsidRPr="003167FF" w:rsidRDefault="006D6865" w:rsidP="00221434">
            <w:pPr>
              <w:pStyle w:val="TAL"/>
            </w:pPr>
          </w:p>
        </w:tc>
      </w:tr>
      <w:tr w:rsidR="006D6865" w:rsidRPr="003167FF" w14:paraId="4498AE4D" w14:textId="77777777" w:rsidTr="00626E7C">
        <w:trPr>
          <w:trHeight w:val="136"/>
        </w:trPr>
        <w:tc>
          <w:tcPr>
            <w:tcW w:w="2972" w:type="dxa"/>
            <w:vMerge/>
            <w:shd w:val="clear" w:color="auto" w:fill="auto"/>
          </w:tcPr>
          <w:p w14:paraId="1227340D" w14:textId="77777777" w:rsidR="006D6865" w:rsidRPr="003167FF" w:rsidRDefault="006D6865" w:rsidP="00221434">
            <w:pPr>
              <w:pStyle w:val="TAL"/>
            </w:pPr>
          </w:p>
        </w:tc>
        <w:tc>
          <w:tcPr>
            <w:tcW w:w="3969" w:type="dxa"/>
            <w:shd w:val="clear" w:color="auto" w:fill="auto"/>
          </w:tcPr>
          <w:p w14:paraId="05048D0D" w14:textId="25865B6A" w:rsidR="006D6865" w:rsidRPr="003167FF" w:rsidRDefault="006D6865" w:rsidP="00221434">
            <w:pPr>
              <w:pStyle w:val="TAL"/>
            </w:pPr>
            <w:r w:rsidRPr="003167FF">
              <w:t>Update_VAL_Service_Area</w:t>
            </w:r>
          </w:p>
        </w:tc>
        <w:tc>
          <w:tcPr>
            <w:tcW w:w="1134" w:type="dxa"/>
            <w:shd w:val="clear" w:color="auto" w:fill="auto"/>
          </w:tcPr>
          <w:p w14:paraId="1AA3D34A" w14:textId="2E6DC641" w:rsidR="006D6865" w:rsidRPr="003167FF" w:rsidRDefault="006D6865" w:rsidP="00221434">
            <w:pPr>
              <w:pStyle w:val="TAL"/>
            </w:pPr>
            <w:r w:rsidRPr="003167FF">
              <w:t>VAL server</w:t>
            </w:r>
          </w:p>
        </w:tc>
        <w:tc>
          <w:tcPr>
            <w:tcW w:w="1780" w:type="dxa"/>
            <w:vMerge/>
            <w:shd w:val="clear" w:color="auto" w:fill="auto"/>
          </w:tcPr>
          <w:p w14:paraId="19ED6DC4" w14:textId="77777777" w:rsidR="006D6865" w:rsidRPr="003167FF" w:rsidRDefault="006D6865" w:rsidP="00221434">
            <w:pPr>
              <w:pStyle w:val="TAL"/>
            </w:pPr>
          </w:p>
        </w:tc>
      </w:tr>
      <w:tr w:rsidR="006D6865" w:rsidRPr="003167FF" w14:paraId="0CD63FC1" w14:textId="77777777" w:rsidTr="00626E7C">
        <w:trPr>
          <w:trHeight w:val="136"/>
        </w:trPr>
        <w:tc>
          <w:tcPr>
            <w:tcW w:w="2972" w:type="dxa"/>
            <w:vMerge/>
            <w:shd w:val="clear" w:color="auto" w:fill="auto"/>
          </w:tcPr>
          <w:p w14:paraId="016FCE35" w14:textId="77777777" w:rsidR="006D6865" w:rsidRPr="003167FF" w:rsidRDefault="006D6865" w:rsidP="00221434">
            <w:pPr>
              <w:pStyle w:val="TAL"/>
            </w:pPr>
          </w:p>
        </w:tc>
        <w:tc>
          <w:tcPr>
            <w:tcW w:w="3969" w:type="dxa"/>
            <w:shd w:val="clear" w:color="auto" w:fill="auto"/>
          </w:tcPr>
          <w:p w14:paraId="39466CCB" w14:textId="445B6FCC" w:rsidR="006D6865" w:rsidRPr="003167FF" w:rsidRDefault="006D6865" w:rsidP="00221434">
            <w:pPr>
              <w:pStyle w:val="TAL"/>
            </w:pPr>
            <w:r w:rsidRPr="003167FF">
              <w:t>Delete_VAL_Service_Area</w:t>
            </w:r>
          </w:p>
        </w:tc>
        <w:tc>
          <w:tcPr>
            <w:tcW w:w="1134" w:type="dxa"/>
            <w:shd w:val="clear" w:color="auto" w:fill="auto"/>
          </w:tcPr>
          <w:p w14:paraId="5DC881A9" w14:textId="02DCCA31" w:rsidR="006D6865" w:rsidRPr="003167FF" w:rsidRDefault="006D6865" w:rsidP="00221434">
            <w:pPr>
              <w:pStyle w:val="TAL"/>
            </w:pPr>
            <w:r w:rsidRPr="003167FF">
              <w:t>VAL server</w:t>
            </w:r>
          </w:p>
        </w:tc>
        <w:tc>
          <w:tcPr>
            <w:tcW w:w="1780" w:type="dxa"/>
            <w:vMerge/>
            <w:shd w:val="clear" w:color="auto" w:fill="auto"/>
          </w:tcPr>
          <w:p w14:paraId="7023147F" w14:textId="77777777" w:rsidR="006D6865" w:rsidRPr="003167FF" w:rsidRDefault="006D6865" w:rsidP="00221434">
            <w:pPr>
              <w:pStyle w:val="TAL"/>
            </w:pPr>
          </w:p>
        </w:tc>
      </w:tr>
      <w:tr w:rsidR="006D6865" w:rsidRPr="003167FF" w14:paraId="5C2EB584" w14:textId="77777777" w:rsidTr="00626E7C">
        <w:trPr>
          <w:trHeight w:val="136"/>
        </w:trPr>
        <w:tc>
          <w:tcPr>
            <w:tcW w:w="2972" w:type="dxa"/>
            <w:vMerge/>
            <w:shd w:val="clear" w:color="auto" w:fill="auto"/>
          </w:tcPr>
          <w:p w14:paraId="35F09F4F" w14:textId="77777777" w:rsidR="006D6865" w:rsidRPr="003167FF" w:rsidRDefault="006D6865" w:rsidP="00E27520">
            <w:pPr>
              <w:pStyle w:val="TAL"/>
            </w:pPr>
          </w:p>
        </w:tc>
        <w:tc>
          <w:tcPr>
            <w:tcW w:w="3969" w:type="dxa"/>
            <w:shd w:val="clear" w:color="auto" w:fill="auto"/>
          </w:tcPr>
          <w:p w14:paraId="6B1C6AD8" w14:textId="3B141D61" w:rsidR="006D6865" w:rsidRPr="003167FF" w:rsidRDefault="006D6865" w:rsidP="00E27520">
            <w:pPr>
              <w:pStyle w:val="TAL"/>
            </w:pPr>
            <w:r w:rsidRPr="005D6207">
              <w:t>Subscribe_VAL_Service_Area_</w:t>
            </w:r>
            <w:r>
              <w:t>Change</w:t>
            </w:r>
            <w:r w:rsidRPr="005D6207">
              <w:t>_Event</w:t>
            </w:r>
          </w:p>
        </w:tc>
        <w:tc>
          <w:tcPr>
            <w:tcW w:w="1134" w:type="dxa"/>
            <w:shd w:val="clear" w:color="auto" w:fill="auto"/>
          </w:tcPr>
          <w:p w14:paraId="3C3BD5CF" w14:textId="16E00BF1" w:rsidR="006D6865" w:rsidRPr="003167FF" w:rsidRDefault="006D6865" w:rsidP="00E27520">
            <w:pPr>
              <w:pStyle w:val="TAL"/>
            </w:pPr>
            <w:r>
              <w:t>SEAL</w:t>
            </w:r>
            <w:r w:rsidRPr="003167FF">
              <w:t xml:space="preserve"> server</w:t>
            </w:r>
          </w:p>
        </w:tc>
        <w:tc>
          <w:tcPr>
            <w:tcW w:w="1780" w:type="dxa"/>
            <w:vMerge w:val="restart"/>
            <w:shd w:val="clear" w:color="auto" w:fill="auto"/>
          </w:tcPr>
          <w:p w14:paraId="5E862B0F" w14:textId="20829F5D" w:rsidR="006D6865" w:rsidRPr="003167FF" w:rsidRDefault="006D6865" w:rsidP="00E27520">
            <w:pPr>
              <w:pStyle w:val="TAL"/>
            </w:pPr>
            <w:r w:rsidRPr="00221434">
              <w:t>Subscribe/Notify</w:t>
            </w:r>
          </w:p>
        </w:tc>
      </w:tr>
      <w:tr w:rsidR="006D6865" w:rsidRPr="003167FF" w14:paraId="68C4563A" w14:textId="77777777" w:rsidTr="00626E7C">
        <w:trPr>
          <w:trHeight w:val="136"/>
        </w:trPr>
        <w:tc>
          <w:tcPr>
            <w:tcW w:w="2972" w:type="dxa"/>
            <w:vMerge/>
            <w:shd w:val="clear" w:color="auto" w:fill="auto"/>
          </w:tcPr>
          <w:p w14:paraId="7288BAD7" w14:textId="77777777" w:rsidR="006D6865" w:rsidRPr="003167FF" w:rsidRDefault="006D6865" w:rsidP="00E27520">
            <w:pPr>
              <w:pStyle w:val="TAL"/>
            </w:pPr>
          </w:p>
        </w:tc>
        <w:tc>
          <w:tcPr>
            <w:tcW w:w="3969" w:type="dxa"/>
            <w:shd w:val="clear" w:color="auto" w:fill="auto"/>
          </w:tcPr>
          <w:p w14:paraId="0274CF8F" w14:textId="0DB7F30D" w:rsidR="006D6865" w:rsidRPr="003167FF" w:rsidRDefault="006D6865" w:rsidP="00E27520">
            <w:pPr>
              <w:pStyle w:val="TAL"/>
            </w:pPr>
            <w:r w:rsidRPr="005D6207">
              <w:t>Notify_VAL_Service_Area_Change_Event</w:t>
            </w:r>
          </w:p>
        </w:tc>
        <w:tc>
          <w:tcPr>
            <w:tcW w:w="1134" w:type="dxa"/>
            <w:shd w:val="clear" w:color="auto" w:fill="auto"/>
          </w:tcPr>
          <w:p w14:paraId="564B4164" w14:textId="2C36D62C" w:rsidR="006D6865" w:rsidRPr="003167FF" w:rsidRDefault="006D6865" w:rsidP="00E27520">
            <w:pPr>
              <w:pStyle w:val="TAL"/>
            </w:pPr>
            <w:r>
              <w:t>SEAL</w:t>
            </w:r>
            <w:r w:rsidRPr="003167FF">
              <w:t xml:space="preserve"> server</w:t>
            </w:r>
          </w:p>
        </w:tc>
        <w:tc>
          <w:tcPr>
            <w:tcW w:w="1780" w:type="dxa"/>
            <w:vMerge/>
            <w:shd w:val="clear" w:color="auto" w:fill="auto"/>
          </w:tcPr>
          <w:p w14:paraId="20188C1F" w14:textId="77777777" w:rsidR="006D6865" w:rsidRPr="003167FF" w:rsidRDefault="006D6865" w:rsidP="00E27520">
            <w:pPr>
              <w:pStyle w:val="TAL"/>
            </w:pPr>
          </w:p>
        </w:tc>
      </w:tr>
      <w:tr w:rsidR="006D6865" w:rsidRPr="003167FF" w14:paraId="71E1EC86" w14:textId="77777777" w:rsidTr="00626E7C">
        <w:trPr>
          <w:trHeight w:val="136"/>
        </w:trPr>
        <w:tc>
          <w:tcPr>
            <w:tcW w:w="2972" w:type="dxa"/>
            <w:vMerge/>
            <w:shd w:val="clear" w:color="auto" w:fill="auto"/>
          </w:tcPr>
          <w:p w14:paraId="507F2F0A" w14:textId="77777777" w:rsidR="006D6865" w:rsidRPr="003167FF" w:rsidRDefault="006D6865" w:rsidP="00E27520">
            <w:pPr>
              <w:pStyle w:val="TAL"/>
            </w:pPr>
          </w:p>
        </w:tc>
        <w:tc>
          <w:tcPr>
            <w:tcW w:w="3969" w:type="dxa"/>
            <w:shd w:val="clear" w:color="auto" w:fill="auto"/>
          </w:tcPr>
          <w:p w14:paraId="3A3C764A" w14:textId="64F3E0E9" w:rsidR="006D6865" w:rsidRPr="003167FF" w:rsidRDefault="006D6865" w:rsidP="00E27520">
            <w:pPr>
              <w:pStyle w:val="TAL"/>
            </w:pPr>
            <w:r w:rsidRPr="005D6207">
              <w:t>Unsubscribe_VAL_Service_Area_</w:t>
            </w:r>
            <w:r>
              <w:t>Change</w:t>
            </w:r>
            <w:r w:rsidRPr="005D6207">
              <w:t>_Event</w:t>
            </w:r>
          </w:p>
        </w:tc>
        <w:tc>
          <w:tcPr>
            <w:tcW w:w="1134" w:type="dxa"/>
            <w:shd w:val="clear" w:color="auto" w:fill="auto"/>
          </w:tcPr>
          <w:p w14:paraId="3C92BEB0" w14:textId="4EC3239C" w:rsidR="006D6865" w:rsidRPr="003167FF" w:rsidRDefault="006D6865" w:rsidP="00E27520">
            <w:pPr>
              <w:pStyle w:val="TAL"/>
            </w:pPr>
            <w:r>
              <w:t>SEAL</w:t>
            </w:r>
            <w:r w:rsidRPr="003167FF">
              <w:t xml:space="preserve"> server</w:t>
            </w:r>
          </w:p>
        </w:tc>
        <w:tc>
          <w:tcPr>
            <w:tcW w:w="1780" w:type="dxa"/>
            <w:vMerge/>
            <w:shd w:val="clear" w:color="auto" w:fill="auto"/>
          </w:tcPr>
          <w:p w14:paraId="64AA3C8D" w14:textId="77777777" w:rsidR="006D6865" w:rsidRPr="003167FF" w:rsidRDefault="006D6865" w:rsidP="00E27520">
            <w:pPr>
              <w:pStyle w:val="TAL"/>
            </w:pPr>
          </w:p>
        </w:tc>
      </w:tr>
      <w:tr w:rsidR="006D6865" w:rsidRPr="003167FF" w14:paraId="56661752" w14:textId="77777777" w:rsidTr="00626E7C">
        <w:trPr>
          <w:trHeight w:val="136"/>
        </w:trPr>
        <w:tc>
          <w:tcPr>
            <w:tcW w:w="2972" w:type="dxa"/>
            <w:vMerge/>
            <w:shd w:val="clear" w:color="auto" w:fill="auto"/>
          </w:tcPr>
          <w:p w14:paraId="3B487891" w14:textId="77777777" w:rsidR="006D6865" w:rsidRPr="003167FF" w:rsidRDefault="006D6865" w:rsidP="006D6865">
            <w:pPr>
              <w:pStyle w:val="TAL"/>
            </w:pPr>
          </w:p>
        </w:tc>
        <w:tc>
          <w:tcPr>
            <w:tcW w:w="3969" w:type="dxa"/>
            <w:shd w:val="clear" w:color="auto" w:fill="auto"/>
          </w:tcPr>
          <w:p w14:paraId="6646258B" w14:textId="6AB9CF7A" w:rsidR="006D6865" w:rsidRPr="005D6207" w:rsidRDefault="006D6865" w:rsidP="006D6865">
            <w:pPr>
              <w:pStyle w:val="TAL"/>
            </w:pPr>
            <w:r w:rsidRPr="00B47C3A">
              <w:t>Update_Subscription_VAL_Service_Area_Change_Event</w:t>
            </w:r>
          </w:p>
        </w:tc>
        <w:tc>
          <w:tcPr>
            <w:tcW w:w="1134" w:type="dxa"/>
            <w:shd w:val="clear" w:color="auto" w:fill="auto"/>
          </w:tcPr>
          <w:p w14:paraId="2C1B41A7" w14:textId="75596F88" w:rsidR="006D6865" w:rsidRDefault="006D6865" w:rsidP="006D6865">
            <w:pPr>
              <w:pStyle w:val="TAL"/>
            </w:pPr>
            <w:r w:rsidRPr="00B47C3A">
              <w:t>SEAL server</w:t>
            </w:r>
          </w:p>
        </w:tc>
        <w:tc>
          <w:tcPr>
            <w:tcW w:w="1780" w:type="dxa"/>
            <w:vMerge/>
            <w:shd w:val="clear" w:color="auto" w:fill="auto"/>
          </w:tcPr>
          <w:p w14:paraId="2CB27CAF" w14:textId="77777777" w:rsidR="006D6865" w:rsidRPr="003167FF" w:rsidRDefault="006D6865" w:rsidP="006D6865">
            <w:pPr>
              <w:pStyle w:val="TAL"/>
            </w:pPr>
          </w:p>
        </w:tc>
      </w:tr>
    </w:tbl>
    <w:p w14:paraId="1DBAA538" w14:textId="77777777" w:rsidR="00312C76" w:rsidRPr="003167FF" w:rsidRDefault="00312C76" w:rsidP="00312C76"/>
    <w:p w14:paraId="1C61048D" w14:textId="351C5616" w:rsidR="00312C76" w:rsidRPr="003167FF" w:rsidRDefault="00312C76" w:rsidP="00312C76">
      <w:pPr>
        <w:pStyle w:val="Heading3"/>
      </w:pPr>
      <w:bookmarkStart w:id="640" w:name="_Toc155355486"/>
      <w:r w:rsidRPr="003167FF">
        <w:t>9.4.2</w:t>
      </w:r>
      <w:r w:rsidRPr="003167FF">
        <w:tab/>
        <w:t>SS_LocationReporting API</w:t>
      </w:r>
      <w:bookmarkEnd w:id="640"/>
    </w:p>
    <w:p w14:paraId="50F85955" w14:textId="77777777" w:rsidR="00312C76" w:rsidRPr="003167FF" w:rsidRDefault="00312C76" w:rsidP="00312C76">
      <w:pPr>
        <w:pStyle w:val="Heading4"/>
      </w:pPr>
      <w:bookmarkStart w:id="641" w:name="_Toc155355487"/>
      <w:r w:rsidRPr="003167FF">
        <w:t>9.4.2.1</w:t>
      </w:r>
      <w:r w:rsidRPr="003167FF">
        <w:tab/>
        <w:t>General</w:t>
      </w:r>
      <w:bookmarkEnd w:id="641"/>
    </w:p>
    <w:p w14:paraId="6287EFFD" w14:textId="77777777" w:rsidR="00312C76" w:rsidRPr="003167FF" w:rsidRDefault="00312C76" w:rsidP="00312C76">
      <w:r w:rsidRPr="003167FF">
        <w:rPr>
          <w:b/>
        </w:rPr>
        <w:t>API description:</w:t>
      </w:r>
      <w:r w:rsidRPr="003167FF">
        <w:t xml:space="preserve"> This API enables the VAL server to trigger reporting of location information to the location management server over LM-S.</w:t>
      </w:r>
    </w:p>
    <w:p w14:paraId="140E9C26" w14:textId="77777777" w:rsidR="00312C76" w:rsidRPr="003167FF" w:rsidRDefault="00312C76" w:rsidP="00312C76">
      <w:pPr>
        <w:pStyle w:val="Heading4"/>
      </w:pPr>
      <w:bookmarkStart w:id="642" w:name="_Toc155355488"/>
      <w:r w:rsidRPr="003167FF">
        <w:t>9.4.2.2</w:t>
      </w:r>
      <w:r w:rsidRPr="003167FF">
        <w:tab/>
        <w:t>Create_Trigger_Location_Reporting operation</w:t>
      </w:r>
      <w:bookmarkEnd w:id="642"/>
    </w:p>
    <w:p w14:paraId="0F890C1D" w14:textId="77777777" w:rsidR="00312C76" w:rsidRPr="003167FF" w:rsidRDefault="00312C76" w:rsidP="00312C76">
      <w:r w:rsidRPr="003167FF">
        <w:rPr>
          <w:b/>
        </w:rPr>
        <w:t xml:space="preserve">API operation name: </w:t>
      </w:r>
      <w:r w:rsidRPr="003167FF">
        <w:t>Create_Trigger_Location_Reporting</w:t>
      </w:r>
    </w:p>
    <w:p w14:paraId="17A271C1" w14:textId="77777777" w:rsidR="00312C76" w:rsidRPr="003167FF" w:rsidRDefault="00312C76" w:rsidP="00312C76">
      <w:pPr>
        <w:rPr>
          <w:lang w:eastAsia="zh-CN"/>
        </w:rPr>
      </w:pPr>
      <w:r w:rsidRPr="003167FF">
        <w:rPr>
          <w:b/>
        </w:rPr>
        <w:lastRenderedPageBreak/>
        <w:t>Description:</w:t>
      </w:r>
      <w:r w:rsidRPr="003167FF">
        <w:t xml:space="preserve"> Creates the trigger to report location information.</w:t>
      </w:r>
    </w:p>
    <w:p w14:paraId="4DF2BBF3" w14:textId="77777777" w:rsidR="00312C76" w:rsidRPr="003167FF" w:rsidRDefault="00312C76" w:rsidP="00312C76">
      <w:r w:rsidRPr="003167FF">
        <w:rPr>
          <w:b/>
        </w:rPr>
        <w:t>Known Consumers:</w:t>
      </w:r>
      <w:r w:rsidRPr="003167FF">
        <w:t xml:space="preserve"> VAL server.</w:t>
      </w:r>
    </w:p>
    <w:p w14:paraId="74213403" w14:textId="77777777" w:rsidR="00312C76" w:rsidRPr="003167FF" w:rsidRDefault="00312C76" w:rsidP="00312C76">
      <w:pPr>
        <w:rPr>
          <w:lang w:eastAsia="zh-CN"/>
        </w:rPr>
      </w:pPr>
      <w:r w:rsidRPr="003167FF">
        <w:rPr>
          <w:b/>
          <w:lang w:eastAsia="zh-CN"/>
        </w:rPr>
        <w:t xml:space="preserve">Inputs: </w:t>
      </w:r>
      <w:r w:rsidRPr="003167FF">
        <w:rPr>
          <w:lang w:eastAsia="zh-CN"/>
        </w:rPr>
        <w:t>Refer subclause 9.3.2.4</w:t>
      </w:r>
    </w:p>
    <w:p w14:paraId="38D55605" w14:textId="77777777" w:rsidR="00312C76" w:rsidRPr="003167FF" w:rsidRDefault="00312C76" w:rsidP="00312C76">
      <w:pPr>
        <w:rPr>
          <w:lang w:eastAsia="zh-CN"/>
        </w:rPr>
      </w:pPr>
      <w:r w:rsidRPr="003167FF">
        <w:rPr>
          <w:b/>
          <w:lang w:eastAsia="zh-CN"/>
        </w:rPr>
        <w:t>Outputs:</w:t>
      </w:r>
      <w:r w:rsidRPr="003167FF">
        <w:rPr>
          <w:lang w:eastAsia="zh-CN"/>
        </w:rPr>
        <w:t xml:space="preserve"> Refer subclause 9.3.2.4</w:t>
      </w:r>
    </w:p>
    <w:p w14:paraId="6B51CC44" w14:textId="77777777" w:rsidR="00312C76" w:rsidRPr="003167FF" w:rsidRDefault="00312C76" w:rsidP="00312C76">
      <w:pPr>
        <w:rPr>
          <w:lang w:eastAsia="zh-CN"/>
        </w:rPr>
      </w:pPr>
      <w:r w:rsidRPr="003167FF">
        <w:rPr>
          <w:lang w:eastAsia="zh-CN"/>
        </w:rPr>
        <w:t>See subclause 9.3.5 for the details of usage of this API operation.</w:t>
      </w:r>
    </w:p>
    <w:p w14:paraId="3C162D5C" w14:textId="77777777" w:rsidR="00312C76" w:rsidRPr="003167FF" w:rsidRDefault="00312C76" w:rsidP="00312C76">
      <w:pPr>
        <w:pStyle w:val="Heading4"/>
      </w:pPr>
      <w:bookmarkStart w:id="643" w:name="_Toc155355489"/>
      <w:r w:rsidRPr="003167FF">
        <w:t>9.4.2.3</w:t>
      </w:r>
      <w:r w:rsidRPr="003167FF">
        <w:tab/>
        <w:t>Update_Trigger_Location_Reporting operation</w:t>
      </w:r>
      <w:bookmarkEnd w:id="643"/>
    </w:p>
    <w:p w14:paraId="39D7088D" w14:textId="77777777" w:rsidR="00312C76" w:rsidRPr="003167FF" w:rsidRDefault="00312C76" w:rsidP="00312C76">
      <w:r w:rsidRPr="003167FF">
        <w:rPr>
          <w:b/>
        </w:rPr>
        <w:t xml:space="preserve">API operation name: </w:t>
      </w:r>
      <w:r w:rsidRPr="003167FF">
        <w:t>Update_Trigger_Location_Reporting</w:t>
      </w:r>
    </w:p>
    <w:p w14:paraId="096FD2CE" w14:textId="77777777" w:rsidR="00312C76" w:rsidRPr="003167FF" w:rsidRDefault="00312C76" w:rsidP="00312C76">
      <w:pPr>
        <w:rPr>
          <w:lang w:eastAsia="zh-CN"/>
        </w:rPr>
      </w:pPr>
      <w:r w:rsidRPr="003167FF">
        <w:rPr>
          <w:b/>
        </w:rPr>
        <w:t>Description:</w:t>
      </w:r>
      <w:r w:rsidRPr="003167FF">
        <w:t xml:space="preserve"> Updates the trigger to report location information.</w:t>
      </w:r>
    </w:p>
    <w:p w14:paraId="21F6EA8D" w14:textId="77777777" w:rsidR="00312C76" w:rsidRPr="003167FF" w:rsidRDefault="00312C76" w:rsidP="00312C76">
      <w:r w:rsidRPr="003167FF">
        <w:rPr>
          <w:b/>
        </w:rPr>
        <w:t>Known Consumers:</w:t>
      </w:r>
      <w:r w:rsidRPr="003167FF">
        <w:t xml:space="preserve"> VAL server.</w:t>
      </w:r>
    </w:p>
    <w:p w14:paraId="1890E22A" w14:textId="77777777" w:rsidR="00312C76" w:rsidRPr="003167FF" w:rsidRDefault="00312C76" w:rsidP="00312C76">
      <w:pPr>
        <w:rPr>
          <w:lang w:eastAsia="zh-CN"/>
        </w:rPr>
      </w:pPr>
      <w:r w:rsidRPr="003167FF">
        <w:rPr>
          <w:b/>
          <w:lang w:eastAsia="zh-CN"/>
        </w:rPr>
        <w:t xml:space="preserve">Inputs: </w:t>
      </w:r>
      <w:r w:rsidRPr="003167FF">
        <w:rPr>
          <w:lang w:eastAsia="zh-CN"/>
        </w:rPr>
        <w:t>Refer subclause 9.3.2.4</w:t>
      </w:r>
    </w:p>
    <w:p w14:paraId="09412EEA" w14:textId="77777777" w:rsidR="00312C76" w:rsidRPr="003167FF" w:rsidRDefault="00312C76" w:rsidP="00312C76">
      <w:pPr>
        <w:rPr>
          <w:lang w:eastAsia="zh-CN"/>
        </w:rPr>
      </w:pPr>
      <w:r w:rsidRPr="003167FF">
        <w:rPr>
          <w:b/>
          <w:lang w:eastAsia="zh-CN"/>
        </w:rPr>
        <w:t>Outputs:</w:t>
      </w:r>
      <w:r w:rsidRPr="003167FF">
        <w:rPr>
          <w:lang w:eastAsia="zh-CN"/>
        </w:rPr>
        <w:t xml:space="preserve"> Refer subclause 9.3.2.4</w:t>
      </w:r>
    </w:p>
    <w:p w14:paraId="24B18FB1" w14:textId="77777777" w:rsidR="00312C76" w:rsidRPr="003167FF" w:rsidRDefault="00312C76" w:rsidP="00312C76">
      <w:pPr>
        <w:rPr>
          <w:noProof/>
        </w:rPr>
      </w:pPr>
      <w:r w:rsidRPr="003167FF">
        <w:rPr>
          <w:lang w:eastAsia="zh-CN"/>
        </w:rPr>
        <w:t>See subclause 9.3.5 for the details of usage of this API operation.</w:t>
      </w:r>
    </w:p>
    <w:p w14:paraId="4AE2341F" w14:textId="77777777" w:rsidR="00312C76" w:rsidRPr="003167FF" w:rsidRDefault="00312C76" w:rsidP="00312C76">
      <w:pPr>
        <w:pStyle w:val="Heading4"/>
      </w:pPr>
      <w:bookmarkStart w:id="644" w:name="_Toc155355490"/>
      <w:r w:rsidRPr="003167FF">
        <w:t>9.4.2.4</w:t>
      </w:r>
      <w:r w:rsidRPr="003167FF">
        <w:tab/>
        <w:t>Cancel_Trigger_Location_Reporting operation</w:t>
      </w:r>
      <w:bookmarkEnd w:id="644"/>
    </w:p>
    <w:p w14:paraId="62F6534A" w14:textId="77777777" w:rsidR="00312C76" w:rsidRPr="003167FF" w:rsidRDefault="00312C76" w:rsidP="00312C76">
      <w:r w:rsidRPr="003167FF">
        <w:rPr>
          <w:b/>
        </w:rPr>
        <w:t xml:space="preserve">API operation name: </w:t>
      </w:r>
      <w:r w:rsidRPr="003167FF">
        <w:t>Cancel_Trigger_Location_Reporting</w:t>
      </w:r>
    </w:p>
    <w:p w14:paraId="1EE62968" w14:textId="77777777" w:rsidR="00312C76" w:rsidRPr="003167FF" w:rsidRDefault="00312C76" w:rsidP="00312C76">
      <w:pPr>
        <w:rPr>
          <w:lang w:eastAsia="zh-CN"/>
        </w:rPr>
      </w:pPr>
      <w:r w:rsidRPr="003167FF">
        <w:rPr>
          <w:b/>
        </w:rPr>
        <w:t>Description:</w:t>
      </w:r>
      <w:r w:rsidRPr="003167FF">
        <w:t xml:space="preserve"> Cancels the trigger to report location information.</w:t>
      </w:r>
    </w:p>
    <w:p w14:paraId="7ECF475B" w14:textId="77777777" w:rsidR="00312C76" w:rsidRPr="003167FF" w:rsidRDefault="00312C76" w:rsidP="00312C76">
      <w:r w:rsidRPr="003167FF">
        <w:rPr>
          <w:b/>
        </w:rPr>
        <w:t>Known Consumers:</w:t>
      </w:r>
      <w:r w:rsidRPr="003167FF">
        <w:t xml:space="preserve"> VAL server.</w:t>
      </w:r>
    </w:p>
    <w:p w14:paraId="70F16052" w14:textId="77777777" w:rsidR="00312C76" w:rsidRPr="003167FF" w:rsidRDefault="00312C76" w:rsidP="00312C76">
      <w:pPr>
        <w:rPr>
          <w:lang w:eastAsia="zh-CN"/>
        </w:rPr>
      </w:pPr>
      <w:r w:rsidRPr="003167FF">
        <w:rPr>
          <w:b/>
          <w:lang w:eastAsia="zh-CN"/>
        </w:rPr>
        <w:t xml:space="preserve">Inputs: </w:t>
      </w:r>
      <w:r w:rsidRPr="003167FF">
        <w:rPr>
          <w:lang w:eastAsia="zh-CN"/>
        </w:rPr>
        <w:t>Refer subclause 9.3.2.8</w:t>
      </w:r>
    </w:p>
    <w:p w14:paraId="77092A23" w14:textId="55510997" w:rsidR="00312C76" w:rsidRPr="003167FF" w:rsidRDefault="00312C76" w:rsidP="00312C76">
      <w:pPr>
        <w:rPr>
          <w:lang w:eastAsia="zh-CN"/>
        </w:rPr>
      </w:pPr>
      <w:r w:rsidRPr="003167FF">
        <w:rPr>
          <w:b/>
          <w:lang w:eastAsia="zh-CN"/>
        </w:rPr>
        <w:t>Outputs:</w:t>
      </w:r>
      <w:r w:rsidRPr="003167FF">
        <w:rPr>
          <w:lang w:eastAsia="zh-CN"/>
        </w:rPr>
        <w:t xml:space="preserve"> Refer subclause 9.3.2.</w:t>
      </w:r>
      <w:r w:rsidR="0057349D">
        <w:rPr>
          <w:lang w:eastAsia="zh-CN"/>
        </w:rPr>
        <w:t>25</w:t>
      </w:r>
    </w:p>
    <w:p w14:paraId="35A286C3" w14:textId="77777777" w:rsidR="00312C76" w:rsidRPr="003167FF" w:rsidRDefault="00312C76" w:rsidP="00312C76">
      <w:pPr>
        <w:rPr>
          <w:noProof/>
        </w:rPr>
      </w:pPr>
      <w:r w:rsidRPr="003167FF">
        <w:rPr>
          <w:lang w:eastAsia="zh-CN"/>
        </w:rPr>
        <w:t>See subclause 9.3.6 for the details of usage of this API operation.</w:t>
      </w:r>
    </w:p>
    <w:p w14:paraId="000FD0A8" w14:textId="6905F7EB" w:rsidR="001A61DE" w:rsidRPr="005A40C6" w:rsidRDefault="001A61DE" w:rsidP="001A61DE">
      <w:pPr>
        <w:pStyle w:val="Heading4"/>
      </w:pPr>
      <w:bookmarkStart w:id="645" w:name="_Toc155355491"/>
      <w:r w:rsidRPr="00ED00B7">
        <w:t>9.4.2.</w:t>
      </w:r>
      <w:r>
        <w:t>5</w:t>
      </w:r>
      <w:r w:rsidRPr="00ED00B7">
        <w:tab/>
      </w:r>
      <w:r>
        <w:t>Notify</w:t>
      </w:r>
      <w:r w:rsidRPr="00ED00B7">
        <w:t>_Trigger_Location_Reporting operation</w:t>
      </w:r>
      <w:bookmarkEnd w:id="645"/>
    </w:p>
    <w:p w14:paraId="79C45D06" w14:textId="77777777" w:rsidR="001A61DE" w:rsidRPr="005813B9" w:rsidRDefault="001A61DE" w:rsidP="001A61DE">
      <w:r>
        <w:rPr>
          <w:b/>
        </w:rPr>
        <w:t xml:space="preserve">API operation name: </w:t>
      </w:r>
      <w:r>
        <w:t>Notify</w:t>
      </w:r>
      <w:r w:rsidRPr="00FD344D">
        <w:t>_</w:t>
      </w:r>
      <w:r w:rsidRPr="00033832">
        <w:t>Trigger_Location_Reporting</w:t>
      </w:r>
    </w:p>
    <w:p w14:paraId="7D319E85" w14:textId="77777777" w:rsidR="001A61DE" w:rsidRDefault="001A61DE" w:rsidP="001A61DE">
      <w:r>
        <w:rPr>
          <w:b/>
        </w:rPr>
        <w:t>D</w:t>
      </w:r>
      <w:r w:rsidRPr="00205936">
        <w:rPr>
          <w:b/>
        </w:rPr>
        <w:t>escription:</w:t>
      </w:r>
      <w:r w:rsidRPr="00FF1309">
        <w:t xml:space="preserve"> </w:t>
      </w:r>
      <w:r>
        <w:t>Notification for location report based on the location trigger.</w:t>
      </w:r>
    </w:p>
    <w:p w14:paraId="739B5F28" w14:textId="77777777" w:rsidR="001A61DE" w:rsidRDefault="001A61DE" w:rsidP="001A61DE">
      <w:r w:rsidRPr="00783ED1">
        <w:rPr>
          <w:b/>
        </w:rPr>
        <w:t>Known Consumers:</w:t>
      </w:r>
      <w:r w:rsidRPr="00783ED1">
        <w:t xml:space="preserve"> </w:t>
      </w:r>
      <w:r>
        <w:t>VAL server.</w:t>
      </w:r>
    </w:p>
    <w:p w14:paraId="2A9E71B3" w14:textId="77777777" w:rsidR="001A61DE" w:rsidRPr="005813B9" w:rsidRDefault="001A61DE" w:rsidP="001A61DE">
      <w:pPr>
        <w:rPr>
          <w:lang w:eastAsia="zh-CN"/>
        </w:rPr>
      </w:pPr>
      <w:r w:rsidRPr="00205936">
        <w:rPr>
          <w:rFonts w:hint="eastAsia"/>
          <w:b/>
          <w:lang w:eastAsia="zh-CN"/>
        </w:rPr>
        <w:t>Input</w:t>
      </w:r>
      <w:r>
        <w:rPr>
          <w:b/>
          <w:lang w:eastAsia="zh-CN"/>
        </w:rPr>
        <w:t>s</w:t>
      </w:r>
      <w:r w:rsidRPr="00205936">
        <w:rPr>
          <w:rFonts w:hint="eastAsia"/>
          <w:b/>
          <w:lang w:eastAsia="zh-CN"/>
        </w:rPr>
        <w:t xml:space="preserve">: </w:t>
      </w:r>
      <w:r w:rsidRPr="0003100E">
        <w:rPr>
          <w:lang w:eastAsia="zh-CN"/>
        </w:rPr>
        <w:t xml:space="preserve">Refer </w:t>
      </w:r>
      <w:r>
        <w:rPr>
          <w:lang w:eastAsia="zh-CN"/>
        </w:rPr>
        <w:t>subclause 9.3</w:t>
      </w:r>
      <w:r w:rsidRPr="00526FC3">
        <w:t>.2.</w:t>
      </w:r>
      <w:r>
        <w:t>7</w:t>
      </w:r>
    </w:p>
    <w:p w14:paraId="1B7CB6B9" w14:textId="77777777" w:rsidR="001A61DE" w:rsidRDefault="001A61DE" w:rsidP="001A61DE">
      <w:pPr>
        <w:rPr>
          <w:lang w:eastAsia="zh-CN"/>
        </w:rPr>
      </w:pPr>
      <w:r w:rsidRPr="00205936">
        <w:rPr>
          <w:rFonts w:hint="eastAsia"/>
          <w:b/>
          <w:lang w:eastAsia="zh-CN"/>
        </w:rPr>
        <w:t>Output</w:t>
      </w:r>
      <w:r>
        <w:rPr>
          <w:b/>
          <w:lang w:eastAsia="zh-CN"/>
        </w:rPr>
        <w:t>s</w:t>
      </w:r>
      <w:r w:rsidRPr="00205936">
        <w:rPr>
          <w:rFonts w:hint="eastAsia"/>
          <w:b/>
          <w:lang w:eastAsia="zh-CN"/>
        </w:rPr>
        <w:t>:</w:t>
      </w:r>
      <w:r w:rsidRPr="00FF1309">
        <w:rPr>
          <w:rFonts w:hint="eastAsia"/>
          <w:lang w:eastAsia="zh-CN"/>
        </w:rPr>
        <w:t xml:space="preserve"> </w:t>
      </w:r>
      <w:r>
        <w:rPr>
          <w:lang w:eastAsia="zh-CN"/>
        </w:rPr>
        <w:t>None</w:t>
      </w:r>
    </w:p>
    <w:p w14:paraId="1A7A90C1" w14:textId="77777777" w:rsidR="001A61DE" w:rsidRPr="00BE5068" w:rsidRDefault="001A61DE" w:rsidP="001A61DE">
      <w:pPr>
        <w:rPr>
          <w:noProof/>
        </w:rPr>
      </w:pPr>
      <w:r>
        <w:rPr>
          <w:lang w:eastAsia="zh-CN"/>
        </w:rPr>
        <w:t>See subclause 9.3.5 for the details of usage of this API operation.</w:t>
      </w:r>
    </w:p>
    <w:p w14:paraId="3718BF08" w14:textId="77777777" w:rsidR="00312C76" w:rsidRPr="003167FF" w:rsidRDefault="00312C76" w:rsidP="00312C76">
      <w:pPr>
        <w:pStyle w:val="Heading3"/>
      </w:pPr>
      <w:bookmarkStart w:id="646" w:name="_Toc155355492"/>
      <w:r w:rsidRPr="003167FF">
        <w:t>9.4.3</w:t>
      </w:r>
      <w:r w:rsidRPr="003167FF">
        <w:tab/>
        <w:t>SS_LocationInfoEvent API</w:t>
      </w:r>
      <w:bookmarkEnd w:id="646"/>
    </w:p>
    <w:p w14:paraId="4B6567BA" w14:textId="77777777" w:rsidR="00312C76" w:rsidRPr="003167FF" w:rsidRDefault="00312C76" w:rsidP="00312C76">
      <w:pPr>
        <w:pStyle w:val="Heading4"/>
      </w:pPr>
      <w:bookmarkStart w:id="647" w:name="_Toc155355493"/>
      <w:r w:rsidRPr="003167FF">
        <w:t>9.4.3.1</w:t>
      </w:r>
      <w:r w:rsidRPr="003167FF">
        <w:tab/>
        <w:t>General</w:t>
      </w:r>
      <w:bookmarkEnd w:id="647"/>
    </w:p>
    <w:p w14:paraId="0C4931E6" w14:textId="5C34D220" w:rsidR="00312C76" w:rsidRPr="003167FF" w:rsidRDefault="00312C76" w:rsidP="00312C76">
      <w:r w:rsidRPr="003167FF">
        <w:rPr>
          <w:b/>
        </w:rPr>
        <w:t>API description:</w:t>
      </w:r>
      <w:r w:rsidRPr="003167FF">
        <w:t xml:space="preserve"> This API enables the VAL server to </w:t>
      </w:r>
      <w:r w:rsidR="00221434" w:rsidRPr="00221434">
        <w:t xml:space="preserve">subscribe, receive and unsubscribe </w:t>
      </w:r>
      <w:r w:rsidRPr="003167FF">
        <w:t>the UEs location information from the location management server over LM-S</w:t>
      </w:r>
      <w:r w:rsidR="00B54583" w:rsidRPr="00B54583">
        <w:t>, as well as modify an active subscription</w:t>
      </w:r>
      <w:r w:rsidRPr="003167FF">
        <w:t>.</w:t>
      </w:r>
    </w:p>
    <w:p w14:paraId="6F0C0A89" w14:textId="77777777" w:rsidR="00312C76" w:rsidRPr="003167FF" w:rsidRDefault="00312C76" w:rsidP="00312C76">
      <w:pPr>
        <w:pStyle w:val="Heading4"/>
      </w:pPr>
      <w:bookmarkStart w:id="648" w:name="_Toc155355494"/>
      <w:r w:rsidRPr="003167FF">
        <w:t>9.4.3.2</w:t>
      </w:r>
      <w:r w:rsidRPr="003167FF">
        <w:tab/>
        <w:t>Subscribe_Location_Info operation</w:t>
      </w:r>
      <w:bookmarkEnd w:id="648"/>
    </w:p>
    <w:p w14:paraId="3BFD1CA3" w14:textId="77777777" w:rsidR="00312C76" w:rsidRPr="003167FF" w:rsidRDefault="00312C76" w:rsidP="00312C76">
      <w:r w:rsidRPr="003167FF">
        <w:rPr>
          <w:b/>
        </w:rPr>
        <w:t xml:space="preserve">API operation name: </w:t>
      </w:r>
      <w:r w:rsidRPr="003167FF">
        <w:t>Subscribe_Location_Info</w:t>
      </w:r>
    </w:p>
    <w:p w14:paraId="78405E38" w14:textId="77777777" w:rsidR="00312C76" w:rsidRPr="003167FF" w:rsidRDefault="00312C76" w:rsidP="00312C76">
      <w:pPr>
        <w:rPr>
          <w:lang w:eastAsia="zh-CN"/>
        </w:rPr>
      </w:pPr>
      <w:r w:rsidRPr="003167FF">
        <w:rPr>
          <w:b/>
        </w:rPr>
        <w:t>Description:</w:t>
      </w:r>
      <w:r w:rsidRPr="003167FF">
        <w:t xml:space="preserve"> Subscription to the location information.</w:t>
      </w:r>
    </w:p>
    <w:p w14:paraId="586B95B6" w14:textId="77777777" w:rsidR="00312C76" w:rsidRPr="003167FF" w:rsidRDefault="00312C76" w:rsidP="00312C76">
      <w:r w:rsidRPr="003167FF">
        <w:rPr>
          <w:b/>
        </w:rPr>
        <w:lastRenderedPageBreak/>
        <w:t>Known Consumers:</w:t>
      </w:r>
      <w:r w:rsidRPr="003167FF">
        <w:t xml:space="preserve"> VAL server.</w:t>
      </w:r>
    </w:p>
    <w:p w14:paraId="325B3B43" w14:textId="77777777" w:rsidR="00312C76" w:rsidRPr="003167FF" w:rsidRDefault="00312C76" w:rsidP="00312C76">
      <w:pPr>
        <w:rPr>
          <w:lang w:eastAsia="zh-CN"/>
        </w:rPr>
      </w:pPr>
      <w:r w:rsidRPr="003167FF">
        <w:rPr>
          <w:b/>
          <w:lang w:eastAsia="zh-CN"/>
        </w:rPr>
        <w:t xml:space="preserve">Inputs: </w:t>
      </w:r>
      <w:r w:rsidRPr="003167FF">
        <w:rPr>
          <w:lang w:eastAsia="zh-CN"/>
        </w:rPr>
        <w:t>Refer subclause 9.3.2.5</w:t>
      </w:r>
    </w:p>
    <w:p w14:paraId="70FD5280" w14:textId="77777777" w:rsidR="00312C76" w:rsidRPr="003167FF" w:rsidRDefault="00312C76" w:rsidP="00312C76">
      <w:pPr>
        <w:rPr>
          <w:lang w:eastAsia="zh-CN"/>
        </w:rPr>
      </w:pPr>
      <w:r w:rsidRPr="003167FF">
        <w:rPr>
          <w:b/>
          <w:lang w:eastAsia="zh-CN"/>
        </w:rPr>
        <w:t>Outputs:</w:t>
      </w:r>
      <w:r w:rsidRPr="003167FF">
        <w:rPr>
          <w:lang w:eastAsia="zh-CN"/>
        </w:rPr>
        <w:t xml:space="preserve"> Refer subclause 9.3.2.6</w:t>
      </w:r>
    </w:p>
    <w:p w14:paraId="4152FE8C" w14:textId="77777777" w:rsidR="00312C76" w:rsidRPr="003167FF" w:rsidRDefault="00312C76" w:rsidP="00312C76">
      <w:pPr>
        <w:rPr>
          <w:noProof/>
        </w:rPr>
      </w:pPr>
      <w:r w:rsidRPr="003167FF">
        <w:rPr>
          <w:lang w:eastAsia="zh-CN"/>
        </w:rPr>
        <w:t>See subclause 9.3.7 for the details of usage of this API operation.</w:t>
      </w:r>
    </w:p>
    <w:p w14:paraId="27FC190D" w14:textId="77777777" w:rsidR="00312C76" w:rsidRPr="003167FF" w:rsidRDefault="00312C76" w:rsidP="00312C76">
      <w:pPr>
        <w:pStyle w:val="Heading4"/>
      </w:pPr>
      <w:bookmarkStart w:id="649" w:name="_Toc155355495"/>
      <w:r w:rsidRPr="003167FF">
        <w:t>9.4.3.3</w:t>
      </w:r>
      <w:r w:rsidRPr="003167FF">
        <w:tab/>
        <w:t>Notify_Location_Info operation</w:t>
      </w:r>
      <w:bookmarkEnd w:id="649"/>
    </w:p>
    <w:p w14:paraId="0D59D98C" w14:textId="77777777" w:rsidR="00312C76" w:rsidRPr="003167FF" w:rsidRDefault="00312C76" w:rsidP="00312C76">
      <w:r w:rsidRPr="003167FF">
        <w:rPr>
          <w:b/>
        </w:rPr>
        <w:t xml:space="preserve">API operation name: </w:t>
      </w:r>
      <w:r w:rsidRPr="003167FF">
        <w:t>Notify_Location_Info</w:t>
      </w:r>
    </w:p>
    <w:p w14:paraId="4AFB90D2" w14:textId="77777777" w:rsidR="00312C76" w:rsidRPr="003167FF" w:rsidRDefault="00312C76" w:rsidP="00312C76">
      <w:pPr>
        <w:rPr>
          <w:lang w:eastAsia="zh-CN"/>
        </w:rPr>
      </w:pPr>
      <w:r w:rsidRPr="003167FF">
        <w:rPr>
          <w:b/>
        </w:rPr>
        <w:t>Description:</w:t>
      </w:r>
      <w:r w:rsidRPr="003167FF">
        <w:t xml:space="preserve"> Location information notification to the existing subscription.</w:t>
      </w:r>
    </w:p>
    <w:p w14:paraId="2FEFB4A3" w14:textId="77777777" w:rsidR="00312C76" w:rsidRPr="003167FF" w:rsidRDefault="00312C76" w:rsidP="00312C76">
      <w:r w:rsidRPr="003167FF">
        <w:rPr>
          <w:b/>
        </w:rPr>
        <w:t>Known Consumers:</w:t>
      </w:r>
      <w:r w:rsidRPr="003167FF">
        <w:t xml:space="preserve"> VAL server.</w:t>
      </w:r>
    </w:p>
    <w:p w14:paraId="19F19DB8" w14:textId="77777777" w:rsidR="00312C76" w:rsidRPr="003167FF" w:rsidRDefault="00312C76" w:rsidP="00312C76">
      <w:pPr>
        <w:rPr>
          <w:lang w:eastAsia="zh-CN"/>
        </w:rPr>
      </w:pPr>
      <w:r w:rsidRPr="003167FF">
        <w:rPr>
          <w:b/>
          <w:lang w:eastAsia="zh-CN"/>
        </w:rPr>
        <w:t xml:space="preserve">Inputs: </w:t>
      </w:r>
      <w:r w:rsidRPr="003167FF">
        <w:rPr>
          <w:lang w:eastAsia="zh-CN"/>
        </w:rPr>
        <w:t>Refer subclause 9.3.2.7</w:t>
      </w:r>
    </w:p>
    <w:p w14:paraId="653C60C7" w14:textId="77777777" w:rsidR="00312C76" w:rsidRPr="003167FF" w:rsidRDefault="00312C76" w:rsidP="00312C76">
      <w:pPr>
        <w:rPr>
          <w:lang w:eastAsia="zh-CN"/>
        </w:rPr>
      </w:pPr>
      <w:r w:rsidRPr="003167FF">
        <w:rPr>
          <w:b/>
          <w:lang w:eastAsia="zh-CN"/>
        </w:rPr>
        <w:t>Outputs:</w:t>
      </w:r>
      <w:r w:rsidRPr="003167FF">
        <w:rPr>
          <w:lang w:eastAsia="zh-CN"/>
        </w:rPr>
        <w:t xml:space="preserve"> Refer subclause 9.3.2.7</w:t>
      </w:r>
    </w:p>
    <w:p w14:paraId="58599054" w14:textId="77777777" w:rsidR="00312C76" w:rsidRPr="003167FF" w:rsidRDefault="00312C76" w:rsidP="00312C76">
      <w:pPr>
        <w:rPr>
          <w:noProof/>
        </w:rPr>
      </w:pPr>
      <w:r w:rsidRPr="003167FF">
        <w:rPr>
          <w:lang w:eastAsia="zh-CN"/>
        </w:rPr>
        <w:t>See subclause 9.3.8 for the details of usage of this API operation.</w:t>
      </w:r>
    </w:p>
    <w:p w14:paraId="3CC1797F" w14:textId="051ADAEB" w:rsidR="00221434" w:rsidRDefault="00221434" w:rsidP="00221434">
      <w:pPr>
        <w:pStyle w:val="Heading4"/>
      </w:pPr>
      <w:bookmarkStart w:id="650" w:name="_Toc155355496"/>
      <w:r>
        <w:t>9.4.3.</w:t>
      </w:r>
      <w:r>
        <w:rPr>
          <w:lang w:eastAsia="zh-CN"/>
        </w:rPr>
        <w:t>4</w:t>
      </w:r>
      <w:r>
        <w:tab/>
      </w:r>
      <w:r>
        <w:rPr>
          <w:rFonts w:hint="eastAsia"/>
          <w:lang w:eastAsia="zh-CN"/>
        </w:rPr>
        <w:t>Uns</w:t>
      </w:r>
      <w:r>
        <w:t>ubscribe_Location_Info operation</w:t>
      </w:r>
      <w:bookmarkEnd w:id="650"/>
    </w:p>
    <w:p w14:paraId="655EC990" w14:textId="77777777" w:rsidR="00221434" w:rsidRDefault="00221434" w:rsidP="00221434">
      <w:r>
        <w:rPr>
          <w:b/>
        </w:rPr>
        <w:t xml:space="preserve">API operation name: </w:t>
      </w:r>
      <w:r w:rsidRPr="00615416">
        <w:rPr>
          <w:rFonts w:eastAsia="SimSun" w:hint="eastAsia"/>
          <w:lang w:eastAsia="zh-CN"/>
        </w:rPr>
        <w:t>Un</w:t>
      </w:r>
      <w:r>
        <w:rPr>
          <w:rFonts w:eastAsia="SimSun" w:hint="eastAsia"/>
          <w:lang w:eastAsia="zh-CN"/>
        </w:rPr>
        <w:t>s</w:t>
      </w:r>
      <w:r>
        <w:t>ubscribe_Location_Info</w:t>
      </w:r>
    </w:p>
    <w:p w14:paraId="00677DA5" w14:textId="77777777" w:rsidR="00221434" w:rsidRDefault="00221434" w:rsidP="00221434">
      <w:pPr>
        <w:rPr>
          <w:lang w:eastAsia="zh-CN"/>
        </w:rPr>
      </w:pPr>
      <w:r>
        <w:rPr>
          <w:b/>
        </w:rPr>
        <w:t>Description:</w:t>
      </w:r>
      <w:r>
        <w:t xml:space="preserve"> </w:t>
      </w:r>
      <w:r>
        <w:rPr>
          <w:rFonts w:eastAsia="SimSun" w:hint="eastAsia"/>
          <w:lang w:eastAsia="zh-CN"/>
        </w:rPr>
        <w:t>Uns</w:t>
      </w:r>
      <w:r>
        <w:t>ubscri</w:t>
      </w:r>
      <w:r>
        <w:rPr>
          <w:rFonts w:eastAsia="SimSun" w:hint="eastAsia"/>
          <w:lang w:eastAsia="zh-CN"/>
        </w:rPr>
        <w:t>be</w:t>
      </w:r>
      <w:r>
        <w:t xml:space="preserve"> to the location information.</w:t>
      </w:r>
    </w:p>
    <w:p w14:paraId="1D4BDEBD" w14:textId="77777777" w:rsidR="00221434" w:rsidRDefault="00221434" w:rsidP="00221434">
      <w:r>
        <w:rPr>
          <w:b/>
        </w:rPr>
        <w:t>Known Consumers:</w:t>
      </w:r>
      <w:r>
        <w:t xml:space="preserve"> VAL server.</w:t>
      </w:r>
    </w:p>
    <w:p w14:paraId="02ACAA31" w14:textId="34D9761C" w:rsidR="00221434" w:rsidRPr="00615416" w:rsidRDefault="00221434" w:rsidP="00221434">
      <w:pPr>
        <w:rPr>
          <w:rFonts w:eastAsia="SimSun"/>
          <w:lang w:eastAsia="zh-CN"/>
        </w:rPr>
      </w:pPr>
      <w:r>
        <w:rPr>
          <w:b/>
          <w:lang w:eastAsia="zh-CN"/>
        </w:rPr>
        <w:t xml:space="preserve">Inputs: </w:t>
      </w:r>
      <w:r>
        <w:rPr>
          <w:lang w:eastAsia="zh-CN"/>
        </w:rPr>
        <w:t>Refer subclause 9.3.2.</w:t>
      </w:r>
      <w:r>
        <w:rPr>
          <w:rFonts w:eastAsia="SimSun"/>
          <w:lang w:eastAsia="zh-CN"/>
        </w:rPr>
        <w:t>32</w:t>
      </w:r>
    </w:p>
    <w:p w14:paraId="3509DE23" w14:textId="4E6F329A" w:rsidR="00221434" w:rsidRPr="00615416" w:rsidRDefault="00221434" w:rsidP="00221434">
      <w:pPr>
        <w:rPr>
          <w:rFonts w:eastAsia="SimSun"/>
          <w:lang w:eastAsia="zh-CN"/>
        </w:rPr>
      </w:pPr>
      <w:r>
        <w:rPr>
          <w:b/>
          <w:lang w:eastAsia="zh-CN"/>
        </w:rPr>
        <w:t>Outputs:</w:t>
      </w:r>
      <w:r>
        <w:rPr>
          <w:lang w:eastAsia="zh-CN"/>
        </w:rPr>
        <w:t xml:space="preserve"> Refer subclause 9.3.2.</w:t>
      </w:r>
      <w:r>
        <w:rPr>
          <w:rFonts w:eastAsia="SimSun"/>
          <w:lang w:eastAsia="zh-CN"/>
        </w:rPr>
        <w:t>33</w:t>
      </w:r>
    </w:p>
    <w:p w14:paraId="0908F1DD" w14:textId="72D1B40F" w:rsidR="00221434" w:rsidRPr="00626E7C" w:rsidRDefault="00221434" w:rsidP="00626E7C">
      <w:pPr>
        <w:rPr>
          <w:rFonts w:eastAsia="SimSun"/>
          <w:noProof/>
          <w:lang w:eastAsia="zh-CN"/>
        </w:rPr>
      </w:pPr>
      <w:r>
        <w:rPr>
          <w:lang w:eastAsia="zh-CN"/>
        </w:rPr>
        <w:t>See subclause 9.3.</w:t>
      </w:r>
      <w:r>
        <w:rPr>
          <w:rFonts w:eastAsia="SimSun"/>
          <w:lang w:eastAsia="zh-CN"/>
        </w:rPr>
        <w:t>16</w:t>
      </w:r>
      <w:r>
        <w:rPr>
          <w:lang w:eastAsia="zh-CN"/>
        </w:rPr>
        <w:t xml:space="preserve"> for the details of usage of this API operation.</w:t>
      </w:r>
    </w:p>
    <w:p w14:paraId="294D8668" w14:textId="77777777" w:rsidR="00B54583" w:rsidRPr="005D6207" w:rsidRDefault="00B54583" w:rsidP="00B54583">
      <w:pPr>
        <w:pStyle w:val="Heading4"/>
        <w:rPr>
          <w:lang w:eastAsia="zh-CN"/>
        </w:rPr>
      </w:pPr>
      <w:bookmarkStart w:id="651" w:name="_Toc155355497"/>
      <w:r w:rsidRPr="005D6207">
        <w:rPr>
          <w:lang w:eastAsia="zh-CN"/>
        </w:rPr>
        <w:t>9.4.</w:t>
      </w:r>
      <w:r>
        <w:rPr>
          <w:lang w:eastAsia="zh-CN"/>
        </w:rPr>
        <w:t>3.5</w:t>
      </w:r>
      <w:r w:rsidRPr="005D6207">
        <w:rPr>
          <w:lang w:eastAsia="zh-CN"/>
        </w:rPr>
        <w:tab/>
      </w:r>
      <w:r>
        <w:t>Update_Location_Info_Subscription</w:t>
      </w:r>
      <w:bookmarkEnd w:id="651"/>
    </w:p>
    <w:p w14:paraId="1E2A02B9" w14:textId="77777777" w:rsidR="00B54583" w:rsidRPr="005D6207" w:rsidRDefault="00B54583" w:rsidP="00B54583">
      <w:r w:rsidRPr="005D6207">
        <w:rPr>
          <w:b/>
        </w:rPr>
        <w:t xml:space="preserve">API operation name: </w:t>
      </w:r>
      <w:r>
        <w:t>Update_Location_Info_Subscription</w:t>
      </w:r>
    </w:p>
    <w:p w14:paraId="4CB73CDC" w14:textId="77777777" w:rsidR="00B54583" w:rsidRPr="005D6207" w:rsidRDefault="00B54583" w:rsidP="00B54583">
      <w:pPr>
        <w:rPr>
          <w:lang w:eastAsia="zh-CN"/>
        </w:rPr>
      </w:pPr>
      <w:r w:rsidRPr="005D6207">
        <w:rPr>
          <w:b/>
        </w:rPr>
        <w:t>Description:</w:t>
      </w:r>
      <w:r w:rsidRPr="005D6207">
        <w:t xml:space="preserve"> </w:t>
      </w:r>
      <w:r>
        <w:t xml:space="preserve">Updating an active subscription about </w:t>
      </w:r>
      <w:r w:rsidRPr="003167FF">
        <w:t>the UEs location information</w:t>
      </w:r>
      <w:r w:rsidRPr="005D6207">
        <w:t>.</w:t>
      </w:r>
    </w:p>
    <w:p w14:paraId="2CA6B2F8" w14:textId="77777777" w:rsidR="00B54583" w:rsidRPr="005D6207" w:rsidRDefault="00B54583" w:rsidP="00B54583">
      <w:r w:rsidRPr="005D6207">
        <w:rPr>
          <w:b/>
        </w:rPr>
        <w:t>Known Consumers:</w:t>
      </w:r>
      <w:r w:rsidRPr="005D6207">
        <w:t xml:space="preserve"> </w:t>
      </w:r>
      <w:r>
        <w:t>VAL</w:t>
      </w:r>
      <w:r w:rsidRPr="005D6207">
        <w:t xml:space="preserve"> server.</w:t>
      </w:r>
    </w:p>
    <w:p w14:paraId="122C8EEA" w14:textId="77777777" w:rsidR="00B54583" w:rsidRPr="005D6207" w:rsidRDefault="00B54583" w:rsidP="00B54583">
      <w:pPr>
        <w:rPr>
          <w:lang w:eastAsia="zh-CN"/>
        </w:rPr>
      </w:pPr>
      <w:r w:rsidRPr="005D6207">
        <w:rPr>
          <w:rFonts w:hint="eastAsia"/>
          <w:b/>
          <w:lang w:eastAsia="zh-CN"/>
        </w:rPr>
        <w:t>Input</w:t>
      </w:r>
      <w:r w:rsidRPr="005D6207">
        <w:rPr>
          <w:b/>
          <w:lang w:eastAsia="zh-CN"/>
        </w:rPr>
        <w:t>s</w:t>
      </w:r>
      <w:r w:rsidRPr="005D6207">
        <w:rPr>
          <w:rFonts w:hint="eastAsia"/>
          <w:b/>
          <w:lang w:eastAsia="zh-CN"/>
        </w:rPr>
        <w:t xml:space="preserve">: </w:t>
      </w:r>
      <w:r w:rsidRPr="005D6207">
        <w:rPr>
          <w:lang w:eastAsia="zh-CN"/>
        </w:rPr>
        <w:t>See subclause 9.</w:t>
      </w:r>
      <w:r>
        <w:rPr>
          <w:lang w:eastAsia="zh-CN"/>
        </w:rPr>
        <w:t>3.2.5</w:t>
      </w:r>
    </w:p>
    <w:p w14:paraId="52737109" w14:textId="77777777" w:rsidR="00B54583" w:rsidRPr="005D6207" w:rsidRDefault="00B54583" w:rsidP="00B54583">
      <w:pPr>
        <w:rPr>
          <w:lang w:eastAsia="zh-CN"/>
        </w:rPr>
      </w:pPr>
      <w:r w:rsidRPr="005D6207">
        <w:rPr>
          <w:rFonts w:hint="eastAsia"/>
          <w:b/>
          <w:lang w:eastAsia="zh-CN"/>
        </w:rPr>
        <w:t>Output</w:t>
      </w:r>
      <w:r w:rsidRPr="005D6207">
        <w:rPr>
          <w:b/>
          <w:lang w:eastAsia="zh-CN"/>
        </w:rPr>
        <w:t>s</w:t>
      </w:r>
      <w:r w:rsidRPr="005D6207">
        <w:rPr>
          <w:rFonts w:hint="eastAsia"/>
          <w:b/>
          <w:lang w:eastAsia="zh-CN"/>
        </w:rPr>
        <w:t>:</w:t>
      </w:r>
      <w:r w:rsidRPr="005D6207">
        <w:rPr>
          <w:rFonts w:hint="eastAsia"/>
          <w:lang w:eastAsia="zh-CN"/>
        </w:rPr>
        <w:t xml:space="preserve"> </w:t>
      </w:r>
      <w:r w:rsidRPr="005D6207">
        <w:rPr>
          <w:lang w:eastAsia="zh-CN"/>
        </w:rPr>
        <w:t>See subclause 9.</w:t>
      </w:r>
      <w:r>
        <w:rPr>
          <w:lang w:eastAsia="zh-CN"/>
        </w:rPr>
        <w:t>3.2.6</w:t>
      </w:r>
    </w:p>
    <w:p w14:paraId="31C451CB" w14:textId="77777777" w:rsidR="00B54583" w:rsidRPr="005D6207" w:rsidRDefault="00B54583" w:rsidP="00B54583">
      <w:pPr>
        <w:rPr>
          <w:lang w:eastAsia="zh-CN"/>
        </w:rPr>
      </w:pPr>
      <w:r w:rsidRPr="005D6207">
        <w:rPr>
          <w:lang w:eastAsia="zh-CN"/>
        </w:rPr>
        <w:t>See subclause </w:t>
      </w:r>
      <w:r w:rsidRPr="003167FF">
        <w:t>9.3.</w:t>
      </w:r>
      <w:r>
        <w:t>2.</w:t>
      </w:r>
      <w:r w:rsidRPr="003167FF">
        <w:t>7</w:t>
      </w:r>
      <w:r>
        <w:t>a</w:t>
      </w:r>
      <w:r w:rsidRPr="005D6207">
        <w:rPr>
          <w:lang w:eastAsia="zh-CN"/>
        </w:rPr>
        <w:t xml:space="preserve"> for the details of usage of this API operation.</w:t>
      </w:r>
    </w:p>
    <w:p w14:paraId="7F02BEC7" w14:textId="00D51165" w:rsidR="00312C76" w:rsidRPr="003167FF" w:rsidRDefault="00312C76" w:rsidP="00312C76">
      <w:pPr>
        <w:pStyle w:val="Heading3"/>
      </w:pPr>
      <w:bookmarkStart w:id="652" w:name="_Toc155355498"/>
      <w:r w:rsidRPr="003167FF">
        <w:t>9.4.4</w:t>
      </w:r>
      <w:r w:rsidRPr="003167FF">
        <w:tab/>
        <w:t>SS_LocationInfoRetrieval API</w:t>
      </w:r>
      <w:bookmarkEnd w:id="652"/>
    </w:p>
    <w:p w14:paraId="275DD773" w14:textId="77777777" w:rsidR="00312C76" w:rsidRPr="003167FF" w:rsidRDefault="00312C76" w:rsidP="00312C76">
      <w:pPr>
        <w:pStyle w:val="Heading4"/>
      </w:pPr>
      <w:bookmarkStart w:id="653" w:name="_Toc155355499"/>
      <w:r w:rsidRPr="003167FF">
        <w:t>9.4.4.1</w:t>
      </w:r>
      <w:r w:rsidRPr="003167FF">
        <w:tab/>
        <w:t>General</w:t>
      </w:r>
      <w:bookmarkEnd w:id="653"/>
    </w:p>
    <w:p w14:paraId="561F13B1" w14:textId="77777777" w:rsidR="00312C76" w:rsidRPr="003167FF" w:rsidRDefault="00312C76" w:rsidP="00312C76">
      <w:r w:rsidRPr="003167FF">
        <w:rPr>
          <w:b/>
        </w:rPr>
        <w:t>API description:</w:t>
      </w:r>
      <w:r w:rsidRPr="003167FF">
        <w:t xml:space="preserve"> This API enables the VAL server to obtain UEs location information from the location management server over LM-S.</w:t>
      </w:r>
    </w:p>
    <w:p w14:paraId="014360FF" w14:textId="77777777" w:rsidR="00312C76" w:rsidRPr="003167FF" w:rsidRDefault="00312C76" w:rsidP="00312C76">
      <w:pPr>
        <w:pStyle w:val="Heading4"/>
      </w:pPr>
      <w:bookmarkStart w:id="654" w:name="_Toc155355500"/>
      <w:r w:rsidRPr="003167FF">
        <w:t>9.4.4.2</w:t>
      </w:r>
      <w:r w:rsidRPr="003167FF">
        <w:tab/>
        <w:t>Obtain_Location_Info operation</w:t>
      </w:r>
      <w:bookmarkEnd w:id="654"/>
    </w:p>
    <w:p w14:paraId="10ECB523" w14:textId="77777777" w:rsidR="00312C76" w:rsidRPr="003167FF" w:rsidRDefault="00312C76" w:rsidP="00312C76">
      <w:r w:rsidRPr="003167FF">
        <w:rPr>
          <w:b/>
        </w:rPr>
        <w:t>API operation name:</w:t>
      </w:r>
      <w:r w:rsidRPr="003167FF">
        <w:t xml:space="preserve"> Obtain_Location_Info</w:t>
      </w:r>
    </w:p>
    <w:p w14:paraId="63EDB06B" w14:textId="77777777" w:rsidR="00312C76" w:rsidRPr="004D2268" w:rsidRDefault="00312C76" w:rsidP="00312C76">
      <w:pPr>
        <w:rPr>
          <w:lang w:val="fr-FR" w:eastAsia="zh-CN"/>
        </w:rPr>
      </w:pPr>
      <w:r w:rsidRPr="004D2268">
        <w:rPr>
          <w:b/>
          <w:lang w:val="fr-FR"/>
        </w:rPr>
        <w:t>Description:</w:t>
      </w:r>
      <w:r w:rsidRPr="004D2268">
        <w:rPr>
          <w:lang w:val="fr-FR"/>
        </w:rPr>
        <w:t xml:space="preserve"> Request UEs location information.</w:t>
      </w:r>
    </w:p>
    <w:p w14:paraId="3095E0C3" w14:textId="77777777" w:rsidR="00312C76" w:rsidRPr="003167FF" w:rsidRDefault="00312C76" w:rsidP="00312C76">
      <w:r w:rsidRPr="003167FF">
        <w:rPr>
          <w:b/>
        </w:rPr>
        <w:t>Known Consumers:</w:t>
      </w:r>
      <w:r w:rsidRPr="003167FF">
        <w:t xml:space="preserve"> VAL server.</w:t>
      </w:r>
    </w:p>
    <w:p w14:paraId="00DC5995" w14:textId="77777777" w:rsidR="00312C76" w:rsidRPr="003167FF" w:rsidRDefault="00312C76" w:rsidP="00312C76">
      <w:pPr>
        <w:rPr>
          <w:lang w:eastAsia="zh-CN"/>
        </w:rPr>
      </w:pPr>
      <w:r w:rsidRPr="003167FF">
        <w:rPr>
          <w:b/>
          <w:lang w:eastAsia="zh-CN"/>
        </w:rPr>
        <w:lastRenderedPageBreak/>
        <w:t xml:space="preserve">Inputs: </w:t>
      </w:r>
      <w:r w:rsidRPr="003167FF">
        <w:rPr>
          <w:lang w:eastAsia="zh-CN"/>
        </w:rPr>
        <w:t>Refer subclause 9.3.2.3</w:t>
      </w:r>
    </w:p>
    <w:p w14:paraId="20655A36" w14:textId="77777777" w:rsidR="00312C76" w:rsidRPr="003167FF" w:rsidRDefault="00312C76" w:rsidP="00312C76">
      <w:pPr>
        <w:rPr>
          <w:lang w:eastAsia="zh-CN"/>
        </w:rPr>
      </w:pPr>
      <w:r w:rsidRPr="003167FF">
        <w:rPr>
          <w:b/>
          <w:lang w:eastAsia="zh-CN"/>
        </w:rPr>
        <w:t>Outputs:</w:t>
      </w:r>
      <w:r w:rsidRPr="003167FF">
        <w:rPr>
          <w:lang w:eastAsia="zh-CN"/>
        </w:rPr>
        <w:t xml:space="preserve"> Refer subclause 9.3.2.2</w:t>
      </w:r>
    </w:p>
    <w:p w14:paraId="6B427C1E" w14:textId="77777777" w:rsidR="00312C76" w:rsidRPr="003167FF" w:rsidRDefault="00312C76" w:rsidP="00312C76">
      <w:pPr>
        <w:rPr>
          <w:lang w:eastAsia="zh-CN"/>
        </w:rPr>
      </w:pPr>
      <w:r w:rsidRPr="003167FF">
        <w:rPr>
          <w:lang w:eastAsia="zh-CN"/>
        </w:rPr>
        <w:t>See subclause 9.3.9 for the details of usage of this API operation.</w:t>
      </w:r>
    </w:p>
    <w:p w14:paraId="70A08092" w14:textId="77777777" w:rsidR="00312C76" w:rsidRPr="003167FF" w:rsidRDefault="00312C76" w:rsidP="00312C76">
      <w:pPr>
        <w:pStyle w:val="Heading3"/>
      </w:pPr>
      <w:bookmarkStart w:id="655" w:name="_Toc155355501"/>
      <w:r w:rsidRPr="003167FF">
        <w:t>9.4.5</w:t>
      </w:r>
      <w:r w:rsidRPr="003167FF">
        <w:tab/>
        <w:t>SS_LocationAreaInfoRetrieval API</w:t>
      </w:r>
      <w:bookmarkEnd w:id="655"/>
    </w:p>
    <w:p w14:paraId="58715866" w14:textId="77777777" w:rsidR="00312C76" w:rsidRPr="003167FF" w:rsidRDefault="00312C76" w:rsidP="00312C76">
      <w:pPr>
        <w:pStyle w:val="Heading4"/>
      </w:pPr>
      <w:bookmarkStart w:id="656" w:name="_Toc155355502"/>
      <w:r w:rsidRPr="003167FF">
        <w:t>9.4.5.1</w:t>
      </w:r>
      <w:r w:rsidRPr="003167FF">
        <w:tab/>
        <w:t>General</w:t>
      </w:r>
      <w:bookmarkEnd w:id="656"/>
    </w:p>
    <w:p w14:paraId="0F592889" w14:textId="77777777" w:rsidR="00312C76" w:rsidRPr="003167FF" w:rsidRDefault="00312C76" w:rsidP="00312C76">
      <w:r w:rsidRPr="003167FF">
        <w:rPr>
          <w:b/>
        </w:rPr>
        <w:t>API description:</w:t>
      </w:r>
      <w:r w:rsidRPr="003167FF">
        <w:t xml:space="preserve"> This API enables the VAL server to obtain UE(s) information in an application defined proximity range of a location from the location management server over LM-S.</w:t>
      </w:r>
    </w:p>
    <w:p w14:paraId="6A74BD53" w14:textId="77777777" w:rsidR="00312C76" w:rsidRPr="003167FF" w:rsidRDefault="00312C76" w:rsidP="00312C76">
      <w:pPr>
        <w:pStyle w:val="Heading4"/>
      </w:pPr>
      <w:bookmarkStart w:id="657" w:name="_Toc155355503"/>
      <w:r w:rsidRPr="003167FF">
        <w:t>9.4.5.2</w:t>
      </w:r>
      <w:r w:rsidRPr="003167FF">
        <w:tab/>
        <w:t>Obtain_UEs_Info operation</w:t>
      </w:r>
      <w:bookmarkEnd w:id="657"/>
    </w:p>
    <w:p w14:paraId="1B9003C7" w14:textId="77777777" w:rsidR="00312C76" w:rsidRPr="003167FF" w:rsidRDefault="00312C76" w:rsidP="00312C76">
      <w:r w:rsidRPr="003167FF">
        <w:rPr>
          <w:b/>
        </w:rPr>
        <w:t>API operation name:</w:t>
      </w:r>
      <w:r w:rsidRPr="003167FF">
        <w:t xml:space="preserve"> Obtain_UEs_Info</w:t>
      </w:r>
    </w:p>
    <w:p w14:paraId="7EEDAEF9" w14:textId="77777777" w:rsidR="00312C76" w:rsidRPr="003167FF" w:rsidRDefault="00312C76" w:rsidP="00312C76">
      <w:pPr>
        <w:rPr>
          <w:lang w:eastAsia="zh-CN"/>
        </w:rPr>
      </w:pPr>
      <w:r w:rsidRPr="003167FF">
        <w:rPr>
          <w:b/>
        </w:rPr>
        <w:t>Description:</w:t>
      </w:r>
      <w:r w:rsidRPr="003167FF">
        <w:t xml:space="preserve"> Request UEs information in an application defined proximity range of a location.</w:t>
      </w:r>
    </w:p>
    <w:p w14:paraId="7F5E83CF" w14:textId="77777777" w:rsidR="00312C76" w:rsidRPr="003167FF" w:rsidRDefault="00312C76" w:rsidP="00312C76">
      <w:r w:rsidRPr="003167FF">
        <w:rPr>
          <w:b/>
        </w:rPr>
        <w:t>Known Consumers:</w:t>
      </w:r>
      <w:r w:rsidRPr="003167FF">
        <w:t xml:space="preserve"> VAL server.</w:t>
      </w:r>
    </w:p>
    <w:p w14:paraId="67F3980E" w14:textId="77777777" w:rsidR="00312C76" w:rsidRPr="003167FF" w:rsidRDefault="00312C76" w:rsidP="00312C76">
      <w:pPr>
        <w:rPr>
          <w:lang w:eastAsia="zh-CN"/>
        </w:rPr>
      </w:pPr>
      <w:r w:rsidRPr="003167FF">
        <w:rPr>
          <w:b/>
          <w:lang w:eastAsia="zh-CN"/>
        </w:rPr>
        <w:t xml:space="preserve">Inputs: </w:t>
      </w:r>
      <w:r w:rsidRPr="003167FF">
        <w:rPr>
          <w:lang w:eastAsia="zh-CN"/>
        </w:rPr>
        <w:t>Refer subclause 9.3.2.9</w:t>
      </w:r>
    </w:p>
    <w:p w14:paraId="071D34AB" w14:textId="77777777" w:rsidR="00312C76" w:rsidRPr="003167FF" w:rsidRDefault="00312C76" w:rsidP="00312C76">
      <w:pPr>
        <w:rPr>
          <w:lang w:eastAsia="zh-CN"/>
        </w:rPr>
      </w:pPr>
      <w:r w:rsidRPr="003167FF">
        <w:rPr>
          <w:b/>
          <w:lang w:eastAsia="zh-CN"/>
        </w:rPr>
        <w:t>Outputs:</w:t>
      </w:r>
      <w:r w:rsidRPr="003167FF">
        <w:rPr>
          <w:lang w:eastAsia="zh-CN"/>
        </w:rPr>
        <w:t xml:space="preserve"> Refer subclause 9.3.2.10</w:t>
      </w:r>
    </w:p>
    <w:p w14:paraId="067A46F6" w14:textId="77777777" w:rsidR="00312C76" w:rsidRPr="003167FF" w:rsidRDefault="00312C76" w:rsidP="00312C76">
      <w:pPr>
        <w:rPr>
          <w:lang w:eastAsia="zh-CN"/>
        </w:rPr>
      </w:pPr>
      <w:r w:rsidRPr="003167FF">
        <w:rPr>
          <w:lang w:eastAsia="zh-CN"/>
        </w:rPr>
        <w:t>See subclause 9.3.10 for the details of usage of this API operation.</w:t>
      </w:r>
    </w:p>
    <w:p w14:paraId="1C00FFBF" w14:textId="77777777" w:rsidR="00312C76" w:rsidRPr="003167FF" w:rsidRDefault="00312C76" w:rsidP="00312C76">
      <w:pPr>
        <w:pStyle w:val="Heading3"/>
        <w:rPr>
          <w:lang w:eastAsia="zh-CN"/>
        </w:rPr>
      </w:pPr>
      <w:bookmarkStart w:id="658" w:name="_Hlk75243987"/>
      <w:bookmarkStart w:id="659" w:name="_Toc155355504"/>
      <w:r w:rsidRPr="003167FF">
        <w:rPr>
          <w:lang w:eastAsia="zh-CN"/>
        </w:rPr>
        <w:t>9.4.6</w:t>
      </w:r>
      <w:r w:rsidRPr="003167FF">
        <w:rPr>
          <w:lang w:eastAsia="zh-CN"/>
        </w:rPr>
        <w:tab/>
        <w:t>SS_LocationMonitoring API</w:t>
      </w:r>
      <w:bookmarkEnd w:id="659"/>
    </w:p>
    <w:p w14:paraId="6D5FF496" w14:textId="77777777" w:rsidR="00312C76" w:rsidRPr="003167FF" w:rsidRDefault="00312C76" w:rsidP="00312C76">
      <w:pPr>
        <w:pStyle w:val="Heading4"/>
        <w:rPr>
          <w:lang w:eastAsia="zh-CN"/>
        </w:rPr>
      </w:pPr>
      <w:bookmarkStart w:id="660" w:name="_Toc155355505"/>
      <w:r w:rsidRPr="003167FF">
        <w:rPr>
          <w:lang w:eastAsia="zh-CN"/>
        </w:rPr>
        <w:t>9.4.6.1</w:t>
      </w:r>
      <w:r w:rsidRPr="003167FF">
        <w:rPr>
          <w:lang w:eastAsia="zh-CN"/>
        </w:rPr>
        <w:tab/>
        <w:t>General</w:t>
      </w:r>
      <w:bookmarkEnd w:id="660"/>
    </w:p>
    <w:p w14:paraId="15371329" w14:textId="77777777" w:rsidR="00312C76" w:rsidRPr="003167FF" w:rsidRDefault="00312C76" w:rsidP="00312C76">
      <w:pPr>
        <w:rPr>
          <w:lang w:eastAsia="zh-CN"/>
        </w:rPr>
      </w:pPr>
      <w:r w:rsidRPr="003167FF">
        <w:rPr>
          <w:b/>
        </w:rPr>
        <w:t>API description:</w:t>
      </w:r>
      <w:r w:rsidRPr="003167FF">
        <w:t xml:space="preserve"> This API enables the VAL server to monitor the VAL UE's location in a given area of interest, from the location management server over LM-S.</w:t>
      </w:r>
    </w:p>
    <w:p w14:paraId="7CE6B853" w14:textId="76CDC3C4" w:rsidR="00312C76" w:rsidRPr="003167FF" w:rsidRDefault="00312C76" w:rsidP="00312C76">
      <w:pPr>
        <w:pStyle w:val="Heading4"/>
        <w:rPr>
          <w:lang w:eastAsia="zh-CN"/>
        </w:rPr>
      </w:pPr>
      <w:bookmarkStart w:id="661" w:name="_Toc155355506"/>
      <w:r w:rsidRPr="003167FF">
        <w:rPr>
          <w:lang w:eastAsia="zh-CN"/>
        </w:rPr>
        <w:t>9.4.6.2</w:t>
      </w:r>
      <w:r w:rsidRPr="003167FF">
        <w:rPr>
          <w:lang w:eastAsia="zh-CN"/>
        </w:rPr>
        <w:tab/>
        <w:t>Subscribe_Location_Monitoring</w:t>
      </w:r>
      <w:r w:rsidR="0057349D">
        <w:rPr>
          <w:lang w:eastAsia="zh-CN"/>
        </w:rPr>
        <w:t xml:space="preserve"> operation</w:t>
      </w:r>
      <w:bookmarkEnd w:id="661"/>
    </w:p>
    <w:p w14:paraId="3A3A3D57" w14:textId="77777777" w:rsidR="00312C76" w:rsidRPr="003167FF" w:rsidRDefault="00312C76" w:rsidP="00312C76">
      <w:r w:rsidRPr="003167FF">
        <w:rPr>
          <w:b/>
        </w:rPr>
        <w:t xml:space="preserve">API operation name: </w:t>
      </w:r>
      <w:r w:rsidRPr="003167FF">
        <w:t>Subscribe_Location_Monitoring</w:t>
      </w:r>
    </w:p>
    <w:p w14:paraId="67500FBD" w14:textId="77777777" w:rsidR="00312C76" w:rsidRPr="003167FF" w:rsidRDefault="00312C76" w:rsidP="00312C76">
      <w:pPr>
        <w:rPr>
          <w:lang w:eastAsia="zh-CN"/>
        </w:rPr>
      </w:pPr>
      <w:r w:rsidRPr="003167FF">
        <w:rPr>
          <w:b/>
        </w:rPr>
        <w:t>Description:</w:t>
      </w:r>
      <w:r w:rsidRPr="003167FF">
        <w:t xml:space="preserve"> Subscription to location monitoring.</w:t>
      </w:r>
    </w:p>
    <w:p w14:paraId="0578BD66" w14:textId="77777777" w:rsidR="00312C76" w:rsidRPr="003167FF" w:rsidRDefault="00312C76" w:rsidP="00312C76">
      <w:r w:rsidRPr="003167FF">
        <w:rPr>
          <w:b/>
        </w:rPr>
        <w:t>Known Consumers:</w:t>
      </w:r>
      <w:r w:rsidRPr="003167FF">
        <w:t xml:space="preserve"> VAL server.</w:t>
      </w:r>
    </w:p>
    <w:p w14:paraId="0406AF93" w14:textId="77777777" w:rsidR="00312C76" w:rsidRPr="003167FF" w:rsidRDefault="00312C76" w:rsidP="00312C76">
      <w:pPr>
        <w:rPr>
          <w:lang w:eastAsia="zh-CN"/>
        </w:rPr>
      </w:pPr>
      <w:r w:rsidRPr="003167FF">
        <w:rPr>
          <w:b/>
          <w:lang w:eastAsia="zh-CN"/>
        </w:rPr>
        <w:t xml:space="preserve">Inputs: </w:t>
      </w:r>
      <w:r w:rsidRPr="003167FF">
        <w:rPr>
          <w:lang w:eastAsia="zh-CN"/>
        </w:rPr>
        <w:t>See subclause 9.3.2.11</w:t>
      </w:r>
    </w:p>
    <w:p w14:paraId="0F8A52C0" w14:textId="77777777" w:rsidR="00312C76" w:rsidRPr="003167FF" w:rsidRDefault="00312C76" w:rsidP="00312C76">
      <w:pPr>
        <w:rPr>
          <w:lang w:eastAsia="zh-CN"/>
        </w:rPr>
      </w:pPr>
      <w:r w:rsidRPr="003167FF">
        <w:rPr>
          <w:b/>
          <w:lang w:eastAsia="zh-CN"/>
        </w:rPr>
        <w:t>Outputs:</w:t>
      </w:r>
      <w:r w:rsidRPr="003167FF">
        <w:rPr>
          <w:lang w:eastAsia="zh-CN"/>
        </w:rPr>
        <w:t xml:space="preserve"> 9.3.2.12.</w:t>
      </w:r>
    </w:p>
    <w:p w14:paraId="48955A01" w14:textId="77777777" w:rsidR="00312C76" w:rsidRPr="003167FF" w:rsidRDefault="00312C76" w:rsidP="00312C76">
      <w:pPr>
        <w:rPr>
          <w:lang w:eastAsia="zh-CN"/>
        </w:rPr>
      </w:pPr>
      <w:r w:rsidRPr="003167FF">
        <w:rPr>
          <w:lang w:eastAsia="zh-CN"/>
        </w:rPr>
        <w:t>See subclause 9.3.11.2 for the details of usage of this API operation.</w:t>
      </w:r>
    </w:p>
    <w:p w14:paraId="24AAB26E" w14:textId="451C18EA" w:rsidR="00312C76" w:rsidRPr="003167FF" w:rsidRDefault="00312C76" w:rsidP="00312C76">
      <w:pPr>
        <w:pStyle w:val="Heading4"/>
        <w:rPr>
          <w:lang w:eastAsia="zh-CN"/>
        </w:rPr>
      </w:pPr>
      <w:bookmarkStart w:id="662" w:name="_Toc155355507"/>
      <w:r w:rsidRPr="003167FF">
        <w:rPr>
          <w:lang w:eastAsia="zh-CN"/>
        </w:rPr>
        <w:t>9.4.6.3</w:t>
      </w:r>
      <w:r w:rsidRPr="003167FF">
        <w:rPr>
          <w:lang w:eastAsia="zh-CN"/>
        </w:rPr>
        <w:tab/>
        <w:t>Notify_Location_Monitoring_Events</w:t>
      </w:r>
      <w:r w:rsidR="0057349D">
        <w:rPr>
          <w:lang w:eastAsia="zh-CN"/>
        </w:rPr>
        <w:t xml:space="preserve"> operation</w:t>
      </w:r>
      <w:bookmarkEnd w:id="662"/>
    </w:p>
    <w:p w14:paraId="438BE62D" w14:textId="77777777" w:rsidR="00312C76" w:rsidRPr="003167FF" w:rsidRDefault="00312C76" w:rsidP="00312C76">
      <w:r w:rsidRPr="003167FF">
        <w:rPr>
          <w:b/>
        </w:rPr>
        <w:t xml:space="preserve">API operation name: </w:t>
      </w:r>
      <w:r w:rsidRPr="003167FF">
        <w:t>Notify_Location_Monitoring_Events</w:t>
      </w:r>
    </w:p>
    <w:p w14:paraId="690A195F" w14:textId="77777777" w:rsidR="00312C76" w:rsidRPr="003167FF" w:rsidRDefault="00312C76" w:rsidP="00312C76">
      <w:pPr>
        <w:rPr>
          <w:lang w:eastAsia="zh-CN"/>
        </w:rPr>
      </w:pPr>
      <w:r w:rsidRPr="003167FF">
        <w:rPr>
          <w:b/>
        </w:rPr>
        <w:t>Description:</w:t>
      </w:r>
      <w:r w:rsidRPr="003167FF">
        <w:t xml:space="preserve"> Notifying the VAL server with the location monitoring events related to VAL UE.</w:t>
      </w:r>
    </w:p>
    <w:p w14:paraId="437C4739" w14:textId="77777777" w:rsidR="00312C76" w:rsidRPr="003167FF" w:rsidRDefault="00312C76" w:rsidP="00312C76">
      <w:r w:rsidRPr="003167FF">
        <w:rPr>
          <w:b/>
        </w:rPr>
        <w:t>Known Consumers:</w:t>
      </w:r>
      <w:r w:rsidRPr="003167FF">
        <w:t xml:space="preserve"> VAL server.</w:t>
      </w:r>
    </w:p>
    <w:p w14:paraId="11C53D43" w14:textId="77777777" w:rsidR="00312C76" w:rsidRPr="003167FF" w:rsidRDefault="00312C76" w:rsidP="00312C76">
      <w:pPr>
        <w:rPr>
          <w:lang w:eastAsia="zh-CN"/>
        </w:rPr>
      </w:pPr>
      <w:r w:rsidRPr="003167FF">
        <w:rPr>
          <w:b/>
          <w:lang w:eastAsia="zh-CN"/>
        </w:rPr>
        <w:t xml:space="preserve">Inputs: </w:t>
      </w:r>
      <w:r w:rsidRPr="003167FF">
        <w:rPr>
          <w:lang w:eastAsia="zh-CN"/>
        </w:rPr>
        <w:t>See subclause 9.3.2.13</w:t>
      </w:r>
    </w:p>
    <w:p w14:paraId="56CBE7DD" w14:textId="77777777" w:rsidR="00312C76" w:rsidRPr="003167FF" w:rsidRDefault="00312C76" w:rsidP="00312C76">
      <w:pPr>
        <w:rPr>
          <w:lang w:eastAsia="zh-CN"/>
        </w:rPr>
      </w:pPr>
      <w:r w:rsidRPr="003167FF">
        <w:rPr>
          <w:b/>
          <w:lang w:eastAsia="zh-CN"/>
        </w:rPr>
        <w:t>Outputs:</w:t>
      </w:r>
      <w:r w:rsidRPr="003167FF">
        <w:rPr>
          <w:lang w:eastAsia="zh-CN"/>
        </w:rPr>
        <w:t xml:space="preserve"> None.</w:t>
      </w:r>
    </w:p>
    <w:p w14:paraId="678AEFC9" w14:textId="77777777" w:rsidR="00312C76" w:rsidRPr="003167FF" w:rsidRDefault="00312C76" w:rsidP="00312C76">
      <w:pPr>
        <w:rPr>
          <w:noProof/>
        </w:rPr>
      </w:pPr>
      <w:r w:rsidRPr="003167FF">
        <w:rPr>
          <w:lang w:eastAsia="zh-CN"/>
        </w:rPr>
        <w:t>See subclause 9.3.11.2 for the details of usage of this API operation.</w:t>
      </w:r>
    </w:p>
    <w:p w14:paraId="02F0EC48" w14:textId="5184AFCF" w:rsidR="00221434" w:rsidRDefault="00221434" w:rsidP="00221434">
      <w:pPr>
        <w:pStyle w:val="Heading4"/>
      </w:pPr>
      <w:bookmarkStart w:id="663" w:name="_Toc155355508"/>
      <w:bookmarkEnd w:id="658"/>
      <w:r>
        <w:lastRenderedPageBreak/>
        <w:t>9.4.</w:t>
      </w:r>
      <w:r>
        <w:rPr>
          <w:rFonts w:hint="eastAsia"/>
          <w:lang w:eastAsia="zh-CN"/>
        </w:rPr>
        <w:t>6</w:t>
      </w:r>
      <w:r>
        <w:t>.</w:t>
      </w:r>
      <w:r>
        <w:rPr>
          <w:lang w:eastAsia="zh-CN"/>
        </w:rPr>
        <w:t>4</w:t>
      </w:r>
      <w:r>
        <w:tab/>
      </w:r>
      <w:r>
        <w:rPr>
          <w:rFonts w:hint="eastAsia"/>
          <w:lang w:eastAsia="zh-CN"/>
        </w:rPr>
        <w:t>Uns</w:t>
      </w:r>
      <w:r>
        <w:t>ubscribe_Location_</w:t>
      </w:r>
      <w:r w:rsidRPr="00615416">
        <w:t xml:space="preserve"> </w:t>
      </w:r>
      <w:r>
        <w:t>Monitoring operation</w:t>
      </w:r>
      <w:bookmarkEnd w:id="663"/>
    </w:p>
    <w:p w14:paraId="6FA53A87" w14:textId="77777777" w:rsidR="00221434" w:rsidRDefault="00221434" w:rsidP="00221434">
      <w:r>
        <w:rPr>
          <w:b/>
        </w:rPr>
        <w:t xml:space="preserve">API operation name: </w:t>
      </w:r>
      <w:r w:rsidRPr="00615416">
        <w:rPr>
          <w:rFonts w:eastAsia="SimSun" w:hint="eastAsia"/>
          <w:lang w:eastAsia="zh-CN"/>
        </w:rPr>
        <w:t>Un</w:t>
      </w:r>
      <w:r>
        <w:rPr>
          <w:rFonts w:eastAsia="SimSun" w:hint="eastAsia"/>
          <w:lang w:eastAsia="zh-CN"/>
        </w:rPr>
        <w:t>s</w:t>
      </w:r>
      <w:r>
        <w:t>ubscribe_Location</w:t>
      </w:r>
      <w:r>
        <w:rPr>
          <w:rFonts w:eastAsia="SimSun" w:hint="eastAsia"/>
          <w:lang w:eastAsia="zh-CN"/>
        </w:rPr>
        <w:t>_</w:t>
      </w:r>
      <w:r>
        <w:t>Monitoring</w:t>
      </w:r>
    </w:p>
    <w:p w14:paraId="30C34BFA" w14:textId="77777777" w:rsidR="00221434" w:rsidRDefault="00221434" w:rsidP="00221434">
      <w:pPr>
        <w:rPr>
          <w:lang w:eastAsia="zh-CN"/>
        </w:rPr>
      </w:pPr>
      <w:r>
        <w:rPr>
          <w:b/>
        </w:rPr>
        <w:t>Description:</w:t>
      </w:r>
      <w:r>
        <w:t xml:space="preserve"> </w:t>
      </w:r>
      <w:r>
        <w:rPr>
          <w:rFonts w:eastAsia="SimSun" w:hint="eastAsia"/>
          <w:lang w:eastAsia="zh-CN"/>
        </w:rPr>
        <w:t>Uns</w:t>
      </w:r>
      <w:r>
        <w:t>ubscri</w:t>
      </w:r>
      <w:r>
        <w:rPr>
          <w:rFonts w:eastAsia="SimSun" w:hint="eastAsia"/>
          <w:lang w:eastAsia="zh-CN"/>
        </w:rPr>
        <w:t>be</w:t>
      </w:r>
      <w:r>
        <w:t xml:space="preserve"> to the location Monitoring</w:t>
      </w:r>
      <w:r>
        <w:rPr>
          <w:rFonts w:eastAsia="SimSun" w:hint="eastAsia"/>
          <w:lang w:eastAsia="zh-CN"/>
        </w:rPr>
        <w:t xml:space="preserve"> request</w:t>
      </w:r>
      <w:r>
        <w:t>.</w:t>
      </w:r>
    </w:p>
    <w:p w14:paraId="4F4674D6" w14:textId="77777777" w:rsidR="00221434" w:rsidRDefault="00221434" w:rsidP="00221434">
      <w:r>
        <w:rPr>
          <w:b/>
        </w:rPr>
        <w:t>Known Consumers:</w:t>
      </w:r>
      <w:r>
        <w:t xml:space="preserve"> VAL server.</w:t>
      </w:r>
    </w:p>
    <w:p w14:paraId="5CFD065D" w14:textId="6EA9CAE1" w:rsidR="00221434" w:rsidRPr="00615416" w:rsidRDefault="00221434" w:rsidP="00221434">
      <w:pPr>
        <w:rPr>
          <w:rFonts w:eastAsia="SimSun"/>
          <w:lang w:eastAsia="zh-CN"/>
        </w:rPr>
      </w:pPr>
      <w:r>
        <w:rPr>
          <w:b/>
          <w:lang w:eastAsia="zh-CN"/>
        </w:rPr>
        <w:t xml:space="preserve">Inputs: </w:t>
      </w:r>
      <w:r>
        <w:rPr>
          <w:lang w:eastAsia="zh-CN"/>
        </w:rPr>
        <w:t>Refer subclause 9.3.2.</w:t>
      </w:r>
      <w:r>
        <w:rPr>
          <w:rFonts w:eastAsia="SimSun"/>
          <w:lang w:eastAsia="zh-CN"/>
        </w:rPr>
        <w:t>34</w:t>
      </w:r>
    </w:p>
    <w:p w14:paraId="71EA08B5" w14:textId="0526811B" w:rsidR="00221434" w:rsidRPr="00615416" w:rsidRDefault="00221434" w:rsidP="00221434">
      <w:pPr>
        <w:rPr>
          <w:rFonts w:eastAsia="SimSun"/>
          <w:lang w:eastAsia="zh-CN"/>
        </w:rPr>
      </w:pPr>
      <w:r>
        <w:rPr>
          <w:b/>
          <w:lang w:eastAsia="zh-CN"/>
        </w:rPr>
        <w:t>Outputs:</w:t>
      </w:r>
      <w:r>
        <w:rPr>
          <w:lang w:eastAsia="zh-CN"/>
        </w:rPr>
        <w:t xml:space="preserve"> Refer subclause 9.3.2.</w:t>
      </w:r>
      <w:r>
        <w:rPr>
          <w:rFonts w:eastAsia="SimSun"/>
          <w:lang w:eastAsia="zh-CN"/>
        </w:rPr>
        <w:t>35</w:t>
      </w:r>
    </w:p>
    <w:p w14:paraId="15A24F3C" w14:textId="35848668" w:rsidR="00221434" w:rsidRPr="00626E7C" w:rsidRDefault="00221434" w:rsidP="00626E7C">
      <w:pPr>
        <w:rPr>
          <w:rFonts w:eastAsia="SimSun"/>
          <w:noProof/>
          <w:lang w:eastAsia="zh-CN"/>
        </w:rPr>
      </w:pPr>
      <w:r>
        <w:rPr>
          <w:lang w:eastAsia="zh-CN"/>
        </w:rPr>
        <w:t>See subclause 9.3.</w:t>
      </w:r>
      <w:r w:rsidR="0057349D">
        <w:rPr>
          <w:rFonts w:eastAsia="SimSun"/>
          <w:lang w:eastAsia="zh-CN"/>
        </w:rPr>
        <w:t>17</w:t>
      </w:r>
      <w:r>
        <w:rPr>
          <w:lang w:eastAsia="zh-CN"/>
        </w:rPr>
        <w:t xml:space="preserve"> for the details of usage of this API operation.</w:t>
      </w:r>
    </w:p>
    <w:p w14:paraId="59D9627B" w14:textId="77777777" w:rsidR="002B54CE" w:rsidRPr="005D6207" w:rsidRDefault="002B54CE" w:rsidP="002B54CE">
      <w:pPr>
        <w:pStyle w:val="Heading4"/>
        <w:rPr>
          <w:lang w:eastAsia="zh-CN"/>
        </w:rPr>
      </w:pPr>
      <w:bookmarkStart w:id="664" w:name="_Toc155355509"/>
      <w:r w:rsidRPr="005D6207">
        <w:rPr>
          <w:lang w:eastAsia="zh-CN"/>
        </w:rPr>
        <w:t>9.4.</w:t>
      </w:r>
      <w:r>
        <w:rPr>
          <w:lang w:eastAsia="zh-CN"/>
        </w:rPr>
        <w:t>6.5</w:t>
      </w:r>
      <w:r w:rsidRPr="005D6207">
        <w:rPr>
          <w:lang w:eastAsia="zh-CN"/>
        </w:rPr>
        <w:tab/>
      </w:r>
      <w:r>
        <w:t>Update_</w:t>
      </w:r>
      <w:r w:rsidRPr="00F961C2">
        <w:t>Location_Monitoring</w:t>
      </w:r>
      <w:r>
        <w:t>_Subscription</w:t>
      </w:r>
      <w:bookmarkEnd w:id="664"/>
    </w:p>
    <w:p w14:paraId="03A3EE84" w14:textId="77777777" w:rsidR="002B54CE" w:rsidRPr="005D6207" w:rsidRDefault="002B54CE" w:rsidP="002B54CE">
      <w:r w:rsidRPr="005D6207">
        <w:rPr>
          <w:b/>
        </w:rPr>
        <w:t xml:space="preserve">API operation name: </w:t>
      </w:r>
      <w:r>
        <w:t>Update_</w:t>
      </w:r>
      <w:r w:rsidRPr="00F961C2">
        <w:t>Location_Monitoring</w:t>
      </w:r>
      <w:r>
        <w:t>_Subscription</w:t>
      </w:r>
    </w:p>
    <w:p w14:paraId="4301EBA9" w14:textId="77777777" w:rsidR="002B54CE" w:rsidRPr="005D6207" w:rsidRDefault="002B54CE" w:rsidP="002B54CE">
      <w:pPr>
        <w:rPr>
          <w:lang w:eastAsia="zh-CN"/>
        </w:rPr>
      </w:pPr>
      <w:r w:rsidRPr="005D6207">
        <w:rPr>
          <w:b/>
        </w:rPr>
        <w:t>Description:</w:t>
      </w:r>
      <w:r w:rsidRPr="005D6207">
        <w:t xml:space="preserve"> </w:t>
      </w:r>
      <w:r>
        <w:t>Updating an active monitor location subscription</w:t>
      </w:r>
      <w:r w:rsidRPr="005D6207">
        <w:t>.</w:t>
      </w:r>
    </w:p>
    <w:p w14:paraId="3BBA8497" w14:textId="77777777" w:rsidR="002B54CE" w:rsidRPr="005D6207" w:rsidRDefault="002B54CE" w:rsidP="002B54CE">
      <w:r w:rsidRPr="005D6207">
        <w:rPr>
          <w:b/>
        </w:rPr>
        <w:t>Known Consumers:</w:t>
      </w:r>
      <w:r w:rsidRPr="005D6207">
        <w:t xml:space="preserve"> </w:t>
      </w:r>
      <w:r>
        <w:t>VAL</w:t>
      </w:r>
      <w:r w:rsidRPr="005D6207">
        <w:t xml:space="preserve"> server.</w:t>
      </w:r>
    </w:p>
    <w:p w14:paraId="7D7D78A8" w14:textId="77777777" w:rsidR="002B54CE" w:rsidRPr="005D6207" w:rsidRDefault="002B54CE" w:rsidP="002B54CE">
      <w:pPr>
        <w:rPr>
          <w:lang w:eastAsia="zh-CN"/>
        </w:rPr>
      </w:pPr>
      <w:r w:rsidRPr="005D6207">
        <w:rPr>
          <w:rFonts w:hint="eastAsia"/>
          <w:b/>
          <w:lang w:eastAsia="zh-CN"/>
        </w:rPr>
        <w:t>Input</w:t>
      </w:r>
      <w:r w:rsidRPr="005D6207">
        <w:rPr>
          <w:b/>
          <w:lang w:eastAsia="zh-CN"/>
        </w:rPr>
        <w:t>s</w:t>
      </w:r>
      <w:r w:rsidRPr="005D6207">
        <w:rPr>
          <w:rFonts w:hint="eastAsia"/>
          <w:b/>
          <w:lang w:eastAsia="zh-CN"/>
        </w:rPr>
        <w:t xml:space="preserve">: </w:t>
      </w:r>
      <w:r w:rsidRPr="005D6207">
        <w:rPr>
          <w:lang w:eastAsia="zh-CN"/>
        </w:rPr>
        <w:t>See subclause </w:t>
      </w:r>
      <w:r w:rsidRPr="003167FF">
        <w:t>9.3.2.11</w:t>
      </w:r>
    </w:p>
    <w:p w14:paraId="518AC323" w14:textId="77777777" w:rsidR="002B54CE" w:rsidRPr="005D6207" w:rsidRDefault="002B54CE" w:rsidP="002B54CE">
      <w:pPr>
        <w:rPr>
          <w:lang w:eastAsia="zh-CN"/>
        </w:rPr>
      </w:pPr>
      <w:r w:rsidRPr="005D6207">
        <w:rPr>
          <w:rFonts w:hint="eastAsia"/>
          <w:b/>
          <w:lang w:eastAsia="zh-CN"/>
        </w:rPr>
        <w:t>Output</w:t>
      </w:r>
      <w:r w:rsidRPr="005D6207">
        <w:rPr>
          <w:b/>
          <w:lang w:eastAsia="zh-CN"/>
        </w:rPr>
        <w:t>s</w:t>
      </w:r>
      <w:r w:rsidRPr="005D6207">
        <w:rPr>
          <w:rFonts w:hint="eastAsia"/>
          <w:b/>
          <w:lang w:eastAsia="zh-CN"/>
        </w:rPr>
        <w:t>:</w:t>
      </w:r>
      <w:r w:rsidRPr="005D6207">
        <w:rPr>
          <w:rFonts w:hint="eastAsia"/>
          <w:lang w:eastAsia="zh-CN"/>
        </w:rPr>
        <w:t xml:space="preserve"> </w:t>
      </w:r>
      <w:r w:rsidRPr="005D6207">
        <w:rPr>
          <w:lang w:eastAsia="zh-CN"/>
        </w:rPr>
        <w:t>See subclause </w:t>
      </w:r>
      <w:r w:rsidRPr="003167FF">
        <w:t>9.3.2.12</w:t>
      </w:r>
    </w:p>
    <w:p w14:paraId="536CE42A" w14:textId="77777777" w:rsidR="002B54CE" w:rsidRPr="005D6207" w:rsidRDefault="002B54CE" w:rsidP="002B54CE">
      <w:pPr>
        <w:rPr>
          <w:lang w:eastAsia="zh-CN"/>
        </w:rPr>
      </w:pPr>
      <w:r w:rsidRPr="005D6207">
        <w:rPr>
          <w:lang w:eastAsia="zh-CN"/>
        </w:rPr>
        <w:t>See subclause </w:t>
      </w:r>
      <w:r w:rsidRPr="003167FF">
        <w:t>9.3.2.12</w:t>
      </w:r>
      <w:r>
        <w:t>a</w:t>
      </w:r>
      <w:r w:rsidRPr="005D6207">
        <w:rPr>
          <w:lang w:eastAsia="zh-CN"/>
        </w:rPr>
        <w:t xml:space="preserve"> for the details of usage of this API operation.</w:t>
      </w:r>
    </w:p>
    <w:p w14:paraId="581DDE71" w14:textId="5F45D8FD" w:rsidR="00312C76" w:rsidRPr="003167FF" w:rsidRDefault="00312C76" w:rsidP="00312C76">
      <w:pPr>
        <w:pStyle w:val="Heading3"/>
        <w:rPr>
          <w:lang w:eastAsia="zh-CN"/>
        </w:rPr>
      </w:pPr>
      <w:bookmarkStart w:id="665" w:name="_Toc155355510"/>
      <w:r w:rsidRPr="003167FF">
        <w:rPr>
          <w:lang w:eastAsia="zh-CN"/>
        </w:rPr>
        <w:t>9.4.7</w:t>
      </w:r>
      <w:r w:rsidRPr="003167FF">
        <w:rPr>
          <w:lang w:eastAsia="zh-CN"/>
        </w:rPr>
        <w:tab/>
        <w:t>SS_LocationAreaMonitoring API</w:t>
      </w:r>
      <w:bookmarkEnd w:id="665"/>
    </w:p>
    <w:p w14:paraId="0CEB6886" w14:textId="77777777" w:rsidR="00312C76" w:rsidRPr="003167FF" w:rsidRDefault="00312C76" w:rsidP="00312C76">
      <w:pPr>
        <w:pStyle w:val="Heading4"/>
        <w:rPr>
          <w:lang w:eastAsia="zh-CN"/>
        </w:rPr>
      </w:pPr>
      <w:bookmarkStart w:id="666" w:name="_Toc155355511"/>
      <w:r w:rsidRPr="003167FF">
        <w:rPr>
          <w:lang w:eastAsia="zh-CN"/>
        </w:rPr>
        <w:t>9.4.7.1</w:t>
      </w:r>
      <w:r w:rsidRPr="003167FF">
        <w:rPr>
          <w:lang w:eastAsia="zh-CN"/>
        </w:rPr>
        <w:tab/>
        <w:t>General</w:t>
      </w:r>
      <w:bookmarkEnd w:id="666"/>
    </w:p>
    <w:p w14:paraId="3E159D7E" w14:textId="77777777" w:rsidR="00312C76" w:rsidRPr="003167FF" w:rsidRDefault="00312C76" w:rsidP="00312C76">
      <w:pPr>
        <w:rPr>
          <w:lang w:eastAsia="zh-CN"/>
        </w:rPr>
      </w:pPr>
      <w:r w:rsidRPr="003167FF">
        <w:rPr>
          <w:b/>
        </w:rPr>
        <w:t>API description:</w:t>
      </w:r>
      <w:r w:rsidRPr="003167FF">
        <w:t xml:space="preserve"> This API enables the VAL server to monitor the </w:t>
      </w:r>
      <w:r w:rsidRPr="003167FF">
        <w:rPr>
          <w:lang w:eastAsia="zh-CN"/>
        </w:rPr>
        <w:t>list of UEs moving in or moving out of the specific location area</w:t>
      </w:r>
      <w:r w:rsidRPr="003167FF">
        <w:t>.</w:t>
      </w:r>
    </w:p>
    <w:p w14:paraId="5E47C92E" w14:textId="77777777" w:rsidR="00312C76" w:rsidRPr="003167FF" w:rsidRDefault="00312C76" w:rsidP="00312C76">
      <w:pPr>
        <w:pStyle w:val="Heading4"/>
        <w:rPr>
          <w:lang w:eastAsia="zh-CN"/>
        </w:rPr>
      </w:pPr>
      <w:bookmarkStart w:id="667" w:name="_Toc155355512"/>
      <w:r w:rsidRPr="003167FF">
        <w:rPr>
          <w:lang w:eastAsia="zh-CN"/>
        </w:rPr>
        <w:t>9.4.7.2</w:t>
      </w:r>
      <w:r w:rsidRPr="003167FF">
        <w:rPr>
          <w:lang w:eastAsia="zh-CN"/>
        </w:rPr>
        <w:tab/>
        <w:t>Subscribe_Location_Area_Monitoring</w:t>
      </w:r>
      <w:bookmarkEnd w:id="667"/>
    </w:p>
    <w:p w14:paraId="02FDE4D2" w14:textId="77777777" w:rsidR="00312C76" w:rsidRPr="003167FF" w:rsidRDefault="00312C76" w:rsidP="00312C76">
      <w:r w:rsidRPr="003167FF">
        <w:rPr>
          <w:b/>
        </w:rPr>
        <w:t xml:space="preserve">API operation name: </w:t>
      </w:r>
      <w:r w:rsidRPr="003167FF">
        <w:t>Subscribe_Location_Area_Monitoring</w:t>
      </w:r>
    </w:p>
    <w:p w14:paraId="61401079" w14:textId="77777777" w:rsidR="00312C76" w:rsidRPr="003167FF" w:rsidRDefault="00312C76" w:rsidP="00312C76">
      <w:pPr>
        <w:rPr>
          <w:lang w:eastAsia="zh-CN"/>
        </w:rPr>
      </w:pPr>
      <w:r w:rsidRPr="003167FF">
        <w:rPr>
          <w:b/>
        </w:rPr>
        <w:t>Description:</w:t>
      </w:r>
      <w:r w:rsidRPr="003167FF">
        <w:t xml:space="preserve"> Subscription to location area monitoring.</w:t>
      </w:r>
    </w:p>
    <w:p w14:paraId="71C4D709" w14:textId="77777777" w:rsidR="00312C76" w:rsidRPr="003167FF" w:rsidRDefault="00312C76" w:rsidP="00312C76">
      <w:r w:rsidRPr="003167FF">
        <w:rPr>
          <w:b/>
        </w:rPr>
        <w:t>Known Consumers:</w:t>
      </w:r>
      <w:r w:rsidRPr="003167FF">
        <w:t xml:space="preserve"> VAL server.</w:t>
      </w:r>
    </w:p>
    <w:p w14:paraId="277A6663" w14:textId="77777777" w:rsidR="00312C76" w:rsidRPr="003167FF" w:rsidRDefault="00312C76" w:rsidP="00312C76">
      <w:pPr>
        <w:rPr>
          <w:lang w:eastAsia="zh-CN"/>
        </w:rPr>
      </w:pPr>
      <w:r w:rsidRPr="003167FF">
        <w:rPr>
          <w:b/>
          <w:lang w:eastAsia="zh-CN"/>
        </w:rPr>
        <w:t xml:space="preserve">Inputs: </w:t>
      </w:r>
      <w:r w:rsidRPr="003167FF">
        <w:rPr>
          <w:lang w:eastAsia="zh-CN"/>
        </w:rPr>
        <w:t>See subclause 9.3.2.14</w:t>
      </w:r>
    </w:p>
    <w:p w14:paraId="1DB6B005" w14:textId="77777777" w:rsidR="00312C76" w:rsidRPr="003167FF" w:rsidRDefault="00312C76" w:rsidP="00312C76">
      <w:pPr>
        <w:rPr>
          <w:lang w:eastAsia="zh-CN"/>
        </w:rPr>
      </w:pPr>
      <w:r w:rsidRPr="003167FF">
        <w:rPr>
          <w:b/>
          <w:lang w:eastAsia="zh-CN"/>
        </w:rPr>
        <w:t>Outputs:</w:t>
      </w:r>
      <w:r w:rsidRPr="003167FF">
        <w:rPr>
          <w:lang w:eastAsia="zh-CN"/>
        </w:rPr>
        <w:t xml:space="preserve"> 9.3.2.15.</w:t>
      </w:r>
    </w:p>
    <w:p w14:paraId="048B714F" w14:textId="77777777" w:rsidR="00312C76" w:rsidRPr="003167FF" w:rsidRDefault="00312C76" w:rsidP="00312C76">
      <w:pPr>
        <w:rPr>
          <w:lang w:eastAsia="zh-CN"/>
        </w:rPr>
      </w:pPr>
      <w:r w:rsidRPr="003167FF">
        <w:rPr>
          <w:lang w:eastAsia="zh-CN"/>
        </w:rPr>
        <w:t>See subclause 9.3.12.1 for the details of usage of this API operation.</w:t>
      </w:r>
    </w:p>
    <w:p w14:paraId="74868DBB" w14:textId="77777777" w:rsidR="00312C76" w:rsidRPr="003167FF" w:rsidRDefault="00312C76" w:rsidP="00312C76">
      <w:pPr>
        <w:pStyle w:val="Heading4"/>
        <w:rPr>
          <w:lang w:eastAsia="zh-CN"/>
        </w:rPr>
      </w:pPr>
      <w:bookmarkStart w:id="668" w:name="_Toc155355513"/>
      <w:r w:rsidRPr="003167FF">
        <w:rPr>
          <w:lang w:eastAsia="zh-CN"/>
        </w:rPr>
        <w:t>9.4.7.3</w:t>
      </w:r>
      <w:r w:rsidRPr="003167FF">
        <w:rPr>
          <w:lang w:eastAsia="zh-CN"/>
        </w:rPr>
        <w:tab/>
        <w:t>Notify_Location_Area_Monitoring_Events</w:t>
      </w:r>
      <w:bookmarkEnd w:id="668"/>
    </w:p>
    <w:p w14:paraId="68F83B50" w14:textId="77777777" w:rsidR="00312C76" w:rsidRPr="003167FF" w:rsidRDefault="00312C76" w:rsidP="00312C76">
      <w:r w:rsidRPr="003167FF">
        <w:rPr>
          <w:b/>
        </w:rPr>
        <w:t xml:space="preserve">API operation name: </w:t>
      </w:r>
      <w:r w:rsidRPr="003167FF">
        <w:t>Notify_Location_Area_Monitoring_Events</w:t>
      </w:r>
    </w:p>
    <w:p w14:paraId="160859FC" w14:textId="77777777" w:rsidR="00312C76" w:rsidRPr="003167FF" w:rsidRDefault="00312C76" w:rsidP="00312C76">
      <w:pPr>
        <w:rPr>
          <w:lang w:eastAsia="zh-CN"/>
        </w:rPr>
      </w:pPr>
      <w:r w:rsidRPr="003167FF">
        <w:rPr>
          <w:b/>
        </w:rPr>
        <w:t>Description:</w:t>
      </w:r>
      <w:r w:rsidRPr="003167FF">
        <w:t xml:space="preserve"> Notifying the VAL server with the list of UEs moved in or moved out of the specific location area.</w:t>
      </w:r>
    </w:p>
    <w:p w14:paraId="5970DDEE" w14:textId="77777777" w:rsidR="00312C76" w:rsidRPr="003167FF" w:rsidRDefault="00312C76" w:rsidP="00312C76">
      <w:r w:rsidRPr="003167FF">
        <w:rPr>
          <w:b/>
        </w:rPr>
        <w:t>Known Consumers:</w:t>
      </w:r>
      <w:r w:rsidRPr="003167FF">
        <w:t xml:space="preserve"> VAL server.</w:t>
      </w:r>
    </w:p>
    <w:p w14:paraId="59FED4F1" w14:textId="77777777" w:rsidR="00312C76" w:rsidRPr="003167FF" w:rsidRDefault="00312C76" w:rsidP="00312C76">
      <w:pPr>
        <w:rPr>
          <w:lang w:eastAsia="zh-CN"/>
        </w:rPr>
      </w:pPr>
      <w:r w:rsidRPr="003167FF">
        <w:rPr>
          <w:b/>
          <w:lang w:eastAsia="zh-CN"/>
        </w:rPr>
        <w:t xml:space="preserve">Inputs: </w:t>
      </w:r>
      <w:r w:rsidRPr="003167FF">
        <w:rPr>
          <w:lang w:eastAsia="zh-CN"/>
        </w:rPr>
        <w:t>See subclause 9.3.2.16</w:t>
      </w:r>
    </w:p>
    <w:p w14:paraId="203C0775" w14:textId="77777777" w:rsidR="00312C76" w:rsidRPr="003167FF" w:rsidRDefault="00312C76" w:rsidP="00312C76">
      <w:pPr>
        <w:rPr>
          <w:lang w:eastAsia="zh-CN"/>
        </w:rPr>
      </w:pPr>
      <w:r w:rsidRPr="003167FF">
        <w:rPr>
          <w:b/>
          <w:lang w:eastAsia="zh-CN"/>
        </w:rPr>
        <w:t>Outputs:</w:t>
      </w:r>
      <w:r w:rsidRPr="003167FF">
        <w:rPr>
          <w:lang w:eastAsia="zh-CN"/>
        </w:rPr>
        <w:t xml:space="preserve"> None.</w:t>
      </w:r>
    </w:p>
    <w:p w14:paraId="39F6C82E" w14:textId="77777777" w:rsidR="00312C76" w:rsidRPr="003167FF" w:rsidRDefault="00312C76" w:rsidP="00312C76">
      <w:pPr>
        <w:rPr>
          <w:noProof/>
        </w:rPr>
      </w:pPr>
      <w:r w:rsidRPr="003167FF">
        <w:rPr>
          <w:lang w:eastAsia="zh-CN"/>
        </w:rPr>
        <w:t>See subclause 9.3.12.4 for the details of usage of this API operation.</w:t>
      </w:r>
    </w:p>
    <w:p w14:paraId="4B6A5AC9" w14:textId="77777777" w:rsidR="00312C76" w:rsidRPr="003167FF" w:rsidRDefault="00312C76" w:rsidP="00312C76">
      <w:pPr>
        <w:pStyle w:val="Heading4"/>
      </w:pPr>
      <w:bookmarkStart w:id="669" w:name="_Toc155355514"/>
      <w:r w:rsidRPr="003167FF">
        <w:rPr>
          <w:lang w:eastAsia="zh-CN"/>
        </w:rPr>
        <w:lastRenderedPageBreak/>
        <w:t>9.4.7.4</w:t>
      </w:r>
      <w:r w:rsidRPr="003167FF">
        <w:tab/>
        <w:t>Update_</w:t>
      </w:r>
      <w:r w:rsidRPr="003167FF">
        <w:rPr>
          <w:lang w:eastAsia="zh-CN"/>
        </w:rPr>
        <w:t>Location_Area_Monitoring_Subscribe</w:t>
      </w:r>
      <w:bookmarkEnd w:id="669"/>
    </w:p>
    <w:p w14:paraId="4A29B533" w14:textId="77777777" w:rsidR="00312C76" w:rsidRPr="003167FF" w:rsidRDefault="00312C76" w:rsidP="00312C76">
      <w:r w:rsidRPr="003167FF">
        <w:rPr>
          <w:b/>
        </w:rPr>
        <w:t xml:space="preserve">API operation name: </w:t>
      </w:r>
      <w:r w:rsidRPr="003167FF">
        <w:t>Update_</w:t>
      </w:r>
      <w:r w:rsidRPr="003167FF">
        <w:rPr>
          <w:lang w:eastAsia="zh-CN"/>
        </w:rPr>
        <w:t>Location_Area_Monitoring_Subscribe</w:t>
      </w:r>
    </w:p>
    <w:p w14:paraId="3D1939BF" w14:textId="77777777" w:rsidR="00312C76" w:rsidRPr="003167FF" w:rsidRDefault="00312C76" w:rsidP="00312C76">
      <w:pPr>
        <w:rPr>
          <w:lang w:eastAsia="zh-CN"/>
        </w:rPr>
      </w:pPr>
      <w:r w:rsidRPr="003167FF">
        <w:rPr>
          <w:b/>
        </w:rPr>
        <w:t>Description:</w:t>
      </w:r>
      <w:r w:rsidRPr="003167FF">
        <w:t xml:space="preserve"> Updates subscription to location area monitoring.</w:t>
      </w:r>
    </w:p>
    <w:p w14:paraId="0BC93486" w14:textId="77777777" w:rsidR="00312C76" w:rsidRPr="003167FF" w:rsidRDefault="00312C76" w:rsidP="00312C76">
      <w:r w:rsidRPr="003167FF">
        <w:rPr>
          <w:b/>
        </w:rPr>
        <w:t>Known Consumers:</w:t>
      </w:r>
      <w:r w:rsidRPr="003167FF">
        <w:t xml:space="preserve"> VAL server.</w:t>
      </w:r>
    </w:p>
    <w:p w14:paraId="40F0ADE1" w14:textId="77777777" w:rsidR="00312C76" w:rsidRPr="003167FF" w:rsidRDefault="00312C76" w:rsidP="00312C76">
      <w:pPr>
        <w:rPr>
          <w:lang w:eastAsia="zh-CN"/>
        </w:rPr>
      </w:pPr>
      <w:r w:rsidRPr="003167FF">
        <w:rPr>
          <w:b/>
          <w:lang w:eastAsia="zh-CN"/>
        </w:rPr>
        <w:t xml:space="preserve">Inputs: </w:t>
      </w:r>
      <w:r w:rsidRPr="003167FF">
        <w:rPr>
          <w:lang w:eastAsia="zh-CN"/>
        </w:rPr>
        <w:t>See subclause 9.3.2.17</w:t>
      </w:r>
    </w:p>
    <w:p w14:paraId="6C4B693A"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9.3.2.18</w:t>
      </w:r>
    </w:p>
    <w:p w14:paraId="2410C3C4" w14:textId="77777777" w:rsidR="00312C76" w:rsidRPr="003167FF" w:rsidRDefault="00312C76" w:rsidP="00312C76">
      <w:pPr>
        <w:rPr>
          <w:lang w:eastAsia="zh-CN"/>
        </w:rPr>
      </w:pPr>
      <w:r w:rsidRPr="003167FF">
        <w:rPr>
          <w:lang w:eastAsia="zh-CN"/>
        </w:rPr>
        <w:t>See subclause 9.3.12.2 for the details of usage of this API operation.</w:t>
      </w:r>
    </w:p>
    <w:p w14:paraId="32330D0C" w14:textId="77777777" w:rsidR="00312C76" w:rsidRPr="003167FF" w:rsidRDefault="00312C76" w:rsidP="00312C76">
      <w:pPr>
        <w:pStyle w:val="Heading4"/>
      </w:pPr>
      <w:bookmarkStart w:id="670" w:name="_Toc155355515"/>
      <w:r w:rsidRPr="003167FF">
        <w:rPr>
          <w:lang w:eastAsia="zh-CN"/>
        </w:rPr>
        <w:t>9.4.7.5</w:t>
      </w:r>
      <w:r w:rsidRPr="003167FF">
        <w:tab/>
        <w:t>Unsubscribe_</w:t>
      </w:r>
      <w:r w:rsidRPr="003167FF">
        <w:rPr>
          <w:lang w:eastAsia="zh-CN"/>
        </w:rPr>
        <w:t>Location_Area_Monitoring</w:t>
      </w:r>
      <w:bookmarkEnd w:id="670"/>
    </w:p>
    <w:p w14:paraId="6B884CD7" w14:textId="77777777" w:rsidR="00312C76" w:rsidRPr="003167FF" w:rsidRDefault="00312C76" w:rsidP="00312C76">
      <w:r w:rsidRPr="003167FF">
        <w:rPr>
          <w:b/>
        </w:rPr>
        <w:t xml:space="preserve">API operation name: </w:t>
      </w:r>
      <w:r w:rsidRPr="003167FF">
        <w:t>Unsubscribe_</w:t>
      </w:r>
      <w:r w:rsidRPr="003167FF">
        <w:rPr>
          <w:lang w:eastAsia="zh-CN"/>
        </w:rPr>
        <w:t>Location_Area_Monitoring</w:t>
      </w:r>
    </w:p>
    <w:p w14:paraId="66F8B8E2" w14:textId="77777777" w:rsidR="00312C76" w:rsidRPr="003167FF" w:rsidRDefault="00312C76" w:rsidP="00312C76">
      <w:pPr>
        <w:rPr>
          <w:lang w:eastAsia="zh-CN"/>
        </w:rPr>
      </w:pPr>
      <w:r w:rsidRPr="003167FF">
        <w:rPr>
          <w:b/>
        </w:rPr>
        <w:t>Description:</w:t>
      </w:r>
      <w:r w:rsidRPr="003167FF">
        <w:t xml:space="preserve"> Unsubscribing from location area monitoring.</w:t>
      </w:r>
    </w:p>
    <w:p w14:paraId="6ED99BC7" w14:textId="77777777" w:rsidR="00312C76" w:rsidRPr="003167FF" w:rsidRDefault="00312C76" w:rsidP="00312C76">
      <w:r w:rsidRPr="003167FF">
        <w:rPr>
          <w:b/>
        </w:rPr>
        <w:t>Known Consumers:</w:t>
      </w:r>
      <w:r w:rsidRPr="003167FF">
        <w:t xml:space="preserve"> VAL server.</w:t>
      </w:r>
    </w:p>
    <w:p w14:paraId="2D3A0DCA" w14:textId="77777777" w:rsidR="00312C76" w:rsidRPr="003167FF" w:rsidRDefault="00312C76" w:rsidP="00312C76">
      <w:pPr>
        <w:rPr>
          <w:lang w:eastAsia="zh-CN"/>
        </w:rPr>
      </w:pPr>
      <w:r w:rsidRPr="003167FF">
        <w:rPr>
          <w:b/>
          <w:lang w:eastAsia="zh-CN"/>
        </w:rPr>
        <w:t xml:space="preserve">Inputs: </w:t>
      </w:r>
      <w:r w:rsidRPr="003167FF">
        <w:rPr>
          <w:lang w:eastAsia="zh-CN"/>
        </w:rPr>
        <w:t>See subclause 9.3.2.19</w:t>
      </w:r>
    </w:p>
    <w:p w14:paraId="272FD8D3"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9.3.2.20</w:t>
      </w:r>
    </w:p>
    <w:p w14:paraId="719DD357" w14:textId="77777777" w:rsidR="00312C76" w:rsidRPr="003167FF" w:rsidRDefault="00312C76" w:rsidP="00312C76">
      <w:pPr>
        <w:rPr>
          <w:lang w:eastAsia="zh-CN"/>
        </w:rPr>
      </w:pPr>
      <w:r w:rsidRPr="003167FF">
        <w:rPr>
          <w:lang w:eastAsia="zh-CN"/>
        </w:rPr>
        <w:t>See subclause 9.3.12.3 for the details of usage of this API operation.</w:t>
      </w:r>
    </w:p>
    <w:p w14:paraId="7765AD13" w14:textId="42A6BAC3" w:rsidR="00300624" w:rsidRPr="003167FF" w:rsidRDefault="00300624" w:rsidP="00300624">
      <w:pPr>
        <w:pStyle w:val="Heading3"/>
        <w:rPr>
          <w:lang w:eastAsia="zh-CN"/>
        </w:rPr>
      </w:pPr>
      <w:bookmarkStart w:id="671" w:name="_Toc155355516"/>
      <w:r w:rsidRPr="003167FF">
        <w:rPr>
          <w:lang w:eastAsia="zh-CN"/>
        </w:rPr>
        <w:t>9.4.8</w:t>
      </w:r>
      <w:r w:rsidRPr="003167FF">
        <w:rPr>
          <w:lang w:eastAsia="zh-CN"/>
        </w:rPr>
        <w:tab/>
        <w:t>SS_VALServiceAreaConfiguration API</w:t>
      </w:r>
      <w:bookmarkEnd w:id="671"/>
    </w:p>
    <w:p w14:paraId="12ADADE9" w14:textId="383C9548" w:rsidR="00300624" w:rsidRPr="003167FF" w:rsidRDefault="00300624" w:rsidP="00300624">
      <w:pPr>
        <w:pStyle w:val="Heading4"/>
        <w:rPr>
          <w:lang w:eastAsia="zh-CN"/>
        </w:rPr>
      </w:pPr>
      <w:bookmarkStart w:id="672" w:name="_Toc155355517"/>
      <w:r w:rsidRPr="003167FF">
        <w:rPr>
          <w:lang w:eastAsia="zh-CN"/>
        </w:rPr>
        <w:t>9.4.8.1</w:t>
      </w:r>
      <w:r w:rsidRPr="003167FF">
        <w:rPr>
          <w:lang w:eastAsia="zh-CN"/>
        </w:rPr>
        <w:tab/>
        <w:t>General</w:t>
      </w:r>
      <w:bookmarkEnd w:id="672"/>
    </w:p>
    <w:p w14:paraId="2BF58ECD" w14:textId="77777777" w:rsidR="00300624" w:rsidRPr="003167FF" w:rsidRDefault="00300624" w:rsidP="00300624">
      <w:pPr>
        <w:rPr>
          <w:lang w:eastAsia="zh-CN"/>
        </w:rPr>
      </w:pPr>
      <w:r w:rsidRPr="003167FF">
        <w:rPr>
          <w:b/>
        </w:rPr>
        <w:t>API description:</w:t>
      </w:r>
      <w:r w:rsidRPr="003167FF">
        <w:t xml:space="preserve"> This API enables the VAL server to configure the list of VAL service area identifiers and the corresponding geographical co-ordinates with SEAL LM server.</w:t>
      </w:r>
    </w:p>
    <w:p w14:paraId="06740912" w14:textId="51B1AE17" w:rsidR="00300624" w:rsidRPr="003167FF" w:rsidRDefault="00300624" w:rsidP="00300624">
      <w:pPr>
        <w:pStyle w:val="Heading4"/>
        <w:rPr>
          <w:lang w:eastAsia="zh-CN"/>
        </w:rPr>
      </w:pPr>
      <w:bookmarkStart w:id="673" w:name="_Toc155355518"/>
      <w:r w:rsidRPr="003167FF">
        <w:rPr>
          <w:lang w:eastAsia="zh-CN"/>
        </w:rPr>
        <w:t>9.4.8.2</w:t>
      </w:r>
      <w:r w:rsidRPr="003167FF">
        <w:rPr>
          <w:lang w:eastAsia="zh-CN"/>
        </w:rPr>
        <w:tab/>
        <w:t>Configure_VAL_Service_Area</w:t>
      </w:r>
      <w:bookmarkEnd w:id="673"/>
    </w:p>
    <w:p w14:paraId="2C8CACAA" w14:textId="77777777" w:rsidR="00300624" w:rsidRPr="003167FF" w:rsidRDefault="00300624" w:rsidP="00300624">
      <w:r w:rsidRPr="003167FF">
        <w:rPr>
          <w:b/>
        </w:rPr>
        <w:t xml:space="preserve">API operation name: </w:t>
      </w:r>
      <w:r w:rsidRPr="003167FF">
        <w:rPr>
          <w:lang w:eastAsia="zh-CN"/>
        </w:rPr>
        <w:t>Configure_VAL_Service_Area</w:t>
      </w:r>
    </w:p>
    <w:p w14:paraId="2BC8C748" w14:textId="77777777" w:rsidR="00300624" w:rsidRPr="003167FF" w:rsidRDefault="00300624" w:rsidP="00300624">
      <w:pPr>
        <w:rPr>
          <w:lang w:eastAsia="zh-CN"/>
        </w:rPr>
      </w:pPr>
      <w:r w:rsidRPr="003167FF">
        <w:rPr>
          <w:b/>
        </w:rPr>
        <w:t>Description:</w:t>
      </w:r>
      <w:r w:rsidRPr="003167FF">
        <w:t xml:space="preserve"> Configuration of VAL service area identifiers.</w:t>
      </w:r>
    </w:p>
    <w:p w14:paraId="5091E09C" w14:textId="77777777" w:rsidR="00300624" w:rsidRPr="003167FF" w:rsidRDefault="00300624" w:rsidP="00300624">
      <w:r w:rsidRPr="003167FF">
        <w:rPr>
          <w:b/>
        </w:rPr>
        <w:t>Known Consumers:</w:t>
      </w:r>
      <w:r w:rsidRPr="003167FF">
        <w:t xml:space="preserve"> VAL server.</w:t>
      </w:r>
    </w:p>
    <w:p w14:paraId="07629725" w14:textId="060C97A7" w:rsidR="00300624" w:rsidRPr="003167FF" w:rsidRDefault="00300624" w:rsidP="00300624">
      <w:pPr>
        <w:rPr>
          <w:lang w:eastAsia="zh-CN"/>
        </w:rPr>
      </w:pPr>
      <w:r w:rsidRPr="003167FF">
        <w:rPr>
          <w:b/>
          <w:lang w:eastAsia="zh-CN"/>
        </w:rPr>
        <w:t xml:space="preserve">Inputs: </w:t>
      </w:r>
      <w:r w:rsidRPr="003167FF">
        <w:rPr>
          <w:lang w:eastAsia="zh-CN"/>
        </w:rPr>
        <w:t>See subclause 9.3.2.21</w:t>
      </w:r>
    </w:p>
    <w:p w14:paraId="6C4D0B14" w14:textId="050FA74E" w:rsidR="00300624" w:rsidRPr="003167FF" w:rsidRDefault="00300624" w:rsidP="00300624">
      <w:pPr>
        <w:rPr>
          <w:lang w:eastAsia="zh-CN"/>
        </w:rPr>
      </w:pPr>
      <w:r w:rsidRPr="003167FF">
        <w:rPr>
          <w:b/>
          <w:lang w:eastAsia="zh-CN"/>
        </w:rPr>
        <w:t>Outputs:</w:t>
      </w:r>
      <w:r w:rsidRPr="003167FF">
        <w:rPr>
          <w:lang w:eastAsia="zh-CN"/>
        </w:rPr>
        <w:t xml:space="preserve"> </w:t>
      </w:r>
      <w:r w:rsidR="00640891" w:rsidRPr="003167FF">
        <w:rPr>
          <w:lang w:eastAsia="zh-CN"/>
        </w:rPr>
        <w:t xml:space="preserve">See subclause </w:t>
      </w:r>
      <w:r w:rsidRPr="003167FF">
        <w:rPr>
          <w:lang w:eastAsia="zh-CN"/>
        </w:rPr>
        <w:t>9.3.2.22.</w:t>
      </w:r>
    </w:p>
    <w:p w14:paraId="62AEF7A6" w14:textId="784DACC3" w:rsidR="00300624" w:rsidRPr="003167FF" w:rsidRDefault="00300624" w:rsidP="00300624">
      <w:pPr>
        <w:rPr>
          <w:lang w:eastAsia="zh-CN"/>
        </w:rPr>
      </w:pPr>
      <w:r w:rsidRPr="003167FF">
        <w:rPr>
          <w:lang w:eastAsia="zh-CN"/>
        </w:rPr>
        <w:t>See subclause 9.3.</w:t>
      </w:r>
      <w:r w:rsidR="001A0898" w:rsidRPr="003167FF">
        <w:rPr>
          <w:lang w:eastAsia="zh-CN"/>
        </w:rPr>
        <w:t>13</w:t>
      </w:r>
      <w:r w:rsidRPr="003167FF">
        <w:rPr>
          <w:lang w:eastAsia="zh-CN"/>
        </w:rPr>
        <w:t>.</w:t>
      </w:r>
      <w:r w:rsidR="00640891" w:rsidRPr="003167FF">
        <w:rPr>
          <w:lang w:eastAsia="zh-CN"/>
        </w:rPr>
        <w:t>2</w:t>
      </w:r>
      <w:r w:rsidRPr="003167FF">
        <w:rPr>
          <w:lang w:eastAsia="zh-CN"/>
        </w:rPr>
        <w:t xml:space="preserve"> for the details of usage of this API operation.</w:t>
      </w:r>
    </w:p>
    <w:p w14:paraId="3B4ABC4B" w14:textId="77777777" w:rsidR="00640891" w:rsidRPr="003167FF" w:rsidRDefault="00640891" w:rsidP="00640891">
      <w:pPr>
        <w:pStyle w:val="Heading4"/>
        <w:rPr>
          <w:lang w:eastAsia="zh-CN"/>
        </w:rPr>
      </w:pPr>
      <w:bookmarkStart w:id="674" w:name="_Toc122516753"/>
      <w:bookmarkStart w:id="675" w:name="_Toc155355519"/>
      <w:r w:rsidRPr="003167FF">
        <w:rPr>
          <w:lang w:eastAsia="zh-CN"/>
        </w:rPr>
        <w:t>9.4.8.3</w:t>
      </w:r>
      <w:r w:rsidRPr="003167FF">
        <w:rPr>
          <w:lang w:eastAsia="zh-CN"/>
        </w:rPr>
        <w:tab/>
      </w:r>
      <w:bookmarkEnd w:id="674"/>
      <w:r w:rsidRPr="003167FF">
        <w:t>Obtain_VAL_Service_Area</w:t>
      </w:r>
      <w:bookmarkEnd w:id="675"/>
    </w:p>
    <w:p w14:paraId="3D26566C" w14:textId="77777777" w:rsidR="00640891" w:rsidRPr="003167FF" w:rsidRDefault="00640891" w:rsidP="00640891">
      <w:r w:rsidRPr="003167FF">
        <w:rPr>
          <w:b/>
        </w:rPr>
        <w:t xml:space="preserve">API operation name: </w:t>
      </w:r>
      <w:r w:rsidRPr="003167FF">
        <w:t>Obtain_VAL_Service_Area</w:t>
      </w:r>
    </w:p>
    <w:p w14:paraId="02CE4A86" w14:textId="77777777" w:rsidR="00640891" w:rsidRPr="003167FF" w:rsidRDefault="00640891" w:rsidP="00640891">
      <w:pPr>
        <w:rPr>
          <w:lang w:eastAsia="zh-CN"/>
        </w:rPr>
      </w:pPr>
      <w:r w:rsidRPr="003167FF">
        <w:rPr>
          <w:b/>
        </w:rPr>
        <w:t>Description:</w:t>
      </w:r>
      <w:r w:rsidRPr="003167FF">
        <w:t xml:space="preserve"> Retrieval of VAL service area identifiers.</w:t>
      </w:r>
    </w:p>
    <w:p w14:paraId="3F0DAFA0" w14:textId="77777777" w:rsidR="00640891" w:rsidRPr="003167FF" w:rsidRDefault="00640891" w:rsidP="00640891">
      <w:r w:rsidRPr="003167FF">
        <w:rPr>
          <w:b/>
        </w:rPr>
        <w:t>Known Consumers:</w:t>
      </w:r>
      <w:r w:rsidRPr="003167FF">
        <w:t xml:space="preserve"> VAL server.</w:t>
      </w:r>
    </w:p>
    <w:p w14:paraId="0B1768C5" w14:textId="6AADB751" w:rsidR="00640891" w:rsidRPr="003167FF" w:rsidRDefault="00640891" w:rsidP="00640891">
      <w:pPr>
        <w:rPr>
          <w:lang w:eastAsia="zh-CN"/>
        </w:rPr>
      </w:pPr>
      <w:r w:rsidRPr="003167FF">
        <w:rPr>
          <w:b/>
          <w:lang w:eastAsia="zh-CN"/>
        </w:rPr>
        <w:t xml:space="preserve">Inputs: </w:t>
      </w:r>
      <w:r w:rsidRPr="003167FF">
        <w:rPr>
          <w:lang w:eastAsia="zh-CN"/>
        </w:rPr>
        <w:t>See subclause 9.3.2.26</w:t>
      </w:r>
    </w:p>
    <w:p w14:paraId="1C1AF74E" w14:textId="598F12B9" w:rsidR="00640891" w:rsidRPr="003167FF" w:rsidRDefault="00640891" w:rsidP="00640891">
      <w:pPr>
        <w:rPr>
          <w:lang w:eastAsia="zh-CN"/>
        </w:rPr>
      </w:pPr>
      <w:r w:rsidRPr="003167FF">
        <w:rPr>
          <w:b/>
          <w:lang w:eastAsia="zh-CN"/>
        </w:rPr>
        <w:t>Outputs:</w:t>
      </w:r>
      <w:r w:rsidRPr="003167FF">
        <w:rPr>
          <w:lang w:eastAsia="zh-CN"/>
        </w:rPr>
        <w:t xml:space="preserve"> See subclause 9.3.2.2</w:t>
      </w:r>
      <w:r w:rsidR="00F4728B" w:rsidRPr="003167FF">
        <w:rPr>
          <w:lang w:eastAsia="zh-CN"/>
        </w:rPr>
        <w:t>7</w:t>
      </w:r>
    </w:p>
    <w:p w14:paraId="518E257B" w14:textId="77777777" w:rsidR="00640891" w:rsidRPr="003167FF" w:rsidRDefault="00640891" w:rsidP="00640891">
      <w:pPr>
        <w:rPr>
          <w:lang w:eastAsia="zh-CN"/>
        </w:rPr>
      </w:pPr>
      <w:r w:rsidRPr="003167FF">
        <w:rPr>
          <w:lang w:eastAsia="zh-CN"/>
        </w:rPr>
        <w:t>See subclause </w:t>
      </w:r>
      <w:r w:rsidRPr="003167FF">
        <w:t>9.3.13.3</w:t>
      </w:r>
      <w:r w:rsidRPr="003167FF">
        <w:rPr>
          <w:lang w:eastAsia="zh-CN"/>
        </w:rPr>
        <w:t xml:space="preserve"> for the details of usage of this API operation.</w:t>
      </w:r>
    </w:p>
    <w:p w14:paraId="40FE37B6" w14:textId="77777777" w:rsidR="00640891" w:rsidRPr="003167FF" w:rsidRDefault="00640891" w:rsidP="00640891">
      <w:pPr>
        <w:pStyle w:val="Heading4"/>
        <w:rPr>
          <w:lang w:eastAsia="zh-CN"/>
        </w:rPr>
      </w:pPr>
      <w:bookmarkStart w:id="676" w:name="_Toc155355520"/>
      <w:r w:rsidRPr="003167FF">
        <w:rPr>
          <w:lang w:eastAsia="zh-CN"/>
        </w:rPr>
        <w:lastRenderedPageBreak/>
        <w:t>9.4.8.4</w:t>
      </w:r>
      <w:r w:rsidRPr="003167FF">
        <w:rPr>
          <w:lang w:eastAsia="zh-CN"/>
        </w:rPr>
        <w:tab/>
      </w:r>
      <w:r w:rsidRPr="003167FF">
        <w:t>Update_VAL_Service_Area</w:t>
      </w:r>
      <w:bookmarkEnd w:id="676"/>
    </w:p>
    <w:p w14:paraId="73AC0659" w14:textId="77777777" w:rsidR="00640891" w:rsidRPr="003167FF" w:rsidRDefault="00640891" w:rsidP="00640891">
      <w:r w:rsidRPr="003167FF">
        <w:rPr>
          <w:b/>
        </w:rPr>
        <w:t xml:space="preserve">API operation name: </w:t>
      </w:r>
      <w:r w:rsidRPr="003167FF">
        <w:t>Update_VAL_Service_Area</w:t>
      </w:r>
    </w:p>
    <w:p w14:paraId="297C7E3E" w14:textId="77777777" w:rsidR="00640891" w:rsidRPr="003167FF" w:rsidRDefault="00640891" w:rsidP="00640891">
      <w:pPr>
        <w:rPr>
          <w:lang w:eastAsia="zh-CN"/>
        </w:rPr>
      </w:pPr>
      <w:r w:rsidRPr="003167FF">
        <w:rPr>
          <w:b/>
        </w:rPr>
        <w:t>Description:</w:t>
      </w:r>
      <w:r w:rsidRPr="003167FF">
        <w:t xml:space="preserve"> Update of the VAL service area identifier.</w:t>
      </w:r>
    </w:p>
    <w:p w14:paraId="2803D862" w14:textId="77777777" w:rsidR="00640891" w:rsidRPr="003167FF" w:rsidRDefault="00640891" w:rsidP="00640891">
      <w:r w:rsidRPr="003167FF">
        <w:rPr>
          <w:b/>
        </w:rPr>
        <w:t>Known Consumers:</w:t>
      </w:r>
      <w:r w:rsidRPr="003167FF">
        <w:t xml:space="preserve"> VAL server.</w:t>
      </w:r>
    </w:p>
    <w:p w14:paraId="3690E27F" w14:textId="034FFEFC" w:rsidR="00640891" w:rsidRPr="003167FF" w:rsidRDefault="00640891" w:rsidP="00640891">
      <w:pPr>
        <w:rPr>
          <w:lang w:eastAsia="zh-CN"/>
        </w:rPr>
      </w:pPr>
      <w:r w:rsidRPr="003167FF">
        <w:rPr>
          <w:b/>
          <w:lang w:eastAsia="zh-CN"/>
        </w:rPr>
        <w:t xml:space="preserve">Inputs: </w:t>
      </w:r>
      <w:r w:rsidRPr="003167FF">
        <w:rPr>
          <w:lang w:eastAsia="zh-CN"/>
        </w:rPr>
        <w:t>See subclause 9.3.2.2</w:t>
      </w:r>
      <w:r w:rsidR="00F4728B" w:rsidRPr="003167FF">
        <w:rPr>
          <w:lang w:eastAsia="zh-CN"/>
        </w:rPr>
        <w:t>8</w:t>
      </w:r>
    </w:p>
    <w:p w14:paraId="6F4DF322" w14:textId="779E348F" w:rsidR="00640891" w:rsidRPr="003167FF" w:rsidRDefault="00640891" w:rsidP="00640891">
      <w:pPr>
        <w:rPr>
          <w:lang w:eastAsia="zh-CN"/>
        </w:rPr>
      </w:pPr>
      <w:r w:rsidRPr="003167FF">
        <w:rPr>
          <w:b/>
          <w:lang w:eastAsia="zh-CN"/>
        </w:rPr>
        <w:t>Outputs:</w:t>
      </w:r>
      <w:r w:rsidRPr="003167FF">
        <w:rPr>
          <w:lang w:eastAsia="zh-CN"/>
        </w:rPr>
        <w:t xml:space="preserve"> See subclause 9.3.2.2</w:t>
      </w:r>
      <w:r w:rsidR="00F4728B" w:rsidRPr="003167FF">
        <w:rPr>
          <w:lang w:eastAsia="zh-CN"/>
        </w:rPr>
        <w:t>9</w:t>
      </w:r>
    </w:p>
    <w:p w14:paraId="1C7546C1" w14:textId="77777777" w:rsidR="00640891" w:rsidRPr="003167FF" w:rsidRDefault="00640891" w:rsidP="00640891">
      <w:pPr>
        <w:rPr>
          <w:lang w:eastAsia="zh-CN"/>
        </w:rPr>
      </w:pPr>
      <w:r w:rsidRPr="003167FF">
        <w:rPr>
          <w:lang w:eastAsia="zh-CN"/>
        </w:rPr>
        <w:t>See subclause </w:t>
      </w:r>
      <w:r w:rsidRPr="003167FF">
        <w:t>9.3.13.4</w:t>
      </w:r>
      <w:r w:rsidRPr="003167FF">
        <w:rPr>
          <w:lang w:eastAsia="zh-CN"/>
        </w:rPr>
        <w:t xml:space="preserve"> for the details of usage of this API operation.</w:t>
      </w:r>
    </w:p>
    <w:p w14:paraId="3D7D5642" w14:textId="77777777" w:rsidR="00640891" w:rsidRPr="003167FF" w:rsidRDefault="00640891" w:rsidP="00640891">
      <w:pPr>
        <w:pStyle w:val="Heading4"/>
        <w:rPr>
          <w:lang w:eastAsia="zh-CN"/>
        </w:rPr>
      </w:pPr>
      <w:bookmarkStart w:id="677" w:name="_Toc155355521"/>
      <w:r w:rsidRPr="003167FF">
        <w:rPr>
          <w:lang w:eastAsia="zh-CN"/>
        </w:rPr>
        <w:t>9.4.8.5</w:t>
      </w:r>
      <w:r w:rsidRPr="003167FF">
        <w:rPr>
          <w:lang w:eastAsia="zh-CN"/>
        </w:rPr>
        <w:tab/>
      </w:r>
      <w:r w:rsidRPr="003167FF">
        <w:t>Delete_VAL_Service_Area</w:t>
      </w:r>
      <w:bookmarkEnd w:id="677"/>
    </w:p>
    <w:p w14:paraId="0C62FC7E" w14:textId="77777777" w:rsidR="00640891" w:rsidRPr="003167FF" w:rsidRDefault="00640891" w:rsidP="00640891">
      <w:r w:rsidRPr="003167FF">
        <w:rPr>
          <w:b/>
        </w:rPr>
        <w:t xml:space="preserve">API operation name: </w:t>
      </w:r>
      <w:r w:rsidRPr="003167FF">
        <w:t>Delete_VAL_Service_Area</w:t>
      </w:r>
    </w:p>
    <w:p w14:paraId="4C7D316F" w14:textId="77777777" w:rsidR="00640891" w:rsidRPr="003167FF" w:rsidRDefault="00640891" w:rsidP="00640891">
      <w:pPr>
        <w:rPr>
          <w:lang w:eastAsia="zh-CN"/>
        </w:rPr>
      </w:pPr>
      <w:r w:rsidRPr="003167FF">
        <w:rPr>
          <w:b/>
        </w:rPr>
        <w:t>Description:</w:t>
      </w:r>
      <w:r w:rsidRPr="003167FF">
        <w:t xml:space="preserve"> Unsubscribing from VAL service area identifier update events.</w:t>
      </w:r>
    </w:p>
    <w:p w14:paraId="79DE49FC" w14:textId="77777777" w:rsidR="00640891" w:rsidRPr="003167FF" w:rsidRDefault="00640891" w:rsidP="00640891">
      <w:r w:rsidRPr="003167FF">
        <w:rPr>
          <w:b/>
        </w:rPr>
        <w:t>Known Consumers:</w:t>
      </w:r>
      <w:r w:rsidRPr="003167FF">
        <w:t xml:space="preserve"> VAL server.</w:t>
      </w:r>
    </w:p>
    <w:p w14:paraId="5FC94081" w14:textId="49262731" w:rsidR="00640891" w:rsidRPr="003167FF" w:rsidRDefault="00640891" w:rsidP="00640891">
      <w:pPr>
        <w:rPr>
          <w:lang w:eastAsia="zh-CN"/>
        </w:rPr>
      </w:pPr>
      <w:r w:rsidRPr="003167FF">
        <w:rPr>
          <w:b/>
          <w:lang w:eastAsia="zh-CN"/>
        </w:rPr>
        <w:t xml:space="preserve">Inputs: </w:t>
      </w:r>
      <w:r w:rsidRPr="003167FF">
        <w:rPr>
          <w:lang w:eastAsia="zh-CN"/>
        </w:rPr>
        <w:t>See subclause 9.3.2.</w:t>
      </w:r>
      <w:r w:rsidR="00F4728B" w:rsidRPr="003167FF">
        <w:rPr>
          <w:lang w:eastAsia="zh-CN"/>
        </w:rPr>
        <w:t>30</w:t>
      </w:r>
    </w:p>
    <w:p w14:paraId="46BC8DB9" w14:textId="0DBC7592" w:rsidR="00640891" w:rsidRPr="003167FF" w:rsidRDefault="00640891" w:rsidP="00640891">
      <w:pPr>
        <w:rPr>
          <w:lang w:eastAsia="zh-CN"/>
        </w:rPr>
      </w:pPr>
      <w:r w:rsidRPr="003167FF">
        <w:rPr>
          <w:b/>
          <w:lang w:eastAsia="zh-CN"/>
        </w:rPr>
        <w:t>Outputs:</w:t>
      </w:r>
      <w:r w:rsidRPr="003167FF">
        <w:rPr>
          <w:lang w:eastAsia="zh-CN"/>
        </w:rPr>
        <w:t xml:space="preserve"> See subclause 9.3.2.</w:t>
      </w:r>
      <w:r w:rsidR="00F4728B" w:rsidRPr="003167FF">
        <w:rPr>
          <w:lang w:eastAsia="zh-CN"/>
        </w:rPr>
        <w:t>31</w:t>
      </w:r>
    </w:p>
    <w:p w14:paraId="2C0C2ED6" w14:textId="1FFF4E71" w:rsidR="00640891" w:rsidRPr="003167FF" w:rsidRDefault="00640891" w:rsidP="00626E7C">
      <w:pPr>
        <w:rPr>
          <w:lang w:eastAsia="zh-CN"/>
        </w:rPr>
      </w:pPr>
      <w:r w:rsidRPr="003167FF">
        <w:rPr>
          <w:lang w:eastAsia="zh-CN"/>
        </w:rPr>
        <w:t>See subclause 9.3.13.5 for the details of usage of this API operation.</w:t>
      </w:r>
    </w:p>
    <w:p w14:paraId="0CD3D0CE" w14:textId="77777777" w:rsidR="00E27520" w:rsidRPr="005D6207" w:rsidRDefault="00E27520" w:rsidP="00E27520">
      <w:pPr>
        <w:pStyle w:val="Heading4"/>
        <w:rPr>
          <w:lang w:eastAsia="zh-CN"/>
        </w:rPr>
      </w:pPr>
      <w:bookmarkStart w:id="678" w:name="_Toc155355522"/>
      <w:r w:rsidRPr="005D6207">
        <w:rPr>
          <w:lang w:eastAsia="zh-CN"/>
        </w:rPr>
        <w:t>9.4.8.</w:t>
      </w:r>
      <w:r>
        <w:rPr>
          <w:lang w:eastAsia="zh-CN"/>
        </w:rPr>
        <w:t>6</w:t>
      </w:r>
      <w:r w:rsidRPr="005D6207">
        <w:rPr>
          <w:lang w:eastAsia="zh-CN"/>
        </w:rPr>
        <w:tab/>
      </w:r>
      <w:r w:rsidRPr="005D6207">
        <w:t>Subscribe_VAL_Service_Area_</w:t>
      </w:r>
      <w:r>
        <w:t>Change</w:t>
      </w:r>
      <w:r w:rsidRPr="005D6207">
        <w:t>_Event</w:t>
      </w:r>
      <w:bookmarkEnd w:id="678"/>
    </w:p>
    <w:p w14:paraId="34FE36D8" w14:textId="77777777" w:rsidR="00E27520" w:rsidRPr="005D6207" w:rsidRDefault="00E27520" w:rsidP="00E27520">
      <w:r w:rsidRPr="005D6207">
        <w:rPr>
          <w:b/>
        </w:rPr>
        <w:t xml:space="preserve">API operation name: </w:t>
      </w:r>
      <w:r w:rsidRPr="005D6207">
        <w:t>Subscribe_VAL_Service_Area_</w:t>
      </w:r>
      <w:r>
        <w:t>Change</w:t>
      </w:r>
      <w:r w:rsidRPr="005D6207">
        <w:t>_Event</w:t>
      </w:r>
    </w:p>
    <w:p w14:paraId="178AC54D" w14:textId="77777777" w:rsidR="00E27520" w:rsidRPr="005D6207" w:rsidRDefault="00E27520" w:rsidP="00E27520">
      <w:pPr>
        <w:rPr>
          <w:lang w:eastAsia="zh-CN"/>
        </w:rPr>
      </w:pPr>
      <w:r w:rsidRPr="005D6207">
        <w:rPr>
          <w:b/>
        </w:rPr>
        <w:t>Description:</w:t>
      </w:r>
      <w:r w:rsidRPr="005D6207">
        <w:t xml:space="preserve"> Subscription to the VAL service area identifiers </w:t>
      </w:r>
      <w:r>
        <w:t>change</w:t>
      </w:r>
      <w:r w:rsidRPr="005D6207">
        <w:t xml:space="preserve"> events.</w:t>
      </w:r>
    </w:p>
    <w:p w14:paraId="41BFE3BA" w14:textId="77777777" w:rsidR="00E27520" w:rsidRPr="005D6207" w:rsidRDefault="00E27520" w:rsidP="00E27520">
      <w:r w:rsidRPr="005D6207">
        <w:rPr>
          <w:b/>
        </w:rPr>
        <w:t>Known Consumers:</w:t>
      </w:r>
      <w:r w:rsidRPr="005D6207">
        <w:t xml:space="preserve"> </w:t>
      </w:r>
      <w:r>
        <w:t>SEAL</w:t>
      </w:r>
      <w:r w:rsidRPr="005D6207">
        <w:t xml:space="preserve"> server.</w:t>
      </w:r>
    </w:p>
    <w:p w14:paraId="79903EB8" w14:textId="77777777" w:rsidR="00E27520" w:rsidRPr="005D6207" w:rsidRDefault="00E27520" w:rsidP="00E27520">
      <w:pPr>
        <w:rPr>
          <w:lang w:eastAsia="zh-CN"/>
        </w:rPr>
      </w:pPr>
      <w:r w:rsidRPr="005D6207">
        <w:rPr>
          <w:rFonts w:hint="eastAsia"/>
          <w:b/>
          <w:lang w:eastAsia="zh-CN"/>
        </w:rPr>
        <w:t>Input</w:t>
      </w:r>
      <w:r w:rsidRPr="005D6207">
        <w:rPr>
          <w:b/>
          <w:lang w:eastAsia="zh-CN"/>
        </w:rPr>
        <w:t>s</w:t>
      </w:r>
      <w:r w:rsidRPr="005D6207">
        <w:rPr>
          <w:rFonts w:hint="eastAsia"/>
          <w:b/>
          <w:lang w:eastAsia="zh-CN"/>
        </w:rPr>
        <w:t xml:space="preserve">: </w:t>
      </w:r>
      <w:r w:rsidRPr="005D6207">
        <w:rPr>
          <w:lang w:eastAsia="zh-CN"/>
        </w:rPr>
        <w:t>See subclause 9.3.2.</w:t>
      </w:r>
      <w:r>
        <w:rPr>
          <w:lang w:eastAsia="zh-CN"/>
        </w:rPr>
        <w:t>42</w:t>
      </w:r>
    </w:p>
    <w:p w14:paraId="2DC3051E" w14:textId="77777777" w:rsidR="00E27520" w:rsidRPr="005D6207" w:rsidRDefault="00E27520" w:rsidP="00E27520">
      <w:pPr>
        <w:rPr>
          <w:lang w:eastAsia="zh-CN"/>
        </w:rPr>
      </w:pPr>
      <w:r w:rsidRPr="005D6207">
        <w:rPr>
          <w:rFonts w:hint="eastAsia"/>
          <w:b/>
          <w:lang w:eastAsia="zh-CN"/>
        </w:rPr>
        <w:t>Output</w:t>
      </w:r>
      <w:r w:rsidRPr="005D6207">
        <w:rPr>
          <w:b/>
          <w:lang w:eastAsia="zh-CN"/>
        </w:rPr>
        <w:t>s</w:t>
      </w:r>
      <w:r w:rsidRPr="005D6207">
        <w:rPr>
          <w:rFonts w:hint="eastAsia"/>
          <w:b/>
          <w:lang w:eastAsia="zh-CN"/>
        </w:rPr>
        <w:t>:</w:t>
      </w:r>
      <w:r w:rsidRPr="005D6207">
        <w:rPr>
          <w:rFonts w:hint="eastAsia"/>
          <w:lang w:eastAsia="zh-CN"/>
        </w:rPr>
        <w:t xml:space="preserve"> </w:t>
      </w:r>
      <w:r w:rsidRPr="005D6207">
        <w:rPr>
          <w:lang w:eastAsia="zh-CN"/>
        </w:rPr>
        <w:t>See subclause 9.3.2.</w:t>
      </w:r>
      <w:r>
        <w:rPr>
          <w:lang w:eastAsia="zh-CN"/>
        </w:rPr>
        <w:t>43</w:t>
      </w:r>
      <w:r w:rsidRPr="005D6207">
        <w:rPr>
          <w:lang w:eastAsia="zh-CN"/>
        </w:rPr>
        <w:t>.</w:t>
      </w:r>
    </w:p>
    <w:p w14:paraId="244DEC41" w14:textId="4B197F11" w:rsidR="00E27520" w:rsidRPr="005D6207" w:rsidRDefault="00E27520" w:rsidP="00E27520">
      <w:pPr>
        <w:rPr>
          <w:lang w:eastAsia="zh-CN"/>
        </w:rPr>
      </w:pPr>
      <w:r w:rsidRPr="005D6207">
        <w:rPr>
          <w:lang w:eastAsia="zh-CN"/>
        </w:rPr>
        <w:t>See subclause 9.3.13.</w:t>
      </w:r>
      <w:r>
        <w:rPr>
          <w:lang w:eastAsia="zh-CN"/>
        </w:rPr>
        <w:t>6</w:t>
      </w:r>
      <w:r w:rsidRPr="005D6207">
        <w:rPr>
          <w:lang w:eastAsia="zh-CN"/>
        </w:rPr>
        <w:t xml:space="preserve"> for the details of usage of this API operation.</w:t>
      </w:r>
    </w:p>
    <w:p w14:paraId="635C1D8B" w14:textId="77777777" w:rsidR="00E27520" w:rsidRPr="005D6207" w:rsidRDefault="00E27520" w:rsidP="00E27520">
      <w:pPr>
        <w:pStyle w:val="Heading4"/>
        <w:rPr>
          <w:lang w:eastAsia="zh-CN"/>
        </w:rPr>
      </w:pPr>
      <w:bookmarkStart w:id="679" w:name="_Toc155355523"/>
      <w:r w:rsidRPr="005D6207">
        <w:rPr>
          <w:lang w:eastAsia="zh-CN"/>
        </w:rPr>
        <w:t>9.4.8.</w:t>
      </w:r>
      <w:r>
        <w:rPr>
          <w:lang w:eastAsia="zh-CN"/>
        </w:rPr>
        <w:t>7</w:t>
      </w:r>
      <w:r w:rsidRPr="005D6207">
        <w:rPr>
          <w:lang w:eastAsia="zh-CN"/>
        </w:rPr>
        <w:tab/>
      </w:r>
      <w:r w:rsidRPr="005D6207">
        <w:t>Notify_VAL_Service_Area_Change_Event</w:t>
      </w:r>
      <w:bookmarkEnd w:id="679"/>
    </w:p>
    <w:p w14:paraId="5FE6475E" w14:textId="77777777" w:rsidR="00E27520" w:rsidRPr="005D6207" w:rsidRDefault="00E27520" w:rsidP="00E27520">
      <w:r w:rsidRPr="005D6207">
        <w:rPr>
          <w:b/>
        </w:rPr>
        <w:t xml:space="preserve">API operation name: </w:t>
      </w:r>
      <w:r w:rsidRPr="005D6207">
        <w:t>Notify_VAL_Service_Area_Change_Event</w:t>
      </w:r>
    </w:p>
    <w:p w14:paraId="204CD43E" w14:textId="77777777" w:rsidR="00E27520" w:rsidRPr="005D6207" w:rsidRDefault="00E27520" w:rsidP="00E27520">
      <w:pPr>
        <w:rPr>
          <w:lang w:eastAsia="zh-CN"/>
        </w:rPr>
      </w:pPr>
      <w:r w:rsidRPr="005D6207">
        <w:rPr>
          <w:b/>
        </w:rPr>
        <w:t>Description:</w:t>
      </w:r>
      <w:r w:rsidRPr="005D6207">
        <w:t xml:space="preserve"> Notifying the </w:t>
      </w:r>
      <w:r>
        <w:t>SEAL</w:t>
      </w:r>
      <w:r w:rsidRPr="005D6207">
        <w:t xml:space="preserve"> server about the VAL service area identifier </w:t>
      </w:r>
      <w:r>
        <w:t>change</w:t>
      </w:r>
      <w:r w:rsidRPr="005D6207">
        <w:t xml:space="preserve"> events.</w:t>
      </w:r>
    </w:p>
    <w:p w14:paraId="3E770200" w14:textId="77777777" w:rsidR="00E27520" w:rsidRPr="005D6207" w:rsidRDefault="00E27520" w:rsidP="00E27520">
      <w:r w:rsidRPr="005D6207">
        <w:rPr>
          <w:b/>
        </w:rPr>
        <w:t>Known Consumers:</w:t>
      </w:r>
      <w:r w:rsidRPr="005D6207">
        <w:t xml:space="preserve"> </w:t>
      </w:r>
      <w:r>
        <w:t>SEAL</w:t>
      </w:r>
      <w:r w:rsidRPr="005D6207">
        <w:t xml:space="preserve"> server.</w:t>
      </w:r>
    </w:p>
    <w:p w14:paraId="76948BAB" w14:textId="77777777" w:rsidR="00E27520" w:rsidRPr="005D6207" w:rsidRDefault="00E27520" w:rsidP="00E27520">
      <w:pPr>
        <w:rPr>
          <w:lang w:eastAsia="zh-CN"/>
        </w:rPr>
      </w:pPr>
      <w:r w:rsidRPr="005D6207">
        <w:rPr>
          <w:rFonts w:hint="eastAsia"/>
          <w:b/>
          <w:lang w:eastAsia="zh-CN"/>
        </w:rPr>
        <w:t>Input</w:t>
      </w:r>
      <w:r w:rsidRPr="005D6207">
        <w:rPr>
          <w:b/>
          <w:lang w:eastAsia="zh-CN"/>
        </w:rPr>
        <w:t>s</w:t>
      </w:r>
      <w:r w:rsidRPr="005D6207">
        <w:rPr>
          <w:rFonts w:hint="eastAsia"/>
          <w:b/>
          <w:lang w:eastAsia="zh-CN"/>
        </w:rPr>
        <w:t xml:space="preserve">: </w:t>
      </w:r>
      <w:r w:rsidRPr="005D6207">
        <w:rPr>
          <w:lang w:eastAsia="zh-CN"/>
        </w:rPr>
        <w:t>See subclause 9.3.2.</w:t>
      </w:r>
      <w:r>
        <w:rPr>
          <w:lang w:eastAsia="zh-CN"/>
        </w:rPr>
        <w:t>44</w:t>
      </w:r>
    </w:p>
    <w:p w14:paraId="3BBF1EE0" w14:textId="77777777" w:rsidR="00E27520" w:rsidRPr="005D6207" w:rsidRDefault="00E27520" w:rsidP="00E27520">
      <w:pPr>
        <w:rPr>
          <w:lang w:eastAsia="zh-CN"/>
        </w:rPr>
      </w:pPr>
      <w:r w:rsidRPr="005D6207">
        <w:rPr>
          <w:rFonts w:hint="eastAsia"/>
          <w:b/>
          <w:lang w:eastAsia="zh-CN"/>
        </w:rPr>
        <w:t>Output</w:t>
      </w:r>
      <w:r w:rsidRPr="005D6207">
        <w:rPr>
          <w:b/>
          <w:lang w:eastAsia="zh-CN"/>
        </w:rPr>
        <w:t>s</w:t>
      </w:r>
      <w:r w:rsidRPr="005D6207">
        <w:rPr>
          <w:rFonts w:hint="eastAsia"/>
          <w:b/>
          <w:lang w:eastAsia="zh-CN"/>
        </w:rPr>
        <w:t>:</w:t>
      </w:r>
      <w:r w:rsidRPr="005D6207">
        <w:rPr>
          <w:rFonts w:hint="eastAsia"/>
          <w:lang w:eastAsia="zh-CN"/>
        </w:rPr>
        <w:t xml:space="preserve"> </w:t>
      </w:r>
      <w:r w:rsidRPr="005D6207">
        <w:rPr>
          <w:lang w:eastAsia="zh-CN"/>
        </w:rPr>
        <w:t>None.</w:t>
      </w:r>
    </w:p>
    <w:p w14:paraId="414DD092" w14:textId="340B30EA" w:rsidR="00E27520" w:rsidRPr="005D6207" w:rsidRDefault="00E27520" w:rsidP="00E27520">
      <w:pPr>
        <w:rPr>
          <w:lang w:eastAsia="zh-CN"/>
        </w:rPr>
      </w:pPr>
      <w:r w:rsidRPr="005D6207">
        <w:rPr>
          <w:lang w:eastAsia="zh-CN"/>
        </w:rPr>
        <w:t>See subclause 9.3.13.</w:t>
      </w:r>
      <w:r>
        <w:rPr>
          <w:lang w:eastAsia="zh-CN"/>
        </w:rPr>
        <w:t>7</w:t>
      </w:r>
      <w:r w:rsidRPr="005D6207">
        <w:rPr>
          <w:lang w:eastAsia="zh-CN"/>
        </w:rPr>
        <w:t xml:space="preserve"> for the details of usage of this API operation.</w:t>
      </w:r>
    </w:p>
    <w:p w14:paraId="045E8A74" w14:textId="77777777" w:rsidR="00E27520" w:rsidRPr="005D6207" w:rsidRDefault="00E27520" w:rsidP="00E27520">
      <w:pPr>
        <w:pStyle w:val="Heading4"/>
        <w:rPr>
          <w:lang w:eastAsia="zh-CN"/>
        </w:rPr>
      </w:pPr>
      <w:bookmarkStart w:id="680" w:name="_Toc155355524"/>
      <w:r w:rsidRPr="005D6207">
        <w:rPr>
          <w:lang w:eastAsia="zh-CN"/>
        </w:rPr>
        <w:t>9.4.8.</w:t>
      </w:r>
      <w:r>
        <w:rPr>
          <w:lang w:eastAsia="zh-CN"/>
        </w:rPr>
        <w:t>8</w:t>
      </w:r>
      <w:r w:rsidRPr="005D6207">
        <w:rPr>
          <w:lang w:eastAsia="zh-CN"/>
        </w:rPr>
        <w:tab/>
      </w:r>
      <w:r w:rsidRPr="005D6207">
        <w:t>Unsubscribe_VAL_Service_Area_</w:t>
      </w:r>
      <w:r>
        <w:t>Change</w:t>
      </w:r>
      <w:r w:rsidRPr="005D6207">
        <w:t>_Event</w:t>
      </w:r>
      <w:bookmarkEnd w:id="680"/>
    </w:p>
    <w:p w14:paraId="39F22EC7" w14:textId="77777777" w:rsidR="00E27520" w:rsidRPr="005D6207" w:rsidRDefault="00E27520" w:rsidP="00E27520">
      <w:r w:rsidRPr="005D6207">
        <w:rPr>
          <w:b/>
        </w:rPr>
        <w:t xml:space="preserve">API operation name: </w:t>
      </w:r>
      <w:r w:rsidRPr="005D6207">
        <w:t>Unsubscribe_VAL_Service_Area_</w:t>
      </w:r>
      <w:r>
        <w:t>Change</w:t>
      </w:r>
      <w:r w:rsidRPr="005D6207">
        <w:t>_Event</w:t>
      </w:r>
    </w:p>
    <w:p w14:paraId="1AF94955" w14:textId="77777777" w:rsidR="00E27520" w:rsidRPr="005D6207" w:rsidRDefault="00E27520" w:rsidP="00E27520">
      <w:pPr>
        <w:rPr>
          <w:lang w:eastAsia="zh-CN"/>
        </w:rPr>
      </w:pPr>
      <w:r w:rsidRPr="005D6207">
        <w:rPr>
          <w:b/>
        </w:rPr>
        <w:t>Description:</w:t>
      </w:r>
      <w:r w:rsidRPr="005D6207">
        <w:t xml:space="preserve"> Unsubscribing from VAL service area identifier </w:t>
      </w:r>
      <w:r>
        <w:t>change</w:t>
      </w:r>
      <w:r w:rsidRPr="005D6207">
        <w:t xml:space="preserve"> events.</w:t>
      </w:r>
    </w:p>
    <w:p w14:paraId="687F0ED4" w14:textId="77777777" w:rsidR="00E27520" w:rsidRPr="005D6207" w:rsidRDefault="00E27520" w:rsidP="00E27520">
      <w:r w:rsidRPr="005D6207">
        <w:rPr>
          <w:b/>
        </w:rPr>
        <w:t>Known Consumers:</w:t>
      </w:r>
      <w:r w:rsidRPr="005D6207">
        <w:t xml:space="preserve"> </w:t>
      </w:r>
      <w:r>
        <w:t>SEAL</w:t>
      </w:r>
      <w:r w:rsidRPr="005D6207">
        <w:t xml:space="preserve"> server.</w:t>
      </w:r>
    </w:p>
    <w:p w14:paraId="6D68C9C2" w14:textId="77777777" w:rsidR="00E27520" w:rsidRPr="005D6207" w:rsidRDefault="00E27520" w:rsidP="00E27520">
      <w:pPr>
        <w:rPr>
          <w:lang w:eastAsia="zh-CN"/>
        </w:rPr>
      </w:pPr>
      <w:r w:rsidRPr="005D6207">
        <w:rPr>
          <w:rFonts w:hint="eastAsia"/>
          <w:b/>
          <w:lang w:eastAsia="zh-CN"/>
        </w:rPr>
        <w:t>Input</w:t>
      </w:r>
      <w:r w:rsidRPr="005D6207">
        <w:rPr>
          <w:b/>
          <w:lang w:eastAsia="zh-CN"/>
        </w:rPr>
        <w:t>s</w:t>
      </w:r>
      <w:r w:rsidRPr="005D6207">
        <w:rPr>
          <w:rFonts w:hint="eastAsia"/>
          <w:b/>
          <w:lang w:eastAsia="zh-CN"/>
        </w:rPr>
        <w:t xml:space="preserve">: </w:t>
      </w:r>
      <w:r w:rsidRPr="005D6207">
        <w:rPr>
          <w:lang w:eastAsia="zh-CN"/>
        </w:rPr>
        <w:t>See subclause 9.3.2.21</w:t>
      </w:r>
    </w:p>
    <w:p w14:paraId="68110325" w14:textId="77777777" w:rsidR="00E27520" w:rsidRPr="005D6207" w:rsidRDefault="00E27520" w:rsidP="00E27520">
      <w:pPr>
        <w:rPr>
          <w:lang w:eastAsia="zh-CN"/>
        </w:rPr>
      </w:pPr>
      <w:r w:rsidRPr="005D6207">
        <w:rPr>
          <w:rFonts w:hint="eastAsia"/>
          <w:b/>
          <w:lang w:eastAsia="zh-CN"/>
        </w:rPr>
        <w:lastRenderedPageBreak/>
        <w:t>Output</w:t>
      </w:r>
      <w:r w:rsidRPr="005D6207">
        <w:rPr>
          <w:b/>
          <w:lang w:eastAsia="zh-CN"/>
        </w:rPr>
        <w:t>s</w:t>
      </w:r>
      <w:r w:rsidRPr="005D6207">
        <w:rPr>
          <w:rFonts w:hint="eastAsia"/>
          <w:b/>
          <w:lang w:eastAsia="zh-CN"/>
        </w:rPr>
        <w:t>:</w:t>
      </w:r>
      <w:r w:rsidRPr="005D6207">
        <w:rPr>
          <w:rFonts w:hint="eastAsia"/>
          <w:lang w:eastAsia="zh-CN"/>
        </w:rPr>
        <w:t xml:space="preserve"> </w:t>
      </w:r>
      <w:r w:rsidRPr="005D6207">
        <w:rPr>
          <w:lang w:eastAsia="zh-CN"/>
        </w:rPr>
        <w:t>See subclause 9.3.2.22.</w:t>
      </w:r>
    </w:p>
    <w:p w14:paraId="6FB2A364" w14:textId="77777777" w:rsidR="00E27520" w:rsidRPr="005D6207" w:rsidRDefault="00E27520" w:rsidP="00E27520">
      <w:pPr>
        <w:rPr>
          <w:lang w:eastAsia="zh-CN"/>
        </w:rPr>
      </w:pPr>
      <w:r w:rsidRPr="005D6207">
        <w:rPr>
          <w:lang w:eastAsia="zh-CN"/>
        </w:rPr>
        <w:t>See subclause 9.3.13.</w:t>
      </w:r>
      <w:r>
        <w:rPr>
          <w:lang w:eastAsia="zh-CN"/>
        </w:rPr>
        <w:t>8</w:t>
      </w:r>
      <w:r w:rsidRPr="005D6207">
        <w:rPr>
          <w:lang w:eastAsia="zh-CN"/>
        </w:rPr>
        <w:t xml:space="preserve"> for the details of usage of this API operation.</w:t>
      </w:r>
    </w:p>
    <w:p w14:paraId="09571C7A" w14:textId="77777777" w:rsidR="006D6865" w:rsidRPr="005D6207" w:rsidRDefault="006D6865" w:rsidP="006D6865">
      <w:pPr>
        <w:pStyle w:val="Heading4"/>
        <w:rPr>
          <w:lang w:eastAsia="zh-CN"/>
        </w:rPr>
      </w:pPr>
      <w:bookmarkStart w:id="681" w:name="_Toc155355525"/>
      <w:r w:rsidRPr="005D6207">
        <w:rPr>
          <w:lang w:eastAsia="zh-CN"/>
        </w:rPr>
        <w:t>9.4.8.</w:t>
      </w:r>
      <w:r>
        <w:rPr>
          <w:lang w:eastAsia="zh-CN"/>
        </w:rPr>
        <w:t>9</w:t>
      </w:r>
      <w:r w:rsidRPr="005D6207">
        <w:rPr>
          <w:lang w:eastAsia="zh-CN"/>
        </w:rPr>
        <w:tab/>
      </w:r>
      <w:r>
        <w:t>Update_Subscription_</w:t>
      </w:r>
      <w:r w:rsidRPr="005D6207">
        <w:t>VAL_Service_Area_</w:t>
      </w:r>
      <w:r>
        <w:t>Change</w:t>
      </w:r>
      <w:r w:rsidRPr="005D6207">
        <w:t>_Event</w:t>
      </w:r>
      <w:bookmarkEnd w:id="681"/>
    </w:p>
    <w:p w14:paraId="6DEC3102" w14:textId="77777777" w:rsidR="006D6865" w:rsidRPr="005D6207" w:rsidRDefault="006D6865" w:rsidP="006D6865">
      <w:r w:rsidRPr="005D6207">
        <w:rPr>
          <w:b/>
        </w:rPr>
        <w:t xml:space="preserve">API operation name: </w:t>
      </w:r>
      <w:r>
        <w:t>Update_Subscription_</w:t>
      </w:r>
      <w:r w:rsidRPr="005D6207">
        <w:t>VAL_Service_Area_</w:t>
      </w:r>
      <w:r>
        <w:t>Change</w:t>
      </w:r>
      <w:r w:rsidRPr="005D6207">
        <w:t>_Event</w:t>
      </w:r>
    </w:p>
    <w:p w14:paraId="19211EE0" w14:textId="77777777" w:rsidR="006D6865" w:rsidRPr="005D6207" w:rsidRDefault="006D6865" w:rsidP="006D6865">
      <w:pPr>
        <w:rPr>
          <w:lang w:eastAsia="zh-CN"/>
        </w:rPr>
      </w:pPr>
      <w:r w:rsidRPr="005D6207">
        <w:rPr>
          <w:b/>
        </w:rPr>
        <w:t>Description:</w:t>
      </w:r>
      <w:r w:rsidRPr="005D6207">
        <w:t xml:space="preserve"> Subscription</w:t>
      </w:r>
      <w:r>
        <w:t xml:space="preserve"> update</w:t>
      </w:r>
      <w:r w:rsidRPr="005D6207">
        <w:t xml:space="preserve"> </w:t>
      </w:r>
      <w:r>
        <w:t>for</w:t>
      </w:r>
      <w:r w:rsidRPr="005D6207">
        <w:t xml:space="preserve"> the VAL service area identifiers </w:t>
      </w:r>
      <w:r>
        <w:t>change</w:t>
      </w:r>
      <w:r w:rsidRPr="005D6207">
        <w:t xml:space="preserve"> events.</w:t>
      </w:r>
    </w:p>
    <w:p w14:paraId="26AA48AD" w14:textId="77777777" w:rsidR="006D6865" w:rsidRPr="005D6207" w:rsidRDefault="006D6865" w:rsidP="006D6865">
      <w:r w:rsidRPr="005D6207">
        <w:rPr>
          <w:b/>
        </w:rPr>
        <w:t>Known Consumers:</w:t>
      </w:r>
      <w:r w:rsidRPr="005D6207">
        <w:t xml:space="preserve"> </w:t>
      </w:r>
      <w:r>
        <w:t>SEAL</w:t>
      </w:r>
      <w:r w:rsidRPr="005D6207">
        <w:t xml:space="preserve"> server.</w:t>
      </w:r>
    </w:p>
    <w:p w14:paraId="6DB2CB65" w14:textId="77777777" w:rsidR="006D6865" w:rsidRPr="005D6207" w:rsidRDefault="006D6865" w:rsidP="006D6865">
      <w:pPr>
        <w:rPr>
          <w:lang w:eastAsia="zh-CN"/>
        </w:rPr>
      </w:pPr>
      <w:r w:rsidRPr="005D6207">
        <w:rPr>
          <w:rFonts w:hint="eastAsia"/>
          <w:b/>
          <w:lang w:eastAsia="zh-CN"/>
        </w:rPr>
        <w:t>Input</w:t>
      </w:r>
      <w:r w:rsidRPr="005D6207">
        <w:rPr>
          <w:b/>
          <w:lang w:eastAsia="zh-CN"/>
        </w:rPr>
        <w:t>s</w:t>
      </w:r>
      <w:r w:rsidRPr="005D6207">
        <w:rPr>
          <w:rFonts w:hint="eastAsia"/>
          <w:b/>
          <w:lang w:eastAsia="zh-CN"/>
        </w:rPr>
        <w:t xml:space="preserve">: </w:t>
      </w:r>
      <w:r w:rsidRPr="005D6207">
        <w:rPr>
          <w:lang w:eastAsia="zh-CN"/>
        </w:rPr>
        <w:t>See subclause 9.3.2.</w:t>
      </w:r>
      <w:r>
        <w:rPr>
          <w:lang w:eastAsia="zh-CN"/>
        </w:rPr>
        <w:t>42.</w:t>
      </w:r>
    </w:p>
    <w:p w14:paraId="7F31C485" w14:textId="77777777" w:rsidR="006D6865" w:rsidRPr="005D6207" w:rsidRDefault="006D6865" w:rsidP="006D6865">
      <w:pPr>
        <w:rPr>
          <w:lang w:eastAsia="zh-CN"/>
        </w:rPr>
      </w:pPr>
      <w:r w:rsidRPr="005D6207">
        <w:rPr>
          <w:rFonts w:hint="eastAsia"/>
          <w:b/>
          <w:lang w:eastAsia="zh-CN"/>
        </w:rPr>
        <w:t>Output</w:t>
      </w:r>
      <w:r w:rsidRPr="005D6207">
        <w:rPr>
          <w:b/>
          <w:lang w:eastAsia="zh-CN"/>
        </w:rPr>
        <w:t>s</w:t>
      </w:r>
      <w:r w:rsidRPr="005D6207">
        <w:rPr>
          <w:rFonts w:hint="eastAsia"/>
          <w:b/>
          <w:lang w:eastAsia="zh-CN"/>
        </w:rPr>
        <w:t>:</w:t>
      </w:r>
      <w:r w:rsidRPr="005D6207">
        <w:rPr>
          <w:rFonts w:hint="eastAsia"/>
          <w:lang w:eastAsia="zh-CN"/>
        </w:rPr>
        <w:t xml:space="preserve"> </w:t>
      </w:r>
      <w:r w:rsidRPr="005D6207">
        <w:rPr>
          <w:lang w:eastAsia="zh-CN"/>
        </w:rPr>
        <w:t>See subclause 9.3.2.</w:t>
      </w:r>
      <w:r>
        <w:rPr>
          <w:lang w:eastAsia="zh-CN"/>
        </w:rPr>
        <w:t>43</w:t>
      </w:r>
      <w:r w:rsidRPr="005D6207">
        <w:rPr>
          <w:lang w:eastAsia="zh-CN"/>
        </w:rPr>
        <w:t>.</w:t>
      </w:r>
    </w:p>
    <w:p w14:paraId="334D12A3" w14:textId="77777777" w:rsidR="006D6865" w:rsidRPr="005D6207" w:rsidRDefault="006D6865" w:rsidP="006D6865">
      <w:pPr>
        <w:rPr>
          <w:lang w:eastAsia="zh-CN"/>
        </w:rPr>
      </w:pPr>
      <w:r w:rsidRPr="005D6207">
        <w:rPr>
          <w:lang w:eastAsia="zh-CN"/>
        </w:rPr>
        <w:t>See subclause 9.3.13.</w:t>
      </w:r>
      <w:r>
        <w:rPr>
          <w:lang w:eastAsia="zh-CN"/>
        </w:rPr>
        <w:t>9</w:t>
      </w:r>
      <w:r w:rsidRPr="005D6207">
        <w:rPr>
          <w:lang w:eastAsia="zh-CN"/>
        </w:rPr>
        <w:t xml:space="preserve"> for the details of usage of this API operation.</w:t>
      </w:r>
    </w:p>
    <w:p w14:paraId="4EC1B5C1" w14:textId="2E3E6DEF" w:rsidR="00312C76" w:rsidRPr="003167FF" w:rsidRDefault="00312C76" w:rsidP="00312C76">
      <w:pPr>
        <w:pStyle w:val="Heading2"/>
        <w:rPr>
          <w:noProof/>
        </w:rPr>
      </w:pPr>
      <w:bookmarkStart w:id="682" w:name="_Toc155355526"/>
      <w:r w:rsidRPr="003167FF">
        <w:t>9.5</w:t>
      </w:r>
      <w:r w:rsidRPr="003167FF">
        <w:tab/>
        <w:t xml:space="preserve">Procedures and information flows for </w:t>
      </w:r>
      <w:r w:rsidRPr="003167FF">
        <w:rPr>
          <w:lang w:eastAsia="zh-CN"/>
        </w:rPr>
        <w:t>Location management (Off-network)</w:t>
      </w:r>
      <w:bookmarkEnd w:id="682"/>
    </w:p>
    <w:p w14:paraId="78667E68" w14:textId="77777777" w:rsidR="00312C76" w:rsidRPr="003167FF" w:rsidRDefault="00312C76" w:rsidP="00312C76">
      <w:pPr>
        <w:pStyle w:val="Heading3"/>
      </w:pPr>
      <w:bookmarkStart w:id="683" w:name="_Toc155355527"/>
      <w:r w:rsidRPr="003167FF">
        <w:rPr>
          <w:lang w:eastAsia="zh-CN"/>
        </w:rPr>
        <w:t>9.5.1</w:t>
      </w:r>
      <w:r w:rsidRPr="003167FF">
        <w:rPr>
          <w:lang w:eastAsia="zh-CN"/>
        </w:rPr>
        <w:tab/>
        <w:t>General</w:t>
      </w:r>
      <w:bookmarkEnd w:id="683"/>
    </w:p>
    <w:p w14:paraId="0F0C5F0F" w14:textId="77777777" w:rsidR="00312C76" w:rsidRPr="003167FF" w:rsidRDefault="00312C76" w:rsidP="00312C76">
      <w:r w:rsidRPr="003167FF">
        <w:t xml:space="preserve">Location information of VAL service user shall be provided by the location management client of one UE to the location management client of another UE. The location information reporting triggers are based on the location reporting configuration. Different type of location information can be provided </w:t>
      </w:r>
      <w:r w:rsidRPr="003167FF">
        <w:rPr>
          <w:rFonts w:cs="Arial"/>
        </w:rPr>
        <w:t>e.g. retrieved from non-3GPP source</w:t>
      </w:r>
      <w:r w:rsidRPr="003167FF">
        <w:t>.</w:t>
      </w:r>
    </w:p>
    <w:p w14:paraId="68A77EEA" w14:textId="77777777" w:rsidR="00312C76" w:rsidRPr="003167FF" w:rsidRDefault="00312C76" w:rsidP="00312C76">
      <w:pPr>
        <w:pStyle w:val="NO"/>
      </w:pPr>
      <w:r w:rsidRPr="003167FF">
        <w:t>NOTE:</w:t>
      </w:r>
      <w:r w:rsidRPr="003167FF">
        <w:tab/>
        <w:t>VAL clients sharing location information directly at vertical enabler layer is outside the scope of this specification.</w:t>
      </w:r>
    </w:p>
    <w:p w14:paraId="7CBCC73F" w14:textId="77777777" w:rsidR="00312C76" w:rsidRPr="003167FF" w:rsidRDefault="00312C76" w:rsidP="00312C76">
      <w:pPr>
        <w:pStyle w:val="EditorsNote"/>
      </w:pPr>
      <w:r w:rsidRPr="003167FF">
        <w:t>Editor's note:</w:t>
      </w:r>
      <w:r w:rsidRPr="003167FF">
        <w:tab/>
        <w:t>Adding architecture requirement(s) for off-network location management is FFS.</w:t>
      </w:r>
    </w:p>
    <w:p w14:paraId="7134BFD5" w14:textId="77777777" w:rsidR="00312C76" w:rsidRPr="003167FF" w:rsidRDefault="00312C76" w:rsidP="00312C76">
      <w:pPr>
        <w:pStyle w:val="EditorsNote"/>
      </w:pPr>
      <w:r w:rsidRPr="003167FF">
        <w:t>Editor's note:</w:t>
      </w:r>
      <w:r w:rsidRPr="003167FF">
        <w:tab/>
        <w:t>Charging aspects for off-network location management is FFS.</w:t>
      </w:r>
    </w:p>
    <w:p w14:paraId="0FB049A4" w14:textId="77777777" w:rsidR="00312C76" w:rsidRPr="003167FF" w:rsidRDefault="00312C76" w:rsidP="00312C76">
      <w:pPr>
        <w:pStyle w:val="Heading3"/>
      </w:pPr>
      <w:bookmarkStart w:id="684" w:name="_Toc155355528"/>
      <w:r w:rsidRPr="003167FF">
        <w:rPr>
          <w:lang w:eastAsia="zh-CN"/>
        </w:rPr>
        <w:t>9.5</w:t>
      </w:r>
      <w:r w:rsidRPr="003167FF">
        <w:t>.2</w:t>
      </w:r>
      <w:r w:rsidRPr="003167FF">
        <w:tab/>
        <w:t>Information flows for off network location management</w:t>
      </w:r>
      <w:bookmarkEnd w:id="684"/>
    </w:p>
    <w:p w14:paraId="7905C468" w14:textId="77777777" w:rsidR="00312C76" w:rsidRPr="003167FF" w:rsidRDefault="00312C76" w:rsidP="00312C76">
      <w:pPr>
        <w:pStyle w:val="Heading4"/>
      </w:pPr>
      <w:bookmarkStart w:id="685" w:name="_Toc155355529"/>
      <w:r w:rsidRPr="003167FF">
        <w:t>9.5.2.1</w:t>
      </w:r>
      <w:r w:rsidRPr="003167FF">
        <w:tab/>
        <w:t>Off-network location reporting trigger configuration</w:t>
      </w:r>
      <w:bookmarkEnd w:id="685"/>
    </w:p>
    <w:p w14:paraId="6D4CD3F2" w14:textId="77777777" w:rsidR="00312C76" w:rsidRPr="003167FF" w:rsidRDefault="00312C76" w:rsidP="00312C76">
      <w:r w:rsidRPr="003167FF">
        <w:t>Table 9.5.2.1</w:t>
      </w:r>
      <w:r w:rsidRPr="003167FF">
        <w:rPr>
          <w:lang w:eastAsia="zh-CN"/>
        </w:rPr>
        <w:t>-1</w:t>
      </w:r>
      <w:r w:rsidRPr="003167FF">
        <w:t xml:space="preserve"> describes the information flow from the location management client-1 to the location management client-2 for the off-network location reporting configuration.</w:t>
      </w:r>
    </w:p>
    <w:p w14:paraId="376BE905" w14:textId="77777777" w:rsidR="00312C76" w:rsidRPr="003167FF" w:rsidRDefault="00312C76" w:rsidP="00312C76">
      <w:pPr>
        <w:pStyle w:val="TH"/>
      </w:pPr>
      <w:r w:rsidRPr="003167FF">
        <w:t>Table 9.5.2.1-1: Off-network location reporting trigger configuration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77D162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1D7334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7D6985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9FE765" w14:textId="77777777" w:rsidR="00312C76" w:rsidRPr="003167FF" w:rsidRDefault="00312C76" w:rsidP="007E0BCD">
            <w:pPr>
              <w:pStyle w:val="TAH"/>
            </w:pPr>
            <w:r w:rsidRPr="003167FF">
              <w:t>Description</w:t>
            </w:r>
          </w:p>
        </w:tc>
      </w:tr>
      <w:tr w:rsidR="00312C76" w:rsidRPr="003167FF" w14:paraId="618CA47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4C70DB6"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1365E68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494945" w14:textId="77777777" w:rsidR="00312C76" w:rsidRPr="003167FF" w:rsidRDefault="00312C76" w:rsidP="007E0BCD">
            <w:pPr>
              <w:pStyle w:val="TAL"/>
            </w:pPr>
            <w:r w:rsidRPr="003167FF">
              <w:t>Identity of the VAL user to which the location reporting configuration is targeted or identity of the VAL UE.</w:t>
            </w:r>
          </w:p>
        </w:tc>
      </w:tr>
      <w:tr w:rsidR="00312C76" w:rsidRPr="003167FF" w14:paraId="4A01242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8D9515" w14:textId="77777777" w:rsidR="00312C76" w:rsidRPr="003167FF" w:rsidRDefault="00312C76" w:rsidP="007E0BCD">
            <w:pPr>
              <w:pStyle w:val="TAL"/>
            </w:pPr>
            <w:r w:rsidRPr="003167FF">
              <w:t>Requested location information</w:t>
            </w:r>
          </w:p>
        </w:tc>
        <w:tc>
          <w:tcPr>
            <w:tcW w:w="1440" w:type="dxa"/>
            <w:tcBorders>
              <w:top w:val="single" w:sz="4" w:space="0" w:color="000000"/>
              <w:left w:val="single" w:sz="4" w:space="0" w:color="000000"/>
              <w:bottom w:val="single" w:sz="4" w:space="0" w:color="000000"/>
            </w:tcBorders>
            <w:shd w:val="clear" w:color="auto" w:fill="auto"/>
          </w:tcPr>
          <w:p w14:paraId="319D478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CD09E2" w14:textId="77777777" w:rsidR="00312C76" w:rsidRPr="003167FF" w:rsidRDefault="00312C76" w:rsidP="007E0BCD">
            <w:pPr>
              <w:pStyle w:val="TAL"/>
            </w:pPr>
            <w:r w:rsidRPr="003167FF">
              <w:t>Identifies what location information is requested</w:t>
            </w:r>
          </w:p>
        </w:tc>
      </w:tr>
      <w:tr w:rsidR="00312C76" w:rsidRPr="003167FF" w14:paraId="30B864D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D3D7BD" w14:textId="77777777" w:rsidR="00312C76" w:rsidRPr="003167FF" w:rsidRDefault="00312C76" w:rsidP="007E0BCD">
            <w:pPr>
              <w:pStyle w:val="TAL"/>
            </w:pPr>
            <w:r w:rsidRPr="003167FF">
              <w:t>List of triggering criteria(s)</w:t>
            </w:r>
          </w:p>
        </w:tc>
        <w:tc>
          <w:tcPr>
            <w:tcW w:w="1440" w:type="dxa"/>
            <w:tcBorders>
              <w:top w:val="single" w:sz="4" w:space="0" w:color="000000"/>
              <w:left w:val="single" w:sz="4" w:space="0" w:color="000000"/>
              <w:bottom w:val="single" w:sz="4" w:space="0" w:color="000000"/>
            </w:tcBorders>
            <w:shd w:val="clear" w:color="auto" w:fill="auto"/>
          </w:tcPr>
          <w:p w14:paraId="620827A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E62222" w14:textId="77777777" w:rsidR="00312C76" w:rsidRPr="003167FF" w:rsidRDefault="00312C76" w:rsidP="007E0BCD">
            <w:pPr>
              <w:pStyle w:val="TAL"/>
            </w:pPr>
            <w:r w:rsidRPr="003167FF">
              <w:t>One or more triggering criteria that identifies when the location management client will send the location report. Each triggering criteria is identified by trigger-id.</w:t>
            </w:r>
          </w:p>
        </w:tc>
      </w:tr>
      <w:tr w:rsidR="00312C76" w:rsidRPr="003167FF" w14:paraId="48C7021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D017AED" w14:textId="77777777" w:rsidR="00312C76" w:rsidRPr="003167FF" w:rsidRDefault="00312C76" w:rsidP="007E0BCD">
            <w:pPr>
              <w:pStyle w:val="TAL"/>
            </w:pPr>
            <w:r w:rsidRPr="003167FF">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2CD5A260"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C31345" w14:textId="77777777" w:rsidR="00312C76" w:rsidRPr="003167FF" w:rsidRDefault="00312C76" w:rsidP="007E0BCD">
            <w:pPr>
              <w:pStyle w:val="TAL"/>
            </w:pPr>
            <w:r w:rsidRPr="003167FF">
              <w:t>Defaults to 0 if absent</w:t>
            </w:r>
            <w:r w:rsidRPr="003167FF">
              <w:rPr>
                <w:lang w:eastAsia="zh-CN"/>
              </w:rPr>
              <w:t xml:space="preserve"> </w:t>
            </w:r>
            <w:r w:rsidRPr="003167FF">
              <w:t xml:space="preserve">otherwise </w:t>
            </w:r>
            <w:r w:rsidRPr="003167FF">
              <w:rPr>
                <w:lang w:eastAsia="zh-CN"/>
              </w:rPr>
              <w:t>indicates the time interval between consecutive reports</w:t>
            </w:r>
          </w:p>
        </w:tc>
      </w:tr>
      <w:tr w:rsidR="00312C76" w:rsidRPr="003167FF" w14:paraId="4DA85AC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5A87697" w14:textId="77777777" w:rsidR="00312C76" w:rsidRPr="003167FF" w:rsidRDefault="00312C76" w:rsidP="007E0BCD">
            <w:pPr>
              <w:pStyle w:val="TAL"/>
            </w:pPr>
            <w:r w:rsidRPr="003167FF">
              <w:t>Life Time of the configuration</w:t>
            </w:r>
          </w:p>
        </w:tc>
        <w:tc>
          <w:tcPr>
            <w:tcW w:w="1440" w:type="dxa"/>
            <w:tcBorders>
              <w:top w:val="single" w:sz="4" w:space="0" w:color="000000"/>
              <w:left w:val="single" w:sz="4" w:space="0" w:color="000000"/>
              <w:bottom w:val="single" w:sz="4" w:space="0" w:color="000000"/>
            </w:tcBorders>
            <w:shd w:val="clear" w:color="auto" w:fill="auto"/>
          </w:tcPr>
          <w:p w14:paraId="7ADA3BD8"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36C821" w14:textId="77777777" w:rsidR="00312C76" w:rsidRPr="003167FF" w:rsidRDefault="00312C76" w:rsidP="007E0BCD">
            <w:pPr>
              <w:pStyle w:val="TAL"/>
            </w:pPr>
            <w:r w:rsidRPr="003167FF">
              <w:t>Time till when location report configurations are valid.</w:t>
            </w:r>
          </w:p>
        </w:tc>
      </w:tr>
    </w:tbl>
    <w:p w14:paraId="4EB048E2" w14:textId="77777777" w:rsidR="00312C76" w:rsidRPr="003167FF" w:rsidRDefault="00312C76" w:rsidP="00312C76"/>
    <w:p w14:paraId="5BE8DAD8" w14:textId="77777777" w:rsidR="00312C76" w:rsidRPr="003167FF" w:rsidRDefault="00312C76" w:rsidP="00312C76">
      <w:pPr>
        <w:pStyle w:val="Heading4"/>
      </w:pPr>
      <w:bookmarkStart w:id="686" w:name="_Toc155355530"/>
      <w:r w:rsidRPr="003167FF">
        <w:lastRenderedPageBreak/>
        <w:t>9.5.2.2</w:t>
      </w:r>
      <w:r w:rsidRPr="003167FF">
        <w:tab/>
        <w:t>Off-network location reporting trigger configuration response</w:t>
      </w:r>
      <w:bookmarkEnd w:id="686"/>
    </w:p>
    <w:p w14:paraId="0F207B05" w14:textId="77777777" w:rsidR="00312C76" w:rsidRPr="003167FF" w:rsidRDefault="00312C76" w:rsidP="00312C76">
      <w:r w:rsidRPr="003167FF">
        <w:t>Table 9.5.2.2</w:t>
      </w:r>
      <w:r w:rsidRPr="003167FF">
        <w:rPr>
          <w:lang w:eastAsia="zh-CN"/>
        </w:rPr>
        <w:t>-1</w:t>
      </w:r>
      <w:r w:rsidRPr="003167FF">
        <w:t xml:space="preserve"> describes the information flow from the location management client-2 to the location management client-1 for the off-network location reporting configuration response. The Off-network location reporting trigger configuration response acts as an acknowledgement to the location management client-1.</w:t>
      </w:r>
    </w:p>
    <w:p w14:paraId="6C1C2D87" w14:textId="77777777" w:rsidR="00312C76" w:rsidRPr="003167FF" w:rsidRDefault="00312C76" w:rsidP="00312C76">
      <w:pPr>
        <w:pStyle w:val="TH"/>
      </w:pPr>
      <w:r w:rsidRPr="003167FF">
        <w:t>Table 9.5.2.2-1: Off-network location reporting trigger configuration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E36AC4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00B958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773E45D"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0C7D7B" w14:textId="77777777" w:rsidR="00312C76" w:rsidRPr="003167FF" w:rsidRDefault="00312C76" w:rsidP="007E0BCD">
            <w:pPr>
              <w:pStyle w:val="TAH"/>
            </w:pPr>
            <w:r w:rsidRPr="003167FF">
              <w:t>Description</w:t>
            </w:r>
          </w:p>
        </w:tc>
      </w:tr>
      <w:tr w:rsidR="00312C76" w:rsidRPr="003167FF" w14:paraId="702D434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7BFC67"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498EE8B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837507" w14:textId="77777777" w:rsidR="00312C76" w:rsidRPr="003167FF" w:rsidRDefault="00312C76" w:rsidP="007E0BCD">
            <w:pPr>
              <w:pStyle w:val="TAL"/>
            </w:pPr>
            <w:r w:rsidRPr="003167FF">
              <w:rPr>
                <w:lang w:eastAsia="zh-CN"/>
              </w:rPr>
              <w:t>Indicates the success or failure for the operation</w:t>
            </w:r>
          </w:p>
        </w:tc>
      </w:tr>
      <w:tr w:rsidR="00312C76" w:rsidRPr="003167FF" w14:paraId="4C68A3D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37A6A9D" w14:textId="77777777" w:rsidR="00312C76" w:rsidRPr="003167FF" w:rsidRDefault="00312C76" w:rsidP="007E0BCD">
            <w:pPr>
              <w:pStyle w:val="TAL"/>
            </w:pPr>
            <w:r w:rsidRPr="003167FF">
              <w:t>Cause</w:t>
            </w:r>
          </w:p>
        </w:tc>
        <w:tc>
          <w:tcPr>
            <w:tcW w:w="1440" w:type="dxa"/>
            <w:tcBorders>
              <w:top w:val="single" w:sz="4" w:space="0" w:color="000000"/>
              <w:left w:val="single" w:sz="4" w:space="0" w:color="000000"/>
              <w:bottom w:val="single" w:sz="4" w:space="0" w:color="000000"/>
            </w:tcBorders>
            <w:shd w:val="clear" w:color="auto" w:fill="auto"/>
          </w:tcPr>
          <w:p w14:paraId="5A58B385"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EBCEC9" w14:textId="77777777" w:rsidR="00312C76" w:rsidRPr="003167FF" w:rsidRDefault="00312C76" w:rsidP="007E0BCD">
            <w:pPr>
              <w:pStyle w:val="TAL"/>
              <w:rPr>
                <w:lang w:eastAsia="zh-CN"/>
              </w:rPr>
            </w:pPr>
            <w:r w:rsidRPr="003167FF">
              <w:rPr>
                <w:lang w:eastAsia="zh-CN"/>
              </w:rPr>
              <w:t>Provides reason for the failure.</w:t>
            </w:r>
          </w:p>
        </w:tc>
      </w:tr>
    </w:tbl>
    <w:p w14:paraId="6562A9D3" w14:textId="77777777" w:rsidR="00312C76" w:rsidRPr="003167FF" w:rsidRDefault="00312C76" w:rsidP="00312C76"/>
    <w:p w14:paraId="1519F65F" w14:textId="77777777" w:rsidR="00312C76" w:rsidRPr="003167FF" w:rsidRDefault="00312C76" w:rsidP="00312C76">
      <w:pPr>
        <w:pStyle w:val="Heading4"/>
      </w:pPr>
      <w:bookmarkStart w:id="687" w:name="_Toc155355531"/>
      <w:r w:rsidRPr="003167FF">
        <w:t>9.5.2.3</w:t>
      </w:r>
      <w:r w:rsidRPr="003167FF">
        <w:tab/>
        <w:t>Off-network location management ack</w:t>
      </w:r>
      <w:bookmarkEnd w:id="687"/>
    </w:p>
    <w:p w14:paraId="200D5183" w14:textId="77777777" w:rsidR="00312C76" w:rsidRPr="003167FF" w:rsidRDefault="00312C76" w:rsidP="00312C76">
      <w:r w:rsidRPr="003167FF">
        <w:t xml:space="preserve">The Off-network location management ack message is sent from the message receiver location management client-2 to message originator location management client-1. </w:t>
      </w:r>
    </w:p>
    <w:p w14:paraId="39FCCE81" w14:textId="77777777" w:rsidR="00312C76" w:rsidRPr="003167FF" w:rsidRDefault="00312C76" w:rsidP="00312C76">
      <w:pPr>
        <w:pStyle w:val="Heading4"/>
      </w:pPr>
      <w:bookmarkStart w:id="688" w:name="_Toc155355532"/>
      <w:r w:rsidRPr="003167FF">
        <w:t>9.5.2.4</w:t>
      </w:r>
      <w:r w:rsidRPr="003167FF">
        <w:tab/>
        <w:t>Off-network location report</w:t>
      </w:r>
      <w:bookmarkEnd w:id="688"/>
    </w:p>
    <w:p w14:paraId="328B0261" w14:textId="77777777" w:rsidR="00312C76" w:rsidRPr="003167FF" w:rsidRDefault="00312C76" w:rsidP="00312C76">
      <w:r w:rsidRPr="003167FF">
        <w:t>Table 9.5.2.4</w:t>
      </w:r>
      <w:r w:rsidRPr="003167FF">
        <w:rPr>
          <w:lang w:eastAsia="zh-CN"/>
        </w:rPr>
        <w:t>-1</w:t>
      </w:r>
      <w:r w:rsidRPr="003167FF">
        <w:t xml:space="preserve"> describes the information flow from the location management client-2 to the location management client-1 for the off-network location report.</w:t>
      </w:r>
    </w:p>
    <w:p w14:paraId="19E72313" w14:textId="77777777" w:rsidR="00312C76" w:rsidRPr="003167FF" w:rsidRDefault="00312C76" w:rsidP="00312C76">
      <w:pPr>
        <w:pStyle w:val="TH"/>
      </w:pPr>
      <w:r w:rsidRPr="003167FF">
        <w:t>Table 9.5.2.4-1: Off-network location report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179658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3394F97"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8AF3CD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BD7D36" w14:textId="77777777" w:rsidR="00312C76" w:rsidRPr="003167FF" w:rsidRDefault="00312C76" w:rsidP="007E0BCD">
            <w:pPr>
              <w:pStyle w:val="TAH"/>
            </w:pPr>
            <w:r w:rsidRPr="003167FF">
              <w:t>Description</w:t>
            </w:r>
          </w:p>
        </w:tc>
      </w:tr>
      <w:tr w:rsidR="00312C76" w:rsidRPr="003167FF" w14:paraId="5DE8BDD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39790A" w14:textId="77777777" w:rsidR="00312C76" w:rsidRPr="003167FF" w:rsidRDefault="00312C76" w:rsidP="007E0BCD">
            <w:pPr>
              <w:pStyle w:val="TAL"/>
            </w:pPr>
            <w:r w:rsidRPr="003167FF">
              <w:t>Triggering event</w:t>
            </w:r>
          </w:p>
        </w:tc>
        <w:tc>
          <w:tcPr>
            <w:tcW w:w="1440" w:type="dxa"/>
            <w:tcBorders>
              <w:top w:val="single" w:sz="4" w:space="0" w:color="000000"/>
              <w:left w:val="single" w:sz="4" w:space="0" w:color="000000"/>
              <w:bottom w:val="single" w:sz="4" w:space="0" w:color="000000"/>
            </w:tcBorders>
            <w:shd w:val="clear" w:color="auto" w:fill="auto"/>
          </w:tcPr>
          <w:p w14:paraId="7CE52B8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C4C5E4" w14:textId="77777777" w:rsidR="00312C76" w:rsidRPr="003167FF" w:rsidRDefault="00312C76" w:rsidP="007E0BCD">
            <w:pPr>
              <w:pStyle w:val="TAL"/>
            </w:pPr>
            <w:r w:rsidRPr="003167FF">
              <w:t>Identity of the event that triggered the sending of the report</w:t>
            </w:r>
          </w:p>
        </w:tc>
      </w:tr>
      <w:tr w:rsidR="00312C76" w:rsidRPr="003167FF" w14:paraId="565D8A4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4C74D8D" w14:textId="77777777" w:rsidR="00312C76" w:rsidRPr="003167FF" w:rsidRDefault="00312C76" w:rsidP="007E0BCD">
            <w:pPr>
              <w:pStyle w:val="TAL"/>
            </w:pPr>
            <w:r w:rsidRPr="003167FF">
              <w:t>Location Information</w:t>
            </w:r>
          </w:p>
        </w:tc>
        <w:tc>
          <w:tcPr>
            <w:tcW w:w="1440" w:type="dxa"/>
            <w:tcBorders>
              <w:top w:val="single" w:sz="4" w:space="0" w:color="000000"/>
              <w:left w:val="single" w:sz="4" w:space="0" w:color="000000"/>
              <w:bottom w:val="single" w:sz="4" w:space="0" w:color="000000"/>
            </w:tcBorders>
            <w:shd w:val="clear" w:color="auto" w:fill="auto"/>
          </w:tcPr>
          <w:p w14:paraId="2CF6E46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A51684" w14:textId="77777777" w:rsidR="00312C76" w:rsidRPr="003167FF" w:rsidRDefault="00312C76" w:rsidP="007E0BCD">
            <w:pPr>
              <w:pStyle w:val="TAL"/>
            </w:pPr>
            <w:r w:rsidRPr="003167FF">
              <w:t>Location information shared by VAL client e.g. retrieved from non-3GPP source</w:t>
            </w:r>
          </w:p>
        </w:tc>
      </w:tr>
      <w:tr w:rsidR="00312C76" w:rsidRPr="003167FF" w14:paraId="469CFD8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8F0588" w14:textId="77777777" w:rsidR="00312C76" w:rsidRPr="003167FF" w:rsidRDefault="00312C76" w:rsidP="007E0BCD">
            <w:pPr>
              <w:pStyle w:val="TAL"/>
            </w:pPr>
            <w:r w:rsidRPr="003167FF">
              <w:t>Acknowledgement Required</w:t>
            </w:r>
          </w:p>
        </w:tc>
        <w:tc>
          <w:tcPr>
            <w:tcW w:w="1440" w:type="dxa"/>
            <w:tcBorders>
              <w:top w:val="single" w:sz="4" w:space="0" w:color="000000"/>
              <w:left w:val="single" w:sz="4" w:space="0" w:color="000000"/>
              <w:bottom w:val="single" w:sz="4" w:space="0" w:color="000000"/>
            </w:tcBorders>
            <w:shd w:val="clear" w:color="auto" w:fill="auto"/>
          </w:tcPr>
          <w:p w14:paraId="52D42BA4"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9B085F" w14:textId="77777777" w:rsidR="00312C76" w:rsidRPr="003167FF" w:rsidRDefault="00312C76" w:rsidP="007E0BCD">
            <w:pPr>
              <w:pStyle w:val="TAL"/>
            </w:pPr>
            <w:r w:rsidRPr="003167FF">
              <w:rPr>
                <w:lang w:eastAsia="zh-CN"/>
              </w:rPr>
              <w:t>If present, indicate the recipient of the message to acknowledge the message.</w:t>
            </w:r>
          </w:p>
        </w:tc>
      </w:tr>
    </w:tbl>
    <w:p w14:paraId="0FB6F5CB" w14:textId="77777777" w:rsidR="00312C76" w:rsidRPr="003167FF" w:rsidRDefault="00312C76" w:rsidP="00312C76"/>
    <w:p w14:paraId="790026BD" w14:textId="77777777" w:rsidR="00312C76" w:rsidRPr="003167FF" w:rsidRDefault="00312C76" w:rsidP="00312C76">
      <w:pPr>
        <w:pStyle w:val="Heading4"/>
      </w:pPr>
      <w:bookmarkStart w:id="689" w:name="_Toc155355533"/>
      <w:r w:rsidRPr="003167FF">
        <w:t>9.5.2.5</w:t>
      </w:r>
      <w:r w:rsidRPr="003167FF">
        <w:tab/>
        <w:t>Off-network location reporting trigger cancel</w:t>
      </w:r>
      <w:bookmarkEnd w:id="689"/>
    </w:p>
    <w:p w14:paraId="15DB1121" w14:textId="77777777" w:rsidR="00312C76" w:rsidRPr="003167FF" w:rsidRDefault="00312C76" w:rsidP="00312C76">
      <w:r w:rsidRPr="003167FF">
        <w:t>Table 9.5.2.5</w:t>
      </w:r>
      <w:r w:rsidRPr="003167FF">
        <w:rPr>
          <w:lang w:eastAsia="zh-CN"/>
        </w:rPr>
        <w:t>-1</w:t>
      </w:r>
      <w:r w:rsidRPr="003167FF">
        <w:t xml:space="preserve"> describes the information flow from the location management client-1 to the location management client-2 for the off-network location reporting trigger cancel.</w:t>
      </w:r>
    </w:p>
    <w:p w14:paraId="102CEB32" w14:textId="77777777" w:rsidR="00312C76" w:rsidRPr="003167FF" w:rsidRDefault="00312C76" w:rsidP="00312C76">
      <w:pPr>
        <w:pStyle w:val="TH"/>
      </w:pPr>
      <w:r w:rsidRPr="003167FF">
        <w:t>Table 9.5.2.5-1: Off-network location reporting trigger cancels</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B4FA29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647863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0F5273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EEB2D6" w14:textId="77777777" w:rsidR="00312C76" w:rsidRPr="003167FF" w:rsidRDefault="00312C76" w:rsidP="007E0BCD">
            <w:pPr>
              <w:pStyle w:val="TAH"/>
            </w:pPr>
            <w:r w:rsidRPr="003167FF">
              <w:t>Description</w:t>
            </w:r>
          </w:p>
        </w:tc>
      </w:tr>
      <w:tr w:rsidR="00312C76" w:rsidRPr="003167FF" w14:paraId="6B3B12D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91E705F"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7FC9D8B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8B7CAE" w14:textId="77777777" w:rsidR="00312C76" w:rsidRPr="003167FF" w:rsidRDefault="00312C76" w:rsidP="007E0BCD">
            <w:pPr>
              <w:pStyle w:val="TAL"/>
            </w:pPr>
            <w:r w:rsidRPr="003167FF">
              <w:t>Identity of the VAL user to which the location reporting trigger cancel is targeted or identity of the VAL UE.</w:t>
            </w:r>
          </w:p>
        </w:tc>
      </w:tr>
    </w:tbl>
    <w:p w14:paraId="544E0CFB" w14:textId="77777777" w:rsidR="00312C76" w:rsidRPr="003167FF" w:rsidRDefault="00312C76" w:rsidP="00312C76"/>
    <w:p w14:paraId="5154DB6A" w14:textId="77777777" w:rsidR="00312C76" w:rsidRPr="003167FF" w:rsidRDefault="00312C76" w:rsidP="00312C76">
      <w:pPr>
        <w:pStyle w:val="Heading4"/>
      </w:pPr>
      <w:bookmarkStart w:id="690" w:name="_Toc155355534"/>
      <w:r w:rsidRPr="003167FF">
        <w:t>9.5.2.6</w:t>
      </w:r>
      <w:r w:rsidRPr="003167FF">
        <w:tab/>
        <w:t>Off-network location reporting trigger cancel response</w:t>
      </w:r>
      <w:bookmarkEnd w:id="690"/>
    </w:p>
    <w:p w14:paraId="3F72505E" w14:textId="77777777" w:rsidR="00312C76" w:rsidRPr="003167FF" w:rsidRDefault="00312C76" w:rsidP="00312C76">
      <w:r w:rsidRPr="003167FF">
        <w:t>Table 9.5.2.6</w:t>
      </w:r>
      <w:r w:rsidRPr="003167FF">
        <w:rPr>
          <w:lang w:eastAsia="zh-CN"/>
        </w:rPr>
        <w:t>-1</w:t>
      </w:r>
      <w:r w:rsidRPr="003167FF">
        <w:t xml:space="preserve"> describes the information flow from the location management client-2 to the location management client-1 for the off-network location reporting cancel response. The Off-network location reporting trigger cancel response acts as an acknowledgement to the location management client-1.</w:t>
      </w:r>
    </w:p>
    <w:p w14:paraId="1F81FE57" w14:textId="77777777" w:rsidR="00312C76" w:rsidRPr="003167FF" w:rsidRDefault="00312C76" w:rsidP="00312C76">
      <w:pPr>
        <w:pStyle w:val="TH"/>
      </w:pPr>
      <w:r w:rsidRPr="003167FF">
        <w:t>Table 9.5.2.6-1: Off-network location reporting trigger cancel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BC2952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907216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19A39EE"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ACFF15" w14:textId="77777777" w:rsidR="00312C76" w:rsidRPr="003167FF" w:rsidRDefault="00312C76" w:rsidP="007E0BCD">
            <w:pPr>
              <w:pStyle w:val="TAH"/>
            </w:pPr>
            <w:r w:rsidRPr="003167FF">
              <w:t>Description</w:t>
            </w:r>
          </w:p>
        </w:tc>
      </w:tr>
      <w:tr w:rsidR="00312C76" w:rsidRPr="003167FF" w14:paraId="7BE2742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2E009CB"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67E450A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F77223" w14:textId="77777777" w:rsidR="00312C76" w:rsidRPr="003167FF" w:rsidRDefault="00312C76" w:rsidP="007E0BCD">
            <w:pPr>
              <w:pStyle w:val="TAL"/>
            </w:pPr>
            <w:r w:rsidRPr="003167FF">
              <w:rPr>
                <w:lang w:eastAsia="zh-CN"/>
              </w:rPr>
              <w:t>Indicates the success or failure for the operation</w:t>
            </w:r>
          </w:p>
        </w:tc>
      </w:tr>
    </w:tbl>
    <w:p w14:paraId="398F6C17" w14:textId="77777777" w:rsidR="00312C76" w:rsidRPr="003167FF" w:rsidRDefault="00312C76" w:rsidP="00312C76"/>
    <w:p w14:paraId="4E327982" w14:textId="77777777" w:rsidR="00312C76" w:rsidRPr="003167FF" w:rsidRDefault="00312C76" w:rsidP="00312C76">
      <w:pPr>
        <w:pStyle w:val="Heading4"/>
      </w:pPr>
      <w:bookmarkStart w:id="691" w:name="_Toc155355535"/>
      <w:r w:rsidRPr="003167FF">
        <w:lastRenderedPageBreak/>
        <w:t>9.5.2.7</w:t>
      </w:r>
      <w:r w:rsidRPr="003167FF">
        <w:tab/>
        <w:t>Off-network location request</w:t>
      </w:r>
      <w:bookmarkEnd w:id="691"/>
    </w:p>
    <w:p w14:paraId="016C5130" w14:textId="77777777" w:rsidR="00312C76" w:rsidRPr="003167FF" w:rsidRDefault="00312C76" w:rsidP="00312C76">
      <w:r w:rsidRPr="003167FF">
        <w:t>Table 9.5.2.7</w:t>
      </w:r>
      <w:r w:rsidRPr="003167FF">
        <w:rPr>
          <w:lang w:eastAsia="zh-CN"/>
        </w:rPr>
        <w:t>-1</w:t>
      </w:r>
      <w:r w:rsidRPr="003167FF">
        <w:t xml:space="preserve"> describes the information flow from the location management client-1 to the location management client-2 for the off-network location request.</w:t>
      </w:r>
    </w:p>
    <w:p w14:paraId="33735390" w14:textId="77777777" w:rsidR="00312C76" w:rsidRPr="003167FF" w:rsidRDefault="00312C76" w:rsidP="00312C76">
      <w:pPr>
        <w:pStyle w:val="TH"/>
      </w:pPr>
      <w:r w:rsidRPr="003167FF">
        <w:t>Table 9.5.2.7-1: Off-network location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ABBC50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A598CD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87CC4B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92C5D1" w14:textId="77777777" w:rsidR="00312C76" w:rsidRPr="003167FF" w:rsidRDefault="00312C76" w:rsidP="007E0BCD">
            <w:pPr>
              <w:pStyle w:val="TAH"/>
            </w:pPr>
            <w:r w:rsidRPr="003167FF">
              <w:t>Description</w:t>
            </w:r>
          </w:p>
        </w:tc>
      </w:tr>
      <w:tr w:rsidR="00312C76" w:rsidRPr="003167FF" w14:paraId="702BB12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081AEA5" w14:textId="77777777" w:rsidR="00312C76" w:rsidRPr="003167FF" w:rsidRDefault="00312C76" w:rsidP="007E0BCD">
            <w:pPr>
              <w:pStyle w:val="tablecontent"/>
              <w:rPr>
                <w:rFonts w:cs="Arial"/>
                <w:lang w:eastAsia="en-US"/>
              </w:rPr>
            </w:pPr>
            <w:r w:rsidRPr="003167FF">
              <w:rPr>
                <w:rFonts w:cs="Arial"/>
                <w:lang w:eastAsia="en-US"/>
              </w:rPr>
              <w:t>Identity</w:t>
            </w:r>
          </w:p>
        </w:tc>
        <w:tc>
          <w:tcPr>
            <w:tcW w:w="1440" w:type="dxa"/>
            <w:tcBorders>
              <w:top w:val="single" w:sz="4" w:space="0" w:color="000000"/>
              <w:left w:val="single" w:sz="4" w:space="0" w:color="000000"/>
              <w:bottom w:val="single" w:sz="4" w:space="0" w:color="000000"/>
            </w:tcBorders>
            <w:shd w:val="clear" w:color="auto" w:fill="auto"/>
          </w:tcPr>
          <w:p w14:paraId="3A15F6B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A781CE" w14:textId="77777777" w:rsidR="00312C76" w:rsidRPr="003167FF" w:rsidRDefault="00312C76" w:rsidP="007E0BCD">
            <w:pPr>
              <w:pStyle w:val="tablecontent"/>
              <w:rPr>
                <w:rFonts w:cs="Arial"/>
                <w:lang w:eastAsia="en-US"/>
              </w:rPr>
            </w:pPr>
            <w:r w:rsidRPr="003167FF">
              <w:rPr>
                <w:rFonts w:cs="Arial"/>
                <w:lang w:eastAsia="en-US"/>
              </w:rPr>
              <w:t>Identity of the VAL user to which the location request is targeted or identity of the VAL UE.</w:t>
            </w:r>
          </w:p>
        </w:tc>
      </w:tr>
      <w:tr w:rsidR="00312C76" w:rsidRPr="003167FF" w14:paraId="76B5E6A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738D035" w14:textId="77777777" w:rsidR="00312C76" w:rsidRPr="003167FF" w:rsidRDefault="00312C76" w:rsidP="007E0BCD">
            <w:pPr>
              <w:pStyle w:val="tablecontent"/>
              <w:rPr>
                <w:rFonts w:cs="Arial"/>
                <w:lang w:eastAsia="en-US"/>
              </w:rPr>
            </w:pPr>
            <w:r w:rsidRPr="003167FF">
              <w:rPr>
                <w:rFonts w:cs="Arial"/>
                <w:lang w:eastAsia="en-US"/>
              </w:rPr>
              <w:t>Requested location information</w:t>
            </w:r>
          </w:p>
        </w:tc>
        <w:tc>
          <w:tcPr>
            <w:tcW w:w="1440" w:type="dxa"/>
            <w:tcBorders>
              <w:top w:val="single" w:sz="4" w:space="0" w:color="000000"/>
              <w:left w:val="single" w:sz="4" w:space="0" w:color="000000"/>
              <w:bottom w:val="single" w:sz="4" w:space="0" w:color="000000"/>
            </w:tcBorders>
            <w:shd w:val="clear" w:color="auto" w:fill="auto"/>
          </w:tcPr>
          <w:p w14:paraId="3998586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83FE0C" w14:textId="77777777" w:rsidR="00312C76" w:rsidRPr="003167FF" w:rsidRDefault="00312C76" w:rsidP="007E0BCD">
            <w:pPr>
              <w:pStyle w:val="TAL"/>
            </w:pPr>
            <w:r w:rsidRPr="003167FF">
              <w:t>Identifies what location information is requested</w:t>
            </w:r>
          </w:p>
        </w:tc>
      </w:tr>
    </w:tbl>
    <w:p w14:paraId="3B5E7BC5" w14:textId="77777777" w:rsidR="00312C76" w:rsidRPr="003167FF" w:rsidRDefault="00312C76" w:rsidP="00312C76"/>
    <w:p w14:paraId="32BF0C02" w14:textId="77777777" w:rsidR="00312C76" w:rsidRPr="003167FF" w:rsidRDefault="00312C76" w:rsidP="00312C76">
      <w:pPr>
        <w:pStyle w:val="Heading4"/>
      </w:pPr>
      <w:bookmarkStart w:id="692" w:name="_Toc155355536"/>
      <w:r w:rsidRPr="003167FF">
        <w:t>9.5.2.8</w:t>
      </w:r>
      <w:r w:rsidRPr="003167FF">
        <w:tab/>
        <w:t>Off-network location response</w:t>
      </w:r>
      <w:bookmarkEnd w:id="692"/>
    </w:p>
    <w:p w14:paraId="663C8197" w14:textId="77777777" w:rsidR="00312C76" w:rsidRPr="003167FF" w:rsidRDefault="00312C76" w:rsidP="00312C76">
      <w:r w:rsidRPr="003167FF">
        <w:t>Table 9.5.2.8</w:t>
      </w:r>
      <w:r w:rsidRPr="003167FF">
        <w:rPr>
          <w:lang w:eastAsia="zh-CN"/>
        </w:rPr>
        <w:t>-1</w:t>
      </w:r>
      <w:r w:rsidRPr="003167FF">
        <w:t xml:space="preserve"> describes the information flow from the location management client-2 to the location management client-1 for the off-network location response. The Off-network location response acts as an acknowledgement to the location management client-1.</w:t>
      </w:r>
    </w:p>
    <w:p w14:paraId="3A446808" w14:textId="77777777" w:rsidR="00312C76" w:rsidRPr="003167FF" w:rsidRDefault="00312C76" w:rsidP="00312C76">
      <w:pPr>
        <w:pStyle w:val="TH"/>
      </w:pPr>
      <w:r w:rsidRPr="003167FF">
        <w:t>Table 9.5.2.8-1: Off-network location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5A2CB5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D57BD2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9FFFDC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B84E5B" w14:textId="77777777" w:rsidR="00312C76" w:rsidRPr="003167FF" w:rsidRDefault="00312C76" w:rsidP="007E0BCD">
            <w:pPr>
              <w:pStyle w:val="TAH"/>
            </w:pPr>
            <w:r w:rsidRPr="003167FF">
              <w:t>Description</w:t>
            </w:r>
          </w:p>
        </w:tc>
      </w:tr>
      <w:tr w:rsidR="00312C76" w:rsidRPr="003167FF" w14:paraId="4F680E3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15F4049"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1E322A8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95659E" w14:textId="77777777" w:rsidR="00312C76" w:rsidRPr="003167FF" w:rsidRDefault="00312C76" w:rsidP="007E0BCD">
            <w:pPr>
              <w:pStyle w:val="TAL"/>
            </w:pPr>
            <w:r w:rsidRPr="003167FF">
              <w:rPr>
                <w:lang w:eastAsia="zh-CN"/>
              </w:rPr>
              <w:t>Indicates the success or failure for the operation</w:t>
            </w:r>
          </w:p>
        </w:tc>
      </w:tr>
      <w:tr w:rsidR="00312C76" w:rsidRPr="003167FF" w14:paraId="3AB2CD7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5F5B662" w14:textId="77777777" w:rsidR="00312C76" w:rsidRPr="003167FF" w:rsidRDefault="00312C76" w:rsidP="007E0BCD">
            <w:pPr>
              <w:pStyle w:val="TAL"/>
            </w:pPr>
            <w:r w:rsidRPr="003167FF">
              <w:rPr>
                <w:rFonts w:cs="Arial"/>
              </w:rPr>
              <w:t>Location Information</w:t>
            </w:r>
          </w:p>
        </w:tc>
        <w:tc>
          <w:tcPr>
            <w:tcW w:w="1440" w:type="dxa"/>
            <w:tcBorders>
              <w:top w:val="single" w:sz="4" w:space="0" w:color="000000"/>
              <w:left w:val="single" w:sz="4" w:space="0" w:color="000000"/>
              <w:bottom w:val="single" w:sz="4" w:space="0" w:color="000000"/>
            </w:tcBorders>
            <w:shd w:val="clear" w:color="auto" w:fill="auto"/>
          </w:tcPr>
          <w:p w14:paraId="1E62B11C" w14:textId="77777777" w:rsidR="00312C76" w:rsidRPr="003167FF" w:rsidRDefault="00312C76" w:rsidP="007E0BCD">
            <w:pPr>
              <w:pStyle w:val="TAC"/>
            </w:pPr>
            <w:r w:rsidRPr="003167FF">
              <w:rPr>
                <w:rFonts w:cs="Arial"/>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313B0A" w14:textId="77777777" w:rsidR="00312C76" w:rsidRPr="003167FF" w:rsidRDefault="00312C76" w:rsidP="007E0BCD">
            <w:pPr>
              <w:pStyle w:val="TAL"/>
              <w:rPr>
                <w:lang w:eastAsia="zh-CN"/>
              </w:rPr>
            </w:pPr>
            <w:r w:rsidRPr="003167FF">
              <w:rPr>
                <w:rFonts w:cs="Arial"/>
              </w:rPr>
              <w:t>Location information shared by VAL client e.g. retrieved from non-3GPP source</w:t>
            </w:r>
          </w:p>
        </w:tc>
      </w:tr>
    </w:tbl>
    <w:p w14:paraId="788232F6" w14:textId="77777777" w:rsidR="00312C76" w:rsidRPr="003167FF" w:rsidRDefault="00312C76" w:rsidP="00312C76"/>
    <w:p w14:paraId="35E9FF8E" w14:textId="77777777" w:rsidR="00312C76" w:rsidRPr="003167FF" w:rsidRDefault="00312C76" w:rsidP="00312C76">
      <w:pPr>
        <w:pStyle w:val="Heading3"/>
      </w:pPr>
      <w:bookmarkStart w:id="693" w:name="_Toc155355537"/>
      <w:r w:rsidRPr="003167FF">
        <w:rPr>
          <w:lang w:eastAsia="zh-CN"/>
        </w:rPr>
        <w:t>9.5</w:t>
      </w:r>
      <w:r w:rsidRPr="003167FF">
        <w:t>.3</w:t>
      </w:r>
      <w:r w:rsidRPr="003167FF">
        <w:tab/>
        <w:t>Event-triggered location reporting procedure</w:t>
      </w:r>
      <w:bookmarkEnd w:id="693"/>
    </w:p>
    <w:p w14:paraId="6CFDAB8C" w14:textId="77777777" w:rsidR="00312C76" w:rsidRPr="003167FF" w:rsidRDefault="00312C76" w:rsidP="00312C76">
      <w:pPr>
        <w:pStyle w:val="Heading4"/>
      </w:pPr>
      <w:bookmarkStart w:id="694" w:name="_Toc155355538"/>
      <w:r w:rsidRPr="003167FF">
        <w:t>9.5.3.1</w:t>
      </w:r>
      <w:r w:rsidRPr="003167FF">
        <w:tab/>
        <w:t>Location reporting trigger configuration</w:t>
      </w:r>
      <w:bookmarkEnd w:id="694"/>
    </w:p>
    <w:p w14:paraId="5AAB0634" w14:textId="77777777" w:rsidR="00312C76" w:rsidRPr="003167FF" w:rsidRDefault="00312C76" w:rsidP="00312C76">
      <w:r w:rsidRPr="003167FF">
        <w:t>Figure 9.5.3.1-1 illustrates the procedure for configuring location reporting triggers from the location management client-1 residing in UE-1 to the location management client-2 residing in UE-2.</w:t>
      </w:r>
    </w:p>
    <w:p w14:paraId="6E19EBE7" w14:textId="77777777" w:rsidR="00312C76" w:rsidRPr="003167FF" w:rsidRDefault="00312C76" w:rsidP="00312C76">
      <w:r w:rsidRPr="003167FF">
        <w:t>Pre-condition:</w:t>
      </w:r>
    </w:p>
    <w:p w14:paraId="737BF626" w14:textId="77777777" w:rsidR="00312C76" w:rsidRPr="003167FF" w:rsidRDefault="00312C76" w:rsidP="00312C76">
      <w:pPr>
        <w:pStyle w:val="B1"/>
      </w:pPr>
      <w:r w:rsidRPr="003167FF">
        <w:t>-</w:t>
      </w:r>
      <w:r w:rsidRPr="003167FF">
        <w:tab/>
        <w:t>The UE-1 and UE-2 are within PC5 communication range of each other, and aware of Layer-2 ID of each other.</w:t>
      </w:r>
    </w:p>
    <w:p w14:paraId="759F0C1C" w14:textId="77777777" w:rsidR="00312C76" w:rsidRPr="003167FF" w:rsidRDefault="00312C76" w:rsidP="00312C76">
      <w:pPr>
        <w:pStyle w:val="B1"/>
      </w:pPr>
      <w:r w:rsidRPr="003167FF">
        <w:t>-</w:t>
      </w:r>
      <w:r w:rsidRPr="003167FF">
        <w:tab/>
        <w:t>The VAL service user in UE-1 is authorized to configure location reporting trigger to the UE-2.</w:t>
      </w:r>
    </w:p>
    <w:p w14:paraId="71A07532" w14:textId="77777777" w:rsidR="00312C76" w:rsidRPr="003167FF" w:rsidRDefault="00312C76" w:rsidP="00312C76">
      <w:pPr>
        <w:pStyle w:val="B1"/>
      </w:pPr>
      <w:r w:rsidRPr="003167FF">
        <w:t>-</w:t>
      </w:r>
      <w:r w:rsidRPr="003167FF">
        <w:tab/>
        <w:t>The VAL service user in UE-1 requests to configure location reporting triggers to the UE-2.</w:t>
      </w:r>
    </w:p>
    <w:p w14:paraId="33BCF614" w14:textId="77777777" w:rsidR="00312C76" w:rsidRPr="003167FF" w:rsidRDefault="00312C76" w:rsidP="00312C76">
      <w:pPr>
        <w:pStyle w:val="TH"/>
        <w:rPr>
          <w:lang w:eastAsia="zh-CN"/>
        </w:rPr>
      </w:pPr>
      <w:r w:rsidRPr="003167FF">
        <w:t xml:space="preserve"> </w:t>
      </w:r>
      <w:r w:rsidRPr="003167FF">
        <w:object w:dxaOrig="7396" w:dyaOrig="3030" w14:anchorId="7A5DA74C">
          <v:shape id="_x0000_i1076" type="#_x0000_t75" style="width:370.8pt;height:150.65pt" o:ole="">
            <v:imagedata r:id="rId113" o:title=""/>
          </v:shape>
          <o:OLEObject Type="Embed" ProgID="Visio.Drawing.15" ShapeID="_x0000_i1076" DrawAspect="Content" ObjectID="_1765969015" r:id="rId114"/>
        </w:object>
      </w:r>
    </w:p>
    <w:p w14:paraId="73391AEE" w14:textId="77777777" w:rsidR="00312C76" w:rsidRPr="003167FF" w:rsidRDefault="00312C76" w:rsidP="00312C76">
      <w:pPr>
        <w:pStyle w:val="TF"/>
      </w:pPr>
      <w:r w:rsidRPr="003167FF">
        <w:t>Figure 9.5.3.1-1: Location reporting trigger configuration</w:t>
      </w:r>
    </w:p>
    <w:p w14:paraId="70CB091B" w14:textId="77777777" w:rsidR="00312C76" w:rsidRPr="003167FF" w:rsidRDefault="00312C76" w:rsidP="00312C76">
      <w:pPr>
        <w:pStyle w:val="B1"/>
      </w:pPr>
      <w:r w:rsidRPr="003167FF">
        <w:t>1.</w:t>
      </w:r>
      <w:r w:rsidRPr="003167FF">
        <w:tab/>
        <w:t>The location management client-1 in UE-1 sends off network location reporting trigger configuration message to the location management client-2 in UE-2 containing the initial location reporting event triggers configuration (or a subsequent update) for reporting the location of the VAL UE. The message includes information elements as specified in Table 9.5.2.1-1.</w:t>
      </w:r>
    </w:p>
    <w:p w14:paraId="38293956" w14:textId="77777777" w:rsidR="00312C76" w:rsidRPr="003167FF" w:rsidRDefault="00312C76" w:rsidP="00312C76">
      <w:pPr>
        <w:pStyle w:val="B1"/>
      </w:pPr>
      <w:r w:rsidRPr="003167FF">
        <w:lastRenderedPageBreak/>
        <w:t>2.</w:t>
      </w:r>
      <w:r w:rsidRPr="003167FF">
        <w:tab/>
        <w:t>The location management client-2 stores the location reporting configuration, and sends off network location reporting trigger configuration response to the location management client-1. The message includes information elements as specified in Table 9.5.2.2-1.</w:t>
      </w:r>
    </w:p>
    <w:p w14:paraId="20895AB5" w14:textId="77777777" w:rsidR="00312C76" w:rsidRPr="003167FF" w:rsidRDefault="00312C76" w:rsidP="00312C76">
      <w:pPr>
        <w:pStyle w:val="B1"/>
      </w:pPr>
      <w:r w:rsidRPr="003167FF">
        <w:t>3.</w:t>
      </w:r>
      <w:r w:rsidRPr="003167FF">
        <w:tab/>
        <w:t>Upon receiving the off network location reporting trigger configuration response message, the location management client-1 sends off-network location management ack messages. The message includes information elements as specified in clause 9.5.2.3.</w:t>
      </w:r>
    </w:p>
    <w:p w14:paraId="506989A6" w14:textId="77777777" w:rsidR="00312C76" w:rsidRPr="003167FF" w:rsidRDefault="00312C76" w:rsidP="00312C76">
      <w:pPr>
        <w:pStyle w:val="Heading4"/>
      </w:pPr>
      <w:bookmarkStart w:id="695" w:name="_Toc155355539"/>
      <w:r w:rsidRPr="003167FF">
        <w:t>9.5.3.2</w:t>
      </w:r>
      <w:r w:rsidRPr="003167FF">
        <w:tab/>
        <w:t>Location reporting</w:t>
      </w:r>
      <w:bookmarkEnd w:id="695"/>
    </w:p>
    <w:p w14:paraId="7BD29279" w14:textId="77777777" w:rsidR="00312C76" w:rsidRPr="003167FF" w:rsidRDefault="00312C76" w:rsidP="00312C76">
      <w:r w:rsidRPr="003167FF">
        <w:t>Figure 9.5.3.2-1 illustrates the procedure for sending off-network location report from the location management client-2 residing in UE-2 to the location management client-1 residing in UE-1.</w:t>
      </w:r>
    </w:p>
    <w:p w14:paraId="584A1EBF" w14:textId="77777777" w:rsidR="00312C76" w:rsidRPr="003167FF" w:rsidRDefault="00312C76" w:rsidP="00312C76">
      <w:r w:rsidRPr="003167FF">
        <w:t>Pre-condition:</w:t>
      </w:r>
    </w:p>
    <w:p w14:paraId="2E8A69B8" w14:textId="77777777" w:rsidR="00312C76" w:rsidRPr="003167FF" w:rsidRDefault="00312C76" w:rsidP="00312C76">
      <w:pPr>
        <w:pStyle w:val="B1"/>
      </w:pPr>
      <w:r w:rsidRPr="003167FF">
        <w:t>-</w:t>
      </w:r>
      <w:r w:rsidRPr="003167FF">
        <w:tab/>
        <w:t>The UE-1 and UE-2 are within PC5 communication range of each other, and aware of Layer-2 ID of each other.</w:t>
      </w:r>
    </w:p>
    <w:p w14:paraId="0F0673A4" w14:textId="77777777" w:rsidR="00312C76" w:rsidRPr="003167FF" w:rsidRDefault="00312C76" w:rsidP="00312C76">
      <w:pPr>
        <w:pStyle w:val="B1"/>
      </w:pPr>
      <w:r w:rsidRPr="003167FF">
        <w:t>-</w:t>
      </w:r>
      <w:r w:rsidRPr="003167FF">
        <w:tab/>
        <w:t>The location management client-1 has previously configured off-network location reporting triggers to the location management client-2 as specified in clause 9.5.3.1.</w:t>
      </w:r>
    </w:p>
    <w:p w14:paraId="058F0C1C" w14:textId="77777777" w:rsidR="00312C76" w:rsidRPr="003167FF" w:rsidRDefault="00312C76" w:rsidP="00312C76">
      <w:pPr>
        <w:pStyle w:val="TH"/>
        <w:rPr>
          <w:lang w:eastAsia="zh-CN"/>
        </w:rPr>
      </w:pPr>
      <w:r w:rsidRPr="003167FF">
        <w:object w:dxaOrig="7396" w:dyaOrig="3150" w14:anchorId="75E80A17">
          <v:shape id="_x0000_i1077" type="#_x0000_t75" style="width:370.8pt;height:156.05pt" o:ole="">
            <v:imagedata r:id="rId115" o:title=""/>
          </v:shape>
          <o:OLEObject Type="Embed" ProgID="Visio.Drawing.15" ShapeID="_x0000_i1077" DrawAspect="Content" ObjectID="_1765969016" r:id="rId116"/>
        </w:object>
      </w:r>
    </w:p>
    <w:p w14:paraId="5BD0441E" w14:textId="77777777" w:rsidR="00312C76" w:rsidRPr="003167FF" w:rsidRDefault="00312C76" w:rsidP="00312C76">
      <w:pPr>
        <w:pStyle w:val="TF"/>
      </w:pPr>
      <w:r w:rsidRPr="003167FF">
        <w:t>Figure 9.5.3.2-1: Location reporting</w:t>
      </w:r>
    </w:p>
    <w:p w14:paraId="5FD22AB5" w14:textId="77777777" w:rsidR="00312C76" w:rsidRPr="003167FF" w:rsidRDefault="00312C76" w:rsidP="00312C76">
      <w:pPr>
        <w:pStyle w:val="B1"/>
      </w:pPr>
      <w:r w:rsidRPr="003167FF">
        <w:t>1.</w:t>
      </w:r>
      <w:r w:rsidRPr="003167FF">
        <w:tab/>
        <w:t>The location management client-2 is monitoring the location reporting triggers and one of the event is triggered.</w:t>
      </w:r>
    </w:p>
    <w:p w14:paraId="1CBD4C9B" w14:textId="77777777" w:rsidR="00312C76" w:rsidRPr="003167FF" w:rsidRDefault="00312C76" w:rsidP="00312C76">
      <w:pPr>
        <w:pStyle w:val="B1"/>
      </w:pPr>
      <w:r w:rsidRPr="003167FF">
        <w:t>2.</w:t>
      </w:r>
      <w:r w:rsidRPr="003167FF">
        <w:tab/>
        <w:t>The location management client-2 sends the off-network location report message. The message includes information elements as specified in Table 9.5.2.4-1.</w:t>
      </w:r>
    </w:p>
    <w:p w14:paraId="25308A89" w14:textId="77777777" w:rsidR="00312C76" w:rsidRPr="003167FF" w:rsidRDefault="00312C76" w:rsidP="00312C76">
      <w:pPr>
        <w:pStyle w:val="B1"/>
      </w:pPr>
      <w:r w:rsidRPr="003167FF">
        <w:t>3.</w:t>
      </w:r>
      <w:r w:rsidRPr="003167FF">
        <w:tab/>
        <w:t>Upon receiving the off network location report message, the location management client-1 sends the off-network location management ack message if requested in the received message. The message includes information elements as specified in clause 9.5.2.3.</w:t>
      </w:r>
    </w:p>
    <w:p w14:paraId="523F7466" w14:textId="77777777" w:rsidR="00312C76" w:rsidRPr="003167FF" w:rsidRDefault="00312C76" w:rsidP="00312C76">
      <w:pPr>
        <w:pStyle w:val="Heading4"/>
      </w:pPr>
      <w:bookmarkStart w:id="696" w:name="_Toc155355540"/>
      <w:r w:rsidRPr="003167FF">
        <w:t>9.5.3.3</w:t>
      </w:r>
      <w:r w:rsidRPr="003167FF">
        <w:tab/>
        <w:t>Location reporting trigger cancel</w:t>
      </w:r>
      <w:bookmarkEnd w:id="696"/>
    </w:p>
    <w:p w14:paraId="67614398" w14:textId="77777777" w:rsidR="00312C76" w:rsidRPr="003167FF" w:rsidRDefault="00312C76" w:rsidP="00312C76">
      <w:r w:rsidRPr="003167FF">
        <w:t>Figure 9.5.3.3-1 illustrates the procedure for sending off-network location reporting trigger cancel from the location management client-1 residing in UE-1 to the location management client-2 residing in UE-2.</w:t>
      </w:r>
    </w:p>
    <w:p w14:paraId="196B168E" w14:textId="77777777" w:rsidR="00312C76" w:rsidRPr="003167FF" w:rsidRDefault="00312C76" w:rsidP="00312C76">
      <w:r w:rsidRPr="003167FF">
        <w:t>Pre-condition:</w:t>
      </w:r>
    </w:p>
    <w:p w14:paraId="3C4D147C" w14:textId="77777777" w:rsidR="00312C76" w:rsidRPr="003167FF" w:rsidRDefault="00312C76" w:rsidP="00312C76">
      <w:pPr>
        <w:pStyle w:val="B1"/>
      </w:pPr>
      <w:r w:rsidRPr="003167FF">
        <w:t>-</w:t>
      </w:r>
      <w:r w:rsidRPr="003167FF">
        <w:tab/>
        <w:t>The UE-1 and UE-2 are within PC5 communication range of each other, and aware of Layer-2 ID of each other.</w:t>
      </w:r>
    </w:p>
    <w:p w14:paraId="7417BD26" w14:textId="77777777" w:rsidR="00312C76" w:rsidRPr="003167FF" w:rsidRDefault="00312C76" w:rsidP="00312C76">
      <w:pPr>
        <w:pStyle w:val="B1"/>
      </w:pPr>
      <w:r w:rsidRPr="003167FF">
        <w:t>-</w:t>
      </w:r>
      <w:r w:rsidRPr="003167FF">
        <w:tab/>
        <w:t>The location management client-1 has previously configured location reporting triggers to the location management client-2 as specified in clause 9.5.3.1.</w:t>
      </w:r>
    </w:p>
    <w:p w14:paraId="4DC04E6B" w14:textId="77777777" w:rsidR="00312C76" w:rsidRPr="003167FF" w:rsidRDefault="00312C76" w:rsidP="00312C76">
      <w:pPr>
        <w:pStyle w:val="TH"/>
        <w:rPr>
          <w:lang w:eastAsia="zh-CN"/>
        </w:rPr>
      </w:pPr>
      <w:r w:rsidRPr="003167FF">
        <w:lastRenderedPageBreak/>
        <w:t xml:space="preserve"> </w:t>
      </w:r>
      <w:r w:rsidRPr="003167FF">
        <w:object w:dxaOrig="7396" w:dyaOrig="3150" w14:anchorId="61D7FB61">
          <v:shape id="_x0000_i1078" type="#_x0000_t75" style="width:370.8pt;height:156.05pt" o:ole="">
            <v:imagedata r:id="rId117" o:title=""/>
          </v:shape>
          <o:OLEObject Type="Embed" ProgID="Visio.Drawing.15" ShapeID="_x0000_i1078" DrawAspect="Content" ObjectID="_1765969017" r:id="rId118"/>
        </w:object>
      </w:r>
    </w:p>
    <w:p w14:paraId="658D4333" w14:textId="77777777" w:rsidR="00312C76" w:rsidRPr="003167FF" w:rsidRDefault="00312C76" w:rsidP="00312C76">
      <w:pPr>
        <w:pStyle w:val="TF"/>
      </w:pPr>
      <w:r w:rsidRPr="003167FF">
        <w:t>Figure 9.5.3.3-1: Location reporting trigger cancel</w:t>
      </w:r>
    </w:p>
    <w:p w14:paraId="7757DDAE" w14:textId="77777777" w:rsidR="00312C76" w:rsidRPr="003167FF" w:rsidRDefault="00312C76" w:rsidP="00312C76">
      <w:pPr>
        <w:pStyle w:val="B1"/>
      </w:pPr>
      <w:r w:rsidRPr="003167FF">
        <w:t>1.</w:t>
      </w:r>
      <w:r w:rsidRPr="003167FF">
        <w:tab/>
        <w:t>The location management client-1 in UE-1 sends off network location reporting trigger cancel message to the location management client-2 in UE-2 to cancel the location reporting trigger configuration. The message includes information elements as specified in Table 9.5.2.5-1.</w:t>
      </w:r>
    </w:p>
    <w:p w14:paraId="00E05A78" w14:textId="77777777" w:rsidR="00312C76" w:rsidRPr="003167FF" w:rsidRDefault="00312C76" w:rsidP="00312C76">
      <w:pPr>
        <w:pStyle w:val="B1"/>
      </w:pPr>
      <w:r w:rsidRPr="003167FF">
        <w:t>2.</w:t>
      </w:r>
      <w:r w:rsidRPr="003167FF">
        <w:tab/>
        <w:t>The location management client-2 clears the location reporting configuration, and sends off network location reporting trigger cancel response to the location management client-1. The message includes information elements as specified in Table 9.5.2.6-1.</w:t>
      </w:r>
    </w:p>
    <w:p w14:paraId="39FB639E" w14:textId="77777777" w:rsidR="00312C76" w:rsidRPr="003167FF" w:rsidRDefault="00312C76" w:rsidP="00312C76">
      <w:pPr>
        <w:pStyle w:val="B1"/>
      </w:pPr>
      <w:r w:rsidRPr="003167FF">
        <w:t>3.</w:t>
      </w:r>
      <w:r w:rsidRPr="003167FF">
        <w:tab/>
        <w:t>Upon receiving the off network location reporting trigger configuration response message, the location management client-1 sends off-network location management ack message. The message includes information elements as specified in clause 9.5.2.3.</w:t>
      </w:r>
    </w:p>
    <w:p w14:paraId="7C297CD0" w14:textId="77777777" w:rsidR="00312C76" w:rsidRPr="003167FF" w:rsidRDefault="00312C76" w:rsidP="00312C76">
      <w:pPr>
        <w:pStyle w:val="Heading3"/>
      </w:pPr>
      <w:bookmarkStart w:id="697" w:name="_Toc155355541"/>
      <w:r w:rsidRPr="003167FF">
        <w:rPr>
          <w:lang w:eastAsia="zh-CN"/>
        </w:rPr>
        <w:t>9.5</w:t>
      </w:r>
      <w:r w:rsidRPr="003167FF">
        <w:t>.4</w:t>
      </w:r>
      <w:r w:rsidRPr="003167FF">
        <w:tab/>
        <w:t>On-demand location reporting procedure</w:t>
      </w:r>
      <w:bookmarkEnd w:id="697"/>
    </w:p>
    <w:p w14:paraId="5EA629C0" w14:textId="77777777" w:rsidR="00312C76" w:rsidRPr="003167FF" w:rsidRDefault="00312C76" w:rsidP="00312C76">
      <w:r w:rsidRPr="003167FF">
        <w:t>Figure 9.5.4-1 illustrates the procedure for on-demand location report from the location management client-1 residing in UE-1 to the location management client-2 residing in UE-2.</w:t>
      </w:r>
    </w:p>
    <w:p w14:paraId="279CA410" w14:textId="77777777" w:rsidR="00312C76" w:rsidRPr="003167FF" w:rsidRDefault="00312C76" w:rsidP="00312C76">
      <w:r w:rsidRPr="003167FF">
        <w:t>Pre-condition:</w:t>
      </w:r>
    </w:p>
    <w:p w14:paraId="3F4EB036" w14:textId="77777777" w:rsidR="00312C76" w:rsidRPr="003167FF" w:rsidRDefault="00312C76" w:rsidP="00312C76">
      <w:pPr>
        <w:pStyle w:val="B1"/>
      </w:pPr>
      <w:r w:rsidRPr="003167FF">
        <w:t>-</w:t>
      </w:r>
      <w:r w:rsidRPr="003167FF">
        <w:tab/>
        <w:t>The UE-1 and UE-2 are within PC5 communication range of each other, and aware of Layer-2 ID of each other.</w:t>
      </w:r>
    </w:p>
    <w:p w14:paraId="48CADC83" w14:textId="77777777" w:rsidR="00312C76" w:rsidRPr="003167FF" w:rsidRDefault="00312C76" w:rsidP="00312C76">
      <w:pPr>
        <w:pStyle w:val="B1"/>
      </w:pPr>
      <w:r w:rsidRPr="003167FF">
        <w:t>-</w:t>
      </w:r>
      <w:r w:rsidRPr="003167FF">
        <w:tab/>
        <w:t>The VAL service user in UE-1 is authorized to request location report from the UE-2.</w:t>
      </w:r>
    </w:p>
    <w:p w14:paraId="297A5FB7" w14:textId="77777777" w:rsidR="00312C76" w:rsidRPr="003167FF" w:rsidRDefault="00312C76" w:rsidP="00312C76">
      <w:pPr>
        <w:pStyle w:val="B1"/>
      </w:pPr>
      <w:r w:rsidRPr="003167FF">
        <w:t>-</w:t>
      </w:r>
      <w:r w:rsidRPr="003167FF">
        <w:tab/>
        <w:t>The VAL service user in UE-1 requests immediate location reporting to the UE-2.</w:t>
      </w:r>
    </w:p>
    <w:p w14:paraId="56B6A5F4" w14:textId="77777777" w:rsidR="00312C76" w:rsidRPr="003167FF" w:rsidRDefault="00312C76" w:rsidP="00312C76"/>
    <w:p w14:paraId="38095D81" w14:textId="77777777" w:rsidR="00312C76" w:rsidRPr="003167FF" w:rsidRDefault="00312C76" w:rsidP="00312C76">
      <w:pPr>
        <w:pStyle w:val="TH"/>
        <w:rPr>
          <w:lang w:eastAsia="zh-CN"/>
        </w:rPr>
      </w:pPr>
      <w:r w:rsidRPr="003167FF">
        <w:t xml:space="preserve"> </w:t>
      </w:r>
      <w:r w:rsidRPr="003167FF">
        <w:object w:dxaOrig="7396" w:dyaOrig="3856" w14:anchorId="35D3AF27">
          <v:shape id="_x0000_i1079" type="#_x0000_t75" style="width:370.8pt;height:193.1pt" o:ole="">
            <v:imagedata r:id="rId119" o:title=""/>
          </v:shape>
          <o:OLEObject Type="Embed" ProgID="Visio.Drawing.15" ShapeID="_x0000_i1079" DrawAspect="Content" ObjectID="_1765969018" r:id="rId120"/>
        </w:object>
      </w:r>
    </w:p>
    <w:p w14:paraId="5A54EBDD" w14:textId="77777777" w:rsidR="00312C76" w:rsidRPr="003167FF" w:rsidRDefault="00312C76" w:rsidP="00312C76">
      <w:pPr>
        <w:pStyle w:val="TF"/>
      </w:pPr>
      <w:r w:rsidRPr="003167FF">
        <w:t>Figure 9.5.4-1: Location reporting trigger cancel</w:t>
      </w:r>
    </w:p>
    <w:p w14:paraId="06E95A80" w14:textId="77777777" w:rsidR="00312C76" w:rsidRPr="003167FF" w:rsidRDefault="00312C76" w:rsidP="00312C76">
      <w:pPr>
        <w:pStyle w:val="B1"/>
      </w:pPr>
      <w:r w:rsidRPr="003167FF">
        <w:lastRenderedPageBreak/>
        <w:t>1.</w:t>
      </w:r>
      <w:r w:rsidRPr="003167FF">
        <w:tab/>
        <w:t>Based on configurations such as periodical location information timer the location management client-1 initiates the immediately request location information from the location management client-2. The location management client sends an off-network location request to the location management client-2. The message includes information elements as specified in Table 9.5.2.7-1.</w:t>
      </w:r>
    </w:p>
    <w:p w14:paraId="4141927A" w14:textId="77777777" w:rsidR="00312C76" w:rsidRPr="003167FF" w:rsidRDefault="00312C76" w:rsidP="00312C76">
      <w:pPr>
        <w:pStyle w:val="B1"/>
      </w:pPr>
      <w:r w:rsidRPr="003167FF">
        <w:t>2.</w:t>
      </w:r>
      <w:r w:rsidRPr="003167FF">
        <w:tab/>
        <w:t>VAL user or VAL UE is notified and asked about the permission to share its location. VAL user can accept or deny the request</w:t>
      </w:r>
    </w:p>
    <w:p w14:paraId="0B9D3215" w14:textId="77777777" w:rsidR="00312C76" w:rsidRPr="003167FF" w:rsidRDefault="00312C76" w:rsidP="00312C76">
      <w:pPr>
        <w:pStyle w:val="B1"/>
      </w:pPr>
      <w:r w:rsidRPr="003167FF">
        <w:t>3.</w:t>
      </w:r>
      <w:r w:rsidRPr="003167FF">
        <w:tab/>
        <w:t>The location management client-2 immediately responds to the location management client-1. If permission is received from the VAL user, the location management client-2 includes a report containing location information identified by the location management client-1 and available to the location management client-2. The message includes information elements as specified in Table 9.5.2.8-1.</w:t>
      </w:r>
    </w:p>
    <w:p w14:paraId="2897085A" w14:textId="77777777" w:rsidR="00312C76" w:rsidRPr="003167FF" w:rsidRDefault="00312C76" w:rsidP="00312C76">
      <w:pPr>
        <w:pStyle w:val="B1"/>
      </w:pPr>
      <w:r w:rsidRPr="003167FF">
        <w:t>4.</w:t>
      </w:r>
      <w:r w:rsidRPr="003167FF">
        <w:tab/>
        <w:t>Upon receiving the off network location reporting trigger configuration response message, the location management client-1 sends off-network location management ack message. The message includes information elements as specified in clause 9.5.2.3</w:t>
      </w:r>
    </w:p>
    <w:p w14:paraId="45282B6D" w14:textId="77777777" w:rsidR="00312C76" w:rsidRPr="003167FF" w:rsidRDefault="00312C76" w:rsidP="00312C76">
      <w:pPr>
        <w:pStyle w:val="Heading1"/>
      </w:pPr>
      <w:bookmarkStart w:id="698" w:name="_Toc155355542"/>
      <w:r w:rsidRPr="003167FF">
        <w:t>10</w:t>
      </w:r>
      <w:r w:rsidRPr="003167FF">
        <w:tab/>
        <w:t>Group management</w:t>
      </w:r>
      <w:bookmarkEnd w:id="698"/>
    </w:p>
    <w:p w14:paraId="3116E06C" w14:textId="77777777" w:rsidR="00312C76" w:rsidRPr="003167FF" w:rsidRDefault="00312C76" w:rsidP="00312C76">
      <w:pPr>
        <w:pStyle w:val="Heading2"/>
      </w:pPr>
      <w:bookmarkStart w:id="699" w:name="_Toc155355543"/>
      <w:r w:rsidRPr="003167FF">
        <w:t>10.1</w:t>
      </w:r>
      <w:r w:rsidRPr="003167FF">
        <w:tab/>
        <w:t>General</w:t>
      </w:r>
      <w:bookmarkEnd w:id="699"/>
    </w:p>
    <w:p w14:paraId="55AC5152" w14:textId="77777777" w:rsidR="00312C76" w:rsidRPr="003167FF" w:rsidRDefault="00312C76" w:rsidP="00312C76">
      <w:r w:rsidRPr="003167FF">
        <w:t>The group management is a SEAL service that offers the group management related capabilities to one or more vertical applications.</w:t>
      </w:r>
    </w:p>
    <w:p w14:paraId="4EB89892" w14:textId="77777777" w:rsidR="00312C76" w:rsidRPr="003167FF" w:rsidRDefault="00312C76" w:rsidP="00312C76">
      <w:pPr>
        <w:pStyle w:val="Heading2"/>
      </w:pPr>
      <w:bookmarkStart w:id="700" w:name="_Toc155355544"/>
      <w:r w:rsidRPr="003167FF">
        <w:t>10.2</w:t>
      </w:r>
      <w:r w:rsidRPr="003167FF">
        <w:tab/>
        <w:t>Functional model for group management</w:t>
      </w:r>
      <w:bookmarkEnd w:id="700"/>
    </w:p>
    <w:p w14:paraId="1AC1F474" w14:textId="77777777" w:rsidR="00312C76" w:rsidRPr="003167FF" w:rsidRDefault="00312C76" w:rsidP="00312C76">
      <w:pPr>
        <w:pStyle w:val="Heading3"/>
      </w:pPr>
      <w:bookmarkStart w:id="701" w:name="_Toc155355545"/>
      <w:r w:rsidRPr="003167FF">
        <w:t>10.2.1</w:t>
      </w:r>
      <w:r w:rsidRPr="003167FF">
        <w:tab/>
        <w:t>General</w:t>
      </w:r>
      <w:bookmarkEnd w:id="701"/>
    </w:p>
    <w:p w14:paraId="1DCBD0B2" w14:textId="77777777" w:rsidR="00312C76" w:rsidRPr="003167FF" w:rsidRDefault="00312C76" w:rsidP="00312C76">
      <w:pPr>
        <w:rPr>
          <w:noProof/>
        </w:rPr>
      </w:pPr>
      <w:r w:rsidRPr="003167FF">
        <w:rPr>
          <w:noProof/>
        </w:rPr>
        <w:t>The functional model for the group management is based on the generic functional model specified in clause 6. It is organized into functional entities to describe a functional architecture which addresses the support for group management aspects for vertical applications. The on-network and off-network functional model is specified in this clause.</w:t>
      </w:r>
    </w:p>
    <w:p w14:paraId="2F120C3D" w14:textId="77777777" w:rsidR="00312C76" w:rsidRPr="003167FF" w:rsidRDefault="00312C76" w:rsidP="00312C76">
      <w:pPr>
        <w:pStyle w:val="Heading3"/>
      </w:pPr>
      <w:bookmarkStart w:id="702" w:name="_Toc155355546"/>
      <w:r w:rsidRPr="003167FF">
        <w:t>10.2.2</w:t>
      </w:r>
      <w:r w:rsidRPr="003167FF">
        <w:tab/>
        <w:t>On-network functional model description</w:t>
      </w:r>
      <w:bookmarkEnd w:id="702"/>
    </w:p>
    <w:p w14:paraId="626C5640" w14:textId="77777777" w:rsidR="00312C76" w:rsidRPr="003167FF" w:rsidRDefault="00312C76" w:rsidP="00312C76">
      <w:r w:rsidRPr="003167FF">
        <w:t>Figure 10.2.2-1 illustrates the generic on-network functional model for group management.</w:t>
      </w:r>
    </w:p>
    <w:p w14:paraId="7135CA23" w14:textId="77777777" w:rsidR="00312C76" w:rsidRPr="003167FF" w:rsidRDefault="00312C76" w:rsidP="00312C76">
      <w:pPr>
        <w:pStyle w:val="TH"/>
        <w:rPr>
          <w:noProof/>
        </w:rPr>
      </w:pPr>
      <w:r w:rsidRPr="003167FF">
        <w:rPr>
          <w:noProof/>
        </w:rPr>
        <w:object w:dxaOrig="8851" w:dyaOrig="3491" w14:anchorId="14F328C3">
          <v:shape id="_x0000_i1080" type="#_x0000_t75" style="width:445.75pt;height:176.9pt" o:ole="">
            <v:imagedata r:id="rId121" o:title=""/>
          </v:shape>
          <o:OLEObject Type="Embed" ProgID="Visio.Drawing.15" ShapeID="_x0000_i1080" DrawAspect="Content" ObjectID="_1765969019" r:id="rId122"/>
        </w:object>
      </w:r>
    </w:p>
    <w:p w14:paraId="37988857" w14:textId="77777777" w:rsidR="00312C76" w:rsidRPr="003167FF" w:rsidRDefault="00312C76" w:rsidP="00312C76">
      <w:pPr>
        <w:pStyle w:val="TF"/>
        <w:rPr>
          <w:noProof/>
        </w:rPr>
      </w:pPr>
      <w:r w:rsidRPr="003167FF">
        <w:rPr>
          <w:noProof/>
        </w:rPr>
        <w:t>Figure 10.2.2-1: On-network functional model for group management</w:t>
      </w:r>
    </w:p>
    <w:p w14:paraId="71B35389" w14:textId="77777777" w:rsidR="00312C76" w:rsidRPr="003167FF" w:rsidRDefault="00312C76" w:rsidP="00312C76">
      <w:r w:rsidRPr="003167FF">
        <w:lastRenderedPageBreak/>
        <w:t>The group management client communicates with the group management server over the GM-UU reference point. The group management client provides the support for group management functions to the VAL client(s) over GM</w:t>
      </w:r>
      <w:r w:rsidRPr="003167FF">
        <w:noBreakHyphen/>
        <w:t xml:space="preserve">C reference point. The VAL server(s) communicate with the group management server over the GM-S reference point. </w:t>
      </w:r>
    </w:p>
    <w:p w14:paraId="0798981F" w14:textId="77777777" w:rsidR="00312C76" w:rsidRPr="003167FF" w:rsidRDefault="00312C76" w:rsidP="00312C76">
      <w:r w:rsidRPr="003167FF">
        <w:t>The group management server interacts with the NEF of the underlying 3GPP network system via N33 reference point to perform group management procedures for 5G Virtual Network (5GVN) groups.</w:t>
      </w:r>
    </w:p>
    <w:p w14:paraId="56C07B1E" w14:textId="77777777" w:rsidR="000B06A6" w:rsidRPr="003167FF" w:rsidRDefault="000B06A6" w:rsidP="000B06A6">
      <w:r w:rsidRPr="003167FF">
        <w:t>Figure 10.2.2-2 exhibits the service-based interfaces for providing and consuming group management services. The</w:t>
      </w:r>
      <w:r w:rsidRPr="003167FF">
        <w:rPr>
          <w:rFonts w:ascii="SimSun" w:hAnsi="SimSun"/>
        </w:rPr>
        <w:t xml:space="preserve"> </w:t>
      </w:r>
      <w:r w:rsidRPr="003167FF">
        <w:t>group management server could provide service to VAL server and group management client</w:t>
      </w:r>
      <w:r w:rsidRPr="003167FF">
        <w:rPr>
          <w:rFonts w:ascii="SimSun" w:hAnsi="SimSun"/>
        </w:rPr>
        <w:t xml:space="preserve"> </w:t>
      </w:r>
      <w:r w:rsidRPr="003167FF">
        <w:t>through interface Sgm.</w:t>
      </w:r>
    </w:p>
    <w:p w14:paraId="31402316" w14:textId="77777777" w:rsidR="000B06A6" w:rsidRPr="003167FF" w:rsidRDefault="000B06A6" w:rsidP="000B06A6"/>
    <w:p w14:paraId="048EE022" w14:textId="77777777" w:rsidR="000B06A6" w:rsidRPr="003167FF" w:rsidRDefault="000B06A6" w:rsidP="000B06A6">
      <w:pPr>
        <w:pStyle w:val="TH"/>
      </w:pPr>
      <w:r w:rsidRPr="003167FF">
        <w:object w:dxaOrig="6036" w:dyaOrig="3276" w14:anchorId="4A73F5C3">
          <v:shape id="_x0000_i1081" type="#_x0000_t75" style="width:301.3pt;height:164.4pt" o:ole="">
            <v:imagedata r:id="rId123" o:title=""/>
          </v:shape>
          <o:OLEObject Type="Embed" ProgID="Visio.Drawing.15" ShapeID="_x0000_i1081" DrawAspect="Content" ObjectID="_1765969020" r:id="rId124"/>
        </w:object>
      </w:r>
    </w:p>
    <w:p w14:paraId="7839235B" w14:textId="77777777" w:rsidR="000B06A6" w:rsidRPr="003167FF" w:rsidRDefault="000B06A6" w:rsidP="000B06A6">
      <w:pPr>
        <w:pStyle w:val="TF"/>
      </w:pPr>
      <w:r w:rsidRPr="003167FF">
        <w:t>Figure 10.2.2-2: Architecture for group management – Service based representation</w:t>
      </w:r>
    </w:p>
    <w:p w14:paraId="430E644D" w14:textId="77777777" w:rsidR="000B06A6" w:rsidRPr="003167FF" w:rsidRDefault="000B06A6" w:rsidP="000B06A6">
      <w:pPr>
        <w:rPr>
          <w:rFonts w:ascii="SimSun" w:hAnsi="SimSun"/>
          <w:sz w:val="24"/>
          <w:szCs w:val="24"/>
        </w:rPr>
      </w:pPr>
      <w:r w:rsidRPr="003167FF">
        <w:t>Figure 10.2.2-3</w:t>
      </w:r>
      <w:r w:rsidRPr="003167FF">
        <w:rPr>
          <w:rFonts w:eastAsia="SimSun"/>
          <w:lang w:eastAsia="zh-CN"/>
        </w:rPr>
        <w:t xml:space="preserve"> </w:t>
      </w:r>
      <w:r w:rsidRPr="003167FF">
        <w:t>illustrates the service-based representation for utilization of the 5GS network services based on the 5GS SBA specified in 3GPP TS 23.501 [10].</w:t>
      </w:r>
    </w:p>
    <w:p w14:paraId="1A2ABCC2" w14:textId="77777777" w:rsidR="000B06A6" w:rsidRPr="003167FF" w:rsidRDefault="000B06A6" w:rsidP="000B06A6">
      <w:pPr>
        <w:pStyle w:val="TH"/>
        <w:rPr>
          <w:rFonts w:ascii="SimSun" w:eastAsia="SimSun" w:hAnsi="SimSun"/>
          <w:lang w:eastAsia="zh-CN"/>
        </w:rPr>
      </w:pPr>
      <w:r w:rsidRPr="003167FF" w:rsidDel="00CD056B">
        <w:t xml:space="preserve"> </w:t>
      </w:r>
      <w:r w:rsidRPr="003167FF">
        <w:object w:dxaOrig="4907" w:dyaOrig="2603" w14:anchorId="5DA81B78">
          <v:shape id="_x0000_i1082" type="#_x0000_t75" style="width:245.55pt;height:130.25pt" o:ole="">
            <v:imagedata r:id="rId125" o:title=""/>
          </v:shape>
          <o:OLEObject Type="Embed" ProgID="Visio.Drawing.15" ShapeID="_x0000_i1082" DrawAspect="Content" ObjectID="_1765969021" r:id="rId126"/>
        </w:object>
      </w:r>
    </w:p>
    <w:p w14:paraId="74982FB2" w14:textId="77777777" w:rsidR="000B06A6" w:rsidRPr="003167FF" w:rsidRDefault="000B06A6" w:rsidP="000B06A6">
      <w:pPr>
        <w:pStyle w:val="TF"/>
      </w:pPr>
      <w:r w:rsidRPr="003167FF">
        <w:t>Figure 10.2.2-3: Architecture for group management utilizing the 5GS network services based on the 5GS SBA – Service based representation</w:t>
      </w:r>
    </w:p>
    <w:p w14:paraId="0D6ABBF9" w14:textId="77777777" w:rsidR="000B06A6" w:rsidRPr="003167FF" w:rsidRDefault="000B06A6" w:rsidP="000B06A6">
      <w:r w:rsidRPr="003167FF">
        <w:t>Figure 10.2.2-4 illustrates the service-based representation for utilization of the Core Network northbound APIs via CAPIF.</w:t>
      </w:r>
    </w:p>
    <w:p w14:paraId="52BA001F" w14:textId="77777777" w:rsidR="000B06A6" w:rsidRPr="003167FF" w:rsidRDefault="000B06A6" w:rsidP="000B06A6">
      <w:pPr>
        <w:pStyle w:val="TH"/>
      </w:pPr>
      <w:r w:rsidRPr="003167FF">
        <w:object w:dxaOrig="3828" w:dyaOrig="2616" w14:anchorId="1532BE70">
          <v:shape id="_x0000_i1083" type="#_x0000_t75" style="width:191.45pt;height:131.1pt" o:ole="">
            <v:imagedata r:id="rId127" o:title=""/>
          </v:shape>
          <o:OLEObject Type="Embed" ProgID="Visio.Drawing.15" ShapeID="_x0000_i1083" DrawAspect="Content" ObjectID="_1765969022" r:id="rId128"/>
        </w:object>
      </w:r>
    </w:p>
    <w:p w14:paraId="44A375BC" w14:textId="77777777" w:rsidR="000B06A6" w:rsidRPr="003167FF" w:rsidRDefault="000B06A6" w:rsidP="000B06A6">
      <w:pPr>
        <w:pStyle w:val="TF"/>
      </w:pPr>
      <w:r w:rsidRPr="003167FF">
        <w:t>Figure 10.2.2-4: Utilization of Core Network Northbound APIs via CAPIF – service based representation</w:t>
      </w:r>
    </w:p>
    <w:p w14:paraId="156E7226" w14:textId="77777777" w:rsidR="000B06A6" w:rsidRPr="003167FF" w:rsidRDefault="000B06A6" w:rsidP="009114B3">
      <w:r w:rsidRPr="003167FF">
        <w:t>The Group management server acts as authorized API invoker to consume services from the Core Network northbound API entities like NEF which act as API Exposing Function as specified in 3GPP TS 23.222 [6].</w:t>
      </w:r>
    </w:p>
    <w:p w14:paraId="04109FBA" w14:textId="25144381" w:rsidR="00312C76" w:rsidRPr="003167FF" w:rsidRDefault="00312C76" w:rsidP="000B06A6">
      <w:pPr>
        <w:pStyle w:val="Heading3"/>
      </w:pPr>
      <w:bookmarkStart w:id="703" w:name="_Toc155355547"/>
      <w:r w:rsidRPr="003167FF">
        <w:t>10.2.3</w:t>
      </w:r>
      <w:r w:rsidRPr="003167FF">
        <w:tab/>
        <w:t>Off-network functional model description</w:t>
      </w:r>
      <w:bookmarkEnd w:id="703"/>
    </w:p>
    <w:p w14:paraId="0CCC5A78" w14:textId="77777777" w:rsidR="00312C76" w:rsidRPr="003167FF" w:rsidRDefault="00312C76" w:rsidP="00312C76">
      <w:r w:rsidRPr="003167FF">
        <w:t>Figure 10.2.3-1 illustrates the off-network functional model for group management.</w:t>
      </w:r>
    </w:p>
    <w:p w14:paraId="16B77467" w14:textId="77777777" w:rsidR="00312C76" w:rsidRPr="003167FF" w:rsidRDefault="00312C76" w:rsidP="00312C76">
      <w:pPr>
        <w:pStyle w:val="TH"/>
        <w:rPr>
          <w:noProof/>
        </w:rPr>
      </w:pPr>
      <w:r w:rsidRPr="003167FF">
        <w:rPr>
          <w:noProof/>
        </w:rPr>
        <w:object w:dxaOrig="6684" w:dyaOrig="3492" w14:anchorId="4F6F8027">
          <v:shape id="_x0000_i1084" type="#_x0000_t75" style="width:333.35pt;height:176.9pt" o:ole="">
            <v:imagedata r:id="rId129" o:title=""/>
          </v:shape>
          <o:OLEObject Type="Embed" ProgID="Visio.Drawing.11" ShapeID="_x0000_i1084" DrawAspect="Content" ObjectID="_1765969023" r:id="rId130"/>
        </w:object>
      </w:r>
    </w:p>
    <w:p w14:paraId="16F95FD9" w14:textId="77777777" w:rsidR="00312C76" w:rsidRPr="003167FF" w:rsidRDefault="00312C76" w:rsidP="00312C76">
      <w:pPr>
        <w:pStyle w:val="TF"/>
        <w:rPr>
          <w:noProof/>
        </w:rPr>
      </w:pPr>
      <w:r w:rsidRPr="003167FF">
        <w:rPr>
          <w:noProof/>
        </w:rPr>
        <w:t>Figure 10.2.3-1: Off-network functional model for group management</w:t>
      </w:r>
    </w:p>
    <w:p w14:paraId="77DEC5CB" w14:textId="77777777" w:rsidR="00312C76" w:rsidRPr="003167FF" w:rsidRDefault="00312C76" w:rsidP="00312C76">
      <w:pPr>
        <w:rPr>
          <w:noProof/>
        </w:rPr>
      </w:pPr>
      <w:r w:rsidRPr="003167FF">
        <w:t>The group management client of the UE1 communicates with the group management client of the UE2 over the GM</w:t>
      </w:r>
      <w:r w:rsidRPr="003167FF">
        <w:noBreakHyphen/>
        <w:t>PC5 reference point.</w:t>
      </w:r>
    </w:p>
    <w:p w14:paraId="38570544" w14:textId="77777777" w:rsidR="00312C76" w:rsidRPr="003167FF" w:rsidRDefault="00312C76" w:rsidP="00312C76">
      <w:pPr>
        <w:pStyle w:val="Heading3"/>
      </w:pPr>
      <w:bookmarkStart w:id="704" w:name="_Toc155355548"/>
      <w:r w:rsidRPr="003167FF">
        <w:t>10.2.4</w:t>
      </w:r>
      <w:r w:rsidRPr="003167FF">
        <w:tab/>
        <w:t>Functional entities description</w:t>
      </w:r>
      <w:bookmarkEnd w:id="704"/>
    </w:p>
    <w:p w14:paraId="7D71D9BE" w14:textId="77777777" w:rsidR="00312C76" w:rsidRPr="003167FF" w:rsidRDefault="00312C76" w:rsidP="00312C76">
      <w:pPr>
        <w:pStyle w:val="Heading4"/>
      </w:pPr>
      <w:bookmarkStart w:id="705" w:name="_Toc155355549"/>
      <w:r w:rsidRPr="003167FF">
        <w:t>10.2.4.1</w:t>
      </w:r>
      <w:r w:rsidRPr="003167FF">
        <w:tab/>
        <w:t>General</w:t>
      </w:r>
      <w:bookmarkEnd w:id="705"/>
    </w:p>
    <w:p w14:paraId="13BB3846" w14:textId="77777777" w:rsidR="00312C76" w:rsidRPr="003167FF" w:rsidRDefault="00312C76" w:rsidP="00312C76">
      <w:r w:rsidRPr="003167FF">
        <w:t>The functional entities for group management SEAL service are described in the following subclauses.</w:t>
      </w:r>
    </w:p>
    <w:p w14:paraId="106A9ECA" w14:textId="77777777" w:rsidR="00312C76" w:rsidRPr="003167FF" w:rsidRDefault="00312C76" w:rsidP="00312C76">
      <w:pPr>
        <w:pStyle w:val="Heading4"/>
      </w:pPr>
      <w:bookmarkStart w:id="706" w:name="_Toc155355550"/>
      <w:r w:rsidRPr="003167FF">
        <w:t>10.2.4.2</w:t>
      </w:r>
      <w:r w:rsidRPr="003167FF">
        <w:tab/>
        <w:t>Group management client</w:t>
      </w:r>
      <w:bookmarkEnd w:id="706"/>
    </w:p>
    <w:p w14:paraId="655A5830" w14:textId="77777777" w:rsidR="00312C76" w:rsidRPr="003167FF" w:rsidRDefault="00312C76" w:rsidP="00312C76">
      <w:pPr>
        <w:rPr>
          <w:lang w:eastAsia="zh-CN"/>
        </w:rPr>
      </w:pPr>
      <w:bookmarkStart w:id="707" w:name="_Toc424654375"/>
      <w:r w:rsidRPr="003167FF">
        <w:rPr>
          <w:lang w:eastAsia="zh-CN"/>
        </w:rPr>
        <w:t xml:space="preserve">The group management client functional entity acts as the application client for management of groups. A VAL system maintains groups corresponding to one or more vertical applications. The group management client interacts with the group management server. </w:t>
      </w:r>
      <w:r w:rsidRPr="003167FF">
        <w:t>The group management client also supports interactions with the corresponding group management client between the two UEs.</w:t>
      </w:r>
    </w:p>
    <w:p w14:paraId="55F61B1A" w14:textId="77777777" w:rsidR="00312C76" w:rsidRPr="003167FF" w:rsidRDefault="00312C76" w:rsidP="00312C76">
      <w:pPr>
        <w:rPr>
          <w:lang w:eastAsia="zh-CN"/>
        </w:rPr>
      </w:pPr>
      <w:bookmarkStart w:id="708" w:name="_Toc428364964"/>
      <w:bookmarkStart w:id="709" w:name="_Toc433209564"/>
      <w:bookmarkStart w:id="710" w:name="_Toc453260082"/>
      <w:bookmarkStart w:id="711" w:name="_Toc453260969"/>
      <w:bookmarkStart w:id="712" w:name="_Toc453279706"/>
      <w:bookmarkStart w:id="713" w:name="_Toc459375044"/>
      <w:bookmarkStart w:id="714" w:name="_Toc468105278"/>
      <w:bookmarkStart w:id="715" w:name="_Toc468110373"/>
      <w:bookmarkStart w:id="716" w:name="_Toc525308935"/>
      <w:bookmarkStart w:id="717" w:name="_Toc528832073"/>
      <w:bookmarkStart w:id="718" w:name="_Toc528832263"/>
      <w:bookmarkStart w:id="719" w:name="_Toc531613365"/>
      <w:bookmarkEnd w:id="707"/>
      <w:r w:rsidRPr="003167FF">
        <w:t xml:space="preserve">The </w:t>
      </w:r>
      <w:r w:rsidRPr="003167FF">
        <w:rPr>
          <w:rFonts w:eastAsia="Malgun Gothic"/>
          <w:lang w:eastAsia="ko-KR"/>
        </w:rPr>
        <w:t xml:space="preserve">group management client </w:t>
      </w:r>
      <w:r w:rsidRPr="003167FF">
        <w:t>functional entity is supported by the signalling user agent and HTTP client functional entities of the signalling control plane.</w:t>
      </w:r>
    </w:p>
    <w:p w14:paraId="5D7AA356" w14:textId="77777777" w:rsidR="00312C76" w:rsidRPr="003167FF" w:rsidRDefault="00312C76" w:rsidP="00312C76">
      <w:pPr>
        <w:pStyle w:val="Heading4"/>
      </w:pPr>
      <w:bookmarkStart w:id="720" w:name="_Toc155355551"/>
      <w:r w:rsidRPr="003167FF">
        <w:lastRenderedPageBreak/>
        <w:t>10.2.4.3</w:t>
      </w:r>
      <w:r w:rsidRPr="003167FF">
        <w:tab/>
        <w:t>Group management server</w:t>
      </w:r>
      <w:bookmarkEnd w:id="708"/>
      <w:bookmarkEnd w:id="709"/>
      <w:bookmarkEnd w:id="710"/>
      <w:bookmarkEnd w:id="711"/>
      <w:bookmarkEnd w:id="712"/>
      <w:bookmarkEnd w:id="713"/>
      <w:bookmarkEnd w:id="714"/>
      <w:bookmarkEnd w:id="715"/>
      <w:bookmarkEnd w:id="716"/>
      <w:bookmarkEnd w:id="717"/>
      <w:bookmarkEnd w:id="718"/>
      <w:bookmarkEnd w:id="719"/>
      <w:bookmarkEnd w:id="720"/>
    </w:p>
    <w:p w14:paraId="44D913DA" w14:textId="77777777" w:rsidR="00312C76" w:rsidRPr="003167FF" w:rsidRDefault="00312C76" w:rsidP="00312C76">
      <w:r w:rsidRPr="003167FF">
        <w:t xml:space="preserve">The group management server functional entity provides for management of groups supported within the </w:t>
      </w:r>
      <w:r w:rsidRPr="003167FF">
        <w:rPr>
          <w:lang w:eastAsia="zh-CN"/>
        </w:rPr>
        <w:t>vertical</w:t>
      </w:r>
      <w:r w:rsidRPr="003167FF">
        <w:t xml:space="preserve"> application layer. The group management server acts as CAPIF's API exposing function as specified in 3GPP TS 23.222 [8]. The group management server also supports interactions with the corresponding group management server in distributed SEAL deployments.</w:t>
      </w:r>
    </w:p>
    <w:p w14:paraId="56DB6477" w14:textId="77777777" w:rsidR="00312C76" w:rsidRPr="003167FF" w:rsidRDefault="00312C76" w:rsidP="00312C76">
      <w:r w:rsidRPr="003167FF">
        <w:t xml:space="preserve">The </w:t>
      </w:r>
      <w:r w:rsidRPr="003167FF">
        <w:rPr>
          <w:rFonts w:eastAsia="Malgun Gothic"/>
          <w:lang w:eastAsia="ko-KR"/>
        </w:rPr>
        <w:t xml:space="preserve">group management server </w:t>
      </w:r>
      <w:r w:rsidRPr="003167FF">
        <w:t>functional entity is supported by the SIP AS and HTTP server functional entities of the signalling control plane.</w:t>
      </w:r>
    </w:p>
    <w:p w14:paraId="39AA1401" w14:textId="77777777" w:rsidR="00312C76" w:rsidRPr="003167FF" w:rsidRDefault="00312C76" w:rsidP="00312C76">
      <w:r w:rsidRPr="003167FF">
        <w:t>All the group management clients supporting users belonging to a single group are required to use the same group management server for that group. A group management client supporting a user involved in multiple groups can have relationships with multiple group management servers.</w:t>
      </w:r>
    </w:p>
    <w:p w14:paraId="4CCE3DFC" w14:textId="77777777" w:rsidR="00312C76" w:rsidRPr="003167FF" w:rsidRDefault="00312C76" w:rsidP="00312C76">
      <w:pPr>
        <w:pStyle w:val="Heading3"/>
      </w:pPr>
      <w:bookmarkStart w:id="721" w:name="_Toc155355552"/>
      <w:r w:rsidRPr="003167FF">
        <w:t>10.2.5</w:t>
      </w:r>
      <w:r w:rsidRPr="003167FF">
        <w:tab/>
        <w:t>Reference points description</w:t>
      </w:r>
      <w:bookmarkEnd w:id="721"/>
    </w:p>
    <w:p w14:paraId="1F2CBB4D" w14:textId="77777777" w:rsidR="00312C76" w:rsidRPr="003167FF" w:rsidRDefault="00312C76" w:rsidP="00312C76">
      <w:pPr>
        <w:pStyle w:val="Heading4"/>
      </w:pPr>
      <w:bookmarkStart w:id="722" w:name="_Toc155355553"/>
      <w:r w:rsidRPr="003167FF">
        <w:t>10.2.5.1</w:t>
      </w:r>
      <w:r w:rsidRPr="003167FF">
        <w:tab/>
        <w:t>General</w:t>
      </w:r>
      <w:bookmarkEnd w:id="722"/>
    </w:p>
    <w:p w14:paraId="121A28C8" w14:textId="77777777" w:rsidR="00312C76" w:rsidRPr="003167FF" w:rsidRDefault="00312C76" w:rsidP="00312C76">
      <w:r w:rsidRPr="003167FF">
        <w:t>The reference points for the functional model for group management are described in the following subclauses.</w:t>
      </w:r>
    </w:p>
    <w:p w14:paraId="109B2FCA" w14:textId="77777777" w:rsidR="00312C76" w:rsidRPr="003167FF" w:rsidRDefault="00312C76" w:rsidP="00312C76">
      <w:pPr>
        <w:pStyle w:val="Heading4"/>
      </w:pPr>
      <w:bookmarkStart w:id="723" w:name="_Toc155355554"/>
      <w:r w:rsidRPr="003167FF">
        <w:t>10.2.5.2</w:t>
      </w:r>
      <w:r w:rsidRPr="003167FF">
        <w:tab/>
        <w:t>GM-UU</w:t>
      </w:r>
      <w:bookmarkEnd w:id="723"/>
    </w:p>
    <w:p w14:paraId="2C851587" w14:textId="77777777" w:rsidR="00312C76" w:rsidRPr="003167FF" w:rsidRDefault="00312C76" w:rsidP="00312C76">
      <w:r w:rsidRPr="003167FF">
        <w:t>The interactions related to group management functions between the group management client and the group management server are supported by GM-UU reference point. This reference point utilizes Uu reference point as described in 3GPP TS 23.401 [9] and 3GPP TS 23.501 [10].</w:t>
      </w:r>
    </w:p>
    <w:p w14:paraId="089797EA" w14:textId="77777777" w:rsidR="00312C76" w:rsidRPr="003167FF" w:rsidRDefault="00312C76" w:rsidP="00312C76">
      <w:r w:rsidRPr="003167FF">
        <w:t xml:space="preserve">GM-UU reference point is used for </w:t>
      </w:r>
      <w:r w:rsidRPr="003167FF">
        <w:rPr>
          <w:lang w:eastAsia="zh-CN"/>
        </w:rPr>
        <w:t>VAL service</w:t>
      </w:r>
      <w:r w:rsidRPr="003167FF">
        <w:t xml:space="preserve"> signalling for </w:t>
      </w:r>
      <w:r w:rsidRPr="003167FF">
        <w:rPr>
          <w:lang w:eastAsia="zh-CN"/>
        </w:rPr>
        <w:t>VAL service</w:t>
      </w:r>
      <w:r w:rsidRPr="003167FF">
        <w:t xml:space="preserve"> data management of the </w:t>
      </w:r>
      <w:r w:rsidRPr="003167FF">
        <w:rPr>
          <w:lang w:eastAsia="zh-CN"/>
        </w:rPr>
        <w:t>VAL</w:t>
      </w:r>
      <w:r w:rsidRPr="003167FF">
        <w:t xml:space="preserve"> service. The GM-UU reference point supports:</w:t>
      </w:r>
    </w:p>
    <w:p w14:paraId="3AABA481" w14:textId="77777777" w:rsidR="00312C76" w:rsidRPr="003167FF" w:rsidRDefault="00312C76" w:rsidP="00312C76">
      <w:pPr>
        <w:pStyle w:val="B1"/>
      </w:pPr>
      <w:r w:rsidRPr="003167FF">
        <w:t>-</w:t>
      </w:r>
      <w:r w:rsidRPr="003167FF">
        <w:tab/>
        <w:t>Configuration of group related data at the group management client by the group management server; and</w:t>
      </w:r>
    </w:p>
    <w:p w14:paraId="65D2C10D" w14:textId="77777777" w:rsidR="00312C76" w:rsidRPr="003167FF" w:rsidRDefault="00312C76" w:rsidP="00312C76">
      <w:pPr>
        <w:pStyle w:val="B1"/>
      </w:pPr>
      <w:r w:rsidRPr="003167FF">
        <w:t>-</w:t>
      </w:r>
      <w:r w:rsidRPr="003167FF">
        <w:tab/>
        <w:t>Configuration of group related data at the group management server by the group management client.</w:t>
      </w:r>
    </w:p>
    <w:p w14:paraId="614507E8" w14:textId="77777777" w:rsidR="00312C76" w:rsidRPr="003167FF" w:rsidRDefault="00312C76" w:rsidP="00312C76">
      <w:r w:rsidRPr="003167FF">
        <w:t>The GM-UU reference point uses the HTTP-1/HTTP-2 reference points for transport and routing of group management related signalling. The GM-UU reference point uses the SIP-1/SIP-2 reference points for subscription/notification related signalling.</w:t>
      </w:r>
    </w:p>
    <w:p w14:paraId="304D369C" w14:textId="77777777" w:rsidR="00312C76" w:rsidRPr="003167FF" w:rsidRDefault="00312C76" w:rsidP="00312C76">
      <w:pPr>
        <w:pStyle w:val="Heading4"/>
      </w:pPr>
      <w:bookmarkStart w:id="724" w:name="_Toc155355555"/>
      <w:r w:rsidRPr="003167FF">
        <w:t>10.2.5.3</w:t>
      </w:r>
      <w:r w:rsidRPr="003167FF">
        <w:tab/>
        <w:t>GM-PC5</w:t>
      </w:r>
      <w:bookmarkEnd w:id="724"/>
    </w:p>
    <w:p w14:paraId="1D34C4A8" w14:textId="77777777" w:rsidR="00312C76" w:rsidRPr="003167FF" w:rsidRDefault="00312C76" w:rsidP="00312C76">
      <w:r w:rsidRPr="003167FF">
        <w:t>The interactions related to group management functions between the group management clients located in different VAL UEs are supported by GM-PC5 reference point. This reference point utilizes PC5 reference point as described in 3GPP TS 23.303 [12].</w:t>
      </w:r>
    </w:p>
    <w:p w14:paraId="0C692D89" w14:textId="77777777" w:rsidR="00312C76" w:rsidRPr="003167FF" w:rsidRDefault="00312C76" w:rsidP="00312C76">
      <w:pPr>
        <w:pStyle w:val="Heading4"/>
      </w:pPr>
      <w:bookmarkStart w:id="725" w:name="_Toc155355556"/>
      <w:r w:rsidRPr="003167FF">
        <w:t>10.2.5.4</w:t>
      </w:r>
      <w:r w:rsidRPr="003167FF">
        <w:tab/>
        <w:t>GM-C</w:t>
      </w:r>
      <w:bookmarkEnd w:id="725"/>
    </w:p>
    <w:p w14:paraId="3A04A5B4" w14:textId="77777777" w:rsidR="00312C76" w:rsidRPr="003167FF" w:rsidRDefault="00312C76" w:rsidP="00312C76">
      <w:r w:rsidRPr="003167FF">
        <w:t>The interactions related to group management functions between the VAL client(s) and the group management client within a VAL UE are supported by GM-C reference point.</w:t>
      </w:r>
    </w:p>
    <w:p w14:paraId="5F55C86D" w14:textId="77777777" w:rsidR="00312C76" w:rsidRPr="003167FF" w:rsidRDefault="00312C76" w:rsidP="00312C76">
      <w:pPr>
        <w:pStyle w:val="Heading4"/>
      </w:pPr>
      <w:bookmarkStart w:id="726" w:name="_Toc155355557"/>
      <w:r w:rsidRPr="003167FF">
        <w:t>10.2.5.5</w:t>
      </w:r>
      <w:r w:rsidRPr="003167FF">
        <w:tab/>
        <w:t>GM-S</w:t>
      </w:r>
      <w:bookmarkEnd w:id="726"/>
    </w:p>
    <w:p w14:paraId="78F6D5DC" w14:textId="77777777" w:rsidR="00312C76" w:rsidRPr="003167FF" w:rsidRDefault="00312C76" w:rsidP="00312C76">
      <w:r w:rsidRPr="003167FF">
        <w:t>The interactions related to group management functions between the VAL server(s) and the group management server are supported by GM-S reference point. This reference point is an instance of CAPIF-2 reference point as specified in 3GPP TS 23.222 [8].</w:t>
      </w:r>
    </w:p>
    <w:p w14:paraId="30775814" w14:textId="77777777" w:rsidR="00312C76" w:rsidRPr="003167FF" w:rsidRDefault="00312C76" w:rsidP="00312C76">
      <w:r w:rsidRPr="003167FF">
        <w:t xml:space="preserve">GM-S reference point supports the </w:t>
      </w:r>
      <w:r w:rsidRPr="003167FF">
        <w:rPr>
          <w:lang w:eastAsia="zh-CN"/>
        </w:rPr>
        <w:t xml:space="preserve">VAL </w:t>
      </w:r>
      <w:r w:rsidRPr="003167FF">
        <w:t>server to obtain group information</w:t>
      </w:r>
      <w:r w:rsidRPr="003167FF">
        <w:rPr>
          <w:lang w:eastAsia="zh-CN"/>
        </w:rPr>
        <w:t xml:space="preserve"> corresponding to the VAL service</w:t>
      </w:r>
      <w:r w:rsidRPr="003167FF">
        <w:t>. The GM-S reference point uses HTTP-1/HTTP-2 reference points for transport and routing of group management related signalling. The GM-S reference point uses SIP-2 reference point for subscription/notification related signalling.</w:t>
      </w:r>
    </w:p>
    <w:p w14:paraId="6D7AB42E" w14:textId="77777777" w:rsidR="00312C76" w:rsidRPr="003167FF" w:rsidRDefault="00312C76" w:rsidP="00312C76">
      <w:pPr>
        <w:pStyle w:val="Heading4"/>
      </w:pPr>
      <w:bookmarkStart w:id="727" w:name="_Toc155355558"/>
      <w:r w:rsidRPr="003167FF">
        <w:lastRenderedPageBreak/>
        <w:t>10.2.5.6</w:t>
      </w:r>
      <w:r w:rsidRPr="003167FF">
        <w:tab/>
        <w:t>GM-E</w:t>
      </w:r>
      <w:bookmarkEnd w:id="727"/>
    </w:p>
    <w:p w14:paraId="175F3C67" w14:textId="77777777" w:rsidR="00312C76" w:rsidRPr="003167FF" w:rsidRDefault="00312C76" w:rsidP="00312C76">
      <w:r w:rsidRPr="003167FF">
        <w:t>The interactions related to group management functions between the group management servers in a distributed deployment are supported by GM-E reference point.</w:t>
      </w:r>
    </w:p>
    <w:p w14:paraId="11207ADD" w14:textId="77777777" w:rsidR="00312C76" w:rsidRPr="003167FF" w:rsidRDefault="00312C76" w:rsidP="00312C76">
      <w:pPr>
        <w:pStyle w:val="Heading4"/>
      </w:pPr>
      <w:bookmarkStart w:id="728" w:name="_Toc155355559"/>
      <w:r w:rsidRPr="003167FF">
        <w:t>10.2.5.7</w:t>
      </w:r>
      <w:r w:rsidRPr="003167FF">
        <w:tab/>
        <w:t>N33</w:t>
      </w:r>
      <w:bookmarkEnd w:id="728"/>
    </w:p>
    <w:p w14:paraId="2616264F" w14:textId="77777777" w:rsidR="00312C76" w:rsidRPr="003167FF" w:rsidRDefault="00312C76" w:rsidP="00312C76">
      <w:r w:rsidRPr="003167FF">
        <w:t>For group management procedures pertaining to a 5GVN group the group management server interacts with the NEF of the underlying 3GPP network using the dynamic 5G Virtual Network group management procedures exposed by the NEF via the N33 reference point, as specified in TS 23.501 [10] and in TS 23.502 [11].</w:t>
      </w:r>
    </w:p>
    <w:p w14:paraId="3AC87D1E" w14:textId="77777777" w:rsidR="00312C76" w:rsidRPr="003167FF" w:rsidRDefault="00312C76" w:rsidP="00312C76">
      <w:pPr>
        <w:pStyle w:val="Heading2"/>
      </w:pPr>
      <w:bookmarkStart w:id="729" w:name="_Toc155355560"/>
      <w:r w:rsidRPr="003167FF">
        <w:t>10.3</w:t>
      </w:r>
      <w:r w:rsidRPr="003167FF">
        <w:tab/>
        <w:t>Procedures and information flows for group management</w:t>
      </w:r>
      <w:bookmarkEnd w:id="729"/>
    </w:p>
    <w:p w14:paraId="3874A843" w14:textId="77777777" w:rsidR="00312C76" w:rsidRPr="003167FF" w:rsidRDefault="00312C76" w:rsidP="00312C76">
      <w:pPr>
        <w:pStyle w:val="Heading3"/>
      </w:pPr>
      <w:bookmarkStart w:id="730" w:name="_Toc155355561"/>
      <w:r w:rsidRPr="003167FF">
        <w:t>10.3.1</w:t>
      </w:r>
      <w:r w:rsidRPr="003167FF">
        <w:tab/>
        <w:t>General</w:t>
      </w:r>
      <w:bookmarkEnd w:id="730"/>
    </w:p>
    <w:p w14:paraId="6E67ED4D" w14:textId="77777777" w:rsidR="00312C76" w:rsidRPr="003167FF" w:rsidRDefault="00312C76" w:rsidP="00312C76">
      <w:r w:rsidRPr="003167FF">
        <w:t xml:space="preserve">Group management procedures apply to on-network </w:t>
      </w:r>
      <w:r w:rsidRPr="003167FF">
        <w:rPr>
          <w:lang w:eastAsia="zh-CN"/>
        </w:rPr>
        <w:t>VAL</w:t>
      </w:r>
      <w:r w:rsidRPr="003167FF">
        <w:t xml:space="preserve"> service only.</w:t>
      </w:r>
    </w:p>
    <w:p w14:paraId="24079072" w14:textId="77777777" w:rsidR="00312C76" w:rsidRPr="003167FF" w:rsidRDefault="00312C76" w:rsidP="00312C76">
      <w:r w:rsidRPr="003167FF">
        <w:t xml:space="preserve">Group creation provides a dedicated VAL group to individual </w:t>
      </w:r>
      <w:r w:rsidRPr="003167FF">
        <w:rPr>
          <w:lang w:eastAsia="zh-CN"/>
        </w:rPr>
        <w:t xml:space="preserve">VAL </w:t>
      </w:r>
      <w:r w:rsidRPr="003167FF">
        <w:t>users to enable the required communication</w:t>
      </w:r>
      <w:r w:rsidRPr="003167FF">
        <w:rPr>
          <w:lang w:eastAsia="zh-CN"/>
        </w:rPr>
        <w:t xml:space="preserve"> for one or multiple VAL services</w:t>
      </w:r>
      <w:r w:rsidRPr="003167FF">
        <w:t>. This includes the normal group creation by administrators or by authorized user/UE. The group management server supports the external group identifier within the VAL group document to enable the SEAL servers to consume the NEF services for the member UEs of the VAL group.</w:t>
      </w:r>
    </w:p>
    <w:p w14:paraId="513D276D" w14:textId="77777777" w:rsidR="00312C76" w:rsidRPr="003167FF" w:rsidRDefault="00312C76" w:rsidP="00312C76">
      <w:pPr>
        <w:pStyle w:val="NO"/>
        <w:rPr>
          <w:rFonts w:eastAsia="Malgun Gothic"/>
        </w:rPr>
      </w:pPr>
      <w:r w:rsidRPr="003167FF">
        <w:rPr>
          <w:rFonts w:eastAsia="Malgun Gothic"/>
        </w:rPr>
        <w:t>NOTE:</w:t>
      </w:r>
      <w:r w:rsidRPr="003167FF">
        <w:rPr>
          <w:rFonts w:eastAsia="Malgun Gothic"/>
        </w:rPr>
        <w:tab/>
        <w:t>If an authorized VAL user/UE wants to participate in a new group created by the authorized VAL user/UE, then the authorized VAL user/UE needs to have been included in the new group as a member.</w:t>
      </w:r>
    </w:p>
    <w:p w14:paraId="321E5B69" w14:textId="77777777" w:rsidR="00312C76" w:rsidRPr="003167FF" w:rsidRDefault="00312C76" w:rsidP="00312C76">
      <w:pPr>
        <w:pStyle w:val="Heading3"/>
      </w:pPr>
      <w:bookmarkStart w:id="731" w:name="_Toc433209704"/>
      <w:bookmarkStart w:id="732" w:name="_Toc453260204"/>
      <w:bookmarkStart w:id="733" w:name="_Toc453261091"/>
      <w:bookmarkStart w:id="734" w:name="_Toc453279836"/>
      <w:bookmarkStart w:id="735" w:name="_Toc459375174"/>
      <w:bookmarkStart w:id="736" w:name="_Toc468105418"/>
      <w:bookmarkStart w:id="737" w:name="_Toc468110513"/>
      <w:bookmarkStart w:id="738" w:name="_Toc533179755"/>
      <w:bookmarkStart w:id="739" w:name="_Toc155355562"/>
      <w:r w:rsidRPr="003167FF">
        <w:t>10.3.2</w:t>
      </w:r>
      <w:r w:rsidRPr="003167FF">
        <w:tab/>
        <w:t>Information flows for group management</w:t>
      </w:r>
      <w:bookmarkEnd w:id="731"/>
      <w:bookmarkEnd w:id="732"/>
      <w:bookmarkEnd w:id="733"/>
      <w:bookmarkEnd w:id="734"/>
      <w:bookmarkEnd w:id="735"/>
      <w:bookmarkEnd w:id="736"/>
      <w:bookmarkEnd w:id="737"/>
      <w:bookmarkEnd w:id="738"/>
      <w:bookmarkEnd w:id="739"/>
    </w:p>
    <w:p w14:paraId="51A5AAAD" w14:textId="77777777" w:rsidR="00312C76" w:rsidRPr="003167FF" w:rsidRDefault="00312C76" w:rsidP="00312C76">
      <w:pPr>
        <w:pStyle w:val="Heading4"/>
      </w:pPr>
      <w:bookmarkStart w:id="740" w:name="_Toc433209705"/>
      <w:bookmarkStart w:id="741" w:name="_Toc453260205"/>
      <w:bookmarkStart w:id="742" w:name="_Toc453261092"/>
      <w:bookmarkStart w:id="743" w:name="_Toc453279837"/>
      <w:bookmarkStart w:id="744" w:name="_Toc459375175"/>
      <w:bookmarkStart w:id="745" w:name="_Toc468105419"/>
      <w:bookmarkStart w:id="746" w:name="_Toc468110514"/>
      <w:bookmarkStart w:id="747" w:name="_Toc533179756"/>
      <w:bookmarkStart w:id="748" w:name="_Toc155355563"/>
      <w:r w:rsidRPr="003167FF">
        <w:t>10.3.2.1</w:t>
      </w:r>
      <w:r w:rsidRPr="003167FF">
        <w:tab/>
        <w:t>Group creation request</w:t>
      </w:r>
      <w:bookmarkEnd w:id="740"/>
      <w:bookmarkEnd w:id="741"/>
      <w:bookmarkEnd w:id="742"/>
      <w:bookmarkEnd w:id="743"/>
      <w:bookmarkEnd w:id="744"/>
      <w:bookmarkEnd w:id="745"/>
      <w:bookmarkEnd w:id="746"/>
      <w:bookmarkEnd w:id="747"/>
      <w:bookmarkEnd w:id="748"/>
    </w:p>
    <w:p w14:paraId="5B919F63" w14:textId="7185F612" w:rsidR="00312C76" w:rsidRPr="003167FF" w:rsidRDefault="00312C76" w:rsidP="00312C76">
      <w:r w:rsidRPr="003167FF">
        <w:t>Table 10.3.</w:t>
      </w:r>
      <w:r w:rsidRPr="003167FF">
        <w:rPr>
          <w:lang w:eastAsia="zh-CN"/>
        </w:rPr>
        <w:t>2.1-1</w:t>
      </w:r>
      <w:r w:rsidRPr="003167FF">
        <w:t xml:space="preserve"> describes the information flow group creation request from the group management client </w:t>
      </w:r>
      <w:r w:rsidR="00CA2EB5" w:rsidRPr="00CA2EB5">
        <w:t xml:space="preserve">or VAL server </w:t>
      </w:r>
      <w:r w:rsidRPr="003167FF">
        <w:t>to the group management server.</w:t>
      </w:r>
    </w:p>
    <w:p w14:paraId="7C9C926C" w14:textId="77777777" w:rsidR="00312C76" w:rsidRPr="003167FF" w:rsidRDefault="00312C76" w:rsidP="00312C76">
      <w:pPr>
        <w:pStyle w:val="TH"/>
      </w:pPr>
      <w:r w:rsidRPr="003167FF">
        <w:t>Table 10.3.2.1-1: Group creation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C21F09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DAA23E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331547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829F31" w14:textId="77777777" w:rsidR="00312C76" w:rsidRPr="003167FF" w:rsidRDefault="00312C76" w:rsidP="007E0BCD">
            <w:pPr>
              <w:pStyle w:val="TAH"/>
            </w:pPr>
            <w:r w:rsidRPr="003167FF">
              <w:t>Description</w:t>
            </w:r>
          </w:p>
        </w:tc>
      </w:tr>
      <w:tr w:rsidR="00312C76" w:rsidRPr="003167FF" w14:paraId="520D96A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D17D03C"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259C5F8C"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0A37DA" w14:textId="75FF1AA0" w:rsidR="00312C76" w:rsidRPr="003167FF" w:rsidRDefault="00312C76" w:rsidP="007E0BCD">
            <w:pPr>
              <w:pStyle w:val="TAL"/>
            </w:pPr>
            <w:r w:rsidRPr="003167FF">
              <w:rPr>
                <w:lang w:eastAsia="zh-CN"/>
              </w:rPr>
              <w:t>The identity of the</w:t>
            </w:r>
            <w:r w:rsidRPr="003167FF">
              <w:t xml:space="preserve"> group management client </w:t>
            </w:r>
            <w:r w:rsidR="00CA2EB5" w:rsidRPr="00CA2EB5">
              <w:t xml:space="preserve">or VAL server </w:t>
            </w:r>
            <w:r w:rsidRPr="003167FF">
              <w:t>performing the request.</w:t>
            </w:r>
          </w:p>
        </w:tc>
      </w:tr>
      <w:tr w:rsidR="00312C76" w:rsidRPr="003167FF" w14:paraId="3E87D6A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E59C3F5" w14:textId="77777777" w:rsidR="00312C76" w:rsidRPr="003167FF" w:rsidRDefault="00312C76" w:rsidP="007E0BCD">
            <w:pPr>
              <w:pStyle w:val="TAL"/>
            </w:pPr>
            <w:r w:rsidRPr="003167FF">
              <w:t>Identity list</w:t>
            </w:r>
          </w:p>
        </w:tc>
        <w:tc>
          <w:tcPr>
            <w:tcW w:w="1440" w:type="dxa"/>
            <w:tcBorders>
              <w:top w:val="single" w:sz="4" w:space="0" w:color="000000"/>
              <w:left w:val="single" w:sz="4" w:space="0" w:color="000000"/>
              <w:bottom w:val="single" w:sz="4" w:space="0" w:color="000000"/>
            </w:tcBorders>
            <w:shd w:val="clear" w:color="auto" w:fill="auto"/>
          </w:tcPr>
          <w:p w14:paraId="04BF83C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2FCAE7" w14:textId="77777777" w:rsidR="00312C76" w:rsidRPr="003167FF" w:rsidRDefault="00312C76" w:rsidP="007E0BCD">
            <w:pPr>
              <w:pStyle w:val="TAL"/>
            </w:pPr>
            <w:r w:rsidRPr="003167FF">
              <w:t>List of VAL user IDs or VAL UE IDs that are part of the group to be created corresponding to the list of the configured services</w:t>
            </w:r>
          </w:p>
        </w:tc>
      </w:tr>
      <w:tr w:rsidR="00312C76" w:rsidRPr="003167FF" w14:paraId="0F57A5F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1CA05F8" w14:textId="77777777" w:rsidR="00FE1B62" w:rsidRPr="003167FF" w:rsidRDefault="00312C76" w:rsidP="007E0BCD">
            <w:pPr>
              <w:pStyle w:val="TAL"/>
            </w:pPr>
            <w:r w:rsidRPr="003167FF">
              <w:t>VAL service ID list</w:t>
            </w:r>
          </w:p>
          <w:p w14:paraId="7C43DE73" w14:textId="300A9A31" w:rsidR="00312C76" w:rsidRPr="003167FF" w:rsidDel="00682438" w:rsidRDefault="00312C76" w:rsidP="007E0BCD">
            <w:pPr>
              <w:pStyle w:val="TAL"/>
            </w:pPr>
            <w:r w:rsidRPr="003167FF">
              <w:t>(see</w:t>
            </w:r>
            <w:r w:rsidR="00FE1B62" w:rsidRPr="003167FF">
              <w:t> </w:t>
            </w:r>
            <w:r w:rsidRPr="003167FF">
              <w:t>NOTE 1)</w:t>
            </w:r>
          </w:p>
        </w:tc>
        <w:tc>
          <w:tcPr>
            <w:tcW w:w="1440" w:type="dxa"/>
            <w:tcBorders>
              <w:top w:val="single" w:sz="4" w:space="0" w:color="000000"/>
              <w:left w:val="single" w:sz="4" w:space="0" w:color="000000"/>
              <w:bottom w:val="single" w:sz="4" w:space="0" w:color="000000"/>
            </w:tcBorders>
            <w:shd w:val="clear" w:color="auto" w:fill="auto"/>
          </w:tcPr>
          <w:p w14:paraId="52B9CAAD"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A13414" w14:textId="77777777" w:rsidR="00312C76" w:rsidRPr="003167FF" w:rsidRDefault="00312C76" w:rsidP="007E0BCD">
            <w:pPr>
              <w:pStyle w:val="TAL"/>
            </w:pPr>
            <w:r w:rsidRPr="003167FF">
              <w:t>List of VAL services whose service communications are to be enabled on the group.</w:t>
            </w:r>
          </w:p>
        </w:tc>
      </w:tr>
      <w:tr w:rsidR="00312C76" w:rsidRPr="003167FF" w14:paraId="2CC799B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C97E8B" w14:textId="77777777" w:rsidR="00FE1B62" w:rsidRPr="003167FF" w:rsidRDefault="00312C76" w:rsidP="007E0BCD">
            <w:pPr>
              <w:pStyle w:val="TAL"/>
            </w:pPr>
            <w:r w:rsidRPr="003167FF">
              <w:t>VAL service specific information</w:t>
            </w:r>
          </w:p>
          <w:p w14:paraId="30864E72" w14:textId="7F61B77F" w:rsidR="00312C76" w:rsidRPr="003167FF" w:rsidRDefault="00312C76" w:rsidP="007E0BCD">
            <w:pPr>
              <w:pStyle w:val="TAL"/>
            </w:pPr>
            <w:r w:rsidRPr="003167FF">
              <w:t>(</w:t>
            </w:r>
            <w:r w:rsidR="00FE1B62" w:rsidRPr="003167FF">
              <w:t>see </w:t>
            </w:r>
            <w:r w:rsidRPr="003167FF">
              <w:t>NOTE 2)</w:t>
            </w:r>
          </w:p>
        </w:tc>
        <w:tc>
          <w:tcPr>
            <w:tcW w:w="1440" w:type="dxa"/>
            <w:tcBorders>
              <w:top w:val="single" w:sz="4" w:space="0" w:color="000000"/>
              <w:left w:val="single" w:sz="4" w:space="0" w:color="000000"/>
              <w:bottom w:val="single" w:sz="4" w:space="0" w:color="000000"/>
            </w:tcBorders>
            <w:shd w:val="clear" w:color="auto" w:fill="auto"/>
          </w:tcPr>
          <w:p w14:paraId="2B7C25DC"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C53679" w14:textId="77777777" w:rsidR="00312C76" w:rsidRPr="003167FF" w:rsidRDefault="00312C76" w:rsidP="007E0BCD">
            <w:pPr>
              <w:pStyle w:val="TAL"/>
            </w:pPr>
            <w:r w:rsidRPr="003167FF">
              <w:t>Placeholder for VAL service specific information</w:t>
            </w:r>
          </w:p>
        </w:tc>
      </w:tr>
      <w:tr w:rsidR="00312C76" w:rsidRPr="003167FF" w14:paraId="76124C61"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06118EA" w14:textId="77777777" w:rsidR="00312C76" w:rsidRPr="003167FF" w:rsidRDefault="00312C76" w:rsidP="007E0BCD">
            <w:pPr>
              <w:pStyle w:val="TAN"/>
            </w:pPr>
            <w:r w:rsidRPr="003167FF">
              <w:t>NOTE 1:</w:t>
            </w:r>
            <w:r w:rsidRPr="003167FF">
              <w:tab/>
              <w:t>This information element shall be included in the message for creating a group configured for multiple VAL services.</w:t>
            </w:r>
          </w:p>
          <w:p w14:paraId="28058028" w14:textId="77777777" w:rsidR="00312C76" w:rsidRPr="003167FF" w:rsidRDefault="00312C76" w:rsidP="007E0BCD">
            <w:pPr>
              <w:pStyle w:val="EQ"/>
              <w:keepNext/>
              <w:tabs>
                <w:tab w:val="clear" w:pos="4536"/>
                <w:tab w:val="clear" w:pos="9072"/>
              </w:tabs>
              <w:spacing w:after="0"/>
              <w:ind w:left="851" w:hanging="851"/>
              <w:rPr>
                <w:rFonts w:ascii="Arial" w:hAnsi="Arial" w:cs="Arial"/>
              </w:rPr>
            </w:pPr>
            <w:r w:rsidRPr="003167FF">
              <w:rPr>
                <w:rFonts w:ascii="Arial" w:hAnsi="Arial" w:cs="Arial"/>
                <w:sz w:val="18"/>
              </w:rPr>
              <w:t>NOTE 2:</w:t>
            </w:r>
            <w:r w:rsidRPr="003167FF">
              <w:rPr>
                <w:rFonts w:ascii="Arial" w:hAnsi="Arial" w:cs="Arial"/>
                <w:sz w:val="18"/>
              </w:rPr>
              <w:tab/>
              <w:t>The details of this information element are specified in VAL service specific specification and are out of scope of the present document.</w:t>
            </w:r>
          </w:p>
        </w:tc>
      </w:tr>
    </w:tbl>
    <w:p w14:paraId="37092943" w14:textId="77777777" w:rsidR="00312C76" w:rsidRPr="003167FF" w:rsidRDefault="00312C76" w:rsidP="00312C76"/>
    <w:p w14:paraId="7580CB46" w14:textId="77777777" w:rsidR="00312C76" w:rsidRPr="003167FF" w:rsidRDefault="00312C76" w:rsidP="00312C76">
      <w:pPr>
        <w:pStyle w:val="Heading4"/>
      </w:pPr>
      <w:bookmarkStart w:id="749" w:name="_Toc433209706"/>
      <w:bookmarkStart w:id="750" w:name="_Toc453260206"/>
      <w:bookmarkStart w:id="751" w:name="_Toc453261093"/>
      <w:bookmarkStart w:id="752" w:name="_Toc453279838"/>
      <w:bookmarkStart w:id="753" w:name="_Toc459375176"/>
      <w:bookmarkStart w:id="754" w:name="_Toc468105420"/>
      <w:bookmarkStart w:id="755" w:name="_Toc468110515"/>
      <w:bookmarkStart w:id="756" w:name="_Toc533179757"/>
      <w:bookmarkStart w:id="757" w:name="_Toc155355564"/>
      <w:r w:rsidRPr="003167FF">
        <w:t>10.3.2.2</w:t>
      </w:r>
      <w:r w:rsidRPr="003167FF">
        <w:tab/>
        <w:t>Group creation response</w:t>
      </w:r>
      <w:bookmarkEnd w:id="749"/>
      <w:bookmarkEnd w:id="750"/>
      <w:bookmarkEnd w:id="751"/>
      <w:bookmarkEnd w:id="752"/>
      <w:bookmarkEnd w:id="753"/>
      <w:bookmarkEnd w:id="754"/>
      <w:bookmarkEnd w:id="755"/>
      <w:bookmarkEnd w:id="756"/>
      <w:bookmarkEnd w:id="757"/>
    </w:p>
    <w:p w14:paraId="690337C2" w14:textId="116C2F52" w:rsidR="00312C76" w:rsidRPr="003167FF" w:rsidRDefault="00312C76" w:rsidP="00312C76">
      <w:r w:rsidRPr="003167FF">
        <w:t>Table 10.3.2.2-1 describes the information flow group creation response from the group management server to the group management client</w:t>
      </w:r>
      <w:r w:rsidR="00CA2EB5" w:rsidRPr="00CA2EB5">
        <w:t xml:space="preserve"> or VAL server</w:t>
      </w:r>
      <w:r w:rsidRPr="003167FF">
        <w:t>.</w:t>
      </w:r>
    </w:p>
    <w:p w14:paraId="3B7F0D14" w14:textId="77777777" w:rsidR="00312C76" w:rsidRPr="003167FF" w:rsidRDefault="00312C76" w:rsidP="00312C76">
      <w:pPr>
        <w:pStyle w:val="TH"/>
      </w:pPr>
      <w:r w:rsidRPr="003167FF">
        <w:lastRenderedPageBreak/>
        <w:t>Table 10.3.2.2-1: Group creation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948C0C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259EE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24E715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5FEE61" w14:textId="77777777" w:rsidR="00312C76" w:rsidRPr="003167FF" w:rsidRDefault="00312C76" w:rsidP="007E0BCD">
            <w:pPr>
              <w:pStyle w:val="TAH"/>
            </w:pPr>
            <w:r w:rsidRPr="003167FF">
              <w:t>Description</w:t>
            </w:r>
          </w:p>
        </w:tc>
      </w:tr>
      <w:tr w:rsidR="00312C76" w:rsidRPr="003167FF" w14:paraId="07D7EF3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71966D7"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248B3560" w14:textId="77777777" w:rsidR="00312C76" w:rsidRPr="003167FF" w:rsidRDefault="00312C76" w:rsidP="007E0BCD">
            <w:pPr>
              <w:pStyle w:val="TAC"/>
            </w:pPr>
            <w:r w:rsidRPr="003167FF">
              <w:t>M</w:t>
            </w:r>
          </w:p>
          <w:p w14:paraId="0B8B73AD" w14:textId="77777777" w:rsidR="00312C76" w:rsidRPr="003167FF" w:rsidRDefault="00312C76" w:rsidP="007E0BCD">
            <w:pPr>
              <w:pStyle w:val="TAC"/>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E1787A" w14:textId="77777777" w:rsidR="00312C76" w:rsidRPr="003167FF" w:rsidRDefault="00312C76" w:rsidP="007E0BCD">
            <w:pPr>
              <w:pStyle w:val="TAL"/>
            </w:pPr>
            <w:r w:rsidRPr="003167FF">
              <w:t>VAL group ID of the group</w:t>
            </w:r>
          </w:p>
        </w:tc>
      </w:tr>
      <w:tr w:rsidR="00312C76" w:rsidRPr="003167FF" w14:paraId="5D19D1A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200AD15"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6EFCB68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F31FDA" w14:textId="77777777" w:rsidR="00312C76" w:rsidRPr="003167FF" w:rsidRDefault="00312C76" w:rsidP="007E0BCD">
            <w:pPr>
              <w:pStyle w:val="TAL"/>
            </w:pPr>
            <w:r w:rsidRPr="003167FF">
              <w:rPr>
                <w:lang w:eastAsia="zh-CN"/>
              </w:rPr>
              <w:t>Indicates the success or failure for the operation</w:t>
            </w:r>
          </w:p>
        </w:tc>
      </w:tr>
      <w:tr w:rsidR="00312C76" w:rsidRPr="003167FF" w14:paraId="06B012D2"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28BC276" w14:textId="77777777" w:rsidR="00312C76" w:rsidRPr="003167FF" w:rsidRDefault="00312C76" w:rsidP="007E0BCD">
            <w:pPr>
              <w:pStyle w:val="TAN"/>
            </w:pPr>
            <w:r w:rsidRPr="003167FF">
              <w:t>NOTE:</w:t>
            </w:r>
            <w:r w:rsidRPr="003167FF">
              <w:tab/>
            </w:r>
            <w:r w:rsidRPr="003167FF">
              <w:rPr>
                <w:lang w:eastAsia="zh-CN"/>
              </w:rPr>
              <w:t>If the Result information element indicates failure then the value of VAL group ID information element has no meaning.</w:t>
            </w:r>
          </w:p>
        </w:tc>
      </w:tr>
    </w:tbl>
    <w:p w14:paraId="2BCEAF9F" w14:textId="77777777" w:rsidR="00312C76" w:rsidRPr="003167FF" w:rsidRDefault="00312C76" w:rsidP="00312C76"/>
    <w:p w14:paraId="33343C7B" w14:textId="77777777" w:rsidR="00312C76" w:rsidRPr="003167FF" w:rsidRDefault="00312C76" w:rsidP="00312C76">
      <w:pPr>
        <w:pStyle w:val="Heading4"/>
      </w:pPr>
      <w:bookmarkStart w:id="758" w:name="_Toc433209711"/>
      <w:bookmarkStart w:id="759" w:name="_Toc453260211"/>
      <w:bookmarkStart w:id="760" w:name="_Toc453261098"/>
      <w:bookmarkStart w:id="761" w:name="_Toc453279843"/>
      <w:bookmarkStart w:id="762" w:name="_Toc459375181"/>
      <w:bookmarkStart w:id="763" w:name="_Toc468105425"/>
      <w:bookmarkStart w:id="764" w:name="_Toc468110520"/>
      <w:bookmarkStart w:id="765" w:name="_Toc533179762"/>
      <w:bookmarkStart w:id="766" w:name="_Toc155355565"/>
      <w:r w:rsidRPr="003167FF">
        <w:t>10.3.2.3</w:t>
      </w:r>
      <w:r w:rsidRPr="003167FF">
        <w:tab/>
        <w:t>Group creation notification</w:t>
      </w:r>
      <w:bookmarkEnd w:id="758"/>
      <w:bookmarkEnd w:id="759"/>
      <w:bookmarkEnd w:id="760"/>
      <w:bookmarkEnd w:id="761"/>
      <w:bookmarkEnd w:id="762"/>
      <w:bookmarkEnd w:id="763"/>
      <w:bookmarkEnd w:id="764"/>
      <w:bookmarkEnd w:id="765"/>
      <w:bookmarkEnd w:id="766"/>
    </w:p>
    <w:p w14:paraId="76010CBA" w14:textId="3E580DED" w:rsidR="00312C76" w:rsidRPr="003167FF" w:rsidRDefault="00312C76" w:rsidP="00312C76">
      <w:r w:rsidRPr="003167FF">
        <w:t>Table 10.3.2.3-1 describes the information flow group creation notification from the group management server to the VAL server(s)</w:t>
      </w:r>
      <w:r w:rsidR="001D3F17" w:rsidRPr="003167FF">
        <w:t xml:space="preserve"> and the group management clients</w:t>
      </w:r>
      <w:r w:rsidRPr="003167FF">
        <w:t>.</w:t>
      </w:r>
    </w:p>
    <w:p w14:paraId="215237CE" w14:textId="77777777" w:rsidR="00312C76" w:rsidRPr="003167FF" w:rsidRDefault="00312C76" w:rsidP="00312C76">
      <w:pPr>
        <w:pStyle w:val="NO"/>
      </w:pPr>
      <w:r w:rsidRPr="003167FF">
        <w:t>NOTE:</w:t>
      </w:r>
      <w:r w:rsidRPr="003167FF">
        <w:tab/>
        <w:t>When group is configured for multiple VAL services, the group creation notification message is sent from the group management server to the VAL servers configured for the group.</w:t>
      </w:r>
    </w:p>
    <w:p w14:paraId="6A33939A" w14:textId="77777777" w:rsidR="00312C76" w:rsidRPr="003167FF" w:rsidRDefault="00312C76" w:rsidP="00312C76">
      <w:pPr>
        <w:pStyle w:val="TH"/>
      </w:pPr>
      <w:r w:rsidRPr="003167FF">
        <w:t>Table 10.3.2.3-1: Group creation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10C880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7B27CD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56D4F8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8FCF31" w14:textId="77777777" w:rsidR="00312C76" w:rsidRPr="003167FF" w:rsidRDefault="00312C76" w:rsidP="007E0BCD">
            <w:pPr>
              <w:pStyle w:val="TAH"/>
            </w:pPr>
            <w:r w:rsidRPr="003167FF">
              <w:t>Description</w:t>
            </w:r>
          </w:p>
        </w:tc>
      </w:tr>
      <w:tr w:rsidR="00312C76" w:rsidRPr="003167FF" w14:paraId="0A49DB0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CA7C49"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7B0EC1E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319C67" w14:textId="77777777" w:rsidR="00312C76" w:rsidRPr="003167FF" w:rsidRDefault="00312C76" w:rsidP="007E0BCD">
            <w:pPr>
              <w:pStyle w:val="TAL"/>
            </w:pPr>
            <w:r w:rsidRPr="003167FF">
              <w:t>VAL group ID that was created based on the VAL user ID list and the VAL services enabled on them</w:t>
            </w:r>
          </w:p>
        </w:tc>
      </w:tr>
      <w:tr w:rsidR="00312C76" w:rsidRPr="003167FF" w14:paraId="58C22E4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E64A3EA" w14:textId="77777777" w:rsidR="00312C76" w:rsidRPr="003167FF" w:rsidRDefault="00312C76" w:rsidP="007E0BCD">
            <w:pPr>
              <w:pStyle w:val="TAL"/>
            </w:pPr>
            <w:r w:rsidRPr="003167FF">
              <w:t>Identity list</w:t>
            </w:r>
          </w:p>
        </w:tc>
        <w:tc>
          <w:tcPr>
            <w:tcW w:w="1440" w:type="dxa"/>
            <w:tcBorders>
              <w:top w:val="single" w:sz="4" w:space="0" w:color="000000"/>
              <w:left w:val="single" w:sz="4" w:space="0" w:color="000000"/>
              <w:bottom w:val="single" w:sz="4" w:space="0" w:color="000000"/>
            </w:tcBorders>
            <w:shd w:val="clear" w:color="auto" w:fill="auto"/>
          </w:tcPr>
          <w:p w14:paraId="05F1205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727A15" w14:textId="77777777" w:rsidR="00312C76" w:rsidRPr="003167FF" w:rsidRDefault="00312C76" w:rsidP="007E0BCD">
            <w:pPr>
              <w:pStyle w:val="TAL"/>
            </w:pPr>
            <w:r w:rsidRPr="003167FF">
              <w:t xml:space="preserve">List of VAL user IDs or VAL UE IDs that are part of the created group </w:t>
            </w:r>
          </w:p>
        </w:tc>
      </w:tr>
      <w:tr w:rsidR="00312C76" w:rsidRPr="003167FF" w14:paraId="4574B23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C75370D" w14:textId="495DC7A0" w:rsidR="00312C76" w:rsidRPr="003167FF" w:rsidRDefault="00312C76" w:rsidP="007E0BCD">
            <w:pPr>
              <w:pStyle w:val="TAL"/>
            </w:pPr>
            <w:r w:rsidRPr="003167FF">
              <w:t>VAL service specific information (</w:t>
            </w:r>
            <w:r w:rsidR="00FE1B62" w:rsidRPr="003167FF">
              <w:t>see </w:t>
            </w:r>
            <w:r w:rsidRPr="003167FF">
              <w:t>NOTE)</w:t>
            </w:r>
          </w:p>
        </w:tc>
        <w:tc>
          <w:tcPr>
            <w:tcW w:w="1440" w:type="dxa"/>
            <w:tcBorders>
              <w:top w:val="single" w:sz="4" w:space="0" w:color="000000"/>
              <w:left w:val="single" w:sz="4" w:space="0" w:color="000000"/>
              <w:bottom w:val="single" w:sz="4" w:space="0" w:color="000000"/>
            </w:tcBorders>
            <w:shd w:val="clear" w:color="auto" w:fill="auto"/>
          </w:tcPr>
          <w:p w14:paraId="27CDB37C"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6B53A5" w14:textId="77777777" w:rsidR="00312C76" w:rsidRPr="003167FF" w:rsidRDefault="00312C76" w:rsidP="007E0BCD">
            <w:pPr>
              <w:pStyle w:val="TAL"/>
            </w:pPr>
            <w:r w:rsidRPr="003167FF">
              <w:t>Placeholder for VAL service specific information</w:t>
            </w:r>
          </w:p>
        </w:tc>
      </w:tr>
      <w:tr w:rsidR="00312C76" w:rsidRPr="003167FF" w14:paraId="343DB45F"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8E6AB13" w14:textId="77777777" w:rsidR="00312C76" w:rsidRPr="003167FF" w:rsidRDefault="00312C76" w:rsidP="007E0BCD">
            <w:pPr>
              <w:pStyle w:val="TAN"/>
            </w:pPr>
            <w:r w:rsidRPr="003167FF">
              <w:t>NOTE:</w:t>
            </w:r>
            <w:r w:rsidRPr="003167FF">
              <w:tab/>
              <w:t>The details of this information element are specified in VAL service specific specification and are out of scope of the present document.</w:t>
            </w:r>
          </w:p>
        </w:tc>
      </w:tr>
    </w:tbl>
    <w:p w14:paraId="3E3D6A64" w14:textId="77777777" w:rsidR="00312C76" w:rsidRPr="003167FF" w:rsidRDefault="00312C76" w:rsidP="00312C76"/>
    <w:p w14:paraId="55275BEA" w14:textId="77777777" w:rsidR="00312C76" w:rsidRPr="003167FF" w:rsidRDefault="00312C76" w:rsidP="00312C76">
      <w:pPr>
        <w:pStyle w:val="Heading4"/>
      </w:pPr>
      <w:bookmarkStart w:id="767" w:name="_Toc468105434"/>
      <w:bookmarkStart w:id="768" w:name="_Toc468110529"/>
      <w:bookmarkStart w:id="769" w:name="_Toc533179771"/>
      <w:bookmarkStart w:id="770" w:name="_Toc155355566"/>
      <w:r w:rsidRPr="003167FF">
        <w:t>10.3.2.</w:t>
      </w:r>
      <w:r w:rsidRPr="003167FF">
        <w:rPr>
          <w:lang w:eastAsia="zh-CN"/>
        </w:rPr>
        <w:t>4</w:t>
      </w:r>
      <w:r w:rsidRPr="003167FF">
        <w:tab/>
        <w:t>Group information query request</w:t>
      </w:r>
      <w:bookmarkEnd w:id="767"/>
      <w:bookmarkEnd w:id="768"/>
      <w:bookmarkEnd w:id="769"/>
      <w:bookmarkEnd w:id="770"/>
    </w:p>
    <w:p w14:paraId="61FDF4D3" w14:textId="46EB0A19" w:rsidR="00312C76" w:rsidRPr="003167FF" w:rsidRDefault="00312C76" w:rsidP="00312C76">
      <w:r w:rsidRPr="003167FF">
        <w:t>Table 10.3.2.</w:t>
      </w:r>
      <w:r w:rsidRPr="003167FF">
        <w:rPr>
          <w:lang w:eastAsia="zh-CN"/>
        </w:rPr>
        <w:t>4</w:t>
      </w:r>
      <w:r w:rsidRPr="003167FF">
        <w:t xml:space="preserve">-1 describes the information group information query request from group management client </w:t>
      </w:r>
      <w:r w:rsidR="00CA2EB5" w:rsidRPr="00CA2EB5">
        <w:t xml:space="preserve">or VAL server </w:t>
      </w:r>
      <w:r w:rsidRPr="003167FF">
        <w:t>to group management server.</w:t>
      </w:r>
    </w:p>
    <w:p w14:paraId="66A6342B" w14:textId="77777777" w:rsidR="00312C76" w:rsidRPr="003167FF" w:rsidRDefault="00312C76" w:rsidP="00312C76">
      <w:pPr>
        <w:pStyle w:val="TH"/>
      </w:pPr>
      <w:r w:rsidRPr="003167FF">
        <w:t>Table 10.3.2.</w:t>
      </w:r>
      <w:r w:rsidRPr="003167FF">
        <w:rPr>
          <w:lang w:eastAsia="zh-CN"/>
        </w:rPr>
        <w:t>4</w:t>
      </w:r>
      <w:r w:rsidRPr="003167FF">
        <w:t>-1: Group information query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0B21C2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12C369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836A74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BB3A23" w14:textId="77777777" w:rsidR="00312C76" w:rsidRPr="003167FF" w:rsidRDefault="00312C76" w:rsidP="007E0BCD">
            <w:pPr>
              <w:pStyle w:val="TAH"/>
            </w:pPr>
            <w:r w:rsidRPr="003167FF">
              <w:t>Description</w:t>
            </w:r>
          </w:p>
        </w:tc>
      </w:tr>
      <w:tr w:rsidR="00312C76" w:rsidRPr="003167FF" w14:paraId="6106A7C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BEF7417" w14:textId="77777777" w:rsidR="00312C76" w:rsidRPr="003167FF" w:rsidRDefault="00312C76" w:rsidP="007E0BCD">
            <w:pPr>
              <w:pStyle w:val="TAL"/>
              <w:rPr>
                <w:lang w:eastAsia="zh-CN"/>
              </w:rPr>
            </w:pPr>
            <w:r w:rsidRPr="003167FF">
              <w:rPr>
                <w:lang w:eastAsia="zh-CN"/>
              </w:rPr>
              <w:t xml:space="preserve">Identity </w:t>
            </w:r>
          </w:p>
        </w:tc>
        <w:tc>
          <w:tcPr>
            <w:tcW w:w="1440" w:type="dxa"/>
            <w:tcBorders>
              <w:top w:val="single" w:sz="4" w:space="0" w:color="000000"/>
              <w:left w:val="single" w:sz="4" w:space="0" w:color="000000"/>
              <w:bottom w:val="single" w:sz="4" w:space="0" w:color="000000"/>
            </w:tcBorders>
            <w:shd w:val="clear" w:color="auto" w:fill="auto"/>
          </w:tcPr>
          <w:p w14:paraId="4C45615C"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B4D972" w14:textId="61026831" w:rsidR="00312C76" w:rsidRPr="003167FF" w:rsidRDefault="00312C76" w:rsidP="007E0BCD">
            <w:pPr>
              <w:pStyle w:val="TAL"/>
            </w:pPr>
            <w:r w:rsidRPr="003167FF">
              <w:rPr>
                <w:lang w:eastAsia="zh-CN"/>
              </w:rPr>
              <w:t>The identity of the</w:t>
            </w:r>
            <w:r w:rsidRPr="003167FF">
              <w:t xml:space="preserve"> </w:t>
            </w:r>
            <w:r w:rsidR="00CA2EB5" w:rsidRPr="00CA2EB5">
              <w:t xml:space="preserve">VAL server, </w:t>
            </w:r>
            <w:r w:rsidRPr="003167FF">
              <w:t>VAL user or VAL UE performing the query.</w:t>
            </w:r>
          </w:p>
        </w:tc>
      </w:tr>
      <w:tr w:rsidR="00312C76" w:rsidRPr="003167FF" w14:paraId="79B0FE8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75F746E"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0402727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EDCBD1" w14:textId="77777777" w:rsidR="00312C76" w:rsidRPr="003167FF" w:rsidRDefault="00312C76" w:rsidP="007E0BCD">
            <w:pPr>
              <w:pStyle w:val="TAL"/>
            </w:pPr>
            <w:r w:rsidRPr="003167FF">
              <w:t>The identity of the VAL group to be queried.</w:t>
            </w:r>
          </w:p>
        </w:tc>
      </w:tr>
      <w:tr w:rsidR="00312C76" w:rsidRPr="003167FF" w14:paraId="0A29A83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62210D0" w14:textId="77777777" w:rsidR="00312C76" w:rsidRPr="003167FF" w:rsidRDefault="00312C76" w:rsidP="007E0BCD">
            <w:pPr>
              <w:pStyle w:val="TAL"/>
            </w:pPr>
            <w:r w:rsidRPr="003167FF">
              <w:t>Query type</w:t>
            </w:r>
          </w:p>
        </w:tc>
        <w:tc>
          <w:tcPr>
            <w:tcW w:w="1440" w:type="dxa"/>
            <w:tcBorders>
              <w:top w:val="single" w:sz="4" w:space="0" w:color="000000"/>
              <w:left w:val="single" w:sz="4" w:space="0" w:color="000000"/>
              <w:bottom w:val="single" w:sz="4" w:space="0" w:color="000000"/>
            </w:tcBorders>
            <w:shd w:val="clear" w:color="auto" w:fill="auto"/>
          </w:tcPr>
          <w:p w14:paraId="33EBA7D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92F0B8" w14:textId="77777777" w:rsidR="00312C76" w:rsidRPr="003167FF" w:rsidRDefault="00312C76" w:rsidP="007E0BCD">
            <w:pPr>
              <w:pStyle w:val="TAL"/>
            </w:pPr>
            <w:r w:rsidRPr="003167FF">
              <w:t>It indicates the query type, i.e., membership information.</w:t>
            </w:r>
          </w:p>
        </w:tc>
      </w:tr>
    </w:tbl>
    <w:p w14:paraId="7B276367" w14:textId="77777777" w:rsidR="00312C76" w:rsidRPr="003167FF" w:rsidRDefault="00312C76" w:rsidP="00312C76">
      <w:pPr>
        <w:rPr>
          <w:lang w:eastAsia="zh-CN"/>
        </w:rPr>
      </w:pPr>
    </w:p>
    <w:p w14:paraId="311D584F" w14:textId="77777777" w:rsidR="00312C76" w:rsidRPr="003167FF" w:rsidRDefault="00312C76" w:rsidP="00312C76">
      <w:pPr>
        <w:pStyle w:val="Heading4"/>
      </w:pPr>
      <w:bookmarkStart w:id="771" w:name="_Toc468105435"/>
      <w:bookmarkStart w:id="772" w:name="_Toc468110530"/>
      <w:bookmarkStart w:id="773" w:name="_Toc533179772"/>
      <w:bookmarkStart w:id="774" w:name="_Toc155355567"/>
      <w:r w:rsidRPr="003167FF">
        <w:t>10.3.2.</w:t>
      </w:r>
      <w:r w:rsidRPr="003167FF">
        <w:rPr>
          <w:lang w:eastAsia="zh-CN"/>
        </w:rPr>
        <w:t>5</w:t>
      </w:r>
      <w:r w:rsidRPr="003167FF">
        <w:tab/>
        <w:t>Group information query response</w:t>
      </w:r>
      <w:bookmarkEnd w:id="771"/>
      <w:bookmarkEnd w:id="772"/>
      <w:bookmarkEnd w:id="773"/>
      <w:bookmarkEnd w:id="774"/>
    </w:p>
    <w:p w14:paraId="4DD1AC22" w14:textId="71703AA8" w:rsidR="00312C76" w:rsidRPr="003167FF" w:rsidRDefault="00312C76" w:rsidP="00312C76">
      <w:r w:rsidRPr="003167FF">
        <w:t>Table 10.3.2.</w:t>
      </w:r>
      <w:r w:rsidRPr="003167FF">
        <w:rPr>
          <w:lang w:eastAsia="zh-CN"/>
        </w:rPr>
        <w:t>5</w:t>
      </w:r>
      <w:r w:rsidRPr="003167FF">
        <w:t>-1 describes the information flow group information query response from group management server to group management client</w:t>
      </w:r>
      <w:r w:rsidR="00CA2EB5" w:rsidRPr="00CA2EB5">
        <w:t xml:space="preserve"> or VAL server</w:t>
      </w:r>
      <w:r w:rsidRPr="003167FF">
        <w:t>.</w:t>
      </w:r>
    </w:p>
    <w:p w14:paraId="7FC58198" w14:textId="77777777" w:rsidR="00312C76" w:rsidRPr="003167FF" w:rsidRDefault="00312C76" w:rsidP="00312C76">
      <w:pPr>
        <w:pStyle w:val="TH"/>
      </w:pPr>
      <w:r w:rsidRPr="003167FF">
        <w:lastRenderedPageBreak/>
        <w:t>Table 10.3.2.</w:t>
      </w:r>
      <w:r w:rsidRPr="003167FF">
        <w:rPr>
          <w:lang w:eastAsia="zh-CN"/>
        </w:rPr>
        <w:t>5</w:t>
      </w:r>
      <w:r w:rsidRPr="003167FF">
        <w:t>-1: Group information query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9794A2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7099DF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6FE601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B9AEF3" w14:textId="77777777" w:rsidR="00312C76" w:rsidRPr="003167FF" w:rsidRDefault="00312C76" w:rsidP="007E0BCD">
            <w:pPr>
              <w:pStyle w:val="TAH"/>
            </w:pPr>
            <w:r w:rsidRPr="003167FF">
              <w:t>Description</w:t>
            </w:r>
          </w:p>
        </w:tc>
      </w:tr>
      <w:tr w:rsidR="00312C76" w:rsidRPr="003167FF" w14:paraId="2DD5672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D1EF557"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67B6DA8D" w14:textId="77777777" w:rsidR="00312C76" w:rsidRPr="003167FF" w:rsidRDefault="00312C76" w:rsidP="007E0BCD">
            <w:pPr>
              <w:pStyle w:val="TAC"/>
            </w:pPr>
            <w:r w:rsidRPr="003167FF">
              <w:t>M</w:t>
            </w:r>
          </w:p>
          <w:p w14:paraId="6CEB4C28"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D57AD1" w14:textId="77777777" w:rsidR="00312C76" w:rsidRPr="003167FF" w:rsidRDefault="00312C76" w:rsidP="007E0BCD">
            <w:pPr>
              <w:pStyle w:val="TAL"/>
            </w:pPr>
            <w:r w:rsidRPr="003167FF">
              <w:t>The identity of the VAL group to be queried.</w:t>
            </w:r>
          </w:p>
        </w:tc>
      </w:tr>
      <w:tr w:rsidR="00312C76" w:rsidRPr="003167FF" w14:paraId="5938E6A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EE280EE" w14:textId="77777777" w:rsidR="00312C76" w:rsidRPr="003167FF" w:rsidRDefault="00312C76" w:rsidP="007E0BCD">
            <w:pPr>
              <w:pStyle w:val="TAL"/>
            </w:pPr>
            <w:r w:rsidRPr="003167FF">
              <w:t>Query type</w:t>
            </w:r>
          </w:p>
        </w:tc>
        <w:tc>
          <w:tcPr>
            <w:tcW w:w="1440" w:type="dxa"/>
            <w:tcBorders>
              <w:top w:val="single" w:sz="4" w:space="0" w:color="000000"/>
              <w:left w:val="single" w:sz="4" w:space="0" w:color="000000"/>
              <w:bottom w:val="single" w:sz="4" w:space="0" w:color="000000"/>
            </w:tcBorders>
            <w:shd w:val="clear" w:color="auto" w:fill="auto"/>
          </w:tcPr>
          <w:p w14:paraId="027914CA" w14:textId="77777777" w:rsidR="00312C76" w:rsidRPr="003167FF" w:rsidRDefault="00312C76" w:rsidP="007E0BCD">
            <w:pPr>
              <w:pStyle w:val="TAC"/>
            </w:pPr>
            <w:r w:rsidRPr="003167FF">
              <w:t>M</w:t>
            </w:r>
          </w:p>
          <w:p w14:paraId="7A1F3344"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FEA627" w14:textId="77777777" w:rsidR="00312C76" w:rsidRPr="003167FF" w:rsidRDefault="00312C76" w:rsidP="007E0BCD">
            <w:pPr>
              <w:pStyle w:val="TAL"/>
            </w:pPr>
            <w:r w:rsidRPr="003167FF">
              <w:t>It indicates the query type, e.g. membership information.</w:t>
            </w:r>
          </w:p>
        </w:tc>
      </w:tr>
      <w:tr w:rsidR="00312C76" w:rsidRPr="003167FF" w14:paraId="2DC3623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6F68A1C" w14:textId="77777777" w:rsidR="00312C76" w:rsidRPr="003167FF" w:rsidRDefault="00312C76" w:rsidP="007E0BCD">
            <w:pPr>
              <w:pStyle w:val="TAL"/>
            </w:pPr>
            <w:r w:rsidRPr="003167FF">
              <w:t>Query result</w:t>
            </w:r>
          </w:p>
        </w:tc>
        <w:tc>
          <w:tcPr>
            <w:tcW w:w="1440" w:type="dxa"/>
            <w:tcBorders>
              <w:top w:val="single" w:sz="4" w:space="0" w:color="000000"/>
              <w:left w:val="single" w:sz="4" w:space="0" w:color="000000"/>
              <w:bottom w:val="single" w:sz="4" w:space="0" w:color="000000"/>
            </w:tcBorders>
            <w:shd w:val="clear" w:color="auto" w:fill="auto"/>
          </w:tcPr>
          <w:p w14:paraId="6B1D3966" w14:textId="77777777" w:rsidR="00312C76" w:rsidRPr="003167FF" w:rsidRDefault="00312C76" w:rsidP="007E0BCD">
            <w:pPr>
              <w:pStyle w:val="TAC"/>
            </w:pPr>
            <w:r w:rsidRPr="003167FF">
              <w:t>M</w:t>
            </w:r>
          </w:p>
          <w:p w14:paraId="5B2FE72E"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C4A38E" w14:textId="77777777" w:rsidR="00312C76" w:rsidRPr="003167FF" w:rsidRDefault="00312C76" w:rsidP="007E0BCD">
            <w:pPr>
              <w:pStyle w:val="TAL"/>
            </w:pPr>
            <w:r w:rsidRPr="003167FF">
              <w:t>The group information retrieved from the group management server based on the query type, i.e., a list of group members.</w:t>
            </w:r>
          </w:p>
        </w:tc>
      </w:tr>
      <w:tr w:rsidR="00312C76" w:rsidRPr="003167FF" w14:paraId="75D1900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B9CAE54"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04D8A32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F7284C" w14:textId="77777777" w:rsidR="00312C76" w:rsidRPr="003167FF" w:rsidRDefault="00312C76" w:rsidP="007E0BCD">
            <w:pPr>
              <w:pStyle w:val="TAL"/>
            </w:pPr>
            <w:r w:rsidRPr="003167FF">
              <w:rPr>
                <w:lang w:eastAsia="zh-CN"/>
              </w:rPr>
              <w:t>Indicates the success or failure for the operation</w:t>
            </w:r>
          </w:p>
        </w:tc>
      </w:tr>
      <w:tr w:rsidR="00312C76" w:rsidRPr="003167FF" w14:paraId="5F365A61"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tbl>
            <w:tblPr>
              <w:tblW w:w="8640" w:type="dxa"/>
              <w:jc w:val="center"/>
              <w:tblLayout w:type="fixed"/>
              <w:tblLook w:val="0000" w:firstRow="0" w:lastRow="0" w:firstColumn="0" w:lastColumn="0" w:noHBand="0" w:noVBand="0"/>
            </w:tblPr>
            <w:tblGrid>
              <w:gridCol w:w="8640"/>
            </w:tblGrid>
            <w:tr w:rsidR="00312C76" w:rsidRPr="003167FF" w14:paraId="23FE8F33" w14:textId="77777777" w:rsidTr="007E0BCD">
              <w:trPr>
                <w:jc w:val="center"/>
              </w:trPr>
              <w:tc>
                <w:tcPr>
                  <w:tcW w:w="8640" w:type="dxa"/>
                  <w:tcBorders>
                    <w:top w:val="single" w:sz="4" w:space="0" w:color="000000"/>
                    <w:left w:val="single" w:sz="4" w:space="0" w:color="000000"/>
                    <w:bottom w:val="single" w:sz="4" w:space="0" w:color="000000"/>
                    <w:right w:val="single" w:sz="4" w:space="0" w:color="000000"/>
                  </w:tcBorders>
                  <w:shd w:val="clear" w:color="auto" w:fill="auto"/>
                </w:tcPr>
                <w:p w14:paraId="038F1AAA" w14:textId="77777777" w:rsidR="00312C76" w:rsidRPr="003167FF" w:rsidRDefault="00312C76" w:rsidP="007E0BCD">
                  <w:pPr>
                    <w:pStyle w:val="TAN"/>
                    <w:rPr>
                      <w:lang w:eastAsia="zh-CN"/>
                    </w:rPr>
                  </w:pPr>
                  <w:r w:rsidRPr="003167FF">
                    <w:t>NOTE:</w:t>
                  </w:r>
                  <w:r w:rsidRPr="003167FF">
                    <w:tab/>
                  </w:r>
                  <w:r w:rsidRPr="003167FF">
                    <w:rPr>
                      <w:lang w:eastAsia="zh-CN"/>
                    </w:rPr>
                    <w:t>If the Result information element indicates failure then the values of other information elements have no meaning.</w:t>
                  </w:r>
                </w:p>
              </w:tc>
            </w:tr>
          </w:tbl>
          <w:p w14:paraId="77C86E24" w14:textId="77777777" w:rsidR="00312C76" w:rsidRPr="003167FF" w:rsidRDefault="00312C76" w:rsidP="007E0BCD">
            <w:pPr>
              <w:pStyle w:val="TAL"/>
              <w:rPr>
                <w:lang w:eastAsia="zh-CN"/>
              </w:rPr>
            </w:pPr>
          </w:p>
        </w:tc>
      </w:tr>
    </w:tbl>
    <w:p w14:paraId="43362C74" w14:textId="77777777" w:rsidR="00312C76" w:rsidRPr="003167FF" w:rsidRDefault="00312C76" w:rsidP="00312C76">
      <w:pPr>
        <w:rPr>
          <w:lang w:eastAsia="zh-CN"/>
        </w:rPr>
      </w:pPr>
    </w:p>
    <w:p w14:paraId="10544997" w14:textId="77777777" w:rsidR="00312C76" w:rsidRPr="003167FF" w:rsidRDefault="00312C76" w:rsidP="00312C76">
      <w:pPr>
        <w:pStyle w:val="Heading4"/>
      </w:pPr>
      <w:bookmarkStart w:id="775" w:name="_Toc468105436"/>
      <w:bookmarkStart w:id="776" w:name="_Toc468110531"/>
      <w:bookmarkStart w:id="777" w:name="_Toc533179773"/>
      <w:bookmarkStart w:id="778" w:name="_Toc155355568"/>
      <w:r w:rsidRPr="003167FF">
        <w:t>10.3.2.6</w:t>
      </w:r>
      <w:r w:rsidRPr="003167FF">
        <w:tab/>
      </w:r>
      <w:r w:rsidRPr="003167FF">
        <w:rPr>
          <w:lang w:eastAsia="zh-CN"/>
        </w:rPr>
        <w:t>Group membership update request</w:t>
      </w:r>
      <w:bookmarkEnd w:id="775"/>
      <w:bookmarkEnd w:id="776"/>
      <w:bookmarkEnd w:id="777"/>
      <w:bookmarkEnd w:id="778"/>
    </w:p>
    <w:p w14:paraId="0C97EB78" w14:textId="017172BA" w:rsidR="00312C76" w:rsidRPr="003167FF" w:rsidRDefault="00312C76" w:rsidP="00312C76">
      <w:r w:rsidRPr="003167FF">
        <w:t>Table 10.3.2.6-</w:t>
      </w:r>
      <w:r w:rsidRPr="003167FF">
        <w:rPr>
          <w:lang w:eastAsia="zh-CN"/>
        </w:rPr>
        <w:t>1</w:t>
      </w:r>
      <w:r w:rsidRPr="003167FF">
        <w:t xml:space="preserve"> describes the information flow </w:t>
      </w:r>
      <w:r w:rsidRPr="003167FF">
        <w:rPr>
          <w:lang w:eastAsia="zh-CN"/>
        </w:rPr>
        <w:t>group membership update request</w:t>
      </w:r>
      <w:r w:rsidRPr="003167FF">
        <w:t xml:space="preserve"> from the group management client </w:t>
      </w:r>
      <w:r w:rsidR="00CA2EB5" w:rsidRPr="00CA2EB5">
        <w:t xml:space="preserve">or VAL server </w:t>
      </w:r>
      <w:r w:rsidRPr="003167FF">
        <w:t>to the group management server.</w:t>
      </w:r>
    </w:p>
    <w:p w14:paraId="3B310441" w14:textId="77777777" w:rsidR="00312C76" w:rsidRPr="003167FF" w:rsidRDefault="00312C76" w:rsidP="00312C76">
      <w:pPr>
        <w:pStyle w:val="TH"/>
        <w:rPr>
          <w:lang w:eastAsia="zh-CN"/>
        </w:rPr>
      </w:pPr>
      <w:r w:rsidRPr="003167FF">
        <w:t>Table 10.3.2.6-</w:t>
      </w:r>
      <w:r w:rsidRPr="003167FF">
        <w:rPr>
          <w:lang w:eastAsia="zh-CN"/>
        </w:rPr>
        <w:t>1</w:t>
      </w:r>
      <w:r w:rsidRPr="003167FF">
        <w:t>: G</w:t>
      </w:r>
      <w:r w:rsidRPr="003167FF">
        <w:rPr>
          <w:lang w:eastAsia="zh-CN"/>
        </w:rPr>
        <w:t>roup membership update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6FBD42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7D0B27"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221B35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E98764" w14:textId="77777777" w:rsidR="00312C76" w:rsidRPr="003167FF" w:rsidRDefault="00312C76" w:rsidP="007E0BCD">
            <w:pPr>
              <w:pStyle w:val="TAH"/>
            </w:pPr>
            <w:r w:rsidRPr="003167FF">
              <w:t>Description</w:t>
            </w:r>
          </w:p>
        </w:tc>
      </w:tr>
      <w:tr w:rsidR="00312C76" w:rsidRPr="003167FF" w14:paraId="2D1D0D9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605D6CC"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690E1DA8"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94B628" w14:textId="17F49283" w:rsidR="00312C76" w:rsidRPr="003167FF" w:rsidRDefault="00312C76" w:rsidP="007E0BCD">
            <w:pPr>
              <w:pStyle w:val="TAL"/>
              <w:rPr>
                <w:lang w:eastAsia="zh-CN"/>
              </w:rPr>
            </w:pPr>
            <w:r w:rsidRPr="003167FF">
              <w:rPr>
                <w:lang w:eastAsia="zh-CN"/>
              </w:rPr>
              <w:t>The identity of the</w:t>
            </w:r>
            <w:r w:rsidRPr="003167FF">
              <w:t xml:space="preserve"> group management client </w:t>
            </w:r>
            <w:r w:rsidR="00CA2EB5" w:rsidRPr="00CA2EB5">
              <w:t xml:space="preserve">or VAL server </w:t>
            </w:r>
            <w:r w:rsidRPr="003167FF">
              <w:t>performing the request.</w:t>
            </w:r>
          </w:p>
        </w:tc>
      </w:tr>
      <w:tr w:rsidR="00312C76" w:rsidRPr="003167FF" w14:paraId="063E77A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E9F8418" w14:textId="77777777" w:rsidR="00312C76" w:rsidRPr="003167FF" w:rsidRDefault="00312C76" w:rsidP="007E0BCD">
            <w:pPr>
              <w:pStyle w:val="TAL"/>
              <w:rPr>
                <w:lang w:eastAsia="zh-CN"/>
              </w:rPr>
            </w:pPr>
            <w:r w:rsidRPr="003167FF">
              <w:t xml:space="preserve">VAL group </w:t>
            </w:r>
            <w:r w:rsidRPr="003167FF">
              <w:rPr>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589B5A9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EE6250" w14:textId="77777777" w:rsidR="00312C76" w:rsidRPr="003167FF" w:rsidRDefault="00312C76" w:rsidP="007E0BCD">
            <w:pPr>
              <w:pStyle w:val="TAL"/>
            </w:pPr>
            <w:r w:rsidRPr="003167FF">
              <w:rPr>
                <w:lang w:eastAsia="zh-CN"/>
              </w:rPr>
              <w:t xml:space="preserve">Identity of the </w:t>
            </w:r>
            <w:r w:rsidRPr="003167FF">
              <w:t>VAL group</w:t>
            </w:r>
          </w:p>
        </w:tc>
      </w:tr>
      <w:tr w:rsidR="00312C76" w:rsidRPr="003167FF" w14:paraId="65A7237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80D3F4" w14:textId="77777777" w:rsidR="00312C76" w:rsidRPr="003167FF" w:rsidRDefault="00312C76" w:rsidP="007E0BCD">
            <w:pPr>
              <w:pStyle w:val="TAL"/>
            </w:pPr>
            <w:r w:rsidRPr="003167FF">
              <w:rPr>
                <w:lang w:eastAsia="zh-CN"/>
              </w:rPr>
              <w:t>Identity</w:t>
            </w:r>
          </w:p>
        </w:tc>
        <w:tc>
          <w:tcPr>
            <w:tcW w:w="1440" w:type="dxa"/>
            <w:tcBorders>
              <w:top w:val="single" w:sz="4" w:space="0" w:color="000000"/>
              <w:left w:val="single" w:sz="4" w:space="0" w:color="000000"/>
              <w:bottom w:val="single" w:sz="4" w:space="0" w:color="000000"/>
            </w:tcBorders>
            <w:shd w:val="clear" w:color="auto" w:fill="auto"/>
          </w:tcPr>
          <w:p w14:paraId="5A4FF76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D31A5C" w14:textId="77777777" w:rsidR="00312C76" w:rsidRPr="003167FF" w:rsidRDefault="00312C76" w:rsidP="007E0BCD">
            <w:pPr>
              <w:pStyle w:val="TAL"/>
            </w:pPr>
            <w:r w:rsidRPr="003167FF">
              <w:t xml:space="preserve">List of </w:t>
            </w:r>
            <w:r w:rsidRPr="003167FF">
              <w:rPr>
                <w:lang w:eastAsia="zh-CN"/>
              </w:rPr>
              <w:t xml:space="preserve">identities of the </w:t>
            </w:r>
            <w:r w:rsidRPr="003167FF">
              <w:t xml:space="preserve">VAL </w:t>
            </w:r>
            <w:r w:rsidRPr="003167FF">
              <w:rPr>
                <w:lang w:eastAsia="zh-CN"/>
              </w:rPr>
              <w:t>user</w:t>
            </w:r>
            <w:r w:rsidRPr="003167FF">
              <w:t xml:space="preserve">s and VAL UEs affected by this operation </w:t>
            </w:r>
          </w:p>
        </w:tc>
      </w:tr>
      <w:tr w:rsidR="00312C76" w:rsidRPr="003167FF" w14:paraId="548A778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809A470" w14:textId="77777777" w:rsidR="00312C76" w:rsidRPr="003167FF" w:rsidRDefault="00312C76" w:rsidP="007E0BCD">
            <w:pPr>
              <w:pStyle w:val="TAL"/>
              <w:rPr>
                <w:lang w:eastAsia="zh-CN"/>
              </w:rPr>
            </w:pPr>
            <w:r w:rsidRPr="003167FF">
              <w:t xml:space="preserve">Operations </w:t>
            </w:r>
          </w:p>
        </w:tc>
        <w:tc>
          <w:tcPr>
            <w:tcW w:w="1440" w:type="dxa"/>
            <w:tcBorders>
              <w:top w:val="single" w:sz="4" w:space="0" w:color="000000"/>
              <w:left w:val="single" w:sz="4" w:space="0" w:color="000000"/>
              <w:bottom w:val="single" w:sz="4" w:space="0" w:color="000000"/>
            </w:tcBorders>
            <w:shd w:val="clear" w:color="auto" w:fill="auto"/>
          </w:tcPr>
          <w:p w14:paraId="04F64CB6"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E9846E" w14:textId="77777777" w:rsidR="00312C76" w:rsidRPr="003167FF" w:rsidRDefault="00312C76" w:rsidP="007E0BCD">
            <w:pPr>
              <w:pStyle w:val="TAL"/>
              <w:rPr>
                <w:lang w:eastAsia="zh-CN"/>
              </w:rPr>
            </w:pPr>
            <w:r w:rsidRPr="003167FF">
              <w:rPr>
                <w:lang w:eastAsia="zh-CN"/>
              </w:rPr>
              <w:t>Add to or delete from the group</w:t>
            </w:r>
          </w:p>
        </w:tc>
      </w:tr>
      <w:tr w:rsidR="00312C76" w:rsidRPr="003167FF" w14:paraId="6F99895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F178054" w14:textId="472C16E9" w:rsidR="00312C76" w:rsidRPr="003167FF" w:rsidRDefault="00312C76" w:rsidP="007E0BCD">
            <w:pPr>
              <w:pStyle w:val="TAL"/>
            </w:pPr>
            <w:r w:rsidRPr="003167FF">
              <w:t>VAL service specific information (</w:t>
            </w:r>
            <w:r w:rsidR="00FE1B62" w:rsidRPr="003167FF">
              <w:t>see </w:t>
            </w:r>
            <w:r w:rsidRPr="003167FF">
              <w:t>NOTE)</w:t>
            </w:r>
          </w:p>
        </w:tc>
        <w:tc>
          <w:tcPr>
            <w:tcW w:w="1440" w:type="dxa"/>
            <w:tcBorders>
              <w:top w:val="single" w:sz="4" w:space="0" w:color="000000"/>
              <w:left w:val="single" w:sz="4" w:space="0" w:color="000000"/>
              <w:bottom w:val="single" w:sz="4" w:space="0" w:color="000000"/>
            </w:tcBorders>
            <w:shd w:val="clear" w:color="auto" w:fill="auto"/>
          </w:tcPr>
          <w:p w14:paraId="23A30902" w14:textId="77777777" w:rsidR="00312C76" w:rsidRPr="003167FF" w:rsidRDefault="00312C76" w:rsidP="007E0BCD">
            <w:pPr>
              <w:pStyle w:val="TAC"/>
              <w:rPr>
                <w:lang w:eastAsia="zh-CN"/>
              </w:rPr>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9D5A2F" w14:textId="77777777" w:rsidR="00312C76" w:rsidRPr="003167FF" w:rsidRDefault="00312C76" w:rsidP="007E0BCD">
            <w:pPr>
              <w:pStyle w:val="TAL"/>
              <w:rPr>
                <w:lang w:eastAsia="zh-CN"/>
              </w:rPr>
            </w:pPr>
            <w:r w:rsidRPr="003167FF">
              <w:t>Placeholder for VAL service specific information</w:t>
            </w:r>
          </w:p>
        </w:tc>
      </w:tr>
      <w:tr w:rsidR="00312C76" w:rsidRPr="003167FF" w14:paraId="0CA3EE78"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0371816" w14:textId="77777777" w:rsidR="00312C76" w:rsidRPr="003167FF" w:rsidRDefault="00312C76" w:rsidP="007E0BCD">
            <w:pPr>
              <w:pStyle w:val="TAN"/>
              <w:rPr>
                <w:lang w:eastAsia="zh-CN"/>
              </w:rPr>
            </w:pPr>
            <w:r w:rsidRPr="003167FF">
              <w:rPr>
                <w:lang w:eastAsia="zh-CN"/>
              </w:rPr>
              <w:t>NOTE:</w:t>
            </w:r>
            <w:r w:rsidRPr="003167FF">
              <w:rPr>
                <w:lang w:eastAsia="zh-CN"/>
              </w:rPr>
              <w:tab/>
              <w:t>The details of this information element are specified in VAL service specific specification and are out of scope of the present document.</w:t>
            </w:r>
          </w:p>
        </w:tc>
      </w:tr>
    </w:tbl>
    <w:p w14:paraId="0800296B" w14:textId="77777777" w:rsidR="00312C76" w:rsidRPr="003167FF" w:rsidRDefault="00312C76" w:rsidP="00312C76"/>
    <w:p w14:paraId="0941ADB7" w14:textId="77777777" w:rsidR="00312C76" w:rsidRPr="003167FF" w:rsidRDefault="00312C76" w:rsidP="00312C76">
      <w:pPr>
        <w:pStyle w:val="Heading4"/>
      </w:pPr>
      <w:bookmarkStart w:id="779" w:name="_Toc468105437"/>
      <w:bookmarkStart w:id="780" w:name="_Toc468110532"/>
      <w:bookmarkStart w:id="781" w:name="_Toc533179774"/>
      <w:bookmarkStart w:id="782" w:name="_Toc155355569"/>
      <w:r w:rsidRPr="003167FF">
        <w:t>10.3.2.</w:t>
      </w:r>
      <w:r w:rsidRPr="003167FF">
        <w:rPr>
          <w:lang w:eastAsia="zh-CN"/>
        </w:rPr>
        <w:t>7</w:t>
      </w:r>
      <w:r w:rsidRPr="003167FF">
        <w:tab/>
        <w:t>G</w:t>
      </w:r>
      <w:r w:rsidRPr="003167FF">
        <w:rPr>
          <w:lang w:eastAsia="zh-CN"/>
        </w:rPr>
        <w:t>roup membership update response</w:t>
      </w:r>
      <w:bookmarkEnd w:id="779"/>
      <w:bookmarkEnd w:id="780"/>
      <w:bookmarkEnd w:id="781"/>
      <w:bookmarkEnd w:id="782"/>
    </w:p>
    <w:p w14:paraId="37B1EFAA" w14:textId="11647757" w:rsidR="00312C76" w:rsidRPr="003167FF" w:rsidRDefault="00312C76" w:rsidP="00312C76">
      <w:r w:rsidRPr="003167FF">
        <w:t>Table 10.3.2.</w:t>
      </w:r>
      <w:r w:rsidRPr="003167FF">
        <w:rPr>
          <w:lang w:eastAsia="zh-CN"/>
        </w:rPr>
        <w:t>7</w:t>
      </w:r>
      <w:r w:rsidRPr="003167FF">
        <w:t>-</w:t>
      </w:r>
      <w:r w:rsidRPr="003167FF">
        <w:rPr>
          <w:lang w:eastAsia="zh-CN"/>
        </w:rPr>
        <w:t>1</w:t>
      </w:r>
      <w:r w:rsidRPr="003167FF">
        <w:t xml:space="preserve"> describes the information flow </w:t>
      </w:r>
      <w:r w:rsidRPr="003167FF">
        <w:rPr>
          <w:lang w:eastAsia="zh-CN"/>
        </w:rPr>
        <w:t>group membership update response</w:t>
      </w:r>
      <w:r w:rsidRPr="003167FF">
        <w:t xml:space="preserve"> from the group management </w:t>
      </w:r>
      <w:r w:rsidRPr="003167FF">
        <w:rPr>
          <w:lang w:eastAsia="zh-CN"/>
        </w:rPr>
        <w:t>server</w:t>
      </w:r>
      <w:r w:rsidRPr="003167FF">
        <w:t xml:space="preserve"> to the group management </w:t>
      </w:r>
      <w:r w:rsidRPr="003167FF">
        <w:rPr>
          <w:lang w:eastAsia="zh-CN"/>
        </w:rPr>
        <w:t>client</w:t>
      </w:r>
      <w:r w:rsidR="00CA2EB5" w:rsidRPr="00CA2EB5">
        <w:rPr>
          <w:lang w:eastAsia="zh-CN"/>
        </w:rPr>
        <w:t xml:space="preserve"> or VAL server</w:t>
      </w:r>
      <w:r w:rsidRPr="003167FF">
        <w:t>.</w:t>
      </w:r>
    </w:p>
    <w:p w14:paraId="404430B6" w14:textId="77777777" w:rsidR="00312C76" w:rsidRPr="003167FF" w:rsidRDefault="00312C76" w:rsidP="00312C76">
      <w:pPr>
        <w:pStyle w:val="TH"/>
        <w:rPr>
          <w:lang w:eastAsia="zh-CN"/>
        </w:rPr>
      </w:pPr>
      <w:r w:rsidRPr="003167FF">
        <w:t>Table 10.3.2.7-</w:t>
      </w:r>
      <w:r w:rsidRPr="003167FF">
        <w:rPr>
          <w:lang w:eastAsia="zh-CN"/>
        </w:rPr>
        <w:t>1</w:t>
      </w:r>
      <w:r w:rsidRPr="003167FF">
        <w:t>: G</w:t>
      </w:r>
      <w:r w:rsidRPr="003167FF">
        <w:rPr>
          <w:lang w:eastAsia="zh-CN"/>
        </w:rPr>
        <w:t>roup membership update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9F0F36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30D9BC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C1EA73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02CFF7" w14:textId="77777777" w:rsidR="00312C76" w:rsidRPr="003167FF" w:rsidRDefault="00312C76" w:rsidP="007E0BCD">
            <w:pPr>
              <w:pStyle w:val="TAH"/>
            </w:pPr>
            <w:r w:rsidRPr="003167FF">
              <w:t>Description</w:t>
            </w:r>
          </w:p>
        </w:tc>
      </w:tr>
      <w:tr w:rsidR="00312C76" w:rsidRPr="003167FF" w14:paraId="12ECBB3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BB75505"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3345721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379F73" w14:textId="77777777" w:rsidR="00312C76" w:rsidRPr="003167FF" w:rsidRDefault="00312C76" w:rsidP="007E0BCD">
            <w:pPr>
              <w:pStyle w:val="TAL"/>
            </w:pPr>
            <w:r w:rsidRPr="003167FF">
              <w:rPr>
                <w:lang w:eastAsia="zh-CN"/>
              </w:rPr>
              <w:t xml:space="preserve">Identity of the </w:t>
            </w:r>
            <w:r w:rsidRPr="003167FF">
              <w:t>VAL group</w:t>
            </w:r>
          </w:p>
        </w:tc>
      </w:tr>
      <w:tr w:rsidR="00312C76" w:rsidRPr="003167FF" w14:paraId="6B4EF10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ED829C5" w14:textId="77777777" w:rsidR="00312C76" w:rsidRPr="003167FF" w:rsidRDefault="00312C76" w:rsidP="007E0BCD">
            <w:pPr>
              <w:pStyle w:val="TAL"/>
              <w:rPr>
                <w:lang w:eastAsia="zh-CN"/>
              </w:rPr>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65C721C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681734" w14:textId="77777777" w:rsidR="00312C76" w:rsidRPr="003167FF" w:rsidRDefault="00312C76" w:rsidP="007E0BCD">
            <w:pPr>
              <w:pStyle w:val="TAL"/>
              <w:rPr>
                <w:lang w:eastAsia="zh-CN"/>
              </w:rPr>
            </w:pPr>
            <w:r w:rsidRPr="003167FF">
              <w:rPr>
                <w:lang w:eastAsia="zh-CN"/>
              </w:rPr>
              <w:t>Indicates the success or failure for the operation</w:t>
            </w:r>
          </w:p>
        </w:tc>
      </w:tr>
    </w:tbl>
    <w:p w14:paraId="4E8213F4" w14:textId="77777777" w:rsidR="00312C76" w:rsidRPr="003167FF" w:rsidRDefault="00312C76" w:rsidP="00312C76"/>
    <w:p w14:paraId="6F445346" w14:textId="77777777" w:rsidR="00312C76" w:rsidRPr="003167FF" w:rsidRDefault="00312C76" w:rsidP="00312C76">
      <w:pPr>
        <w:pStyle w:val="Heading4"/>
      </w:pPr>
      <w:bookmarkStart w:id="783" w:name="_Toc468105438"/>
      <w:bookmarkStart w:id="784" w:name="_Toc468110533"/>
      <w:bookmarkStart w:id="785" w:name="_Toc533179775"/>
      <w:bookmarkStart w:id="786" w:name="_Toc155355570"/>
      <w:r w:rsidRPr="003167FF">
        <w:t>10.3.2.8</w:t>
      </w:r>
      <w:r w:rsidRPr="003167FF">
        <w:tab/>
        <w:t>Group membership notification</w:t>
      </w:r>
      <w:bookmarkEnd w:id="783"/>
      <w:bookmarkEnd w:id="784"/>
      <w:bookmarkEnd w:id="785"/>
      <w:bookmarkEnd w:id="786"/>
    </w:p>
    <w:p w14:paraId="2B3BAA41" w14:textId="77777777" w:rsidR="00312C76" w:rsidRPr="003167FF" w:rsidRDefault="00312C76" w:rsidP="00312C76">
      <w:r w:rsidRPr="003167FF">
        <w:t>Table 10.3.2.8-1 describes the information flow group membership notification from the group management server to the VAL server.</w:t>
      </w:r>
    </w:p>
    <w:p w14:paraId="2AFF42FA" w14:textId="77777777" w:rsidR="00312C76" w:rsidRPr="003167FF" w:rsidRDefault="00312C76" w:rsidP="00312C76">
      <w:pPr>
        <w:pStyle w:val="TH"/>
      </w:pPr>
      <w:r w:rsidRPr="003167FF">
        <w:lastRenderedPageBreak/>
        <w:t>Table 10.3.2.8-1: Group membership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BCD9FB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DB92F9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46455C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3A9E08" w14:textId="77777777" w:rsidR="00312C76" w:rsidRPr="003167FF" w:rsidRDefault="00312C76" w:rsidP="007E0BCD">
            <w:pPr>
              <w:pStyle w:val="TAH"/>
            </w:pPr>
            <w:r w:rsidRPr="003167FF">
              <w:t>Description</w:t>
            </w:r>
          </w:p>
        </w:tc>
      </w:tr>
      <w:tr w:rsidR="00312C76" w:rsidRPr="003167FF" w14:paraId="7625551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A748D8A"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0466B63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67F4C0" w14:textId="77777777" w:rsidR="00312C76" w:rsidRPr="003167FF" w:rsidRDefault="00312C76" w:rsidP="007E0BCD">
            <w:pPr>
              <w:pStyle w:val="TAL"/>
              <w:rPr>
                <w:lang w:eastAsia="zh-CN"/>
              </w:rPr>
            </w:pPr>
            <w:r w:rsidRPr="003167FF">
              <w:rPr>
                <w:lang w:eastAsia="zh-CN"/>
              </w:rPr>
              <w:t>Identity of the VAL group</w:t>
            </w:r>
          </w:p>
        </w:tc>
      </w:tr>
      <w:tr w:rsidR="00312C76" w:rsidRPr="003167FF" w14:paraId="79E9D46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13F6B58" w14:textId="77777777" w:rsidR="00312C76" w:rsidRPr="003167FF" w:rsidRDefault="00312C76" w:rsidP="007E0BCD">
            <w:pPr>
              <w:pStyle w:val="TAL"/>
            </w:pPr>
            <w:r w:rsidRPr="003167FF">
              <w:rPr>
                <w:lang w:eastAsia="zh-CN"/>
              </w:rPr>
              <w:t>Identity</w:t>
            </w:r>
          </w:p>
        </w:tc>
        <w:tc>
          <w:tcPr>
            <w:tcW w:w="1440" w:type="dxa"/>
            <w:tcBorders>
              <w:top w:val="single" w:sz="4" w:space="0" w:color="000000"/>
              <w:left w:val="single" w:sz="4" w:space="0" w:color="000000"/>
              <w:bottom w:val="single" w:sz="4" w:space="0" w:color="000000"/>
            </w:tcBorders>
            <w:shd w:val="clear" w:color="auto" w:fill="auto"/>
          </w:tcPr>
          <w:p w14:paraId="4905C3CB"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351EC1" w14:textId="77777777" w:rsidR="00312C76" w:rsidRPr="003167FF" w:rsidRDefault="00312C76" w:rsidP="007E0BCD">
            <w:pPr>
              <w:pStyle w:val="TAL"/>
            </w:pPr>
            <w:r w:rsidRPr="003167FF">
              <w:t xml:space="preserve">List of </w:t>
            </w:r>
            <w:r w:rsidRPr="003167FF">
              <w:rPr>
                <w:lang w:eastAsia="zh-CN"/>
              </w:rPr>
              <w:t xml:space="preserve">identities of the </w:t>
            </w:r>
            <w:r w:rsidRPr="003167FF">
              <w:t xml:space="preserve">VAL </w:t>
            </w:r>
            <w:r w:rsidRPr="003167FF">
              <w:rPr>
                <w:lang w:eastAsia="zh-CN"/>
              </w:rPr>
              <w:t>user</w:t>
            </w:r>
            <w:r w:rsidRPr="003167FF">
              <w:t xml:space="preserve">s and VAL UEs affected by this operation </w:t>
            </w:r>
          </w:p>
        </w:tc>
      </w:tr>
      <w:tr w:rsidR="00312C76" w:rsidRPr="003167FF" w14:paraId="71A1E24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A86BB8E" w14:textId="77777777" w:rsidR="00312C76" w:rsidRPr="003167FF" w:rsidRDefault="00312C76" w:rsidP="007E0BCD">
            <w:pPr>
              <w:pStyle w:val="TAL"/>
              <w:rPr>
                <w:lang w:eastAsia="zh-CN"/>
              </w:rPr>
            </w:pPr>
            <w:r w:rsidRPr="003167FF">
              <w:t xml:space="preserve">Operations </w:t>
            </w:r>
          </w:p>
        </w:tc>
        <w:tc>
          <w:tcPr>
            <w:tcW w:w="1440" w:type="dxa"/>
            <w:tcBorders>
              <w:top w:val="single" w:sz="4" w:space="0" w:color="000000"/>
              <w:left w:val="single" w:sz="4" w:space="0" w:color="000000"/>
              <w:bottom w:val="single" w:sz="4" w:space="0" w:color="000000"/>
            </w:tcBorders>
            <w:shd w:val="clear" w:color="auto" w:fill="auto"/>
          </w:tcPr>
          <w:p w14:paraId="3DD5F05B"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72AE9F" w14:textId="77777777" w:rsidR="00312C76" w:rsidRPr="003167FF" w:rsidRDefault="00312C76" w:rsidP="007E0BCD">
            <w:pPr>
              <w:pStyle w:val="TAL"/>
              <w:rPr>
                <w:lang w:eastAsia="zh-CN"/>
              </w:rPr>
            </w:pPr>
            <w:r w:rsidRPr="003167FF">
              <w:rPr>
                <w:lang w:eastAsia="zh-CN"/>
              </w:rPr>
              <w:t>Add to or delete from the group</w:t>
            </w:r>
          </w:p>
        </w:tc>
      </w:tr>
      <w:tr w:rsidR="00312C76" w:rsidRPr="003167FF" w14:paraId="4102F0C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A719EF1" w14:textId="168F33C6" w:rsidR="00312C76" w:rsidRPr="003167FF" w:rsidRDefault="00312C76" w:rsidP="007E0BCD">
            <w:pPr>
              <w:pStyle w:val="TAL"/>
            </w:pPr>
            <w:r w:rsidRPr="003167FF">
              <w:t>VAL service specific information (</w:t>
            </w:r>
            <w:r w:rsidR="00FE1B62" w:rsidRPr="003167FF">
              <w:t>see </w:t>
            </w:r>
            <w:r w:rsidRPr="003167FF">
              <w:t>NOTE)</w:t>
            </w:r>
          </w:p>
        </w:tc>
        <w:tc>
          <w:tcPr>
            <w:tcW w:w="1440" w:type="dxa"/>
            <w:tcBorders>
              <w:top w:val="single" w:sz="4" w:space="0" w:color="000000"/>
              <w:left w:val="single" w:sz="4" w:space="0" w:color="000000"/>
              <w:bottom w:val="single" w:sz="4" w:space="0" w:color="000000"/>
            </w:tcBorders>
            <w:shd w:val="clear" w:color="auto" w:fill="auto"/>
          </w:tcPr>
          <w:p w14:paraId="23EB80C2" w14:textId="77777777" w:rsidR="00312C76" w:rsidRPr="003167FF" w:rsidRDefault="00312C76" w:rsidP="007E0BCD">
            <w:pPr>
              <w:pStyle w:val="TAC"/>
              <w:rPr>
                <w:lang w:eastAsia="zh-CN"/>
              </w:rPr>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B759F6" w14:textId="77777777" w:rsidR="00312C76" w:rsidRPr="003167FF" w:rsidRDefault="00312C76" w:rsidP="007E0BCD">
            <w:pPr>
              <w:pStyle w:val="TAL"/>
              <w:rPr>
                <w:lang w:eastAsia="zh-CN"/>
              </w:rPr>
            </w:pPr>
            <w:r w:rsidRPr="003167FF">
              <w:t>Placeholder for VAL service specific information</w:t>
            </w:r>
          </w:p>
        </w:tc>
      </w:tr>
      <w:tr w:rsidR="00312C76" w:rsidRPr="003167FF" w14:paraId="1D1BDF82"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8DC0E43" w14:textId="77777777" w:rsidR="00312C76" w:rsidRPr="003167FF" w:rsidRDefault="00312C76" w:rsidP="007E0BCD">
            <w:pPr>
              <w:pStyle w:val="TAN"/>
              <w:rPr>
                <w:lang w:eastAsia="zh-CN"/>
              </w:rPr>
            </w:pPr>
            <w:r w:rsidRPr="003167FF">
              <w:rPr>
                <w:lang w:eastAsia="zh-CN"/>
              </w:rPr>
              <w:t>NOTE:</w:t>
            </w:r>
            <w:r w:rsidRPr="003167FF">
              <w:rPr>
                <w:lang w:eastAsia="zh-CN"/>
              </w:rPr>
              <w:tab/>
              <w:t>The details of this information element are specified in VAL service specific specification and are out of scope of the present document.</w:t>
            </w:r>
          </w:p>
        </w:tc>
      </w:tr>
    </w:tbl>
    <w:p w14:paraId="515A366C" w14:textId="77777777" w:rsidR="00312C76" w:rsidRPr="003167FF" w:rsidRDefault="00312C76" w:rsidP="00312C76">
      <w:pPr>
        <w:pStyle w:val="TAN"/>
        <w:rPr>
          <w:noProof/>
        </w:rPr>
      </w:pPr>
    </w:p>
    <w:p w14:paraId="0CE6AFEB" w14:textId="77777777" w:rsidR="00312C76" w:rsidRPr="003167FF" w:rsidRDefault="00312C76" w:rsidP="00312C76">
      <w:r w:rsidRPr="003167FF">
        <w:t>Table 10.3.2.</w:t>
      </w:r>
      <w:r w:rsidRPr="003167FF">
        <w:rPr>
          <w:lang w:eastAsia="zh-CN"/>
        </w:rPr>
        <w:t>8</w:t>
      </w:r>
      <w:r w:rsidRPr="003167FF">
        <w:t>-</w:t>
      </w:r>
      <w:r w:rsidRPr="003167FF">
        <w:rPr>
          <w:lang w:eastAsia="zh-CN"/>
        </w:rPr>
        <w:t>2</w:t>
      </w:r>
      <w:r w:rsidRPr="003167FF">
        <w:t xml:space="preserve"> describes the information flow group membership notification from the group management server to the group management client.</w:t>
      </w:r>
    </w:p>
    <w:p w14:paraId="08F78651" w14:textId="77777777" w:rsidR="00312C76" w:rsidRPr="003167FF" w:rsidRDefault="00312C76" w:rsidP="00312C76">
      <w:pPr>
        <w:pStyle w:val="TH"/>
        <w:rPr>
          <w:lang w:eastAsia="zh-CN"/>
        </w:rPr>
      </w:pPr>
      <w:r w:rsidRPr="003167FF">
        <w:t>Table 10.3.2.</w:t>
      </w:r>
      <w:r w:rsidRPr="003167FF">
        <w:rPr>
          <w:lang w:eastAsia="zh-CN"/>
        </w:rPr>
        <w:t>8</w:t>
      </w:r>
      <w:r w:rsidRPr="003167FF">
        <w:t>-</w:t>
      </w:r>
      <w:r w:rsidRPr="003167FF">
        <w:rPr>
          <w:lang w:eastAsia="zh-CN"/>
        </w:rPr>
        <w:t>2</w:t>
      </w:r>
      <w:r w:rsidRPr="003167FF">
        <w:t xml:space="preserve">: Group </w:t>
      </w:r>
      <w:r w:rsidRPr="003167FF">
        <w:rPr>
          <w:lang w:eastAsia="zh-CN"/>
        </w:rPr>
        <w:t>membership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2A36C8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AE890E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70B4EE5"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DE9FC0" w14:textId="77777777" w:rsidR="00312C76" w:rsidRPr="003167FF" w:rsidRDefault="00312C76" w:rsidP="007E0BCD">
            <w:pPr>
              <w:pStyle w:val="TAH"/>
            </w:pPr>
            <w:r w:rsidRPr="003167FF">
              <w:t>Description</w:t>
            </w:r>
          </w:p>
        </w:tc>
      </w:tr>
      <w:tr w:rsidR="00312C76" w:rsidRPr="003167FF" w14:paraId="1A98F1F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2885B55"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442473F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81AB64" w14:textId="77777777" w:rsidR="00312C76" w:rsidRPr="003167FF" w:rsidRDefault="00312C76" w:rsidP="007E0BCD">
            <w:pPr>
              <w:pStyle w:val="TAL"/>
              <w:rPr>
                <w:lang w:eastAsia="zh-CN"/>
              </w:rPr>
            </w:pPr>
            <w:r w:rsidRPr="003167FF">
              <w:rPr>
                <w:lang w:eastAsia="zh-CN"/>
              </w:rPr>
              <w:t>Identity of the VAL group</w:t>
            </w:r>
          </w:p>
        </w:tc>
      </w:tr>
      <w:tr w:rsidR="00312C76" w:rsidRPr="003167FF" w14:paraId="07BA56A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886A9DA" w14:textId="77777777" w:rsidR="00312C76" w:rsidRPr="003167FF" w:rsidRDefault="00312C76" w:rsidP="007E0BCD">
            <w:pPr>
              <w:pStyle w:val="TAL"/>
            </w:pPr>
            <w:r w:rsidRPr="003167FF">
              <w:t>Operation</w:t>
            </w:r>
            <w:r w:rsidRPr="003167FF">
              <w:rPr>
                <w:lang w:eastAsia="zh-CN"/>
              </w:rPr>
              <w:t>s</w:t>
            </w:r>
          </w:p>
        </w:tc>
        <w:tc>
          <w:tcPr>
            <w:tcW w:w="1440" w:type="dxa"/>
            <w:tcBorders>
              <w:top w:val="single" w:sz="4" w:space="0" w:color="000000"/>
              <w:left w:val="single" w:sz="4" w:space="0" w:color="000000"/>
              <w:bottom w:val="single" w:sz="4" w:space="0" w:color="000000"/>
            </w:tcBorders>
            <w:shd w:val="clear" w:color="auto" w:fill="auto"/>
          </w:tcPr>
          <w:p w14:paraId="612F015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5324DE" w14:textId="77777777" w:rsidR="00312C76" w:rsidRPr="003167FF" w:rsidRDefault="00312C76" w:rsidP="007E0BCD">
            <w:pPr>
              <w:pStyle w:val="TAL"/>
            </w:pPr>
            <w:r w:rsidRPr="003167FF">
              <w:rPr>
                <w:lang w:eastAsia="zh-CN"/>
              </w:rPr>
              <w:t>A</w:t>
            </w:r>
            <w:r w:rsidRPr="003167FF">
              <w:t>dd to or delete from the group</w:t>
            </w:r>
          </w:p>
        </w:tc>
      </w:tr>
    </w:tbl>
    <w:p w14:paraId="129C189F" w14:textId="77777777" w:rsidR="00312C76" w:rsidRPr="003167FF" w:rsidRDefault="00312C76" w:rsidP="00312C76">
      <w:bookmarkStart w:id="787" w:name="_Toc485420517"/>
    </w:p>
    <w:p w14:paraId="09694336" w14:textId="77777777" w:rsidR="00312C76" w:rsidRPr="003167FF" w:rsidRDefault="00312C76" w:rsidP="00312C76">
      <w:pPr>
        <w:pStyle w:val="Heading4"/>
      </w:pPr>
      <w:bookmarkStart w:id="788" w:name="_Toc533179776"/>
      <w:bookmarkStart w:id="789" w:name="_Toc155355571"/>
      <w:r w:rsidRPr="003167FF">
        <w:t>10.3.2.9</w:t>
      </w:r>
      <w:r w:rsidRPr="003167FF">
        <w:tab/>
        <w:t>Group deletion request</w:t>
      </w:r>
      <w:bookmarkEnd w:id="787"/>
      <w:bookmarkEnd w:id="788"/>
      <w:bookmarkEnd w:id="789"/>
    </w:p>
    <w:p w14:paraId="264431FB" w14:textId="77777777" w:rsidR="00312C76" w:rsidRPr="003167FF" w:rsidRDefault="00312C76" w:rsidP="00312C76">
      <w:r w:rsidRPr="003167FF">
        <w:t>Table 10.3.2</w:t>
      </w:r>
      <w:r w:rsidRPr="003167FF">
        <w:rPr>
          <w:lang w:eastAsia="zh-CN"/>
        </w:rPr>
        <w:t>.9-1</w:t>
      </w:r>
      <w:r w:rsidRPr="003167FF">
        <w:t xml:space="preserve"> describes the information flow group deletion request from the group management client to the group management server.</w:t>
      </w:r>
    </w:p>
    <w:p w14:paraId="213E28FA" w14:textId="77777777" w:rsidR="00312C76" w:rsidRPr="003167FF" w:rsidRDefault="00312C76" w:rsidP="00312C76">
      <w:pPr>
        <w:pStyle w:val="TH"/>
      </w:pPr>
      <w:r w:rsidRPr="003167FF">
        <w:t>Table 10.3.2.9-1: Group deletion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C788D6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8B6BA89"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51F110E"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DE2685" w14:textId="77777777" w:rsidR="00312C76" w:rsidRPr="003167FF" w:rsidRDefault="00312C76" w:rsidP="007E0BCD">
            <w:pPr>
              <w:pStyle w:val="TAH"/>
            </w:pPr>
            <w:r w:rsidRPr="003167FF">
              <w:t>Description</w:t>
            </w:r>
          </w:p>
        </w:tc>
      </w:tr>
      <w:tr w:rsidR="00312C76" w:rsidRPr="003167FF" w14:paraId="64AE8F2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7D4FD57"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11079513"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EEC2A8" w14:textId="77777777" w:rsidR="00312C76" w:rsidRPr="003167FF" w:rsidRDefault="00312C76" w:rsidP="007E0BCD">
            <w:pPr>
              <w:pStyle w:val="TAL"/>
            </w:pPr>
            <w:r w:rsidRPr="003167FF">
              <w:rPr>
                <w:lang w:eastAsia="zh-CN"/>
              </w:rPr>
              <w:t>The identity of the</w:t>
            </w:r>
            <w:r w:rsidRPr="003167FF">
              <w:t xml:space="preserve"> group management client performing the request.</w:t>
            </w:r>
          </w:p>
        </w:tc>
      </w:tr>
      <w:tr w:rsidR="00312C76" w:rsidRPr="003167FF" w14:paraId="749E8DB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7B7C423"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7FEC1FD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8DA278" w14:textId="77777777" w:rsidR="00312C76" w:rsidRPr="003167FF" w:rsidRDefault="00312C76" w:rsidP="007E0BCD">
            <w:pPr>
              <w:pStyle w:val="TAL"/>
            </w:pPr>
            <w:r w:rsidRPr="003167FF">
              <w:t>VAL group ID of the group to delete</w:t>
            </w:r>
          </w:p>
        </w:tc>
      </w:tr>
      <w:tr w:rsidR="0048420A" w:rsidRPr="003167FF" w14:paraId="785EBD8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C99E2AB" w14:textId="6A6F4C5C" w:rsidR="0048420A" w:rsidRPr="003167FF" w:rsidRDefault="0048420A" w:rsidP="0048420A">
            <w:pPr>
              <w:pStyle w:val="TAL"/>
            </w:pPr>
            <w:r>
              <w:rPr>
                <w:rFonts w:eastAsia="SimSun" w:hint="eastAsia"/>
                <w:lang w:val="en-US" w:eastAsia="zh-CN"/>
              </w:rPr>
              <w:t>Reason</w:t>
            </w:r>
          </w:p>
        </w:tc>
        <w:tc>
          <w:tcPr>
            <w:tcW w:w="1440" w:type="dxa"/>
            <w:tcBorders>
              <w:top w:val="single" w:sz="4" w:space="0" w:color="000000"/>
              <w:left w:val="single" w:sz="4" w:space="0" w:color="000000"/>
              <w:bottom w:val="single" w:sz="4" w:space="0" w:color="000000"/>
            </w:tcBorders>
            <w:shd w:val="clear" w:color="auto" w:fill="auto"/>
          </w:tcPr>
          <w:p w14:paraId="06997997" w14:textId="4AD14448" w:rsidR="0048420A" w:rsidRPr="003167FF" w:rsidRDefault="0048420A" w:rsidP="0048420A">
            <w:pPr>
              <w:pStyle w:val="TAC"/>
            </w:pPr>
            <w:r>
              <w:rPr>
                <w:rFonts w:eastAsia="SimSun" w:hint="eastAsia"/>
                <w:lang w:val="en-US"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DA4390" w14:textId="59355658" w:rsidR="0048420A" w:rsidRPr="003167FF" w:rsidRDefault="0048420A" w:rsidP="0048420A">
            <w:pPr>
              <w:pStyle w:val="TAL"/>
            </w:pPr>
            <w:r>
              <w:rPr>
                <w:rFonts w:eastAsia="SimSun" w:hint="eastAsia"/>
                <w:lang w:val="en-US" w:eastAsia="zh-CN"/>
              </w:rPr>
              <w:t>The reason of group deletion.</w:t>
            </w:r>
          </w:p>
        </w:tc>
      </w:tr>
    </w:tbl>
    <w:p w14:paraId="01AF8132" w14:textId="77777777" w:rsidR="00312C76" w:rsidRPr="003167FF" w:rsidRDefault="00312C76" w:rsidP="00312C76"/>
    <w:p w14:paraId="44FC1B3A" w14:textId="77777777" w:rsidR="00312C76" w:rsidRPr="003167FF" w:rsidRDefault="00312C76" w:rsidP="00312C76">
      <w:pPr>
        <w:pStyle w:val="Heading4"/>
      </w:pPr>
      <w:bookmarkStart w:id="790" w:name="_Toc485420518"/>
      <w:bookmarkStart w:id="791" w:name="_Toc533179777"/>
      <w:bookmarkStart w:id="792" w:name="_Toc155355572"/>
      <w:r w:rsidRPr="003167FF">
        <w:t>10.3.2.10</w:t>
      </w:r>
      <w:r w:rsidRPr="003167FF">
        <w:tab/>
        <w:t>Group deletion response</w:t>
      </w:r>
      <w:bookmarkEnd w:id="790"/>
      <w:bookmarkEnd w:id="791"/>
      <w:bookmarkEnd w:id="792"/>
    </w:p>
    <w:p w14:paraId="16AD6587" w14:textId="77777777" w:rsidR="00312C76" w:rsidRPr="003167FF" w:rsidRDefault="00312C76" w:rsidP="00312C76">
      <w:r w:rsidRPr="003167FF">
        <w:t>Table 10.3.2.10-1 describes the information flow group deletion response from the group management server to the group management client.</w:t>
      </w:r>
    </w:p>
    <w:p w14:paraId="151CB447" w14:textId="77777777" w:rsidR="00312C76" w:rsidRPr="003167FF" w:rsidRDefault="00312C76" w:rsidP="00312C76">
      <w:pPr>
        <w:pStyle w:val="TH"/>
      </w:pPr>
      <w:r w:rsidRPr="003167FF">
        <w:t>Table 10.3.2.10-1: Group deletion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380A169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3CBF2B"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A7E910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8E095D" w14:textId="77777777" w:rsidR="00312C76" w:rsidRPr="003167FF" w:rsidRDefault="00312C76" w:rsidP="007E0BCD">
            <w:pPr>
              <w:pStyle w:val="TAH"/>
            </w:pPr>
            <w:r w:rsidRPr="003167FF">
              <w:t>Description</w:t>
            </w:r>
          </w:p>
        </w:tc>
      </w:tr>
      <w:tr w:rsidR="00312C76" w:rsidRPr="003167FF" w14:paraId="4F08AC6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6109416"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750E00E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45BA4B" w14:textId="77777777" w:rsidR="00312C76" w:rsidRPr="003167FF" w:rsidRDefault="00312C76" w:rsidP="007E0BCD">
            <w:pPr>
              <w:pStyle w:val="TAL"/>
            </w:pPr>
            <w:r w:rsidRPr="003167FF">
              <w:t>Identity of the VAL group requested to be deleted</w:t>
            </w:r>
          </w:p>
        </w:tc>
      </w:tr>
      <w:tr w:rsidR="00312C76" w:rsidRPr="003167FF" w14:paraId="03D337E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AC9FCFA" w14:textId="77777777" w:rsidR="00312C76" w:rsidRPr="003167FF" w:rsidRDefault="00312C76" w:rsidP="007E0BCD">
            <w:pPr>
              <w:pStyle w:val="TAL"/>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51FAC05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B181F4" w14:textId="77777777" w:rsidR="00312C76" w:rsidRPr="003167FF" w:rsidRDefault="00312C76" w:rsidP="007E0BCD">
            <w:pPr>
              <w:pStyle w:val="TAL"/>
            </w:pPr>
            <w:r w:rsidRPr="003167FF">
              <w:rPr>
                <w:lang w:eastAsia="zh-CN"/>
              </w:rPr>
              <w:t>Indicates success (group no longer exists), or failure (group deletion did not occur, e.g. authorization failure).</w:t>
            </w:r>
          </w:p>
        </w:tc>
      </w:tr>
    </w:tbl>
    <w:p w14:paraId="59142641" w14:textId="77777777" w:rsidR="00312C76" w:rsidRPr="003167FF" w:rsidRDefault="00312C76" w:rsidP="00312C76"/>
    <w:p w14:paraId="750C7230" w14:textId="77777777" w:rsidR="00312C76" w:rsidRPr="003167FF" w:rsidRDefault="00312C76" w:rsidP="00312C76">
      <w:pPr>
        <w:pStyle w:val="Heading4"/>
      </w:pPr>
      <w:bookmarkStart w:id="793" w:name="_Toc485420523"/>
      <w:bookmarkStart w:id="794" w:name="_Toc533179778"/>
      <w:bookmarkStart w:id="795" w:name="_Toc155355573"/>
      <w:r w:rsidRPr="003167FF">
        <w:t>10.3.2.11</w:t>
      </w:r>
      <w:r w:rsidRPr="003167FF">
        <w:tab/>
        <w:t>Group deletion notification</w:t>
      </w:r>
      <w:bookmarkEnd w:id="793"/>
      <w:bookmarkEnd w:id="794"/>
      <w:bookmarkEnd w:id="795"/>
    </w:p>
    <w:p w14:paraId="79858ED3" w14:textId="77777777" w:rsidR="00312C76" w:rsidRPr="003167FF" w:rsidRDefault="00312C76" w:rsidP="00312C76">
      <w:r w:rsidRPr="003167FF">
        <w:t>Table 10.3.2.11-1 describes the information flow group deletion notification from the group management server to the VAL server, and from the group management server to the group management clients for VAL users which are members of the group.</w:t>
      </w:r>
    </w:p>
    <w:p w14:paraId="13C52A5E" w14:textId="77777777" w:rsidR="00312C76" w:rsidRPr="003167FF" w:rsidRDefault="00312C76" w:rsidP="00312C76">
      <w:pPr>
        <w:pStyle w:val="TH"/>
      </w:pPr>
      <w:r w:rsidRPr="003167FF">
        <w:t>Table 10.3.2.11-1: Group deletion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0CF1B0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DF7196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B96B30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5DE962" w14:textId="77777777" w:rsidR="00312C76" w:rsidRPr="003167FF" w:rsidRDefault="00312C76" w:rsidP="007E0BCD">
            <w:pPr>
              <w:pStyle w:val="TAH"/>
            </w:pPr>
            <w:r w:rsidRPr="003167FF">
              <w:t>Description</w:t>
            </w:r>
          </w:p>
        </w:tc>
      </w:tr>
      <w:tr w:rsidR="00312C76" w:rsidRPr="003167FF" w14:paraId="1F148B2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44CF837"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47DB4EE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6F4771" w14:textId="77777777" w:rsidR="00312C76" w:rsidRPr="003167FF" w:rsidRDefault="00312C76" w:rsidP="007E0BCD">
            <w:pPr>
              <w:pStyle w:val="TAL"/>
            </w:pPr>
            <w:r w:rsidRPr="003167FF">
              <w:t>VAL group ID has been deleted.</w:t>
            </w:r>
          </w:p>
        </w:tc>
      </w:tr>
      <w:tr w:rsidR="0048420A" w:rsidRPr="003167FF" w14:paraId="6E66030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032D1ED" w14:textId="27638D3A" w:rsidR="0048420A" w:rsidRPr="003167FF" w:rsidRDefault="0048420A" w:rsidP="0048420A">
            <w:pPr>
              <w:pStyle w:val="TAL"/>
            </w:pPr>
            <w:r>
              <w:rPr>
                <w:rFonts w:eastAsia="SimSun" w:hint="eastAsia"/>
                <w:lang w:val="en-US" w:eastAsia="zh-CN"/>
              </w:rPr>
              <w:t>Reason</w:t>
            </w:r>
          </w:p>
        </w:tc>
        <w:tc>
          <w:tcPr>
            <w:tcW w:w="1440" w:type="dxa"/>
            <w:tcBorders>
              <w:top w:val="single" w:sz="4" w:space="0" w:color="000000"/>
              <w:left w:val="single" w:sz="4" w:space="0" w:color="000000"/>
              <w:bottom w:val="single" w:sz="4" w:space="0" w:color="000000"/>
            </w:tcBorders>
            <w:shd w:val="clear" w:color="auto" w:fill="auto"/>
          </w:tcPr>
          <w:p w14:paraId="48AC50A2" w14:textId="312DAF3B" w:rsidR="0048420A" w:rsidRPr="003167FF" w:rsidRDefault="0048420A" w:rsidP="0048420A">
            <w:pPr>
              <w:pStyle w:val="TAC"/>
            </w:pPr>
            <w:r>
              <w:rPr>
                <w:rFonts w:eastAsia="SimSun" w:hint="eastAsia"/>
                <w:lang w:val="en-US"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9E2109" w14:textId="40A83703" w:rsidR="0048420A" w:rsidRPr="003167FF" w:rsidRDefault="0048420A" w:rsidP="0048420A">
            <w:pPr>
              <w:pStyle w:val="TAL"/>
            </w:pPr>
            <w:r>
              <w:rPr>
                <w:rFonts w:eastAsia="SimSun" w:hint="eastAsia"/>
                <w:lang w:val="en-US" w:eastAsia="zh-CN"/>
              </w:rPr>
              <w:t>The reason of group deletion.</w:t>
            </w:r>
          </w:p>
        </w:tc>
      </w:tr>
    </w:tbl>
    <w:p w14:paraId="722A12A1" w14:textId="77777777" w:rsidR="00312C76" w:rsidRPr="003167FF" w:rsidRDefault="00312C76" w:rsidP="00312C76"/>
    <w:p w14:paraId="531999AE" w14:textId="77777777" w:rsidR="00312C76" w:rsidRPr="003167FF" w:rsidRDefault="00312C76" w:rsidP="00312C76">
      <w:pPr>
        <w:pStyle w:val="Heading4"/>
      </w:pPr>
      <w:bookmarkStart w:id="796" w:name="_Toc533179781"/>
      <w:bookmarkStart w:id="797" w:name="_Toc155355574"/>
      <w:r w:rsidRPr="003167FF">
        <w:lastRenderedPageBreak/>
        <w:t>10.3.2.12</w:t>
      </w:r>
      <w:r w:rsidRPr="003167FF">
        <w:tab/>
        <w:t>Group information request</w:t>
      </w:r>
      <w:bookmarkEnd w:id="796"/>
      <w:bookmarkEnd w:id="797"/>
    </w:p>
    <w:p w14:paraId="18299755" w14:textId="77777777" w:rsidR="00312C76" w:rsidRPr="003167FF" w:rsidRDefault="00312C76" w:rsidP="00312C76">
      <w:r w:rsidRPr="003167FF">
        <w:t>Table 10.3.2.12-1 describes the information flow group information request from the group management server in the partner VAL system of the VAL group to the group management server in the primary VAL system of the VAL group.</w:t>
      </w:r>
    </w:p>
    <w:p w14:paraId="0E9F59AB" w14:textId="77777777" w:rsidR="00312C76" w:rsidRPr="003167FF" w:rsidRDefault="00312C76" w:rsidP="00312C76">
      <w:pPr>
        <w:pStyle w:val="TH"/>
      </w:pPr>
      <w:r w:rsidRPr="003167FF">
        <w:t>Table 10.3.2.12-1: Group information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3A93207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23FBB08"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1F6E771"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19A31B" w14:textId="77777777" w:rsidR="00312C76" w:rsidRPr="003167FF" w:rsidRDefault="00312C76" w:rsidP="007E0BCD">
            <w:pPr>
              <w:pStyle w:val="TAH"/>
            </w:pPr>
            <w:r w:rsidRPr="003167FF">
              <w:t>Description</w:t>
            </w:r>
          </w:p>
        </w:tc>
      </w:tr>
      <w:tr w:rsidR="00312C76" w:rsidRPr="003167FF" w14:paraId="6CC0640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9517762"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055DB1A3"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74752E" w14:textId="77777777" w:rsidR="00312C76" w:rsidRPr="003167FF" w:rsidRDefault="00312C76" w:rsidP="007E0BCD">
            <w:pPr>
              <w:pStyle w:val="TAL"/>
            </w:pPr>
            <w:r w:rsidRPr="003167FF">
              <w:rPr>
                <w:lang w:eastAsia="zh-CN"/>
              </w:rPr>
              <w:t>The identity of the</w:t>
            </w:r>
            <w:r w:rsidRPr="003167FF">
              <w:t xml:space="preserve"> group management server performing the request.</w:t>
            </w:r>
          </w:p>
        </w:tc>
      </w:tr>
      <w:tr w:rsidR="00312C76" w:rsidRPr="003167FF" w14:paraId="43D2AAC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BCAB710"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1ADDBC2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87E7C1" w14:textId="77777777" w:rsidR="00312C76" w:rsidRPr="003167FF" w:rsidRDefault="00312C76" w:rsidP="007E0BCD">
            <w:pPr>
              <w:pStyle w:val="TAL"/>
            </w:pPr>
            <w:r w:rsidRPr="003167FF">
              <w:t>VAL group ID of the group</w:t>
            </w:r>
          </w:p>
        </w:tc>
      </w:tr>
    </w:tbl>
    <w:p w14:paraId="03EF9CEC" w14:textId="77777777" w:rsidR="00312C76" w:rsidRPr="003167FF" w:rsidRDefault="00312C76" w:rsidP="00312C76"/>
    <w:p w14:paraId="1A63B56C" w14:textId="77777777" w:rsidR="00312C76" w:rsidRPr="003167FF" w:rsidRDefault="00312C76" w:rsidP="00312C76">
      <w:pPr>
        <w:pStyle w:val="Heading4"/>
      </w:pPr>
      <w:bookmarkStart w:id="798" w:name="_Toc533179782"/>
      <w:bookmarkStart w:id="799" w:name="_Toc155355575"/>
      <w:r w:rsidRPr="003167FF">
        <w:t>10.3.2.13</w:t>
      </w:r>
      <w:r w:rsidRPr="003167FF">
        <w:tab/>
        <w:t>Group information response</w:t>
      </w:r>
      <w:bookmarkEnd w:id="798"/>
      <w:bookmarkEnd w:id="799"/>
    </w:p>
    <w:p w14:paraId="7E339FBC" w14:textId="77777777" w:rsidR="00312C76" w:rsidRPr="003167FF" w:rsidRDefault="00312C76" w:rsidP="00312C76">
      <w:r w:rsidRPr="003167FF">
        <w:t>Table 10.3.2.13-1 describes the information flow group information response from the group management server in the primary VAL system of the VAL group to the group management server in the partner VAL system of the VAL group.</w:t>
      </w:r>
    </w:p>
    <w:p w14:paraId="1D83F5A5" w14:textId="77777777" w:rsidR="00312C76" w:rsidRPr="003167FF" w:rsidRDefault="00312C76" w:rsidP="00312C76">
      <w:pPr>
        <w:pStyle w:val="TH"/>
      </w:pPr>
      <w:r w:rsidRPr="003167FF">
        <w:t>Table 10.3.2.13-1: Group information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138A2B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A7388A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D4DE347"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15039E" w14:textId="77777777" w:rsidR="00312C76" w:rsidRPr="003167FF" w:rsidRDefault="00312C76" w:rsidP="007E0BCD">
            <w:pPr>
              <w:pStyle w:val="TAH"/>
            </w:pPr>
            <w:r w:rsidRPr="003167FF">
              <w:t>Description</w:t>
            </w:r>
          </w:p>
        </w:tc>
      </w:tr>
      <w:tr w:rsidR="00312C76" w:rsidRPr="003167FF" w14:paraId="330A83A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C7D413"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511FA53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11C6F5" w14:textId="77777777" w:rsidR="00312C76" w:rsidRPr="003167FF" w:rsidRDefault="00312C76" w:rsidP="007E0BCD">
            <w:pPr>
              <w:pStyle w:val="TAL"/>
            </w:pPr>
            <w:r w:rsidRPr="003167FF">
              <w:t>VAL group ID of the group</w:t>
            </w:r>
          </w:p>
        </w:tc>
      </w:tr>
      <w:tr w:rsidR="00312C76" w:rsidRPr="003167FF" w14:paraId="7B9ABCF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568EDDD" w14:textId="77777777" w:rsidR="00312C76" w:rsidRPr="003167FF" w:rsidRDefault="00312C76" w:rsidP="007E0BCD">
            <w:pPr>
              <w:pStyle w:val="TAL"/>
            </w:pPr>
            <w:r w:rsidRPr="003167FF">
              <w:t>VAL group configuration information</w:t>
            </w:r>
          </w:p>
        </w:tc>
        <w:tc>
          <w:tcPr>
            <w:tcW w:w="1440" w:type="dxa"/>
            <w:tcBorders>
              <w:top w:val="single" w:sz="4" w:space="0" w:color="000000"/>
              <w:left w:val="single" w:sz="4" w:space="0" w:color="000000"/>
              <w:bottom w:val="single" w:sz="4" w:space="0" w:color="000000"/>
            </w:tcBorders>
            <w:shd w:val="clear" w:color="auto" w:fill="auto"/>
          </w:tcPr>
          <w:p w14:paraId="157A1579" w14:textId="77777777" w:rsidR="00312C76" w:rsidRPr="003167FF" w:rsidRDefault="00312C76" w:rsidP="007E0BCD">
            <w:pPr>
              <w:pStyle w:val="TAC"/>
            </w:pPr>
            <w:r w:rsidRPr="003167FF">
              <w:t>O</w:t>
            </w:r>
          </w:p>
          <w:p w14:paraId="079682CD" w14:textId="52552106" w:rsidR="00312C76" w:rsidRPr="003167FF" w:rsidRDefault="00312C76" w:rsidP="007E0BCD">
            <w:pPr>
              <w:pStyle w:val="TAC"/>
            </w:pPr>
            <w:r w:rsidRPr="003167FF">
              <w:t>(</w:t>
            </w:r>
            <w:r w:rsidR="00FE1B62" w:rsidRPr="003167FF">
              <w:t>see </w:t>
            </w:r>
            <w:r w:rsidRPr="003167FF">
              <w:t>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249CA9" w14:textId="77777777" w:rsidR="00312C76" w:rsidRPr="003167FF" w:rsidRDefault="00312C76" w:rsidP="007E0BCD">
            <w:pPr>
              <w:pStyle w:val="TAL"/>
            </w:pPr>
            <w:r w:rsidRPr="003167FF">
              <w:t>Configuration information for the VAL group</w:t>
            </w:r>
          </w:p>
        </w:tc>
      </w:tr>
      <w:tr w:rsidR="00312C76" w:rsidRPr="003167FF" w14:paraId="390153E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A50F539" w14:textId="77777777" w:rsidR="00312C76" w:rsidRPr="003167FF" w:rsidRDefault="00312C76" w:rsidP="007E0BCD">
            <w:pPr>
              <w:pStyle w:val="TAL"/>
            </w:pPr>
            <w:r w:rsidRPr="003167FF">
              <w:t>Failure reason</w:t>
            </w:r>
          </w:p>
        </w:tc>
        <w:tc>
          <w:tcPr>
            <w:tcW w:w="1440" w:type="dxa"/>
            <w:tcBorders>
              <w:top w:val="single" w:sz="4" w:space="0" w:color="000000"/>
              <w:left w:val="single" w:sz="4" w:space="0" w:color="000000"/>
              <w:bottom w:val="single" w:sz="4" w:space="0" w:color="000000"/>
            </w:tcBorders>
            <w:shd w:val="clear" w:color="auto" w:fill="auto"/>
          </w:tcPr>
          <w:p w14:paraId="0EDC7848" w14:textId="77777777" w:rsidR="00312C76" w:rsidRPr="003167FF" w:rsidRDefault="00312C76" w:rsidP="007E0BCD">
            <w:pPr>
              <w:pStyle w:val="TAC"/>
            </w:pPr>
            <w:r w:rsidRPr="003167FF">
              <w:t>O</w:t>
            </w:r>
          </w:p>
          <w:p w14:paraId="3AFF1D46" w14:textId="11D9EB30" w:rsidR="00312C76" w:rsidRPr="003167FF" w:rsidRDefault="00312C76" w:rsidP="007E0BCD">
            <w:pPr>
              <w:pStyle w:val="TAC"/>
            </w:pPr>
            <w:r w:rsidRPr="003167FF">
              <w:t>(</w:t>
            </w:r>
            <w:r w:rsidR="00FE1B62" w:rsidRPr="003167FF">
              <w:t>see </w:t>
            </w:r>
            <w:r w:rsidRPr="003167FF">
              <w:t>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12EC54" w14:textId="77777777" w:rsidR="00312C76" w:rsidRPr="003167FF" w:rsidRDefault="00312C76" w:rsidP="007E0BCD">
            <w:pPr>
              <w:pStyle w:val="TAL"/>
            </w:pPr>
            <w:r w:rsidRPr="003167FF">
              <w:t>Indicates reason for failure to provide VAL group configuration information</w:t>
            </w:r>
          </w:p>
        </w:tc>
      </w:tr>
      <w:tr w:rsidR="00312C76" w:rsidRPr="003167FF" w14:paraId="7E409C70"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2FD2C73" w14:textId="77777777" w:rsidR="00312C76" w:rsidRPr="003167FF" w:rsidRDefault="00312C76" w:rsidP="007E0BCD">
            <w:pPr>
              <w:pStyle w:val="TAN"/>
            </w:pPr>
            <w:r w:rsidRPr="003167FF">
              <w:t>NOTE 1:</w:t>
            </w:r>
            <w:r w:rsidRPr="003167FF">
              <w:tab/>
              <w:t>Shall be present if the request can be fulfilled by the group management server in the primary VAL system of the VAL group.</w:t>
            </w:r>
          </w:p>
          <w:p w14:paraId="459EF598" w14:textId="77777777" w:rsidR="00312C76" w:rsidRPr="003167FF" w:rsidRDefault="00312C76" w:rsidP="007E0BCD">
            <w:pPr>
              <w:pStyle w:val="TAN"/>
            </w:pPr>
            <w:r w:rsidRPr="003167FF">
              <w:t>NOTE 2:</w:t>
            </w:r>
            <w:r w:rsidRPr="003167FF">
              <w:tab/>
              <w:t>Shall be present if the request cannot be fulfilled by the group management server in the primary VAL system of the VAL group.</w:t>
            </w:r>
          </w:p>
        </w:tc>
      </w:tr>
    </w:tbl>
    <w:p w14:paraId="0FBE6BD4" w14:textId="77777777" w:rsidR="00312C76" w:rsidRPr="003167FF" w:rsidRDefault="00312C76" w:rsidP="00312C76">
      <w:pPr>
        <w:rPr>
          <w:noProof/>
          <w:lang w:eastAsia="zh-CN"/>
        </w:rPr>
      </w:pPr>
    </w:p>
    <w:p w14:paraId="173B504D" w14:textId="77777777" w:rsidR="00312C76" w:rsidRPr="003167FF" w:rsidRDefault="00312C76" w:rsidP="00312C76">
      <w:pPr>
        <w:pStyle w:val="Heading4"/>
      </w:pPr>
      <w:bookmarkStart w:id="800" w:name="_Toc533179783"/>
      <w:bookmarkStart w:id="801" w:name="_Toc155355576"/>
      <w:r w:rsidRPr="003167FF">
        <w:t>10.3.2.14</w:t>
      </w:r>
      <w:r w:rsidRPr="003167FF">
        <w:tab/>
        <w:t>Group information subscribe request</w:t>
      </w:r>
      <w:bookmarkEnd w:id="800"/>
      <w:bookmarkEnd w:id="801"/>
    </w:p>
    <w:p w14:paraId="59845ADC" w14:textId="0EE35673" w:rsidR="00312C76" w:rsidRPr="003167FF" w:rsidRDefault="00312C76" w:rsidP="00312C76">
      <w:r w:rsidRPr="003167FF">
        <w:t xml:space="preserve">Table 10.3.2.14-1 describes the information flow group information subscribe request from the </w:t>
      </w:r>
      <w:r w:rsidR="009B0A48" w:rsidRPr="009B0A48">
        <w:t xml:space="preserve">group management client or VAL server to the </w:t>
      </w:r>
      <w:r w:rsidRPr="003167FF">
        <w:t>group management server.</w:t>
      </w:r>
    </w:p>
    <w:p w14:paraId="459E8F4D" w14:textId="77777777" w:rsidR="00312C76" w:rsidRPr="003167FF" w:rsidRDefault="00312C76" w:rsidP="00312C76">
      <w:pPr>
        <w:pStyle w:val="TH"/>
      </w:pPr>
      <w:r w:rsidRPr="003167FF">
        <w:t>Table 10.3.2.14-1: Group information subscribe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C65C4A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EEC4D98"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A69AB2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D765B6" w14:textId="77777777" w:rsidR="00312C76" w:rsidRPr="003167FF" w:rsidRDefault="00312C76" w:rsidP="007E0BCD">
            <w:pPr>
              <w:pStyle w:val="TAH"/>
            </w:pPr>
            <w:r w:rsidRPr="003167FF">
              <w:t>Description</w:t>
            </w:r>
          </w:p>
        </w:tc>
      </w:tr>
      <w:tr w:rsidR="00312C76" w:rsidRPr="003167FF" w14:paraId="589C813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736ADE3"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17B9A82C"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755722" w14:textId="2EDFDD6F" w:rsidR="00312C76" w:rsidRPr="003167FF" w:rsidRDefault="00312C76" w:rsidP="007E0BCD">
            <w:pPr>
              <w:pStyle w:val="TAL"/>
            </w:pPr>
            <w:r w:rsidRPr="003167FF">
              <w:rPr>
                <w:lang w:eastAsia="zh-CN"/>
              </w:rPr>
              <w:t>The identity of the</w:t>
            </w:r>
            <w:r w:rsidRPr="003167FF">
              <w:t xml:space="preserve"> group management </w:t>
            </w:r>
            <w:r w:rsidR="009B0A48" w:rsidRPr="009B0A48">
              <w:t xml:space="preserve">client or VAL </w:t>
            </w:r>
            <w:r w:rsidRPr="003167FF">
              <w:t>server performing the request.</w:t>
            </w:r>
          </w:p>
        </w:tc>
      </w:tr>
      <w:tr w:rsidR="00312C76" w:rsidRPr="003167FF" w14:paraId="270BAFA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715772B"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5D8966D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3B251C" w14:textId="77777777" w:rsidR="00312C76" w:rsidRPr="003167FF" w:rsidRDefault="00312C76" w:rsidP="007E0BCD">
            <w:pPr>
              <w:pStyle w:val="TAL"/>
            </w:pPr>
            <w:r w:rsidRPr="003167FF">
              <w:t>VAL group ID of the group</w:t>
            </w:r>
          </w:p>
        </w:tc>
      </w:tr>
      <w:tr w:rsidR="009B0A48" w:rsidRPr="003167FF" w14:paraId="2C2EAD4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C4A2169" w14:textId="36AB9510" w:rsidR="009B0A48" w:rsidRPr="003167FF" w:rsidRDefault="009B0A48" w:rsidP="009B0A48">
            <w:pPr>
              <w:pStyle w:val="TAL"/>
            </w:pPr>
            <w:r w:rsidRPr="003167FF">
              <w:rPr>
                <w:rFonts w:eastAsia="DengXian"/>
              </w:rPr>
              <w:t>Minimum time between consecutive notifications</w:t>
            </w:r>
          </w:p>
        </w:tc>
        <w:tc>
          <w:tcPr>
            <w:tcW w:w="1440" w:type="dxa"/>
            <w:tcBorders>
              <w:top w:val="single" w:sz="4" w:space="0" w:color="000000"/>
              <w:left w:val="single" w:sz="4" w:space="0" w:color="000000"/>
              <w:bottom w:val="single" w:sz="4" w:space="0" w:color="000000"/>
            </w:tcBorders>
            <w:shd w:val="clear" w:color="auto" w:fill="auto"/>
          </w:tcPr>
          <w:p w14:paraId="42F0B0A8" w14:textId="6F8249F2" w:rsidR="009B0A48" w:rsidRPr="003167FF" w:rsidRDefault="009B0A48" w:rsidP="009B0A48">
            <w:pPr>
              <w:pStyle w:val="TAC"/>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B5EC15" w14:textId="745BBF86" w:rsidR="009B0A48" w:rsidRPr="003167FF" w:rsidRDefault="009B0A48" w:rsidP="009B0A48">
            <w:pPr>
              <w:pStyle w:val="TAL"/>
            </w:pPr>
            <w:r w:rsidRPr="003167FF">
              <w:rPr>
                <w:rFonts w:eastAsia="DengXian"/>
                <w:lang w:eastAsia="zh-CN"/>
              </w:rPr>
              <w:t>Defaults to 0 if not provided, otherwise indicates the minimum time interval between consecutive notifications</w:t>
            </w:r>
          </w:p>
        </w:tc>
      </w:tr>
    </w:tbl>
    <w:p w14:paraId="065ED66B" w14:textId="77777777" w:rsidR="00312C76" w:rsidRPr="003167FF" w:rsidRDefault="00312C76" w:rsidP="00312C76"/>
    <w:p w14:paraId="7F54692F" w14:textId="77777777" w:rsidR="00312C76" w:rsidRPr="003167FF" w:rsidRDefault="00312C76" w:rsidP="00312C76">
      <w:pPr>
        <w:pStyle w:val="Heading4"/>
      </w:pPr>
      <w:bookmarkStart w:id="802" w:name="_Toc533179784"/>
      <w:bookmarkStart w:id="803" w:name="_Toc155355577"/>
      <w:r w:rsidRPr="003167FF">
        <w:t>10.3.2.15</w:t>
      </w:r>
      <w:r w:rsidRPr="003167FF">
        <w:tab/>
        <w:t>Group information subscribe response</w:t>
      </w:r>
      <w:bookmarkEnd w:id="802"/>
      <w:bookmarkEnd w:id="803"/>
    </w:p>
    <w:p w14:paraId="6454379E" w14:textId="42782815" w:rsidR="00312C76" w:rsidRPr="003167FF" w:rsidRDefault="00312C76" w:rsidP="00312C76">
      <w:r w:rsidRPr="003167FF">
        <w:t xml:space="preserve">Table 10.3.2.15-1 describes the information flow group information subscribe response from the group management server </w:t>
      </w:r>
      <w:r w:rsidR="009B0A48" w:rsidRPr="009B0A48">
        <w:t>to the group management client or the VAL server</w:t>
      </w:r>
      <w:r w:rsidRPr="003167FF">
        <w:t>.</w:t>
      </w:r>
    </w:p>
    <w:p w14:paraId="0DE698DF" w14:textId="77777777" w:rsidR="00312C76" w:rsidRPr="003167FF" w:rsidRDefault="00312C76" w:rsidP="00312C76">
      <w:pPr>
        <w:pStyle w:val="TH"/>
      </w:pPr>
      <w:r w:rsidRPr="003167FF">
        <w:t>Table 10.3.2.15-1: Group information subscribe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7C93EF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8348C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18BC2B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BB0C07" w14:textId="77777777" w:rsidR="00312C76" w:rsidRPr="003167FF" w:rsidRDefault="00312C76" w:rsidP="007E0BCD">
            <w:pPr>
              <w:pStyle w:val="TAH"/>
            </w:pPr>
            <w:r w:rsidRPr="003167FF">
              <w:t>Description</w:t>
            </w:r>
          </w:p>
        </w:tc>
      </w:tr>
      <w:tr w:rsidR="00312C76" w:rsidRPr="003167FF" w14:paraId="11B51B9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E804138"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4952FED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07AE44" w14:textId="77777777" w:rsidR="00312C76" w:rsidRPr="003167FF" w:rsidRDefault="00312C76" w:rsidP="007E0BCD">
            <w:pPr>
              <w:pStyle w:val="TAL"/>
            </w:pPr>
            <w:r w:rsidRPr="003167FF">
              <w:t>VAL group ID of the group</w:t>
            </w:r>
          </w:p>
        </w:tc>
      </w:tr>
      <w:tr w:rsidR="00312C76" w:rsidRPr="003167FF" w14:paraId="1D672C4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F0C5EC"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0EE5ECEB"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BEA25A" w14:textId="77777777" w:rsidR="00312C76" w:rsidRPr="003167FF" w:rsidRDefault="00312C76" w:rsidP="007E0BCD">
            <w:pPr>
              <w:pStyle w:val="TAL"/>
            </w:pPr>
            <w:r w:rsidRPr="003167FF">
              <w:t>Indicates success or failure of the subscribe request</w:t>
            </w:r>
          </w:p>
        </w:tc>
      </w:tr>
    </w:tbl>
    <w:p w14:paraId="1A19F0D1" w14:textId="77777777" w:rsidR="00312C76" w:rsidRPr="003167FF" w:rsidRDefault="00312C76" w:rsidP="00312C76"/>
    <w:p w14:paraId="703839AB" w14:textId="77777777" w:rsidR="00312C76" w:rsidRPr="003167FF" w:rsidRDefault="00312C76" w:rsidP="00312C76">
      <w:pPr>
        <w:pStyle w:val="Heading4"/>
      </w:pPr>
      <w:bookmarkStart w:id="804" w:name="_Toc533179785"/>
      <w:bookmarkStart w:id="805" w:name="_Toc155355578"/>
      <w:r w:rsidRPr="003167FF">
        <w:lastRenderedPageBreak/>
        <w:t>10.3.2.16</w:t>
      </w:r>
      <w:r w:rsidRPr="003167FF">
        <w:tab/>
        <w:t>Group information notify request</w:t>
      </w:r>
      <w:bookmarkEnd w:id="804"/>
      <w:bookmarkEnd w:id="805"/>
    </w:p>
    <w:p w14:paraId="38095AB8" w14:textId="16A69136" w:rsidR="00312C76" w:rsidRPr="003167FF" w:rsidRDefault="00312C76" w:rsidP="00312C76">
      <w:r w:rsidRPr="003167FF">
        <w:t xml:space="preserve">Table 10.3.2.16-1 describes the information flow group information notify request from the group management server </w:t>
      </w:r>
      <w:r w:rsidR="009B0A48" w:rsidRPr="009B0A48">
        <w:t>to the group management client or VAL server</w:t>
      </w:r>
      <w:r w:rsidRPr="003167FF">
        <w:t>.</w:t>
      </w:r>
    </w:p>
    <w:p w14:paraId="59EA1996" w14:textId="77777777" w:rsidR="00312C76" w:rsidRPr="003167FF" w:rsidRDefault="00312C76" w:rsidP="00312C76">
      <w:pPr>
        <w:pStyle w:val="TH"/>
      </w:pPr>
      <w:r w:rsidRPr="003167FF">
        <w:t>Table 10.3.2.16-1: Group information notify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D768F7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4E47A0B"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C2AB6B6"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B03F3B" w14:textId="77777777" w:rsidR="00312C76" w:rsidRPr="003167FF" w:rsidRDefault="00312C76" w:rsidP="007E0BCD">
            <w:pPr>
              <w:pStyle w:val="TAH"/>
            </w:pPr>
            <w:r w:rsidRPr="003167FF">
              <w:t>Description</w:t>
            </w:r>
          </w:p>
        </w:tc>
      </w:tr>
      <w:tr w:rsidR="00312C76" w:rsidRPr="003167FF" w14:paraId="6755AE3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86B1B62"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60062CD5"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F2C3FD" w14:textId="77777777" w:rsidR="00312C76" w:rsidRPr="003167FF" w:rsidRDefault="00312C76" w:rsidP="007E0BCD">
            <w:pPr>
              <w:pStyle w:val="TAL"/>
            </w:pPr>
            <w:r w:rsidRPr="003167FF">
              <w:rPr>
                <w:lang w:eastAsia="zh-CN"/>
              </w:rPr>
              <w:t>The identity of the</w:t>
            </w:r>
            <w:r w:rsidRPr="003167FF">
              <w:t xml:space="preserve"> group management server performing the request.</w:t>
            </w:r>
          </w:p>
        </w:tc>
      </w:tr>
      <w:tr w:rsidR="00312C76" w:rsidRPr="003167FF" w14:paraId="61D5A16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09E7CC"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600E593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80B612" w14:textId="77777777" w:rsidR="00312C76" w:rsidRPr="003167FF" w:rsidRDefault="00312C76" w:rsidP="007E0BCD">
            <w:pPr>
              <w:pStyle w:val="TAL"/>
            </w:pPr>
            <w:r w:rsidRPr="003167FF">
              <w:t>VAL group ID of the group</w:t>
            </w:r>
          </w:p>
        </w:tc>
      </w:tr>
      <w:tr w:rsidR="00312C76" w:rsidRPr="003167FF" w14:paraId="708C7A9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B9D2C6E" w14:textId="0F1D8775" w:rsidR="00312C76" w:rsidRPr="003167FF" w:rsidRDefault="00312C76" w:rsidP="007E0BCD">
            <w:pPr>
              <w:pStyle w:val="TAL"/>
            </w:pPr>
            <w:r w:rsidRPr="003167FF">
              <w:t>VAL group information</w:t>
            </w:r>
          </w:p>
        </w:tc>
        <w:tc>
          <w:tcPr>
            <w:tcW w:w="1440" w:type="dxa"/>
            <w:tcBorders>
              <w:top w:val="single" w:sz="4" w:space="0" w:color="000000"/>
              <w:left w:val="single" w:sz="4" w:space="0" w:color="000000"/>
              <w:bottom w:val="single" w:sz="4" w:space="0" w:color="000000"/>
            </w:tcBorders>
            <w:shd w:val="clear" w:color="auto" w:fill="auto"/>
          </w:tcPr>
          <w:p w14:paraId="37BE4D2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A2BF2A" w14:textId="7AE247E0" w:rsidR="00312C76" w:rsidRPr="003167FF" w:rsidRDefault="009B0A48" w:rsidP="007E0BCD">
            <w:pPr>
              <w:pStyle w:val="TAL"/>
            </w:pPr>
            <w:r w:rsidRPr="009B0A48">
              <w:t xml:space="preserve">Group </w:t>
            </w:r>
            <w:r w:rsidR="00312C76" w:rsidRPr="003167FF">
              <w:t>information for the VAL group</w:t>
            </w:r>
          </w:p>
        </w:tc>
      </w:tr>
    </w:tbl>
    <w:p w14:paraId="58489008" w14:textId="77777777" w:rsidR="00312C76" w:rsidRPr="003167FF" w:rsidRDefault="00312C76" w:rsidP="00312C76">
      <w:pPr>
        <w:rPr>
          <w:noProof/>
          <w:lang w:eastAsia="zh-CN"/>
        </w:rPr>
      </w:pPr>
    </w:p>
    <w:p w14:paraId="72CA6955" w14:textId="77777777" w:rsidR="00312C76" w:rsidRPr="003167FF" w:rsidRDefault="00312C76" w:rsidP="00312C76">
      <w:pPr>
        <w:pStyle w:val="Heading4"/>
      </w:pPr>
      <w:bookmarkStart w:id="806" w:name="_Toc533179786"/>
      <w:bookmarkStart w:id="807" w:name="_Toc155355579"/>
      <w:r w:rsidRPr="003167FF">
        <w:t>10.3.2.17</w:t>
      </w:r>
      <w:r w:rsidRPr="003167FF">
        <w:tab/>
        <w:t>Group information notify response</w:t>
      </w:r>
      <w:bookmarkEnd w:id="806"/>
      <w:bookmarkEnd w:id="807"/>
    </w:p>
    <w:p w14:paraId="5A37C755" w14:textId="55EC5B4D" w:rsidR="00312C76" w:rsidRPr="003167FF" w:rsidRDefault="00312C76" w:rsidP="00312C76">
      <w:r w:rsidRPr="003167FF">
        <w:t xml:space="preserve">Table 10.3.2.17-1 describes the information flow group information notify response from the </w:t>
      </w:r>
      <w:r w:rsidR="009B0A48" w:rsidRPr="009B0A48">
        <w:t xml:space="preserve">group management client or VAL server to the </w:t>
      </w:r>
      <w:r w:rsidRPr="003167FF">
        <w:t>group management server.</w:t>
      </w:r>
    </w:p>
    <w:p w14:paraId="28E6DF9F" w14:textId="77777777" w:rsidR="00312C76" w:rsidRPr="003167FF" w:rsidRDefault="00312C76" w:rsidP="00312C76">
      <w:pPr>
        <w:pStyle w:val="TH"/>
      </w:pPr>
      <w:r w:rsidRPr="003167FF">
        <w:t>Table 10.3.2.17-1: Group information notify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30C0F9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C1DA523"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8550967"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569E84" w14:textId="77777777" w:rsidR="00312C76" w:rsidRPr="003167FF" w:rsidRDefault="00312C76" w:rsidP="007E0BCD">
            <w:pPr>
              <w:pStyle w:val="TAH"/>
            </w:pPr>
            <w:r w:rsidRPr="003167FF">
              <w:t>Description</w:t>
            </w:r>
          </w:p>
        </w:tc>
      </w:tr>
      <w:tr w:rsidR="00312C76" w:rsidRPr="003167FF" w14:paraId="0FF3159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0BEBAF9"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30178EE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D1A6A7" w14:textId="77777777" w:rsidR="00312C76" w:rsidRPr="003167FF" w:rsidRDefault="00312C76" w:rsidP="007E0BCD">
            <w:pPr>
              <w:pStyle w:val="TAL"/>
            </w:pPr>
            <w:r w:rsidRPr="003167FF">
              <w:t>VAL group ID of the group</w:t>
            </w:r>
          </w:p>
        </w:tc>
      </w:tr>
      <w:tr w:rsidR="00312C76" w:rsidRPr="003167FF" w14:paraId="22F02A7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B903DE5"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67A3824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CA88D6" w14:textId="77777777" w:rsidR="00312C76" w:rsidRPr="003167FF" w:rsidRDefault="00312C76" w:rsidP="007E0BCD">
            <w:pPr>
              <w:pStyle w:val="TAL"/>
            </w:pPr>
            <w:r w:rsidRPr="003167FF">
              <w:t>Indicates success or failure of the notification request</w:t>
            </w:r>
          </w:p>
        </w:tc>
      </w:tr>
    </w:tbl>
    <w:p w14:paraId="729933CC" w14:textId="77777777" w:rsidR="00312C76" w:rsidRPr="003167FF" w:rsidRDefault="00312C76" w:rsidP="00312C76"/>
    <w:p w14:paraId="7A6517E3" w14:textId="77777777" w:rsidR="00312C76" w:rsidRPr="003167FF" w:rsidRDefault="00312C76" w:rsidP="00312C76">
      <w:pPr>
        <w:pStyle w:val="Heading4"/>
      </w:pPr>
      <w:bookmarkStart w:id="808" w:name="_Toc453260179"/>
      <w:bookmarkStart w:id="809" w:name="_Toc453261066"/>
      <w:bookmarkStart w:id="810" w:name="_Toc453279803"/>
      <w:bookmarkStart w:id="811" w:name="_Toc459375141"/>
      <w:bookmarkStart w:id="812" w:name="_Toc468105379"/>
      <w:bookmarkStart w:id="813" w:name="_Toc468110474"/>
      <w:bookmarkStart w:id="814" w:name="_Toc533179692"/>
      <w:bookmarkStart w:id="815" w:name="_Toc533179787"/>
      <w:bookmarkStart w:id="816" w:name="_Toc155355580"/>
      <w:r w:rsidRPr="003167FF">
        <w:t>10.3.2.18</w:t>
      </w:r>
      <w:r w:rsidRPr="003167FF">
        <w:tab/>
      </w:r>
      <w:r w:rsidRPr="003167FF">
        <w:rPr>
          <w:lang w:eastAsia="zh-CN"/>
        </w:rPr>
        <w:t>Store group configuration request</w:t>
      </w:r>
      <w:bookmarkEnd w:id="808"/>
      <w:bookmarkEnd w:id="809"/>
      <w:bookmarkEnd w:id="810"/>
      <w:bookmarkEnd w:id="811"/>
      <w:bookmarkEnd w:id="812"/>
      <w:bookmarkEnd w:id="813"/>
      <w:bookmarkEnd w:id="814"/>
      <w:bookmarkEnd w:id="816"/>
    </w:p>
    <w:p w14:paraId="13524632" w14:textId="745898AB" w:rsidR="00312C76" w:rsidRPr="003167FF" w:rsidRDefault="00312C76" w:rsidP="00312C76">
      <w:r w:rsidRPr="003167FF">
        <w:t>Table 10.3.2.18-</w:t>
      </w:r>
      <w:r w:rsidRPr="003167FF">
        <w:rPr>
          <w:lang w:eastAsia="zh-CN"/>
        </w:rPr>
        <w:t>1</w:t>
      </w:r>
      <w:r w:rsidRPr="003167FF">
        <w:t xml:space="preserve"> describes the information flow </w:t>
      </w:r>
      <w:r w:rsidRPr="003167FF">
        <w:rPr>
          <w:lang w:eastAsia="zh-CN"/>
        </w:rPr>
        <w:t>store group configuration request</w:t>
      </w:r>
      <w:r w:rsidRPr="003167FF">
        <w:t xml:space="preserve"> from the group management client </w:t>
      </w:r>
      <w:r w:rsidR="00CA2EB5" w:rsidRPr="00CA2EB5">
        <w:t xml:space="preserve">or VAL server </w:t>
      </w:r>
      <w:r w:rsidRPr="003167FF">
        <w:t>to the group management server.</w:t>
      </w:r>
    </w:p>
    <w:p w14:paraId="565BA0D6" w14:textId="77777777" w:rsidR="00312C76" w:rsidRPr="003167FF" w:rsidRDefault="00312C76" w:rsidP="00312C76">
      <w:pPr>
        <w:pStyle w:val="TH"/>
        <w:rPr>
          <w:lang w:eastAsia="zh-CN"/>
        </w:rPr>
      </w:pPr>
      <w:r w:rsidRPr="003167FF">
        <w:t>Table 10.3.2.18-</w:t>
      </w:r>
      <w:r w:rsidRPr="003167FF">
        <w:rPr>
          <w:lang w:eastAsia="zh-CN"/>
        </w:rPr>
        <w:t>1</w:t>
      </w:r>
      <w:r w:rsidRPr="003167FF">
        <w:t xml:space="preserve">: </w:t>
      </w:r>
      <w:r w:rsidRPr="003167FF">
        <w:rPr>
          <w:lang w:eastAsia="zh-CN"/>
        </w:rPr>
        <w:t>Store group configuration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EEA157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36262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C6396E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A07D0D" w14:textId="77777777" w:rsidR="00312C76" w:rsidRPr="003167FF" w:rsidRDefault="00312C76" w:rsidP="007E0BCD">
            <w:pPr>
              <w:pStyle w:val="TAH"/>
            </w:pPr>
            <w:r w:rsidRPr="003167FF">
              <w:t>Description</w:t>
            </w:r>
          </w:p>
        </w:tc>
      </w:tr>
      <w:tr w:rsidR="00312C76" w:rsidRPr="003167FF" w14:paraId="6E2EE75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5475E56"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5DFAE1BB"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B2B0A0" w14:textId="3CF60B2D" w:rsidR="00312C76" w:rsidRPr="003167FF" w:rsidRDefault="00312C76" w:rsidP="007E0BCD">
            <w:pPr>
              <w:pStyle w:val="TAL"/>
            </w:pPr>
            <w:r w:rsidRPr="003167FF">
              <w:rPr>
                <w:lang w:eastAsia="zh-CN"/>
              </w:rPr>
              <w:t>The identity of the</w:t>
            </w:r>
            <w:r w:rsidRPr="003167FF">
              <w:t xml:space="preserve"> group management client </w:t>
            </w:r>
            <w:r w:rsidR="00CA2EB5" w:rsidRPr="00CA2EB5">
              <w:t xml:space="preserve">or VAL server </w:t>
            </w:r>
            <w:r w:rsidRPr="003167FF">
              <w:t>performing the request.</w:t>
            </w:r>
          </w:p>
        </w:tc>
      </w:tr>
      <w:tr w:rsidR="00312C76" w:rsidRPr="003167FF" w14:paraId="31DA7C9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86D6F70" w14:textId="77777777" w:rsidR="00312C76" w:rsidRPr="003167FF" w:rsidRDefault="00312C76" w:rsidP="007E0BCD">
            <w:pPr>
              <w:pStyle w:val="TAL"/>
              <w:rPr>
                <w:lang w:eastAsia="zh-CN"/>
              </w:rPr>
            </w:pPr>
            <w:r w:rsidRPr="003167FF">
              <w:t xml:space="preserve">VAL group </w:t>
            </w:r>
            <w:r w:rsidRPr="003167FF">
              <w:rPr>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3958E12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C230E5" w14:textId="77777777" w:rsidR="00312C76" w:rsidRPr="003167FF" w:rsidRDefault="00312C76" w:rsidP="007E0BCD">
            <w:pPr>
              <w:pStyle w:val="TAL"/>
            </w:pPr>
            <w:r w:rsidRPr="003167FF">
              <w:t xml:space="preserve">VAL group </w:t>
            </w:r>
            <w:r w:rsidRPr="003167FF">
              <w:rPr>
                <w:lang w:eastAsia="zh-CN"/>
              </w:rPr>
              <w:t>ID</w:t>
            </w:r>
            <w:r w:rsidRPr="003167FF">
              <w:t xml:space="preserve"> of the group</w:t>
            </w:r>
          </w:p>
        </w:tc>
      </w:tr>
      <w:tr w:rsidR="00312C76" w:rsidRPr="003167FF" w14:paraId="6A17886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EB4816" w14:textId="77777777" w:rsidR="00312C76" w:rsidRPr="003167FF" w:rsidRDefault="00312C76" w:rsidP="007E0BCD">
            <w:pPr>
              <w:pStyle w:val="TAL"/>
              <w:rPr>
                <w:lang w:eastAsia="zh-CN"/>
              </w:rPr>
            </w:pPr>
            <w:r w:rsidRPr="003167FF">
              <w:t xml:space="preserve">VAL </w:t>
            </w:r>
            <w:r w:rsidRPr="003167FF">
              <w:rPr>
                <w:lang w:eastAsia="zh-CN"/>
              </w:rPr>
              <w:t>group configuration data</w:t>
            </w:r>
          </w:p>
        </w:tc>
        <w:tc>
          <w:tcPr>
            <w:tcW w:w="1440" w:type="dxa"/>
            <w:tcBorders>
              <w:top w:val="single" w:sz="4" w:space="0" w:color="000000"/>
              <w:left w:val="single" w:sz="4" w:space="0" w:color="000000"/>
              <w:bottom w:val="single" w:sz="4" w:space="0" w:color="000000"/>
            </w:tcBorders>
            <w:shd w:val="clear" w:color="auto" w:fill="auto"/>
          </w:tcPr>
          <w:p w14:paraId="4E393E8C"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215070" w14:textId="77777777" w:rsidR="00312C76" w:rsidRPr="003167FF" w:rsidRDefault="00312C76" w:rsidP="007E0BCD">
            <w:pPr>
              <w:pStyle w:val="TAL"/>
              <w:rPr>
                <w:lang w:eastAsia="zh-CN"/>
              </w:rPr>
            </w:pPr>
            <w:r w:rsidRPr="003167FF">
              <w:t xml:space="preserve">VAL </w:t>
            </w:r>
            <w:r w:rsidRPr="003167FF">
              <w:rPr>
                <w:lang w:eastAsia="zh-CN"/>
              </w:rPr>
              <w:t>group configuration data</w:t>
            </w:r>
          </w:p>
        </w:tc>
      </w:tr>
    </w:tbl>
    <w:p w14:paraId="23D93F66" w14:textId="77777777" w:rsidR="00312C76" w:rsidRPr="003167FF" w:rsidRDefault="00312C76" w:rsidP="00312C76"/>
    <w:p w14:paraId="6061ED51" w14:textId="77777777" w:rsidR="00312C76" w:rsidRPr="003167FF" w:rsidRDefault="00312C76" w:rsidP="00312C76">
      <w:pPr>
        <w:pStyle w:val="Heading4"/>
      </w:pPr>
      <w:bookmarkStart w:id="817" w:name="_Toc453260180"/>
      <w:bookmarkStart w:id="818" w:name="_Toc453261067"/>
      <w:bookmarkStart w:id="819" w:name="_Toc453279804"/>
      <w:bookmarkStart w:id="820" w:name="_Toc459375142"/>
      <w:bookmarkStart w:id="821" w:name="_Toc468105380"/>
      <w:bookmarkStart w:id="822" w:name="_Toc468110475"/>
      <w:bookmarkStart w:id="823" w:name="_Toc533179693"/>
      <w:bookmarkStart w:id="824" w:name="_Toc155355581"/>
      <w:r w:rsidRPr="003167FF">
        <w:t>10.3.2.19</w:t>
      </w:r>
      <w:r w:rsidRPr="003167FF">
        <w:tab/>
      </w:r>
      <w:r w:rsidRPr="003167FF">
        <w:rPr>
          <w:lang w:eastAsia="zh-CN"/>
        </w:rPr>
        <w:t>Store group configuration response</w:t>
      </w:r>
      <w:bookmarkEnd w:id="817"/>
      <w:bookmarkEnd w:id="818"/>
      <w:bookmarkEnd w:id="819"/>
      <w:bookmarkEnd w:id="820"/>
      <w:bookmarkEnd w:id="821"/>
      <w:bookmarkEnd w:id="822"/>
      <w:bookmarkEnd w:id="823"/>
      <w:bookmarkEnd w:id="824"/>
    </w:p>
    <w:p w14:paraId="27DA1E49" w14:textId="0DFA2360" w:rsidR="00312C76" w:rsidRPr="003167FF" w:rsidRDefault="00312C76" w:rsidP="00312C76">
      <w:r w:rsidRPr="003167FF">
        <w:t>Table 10.3.2.19-</w:t>
      </w:r>
      <w:r w:rsidRPr="003167FF">
        <w:rPr>
          <w:lang w:eastAsia="zh-CN"/>
        </w:rPr>
        <w:t>1</w:t>
      </w:r>
      <w:r w:rsidRPr="003167FF">
        <w:t xml:space="preserve"> describes the information flow </w:t>
      </w:r>
      <w:r w:rsidRPr="003167FF">
        <w:rPr>
          <w:lang w:eastAsia="zh-CN"/>
        </w:rPr>
        <w:t>store group configuration response</w:t>
      </w:r>
      <w:r w:rsidRPr="003167FF">
        <w:t xml:space="preserve"> from the group management </w:t>
      </w:r>
      <w:r w:rsidRPr="003167FF">
        <w:rPr>
          <w:lang w:eastAsia="zh-CN"/>
        </w:rPr>
        <w:t>server</w:t>
      </w:r>
      <w:r w:rsidRPr="003167FF">
        <w:t xml:space="preserve"> to the group management </w:t>
      </w:r>
      <w:r w:rsidRPr="003167FF">
        <w:rPr>
          <w:lang w:eastAsia="zh-CN"/>
        </w:rPr>
        <w:t>client</w:t>
      </w:r>
      <w:r w:rsidR="00CA2EB5" w:rsidRPr="00CA2EB5">
        <w:rPr>
          <w:lang w:eastAsia="zh-CN"/>
        </w:rPr>
        <w:t xml:space="preserve"> or VAL server</w:t>
      </w:r>
      <w:r w:rsidRPr="003167FF">
        <w:t>.</w:t>
      </w:r>
    </w:p>
    <w:p w14:paraId="75C89289" w14:textId="77777777" w:rsidR="00312C76" w:rsidRPr="003167FF" w:rsidRDefault="00312C76" w:rsidP="00312C76">
      <w:pPr>
        <w:pStyle w:val="TH"/>
        <w:rPr>
          <w:lang w:eastAsia="zh-CN"/>
        </w:rPr>
      </w:pPr>
      <w:r w:rsidRPr="003167FF">
        <w:t>Table 10.3.2.19-</w:t>
      </w:r>
      <w:r w:rsidRPr="003167FF">
        <w:rPr>
          <w:lang w:eastAsia="zh-CN"/>
        </w:rPr>
        <w:t>1</w:t>
      </w:r>
      <w:r w:rsidRPr="003167FF">
        <w:t xml:space="preserve">: </w:t>
      </w:r>
      <w:r w:rsidRPr="003167FF">
        <w:rPr>
          <w:lang w:eastAsia="zh-CN"/>
        </w:rPr>
        <w:t>Store group configuration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39278F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AAA7E9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9C6509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0FDCB1" w14:textId="77777777" w:rsidR="00312C76" w:rsidRPr="003167FF" w:rsidRDefault="00312C76" w:rsidP="007E0BCD">
            <w:pPr>
              <w:pStyle w:val="TAH"/>
            </w:pPr>
            <w:r w:rsidRPr="003167FF">
              <w:t>Description</w:t>
            </w:r>
          </w:p>
        </w:tc>
      </w:tr>
      <w:tr w:rsidR="00312C76" w:rsidRPr="003167FF" w14:paraId="6CEA5AF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536C57C"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514323A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BA9B73" w14:textId="77777777" w:rsidR="00312C76" w:rsidRPr="003167FF" w:rsidRDefault="00312C76" w:rsidP="007E0BCD">
            <w:pPr>
              <w:pStyle w:val="TAL"/>
            </w:pPr>
            <w:r w:rsidRPr="003167FF">
              <w:t>VAL group ID of the group</w:t>
            </w:r>
          </w:p>
        </w:tc>
      </w:tr>
      <w:tr w:rsidR="00312C76" w:rsidRPr="003167FF" w14:paraId="2428C8E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5B003C0" w14:textId="77777777" w:rsidR="00312C76" w:rsidRPr="003167FF" w:rsidRDefault="00312C76" w:rsidP="007E0BCD">
            <w:pPr>
              <w:pStyle w:val="TAL"/>
              <w:rPr>
                <w:lang w:eastAsia="zh-CN"/>
              </w:rPr>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7C8CD71B"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25187A" w14:textId="77777777" w:rsidR="00312C76" w:rsidRPr="003167FF" w:rsidRDefault="00312C76" w:rsidP="007E0BCD">
            <w:pPr>
              <w:pStyle w:val="TAL"/>
              <w:rPr>
                <w:lang w:eastAsia="zh-CN"/>
              </w:rPr>
            </w:pPr>
            <w:r w:rsidRPr="003167FF">
              <w:rPr>
                <w:lang w:eastAsia="zh-CN"/>
              </w:rPr>
              <w:t>Indicates the success or failure for the result</w:t>
            </w:r>
          </w:p>
        </w:tc>
      </w:tr>
    </w:tbl>
    <w:p w14:paraId="4BB10650" w14:textId="77777777" w:rsidR="00312C76" w:rsidRPr="003167FF" w:rsidRDefault="00312C76" w:rsidP="00312C76"/>
    <w:p w14:paraId="614BF936" w14:textId="77777777" w:rsidR="00312C76" w:rsidRPr="003167FF" w:rsidRDefault="00312C76" w:rsidP="00312C76">
      <w:pPr>
        <w:pStyle w:val="Heading4"/>
      </w:pPr>
      <w:bookmarkStart w:id="825" w:name="_Toc453260181"/>
      <w:bookmarkStart w:id="826" w:name="_Toc453261068"/>
      <w:bookmarkStart w:id="827" w:name="_Toc453279805"/>
      <w:bookmarkStart w:id="828" w:name="_Toc459375143"/>
      <w:bookmarkStart w:id="829" w:name="_Toc468105381"/>
      <w:bookmarkStart w:id="830" w:name="_Toc468110476"/>
      <w:bookmarkStart w:id="831" w:name="_Toc533179694"/>
      <w:bookmarkStart w:id="832" w:name="_Toc155355582"/>
      <w:r w:rsidRPr="003167FF">
        <w:t>10.3.2.20</w:t>
      </w:r>
      <w:r w:rsidRPr="003167FF">
        <w:tab/>
        <w:t xml:space="preserve">Get </w:t>
      </w:r>
      <w:r w:rsidRPr="003167FF">
        <w:rPr>
          <w:lang w:eastAsia="zh-CN"/>
        </w:rPr>
        <w:t>group configuration request</w:t>
      </w:r>
      <w:bookmarkEnd w:id="825"/>
      <w:bookmarkEnd w:id="826"/>
      <w:bookmarkEnd w:id="827"/>
      <w:bookmarkEnd w:id="828"/>
      <w:bookmarkEnd w:id="829"/>
      <w:bookmarkEnd w:id="830"/>
      <w:bookmarkEnd w:id="831"/>
      <w:bookmarkEnd w:id="832"/>
    </w:p>
    <w:p w14:paraId="3AA477C4" w14:textId="78F1DC87" w:rsidR="00312C76" w:rsidRPr="003167FF" w:rsidRDefault="00312C76" w:rsidP="00312C76">
      <w:r w:rsidRPr="003167FF">
        <w:t>Table 10.3.2.20-</w:t>
      </w:r>
      <w:r w:rsidRPr="003167FF">
        <w:rPr>
          <w:lang w:eastAsia="zh-CN"/>
        </w:rPr>
        <w:t>1</w:t>
      </w:r>
      <w:r w:rsidRPr="003167FF">
        <w:t xml:space="preserve"> describes the information flow </w:t>
      </w:r>
      <w:r w:rsidRPr="003167FF">
        <w:rPr>
          <w:lang w:eastAsia="zh-CN"/>
        </w:rPr>
        <w:t>get group configuration request</w:t>
      </w:r>
      <w:r w:rsidRPr="003167FF">
        <w:t xml:space="preserve"> from the group management </w:t>
      </w:r>
      <w:r w:rsidRPr="003167FF">
        <w:rPr>
          <w:lang w:eastAsia="zh-CN"/>
        </w:rPr>
        <w:t xml:space="preserve">client </w:t>
      </w:r>
      <w:r w:rsidR="00CA2EB5" w:rsidRPr="00CA2EB5">
        <w:rPr>
          <w:lang w:eastAsia="zh-CN"/>
        </w:rPr>
        <w:t xml:space="preserve">or VAL server </w:t>
      </w:r>
      <w:r w:rsidRPr="003167FF">
        <w:t xml:space="preserve">to the group management </w:t>
      </w:r>
      <w:r w:rsidRPr="003167FF">
        <w:rPr>
          <w:lang w:eastAsia="zh-CN"/>
        </w:rPr>
        <w:t>server</w:t>
      </w:r>
      <w:r w:rsidRPr="003167FF">
        <w:t>.</w:t>
      </w:r>
    </w:p>
    <w:p w14:paraId="52936A4D" w14:textId="77777777" w:rsidR="00312C76" w:rsidRPr="003167FF" w:rsidRDefault="00312C76" w:rsidP="00312C76">
      <w:pPr>
        <w:pStyle w:val="TH"/>
        <w:rPr>
          <w:lang w:eastAsia="zh-CN"/>
        </w:rPr>
      </w:pPr>
      <w:r w:rsidRPr="003167FF">
        <w:lastRenderedPageBreak/>
        <w:t>Table 10.3.2.20-</w:t>
      </w:r>
      <w:r w:rsidRPr="003167FF">
        <w:rPr>
          <w:lang w:eastAsia="zh-CN"/>
        </w:rPr>
        <w:t>1</w:t>
      </w:r>
      <w:r w:rsidRPr="003167FF">
        <w:t xml:space="preserve">: </w:t>
      </w:r>
      <w:r w:rsidRPr="003167FF">
        <w:rPr>
          <w:lang w:eastAsia="zh-CN"/>
        </w:rPr>
        <w:t>Get group configuration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F9BFA9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C61EC7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3BA02B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075D88" w14:textId="77777777" w:rsidR="00312C76" w:rsidRPr="003167FF" w:rsidRDefault="00312C76" w:rsidP="007E0BCD">
            <w:pPr>
              <w:pStyle w:val="TAH"/>
            </w:pPr>
            <w:r w:rsidRPr="003167FF">
              <w:t>Description</w:t>
            </w:r>
          </w:p>
        </w:tc>
      </w:tr>
      <w:tr w:rsidR="00312C76" w:rsidRPr="003167FF" w14:paraId="5CBC988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DE8E73D"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1AFC0972"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031EAC" w14:textId="3022D1F8" w:rsidR="00312C76" w:rsidRPr="003167FF" w:rsidRDefault="00312C76" w:rsidP="007E0BCD">
            <w:pPr>
              <w:pStyle w:val="TAL"/>
            </w:pPr>
            <w:r w:rsidRPr="003167FF">
              <w:rPr>
                <w:lang w:eastAsia="zh-CN"/>
              </w:rPr>
              <w:t>The identity of the</w:t>
            </w:r>
            <w:r w:rsidRPr="003167FF">
              <w:t xml:space="preserve"> group management client </w:t>
            </w:r>
            <w:r w:rsidR="00CA2EB5" w:rsidRPr="00CA2EB5">
              <w:t xml:space="preserve">or VAL server </w:t>
            </w:r>
            <w:r w:rsidRPr="003167FF">
              <w:t>performing the request.</w:t>
            </w:r>
          </w:p>
        </w:tc>
      </w:tr>
      <w:tr w:rsidR="00312C76" w:rsidRPr="003167FF" w14:paraId="36D5CC2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A347066"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58C8CE7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A5D47F" w14:textId="77777777" w:rsidR="00312C76" w:rsidRPr="003167FF" w:rsidRDefault="00312C76" w:rsidP="007E0BCD">
            <w:pPr>
              <w:pStyle w:val="TAL"/>
            </w:pPr>
            <w:r w:rsidRPr="003167FF">
              <w:t>VAL group ID of the group</w:t>
            </w:r>
          </w:p>
        </w:tc>
      </w:tr>
      <w:tr w:rsidR="00312C76" w:rsidRPr="003167FF" w14:paraId="31FA677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304C61C" w14:textId="77777777" w:rsidR="00312C76" w:rsidRPr="003167FF" w:rsidRDefault="00312C76" w:rsidP="007E0BCD">
            <w:pPr>
              <w:pStyle w:val="TAL"/>
              <w:rPr>
                <w:lang w:eastAsia="zh-CN"/>
              </w:rPr>
            </w:pPr>
            <w:r w:rsidRPr="003167FF">
              <w:t xml:space="preserve">VAL group </w:t>
            </w:r>
            <w:r w:rsidRPr="003167FF">
              <w:rPr>
                <w:lang w:eastAsia="zh-CN"/>
              </w:rPr>
              <w:t>information reference</w:t>
            </w:r>
          </w:p>
        </w:tc>
        <w:tc>
          <w:tcPr>
            <w:tcW w:w="1440" w:type="dxa"/>
            <w:tcBorders>
              <w:top w:val="single" w:sz="4" w:space="0" w:color="000000"/>
              <w:left w:val="single" w:sz="4" w:space="0" w:color="000000"/>
              <w:bottom w:val="single" w:sz="4" w:space="0" w:color="000000"/>
            </w:tcBorders>
            <w:shd w:val="clear" w:color="auto" w:fill="auto"/>
          </w:tcPr>
          <w:p w14:paraId="2930FBE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3BF387" w14:textId="77777777" w:rsidR="00312C76" w:rsidRPr="003167FF" w:rsidRDefault="00312C76" w:rsidP="007E0BCD">
            <w:pPr>
              <w:pStyle w:val="TAL"/>
            </w:pPr>
            <w:r w:rsidRPr="003167FF">
              <w:t>Reference to configuration data for the VAL group</w:t>
            </w:r>
          </w:p>
        </w:tc>
      </w:tr>
      <w:tr w:rsidR="00312C76" w:rsidRPr="003167FF" w14:paraId="4953A66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E614ABA" w14:textId="77777777" w:rsidR="00312C76" w:rsidRPr="003167FF" w:rsidRDefault="00312C76" w:rsidP="007E0BCD">
            <w:pPr>
              <w:pStyle w:val="TAL"/>
            </w:pPr>
            <w:r w:rsidRPr="003167FF">
              <w:t>VAL services requested</w:t>
            </w:r>
            <w:r w:rsidRPr="003167FF">
              <w:br/>
              <w:t>(see NOTE)</w:t>
            </w:r>
          </w:p>
        </w:tc>
        <w:tc>
          <w:tcPr>
            <w:tcW w:w="1440" w:type="dxa"/>
            <w:tcBorders>
              <w:top w:val="single" w:sz="4" w:space="0" w:color="000000"/>
              <w:left w:val="single" w:sz="4" w:space="0" w:color="000000"/>
              <w:bottom w:val="single" w:sz="4" w:space="0" w:color="000000"/>
            </w:tcBorders>
            <w:shd w:val="clear" w:color="auto" w:fill="auto"/>
          </w:tcPr>
          <w:p w14:paraId="257CA860"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542672" w14:textId="77777777" w:rsidR="00312C76" w:rsidRPr="003167FF" w:rsidRDefault="00312C76" w:rsidP="007E0BCD">
            <w:pPr>
              <w:pStyle w:val="TAL"/>
            </w:pPr>
            <w:r w:rsidRPr="003167FF">
              <w:t>Service(s) for which group configuration is requested</w:t>
            </w:r>
          </w:p>
        </w:tc>
      </w:tr>
      <w:tr w:rsidR="00312C76" w:rsidRPr="003167FF" w14:paraId="51E7F942"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9237FBB" w14:textId="77777777" w:rsidR="00312C76" w:rsidRPr="003167FF" w:rsidRDefault="00312C76" w:rsidP="007E0BCD">
            <w:pPr>
              <w:pStyle w:val="TAN"/>
            </w:pPr>
            <w:r w:rsidRPr="003167FF">
              <w:t>NOTE:</w:t>
            </w:r>
            <w:r w:rsidRPr="003167FF">
              <w:tab/>
              <w:t>If 'VAL services requested' is not present, group configuration is requested for all services defined for the VAL group</w:t>
            </w:r>
          </w:p>
        </w:tc>
      </w:tr>
    </w:tbl>
    <w:p w14:paraId="4B522807" w14:textId="77777777" w:rsidR="00312C76" w:rsidRPr="003167FF" w:rsidRDefault="00312C76" w:rsidP="00312C76"/>
    <w:p w14:paraId="29D66039" w14:textId="77777777" w:rsidR="00312C76" w:rsidRPr="003167FF" w:rsidRDefault="00312C76" w:rsidP="00312C76">
      <w:pPr>
        <w:pStyle w:val="Heading4"/>
      </w:pPr>
      <w:bookmarkStart w:id="833" w:name="_Toc453260182"/>
      <w:bookmarkStart w:id="834" w:name="_Toc453261069"/>
      <w:bookmarkStart w:id="835" w:name="_Toc453279806"/>
      <w:bookmarkStart w:id="836" w:name="_Toc459375144"/>
      <w:bookmarkStart w:id="837" w:name="_Toc468105382"/>
      <w:bookmarkStart w:id="838" w:name="_Toc468110477"/>
      <w:bookmarkStart w:id="839" w:name="_Toc533179695"/>
      <w:bookmarkStart w:id="840" w:name="_Toc155355583"/>
      <w:r w:rsidRPr="003167FF">
        <w:t>10.3.2.21</w:t>
      </w:r>
      <w:r w:rsidRPr="003167FF">
        <w:tab/>
      </w:r>
      <w:r w:rsidRPr="003167FF">
        <w:rPr>
          <w:lang w:eastAsia="zh-CN"/>
        </w:rPr>
        <w:t>Get group configuration response</w:t>
      </w:r>
      <w:bookmarkEnd w:id="833"/>
      <w:bookmarkEnd w:id="834"/>
      <w:bookmarkEnd w:id="835"/>
      <w:bookmarkEnd w:id="836"/>
      <w:bookmarkEnd w:id="837"/>
      <w:bookmarkEnd w:id="838"/>
      <w:bookmarkEnd w:id="839"/>
      <w:bookmarkEnd w:id="840"/>
    </w:p>
    <w:p w14:paraId="20362FB8" w14:textId="6D20955F" w:rsidR="00312C76" w:rsidRPr="003167FF" w:rsidRDefault="00312C76" w:rsidP="00312C76">
      <w:r w:rsidRPr="003167FF">
        <w:t>Table 10.3.2.21-</w:t>
      </w:r>
      <w:r w:rsidRPr="003167FF">
        <w:rPr>
          <w:lang w:eastAsia="zh-CN"/>
        </w:rPr>
        <w:t>1</w:t>
      </w:r>
      <w:r w:rsidRPr="003167FF">
        <w:t xml:space="preserve"> describes the information flow </w:t>
      </w:r>
      <w:r w:rsidRPr="003167FF">
        <w:rPr>
          <w:lang w:eastAsia="zh-CN"/>
        </w:rPr>
        <w:t>get configuration response</w:t>
      </w:r>
      <w:r w:rsidRPr="003167FF">
        <w:t xml:space="preserve"> from the group management </w:t>
      </w:r>
      <w:r w:rsidRPr="003167FF">
        <w:rPr>
          <w:lang w:eastAsia="zh-CN"/>
        </w:rPr>
        <w:t xml:space="preserve">server </w:t>
      </w:r>
      <w:r w:rsidRPr="003167FF">
        <w:t>to the group management</w:t>
      </w:r>
      <w:r w:rsidRPr="003167FF">
        <w:rPr>
          <w:lang w:eastAsia="zh-CN"/>
        </w:rPr>
        <w:t xml:space="preserve"> </w:t>
      </w:r>
      <w:r w:rsidRPr="003167FF">
        <w:t>client</w:t>
      </w:r>
      <w:r w:rsidR="00CA2EB5" w:rsidRPr="00CA2EB5">
        <w:t xml:space="preserve"> or VAL server</w:t>
      </w:r>
      <w:r w:rsidRPr="003167FF">
        <w:t>.</w:t>
      </w:r>
    </w:p>
    <w:p w14:paraId="59D1647C" w14:textId="77777777" w:rsidR="00312C76" w:rsidRPr="003167FF" w:rsidRDefault="00312C76" w:rsidP="00312C76">
      <w:pPr>
        <w:pStyle w:val="TH"/>
        <w:rPr>
          <w:lang w:eastAsia="zh-CN"/>
        </w:rPr>
      </w:pPr>
      <w:r w:rsidRPr="003167FF">
        <w:t xml:space="preserve">Table 10.3.2.21: Get </w:t>
      </w:r>
      <w:r w:rsidRPr="003167FF">
        <w:rPr>
          <w:lang w:eastAsia="zh-CN"/>
        </w:rPr>
        <w:t>group configuration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E0B92A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108BD3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74ED9F7"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0CB86B" w14:textId="77777777" w:rsidR="00312C76" w:rsidRPr="003167FF" w:rsidRDefault="00312C76" w:rsidP="007E0BCD">
            <w:pPr>
              <w:pStyle w:val="TAH"/>
            </w:pPr>
            <w:r w:rsidRPr="003167FF">
              <w:t>Description</w:t>
            </w:r>
          </w:p>
        </w:tc>
      </w:tr>
      <w:tr w:rsidR="00312C76" w:rsidRPr="003167FF" w14:paraId="37AAA0B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D04CEFA"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6C85384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CC74D3" w14:textId="77777777" w:rsidR="00312C76" w:rsidRPr="003167FF" w:rsidRDefault="00312C76" w:rsidP="007E0BCD">
            <w:pPr>
              <w:pStyle w:val="TAL"/>
            </w:pPr>
            <w:r w:rsidRPr="003167FF">
              <w:t>VAL group ID of the group</w:t>
            </w:r>
          </w:p>
        </w:tc>
      </w:tr>
      <w:tr w:rsidR="00312C76" w:rsidRPr="003167FF" w14:paraId="633E006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7E35834" w14:textId="77777777" w:rsidR="00312C76" w:rsidRPr="003167FF" w:rsidRDefault="00312C76" w:rsidP="007E0BCD">
            <w:pPr>
              <w:pStyle w:val="TAL"/>
              <w:rPr>
                <w:lang w:eastAsia="zh-CN"/>
              </w:rPr>
            </w:pPr>
            <w:r w:rsidRPr="003167FF">
              <w:t xml:space="preserve">VAL </w:t>
            </w:r>
            <w:r w:rsidRPr="003167FF">
              <w:rPr>
                <w:lang w:eastAsia="zh-CN"/>
              </w:rPr>
              <w:t>group configuration data</w:t>
            </w:r>
          </w:p>
        </w:tc>
        <w:tc>
          <w:tcPr>
            <w:tcW w:w="1440" w:type="dxa"/>
            <w:tcBorders>
              <w:top w:val="single" w:sz="4" w:space="0" w:color="000000"/>
              <w:left w:val="single" w:sz="4" w:space="0" w:color="000000"/>
              <w:bottom w:val="single" w:sz="4" w:space="0" w:color="000000"/>
            </w:tcBorders>
            <w:shd w:val="clear" w:color="auto" w:fill="auto"/>
          </w:tcPr>
          <w:p w14:paraId="57BB9BAE" w14:textId="77777777" w:rsidR="00312C76" w:rsidRPr="003167FF" w:rsidRDefault="00312C76" w:rsidP="007E0BCD">
            <w:pPr>
              <w:pStyle w:val="TAC"/>
            </w:pPr>
            <w:r w:rsidRPr="003167FF">
              <w:t>M</w:t>
            </w:r>
          </w:p>
          <w:p w14:paraId="5350456A" w14:textId="72C0EE6C" w:rsidR="00312C76" w:rsidRPr="003167FF" w:rsidRDefault="00312C76" w:rsidP="007E0BCD">
            <w:pPr>
              <w:pStyle w:val="TAC"/>
            </w:pPr>
            <w:r w:rsidRPr="003167FF">
              <w:t>(</w:t>
            </w:r>
            <w:r w:rsidR="00FE1B62" w:rsidRPr="003167FF">
              <w:t>see </w:t>
            </w:r>
            <w:r w:rsidRPr="003167FF">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83E03A" w14:textId="77777777" w:rsidR="00312C76" w:rsidRPr="003167FF" w:rsidRDefault="00312C76" w:rsidP="007E0BCD">
            <w:pPr>
              <w:pStyle w:val="TAL"/>
              <w:rPr>
                <w:lang w:eastAsia="zh-CN"/>
              </w:rPr>
            </w:pPr>
            <w:r w:rsidRPr="003167FF">
              <w:t xml:space="preserve">VAL </w:t>
            </w:r>
            <w:r w:rsidRPr="003167FF">
              <w:rPr>
                <w:lang w:eastAsia="zh-CN"/>
              </w:rPr>
              <w:t>group configuration data</w:t>
            </w:r>
          </w:p>
        </w:tc>
      </w:tr>
      <w:tr w:rsidR="00312C76" w:rsidRPr="003167FF" w14:paraId="275648D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CA2B933"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69A7B96F"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81C458" w14:textId="77777777" w:rsidR="00312C76" w:rsidRPr="003167FF" w:rsidRDefault="00312C76" w:rsidP="007E0BCD">
            <w:pPr>
              <w:pStyle w:val="TAL"/>
            </w:pPr>
            <w:r w:rsidRPr="003167FF">
              <w:rPr>
                <w:lang w:eastAsia="zh-CN"/>
              </w:rPr>
              <w:t>Indicates the success or failure for the operation</w:t>
            </w:r>
          </w:p>
        </w:tc>
      </w:tr>
      <w:tr w:rsidR="00312C76" w:rsidRPr="003167FF" w14:paraId="5F0CB554"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4348CDC" w14:textId="77777777" w:rsidR="00312C76" w:rsidRPr="003167FF" w:rsidRDefault="00312C76" w:rsidP="007E0BCD">
            <w:pPr>
              <w:pStyle w:val="TAN"/>
            </w:pPr>
            <w:r w:rsidRPr="003167FF">
              <w:t>NOTE:</w:t>
            </w:r>
            <w:r w:rsidRPr="003167FF">
              <w:tab/>
            </w:r>
            <w:r w:rsidRPr="003167FF">
              <w:rPr>
                <w:lang w:eastAsia="zh-CN"/>
              </w:rPr>
              <w:t>If the Result information element indicates failure then the value of the VAL group configuration data information element has no meaning.</w:t>
            </w:r>
          </w:p>
        </w:tc>
      </w:tr>
    </w:tbl>
    <w:p w14:paraId="05953674" w14:textId="77777777" w:rsidR="00312C76" w:rsidRPr="003167FF" w:rsidRDefault="00312C76" w:rsidP="00312C76"/>
    <w:p w14:paraId="4856B8F0" w14:textId="77777777" w:rsidR="00312C76" w:rsidRPr="003167FF" w:rsidRDefault="00312C76" w:rsidP="00312C76">
      <w:pPr>
        <w:pStyle w:val="Heading4"/>
      </w:pPr>
      <w:bookmarkStart w:id="841" w:name="_Toc453260183"/>
      <w:bookmarkStart w:id="842" w:name="_Toc453261070"/>
      <w:bookmarkStart w:id="843" w:name="_Toc453279807"/>
      <w:bookmarkStart w:id="844" w:name="_Toc459375145"/>
      <w:bookmarkStart w:id="845" w:name="_Toc468105383"/>
      <w:bookmarkStart w:id="846" w:name="_Toc468110478"/>
      <w:bookmarkStart w:id="847" w:name="_Toc533179696"/>
      <w:bookmarkStart w:id="848" w:name="_Toc155355584"/>
      <w:r w:rsidRPr="003167FF">
        <w:t>10.3.2.22</w:t>
      </w:r>
      <w:r w:rsidRPr="003167FF">
        <w:tab/>
      </w:r>
      <w:r w:rsidRPr="003167FF">
        <w:rPr>
          <w:lang w:eastAsia="zh-CN"/>
        </w:rPr>
        <w:t>Subscribe group configuration request</w:t>
      </w:r>
      <w:bookmarkEnd w:id="841"/>
      <w:bookmarkEnd w:id="842"/>
      <w:bookmarkEnd w:id="843"/>
      <w:bookmarkEnd w:id="844"/>
      <w:bookmarkEnd w:id="845"/>
      <w:bookmarkEnd w:id="846"/>
      <w:bookmarkEnd w:id="847"/>
      <w:bookmarkEnd w:id="848"/>
    </w:p>
    <w:p w14:paraId="42019CE3" w14:textId="77777777" w:rsidR="00312C76" w:rsidRPr="003167FF" w:rsidRDefault="00312C76" w:rsidP="00312C76">
      <w:r w:rsidRPr="003167FF">
        <w:t>Table 10.3.2.22-</w:t>
      </w:r>
      <w:r w:rsidRPr="003167FF">
        <w:rPr>
          <w:lang w:eastAsia="zh-CN"/>
        </w:rPr>
        <w:t>1</w:t>
      </w:r>
      <w:r w:rsidRPr="003167FF">
        <w:t xml:space="preserve"> describes the information flow </w:t>
      </w:r>
      <w:r w:rsidRPr="003167FF">
        <w:rPr>
          <w:lang w:eastAsia="zh-CN"/>
        </w:rPr>
        <w:t>subscribe group configuration request</w:t>
      </w:r>
      <w:r w:rsidRPr="003167FF">
        <w:t xml:space="preserve"> from the group management </w:t>
      </w:r>
      <w:r w:rsidRPr="003167FF">
        <w:rPr>
          <w:lang w:eastAsia="zh-CN"/>
        </w:rPr>
        <w:t>client</w:t>
      </w:r>
      <w:r w:rsidRPr="003167FF">
        <w:t xml:space="preserve"> to the group management </w:t>
      </w:r>
      <w:r w:rsidRPr="003167FF">
        <w:rPr>
          <w:lang w:eastAsia="zh-CN"/>
        </w:rPr>
        <w:t>server</w:t>
      </w:r>
      <w:r w:rsidRPr="003167FF">
        <w:t>.</w:t>
      </w:r>
    </w:p>
    <w:p w14:paraId="52EC982A" w14:textId="77777777" w:rsidR="00312C76" w:rsidRPr="003167FF" w:rsidRDefault="00312C76" w:rsidP="00312C76">
      <w:pPr>
        <w:pStyle w:val="TH"/>
        <w:rPr>
          <w:lang w:eastAsia="zh-CN"/>
        </w:rPr>
      </w:pPr>
      <w:r w:rsidRPr="003167FF">
        <w:t>Table 10.3.2.22-</w:t>
      </w:r>
      <w:r w:rsidRPr="003167FF">
        <w:rPr>
          <w:lang w:eastAsia="zh-CN"/>
        </w:rPr>
        <w:t>1</w:t>
      </w:r>
      <w:r w:rsidRPr="003167FF">
        <w:t xml:space="preserve">: </w:t>
      </w:r>
      <w:r w:rsidRPr="003167FF">
        <w:rPr>
          <w:lang w:eastAsia="zh-CN"/>
        </w:rPr>
        <w:t>Subscribe group configuration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A123DB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9966C1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ABD3FE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48D4A3" w14:textId="77777777" w:rsidR="00312C76" w:rsidRPr="003167FF" w:rsidRDefault="00312C76" w:rsidP="007E0BCD">
            <w:pPr>
              <w:pStyle w:val="TAH"/>
            </w:pPr>
            <w:r w:rsidRPr="003167FF">
              <w:t>Description</w:t>
            </w:r>
          </w:p>
        </w:tc>
      </w:tr>
      <w:tr w:rsidR="00312C76" w:rsidRPr="003167FF" w14:paraId="5263575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8D680C6"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58173054"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A5DEDC" w14:textId="77777777" w:rsidR="00312C76" w:rsidRPr="003167FF" w:rsidRDefault="00312C76" w:rsidP="007E0BCD">
            <w:pPr>
              <w:pStyle w:val="TAL"/>
            </w:pPr>
            <w:r w:rsidRPr="003167FF">
              <w:rPr>
                <w:lang w:eastAsia="zh-CN"/>
              </w:rPr>
              <w:t>The identity of the</w:t>
            </w:r>
            <w:r w:rsidRPr="003167FF">
              <w:t xml:space="preserve"> group management client performing the request.</w:t>
            </w:r>
          </w:p>
        </w:tc>
      </w:tr>
      <w:tr w:rsidR="00312C76" w:rsidRPr="003167FF" w14:paraId="548C431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8199D82" w14:textId="77777777" w:rsidR="00312C76" w:rsidRPr="003167FF" w:rsidRDefault="00312C76" w:rsidP="007E0BCD">
            <w:pPr>
              <w:pStyle w:val="TAL"/>
              <w:rPr>
                <w:lang w:eastAsia="zh-CN"/>
              </w:rPr>
            </w:pPr>
            <w:r w:rsidRPr="003167FF">
              <w:t xml:space="preserve">VAL group </w:t>
            </w:r>
            <w:r w:rsidRPr="003167FF">
              <w:rPr>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19BC715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54429C" w14:textId="77777777" w:rsidR="00312C76" w:rsidRPr="003167FF" w:rsidRDefault="00312C76" w:rsidP="007E0BCD">
            <w:pPr>
              <w:pStyle w:val="TAL"/>
            </w:pPr>
            <w:r w:rsidRPr="003167FF">
              <w:t xml:space="preserve">VAL group </w:t>
            </w:r>
            <w:r w:rsidRPr="003167FF">
              <w:rPr>
                <w:lang w:eastAsia="zh-CN"/>
              </w:rPr>
              <w:t>ID</w:t>
            </w:r>
            <w:r w:rsidRPr="003167FF">
              <w:t xml:space="preserve"> of the group</w:t>
            </w:r>
          </w:p>
        </w:tc>
      </w:tr>
      <w:tr w:rsidR="00312C76" w:rsidRPr="003167FF" w14:paraId="40EC4BA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3F7DE32" w14:textId="77777777" w:rsidR="00312C76" w:rsidRPr="003167FF" w:rsidRDefault="00312C76" w:rsidP="007E0BCD">
            <w:pPr>
              <w:pStyle w:val="TAL"/>
            </w:pPr>
            <w:r w:rsidRPr="003167FF">
              <w:t>VAL services requested</w:t>
            </w:r>
          </w:p>
          <w:p w14:paraId="7713E726" w14:textId="77777777" w:rsidR="00312C76" w:rsidRPr="003167FF" w:rsidRDefault="00312C76" w:rsidP="007E0BCD">
            <w:pPr>
              <w:pStyle w:val="TAL"/>
            </w:pPr>
            <w:r w:rsidRPr="003167FF">
              <w:t>(see NOTE)</w:t>
            </w:r>
          </w:p>
        </w:tc>
        <w:tc>
          <w:tcPr>
            <w:tcW w:w="1440" w:type="dxa"/>
            <w:tcBorders>
              <w:top w:val="single" w:sz="4" w:space="0" w:color="000000"/>
              <w:left w:val="single" w:sz="4" w:space="0" w:color="000000"/>
              <w:bottom w:val="single" w:sz="4" w:space="0" w:color="000000"/>
            </w:tcBorders>
            <w:shd w:val="clear" w:color="auto" w:fill="auto"/>
          </w:tcPr>
          <w:p w14:paraId="5197857B"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E89015" w14:textId="77777777" w:rsidR="00312C76" w:rsidRPr="003167FF" w:rsidRDefault="00312C76" w:rsidP="007E0BCD">
            <w:pPr>
              <w:pStyle w:val="TAL"/>
            </w:pPr>
            <w:r w:rsidRPr="003167FF">
              <w:t>Service(s) for which group configuration is requested</w:t>
            </w:r>
          </w:p>
        </w:tc>
      </w:tr>
      <w:tr w:rsidR="00762895" w:rsidRPr="003167FF" w14:paraId="4661551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8B2C737" w14:textId="0909EA1A" w:rsidR="00762895" w:rsidRPr="003167FF" w:rsidRDefault="00762895" w:rsidP="00762895">
            <w:pPr>
              <w:pStyle w:val="TAL"/>
            </w:pPr>
            <w:r w:rsidRPr="00C20526">
              <w:t xml:space="preserve">Notification </w:t>
            </w:r>
            <w:r>
              <w:t>t</w:t>
            </w:r>
            <w:r w:rsidRPr="00C20526">
              <w:t>arget URI</w:t>
            </w:r>
          </w:p>
        </w:tc>
        <w:tc>
          <w:tcPr>
            <w:tcW w:w="1440" w:type="dxa"/>
            <w:tcBorders>
              <w:top w:val="single" w:sz="4" w:space="0" w:color="000000"/>
              <w:left w:val="single" w:sz="4" w:space="0" w:color="000000"/>
              <w:bottom w:val="single" w:sz="4" w:space="0" w:color="000000"/>
            </w:tcBorders>
            <w:shd w:val="clear" w:color="auto" w:fill="auto"/>
          </w:tcPr>
          <w:p w14:paraId="7D9177B9" w14:textId="5C66A7CF" w:rsidR="00762895" w:rsidRPr="003167FF" w:rsidRDefault="00762895" w:rsidP="00762895">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AAE007" w14:textId="6940A227" w:rsidR="00762895" w:rsidRPr="003167FF" w:rsidRDefault="00762895" w:rsidP="00762895">
            <w:pPr>
              <w:pStyle w:val="TAL"/>
            </w:pPr>
            <w:r w:rsidRPr="00C20526">
              <w:t xml:space="preserve">Target URI where the group management </w:t>
            </w:r>
            <w:r>
              <w:t>client</w:t>
            </w:r>
            <w:r w:rsidRPr="00C20526">
              <w:t xml:space="preserve"> performing the request </w:t>
            </w:r>
            <w:r>
              <w:t>will</w:t>
            </w:r>
            <w:r w:rsidRPr="00C20526">
              <w:t xml:space="preserve"> receive the notifications</w:t>
            </w:r>
            <w:r>
              <w:t>.</w:t>
            </w:r>
          </w:p>
        </w:tc>
      </w:tr>
      <w:tr w:rsidR="00762895" w:rsidRPr="003167FF" w14:paraId="4E2F8FE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41EE6DC" w14:textId="77777777" w:rsidR="00762895" w:rsidRPr="003167FF" w:rsidRDefault="00762895" w:rsidP="00762895">
            <w:pPr>
              <w:pStyle w:val="TAL"/>
            </w:pPr>
            <w:r w:rsidRPr="003167FF">
              <w:rPr>
                <w:rFonts w:eastAsia="DengXian"/>
              </w:rPr>
              <w:t>Minimum time between consecutive notifications</w:t>
            </w:r>
          </w:p>
        </w:tc>
        <w:tc>
          <w:tcPr>
            <w:tcW w:w="1440" w:type="dxa"/>
            <w:tcBorders>
              <w:top w:val="single" w:sz="4" w:space="0" w:color="000000"/>
              <w:left w:val="single" w:sz="4" w:space="0" w:color="000000"/>
              <w:bottom w:val="single" w:sz="4" w:space="0" w:color="000000"/>
            </w:tcBorders>
            <w:shd w:val="clear" w:color="auto" w:fill="auto"/>
          </w:tcPr>
          <w:p w14:paraId="708B71AB" w14:textId="77777777" w:rsidR="00762895" w:rsidRPr="003167FF" w:rsidRDefault="00762895" w:rsidP="00762895">
            <w:pPr>
              <w:pStyle w:val="TAC"/>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948E9B" w14:textId="77777777" w:rsidR="00762895" w:rsidRPr="003167FF" w:rsidRDefault="00762895" w:rsidP="00762895">
            <w:pPr>
              <w:pStyle w:val="TAL"/>
            </w:pPr>
            <w:r w:rsidRPr="003167FF">
              <w:rPr>
                <w:rFonts w:eastAsia="DengXian"/>
                <w:lang w:eastAsia="zh-CN"/>
              </w:rPr>
              <w:t>Defaults to 0 if not provided, otherwise indicates the minimum time interval between consecutive notifications</w:t>
            </w:r>
          </w:p>
        </w:tc>
      </w:tr>
      <w:tr w:rsidR="00762895" w:rsidRPr="003167FF" w14:paraId="55F46CFA"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1B132BE" w14:textId="77777777" w:rsidR="00762895" w:rsidRPr="003167FF" w:rsidRDefault="00762895" w:rsidP="00762895">
            <w:pPr>
              <w:pStyle w:val="TAN"/>
            </w:pPr>
            <w:r w:rsidRPr="003167FF">
              <w:t>NOTE:</w:t>
            </w:r>
            <w:r w:rsidRPr="003167FF">
              <w:tab/>
              <w:t>If 'VAL services requested' is not present, group configuration is requested for all services defined for the VAL group</w:t>
            </w:r>
          </w:p>
        </w:tc>
      </w:tr>
    </w:tbl>
    <w:p w14:paraId="1D059760" w14:textId="77777777" w:rsidR="00312C76" w:rsidRPr="003167FF" w:rsidRDefault="00312C76" w:rsidP="00312C76"/>
    <w:p w14:paraId="7A8D0E92" w14:textId="77777777" w:rsidR="00312C76" w:rsidRPr="003167FF" w:rsidRDefault="00312C76" w:rsidP="00312C76">
      <w:pPr>
        <w:pStyle w:val="Heading4"/>
      </w:pPr>
      <w:bookmarkStart w:id="849" w:name="_Toc453260184"/>
      <w:bookmarkStart w:id="850" w:name="_Toc453261071"/>
      <w:bookmarkStart w:id="851" w:name="_Toc453279808"/>
      <w:bookmarkStart w:id="852" w:name="_Toc459375146"/>
      <w:bookmarkStart w:id="853" w:name="_Toc468105384"/>
      <w:bookmarkStart w:id="854" w:name="_Toc468110479"/>
      <w:bookmarkStart w:id="855" w:name="_Toc533179697"/>
      <w:bookmarkStart w:id="856" w:name="_Toc155355585"/>
      <w:r w:rsidRPr="003167FF">
        <w:t>10.3.2.23</w:t>
      </w:r>
      <w:r w:rsidRPr="003167FF">
        <w:tab/>
      </w:r>
      <w:r w:rsidRPr="003167FF">
        <w:rPr>
          <w:lang w:eastAsia="zh-CN"/>
        </w:rPr>
        <w:t>Subscribe group configuration response</w:t>
      </w:r>
      <w:bookmarkEnd w:id="849"/>
      <w:bookmarkEnd w:id="850"/>
      <w:bookmarkEnd w:id="851"/>
      <w:bookmarkEnd w:id="852"/>
      <w:bookmarkEnd w:id="853"/>
      <w:bookmarkEnd w:id="854"/>
      <w:bookmarkEnd w:id="855"/>
      <w:bookmarkEnd w:id="856"/>
    </w:p>
    <w:p w14:paraId="1074E8EF" w14:textId="77777777" w:rsidR="00312C76" w:rsidRPr="003167FF" w:rsidRDefault="00312C76" w:rsidP="00312C76">
      <w:r w:rsidRPr="003167FF">
        <w:t>Table 10.3.2.23-</w:t>
      </w:r>
      <w:r w:rsidRPr="003167FF">
        <w:rPr>
          <w:lang w:eastAsia="zh-CN"/>
        </w:rPr>
        <w:t>1</w:t>
      </w:r>
      <w:r w:rsidRPr="003167FF">
        <w:t xml:space="preserve"> describes the information flow </w:t>
      </w:r>
      <w:r w:rsidRPr="003167FF">
        <w:rPr>
          <w:lang w:eastAsia="zh-CN"/>
        </w:rPr>
        <w:t>subscribe group configuration response</w:t>
      </w:r>
      <w:r w:rsidRPr="003167FF">
        <w:t xml:space="preserve"> from the group management </w:t>
      </w:r>
      <w:r w:rsidRPr="003167FF">
        <w:rPr>
          <w:lang w:eastAsia="zh-CN"/>
        </w:rPr>
        <w:t>server</w:t>
      </w:r>
      <w:r w:rsidRPr="003167FF">
        <w:t xml:space="preserve"> to the group management </w:t>
      </w:r>
      <w:r w:rsidRPr="003167FF">
        <w:rPr>
          <w:lang w:eastAsia="zh-CN"/>
        </w:rPr>
        <w:t>client</w:t>
      </w:r>
      <w:r w:rsidRPr="003167FF">
        <w:t>.</w:t>
      </w:r>
    </w:p>
    <w:p w14:paraId="7018CFE5" w14:textId="77777777" w:rsidR="00312C76" w:rsidRPr="003167FF" w:rsidRDefault="00312C76" w:rsidP="00312C76">
      <w:pPr>
        <w:pStyle w:val="TH"/>
        <w:rPr>
          <w:lang w:eastAsia="zh-CN"/>
        </w:rPr>
      </w:pPr>
      <w:r w:rsidRPr="003167FF">
        <w:t>Table 10.3.2.23-</w:t>
      </w:r>
      <w:r w:rsidRPr="003167FF">
        <w:rPr>
          <w:lang w:eastAsia="zh-CN"/>
        </w:rPr>
        <w:t>1</w:t>
      </w:r>
      <w:r w:rsidRPr="003167FF">
        <w:t xml:space="preserve">: </w:t>
      </w:r>
      <w:r w:rsidRPr="003167FF">
        <w:rPr>
          <w:lang w:eastAsia="zh-CN"/>
        </w:rPr>
        <w:t>Subscribe group configuration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19B610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2EC7171" w14:textId="77777777" w:rsidR="00312C76" w:rsidRPr="003167FF" w:rsidRDefault="00312C76" w:rsidP="007E0BCD">
            <w:pPr>
              <w:pStyle w:val="TAH"/>
              <w:rPr>
                <w:lang w:eastAsia="zh-CN"/>
              </w:rPr>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3C8A93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112A96" w14:textId="77777777" w:rsidR="00312C76" w:rsidRPr="003167FF" w:rsidRDefault="00312C76" w:rsidP="007E0BCD">
            <w:pPr>
              <w:pStyle w:val="TAH"/>
            </w:pPr>
            <w:r w:rsidRPr="003167FF">
              <w:t>Description</w:t>
            </w:r>
          </w:p>
        </w:tc>
      </w:tr>
      <w:tr w:rsidR="00312C76" w:rsidRPr="003167FF" w14:paraId="2E4015B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0E74880"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23D53E5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C5D318" w14:textId="77777777" w:rsidR="00312C76" w:rsidRPr="003167FF" w:rsidRDefault="00312C76" w:rsidP="007E0BCD">
            <w:pPr>
              <w:pStyle w:val="TAL"/>
            </w:pPr>
            <w:r w:rsidRPr="003167FF">
              <w:t>VAL group ID of the group</w:t>
            </w:r>
          </w:p>
        </w:tc>
      </w:tr>
      <w:tr w:rsidR="00312C76" w:rsidRPr="003167FF" w14:paraId="3C4C8D5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8EBB37" w14:textId="77777777" w:rsidR="00312C76" w:rsidRPr="003167FF" w:rsidRDefault="00312C76" w:rsidP="007E0BCD">
            <w:pPr>
              <w:pStyle w:val="TAL"/>
              <w:rPr>
                <w:lang w:eastAsia="zh-CN"/>
              </w:rPr>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5DB118B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0E7933" w14:textId="77777777" w:rsidR="00312C76" w:rsidRPr="003167FF" w:rsidRDefault="00312C76" w:rsidP="007E0BCD">
            <w:pPr>
              <w:pStyle w:val="TAL"/>
              <w:rPr>
                <w:lang w:eastAsia="zh-CN"/>
              </w:rPr>
            </w:pPr>
            <w:r w:rsidRPr="003167FF">
              <w:rPr>
                <w:lang w:eastAsia="zh-CN"/>
              </w:rPr>
              <w:t>Indicates the success or failure for the result</w:t>
            </w:r>
          </w:p>
        </w:tc>
      </w:tr>
    </w:tbl>
    <w:p w14:paraId="5FD82218" w14:textId="77777777" w:rsidR="00312C76" w:rsidRPr="003167FF" w:rsidRDefault="00312C76" w:rsidP="00312C76"/>
    <w:p w14:paraId="01A0CF7C" w14:textId="77777777" w:rsidR="00312C76" w:rsidRPr="003167FF" w:rsidRDefault="00312C76" w:rsidP="00312C76">
      <w:pPr>
        <w:pStyle w:val="Heading4"/>
      </w:pPr>
      <w:bookmarkStart w:id="857" w:name="_Toc453260185"/>
      <w:bookmarkStart w:id="858" w:name="_Toc453261072"/>
      <w:bookmarkStart w:id="859" w:name="_Toc453279809"/>
      <w:bookmarkStart w:id="860" w:name="_Toc459375147"/>
      <w:bookmarkStart w:id="861" w:name="_Toc468105385"/>
      <w:bookmarkStart w:id="862" w:name="_Toc468110480"/>
      <w:bookmarkStart w:id="863" w:name="_Toc533179698"/>
      <w:bookmarkStart w:id="864" w:name="_Toc155355586"/>
      <w:r w:rsidRPr="003167FF">
        <w:lastRenderedPageBreak/>
        <w:t>10.3.2.24</w:t>
      </w:r>
      <w:r w:rsidRPr="003167FF">
        <w:tab/>
      </w:r>
      <w:r w:rsidRPr="003167FF">
        <w:rPr>
          <w:lang w:eastAsia="zh-CN"/>
        </w:rPr>
        <w:t>Notify group configuration request</w:t>
      </w:r>
      <w:bookmarkEnd w:id="857"/>
      <w:bookmarkEnd w:id="858"/>
      <w:bookmarkEnd w:id="859"/>
      <w:bookmarkEnd w:id="860"/>
      <w:bookmarkEnd w:id="861"/>
      <w:bookmarkEnd w:id="862"/>
      <w:bookmarkEnd w:id="863"/>
      <w:bookmarkEnd w:id="864"/>
    </w:p>
    <w:p w14:paraId="11447695" w14:textId="77777777" w:rsidR="00312C76" w:rsidRPr="003167FF" w:rsidRDefault="00312C76" w:rsidP="00312C76">
      <w:r w:rsidRPr="003167FF">
        <w:t>Table 10.3.2.24-</w:t>
      </w:r>
      <w:r w:rsidRPr="003167FF">
        <w:rPr>
          <w:lang w:eastAsia="zh-CN"/>
        </w:rPr>
        <w:t>1</w:t>
      </w:r>
      <w:r w:rsidRPr="003167FF">
        <w:t xml:space="preserve"> describes the information flow </w:t>
      </w:r>
      <w:r w:rsidRPr="003167FF">
        <w:rPr>
          <w:lang w:eastAsia="zh-CN"/>
        </w:rPr>
        <w:t>notify group configuration</w:t>
      </w:r>
      <w:r w:rsidRPr="003167FF">
        <w:t xml:space="preserve"> </w:t>
      </w:r>
      <w:r w:rsidRPr="003167FF">
        <w:rPr>
          <w:lang w:eastAsia="zh-CN"/>
        </w:rPr>
        <w:t>request</w:t>
      </w:r>
      <w:r w:rsidRPr="003167FF">
        <w:t xml:space="preserve"> from the group management </w:t>
      </w:r>
      <w:r w:rsidRPr="003167FF">
        <w:rPr>
          <w:lang w:eastAsia="zh-CN"/>
        </w:rPr>
        <w:t>server</w:t>
      </w:r>
      <w:r w:rsidRPr="003167FF">
        <w:t xml:space="preserve"> to the group management </w:t>
      </w:r>
      <w:r w:rsidRPr="003167FF">
        <w:rPr>
          <w:lang w:eastAsia="zh-CN"/>
        </w:rPr>
        <w:t>client</w:t>
      </w:r>
      <w:r w:rsidRPr="003167FF">
        <w:t>.</w:t>
      </w:r>
    </w:p>
    <w:p w14:paraId="0A85DDE4" w14:textId="77777777" w:rsidR="00312C76" w:rsidRPr="003167FF" w:rsidRDefault="00312C76" w:rsidP="00312C76">
      <w:pPr>
        <w:pStyle w:val="TH"/>
        <w:rPr>
          <w:lang w:eastAsia="zh-CN"/>
        </w:rPr>
      </w:pPr>
      <w:r w:rsidRPr="003167FF">
        <w:t>Table 10.3.2.24-</w:t>
      </w:r>
      <w:r w:rsidRPr="003167FF">
        <w:rPr>
          <w:lang w:eastAsia="zh-CN"/>
        </w:rPr>
        <w:t>1</w:t>
      </w:r>
      <w:r w:rsidRPr="003167FF">
        <w:t xml:space="preserve">: </w:t>
      </w:r>
      <w:r w:rsidRPr="003167FF">
        <w:rPr>
          <w:lang w:eastAsia="zh-CN"/>
        </w:rPr>
        <w:t>Notify group configuration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F701F9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C9E35C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C82E3F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7108EB" w14:textId="77777777" w:rsidR="00312C76" w:rsidRPr="003167FF" w:rsidRDefault="00312C76" w:rsidP="007E0BCD">
            <w:pPr>
              <w:pStyle w:val="TAH"/>
            </w:pPr>
            <w:r w:rsidRPr="003167FF">
              <w:t>Description</w:t>
            </w:r>
          </w:p>
        </w:tc>
      </w:tr>
      <w:tr w:rsidR="00312C76" w:rsidRPr="003167FF" w14:paraId="7EC44AA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B781C25"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49DCBE2A"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781B83" w14:textId="77777777" w:rsidR="00312C76" w:rsidRPr="003167FF" w:rsidRDefault="00312C76" w:rsidP="007E0BCD">
            <w:pPr>
              <w:pStyle w:val="TAL"/>
            </w:pPr>
            <w:r w:rsidRPr="003167FF">
              <w:rPr>
                <w:lang w:eastAsia="zh-CN"/>
              </w:rPr>
              <w:t>The identity of the</w:t>
            </w:r>
            <w:r w:rsidRPr="003167FF">
              <w:t xml:space="preserve"> group management server performing the request.</w:t>
            </w:r>
          </w:p>
        </w:tc>
      </w:tr>
      <w:tr w:rsidR="00312C76" w:rsidRPr="003167FF" w14:paraId="6F70447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B70CF3F"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41CB70F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BA703B" w14:textId="77777777" w:rsidR="00312C76" w:rsidRPr="003167FF" w:rsidRDefault="00312C76" w:rsidP="007E0BCD">
            <w:pPr>
              <w:pStyle w:val="TAL"/>
            </w:pPr>
            <w:r w:rsidRPr="003167FF">
              <w:t>VAL group ID of the group</w:t>
            </w:r>
          </w:p>
        </w:tc>
      </w:tr>
      <w:tr w:rsidR="00312C76" w:rsidRPr="003167FF" w14:paraId="1940A8F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100BDC3" w14:textId="77777777" w:rsidR="00312C76" w:rsidRPr="003167FF" w:rsidRDefault="00312C76" w:rsidP="007E0BCD">
            <w:pPr>
              <w:pStyle w:val="TAL"/>
              <w:rPr>
                <w:lang w:eastAsia="zh-CN"/>
              </w:rPr>
            </w:pPr>
            <w:r w:rsidRPr="003167FF">
              <w:t xml:space="preserve">VAL group </w:t>
            </w:r>
            <w:r w:rsidRPr="003167FF">
              <w:rPr>
                <w:lang w:eastAsia="zh-CN"/>
              </w:rPr>
              <w:t>information reference (see NOTE)</w:t>
            </w:r>
          </w:p>
        </w:tc>
        <w:tc>
          <w:tcPr>
            <w:tcW w:w="1440" w:type="dxa"/>
            <w:tcBorders>
              <w:top w:val="single" w:sz="4" w:space="0" w:color="000000"/>
              <w:left w:val="single" w:sz="4" w:space="0" w:color="000000"/>
              <w:bottom w:val="single" w:sz="4" w:space="0" w:color="000000"/>
            </w:tcBorders>
            <w:shd w:val="clear" w:color="auto" w:fill="auto"/>
          </w:tcPr>
          <w:p w14:paraId="547CC4F8"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9D43D8" w14:textId="77777777" w:rsidR="00312C76" w:rsidRPr="003167FF" w:rsidRDefault="00312C76" w:rsidP="007E0BCD">
            <w:pPr>
              <w:pStyle w:val="TAL"/>
            </w:pPr>
            <w:r w:rsidRPr="003167FF">
              <w:t>Reference to information stored relating to the VAL group</w:t>
            </w:r>
          </w:p>
        </w:tc>
      </w:tr>
      <w:tr w:rsidR="00312C76" w:rsidRPr="003167FF" w14:paraId="56AE073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09DAF24" w14:textId="77777777" w:rsidR="00312C76" w:rsidRPr="003167FF" w:rsidRDefault="00312C76" w:rsidP="007E0BCD">
            <w:pPr>
              <w:pStyle w:val="TAL"/>
              <w:rPr>
                <w:lang w:eastAsia="zh-CN"/>
              </w:rPr>
            </w:pPr>
            <w:r w:rsidRPr="003167FF">
              <w:rPr>
                <w:lang w:eastAsia="zh-CN"/>
              </w:rPr>
              <w:t xml:space="preserve">Group related key material </w:t>
            </w:r>
          </w:p>
          <w:p w14:paraId="1C54DB83" w14:textId="77777777" w:rsidR="00312C76" w:rsidRPr="003167FF" w:rsidRDefault="00312C76" w:rsidP="007E0BCD">
            <w:pPr>
              <w:pStyle w:val="TAL"/>
              <w:rPr>
                <w:lang w:eastAsia="zh-CN"/>
              </w:rPr>
            </w:pPr>
            <w:r w:rsidRPr="003167FF">
              <w:rPr>
                <w:lang w:eastAsia="zh-CN"/>
              </w:rPr>
              <w:t>(see NOTE)</w:t>
            </w:r>
          </w:p>
        </w:tc>
        <w:tc>
          <w:tcPr>
            <w:tcW w:w="1440" w:type="dxa"/>
            <w:tcBorders>
              <w:top w:val="single" w:sz="4" w:space="0" w:color="000000"/>
              <w:left w:val="single" w:sz="4" w:space="0" w:color="000000"/>
              <w:bottom w:val="single" w:sz="4" w:space="0" w:color="000000"/>
            </w:tcBorders>
            <w:shd w:val="clear" w:color="auto" w:fill="auto"/>
          </w:tcPr>
          <w:p w14:paraId="7E75E57C"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F1CF65" w14:textId="77777777" w:rsidR="00312C76" w:rsidRPr="003167FF" w:rsidRDefault="00312C76" w:rsidP="007E0BCD">
            <w:pPr>
              <w:pStyle w:val="TAL"/>
              <w:rPr>
                <w:lang w:eastAsia="zh-CN"/>
              </w:rPr>
            </w:pPr>
            <w:r w:rsidRPr="003167FF">
              <w:rPr>
                <w:lang w:eastAsia="zh-CN"/>
              </w:rPr>
              <w:t xml:space="preserve">Key material for use with the </w:t>
            </w:r>
            <w:r w:rsidRPr="003167FF">
              <w:t xml:space="preserve">VAL </w:t>
            </w:r>
            <w:r w:rsidRPr="003167FF">
              <w:rPr>
                <w:lang w:eastAsia="zh-CN"/>
              </w:rPr>
              <w:t>group</w:t>
            </w:r>
          </w:p>
        </w:tc>
      </w:tr>
      <w:tr w:rsidR="00312C76" w:rsidRPr="003167FF" w14:paraId="5C2CBD7A"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D57CBA7" w14:textId="77777777" w:rsidR="00312C76" w:rsidRPr="003167FF" w:rsidRDefault="00312C76" w:rsidP="007E0BCD">
            <w:pPr>
              <w:pStyle w:val="TAN"/>
              <w:rPr>
                <w:lang w:eastAsia="zh-CN"/>
              </w:rPr>
            </w:pPr>
            <w:r w:rsidRPr="003167FF">
              <w:t>NOTE:</w:t>
            </w:r>
            <w:r w:rsidRPr="003167FF">
              <w:tab/>
              <w:t>At least one of these information elements shall be present.</w:t>
            </w:r>
          </w:p>
        </w:tc>
      </w:tr>
    </w:tbl>
    <w:p w14:paraId="3B6DDC3E" w14:textId="77777777" w:rsidR="00312C76" w:rsidRPr="003167FF" w:rsidRDefault="00312C76" w:rsidP="00312C76"/>
    <w:p w14:paraId="00A71816" w14:textId="77777777" w:rsidR="00312C76" w:rsidRPr="003167FF" w:rsidRDefault="00312C76" w:rsidP="00312C76">
      <w:pPr>
        <w:pStyle w:val="Heading4"/>
      </w:pPr>
      <w:bookmarkStart w:id="865" w:name="_Toc453260186"/>
      <w:bookmarkStart w:id="866" w:name="_Toc453261073"/>
      <w:bookmarkStart w:id="867" w:name="_Toc453279810"/>
      <w:bookmarkStart w:id="868" w:name="_Toc459375148"/>
      <w:bookmarkStart w:id="869" w:name="_Toc468105386"/>
      <w:bookmarkStart w:id="870" w:name="_Toc468110481"/>
      <w:bookmarkStart w:id="871" w:name="_Toc533179699"/>
      <w:bookmarkStart w:id="872" w:name="_Toc155355587"/>
      <w:r w:rsidRPr="003167FF">
        <w:t>10.3.2.25</w:t>
      </w:r>
      <w:r w:rsidRPr="003167FF">
        <w:tab/>
      </w:r>
      <w:r w:rsidRPr="003167FF">
        <w:rPr>
          <w:lang w:eastAsia="zh-CN"/>
        </w:rPr>
        <w:t>Notify group configuration response</w:t>
      </w:r>
      <w:bookmarkEnd w:id="865"/>
      <w:bookmarkEnd w:id="866"/>
      <w:bookmarkEnd w:id="867"/>
      <w:bookmarkEnd w:id="868"/>
      <w:bookmarkEnd w:id="869"/>
      <w:bookmarkEnd w:id="870"/>
      <w:bookmarkEnd w:id="871"/>
      <w:bookmarkEnd w:id="872"/>
    </w:p>
    <w:p w14:paraId="2553A423" w14:textId="77777777" w:rsidR="00312C76" w:rsidRPr="003167FF" w:rsidRDefault="00312C76" w:rsidP="00312C76">
      <w:r w:rsidRPr="003167FF">
        <w:t>Table 10.3.2.25-</w:t>
      </w:r>
      <w:r w:rsidRPr="003167FF">
        <w:rPr>
          <w:lang w:eastAsia="zh-CN"/>
        </w:rPr>
        <w:t>1</w:t>
      </w:r>
      <w:r w:rsidRPr="003167FF">
        <w:t xml:space="preserve"> describes the information flow </w:t>
      </w:r>
      <w:r w:rsidRPr="003167FF">
        <w:rPr>
          <w:lang w:eastAsia="zh-CN"/>
        </w:rPr>
        <w:t>notify group configuration response</w:t>
      </w:r>
      <w:r w:rsidRPr="003167FF">
        <w:t xml:space="preserve"> from the group management </w:t>
      </w:r>
      <w:r w:rsidRPr="003167FF">
        <w:rPr>
          <w:lang w:eastAsia="zh-CN"/>
        </w:rPr>
        <w:t>client</w:t>
      </w:r>
      <w:r w:rsidRPr="003167FF">
        <w:t xml:space="preserve"> to the group management </w:t>
      </w:r>
      <w:r w:rsidRPr="003167FF">
        <w:rPr>
          <w:lang w:eastAsia="zh-CN"/>
        </w:rPr>
        <w:t>server</w:t>
      </w:r>
      <w:r w:rsidRPr="003167FF">
        <w:t>.</w:t>
      </w:r>
    </w:p>
    <w:p w14:paraId="14CCA9A3" w14:textId="77777777" w:rsidR="00312C76" w:rsidRPr="003167FF" w:rsidRDefault="00312C76" w:rsidP="00312C76">
      <w:pPr>
        <w:pStyle w:val="TH"/>
        <w:rPr>
          <w:lang w:eastAsia="zh-CN"/>
        </w:rPr>
      </w:pPr>
      <w:r w:rsidRPr="003167FF">
        <w:t>Table 10.3.2.25-</w:t>
      </w:r>
      <w:r w:rsidRPr="003167FF">
        <w:rPr>
          <w:lang w:eastAsia="zh-CN"/>
        </w:rPr>
        <w:t>1</w:t>
      </w:r>
      <w:r w:rsidRPr="003167FF">
        <w:t>: N</w:t>
      </w:r>
      <w:r w:rsidRPr="003167FF">
        <w:rPr>
          <w:lang w:eastAsia="zh-CN"/>
        </w:rPr>
        <w:t>otify group configuration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55B987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A9485CE" w14:textId="77777777" w:rsidR="00312C76" w:rsidRPr="003167FF" w:rsidRDefault="00312C76" w:rsidP="007E0BCD">
            <w:pPr>
              <w:pStyle w:val="TAH"/>
              <w:rPr>
                <w:lang w:eastAsia="zh-CN"/>
              </w:rPr>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EDDF8C6"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9DD0AF" w14:textId="77777777" w:rsidR="00312C76" w:rsidRPr="003167FF" w:rsidRDefault="00312C76" w:rsidP="007E0BCD">
            <w:pPr>
              <w:pStyle w:val="TAH"/>
            </w:pPr>
            <w:r w:rsidRPr="003167FF">
              <w:t>Description</w:t>
            </w:r>
          </w:p>
        </w:tc>
      </w:tr>
      <w:tr w:rsidR="00312C76" w:rsidRPr="003167FF" w14:paraId="79698A5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5F53E10"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1C5AB91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7A7F11" w14:textId="77777777" w:rsidR="00312C76" w:rsidRPr="003167FF" w:rsidRDefault="00312C76" w:rsidP="007E0BCD">
            <w:pPr>
              <w:pStyle w:val="TAL"/>
            </w:pPr>
            <w:r w:rsidRPr="003167FF">
              <w:t>VAL group ID of the group</w:t>
            </w:r>
          </w:p>
        </w:tc>
      </w:tr>
      <w:tr w:rsidR="00312C76" w:rsidRPr="003167FF" w14:paraId="2F6CEB9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0EDEDCC" w14:textId="77777777" w:rsidR="00312C76" w:rsidRPr="003167FF" w:rsidRDefault="00312C76" w:rsidP="007E0BCD">
            <w:pPr>
              <w:pStyle w:val="TAL"/>
              <w:rPr>
                <w:lang w:eastAsia="zh-CN"/>
              </w:rPr>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22C8870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F1AC55" w14:textId="77777777" w:rsidR="00312C76" w:rsidRPr="003167FF" w:rsidRDefault="00312C76" w:rsidP="007E0BCD">
            <w:pPr>
              <w:pStyle w:val="TAL"/>
              <w:rPr>
                <w:lang w:eastAsia="zh-CN"/>
              </w:rPr>
            </w:pPr>
            <w:r w:rsidRPr="003167FF">
              <w:rPr>
                <w:lang w:eastAsia="zh-CN"/>
              </w:rPr>
              <w:t>Indicates the success or failure for the result</w:t>
            </w:r>
          </w:p>
        </w:tc>
      </w:tr>
    </w:tbl>
    <w:p w14:paraId="00977208" w14:textId="77777777" w:rsidR="00312C76" w:rsidRPr="003167FF" w:rsidRDefault="00312C76" w:rsidP="00312C76"/>
    <w:p w14:paraId="4CFE436B" w14:textId="77777777" w:rsidR="00312C76" w:rsidRPr="003167FF" w:rsidRDefault="00312C76" w:rsidP="00312C76">
      <w:pPr>
        <w:pStyle w:val="Heading4"/>
      </w:pPr>
      <w:bookmarkStart w:id="873" w:name="_Toc155355588"/>
      <w:r w:rsidRPr="003167FF">
        <w:t>10.3.2.26</w:t>
      </w:r>
      <w:r w:rsidRPr="003167FF">
        <w:tab/>
        <w:t>Configure VAL group request</w:t>
      </w:r>
      <w:bookmarkEnd w:id="873"/>
    </w:p>
    <w:p w14:paraId="516D47A6" w14:textId="77777777" w:rsidR="00312C76" w:rsidRPr="003167FF" w:rsidRDefault="00312C76" w:rsidP="00312C76">
      <w:r w:rsidRPr="003167FF">
        <w:t>Table 10.3.2.26-1 describes the information flow for configure VAL group request from a VAL server to a group management server.</w:t>
      </w:r>
    </w:p>
    <w:p w14:paraId="68628032" w14:textId="77777777" w:rsidR="00312C76" w:rsidRPr="003167FF" w:rsidRDefault="00312C76" w:rsidP="00312C76">
      <w:pPr>
        <w:pStyle w:val="TH"/>
      </w:pPr>
      <w:r w:rsidRPr="003167FF">
        <w:t>Table 10.3.2.26-1: Configure VAL group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5FD5E8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DCF6A7"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8EF1B2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F10FF0" w14:textId="77777777" w:rsidR="00312C76" w:rsidRPr="003167FF" w:rsidRDefault="00312C76" w:rsidP="007E0BCD">
            <w:pPr>
              <w:pStyle w:val="TAH"/>
            </w:pPr>
            <w:r w:rsidRPr="003167FF">
              <w:t>Description</w:t>
            </w:r>
          </w:p>
        </w:tc>
      </w:tr>
      <w:tr w:rsidR="00312C76" w:rsidRPr="003167FF" w14:paraId="22D4342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212483"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56826E9C"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DA3947"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49C1A65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1E0BFF0"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66302DE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5D0CD1" w14:textId="77777777" w:rsidR="00312C76" w:rsidRPr="003167FF" w:rsidRDefault="00312C76" w:rsidP="007E0BCD">
            <w:pPr>
              <w:pStyle w:val="TAL"/>
            </w:pPr>
            <w:r w:rsidRPr="003167FF">
              <w:t>The group ID used for the VAL group.</w:t>
            </w:r>
          </w:p>
        </w:tc>
      </w:tr>
      <w:tr w:rsidR="00312C76" w:rsidRPr="003167FF" w14:paraId="7FCB404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17071D" w14:textId="77777777" w:rsidR="00312C76" w:rsidRPr="003167FF" w:rsidRDefault="00312C76" w:rsidP="007E0BCD">
            <w:pPr>
              <w:pStyle w:val="TAL"/>
            </w:pPr>
            <w:r w:rsidRPr="003167FF">
              <w:t xml:space="preserve">VAL group </w:t>
            </w:r>
            <w:r w:rsidRPr="003167FF">
              <w:rPr>
                <w:lang w:eastAsia="zh-CN"/>
              </w:rPr>
              <w:t>description (see NOTE 2)</w:t>
            </w:r>
          </w:p>
        </w:tc>
        <w:tc>
          <w:tcPr>
            <w:tcW w:w="1440" w:type="dxa"/>
            <w:tcBorders>
              <w:top w:val="single" w:sz="4" w:space="0" w:color="000000"/>
              <w:left w:val="single" w:sz="4" w:space="0" w:color="000000"/>
              <w:bottom w:val="single" w:sz="4" w:space="0" w:color="000000"/>
            </w:tcBorders>
            <w:shd w:val="clear" w:color="auto" w:fill="auto"/>
          </w:tcPr>
          <w:p w14:paraId="7F789D2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31D528" w14:textId="77777777" w:rsidR="00312C76" w:rsidRPr="003167FF" w:rsidRDefault="00312C76" w:rsidP="007E0BCD">
            <w:pPr>
              <w:pStyle w:val="TAL"/>
            </w:pPr>
            <w:r w:rsidRPr="003167FF">
              <w:t>Information related to the VAL group e.g. group definition including communication type, policy, group size, group leader.</w:t>
            </w:r>
          </w:p>
        </w:tc>
      </w:tr>
      <w:tr w:rsidR="00312C76" w:rsidRPr="003167FF" w14:paraId="3B0D982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36D3749" w14:textId="77777777" w:rsidR="00312C76" w:rsidRPr="003167FF" w:rsidRDefault="00312C76" w:rsidP="007E0BCD">
            <w:pPr>
              <w:pStyle w:val="TAL"/>
            </w:pPr>
            <w:r w:rsidRPr="003167FF">
              <w:t>VAL service ID list (see NOTE 1)</w:t>
            </w:r>
          </w:p>
        </w:tc>
        <w:tc>
          <w:tcPr>
            <w:tcW w:w="1440" w:type="dxa"/>
            <w:tcBorders>
              <w:top w:val="single" w:sz="4" w:space="0" w:color="000000"/>
              <w:left w:val="single" w:sz="4" w:space="0" w:color="000000"/>
              <w:bottom w:val="single" w:sz="4" w:space="0" w:color="000000"/>
            </w:tcBorders>
            <w:shd w:val="clear" w:color="auto" w:fill="auto"/>
          </w:tcPr>
          <w:p w14:paraId="7FEEC98D"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B724DB" w14:textId="77777777" w:rsidR="00312C76" w:rsidRPr="003167FF" w:rsidRDefault="00312C76" w:rsidP="007E0BCD">
            <w:pPr>
              <w:pStyle w:val="TAL"/>
            </w:pPr>
            <w:r w:rsidRPr="003167FF">
              <w:t>List of VAL services whose service communications are to be enabled on the group.</w:t>
            </w:r>
          </w:p>
        </w:tc>
      </w:tr>
      <w:tr w:rsidR="00312C76" w:rsidRPr="003167FF" w14:paraId="7D16C59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392417F" w14:textId="77777777" w:rsidR="00312C76" w:rsidRPr="003167FF" w:rsidRDefault="00312C76" w:rsidP="007E0BCD">
            <w:pPr>
              <w:pStyle w:val="TAL"/>
            </w:pPr>
            <w:r w:rsidRPr="003167FF">
              <w:t>Geo ID list (see NOTE 1)</w:t>
            </w:r>
          </w:p>
        </w:tc>
        <w:tc>
          <w:tcPr>
            <w:tcW w:w="1440" w:type="dxa"/>
            <w:tcBorders>
              <w:top w:val="single" w:sz="4" w:space="0" w:color="000000"/>
              <w:left w:val="single" w:sz="4" w:space="0" w:color="000000"/>
              <w:bottom w:val="single" w:sz="4" w:space="0" w:color="000000"/>
            </w:tcBorders>
            <w:shd w:val="clear" w:color="auto" w:fill="auto"/>
          </w:tcPr>
          <w:p w14:paraId="6CE76340"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D77E59" w14:textId="77777777" w:rsidR="00312C76" w:rsidRPr="003167FF" w:rsidRDefault="00312C76" w:rsidP="007E0BCD">
            <w:pPr>
              <w:pStyle w:val="TAL"/>
            </w:pPr>
            <w:r w:rsidRPr="003167FF">
              <w:t>List of geographical areas to be addressed by the group.</w:t>
            </w:r>
          </w:p>
        </w:tc>
      </w:tr>
      <w:tr w:rsidR="00312C76" w:rsidRPr="003167FF" w14:paraId="0E0D892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DA81B75" w14:textId="77777777" w:rsidR="00312C76" w:rsidRPr="003167FF" w:rsidRDefault="00312C76" w:rsidP="007E0BCD">
            <w:pPr>
              <w:pStyle w:val="TAL"/>
            </w:pPr>
            <w:r w:rsidRPr="003167FF">
              <w:t>Identity list (see NOTE 1)</w:t>
            </w:r>
          </w:p>
        </w:tc>
        <w:tc>
          <w:tcPr>
            <w:tcW w:w="1440" w:type="dxa"/>
            <w:tcBorders>
              <w:top w:val="single" w:sz="4" w:space="0" w:color="000000"/>
              <w:left w:val="single" w:sz="4" w:space="0" w:color="000000"/>
              <w:bottom w:val="single" w:sz="4" w:space="0" w:color="000000"/>
            </w:tcBorders>
            <w:shd w:val="clear" w:color="auto" w:fill="auto"/>
          </w:tcPr>
          <w:p w14:paraId="6532486B"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1126E2" w14:textId="77777777" w:rsidR="00312C76" w:rsidRPr="003167FF" w:rsidRDefault="00312C76" w:rsidP="007E0BCD">
            <w:pPr>
              <w:pStyle w:val="TAL"/>
            </w:pPr>
            <w:r w:rsidRPr="003167FF">
              <w:t>List of VAL UE IDs who are invited to be member of the group.</w:t>
            </w:r>
          </w:p>
        </w:tc>
      </w:tr>
      <w:tr w:rsidR="00312C76" w:rsidRPr="003167FF" w14:paraId="75E6CC5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853DAAA" w14:textId="77777777" w:rsidR="00312C76" w:rsidRPr="003167FF" w:rsidRDefault="00312C76" w:rsidP="007E0BCD">
            <w:pPr>
              <w:pStyle w:val="TAL"/>
            </w:pPr>
            <w:r w:rsidRPr="003167FF">
              <w:t>Identity list subscription</w:t>
            </w:r>
          </w:p>
        </w:tc>
        <w:tc>
          <w:tcPr>
            <w:tcW w:w="1440" w:type="dxa"/>
            <w:tcBorders>
              <w:top w:val="single" w:sz="4" w:space="0" w:color="000000"/>
              <w:left w:val="single" w:sz="4" w:space="0" w:color="000000"/>
              <w:bottom w:val="single" w:sz="4" w:space="0" w:color="000000"/>
            </w:tcBorders>
            <w:shd w:val="clear" w:color="auto" w:fill="auto"/>
          </w:tcPr>
          <w:p w14:paraId="03F86D66"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899A06" w14:textId="77777777" w:rsidR="00312C76" w:rsidRPr="003167FF" w:rsidRDefault="00312C76" w:rsidP="007E0BCD">
            <w:pPr>
              <w:pStyle w:val="TAL"/>
            </w:pPr>
            <w:r w:rsidRPr="003167FF">
              <w:t>Indicates interest to receive notifications of newly registered or de-registered VAL UE IDs.</w:t>
            </w:r>
          </w:p>
        </w:tc>
      </w:tr>
      <w:tr w:rsidR="00312C76" w:rsidRPr="003167FF" w14:paraId="37134886"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2392E3F" w14:textId="77777777" w:rsidR="00312C76" w:rsidRPr="003167FF" w:rsidRDefault="00312C76" w:rsidP="007E0BCD">
            <w:pPr>
              <w:pStyle w:val="TAN"/>
              <w:rPr>
                <w:lang w:eastAsia="zh-CN"/>
              </w:rPr>
            </w:pPr>
            <w:r w:rsidRPr="003167FF">
              <w:t>NOTE 1:</w:t>
            </w:r>
            <w:r w:rsidRPr="003167FF">
              <w:tab/>
              <w:t>At least one of these IEs shall be present</w:t>
            </w:r>
            <w:r w:rsidRPr="003167FF">
              <w:rPr>
                <w:lang w:eastAsia="zh-CN"/>
              </w:rPr>
              <w:t>.</w:t>
            </w:r>
          </w:p>
          <w:p w14:paraId="56AFF33D" w14:textId="77777777" w:rsidR="00312C76" w:rsidRPr="003167FF" w:rsidRDefault="00312C76" w:rsidP="007E0BCD">
            <w:pPr>
              <w:pStyle w:val="TAN"/>
            </w:pPr>
            <w:r w:rsidRPr="003167FF">
              <w:t>NOTE 2:</w:t>
            </w:r>
            <w:r w:rsidRPr="003167FF">
              <w:tab/>
              <w:t>Group communication type may indicate 5G LAN-Type communication using either Ethernet or IP (IPv4 and/or IPv6) transport.</w:t>
            </w:r>
          </w:p>
        </w:tc>
      </w:tr>
    </w:tbl>
    <w:p w14:paraId="79D1FC97" w14:textId="77777777" w:rsidR="00312C76" w:rsidRPr="003167FF" w:rsidRDefault="00312C76" w:rsidP="00312C76"/>
    <w:p w14:paraId="07D42ABD" w14:textId="77777777" w:rsidR="00312C76" w:rsidRPr="003167FF" w:rsidRDefault="00312C76" w:rsidP="00312C76">
      <w:pPr>
        <w:pStyle w:val="Heading4"/>
      </w:pPr>
      <w:bookmarkStart w:id="874" w:name="_Toc155355589"/>
      <w:r w:rsidRPr="003167FF">
        <w:t>10.3.2.27</w:t>
      </w:r>
      <w:r w:rsidRPr="003167FF">
        <w:tab/>
        <w:t>Configure VAL group response</w:t>
      </w:r>
      <w:bookmarkEnd w:id="874"/>
    </w:p>
    <w:p w14:paraId="71784E21" w14:textId="77777777" w:rsidR="00312C76" w:rsidRPr="003167FF" w:rsidRDefault="00312C76" w:rsidP="00312C76">
      <w:r w:rsidRPr="003167FF">
        <w:t>Table 10.3.2.27-1 describes the information flow for configure VAL group response from group management server to a VAL server.</w:t>
      </w:r>
    </w:p>
    <w:p w14:paraId="2F5A2E0B" w14:textId="77777777" w:rsidR="00312C76" w:rsidRPr="003167FF" w:rsidRDefault="00312C76" w:rsidP="00312C76">
      <w:pPr>
        <w:pStyle w:val="TH"/>
      </w:pPr>
      <w:r w:rsidRPr="003167FF">
        <w:lastRenderedPageBreak/>
        <w:t>Table 10.3.2.27-1: Configure VAL group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007FA5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1A51EC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699CC4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3D6992" w14:textId="77777777" w:rsidR="00312C76" w:rsidRPr="003167FF" w:rsidRDefault="00312C76" w:rsidP="007E0BCD">
            <w:pPr>
              <w:pStyle w:val="TAH"/>
            </w:pPr>
            <w:r w:rsidRPr="003167FF">
              <w:t>Description</w:t>
            </w:r>
          </w:p>
        </w:tc>
      </w:tr>
      <w:tr w:rsidR="00312C76" w:rsidRPr="003167FF" w14:paraId="4A3E95B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1B3EC2"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794374EF"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E9FA93" w14:textId="77777777" w:rsidR="00312C76" w:rsidRPr="003167FF" w:rsidRDefault="00312C76" w:rsidP="007E0BCD">
            <w:pPr>
              <w:pStyle w:val="TAL"/>
            </w:pPr>
            <w:r w:rsidRPr="003167FF">
              <w:t>The result of the configure VAL group operation</w:t>
            </w:r>
          </w:p>
        </w:tc>
      </w:tr>
      <w:tr w:rsidR="00312C76" w:rsidRPr="003167FF" w14:paraId="49CA744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E029626" w14:textId="77777777" w:rsidR="00312C76" w:rsidRPr="003167FF" w:rsidRDefault="00312C76" w:rsidP="007E0BCD">
            <w:pPr>
              <w:pStyle w:val="TAL"/>
            </w:pPr>
            <w:r w:rsidRPr="003167FF">
              <w:t>Subscription result</w:t>
            </w:r>
          </w:p>
        </w:tc>
        <w:tc>
          <w:tcPr>
            <w:tcW w:w="1440" w:type="dxa"/>
            <w:tcBorders>
              <w:top w:val="single" w:sz="4" w:space="0" w:color="000000"/>
              <w:left w:val="single" w:sz="4" w:space="0" w:color="000000"/>
              <w:bottom w:val="single" w:sz="4" w:space="0" w:color="000000"/>
            </w:tcBorders>
            <w:shd w:val="clear" w:color="auto" w:fill="auto"/>
          </w:tcPr>
          <w:p w14:paraId="244715A2" w14:textId="77777777" w:rsidR="00312C76" w:rsidRPr="003167FF" w:rsidRDefault="00312C76" w:rsidP="007E0BCD">
            <w:pPr>
              <w:pStyle w:val="TAC"/>
            </w:pPr>
            <w:r w:rsidRPr="003167FF">
              <w:t>O</w:t>
            </w:r>
          </w:p>
          <w:p w14:paraId="5615BBEC"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D71EEF" w14:textId="77777777" w:rsidR="00312C76" w:rsidRPr="003167FF" w:rsidRDefault="00312C76" w:rsidP="007E0BCD">
            <w:pPr>
              <w:pStyle w:val="TAL"/>
            </w:pPr>
            <w:r w:rsidRPr="003167FF">
              <w:t>Indicates whether subscription to receive notifications of newly registered or de-registered VAL UE IDs is successful or not</w:t>
            </w:r>
          </w:p>
        </w:tc>
      </w:tr>
      <w:tr w:rsidR="00312C76" w:rsidRPr="003167FF" w14:paraId="5144DFCA"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6DB2C71" w14:textId="77777777" w:rsidR="00312C76" w:rsidRPr="003167FF" w:rsidRDefault="00312C76" w:rsidP="007E0BCD">
            <w:pPr>
              <w:pStyle w:val="TAN"/>
            </w:pPr>
            <w:r w:rsidRPr="003167FF">
              <w:t>NOTE:</w:t>
            </w:r>
            <w:r w:rsidRPr="003167FF">
              <w:tab/>
              <w:t>Shall be present only if there is a subscription in the configure VAL group request and successful</w:t>
            </w:r>
            <w:r w:rsidRPr="003167FF">
              <w:rPr>
                <w:lang w:eastAsia="zh-CN"/>
              </w:rPr>
              <w:t>.</w:t>
            </w:r>
          </w:p>
        </w:tc>
      </w:tr>
    </w:tbl>
    <w:p w14:paraId="5A4A2238" w14:textId="77777777" w:rsidR="00312C76" w:rsidRPr="003167FF" w:rsidRDefault="00312C76" w:rsidP="00312C76"/>
    <w:p w14:paraId="690FB660" w14:textId="77777777" w:rsidR="00312C76" w:rsidRPr="003167FF" w:rsidRDefault="00312C76" w:rsidP="00312C76">
      <w:pPr>
        <w:pStyle w:val="Heading4"/>
      </w:pPr>
      <w:bookmarkStart w:id="875" w:name="_Toc155355590"/>
      <w:r w:rsidRPr="003167FF">
        <w:t>10.3.2.28</w:t>
      </w:r>
      <w:r w:rsidRPr="003167FF">
        <w:tab/>
        <w:t>Group announcement</w:t>
      </w:r>
      <w:bookmarkEnd w:id="875"/>
    </w:p>
    <w:p w14:paraId="1AD480A1" w14:textId="77777777" w:rsidR="00312C76" w:rsidRPr="003167FF" w:rsidRDefault="00312C76" w:rsidP="00312C76">
      <w:r w:rsidRPr="003167FF">
        <w:t>Table 10.3.2.28-1 describes the information flow for a group management server to announce a VAL group to the group management clients.</w:t>
      </w:r>
    </w:p>
    <w:p w14:paraId="65576EB6" w14:textId="77777777" w:rsidR="00312C76" w:rsidRPr="003167FF" w:rsidRDefault="00312C76" w:rsidP="00312C76">
      <w:pPr>
        <w:pStyle w:val="TH"/>
      </w:pPr>
      <w:r w:rsidRPr="003167FF">
        <w:t>Table 10.3.2.28-1: Group announcement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014931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63F2E3B"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0DD7FC7"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7BAFCF" w14:textId="77777777" w:rsidR="00312C76" w:rsidRPr="003167FF" w:rsidRDefault="00312C76" w:rsidP="007E0BCD">
            <w:pPr>
              <w:pStyle w:val="TAH"/>
            </w:pPr>
            <w:r w:rsidRPr="003167FF">
              <w:t>Description</w:t>
            </w:r>
          </w:p>
        </w:tc>
      </w:tr>
      <w:tr w:rsidR="00312C76" w:rsidRPr="003167FF" w14:paraId="6C3A709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05B6246"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1CD5E28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5F6F37" w14:textId="77777777" w:rsidR="00312C76" w:rsidRPr="003167FF" w:rsidRDefault="00312C76" w:rsidP="007E0BCD">
            <w:pPr>
              <w:pStyle w:val="TAL"/>
            </w:pPr>
            <w:r w:rsidRPr="003167FF">
              <w:t>The group ID used for the VAL group.</w:t>
            </w:r>
          </w:p>
        </w:tc>
      </w:tr>
      <w:tr w:rsidR="00312C76" w:rsidRPr="003167FF" w14:paraId="5CE7337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8FE2201" w14:textId="77777777" w:rsidR="00312C76" w:rsidRPr="003167FF" w:rsidRDefault="00312C76" w:rsidP="007E0BCD">
            <w:pPr>
              <w:pStyle w:val="TAL"/>
            </w:pPr>
            <w:r w:rsidRPr="003167FF">
              <w:t xml:space="preserve">VAL group </w:t>
            </w:r>
            <w:r w:rsidRPr="003167FF">
              <w:rPr>
                <w:lang w:eastAsia="zh-CN"/>
              </w:rPr>
              <w:t>description (see NOTE 3)</w:t>
            </w:r>
          </w:p>
        </w:tc>
        <w:tc>
          <w:tcPr>
            <w:tcW w:w="1440" w:type="dxa"/>
            <w:tcBorders>
              <w:top w:val="single" w:sz="4" w:space="0" w:color="000000"/>
              <w:left w:val="single" w:sz="4" w:space="0" w:color="000000"/>
              <w:bottom w:val="single" w:sz="4" w:space="0" w:color="000000"/>
            </w:tcBorders>
            <w:shd w:val="clear" w:color="auto" w:fill="auto"/>
          </w:tcPr>
          <w:p w14:paraId="686B4F6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D2612F" w14:textId="77777777" w:rsidR="00312C76" w:rsidRPr="003167FF" w:rsidRDefault="00312C76" w:rsidP="007E0BCD">
            <w:pPr>
              <w:pStyle w:val="TAL"/>
            </w:pPr>
            <w:r w:rsidRPr="003167FF">
              <w:t>Information related to the VAL group e.g. group definition including communication type and connection parameters, policy, group size, group leader.</w:t>
            </w:r>
          </w:p>
        </w:tc>
      </w:tr>
      <w:tr w:rsidR="00312C76" w:rsidRPr="003167FF" w14:paraId="4764321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CAD817E" w14:textId="77777777" w:rsidR="00312C76" w:rsidRPr="003167FF" w:rsidRDefault="00312C76" w:rsidP="007E0BCD">
            <w:pPr>
              <w:pStyle w:val="TAL"/>
            </w:pPr>
            <w:r w:rsidRPr="003167FF">
              <w:t>VAL service ID list</w:t>
            </w:r>
          </w:p>
          <w:p w14:paraId="174D99E4" w14:textId="77777777" w:rsidR="00312C76" w:rsidRPr="003167FF" w:rsidRDefault="00312C76" w:rsidP="007E0BCD">
            <w:pPr>
              <w:pStyle w:val="TAL"/>
            </w:pPr>
            <w:r w:rsidRPr="003167FF">
              <w:t>(see NOTE 1)</w:t>
            </w:r>
          </w:p>
        </w:tc>
        <w:tc>
          <w:tcPr>
            <w:tcW w:w="1440" w:type="dxa"/>
            <w:tcBorders>
              <w:top w:val="single" w:sz="4" w:space="0" w:color="000000"/>
              <w:left w:val="single" w:sz="4" w:space="0" w:color="000000"/>
              <w:bottom w:val="single" w:sz="4" w:space="0" w:color="000000"/>
            </w:tcBorders>
            <w:shd w:val="clear" w:color="auto" w:fill="auto"/>
          </w:tcPr>
          <w:p w14:paraId="17156E83"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3D5149" w14:textId="77777777" w:rsidR="00312C76" w:rsidRPr="003167FF" w:rsidRDefault="00312C76" w:rsidP="007E0BCD">
            <w:pPr>
              <w:pStyle w:val="TAL"/>
            </w:pPr>
            <w:r w:rsidRPr="003167FF">
              <w:t>List of VAL services whose service communications are to be enabled on the group.</w:t>
            </w:r>
          </w:p>
        </w:tc>
      </w:tr>
      <w:tr w:rsidR="00312C76" w:rsidRPr="003167FF" w14:paraId="3E5C79B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9E35F25" w14:textId="77777777" w:rsidR="00312C76" w:rsidRPr="003167FF" w:rsidRDefault="00312C76" w:rsidP="007E0BCD">
            <w:pPr>
              <w:pStyle w:val="TAL"/>
            </w:pPr>
            <w:r w:rsidRPr="003167FF">
              <w:t>Geo ID list</w:t>
            </w:r>
          </w:p>
          <w:p w14:paraId="52C5FBC3" w14:textId="77777777" w:rsidR="00312C76" w:rsidRPr="003167FF" w:rsidRDefault="00312C76" w:rsidP="007E0BCD">
            <w:pPr>
              <w:pStyle w:val="TAL"/>
            </w:pPr>
            <w:r w:rsidRPr="003167FF">
              <w:t>(see NOTE 1)</w:t>
            </w:r>
          </w:p>
        </w:tc>
        <w:tc>
          <w:tcPr>
            <w:tcW w:w="1440" w:type="dxa"/>
            <w:tcBorders>
              <w:top w:val="single" w:sz="4" w:space="0" w:color="000000"/>
              <w:left w:val="single" w:sz="4" w:space="0" w:color="000000"/>
              <w:bottom w:val="single" w:sz="4" w:space="0" w:color="000000"/>
            </w:tcBorders>
            <w:shd w:val="clear" w:color="auto" w:fill="auto"/>
          </w:tcPr>
          <w:p w14:paraId="10584235"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F0A0FB" w14:textId="77777777" w:rsidR="00312C76" w:rsidRPr="003167FF" w:rsidRDefault="00312C76" w:rsidP="007E0BCD">
            <w:pPr>
              <w:pStyle w:val="TAL"/>
            </w:pPr>
            <w:r w:rsidRPr="003167FF">
              <w:t>List of geographical areas to be addressed by the group.</w:t>
            </w:r>
          </w:p>
        </w:tc>
      </w:tr>
      <w:tr w:rsidR="00312C76" w:rsidRPr="003167FF" w14:paraId="0C6CD0E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CB6A56A" w14:textId="77777777" w:rsidR="00312C76" w:rsidRPr="003167FF" w:rsidRDefault="00312C76" w:rsidP="007E0BCD">
            <w:pPr>
              <w:pStyle w:val="TAL"/>
            </w:pPr>
            <w:r w:rsidRPr="003167FF">
              <w:t>Identity list</w:t>
            </w:r>
          </w:p>
          <w:p w14:paraId="05F4D357" w14:textId="77777777" w:rsidR="00312C76" w:rsidRPr="003167FF" w:rsidRDefault="00312C76" w:rsidP="007E0BCD">
            <w:pPr>
              <w:pStyle w:val="TAL"/>
            </w:pPr>
            <w:r w:rsidRPr="003167FF">
              <w:t>(see NOTE 1, NOTE 2)</w:t>
            </w:r>
          </w:p>
        </w:tc>
        <w:tc>
          <w:tcPr>
            <w:tcW w:w="1440" w:type="dxa"/>
            <w:tcBorders>
              <w:top w:val="single" w:sz="4" w:space="0" w:color="000000"/>
              <w:left w:val="single" w:sz="4" w:space="0" w:color="000000"/>
              <w:bottom w:val="single" w:sz="4" w:space="0" w:color="000000"/>
            </w:tcBorders>
            <w:shd w:val="clear" w:color="auto" w:fill="auto"/>
          </w:tcPr>
          <w:p w14:paraId="1C5C5F97"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CBD310" w14:textId="77777777" w:rsidR="00312C76" w:rsidRPr="003167FF" w:rsidRDefault="00312C76" w:rsidP="007E0BCD">
            <w:pPr>
              <w:pStyle w:val="TAL"/>
            </w:pPr>
            <w:r w:rsidRPr="003167FF">
              <w:t>List of VAL UE IDs who are invited to be member of the group.</w:t>
            </w:r>
          </w:p>
        </w:tc>
      </w:tr>
      <w:tr w:rsidR="00312C76" w:rsidRPr="003167FF" w14:paraId="6435D52D"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597CBD8" w14:textId="77777777" w:rsidR="00312C76" w:rsidRPr="003167FF" w:rsidRDefault="00312C76" w:rsidP="007E0BCD">
            <w:pPr>
              <w:pStyle w:val="TAN"/>
              <w:rPr>
                <w:lang w:eastAsia="zh-CN"/>
              </w:rPr>
            </w:pPr>
            <w:r w:rsidRPr="003167FF">
              <w:t>NOTE 1:</w:t>
            </w:r>
            <w:r w:rsidRPr="003167FF">
              <w:tab/>
              <w:t>At least one of these IEs shall be present</w:t>
            </w:r>
            <w:r w:rsidRPr="003167FF">
              <w:rPr>
                <w:lang w:eastAsia="zh-CN"/>
              </w:rPr>
              <w:t xml:space="preserve">. </w:t>
            </w:r>
          </w:p>
          <w:p w14:paraId="6B73FCB3" w14:textId="77777777" w:rsidR="00312C76" w:rsidRPr="003167FF" w:rsidRDefault="00312C76" w:rsidP="007E0BCD">
            <w:pPr>
              <w:pStyle w:val="TAN"/>
            </w:pPr>
            <w:r w:rsidRPr="003167FF">
              <w:t>NOTE 2:</w:t>
            </w:r>
            <w:r w:rsidRPr="003167FF">
              <w:tab/>
              <w:t>This element is not present if it results in privacy concerns.</w:t>
            </w:r>
          </w:p>
          <w:p w14:paraId="5BB25A0F" w14:textId="77777777" w:rsidR="00312C76" w:rsidRPr="003167FF" w:rsidRDefault="00312C76" w:rsidP="007E0BCD">
            <w:pPr>
              <w:pStyle w:val="TAN"/>
            </w:pPr>
            <w:r w:rsidRPr="003167FF">
              <w:t>NOTE 3:</w:t>
            </w:r>
            <w:r w:rsidRPr="003167FF">
              <w:tab/>
              <w:t>Group communication type may indicate 5G LAN-Type communication using either Ethernet or IP (IPv4 and/or IPv6) transport. Group connection parameters may include DNN and S-NSSAI.</w:t>
            </w:r>
          </w:p>
        </w:tc>
      </w:tr>
    </w:tbl>
    <w:p w14:paraId="0040167D" w14:textId="77777777" w:rsidR="00312C76" w:rsidRPr="003167FF" w:rsidRDefault="00312C76" w:rsidP="00312C76">
      <w:pPr>
        <w:pStyle w:val="EditorsNote"/>
        <w:rPr>
          <w:color w:val="auto"/>
        </w:rPr>
      </w:pPr>
    </w:p>
    <w:p w14:paraId="35AB658B" w14:textId="77777777" w:rsidR="00312C76" w:rsidRPr="003167FF" w:rsidRDefault="00312C76" w:rsidP="00312C76">
      <w:pPr>
        <w:pStyle w:val="Heading4"/>
      </w:pPr>
      <w:bookmarkStart w:id="876" w:name="_Toc155355591"/>
      <w:r w:rsidRPr="003167FF">
        <w:t>10.3.2.29</w:t>
      </w:r>
      <w:r w:rsidRPr="003167FF">
        <w:tab/>
        <w:t>Group registration request</w:t>
      </w:r>
      <w:bookmarkEnd w:id="876"/>
    </w:p>
    <w:p w14:paraId="0B635ED1" w14:textId="77777777" w:rsidR="00312C76" w:rsidRPr="003167FF" w:rsidRDefault="00312C76" w:rsidP="00312C76">
      <w:r w:rsidRPr="003167FF">
        <w:t>Table 10.3.2.29-1 describes the information flow for a group management client to register to a VAL group in response to a group announcement from the group management server. Message filters for throttling messages and notifications is included in this request e.g. for limiting message exchange on a constrained UE, for receiving only improtant group communication.</w:t>
      </w:r>
    </w:p>
    <w:p w14:paraId="7E392734" w14:textId="77777777" w:rsidR="00312C76" w:rsidRPr="003167FF" w:rsidRDefault="00312C76" w:rsidP="00312C76">
      <w:pPr>
        <w:pStyle w:val="TH"/>
      </w:pPr>
      <w:r w:rsidRPr="003167FF">
        <w:t>Table 10.3.2.29-1: Group registration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F37C5D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1A1E75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B34820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6CC112" w14:textId="77777777" w:rsidR="00312C76" w:rsidRPr="003167FF" w:rsidRDefault="00312C76" w:rsidP="007E0BCD">
            <w:pPr>
              <w:pStyle w:val="TAH"/>
            </w:pPr>
            <w:r w:rsidRPr="003167FF">
              <w:t>Description</w:t>
            </w:r>
          </w:p>
        </w:tc>
      </w:tr>
      <w:tr w:rsidR="00312C76" w:rsidRPr="003167FF" w14:paraId="0D4E2DF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9AE0EC3" w14:textId="77777777" w:rsidR="00312C76" w:rsidRPr="003167FF" w:rsidRDefault="00312C76" w:rsidP="007E0BCD">
            <w:pPr>
              <w:pStyle w:val="TAL"/>
            </w:pPr>
            <w:bookmarkStart w:id="877" w:name="_Hlk8062919"/>
            <w:r w:rsidRPr="003167FF">
              <w:t>VAL UE ID</w:t>
            </w:r>
          </w:p>
        </w:tc>
        <w:tc>
          <w:tcPr>
            <w:tcW w:w="1440" w:type="dxa"/>
            <w:tcBorders>
              <w:top w:val="single" w:sz="4" w:space="0" w:color="000000"/>
              <w:left w:val="single" w:sz="4" w:space="0" w:color="000000"/>
              <w:bottom w:val="single" w:sz="4" w:space="0" w:color="000000"/>
            </w:tcBorders>
            <w:shd w:val="clear" w:color="auto" w:fill="auto"/>
          </w:tcPr>
          <w:p w14:paraId="2579557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D15F9F" w14:textId="77777777" w:rsidR="00312C76" w:rsidRPr="003167FF" w:rsidRDefault="00312C76" w:rsidP="007E0BCD">
            <w:pPr>
              <w:pStyle w:val="TAL"/>
            </w:pPr>
            <w:r w:rsidRPr="003167FF">
              <w:t>Identity of the VAL UE registering to the VAL group.</w:t>
            </w:r>
          </w:p>
        </w:tc>
      </w:tr>
      <w:tr w:rsidR="00312C76" w:rsidRPr="003167FF" w14:paraId="5AFA808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B46BA26"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335FED9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2B8784" w14:textId="77777777" w:rsidR="00312C76" w:rsidRPr="003167FF" w:rsidRDefault="00312C76" w:rsidP="007E0BCD">
            <w:pPr>
              <w:pStyle w:val="TAL"/>
            </w:pPr>
            <w:r w:rsidRPr="003167FF">
              <w:t>The group ID to be registered by the VAL UE for the VAL group.</w:t>
            </w:r>
          </w:p>
        </w:tc>
      </w:tr>
      <w:tr w:rsidR="00312C76" w:rsidRPr="003167FF" w14:paraId="3A80D6C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720E5DA" w14:textId="77777777" w:rsidR="00312C76" w:rsidRPr="003167FF" w:rsidRDefault="00312C76" w:rsidP="007E0BCD">
            <w:pPr>
              <w:pStyle w:val="TAL"/>
            </w:pPr>
            <w:r w:rsidRPr="003167FF">
              <w:t>Identity list subscription</w:t>
            </w:r>
          </w:p>
        </w:tc>
        <w:tc>
          <w:tcPr>
            <w:tcW w:w="1440" w:type="dxa"/>
            <w:tcBorders>
              <w:top w:val="single" w:sz="4" w:space="0" w:color="000000"/>
              <w:left w:val="single" w:sz="4" w:space="0" w:color="000000"/>
              <w:bottom w:val="single" w:sz="4" w:space="0" w:color="000000"/>
            </w:tcBorders>
            <w:shd w:val="clear" w:color="auto" w:fill="auto"/>
          </w:tcPr>
          <w:p w14:paraId="241EB8E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A78407" w14:textId="77777777" w:rsidR="00312C76" w:rsidRPr="003167FF" w:rsidRDefault="00312C76" w:rsidP="007E0BCD">
            <w:pPr>
              <w:pStyle w:val="TAL"/>
            </w:pPr>
            <w:r w:rsidRPr="003167FF">
              <w:t>Indicates interest to receive notifications of newly registered or de-registered VAL UE IDs</w:t>
            </w:r>
          </w:p>
        </w:tc>
      </w:tr>
      <w:tr w:rsidR="00312C76" w:rsidRPr="003167FF" w14:paraId="2A7E84D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BBCB97A" w14:textId="77777777" w:rsidR="00312C76" w:rsidRPr="003167FF" w:rsidRDefault="00312C76" w:rsidP="007E0BCD">
            <w:pPr>
              <w:pStyle w:val="TAL"/>
            </w:pPr>
            <w:r w:rsidRPr="003167FF">
              <w:rPr>
                <w:rFonts w:eastAsia="DengXian"/>
              </w:rPr>
              <w:t>Message filters</w:t>
            </w:r>
          </w:p>
        </w:tc>
        <w:tc>
          <w:tcPr>
            <w:tcW w:w="1440" w:type="dxa"/>
            <w:tcBorders>
              <w:top w:val="single" w:sz="4" w:space="0" w:color="000000"/>
              <w:left w:val="single" w:sz="4" w:space="0" w:color="000000"/>
              <w:bottom w:val="single" w:sz="4" w:space="0" w:color="000000"/>
            </w:tcBorders>
            <w:shd w:val="clear" w:color="auto" w:fill="auto"/>
          </w:tcPr>
          <w:p w14:paraId="12248312" w14:textId="77777777" w:rsidR="00312C76" w:rsidRPr="003167FF" w:rsidRDefault="00312C76" w:rsidP="007E0BCD">
            <w:pPr>
              <w:pStyle w:val="TAC"/>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C505DC" w14:textId="77777777" w:rsidR="00312C76" w:rsidRPr="003167FF" w:rsidRDefault="00312C76" w:rsidP="007E0BCD">
            <w:pPr>
              <w:pStyle w:val="TAL"/>
            </w:pPr>
            <w:r w:rsidRPr="003167FF">
              <w:rPr>
                <w:rFonts w:eastAsia="DengXian"/>
              </w:rPr>
              <w:t>Group message communication will be sent to the VAL UE after applying message filters as described in Table 10.3.2.29-2.</w:t>
            </w:r>
          </w:p>
        </w:tc>
      </w:tr>
      <w:bookmarkEnd w:id="877"/>
    </w:tbl>
    <w:p w14:paraId="52BBF81D" w14:textId="77777777" w:rsidR="00312C76" w:rsidRPr="003167FF" w:rsidRDefault="00312C76" w:rsidP="00312C76"/>
    <w:p w14:paraId="102A449C" w14:textId="77777777" w:rsidR="00312C76" w:rsidRPr="003167FF" w:rsidRDefault="00312C76" w:rsidP="00312C76">
      <w:pPr>
        <w:pStyle w:val="TH"/>
      </w:pPr>
      <w:r w:rsidRPr="003167FF">
        <w:lastRenderedPageBreak/>
        <w:t>Table 10.3.2.29-2: Message filters</w:t>
      </w:r>
    </w:p>
    <w:tbl>
      <w:tblPr>
        <w:tblW w:w="8640" w:type="dxa"/>
        <w:jc w:val="center"/>
        <w:tblLook w:val="0000" w:firstRow="0" w:lastRow="0" w:firstColumn="0" w:lastColumn="0" w:noHBand="0" w:noVBand="0"/>
      </w:tblPr>
      <w:tblGrid>
        <w:gridCol w:w="2880"/>
        <w:gridCol w:w="1440"/>
        <w:gridCol w:w="4320"/>
      </w:tblGrid>
      <w:tr w:rsidR="00312C76" w:rsidRPr="003167FF" w14:paraId="5466DFB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096C081" w14:textId="77777777" w:rsidR="00312C76" w:rsidRPr="003167FF" w:rsidRDefault="00312C76" w:rsidP="007E0BCD">
            <w:pPr>
              <w:pStyle w:val="TAH"/>
              <w:rPr>
                <w:rFonts w:eastAsia="DengXian"/>
                <w:b w:val="0"/>
                <w:bCs/>
              </w:rPr>
            </w:pPr>
            <w:r w:rsidRPr="003167FF">
              <w:rPr>
                <w:rFonts w:eastAsia="DengXian"/>
                <w:b w:val="0"/>
                <w:bCs/>
              </w:rPr>
              <w:t>Information element</w:t>
            </w:r>
          </w:p>
        </w:tc>
        <w:tc>
          <w:tcPr>
            <w:tcW w:w="1440" w:type="dxa"/>
            <w:tcBorders>
              <w:top w:val="single" w:sz="4" w:space="0" w:color="000000"/>
              <w:left w:val="single" w:sz="4" w:space="0" w:color="000000"/>
              <w:bottom w:val="single" w:sz="4" w:space="0" w:color="000000"/>
            </w:tcBorders>
            <w:shd w:val="clear" w:color="auto" w:fill="auto"/>
          </w:tcPr>
          <w:p w14:paraId="7263F8AA" w14:textId="77777777" w:rsidR="00312C76" w:rsidRPr="003167FF" w:rsidRDefault="00312C76" w:rsidP="007E0BCD">
            <w:pPr>
              <w:pStyle w:val="TAH"/>
              <w:rPr>
                <w:rFonts w:eastAsia="DengXian"/>
                <w:b w:val="0"/>
                <w:bCs/>
              </w:rPr>
            </w:pPr>
            <w:r w:rsidRPr="003167FF">
              <w:rPr>
                <w:rFonts w:eastAsia="DengXian"/>
                <w:b w:val="0"/>
                <w:bC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478FDE" w14:textId="77777777" w:rsidR="00312C76" w:rsidRPr="003167FF" w:rsidRDefault="00312C76" w:rsidP="007E0BCD">
            <w:pPr>
              <w:pStyle w:val="TAH"/>
              <w:rPr>
                <w:rFonts w:eastAsia="DengXian"/>
                <w:b w:val="0"/>
                <w:bCs/>
              </w:rPr>
            </w:pPr>
            <w:r w:rsidRPr="003167FF">
              <w:rPr>
                <w:rFonts w:eastAsia="DengXian"/>
                <w:b w:val="0"/>
                <w:bCs/>
              </w:rPr>
              <w:t>Description</w:t>
            </w:r>
          </w:p>
        </w:tc>
      </w:tr>
      <w:tr w:rsidR="00312C76" w:rsidRPr="003167FF" w14:paraId="2A43AEB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A20FF6" w14:textId="77777777" w:rsidR="00312C76" w:rsidRPr="003167FF" w:rsidRDefault="00312C76" w:rsidP="007E0BCD">
            <w:pPr>
              <w:pStyle w:val="TAL"/>
              <w:rPr>
                <w:rFonts w:eastAsia="DengXian"/>
                <w:bCs/>
              </w:rPr>
            </w:pPr>
            <w:r w:rsidRPr="003167FF">
              <w:rPr>
                <w:rFonts w:eastAsia="DengXian"/>
                <w:bCs/>
              </w:rPr>
              <w:t>Identities</w:t>
            </w:r>
          </w:p>
        </w:tc>
        <w:tc>
          <w:tcPr>
            <w:tcW w:w="1440" w:type="dxa"/>
            <w:tcBorders>
              <w:top w:val="single" w:sz="4" w:space="0" w:color="000000"/>
              <w:left w:val="single" w:sz="4" w:space="0" w:color="000000"/>
              <w:bottom w:val="single" w:sz="4" w:space="0" w:color="000000"/>
            </w:tcBorders>
            <w:shd w:val="clear" w:color="auto" w:fill="auto"/>
          </w:tcPr>
          <w:p w14:paraId="294AF802" w14:textId="77777777" w:rsidR="00312C76" w:rsidRPr="003167FF" w:rsidRDefault="00312C76" w:rsidP="007E0BCD">
            <w:pPr>
              <w:pStyle w:val="TAC"/>
              <w:rPr>
                <w:rFonts w:eastAsia="DengXian"/>
              </w:rPr>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191B93" w14:textId="77777777" w:rsidR="00312C76" w:rsidRPr="003167FF" w:rsidRDefault="00312C76" w:rsidP="007E0BCD">
            <w:pPr>
              <w:pStyle w:val="TAL"/>
              <w:rPr>
                <w:rFonts w:eastAsia="DengXian"/>
                <w:bCs/>
              </w:rPr>
            </w:pPr>
            <w:r w:rsidRPr="003167FF">
              <w:rPr>
                <w:rFonts w:eastAsia="DengXian"/>
                <w:bCs/>
              </w:rPr>
              <w:t>List of VAL UE identities whose messages will be send to the VAL UE being registered</w:t>
            </w:r>
          </w:p>
        </w:tc>
      </w:tr>
      <w:tr w:rsidR="00312C76" w:rsidRPr="003167FF" w14:paraId="4FAF5B7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1938EC9" w14:textId="77777777" w:rsidR="00312C76" w:rsidRPr="003167FF" w:rsidRDefault="00312C76" w:rsidP="007E0BCD">
            <w:pPr>
              <w:pStyle w:val="TAL"/>
              <w:rPr>
                <w:rFonts w:eastAsia="DengXian"/>
                <w:bCs/>
              </w:rPr>
            </w:pPr>
            <w:r w:rsidRPr="003167FF">
              <w:rPr>
                <w:rFonts w:eastAsia="DengXian"/>
                <w:bCs/>
              </w:rPr>
              <w:t>Max number of messages (see NOTE 1)</w:t>
            </w:r>
          </w:p>
        </w:tc>
        <w:tc>
          <w:tcPr>
            <w:tcW w:w="1440" w:type="dxa"/>
            <w:tcBorders>
              <w:top w:val="single" w:sz="4" w:space="0" w:color="000000"/>
              <w:left w:val="single" w:sz="4" w:space="0" w:color="000000"/>
              <w:bottom w:val="single" w:sz="4" w:space="0" w:color="000000"/>
            </w:tcBorders>
            <w:shd w:val="clear" w:color="auto" w:fill="auto"/>
          </w:tcPr>
          <w:p w14:paraId="14D96DBE" w14:textId="77777777" w:rsidR="00312C76" w:rsidRPr="003167FF" w:rsidRDefault="00312C76" w:rsidP="007E0BCD">
            <w:pPr>
              <w:pStyle w:val="TAC"/>
              <w:rPr>
                <w:rFonts w:eastAsia="DengXian"/>
              </w:rPr>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53D8C1" w14:textId="77777777" w:rsidR="00312C76" w:rsidRPr="003167FF" w:rsidRDefault="00312C76" w:rsidP="007E0BCD">
            <w:pPr>
              <w:pStyle w:val="TAL"/>
              <w:rPr>
                <w:rFonts w:eastAsia="DengXian"/>
                <w:bCs/>
              </w:rPr>
            </w:pPr>
            <w:r w:rsidRPr="003167FF">
              <w:rPr>
                <w:rFonts w:eastAsia="DengXian"/>
                <w:bCs/>
              </w:rPr>
              <w:t>Total number of messages allowed to be sent to the VAL UE in a given time frame as defined by the VAL service.</w:t>
            </w:r>
          </w:p>
        </w:tc>
      </w:tr>
      <w:tr w:rsidR="00312C76" w:rsidRPr="003167FF" w14:paraId="3E0092E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553A88A" w14:textId="77777777" w:rsidR="00312C76" w:rsidRPr="003167FF" w:rsidRDefault="00312C76" w:rsidP="007E0BCD">
            <w:pPr>
              <w:pStyle w:val="TAL"/>
              <w:rPr>
                <w:rFonts w:eastAsia="DengXian"/>
                <w:bCs/>
              </w:rPr>
            </w:pPr>
            <w:r w:rsidRPr="003167FF">
              <w:rPr>
                <w:rFonts w:eastAsia="DengXian"/>
                <w:bCs/>
              </w:rPr>
              <w:t>Time frame</w:t>
            </w:r>
          </w:p>
        </w:tc>
        <w:tc>
          <w:tcPr>
            <w:tcW w:w="1440" w:type="dxa"/>
            <w:tcBorders>
              <w:top w:val="single" w:sz="4" w:space="0" w:color="000000"/>
              <w:left w:val="single" w:sz="4" w:space="0" w:color="000000"/>
              <w:bottom w:val="single" w:sz="4" w:space="0" w:color="000000"/>
            </w:tcBorders>
            <w:shd w:val="clear" w:color="auto" w:fill="auto"/>
          </w:tcPr>
          <w:p w14:paraId="4575693C" w14:textId="77777777" w:rsidR="00312C76" w:rsidRPr="003167FF" w:rsidRDefault="00312C76" w:rsidP="007E0BCD">
            <w:pPr>
              <w:pStyle w:val="TAC"/>
              <w:rPr>
                <w:rFonts w:eastAsia="DengXian"/>
              </w:rPr>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52F7FE" w14:textId="77777777" w:rsidR="00312C76" w:rsidRPr="003167FF" w:rsidRDefault="00312C76" w:rsidP="007E0BCD">
            <w:pPr>
              <w:pStyle w:val="TAL"/>
              <w:rPr>
                <w:rFonts w:eastAsia="DengXian"/>
                <w:bCs/>
              </w:rPr>
            </w:pPr>
            <w:r w:rsidRPr="003167FF">
              <w:rPr>
                <w:rFonts w:eastAsia="DengXian"/>
                <w:bCs/>
              </w:rPr>
              <w:t>Time frame associated to Max number of messages IE</w:t>
            </w:r>
          </w:p>
        </w:tc>
      </w:tr>
      <w:tr w:rsidR="00312C76" w:rsidRPr="003167FF" w14:paraId="20BD57B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7109AA2" w14:textId="77777777" w:rsidR="00312C76" w:rsidRPr="003167FF" w:rsidRDefault="00312C76" w:rsidP="007E0BCD">
            <w:pPr>
              <w:pStyle w:val="TAL"/>
              <w:rPr>
                <w:rFonts w:eastAsia="DengXian"/>
                <w:bCs/>
              </w:rPr>
            </w:pPr>
            <w:r w:rsidRPr="003167FF">
              <w:rPr>
                <w:rFonts w:eastAsia="DengXian"/>
                <w:bCs/>
              </w:rPr>
              <w:t>Message Types (see NOTE 2)</w:t>
            </w:r>
          </w:p>
        </w:tc>
        <w:tc>
          <w:tcPr>
            <w:tcW w:w="1440" w:type="dxa"/>
            <w:tcBorders>
              <w:top w:val="single" w:sz="4" w:space="0" w:color="000000"/>
              <w:left w:val="single" w:sz="4" w:space="0" w:color="000000"/>
              <w:bottom w:val="single" w:sz="4" w:space="0" w:color="000000"/>
            </w:tcBorders>
            <w:shd w:val="clear" w:color="auto" w:fill="auto"/>
          </w:tcPr>
          <w:p w14:paraId="13091637" w14:textId="77777777" w:rsidR="00312C76" w:rsidRPr="003167FF" w:rsidRDefault="00312C76" w:rsidP="007E0BCD">
            <w:pPr>
              <w:pStyle w:val="TAC"/>
              <w:rPr>
                <w:rFonts w:eastAsia="DengXian"/>
              </w:rPr>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A5FBE5" w14:textId="77777777" w:rsidR="00312C76" w:rsidRPr="003167FF" w:rsidRDefault="00312C76" w:rsidP="007E0BCD">
            <w:pPr>
              <w:pStyle w:val="TAL"/>
              <w:rPr>
                <w:rFonts w:eastAsia="DengXian"/>
                <w:bCs/>
              </w:rPr>
            </w:pPr>
            <w:r w:rsidRPr="003167FF">
              <w:rPr>
                <w:rFonts w:eastAsia="DengXian"/>
                <w:bCs/>
              </w:rPr>
              <w:t>List of message types which will be sent to the VAL UE being registered (e.g. high priority messages, or group configuration messages, etc.).</w:t>
            </w:r>
          </w:p>
        </w:tc>
      </w:tr>
      <w:tr w:rsidR="00312C76" w:rsidRPr="003167FF" w14:paraId="16908779"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ADA9A97" w14:textId="77777777" w:rsidR="00312C76" w:rsidRPr="003167FF" w:rsidRDefault="00312C76" w:rsidP="007E0BCD">
            <w:pPr>
              <w:pStyle w:val="TAN"/>
              <w:rPr>
                <w:rFonts w:eastAsia="DengXian"/>
                <w:lang w:eastAsia="zh-CN"/>
              </w:rPr>
            </w:pPr>
            <w:r w:rsidRPr="003167FF">
              <w:rPr>
                <w:rFonts w:eastAsia="DengXian"/>
              </w:rPr>
              <w:t>NOTE 1:</w:t>
            </w:r>
            <w:r w:rsidRPr="003167FF">
              <w:rPr>
                <w:rFonts w:eastAsia="DengXian"/>
              </w:rPr>
              <w:tab/>
              <w:t>Specifying value for max number of messages is outside the scope of SEAL and up to the implementation of a particular Vertical requirement.</w:t>
            </w:r>
          </w:p>
          <w:p w14:paraId="4F69528B" w14:textId="77777777" w:rsidR="00312C76" w:rsidRPr="003167FF" w:rsidRDefault="00312C76" w:rsidP="007E0BCD">
            <w:pPr>
              <w:pStyle w:val="TAN"/>
              <w:rPr>
                <w:rFonts w:eastAsia="DengXian"/>
                <w:iCs/>
              </w:rPr>
            </w:pPr>
            <w:r w:rsidRPr="003167FF">
              <w:rPr>
                <w:rFonts w:eastAsia="DengXian"/>
              </w:rPr>
              <w:t>NOTE 2:</w:t>
            </w:r>
            <w:r w:rsidRPr="003167FF">
              <w:rPr>
                <w:rFonts w:eastAsia="DengXian"/>
              </w:rPr>
              <w:tab/>
            </w:r>
            <w:r w:rsidRPr="003167FF">
              <w:rPr>
                <w:rFonts w:eastAsia="DengXian"/>
                <w:lang w:eastAsia="zh-CN"/>
              </w:rPr>
              <w:t>Message types are as decided by the specific Vertical.</w:t>
            </w:r>
          </w:p>
        </w:tc>
      </w:tr>
    </w:tbl>
    <w:p w14:paraId="41A9F2CA" w14:textId="77777777" w:rsidR="00312C76" w:rsidRPr="003167FF" w:rsidRDefault="00312C76" w:rsidP="00312C76"/>
    <w:p w14:paraId="2FD41450" w14:textId="77777777" w:rsidR="00312C76" w:rsidRPr="003167FF" w:rsidRDefault="00312C76" w:rsidP="00312C76">
      <w:pPr>
        <w:pStyle w:val="EditorsNote"/>
      </w:pPr>
      <w:r w:rsidRPr="003167FF">
        <w:t>Editor's note:</w:t>
      </w:r>
      <w:r w:rsidRPr="003167FF">
        <w:tab/>
        <w:t>Handling of updates to the "message filters" over the life of the group communication is FFS.</w:t>
      </w:r>
    </w:p>
    <w:p w14:paraId="761C0E3C" w14:textId="77777777" w:rsidR="00312C76" w:rsidRPr="003167FF" w:rsidRDefault="00312C76" w:rsidP="00312C76"/>
    <w:p w14:paraId="2D5B1773" w14:textId="77777777" w:rsidR="00312C76" w:rsidRPr="003167FF" w:rsidRDefault="00312C76" w:rsidP="00312C76">
      <w:pPr>
        <w:pStyle w:val="Heading4"/>
      </w:pPr>
      <w:bookmarkStart w:id="878" w:name="_Toc155355592"/>
      <w:r w:rsidRPr="003167FF">
        <w:t>10.3.2.30</w:t>
      </w:r>
      <w:r w:rsidRPr="003167FF">
        <w:tab/>
        <w:t>Group registration response</w:t>
      </w:r>
      <w:bookmarkEnd w:id="878"/>
    </w:p>
    <w:p w14:paraId="1A9F4FCD" w14:textId="77777777" w:rsidR="00312C76" w:rsidRPr="003167FF" w:rsidRDefault="00312C76" w:rsidP="00312C76">
      <w:r w:rsidRPr="003167FF">
        <w:t>Table 10.3.2.30-1 describes the information flow for a group management server to respond for a group registration request from the group management client.</w:t>
      </w:r>
    </w:p>
    <w:p w14:paraId="6CC527B6" w14:textId="77777777" w:rsidR="00312C76" w:rsidRPr="003167FF" w:rsidRDefault="00312C76" w:rsidP="00312C76">
      <w:pPr>
        <w:pStyle w:val="TH"/>
      </w:pPr>
      <w:r w:rsidRPr="003167FF">
        <w:t>Table 10.3.2.30-1: Group registration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25F302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9172D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0EEA5F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6135F0" w14:textId="77777777" w:rsidR="00312C76" w:rsidRPr="003167FF" w:rsidRDefault="00312C76" w:rsidP="007E0BCD">
            <w:pPr>
              <w:pStyle w:val="TAH"/>
            </w:pPr>
            <w:r w:rsidRPr="003167FF">
              <w:t>Description</w:t>
            </w:r>
          </w:p>
        </w:tc>
      </w:tr>
      <w:tr w:rsidR="00312C76" w:rsidRPr="003167FF" w14:paraId="6DC0F8D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C6FFB1"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754BF3A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CE4884" w14:textId="77777777" w:rsidR="00312C76" w:rsidRPr="003167FF" w:rsidRDefault="00312C76" w:rsidP="007E0BCD">
            <w:pPr>
              <w:pStyle w:val="TAL"/>
            </w:pPr>
            <w:r w:rsidRPr="003167FF">
              <w:t>Result from the VAL server in response to VAL group registration request indicating success or failure</w:t>
            </w:r>
          </w:p>
        </w:tc>
      </w:tr>
      <w:tr w:rsidR="00312C76" w:rsidRPr="003167FF" w14:paraId="26ECC84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F177147" w14:textId="77777777" w:rsidR="00312C76" w:rsidRPr="003167FF" w:rsidRDefault="00312C76" w:rsidP="007E0BCD">
            <w:pPr>
              <w:pStyle w:val="TAL"/>
            </w:pPr>
            <w:r w:rsidRPr="003167FF">
              <w:t>Subscription result</w:t>
            </w:r>
          </w:p>
        </w:tc>
        <w:tc>
          <w:tcPr>
            <w:tcW w:w="1440" w:type="dxa"/>
            <w:tcBorders>
              <w:top w:val="single" w:sz="4" w:space="0" w:color="000000"/>
              <w:left w:val="single" w:sz="4" w:space="0" w:color="000000"/>
              <w:bottom w:val="single" w:sz="4" w:space="0" w:color="000000"/>
            </w:tcBorders>
            <w:shd w:val="clear" w:color="auto" w:fill="auto"/>
          </w:tcPr>
          <w:p w14:paraId="61617F8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66CDA9" w14:textId="77777777" w:rsidR="00312C76" w:rsidRPr="003167FF" w:rsidRDefault="00312C76" w:rsidP="007E0BCD">
            <w:pPr>
              <w:pStyle w:val="TAL"/>
            </w:pPr>
            <w:r w:rsidRPr="003167FF">
              <w:t>Indicates whether subscription to receive notifications of newly registered or de-registered VAL UE IDs is successful or not</w:t>
            </w:r>
          </w:p>
        </w:tc>
      </w:tr>
    </w:tbl>
    <w:p w14:paraId="64CB22D4" w14:textId="77777777" w:rsidR="00312C76" w:rsidRPr="003167FF" w:rsidRDefault="00312C76" w:rsidP="00312C76"/>
    <w:p w14:paraId="60040837" w14:textId="77777777" w:rsidR="00312C76" w:rsidRPr="003167FF" w:rsidRDefault="00312C76" w:rsidP="00312C76">
      <w:pPr>
        <w:pStyle w:val="Heading4"/>
      </w:pPr>
      <w:bookmarkStart w:id="879" w:name="_Toc155355593"/>
      <w:r w:rsidRPr="003167FF">
        <w:t>10.3.2.31</w:t>
      </w:r>
      <w:r w:rsidRPr="003167FF">
        <w:tab/>
        <w:t>Identity list notification</w:t>
      </w:r>
      <w:bookmarkEnd w:id="879"/>
    </w:p>
    <w:p w14:paraId="15BC00B9" w14:textId="77777777" w:rsidR="00312C76" w:rsidRPr="003167FF" w:rsidRDefault="00312C76" w:rsidP="00312C76">
      <w:r w:rsidRPr="003167FF">
        <w:t>Table 10.3.2.</w:t>
      </w:r>
      <w:r w:rsidRPr="003167FF">
        <w:rPr>
          <w:lang w:eastAsia="zh-CN"/>
        </w:rPr>
        <w:t>31</w:t>
      </w:r>
      <w:r w:rsidRPr="003167FF">
        <w:t>-</w:t>
      </w:r>
      <w:r w:rsidRPr="003167FF">
        <w:rPr>
          <w:lang w:eastAsia="zh-CN"/>
        </w:rPr>
        <w:t>1</w:t>
      </w:r>
      <w:r w:rsidRPr="003167FF">
        <w:t xml:space="preserve"> describes the information flow identity list notification from the group management server to the group management client.</w:t>
      </w:r>
    </w:p>
    <w:p w14:paraId="68746B68" w14:textId="77777777" w:rsidR="00312C76" w:rsidRPr="003167FF" w:rsidRDefault="00312C76" w:rsidP="00312C76">
      <w:pPr>
        <w:pStyle w:val="TH"/>
        <w:rPr>
          <w:lang w:eastAsia="zh-CN"/>
        </w:rPr>
      </w:pPr>
      <w:r w:rsidRPr="003167FF">
        <w:t>Table 10.3.2.31-1: Identity list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3CD255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549697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C5F0D22"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87BF92" w14:textId="77777777" w:rsidR="00312C76" w:rsidRPr="003167FF" w:rsidRDefault="00312C76" w:rsidP="007E0BCD">
            <w:pPr>
              <w:pStyle w:val="TAH"/>
            </w:pPr>
            <w:r w:rsidRPr="003167FF">
              <w:t>Description</w:t>
            </w:r>
          </w:p>
        </w:tc>
      </w:tr>
      <w:tr w:rsidR="00312C76" w:rsidRPr="003167FF" w14:paraId="3D435B4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01F857B"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24507C9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C8ED46" w14:textId="77777777" w:rsidR="00312C76" w:rsidRPr="003167FF" w:rsidRDefault="00312C76" w:rsidP="007E0BCD">
            <w:pPr>
              <w:pStyle w:val="TAL"/>
              <w:rPr>
                <w:lang w:eastAsia="zh-CN"/>
              </w:rPr>
            </w:pPr>
            <w:r w:rsidRPr="003167FF">
              <w:rPr>
                <w:lang w:eastAsia="zh-CN"/>
              </w:rPr>
              <w:t>Identity of the VAL group</w:t>
            </w:r>
          </w:p>
        </w:tc>
      </w:tr>
      <w:tr w:rsidR="00312C76" w:rsidRPr="003167FF" w14:paraId="29C32AB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C11FCF3" w14:textId="77777777" w:rsidR="00312C76" w:rsidRPr="003167FF" w:rsidRDefault="00312C76" w:rsidP="007E0BCD">
            <w:pPr>
              <w:pStyle w:val="TAL"/>
            </w:pPr>
            <w:r w:rsidRPr="003167FF">
              <w:t>Identity list</w:t>
            </w:r>
          </w:p>
        </w:tc>
        <w:tc>
          <w:tcPr>
            <w:tcW w:w="1440" w:type="dxa"/>
            <w:tcBorders>
              <w:top w:val="single" w:sz="4" w:space="0" w:color="000000"/>
              <w:left w:val="single" w:sz="4" w:space="0" w:color="000000"/>
              <w:bottom w:val="single" w:sz="4" w:space="0" w:color="000000"/>
            </w:tcBorders>
            <w:shd w:val="clear" w:color="auto" w:fill="auto"/>
          </w:tcPr>
          <w:p w14:paraId="3921D2A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9B9C2C" w14:textId="77777777" w:rsidR="00312C76" w:rsidRPr="003167FF" w:rsidRDefault="00312C76" w:rsidP="007E0BCD">
            <w:pPr>
              <w:pStyle w:val="TAL"/>
            </w:pPr>
            <w:r w:rsidRPr="003167FF">
              <w:t>List of VAL UE IDs who are newly registered or de-registered members of the group</w:t>
            </w:r>
          </w:p>
        </w:tc>
      </w:tr>
    </w:tbl>
    <w:p w14:paraId="3F4A6315" w14:textId="77777777" w:rsidR="00312C76" w:rsidRPr="003167FF" w:rsidRDefault="00312C76" w:rsidP="00312C76"/>
    <w:p w14:paraId="23C7E3BD" w14:textId="77777777" w:rsidR="00312C76" w:rsidRPr="003167FF" w:rsidRDefault="00312C76" w:rsidP="00312C76">
      <w:r w:rsidRPr="003167FF">
        <w:t>Table 10.3.2.31-2 describes the information flow identity list notification from the group management server to the VAL server.</w:t>
      </w:r>
    </w:p>
    <w:p w14:paraId="46788B99" w14:textId="77777777" w:rsidR="00312C76" w:rsidRPr="003167FF" w:rsidRDefault="00312C76" w:rsidP="00312C76">
      <w:pPr>
        <w:pStyle w:val="TH"/>
      </w:pPr>
      <w:r w:rsidRPr="003167FF">
        <w:t>Table 10.3.2.31-2: Identity list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02DEB7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990406E"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E04794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AC7C6C" w14:textId="77777777" w:rsidR="00312C76" w:rsidRPr="003167FF" w:rsidRDefault="00312C76" w:rsidP="007E0BCD">
            <w:pPr>
              <w:pStyle w:val="TAH"/>
            </w:pPr>
            <w:r w:rsidRPr="003167FF">
              <w:t>Description</w:t>
            </w:r>
          </w:p>
        </w:tc>
      </w:tr>
      <w:tr w:rsidR="00312C76" w:rsidRPr="003167FF" w14:paraId="059B3E6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CAFF35A"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25178E7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C19C70" w14:textId="77777777" w:rsidR="00312C76" w:rsidRPr="003167FF" w:rsidRDefault="00312C76" w:rsidP="007E0BCD">
            <w:pPr>
              <w:pStyle w:val="TAL"/>
              <w:rPr>
                <w:lang w:eastAsia="zh-CN"/>
              </w:rPr>
            </w:pPr>
            <w:r w:rsidRPr="003167FF">
              <w:rPr>
                <w:lang w:eastAsia="zh-CN"/>
              </w:rPr>
              <w:t>Identity of the VAL group</w:t>
            </w:r>
          </w:p>
        </w:tc>
      </w:tr>
      <w:tr w:rsidR="00312C76" w:rsidRPr="003167FF" w14:paraId="5C02DB9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FB65E85" w14:textId="77777777" w:rsidR="00312C76" w:rsidRPr="003167FF" w:rsidRDefault="00312C76" w:rsidP="007E0BCD">
            <w:pPr>
              <w:pStyle w:val="TAL"/>
            </w:pPr>
            <w:r w:rsidRPr="003167FF">
              <w:t>Identity list</w:t>
            </w:r>
          </w:p>
        </w:tc>
        <w:tc>
          <w:tcPr>
            <w:tcW w:w="1440" w:type="dxa"/>
            <w:tcBorders>
              <w:top w:val="single" w:sz="4" w:space="0" w:color="000000"/>
              <w:left w:val="single" w:sz="4" w:space="0" w:color="000000"/>
              <w:bottom w:val="single" w:sz="4" w:space="0" w:color="000000"/>
            </w:tcBorders>
            <w:shd w:val="clear" w:color="auto" w:fill="auto"/>
          </w:tcPr>
          <w:p w14:paraId="0254F16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BCE0A5" w14:textId="77777777" w:rsidR="00312C76" w:rsidRPr="003167FF" w:rsidRDefault="00312C76" w:rsidP="007E0BCD">
            <w:pPr>
              <w:pStyle w:val="TAL"/>
            </w:pPr>
            <w:r w:rsidRPr="003167FF">
              <w:t>List of VAL UE IDs who are newly registered or de-registered members of the group</w:t>
            </w:r>
          </w:p>
        </w:tc>
      </w:tr>
      <w:tr w:rsidR="00312C76" w:rsidRPr="003167FF" w14:paraId="236A1EF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4AEB21A" w14:textId="77777777" w:rsidR="00312C76" w:rsidRPr="003167FF" w:rsidRDefault="00312C76" w:rsidP="007E0BCD">
            <w:pPr>
              <w:pStyle w:val="TAL"/>
            </w:pPr>
            <w:r w:rsidRPr="003167FF">
              <w:rPr>
                <w:rFonts w:eastAsia="DengXian"/>
              </w:rPr>
              <w:t>Message filters list</w:t>
            </w:r>
          </w:p>
        </w:tc>
        <w:tc>
          <w:tcPr>
            <w:tcW w:w="1440" w:type="dxa"/>
            <w:tcBorders>
              <w:top w:val="single" w:sz="4" w:space="0" w:color="000000"/>
              <w:left w:val="single" w:sz="4" w:space="0" w:color="000000"/>
              <w:bottom w:val="single" w:sz="4" w:space="0" w:color="000000"/>
            </w:tcBorders>
            <w:shd w:val="clear" w:color="auto" w:fill="auto"/>
          </w:tcPr>
          <w:p w14:paraId="6CF37A84" w14:textId="77777777" w:rsidR="00312C76" w:rsidRPr="003167FF" w:rsidRDefault="00312C76" w:rsidP="007E0BCD">
            <w:pPr>
              <w:pStyle w:val="TAC"/>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B00985" w14:textId="77777777" w:rsidR="00312C76" w:rsidRPr="003167FF" w:rsidRDefault="00312C76" w:rsidP="007E0BCD">
            <w:pPr>
              <w:pStyle w:val="TAL"/>
            </w:pPr>
            <w:r w:rsidRPr="003167FF">
              <w:rPr>
                <w:rFonts w:eastAsia="DengXian"/>
              </w:rPr>
              <w:t>List of Message filters per VAL UE ID who are newly registered.</w:t>
            </w:r>
          </w:p>
        </w:tc>
      </w:tr>
    </w:tbl>
    <w:p w14:paraId="3933AA6D" w14:textId="77777777" w:rsidR="00312C76" w:rsidRPr="003167FF" w:rsidRDefault="00312C76" w:rsidP="00312C76">
      <w:pPr>
        <w:rPr>
          <w:noProof/>
        </w:rPr>
      </w:pPr>
    </w:p>
    <w:p w14:paraId="0E1DDB43" w14:textId="77777777" w:rsidR="00312C76" w:rsidRPr="003167FF" w:rsidRDefault="00312C76" w:rsidP="00312C76">
      <w:pPr>
        <w:pStyle w:val="Heading4"/>
      </w:pPr>
      <w:bookmarkStart w:id="880" w:name="_Toc155355594"/>
      <w:r w:rsidRPr="003167FF">
        <w:lastRenderedPageBreak/>
        <w:t>10.3.2.32</w:t>
      </w:r>
      <w:r w:rsidRPr="003167FF">
        <w:tab/>
        <w:t>Group de-registration request</w:t>
      </w:r>
      <w:bookmarkEnd w:id="880"/>
    </w:p>
    <w:p w14:paraId="2A714DA4" w14:textId="77777777" w:rsidR="00312C76" w:rsidRPr="003167FF" w:rsidRDefault="00312C76" w:rsidP="00312C76">
      <w:r w:rsidRPr="003167FF">
        <w:t>Table 10.3.2.32-1 describes the information flow for a group management client to de-register to a VAL group.</w:t>
      </w:r>
    </w:p>
    <w:p w14:paraId="57BC5E2D" w14:textId="77777777" w:rsidR="00312C76" w:rsidRPr="003167FF" w:rsidRDefault="00312C76" w:rsidP="00312C76">
      <w:pPr>
        <w:pStyle w:val="TH"/>
      </w:pPr>
      <w:r w:rsidRPr="003167FF">
        <w:t>Table 10.3.2.32-1: Group de-registration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01F4E6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075B6C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EF175E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455D76" w14:textId="77777777" w:rsidR="00312C76" w:rsidRPr="003167FF" w:rsidRDefault="00312C76" w:rsidP="007E0BCD">
            <w:pPr>
              <w:pStyle w:val="TAH"/>
            </w:pPr>
            <w:r w:rsidRPr="003167FF">
              <w:t>Description</w:t>
            </w:r>
          </w:p>
        </w:tc>
      </w:tr>
      <w:tr w:rsidR="00312C76" w:rsidRPr="003167FF" w14:paraId="7940D23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C0FE41F" w14:textId="77777777" w:rsidR="00312C76" w:rsidRPr="003167FF" w:rsidRDefault="00312C76" w:rsidP="007E0BCD">
            <w:pPr>
              <w:pStyle w:val="TAL"/>
            </w:pPr>
            <w:r w:rsidRPr="003167FF">
              <w:t>VAL UE ID</w:t>
            </w:r>
          </w:p>
        </w:tc>
        <w:tc>
          <w:tcPr>
            <w:tcW w:w="1440" w:type="dxa"/>
            <w:tcBorders>
              <w:top w:val="single" w:sz="4" w:space="0" w:color="000000"/>
              <w:left w:val="single" w:sz="4" w:space="0" w:color="000000"/>
              <w:bottom w:val="single" w:sz="4" w:space="0" w:color="000000"/>
            </w:tcBorders>
            <w:shd w:val="clear" w:color="auto" w:fill="auto"/>
          </w:tcPr>
          <w:p w14:paraId="58AF21C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B07336" w14:textId="77777777" w:rsidR="00312C76" w:rsidRPr="003167FF" w:rsidRDefault="00312C76" w:rsidP="007E0BCD">
            <w:pPr>
              <w:pStyle w:val="TAL"/>
            </w:pPr>
            <w:r w:rsidRPr="003167FF">
              <w:t>Identity of the VAL UE de-registering to the VAL group.</w:t>
            </w:r>
          </w:p>
        </w:tc>
      </w:tr>
      <w:tr w:rsidR="00312C76" w:rsidRPr="003167FF" w14:paraId="2E3033E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6CE05B0"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68BD0C4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8CC361" w14:textId="77777777" w:rsidR="00312C76" w:rsidRPr="003167FF" w:rsidRDefault="00312C76" w:rsidP="007E0BCD">
            <w:pPr>
              <w:pStyle w:val="TAL"/>
            </w:pPr>
            <w:r w:rsidRPr="003167FF">
              <w:t>The group ID to be de-registered by the VAL UE for the VAL group.</w:t>
            </w:r>
          </w:p>
        </w:tc>
      </w:tr>
    </w:tbl>
    <w:p w14:paraId="0A452D8C" w14:textId="77777777" w:rsidR="00312C76" w:rsidRPr="003167FF" w:rsidRDefault="00312C76" w:rsidP="00312C76"/>
    <w:p w14:paraId="1AF0FF8C" w14:textId="77777777" w:rsidR="00312C76" w:rsidRPr="003167FF" w:rsidRDefault="00312C76" w:rsidP="00312C76">
      <w:pPr>
        <w:pStyle w:val="Heading4"/>
      </w:pPr>
      <w:bookmarkStart w:id="881" w:name="_Toc155355595"/>
      <w:r w:rsidRPr="003167FF">
        <w:t>10.3.2.33</w:t>
      </w:r>
      <w:r w:rsidRPr="003167FF">
        <w:tab/>
        <w:t>Group de-registration response</w:t>
      </w:r>
      <w:bookmarkEnd w:id="881"/>
    </w:p>
    <w:p w14:paraId="2A884D5E" w14:textId="77777777" w:rsidR="00312C76" w:rsidRPr="003167FF" w:rsidRDefault="00312C76" w:rsidP="00312C76">
      <w:r w:rsidRPr="003167FF">
        <w:t>Table 10.3.2.33-1 describes the information flow for a group management server to respond for a group de-registration request from the group management client.</w:t>
      </w:r>
    </w:p>
    <w:p w14:paraId="4A0CC8C5" w14:textId="77777777" w:rsidR="00312C76" w:rsidRPr="003167FF" w:rsidRDefault="00312C76" w:rsidP="00312C76">
      <w:pPr>
        <w:pStyle w:val="TH"/>
      </w:pPr>
      <w:r w:rsidRPr="003167FF">
        <w:t>Table 10.3.2.33-1: Group de-registration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A928F9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77EFB3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D77678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CBB95A" w14:textId="77777777" w:rsidR="00312C76" w:rsidRPr="003167FF" w:rsidRDefault="00312C76" w:rsidP="007E0BCD">
            <w:pPr>
              <w:pStyle w:val="TAH"/>
            </w:pPr>
            <w:r w:rsidRPr="003167FF">
              <w:t>Description</w:t>
            </w:r>
          </w:p>
        </w:tc>
      </w:tr>
      <w:tr w:rsidR="00312C76" w:rsidRPr="003167FF" w14:paraId="1BA9C67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39B1175"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4EF9968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10E839" w14:textId="77777777" w:rsidR="00312C76" w:rsidRPr="003167FF" w:rsidRDefault="00312C76" w:rsidP="007E0BCD">
            <w:pPr>
              <w:pStyle w:val="TAL"/>
            </w:pPr>
            <w:r w:rsidRPr="003167FF">
              <w:t>Result from the group management server in response to VAL group de-registration request indicating success or failure</w:t>
            </w:r>
          </w:p>
        </w:tc>
      </w:tr>
    </w:tbl>
    <w:p w14:paraId="5B2FDBC8" w14:textId="77777777" w:rsidR="00312C76" w:rsidRPr="003167FF" w:rsidRDefault="00312C76" w:rsidP="00312C76"/>
    <w:p w14:paraId="560F80F7" w14:textId="77777777" w:rsidR="00312C76" w:rsidRPr="003167FF" w:rsidRDefault="00312C76" w:rsidP="00312C76">
      <w:pPr>
        <w:pStyle w:val="Heading4"/>
      </w:pPr>
      <w:bookmarkStart w:id="882" w:name="_Toc155355596"/>
      <w:r w:rsidRPr="003167FF">
        <w:t>10.3.2.34</w:t>
      </w:r>
      <w:r w:rsidRPr="003167FF">
        <w:tab/>
        <w:t>Location-based group creation request</w:t>
      </w:r>
      <w:bookmarkEnd w:id="882"/>
    </w:p>
    <w:p w14:paraId="2BD3607E" w14:textId="77777777" w:rsidR="00312C76" w:rsidRPr="003167FF" w:rsidRDefault="00312C76" w:rsidP="00312C76">
      <w:r w:rsidRPr="003167FF">
        <w:t>Table 10.3.</w:t>
      </w:r>
      <w:r w:rsidRPr="003167FF">
        <w:rPr>
          <w:lang w:eastAsia="zh-CN"/>
        </w:rPr>
        <w:t>2.34-1</w:t>
      </w:r>
      <w:r w:rsidRPr="003167FF">
        <w:t xml:space="preserve"> describes the information flow location-based group creation request from the group management client or VAL server to the group management server.</w:t>
      </w:r>
    </w:p>
    <w:p w14:paraId="672996AA" w14:textId="77777777" w:rsidR="00312C76" w:rsidRPr="003167FF" w:rsidRDefault="00312C76" w:rsidP="00312C76">
      <w:pPr>
        <w:pStyle w:val="TH"/>
      </w:pPr>
      <w:r w:rsidRPr="003167FF">
        <w:t>Table 10.3.2.34-1: location-based group creation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B90FE8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185F03E"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A5E575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4A4049" w14:textId="77777777" w:rsidR="00312C76" w:rsidRPr="003167FF" w:rsidRDefault="00312C76" w:rsidP="007E0BCD">
            <w:pPr>
              <w:pStyle w:val="TAH"/>
            </w:pPr>
            <w:r w:rsidRPr="003167FF">
              <w:t>Description</w:t>
            </w:r>
          </w:p>
        </w:tc>
      </w:tr>
      <w:tr w:rsidR="00312C76" w:rsidRPr="003167FF" w14:paraId="3F23DB8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4811186" w14:textId="77777777" w:rsidR="00312C76" w:rsidRPr="003167FF" w:rsidRDefault="00312C76" w:rsidP="007E0BCD">
            <w:pPr>
              <w:pStyle w:val="TAL"/>
            </w:pPr>
            <w:r w:rsidRPr="003167FF">
              <w:rPr>
                <w:lang w:eastAsia="zh-CN"/>
              </w:rPr>
              <w:t>Requester Identity</w:t>
            </w:r>
          </w:p>
        </w:tc>
        <w:tc>
          <w:tcPr>
            <w:tcW w:w="1440" w:type="dxa"/>
            <w:tcBorders>
              <w:top w:val="single" w:sz="4" w:space="0" w:color="000000"/>
              <w:left w:val="single" w:sz="4" w:space="0" w:color="000000"/>
              <w:bottom w:val="single" w:sz="4" w:space="0" w:color="000000"/>
            </w:tcBorders>
            <w:shd w:val="clear" w:color="auto" w:fill="auto"/>
          </w:tcPr>
          <w:p w14:paraId="468A4062"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D4CF5C" w14:textId="286AD23D" w:rsidR="00312C76" w:rsidRPr="003167FF" w:rsidRDefault="00312C76" w:rsidP="007E0BCD">
            <w:pPr>
              <w:pStyle w:val="TAL"/>
            </w:pPr>
            <w:r w:rsidRPr="003167FF">
              <w:rPr>
                <w:lang w:eastAsia="zh-CN"/>
              </w:rPr>
              <w:t>The identity of the</w:t>
            </w:r>
            <w:r w:rsidRPr="003167FF">
              <w:t xml:space="preserve"> group management client </w:t>
            </w:r>
            <w:r w:rsidR="00CA2EB5" w:rsidRPr="00CA2EB5">
              <w:t xml:space="preserve">or VAL server </w:t>
            </w:r>
            <w:r w:rsidRPr="003167FF">
              <w:t>performing the request.</w:t>
            </w:r>
          </w:p>
        </w:tc>
      </w:tr>
      <w:tr w:rsidR="00312C76" w:rsidRPr="003167FF" w14:paraId="19A6143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A8D0F5" w14:textId="77777777" w:rsidR="00312C76" w:rsidRPr="003167FF" w:rsidRDefault="00312C76" w:rsidP="007E0BCD">
            <w:pPr>
              <w:pStyle w:val="TAL"/>
              <w:rPr>
                <w:lang w:eastAsia="zh-CN"/>
              </w:rPr>
            </w:pPr>
            <w:r w:rsidRPr="003167FF">
              <w:rPr>
                <w:lang w:eastAsia="zh-CN"/>
              </w:rPr>
              <w:t>Location criteria</w:t>
            </w:r>
          </w:p>
        </w:tc>
        <w:tc>
          <w:tcPr>
            <w:tcW w:w="1440" w:type="dxa"/>
            <w:tcBorders>
              <w:top w:val="single" w:sz="4" w:space="0" w:color="000000"/>
              <w:left w:val="single" w:sz="4" w:space="0" w:color="000000"/>
              <w:bottom w:val="single" w:sz="4" w:space="0" w:color="000000"/>
            </w:tcBorders>
            <w:shd w:val="clear" w:color="auto" w:fill="auto"/>
          </w:tcPr>
          <w:p w14:paraId="306532D4"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5BB11A" w14:textId="7C8F169E" w:rsidR="00312C76" w:rsidRPr="003167FF" w:rsidRDefault="00312C76" w:rsidP="007E0BCD">
            <w:pPr>
              <w:pStyle w:val="TAL"/>
              <w:rPr>
                <w:lang w:eastAsia="zh-CN"/>
              </w:rPr>
            </w:pPr>
            <w:r w:rsidRPr="003167FF">
              <w:rPr>
                <w:lang w:eastAsia="zh-CN"/>
              </w:rPr>
              <w:t>Criteria to combine Users or UEs in a location</w:t>
            </w:r>
            <w:r w:rsidR="001A0898" w:rsidRPr="003167FF">
              <w:rPr>
                <w:lang w:eastAsia="zh-CN"/>
              </w:rPr>
              <w:t xml:space="preserve"> (e.g. geographical area or VAL service area ID)</w:t>
            </w:r>
            <w:r w:rsidRPr="003167FF">
              <w:rPr>
                <w:lang w:eastAsia="zh-CN"/>
              </w:rPr>
              <w:t>.</w:t>
            </w:r>
          </w:p>
        </w:tc>
      </w:tr>
      <w:tr w:rsidR="00312C76" w:rsidRPr="003167FF" w14:paraId="6A10A4B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362D07C" w14:textId="77777777" w:rsidR="00312C76" w:rsidRPr="003167FF" w:rsidRDefault="00312C76" w:rsidP="007E0BCD">
            <w:pPr>
              <w:pStyle w:val="TAL"/>
            </w:pPr>
            <w:r w:rsidRPr="003167FF">
              <w:t>VAL service ID list</w:t>
            </w:r>
          </w:p>
          <w:p w14:paraId="50E4EF9A" w14:textId="77777777" w:rsidR="00312C76" w:rsidRPr="003167FF" w:rsidDel="00682438" w:rsidRDefault="00312C76" w:rsidP="007E0BCD">
            <w:pPr>
              <w:pStyle w:val="TAL"/>
            </w:pPr>
            <w:r w:rsidRPr="003167FF">
              <w:t>(see NOTE 1)</w:t>
            </w:r>
          </w:p>
        </w:tc>
        <w:tc>
          <w:tcPr>
            <w:tcW w:w="1440" w:type="dxa"/>
            <w:tcBorders>
              <w:top w:val="single" w:sz="4" w:space="0" w:color="000000"/>
              <w:left w:val="single" w:sz="4" w:space="0" w:color="000000"/>
              <w:bottom w:val="single" w:sz="4" w:space="0" w:color="000000"/>
            </w:tcBorders>
            <w:shd w:val="clear" w:color="auto" w:fill="auto"/>
          </w:tcPr>
          <w:p w14:paraId="79C8B684"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0EE269" w14:textId="77777777" w:rsidR="00312C76" w:rsidRPr="003167FF" w:rsidRDefault="00312C76" w:rsidP="007E0BCD">
            <w:pPr>
              <w:pStyle w:val="TAL"/>
            </w:pPr>
            <w:r w:rsidRPr="003167FF">
              <w:t>List of VAL services whose service communications are to be enabled on the group.</w:t>
            </w:r>
          </w:p>
        </w:tc>
      </w:tr>
      <w:tr w:rsidR="00312C76" w:rsidRPr="003167FF" w14:paraId="2A042E1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B8CFB9F" w14:textId="77777777" w:rsidR="00312C76" w:rsidRPr="003167FF" w:rsidRDefault="00312C76" w:rsidP="007E0BCD">
            <w:pPr>
              <w:pStyle w:val="TAL"/>
            </w:pPr>
            <w:r w:rsidRPr="003167FF">
              <w:t>VAL service specific information (see NOTE 2)</w:t>
            </w:r>
          </w:p>
        </w:tc>
        <w:tc>
          <w:tcPr>
            <w:tcW w:w="1440" w:type="dxa"/>
            <w:tcBorders>
              <w:top w:val="single" w:sz="4" w:space="0" w:color="000000"/>
              <w:left w:val="single" w:sz="4" w:space="0" w:color="000000"/>
              <w:bottom w:val="single" w:sz="4" w:space="0" w:color="000000"/>
            </w:tcBorders>
            <w:shd w:val="clear" w:color="auto" w:fill="auto"/>
          </w:tcPr>
          <w:p w14:paraId="0A9DBA23"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FA8D1B" w14:textId="77777777" w:rsidR="00312C76" w:rsidRPr="003167FF" w:rsidRDefault="00312C76" w:rsidP="007E0BCD">
            <w:pPr>
              <w:pStyle w:val="TAL"/>
            </w:pPr>
            <w:r w:rsidRPr="003167FF">
              <w:t>Placeholder for VAL service specific information</w:t>
            </w:r>
          </w:p>
        </w:tc>
      </w:tr>
      <w:tr w:rsidR="00312C76" w:rsidRPr="003167FF" w14:paraId="126E0EB1"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D68BD55" w14:textId="77777777" w:rsidR="00312C76" w:rsidRPr="003167FF" w:rsidRDefault="00312C76" w:rsidP="007E0BCD">
            <w:pPr>
              <w:pStyle w:val="TAN"/>
            </w:pPr>
            <w:r w:rsidRPr="003167FF">
              <w:t>NOTE 1:</w:t>
            </w:r>
            <w:r w:rsidRPr="003167FF">
              <w:tab/>
              <w:t>This information element shall be included in the message for creating a group configured for multiple VAL services.</w:t>
            </w:r>
          </w:p>
          <w:p w14:paraId="363460B0" w14:textId="77777777" w:rsidR="00312C76" w:rsidRPr="003167FF" w:rsidRDefault="00312C76" w:rsidP="007E0BCD">
            <w:pPr>
              <w:pStyle w:val="EQ"/>
              <w:keepNext/>
              <w:tabs>
                <w:tab w:val="clear" w:pos="4536"/>
                <w:tab w:val="clear" w:pos="9072"/>
              </w:tabs>
              <w:spacing w:after="0"/>
              <w:ind w:left="851" w:hanging="851"/>
              <w:rPr>
                <w:rFonts w:ascii="Arial" w:hAnsi="Arial" w:cs="Arial"/>
              </w:rPr>
            </w:pPr>
            <w:r w:rsidRPr="003167FF">
              <w:rPr>
                <w:rFonts w:ascii="Arial" w:hAnsi="Arial" w:cs="Arial"/>
                <w:sz w:val="18"/>
              </w:rPr>
              <w:t>NOTE 2:</w:t>
            </w:r>
            <w:r w:rsidRPr="003167FF">
              <w:rPr>
                <w:rFonts w:ascii="Arial" w:hAnsi="Arial" w:cs="Arial"/>
                <w:sz w:val="18"/>
              </w:rPr>
              <w:tab/>
              <w:t>The details of this information element are specified in VAL service specific specification and are out of scope of the present document.</w:t>
            </w:r>
          </w:p>
        </w:tc>
      </w:tr>
    </w:tbl>
    <w:p w14:paraId="23364C1B" w14:textId="77777777" w:rsidR="00312C76" w:rsidRPr="003167FF" w:rsidRDefault="00312C76" w:rsidP="00312C76">
      <w:pPr>
        <w:pStyle w:val="EditorsNote"/>
        <w:rPr>
          <w:color w:val="auto"/>
        </w:rPr>
      </w:pPr>
    </w:p>
    <w:p w14:paraId="75127D4D" w14:textId="77777777" w:rsidR="00312C76" w:rsidRPr="003167FF" w:rsidRDefault="00312C76" w:rsidP="00312C76">
      <w:pPr>
        <w:pStyle w:val="Heading4"/>
      </w:pPr>
      <w:bookmarkStart w:id="883" w:name="_Toc155355597"/>
      <w:r w:rsidRPr="003167FF">
        <w:t>10.3.2.35</w:t>
      </w:r>
      <w:r w:rsidRPr="003167FF">
        <w:tab/>
        <w:t>Location-based group creation response</w:t>
      </w:r>
      <w:bookmarkEnd w:id="883"/>
    </w:p>
    <w:p w14:paraId="615DD67A" w14:textId="77777777" w:rsidR="00312C76" w:rsidRPr="003167FF" w:rsidRDefault="00312C76" w:rsidP="00312C76">
      <w:r w:rsidRPr="003167FF">
        <w:t>Table 10.3.2.35-1 describes the information flow location-based group creation response from the group management server to the group management client or VAL server.</w:t>
      </w:r>
    </w:p>
    <w:p w14:paraId="67F9E88D" w14:textId="77777777" w:rsidR="00312C76" w:rsidRPr="003167FF" w:rsidRDefault="00312C76" w:rsidP="00312C76">
      <w:pPr>
        <w:pStyle w:val="TH"/>
      </w:pPr>
      <w:r w:rsidRPr="003167FF">
        <w:t>Table 10.3.2.35-1: Location-based group creation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485E85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95B481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DE925D2"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5CBB30" w14:textId="77777777" w:rsidR="00312C76" w:rsidRPr="003167FF" w:rsidRDefault="00312C76" w:rsidP="007E0BCD">
            <w:pPr>
              <w:pStyle w:val="TAH"/>
            </w:pPr>
            <w:r w:rsidRPr="003167FF">
              <w:t>Description</w:t>
            </w:r>
          </w:p>
        </w:tc>
      </w:tr>
      <w:tr w:rsidR="00312C76" w:rsidRPr="003167FF" w14:paraId="5F223D4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0304661"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57089DC0" w14:textId="77777777" w:rsidR="00312C76" w:rsidRPr="003167FF" w:rsidRDefault="00312C76" w:rsidP="007E0BCD">
            <w:pPr>
              <w:pStyle w:val="TAC"/>
            </w:pPr>
            <w:r w:rsidRPr="003167FF">
              <w:t>M</w:t>
            </w:r>
          </w:p>
          <w:p w14:paraId="0098B688" w14:textId="77777777" w:rsidR="00312C76" w:rsidRPr="003167FF" w:rsidRDefault="00312C76" w:rsidP="007E0BCD">
            <w:pPr>
              <w:pStyle w:val="TAC"/>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9F30DB" w14:textId="77777777" w:rsidR="00312C76" w:rsidRPr="003167FF" w:rsidRDefault="00312C76" w:rsidP="007E0BCD">
            <w:pPr>
              <w:pStyle w:val="TAL"/>
            </w:pPr>
            <w:r w:rsidRPr="003167FF">
              <w:t>VAL group ID of the group</w:t>
            </w:r>
          </w:p>
        </w:tc>
      </w:tr>
      <w:tr w:rsidR="00312C76" w:rsidRPr="003167FF" w14:paraId="6723892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F953AE3"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5B00E07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B12D4C" w14:textId="77777777" w:rsidR="00312C76" w:rsidRPr="003167FF" w:rsidRDefault="00312C76" w:rsidP="007E0BCD">
            <w:pPr>
              <w:pStyle w:val="TAL"/>
            </w:pPr>
            <w:r w:rsidRPr="003167FF">
              <w:rPr>
                <w:lang w:eastAsia="zh-CN"/>
              </w:rPr>
              <w:t>Indicates the success or failure for the operation</w:t>
            </w:r>
          </w:p>
        </w:tc>
      </w:tr>
      <w:tr w:rsidR="00312C76" w:rsidRPr="003167FF" w14:paraId="56F65D85"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952C257" w14:textId="77777777" w:rsidR="00312C76" w:rsidRPr="003167FF" w:rsidRDefault="00312C76" w:rsidP="007E0BCD">
            <w:pPr>
              <w:pStyle w:val="TAN"/>
            </w:pPr>
            <w:r w:rsidRPr="003167FF">
              <w:t>NOTE:</w:t>
            </w:r>
            <w:r w:rsidRPr="003167FF">
              <w:tab/>
            </w:r>
            <w:r w:rsidRPr="003167FF">
              <w:rPr>
                <w:lang w:eastAsia="zh-CN"/>
              </w:rPr>
              <w:t>If the Result information element indicates failure then the value of VAL group ID information element has no meaning.</w:t>
            </w:r>
          </w:p>
        </w:tc>
      </w:tr>
    </w:tbl>
    <w:p w14:paraId="446E8FF5" w14:textId="77777777" w:rsidR="00312C76" w:rsidRPr="003167FF" w:rsidRDefault="00312C76" w:rsidP="00312C76">
      <w:pPr>
        <w:rPr>
          <w:noProof/>
        </w:rPr>
      </w:pPr>
    </w:p>
    <w:p w14:paraId="60957F45" w14:textId="77777777" w:rsidR="00312C76" w:rsidRPr="003167FF" w:rsidRDefault="00312C76" w:rsidP="00312C76">
      <w:pPr>
        <w:pStyle w:val="Heading4"/>
      </w:pPr>
      <w:bookmarkStart w:id="884" w:name="_Toc66460162"/>
      <w:bookmarkStart w:id="885" w:name="_Toc155355598"/>
      <w:r w:rsidRPr="003167FF">
        <w:lastRenderedPageBreak/>
        <w:t>10.3.2.36</w:t>
      </w:r>
      <w:r w:rsidRPr="003167FF">
        <w:tab/>
        <w:t>Group list fetch request</w:t>
      </w:r>
      <w:bookmarkEnd w:id="884"/>
      <w:bookmarkEnd w:id="885"/>
    </w:p>
    <w:p w14:paraId="62406F07" w14:textId="77777777" w:rsidR="00312C76" w:rsidRPr="003167FF" w:rsidRDefault="00312C76" w:rsidP="00312C76">
      <w:r w:rsidRPr="003167FF">
        <w:t>Table 10.3.2.36-</w:t>
      </w:r>
      <w:r w:rsidRPr="003167FF">
        <w:rPr>
          <w:lang w:eastAsia="zh-CN"/>
        </w:rPr>
        <w:t>1</w:t>
      </w:r>
      <w:r w:rsidRPr="003167FF">
        <w:t xml:space="preserve"> describes the information flow </w:t>
      </w:r>
      <w:r w:rsidRPr="003167FF">
        <w:rPr>
          <w:lang w:eastAsia="zh-CN"/>
        </w:rPr>
        <w:t>for Group list fetch request</w:t>
      </w:r>
      <w:r w:rsidRPr="003167FF">
        <w:t xml:space="preserve"> from the group management </w:t>
      </w:r>
      <w:r w:rsidRPr="003167FF">
        <w:rPr>
          <w:lang w:eastAsia="zh-CN"/>
        </w:rPr>
        <w:t xml:space="preserve">client </w:t>
      </w:r>
      <w:r w:rsidRPr="003167FF">
        <w:t xml:space="preserve">to the group management </w:t>
      </w:r>
      <w:r w:rsidRPr="003167FF">
        <w:rPr>
          <w:lang w:eastAsia="zh-CN"/>
        </w:rPr>
        <w:t>server</w:t>
      </w:r>
      <w:r w:rsidRPr="003167FF">
        <w:t>.</w:t>
      </w:r>
    </w:p>
    <w:p w14:paraId="5CF04E23" w14:textId="77777777" w:rsidR="00312C76" w:rsidRPr="003167FF" w:rsidRDefault="00312C76" w:rsidP="00312C76">
      <w:pPr>
        <w:pStyle w:val="TH"/>
        <w:rPr>
          <w:lang w:eastAsia="zh-CN"/>
        </w:rPr>
      </w:pPr>
      <w:r w:rsidRPr="003167FF">
        <w:t>Table 10.3.2.36-</w:t>
      </w:r>
      <w:r w:rsidRPr="003167FF">
        <w:rPr>
          <w:lang w:eastAsia="zh-CN"/>
        </w:rPr>
        <w:t>1</w:t>
      </w:r>
      <w:r w:rsidRPr="003167FF">
        <w:t>: Group list fetch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0D29EE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F2727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51D888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0BB2AE" w14:textId="77777777" w:rsidR="00312C76" w:rsidRPr="003167FF" w:rsidRDefault="00312C76" w:rsidP="007E0BCD">
            <w:pPr>
              <w:pStyle w:val="TAH"/>
            </w:pPr>
            <w:r w:rsidRPr="003167FF">
              <w:t>Description</w:t>
            </w:r>
          </w:p>
        </w:tc>
      </w:tr>
      <w:tr w:rsidR="00312C76" w:rsidRPr="003167FF" w14:paraId="3F20310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B2771D2" w14:textId="77777777" w:rsidR="00312C76" w:rsidRPr="003167FF" w:rsidRDefault="00312C76" w:rsidP="007E0BCD">
            <w:pPr>
              <w:pStyle w:val="TAL"/>
            </w:pPr>
            <w:r w:rsidRPr="003167FF">
              <w:rPr>
                <w:lang w:eastAsia="zh-CN"/>
              </w:rPr>
              <w:t xml:space="preserve">Identity </w:t>
            </w:r>
          </w:p>
        </w:tc>
        <w:tc>
          <w:tcPr>
            <w:tcW w:w="1440" w:type="dxa"/>
            <w:tcBorders>
              <w:top w:val="single" w:sz="4" w:space="0" w:color="000000"/>
              <w:left w:val="single" w:sz="4" w:space="0" w:color="000000"/>
              <w:bottom w:val="single" w:sz="4" w:space="0" w:color="000000"/>
            </w:tcBorders>
            <w:shd w:val="clear" w:color="auto" w:fill="auto"/>
          </w:tcPr>
          <w:p w14:paraId="03462D9B"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503C25" w14:textId="77777777" w:rsidR="00312C76" w:rsidRPr="003167FF" w:rsidRDefault="00312C76" w:rsidP="007E0BCD">
            <w:pPr>
              <w:pStyle w:val="TAL"/>
            </w:pPr>
            <w:r w:rsidRPr="003167FF">
              <w:rPr>
                <w:lang w:eastAsia="zh-CN"/>
              </w:rPr>
              <w:t xml:space="preserve">The </w:t>
            </w:r>
            <w:r w:rsidRPr="003167FF">
              <w:rPr>
                <w:rFonts w:eastAsia="DengXian"/>
              </w:rPr>
              <w:t>identity of the VAL UE</w:t>
            </w:r>
            <w:r w:rsidRPr="003167FF">
              <w:t xml:space="preserve"> or VAL User performing the operation.</w:t>
            </w:r>
          </w:p>
        </w:tc>
      </w:tr>
      <w:tr w:rsidR="00312C76" w:rsidRPr="003167FF" w14:paraId="0B122AA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106E038" w14:textId="77777777" w:rsidR="00312C76" w:rsidRPr="003167FF" w:rsidRDefault="00312C76" w:rsidP="007E0BCD">
            <w:pPr>
              <w:pStyle w:val="TAL"/>
              <w:rPr>
                <w:lang w:eastAsia="zh-CN"/>
              </w:rPr>
            </w:pPr>
            <w:r w:rsidRPr="003167FF">
              <w:rPr>
                <w:rFonts w:eastAsia="DengXian"/>
                <w:lang w:eastAsia="zh-CN"/>
              </w:rPr>
              <w:t>Period</w:t>
            </w:r>
          </w:p>
        </w:tc>
        <w:tc>
          <w:tcPr>
            <w:tcW w:w="1440" w:type="dxa"/>
            <w:tcBorders>
              <w:top w:val="single" w:sz="4" w:space="0" w:color="000000"/>
              <w:left w:val="single" w:sz="4" w:space="0" w:color="000000"/>
              <w:bottom w:val="single" w:sz="4" w:space="0" w:color="000000"/>
            </w:tcBorders>
            <w:shd w:val="clear" w:color="auto" w:fill="auto"/>
          </w:tcPr>
          <w:p w14:paraId="0FD4A109" w14:textId="77777777" w:rsidR="00312C76" w:rsidRPr="003167FF" w:rsidRDefault="00312C76" w:rsidP="007E0BCD">
            <w:pPr>
              <w:pStyle w:val="TAC"/>
              <w:rPr>
                <w:lang w:eastAsia="zh-CN"/>
              </w:rPr>
            </w:pPr>
            <w:r w:rsidRPr="003167FF">
              <w:rPr>
                <w:rFonts w:eastAsia="DengXian"/>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327DD4" w14:textId="77777777" w:rsidR="00312C76" w:rsidRPr="003167FF" w:rsidRDefault="00312C76" w:rsidP="007E0BCD">
            <w:pPr>
              <w:pStyle w:val="TAL"/>
              <w:rPr>
                <w:lang w:eastAsia="zh-CN"/>
              </w:rPr>
            </w:pPr>
            <w:r w:rsidRPr="003167FF">
              <w:rPr>
                <w:rFonts w:eastAsia="DengXian"/>
                <w:lang w:eastAsia="zh-CN"/>
              </w:rPr>
              <w:t>Indicates to the group management server to provide list of the groups created between specified period.</w:t>
            </w:r>
          </w:p>
        </w:tc>
      </w:tr>
    </w:tbl>
    <w:p w14:paraId="52F9F24C" w14:textId="77777777" w:rsidR="00312C76" w:rsidRPr="003167FF" w:rsidRDefault="00312C76" w:rsidP="00312C76"/>
    <w:p w14:paraId="59D133F6" w14:textId="77777777" w:rsidR="00312C76" w:rsidRPr="003167FF" w:rsidRDefault="00312C76" w:rsidP="00312C76">
      <w:pPr>
        <w:pStyle w:val="Heading4"/>
      </w:pPr>
      <w:bookmarkStart w:id="886" w:name="_Toc66460163"/>
      <w:bookmarkStart w:id="887" w:name="_Toc155355599"/>
      <w:r w:rsidRPr="003167FF">
        <w:t>10.3.2.37</w:t>
      </w:r>
      <w:r w:rsidRPr="003167FF">
        <w:tab/>
        <w:t>Group list fetch response</w:t>
      </w:r>
      <w:bookmarkEnd w:id="886"/>
      <w:bookmarkEnd w:id="887"/>
    </w:p>
    <w:p w14:paraId="49C342DA" w14:textId="77777777" w:rsidR="00312C76" w:rsidRPr="003167FF" w:rsidRDefault="00312C76" w:rsidP="00312C76">
      <w:r w:rsidRPr="003167FF">
        <w:t>Table 10.3.2.37-</w:t>
      </w:r>
      <w:r w:rsidRPr="003167FF">
        <w:rPr>
          <w:lang w:eastAsia="zh-CN"/>
        </w:rPr>
        <w:t>1</w:t>
      </w:r>
      <w:r w:rsidRPr="003167FF">
        <w:t xml:space="preserve"> describes the information flow for Group list fetch response from the group management </w:t>
      </w:r>
      <w:r w:rsidRPr="003167FF">
        <w:rPr>
          <w:lang w:eastAsia="zh-CN"/>
        </w:rPr>
        <w:t xml:space="preserve">server </w:t>
      </w:r>
      <w:r w:rsidRPr="003167FF">
        <w:t>to the group management</w:t>
      </w:r>
      <w:r w:rsidRPr="003167FF">
        <w:rPr>
          <w:lang w:eastAsia="zh-CN"/>
        </w:rPr>
        <w:t xml:space="preserve"> </w:t>
      </w:r>
      <w:r w:rsidRPr="003167FF">
        <w:t>client.</w:t>
      </w:r>
    </w:p>
    <w:p w14:paraId="62E880E8" w14:textId="77777777" w:rsidR="00312C76" w:rsidRPr="003167FF" w:rsidRDefault="00312C76" w:rsidP="00312C76">
      <w:pPr>
        <w:pStyle w:val="TH"/>
      </w:pPr>
      <w:r w:rsidRPr="003167FF">
        <w:t>Table 10.3.2.37-</w:t>
      </w:r>
      <w:r w:rsidRPr="003167FF">
        <w:rPr>
          <w:lang w:eastAsia="zh-CN"/>
        </w:rPr>
        <w:t>1</w:t>
      </w:r>
      <w:r w:rsidRPr="003167FF">
        <w:t xml:space="preserve">: Get </w:t>
      </w:r>
      <w:r w:rsidRPr="003167FF">
        <w:rPr>
          <w:lang w:eastAsia="zh-CN"/>
        </w:rPr>
        <w:t>group list fetch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E95AC4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CA62AB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DC14735"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D593D8" w14:textId="77777777" w:rsidR="00312C76" w:rsidRPr="003167FF" w:rsidRDefault="00312C76" w:rsidP="007E0BCD">
            <w:pPr>
              <w:pStyle w:val="TAH"/>
            </w:pPr>
            <w:r w:rsidRPr="003167FF">
              <w:t>Description</w:t>
            </w:r>
          </w:p>
        </w:tc>
      </w:tr>
      <w:tr w:rsidR="00312C76" w:rsidRPr="003167FF" w14:paraId="6FA5B21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EFEB4FF"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6C7283F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3E433A" w14:textId="77777777" w:rsidR="00312C76" w:rsidRPr="003167FF" w:rsidRDefault="00312C76" w:rsidP="007E0BCD">
            <w:pPr>
              <w:pStyle w:val="TAL"/>
            </w:pPr>
            <w:r w:rsidRPr="003167FF">
              <w:t>Result from the group management server in response to group list fetch request indicating success or failure</w:t>
            </w:r>
          </w:p>
        </w:tc>
      </w:tr>
      <w:tr w:rsidR="00312C76" w:rsidRPr="003167FF" w14:paraId="3E3D2A8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2AE8BD4" w14:textId="77777777" w:rsidR="00312C76" w:rsidRPr="003167FF" w:rsidRDefault="00312C76" w:rsidP="007E0BCD">
            <w:pPr>
              <w:pStyle w:val="TAL"/>
            </w:pPr>
            <w:r w:rsidRPr="003167FF">
              <w:t>VAL group IDs</w:t>
            </w:r>
          </w:p>
        </w:tc>
        <w:tc>
          <w:tcPr>
            <w:tcW w:w="1440" w:type="dxa"/>
            <w:tcBorders>
              <w:top w:val="single" w:sz="4" w:space="0" w:color="000000"/>
              <w:left w:val="single" w:sz="4" w:space="0" w:color="000000"/>
              <w:bottom w:val="single" w:sz="4" w:space="0" w:color="000000"/>
            </w:tcBorders>
            <w:shd w:val="clear" w:color="auto" w:fill="auto"/>
          </w:tcPr>
          <w:p w14:paraId="3D3719F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EBB2F6" w14:textId="77777777" w:rsidR="00312C76" w:rsidRPr="003167FF" w:rsidRDefault="00312C76" w:rsidP="007E0BCD">
            <w:pPr>
              <w:pStyle w:val="TAL"/>
            </w:pPr>
            <w:r w:rsidRPr="003167FF">
              <w:t>The list of VAL groups for which the VAL User is a member</w:t>
            </w:r>
          </w:p>
        </w:tc>
      </w:tr>
    </w:tbl>
    <w:p w14:paraId="4B949E55" w14:textId="77777777" w:rsidR="00312C76" w:rsidRPr="003167FF" w:rsidRDefault="00312C76" w:rsidP="00312C76">
      <w:pPr>
        <w:rPr>
          <w:lang w:eastAsia="zh-CN"/>
        </w:rPr>
      </w:pPr>
    </w:p>
    <w:p w14:paraId="1F8B0C4E" w14:textId="77777777" w:rsidR="00312C76" w:rsidRPr="003167FF" w:rsidRDefault="00312C76" w:rsidP="00312C76">
      <w:pPr>
        <w:pStyle w:val="Heading4"/>
        <w:rPr>
          <w:rFonts w:eastAsia="SimSun"/>
        </w:rPr>
      </w:pPr>
      <w:bookmarkStart w:id="888" w:name="_Toc459375177"/>
      <w:bookmarkStart w:id="889" w:name="_Toc453279839"/>
      <w:bookmarkStart w:id="890" w:name="_Toc453261094"/>
      <w:bookmarkStart w:id="891" w:name="_Toc453260207"/>
      <w:bookmarkStart w:id="892" w:name="_Toc433209707"/>
      <w:bookmarkStart w:id="893" w:name="_Toc59229504"/>
      <w:bookmarkStart w:id="894" w:name="_Toc468110516"/>
      <w:bookmarkStart w:id="895" w:name="_Toc468105421"/>
      <w:bookmarkStart w:id="896" w:name="_Toc155355600"/>
      <w:r w:rsidRPr="003167FF">
        <w:rPr>
          <w:rFonts w:eastAsia="SimSun"/>
        </w:rPr>
        <w:t>10.3.2.38</w:t>
      </w:r>
      <w:r w:rsidRPr="003167FF">
        <w:rPr>
          <w:rFonts w:eastAsia="SimSun"/>
        </w:rPr>
        <w:tab/>
        <w:t>Temporary group formation request</w:t>
      </w:r>
      <w:bookmarkEnd w:id="888"/>
      <w:bookmarkEnd w:id="889"/>
      <w:bookmarkEnd w:id="890"/>
      <w:bookmarkEnd w:id="891"/>
      <w:bookmarkEnd w:id="892"/>
      <w:bookmarkEnd w:id="893"/>
      <w:bookmarkEnd w:id="894"/>
      <w:bookmarkEnd w:id="895"/>
      <w:bookmarkEnd w:id="896"/>
    </w:p>
    <w:p w14:paraId="3463D59E" w14:textId="77777777" w:rsidR="00312C76" w:rsidRPr="003167FF" w:rsidRDefault="00312C76" w:rsidP="00312C76">
      <w:pPr>
        <w:rPr>
          <w:rFonts w:eastAsia="SimSun"/>
        </w:rPr>
      </w:pPr>
      <w:r w:rsidRPr="003167FF">
        <w:t>Table 10.3.2.38-1 describes the information flow for the temporary group formation request from the group management client to the group management server.</w:t>
      </w:r>
    </w:p>
    <w:p w14:paraId="7506DA99" w14:textId="77777777" w:rsidR="00312C76" w:rsidRPr="003167FF" w:rsidRDefault="00312C76" w:rsidP="00312C76">
      <w:pPr>
        <w:pStyle w:val="TH"/>
      </w:pPr>
      <w:r w:rsidRPr="003167FF">
        <w:t>Table 10.3.2.38-1: Temporary group formation request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1A2F5658"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22FD155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229A5A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72C567E3" w14:textId="77777777" w:rsidR="00312C76" w:rsidRPr="003167FF" w:rsidRDefault="00312C76" w:rsidP="007E0BCD">
            <w:pPr>
              <w:pStyle w:val="TAH"/>
            </w:pPr>
            <w:r w:rsidRPr="003167FF">
              <w:t>Description</w:t>
            </w:r>
          </w:p>
        </w:tc>
      </w:tr>
      <w:tr w:rsidR="00312C76" w:rsidRPr="003167FF" w14:paraId="2CCC3BDD"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25103095" w14:textId="77777777" w:rsidR="00312C76" w:rsidRPr="003167FF" w:rsidRDefault="00312C76" w:rsidP="007E0BCD">
            <w:pPr>
              <w:pStyle w:val="TAL"/>
            </w:pPr>
            <w:r w:rsidRPr="003167FF">
              <w:t>VAL group ID list</w:t>
            </w:r>
          </w:p>
        </w:tc>
        <w:tc>
          <w:tcPr>
            <w:tcW w:w="1440" w:type="dxa"/>
            <w:tcBorders>
              <w:top w:val="single" w:sz="4" w:space="0" w:color="000000"/>
              <w:left w:val="single" w:sz="4" w:space="0" w:color="000000"/>
              <w:bottom w:val="single" w:sz="4" w:space="0" w:color="000000"/>
              <w:right w:val="nil"/>
            </w:tcBorders>
            <w:hideMark/>
          </w:tcPr>
          <w:p w14:paraId="792489F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9CD874D" w14:textId="77777777" w:rsidR="00312C76" w:rsidRPr="003167FF" w:rsidRDefault="00312C76" w:rsidP="007E0BCD">
            <w:pPr>
              <w:pStyle w:val="TAL"/>
            </w:pPr>
            <w:r w:rsidRPr="003167FF">
              <w:t>List of VAL group IDs to be combined</w:t>
            </w:r>
          </w:p>
        </w:tc>
      </w:tr>
      <w:tr w:rsidR="00312C76" w:rsidRPr="003167FF" w14:paraId="49BD933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32214B2D" w14:textId="77777777" w:rsidR="00312C76" w:rsidRPr="003167FF" w:rsidRDefault="00312C76" w:rsidP="007E0BCD">
            <w:pPr>
              <w:pStyle w:val="TAL"/>
            </w:pPr>
            <w:r w:rsidRPr="003167FF">
              <w:t>VAL service list</w:t>
            </w:r>
          </w:p>
          <w:p w14:paraId="424DD889" w14:textId="77777777" w:rsidR="00312C76" w:rsidRPr="003167FF" w:rsidRDefault="00312C76" w:rsidP="007E0BCD">
            <w:pPr>
              <w:pStyle w:val="TAL"/>
            </w:pPr>
            <w:r w:rsidRPr="003167FF">
              <w:t>(see NOTE)</w:t>
            </w:r>
          </w:p>
        </w:tc>
        <w:tc>
          <w:tcPr>
            <w:tcW w:w="1440" w:type="dxa"/>
            <w:tcBorders>
              <w:top w:val="single" w:sz="4" w:space="0" w:color="000000"/>
              <w:left w:val="single" w:sz="4" w:space="0" w:color="000000"/>
              <w:bottom w:val="single" w:sz="4" w:space="0" w:color="000000"/>
              <w:right w:val="nil"/>
            </w:tcBorders>
            <w:hideMark/>
          </w:tcPr>
          <w:p w14:paraId="3F78DBC8"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hideMark/>
          </w:tcPr>
          <w:p w14:paraId="1A946399" w14:textId="77777777" w:rsidR="00312C76" w:rsidRPr="003167FF" w:rsidRDefault="00312C76" w:rsidP="007E0BCD">
            <w:pPr>
              <w:pStyle w:val="TAL"/>
            </w:pPr>
            <w:r w:rsidRPr="003167FF">
              <w:t>A subset of the common VAL service(s) to be applied for the temporary group</w:t>
            </w:r>
          </w:p>
        </w:tc>
      </w:tr>
      <w:tr w:rsidR="00312C76" w:rsidRPr="003167FF" w14:paraId="734420C1"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08C47188" w14:textId="77777777" w:rsidR="00312C76" w:rsidRPr="003167FF" w:rsidRDefault="00312C76" w:rsidP="007E0BCD">
            <w:pPr>
              <w:pStyle w:val="TAN"/>
            </w:pPr>
            <w:r w:rsidRPr="003167FF">
              <w:t>NOTE:</w:t>
            </w:r>
            <w:r w:rsidRPr="003167FF">
              <w:tab/>
              <w:t>If this information element is not present, all the VAL service(s) that are common to the groups being combined will be applicable for the temporary group.</w:t>
            </w:r>
          </w:p>
        </w:tc>
      </w:tr>
    </w:tbl>
    <w:p w14:paraId="17A98EB7" w14:textId="77777777" w:rsidR="00312C76" w:rsidRPr="003167FF" w:rsidRDefault="00312C76" w:rsidP="00312C76"/>
    <w:p w14:paraId="5ED4CD08" w14:textId="77777777" w:rsidR="00312C76" w:rsidRPr="003167FF" w:rsidRDefault="00312C76" w:rsidP="00312C76">
      <w:pPr>
        <w:pStyle w:val="Heading4"/>
        <w:rPr>
          <w:rFonts w:eastAsia="SimSun"/>
        </w:rPr>
      </w:pPr>
      <w:bookmarkStart w:id="897" w:name="_Toc459375178"/>
      <w:bookmarkStart w:id="898" w:name="_Toc453279840"/>
      <w:bookmarkStart w:id="899" w:name="_Toc453261095"/>
      <w:bookmarkStart w:id="900" w:name="_Toc453260208"/>
      <w:bookmarkStart w:id="901" w:name="_Toc433209708"/>
      <w:bookmarkStart w:id="902" w:name="_Toc59229505"/>
      <w:bookmarkStart w:id="903" w:name="_Toc468110517"/>
      <w:bookmarkStart w:id="904" w:name="_Toc468105422"/>
      <w:bookmarkStart w:id="905" w:name="_Toc155355601"/>
      <w:r w:rsidRPr="003167FF">
        <w:rPr>
          <w:rFonts w:eastAsia="SimSun"/>
        </w:rPr>
        <w:t>10.3.2.39</w:t>
      </w:r>
      <w:r w:rsidRPr="003167FF">
        <w:rPr>
          <w:rFonts w:eastAsia="SimSun"/>
        </w:rPr>
        <w:tab/>
        <w:t>Temporary group formation response</w:t>
      </w:r>
      <w:bookmarkEnd w:id="897"/>
      <w:bookmarkEnd w:id="898"/>
      <w:bookmarkEnd w:id="899"/>
      <w:bookmarkEnd w:id="900"/>
      <w:bookmarkEnd w:id="901"/>
      <w:bookmarkEnd w:id="902"/>
      <w:bookmarkEnd w:id="903"/>
      <w:bookmarkEnd w:id="904"/>
      <w:bookmarkEnd w:id="905"/>
    </w:p>
    <w:p w14:paraId="24CAA1D8" w14:textId="77777777" w:rsidR="00312C76" w:rsidRPr="003167FF" w:rsidRDefault="00312C76" w:rsidP="00312C76">
      <w:pPr>
        <w:rPr>
          <w:rFonts w:eastAsia="SimSun"/>
        </w:rPr>
      </w:pPr>
      <w:r w:rsidRPr="003167FF">
        <w:t>Table 10.3.2.39-1 describes the information flow for the temporary group formation response from the group management server to the group management client.</w:t>
      </w:r>
    </w:p>
    <w:p w14:paraId="0CAFB191" w14:textId="77777777" w:rsidR="00312C76" w:rsidRPr="003167FF" w:rsidRDefault="00312C76" w:rsidP="00312C76">
      <w:pPr>
        <w:pStyle w:val="TH"/>
      </w:pPr>
      <w:r w:rsidRPr="003167FF">
        <w:t>Table 10.3.2.39-1: Temporary group formation response</w:t>
      </w:r>
    </w:p>
    <w:tbl>
      <w:tblPr>
        <w:tblW w:w="0" w:type="dxa"/>
        <w:jc w:val="center"/>
        <w:tblLayout w:type="fixed"/>
        <w:tblLook w:val="04A0" w:firstRow="1" w:lastRow="0" w:firstColumn="1" w:lastColumn="0" w:noHBand="0" w:noVBand="1"/>
      </w:tblPr>
      <w:tblGrid>
        <w:gridCol w:w="2880"/>
        <w:gridCol w:w="1440"/>
        <w:gridCol w:w="4320"/>
      </w:tblGrid>
      <w:tr w:rsidR="00312C76" w:rsidRPr="003167FF" w14:paraId="1BB00CBF"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4B3BAFD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4BD58C5E"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A76D401" w14:textId="77777777" w:rsidR="00312C76" w:rsidRPr="003167FF" w:rsidRDefault="00312C76" w:rsidP="007E0BCD">
            <w:pPr>
              <w:pStyle w:val="TAH"/>
            </w:pPr>
            <w:r w:rsidRPr="003167FF">
              <w:t>Description</w:t>
            </w:r>
          </w:p>
        </w:tc>
      </w:tr>
      <w:tr w:rsidR="00312C76" w:rsidRPr="003167FF" w14:paraId="0F47D47C"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4BE5C1D2"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right w:val="nil"/>
            </w:tcBorders>
            <w:hideMark/>
          </w:tcPr>
          <w:p w14:paraId="4849653D" w14:textId="77777777" w:rsidR="00312C76" w:rsidRPr="003167FF" w:rsidRDefault="00312C76" w:rsidP="007E0BCD">
            <w:pPr>
              <w:pStyle w:val="TAC"/>
            </w:pPr>
            <w:r w:rsidRPr="003167FF">
              <w:t>O</w:t>
            </w:r>
          </w:p>
          <w:p w14:paraId="42BDA7BB"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hideMark/>
          </w:tcPr>
          <w:p w14:paraId="00D89138" w14:textId="77777777" w:rsidR="00312C76" w:rsidRPr="003167FF" w:rsidRDefault="00312C76" w:rsidP="007E0BCD">
            <w:pPr>
              <w:pStyle w:val="TAL"/>
            </w:pPr>
            <w:r w:rsidRPr="003167FF">
              <w:t>VAL group ID of the temporary group</w:t>
            </w:r>
          </w:p>
        </w:tc>
      </w:tr>
      <w:tr w:rsidR="00312C76" w:rsidRPr="003167FF" w14:paraId="35E35E8C"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51AF42EF" w14:textId="77777777" w:rsidR="00312C76" w:rsidRPr="003167FF" w:rsidRDefault="00312C76" w:rsidP="007E0BCD">
            <w:pPr>
              <w:pStyle w:val="TAL"/>
            </w:pPr>
            <w:r w:rsidRPr="003167FF">
              <w:t>VAL service list</w:t>
            </w:r>
          </w:p>
        </w:tc>
        <w:tc>
          <w:tcPr>
            <w:tcW w:w="1440" w:type="dxa"/>
            <w:tcBorders>
              <w:top w:val="single" w:sz="4" w:space="0" w:color="000000"/>
              <w:left w:val="single" w:sz="4" w:space="0" w:color="000000"/>
              <w:bottom w:val="single" w:sz="4" w:space="0" w:color="000000"/>
              <w:right w:val="nil"/>
            </w:tcBorders>
            <w:hideMark/>
          </w:tcPr>
          <w:p w14:paraId="4BA79E68" w14:textId="77777777" w:rsidR="00312C76" w:rsidRPr="003167FF" w:rsidRDefault="00312C76" w:rsidP="007E0BCD">
            <w:pPr>
              <w:pStyle w:val="TAC"/>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hideMark/>
          </w:tcPr>
          <w:p w14:paraId="7874DA30" w14:textId="77777777" w:rsidR="00312C76" w:rsidRPr="003167FF" w:rsidRDefault="00312C76" w:rsidP="007E0BCD">
            <w:pPr>
              <w:pStyle w:val="TAL"/>
            </w:pPr>
            <w:r w:rsidRPr="003167FF">
              <w:t>List of VAL service</w:t>
            </w:r>
            <w:r w:rsidRPr="003167FF">
              <w:rPr>
                <w:lang w:eastAsia="zh-CN"/>
              </w:rPr>
              <w:t>s</w:t>
            </w:r>
            <w:r w:rsidRPr="003167FF">
              <w:t xml:space="preserve"> </w:t>
            </w:r>
            <w:r w:rsidRPr="003167FF">
              <w:rPr>
                <w:lang w:eastAsia="zh-CN"/>
              </w:rPr>
              <w:t xml:space="preserve">whose service communications are to be enabled on this </w:t>
            </w:r>
            <w:r w:rsidRPr="003167FF">
              <w:t>temporary group</w:t>
            </w:r>
          </w:p>
        </w:tc>
      </w:tr>
      <w:tr w:rsidR="00312C76" w:rsidRPr="003167FF" w14:paraId="03287E72"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6EAEE51E" w14:textId="77777777" w:rsidR="00312C76" w:rsidRPr="003167FF" w:rsidRDefault="00312C76" w:rsidP="007E0BCD">
            <w:pPr>
              <w:pStyle w:val="TAL"/>
            </w:pPr>
            <w:r w:rsidRPr="003167FF">
              <w:rPr>
                <w:lang w:eastAsia="zh-CN"/>
              </w:rPr>
              <w:t>Result</w:t>
            </w:r>
          </w:p>
        </w:tc>
        <w:tc>
          <w:tcPr>
            <w:tcW w:w="1440" w:type="dxa"/>
            <w:tcBorders>
              <w:top w:val="single" w:sz="4" w:space="0" w:color="000000"/>
              <w:left w:val="single" w:sz="4" w:space="0" w:color="000000"/>
              <w:bottom w:val="single" w:sz="4" w:space="0" w:color="000000"/>
              <w:right w:val="nil"/>
            </w:tcBorders>
            <w:hideMark/>
          </w:tcPr>
          <w:p w14:paraId="46989BF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67A36A0E" w14:textId="77777777" w:rsidR="00312C76" w:rsidRPr="003167FF" w:rsidRDefault="00312C76" w:rsidP="007E0BCD">
            <w:pPr>
              <w:pStyle w:val="TAL"/>
            </w:pPr>
            <w:r w:rsidRPr="003167FF">
              <w:rPr>
                <w:lang w:eastAsia="zh-CN"/>
              </w:rPr>
              <w:t>Indicates the success or failure of temporary group formation.</w:t>
            </w:r>
          </w:p>
        </w:tc>
      </w:tr>
      <w:tr w:rsidR="00312C76" w:rsidRPr="003167FF" w14:paraId="41ACDC13"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43878958" w14:textId="77777777" w:rsidR="00312C76" w:rsidRPr="003167FF" w:rsidRDefault="00312C76" w:rsidP="007E0BCD">
            <w:pPr>
              <w:pStyle w:val="TAN"/>
              <w:rPr>
                <w:lang w:eastAsia="zh-CN"/>
              </w:rPr>
            </w:pPr>
            <w:r w:rsidRPr="003167FF">
              <w:rPr>
                <w:lang w:eastAsia="zh-CN"/>
              </w:rPr>
              <w:t>NOTE:</w:t>
            </w:r>
            <w:r w:rsidRPr="003167FF">
              <w:rPr>
                <w:lang w:eastAsia="zh-CN"/>
              </w:rPr>
              <w:tab/>
              <w:t>Shall be present if the Result information element indicates that the temporary group formation operation is successful.  Otherwise VAL group ID shall not be present.</w:t>
            </w:r>
          </w:p>
        </w:tc>
      </w:tr>
    </w:tbl>
    <w:p w14:paraId="1F838CFC" w14:textId="77777777" w:rsidR="00312C76" w:rsidRPr="003167FF" w:rsidRDefault="00312C76" w:rsidP="00312C76"/>
    <w:p w14:paraId="14C46F59" w14:textId="77777777" w:rsidR="00312C76" w:rsidRPr="003167FF" w:rsidRDefault="00312C76" w:rsidP="00312C76">
      <w:pPr>
        <w:pStyle w:val="Heading4"/>
        <w:rPr>
          <w:rFonts w:eastAsia="SimSun"/>
        </w:rPr>
      </w:pPr>
      <w:bookmarkStart w:id="906" w:name="_Toc155355602"/>
      <w:r w:rsidRPr="003167FF">
        <w:rPr>
          <w:rFonts w:eastAsia="SimSun"/>
        </w:rPr>
        <w:lastRenderedPageBreak/>
        <w:t>10.3.2.40</w:t>
      </w:r>
      <w:r w:rsidRPr="003167FF">
        <w:rPr>
          <w:rFonts w:eastAsia="SimSun"/>
        </w:rPr>
        <w:tab/>
        <w:t>Temporary group formation notify</w:t>
      </w:r>
      <w:bookmarkEnd w:id="906"/>
    </w:p>
    <w:p w14:paraId="4EF06DF7" w14:textId="77777777" w:rsidR="00312C76" w:rsidRPr="003167FF" w:rsidRDefault="00312C76" w:rsidP="00312C76">
      <w:pPr>
        <w:rPr>
          <w:rFonts w:eastAsia="SimSun"/>
        </w:rPr>
      </w:pPr>
      <w:r w:rsidRPr="003167FF">
        <w:t>Table 10.3.2.40-1 describes the information flow temporary group formation notify from the group management server to the VAL server.</w:t>
      </w:r>
    </w:p>
    <w:p w14:paraId="78B78541" w14:textId="77777777" w:rsidR="00312C76" w:rsidRPr="003167FF" w:rsidRDefault="00312C76" w:rsidP="00312C76">
      <w:pPr>
        <w:pStyle w:val="TH"/>
      </w:pPr>
      <w:r w:rsidRPr="003167FF">
        <w:t>Table 10.3.2.40-1: Temporary group formation notify</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39C2920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337FF75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4F41823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1F2DC3F0" w14:textId="77777777" w:rsidR="00312C76" w:rsidRPr="003167FF" w:rsidRDefault="00312C76" w:rsidP="007E0BCD">
            <w:pPr>
              <w:pStyle w:val="TAH"/>
            </w:pPr>
            <w:r w:rsidRPr="003167FF">
              <w:t>Description</w:t>
            </w:r>
          </w:p>
        </w:tc>
      </w:tr>
      <w:tr w:rsidR="00312C76" w:rsidRPr="003167FF" w14:paraId="2985D6CD"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7867CC3C" w14:textId="77777777" w:rsidR="00312C76" w:rsidRPr="003167FF" w:rsidRDefault="00312C76" w:rsidP="007E0BCD">
            <w:pPr>
              <w:pStyle w:val="TAL"/>
            </w:pPr>
            <w:r w:rsidRPr="003167FF">
              <w:t>VAL group ID list</w:t>
            </w:r>
          </w:p>
        </w:tc>
        <w:tc>
          <w:tcPr>
            <w:tcW w:w="1440" w:type="dxa"/>
            <w:tcBorders>
              <w:top w:val="single" w:sz="4" w:space="0" w:color="000000"/>
              <w:left w:val="single" w:sz="4" w:space="0" w:color="000000"/>
              <w:bottom w:val="single" w:sz="4" w:space="0" w:color="000000"/>
              <w:right w:val="nil"/>
            </w:tcBorders>
            <w:hideMark/>
          </w:tcPr>
          <w:p w14:paraId="4113098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1260E034" w14:textId="77777777" w:rsidR="00312C76" w:rsidRPr="003167FF" w:rsidRDefault="00312C76" w:rsidP="007E0BCD">
            <w:pPr>
              <w:pStyle w:val="TAL"/>
            </w:pPr>
            <w:r w:rsidRPr="003167FF">
              <w:t>List of constituent VAL group IDs</w:t>
            </w:r>
          </w:p>
        </w:tc>
      </w:tr>
      <w:tr w:rsidR="00312C76" w:rsidRPr="003167FF" w14:paraId="1061B32D"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0E8E3AE3"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right w:val="nil"/>
            </w:tcBorders>
            <w:hideMark/>
          </w:tcPr>
          <w:p w14:paraId="0175C3B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1DE25EF6" w14:textId="77777777" w:rsidR="00312C76" w:rsidRPr="003167FF" w:rsidRDefault="00312C76" w:rsidP="007E0BCD">
            <w:pPr>
              <w:pStyle w:val="TAL"/>
            </w:pPr>
            <w:r w:rsidRPr="003167FF">
              <w:t>VAL group ID of the temporary group</w:t>
            </w:r>
          </w:p>
        </w:tc>
      </w:tr>
      <w:tr w:rsidR="00312C76" w:rsidRPr="003167FF" w14:paraId="4D245B1F"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0F237FFB" w14:textId="77777777" w:rsidR="00312C76" w:rsidRPr="003167FF" w:rsidRDefault="00312C76" w:rsidP="007E0BCD">
            <w:pPr>
              <w:pStyle w:val="TAL"/>
            </w:pPr>
            <w:r w:rsidRPr="003167FF">
              <w:t>VAL service list</w:t>
            </w:r>
          </w:p>
        </w:tc>
        <w:tc>
          <w:tcPr>
            <w:tcW w:w="1440" w:type="dxa"/>
            <w:tcBorders>
              <w:top w:val="single" w:sz="4" w:space="0" w:color="000000"/>
              <w:left w:val="single" w:sz="4" w:space="0" w:color="000000"/>
              <w:bottom w:val="single" w:sz="4" w:space="0" w:color="000000"/>
              <w:right w:val="nil"/>
            </w:tcBorders>
            <w:hideMark/>
          </w:tcPr>
          <w:p w14:paraId="5FF18BF9" w14:textId="77777777" w:rsidR="00312C76" w:rsidRPr="003167FF" w:rsidRDefault="00312C76" w:rsidP="007E0BCD">
            <w:pPr>
              <w:pStyle w:val="TAC"/>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hideMark/>
          </w:tcPr>
          <w:p w14:paraId="5093B219" w14:textId="77777777" w:rsidR="00312C76" w:rsidRPr="003167FF" w:rsidRDefault="00312C76" w:rsidP="007E0BCD">
            <w:pPr>
              <w:pStyle w:val="TAL"/>
            </w:pPr>
            <w:r w:rsidRPr="003167FF">
              <w:t>List of VAL service</w:t>
            </w:r>
            <w:r w:rsidRPr="003167FF">
              <w:rPr>
                <w:lang w:eastAsia="zh-CN"/>
              </w:rPr>
              <w:t>s</w:t>
            </w:r>
            <w:r w:rsidRPr="003167FF">
              <w:t xml:space="preserve"> </w:t>
            </w:r>
            <w:r w:rsidRPr="003167FF">
              <w:rPr>
                <w:lang w:eastAsia="zh-CN"/>
              </w:rPr>
              <w:t xml:space="preserve">whose service communications are to be enabled on this </w:t>
            </w:r>
            <w:r w:rsidRPr="003167FF">
              <w:t>temporary group</w:t>
            </w:r>
            <w:r w:rsidRPr="003167FF">
              <w:rPr>
                <w:lang w:eastAsia="zh-CN"/>
              </w:rPr>
              <w:t>.</w:t>
            </w:r>
          </w:p>
        </w:tc>
      </w:tr>
    </w:tbl>
    <w:p w14:paraId="06C89FA3" w14:textId="77777777" w:rsidR="00312C76" w:rsidRPr="003167FF" w:rsidRDefault="00312C76" w:rsidP="00312C76"/>
    <w:p w14:paraId="59A0EEDB" w14:textId="77777777" w:rsidR="00312C76" w:rsidRPr="003167FF" w:rsidRDefault="00312C76" w:rsidP="00312C76">
      <w:pPr>
        <w:pStyle w:val="Heading4"/>
        <w:rPr>
          <w:rFonts w:eastAsia="SimSun"/>
        </w:rPr>
      </w:pPr>
      <w:bookmarkStart w:id="907" w:name="_Toc59229515"/>
      <w:bookmarkStart w:id="908" w:name="_Toc468110527"/>
      <w:bookmarkStart w:id="909" w:name="_Toc468105432"/>
      <w:bookmarkStart w:id="910" w:name="_Toc459375188"/>
      <w:bookmarkStart w:id="911" w:name="_Toc453279850"/>
      <w:bookmarkStart w:id="912" w:name="_Toc453261105"/>
      <w:bookmarkStart w:id="913" w:name="_Toc453260218"/>
      <w:bookmarkStart w:id="914" w:name="_Toc433209716"/>
      <w:bookmarkStart w:id="915" w:name="_Toc155355603"/>
      <w:r w:rsidRPr="003167FF">
        <w:rPr>
          <w:rFonts w:eastAsia="SimSun"/>
        </w:rPr>
        <w:t>10.3.2.41</w:t>
      </w:r>
      <w:r w:rsidRPr="003167FF">
        <w:rPr>
          <w:rFonts w:eastAsia="SimSun"/>
        </w:rPr>
        <w:tab/>
        <w:t>Temporary group formation notification</w:t>
      </w:r>
      <w:bookmarkEnd w:id="907"/>
      <w:bookmarkEnd w:id="908"/>
      <w:bookmarkEnd w:id="909"/>
      <w:bookmarkEnd w:id="910"/>
      <w:bookmarkEnd w:id="911"/>
      <w:bookmarkEnd w:id="912"/>
      <w:bookmarkEnd w:id="913"/>
      <w:bookmarkEnd w:id="914"/>
      <w:bookmarkEnd w:id="915"/>
    </w:p>
    <w:p w14:paraId="0DF81BB5" w14:textId="77777777" w:rsidR="00312C76" w:rsidRPr="003167FF" w:rsidRDefault="00312C76" w:rsidP="00312C76">
      <w:pPr>
        <w:rPr>
          <w:rFonts w:eastAsia="SimSun"/>
        </w:rPr>
      </w:pPr>
      <w:r w:rsidRPr="003167FF">
        <w:t>Table 10.3.2.</w:t>
      </w:r>
      <w:r w:rsidRPr="003167FF">
        <w:rPr>
          <w:lang w:eastAsia="zh-CN"/>
        </w:rPr>
        <w:t>41</w:t>
      </w:r>
      <w:r w:rsidRPr="003167FF">
        <w:t>-1 describes the information flow temporary group formation notification from the group management server to the group management client.</w:t>
      </w:r>
    </w:p>
    <w:p w14:paraId="024BA18F" w14:textId="77777777" w:rsidR="00312C76" w:rsidRPr="003167FF" w:rsidRDefault="00312C76" w:rsidP="00312C76">
      <w:pPr>
        <w:pStyle w:val="TH"/>
      </w:pPr>
      <w:r w:rsidRPr="003167FF">
        <w:t>Table 10.3.2.</w:t>
      </w:r>
      <w:r w:rsidRPr="003167FF">
        <w:rPr>
          <w:lang w:eastAsia="zh-CN"/>
        </w:rPr>
        <w:t>41</w:t>
      </w:r>
      <w:r w:rsidRPr="003167FF">
        <w:t>-1: Temporary group formation notification</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230463D8"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2A81A44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4A87C32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557C3EE" w14:textId="77777777" w:rsidR="00312C76" w:rsidRPr="003167FF" w:rsidRDefault="00312C76" w:rsidP="007E0BCD">
            <w:pPr>
              <w:pStyle w:val="TAH"/>
            </w:pPr>
            <w:r w:rsidRPr="003167FF">
              <w:t>Description</w:t>
            </w:r>
          </w:p>
        </w:tc>
      </w:tr>
      <w:tr w:rsidR="00312C76" w:rsidRPr="003167FF" w14:paraId="33619B8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7A771BE6" w14:textId="77777777" w:rsidR="00312C76" w:rsidRPr="003167FF" w:rsidRDefault="00312C76" w:rsidP="007E0BCD">
            <w:pPr>
              <w:pStyle w:val="TAL"/>
            </w:pPr>
            <w:r w:rsidRPr="003167FF">
              <w:t>VAL group ID list</w:t>
            </w:r>
          </w:p>
        </w:tc>
        <w:tc>
          <w:tcPr>
            <w:tcW w:w="1440" w:type="dxa"/>
            <w:tcBorders>
              <w:top w:val="single" w:sz="4" w:space="0" w:color="000000"/>
              <w:left w:val="single" w:sz="4" w:space="0" w:color="000000"/>
              <w:bottom w:val="single" w:sz="4" w:space="0" w:color="000000"/>
              <w:right w:val="nil"/>
            </w:tcBorders>
            <w:hideMark/>
          </w:tcPr>
          <w:p w14:paraId="46763CD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4109E34B" w14:textId="77777777" w:rsidR="00312C76" w:rsidRPr="003167FF" w:rsidRDefault="00312C76" w:rsidP="007E0BCD">
            <w:pPr>
              <w:pStyle w:val="TAL"/>
            </w:pPr>
            <w:r w:rsidRPr="003167FF">
              <w:t>List of constituent VAL group IDs</w:t>
            </w:r>
          </w:p>
        </w:tc>
      </w:tr>
      <w:tr w:rsidR="00312C76" w:rsidRPr="003167FF" w14:paraId="535ABFB5"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42973C84"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right w:val="nil"/>
            </w:tcBorders>
            <w:hideMark/>
          </w:tcPr>
          <w:p w14:paraId="3EF9649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0944654" w14:textId="77777777" w:rsidR="00312C76" w:rsidRPr="003167FF" w:rsidRDefault="00312C76" w:rsidP="007E0BCD">
            <w:pPr>
              <w:pStyle w:val="TAL"/>
            </w:pPr>
            <w:r w:rsidRPr="003167FF">
              <w:t>VAL group ID of the temporary group</w:t>
            </w:r>
          </w:p>
        </w:tc>
      </w:tr>
    </w:tbl>
    <w:p w14:paraId="5B796FA0" w14:textId="77777777" w:rsidR="00312C76" w:rsidRPr="003167FF" w:rsidRDefault="00312C76" w:rsidP="00312C76"/>
    <w:p w14:paraId="5CBC2F81" w14:textId="77777777" w:rsidR="00312C76" w:rsidRPr="003167FF" w:rsidRDefault="00312C76" w:rsidP="00312C76">
      <w:pPr>
        <w:pStyle w:val="Heading4"/>
        <w:rPr>
          <w:rFonts w:eastAsia="SimSun"/>
        </w:rPr>
      </w:pPr>
      <w:bookmarkStart w:id="916" w:name="_Toc59229516"/>
      <w:bookmarkStart w:id="917" w:name="_Toc468110528"/>
      <w:bookmarkStart w:id="918" w:name="_Toc468105433"/>
      <w:bookmarkStart w:id="919" w:name="_Toc459375189"/>
      <w:bookmarkStart w:id="920" w:name="_Toc453279851"/>
      <w:bookmarkStart w:id="921" w:name="_Toc453261106"/>
      <w:bookmarkStart w:id="922" w:name="_Toc453260219"/>
      <w:bookmarkStart w:id="923" w:name="_Toc433209717"/>
      <w:bookmarkStart w:id="924" w:name="_Toc155355604"/>
      <w:r w:rsidRPr="003167FF">
        <w:rPr>
          <w:rFonts w:eastAsia="SimSun"/>
        </w:rPr>
        <w:t>10.3.2.42</w:t>
      </w:r>
      <w:r w:rsidRPr="003167FF">
        <w:rPr>
          <w:rFonts w:eastAsia="SimSun"/>
        </w:rPr>
        <w:tab/>
        <w:t>Temporary group formation notification response</w:t>
      </w:r>
      <w:bookmarkEnd w:id="916"/>
      <w:bookmarkEnd w:id="917"/>
      <w:bookmarkEnd w:id="918"/>
      <w:bookmarkEnd w:id="919"/>
      <w:bookmarkEnd w:id="920"/>
      <w:bookmarkEnd w:id="921"/>
      <w:bookmarkEnd w:id="922"/>
      <w:bookmarkEnd w:id="923"/>
      <w:bookmarkEnd w:id="924"/>
    </w:p>
    <w:p w14:paraId="3A7754A9" w14:textId="77777777" w:rsidR="00312C76" w:rsidRPr="003167FF" w:rsidRDefault="00312C76" w:rsidP="00312C76">
      <w:pPr>
        <w:rPr>
          <w:rFonts w:eastAsia="SimSun"/>
        </w:rPr>
      </w:pPr>
      <w:r w:rsidRPr="003167FF">
        <w:t>Table 10.3.2.42-1 describes the information flow temporary group formation notification response from the group management client to the group management server.</w:t>
      </w:r>
    </w:p>
    <w:p w14:paraId="0EF7A759" w14:textId="77777777" w:rsidR="00312C76" w:rsidRPr="003167FF" w:rsidRDefault="00312C76" w:rsidP="00312C76">
      <w:pPr>
        <w:pStyle w:val="TH"/>
      </w:pPr>
      <w:r w:rsidRPr="003167FF">
        <w:t>Table 10.3.2.42-1: Temporary group formation notification response</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7B6C17F9"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4DDBAD8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7F9D676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4953702" w14:textId="77777777" w:rsidR="00312C76" w:rsidRPr="003167FF" w:rsidRDefault="00312C76" w:rsidP="007E0BCD">
            <w:pPr>
              <w:pStyle w:val="TAH"/>
            </w:pPr>
            <w:r w:rsidRPr="003167FF">
              <w:t>Description</w:t>
            </w:r>
          </w:p>
        </w:tc>
      </w:tr>
      <w:tr w:rsidR="00312C76" w:rsidRPr="003167FF" w14:paraId="03E1118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7CE099E6"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right w:val="nil"/>
            </w:tcBorders>
            <w:hideMark/>
          </w:tcPr>
          <w:p w14:paraId="4F7D02D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9E3D14C" w14:textId="77777777" w:rsidR="00312C76" w:rsidRPr="003167FF" w:rsidRDefault="00312C76" w:rsidP="007E0BCD">
            <w:pPr>
              <w:pStyle w:val="TAL"/>
            </w:pPr>
            <w:r w:rsidRPr="003167FF">
              <w:t>VAL group ID of the temporary group</w:t>
            </w:r>
          </w:p>
        </w:tc>
      </w:tr>
    </w:tbl>
    <w:p w14:paraId="6C691A83" w14:textId="77777777" w:rsidR="00312C76" w:rsidRPr="003167FF" w:rsidRDefault="00312C76" w:rsidP="00312C76"/>
    <w:p w14:paraId="122089F9" w14:textId="0052BF12" w:rsidR="0027012B" w:rsidRPr="003167FF" w:rsidRDefault="0027012B" w:rsidP="0027012B">
      <w:pPr>
        <w:pStyle w:val="Heading4"/>
      </w:pPr>
      <w:bookmarkStart w:id="925" w:name="_Toc155355605"/>
      <w:r w:rsidRPr="003167FF">
        <w:t>10.3.2.</w:t>
      </w:r>
      <w:r>
        <w:t>43</w:t>
      </w:r>
      <w:r w:rsidRPr="003167FF">
        <w:tab/>
      </w:r>
      <w:r>
        <w:rPr>
          <w:lang w:eastAsia="zh-CN"/>
        </w:rPr>
        <w:t>Uns</w:t>
      </w:r>
      <w:r w:rsidRPr="003167FF">
        <w:rPr>
          <w:lang w:eastAsia="zh-CN"/>
        </w:rPr>
        <w:t>ubscribe group configuration request</w:t>
      </w:r>
      <w:bookmarkEnd w:id="925"/>
    </w:p>
    <w:p w14:paraId="0559D79F" w14:textId="6AE41902" w:rsidR="0027012B" w:rsidRPr="003167FF" w:rsidRDefault="0027012B" w:rsidP="0027012B">
      <w:pPr>
        <w:rPr>
          <w:lang w:eastAsia="zh-CN"/>
        </w:rPr>
      </w:pPr>
      <w:r w:rsidRPr="003167FF">
        <w:t>Table 10.3.2.</w:t>
      </w:r>
      <w:r>
        <w:t>43</w:t>
      </w:r>
      <w:r w:rsidRPr="003167FF">
        <w:rPr>
          <w:lang w:eastAsia="zh-CN"/>
        </w:rPr>
        <w:t>-1</w:t>
      </w:r>
      <w:r w:rsidRPr="003167FF">
        <w:t xml:space="preserve"> describes the information flow from </w:t>
      </w:r>
      <w:r>
        <w:t xml:space="preserve">a </w:t>
      </w:r>
      <w:r w:rsidRPr="003167FF">
        <w:t xml:space="preserve">group management </w:t>
      </w:r>
      <w:r w:rsidRPr="003167FF">
        <w:rPr>
          <w:lang w:eastAsia="zh-CN"/>
        </w:rPr>
        <w:t>client</w:t>
      </w:r>
      <w:r w:rsidRPr="003167FF">
        <w:t xml:space="preserve"> to </w:t>
      </w:r>
      <w:r>
        <w:t>a</w:t>
      </w:r>
      <w:r w:rsidRPr="003167FF">
        <w:t xml:space="preserve"> group management </w:t>
      </w:r>
      <w:r w:rsidRPr="003167FF">
        <w:rPr>
          <w:lang w:eastAsia="zh-CN"/>
        </w:rPr>
        <w:t xml:space="preserve">server </w:t>
      </w:r>
      <w:r w:rsidRPr="003167FF">
        <w:t xml:space="preserve">for </w:t>
      </w:r>
      <w:r>
        <w:rPr>
          <w:lang w:eastAsia="zh-CN"/>
        </w:rPr>
        <w:t>u</w:t>
      </w:r>
      <w:r w:rsidRPr="00FF4537">
        <w:rPr>
          <w:lang w:eastAsia="zh-CN"/>
        </w:rPr>
        <w:t>nsubscribe group configuration request</w:t>
      </w:r>
      <w:r w:rsidRPr="003167FF">
        <w:rPr>
          <w:lang w:eastAsia="zh-CN"/>
        </w:rPr>
        <w:t>.</w:t>
      </w:r>
    </w:p>
    <w:p w14:paraId="62B1B125" w14:textId="28841D6B" w:rsidR="0027012B" w:rsidRPr="003167FF" w:rsidRDefault="0027012B" w:rsidP="0027012B">
      <w:pPr>
        <w:pStyle w:val="TH"/>
        <w:rPr>
          <w:lang w:eastAsia="zh-CN"/>
        </w:rPr>
      </w:pPr>
      <w:r w:rsidRPr="003167FF">
        <w:t>Table </w:t>
      </w:r>
      <w:r w:rsidRPr="00FF4537">
        <w:rPr>
          <w:lang w:eastAsia="zh-CN"/>
        </w:rPr>
        <w:t>10.3.2.</w:t>
      </w:r>
      <w:r>
        <w:rPr>
          <w:lang w:eastAsia="zh-CN"/>
        </w:rPr>
        <w:t>43</w:t>
      </w:r>
      <w:r w:rsidRPr="00FF4537">
        <w:rPr>
          <w:lang w:eastAsia="zh-CN"/>
        </w:rPr>
        <w:t>-1</w:t>
      </w:r>
      <w:r w:rsidRPr="003167FF">
        <w:t xml:space="preserve">: </w:t>
      </w:r>
      <w:r w:rsidRPr="00FF4537">
        <w:t>Unsubscribe group configuration request</w:t>
      </w:r>
    </w:p>
    <w:tbl>
      <w:tblPr>
        <w:tblW w:w="8640" w:type="dxa"/>
        <w:jc w:val="center"/>
        <w:tblLayout w:type="fixed"/>
        <w:tblLook w:val="0000" w:firstRow="0" w:lastRow="0" w:firstColumn="0" w:lastColumn="0" w:noHBand="0" w:noVBand="0"/>
      </w:tblPr>
      <w:tblGrid>
        <w:gridCol w:w="2880"/>
        <w:gridCol w:w="1440"/>
        <w:gridCol w:w="4320"/>
      </w:tblGrid>
      <w:tr w:rsidR="0027012B" w:rsidRPr="003167FF" w14:paraId="70C7B800"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55E5D618" w14:textId="77777777" w:rsidR="0027012B" w:rsidRPr="003167FF" w:rsidRDefault="0027012B" w:rsidP="003641A6">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D534802" w14:textId="77777777" w:rsidR="0027012B" w:rsidRPr="003167FF" w:rsidRDefault="0027012B"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FE6725" w14:textId="77777777" w:rsidR="0027012B" w:rsidRPr="003167FF" w:rsidRDefault="0027012B" w:rsidP="003641A6">
            <w:pPr>
              <w:pStyle w:val="TAH"/>
            </w:pPr>
            <w:r w:rsidRPr="003167FF">
              <w:t>Description</w:t>
            </w:r>
          </w:p>
        </w:tc>
      </w:tr>
      <w:tr w:rsidR="0027012B" w:rsidRPr="003167FF" w14:paraId="7E3E91B4"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38EAD5BB" w14:textId="77777777" w:rsidR="0027012B" w:rsidRPr="003167FF" w:rsidRDefault="0027012B" w:rsidP="003641A6">
            <w:pPr>
              <w:pStyle w:val="TAL"/>
              <w:rPr>
                <w:lang w:eastAsia="zh-CN"/>
              </w:rPr>
            </w:pPr>
            <w:r w:rsidRPr="003167FF">
              <w:rPr>
                <w:lang w:eastAsia="zh-CN"/>
              </w:rPr>
              <w:t>Requester Identity</w:t>
            </w:r>
          </w:p>
        </w:tc>
        <w:tc>
          <w:tcPr>
            <w:tcW w:w="1440" w:type="dxa"/>
            <w:tcBorders>
              <w:top w:val="single" w:sz="4" w:space="0" w:color="000000"/>
              <w:left w:val="single" w:sz="4" w:space="0" w:color="000000"/>
              <w:bottom w:val="single" w:sz="4" w:space="0" w:color="000000"/>
            </w:tcBorders>
            <w:shd w:val="clear" w:color="auto" w:fill="auto"/>
          </w:tcPr>
          <w:p w14:paraId="241638FB" w14:textId="77777777" w:rsidR="0027012B" w:rsidRPr="003167FF" w:rsidRDefault="0027012B" w:rsidP="003641A6">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94CB0E" w14:textId="77777777" w:rsidR="0027012B" w:rsidRPr="003167FF" w:rsidRDefault="0027012B" w:rsidP="003641A6">
            <w:pPr>
              <w:pStyle w:val="TAL"/>
              <w:rPr>
                <w:lang w:eastAsia="zh-CN"/>
              </w:rPr>
            </w:pPr>
            <w:r w:rsidRPr="003167FF">
              <w:rPr>
                <w:lang w:eastAsia="zh-CN"/>
              </w:rPr>
              <w:t>The identity of the</w:t>
            </w:r>
            <w:r w:rsidRPr="003167FF">
              <w:t xml:space="preserve"> group management client performing the request.</w:t>
            </w:r>
          </w:p>
        </w:tc>
      </w:tr>
      <w:tr w:rsidR="0027012B" w:rsidRPr="003167FF" w14:paraId="35102B85"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41689A61" w14:textId="77777777" w:rsidR="0027012B" w:rsidRPr="003167FF" w:rsidRDefault="0027012B" w:rsidP="003641A6">
            <w:pPr>
              <w:pStyle w:val="TAL"/>
              <w:rPr>
                <w:lang w:eastAsia="zh-CN"/>
              </w:rPr>
            </w:pPr>
            <w:r w:rsidRPr="003167FF">
              <w:t xml:space="preserve">VAL group </w:t>
            </w:r>
            <w:r w:rsidRPr="003167FF">
              <w:rPr>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64F75BF8" w14:textId="77777777" w:rsidR="0027012B" w:rsidRPr="003167FF" w:rsidRDefault="0027012B" w:rsidP="003641A6">
            <w:pPr>
              <w:pStyle w:val="TAC"/>
              <w:rPr>
                <w:lang w:eastAsia="zh-CN"/>
              </w:rPr>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90260B" w14:textId="77777777" w:rsidR="0027012B" w:rsidRPr="003167FF" w:rsidRDefault="0027012B" w:rsidP="003641A6">
            <w:pPr>
              <w:pStyle w:val="TAL"/>
              <w:rPr>
                <w:lang w:eastAsia="zh-CN"/>
              </w:rPr>
            </w:pPr>
            <w:r w:rsidRPr="003167FF">
              <w:t xml:space="preserve">VAL group </w:t>
            </w:r>
            <w:r w:rsidRPr="003167FF">
              <w:rPr>
                <w:lang w:eastAsia="zh-CN"/>
              </w:rPr>
              <w:t>ID</w:t>
            </w:r>
            <w:r w:rsidRPr="003167FF">
              <w:t xml:space="preserve"> of the group</w:t>
            </w:r>
          </w:p>
        </w:tc>
      </w:tr>
    </w:tbl>
    <w:p w14:paraId="486257A5" w14:textId="77777777" w:rsidR="0027012B" w:rsidRDefault="0027012B" w:rsidP="0027012B"/>
    <w:p w14:paraId="66E1B019" w14:textId="5DF8BC7B" w:rsidR="0027012B" w:rsidRPr="003167FF" w:rsidRDefault="0027012B" w:rsidP="0027012B">
      <w:pPr>
        <w:pStyle w:val="Heading4"/>
      </w:pPr>
      <w:bookmarkStart w:id="926" w:name="_Toc155355606"/>
      <w:r w:rsidRPr="003167FF">
        <w:t>10.3.2.</w:t>
      </w:r>
      <w:r>
        <w:t>44</w:t>
      </w:r>
      <w:r w:rsidRPr="003167FF">
        <w:tab/>
      </w:r>
      <w:r>
        <w:rPr>
          <w:lang w:eastAsia="zh-CN"/>
        </w:rPr>
        <w:t>Uns</w:t>
      </w:r>
      <w:r w:rsidRPr="003167FF">
        <w:rPr>
          <w:lang w:eastAsia="zh-CN"/>
        </w:rPr>
        <w:t xml:space="preserve">ubscribe group configuration </w:t>
      </w:r>
      <w:r w:rsidRPr="003167FF">
        <w:t>response</w:t>
      </w:r>
      <w:bookmarkEnd w:id="926"/>
    </w:p>
    <w:p w14:paraId="7B2D93B5" w14:textId="38D76453" w:rsidR="0027012B" w:rsidRPr="003167FF" w:rsidRDefault="0027012B" w:rsidP="0027012B">
      <w:pPr>
        <w:rPr>
          <w:lang w:eastAsia="zh-CN"/>
        </w:rPr>
      </w:pPr>
      <w:r w:rsidRPr="003167FF">
        <w:t>Table 10.3.2.</w:t>
      </w:r>
      <w:r>
        <w:t>44</w:t>
      </w:r>
      <w:r w:rsidRPr="003167FF">
        <w:rPr>
          <w:lang w:eastAsia="zh-CN"/>
        </w:rPr>
        <w:t>-1</w:t>
      </w:r>
      <w:r>
        <w:rPr>
          <w:lang w:eastAsia="zh-CN"/>
        </w:rPr>
        <w:t xml:space="preserve"> </w:t>
      </w:r>
      <w:r w:rsidRPr="003167FF">
        <w:t xml:space="preserve">describes the information flow from </w:t>
      </w:r>
      <w:r>
        <w:t>a</w:t>
      </w:r>
      <w:r w:rsidRPr="003167FF">
        <w:t xml:space="preserve"> group management </w:t>
      </w:r>
      <w:r w:rsidRPr="003167FF">
        <w:rPr>
          <w:lang w:eastAsia="zh-CN"/>
        </w:rPr>
        <w:t xml:space="preserve">server </w:t>
      </w:r>
      <w:r w:rsidRPr="003167FF">
        <w:t xml:space="preserve">to </w:t>
      </w:r>
      <w:r>
        <w:t>a</w:t>
      </w:r>
      <w:r w:rsidRPr="003167FF">
        <w:t xml:space="preserve"> group management </w:t>
      </w:r>
      <w:r w:rsidRPr="003167FF">
        <w:rPr>
          <w:lang w:eastAsia="zh-CN"/>
        </w:rPr>
        <w:t>client</w:t>
      </w:r>
      <w:r w:rsidRPr="003167FF">
        <w:t xml:space="preserve"> for </w:t>
      </w:r>
      <w:r>
        <w:rPr>
          <w:lang w:eastAsia="zh-CN"/>
        </w:rPr>
        <w:t>u</w:t>
      </w:r>
      <w:r w:rsidRPr="007F4E56">
        <w:rPr>
          <w:lang w:eastAsia="zh-CN"/>
        </w:rPr>
        <w:t>nsubscribe group configuration response</w:t>
      </w:r>
      <w:r w:rsidRPr="003167FF">
        <w:rPr>
          <w:lang w:eastAsia="zh-CN"/>
        </w:rPr>
        <w:t>.</w:t>
      </w:r>
    </w:p>
    <w:p w14:paraId="1E8884C9" w14:textId="0ECFC816" w:rsidR="0027012B" w:rsidRPr="003167FF" w:rsidRDefault="0027012B" w:rsidP="0027012B">
      <w:pPr>
        <w:pStyle w:val="TH"/>
        <w:rPr>
          <w:lang w:eastAsia="zh-CN"/>
        </w:rPr>
      </w:pPr>
      <w:r w:rsidRPr="003167FF">
        <w:t>Table 10.3.2.</w:t>
      </w:r>
      <w:r>
        <w:t>44</w:t>
      </w:r>
      <w:r w:rsidRPr="003167FF">
        <w:rPr>
          <w:lang w:eastAsia="zh-CN"/>
        </w:rPr>
        <w:t>-1</w:t>
      </w:r>
      <w:r w:rsidRPr="003167FF">
        <w:t xml:space="preserve">: </w:t>
      </w:r>
      <w:r>
        <w:rPr>
          <w:lang w:eastAsia="zh-CN"/>
        </w:rPr>
        <w:t>Uns</w:t>
      </w:r>
      <w:r w:rsidRPr="003167FF">
        <w:rPr>
          <w:lang w:eastAsia="zh-CN"/>
        </w:rPr>
        <w:t xml:space="preserve">ubscribe group configuration </w:t>
      </w:r>
      <w:r w:rsidRPr="003167FF">
        <w:t>response</w:t>
      </w:r>
    </w:p>
    <w:tbl>
      <w:tblPr>
        <w:tblW w:w="8640" w:type="dxa"/>
        <w:jc w:val="center"/>
        <w:tblLayout w:type="fixed"/>
        <w:tblLook w:val="0000" w:firstRow="0" w:lastRow="0" w:firstColumn="0" w:lastColumn="0" w:noHBand="0" w:noVBand="0"/>
      </w:tblPr>
      <w:tblGrid>
        <w:gridCol w:w="2880"/>
        <w:gridCol w:w="1440"/>
        <w:gridCol w:w="4320"/>
      </w:tblGrid>
      <w:tr w:rsidR="0027012B" w:rsidRPr="003167FF" w14:paraId="139D0A2B"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765ADA93" w14:textId="77777777" w:rsidR="0027012B" w:rsidRPr="003167FF" w:rsidRDefault="0027012B" w:rsidP="003641A6">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6802527" w14:textId="77777777" w:rsidR="0027012B" w:rsidRPr="003167FF" w:rsidRDefault="0027012B"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1E0470" w14:textId="77777777" w:rsidR="0027012B" w:rsidRPr="003167FF" w:rsidRDefault="0027012B" w:rsidP="003641A6">
            <w:pPr>
              <w:pStyle w:val="TAH"/>
            </w:pPr>
            <w:r w:rsidRPr="003167FF">
              <w:t>Description</w:t>
            </w:r>
          </w:p>
        </w:tc>
      </w:tr>
      <w:tr w:rsidR="0027012B" w:rsidRPr="003167FF" w14:paraId="4E593407"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0A9BC00F" w14:textId="77777777" w:rsidR="0027012B" w:rsidRPr="003167FF" w:rsidRDefault="0027012B" w:rsidP="003641A6">
            <w:pPr>
              <w:pStyle w:val="TAL"/>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1423A7EA" w14:textId="77777777" w:rsidR="0027012B" w:rsidRPr="003167FF" w:rsidRDefault="0027012B" w:rsidP="003641A6">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ED72C8" w14:textId="77777777" w:rsidR="0027012B" w:rsidRPr="003167FF" w:rsidRDefault="0027012B" w:rsidP="003641A6">
            <w:pPr>
              <w:pStyle w:val="TAL"/>
            </w:pPr>
            <w:r w:rsidRPr="003167FF">
              <w:rPr>
                <w:lang w:eastAsia="zh-CN"/>
              </w:rPr>
              <w:t>Indicates the success or failure</w:t>
            </w:r>
            <w:r>
              <w:rPr>
                <w:lang w:eastAsia="zh-CN"/>
              </w:rPr>
              <w:t xml:space="preserve"> of the unsubscribe operation</w:t>
            </w:r>
          </w:p>
        </w:tc>
      </w:tr>
    </w:tbl>
    <w:p w14:paraId="4F2DD46C" w14:textId="77777777" w:rsidR="0027012B" w:rsidRDefault="0027012B" w:rsidP="0027012B"/>
    <w:p w14:paraId="522913A9" w14:textId="20B8D21E" w:rsidR="00762895" w:rsidRPr="003167FF" w:rsidRDefault="00762895" w:rsidP="00762895">
      <w:pPr>
        <w:pStyle w:val="Heading4"/>
      </w:pPr>
      <w:bookmarkStart w:id="927" w:name="_Toc155355607"/>
      <w:r w:rsidRPr="003167FF">
        <w:lastRenderedPageBreak/>
        <w:t>10.3.2.</w:t>
      </w:r>
      <w:r>
        <w:t>45</w:t>
      </w:r>
      <w:r w:rsidRPr="003167FF">
        <w:tab/>
      </w:r>
      <w:r>
        <w:rPr>
          <w:lang w:eastAsia="zh-CN"/>
        </w:rPr>
        <w:t>G</w:t>
      </w:r>
      <w:r w:rsidRPr="003167FF">
        <w:rPr>
          <w:lang w:eastAsia="zh-CN"/>
        </w:rPr>
        <w:t xml:space="preserve">roup configuration </w:t>
      </w:r>
      <w:r>
        <w:rPr>
          <w:lang w:eastAsia="zh-CN"/>
        </w:rPr>
        <w:t xml:space="preserve">subscription update </w:t>
      </w:r>
      <w:r w:rsidRPr="003167FF">
        <w:rPr>
          <w:lang w:eastAsia="zh-CN"/>
        </w:rPr>
        <w:t>request</w:t>
      </w:r>
      <w:bookmarkEnd w:id="927"/>
    </w:p>
    <w:p w14:paraId="0CE41EBA" w14:textId="675E5404" w:rsidR="00762895" w:rsidRPr="003167FF" w:rsidRDefault="00762895" w:rsidP="00762895">
      <w:r w:rsidRPr="003167FF">
        <w:t>Table 10.3.2.</w:t>
      </w:r>
      <w:r>
        <w:t>45</w:t>
      </w:r>
      <w:r w:rsidRPr="003167FF">
        <w:t>-</w:t>
      </w:r>
      <w:r w:rsidRPr="003167FF">
        <w:rPr>
          <w:lang w:eastAsia="zh-CN"/>
        </w:rPr>
        <w:t>1</w:t>
      </w:r>
      <w:r w:rsidRPr="003167FF">
        <w:t xml:space="preserve"> describes the information flow from the group management </w:t>
      </w:r>
      <w:r w:rsidRPr="003167FF">
        <w:rPr>
          <w:lang w:eastAsia="zh-CN"/>
        </w:rPr>
        <w:t>client</w:t>
      </w:r>
      <w:r w:rsidRPr="003167FF">
        <w:t xml:space="preserve"> to the group management </w:t>
      </w:r>
      <w:r w:rsidRPr="003167FF">
        <w:rPr>
          <w:lang w:eastAsia="zh-CN"/>
        </w:rPr>
        <w:t xml:space="preserve">server </w:t>
      </w:r>
      <w:r>
        <w:rPr>
          <w:lang w:eastAsia="zh-CN"/>
        </w:rPr>
        <w:t xml:space="preserve">for </w:t>
      </w:r>
      <w:r w:rsidRPr="003167FF">
        <w:rPr>
          <w:lang w:eastAsia="zh-CN"/>
        </w:rPr>
        <w:t xml:space="preserve">group configuration </w:t>
      </w:r>
      <w:r>
        <w:rPr>
          <w:lang w:eastAsia="zh-CN"/>
        </w:rPr>
        <w:t xml:space="preserve">subscription update </w:t>
      </w:r>
      <w:r w:rsidRPr="003167FF">
        <w:rPr>
          <w:lang w:eastAsia="zh-CN"/>
        </w:rPr>
        <w:t>request</w:t>
      </w:r>
      <w:r w:rsidRPr="003167FF">
        <w:t>.</w:t>
      </w:r>
    </w:p>
    <w:p w14:paraId="267B815D" w14:textId="6568B548" w:rsidR="00762895" w:rsidRPr="003167FF" w:rsidRDefault="00762895" w:rsidP="00762895">
      <w:pPr>
        <w:pStyle w:val="TH"/>
        <w:rPr>
          <w:lang w:eastAsia="zh-CN"/>
        </w:rPr>
      </w:pPr>
      <w:r w:rsidRPr="003167FF">
        <w:t>Table 10.3.2.</w:t>
      </w:r>
      <w:r>
        <w:t>45</w:t>
      </w:r>
      <w:r w:rsidRPr="003167FF">
        <w:t>-</w:t>
      </w:r>
      <w:r w:rsidRPr="003167FF">
        <w:rPr>
          <w:lang w:eastAsia="zh-CN"/>
        </w:rPr>
        <w:t>1</w:t>
      </w:r>
      <w:r w:rsidRPr="003167FF">
        <w:t xml:space="preserve">: </w:t>
      </w:r>
      <w:r>
        <w:rPr>
          <w:lang w:eastAsia="zh-CN"/>
        </w:rPr>
        <w:t>G</w:t>
      </w:r>
      <w:r w:rsidRPr="003167FF">
        <w:rPr>
          <w:lang w:eastAsia="zh-CN"/>
        </w:rPr>
        <w:t xml:space="preserve">roup configuration </w:t>
      </w:r>
      <w:r>
        <w:rPr>
          <w:lang w:eastAsia="zh-CN"/>
        </w:rPr>
        <w:t xml:space="preserve">subscription update </w:t>
      </w:r>
      <w:r w:rsidRPr="003167FF">
        <w:rPr>
          <w:lang w:eastAsia="zh-CN"/>
        </w:rPr>
        <w:t>request</w:t>
      </w:r>
    </w:p>
    <w:tbl>
      <w:tblPr>
        <w:tblW w:w="8640" w:type="dxa"/>
        <w:jc w:val="center"/>
        <w:tblLayout w:type="fixed"/>
        <w:tblLook w:val="0000" w:firstRow="0" w:lastRow="0" w:firstColumn="0" w:lastColumn="0" w:noHBand="0" w:noVBand="0"/>
      </w:tblPr>
      <w:tblGrid>
        <w:gridCol w:w="2880"/>
        <w:gridCol w:w="1440"/>
        <w:gridCol w:w="4320"/>
      </w:tblGrid>
      <w:tr w:rsidR="00762895" w:rsidRPr="003167FF" w14:paraId="60135774"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6B1EA4AC" w14:textId="77777777" w:rsidR="00762895" w:rsidRPr="003167FF" w:rsidRDefault="00762895" w:rsidP="003641A6">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1A05D2A" w14:textId="77777777" w:rsidR="00762895" w:rsidRPr="003167FF" w:rsidRDefault="00762895"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22BF57" w14:textId="77777777" w:rsidR="00762895" w:rsidRPr="003167FF" w:rsidRDefault="00762895" w:rsidP="003641A6">
            <w:pPr>
              <w:pStyle w:val="TAH"/>
            </w:pPr>
            <w:r w:rsidRPr="003167FF">
              <w:t>Description</w:t>
            </w:r>
          </w:p>
        </w:tc>
      </w:tr>
      <w:tr w:rsidR="00762895" w:rsidRPr="003167FF" w14:paraId="6947A887"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610ED7BA" w14:textId="77777777" w:rsidR="00762895" w:rsidRPr="003167FF" w:rsidRDefault="00762895" w:rsidP="003641A6">
            <w:pPr>
              <w:pStyle w:val="TAL"/>
            </w:pPr>
            <w:r w:rsidRPr="003167FF">
              <w:rPr>
                <w:lang w:eastAsia="zh-CN"/>
              </w:rPr>
              <w:t>Requester Identity</w:t>
            </w:r>
          </w:p>
        </w:tc>
        <w:tc>
          <w:tcPr>
            <w:tcW w:w="1440" w:type="dxa"/>
            <w:tcBorders>
              <w:top w:val="single" w:sz="4" w:space="0" w:color="000000"/>
              <w:left w:val="single" w:sz="4" w:space="0" w:color="000000"/>
              <w:bottom w:val="single" w:sz="4" w:space="0" w:color="000000"/>
            </w:tcBorders>
            <w:shd w:val="clear" w:color="auto" w:fill="auto"/>
          </w:tcPr>
          <w:p w14:paraId="1176EB91" w14:textId="77777777" w:rsidR="00762895" w:rsidRPr="003167FF" w:rsidRDefault="00762895" w:rsidP="003641A6">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37C9DB" w14:textId="77777777" w:rsidR="00762895" w:rsidRPr="003167FF" w:rsidRDefault="00762895" w:rsidP="003641A6">
            <w:pPr>
              <w:pStyle w:val="TAL"/>
            </w:pPr>
            <w:r w:rsidRPr="003167FF">
              <w:rPr>
                <w:lang w:eastAsia="zh-CN"/>
              </w:rPr>
              <w:t>The identity of the</w:t>
            </w:r>
            <w:r w:rsidRPr="003167FF">
              <w:t xml:space="preserve"> group management client performing the request.</w:t>
            </w:r>
          </w:p>
        </w:tc>
      </w:tr>
      <w:tr w:rsidR="00762895" w:rsidRPr="003167FF" w14:paraId="039C063B"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7D19384D" w14:textId="77777777" w:rsidR="00762895" w:rsidRPr="003167FF" w:rsidRDefault="00762895" w:rsidP="003641A6">
            <w:pPr>
              <w:pStyle w:val="TAL"/>
              <w:rPr>
                <w:lang w:eastAsia="zh-CN"/>
              </w:rPr>
            </w:pPr>
            <w:r w:rsidRPr="003167FF">
              <w:t xml:space="preserve">VAL group </w:t>
            </w:r>
            <w:r w:rsidRPr="003167FF">
              <w:rPr>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4B91EC71" w14:textId="77777777" w:rsidR="00762895" w:rsidRPr="003167FF" w:rsidRDefault="00762895"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28784D" w14:textId="77777777" w:rsidR="00762895" w:rsidRPr="003167FF" w:rsidRDefault="00762895" w:rsidP="003641A6">
            <w:pPr>
              <w:pStyle w:val="TAL"/>
            </w:pPr>
            <w:r w:rsidRPr="003167FF">
              <w:t xml:space="preserve">VAL group </w:t>
            </w:r>
            <w:r w:rsidRPr="003167FF">
              <w:rPr>
                <w:lang w:eastAsia="zh-CN"/>
              </w:rPr>
              <w:t>ID</w:t>
            </w:r>
            <w:r w:rsidRPr="003167FF">
              <w:t xml:space="preserve"> of the group</w:t>
            </w:r>
          </w:p>
        </w:tc>
      </w:tr>
      <w:tr w:rsidR="00762895" w:rsidRPr="003167FF" w14:paraId="08972891"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13A7BA43" w14:textId="77777777" w:rsidR="00762895" w:rsidRPr="003167FF" w:rsidRDefault="00762895" w:rsidP="003641A6">
            <w:pPr>
              <w:pStyle w:val="TAL"/>
            </w:pPr>
            <w:r w:rsidRPr="003167FF">
              <w:t>VAL services requested</w:t>
            </w:r>
          </w:p>
          <w:p w14:paraId="24A151FE" w14:textId="77777777" w:rsidR="00762895" w:rsidRPr="003167FF" w:rsidRDefault="00762895" w:rsidP="003641A6">
            <w:pPr>
              <w:pStyle w:val="TAL"/>
            </w:pPr>
            <w:r w:rsidRPr="003167FF">
              <w:t>(see NOTE)</w:t>
            </w:r>
          </w:p>
        </w:tc>
        <w:tc>
          <w:tcPr>
            <w:tcW w:w="1440" w:type="dxa"/>
            <w:tcBorders>
              <w:top w:val="single" w:sz="4" w:space="0" w:color="000000"/>
              <w:left w:val="single" w:sz="4" w:space="0" w:color="000000"/>
              <w:bottom w:val="single" w:sz="4" w:space="0" w:color="000000"/>
            </w:tcBorders>
            <w:shd w:val="clear" w:color="auto" w:fill="auto"/>
          </w:tcPr>
          <w:p w14:paraId="5BD332D9" w14:textId="77777777" w:rsidR="00762895" w:rsidRPr="003167FF" w:rsidRDefault="00762895" w:rsidP="003641A6">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5283CD" w14:textId="77777777" w:rsidR="00762895" w:rsidRPr="003167FF" w:rsidRDefault="00762895" w:rsidP="003641A6">
            <w:pPr>
              <w:pStyle w:val="TAL"/>
            </w:pPr>
            <w:r w:rsidRPr="003167FF">
              <w:t>Service(s) for which group configuration is requested</w:t>
            </w:r>
          </w:p>
        </w:tc>
      </w:tr>
      <w:tr w:rsidR="00762895" w:rsidRPr="003167FF" w14:paraId="0513CF53"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29FBF507" w14:textId="77777777" w:rsidR="00762895" w:rsidRPr="003167FF" w:rsidRDefault="00762895" w:rsidP="003641A6">
            <w:pPr>
              <w:pStyle w:val="TAL"/>
            </w:pPr>
            <w:r w:rsidRPr="00C20526">
              <w:t xml:space="preserve">Notification </w:t>
            </w:r>
            <w:r>
              <w:t>t</w:t>
            </w:r>
            <w:r w:rsidRPr="00C20526">
              <w:t>arget URI</w:t>
            </w:r>
          </w:p>
        </w:tc>
        <w:tc>
          <w:tcPr>
            <w:tcW w:w="1440" w:type="dxa"/>
            <w:tcBorders>
              <w:top w:val="single" w:sz="4" w:space="0" w:color="000000"/>
              <w:left w:val="single" w:sz="4" w:space="0" w:color="000000"/>
              <w:bottom w:val="single" w:sz="4" w:space="0" w:color="000000"/>
            </w:tcBorders>
            <w:shd w:val="clear" w:color="auto" w:fill="auto"/>
          </w:tcPr>
          <w:p w14:paraId="41F3E9C8" w14:textId="77777777" w:rsidR="00762895" w:rsidRPr="003167FF" w:rsidRDefault="00762895" w:rsidP="003641A6">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5C6823" w14:textId="77777777" w:rsidR="00762895" w:rsidRPr="003167FF" w:rsidRDefault="00762895" w:rsidP="003641A6">
            <w:pPr>
              <w:pStyle w:val="TAL"/>
            </w:pPr>
            <w:r w:rsidRPr="00C20526">
              <w:t xml:space="preserve">Target URI where the group management </w:t>
            </w:r>
            <w:r>
              <w:t>client</w:t>
            </w:r>
            <w:r w:rsidRPr="00C20526">
              <w:t xml:space="preserve"> performing the request </w:t>
            </w:r>
            <w:r>
              <w:t>will</w:t>
            </w:r>
            <w:r w:rsidRPr="00C20526">
              <w:t xml:space="preserve"> receive the notifications</w:t>
            </w:r>
            <w:r>
              <w:t>.</w:t>
            </w:r>
          </w:p>
        </w:tc>
      </w:tr>
      <w:tr w:rsidR="00762895" w:rsidRPr="003167FF" w14:paraId="792645C1"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64055700" w14:textId="77777777" w:rsidR="00762895" w:rsidRPr="003167FF" w:rsidRDefault="00762895" w:rsidP="003641A6">
            <w:pPr>
              <w:pStyle w:val="TAL"/>
            </w:pPr>
            <w:r w:rsidRPr="003167FF">
              <w:rPr>
                <w:rFonts w:eastAsia="DengXian"/>
              </w:rPr>
              <w:t>Minimum time between consecutive notifications</w:t>
            </w:r>
          </w:p>
        </w:tc>
        <w:tc>
          <w:tcPr>
            <w:tcW w:w="1440" w:type="dxa"/>
            <w:tcBorders>
              <w:top w:val="single" w:sz="4" w:space="0" w:color="000000"/>
              <w:left w:val="single" w:sz="4" w:space="0" w:color="000000"/>
              <w:bottom w:val="single" w:sz="4" w:space="0" w:color="000000"/>
            </w:tcBorders>
            <w:shd w:val="clear" w:color="auto" w:fill="auto"/>
          </w:tcPr>
          <w:p w14:paraId="3BE78F84" w14:textId="77777777" w:rsidR="00762895" w:rsidRPr="003167FF" w:rsidRDefault="00762895" w:rsidP="003641A6">
            <w:pPr>
              <w:pStyle w:val="TAC"/>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797FBD" w14:textId="77777777" w:rsidR="00762895" w:rsidRPr="003167FF" w:rsidRDefault="00762895" w:rsidP="003641A6">
            <w:pPr>
              <w:pStyle w:val="TAL"/>
            </w:pPr>
            <w:r w:rsidRPr="003167FF">
              <w:rPr>
                <w:rFonts w:eastAsia="DengXian"/>
                <w:lang w:eastAsia="zh-CN"/>
              </w:rPr>
              <w:t>Defaults to 0 if not provided, otherwise indicates the minimum time interval between consecutive notifications</w:t>
            </w:r>
          </w:p>
        </w:tc>
      </w:tr>
      <w:tr w:rsidR="00762895" w:rsidRPr="003167FF" w14:paraId="0E58B297" w14:textId="77777777" w:rsidTr="003641A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C4F03FC" w14:textId="77777777" w:rsidR="00762895" w:rsidRPr="003167FF" w:rsidRDefault="00762895" w:rsidP="003641A6">
            <w:pPr>
              <w:pStyle w:val="TAN"/>
            </w:pPr>
            <w:r w:rsidRPr="003167FF">
              <w:t>NOTE:</w:t>
            </w:r>
            <w:r w:rsidRPr="003167FF">
              <w:tab/>
              <w:t>If 'VAL services requested' is not present, group configuration is requested for all services defined for the VAL group</w:t>
            </w:r>
            <w:r>
              <w:t>.</w:t>
            </w:r>
          </w:p>
        </w:tc>
      </w:tr>
    </w:tbl>
    <w:p w14:paraId="7BC80EBD" w14:textId="77777777" w:rsidR="00762895" w:rsidRDefault="00762895" w:rsidP="00762895"/>
    <w:p w14:paraId="44EA583A" w14:textId="0B19FEFD" w:rsidR="00762895" w:rsidRPr="003167FF" w:rsidRDefault="00762895" w:rsidP="00762895">
      <w:pPr>
        <w:pStyle w:val="Heading4"/>
      </w:pPr>
      <w:bookmarkStart w:id="928" w:name="_Toc155355608"/>
      <w:r w:rsidRPr="003167FF">
        <w:t>10.3.2.</w:t>
      </w:r>
      <w:r>
        <w:t>46</w:t>
      </w:r>
      <w:r w:rsidRPr="003167FF">
        <w:tab/>
      </w:r>
      <w:r>
        <w:rPr>
          <w:lang w:eastAsia="zh-CN"/>
        </w:rPr>
        <w:t>G</w:t>
      </w:r>
      <w:r w:rsidRPr="003167FF">
        <w:rPr>
          <w:lang w:eastAsia="zh-CN"/>
        </w:rPr>
        <w:t xml:space="preserve">roup configuration </w:t>
      </w:r>
      <w:r>
        <w:rPr>
          <w:lang w:eastAsia="zh-CN"/>
        </w:rPr>
        <w:t xml:space="preserve">subscription update </w:t>
      </w:r>
      <w:r w:rsidRPr="003167FF">
        <w:rPr>
          <w:lang w:eastAsia="zh-CN"/>
        </w:rPr>
        <w:t>response</w:t>
      </w:r>
      <w:bookmarkEnd w:id="928"/>
    </w:p>
    <w:p w14:paraId="6D4794BD" w14:textId="0DE14377" w:rsidR="00762895" w:rsidRPr="003167FF" w:rsidRDefault="00762895" w:rsidP="00762895">
      <w:r w:rsidRPr="003167FF">
        <w:t>Table 10.3.2.</w:t>
      </w:r>
      <w:r>
        <w:t>46</w:t>
      </w:r>
      <w:r w:rsidRPr="003167FF">
        <w:t>-</w:t>
      </w:r>
      <w:r w:rsidRPr="003167FF">
        <w:rPr>
          <w:lang w:eastAsia="zh-CN"/>
        </w:rPr>
        <w:t>1</w:t>
      </w:r>
      <w:r w:rsidRPr="003167FF">
        <w:t xml:space="preserve"> describes the information flow from the group management </w:t>
      </w:r>
      <w:r w:rsidRPr="003167FF">
        <w:rPr>
          <w:lang w:eastAsia="zh-CN"/>
        </w:rPr>
        <w:t>server</w:t>
      </w:r>
      <w:r w:rsidRPr="003167FF">
        <w:t xml:space="preserve"> to the group management </w:t>
      </w:r>
      <w:r w:rsidRPr="003167FF">
        <w:rPr>
          <w:lang w:eastAsia="zh-CN"/>
        </w:rPr>
        <w:t xml:space="preserve">client </w:t>
      </w:r>
      <w:r>
        <w:rPr>
          <w:lang w:eastAsia="zh-CN"/>
        </w:rPr>
        <w:t xml:space="preserve">for </w:t>
      </w:r>
      <w:r w:rsidRPr="003167FF">
        <w:rPr>
          <w:lang w:eastAsia="zh-CN"/>
        </w:rPr>
        <w:t xml:space="preserve">group configuration </w:t>
      </w:r>
      <w:r>
        <w:rPr>
          <w:lang w:eastAsia="zh-CN"/>
        </w:rPr>
        <w:t xml:space="preserve">subscription update </w:t>
      </w:r>
      <w:r w:rsidRPr="003167FF">
        <w:rPr>
          <w:lang w:eastAsia="zh-CN"/>
        </w:rPr>
        <w:t>response</w:t>
      </w:r>
      <w:r w:rsidRPr="003167FF">
        <w:t>.</w:t>
      </w:r>
    </w:p>
    <w:p w14:paraId="6E221789" w14:textId="368F0AF9" w:rsidR="00762895" w:rsidRPr="003167FF" w:rsidRDefault="00762895" w:rsidP="00762895">
      <w:pPr>
        <w:pStyle w:val="TH"/>
        <w:rPr>
          <w:lang w:eastAsia="zh-CN"/>
        </w:rPr>
      </w:pPr>
      <w:r w:rsidRPr="003167FF">
        <w:t>Table 10.3.2.</w:t>
      </w:r>
      <w:r>
        <w:t>46</w:t>
      </w:r>
      <w:r w:rsidRPr="003167FF">
        <w:t>-</w:t>
      </w:r>
      <w:r w:rsidRPr="003167FF">
        <w:rPr>
          <w:lang w:eastAsia="zh-CN"/>
        </w:rPr>
        <w:t>1</w:t>
      </w:r>
      <w:r w:rsidRPr="003167FF">
        <w:t xml:space="preserve">: </w:t>
      </w:r>
      <w:r>
        <w:rPr>
          <w:lang w:eastAsia="zh-CN"/>
        </w:rPr>
        <w:t>G</w:t>
      </w:r>
      <w:r w:rsidRPr="003167FF">
        <w:rPr>
          <w:lang w:eastAsia="zh-CN"/>
        </w:rPr>
        <w:t xml:space="preserve">roup configuration </w:t>
      </w:r>
      <w:r>
        <w:rPr>
          <w:lang w:eastAsia="zh-CN"/>
        </w:rPr>
        <w:t xml:space="preserve">subscription update </w:t>
      </w:r>
      <w:r w:rsidRPr="003167FF">
        <w:rPr>
          <w:lang w:eastAsia="zh-CN"/>
        </w:rPr>
        <w:t>response</w:t>
      </w:r>
    </w:p>
    <w:tbl>
      <w:tblPr>
        <w:tblW w:w="8640" w:type="dxa"/>
        <w:jc w:val="center"/>
        <w:tblLayout w:type="fixed"/>
        <w:tblLook w:val="0000" w:firstRow="0" w:lastRow="0" w:firstColumn="0" w:lastColumn="0" w:noHBand="0" w:noVBand="0"/>
      </w:tblPr>
      <w:tblGrid>
        <w:gridCol w:w="2880"/>
        <w:gridCol w:w="1440"/>
        <w:gridCol w:w="4320"/>
      </w:tblGrid>
      <w:tr w:rsidR="00762895" w:rsidRPr="003167FF" w14:paraId="6D69E055"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2CEDCCCB" w14:textId="77777777" w:rsidR="00762895" w:rsidRPr="003167FF" w:rsidRDefault="00762895" w:rsidP="003641A6">
            <w:pPr>
              <w:pStyle w:val="TAH"/>
              <w:rPr>
                <w:lang w:eastAsia="zh-CN"/>
              </w:rPr>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9D6627C" w14:textId="77777777" w:rsidR="00762895" w:rsidRPr="003167FF" w:rsidRDefault="00762895"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8D079C" w14:textId="77777777" w:rsidR="00762895" w:rsidRPr="003167FF" w:rsidRDefault="00762895" w:rsidP="003641A6">
            <w:pPr>
              <w:pStyle w:val="TAH"/>
            </w:pPr>
            <w:r w:rsidRPr="003167FF">
              <w:t>Description</w:t>
            </w:r>
          </w:p>
        </w:tc>
      </w:tr>
      <w:tr w:rsidR="00762895" w:rsidRPr="003167FF" w14:paraId="72862BD7"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11D0160B" w14:textId="77777777" w:rsidR="00762895" w:rsidRPr="003167FF" w:rsidRDefault="00762895" w:rsidP="003641A6">
            <w:pPr>
              <w:pStyle w:val="TAL"/>
              <w:rPr>
                <w:lang w:eastAsia="zh-CN"/>
              </w:rPr>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76EA4C87" w14:textId="77777777" w:rsidR="00762895" w:rsidRPr="003167FF" w:rsidRDefault="00762895"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86E183" w14:textId="77777777" w:rsidR="00762895" w:rsidRPr="003167FF" w:rsidRDefault="00762895" w:rsidP="003641A6">
            <w:pPr>
              <w:pStyle w:val="TAL"/>
              <w:rPr>
                <w:lang w:eastAsia="zh-CN"/>
              </w:rPr>
            </w:pPr>
            <w:r w:rsidRPr="003167FF">
              <w:rPr>
                <w:lang w:eastAsia="zh-CN"/>
              </w:rPr>
              <w:t xml:space="preserve">Indicates the success or failure </w:t>
            </w:r>
            <w:r>
              <w:rPr>
                <w:lang w:eastAsia="zh-CN"/>
              </w:rPr>
              <w:t>of the operation</w:t>
            </w:r>
          </w:p>
        </w:tc>
      </w:tr>
    </w:tbl>
    <w:p w14:paraId="204CBB5D" w14:textId="77777777" w:rsidR="00762895" w:rsidRDefault="00762895" w:rsidP="00762895"/>
    <w:p w14:paraId="172B0A94" w14:textId="77777777" w:rsidR="00312C76" w:rsidRPr="003167FF" w:rsidRDefault="00312C76" w:rsidP="00312C76">
      <w:pPr>
        <w:pStyle w:val="Heading3"/>
      </w:pPr>
      <w:bookmarkStart w:id="929" w:name="_Toc155355609"/>
      <w:r w:rsidRPr="003167FF">
        <w:t>10.3.3</w:t>
      </w:r>
      <w:r w:rsidRPr="003167FF">
        <w:tab/>
        <w:t>Group creation</w:t>
      </w:r>
      <w:bookmarkEnd w:id="815"/>
      <w:bookmarkEnd w:id="929"/>
    </w:p>
    <w:p w14:paraId="69419453" w14:textId="77777777" w:rsidR="00312C76" w:rsidRPr="003167FF" w:rsidRDefault="00312C76" w:rsidP="00312C76">
      <w:pPr>
        <w:spacing w:after="240"/>
        <w:rPr>
          <w:lang w:eastAsia="zh-CN"/>
        </w:rPr>
      </w:pPr>
      <w:r w:rsidRPr="003167FF">
        <w:rPr>
          <w:lang w:eastAsia="zh-CN"/>
        </w:rPr>
        <w:t>Figure 10.3.3-1 below illustrates the group creation operations by authorized VAL user/UE/administrator to create a group. It applies to the scenario of normal group creation by a VAL administrator or by authorized user/UE.</w:t>
      </w:r>
    </w:p>
    <w:p w14:paraId="13E415B6" w14:textId="77777777" w:rsidR="00312C76" w:rsidRPr="003167FF" w:rsidRDefault="00312C76" w:rsidP="00312C76">
      <w:pPr>
        <w:spacing w:after="240"/>
        <w:rPr>
          <w:lang w:eastAsia="zh-CN"/>
        </w:rPr>
      </w:pPr>
      <w:r w:rsidRPr="003167FF">
        <w:rPr>
          <w:lang w:eastAsia="zh-CN"/>
        </w:rPr>
        <w:t>Pre-conditions:</w:t>
      </w:r>
    </w:p>
    <w:p w14:paraId="3021ADA0"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group management server, VAL server and the VAL group members belong to the same VAL system.</w:t>
      </w:r>
    </w:p>
    <w:p w14:paraId="170EAA0B" w14:textId="77777777" w:rsidR="00312C76" w:rsidRPr="003167FF" w:rsidRDefault="00312C76" w:rsidP="00312C76">
      <w:pPr>
        <w:pStyle w:val="B1"/>
        <w:rPr>
          <w:lang w:eastAsia="zh-CN"/>
        </w:rPr>
      </w:pPr>
      <w:r w:rsidRPr="003167FF">
        <w:rPr>
          <w:lang w:eastAsia="zh-CN"/>
        </w:rPr>
        <w:t>2.</w:t>
      </w:r>
      <w:r w:rsidRPr="003167FF">
        <w:rPr>
          <w:lang w:eastAsia="zh-CN"/>
        </w:rPr>
        <w:tab/>
        <w:t>The authorized VAL user/UE/administrator is aware of the users' identities which will be combined to form the VAL group.</w:t>
      </w:r>
    </w:p>
    <w:p w14:paraId="289E3673" w14:textId="77777777" w:rsidR="00312C76" w:rsidRPr="003167FF" w:rsidRDefault="00312C76" w:rsidP="00312C76">
      <w:pPr>
        <w:pStyle w:val="TH"/>
        <w:rPr>
          <w:lang w:eastAsia="en-GB"/>
        </w:rPr>
      </w:pPr>
      <w:r w:rsidRPr="003167FF">
        <w:rPr>
          <w:lang w:eastAsia="en-GB"/>
        </w:rPr>
        <w:object w:dxaOrig="7936" w:dyaOrig="4546" w14:anchorId="039444AB">
          <v:shape id="_x0000_i1085" type="#_x0000_t75" style="width:396.2pt;height:229.75pt" o:ole="">
            <v:imagedata r:id="rId131" o:title=""/>
          </v:shape>
          <o:OLEObject Type="Embed" ProgID="Visio.Drawing.11" ShapeID="_x0000_i1085" DrawAspect="Content" ObjectID="_1765969024" r:id="rId132"/>
        </w:object>
      </w:r>
    </w:p>
    <w:p w14:paraId="589B9412" w14:textId="77777777" w:rsidR="00312C76" w:rsidRPr="003167FF" w:rsidRDefault="00312C76" w:rsidP="00312C76">
      <w:pPr>
        <w:pStyle w:val="TF"/>
        <w:rPr>
          <w:lang w:eastAsia="zh-CN"/>
        </w:rPr>
      </w:pPr>
      <w:r w:rsidRPr="003167FF">
        <w:t>Figure </w:t>
      </w:r>
      <w:r w:rsidRPr="003167FF">
        <w:rPr>
          <w:lang w:eastAsia="zh-CN"/>
        </w:rPr>
        <w:t>10.3.3</w:t>
      </w:r>
      <w:r w:rsidRPr="003167FF">
        <w:t>-1:</w:t>
      </w:r>
      <w:r w:rsidRPr="003167FF">
        <w:rPr>
          <w:lang w:eastAsia="zh-CN"/>
        </w:rPr>
        <w:t xml:space="preserve"> Group creation</w:t>
      </w:r>
    </w:p>
    <w:p w14:paraId="638C5C84"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of the authorized VAL user/UE/administrator requests group create operation to the group management server. The identities of the users or UEs being combined and the information of the VAL services that are enabled on the group shall be included in this message.</w:t>
      </w:r>
    </w:p>
    <w:p w14:paraId="1AC615F6" w14:textId="009BCF36" w:rsidR="00312C76" w:rsidRPr="003167FF" w:rsidRDefault="00312C76" w:rsidP="00312C76">
      <w:pPr>
        <w:pStyle w:val="B1"/>
        <w:rPr>
          <w:lang w:eastAsia="zh-CN"/>
        </w:rPr>
      </w:pPr>
      <w:r w:rsidRPr="003167FF">
        <w:rPr>
          <w:lang w:eastAsia="zh-CN"/>
        </w:rPr>
        <w:t>2.</w:t>
      </w:r>
      <w:r w:rsidRPr="003167FF">
        <w:rPr>
          <w:lang w:eastAsia="zh-CN"/>
        </w:rPr>
        <w:tab/>
        <w:t>During the group creation, the group management server creates and stores the information of the group. The group management server performs the check on the policies e.g. maximum limit of the total number of VAL group members for the VAL group(s).</w:t>
      </w:r>
      <w:r w:rsidRPr="003167FF">
        <w:t xml:space="preserve"> </w:t>
      </w:r>
      <w:r w:rsidRPr="003167FF">
        <w:rPr>
          <w:lang w:eastAsia="zh-CN"/>
        </w:rPr>
        <w:t>The external group identifier, identifying the member UEs of the VAL group at the 3GPP core network, is stored in the newly created VAL group</w:t>
      </w:r>
      <w:r w:rsidR="002C3557" w:rsidRPr="003167FF">
        <w:rPr>
          <w:lang w:eastAsia="zh-CN"/>
        </w:rPr>
        <w:t>'</w:t>
      </w:r>
      <w:r w:rsidRPr="003167FF">
        <w:rPr>
          <w:lang w:eastAsia="zh-CN"/>
        </w:rPr>
        <w:t>s configuration information.</w:t>
      </w:r>
    </w:p>
    <w:p w14:paraId="3C454852" w14:textId="77777777" w:rsidR="00312C76" w:rsidRPr="003167FF" w:rsidRDefault="00312C76" w:rsidP="00312C76">
      <w:pPr>
        <w:pStyle w:val="NO"/>
        <w:rPr>
          <w:lang w:eastAsia="zh-CN"/>
        </w:rPr>
      </w:pPr>
      <w:r w:rsidRPr="003167FF">
        <w:rPr>
          <w:lang w:eastAsia="zh-CN"/>
        </w:rPr>
        <w:t>NOTE:</w:t>
      </w:r>
      <w:r w:rsidRPr="003167FF">
        <w:rPr>
          <w:lang w:eastAsia="zh-CN"/>
        </w:rPr>
        <w:tab/>
        <w:t xml:space="preserve">The exact policies </w:t>
      </w:r>
      <w:r w:rsidRPr="003167FF">
        <w:t>are out of scope of the present document.</w:t>
      </w:r>
    </w:p>
    <w:p w14:paraId="48F45658" w14:textId="77777777" w:rsidR="00312C76" w:rsidRPr="003167FF" w:rsidRDefault="00312C76" w:rsidP="00312C76">
      <w:pPr>
        <w:pStyle w:val="B1"/>
        <w:rPr>
          <w:lang w:eastAsia="zh-CN"/>
        </w:rPr>
      </w:pPr>
      <w:r w:rsidRPr="003167FF">
        <w:rPr>
          <w:lang w:eastAsia="zh-CN"/>
        </w:rPr>
        <w:t>3.</w:t>
      </w:r>
      <w:r w:rsidRPr="003167FF">
        <w:rPr>
          <w:lang w:eastAsia="zh-CN"/>
        </w:rPr>
        <w:tab/>
        <w:t>The group management server may conditionally notify the VAL server regarding the group creation with the information of the group members.</w:t>
      </w:r>
    </w:p>
    <w:p w14:paraId="60A13EAA" w14:textId="77777777" w:rsidR="00312C76" w:rsidRPr="003167FF" w:rsidRDefault="00312C76" w:rsidP="00312C76">
      <w:pPr>
        <w:pStyle w:val="B1"/>
        <w:rPr>
          <w:lang w:eastAsia="zh-CN"/>
        </w:rPr>
      </w:pPr>
      <w:r w:rsidRPr="003167FF">
        <w:rPr>
          <w:lang w:eastAsia="zh-CN"/>
        </w:rPr>
        <w:t>4.</w:t>
      </w:r>
      <w:r w:rsidRPr="003167FF">
        <w:rPr>
          <w:lang w:eastAsia="zh-CN"/>
        </w:rPr>
        <w:tab/>
        <w:t xml:space="preserve">The VAL group members of the VAL group are notified about the newly created VAL group </w:t>
      </w:r>
      <w:r w:rsidRPr="003167FF">
        <w:rPr>
          <w:rFonts w:eastAsia="Malgun Gothic"/>
          <w:lang w:eastAsia="ko-KR"/>
        </w:rPr>
        <w:t>configuration data</w:t>
      </w:r>
      <w:r w:rsidRPr="003167FF">
        <w:rPr>
          <w:lang w:eastAsia="zh-CN"/>
        </w:rPr>
        <w:t>.</w:t>
      </w:r>
    </w:p>
    <w:p w14:paraId="24EDF1A7" w14:textId="77777777" w:rsidR="00312C76" w:rsidRPr="003167FF" w:rsidRDefault="00312C76" w:rsidP="00312C76">
      <w:pPr>
        <w:pStyle w:val="B1"/>
        <w:rPr>
          <w:lang w:eastAsia="zh-CN"/>
        </w:rPr>
      </w:pPr>
      <w:r w:rsidRPr="003167FF">
        <w:rPr>
          <w:lang w:eastAsia="zh-CN"/>
        </w:rPr>
        <w:t>5.</w:t>
      </w:r>
      <w:r w:rsidRPr="003167FF">
        <w:rPr>
          <w:lang w:eastAsia="zh-CN"/>
        </w:rPr>
        <w:tab/>
        <w:t>The group management server provides a group creation response to the group management client of the administrator/authorized VAL user/UE.</w:t>
      </w:r>
    </w:p>
    <w:p w14:paraId="575C4ABD" w14:textId="77777777" w:rsidR="00312C76" w:rsidRPr="003167FF" w:rsidRDefault="00312C76" w:rsidP="00312C76">
      <w:pPr>
        <w:pStyle w:val="Heading3"/>
      </w:pPr>
      <w:bookmarkStart w:id="930" w:name="_Toc468105444"/>
      <w:bookmarkStart w:id="931" w:name="_Toc468110539"/>
      <w:bookmarkStart w:id="932" w:name="_Toc533179793"/>
      <w:bookmarkStart w:id="933" w:name="_Toc155355610"/>
      <w:r w:rsidRPr="003167FF">
        <w:t>10.3.4</w:t>
      </w:r>
      <w:r w:rsidRPr="003167FF">
        <w:tab/>
        <w:t>Group information query</w:t>
      </w:r>
      <w:bookmarkEnd w:id="930"/>
      <w:bookmarkEnd w:id="931"/>
      <w:bookmarkEnd w:id="932"/>
      <w:bookmarkEnd w:id="933"/>
    </w:p>
    <w:p w14:paraId="0AAC21E9" w14:textId="77777777" w:rsidR="00312C76" w:rsidRPr="003167FF" w:rsidRDefault="00312C76" w:rsidP="00312C76">
      <w:pPr>
        <w:pStyle w:val="Heading4"/>
      </w:pPr>
      <w:bookmarkStart w:id="934" w:name="_Toc468105445"/>
      <w:bookmarkStart w:id="935" w:name="_Toc468110540"/>
      <w:bookmarkStart w:id="936" w:name="_Toc533179794"/>
      <w:bookmarkStart w:id="937" w:name="_Toc155355611"/>
      <w:r w:rsidRPr="003167FF">
        <w:t>10.3.4.1</w:t>
      </w:r>
      <w:r w:rsidRPr="003167FF">
        <w:tab/>
        <w:t>General</w:t>
      </w:r>
      <w:bookmarkEnd w:id="934"/>
      <w:bookmarkEnd w:id="935"/>
      <w:bookmarkEnd w:id="936"/>
      <w:bookmarkEnd w:id="937"/>
    </w:p>
    <w:p w14:paraId="089D94AE" w14:textId="77777777" w:rsidR="00312C76" w:rsidRPr="003167FF" w:rsidRDefault="00312C76" w:rsidP="00312C76">
      <w:r w:rsidRPr="003167FF">
        <w:t>A VAL user/UE can request the membership list on an VAL group regardless the user or UE's group membership.</w:t>
      </w:r>
    </w:p>
    <w:p w14:paraId="205D910F" w14:textId="77777777" w:rsidR="00312C76" w:rsidRPr="003167FF" w:rsidRDefault="00312C76" w:rsidP="00312C76">
      <w:pPr>
        <w:pStyle w:val="Heading4"/>
      </w:pPr>
      <w:bookmarkStart w:id="938" w:name="_Toc468105446"/>
      <w:bookmarkStart w:id="939" w:name="_Toc468110541"/>
      <w:bookmarkStart w:id="940" w:name="_Toc533179795"/>
      <w:bookmarkStart w:id="941" w:name="_Toc155355612"/>
      <w:r w:rsidRPr="003167FF">
        <w:t>10.3.4.2</w:t>
      </w:r>
      <w:r w:rsidRPr="003167FF">
        <w:tab/>
        <w:t>Procedure</w:t>
      </w:r>
      <w:bookmarkEnd w:id="938"/>
      <w:bookmarkEnd w:id="939"/>
      <w:bookmarkEnd w:id="940"/>
      <w:bookmarkEnd w:id="941"/>
    </w:p>
    <w:p w14:paraId="4092A89E" w14:textId="77777777" w:rsidR="00312C76" w:rsidRPr="003167FF" w:rsidRDefault="00312C76" w:rsidP="00312C76">
      <w:r w:rsidRPr="003167FF">
        <w:t xml:space="preserve">Figure 10.3.4.2-1 below illustrates the group information query on a VAL group. </w:t>
      </w:r>
    </w:p>
    <w:p w14:paraId="555B89C4" w14:textId="77777777" w:rsidR="00312C76" w:rsidRPr="003167FF" w:rsidRDefault="00312C76" w:rsidP="00312C76">
      <w:pPr>
        <w:pStyle w:val="TH"/>
      </w:pPr>
      <w:r w:rsidRPr="003167FF">
        <w:rPr>
          <w:lang w:eastAsia="zh-CN"/>
        </w:rPr>
        <w:object w:dxaOrig="6225" w:dyaOrig="3150" w14:anchorId="6A1B0832">
          <v:shape id="_x0000_i1086" type="#_x0000_t75" style="width:311.7pt;height:156.05pt" o:ole="">
            <v:imagedata r:id="rId133" o:title=""/>
          </v:shape>
          <o:OLEObject Type="Embed" ProgID="Visio.Drawing.11" ShapeID="_x0000_i1086" DrawAspect="Content" ObjectID="_1765969025" r:id="rId134"/>
        </w:object>
      </w:r>
    </w:p>
    <w:p w14:paraId="33C11246" w14:textId="77777777" w:rsidR="00312C76" w:rsidRPr="003167FF" w:rsidRDefault="00312C76" w:rsidP="00312C76">
      <w:pPr>
        <w:pStyle w:val="TF"/>
      </w:pPr>
      <w:r w:rsidRPr="003167FF">
        <w:t>Figure 10.3.4.2-1: Group information query</w:t>
      </w:r>
    </w:p>
    <w:p w14:paraId="10E6DAC1" w14:textId="77777777" w:rsidR="00312C76" w:rsidRPr="003167FF" w:rsidRDefault="00312C76" w:rsidP="00312C76">
      <w:pPr>
        <w:pStyle w:val="B1"/>
      </w:pPr>
      <w:r w:rsidRPr="003167FF">
        <w:t>1.</w:t>
      </w:r>
      <w:r w:rsidRPr="003167FF">
        <w:tab/>
        <w:t>The group management client of the VAL user/UE requests the group information on the VAL group from the group management server by sending a group information query request. The query type is included.</w:t>
      </w:r>
    </w:p>
    <w:p w14:paraId="0362D0FE" w14:textId="77777777" w:rsidR="00312C76" w:rsidRPr="003167FF" w:rsidRDefault="00312C76" w:rsidP="00312C76">
      <w:pPr>
        <w:pStyle w:val="B1"/>
      </w:pPr>
      <w:r w:rsidRPr="003167FF">
        <w:t>2.</w:t>
      </w:r>
      <w:r w:rsidRPr="003167FF">
        <w:tab/>
        <w:t>The group management server checks whether the VAL user/UE is authorized to perform the query. If authorized, then the group management server retrieves the requested group information based on the query type.</w:t>
      </w:r>
    </w:p>
    <w:p w14:paraId="00F86091" w14:textId="77777777" w:rsidR="00312C76" w:rsidRPr="003167FF" w:rsidRDefault="00312C76" w:rsidP="00312C76">
      <w:pPr>
        <w:pStyle w:val="B1"/>
      </w:pPr>
      <w:r w:rsidRPr="003167FF">
        <w:t>3.</w:t>
      </w:r>
      <w:r w:rsidRPr="003167FF">
        <w:tab/>
        <w:t>The group management server sends a group information query response including the retrieved group information to the group management client.</w:t>
      </w:r>
    </w:p>
    <w:p w14:paraId="539D484E" w14:textId="77777777" w:rsidR="00312C76" w:rsidRPr="003167FF" w:rsidRDefault="00312C76" w:rsidP="00312C76">
      <w:pPr>
        <w:pStyle w:val="Heading3"/>
        <w:rPr>
          <w:lang w:eastAsia="zh-CN"/>
        </w:rPr>
      </w:pPr>
      <w:bookmarkStart w:id="942" w:name="_Toc468105447"/>
      <w:bookmarkStart w:id="943" w:name="_Toc468110542"/>
      <w:bookmarkStart w:id="944" w:name="_Toc533179796"/>
      <w:bookmarkStart w:id="945" w:name="_Toc155355613"/>
      <w:r w:rsidRPr="003167FF">
        <w:t>10.3.5</w:t>
      </w:r>
      <w:r w:rsidRPr="003167FF">
        <w:tab/>
        <w:t xml:space="preserve">Group </w:t>
      </w:r>
      <w:r w:rsidRPr="003167FF">
        <w:rPr>
          <w:lang w:eastAsia="zh-CN"/>
        </w:rPr>
        <w:t>membership</w:t>
      </w:r>
      <w:bookmarkEnd w:id="942"/>
      <w:bookmarkEnd w:id="943"/>
      <w:bookmarkEnd w:id="944"/>
      <w:bookmarkEnd w:id="945"/>
    </w:p>
    <w:p w14:paraId="2DFAE7BB" w14:textId="77777777" w:rsidR="00756106" w:rsidRDefault="00756106" w:rsidP="00756106">
      <w:pPr>
        <w:pStyle w:val="Heading4"/>
      </w:pPr>
      <w:bookmarkStart w:id="946" w:name="_Toc468105448"/>
      <w:bookmarkStart w:id="947" w:name="_Toc468110543"/>
      <w:bookmarkStart w:id="948" w:name="_Toc533179797"/>
      <w:bookmarkStart w:id="949" w:name="_Toc155355614"/>
      <w:r w:rsidRPr="003167FF">
        <w:t>10.3.5.</w:t>
      </w:r>
      <w:r>
        <w:t>0</w:t>
      </w:r>
      <w:r w:rsidRPr="003167FF">
        <w:tab/>
        <w:t xml:space="preserve">Group membership </w:t>
      </w:r>
      <w:r>
        <w:t>subscription</w:t>
      </w:r>
      <w:bookmarkEnd w:id="949"/>
    </w:p>
    <w:p w14:paraId="0D98B8CB" w14:textId="77777777" w:rsidR="00756106" w:rsidRPr="003167FF" w:rsidRDefault="00756106" w:rsidP="00756106">
      <w:r w:rsidRPr="003167FF">
        <w:t xml:space="preserve">The procedure for subscription for group </w:t>
      </w:r>
      <w:r>
        <w:t>membership</w:t>
      </w:r>
      <w:r w:rsidRPr="003167FF" w:rsidDel="00445E09">
        <w:t xml:space="preserve"> </w:t>
      </w:r>
      <w:r w:rsidRPr="003167FF">
        <w:t>data as described</w:t>
      </w:r>
      <w:r>
        <w:t xml:space="preserve"> in figure 10.3.5.0</w:t>
      </w:r>
      <w:r w:rsidRPr="003167FF">
        <w:t xml:space="preserve">-1 is used by the group management client </w:t>
      </w:r>
      <w:r>
        <w:t xml:space="preserve">and VAL server </w:t>
      </w:r>
      <w:r w:rsidRPr="003167FF">
        <w:t xml:space="preserve">to indicate to the group management server that it wishes to receive updates of group </w:t>
      </w:r>
      <w:r>
        <w:t>membership</w:t>
      </w:r>
      <w:r w:rsidRPr="003167FF" w:rsidDel="00445E09">
        <w:t xml:space="preserve"> </w:t>
      </w:r>
      <w:r w:rsidRPr="003167FF">
        <w:t>data for groups for which it is authorized.</w:t>
      </w:r>
    </w:p>
    <w:p w14:paraId="36F5FEA4" w14:textId="77777777" w:rsidR="00756106" w:rsidRDefault="00756106" w:rsidP="00756106">
      <w:r>
        <w:t>Pre-conditions:</w:t>
      </w:r>
    </w:p>
    <w:p w14:paraId="1636AA94" w14:textId="77777777" w:rsidR="00756106" w:rsidRDefault="00756106" w:rsidP="00756106">
      <w:r>
        <w:t>1.</w:t>
      </w:r>
      <w:r>
        <w:tab/>
        <w:t>The group management server and VAL server serve the same VAL system;</w:t>
      </w:r>
    </w:p>
    <w:p w14:paraId="4A3AB0CE" w14:textId="77777777" w:rsidR="00756106" w:rsidRDefault="00756106" w:rsidP="00756106">
      <w:r>
        <w:t>2.</w:t>
      </w:r>
      <w:r>
        <w:tab/>
        <w:t>The initiator of this operation is aware of the current group membership of the VAL group;</w:t>
      </w:r>
    </w:p>
    <w:p w14:paraId="489D9BC9" w14:textId="77777777" w:rsidR="00756106" w:rsidRPr="003167FF" w:rsidRDefault="00756106" w:rsidP="00756106">
      <w:pPr>
        <w:pStyle w:val="B1"/>
      </w:pPr>
    </w:p>
    <w:p w14:paraId="616E5CC3" w14:textId="77777777" w:rsidR="00756106" w:rsidRPr="003167FF" w:rsidRDefault="00756106" w:rsidP="00756106">
      <w:pPr>
        <w:pStyle w:val="TH"/>
      </w:pPr>
      <w:r w:rsidRPr="003167FF">
        <w:object w:dxaOrig="5088" w:dyaOrig="1667" w14:anchorId="42BED4EA">
          <v:shape id="_x0000_i1087" type="#_x0000_t75" style="width:254.7pt;height:85.3pt" o:ole="">
            <v:imagedata r:id="rId135" o:title=""/>
          </v:shape>
          <o:OLEObject Type="Embed" ProgID="Visio.Drawing.11" ShapeID="_x0000_i1087" DrawAspect="Content" ObjectID="_1765969026" r:id="rId136"/>
        </w:object>
      </w:r>
    </w:p>
    <w:p w14:paraId="61E99083" w14:textId="77777777" w:rsidR="00756106" w:rsidRPr="003167FF" w:rsidRDefault="00756106" w:rsidP="00756106">
      <w:pPr>
        <w:pStyle w:val="TF"/>
        <w:rPr>
          <w:lang w:eastAsia="zh-CN"/>
        </w:rPr>
      </w:pPr>
      <w:r>
        <w:t>Figure 10.3.5</w:t>
      </w:r>
      <w:r>
        <w:rPr>
          <w:lang w:eastAsia="zh-CN"/>
        </w:rPr>
        <w:t>.0</w:t>
      </w:r>
      <w:r w:rsidRPr="003167FF">
        <w:t xml:space="preserve">-1: </w:t>
      </w:r>
      <w:r w:rsidRPr="003167FF">
        <w:rPr>
          <w:lang w:eastAsia="zh-CN"/>
        </w:rPr>
        <w:t xml:space="preserve">Subscription for group </w:t>
      </w:r>
      <w:r>
        <w:rPr>
          <w:lang w:eastAsia="zh-CN"/>
        </w:rPr>
        <w:t>membership</w:t>
      </w:r>
    </w:p>
    <w:p w14:paraId="5859CC1A" w14:textId="77777777" w:rsidR="00756106" w:rsidRPr="003167FF" w:rsidRDefault="00756106" w:rsidP="00756106">
      <w:pPr>
        <w:pStyle w:val="B1"/>
        <w:rPr>
          <w:lang w:eastAsia="zh-CN"/>
        </w:rPr>
      </w:pPr>
      <w:r w:rsidRPr="003167FF">
        <w:t>1.</w:t>
      </w:r>
      <w:r w:rsidRPr="003167FF">
        <w:tab/>
      </w:r>
      <w:r w:rsidRPr="003167FF">
        <w:rPr>
          <w:lang w:eastAsia="zh-CN"/>
        </w:rPr>
        <w:t xml:space="preserve">The group management client </w:t>
      </w:r>
      <w:r>
        <w:rPr>
          <w:lang w:eastAsia="zh-CN"/>
        </w:rPr>
        <w:t xml:space="preserve">or VAL server </w:t>
      </w:r>
      <w:r w:rsidRPr="003167FF">
        <w:rPr>
          <w:lang w:eastAsia="zh-CN"/>
        </w:rPr>
        <w:t xml:space="preserve">subscribes to the group </w:t>
      </w:r>
      <w:r>
        <w:rPr>
          <w:lang w:eastAsia="zh-CN"/>
        </w:rPr>
        <w:t>membership</w:t>
      </w:r>
      <w:r w:rsidRPr="003167FF">
        <w:rPr>
          <w:lang w:eastAsia="zh-CN"/>
        </w:rPr>
        <w:t xml:space="preserve"> information stored at the group management server using the </w:t>
      </w:r>
      <w:r>
        <w:rPr>
          <w:lang w:eastAsia="zh-CN"/>
        </w:rPr>
        <w:t>group information subscribe</w:t>
      </w:r>
      <w:r w:rsidRPr="003167FF">
        <w:rPr>
          <w:lang w:eastAsia="zh-CN"/>
        </w:rPr>
        <w:t xml:space="preserve"> request.</w:t>
      </w:r>
    </w:p>
    <w:p w14:paraId="07F7EB79" w14:textId="77777777" w:rsidR="00756106" w:rsidRPr="000B4532" w:rsidRDefault="00756106" w:rsidP="00756106">
      <w:pPr>
        <w:pStyle w:val="B1"/>
      </w:pPr>
      <w:r w:rsidRPr="003167FF">
        <w:t>2.</w:t>
      </w:r>
      <w:r w:rsidRPr="003167FF">
        <w:tab/>
        <w:t xml:space="preserve">The group management server provides a group </w:t>
      </w:r>
      <w:r>
        <w:t>information subscribe</w:t>
      </w:r>
      <w:r w:rsidRPr="003167FF">
        <w:t xml:space="preserve"> response to the group management client</w:t>
      </w:r>
      <w:r>
        <w:t xml:space="preserve"> or VAL server</w:t>
      </w:r>
      <w:r w:rsidRPr="003167FF">
        <w:t xml:space="preserve"> indicating success or failure of the request.</w:t>
      </w:r>
    </w:p>
    <w:p w14:paraId="53EBC9ED" w14:textId="77777777" w:rsidR="00312C76" w:rsidRPr="003167FF" w:rsidRDefault="00312C76" w:rsidP="00312C76">
      <w:pPr>
        <w:pStyle w:val="Heading4"/>
      </w:pPr>
      <w:bookmarkStart w:id="950" w:name="_Toc155355615"/>
      <w:r w:rsidRPr="003167FF">
        <w:t>10.</w:t>
      </w:r>
      <w:r w:rsidRPr="003167FF">
        <w:rPr>
          <w:lang w:eastAsia="zh-CN"/>
        </w:rPr>
        <w:t>3.5</w:t>
      </w:r>
      <w:r w:rsidRPr="003167FF">
        <w:t>.</w:t>
      </w:r>
      <w:r w:rsidRPr="003167FF">
        <w:rPr>
          <w:lang w:eastAsia="zh-CN"/>
        </w:rPr>
        <w:t>1</w:t>
      </w:r>
      <w:r w:rsidRPr="003167FF">
        <w:tab/>
      </w:r>
      <w:r w:rsidRPr="003167FF">
        <w:rPr>
          <w:lang w:eastAsia="zh-CN"/>
        </w:rPr>
        <w:t>Group membership notification</w:t>
      </w:r>
      <w:bookmarkEnd w:id="946"/>
      <w:bookmarkEnd w:id="947"/>
      <w:bookmarkEnd w:id="948"/>
      <w:bookmarkEnd w:id="950"/>
    </w:p>
    <w:p w14:paraId="17AE7C7D" w14:textId="77777777" w:rsidR="00312C76" w:rsidRPr="003167FF" w:rsidRDefault="00312C76" w:rsidP="00312C76">
      <w:pPr>
        <w:rPr>
          <w:lang w:eastAsia="zh-CN"/>
        </w:rPr>
      </w:pPr>
      <w:r w:rsidRPr="003167FF">
        <w:rPr>
          <w:lang w:eastAsia="zh-CN"/>
        </w:rPr>
        <w:t>Figure 10.3.5.1-1 illustrates the group membership notification operations to the VAL server(s) and group management clients upon the group membership change at group management server.</w:t>
      </w:r>
    </w:p>
    <w:p w14:paraId="1BEA96C3" w14:textId="77777777" w:rsidR="00312C76" w:rsidRPr="003167FF" w:rsidRDefault="00312C76" w:rsidP="00312C76">
      <w:r w:rsidRPr="003167FF">
        <w:lastRenderedPageBreak/>
        <w:t>Pre-conditions:</w:t>
      </w:r>
    </w:p>
    <w:p w14:paraId="6E751079" w14:textId="77777777" w:rsidR="009B0A48" w:rsidRDefault="00312C76" w:rsidP="009B0A48">
      <w:pPr>
        <w:pStyle w:val="B1"/>
        <w:rPr>
          <w:lang w:eastAsia="zh-CN"/>
        </w:rPr>
      </w:pPr>
      <w:r w:rsidRPr="003167FF">
        <w:t>1.</w:t>
      </w:r>
      <w:r w:rsidRPr="003167FF">
        <w:tab/>
        <w:t>VAL group is created on the group management server</w:t>
      </w:r>
      <w:r w:rsidRPr="003167FF">
        <w:rPr>
          <w:lang w:eastAsia="zh-CN"/>
        </w:rPr>
        <w:t>.</w:t>
      </w:r>
    </w:p>
    <w:p w14:paraId="11A67808" w14:textId="1C05D9E3" w:rsidR="00312C76" w:rsidRPr="003167FF" w:rsidRDefault="009B0A48" w:rsidP="009B0A48">
      <w:pPr>
        <w:pStyle w:val="B1"/>
        <w:rPr>
          <w:lang w:eastAsia="zh-CN"/>
        </w:rPr>
      </w:pPr>
      <w:r>
        <w:rPr>
          <w:lang w:eastAsia="zh-CN"/>
        </w:rPr>
        <w:t>2.</w:t>
      </w:r>
      <w:r>
        <w:rPr>
          <w:lang w:eastAsia="zh-CN"/>
        </w:rPr>
        <w:tab/>
        <w:t>The group management client or VAL server has subscribed to the group configuration information.</w:t>
      </w:r>
    </w:p>
    <w:p w14:paraId="3A577F6F" w14:textId="77777777" w:rsidR="00312C76" w:rsidRPr="003167FF" w:rsidRDefault="00312C76" w:rsidP="00312C76">
      <w:pPr>
        <w:pStyle w:val="TH"/>
      </w:pPr>
      <w:r w:rsidRPr="003167FF">
        <w:object w:dxaOrig="6535" w:dyaOrig="3304" w14:anchorId="2A164939">
          <v:shape id="_x0000_i1088" type="#_x0000_t75" style="width:326.7pt;height:167.3pt" o:ole="">
            <v:imagedata r:id="rId137" o:title=""/>
          </v:shape>
          <o:OLEObject Type="Embed" ProgID="Visio.Drawing.11" ShapeID="_x0000_i1088" DrawAspect="Content" ObjectID="_1765969027" r:id="rId138"/>
        </w:object>
      </w:r>
    </w:p>
    <w:p w14:paraId="49C08576" w14:textId="77777777" w:rsidR="00312C76" w:rsidRPr="003167FF" w:rsidRDefault="00312C76" w:rsidP="00312C76">
      <w:pPr>
        <w:pStyle w:val="TF"/>
        <w:rPr>
          <w:lang w:eastAsia="zh-CN"/>
        </w:rPr>
      </w:pPr>
      <w:r w:rsidRPr="003167FF">
        <w:t>Figure 10.</w:t>
      </w:r>
      <w:r w:rsidRPr="003167FF">
        <w:rPr>
          <w:lang w:eastAsia="zh-CN"/>
        </w:rPr>
        <w:t>3.5.1</w:t>
      </w:r>
      <w:r w:rsidRPr="003167FF">
        <w:t xml:space="preserve">-1: </w:t>
      </w:r>
      <w:r w:rsidRPr="003167FF">
        <w:rPr>
          <w:lang w:eastAsia="zh-CN"/>
        </w:rPr>
        <w:t>group membership notification</w:t>
      </w:r>
    </w:p>
    <w:p w14:paraId="79CCEC49" w14:textId="77777777" w:rsidR="00312C76" w:rsidRPr="003167FF" w:rsidRDefault="00312C76" w:rsidP="00312C76">
      <w:pPr>
        <w:pStyle w:val="B1"/>
        <w:rPr>
          <w:lang w:eastAsia="zh-CN"/>
        </w:rPr>
      </w:pPr>
      <w:r w:rsidRPr="003167FF">
        <w:rPr>
          <w:lang w:eastAsia="zh-CN"/>
        </w:rPr>
        <w:t>1.</w:t>
      </w:r>
      <w:r w:rsidRPr="003167FF">
        <w:rPr>
          <w:lang w:eastAsia="zh-CN"/>
        </w:rPr>
        <w:tab/>
        <w:t xml:space="preserve">The membership of a </w:t>
      </w:r>
      <w:r w:rsidRPr="003167FF">
        <w:t>specific VAL group</w:t>
      </w:r>
      <w:r w:rsidRPr="003167FF">
        <w:rPr>
          <w:lang w:eastAsia="zh-CN"/>
        </w:rPr>
        <w:t xml:space="preserve"> is changed at group management server.</w:t>
      </w:r>
    </w:p>
    <w:p w14:paraId="4591A65A" w14:textId="77777777" w:rsidR="00312C76" w:rsidRPr="003167FF" w:rsidRDefault="00312C76" w:rsidP="00312C76">
      <w:pPr>
        <w:pStyle w:val="B1"/>
        <w:rPr>
          <w:lang w:eastAsia="zh-CN"/>
        </w:rPr>
      </w:pPr>
      <w:r w:rsidRPr="003167FF">
        <w:rPr>
          <w:lang w:eastAsia="zh-CN"/>
        </w:rPr>
        <w:t>2.</w:t>
      </w:r>
      <w:r w:rsidRPr="003167FF">
        <w:rPr>
          <w:lang w:eastAsia="zh-CN"/>
        </w:rPr>
        <w:tab/>
        <w:t>The group management server notifies the VAL server(s) regarding the group membership change with the information of the updated group members.</w:t>
      </w:r>
    </w:p>
    <w:p w14:paraId="7FA7B205" w14:textId="77777777" w:rsidR="00312C76" w:rsidRPr="003167FF" w:rsidRDefault="00312C76" w:rsidP="00312C76">
      <w:pPr>
        <w:pStyle w:val="B1"/>
        <w:rPr>
          <w:lang w:eastAsia="zh-CN"/>
        </w:rPr>
      </w:pPr>
      <w:r w:rsidRPr="003167FF">
        <w:rPr>
          <w:lang w:eastAsia="zh-CN"/>
        </w:rPr>
        <w:t>3.</w:t>
      </w:r>
      <w:r w:rsidRPr="003167FF">
        <w:rPr>
          <w:lang w:eastAsia="zh-CN"/>
        </w:rPr>
        <w:tab/>
        <w:t>The group management server updates the group management clients of the VAL users/UEs who have been added to or removed from the group.</w:t>
      </w:r>
    </w:p>
    <w:p w14:paraId="5F655629" w14:textId="77777777" w:rsidR="00312C76" w:rsidRPr="003167FF" w:rsidRDefault="00312C76" w:rsidP="00312C76">
      <w:pPr>
        <w:pStyle w:val="B1"/>
        <w:rPr>
          <w:lang w:eastAsia="zh-CN"/>
        </w:rPr>
      </w:pPr>
      <w:r w:rsidRPr="003167FF">
        <w:rPr>
          <w:lang w:eastAsia="zh-CN"/>
        </w:rPr>
        <w:t>4.</w:t>
      </w:r>
      <w:r w:rsidRPr="003167FF">
        <w:rPr>
          <w:lang w:eastAsia="zh-CN"/>
        </w:rPr>
        <w:tab/>
        <w:t>The group management client requests to retrieve the relevant group configurations from group management server, if the user or UE is added to the group. If the user or UE is deleted from the group, the locally stored group configurations in the VAL UE may be removed.</w:t>
      </w:r>
    </w:p>
    <w:p w14:paraId="4DA755E9" w14:textId="77777777" w:rsidR="00312C76" w:rsidRPr="003167FF" w:rsidRDefault="00312C76" w:rsidP="00312C76">
      <w:pPr>
        <w:pStyle w:val="Heading4"/>
        <w:rPr>
          <w:lang w:eastAsia="zh-CN"/>
        </w:rPr>
      </w:pPr>
      <w:bookmarkStart w:id="951" w:name="_Toc468105449"/>
      <w:bookmarkStart w:id="952" w:name="_Toc468110544"/>
      <w:bookmarkStart w:id="953" w:name="_Toc533179798"/>
      <w:bookmarkStart w:id="954" w:name="_Toc155355616"/>
      <w:r w:rsidRPr="003167FF">
        <w:t>10.3.5.2</w:t>
      </w:r>
      <w:r w:rsidRPr="003167FF">
        <w:tab/>
        <w:t>Group membership update</w:t>
      </w:r>
      <w:r w:rsidRPr="003167FF">
        <w:rPr>
          <w:lang w:eastAsia="zh-CN"/>
        </w:rPr>
        <w:t xml:space="preserve"> by authorized user</w:t>
      </w:r>
      <w:bookmarkEnd w:id="951"/>
      <w:bookmarkEnd w:id="952"/>
      <w:bookmarkEnd w:id="953"/>
      <w:r w:rsidRPr="003167FF">
        <w:rPr>
          <w:lang w:eastAsia="zh-CN"/>
        </w:rPr>
        <w:t>/UE/VAL server</w:t>
      </w:r>
      <w:bookmarkEnd w:id="954"/>
    </w:p>
    <w:p w14:paraId="27979E84" w14:textId="77777777" w:rsidR="00312C76" w:rsidRPr="003167FF" w:rsidRDefault="00312C76" w:rsidP="00312C76">
      <w:pPr>
        <w:spacing w:after="240"/>
        <w:rPr>
          <w:lang w:eastAsia="zh-CN"/>
        </w:rPr>
      </w:pPr>
      <w:r w:rsidRPr="003167FF">
        <w:rPr>
          <w:lang w:eastAsia="zh-CN"/>
        </w:rPr>
        <w:t>Figure 10.3.5.2-1 below illustrates the group membership update operations by an authorized user/UE/administrator/VAL server to change the membership of a VAL group (e.g. to add or delete group members).</w:t>
      </w:r>
    </w:p>
    <w:p w14:paraId="7EA903BE" w14:textId="77777777" w:rsidR="00312C76" w:rsidRPr="003167FF" w:rsidRDefault="00312C76" w:rsidP="00312C76">
      <w:pPr>
        <w:spacing w:after="240"/>
        <w:rPr>
          <w:lang w:eastAsia="zh-CN"/>
        </w:rPr>
      </w:pPr>
      <w:r w:rsidRPr="003167FF">
        <w:rPr>
          <w:lang w:eastAsia="zh-CN"/>
        </w:rPr>
        <w:t>Pre-conditions:</w:t>
      </w:r>
    </w:p>
    <w:p w14:paraId="35018F67" w14:textId="77777777" w:rsidR="00312C76" w:rsidRPr="003167FF" w:rsidRDefault="00312C76" w:rsidP="00312C76">
      <w:pPr>
        <w:pStyle w:val="B1"/>
      </w:pPr>
      <w:r w:rsidRPr="003167FF">
        <w:t>1.</w:t>
      </w:r>
      <w:r w:rsidRPr="003167FF">
        <w:tab/>
        <w:t>The group management server and VAL server serve the same VAL system;</w:t>
      </w:r>
    </w:p>
    <w:p w14:paraId="17E7342B" w14:textId="77777777" w:rsidR="00312C76" w:rsidRPr="003167FF" w:rsidRDefault="00312C76" w:rsidP="00312C76">
      <w:pPr>
        <w:pStyle w:val="B1"/>
        <w:rPr>
          <w:lang w:eastAsia="zh-CN"/>
        </w:rPr>
      </w:pPr>
      <w:r w:rsidRPr="003167FF">
        <w:t>2.</w:t>
      </w:r>
      <w:r w:rsidRPr="003167FF">
        <w:tab/>
        <w:t>The initiator of this operation is aware of the current group membership of the VAL group</w:t>
      </w:r>
      <w:r w:rsidRPr="003167FF">
        <w:rPr>
          <w:lang w:eastAsia="zh-CN"/>
        </w:rPr>
        <w:t>;</w:t>
      </w:r>
    </w:p>
    <w:p w14:paraId="1BC90F9E" w14:textId="77777777" w:rsidR="00312C76" w:rsidRPr="003167FF" w:rsidRDefault="00312C76" w:rsidP="00312C76">
      <w:pPr>
        <w:pStyle w:val="B1"/>
        <w:rPr>
          <w:lang w:eastAsia="zh-CN"/>
        </w:rPr>
      </w:pPr>
      <w:r w:rsidRPr="003167FF">
        <w:rPr>
          <w:lang w:eastAsia="zh-CN"/>
        </w:rPr>
        <w:t>3.</w:t>
      </w:r>
      <w:r w:rsidRPr="003167FF">
        <w:rPr>
          <w:lang w:eastAsia="zh-CN"/>
        </w:rPr>
        <w:tab/>
        <w:t>The authorized user/UE/administrator/VAL server is aware of the users' identities which will be added to or deleted from the VAL group.</w:t>
      </w:r>
    </w:p>
    <w:p w14:paraId="0B68EA82" w14:textId="77777777" w:rsidR="00312C76" w:rsidRPr="003167FF" w:rsidRDefault="00312C76" w:rsidP="00312C76">
      <w:pPr>
        <w:pStyle w:val="TH"/>
        <w:rPr>
          <w:lang w:eastAsia="zh-CN"/>
        </w:rPr>
      </w:pPr>
      <w:r w:rsidRPr="003167FF">
        <w:object w:dxaOrig="7970" w:dyaOrig="4385" w14:anchorId="3403C821">
          <v:shape id="_x0000_i1089" type="#_x0000_t75" style="width:399.55pt;height:218.9pt" o:ole="">
            <v:imagedata r:id="rId139" o:title=""/>
          </v:shape>
          <o:OLEObject Type="Embed" ProgID="Visio.Drawing.11" ShapeID="_x0000_i1089" DrawAspect="Content" ObjectID="_1765969028" r:id="rId140"/>
        </w:object>
      </w:r>
    </w:p>
    <w:p w14:paraId="52F922FD" w14:textId="77777777" w:rsidR="00312C76" w:rsidRPr="003167FF" w:rsidRDefault="00312C76" w:rsidP="00312C76">
      <w:pPr>
        <w:pStyle w:val="TF"/>
        <w:rPr>
          <w:lang w:eastAsia="zh-CN"/>
        </w:rPr>
      </w:pPr>
      <w:r w:rsidRPr="003167FF">
        <w:t>Figure </w:t>
      </w:r>
      <w:r w:rsidRPr="003167FF">
        <w:rPr>
          <w:lang w:eastAsia="zh-CN"/>
        </w:rPr>
        <w:t>10.3.5.2</w:t>
      </w:r>
      <w:r w:rsidRPr="003167FF">
        <w:t>-</w:t>
      </w:r>
      <w:r w:rsidRPr="003167FF">
        <w:rPr>
          <w:lang w:eastAsia="zh-CN"/>
        </w:rPr>
        <w:t>1</w:t>
      </w:r>
      <w:r w:rsidRPr="003167FF">
        <w:t>:</w:t>
      </w:r>
      <w:r w:rsidRPr="003167FF">
        <w:rPr>
          <w:lang w:eastAsia="zh-CN"/>
        </w:rPr>
        <w:t xml:space="preserve"> Group membership update by authorized user/UE/VAL server</w:t>
      </w:r>
    </w:p>
    <w:p w14:paraId="3AC032BB"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of the authorized user/UE/administrator or VAL server requests group membership update operation to the group management server.</w:t>
      </w:r>
    </w:p>
    <w:p w14:paraId="7A66FC35" w14:textId="77777777" w:rsidR="00312C76" w:rsidRPr="003167FF" w:rsidRDefault="00312C76" w:rsidP="00312C76">
      <w:pPr>
        <w:pStyle w:val="B1"/>
        <w:rPr>
          <w:lang w:eastAsia="zh-CN"/>
        </w:rPr>
      </w:pPr>
      <w:r w:rsidRPr="003167FF">
        <w:rPr>
          <w:lang w:eastAsia="zh-CN"/>
        </w:rPr>
        <w:t>2.</w:t>
      </w:r>
      <w:r w:rsidRPr="003167FF">
        <w:rPr>
          <w:lang w:eastAsia="zh-CN"/>
        </w:rPr>
        <w:tab/>
        <w:t>The group management server updates the group membership information. The group management server may perform the check on policies e.g. the maximum limit of the total number of VAL group members.</w:t>
      </w:r>
    </w:p>
    <w:p w14:paraId="5BE67A02" w14:textId="77777777" w:rsidR="00312C76" w:rsidRPr="003167FF" w:rsidRDefault="00312C76" w:rsidP="00312C76">
      <w:pPr>
        <w:pStyle w:val="NO"/>
        <w:rPr>
          <w:lang w:eastAsia="zh-CN"/>
        </w:rPr>
      </w:pPr>
      <w:r w:rsidRPr="003167FF">
        <w:rPr>
          <w:lang w:eastAsia="zh-CN"/>
        </w:rPr>
        <w:t>NOTE 1:</w:t>
      </w:r>
      <w:r w:rsidRPr="003167FF">
        <w:rPr>
          <w:lang w:eastAsia="zh-CN"/>
        </w:rPr>
        <w:tab/>
        <w:t xml:space="preserve">The exact policies </w:t>
      </w:r>
      <w:r w:rsidRPr="003167FF">
        <w:t>are out of scope of the present document.</w:t>
      </w:r>
    </w:p>
    <w:p w14:paraId="33E38933" w14:textId="77777777" w:rsidR="00312C76" w:rsidRPr="003167FF" w:rsidRDefault="00312C76" w:rsidP="00312C76">
      <w:pPr>
        <w:pStyle w:val="B1"/>
        <w:rPr>
          <w:lang w:eastAsia="zh-CN"/>
        </w:rPr>
      </w:pPr>
      <w:r w:rsidRPr="003167FF">
        <w:rPr>
          <w:lang w:eastAsia="zh-CN"/>
        </w:rPr>
        <w:t>3.</w:t>
      </w:r>
      <w:r w:rsidRPr="003167FF">
        <w:rPr>
          <w:lang w:eastAsia="zh-CN"/>
        </w:rPr>
        <w:tab/>
        <w:t>The group management server notifies the VAL server(s) regarding the group membership change with the information of the updated group members.</w:t>
      </w:r>
    </w:p>
    <w:p w14:paraId="3B1347A3" w14:textId="77777777" w:rsidR="00312C76" w:rsidRPr="003167FF" w:rsidRDefault="00312C76" w:rsidP="00312C76">
      <w:pPr>
        <w:pStyle w:val="NO"/>
        <w:rPr>
          <w:lang w:eastAsia="zh-CN"/>
        </w:rPr>
      </w:pPr>
      <w:r w:rsidRPr="003167FF">
        <w:rPr>
          <w:lang w:eastAsia="zh-CN"/>
        </w:rPr>
        <w:t>NOTE 2:</w:t>
      </w:r>
      <w:r w:rsidRPr="003167FF">
        <w:rPr>
          <w:lang w:eastAsia="zh-CN"/>
        </w:rPr>
        <w:tab/>
        <w:t>Step 3 does not happen when the VAL server is requesting group membership update operation</w:t>
      </w:r>
      <w:r w:rsidRPr="003167FF">
        <w:t>.</w:t>
      </w:r>
    </w:p>
    <w:p w14:paraId="6DB01772" w14:textId="77777777" w:rsidR="00312C76" w:rsidRPr="003167FF" w:rsidRDefault="00312C76" w:rsidP="00312C76">
      <w:pPr>
        <w:pStyle w:val="B1"/>
        <w:rPr>
          <w:lang w:eastAsia="zh-CN"/>
        </w:rPr>
      </w:pPr>
      <w:r w:rsidRPr="003167FF">
        <w:rPr>
          <w:lang w:eastAsia="zh-CN"/>
        </w:rPr>
        <w:t>4.</w:t>
      </w:r>
      <w:r w:rsidRPr="003167FF">
        <w:rPr>
          <w:lang w:eastAsia="zh-CN"/>
        </w:rPr>
        <w:tab/>
        <w:t>The group members that are added to or deleted from the group by this operation are notified about the group membership change. This step may be followed by retrieving group configurations.</w:t>
      </w:r>
    </w:p>
    <w:p w14:paraId="17806B73" w14:textId="77777777" w:rsidR="00312C76" w:rsidRPr="003167FF" w:rsidRDefault="00312C76" w:rsidP="00312C76">
      <w:pPr>
        <w:pStyle w:val="B1"/>
        <w:rPr>
          <w:lang w:eastAsia="zh-CN"/>
        </w:rPr>
      </w:pPr>
      <w:r w:rsidRPr="003167FF">
        <w:rPr>
          <w:lang w:eastAsia="zh-CN"/>
        </w:rPr>
        <w:t>5.</w:t>
      </w:r>
      <w:r w:rsidRPr="003167FF">
        <w:rPr>
          <w:lang w:eastAsia="zh-CN"/>
        </w:rPr>
        <w:tab/>
        <w:t>The group management server provides a group membership response to the group management client of the authorized user/UE/administrator or the VAL server.</w:t>
      </w:r>
    </w:p>
    <w:p w14:paraId="34A6D825" w14:textId="77777777" w:rsidR="00312C76" w:rsidRPr="003167FF" w:rsidRDefault="00312C76" w:rsidP="00312C76">
      <w:pPr>
        <w:pStyle w:val="Heading3"/>
      </w:pPr>
      <w:bookmarkStart w:id="955" w:name="_Toc468105410"/>
      <w:bookmarkStart w:id="956" w:name="_Toc468110505"/>
      <w:bookmarkStart w:id="957" w:name="_Toc533179731"/>
      <w:bookmarkStart w:id="958" w:name="_Toc155355617"/>
      <w:r w:rsidRPr="003167FF">
        <w:t>10.3.6</w:t>
      </w:r>
      <w:r w:rsidRPr="003167FF">
        <w:tab/>
        <w:t>Group configuration management</w:t>
      </w:r>
      <w:bookmarkEnd w:id="955"/>
      <w:bookmarkEnd w:id="956"/>
      <w:bookmarkEnd w:id="957"/>
      <w:bookmarkEnd w:id="958"/>
    </w:p>
    <w:p w14:paraId="7FBED436" w14:textId="77777777" w:rsidR="00312C76" w:rsidRPr="003167FF" w:rsidRDefault="00312C76" w:rsidP="00312C76">
      <w:pPr>
        <w:pStyle w:val="Heading4"/>
      </w:pPr>
      <w:bookmarkStart w:id="959" w:name="_Toc433209672"/>
      <w:bookmarkStart w:id="960" w:name="_Toc453260197"/>
      <w:bookmarkStart w:id="961" w:name="_Toc453261084"/>
      <w:bookmarkStart w:id="962" w:name="_Toc453279829"/>
      <w:bookmarkStart w:id="963" w:name="_Toc459375167"/>
      <w:bookmarkStart w:id="964" w:name="_Toc468105411"/>
      <w:bookmarkStart w:id="965" w:name="_Toc468110506"/>
      <w:bookmarkStart w:id="966" w:name="_Toc533179732"/>
      <w:bookmarkStart w:id="967" w:name="_Toc155355618"/>
      <w:r w:rsidRPr="003167FF">
        <w:t>10.3.6.1</w:t>
      </w:r>
      <w:r w:rsidRPr="003167FF">
        <w:tab/>
        <w:t>Store group configurations at the group management server</w:t>
      </w:r>
      <w:bookmarkEnd w:id="959"/>
      <w:bookmarkEnd w:id="960"/>
      <w:bookmarkEnd w:id="961"/>
      <w:bookmarkEnd w:id="962"/>
      <w:bookmarkEnd w:id="963"/>
      <w:bookmarkEnd w:id="964"/>
      <w:bookmarkEnd w:id="965"/>
      <w:bookmarkEnd w:id="966"/>
      <w:bookmarkEnd w:id="967"/>
    </w:p>
    <w:p w14:paraId="56E0147A" w14:textId="77777777" w:rsidR="00312C76" w:rsidRPr="003167FF" w:rsidRDefault="00312C76" w:rsidP="00312C76">
      <w:r w:rsidRPr="003167FF">
        <w:rPr>
          <w:lang w:eastAsia="zh-CN"/>
        </w:rPr>
        <w:t>The p</w:t>
      </w:r>
      <w:r w:rsidRPr="003167FF">
        <w:t xml:space="preserve">rocedure for </w:t>
      </w:r>
      <w:r w:rsidRPr="003167FF">
        <w:rPr>
          <w:lang w:eastAsia="zh-CN"/>
        </w:rPr>
        <w:t>store group configurations at the group management</w:t>
      </w:r>
      <w:r w:rsidRPr="003167FF">
        <w:t xml:space="preserve"> </w:t>
      </w:r>
      <w:r w:rsidRPr="003167FF">
        <w:rPr>
          <w:lang w:eastAsia="zh-CN"/>
        </w:rPr>
        <w:t xml:space="preserve">server </w:t>
      </w:r>
      <w:r w:rsidRPr="003167FF">
        <w:t>is described in figure 10.3.6</w:t>
      </w:r>
      <w:r w:rsidRPr="003167FF">
        <w:rPr>
          <w:lang w:eastAsia="zh-CN"/>
        </w:rPr>
        <w:t>.1</w:t>
      </w:r>
      <w:r w:rsidRPr="003167FF">
        <w:t>-1.</w:t>
      </w:r>
    </w:p>
    <w:p w14:paraId="6D7E65B5" w14:textId="77777777" w:rsidR="00312C76" w:rsidRPr="003167FF" w:rsidRDefault="00312C76" w:rsidP="00312C76">
      <w:r w:rsidRPr="003167FF">
        <w:t>Pre-conditions:</w:t>
      </w:r>
    </w:p>
    <w:p w14:paraId="2510C558" w14:textId="77777777" w:rsidR="00312C76" w:rsidRPr="003167FF" w:rsidRDefault="00312C76" w:rsidP="00312C76">
      <w:pPr>
        <w:pStyle w:val="B1"/>
      </w:pPr>
      <w:r w:rsidRPr="003167FF">
        <w:t>-</w:t>
      </w:r>
      <w:r w:rsidRPr="003167FF">
        <w:tab/>
      </w:r>
      <w:r w:rsidRPr="003167FF">
        <w:rPr>
          <w:lang w:eastAsia="zh-CN"/>
        </w:rPr>
        <w:t>The group management server may have some pre-configuration data which can be used for online group configuration validation</w:t>
      </w:r>
      <w:r w:rsidRPr="003167FF">
        <w:t>;</w:t>
      </w:r>
    </w:p>
    <w:p w14:paraId="0F6F8CB9" w14:textId="77777777" w:rsidR="00312C76" w:rsidRPr="003167FF" w:rsidRDefault="00312C76" w:rsidP="00312C76">
      <w:pPr>
        <w:pStyle w:val="TH"/>
      </w:pPr>
      <w:r w:rsidRPr="003167FF">
        <w:object w:dxaOrig="5284" w:dyaOrig="4454" w14:anchorId="10216B37">
          <v:shape id="_x0000_i1090" type="#_x0000_t75" style="width:264.3pt;height:221.85pt" o:ole="">
            <v:imagedata r:id="rId141" o:title=""/>
          </v:shape>
          <o:OLEObject Type="Embed" ProgID="Visio.Drawing.11" ShapeID="_x0000_i1090" DrawAspect="Content" ObjectID="_1765969029" r:id="rId142"/>
        </w:object>
      </w:r>
    </w:p>
    <w:p w14:paraId="4576612F" w14:textId="77777777" w:rsidR="00312C76" w:rsidRPr="003167FF" w:rsidRDefault="00312C76" w:rsidP="00312C76">
      <w:pPr>
        <w:pStyle w:val="TF"/>
        <w:rPr>
          <w:lang w:eastAsia="zh-CN"/>
        </w:rPr>
      </w:pPr>
      <w:r w:rsidRPr="003167FF">
        <w:t>Figure 10.3.6</w:t>
      </w:r>
      <w:r w:rsidRPr="003167FF">
        <w:rPr>
          <w:lang w:eastAsia="zh-CN"/>
        </w:rPr>
        <w:t>.1</w:t>
      </w:r>
      <w:r w:rsidRPr="003167FF">
        <w:t xml:space="preserve">-1: </w:t>
      </w:r>
      <w:r w:rsidRPr="003167FF">
        <w:rPr>
          <w:lang w:eastAsia="zh-CN"/>
        </w:rPr>
        <w:t>Store group configurations at group management server</w:t>
      </w:r>
    </w:p>
    <w:p w14:paraId="697B28F4" w14:textId="77777777" w:rsidR="00312C76" w:rsidRPr="003167FF" w:rsidRDefault="00312C76" w:rsidP="00312C76">
      <w:pPr>
        <w:pStyle w:val="B1"/>
        <w:rPr>
          <w:lang w:eastAsia="zh-CN"/>
        </w:rPr>
      </w:pPr>
      <w:r w:rsidRPr="003167FF">
        <w:t>1.</w:t>
      </w:r>
      <w:r w:rsidRPr="003167FF">
        <w:tab/>
      </w:r>
      <w:r w:rsidRPr="003167FF">
        <w:rPr>
          <w:lang w:eastAsia="zh-CN"/>
        </w:rPr>
        <w:t>The group configurations are received by the group management client of an authorized user/UE or VAL server.</w:t>
      </w:r>
    </w:p>
    <w:p w14:paraId="34DF1386" w14:textId="77777777" w:rsidR="00312C76" w:rsidRPr="003167FF" w:rsidRDefault="00312C76" w:rsidP="00312C76">
      <w:pPr>
        <w:pStyle w:val="B1"/>
      </w:pPr>
      <w:r w:rsidRPr="003167FF">
        <w:t>2.</w:t>
      </w:r>
      <w:r w:rsidRPr="003167FF">
        <w:tab/>
      </w:r>
      <w:r w:rsidRPr="003167FF">
        <w:rPr>
          <w:lang w:eastAsia="zh-CN"/>
        </w:rPr>
        <w:t>The received group configurations are sent to the group management server for storage using a store group configuration request.</w:t>
      </w:r>
    </w:p>
    <w:p w14:paraId="6CFCD152" w14:textId="77777777" w:rsidR="00312C76" w:rsidRPr="003167FF" w:rsidRDefault="00312C76" w:rsidP="00312C76">
      <w:pPr>
        <w:pStyle w:val="B1"/>
        <w:rPr>
          <w:lang w:eastAsia="zh-CN"/>
        </w:rPr>
      </w:pPr>
      <w:r w:rsidRPr="003167FF">
        <w:t>3.</w:t>
      </w:r>
      <w:r w:rsidRPr="003167FF">
        <w:tab/>
      </w:r>
      <w:r w:rsidRPr="003167FF">
        <w:rPr>
          <w:lang w:eastAsia="zh-CN"/>
        </w:rPr>
        <w:t>The group management server may validate the group configurations before storage.</w:t>
      </w:r>
    </w:p>
    <w:p w14:paraId="39F7283B" w14:textId="77777777" w:rsidR="00312C76" w:rsidRPr="003167FF" w:rsidRDefault="00312C76" w:rsidP="00312C76">
      <w:pPr>
        <w:pStyle w:val="B1"/>
        <w:rPr>
          <w:lang w:eastAsia="zh-CN"/>
        </w:rPr>
      </w:pPr>
      <w:r w:rsidRPr="003167FF">
        <w:rPr>
          <w:lang w:eastAsia="zh-CN"/>
        </w:rPr>
        <w:t>4</w:t>
      </w:r>
      <w:r w:rsidRPr="003167FF">
        <w:t>.</w:t>
      </w:r>
      <w:r w:rsidRPr="003167FF">
        <w:tab/>
      </w:r>
      <w:r w:rsidRPr="003167FF">
        <w:rPr>
          <w:lang w:eastAsia="zh-CN"/>
        </w:rPr>
        <w:t>The group management server stores the group configurations.</w:t>
      </w:r>
    </w:p>
    <w:p w14:paraId="59CF3992" w14:textId="77777777" w:rsidR="00312C76" w:rsidRPr="003167FF" w:rsidRDefault="00312C76" w:rsidP="00312C76">
      <w:pPr>
        <w:pStyle w:val="B1"/>
        <w:rPr>
          <w:lang w:eastAsia="zh-CN"/>
        </w:rPr>
      </w:pPr>
      <w:r w:rsidRPr="003167FF">
        <w:rPr>
          <w:lang w:eastAsia="zh-CN"/>
        </w:rPr>
        <w:t>5</w:t>
      </w:r>
      <w:r w:rsidRPr="003167FF">
        <w:t>.</w:t>
      </w:r>
      <w:r w:rsidRPr="003167FF">
        <w:tab/>
      </w:r>
      <w:r w:rsidRPr="003167FF">
        <w:rPr>
          <w:lang w:eastAsia="zh-CN"/>
        </w:rPr>
        <w:t>The group management server provides a store group configuration response indicating success or failure. If any validation or storage fails, the group management server provides a failure indication in the store group configuration response.</w:t>
      </w:r>
    </w:p>
    <w:p w14:paraId="7DE08395" w14:textId="77777777" w:rsidR="00312C76" w:rsidRPr="003167FF" w:rsidRDefault="00312C76" w:rsidP="00312C76">
      <w:pPr>
        <w:pStyle w:val="Heading4"/>
      </w:pPr>
      <w:bookmarkStart w:id="968" w:name="_Toc433209673"/>
      <w:bookmarkStart w:id="969" w:name="_Toc453260198"/>
      <w:bookmarkStart w:id="970" w:name="_Toc453261085"/>
      <w:bookmarkStart w:id="971" w:name="_Toc453279830"/>
      <w:bookmarkStart w:id="972" w:name="_Toc459375168"/>
      <w:bookmarkStart w:id="973" w:name="_Toc468105412"/>
      <w:bookmarkStart w:id="974" w:name="_Toc468110507"/>
      <w:bookmarkStart w:id="975" w:name="_Toc533179733"/>
      <w:bookmarkStart w:id="976" w:name="_Toc155355619"/>
      <w:r w:rsidRPr="003167FF">
        <w:t>10.3.6.2</w:t>
      </w:r>
      <w:r w:rsidRPr="003167FF">
        <w:tab/>
        <w:t>Retrieve group configurations</w:t>
      </w:r>
      <w:bookmarkEnd w:id="968"/>
      <w:bookmarkEnd w:id="969"/>
      <w:bookmarkEnd w:id="970"/>
      <w:bookmarkEnd w:id="971"/>
      <w:bookmarkEnd w:id="972"/>
      <w:bookmarkEnd w:id="973"/>
      <w:bookmarkEnd w:id="974"/>
      <w:bookmarkEnd w:id="975"/>
      <w:bookmarkEnd w:id="976"/>
    </w:p>
    <w:p w14:paraId="2924DA66" w14:textId="77777777" w:rsidR="00312C76" w:rsidRPr="003167FF" w:rsidRDefault="00312C76" w:rsidP="00312C76">
      <w:r w:rsidRPr="003167FF">
        <w:rPr>
          <w:lang w:eastAsia="zh-CN"/>
        </w:rPr>
        <w:t>The p</w:t>
      </w:r>
      <w:r w:rsidRPr="003167FF">
        <w:t xml:space="preserve">rocedure for </w:t>
      </w:r>
      <w:r w:rsidRPr="003167FF">
        <w:rPr>
          <w:lang w:eastAsia="zh-CN"/>
        </w:rPr>
        <w:t>retrieve group configurations at the group management</w:t>
      </w:r>
      <w:r w:rsidRPr="003167FF">
        <w:t xml:space="preserve"> </w:t>
      </w:r>
      <w:r w:rsidRPr="003167FF">
        <w:rPr>
          <w:lang w:eastAsia="zh-CN"/>
        </w:rPr>
        <w:t xml:space="preserve">client or the VAL server </w:t>
      </w:r>
      <w:r w:rsidRPr="003167FF">
        <w:t>is described in figure 10.3.6</w:t>
      </w:r>
      <w:r w:rsidRPr="003167FF">
        <w:rPr>
          <w:lang w:eastAsia="zh-CN"/>
        </w:rPr>
        <w:t>.2</w:t>
      </w:r>
      <w:r w:rsidRPr="003167FF">
        <w:t>-1. This procedure can be used following service authorisation when the configuration management client has received the list of groups and the group management client needs to obtain the group configurations, or following a notification from the group management server that new group configuration information is available.</w:t>
      </w:r>
    </w:p>
    <w:p w14:paraId="05DB4ADB" w14:textId="77777777" w:rsidR="00312C76" w:rsidRPr="003167FF" w:rsidRDefault="00312C76" w:rsidP="00312C76">
      <w:r w:rsidRPr="003167FF">
        <w:t>Pre-conditions:</w:t>
      </w:r>
    </w:p>
    <w:p w14:paraId="48D37831" w14:textId="77777777" w:rsidR="00312C76" w:rsidRPr="003167FF" w:rsidRDefault="00312C76" w:rsidP="00312C76">
      <w:pPr>
        <w:pStyle w:val="B1"/>
      </w:pPr>
      <w:r w:rsidRPr="003167FF">
        <w:t>-</w:t>
      </w:r>
      <w:r w:rsidRPr="003167FF">
        <w:tab/>
        <w:t>The group management server has received configuration data for groups, and has stored this configuration data;</w:t>
      </w:r>
    </w:p>
    <w:p w14:paraId="73B6D853" w14:textId="77777777" w:rsidR="00312C76" w:rsidRPr="003167FF" w:rsidRDefault="00312C76" w:rsidP="00312C76">
      <w:pPr>
        <w:pStyle w:val="B1"/>
      </w:pPr>
      <w:r w:rsidRPr="003167FF">
        <w:t>-</w:t>
      </w:r>
      <w:r w:rsidRPr="003167FF">
        <w:tab/>
        <w:t xml:space="preserve">The </w:t>
      </w:r>
      <w:r w:rsidRPr="003167FF">
        <w:rPr>
          <w:lang w:eastAsia="zh-CN"/>
        </w:rPr>
        <w:t xml:space="preserve">VAL </w:t>
      </w:r>
      <w:r w:rsidRPr="003167FF">
        <w:t xml:space="preserve">UE has registered for service and the group management client </w:t>
      </w:r>
      <w:r w:rsidRPr="003167FF">
        <w:rPr>
          <w:lang w:eastAsia="zh-CN"/>
        </w:rPr>
        <w:t xml:space="preserve">or the VAL server </w:t>
      </w:r>
      <w:r w:rsidRPr="003167FF">
        <w:t>needs to download group configuration data applicable to the user/UE.</w:t>
      </w:r>
    </w:p>
    <w:p w14:paraId="4895D0E7" w14:textId="77777777" w:rsidR="00312C76" w:rsidRPr="003167FF" w:rsidRDefault="00312C76" w:rsidP="00312C76">
      <w:pPr>
        <w:pStyle w:val="TH"/>
      </w:pPr>
      <w:r w:rsidRPr="003167FF">
        <w:object w:dxaOrig="5092" w:dyaOrig="2574" w14:anchorId="6D1ACC8F">
          <v:shape id="_x0000_i1091" type="#_x0000_t75" style="width:255.95pt;height:128.6pt" o:ole="">
            <v:imagedata r:id="rId143" o:title=""/>
          </v:shape>
          <o:OLEObject Type="Embed" ProgID="Visio.Drawing.11" ShapeID="_x0000_i1091" DrawAspect="Content" ObjectID="_1765969030" r:id="rId144"/>
        </w:object>
      </w:r>
    </w:p>
    <w:p w14:paraId="367C055C" w14:textId="77777777" w:rsidR="00312C76" w:rsidRPr="003167FF" w:rsidRDefault="00312C76" w:rsidP="00312C76">
      <w:pPr>
        <w:pStyle w:val="TF"/>
        <w:rPr>
          <w:lang w:eastAsia="zh-CN"/>
        </w:rPr>
      </w:pPr>
      <w:r w:rsidRPr="003167FF">
        <w:t>Figure 10.3.6</w:t>
      </w:r>
      <w:r w:rsidRPr="003167FF">
        <w:rPr>
          <w:lang w:eastAsia="zh-CN"/>
        </w:rPr>
        <w:t>.2</w:t>
      </w:r>
      <w:r w:rsidRPr="003167FF">
        <w:t xml:space="preserve">-1: </w:t>
      </w:r>
      <w:r w:rsidRPr="003167FF">
        <w:rPr>
          <w:lang w:eastAsia="zh-CN"/>
        </w:rPr>
        <w:t>Retrieve group configurations</w:t>
      </w:r>
    </w:p>
    <w:p w14:paraId="4EE67349" w14:textId="77777777" w:rsidR="00312C76" w:rsidRPr="003167FF" w:rsidRDefault="00312C76" w:rsidP="00312C76">
      <w:pPr>
        <w:pStyle w:val="B1"/>
        <w:rPr>
          <w:lang w:eastAsia="zh-CN"/>
        </w:rPr>
      </w:pPr>
      <w:r w:rsidRPr="003167FF">
        <w:rPr>
          <w:lang w:eastAsia="zh-CN"/>
        </w:rPr>
        <w:lastRenderedPageBreak/>
        <w:t>1.</w:t>
      </w:r>
      <w:r w:rsidRPr="003167FF">
        <w:rPr>
          <w:lang w:eastAsia="zh-CN"/>
        </w:rPr>
        <w:tab/>
        <w:t>The group management client or the VAL server requests the group configuration data.</w:t>
      </w:r>
    </w:p>
    <w:p w14:paraId="79E1A1B1" w14:textId="67778DC9" w:rsidR="00312C76" w:rsidRPr="003167FF" w:rsidRDefault="00312C76" w:rsidP="00312C76">
      <w:pPr>
        <w:pStyle w:val="B1"/>
        <w:rPr>
          <w:lang w:eastAsia="zh-CN"/>
        </w:rPr>
      </w:pPr>
      <w:r w:rsidRPr="003167FF">
        <w:rPr>
          <w:lang w:eastAsia="zh-CN"/>
        </w:rPr>
        <w:t>2.</w:t>
      </w:r>
      <w:r w:rsidRPr="003167FF">
        <w:rPr>
          <w:lang w:eastAsia="zh-CN"/>
        </w:rPr>
        <w:tab/>
        <w:t xml:space="preserve">The group management server provides the group configuration data to the client or the VAL </w:t>
      </w:r>
      <w:r w:rsidR="00CA2EB5" w:rsidRPr="00CA2EB5">
        <w:rPr>
          <w:lang w:eastAsia="zh-CN"/>
        </w:rPr>
        <w:t>server</w:t>
      </w:r>
      <w:r w:rsidRPr="003167FF">
        <w:rPr>
          <w:lang w:eastAsia="zh-CN"/>
        </w:rPr>
        <w:t>.</w:t>
      </w:r>
    </w:p>
    <w:p w14:paraId="6004EBE6" w14:textId="77777777" w:rsidR="00312C76" w:rsidRPr="003167FF" w:rsidRDefault="00312C76" w:rsidP="00312C76">
      <w:pPr>
        <w:pStyle w:val="B1"/>
        <w:rPr>
          <w:lang w:eastAsia="zh-CN"/>
        </w:rPr>
      </w:pPr>
      <w:r w:rsidRPr="003167FF">
        <w:rPr>
          <w:lang w:eastAsia="zh-CN"/>
        </w:rPr>
        <w:t>3.</w:t>
      </w:r>
      <w:r w:rsidRPr="003167FF">
        <w:rPr>
          <w:lang w:eastAsia="zh-CN"/>
        </w:rPr>
        <w:tab/>
        <w:t>The group management client or the VAL server stores the group configuration information.</w:t>
      </w:r>
    </w:p>
    <w:p w14:paraId="37DAC646" w14:textId="77777777" w:rsidR="00312C76" w:rsidRPr="003167FF" w:rsidRDefault="00312C76" w:rsidP="00312C76">
      <w:pPr>
        <w:pStyle w:val="Heading4"/>
      </w:pPr>
      <w:bookmarkStart w:id="977" w:name="_Toc433209674"/>
      <w:bookmarkStart w:id="978" w:name="_Toc453260199"/>
      <w:bookmarkStart w:id="979" w:name="_Toc453261086"/>
      <w:bookmarkStart w:id="980" w:name="_Toc453279831"/>
      <w:bookmarkStart w:id="981" w:name="_Toc459375169"/>
      <w:bookmarkStart w:id="982" w:name="_Toc468105413"/>
      <w:bookmarkStart w:id="983" w:name="_Toc468110508"/>
      <w:bookmarkStart w:id="984" w:name="_Toc533179734"/>
      <w:bookmarkStart w:id="985" w:name="_Toc155355620"/>
      <w:r w:rsidRPr="003167FF">
        <w:t>10.3.6.3</w:t>
      </w:r>
      <w:r w:rsidRPr="003167FF">
        <w:tab/>
        <w:t xml:space="preserve">Subscription and notification for group configuration </w:t>
      </w:r>
      <w:bookmarkEnd w:id="977"/>
      <w:r w:rsidRPr="003167FF">
        <w:t>data</w:t>
      </w:r>
      <w:bookmarkEnd w:id="978"/>
      <w:bookmarkEnd w:id="979"/>
      <w:bookmarkEnd w:id="980"/>
      <w:bookmarkEnd w:id="981"/>
      <w:bookmarkEnd w:id="982"/>
      <w:bookmarkEnd w:id="983"/>
      <w:bookmarkEnd w:id="984"/>
      <w:bookmarkEnd w:id="985"/>
    </w:p>
    <w:p w14:paraId="5EF53E99" w14:textId="77777777" w:rsidR="00312C76" w:rsidRPr="003167FF" w:rsidRDefault="00312C76" w:rsidP="00312C76">
      <w:r w:rsidRPr="003167FF">
        <w:t>The procedure for subscription for group configuration</w:t>
      </w:r>
      <w:r w:rsidRPr="003167FF" w:rsidDel="00445E09">
        <w:t xml:space="preserve"> </w:t>
      </w:r>
      <w:r w:rsidRPr="003167FF">
        <w:t>data as described in figure 10.3.6.3-1 is used by the group management client to indicate to the group management server that it wishes to receive updates of group configuration</w:t>
      </w:r>
      <w:r w:rsidRPr="003167FF" w:rsidDel="00445E09">
        <w:t xml:space="preserve"> </w:t>
      </w:r>
      <w:r w:rsidRPr="003167FF">
        <w:t>data for groups for which it is authorized.</w:t>
      </w:r>
    </w:p>
    <w:p w14:paraId="016F6541" w14:textId="77777777" w:rsidR="00312C76" w:rsidRPr="003167FF" w:rsidRDefault="00312C76" w:rsidP="00312C76">
      <w:r w:rsidRPr="003167FF">
        <w:t>Pre-conditions:</w:t>
      </w:r>
    </w:p>
    <w:p w14:paraId="298C10C8" w14:textId="77777777" w:rsidR="00312C76" w:rsidRPr="003167FF" w:rsidRDefault="00312C76" w:rsidP="00312C76">
      <w:pPr>
        <w:pStyle w:val="B1"/>
      </w:pPr>
      <w:r w:rsidRPr="003167FF">
        <w:t>-</w:t>
      </w:r>
      <w:r w:rsidRPr="003167FF">
        <w:tab/>
      </w:r>
      <w:r w:rsidRPr="003167FF">
        <w:rPr>
          <w:lang w:eastAsia="zh-CN"/>
        </w:rPr>
        <w:t>The group management server has some group configurations stored.</w:t>
      </w:r>
    </w:p>
    <w:p w14:paraId="7D6C9BE6" w14:textId="77777777" w:rsidR="00312C76" w:rsidRPr="003167FF" w:rsidRDefault="00312C76" w:rsidP="00312C76">
      <w:pPr>
        <w:pStyle w:val="TH"/>
      </w:pPr>
      <w:r w:rsidRPr="003167FF">
        <w:object w:dxaOrig="5091" w:dyaOrig="1674" w14:anchorId="382670E7">
          <v:shape id="_x0000_i1092" type="#_x0000_t75" style="width:255.1pt;height:85.75pt" o:ole="">
            <v:imagedata r:id="rId145" o:title=""/>
          </v:shape>
          <o:OLEObject Type="Embed" ProgID="Visio.Drawing.11" ShapeID="_x0000_i1092" DrawAspect="Content" ObjectID="_1765969031" r:id="rId146"/>
        </w:object>
      </w:r>
    </w:p>
    <w:p w14:paraId="4AA5CAB1" w14:textId="77777777" w:rsidR="00312C76" w:rsidRPr="003167FF" w:rsidRDefault="00312C76" w:rsidP="00312C76">
      <w:pPr>
        <w:pStyle w:val="TF"/>
        <w:rPr>
          <w:lang w:eastAsia="zh-CN"/>
        </w:rPr>
      </w:pPr>
      <w:r w:rsidRPr="003167FF">
        <w:t>Figure 10.3.6</w:t>
      </w:r>
      <w:r w:rsidRPr="003167FF">
        <w:rPr>
          <w:lang w:eastAsia="zh-CN"/>
        </w:rPr>
        <w:t>.3</w:t>
      </w:r>
      <w:r w:rsidRPr="003167FF">
        <w:t xml:space="preserve">-1: </w:t>
      </w:r>
      <w:r w:rsidRPr="003167FF">
        <w:rPr>
          <w:lang w:eastAsia="zh-CN"/>
        </w:rPr>
        <w:t>Subscription for group configurations</w:t>
      </w:r>
    </w:p>
    <w:p w14:paraId="555DBB65" w14:textId="77777777" w:rsidR="00312C76" w:rsidRPr="003167FF" w:rsidRDefault="00312C76" w:rsidP="00312C76">
      <w:pPr>
        <w:pStyle w:val="B1"/>
        <w:rPr>
          <w:lang w:eastAsia="zh-CN"/>
        </w:rPr>
      </w:pPr>
      <w:r w:rsidRPr="003167FF">
        <w:t>1.</w:t>
      </w:r>
      <w:r w:rsidRPr="003167FF">
        <w:tab/>
      </w:r>
      <w:r w:rsidRPr="003167FF">
        <w:rPr>
          <w:lang w:eastAsia="zh-CN"/>
        </w:rPr>
        <w:t>The group management client subscribes to the group configuration information stored at the group management server using the subscribe group configuration request.</w:t>
      </w:r>
    </w:p>
    <w:p w14:paraId="07EAFC65" w14:textId="77777777" w:rsidR="00312C76" w:rsidRPr="003167FF" w:rsidRDefault="00312C76" w:rsidP="00312C76">
      <w:pPr>
        <w:pStyle w:val="B1"/>
        <w:rPr>
          <w:lang w:eastAsia="zh-CN"/>
        </w:rPr>
      </w:pPr>
      <w:r w:rsidRPr="003167FF">
        <w:rPr>
          <w:lang w:eastAsia="zh-CN"/>
        </w:rPr>
        <w:t>2</w:t>
      </w:r>
      <w:r w:rsidRPr="003167FF">
        <w:t>.</w:t>
      </w:r>
      <w:r w:rsidRPr="003167FF">
        <w:tab/>
      </w:r>
      <w:r w:rsidRPr="003167FF">
        <w:rPr>
          <w:lang w:eastAsia="zh-CN"/>
        </w:rPr>
        <w:t>The group management server provides a subscribe group configuration response to the group management client indicating success or failure of the request.</w:t>
      </w:r>
    </w:p>
    <w:p w14:paraId="5CE154FA" w14:textId="77777777" w:rsidR="00312C76" w:rsidRPr="003167FF" w:rsidRDefault="00312C76" w:rsidP="00312C76">
      <w:r w:rsidRPr="003167FF">
        <w:t>The procedure for notification of group configuration data as described in figure 10.3.6.3-2 is used by the group management server to inform the group management client that new group configuration data is available. It can also be used by the group management server to provide new group related key material to the group management client.</w:t>
      </w:r>
    </w:p>
    <w:p w14:paraId="4B85F40E" w14:textId="77777777" w:rsidR="00312C76" w:rsidRPr="003167FF" w:rsidRDefault="00312C76" w:rsidP="00312C76">
      <w:r w:rsidRPr="003167FF">
        <w:t>Pre-conditions:</w:t>
      </w:r>
    </w:p>
    <w:p w14:paraId="6CF092E0" w14:textId="77777777" w:rsidR="00312C76" w:rsidRPr="003167FF" w:rsidRDefault="00312C76" w:rsidP="00312C76">
      <w:pPr>
        <w:pStyle w:val="B1"/>
      </w:pPr>
      <w:r w:rsidRPr="003167FF">
        <w:t>-</w:t>
      </w:r>
      <w:r w:rsidRPr="003167FF">
        <w:tab/>
        <w:t>The group management client has subscribed to the group configuration information</w:t>
      </w:r>
    </w:p>
    <w:p w14:paraId="643F9AC0" w14:textId="77777777" w:rsidR="00312C76" w:rsidRPr="003167FF" w:rsidRDefault="00312C76" w:rsidP="00312C76">
      <w:pPr>
        <w:pStyle w:val="B1"/>
      </w:pPr>
      <w:r w:rsidRPr="003167FF">
        <w:t>-</w:t>
      </w:r>
      <w:r w:rsidRPr="003167FF">
        <w:tab/>
        <w:t>The group management server has received and stored new group configuration information, or the group management server has generated and stored new key material, or both of these have occurred.</w:t>
      </w:r>
    </w:p>
    <w:p w14:paraId="7720AFDB" w14:textId="77777777" w:rsidR="00312C76" w:rsidRPr="003167FF" w:rsidRDefault="00312C76" w:rsidP="00312C76">
      <w:pPr>
        <w:pStyle w:val="TH"/>
      </w:pPr>
      <w:r w:rsidRPr="003167FF">
        <w:object w:dxaOrig="5092" w:dyaOrig="2574" w14:anchorId="35C61793">
          <v:shape id="_x0000_i1093" type="#_x0000_t75" style="width:255.95pt;height:128.6pt" o:ole="">
            <v:imagedata r:id="rId147" o:title=""/>
          </v:shape>
          <o:OLEObject Type="Embed" ProgID="Visio.Drawing.11" ShapeID="_x0000_i1093" DrawAspect="Content" ObjectID="_1765969032" r:id="rId148"/>
        </w:object>
      </w:r>
    </w:p>
    <w:p w14:paraId="3C076B48" w14:textId="77777777" w:rsidR="00312C76" w:rsidRPr="003167FF" w:rsidRDefault="00312C76" w:rsidP="00312C76">
      <w:pPr>
        <w:pStyle w:val="TF"/>
        <w:rPr>
          <w:lang w:eastAsia="zh-CN"/>
        </w:rPr>
      </w:pPr>
      <w:r w:rsidRPr="003167FF">
        <w:t>Figure 10.3.6</w:t>
      </w:r>
      <w:r w:rsidRPr="003167FF">
        <w:rPr>
          <w:lang w:eastAsia="zh-CN"/>
        </w:rPr>
        <w:t>.3</w:t>
      </w:r>
      <w:r w:rsidRPr="003167FF">
        <w:t>-</w:t>
      </w:r>
      <w:r w:rsidRPr="003167FF">
        <w:rPr>
          <w:lang w:eastAsia="zh-CN"/>
        </w:rPr>
        <w:t>2</w:t>
      </w:r>
      <w:r w:rsidRPr="003167FF">
        <w:t xml:space="preserve">: </w:t>
      </w:r>
      <w:r w:rsidRPr="003167FF">
        <w:rPr>
          <w:lang w:eastAsia="zh-CN"/>
        </w:rPr>
        <w:t>Notification of group configurations</w:t>
      </w:r>
    </w:p>
    <w:p w14:paraId="03AB736A" w14:textId="77777777" w:rsidR="00312C76" w:rsidRPr="003167FF" w:rsidRDefault="00312C76" w:rsidP="00312C76">
      <w:pPr>
        <w:pStyle w:val="B1"/>
        <w:rPr>
          <w:lang w:eastAsia="zh-CN"/>
        </w:rPr>
      </w:pPr>
      <w:r w:rsidRPr="003167FF">
        <w:rPr>
          <w:lang w:eastAsia="zh-CN"/>
        </w:rPr>
        <w:t>1</w:t>
      </w:r>
      <w:r w:rsidRPr="003167FF">
        <w:t>.</w:t>
      </w:r>
      <w:r w:rsidRPr="003167FF">
        <w:tab/>
      </w:r>
      <w:r w:rsidRPr="003167FF">
        <w:rPr>
          <w:lang w:eastAsia="zh-CN"/>
        </w:rPr>
        <w:t>The group management server provides the notification to the group management client, who previously subscribed for the group configuration information. Optionally, the notify group configuration request may contain group related key material for the group management client.</w:t>
      </w:r>
    </w:p>
    <w:p w14:paraId="63775D35" w14:textId="77777777" w:rsidR="00312C76" w:rsidRPr="003167FF" w:rsidRDefault="00312C76" w:rsidP="00312C76">
      <w:pPr>
        <w:pStyle w:val="B1"/>
      </w:pPr>
      <w:r w:rsidRPr="003167FF">
        <w:rPr>
          <w:lang w:eastAsia="zh-CN"/>
        </w:rPr>
        <w:t>2.</w:t>
      </w:r>
      <w:r w:rsidRPr="003167FF">
        <w:tab/>
      </w:r>
      <w:r w:rsidRPr="003167FF">
        <w:rPr>
          <w:lang w:eastAsia="zh-CN"/>
        </w:rPr>
        <w:t xml:space="preserve">The </w:t>
      </w:r>
      <w:r w:rsidRPr="003167FF">
        <w:t>group management client provides a notify group configuration response to the group management server.</w:t>
      </w:r>
    </w:p>
    <w:p w14:paraId="753FA0D4" w14:textId="77777777" w:rsidR="00312C76" w:rsidRPr="003167FF" w:rsidRDefault="00312C76" w:rsidP="00312C76">
      <w:pPr>
        <w:pStyle w:val="B1"/>
      </w:pPr>
      <w:r w:rsidRPr="003167FF">
        <w:lastRenderedPageBreak/>
        <w:t>3.</w:t>
      </w:r>
      <w:r w:rsidRPr="003167FF">
        <w:tab/>
        <w:t>If the group management server had provided group related key material to the group management client, the group management client stores the key material.</w:t>
      </w:r>
    </w:p>
    <w:p w14:paraId="2509D868" w14:textId="77777777" w:rsidR="00312C76" w:rsidRPr="003167FF" w:rsidRDefault="00312C76" w:rsidP="00312C76">
      <w:r w:rsidRPr="003167FF">
        <w:t>If the group management server has notified the group management client about new group configuration information through this procedure, the group management client may then follow the procedure described in subclause 10.3.6.2 in order to retrieve that group configuration information.</w:t>
      </w:r>
    </w:p>
    <w:p w14:paraId="777311D8" w14:textId="48A9F8BC" w:rsidR="0027012B" w:rsidRDefault="0027012B" w:rsidP="0027012B">
      <w:bookmarkStart w:id="986" w:name="_Toc424654459"/>
      <w:bookmarkStart w:id="987" w:name="_Toc428365043"/>
      <w:bookmarkStart w:id="988" w:name="_Toc433209678"/>
      <w:bookmarkStart w:id="989" w:name="_Toc453260200"/>
      <w:bookmarkStart w:id="990" w:name="_Toc453261087"/>
      <w:bookmarkStart w:id="991" w:name="_Toc453279832"/>
      <w:bookmarkStart w:id="992" w:name="_Toc459375170"/>
      <w:bookmarkStart w:id="993" w:name="_Toc468105414"/>
      <w:bookmarkStart w:id="994" w:name="_Toc468110509"/>
      <w:bookmarkStart w:id="995" w:name="_Toc533179735"/>
      <w:r>
        <w:t>F</w:t>
      </w:r>
      <w:r w:rsidRPr="003167FF">
        <w:t>igure 10.3.6.3-</w:t>
      </w:r>
      <w:r>
        <w:t>3</w:t>
      </w:r>
      <w:r w:rsidRPr="003167FF">
        <w:t xml:space="preserve"> illustrates the high-level </w:t>
      </w:r>
      <w:r>
        <w:t>unsubscription for group configuration</w:t>
      </w:r>
      <w:r w:rsidRPr="00882BED">
        <w:t xml:space="preserve"> </w:t>
      </w:r>
      <w:r w:rsidRPr="003167FF">
        <w:t>procedure</w:t>
      </w:r>
      <w:r>
        <w:t xml:space="preserve"> </w:t>
      </w:r>
      <w:r w:rsidRPr="003167FF">
        <w:t xml:space="preserve">used by </w:t>
      </w:r>
      <w:r>
        <w:t>a</w:t>
      </w:r>
      <w:r w:rsidRPr="003167FF">
        <w:t xml:space="preserve"> group management client to indicate to </w:t>
      </w:r>
      <w:r>
        <w:t>a</w:t>
      </w:r>
      <w:r w:rsidRPr="003167FF">
        <w:t xml:space="preserve"> group management server to </w:t>
      </w:r>
      <w:r>
        <w:t>stop sending</w:t>
      </w:r>
      <w:r w:rsidRPr="003167FF">
        <w:t xml:space="preserve"> </w:t>
      </w:r>
      <w:r>
        <w:t>notifications</w:t>
      </w:r>
      <w:r w:rsidRPr="003167FF">
        <w:t xml:space="preserve"> of group configuration</w:t>
      </w:r>
      <w:r w:rsidRPr="003167FF" w:rsidDel="00445E09">
        <w:t xml:space="preserve"> </w:t>
      </w:r>
      <w:r w:rsidRPr="003167FF">
        <w:t xml:space="preserve">data </w:t>
      </w:r>
      <w:r>
        <w:t xml:space="preserve">changes </w:t>
      </w:r>
      <w:r w:rsidRPr="003167FF">
        <w:t>for groups for which it is authorized.</w:t>
      </w:r>
    </w:p>
    <w:p w14:paraId="14807053" w14:textId="77777777" w:rsidR="0027012B" w:rsidRPr="003167FF" w:rsidRDefault="0027012B" w:rsidP="0027012B">
      <w:r w:rsidRPr="003167FF">
        <w:t>Pre-conditions:</w:t>
      </w:r>
    </w:p>
    <w:p w14:paraId="1E61E683" w14:textId="77777777" w:rsidR="0027012B" w:rsidRPr="003167FF" w:rsidRDefault="0027012B" w:rsidP="0027012B">
      <w:pPr>
        <w:pStyle w:val="B1"/>
      </w:pPr>
      <w:r w:rsidRPr="003167FF">
        <w:t>-</w:t>
      </w:r>
      <w:r w:rsidRPr="003167FF">
        <w:tab/>
      </w:r>
      <w:r w:rsidRPr="003167FF">
        <w:rPr>
          <w:lang w:eastAsia="zh-CN"/>
        </w:rPr>
        <w:t xml:space="preserve">The group management </w:t>
      </w:r>
      <w:r>
        <w:rPr>
          <w:lang w:eastAsia="zh-CN"/>
        </w:rPr>
        <w:t xml:space="preserve">client has an active subscription to </w:t>
      </w:r>
      <w:r w:rsidRPr="003167FF">
        <w:t>group configuration data</w:t>
      </w:r>
      <w:r>
        <w:t xml:space="preserve"> changes</w:t>
      </w:r>
      <w:r w:rsidRPr="003167FF">
        <w:rPr>
          <w:lang w:eastAsia="zh-CN"/>
        </w:rPr>
        <w:t>.</w:t>
      </w:r>
    </w:p>
    <w:p w14:paraId="2CD4F892" w14:textId="77777777" w:rsidR="0027012B" w:rsidRPr="003167FF" w:rsidRDefault="0027012B" w:rsidP="0027012B">
      <w:pPr>
        <w:pStyle w:val="TH"/>
      </w:pPr>
      <w:r w:rsidRPr="003167FF">
        <w:object w:dxaOrig="5976" w:dyaOrig="1958" w14:anchorId="61FE64EF">
          <v:shape id="_x0000_i1094" type="#_x0000_t75" style="width:299.25pt;height:100.7pt" o:ole="">
            <v:imagedata r:id="rId149" o:title=""/>
          </v:shape>
          <o:OLEObject Type="Embed" ProgID="Visio.Drawing.11" ShapeID="_x0000_i1094" DrawAspect="Content" ObjectID="_1765969033" r:id="rId150"/>
        </w:object>
      </w:r>
    </w:p>
    <w:p w14:paraId="0150CFBC" w14:textId="5A5271C1" w:rsidR="0027012B" w:rsidRPr="003167FF" w:rsidRDefault="0027012B" w:rsidP="0027012B">
      <w:pPr>
        <w:pStyle w:val="TF"/>
        <w:rPr>
          <w:lang w:eastAsia="zh-CN"/>
        </w:rPr>
      </w:pPr>
      <w:r w:rsidRPr="003167FF">
        <w:t>Figure 10.3.6.3-</w:t>
      </w:r>
      <w:r>
        <w:t>3</w:t>
      </w:r>
      <w:r w:rsidRPr="003167FF">
        <w:t xml:space="preserve">: </w:t>
      </w:r>
      <w:r>
        <w:rPr>
          <w:lang w:eastAsia="zh-CN"/>
        </w:rPr>
        <w:t>Uns</w:t>
      </w:r>
      <w:r w:rsidRPr="003167FF">
        <w:rPr>
          <w:lang w:eastAsia="zh-CN"/>
        </w:rPr>
        <w:t>ubscription for group configurations</w:t>
      </w:r>
    </w:p>
    <w:p w14:paraId="143E18D8" w14:textId="67B9194E" w:rsidR="0027012B" w:rsidRPr="003167FF" w:rsidRDefault="0027012B" w:rsidP="0027012B">
      <w:pPr>
        <w:pStyle w:val="B1"/>
        <w:rPr>
          <w:lang w:eastAsia="zh-CN"/>
        </w:rPr>
      </w:pPr>
      <w:r w:rsidRPr="003167FF">
        <w:t>1.</w:t>
      </w:r>
      <w:r w:rsidRPr="003167FF">
        <w:tab/>
      </w:r>
      <w:r w:rsidRPr="003167FF">
        <w:rPr>
          <w:lang w:eastAsia="zh-CN"/>
        </w:rPr>
        <w:t xml:space="preserve">The group management client </w:t>
      </w:r>
      <w:r>
        <w:rPr>
          <w:lang w:eastAsia="zh-CN"/>
        </w:rPr>
        <w:t>decides to unsubscribe notifications about group configuration data changes and sends an</w:t>
      </w:r>
      <w:r w:rsidRPr="003167FF">
        <w:rPr>
          <w:lang w:eastAsia="zh-CN"/>
        </w:rPr>
        <w:t xml:space="preserve"> </w:t>
      </w:r>
      <w:r>
        <w:rPr>
          <w:lang w:eastAsia="zh-CN"/>
        </w:rPr>
        <w:t>u</w:t>
      </w:r>
      <w:r w:rsidRPr="00DD0A9E">
        <w:rPr>
          <w:lang w:eastAsia="zh-CN"/>
        </w:rPr>
        <w:t xml:space="preserve">nsubscribe group configuration </w:t>
      </w:r>
      <w:r>
        <w:rPr>
          <w:lang w:eastAsia="zh-CN"/>
        </w:rPr>
        <w:t xml:space="preserve">request to the group management server </w:t>
      </w:r>
      <w:r>
        <w:rPr>
          <w:lang w:val="nl-NL" w:eastAsia="zh-CN"/>
        </w:rPr>
        <w:t xml:space="preserve">including the information </w:t>
      </w:r>
      <w:r w:rsidRPr="005D6207">
        <w:rPr>
          <w:lang w:val="nl-NL" w:eastAsia="zh-CN"/>
        </w:rPr>
        <w:t>specified in table </w:t>
      </w:r>
      <w:r w:rsidRPr="00DD0A9E">
        <w:t>10.3.2.</w:t>
      </w:r>
      <w:r>
        <w:t>43</w:t>
      </w:r>
      <w:r w:rsidRPr="00DD0A9E">
        <w:t>-1</w:t>
      </w:r>
      <w:r w:rsidRPr="003167FF">
        <w:rPr>
          <w:lang w:eastAsia="zh-CN"/>
        </w:rPr>
        <w:t>.</w:t>
      </w:r>
    </w:p>
    <w:p w14:paraId="2D4BDD21" w14:textId="522BAF1E" w:rsidR="0027012B" w:rsidRPr="003167FF" w:rsidRDefault="0027012B" w:rsidP="0027012B">
      <w:pPr>
        <w:pStyle w:val="B1"/>
        <w:rPr>
          <w:lang w:eastAsia="zh-CN"/>
        </w:rPr>
      </w:pPr>
      <w:r w:rsidRPr="003167FF">
        <w:rPr>
          <w:lang w:eastAsia="zh-CN"/>
        </w:rPr>
        <w:t>2</w:t>
      </w:r>
      <w:r w:rsidRPr="003167FF">
        <w:t>.</w:t>
      </w:r>
      <w:r w:rsidRPr="003167FF">
        <w:tab/>
      </w:r>
      <w:r w:rsidRPr="00ED1EF9">
        <w:rPr>
          <w:lang w:val="nl-NL" w:eastAsia="zh-CN"/>
        </w:rPr>
        <w:t xml:space="preserve">The </w:t>
      </w:r>
      <w:r>
        <w:rPr>
          <w:lang w:val="nl-NL" w:eastAsia="zh-CN"/>
        </w:rPr>
        <w:t>group</w:t>
      </w:r>
      <w:r w:rsidRPr="00ED1EF9">
        <w:rPr>
          <w:lang w:val="nl-NL" w:eastAsia="zh-CN"/>
        </w:rPr>
        <w:t xml:space="preserve"> management server shall check if the </w:t>
      </w:r>
      <w:r>
        <w:rPr>
          <w:lang w:val="nl-NL" w:eastAsia="zh-CN"/>
        </w:rPr>
        <w:t>group management client</w:t>
      </w:r>
      <w:r w:rsidRPr="00ED1EF9">
        <w:rPr>
          <w:lang w:val="nl-NL" w:eastAsia="zh-CN"/>
        </w:rPr>
        <w:t xml:space="preserve"> is authorized to </w:t>
      </w:r>
      <w:r>
        <w:rPr>
          <w:lang w:val="nl-NL" w:eastAsia="zh-CN"/>
        </w:rPr>
        <w:t>perform the unsubscribe operation. If so, t</w:t>
      </w:r>
      <w:r w:rsidRPr="005D6207">
        <w:rPr>
          <w:lang w:val="nl-NL" w:eastAsia="zh-CN"/>
        </w:rPr>
        <w:t xml:space="preserve">he </w:t>
      </w:r>
      <w:r>
        <w:rPr>
          <w:lang w:val="nl-NL" w:eastAsia="zh-CN"/>
        </w:rPr>
        <w:t>group</w:t>
      </w:r>
      <w:r w:rsidRPr="005D6207">
        <w:rPr>
          <w:lang w:val="nl-NL" w:eastAsia="zh-CN"/>
        </w:rPr>
        <w:t xml:space="preserve"> management server </w:t>
      </w:r>
      <w:r>
        <w:rPr>
          <w:lang w:val="nl-NL" w:eastAsia="zh-CN"/>
        </w:rPr>
        <w:t xml:space="preserve">cancels the subscription and </w:t>
      </w:r>
      <w:r w:rsidRPr="003167FF">
        <w:rPr>
          <w:lang w:eastAsia="zh-CN"/>
        </w:rPr>
        <w:t>provides a</w:t>
      </w:r>
      <w:r>
        <w:rPr>
          <w:lang w:eastAsia="zh-CN"/>
        </w:rPr>
        <w:t>n</w:t>
      </w:r>
      <w:r w:rsidRPr="003167FF">
        <w:rPr>
          <w:lang w:eastAsia="zh-CN"/>
        </w:rPr>
        <w:t xml:space="preserve"> </w:t>
      </w:r>
      <w:r>
        <w:rPr>
          <w:lang w:eastAsia="zh-CN"/>
        </w:rPr>
        <w:t>u</w:t>
      </w:r>
      <w:r w:rsidRPr="00DD0A9E">
        <w:rPr>
          <w:lang w:eastAsia="zh-CN"/>
        </w:rPr>
        <w:t>nsubscribe group configuration</w:t>
      </w:r>
      <w:r w:rsidRPr="003167FF">
        <w:rPr>
          <w:lang w:eastAsia="zh-CN"/>
        </w:rPr>
        <w:t xml:space="preserve"> response to the group management</w:t>
      </w:r>
      <w:r>
        <w:rPr>
          <w:lang w:eastAsia="zh-CN"/>
        </w:rPr>
        <w:t xml:space="preserve"> </w:t>
      </w:r>
      <w:r>
        <w:rPr>
          <w:lang w:val="nl-NL" w:eastAsia="zh-CN"/>
        </w:rPr>
        <w:t xml:space="preserve">including the information </w:t>
      </w:r>
      <w:r w:rsidRPr="005D6207">
        <w:rPr>
          <w:lang w:val="nl-NL" w:eastAsia="zh-CN"/>
        </w:rPr>
        <w:t>specified in table </w:t>
      </w:r>
      <w:r w:rsidRPr="003167FF">
        <w:t>10.3.2.</w:t>
      </w:r>
      <w:r>
        <w:t>44-1</w:t>
      </w:r>
      <w:r>
        <w:rPr>
          <w:lang w:eastAsia="zh-CN"/>
        </w:rPr>
        <w:t>.</w:t>
      </w:r>
    </w:p>
    <w:p w14:paraId="35872F27" w14:textId="4084913B" w:rsidR="00762895" w:rsidRPr="003167FF" w:rsidRDefault="00762895" w:rsidP="00762895">
      <w:r>
        <w:t>Figure 10.3.6.3-4 describes a procedure</w:t>
      </w:r>
      <w:r w:rsidRPr="003167FF">
        <w:t xml:space="preserve"> used by the group management client to </w:t>
      </w:r>
      <w:r>
        <w:t>update some parameters related to an existing subscription, for instance the notification target URI or the m</w:t>
      </w:r>
      <w:r w:rsidRPr="00714834">
        <w:t>inimum time between consecutive notifications</w:t>
      </w:r>
      <w:r w:rsidRPr="003167FF">
        <w:t>.</w:t>
      </w:r>
    </w:p>
    <w:p w14:paraId="1E28BA38" w14:textId="77777777" w:rsidR="00762895" w:rsidRPr="003167FF" w:rsidRDefault="00762895" w:rsidP="00762895">
      <w:r w:rsidRPr="003167FF">
        <w:t>Pre-conditions:</w:t>
      </w:r>
    </w:p>
    <w:p w14:paraId="1B7CC206" w14:textId="77777777" w:rsidR="00762895" w:rsidRPr="003167FF" w:rsidRDefault="00762895" w:rsidP="00762895">
      <w:pPr>
        <w:pStyle w:val="B1"/>
      </w:pPr>
      <w:r w:rsidRPr="003167FF">
        <w:t>-</w:t>
      </w:r>
      <w:r w:rsidRPr="003167FF">
        <w:tab/>
      </w:r>
      <w:r w:rsidRPr="003167FF">
        <w:rPr>
          <w:lang w:eastAsia="zh-CN"/>
        </w:rPr>
        <w:t xml:space="preserve">The group management </w:t>
      </w:r>
      <w:r>
        <w:rPr>
          <w:lang w:eastAsia="zh-CN"/>
        </w:rPr>
        <w:t xml:space="preserve">client has an active subscription to </w:t>
      </w:r>
      <w:r w:rsidRPr="003167FF">
        <w:t>group configuration data</w:t>
      </w:r>
      <w:r>
        <w:t xml:space="preserve"> changes</w:t>
      </w:r>
      <w:r w:rsidRPr="003167FF">
        <w:rPr>
          <w:lang w:eastAsia="zh-CN"/>
        </w:rPr>
        <w:t>.</w:t>
      </w:r>
    </w:p>
    <w:p w14:paraId="1C2C2531" w14:textId="77777777" w:rsidR="00762895" w:rsidRPr="003167FF" w:rsidRDefault="00762895" w:rsidP="00762895">
      <w:pPr>
        <w:pStyle w:val="TH"/>
      </w:pPr>
      <w:r w:rsidRPr="003167FF">
        <w:object w:dxaOrig="5976" w:dyaOrig="1958" w14:anchorId="0F4DC4E5">
          <v:shape id="_x0000_i1095" type="#_x0000_t75" style="width:299.25pt;height:99.9pt" o:ole="">
            <v:imagedata r:id="rId151" o:title=""/>
          </v:shape>
          <o:OLEObject Type="Embed" ProgID="Visio.Drawing.11" ShapeID="_x0000_i1095" DrawAspect="Content" ObjectID="_1765969034" r:id="rId152"/>
        </w:object>
      </w:r>
    </w:p>
    <w:p w14:paraId="649B8770" w14:textId="2EB6D841" w:rsidR="00762895" w:rsidRPr="003167FF" w:rsidRDefault="00762895" w:rsidP="00762895">
      <w:pPr>
        <w:pStyle w:val="TF"/>
        <w:rPr>
          <w:lang w:eastAsia="zh-CN"/>
        </w:rPr>
      </w:pPr>
      <w:r w:rsidRPr="003167FF">
        <w:t>Figure 10.3.6.3-</w:t>
      </w:r>
      <w:r>
        <w:t>4</w:t>
      </w:r>
      <w:r w:rsidRPr="003167FF">
        <w:t xml:space="preserve">: </w:t>
      </w:r>
      <w:r>
        <w:t xml:space="preserve">Update an existing </w:t>
      </w:r>
      <w:r>
        <w:rPr>
          <w:lang w:eastAsia="zh-CN"/>
        </w:rPr>
        <w:t>s</w:t>
      </w:r>
      <w:r w:rsidRPr="003167FF">
        <w:rPr>
          <w:lang w:eastAsia="zh-CN"/>
        </w:rPr>
        <w:t>ubscription for group configurations</w:t>
      </w:r>
    </w:p>
    <w:p w14:paraId="3DA7CE32" w14:textId="77777777" w:rsidR="00762895" w:rsidRPr="003167FF" w:rsidRDefault="00762895" w:rsidP="00762895">
      <w:pPr>
        <w:pStyle w:val="B1"/>
        <w:rPr>
          <w:lang w:eastAsia="zh-CN"/>
        </w:rPr>
      </w:pPr>
      <w:r w:rsidRPr="003167FF">
        <w:t>1.</w:t>
      </w:r>
      <w:r w:rsidRPr="003167FF">
        <w:tab/>
      </w:r>
      <w:r w:rsidRPr="003167FF">
        <w:rPr>
          <w:lang w:eastAsia="zh-CN"/>
        </w:rPr>
        <w:t xml:space="preserve">The group management client </w:t>
      </w:r>
      <w:r>
        <w:rPr>
          <w:lang w:eastAsia="zh-CN"/>
        </w:rPr>
        <w:t>decides to update an active subscription and sends a</w:t>
      </w:r>
      <w:r w:rsidRPr="003167FF">
        <w:rPr>
          <w:lang w:eastAsia="zh-CN"/>
        </w:rPr>
        <w:t xml:space="preserve"> group configuration </w:t>
      </w:r>
      <w:r>
        <w:rPr>
          <w:lang w:eastAsia="zh-CN"/>
        </w:rPr>
        <w:t>subscription update</w:t>
      </w:r>
      <w:r w:rsidRPr="003167FF">
        <w:rPr>
          <w:lang w:eastAsia="zh-CN"/>
        </w:rPr>
        <w:t xml:space="preserve"> request</w:t>
      </w:r>
      <w:r>
        <w:rPr>
          <w:lang w:eastAsia="zh-CN"/>
        </w:rPr>
        <w:t xml:space="preserve"> to the group management server </w:t>
      </w:r>
      <w:r>
        <w:rPr>
          <w:lang w:val="nl-NL" w:eastAsia="zh-CN"/>
        </w:rPr>
        <w:t xml:space="preserve">including the information </w:t>
      </w:r>
      <w:r w:rsidRPr="005D6207">
        <w:rPr>
          <w:lang w:val="nl-NL" w:eastAsia="zh-CN"/>
        </w:rPr>
        <w:t>specified in table </w:t>
      </w:r>
      <w:r w:rsidRPr="003167FF">
        <w:t>10.3.2.</w:t>
      </w:r>
      <w:r>
        <w:t>45</w:t>
      </w:r>
      <w:r w:rsidRPr="003167FF">
        <w:t>-</w:t>
      </w:r>
      <w:r w:rsidRPr="003167FF">
        <w:rPr>
          <w:lang w:eastAsia="zh-CN"/>
        </w:rPr>
        <w:t>1.</w:t>
      </w:r>
    </w:p>
    <w:p w14:paraId="699E2D54" w14:textId="77777777" w:rsidR="00762895" w:rsidRDefault="00762895" w:rsidP="00762895">
      <w:pPr>
        <w:pStyle w:val="B1"/>
        <w:rPr>
          <w:lang w:eastAsia="zh-CN"/>
        </w:rPr>
      </w:pPr>
      <w:r w:rsidRPr="003167FF">
        <w:rPr>
          <w:lang w:eastAsia="zh-CN"/>
        </w:rPr>
        <w:t>2</w:t>
      </w:r>
      <w:r w:rsidRPr="003167FF">
        <w:t>.</w:t>
      </w:r>
      <w:r w:rsidRPr="003167FF">
        <w:tab/>
      </w:r>
      <w:r w:rsidRPr="00ED1EF9">
        <w:rPr>
          <w:lang w:val="nl-NL" w:eastAsia="zh-CN"/>
        </w:rPr>
        <w:t xml:space="preserve">The </w:t>
      </w:r>
      <w:r>
        <w:rPr>
          <w:lang w:val="nl-NL" w:eastAsia="zh-CN"/>
        </w:rPr>
        <w:t>group</w:t>
      </w:r>
      <w:r w:rsidRPr="00ED1EF9">
        <w:rPr>
          <w:lang w:val="nl-NL" w:eastAsia="zh-CN"/>
        </w:rPr>
        <w:t xml:space="preserve"> management server shall check if the </w:t>
      </w:r>
      <w:r>
        <w:rPr>
          <w:lang w:val="nl-NL" w:eastAsia="zh-CN"/>
        </w:rPr>
        <w:t>group management client</w:t>
      </w:r>
      <w:r w:rsidRPr="00ED1EF9">
        <w:rPr>
          <w:lang w:val="nl-NL" w:eastAsia="zh-CN"/>
        </w:rPr>
        <w:t xml:space="preserve"> is authorized to update the subscription</w:t>
      </w:r>
      <w:r>
        <w:rPr>
          <w:lang w:val="nl-NL" w:eastAsia="zh-CN"/>
        </w:rPr>
        <w:t>. If so, t</w:t>
      </w:r>
      <w:r w:rsidRPr="005D6207">
        <w:rPr>
          <w:lang w:val="nl-NL" w:eastAsia="zh-CN"/>
        </w:rPr>
        <w:t xml:space="preserve">he </w:t>
      </w:r>
      <w:r>
        <w:rPr>
          <w:lang w:val="nl-NL" w:eastAsia="zh-CN"/>
        </w:rPr>
        <w:t>group</w:t>
      </w:r>
      <w:r w:rsidRPr="005D6207">
        <w:rPr>
          <w:lang w:val="nl-NL" w:eastAsia="zh-CN"/>
        </w:rPr>
        <w:t xml:space="preserve"> management server </w:t>
      </w:r>
      <w:r>
        <w:rPr>
          <w:lang w:val="nl-NL" w:eastAsia="zh-CN"/>
        </w:rPr>
        <w:t>updates</w:t>
      </w:r>
      <w:r w:rsidRPr="005D6207">
        <w:rPr>
          <w:lang w:val="nl-NL" w:eastAsia="zh-CN"/>
        </w:rPr>
        <w:t xml:space="preserve"> the subscription</w:t>
      </w:r>
      <w:r>
        <w:rPr>
          <w:lang w:val="nl-NL" w:eastAsia="zh-CN"/>
        </w:rPr>
        <w:t xml:space="preserve"> and </w:t>
      </w:r>
      <w:r w:rsidRPr="003167FF">
        <w:rPr>
          <w:lang w:eastAsia="zh-CN"/>
        </w:rPr>
        <w:t xml:space="preserve">provides a group configuration </w:t>
      </w:r>
      <w:r>
        <w:rPr>
          <w:lang w:eastAsia="zh-CN"/>
        </w:rPr>
        <w:t xml:space="preserve">subscription update </w:t>
      </w:r>
      <w:r w:rsidRPr="003167FF">
        <w:rPr>
          <w:lang w:eastAsia="zh-CN"/>
        </w:rPr>
        <w:t>response to the group management</w:t>
      </w:r>
      <w:r>
        <w:rPr>
          <w:lang w:eastAsia="zh-CN"/>
        </w:rPr>
        <w:t xml:space="preserve"> </w:t>
      </w:r>
      <w:r>
        <w:rPr>
          <w:lang w:val="nl-NL" w:eastAsia="zh-CN"/>
        </w:rPr>
        <w:t xml:space="preserve">including the information </w:t>
      </w:r>
      <w:r w:rsidRPr="005D6207">
        <w:rPr>
          <w:lang w:val="nl-NL" w:eastAsia="zh-CN"/>
        </w:rPr>
        <w:t>specified in table </w:t>
      </w:r>
      <w:r w:rsidRPr="003167FF">
        <w:t>10.3.2.</w:t>
      </w:r>
      <w:r>
        <w:t>46</w:t>
      </w:r>
      <w:r w:rsidRPr="003167FF">
        <w:t>-</w:t>
      </w:r>
      <w:r w:rsidRPr="003167FF">
        <w:rPr>
          <w:lang w:eastAsia="zh-CN"/>
        </w:rPr>
        <w:t>1.</w:t>
      </w:r>
    </w:p>
    <w:p w14:paraId="05BFDD22" w14:textId="77777777" w:rsidR="00312C76" w:rsidRPr="003167FF" w:rsidRDefault="00312C76" w:rsidP="00312C76">
      <w:pPr>
        <w:pStyle w:val="Heading4"/>
      </w:pPr>
      <w:bookmarkStart w:id="996" w:name="_Toc155355621"/>
      <w:r w:rsidRPr="003167FF">
        <w:lastRenderedPageBreak/>
        <w:t>10.3.6.4</w:t>
      </w:r>
      <w:r w:rsidRPr="003167FF">
        <w:tab/>
        <w:t>Structure of group configuration data</w:t>
      </w:r>
      <w:bookmarkEnd w:id="986"/>
      <w:bookmarkEnd w:id="987"/>
      <w:bookmarkEnd w:id="988"/>
      <w:bookmarkEnd w:id="989"/>
      <w:bookmarkEnd w:id="990"/>
      <w:bookmarkEnd w:id="991"/>
      <w:bookmarkEnd w:id="992"/>
      <w:bookmarkEnd w:id="993"/>
      <w:bookmarkEnd w:id="994"/>
      <w:bookmarkEnd w:id="995"/>
      <w:bookmarkEnd w:id="996"/>
    </w:p>
    <w:p w14:paraId="2C93228A" w14:textId="77777777" w:rsidR="00312C76" w:rsidRPr="003167FF" w:rsidRDefault="00312C76" w:rsidP="00312C76">
      <w:pPr>
        <w:rPr>
          <w:lang w:eastAsia="zh-CN"/>
        </w:rPr>
      </w:pPr>
      <w:r w:rsidRPr="003167FF">
        <w:rPr>
          <w:lang w:eastAsia="zh-CN"/>
        </w:rPr>
        <w:t xml:space="preserve">The group configuration data contains group configuration data common to all VAL services and group configuration data specific to each VAL service. </w:t>
      </w:r>
    </w:p>
    <w:p w14:paraId="23A0E306" w14:textId="77777777" w:rsidR="00312C76" w:rsidRPr="003167FF" w:rsidRDefault="00312C76" w:rsidP="00312C76">
      <w:pPr>
        <w:pStyle w:val="NO"/>
        <w:rPr>
          <w:lang w:eastAsia="zh-CN"/>
        </w:rPr>
      </w:pPr>
      <w:r w:rsidRPr="003167FF">
        <w:rPr>
          <w:lang w:eastAsia="zh-CN"/>
        </w:rPr>
        <w:t>NOTE:</w:t>
      </w:r>
      <w:r w:rsidRPr="003167FF">
        <w:rPr>
          <w:lang w:eastAsia="zh-CN"/>
        </w:rPr>
        <w:tab/>
        <w:t>For a VAL service, t</w:t>
      </w:r>
      <w:r w:rsidRPr="003167FF">
        <w:t xml:space="preserve">he </w:t>
      </w:r>
      <w:r w:rsidRPr="003167FF">
        <w:rPr>
          <w:lang w:eastAsia="zh-CN"/>
        </w:rPr>
        <w:t>VAL group</w:t>
      </w:r>
      <w:r w:rsidRPr="003167FF">
        <w:t xml:space="preserve"> configuration data </w:t>
      </w:r>
      <w:r w:rsidRPr="003167FF">
        <w:rPr>
          <w:lang w:eastAsia="zh-CN"/>
        </w:rPr>
        <w:t xml:space="preserve">is listed in the corresponding VAL service specification and is </w:t>
      </w:r>
      <w:r w:rsidRPr="003167FF">
        <w:t>outside the scope of the present document</w:t>
      </w:r>
      <w:r w:rsidRPr="003167FF">
        <w:rPr>
          <w:lang w:eastAsia="zh-CN"/>
        </w:rPr>
        <w:t>.</w:t>
      </w:r>
    </w:p>
    <w:p w14:paraId="6E321D51" w14:textId="77777777" w:rsidR="00312C76" w:rsidRPr="003167FF" w:rsidRDefault="00312C76" w:rsidP="00312C76">
      <w:pPr>
        <w:pStyle w:val="Heading3"/>
      </w:pPr>
      <w:bookmarkStart w:id="997" w:name="_Toc155355622"/>
      <w:r w:rsidRPr="003167FF">
        <w:t>10.3.7</w:t>
      </w:r>
      <w:r w:rsidRPr="003167FF">
        <w:tab/>
        <w:t>Location-based group creation</w:t>
      </w:r>
      <w:bookmarkEnd w:id="997"/>
    </w:p>
    <w:p w14:paraId="139B98DA" w14:textId="77777777" w:rsidR="00312C76" w:rsidRPr="003167FF" w:rsidRDefault="00312C76" w:rsidP="00312C76">
      <w:pPr>
        <w:spacing w:after="240"/>
        <w:rPr>
          <w:lang w:eastAsia="zh-CN"/>
        </w:rPr>
      </w:pPr>
      <w:r w:rsidRPr="003167FF">
        <w:rPr>
          <w:lang w:eastAsia="zh-CN"/>
        </w:rPr>
        <w:t>Figure 10.3.7-1 below illustrates the location-based group creation.</w:t>
      </w:r>
    </w:p>
    <w:p w14:paraId="53439060" w14:textId="77777777" w:rsidR="00312C76" w:rsidRPr="003167FF" w:rsidRDefault="00312C76" w:rsidP="00312C76">
      <w:pPr>
        <w:spacing w:after="240"/>
        <w:rPr>
          <w:lang w:eastAsia="zh-CN"/>
        </w:rPr>
      </w:pPr>
      <w:r w:rsidRPr="003167FF">
        <w:rPr>
          <w:lang w:eastAsia="zh-CN"/>
        </w:rPr>
        <w:t>Pre-conditions:</w:t>
      </w:r>
    </w:p>
    <w:p w14:paraId="6206A105"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group management server, VAL server, location management server and the VAL group members belong to the same VAL system.</w:t>
      </w:r>
    </w:p>
    <w:p w14:paraId="335C171B" w14:textId="2C21D299" w:rsidR="00312C76" w:rsidRPr="003167FF" w:rsidRDefault="00312C76" w:rsidP="00312C76">
      <w:pPr>
        <w:pStyle w:val="B1"/>
        <w:rPr>
          <w:lang w:eastAsia="zh-CN"/>
        </w:rPr>
      </w:pPr>
      <w:r w:rsidRPr="003167FF">
        <w:rPr>
          <w:lang w:eastAsia="zh-CN"/>
        </w:rPr>
        <w:t>2.</w:t>
      </w:r>
      <w:r w:rsidRPr="003167FF">
        <w:rPr>
          <w:lang w:eastAsia="zh-CN"/>
        </w:rPr>
        <w:tab/>
        <w:t xml:space="preserve">The authorized VAL user/UE/administrator </w:t>
      </w:r>
      <w:r w:rsidR="00CA2EB5" w:rsidRPr="00CA2EB5">
        <w:rPr>
          <w:lang w:eastAsia="zh-CN"/>
        </w:rPr>
        <w:t xml:space="preserve">or VAL server </w:t>
      </w:r>
      <w:r w:rsidRPr="003167FF">
        <w:rPr>
          <w:lang w:eastAsia="zh-CN"/>
        </w:rPr>
        <w:t>is not aware of the users' or UE identities which will be combined to form the VAL group.</w:t>
      </w:r>
    </w:p>
    <w:p w14:paraId="6EEF3BED" w14:textId="77777777" w:rsidR="00312C76" w:rsidRPr="003167FF" w:rsidRDefault="00312C76" w:rsidP="00312C76">
      <w:pPr>
        <w:pStyle w:val="TH"/>
        <w:rPr>
          <w:lang w:eastAsia="en-GB"/>
        </w:rPr>
      </w:pPr>
    </w:p>
    <w:p w14:paraId="6ADADA1F" w14:textId="77777777" w:rsidR="00312C76" w:rsidRPr="003167FF" w:rsidRDefault="00312C76" w:rsidP="00312C76">
      <w:pPr>
        <w:pStyle w:val="TH"/>
        <w:rPr>
          <w:lang w:eastAsia="zh-CN"/>
        </w:rPr>
      </w:pPr>
    </w:p>
    <w:p w14:paraId="68EECE2C" w14:textId="77777777" w:rsidR="00312C76" w:rsidRPr="003167FF" w:rsidRDefault="00312C76" w:rsidP="00312C76">
      <w:pPr>
        <w:pStyle w:val="TH"/>
        <w:rPr>
          <w:lang w:eastAsia="en-GB"/>
        </w:rPr>
      </w:pPr>
      <w:r w:rsidRPr="003167FF">
        <w:rPr>
          <w:lang w:eastAsia="en-GB"/>
        </w:rPr>
        <w:object w:dxaOrig="7964" w:dyaOrig="4565" w14:anchorId="0B832B16">
          <v:shape id="_x0000_i1096" type="#_x0000_t75" style="width:400.35pt;height:229.3pt" o:ole="">
            <v:imagedata r:id="rId153" o:title=""/>
          </v:shape>
          <o:OLEObject Type="Embed" ProgID="Visio.Drawing.11" ShapeID="_x0000_i1096" DrawAspect="Content" ObjectID="_1765969035" r:id="rId154"/>
        </w:object>
      </w:r>
    </w:p>
    <w:p w14:paraId="2C685204" w14:textId="77777777" w:rsidR="00312C76" w:rsidRPr="003167FF" w:rsidRDefault="00312C76" w:rsidP="00312C76">
      <w:pPr>
        <w:pStyle w:val="TF"/>
        <w:rPr>
          <w:lang w:eastAsia="zh-CN"/>
        </w:rPr>
      </w:pPr>
      <w:r w:rsidRPr="003167FF">
        <w:rPr>
          <w:lang w:eastAsia="zh-CN"/>
        </w:rPr>
        <w:t>Figure 10.3.7-1: Location-based group creation</w:t>
      </w:r>
    </w:p>
    <w:p w14:paraId="391F29BD" w14:textId="62361F84" w:rsidR="00312C76" w:rsidRPr="003167FF" w:rsidRDefault="00312C76" w:rsidP="00312C76">
      <w:pPr>
        <w:pStyle w:val="B1"/>
        <w:rPr>
          <w:lang w:eastAsia="zh-CN"/>
        </w:rPr>
      </w:pPr>
      <w:r w:rsidRPr="003167FF">
        <w:rPr>
          <w:lang w:eastAsia="zh-CN"/>
        </w:rPr>
        <w:t>1.</w:t>
      </w:r>
      <w:r w:rsidRPr="003167FF">
        <w:rPr>
          <w:lang w:eastAsia="zh-CN"/>
        </w:rPr>
        <w:tab/>
        <w:t>The group management client or the VAL server requests location-based group create operation to the group management server. The location criteria for determining the identities of the users or UEs to be combined shall be included in this message</w:t>
      </w:r>
      <w:r w:rsidR="001A0898" w:rsidRPr="003167FF">
        <w:rPr>
          <w:lang w:eastAsia="zh-CN"/>
        </w:rPr>
        <w:t xml:space="preserve"> and the location criteria may be the VAL service area identified by the VAL service area ID</w:t>
      </w:r>
      <w:r w:rsidRPr="003167FF">
        <w:rPr>
          <w:lang w:eastAsia="zh-CN"/>
        </w:rPr>
        <w:t>.</w:t>
      </w:r>
    </w:p>
    <w:p w14:paraId="7B90F9AB" w14:textId="41694445" w:rsidR="00312C76" w:rsidRPr="003167FF" w:rsidRDefault="00312C76" w:rsidP="00312C76">
      <w:pPr>
        <w:pStyle w:val="B1"/>
        <w:rPr>
          <w:lang w:eastAsia="zh-CN"/>
        </w:rPr>
      </w:pPr>
      <w:r w:rsidRPr="003167FF">
        <w:rPr>
          <w:lang w:eastAsia="zh-CN"/>
        </w:rPr>
        <w:t>2.</w:t>
      </w:r>
      <w:r w:rsidRPr="003167FF">
        <w:rPr>
          <w:lang w:eastAsia="zh-CN"/>
        </w:rPr>
        <w:tab/>
        <w:t>The group management server requests the location management server for obtaining the users or UEs corresponding to the location information</w:t>
      </w:r>
      <w:r w:rsidR="001A0898" w:rsidRPr="003167FF">
        <w:rPr>
          <w:lang w:eastAsia="zh-CN"/>
        </w:rPr>
        <w:t xml:space="preserve"> or the VAL service area identified by the VAL service area ID</w:t>
      </w:r>
      <w:r w:rsidRPr="003167FF">
        <w:rPr>
          <w:lang w:eastAsia="zh-CN"/>
        </w:rPr>
        <w:t>.</w:t>
      </w:r>
    </w:p>
    <w:p w14:paraId="03C7164D" w14:textId="77777777" w:rsidR="00312C76" w:rsidRPr="003167FF" w:rsidRDefault="00312C76" w:rsidP="00312C76">
      <w:pPr>
        <w:pStyle w:val="B1"/>
        <w:rPr>
          <w:lang w:eastAsia="zh-CN"/>
        </w:rPr>
      </w:pPr>
      <w:r w:rsidRPr="003167FF">
        <w:rPr>
          <w:lang w:eastAsia="zh-CN"/>
        </w:rPr>
        <w:t>3.</w:t>
      </w:r>
      <w:r w:rsidRPr="003167FF">
        <w:rPr>
          <w:lang w:eastAsia="zh-CN"/>
        </w:rPr>
        <w:tab/>
        <w:t>The location management server composes the list of users or UEs within the requested location.</w:t>
      </w:r>
    </w:p>
    <w:p w14:paraId="07AF4126" w14:textId="77777777" w:rsidR="00312C76" w:rsidRPr="003167FF" w:rsidRDefault="00312C76" w:rsidP="00312C76">
      <w:pPr>
        <w:pStyle w:val="B1"/>
        <w:rPr>
          <w:lang w:eastAsia="zh-CN"/>
        </w:rPr>
      </w:pPr>
      <w:r w:rsidRPr="003167FF">
        <w:rPr>
          <w:lang w:eastAsia="zh-CN"/>
        </w:rPr>
        <w:t>4.</w:t>
      </w:r>
      <w:r w:rsidRPr="003167FF">
        <w:rPr>
          <w:lang w:eastAsia="zh-CN"/>
        </w:rPr>
        <w:tab/>
        <w:t>The group management server receives the composed list of users or UEs from the location management server. The location management server may include VAL service IDs associated with the list of users or UEs.</w:t>
      </w:r>
    </w:p>
    <w:p w14:paraId="6962F29E" w14:textId="6FC76E24" w:rsidR="00312C76" w:rsidRPr="003167FF" w:rsidRDefault="00312C76" w:rsidP="00312C76">
      <w:pPr>
        <w:pStyle w:val="B1"/>
        <w:rPr>
          <w:lang w:eastAsia="zh-CN"/>
        </w:rPr>
      </w:pPr>
      <w:r w:rsidRPr="003167FF">
        <w:rPr>
          <w:lang w:eastAsia="zh-CN"/>
        </w:rPr>
        <w:t>5.</w:t>
      </w:r>
      <w:r w:rsidRPr="003167FF">
        <w:rPr>
          <w:lang w:eastAsia="zh-CN"/>
        </w:rPr>
        <w:tab/>
        <w:t xml:space="preserve">During the group creation, the group management server creates and stores the information of the location-based group. The group management server performs the check on the policies e.g. maximum limit of the total number </w:t>
      </w:r>
      <w:r w:rsidRPr="003167FF">
        <w:rPr>
          <w:lang w:eastAsia="zh-CN"/>
        </w:rPr>
        <w:lastRenderedPageBreak/>
        <w:t>of VAL group members for the VAL group(s).</w:t>
      </w:r>
      <w:r w:rsidRPr="003167FF">
        <w:t xml:space="preserve"> </w:t>
      </w:r>
      <w:r w:rsidRPr="003167FF">
        <w:rPr>
          <w:lang w:eastAsia="zh-CN"/>
        </w:rPr>
        <w:t>If an external group identifier, identifying the member UEs of the VAL group at the 3GPP core network is available, then the external group ID is stored in the newly created VAL group</w:t>
      </w:r>
      <w:r w:rsidR="00FA09B7" w:rsidRPr="003167FF">
        <w:rPr>
          <w:lang w:eastAsia="zh-CN"/>
        </w:rPr>
        <w:t>'</w:t>
      </w:r>
      <w:r w:rsidRPr="003167FF">
        <w:rPr>
          <w:lang w:eastAsia="zh-CN"/>
        </w:rPr>
        <w:t>s configuration information. If VAL service ID list was received in step 1 as part of group formation criteria and not in step 4 for the composed list of users or UEs, the group management server shall retrieve the VAL service data from the configuration management server as described in clause 11.3.2.13 and form the group with relevant users or UEs.</w:t>
      </w:r>
    </w:p>
    <w:p w14:paraId="140290DC" w14:textId="77777777" w:rsidR="00312C76" w:rsidRPr="003167FF" w:rsidRDefault="00312C76" w:rsidP="00312C76">
      <w:pPr>
        <w:pStyle w:val="NO"/>
        <w:rPr>
          <w:lang w:eastAsia="zh-CN"/>
        </w:rPr>
      </w:pPr>
      <w:r w:rsidRPr="003167FF">
        <w:rPr>
          <w:lang w:eastAsia="zh-CN"/>
        </w:rPr>
        <w:t>NOTE:</w:t>
      </w:r>
      <w:r w:rsidRPr="003167FF">
        <w:rPr>
          <w:lang w:eastAsia="zh-CN"/>
        </w:rPr>
        <w:tab/>
        <w:t xml:space="preserve">The exact policies </w:t>
      </w:r>
      <w:r w:rsidRPr="003167FF">
        <w:t>are out of scope of the present document.</w:t>
      </w:r>
    </w:p>
    <w:p w14:paraId="417C0C42" w14:textId="77777777" w:rsidR="00312C76" w:rsidRPr="003167FF" w:rsidRDefault="00312C76" w:rsidP="00312C76">
      <w:pPr>
        <w:pStyle w:val="B1"/>
        <w:rPr>
          <w:lang w:eastAsia="zh-CN"/>
        </w:rPr>
      </w:pPr>
      <w:r w:rsidRPr="003167FF">
        <w:rPr>
          <w:lang w:eastAsia="zh-CN"/>
        </w:rPr>
        <w:t>6.</w:t>
      </w:r>
      <w:r w:rsidRPr="003167FF">
        <w:rPr>
          <w:lang w:eastAsia="zh-CN"/>
        </w:rPr>
        <w:tab/>
        <w:t>The group management server provides a location-based group creation response to the group management client or the VAL server.</w:t>
      </w:r>
    </w:p>
    <w:p w14:paraId="4EEF0CA1" w14:textId="77777777" w:rsidR="00312C76" w:rsidRPr="003167FF" w:rsidRDefault="00312C76" w:rsidP="00312C76">
      <w:pPr>
        <w:pStyle w:val="Heading3"/>
      </w:pPr>
      <w:bookmarkStart w:id="998" w:name="_Toc155355623"/>
      <w:r w:rsidRPr="003167FF">
        <w:t>10.3.8</w:t>
      </w:r>
      <w:r w:rsidRPr="003167FF">
        <w:tab/>
        <w:t>Group announcement and join</w:t>
      </w:r>
      <w:bookmarkEnd w:id="998"/>
    </w:p>
    <w:p w14:paraId="43C44F5C" w14:textId="77777777" w:rsidR="00312C76" w:rsidRPr="003167FF" w:rsidRDefault="00312C76" w:rsidP="00312C76">
      <w:pPr>
        <w:pStyle w:val="Heading4"/>
      </w:pPr>
      <w:bookmarkStart w:id="999" w:name="_Toc155355624"/>
      <w:r w:rsidRPr="003167FF">
        <w:t>10.3.8.1</w:t>
      </w:r>
      <w:r w:rsidRPr="003167FF">
        <w:tab/>
        <w:t>General</w:t>
      </w:r>
      <w:bookmarkEnd w:id="999"/>
    </w:p>
    <w:p w14:paraId="5D255237" w14:textId="77777777" w:rsidR="00312C76" w:rsidRPr="003167FF" w:rsidRDefault="00312C76" w:rsidP="00312C76">
      <w:r w:rsidRPr="003167FF">
        <w:t xml:space="preserve">This subclause describes the procedures for establishing group communication from the group management server to the group management clients. </w:t>
      </w:r>
    </w:p>
    <w:p w14:paraId="7BCFE0FE" w14:textId="77777777" w:rsidR="00312C76" w:rsidRPr="003167FF" w:rsidRDefault="00312C76" w:rsidP="00312C76">
      <w:pPr>
        <w:pStyle w:val="Heading4"/>
      </w:pPr>
      <w:bookmarkStart w:id="1000" w:name="_Toc155355625"/>
      <w:r w:rsidRPr="003167FF">
        <w:t>10.3.8.2</w:t>
      </w:r>
      <w:r w:rsidRPr="003167FF">
        <w:tab/>
        <w:t>Procedure</w:t>
      </w:r>
      <w:bookmarkEnd w:id="1000"/>
    </w:p>
    <w:p w14:paraId="70F76861" w14:textId="77777777" w:rsidR="00312C76" w:rsidRPr="003167FF" w:rsidRDefault="00312C76" w:rsidP="00312C76">
      <w:r w:rsidRPr="003167FF">
        <w:t>Pre-conditions:</w:t>
      </w:r>
    </w:p>
    <w:p w14:paraId="5E6C5808" w14:textId="77777777" w:rsidR="00312C76" w:rsidRPr="003167FF" w:rsidRDefault="00312C76" w:rsidP="00312C76">
      <w:pPr>
        <w:pStyle w:val="B1"/>
        <w:rPr>
          <w:lang w:eastAsia="zh-CN"/>
        </w:rPr>
      </w:pPr>
      <w:r w:rsidRPr="003167FF">
        <w:t>1.</w:t>
      </w:r>
      <w:r w:rsidRPr="003167FF">
        <w:tab/>
      </w:r>
      <w:r w:rsidRPr="003167FF">
        <w:rPr>
          <w:lang w:eastAsia="zh-CN"/>
        </w:rPr>
        <w:t>The group management client, group management server, VAL server and the VAL clients belong to the same VAL system.</w:t>
      </w:r>
    </w:p>
    <w:p w14:paraId="7D7A226A" w14:textId="77777777" w:rsidR="00312C76" w:rsidRPr="003167FF" w:rsidRDefault="00312C76" w:rsidP="00312C76">
      <w:pPr>
        <w:pStyle w:val="B1"/>
        <w:rPr>
          <w:lang w:eastAsia="zh-CN"/>
        </w:rPr>
      </w:pPr>
      <w:r w:rsidRPr="003167FF">
        <w:rPr>
          <w:lang w:eastAsia="zh-CN"/>
        </w:rPr>
        <w:t>2.</w:t>
      </w:r>
      <w:r w:rsidRPr="003167FF">
        <w:rPr>
          <w:lang w:eastAsia="zh-CN"/>
        </w:rPr>
        <w:tab/>
        <w:t>The VAL server is aware of the users' identities and is authorized to form a VAL group.</w:t>
      </w:r>
    </w:p>
    <w:p w14:paraId="518731D8" w14:textId="77777777" w:rsidR="00312C76" w:rsidRPr="003167FF" w:rsidRDefault="00312C76" w:rsidP="00312C76">
      <w:pPr>
        <w:pStyle w:val="TH"/>
      </w:pPr>
      <w:r w:rsidRPr="003167FF">
        <w:rPr>
          <w:noProof/>
        </w:rPr>
        <w:object w:dxaOrig="10270" w:dyaOrig="6670" w14:anchorId="4218A5D0">
          <v:shape id="_x0000_i1097" type="#_x0000_t75" style="width:484.85pt;height:314.65pt" o:ole="">
            <v:imagedata r:id="rId155" o:title=""/>
          </v:shape>
          <o:OLEObject Type="Embed" ProgID="Visio.Drawing.15" ShapeID="_x0000_i1097" DrawAspect="Content" ObjectID="_1765969036" r:id="rId156"/>
        </w:object>
      </w:r>
    </w:p>
    <w:p w14:paraId="4A9016B1" w14:textId="77777777" w:rsidR="00312C76" w:rsidRPr="003167FF" w:rsidRDefault="00312C76" w:rsidP="00312C76">
      <w:pPr>
        <w:pStyle w:val="TF"/>
        <w:rPr>
          <w:lang w:eastAsia="zh-CN"/>
        </w:rPr>
      </w:pPr>
      <w:r w:rsidRPr="003167FF">
        <w:rPr>
          <w:lang w:eastAsia="zh-CN"/>
        </w:rPr>
        <w:t>Figure 10.3.8.2-1: Procedure for establishing VAL group communication between the group management server and group management client1.</w:t>
      </w:r>
    </w:p>
    <w:p w14:paraId="14C35B5F" w14:textId="77777777" w:rsidR="00312C76" w:rsidRPr="003167FF" w:rsidRDefault="00312C76" w:rsidP="00312C76">
      <w:pPr>
        <w:pStyle w:val="B1"/>
      </w:pPr>
      <w:r w:rsidRPr="003167FF">
        <w:lastRenderedPageBreak/>
        <w:t>1.</w:t>
      </w:r>
      <w:r w:rsidRPr="003167FF">
        <w:tab/>
        <w:t>The VAL server determines group information and the identity list to which the group announcement shall be sent. The decision can be based on the list of authorized UEs and other criteria (e.g. user consent, service, or vehicle driving profile).</w:t>
      </w:r>
    </w:p>
    <w:p w14:paraId="25950189" w14:textId="77777777" w:rsidR="00312C76" w:rsidRPr="003167FF" w:rsidRDefault="00312C76" w:rsidP="00312C76">
      <w:pPr>
        <w:pStyle w:val="B1"/>
      </w:pPr>
      <w:r w:rsidRPr="003167FF">
        <w:t>2.</w:t>
      </w:r>
      <w:r w:rsidRPr="003167FF">
        <w:tab/>
        <w:t>The VAL server configures VAL group for Uu communication defined by VAL Group ID for one or more VAL services with list of VAL Service ID with the group management server.</w:t>
      </w:r>
    </w:p>
    <w:p w14:paraId="6068BD2F" w14:textId="77777777" w:rsidR="00312C76" w:rsidRPr="003167FF" w:rsidRDefault="00312C76" w:rsidP="00312C76">
      <w:pPr>
        <w:pStyle w:val="B1"/>
      </w:pPr>
      <w:r w:rsidRPr="003167FF">
        <w:t>3.</w:t>
      </w:r>
      <w:r w:rsidRPr="003167FF">
        <w:tab/>
        <w:t>The group management server creates an empty group based on the information provided in the Configure VAL group request. The group management server stores the mapping between the VAL group ID and the external Group Id in the VAL group document, along with a list of GPSIs corresponding to the identity list provided by the VAL server. The group management server also determines whether the group is for 5G LAN-Type communication and whether Ethernet or IP (IPv4 and/or IPv6) transport shall be used for the 5G LAN-Type communication.</w:t>
      </w:r>
    </w:p>
    <w:p w14:paraId="2D2E9ACD" w14:textId="77777777" w:rsidR="00312C76" w:rsidRPr="003167FF" w:rsidRDefault="00312C76" w:rsidP="00312C76">
      <w:pPr>
        <w:pStyle w:val="B1"/>
      </w:pPr>
      <w:r w:rsidRPr="003167FF">
        <w:t>4.</w:t>
      </w:r>
      <w:r w:rsidRPr="003167FF">
        <w:tab/>
        <w:t>If 5G LAN-Type communication is to be used, the group management server creates a 5GVN group in the 5GS via N33 using the create group procedure specified in 3GPP TS 23.501 [10] clause 5.29.2 and 3GPP TS 23.502 [11] clause 4.15.6. The group management server creates the 5GVN group data and the 5GVN group membership data defined in 3GPP TS 23.502 [11] clause 4.15.6.3b to be configured in the 5GS. To create the 5GVN group data the group management server uses the 5G LAN-Type communication type information provided by the VAL server to set the PDU session type (Ethernet or IP) and maps the VAL service IDs to Application descriptors. To create the 5GVN group membership data the group management server maps the VAL group ID to the External Group ID and makes a list of GPSIs corresponding to the identity list provided by the VAL server.</w:t>
      </w:r>
    </w:p>
    <w:p w14:paraId="6FF5856F" w14:textId="77777777" w:rsidR="00312C76" w:rsidRPr="003167FF" w:rsidRDefault="00312C76" w:rsidP="00312C76">
      <w:pPr>
        <w:pStyle w:val="NO"/>
      </w:pPr>
      <w:r w:rsidRPr="003167FF">
        <w:t>NOTE 1:</w:t>
      </w:r>
      <w:r w:rsidRPr="003167FF">
        <w:tab/>
        <w:t>This step is skipped for the case that a 5G LAN-Type communication is not being used.</w:t>
      </w:r>
    </w:p>
    <w:p w14:paraId="390CE0CC" w14:textId="77777777" w:rsidR="00312C76" w:rsidRPr="003167FF" w:rsidRDefault="00312C76" w:rsidP="00312C76">
      <w:pPr>
        <w:pStyle w:val="NO"/>
      </w:pPr>
      <w:r w:rsidRPr="003167FF">
        <w:t>NOTE 2:</w:t>
      </w:r>
      <w:r w:rsidRPr="003167FF">
        <w:tab/>
        <w:t>The PDU session type, DNN, S-NSSAI provided within 5GVN group data cannot be modified in the 5GS after the create procedure.</w:t>
      </w:r>
    </w:p>
    <w:p w14:paraId="3E18B41F" w14:textId="77777777" w:rsidR="00312C76" w:rsidRPr="003167FF" w:rsidRDefault="00312C76" w:rsidP="00312C76">
      <w:pPr>
        <w:pStyle w:val="NO"/>
      </w:pPr>
      <w:r w:rsidRPr="003167FF">
        <w:t>NOTE 3:</w:t>
      </w:r>
      <w:r w:rsidRPr="003167FF">
        <w:tab/>
        <w:t>The 5GS supports only a 1:1 mapping between DNN/S-NSSAI combination and 5GVN group.</w:t>
      </w:r>
    </w:p>
    <w:p w14:paraId="54C2E413" w14:textId="77777777" w:rsidR="00312C76" w:rsidRPr="003167FF" w:rsidRDefault="00312C76" w:rsidP="00312C76">
      <w:pPr>
        <w:pStyle w:val="NO"/>
      </w:pPr>
      <w:r w:rsidRPr="003167FF">
        <w:t>NOTE 4:</w:t>
      </w:r>
      <w:r w:rsidRPr="003167FF">
        <w:tab/>
        <w:t>The group management server maintains a mapping between DNN and S-NSSAI of the 5GVN group and the VAL server requester identity based on operator policy. How such mapping is configured is implementation specific and out of the scope of this specification.</w:t>
      </w:r>
    </w:p>
    <w:p w14:paraId="53B48C6F" w14:textId="77777777" w:rsidR="00312C76" w:rsidRPr="003167FF" w:rsidRDefault="00312C76" w:rsidP="00312C76">
      <w:pPr>
        <w:pStyle w:val="B1"/>
      </w:pPr>
      <w:r w:rsidRPr="003167FF">
        <w:t>5.</w:t>
      </w:r>
      <w:r w:rsidRPr="003167FF">
        <w:tab/>
        <w:t>The group management server announces the VAL group to the group management clients. For a 5GVN group the announcement includes the communication type (IP or Ethernet), DNN, and S-NSSAI corresponding to the 5GVN group.</w:t>
      </w:r>
    </w:p>
    <w:p w14:paraId="507C6EDE" w14:textId="77777777" w:rsidR="00312C76" w:rsidRPr="003167FF" w:rsidRDefault="00312C76" w:rsidP="00312C76">
      <w:pPr>
        <w:pStyle w:val="B1"/>
      </w:pPr>
      <w:r w:rsidRPr="003167FF">
        <w:t>6.</w:t>
      </w:r>
      <w:r w:rsidRPr="003167FF">
        <w:tab/>
        <w:t>The group management client registers to VAL group communication using the VAL Group ID.</w:t>
      </w:r>
    </w:p>
    <w:p w14:paraId="50B60DBE" w14:textId="77777777" w:rsidR="00312C76" w:rsidRPr="003167FF" w:rsidRDefault="00312C76" w:rsidP="00312C76">
      <w:pPr>
        <w:pStyle w:val="B1"/>
      </w:pPr>
      <w:r w:rsidRPr="003167FF">
        <w:t>7.</w:t>
      </w:r>
      <w:r w:rsidRPr="003167FF">
        <w:tab/>
        <w:t>The group management server records the users who have registered to be the members of the group.</w:t>
      </w:r>
    </w:p>
    <w:p w14:paraId="733A1CB8" w14:textId="77777777" w:rsidR="00312C76" w:rsidRPr="003167FF" w:rsidRDefault="00312C76" w:rsidP="00312C76">
      <w:pPr>
        <w:pStyle w:val="B1"/>
      </w:pPr>
      <w:r w:rsidRPr="003167FF">
        <w:t>8.</w:t>
      </w:r>
      <w:r w:rsidRPr="003167FF">
        <w:tab/>
        <w:t>The group management server sends a VAL group registration response to the group management client.</w:t>
      </w:r>
    </w:p>
    <w:p w14:paraId="176CB1DD" w14:textId="77777777" w:rsidR="00312C76" w:rsidRPr="003167FF" w:rsidRDefault="00312C76" w:rsidP="00312C76">
      <w:pPr>
        <w:pStyle w:val="B1"/>
      </w:pPr>
      <w:r w:rsidRPr="003167FF">
        <w:t>9.</w:t>
      </w:r>
      <w:r w:rsidRPr="003167FF">
        <w:tab/>
        <w:t>The group management server sends a configure VAL group response to the VAL server.</w:t>
      </w:r>
    </w:p>
    <w:p w14:paraId="3FF017DE" w14:textId="402D724F" w:rsidR="00312C76" w:rsidRPr="003167FF" w:rsidRDefault="00312C76" w:rsidP="00312C76">
      <w:pPr>
        <w:pStyle w:val="NO"/>
      </w:pPr>
      <w:r w:rsidRPr="003167FF">
        <w:t>NOTE </w:t>
      </w:r>
      <w:r w:rsidR="00EE6E61" w:rsidRPr="003167FF">
        <w:t>5</w:t>
      </w:r>
      <w:r w:rsidRPr="003167FF">
        <w:t>:</w:t>
      </w:r>
      <w:r w:rsidRPr="003167FF">
        <w:tab/>
        <w:t>Step 9 may occur any time after step 5.</w:t>
      </w:r>
    </w:p>
    <w:p w14:paraId="78D07C68" w14:textId="77777777" w:rsidR="00312C76" w:rsidRPr="003167FF" w:rsidRDefault="00312C76" w:rsidP="00312C76">
      <w:pPr>
        <w:pStyle w:val="B1"/>
      </w:pPr>
      <w:r w:rsidRPr="003167FF">
        <w:t>10.</w:t>
      </w:r>
      <w:r w:rsidRPr="003167FF">
        <w:tab/>
        <w:t>The group management server sends identity list notification about the newly registered users to the other members of the group and VAL server, whose subscription to receive notifications of newly registered VAL UE IDs is successful in step 8 and step 9 respectively.</w:t>
      </w:r>
    </w:p>
    <w:p w14:paraId="71419D09" w14:textId="77777777" w:rsidR="00312C76" w:rsidRPr="003167FF" w:rsidRDefault="00312C76" w:rsidP="00312C76">
      <w:pPr>
        <w:pStyle w:val="B1"/>
      </w:pPr>
      <w:r w:rsidRPr="003167FF">
        <w:t>11.</w:t>
      </w:r>
      <w:r w:rsidRPr="003167FF">
        <w:tab/>
        <w:t>The group management client may inform VAL client about the updated identity list.</w:t>
      </w:r>
    </w:p>
    <w:p w14:paraId="7D325AD3" w14:textId="77777777" w:rsidR="00312C76" w:rsidRPr="003167FF" w:rsidRDefault="00312C76" w:rsidP="00312C76">
      <w:pPr>
        <w:pStyle w:val="Heading3"/>
      </w:pPr>
      <w:bookmarkStart w:id="1001" w:name="_Toc155355626"/>
      <w:r w:rsidRPr="003167FF">
        <w:t>10.3.9</w:t>
      </w:r>
      <w:r w:rsidRPr="003167FF">
        <w:tab/>
        <w:t>Group member leave</w:t>
      </w:r>
      <w:bookmarkEnd w:id="1001"/>
    </w:p>
    <w:p w14:paraId="0FD35AE6" w14:textId="77777777" w:rsidR="00312C76" w:rsidRPr="003167FF" w:rsidRDefault="00312C76" w:rsidP="00312C76">
      <w:pPr>
        <w:pStyle w:val="Heading4"/>
      </w:pPr>
      <w:bookmarkStart w:id="1002" w:name="_Toc155355627"/>
      <w:r w:rsidRPr="003167FF">
        <w:t>10.3.9.1</w:t>
      </w:r>
      <w:r w:rsidRPr="003167FF">
        <w:tab/>
        <w:t>General</w:t>
      </w:r>
      <w:bookmarkEnd w:id="1002"/>
    </w:p>
    <w:p w14:paraId="3A52E1FA" w14:textId="77777777" w:rsidR="00312C76" w:rsidRPr="003167FF" w:rsidRDefault="00312C76" w:rsidP="00312C76">
      <w:r w:rsidRPr="003167FF">
        <w:t xml:space="preserve">This subclause describes the procedures for group member to leave the group by de-registering. </w:t>
      </w:r>
    </w:p>
    <w:p w14:paraId="18B4050C" w14:textId="77777777" w:rsidR="00312C76" w:rsidRPr="003167FF" w:rsidRDefault="00312C76" w:rsidP="00312C76">
      <w:pPr>
        <w:pStyle w:val="Heading4"/>
      </w:pPr>
      <w:bookmarkStart w:id="1003" w:name="_Toc155355628"/>
      <w:r w:rsidRPr="003167FF">
        <w:t>10.3.9.2</w:t>
      </w:r>
      <w:r w:rsidRPr="003167FF">
        <w:tab/>
        <w:t>Procedure</w:t>
      </w:r>
      <w:bookmarkEnd w:id="1003"/>
    </w:p>
    <w:p w14:paraId="4D324CF0" w14:textId="77777777" w:rsidR="00312C76" w:rsidRPr="003167FF" w:rsidRDefault="00312C76" w:rsidP="00312C76">
      <w:r w:rsidRPr="003167FF">
        <w:t xml:space="preserve">Pre-conditions: </w:t>
      </w:r>
    </w:p>
    <w:p w14:paraId="1DBE7A24" w14:textId="77777777" w:rsidR="00312C76" w:rsidRPr="003167FF" w:rsidRDefault="00312C76" w:rsidP="00312C76">
      <w:pPr>
        <w:pStyle w:val="B1"/>
      </w:pPr>
      <w:r w:rsidRPr="003167FF">
        <w:lastRenderedPageBreak/>
        <w:t>1.</w:t>
      </w:r>
      <w:r w:rsidRPr="003167FF">
        <w:tab/>
        <w:t>Group is previously defined on the group management server including the list of registered users and each member of the group and VAL server is aware of it.</w:t>
      </w:r>
    </w:p>
    <w:p w14:paraId="2F608096" w14:textId="77777777" w:rsidR="00312C76" w:rsidRPr="003167FF" w:rsidRDefault="00312C76" w:rsidP="00312C76">
      <w:pPr>
        <w:pStyle w:val="TH"/>
        <w:rPr>
          <w:lang w:eastAsia="en-GB"/>
        </w:rPr>
      </w:pPr>
      <w:r w:rsidRPr="003167FF">
        <w:rPr>
          <w:lang w:eastAsia="en-GB"/>
        </w:rPr>
        <w:object w:dxaOrig="11014" w:dyaOrig="4234" w14:anchorId="469DE697">
          <v:shape id="_x0000_i1098" type="#_x0000_t75" style="width:534.4pt;height:202.7pt" o:ole="">
            <v:imagedata r:id="rId157" o:title=""/>
          </v:shape>
          <o:OLEObject Type="Embed" ProgID="Visio.Drawing.11" ShapeID="_x0000_i1098" DrawAspect="Content" ObjectID="_1765969037" r:id="rId158"/>
        </w:object>
      </w:r>
    </w:p>
    <w:p w14:paraId="2431B53D" w14:textId="77777777" w:rsidR="00312C76" w:rsidRPr="003167FF" w:rsidRDefault="00312C76" w:rsidP="00312C76">
      <w:pPr>
        <w:pStyle w:val="TF"/>
        <w:rPr>
          <w:lang w:eastAsia="zh-CN"/>
        </w:rPr>
      </w:pPr>
      <w:r w:rsidRPr="003167FF">
        <w:rPr>
          <w:lang w:eastAsia="zh-CN"/>
        </w:rPr>
        <w:t>Figure 10.3.9.2-1: Procedure for group member leaving the group.</w:t>
      </w:r>
    </w:p>
    <w:p w14:paraId="2202A839" w14:textId="77777777" w:rsidR="00312C76" w:rsidRPr="003167FF" w:rsidRDefault="00312C76" w:rsidP="00312C76">
      <w:pPr>
        <w:pStyle w:val="B1"/>
      </w:pPr>
      <w:r w:rsidRPr="003167FF">
        <w:t>1.</w:t>
      </w:r>
      <w:r w:rsidRPr="003167FF">
        <w:tab/>
        <w:t>The VAL client determines to de-register member from the group and group management client is aware of it.</w:t>
      </w:r>
    </w:p>
    <w:p w14:paraId="5AFC5BFC" w14:textId="77777777" w:rsidR="00312C76" w:rsidRPr="003167FF" w:rsidRDefault="00312C76" w:rsidP="00312C76">
      <w:pPr>
        <w:pStyle w:val="B1"/>
      </w:pPr>
      <w:r w:rsidRPr="003167FF">
        <w:t>2.</w:t>
      </w:r>
      <w:r w:rsidRPr="003167FF">
        <w:tab/>
        <w:t>The group management client initiates the group de-registration request towards the group management server.</w:t>
      </w:r>
    </w:p>
    <w:p w14:paraId="1E61C51D" w14:textId="77777777" w:rsidR="00312C76" w:rsidRPr="003167FF" w:rsidRDefault="00312C76" w:rsidP="00312C76">
      <w:pPr>
        <w:pStyle w:val="B1"/>
        <w:rPr>
          <w:lang w:eastAsia="zh-CN"/>
        </w:rPr>
      </w:pPr>
      <w:r w:rsidRPr="003167FF">
        <w:t>3.</w:t>
      </w:r>
      <w:r w:rsidRPr="003167FF">
        <w:tab/>
        <w:t>The group management server checks the authorization of group de-registration request and updates the group member list.</w:t>
      </w:r>
    </w:p>
    <w:p w14:paraId="27D3B8F6" w14:textId="77777777" w:rsidR="00312C76" w:rsidRPr="003167FF" w:rsidRDefault="00312C76" w:rsidP="00312C76">
      <w:pPr>
        <w:pStyle w:val="B1"/>
      </w:pPr>
      <w:r w:rsidRPr="003167FF">
        <w:t>4.</w:t>
      </w:r>
      <w:r w:rsidRPr="003167FF">
        <w:tab/>
        <w:t xml:space="preserve">The group management server sends a group de-registration response to the group management client. </w:t>
      </w:r>
    </w:p>
    <w:p w14:paraId="006B7D87" w14:textId="77777777" w:rsidR="00312C76" w:rsidRPr="003167FF" w:rsidRDefault="00312C76" w:rsidP="00312C76">
      <w:pPr>
        <w:pStyle w:val="B1"/>
      </w:pPr>
      <w:r w:rsidRPr="003167FF">
        <w:t>5.</w:t>
      </w:r>
      <w:r w:rsidRPr="003167FF">
        <w:tab/>
        <w:t>The group management server sends identity list notification about the leaving registered user to the other members of the group and the VAL server, whose subscription to receive notifications of de-registered VAL UE IDs is successful in step 7 and step 8 of the procedure in clause 10.3.8.2 respectively.</w:t>
      </w:r>
    </w:p>
    <w:p w14:paraId="36BB5473" w14:textId="77777777" w:rsidR="00312C76" w:rsidRPr="003167FF" w:rsidRDefault="00312C76" w:rsidP="00312C76">
      <w:pPr>
        <w:pStyle w:val="Heading3"/>
        <w:rPr>
          <w:rFonts w:eastAsia="SimSun"/>
        </w:rPr>
      </w:pPr>
      <w:bookmarkStart w:id="1004" w:name="_Toc424654476"/>
      <w:bookmarkStart w:id="1005" w:name="_Toc428365064"/>
      <w:bookmarkStart w:id="1006" w:name="_Toc433209720"/>
      <w:bookmarkStart w:id="1007" w:name="_Toc453260222"/>
      <w:bookmarkStart w:id="1008" w:name="_Toc453261109"/>
      <w:bookmarkStart w:id="1009" w:name="_Toc453279854"/>
      <w:bookmarkStart w:id="1010" w:name="_Toc459375192"/>
      <w:bookmarkStart w:id="1011" w:name="_Toc468105441"/>
      <w:bookmarkStart w:id="1012" w:name="_Toc468110536"/>
      <w:bookmarkStart w:id="1013" w:name="_Toc20495810"/>
      <w:bookmarkStart w:id="1014" w:name="_Toc155355629"/>
      <w:r w:rsidRPr="003167FF">
        <w:rPr>
          <w:rFonts w:eastAsia="SimSun"/>
        </w:rPr>
        <w:t>10.3.10</w:t>
      </w:r>
      <w:r w:rsidRPr="003167FF">
        <w:rPr>
          <w:rFonts w:eastAsia="SimSun"/>
        </w:rPr>
        <w:tab/>
        <w:t>Temporary groups</w:t>
      </w:r>
      <w:bookmarkEnd w:id="1014"/>
    </w:p>
    <w:p w14:paraId="4BA3804B" w14:textId="77777777" w:rsidR="00312C76" w:rsidRPr="003167FF" w:rsidRDefault="00312C76" w:rsidP="00312C76">
      <w:pPr>
        <w:pStyle w:val="Heading4"/>
        <w:rPr>
          <w:rFonts w:eastAsia="SimSun"/>
        </w:rPr>
      </w:pPr>
      <w:bookmarkStart w:id="1015" w:name="_Toc155355630"/>
      <w:r w:rsidRPr="003167FF">
        <w:rPr>
          <w:rFonts w:eastAsia="SimSun"/>
        </w:rPr>
        <w:t>10.3.10.1</w:t>
      </w:r>
      <w:r w:rsidRPr="003167FF">
        <w:rPr>
          <w:rFonts w:eastAsia="SimSun"/>
        </w:rPr>
        <w:tab/>
        <w:t>Temporary group formation within a VAL system</w:t>
      </w:r>
      <w:bookmarkEnd w:id="1004"/>
      <w:bookmarkEnd w:id="1005"/>
      <w:bookmarkEnd w:id="1006"/>
      <w:bookmarkEnd w:id="1007"/>
      <w:bookmarkEnd w:id="1008"/>
      <w:bookmarkEnd w:id="1009"/>
      <w:bookmarkEnd w:id="1010"/>
      <w:bookmarkEnd w:id="1011"/>
      <w:bookmarkEnd w:id="1012"/>
      <w:bookmarkEnd w:id="1013"/>
      <w:bookmarkEnd w:id="1015"/>
    </w:p>
    <w:p w14:paraId="5A7D8B3F" w14:textId="77777777" w:rsidR="00312C76" w:rsidRPr="003167FF" w:rsidRDefault="00312C76" w:rsidP="00312C76">
      <w:pPr>
        <w:rPr>
          <w:rFonts w:eastAsia="SimSun"/>
        </w:rPr>
      </w:pPr>
      <w:r w:rsidRPr="003167FF">
        <w:t>Figure 10.3.10.1-1 below illustrates the temporary group formation within a VAL system.</w:t>
      </w:r>
    </w:p>
    <w:p w14:paraId="1D53CD1A" w14:textId="77777777" w:rsidR="00312C76" w:rsidRPr="003167FF" w:rsidRDefault="00312C76" w:rsidP="00312C76">
      <w:r w:rsidRPr="003167FF">
        <w:t>Temporary groups are formed by combining two or more groups. The temporary group formation is applicable only for groups configured with at least one common VAL service. The temporary group formation shall be rejected if any of the requested VAL services are not common to all the constituent VAL service groups.</w:t>
      </w:r>
    </w:p>
    <w:p w14:paraId="32F0106C" w14:textId="77777777" w:rsidR="00312C76" w:rsidRPr="003167FF" w:rsidRDefault="00312C76" w:rsidP="00312C76">
      <w:r w:rsidRPr="003167FF">
        <w:t>Pre-conditions:</w:t>
      </w:r>
    </w:p>
    <w:p w14:paraId="3EB2DEFE" w14:textId="77777777" w:rsidR="00312C76" w:rsidRPr="003167FF" w:rsidRDefault="00312C76" w:rsidP="00312C76">
      <w:pPr>
        <w:pStyle w:val="B1"/>
      </w:pPr>
      <w:r w:rsidRPr="003167FF">
        <w:t>1.</w:t>
      </w:r>
      <w:r w:rsidRPr="003167FF">
        <w:tab/>
        <w:t xml:space="preserve">The group management client, group management server, VAL server and the VAL group members belong to the same VAL system. </w:t>
      </w:r>
    </w:p>
    <w:p w14:paraId="6F21955B" w14:textId="77777777" w:rsidR="00312C76" w:rsidRPr="003167FF" w:rsidRDefault="00312C76" w:rsidP="00312C76">
      <w:pPr>
        <w:pStyle w:val="B1"/>
      </w:pPr>
      <w:r w:rsidRPr="003167FF">
        <w:t>2.</w:t>
      </w:r>
      <w:r w:rsidRPr="003167FF">
        <w:tab/>
        <w:t>The group management client has retrieved the group configurations of the groups.</w:t>
      </w:r>
    </w:p>
    <w:p w14:paraId="766BB127" w14:textId="77777777" w:rsidR="00312C76" w:rsidRPr="003167FF" w:rsidRDefault="00312C76" w:rsidP="00312C76">
      <w:pPr>
        <w:pStyle w:val="B1"/>
      </w:pPr>
      <w:r w:rsidRPr="003167FF">
        <w:t>3.</w:t>
      </w:r>
      <w:r w:rsidRPr="003167FF">
        <w:tab/>
        <w:t>The VAL server has subscribed to receive group management event notifications.</w:t>
      </w:r>
    </w:p>
    <w:p w14:paraId="1C7810FE" w14:textId="77777777" w:rsidR="00312C76" w:rsidRPr="003167FF" w:rsidRDefault="00312C76" w:rsidP="00312C76">
      <w:pPr>
        <w:pStyle w:val="B1"/>
      </w:pPr>
    </w:p>
    <w:p w14:paraId="4530A26F" w14:textId="77777777" w:rsidR="00312C76" w:rsidRPr="003167FF" w:rsidRDefault="00312C76" w:rsidP="00312C76">
      <w:pPr>
        <w:pStyle w:val="TH"/>
      </w:pPr>
      <w:r w:rsidRPr="003167FF">
        <w:rPr>
          <w:rFonts w:eastAsia="SimSun"/>
        </w:rPr>
        <w:object w:dxaOrig="8660" w:dyaOrig="5740" w14:anchorId="32A41A61">
          <v:shape id="_x0000_i1099" type="#_x0000_t75" style="width:6in;height:4in" o:ole="">
            <v:imagedata r:id="rId159" o:title=""/>
          </v:shape>
          <o:OLEObject Type="Embed" ProgID="Visio.Drawing.11" ShapeID="_x0000_i1099" DrawAspect="Content" ObjectID="_1765969038" r:id="rId160"/>
        </w:object>
      </w:r>
    </w:p>
    <w:p w14:paraId="75D46512" w14:textId="77777777" w:rsidR="00312C76" w:rsidRPr="003167FF" w:rsidRDefault="00312C76" w:rsidP="00312C76">
      <w:pPr>
        <w:pStyle w:val="TF"/>
      </w:pPr>
      <w:r w:rsidRPr="003167FF">
        <w:t>Figure 10.3.10.1-1: Temporary group formation within a VAL system</w:t>
      </w:r>
    </w:p>
    <w:p w14:paraId="70366131" w14:textId="77777777" w:rsidR="00312C76" w:rsidRPr="003167FF" w:rsidRDefault="00312C76" w:rsidP="00312C76">
      <w:pPr>
        <w:pStyle w:val="B1"/>
      </w:pPr>
      <w:r w:rsidRPr="003167FF">
        <w:t>1.</w:t>
      </w:r>
      <w:r w:rsidRPr="003167FF">
        <w:tab/>
        <w:t>The group management client of the VAL user requests temporary group formation operation to the group management server, which is the group management server of one of the groups to be regrouped. The identities of the groups being combined shall be included in this message. The group management client may indicate the security level required for the temporary group. The group management client may indicate the priority level required for the temporary group.</w:t>
      </w:r>
    </w:p>
    <w:p w14:paraId="713B862A" w14:textId="77777777" w:rsidR="00312C76" w:rsidRPr="003167FF" w:rsidRDefault="00312C76" w:rsidP="00312C76">
      <w:pPr>
        <w:pStyle w:val="B1"/>
      </w:pPr>
      <w:r w:rsidRPr="003167FF">
        <w:t>2.</w:t>
      </w:r>
      <w:r w:rsidRPr="003167FF">
        <w:tab/>
        <w:t xml:space="preserve">The group management server checks whether temporary group formation operation is performed by </w:t>
      </w:r>
      <w:r w:rsidRPr="003167FF">
        <w:rPr>
          <w:lang w:eastAsia="zh-CN"/>
        </w:rPr>
        <w:t>an authorized</w:t>
      </w:r>
      <w:r w:rsidRPr="003167FF">
        <w:t xml:space="preserve"> VAL user</w:t>
      </w:r>
      <w:r w:rsidRPr="003167FF">
        <w:rPr>
          <w:lang w:eastAsia="zh-CN"/>
        </w:rPr>
        <w:t xml:space="preserve">, </w:t>
      </w:r>
      <w:r w:rsidRPr="003167FF">
        <w:t xml:space="preserve">based on group policy. The group management server checks whether group1 or group2 is a temporary group. If group 1 or group2 is a temporary group, then the group regrouping will be rejected, otherwise the group regrouping can proceed. </w:t>
      </w:r>
    </w:p>
    <w:p w14:paraId="1396F2B8" w14:textId="77777777" w:rsidR="00312C76" w:rsidRPr="003167FF" w:rsidRDefault="00312C76" w:rsidP="00312C76">
      <w:pPr>
        <w:pStyle w:val="B1"/>
      </w:pPr>
      <w:r w:rsidRPr="003167FF">
        <w:t>3.</w:t>
      </w:r>
      <w:r w:rsidRPr="003167FF">
        <w:tab/>
        <w:t>The group management server creates and stores the information of the temporary group, including the temporary VAL group ID, the VAL group ID of the groups being combined, the priority level of the temporary group and the security level of the temporary group.</w:t>
      </w:r>
      <w:r w:rsidRPr="003167FF">
        <w:rPr>
          <w:noProof/>
          <w:lang w:eastAsia="zh-CN"/>
        </w:rPr>
        <w:t xml:space="preserve"> If the authorized </w:t>
      </w:r>
      <w:r w:rsidRPr="003167FF">
        <w:t>VAL</w:t>
      </w:r>
      <w:r w:rsidRPr="003167FF">
        <w:rPr>
          <w:noProof/>
          <w:lang w:eastAsia="zh-CN"/>
        </w:rPr>
        <w:t xml:space="preserve"> user does not specify the security level and the priority level, the group management server shall set the lowest security level and the highest priority of the constituent groups. If VAL service types of the </w:t>
      </w:r>
      <w:r w:rsidRPr="003167FF">
        <w:t>groups being combined</w:t>
      </w:r>
      <w:r w:rsidRPr="003167FF">
        <w:rPr>
          <w:lang w:eastAsia="zh-CN"/>
        </w:rPr>
        <w:t xml:space="preserve"> are not identical, group management server determines the overlapping part and stores the </w:t>
      </w:r>
      <w:r w:rsidRPr="003167FF">
        <w:t>VAL service list</w:t>
      </w:r>
      <w:r w:rsidRPr="003167FF">
        <w:rPr>
          <w:lang w:eastAsia="zh-CN"/>
        </w:rPr>
        <w:t xml:space="preserve"> for the </w:t>
      </w:r>
      <w:r w:rsidRPr="003167FF">
        <w:t>temporary group</w:t>
      </w:r>
      <w:r w:rsidRPr="003167FF">
        <w:rPr>
          <w:lang w:eastAsia="zh-CN"/>
        </w:rPr>
        <w:t>.</w:t>
      </w:r>
    </w:p>
    <w:p w14:paraId="20EA4141" w14:textId="77777777" w:rsidR="00312C76" w:rsidRPr="003167FF" w:rsidRDefault="00312C76" w:rsidP="00312C76">
      <w:pPr>
        <w:pStyle w:val="B1"/>
      </w:pPr>
      <w:r w:rsidRPr="003167FF">
        <w:t>4.</w:t>
      </w:r>
      <w:r w:rsidRPr="003167FF">
        <w:tab/>
        <w:t>The group management server notifies the VAL server regarding the temporary group creation with the information of the constituent groups, i.e. temporary VAL group ID, group1's VAL group ID and group2's VAL group ID.</w:t>
      </w:r>
      <w:r w:rsidRPr="003167FF">
        <w:rPr>
          <w:lang w:eastAsia="zh-CN"/>
        </w:rPr>
        <w:t xml:space="preserve"> If VAL service list is included, VAL server stores it and provides VAL service types accordingly.</w:t>
      </w:r>
    </w:p>
    <w:p w14:paraId="55D62E3B" w14:textId="77777777" w:rsidR="00312C76" w:rsidRPr="003167FF" w:rsidRDefault="00312C76" w:rsidP="00312C76">
      <w:pPr>
        <w:pStyle w:val="B1"/>
      </w:pPr>
      <w:r w:rsidRPr="003167FF">
        <w:t>5.</w:t>
      </w:r>
      <w:r w:rsidRPr="003167FF">
        <w:tab/>
        <w:t>The group management server notifies the VAL group members of the constituent VAL groups by sending temporary group formation notification messages.</w:t>
      </w:r>
    </w:p>
    <w:p w14:paraId="14B8828D" w14:textId="77777777" w:rsidR="00312C76" w:rsidRPr="003167FF" w:rsidRDefault="00312C76" w:rsidP="00312C76">
      <w:pPr>
        <w:pStyle w:val="B1"/>
      </w:pPr>
      <w:r w:rsidRPr="003167FF">
        <w:t>6.</w:t>
      </w:r>
      <w:r w:rsidRPr="003167FF">
        <w:tab/>
        <w:t>The VAL group members of the constituent VAL groups send individual temporary group formation notification response messages.</w:t>
      </w:r>
    </w:p>
    <w:p w14:paraId="05750B08" w14:textId="77777777" w:rsidR="00312C76" w:rsidRPr="003167FF" w:rsidRDefault="00312C76" w:rsidP="00312C76">
      <w:pPr>
        <w:pStyle w:val="B1"/>
        <w:rPr>
          <w:lang w:eastAsia="zh-CN"/>
        </w:rPr>
      </w:pPr>
      <w:r w:rsidRPr="003167FF">
        <w:t>7.</w:t>
      </w:r>
      <w:r w:rsidRPr="003167FF">
        <w:tab/>
        <w:t>The group management server provides a temporary group formation response to the group management client of the authorized VAL user.</w:t>
      </w:r>
      <w:r w:rsidRPr="003167FF">
        <w:rPr>
          <w:lang w:eastAsia="zh-CN"/>
        </w:rPr>
        <w:t xml:space="preserve"> If VAL service list is included, </w:t>
      </w:r>
      <w:r w:rsidRPr="003167FF">
        <w:t>group management client</w:t>
      </w:r>
      <w:r w:rsidRPr="003167FF">
        <w:rPr>
          <w:lang w:eastAsia="zh-CN"/>
        </w:rPr>
        <w:t xml:space="preserve"> stores it and initiates VAL service types accordingly. </w:t>
      </w:r>
    </w:p>
    <w:p w14:paraId="7634E108" w14:textId="77777777" w:rsidR="00312C76" w:rsidRPr="003167FF" w:rsidRDefault="00312C76" w:rsidP="00312C76">
      <w:pPr>
        <w:pStyle w:val="B1"/>
        <w:rPr>
          <w:lang w:eastAsia="zh-CN"/>
        </w:rPr>
      </w:pPr>
      <w:r w:rsidRPr="003167FF">
        <w:rPr>
          <w:lang w:eastAsia="zh-CN"/>
        </w:rPr>
        <w:t>8.</w:t>
      </w:r>
      <w:r w:rsidRPr="003167FF">
        <w:rPr>
          <w:lang w:eastAsia="zh-CN"/>
        </w:rPr>
        <w:tab/>
        <w:t>The VAL group members of the constituent VAL groups individually request group configuration data from the group management server for the temporary group. The group configuration data includes security, priority, and other parameters.</w:t>
      </w:r>
    </w:p>
    <w:p w14:paraId="65A9F9C6" w14:textId="77777777" w:rsidR="00312C76" w:rsidRPr="003167FF" w:rsidRDefault="00312C76" w:rsidP="00312C76">
      <w:pPr>
        <w:pStyle w:val="Heading3"/>
        <w:rPr>
          <w:lang w:eastAsia="zh-CN"/>
        </w:rPr>
      </w:pPr>
      <w:bookmarkStart w:id="1016" w:name="_Toc66460164"/>
      <w:bookmarkStart w:id="1017" w:name="_Toc155355631"/>
      <w:r w:rsidRPr="003167FF">
        <w:rPr>
          <w:lang w:eastAsia="zh-CN"/>
        </w:rPr>
        <w:lastRenderedPageBreak/>
        <w:t>10.3.11</w:t>
      </w:r>
      <w:r w:rsidRPr="003167FF">
        <w:rPr>
          <w:lang w:eastAsia="zh-CN"/>
        </w:rPr>
        <w:tab/>
        <w:t>Group List Fetch</w:t>
      </w:r>
      <w:bookmarkEnd w:id="1016"/>
      <w:bookmarkEnd w:id="1017"/>
    </w:p>
    <w:p w14:paraId="44E00329" w14:textId="77777777" w:rsidR="00312C76" w:rsidRPr="003167FF" w:rsidRDefault="00312C76" w:rsidP="00312C76">
      <w:pPr>
        <w:rPr>
          <w:lang w:eastAsia="zh-CN"/>
        </w:rPr>
      </w:pPr>
      <w:r w:rsidRPr="003167FF">
        <w:rPr>
          <w:lang w:eastAsia="zh-CN"/>
        </w:rPr>
        <w:t>Figure 10.3.11-1 illustrates the group list fetch operations to fetch list of groups by the group management client.</w:t>
      </w:r>
    </w:p>
    <w:p w14:paraId="60E61AC1" w14:textId="77777777" w:rsidR="00312C76" w:rsidRPr="003167FF" w:rsidRDefault="00312C76" w:rsidP="00312C76">
      <w:r w:rsidRPr="003167FF">
        <w:t>Pre-conditions:</w:t>
      </w:r>
    </w:p>
    <w:p w14:paraId="769D364D" w14:textId="77777777" w:rsidR="00312C76" w:rsidRPr="003167FF" w:rsidRDefault="00312C76" w:rsidP="00312C76">
      <w:pPr>
        <w:pStyle w:val="B1"/>
      </w:pPr>
      <w:r w:rsidRPr="003167FF">
        <w:t>1)</w:t>
      </w:r>
      <w:r w:rsidRPr="003167FF">
        <w:tab/>
        <w:t>List of groups to which a VAL UE/ VAL User belongs to is known to the Group management server for each of the VAL UE/ VAL User.</w:t>
      </w:r>
    </w:p>
    <w:p w14:paraId="08392029" w14:textId="77777777" w:rsidR="00312C76" w:rsidRPr="003167FF" w:rsidRDefault="00312C76" w:rsidP="00312C76">
      <w:pPr>
        <w:pStyle w:val="B1"/>
      </w:pPr>
      <w:r w:rsidRPr="003167FF">
        <w:t>2)</w:t>
      </w:r>
      <w:r w:rsidRPr="003167FF">
        <w:tab/>
        <w:t>VAL user has not received group announcement message as it was offline previously.</w:t>
      </w:r>
    </w:p>
    <w:p w14:paraId="129385DC" w14:textId="77777777" w:rsidR="00312C76" w:rsidRPr="003167FF" w:rsidRDefault="00312C76" w:rsidP="00312C76">
      <w:pPr>
        <w:pStyle w:val="TH"/>
      </w:pPr>
      <w:r w:rsidRPr="003167FF">
        <w:object w:dxaOrig="7110" w:dyaOrig="2925" w14:anchorId="5C94C7D0">
          <v:shape id="_x0000_i1100" type="#_x0000_t75" style="width:357.9pt;height:2in" o:ole="">
            <v:imagedata r:id="rId161" o:title=""/>
          </v:shape>
          <o:OLEObject Type="Embed" ProgID="Visio.Drawing.15" ShapeID="_x0000_i1100" DrawAspect="Content" ObjectID="_1765969039" r:id="rId162"/>
        </w:object>
      </w:r>
    </w:p>
    <w:p w14:paraId="40830EE8" w14:textId="77777777" w:rsidR="00312C76" w:rsidRPr="003167FF" w:rsidRDefault="00312C76" w:rsidP="00312C76">
      <w:pPr>
        <w:pStyle w:val="TF"/>
      </w:pPr>
      <w:r w:rsidRPr="003167FF">
        <w:t>Figure </w:t>
      </w:r>
      <w:r w:rsidRPr="003167FF">
        <w:rPr>
          <w:lang w:eastAsia="zh-CN"/>
        </w:rPr>
        <w:t>10.3.11</w:t>
      </w:r>
      <w:r w:rsidRPr="003167FF">
        <w:t>-1: Group list fetch</w:t>
      </w:r>
    </w:p>
    <w:p w14:paraId="7EDFA6C8" w14:textId="77777777" w:rsidR="00312C76" w:rsidRPr="003167FF" w:rsidRDefault="00312C76" w:rsidP="00312C76">
      <w:pPr>
        <w:pStyle w:val="B1"/>
      </w:pPr>
      <w:r w:rsidRPr="003167FF">
        <w:t>1)</w:t>
      </w:r>
      <w:r w:rsidRPr="003167FF">
        <w:tab/>
        <w:t>The VAL client requests group management client to provide the list of groups in which the VAL UE or VAL User is a member.</w:t>
      </w:r>
    </w:p>
    <w:p w14:paraId="650E31F4" w14:textId="77777777" w:rsidR="00312C76" w:rsidRPr="003167FF" w:rsidRDefault="00312C76" w:rsidP="00312C76">
      <w:pPr>
        <w:pStyle w:val="B1"/>
      </w:pPr>
      <w:r w:rsidRPr="003167FF">
        <w:t>2)</w:t>
      </w:r>
      <w:r w:rsidRPr="003167FF">
        <w:tab/>
        <w:t>The group management client initiates the group list fetch request towards the Group management server. The information elements described in clause 10.3.2.36 are included in the group list fetch request.</w:t>
      </w:r>
    </w:p>
    <w:p w14:paraId="6C9F3BAC" w14:textId="69C9D25B" w:rsidR="00312C76" w:rsidRPr="003167FF" w:rsidRDefault="00312C76" w:rsidP="00312C76">
      <w:pPr>
        <w:pStyle w:val="B1"/>
      </w:pPr>
      <w:r w:rsidRPr="003167FF">
        <w:t>3)</w:t>
      </w:r>
      <w:r w:rsidRPr="003167FF">
        <w:tab/>
        <w:t xml:space="preserve">The group management server checks the authorization of group list </w:t>
      </w:r>
      <w:r w:rsidR="001655ED" w:rsidRPr="003167FF">
        <w:t xml:space="preserve">fetch </w:t>
      </w:r>
      <w:r w:rsidRPr="003167FF">
        <w:t>request and if authorized, sends the group list fetch response containing list of groups in which the VAL user is member. The information elements described in clause 10.3.2.37 are included in the group list fetch response.</w:t>
      </w:r>
    </w:p>
    <w:p w14:paraId="33C1341D" w14:textId="77777777" w:rsidR="00312C76" w:rsidRPr="003167FF" w:rsidRDefault="00312C76" w:rsidP="00312C76">
      <w:pPr>
        <w:pStyle w:val="B1"/>
        <w:rPr>
          <w:lang w:eastAsia="zh-CN"/>
        </w:rPr>
      </w:pPr>
      <w:r w:rsidRPr="003167FF">
        <w:t>4)</w:t>
      </w:r>
      <w:r w:rsidRPr="003167FF">
        <w:tab/>
        <w:t>The group management client notifies the list of groups to the VAL client.</w:t>
      </w:r>
    </w:p>
    <w:p w14:paraId="15F9157A" w14:textId="77777777" w:rsidR="00312C76" w:rsidRPr="003167FF" w:rsidRDefault="00312C76" w:rsidP="00312C76">
      <w:pPr>
        <w:pStyle w:val="Heading3"/>
      </w:pPr>
      <w:bookmarkStart w:id="1018" w:name="_Toc155355632"/>
      <w:r w:rsidRPr="003167FF">
        <w:t>10.3.12</w:t>
      </w:r>
      <w:r w:rsidRPr="003167FF">
        <w:tab/>
        <w:t>Location-based group update</w:t>
      </w:r>
      <w:bookmarkEnd w:id="1018"/>
    </w:p>
    <w:p w14:paraId="0FB9B41A" w14:textId="77777777" w:rsidR="00312C76" w:rsidRPr="003167FF" w:rsidRDefault="00312C76" w:rsidP="00312C76">
      <w:pPr>
        <w:spacing w:after="240"/>
        <w:rPr>
          <w:lang w:eastAsia="zh-CN"/>
        </w:rPr>
      </w:pPr>
      <w:r w:rsidRPr="003167FF">
        <w:rPr>
          <w:lang w:eastAsia="zh-CN"/>
        </w:rPr>
        <w:t>Figure 10.3.12-1 below illustrates the location-based group update.</w:t>
      </w:r>
    </w:p>
    <w:p w14:paraId="623F078F" w14:textId="77777777" w:rsidR="00312C76" w:rsidRPr="003167FF" w:rsidRDefault="00312C76" w:rsidP="00312C76">
      <w:pPr>
        <w:spacing w:after="240"/>
        <w:rPr>
          <w:lang w:eastAsia="zh-CN"/>
        </w:rPr>
      </w:pPr>
      <w:r w:rsidRPr="003167FF">
        <w:rPr>
          <w:lang w:eastAsia="zh-CN"/>
        </w:rPr>
        <w:t>Pre-conditions:</w:t>
      </w:r>
    </w:p>
    <w:p w14:paraId="2711E90B"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group management server, VAL server, location management server and the VAL group members belong to the same VAL system.</w:t>
      </w:r>
    </w:p>
    <w:p w14:paraId="75261AA4" w14:textId="77777777" w:rsidR="00312C76" w:rsidRPr="003167FF" w:rsidRDefault="00312C76" w:rsidP="00312C76">
      <w:pPr>
        <w:pStyle w:val="B1"/>
        <w:rPr>
          <w:lang w:eastAsia="zh-CN"/>
        </w:rPr>
      </w:pPr>
      <w:r w:rsidRPr="003167FF">
        <w:rPr>
          <w:lang w:eastAsia="zh-CN"/>
        </w:rPr>
        <w:t>2.</w:t>
      </w:r>
      <w:r w:rsidRPr="003167FF">
        <w:rPr>
          <w:lang w:eastAsia="zh-CN"/>
        </w:rPr>
        <w:tab/>
        <w:t>The location based group has been created as specified in clause 10.3.7.</w:t>
      </w:r>
    </w:p>
    <w:p w14:paraId="51D90900" w14:textId="77777777" w:rsidR="00312C76" w:rsidRPr="003167FF" w:rsidRDefault="00312C76" w:rsidP="00312C76">
      <w:pPr>
        <w:pStyle w:val="B1"/>
        <w:rPr>
          <w:lang w:eastAsia="zh-CN"/>
        </w:rPr>
      </w:pPr>
      <w:r w:rsidRPr="003167FF">
        <w:rPr>
          <w:lang w:eastAsia="zh-CN"/>
        </w:rPr>
        <w:t>3.</w:t>
      </w:r>
      <w:r w:rsidRPr="003167FF">
        <w:rPr>
          <w:lang w:eastAsia="zh-CN"/>
        </w:rPr>
        <w:tab/>
        <w:t>The group management server has subscribed to monitor UEs moving in or out of the fixed location area as specified in clause 9.3.12.</w:t>
      </w:r>
    </w:p>
    <w:p w14:paraId="0E3B35EC" w14:textId="7E97E40B" w:rsidR="00312C76" w:rsidRPr="003167FF" w:rsidRDefault="001655ED" w:rsidP="00312C76">
      <w:pPr>
        <w:pStyle w:val="TH"/>
        <w:rPr>
          <w:lang w:eastAsia="en-GB"/>
        </w:rPr>
      </w:pPr>
      <w:r w:rsidRPr="003167FF">
        <w:object w:dxaOrig="7945" w:dyaOrig="2760" w14:anchorId="694F083E">
          <v:shape id="_x0000_i1101" type="#_x0000_t75" style="width:398.7pt;height:137.35pt" o:ole="">
            <v:imagedata r:id="rId163" o:title=""/>
          </v:shape>
          <o:OLEObject Type="Embed" ProgID="Visio.Drawing.15" ShapeID="_x0000_i1101" DrawAspect="Content" ObjectID="_1765969040" r:id="rId164"/>
        </w:object>
      </w:r>
    </w:p>
    <w:p w14:paraId="109047F3" w14:textId="77777777" w:rsidR="00312C76" w:rsidRPr="003167FF" w:rsidRDefault="00312C76" w:rsidP="00312C76">
      <w:pPr>
        <w:pStyle w:val="TF"/>
        <w:rPr>
          <w:lang w:eastAsia="zh-CN"/>
        </w:rPr>
      </w:pPr>
      <w:r w:rsidRPr="003167FF">
        <w:rPr>
          <w:lang w:eastAsia="zh-CN"/>
        </w:rPr>
        <w:t>Figure 10.3.12-1: Location-based group update</w:t>
      </w:r>
    </w:p>
    <w:p w14:paraId="0A24E503"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server receives location area monitoring notification from location management server as specified in clause 9.3.12.4.</w:t>
      </w:r>
    </w:p>
    <w:p w14:paraId="44724C40" w14:textId="77777777" w:rsidR="00312C76" w:rsidRPr="003167FF" w:rsidRDefault="00312C76" w:rsidP="00312C76">
      <w:pPr>
        <w:pStyle w:val="B1"/>
        <w:rPr>
          <w:lang w:eastAsia="zh-CN"/>
        </w:rPr>
      </w:pPr>
      <w:r w:rsidRPr="003167FF">
        <w:rPr>
          <w:lang w:eastAsia="zh-CN"/>
        </w:rPr>
        <w:t>2.</w:t>
      </w:r>
      <w:r w:rsidRPr="003167FF">
        <w:rPr>
          <w:lang w:eastAsia="zh-CN"/>
        </w:rPr>
        <w:tab/>
        <w:t>T</w:t>
      </w:r>
      <w:r w:rsidRPr="003167FF">
        <w:rPr>
          <w:noProof/>
        </w:rPr>
        <w:t>he group management server updates the group members and sends notification as specified in clause </w:t>
      </w:r>
      <w:r w:rsidRPr="003167FF">
        <w:t>10.</w:t>
      </w:r>
      <w:r w:rsidRPr="003167FF">
        <w:rPr>
          <w:lang w:eastAsia="zh-CN"/>
        </w:rPr>
        <w:t>3.5</w:t>
      </w:r>
      <w:r w:rsidRPr="003167FF">
        <w:t>.</w:t>
      </w:r>
      <w:r w:rsidRPr="003167FF">
        <w:rPr>
          <w:lang w:eastAsia="zh-CN"/>
        </w:rPr>
        <w:t>1.</w:t>
      </w:r>
    </w:p>
    <w:p w14:paraId="6FE41AE0" w14:textId="77777777" w:rsidR="00312C76" w:rsidRPr="003167FF" w:rsidRDefault="00312C76" w:rsidP="00312C76">
      <w:pPr>
        <w:pStyle w:val="Heading3"/>
      </w:pPr>
      <w:bookmarkStart w:id="1019" w:name="_Toc155355633"/>
      <w:r w:rsidRPr="003167FF">
        <w:t>10.3.13</w:t>
      </w:r>
      <w:r w:rsidRPr="003167FF">
        <w:tab/>
        <w:t>Group deletion</w:t>
      </w:r>
      <w:bookmarkEnd w:id="1019"/>
    </w:p>
    <w:p w14:paraId="1CE7E53C" w14:textId="77777777" w:rsidR="00312C76" w:rsidRPr="003167FF" w:rsidRDefault="00312C76" w:rsidP="00312C76">
      <w:pPr>
        <w:spacing w:after="240"/>
        <w:rPr>
          <w:lang w:eastAsia="zh-CN"/>
        </w:rPr>
      </w:pPr>
      <w:r w:rsidRPr="003167FF">
        <w:rPr>
          <w:lang w:eastAsia="zh-CN"/>
        </w:rPr>
        <w:t>Figure 10.3.13-1 below illustrates the group deletion operation by authorized VAL user/UE/administrator to delete a group. It applies to group deletion by a VAL administrator or by authorized user/UE.</w:t>
      </w:r>
    </w:p>
    <w:p w14:paraId="0751EAF8" w14:textId="77777777" w:rsidR="00312C76" w:rsidRPr="003167FF" w:rsidRDefault="00312C76" w:rsidP="00312C76">
      <w:pPr>
        <w:spacing w:after="240"/>
        <w:rPr>
          <w:lang w:eastAsia="zh-CN"/>
        </w:rPr>
      </w:pPr>
      <w:r w:rsidRPr="003167FF">
        <w:rPr>
          <w:lang w:eastAsia="zh-CN"/>
        </w:rPr>
        <w:t>Pre-conditions:</w:t>
      </w:r>
    </w:p>
    <w:p w14:paraId="6CAFDA19"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group management server, VAL server and the VAL group members belong to the same VAL system.</w:t>
      </w:r>
    </w:p>
    <w:p w14:paraId="314EDF27" w14:textId="77777777" w:rsidR="00312C76" w:rsidRPr="003167FF" w:rsidRDefault="00312C76" w:rsidP="00312C76">
      <w:pPr>
        <w:pStyle w:val="B1"/>
        <w:rPr>
          <w:lang w:eastAsia="zh-CN"/>
        </w:rPr>
      </w:pPr>
      <w:r w:rsidRPr="003167FF">
        <w:rPr>
          <w:lang w:eastAsia="zh-CN"/>
        </w:rPr>
        <w:t>2.</w:t>
      </w:r>
      <w:r w:rsidRPr="003167FF">
        <w:rPr>
          <w:lang w:eastAsia="zh-CN"/>
        </w:rPr>
        <w:tab/>
        <w:t>The authorized VAL user/UE/administrator is aware of the group identity which needs to be deleted.</w:t>
      </w:r>
    </w:p>
    <w:p w14:paraId="39D3AE90" w14:textId="77777777" w:rsidR="00312C76" w:rsidRPr="003167FF" w:rsidRDefault="00312C76" w:rsidP="00312C76">
      <w:pPr>
        <w:pStyle w:val="TH"/>
        <w:rPr>
          <w:lang w:eastAsia="en-GB"/>
        </w:rPr>
      </w:pPr>
      <w:r w:rsidRPr="003167FF">
        <w:rPr>
          <w:lang w:eastAsia="en-GB"/>
        </w:rPr>
        <w:object w:dxaOrig="7944" w:dyaOrig="4548" w14:anchorId="073C66EF">
          <v:shape id="_x0000_i1102" type="#_x0000_t75" style="width:396.2pt;height:228.9pt" o:ole="">
            <v:imagedata r:id="rId165" o:title=""/>
          </v:shape>
          <o:OLEObject Type="Embed" ProgID="Visio.Drawing.11" ShapeID="_x0000_i1102" DrawAspect="Content" ObjectID="_1765969041" r:id="rId166"/>
        </w:object>
      </w:r>
    </w:p>
    <w:p w14:paraId="08DCAA86" w14:textId="77777777" w:rsidR="00312C76" w:rsidRPr="003167FF" w:rsidRDefault="00312C76" w:rsidP="00312C76">
      <w:pPr>
        <w:pStyle w:val="TF"/>
        <w:rPr>
          <w:lang w:eastAsia="zh-CN"/>
        </w:rPr>
      </w:pPr>
      <w:r w:rsidRPr="003167FF">
        <w:t>Figure </w:t>
      </w:r>
      <w:r w:rsidRPr="003167FF">
        <w:rPr>
          <w:lang w:eastAsia="zh-CN"/>
        </w:rPr>
        <w:t>10.3.13</w:t>
      </w:r>
      <w:r w:rsidRPr="003167FF">
        <w:t>-1:</w:t>
      </w:r>
      <w:r w:rsidRPr="003167FF">
        <w:rPr>
          <w:lang w:eastAsia="zh-CN"/>
        </w:rPr>
        <w:t xml:space="preserve"> Group deletion</w:t>
      </w:r>
    </w:p>
    <w:p w14:paraId="148692DA"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of the authorized VAL user/UE/administrator requests group deletion operation to the group management server. The identity of the group to be deleted shall be included in this message.</w:t>
      </w:r>
    </w:p>
    <w:p w14:paraId="09BC6334" w14:textId="77777777" w:rsidR="00312C76" w:rsidRPr="003167FF" w:rsidRDefault="00312C76" w:rsidP="00312C76">
      <w:pPr>
        <w:pStyle w:val="B1"/>
        <w:rPr>
          <w:lang w:eastAsia="zh-CN"/>
        </w:rPr>
      </w:pPr>
      <w:r w:rsidRPr="003167FF">
        <w:rPr>
          <w:lang w:eastAsia="zh-CN"/>
        </w:rPr>
        <w:t>2.</w:t>
      </w:r>
      <w:r w:rsidRPr="003167FF">
        <w:rPr>
          <w:lang w:eastAsia="zh-CN"/>
        </w:rPr>
        <w:tab/>
        <w:t xml:space="preserve">The group management server authorizes the request and if authorized, deletes the group. </w:t>
      </w:r>
    </w:p>
    <w:p w14:paraId="1B368999" w14:textId="77777777" w:rsidR="00312C76" w:rsidRPr="003167FF" w:rsidRDefault="00312C76" w:rsidP="00312C76">
      <w:pPr>
        <w:pStyle w:val="B1"/>
        <w:rPr>
          <w:lang w:eastAsia="zh-CN"/>
        </w:rPr>
      </w:pPr>
      <w:r w:rsidRPr="003167FF">
        <w:rPr>
          <w:lang w:eastAsia="zh-CN"/>
        </w:rPr>
        <w:t>3.</w:t>
      </w:r>
      <w:r w:rsidRPr="003167FF">
        <w:rPr>
          <w:lang w:eastAsia="zh-CN"/>
        </w:rPr>
        <w:tab/>
        <w:t>The group management server notifies the VAL server regarding the group deletion.</w:t>
      </w:r>
    </w:p>
    <w:p w14:paraId="164985E8" w14:textId="77777777" w:rsidR="00312C76" w:rsidRPr="003167FF" w:rsidRDefault="00312C76" w:rsidP="00312C76">
      <w:pPr>
        <w:pStyle w:val="B1"/>
        <w:rPr>
          <w:lang w:eastAsia="zh-CN"/>
        </w:rPr>
      </w:pPr>
      <w:r w:rsidRPr="003167FF">
        <w:rPr>
          <w:lang w:eastAsia="zh-CN"/>
        </w:rPr>
        <w:t>4.</w:t>
      </w:r>
      <w:r w:rsidRPr="003167FF">
        <w:rPr>
          <w:lang w:eastAsia="zh-CN"/>
        </w:rPr>
        <w:tab/>
        <w:t>The group members of the VAL group are notified about the deleted VAL group.</w:t>
      </w:r>
    </w:p>
    <w:p w14:paraId="1DA2C829" w14:textId="77777777" w:rsidR="00312C76" w:rsidRPr="003167FF" w:rsidRDefault="00312C76" w:rsidP="00312C76">
      <w:pPr>
        <w:pStyle w:val="B1"/>
        <w:rPr>
          <w:lang w:eastAsia="zh-CN"/>
        </w:rPr>
      </w:pPr>
      <w:r w:rsidRPr="003167FF">
        <w:rPr>
          <w:lang w:eastAsia="zh-CN"/>
        </w:rPr>
        <w:lastRenderedPageBreak/>
        <w:t>5.</w:t>
      </w:r>
      <w:r w:rsidRPr="003167FF">
        <w:rPr>
          <w:lang w:eastAsia="zh-CN"/>
        </w:rPr>
        <w:tab/>
        <w:t>The group management server provides a group deletion response to the group management client of the administrator/authorized VAL user/UE.</w:t>
      </w:r>
    </w:p>
    <w:p w14:paraId="08E58D30" w14:textId="77777777" w:rsidR="00312C76" w:rsidRPr="003167FF" w:rsidRDefault="00312C76" w:rsidP="00312C76">
      <w:pPr>
        <w:pStyle w:val="Heading2"/>
      </w:pPr>
      <w:bookmarkStart w:id="1020" w:name="_Toc155355634"/>
      <w:r w:rsidRPr="003167FF">
        <w:t>10.4</w:t>
      </w:r>
      <w:r w:rsidRPr="003167FF">
        <w:tab/>
        <w:t>SEAL APIs for group management</w:t>
      </w:r>
      <w:bookmarkEnd w:id="1020"/>
    </w:p>
    <w:p w14:paraId="69661811" w14:textId="77777777" w:rsidR="00312C76" w:rsidRPr="003167FF" w:rsidRDefault="00312C76" w:rsidP="00312C76">
      <w:pPr>
        <w:pStyle w:val="Heading3"/>
      </w:pPr>
      <w:bookmarkStart w:id="1021" w:name="_Toc155355635"/>
      <w:r w:rsidRPr="003167FF">
        <w:t>10.4.1</w:t>
      </w:r>
      <w:r w:rsidRPr="003167FF">
        <w:tab/>
        <w:t>General</w:t>
      </w:r>
      <w:bookmarkEnd w:id="1021"/>
    </w:p>
    <w:p w14:paraId="0CB635C5" w14:textId="77777777" w:rsidR="00312C76" w:rsidRPr="003167FF" w:rsidRDefault="00312C76" w:rsidP="00312C76">
      <w:r w:rsidRPr="003167FF">
        <w:t>Table 10.4.1-1 illustrates the SEAL APIs for group management.</w:t>
      </w:r>
    </w:p>
    <w:p w14:paraId="45398821" w14:textId="77777777" w:rsidR="00312C76" w:rsidRPr="003167FF" w:rsidRDefault="00312C76" w:rsidP="00312C76">
      <w:pPr>
        <w:pStyle w:val="TH"/>
        <w:rPr>
          <w:rFonts w:eastAsia="SimSun"/>
          <w:lang w:eastAsia="zh-CN"/>
        </w:rPr>
      </w:pPr>
      <w:r w:rsidRPr="003167FF">
        <w:t>Table 10.4.1-1: List of SEAL APIs for group management</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12C76" w:rsidRPr="003167FF" w14:paraId="12C5279A" w14:textId="77777777" w:rsidTr="000A7923">
        <w:tc>
          <w:tcPr>
            <w:tcW w:w="3369" w:type="dxa"/>
            <w:shd w:val="clear" w:color="auto" w:fill="auto"/>
          </w:tcPr>
          <w:p w14:paraId="4B28315B" w14:textId="77777777" w:rsidR="00312C76" w:rsidRPr="003167FF" w:rsidRDefault="00312C76" w:rsidP="007E0BCD">
            <w:pPr>
              <w:pStyle w:val="TAH"/>
            </w:pPr>
            <w:r w:rsidRPr="003167FF">
              <w:t>API Name</w:t>
            </w:r>
          </w:p>
        </w:tc>
        <w:tc>
          <w:tcPr>
            <w:tcW w:w="2835" w:type="dxa"/>
            <w:shd w:val="clear" w:color="auto" w:fill="auto"/>
          </w:tcPr>
          <w:p w14:paraId="5FFA41F4" w14:textId="77777777" w:rsidR="00312C76" w:rsidRPr="003167FF" w:rsidRDefault="00312C76" w:rsidP="007E0BCD">
            <w:pPr>
              <w:pStyle w:val="TAH"/>
            </w:pPr>
            <w:r w:rsidRPr="003167FF">
              <w:t>API Operations</w:t>
            </w:r>
          </w:p>
        </w:tc>
        <w:tc>
          <w:tcPr>
            <w:tcW w:w="1984" w:type="dxa"/>
            <w:shd w:val="clear" w:color="auto" w:fill="auto"/>
          </w:tcPr>
          <w:p w14:paraId="1EC11BF0" w14:textId="77777777" w:rsidR="00312C76" w:rsidRPr="003167FF" w:rsidRDefault="00312C76" w:rsidP="007E0BCD">
            <w:pPr>
              <w:pStyle w:val="TAH"/>
            </w:pPr>
            <w:r w:rsidRPr="003167FF">
              <w:t>Known Consumer(s)</w:t>
            </w:r>
          </w:p>
        </w:tc>
        <w:tc>
          <w:tcPr>
            <w:tcW w:w="1667" w:type="dxa"/>
            <w:shd w:val="clear" w:color="auto" w:fill="auto"/>
          </w:tcPr>
          <w:p w14:paraId="7159880C" w14:textId="77777777" w:rsidR="00312C76" w:rsidRPr="003167FF" w:rsidRDefault="00312C76" w:rsidP="007E0BCD">
            <w:pPr>
              <w:pStyle w:val="TAH"/>
            </w:pPr>
            <w:r w:rsidRPr="003167FF">
              <w:t>Communication Type</w:t>
            </w:r>
          </w:p>
        </w:tc>
      </w:tr>
      <w:tr w:rsidR="000A7923" w:rsidRPr="003167FF" w14:paraId="2E60D567" w14:textId="77777777" w:rsidTr="000A7923">
        <w:trPr>
          <w:trHeight w:val="838"/>
        </w:trPr>
        <w:tc>
          <w:tcPr>
            <w:tcW w:w="3369" w:type="dxa"/>
            <w:vMerge w:val="restart"/>
            <w:shd w:val="clear" w:color="auto" w:fill="auto"/>
          </w:tcPr>
          <w:p w14:paraId="308D0082" w14:textId="77777777" w:rsidR="000A7923" w:rsidRPr="003167FF" w:rsidRDefault="000A7923" w:rsidP="007E0BCD">
            <w:pPr>
              <w:pStyle w:val="TAL"/>
            </w:pPr>
            <w:r w:rsidRPr="003167FF">
              <w:t>SS_GroupManagement</w:t>
            </w:r>
          </w:p>
          <w:p w14:paraId="2C595298" w14:textId="77777777" w:rsidR="000A7923" w:rsidRPr="003167FF" w:rsidRDefault="000A7923" w:rsidP="007E0BCD">
            <w:pPr>
              <w:pStyle w:val="TAL"/>
            </w:pPr>
          </w:p>
        </w:tc>
        <w:tc>
          <w:tcPr>
            <w:tcW w:w="2835" w:type="dxa"/>
            <w:shd w:val="clear" w:color="auto" w:fill="auto"/>
          </w:tcPr>
          <w:p w14:paraId="79C2631D" w14:textId="77777777" w:rsidR="000A7923" w:rsidRPr="003167FF" w:rsidRDefault="000A7923" w:rsidP="007E0BCD">
            <w:pPr>
              <w:pStyle w:val="TAL"/>
            </w:pPr>
            <w:r w:rsidRPr="003167FF">
              <w:t>Query_Group_Info</w:t>
            </w:r>
          </w:p>
        </w:tc>
        <w:tc>
          <w:tcPr>
            <w:tcW w:w="1984" w:type="dxa"/>
            <w:shd w:val="clear" w:color="auto" w:fill="auto"/>
          </w:tcPr>
          <w:p w14:paraId="31613DD5" w14:textId="77777777" w:rsidR="000A7923" w:rsidRPr="003167FF" w:rsidRDefault="000A7923" w:rsidP="007E0BCD">
            <w:pPr>
              <w:pStyle w:val="TAL"/>
              <w:rPr>
                <w:lang w:eastAsia="zh-CN"/>
              </w:rPr>
            </w:pPr>
            <w:r w:rsidRPr="003167FF">
              <w:t>VAL server</w:t>
            </w:r>
          </w:p>
        </w:tc>
        <w:tc>
          <w:tcPr>
            <w:tcW w:w="1667" w:type="dxa"/>
            <w:shd w:val="clear" w:color="auto" w:fill="auto"/>
          </w:tcPr>
          <w:p w14:paraId="7A8DD63D" w14:textId="77777777" w:rsidR="000A7923" w:rsidRPr="003167FF" w:rsidRDefault="000A7923" w:rsidP="007E0BCD">
            <w:pPr>
              <w:pStyle w:val="TAL"/>
            </w:pPr>
            <w:r w:rsidRPr="003167FF">
              <w:t>Request /Response</w:t>
            </w:r>
          </w:p>
        </w:tc>
      </w:tr>
      <w:tr w:rsidR="000A7923" w:rsidRPr="003167FF" w14:paraId="0BA928FA" w14:textId="77777777" w:rsidTr="000A7923">
        <w:trPr>
          <w:trHeight w:val="838"/>
        </w:trPr>
        <w:tc>
          <w:tcPr>
            <w:tcW w:w="3369" w:type="dxa"/>
            <w:vMerge/>
            <w:shd w:val="clear" w:color="auto" w:fill="auto"/>
          </w:tcPr>
          <w:p w14:paraId="53E791FB" w14:textId="77777777" w:rsidR="000A7923" w:rsidRPr="003167FF" w:rsidRDefault="000A7923" w:rsidP="007E0BCD">
            <w:pPr>
              <w:pStyle w:val="TAL"/>
            </w:pPr>
          </w:p>
        </w:tc>
        <w:tc>
          <w:tcPr>
            <w:tcW w:w="2835" w:type="dxa"/>
            <w:shd w:val="clear" w:color="auto" w:fill="auto"/>
          </w:tcPr>
          <w:p w14:paraId="75D8218C" w14:textId="77777777" w:rsidR="000A7923" w:rsidRPr="003167FF" w:rsidRDefault="000A7923" w:rsidP="007E0BCD">
            <w:pPr>
              <w:pStyle w:val="TAL"/>
            </w:pPr>
            <w:r w:rsidRPr="003167FF">
              <w:t>Create_LocationBasedGroup_Info</w:t>
            </w:r>
          </w:p>
        </w:tc>
        <w:tc>
          <w:tcPr>
            <w:tcW w:w="1984" w:type="dxa"/>
            <w:shd w:val="clear" w:color="auto" w:fill="auto"/>
          </w:tcPr>
          <w:p w14:paraId="7F8BF01E" w14:textId="77777777" w:rsidR="000A7923" w:rsidRPr="003167FF" w:rsidRDefault="000A7923" w:rsidP="007E0BCD">
            <w:pPr>
              <w:pStyle w:val="TAL"/>
            </w:pPr>
            <w:r w:rsidRPr="003167FF">
              <w:t>VAL server</w:t>
            </w:r>
          </w:p>
        </w:tc>
        <w:tc>
          <w:tcPr>
            <w:tcW w:w="1667" w:type="dxa"/>
            <w:shd w:val="clear" w:color="auto" w:fill="auto"/>
          </w:tcPr>
          <w:p w14:paraId="36879D45" w14:textId="77777777" w:rsidR="000A7923" w:rsidRPr="003167FF" w:rsidRDefault="000A7923" w:rsidP="007E0BCD">
            <w:pPr>
              <w:pStyle w:val="TAL"/>
            </w:pPr>
            <w:r w:rsidRPr="003167FF">
              <w:t>Request/Response</w:t>
            </w:r>
          </w:p>
        </w:tc>
      </w:tr>
      <w:tr w:rsidR="000A7923" w:rsidRPr="003167FF" w14:paraId="373C49F9" w14:textId="77777777" w:rsidTr="000A7923">
        <w:trPr>
          <w:trHeight w:val="136"/>
        </w:trPr>
        <w:tc>
          <w:tcPr>
            <w:tcW w:w="3369" w:type="dxa"/>
            <w:vMerge/>
            <w:shd w:val="clear" w:color="auto" w:fill="auto"/>
          </w:tcPr>
          <w:p w14:paraId="7395A82E" w14:textId="77777777" w:rsidR="000A7923" w:rsidRPr="003167FF" w:rsidRDefault="000A7923" w:rsidP="007E0BCD">
            <w:pPr>
              <w:pStyle w:val="TAL"/>
            </w:pPr>
          </w:p>
        </w:tc>
        <w:tc>
          <w:tcPr>
            <w:tcW w:w="2835" w:type="dxa"/>
            <w:shd w:val="clear" w:color="auto" w:fill="auto"/>
          </w:tcPr>
          <w:p w14:paraId="4F61D0BD" w14:textId="77777777" w:rsidR="000A7923" w:rsidRPr="003167FF" w:rsidRDefault="000A7923" w:rsidP="007E0BCD">
            <w:pPr>
              <w:pStyle w:val="TAL"/>
            </w:pPr>
            <w:r w:rsidRPr="003167FF">
              <w:t>Update_Group_Info</w:t>
            </w:r>
          </w:p>
        </w:tc>
        <w:tc>
          <w:tcPr>
            <w:tcW w:w="1984" w:type="dxa"/>
            <w:shd w:val="clear" w:color="auto" w:fill="auto"/>
          </w:tcPr>
          <w:p w14:paraId="7691CF61" w14:textId="77777777" w:rsidR="000A7923" w:rsidRPr="003167FF" w:rsidRDefault="000A7923" w:rsidP="007E0BCD">
            <w:pPr>
              <w:pStyle w:val="TAL"/>
            </w:pPr>
            <w:r w:rsidRPr="003167FF">
              <w:t>VAL server</w:t>
            </w:r>
          </w:p>
        </w:tc>
        <w:tc>
          <w:tcPr>
            <w:tcW w:w="1667" w:type="dxa"/>
            <w:shd w:val="clear" w:color="auto" w:fill="auto"/>
          </w:tcPr>
          <w:p w14:paraId="52CDAB95" w14:textId="77777777" w:rsidR="000A7923" w:rsidRPr="003167FF" w:rsidRDefault="000A7923" w:rsidP="007E0BCD">
            <w:pPr>
              <w:pStyle w:val="TAL"/>
            </w:pPr>
            <w:r w:rsidRPr="003167FF">
              <w:t>Request /Response</w:t>
            </w:r>
          </w:p>
        </w:tc>
      </w:tr>
      <w:tr w:rsidR="000A7923" w:rsidRPr="003167FF" w14:paraId="0B44CA87" w14:textId="77777777" w:rsidTr="000A7923">
        <w:trPr>
          <w:trHeight w:val="136"/>
        </w:trPr>
        <w:tc>
          <w:tcPr>
            <w:tcW w:w="3369" w:type="dxa"/>
            <w:vMerge/>
            <w:shd w:val="clear" w:color="auto" w:fill="auto"/>
          </w:tcPr>
          <w:p w14:paraId="0789E99E" w14:textId="77777777" w:rsidR="000A7923" w:rsidRPr="003167FF" w:rsidRDefault="000A7923" w:rsidP="000A7923">
            <w:pPr>
              <w:pStyle w:val="TAL"/>
            </w:pPr>
          </w:p>
        </w:tc>
        <w:tc>
          <w:tcPr>
            <w:tcW w:w="2835" w:type="dxa"/>
            <w:shd w:val="clear" w:color="auto" w:fill="auto"/>
          </w:tcPr>
          <w:p w14:paraId="50D41828" w14:textId="3857A73D" w:rsidR="000A7923" w:rsidRPr="003167FF" w:rsidRDefault="000A7923" w:rsidP="000A7923">
            <w:pPr>
              <w:pStyle w:val="TAL"/>
            </w:pPr>
            <w:r w:rsidRPr="004A717A">
              <w:t>Create_Group</w:t>
            </w:r>
          </w:p>
        </w:tc>
        <w:tc>
          <w:tcPr>
            <w:tcW w:w="1984" w:type="dxa"/>
            <w:shd w:val="clear" w:color="auto" w:fill="auto"/>
          </w:tcPr>
          <w:p w14:paraId="73AF947D" w14:textId="15B7A841" w:rsidR="000A7923" w:rsidRPr="003167FF" w:rsidRDefault="000A7923" w:rsidP="000A7923">
            <w:pPr>
              <w:pStyle w:val="TAL"/>
            </w:pPr>
            <w:r w:rsidRPr="004A717A">
              <w:t>VAL server</w:t>
            </w:r>
          </w:p>
        </w:tc>
        <w:tc>
          <w:tcPr>
            <w:tcW w:w="1667" w:type="dxa"/>
            <w:shd w:val="clear" w:color="auto" w:fill="auto"/>
          </w:tcPr>
          <w:p w14:paraId="31E07712" w14:textId="41BE77F7" w:rsidR="000A7923" w:rsidRPr="003167FF" w:rsidRDefault="000A7923" w:rsidP="000A7923">
            <w:pPr>
              <w:pStyle w:val="TAL"/>
            </w:pPr>
            <w:r w:rsidRPr="004A717A">
              <w:t>Request /Response</w:t>
            </w:r>
          </w:p>
        </w:tc>
      </w:tr>
      <w:tr w:rsidR="00312C76" w:rsidRPr="003167FF" w14:paraId="414AE257" w14:textId="77777777" w:rsidTr="000A7923">
        <w:trPr>
          <w:trHeight w:val="136"/>
        </w:trPr>
        <w:tc>
          <w:tcPr>
            <w:tcW w:w="3369" w:type="dxa"/>
            <w:vMerge w:val="restart"/>
            <w:shd w:val="clear" w:color="auto" w:fill="auto"/>
          </w:tcPr>
          <w:p w14:paraId="1EEE9CF1" w14:textId="77777777" w:rsidR="00312C76" w:rsidRPr="003167FF" w:rsidRDefault="00312C76" w:rsidP="007E0BCD">
            <w:pPr>
              <w:pStyle w:val="TAL"/>
            </w:pPr>
            <w:r w:rsidRPr="003167FF">
              <w:t>SS_GroupManagementEvent</w:t>
            </w:r>
          </w:p>
        </w:tc>
        <w:tc>
          <w:tcPr>
            <w:tcW w:w="2835" w:type="dxa"/>
            <w:shd w:val="clear" w:color="auto" w:fill="auto"/>
          </w:tcPr>
          <w:p w14:paraId="430787F7" w14:textId="77777777" w:rsidR="00312C76" w:rsidRPr="003167FF" w:rsidRDefault="00312C76" w:rsidP="007E0BCD">
            <w:pPr>
              <w:pStyle w:val="TAL"/>
            </w:pPr>
            <w:r w:rsidRPr="003167FF">
              <w:t>Subscribe_ Group_Info_Modification</w:t>
            </w:r>
          </w:p>
        </w:tc>
        <w:tc>
          <w:tcPr>
            <w:tcW w:w="1984" w:type="dxa"/>
            <w:shd w:val="clear" w:color="auto" w:fill="auto"/>
          </w:tcPr>
          <w:p w14:paraId="12F7F456" w14:textId="77777777" w:rsidR="00312C76" w:rsidRPr="003167FF" w:rsidRDefault="00312C76" w:rsidP="007E0BCD">
            <w:pPr>
              <w:pStyle w:val="TAL"/>
              <w:rPr>
                <w:lang w:eastAsia="zh-CN"/>
              </w:rPr>
            </w:pPr>
            <w:r w:rsidRPr="003167FF">
              <w:rPr>
                <w:lang w:eastAsia="zh-CN"/>
              </w:rPr>
              <w:t>VAL server</w:t>
            </w:r>
          </w:p>
        </w:tc>
        <w:tc>
          <w:tcPr>
            <w:tcW w:w="1667" w:type="dxa"/>
            <w:vMerge w:val="restart"/>
            <w:shd w:val="clear" w:color="auto" w:fill="auto"/>
          </w:tcPr>
          <w:p w14:paraId="4D654668" w14:textId="77777777" w:rsidR="00312C76" w:rsidRPr="003167FF" w:rsidRDefault="00312C76" w:rsidP="007E0BCD">
            <w:pPr>
              <w:pStyle w:val="TAL"/>
            </w:pPr>
            <w:r w:rsidRPr="003167FF">
              <w:t>Subscribe/Notify</w:t>
            </w:r>
          </w:p>
        </w:tc>
      </w:tr>
      <w:tr w:rsidR="00312C76" w:rsidRPr="003167FF" w14:paraId="1CAB3C2F" w14:textId="77777777" w:rsidTr="000A7923">
        <w:trPr>
          <w:trHeight w:val="136"/>
        </w:trPr>
        <w:tc>
          <w:tcPr>
            <w:tcW w:w="3369" w:type="dxa"/>
            <w:vMerge/>
            <w:shd w:val="clear" w:color="auto" w:fill="auto"/>
          </w:tcPr>
          <w:p w14:paraId="70DA0649" w14:textId="77777777" w:rsidR="00312C76" w:rsidRPr="003167FF" w:rsidRDefault="00312C76" w:rsidP="007E0BCD">
            <w:pPr>
              <w:pStyle w:val="TAL"/>
            </w:pPr>
          </w:p>
        </w:tc>
        <w:tc>
          <w:tcPr>
            <w:tcW w:w="2835" w:type="dxa"/>
            <w:shd w:val="clear" w:color="auto" w:fill="auto"/>
          </w:tcPr>
          <w:p w14:paraId="773000D3" w14:textId="77777777" w:rsidR="00312C76" w:rsidRPr="003167FF" w:rsidRDefault="00312C76" w:rsidP="007E0BCD">
            <w:pPr>
              <w:pStyle w:val="TAL"/>
            </w:pPr>
            <w:r w:rsidRPr="003167FF">
              <w:t>Notify_Group_Info_Modification</w:t>
            </w:r>
          </w:p>
        </w:tc>
        <w:tc>
          <w:tcPr>
            <w:tcW w:w="1984" w:type="dxa"/>
            <w:shd w:val="clear" w:color="auto" w:fill="auto"/>
          </w:tcPr>
          <w:p w14:paraId="079C847C" w14:textId="77777777" w:rsidR="00312C76" w:rsidRPr="003167FF" w:rsidRDefault="00312C76" w:rsidP="007E0BCD">
            <w:pPr>
              <w:pStyle w:val="TAL"/>
              <w:rPr>
                <w:lang w:eastAsia="zh-CN"/>
              </w:rPr>
            </w:pPr>
            <w:r w:rsidRPr="003167FF">
              <w:rPr>
                <w:lang w:eastAsia="zh-CN"/>
              </w:rPr>
              <w:t>VAL server</w:t>
            </w:r>
          </w:p>
        </w:tc>
        <w:tc>
          <w:tcPr>
            <w:tcW w:w="1667" w:type="dxa"/>
            <w:vMerge/>
            <w:shd w:val="clear" w:color="auto" w:fill="auto"/>
          </w:tcPr>
          <w:p w14:paraId="1A9336D5" w14:textId="77777777" w:rsidR="00312C76" w:rsidRPr="003167FF" w:rsidRDefault="00312C76" w:rsidP="007E0BCD">
            <w:pPr>
              <w:pStyle w:val="TAL"/>
            </w:pPr>
          </w:p>
        </w:tc>
      </w:tr>
      <w:tr w:rsidR="00312C76" w:rsidRPr="003167FF" w14:paraId="14D5C5BF" w14:textId="77777777" w:rsidTr="000A7923">
        <w:trPr>
          <w:trHeight w:val="136"/>
        </w:trPr>
        <w:tc>
          <w:tcPr>
            <w:tcW w:w="3369" w:type="dxa"/>
            <w:vMerge/>
            <w:shd w:val="clear" w:color="auto" w:fill="auto"/>
          </w:tcPr>
          <w:p w14:paraId="70309064" w14:textId="77777777" w:rsidR="00312C76" w:rsidRPr="003167FF" w:rsidRDefault="00312C76" w:rsidP="007E0BCD">
            <w:pPr>
              <w:pStyle w:val="TAL"/>
            </w:pPr>
          </w:p>
        </w:tc>
        <w:tc>
          <w:tcPr>
            <w:tcW w:w="2835" w:type="dxa"/>
            <w:shd w:val="clear" w:color="auto" w:fill="auto"/>
          </w:tcPr>
          <w:p w14:paraId="12204ACF" w14:textId="77777777" w:rsidR="00312C76" w:rsidRPr="003167FF" w:rsidRDefault="00312C76" w:rsidP="007E0BCD">
            <w:pPr>
              <w:pStyle w:val="TAL"/>
            </w:pPr>
            <w:r w:rsidRPr="003167FF">
              <w:t>Notify_Group_Creation</w:t>
            </w:r>
          </w:p>
        </w:tc>
        <w:tc>
          <w:tcPr>
            <w:tcW w:w="1984" w:type="dxa"/>
            <w:shd w:val="clear" w:color="auto" w:fill="auto"/>
          </w:tcPr>
          <w:p w14:paraId="7BE2B20D" w14:textId="77777777" w:rsidR="00312C76" w:rsidRPr="003167FF" w:rsidRDefault="00312C76" w:rsidP="007E0BCD">
            <w:pPr>
              <w:pStyle w:val="TAL"/>
              <w:rPr>
                <w:lang w:eastAsia="zh-CN"/>
              </w:rPr>
            </w:pPr>
            <w:r w:rsidRPr="003167FF">
              <w:rPr>
                <w:lang w:eastAsia="zh-CN"/>
              </w:rPr>
              <w:t>VAL server</w:t>
            </w:r>
          </w:p>
        </w:tc>
        <w:tc>
          <w:tcPr>
            <w:tcW w:w="1667" w:type="dxa"/>
            <w:vMerge/>
            <w:shd w:val="clear" w:color="auto" w:fill="auto"/>
          </w:tcPr>
          <w:p w14:paraId="42D5882C" w14:textId="77777777" w:rsidR="00312C76" w:rsidRPr="003167FF" w:rsidRDefault="00312C76" w:rsidP="007E0BCD">
            <w:pPr>
              <w:pStyle w:val="TAL"/>
            </w:pPr>
          </w:p>
        </w:tc>
      </w:tr>
      <w:tr w:rsidR="00312C76" w:rsidRPr="003167FF" w14:paraId="08A9866C" w14:textId="77777777" w:rsidTr="000A7923">
        <w:trPr>
          <w:trHeight w:val="136"/>
        </w:trPr>
        <w:tc>
          <w:tcPr>
            <w:tcW w:w="3369" w:type="dxa"/>
            <w:vMerge/>
            <w:shd w:val="clear" w:color="auto" w:fill="auto"/>
          </w:tcPr>
          <w:p w14:paraId="680FE7FB" w14:textId="77777777" w:rsidR="00312C76" w:rsidRPr="003167FF" w:rsidRDefault="00312C76" w:rsidP="007E0BCD">
            <w:pPr>
              <w:pStyle w:val="TAL"/>
            </w:pPr>
          </w:p>
        </w:tc>
        <w:tc>
          <w:tcPr>
            <w:tcW w:w="2835" w:type="dxa"/>
            <w:shd w:val="clear" w:color="auto" w:fill="auto"/>
          </w:tcPr>
          <w:p w14:paraId="45437FD8" w14:textId="77777777" w:rsidR="00312C76" w:rsidRPr="003167FF" w:rsidRDefault="00312C76" w:rsidP="007E0BCD">
            <w:pPr>
              <w:pStyle w:val="TAL"/>
            </w:pPr>
            <w:r w:rsidRPr="003167FF">
              <w:t>Notify_TempGroupFormation</w:t>
            </w:r>
          </w:p>
        </w:tc>
        <w:tc>
          <w:tcPr>
            <w:tcW w:w="1984" w:type="dxa"/>
            <w:shd w:val="clear" w:color="auto" w:fill="auto"/>
          </w:tcPr>
          <w:p w14:paraId="498C5E61" w14:textId="77777777" w:rsidR="00312C76" w:rsidRPr="003167FF" w:rsidRDefault="00312C76" w:rsidP="007E0BCD">
            <w:pPr>
              <w:pStyle w:val="TAL"/>
              <w:rPr>
                <w:lang w:eastAsia="zh-CN"/>
              </w:rPr>
            </w:pPr>
            <w:r w:rsidRPr="003167FF">
              <w:t>VAL server</w:t>
            </w:r>
          </w:p>
        </w:tc>
        <w:tc>
          <w:tcPr>
            <w:tcW w:w="1667" w:type="dxa"/>
            <w:vMerge/>
            <w:shd w:val="clear" w:color="auto" w:fill="auto"/>
          </w:tcPr>
          <w:p w14:paraId="290D9212" w14:textId="77777777" w:rsidR="00312C76" w:rsidRPr="003167FF" w:rsidRDefault="00312C76" w:rsidP="007E0BCD">
            <w:pPr>
              <w:pStyle w:val="TAL"/>
            </w:pPr>
          </w:p>
        </w:tc>
      </w:tr>
    </w:tbl>
    <w:p w14:paraId="6A969474" w14:textId="77777777" w:rsidR="00312C76" w:rsidRPr="003167FF" w:rsidRDefault="00312C76" w:rsidP="00312C76"/>
    <w:p w14:paraId="2DCA2153" w14:textId="77777777" w:rsidR="00312C76" w:rsidRPr="003167FF" w:rsidRDefault="00312C76" w:rsidP="00312C76">
      <w:pPr>
        <w:pStyle w:val="Heading3"/>
      </w:pPr>
      <w:bookmarkStart w:id="1022" w:name="_Toc155355636"/>
      <w:r w:rsidRPr="003167FF">
        <w:t>10.4.2</w:t>
      </w:r>
      <w:r w:rsidRPr="003167FF">
        <w:tab/>
        <w:t>SS_GroupManagement API</w:t>
      </w:r>
      <w:bookmarkEnd w:id="1022"/>
    </w:p>
    <w:p w14:paraId="3E6D384E" w14:textId="77777777" w:rsidR="00312C76" w:rsidRPr="003167FF" w:rsidRDefault="00312C76" w:rsidP="00312C76">
      <w:pPr>
        <w:pStyle w:val="Heading4"/>
      </w:pPr>
      <w:bookmarkStart w:id="1023" w:name="_Toc155355637"/>
      <w:r w:rsidRPr="003167FF">
        <w:t>10.4.2.1</w:t>
      </w:r>
      <w:r w:rsidRPr="003167FF">
        <w:tab/>
        <w:t>General</w:t>
      </w:r>
      <w:bookmarkEnd w:id="1023"/>
    </w:p>
    <w:p w14:paraId="7F15E94A" w14:textId="4C998630" w:rsidR="00312C76" w:rsidRPr="003167FF" w:rsidRDefault="00312C76" w:rsidP="00312C76">
      <w:r w:rsidRPr="003167FF">
        <w:rPr>
          <w:b/>
        </w:rPr>
        <w:t>API description:</w:t>
      </w:r>
      <w:r w:rsidRPr="003167FF">
        <w:t xml:space="preserve"> This API enables the VAL server to communicate with the group management server for </w:t>
      </w:r>
      <w:r w:rsidR="000A7923" w:rsidRPr="000A7923">
        <w:t>the group creation,</w:t>
      </w:r>
      <w:r w:rsidR="000A7923">
        <w:t xml:space="preserve"> </w:t>
      </w:r>
      <w:r w:rsidRPr="003167FF">
        <w:t>querying group information, obtaining stored group configuration, modify the group membership and configuration information on the group management server over GM-S</w:t>
      </w:r>
      <w:r w:rsidR="000A7923" w:rsidRPr="000A7923">
        <w:t xml:space="preserve"> and GM-Uu</w:t>
      </w:r>
      <w:r w:rsidRPr="003167FF">
        <w:t>.</w:t>
      </w:r>
    </w:p>
    <w:p w14:paraId="06A3BDBD" w14:textId="77777777" w:rsidR="00312C76" w:rsidRPr="003167FF" w:rsidRDefault="00312C76" w:rsidP="00312C76">
      <w:pPr>
        <w:pStyle w:val="Heading4"/>
      </w:pPr>
      <w:bookmarkStart w:id="1024" w:name="_Toc155355638"/>
      <w:r w:rsidRPr="003167FF">
        <w:t>10.4.2.2</w:t>
      </w:r>
      <w:r w:rsidRPr="003167FF">
        <w:tab/>
        <w:t>Query_Group_Info operation</w:t>
      </w:r>
      <w:bookmarkEnd w:id="1024"/>
    </w:p>
    <w:p w14:paraId="52B2A6E5" w14:textId="77777777" w:rsidR="00312C76" w:rsidRPr="003167FF" w:rsidRDefault="00312C76" w:rsidP="00312C76">
      <w:r w:rsidRPr="003167FF">
        <w:rPr>
          <w:b/>
        </w:rPr>
        <w:t xml:space="preserve">API operation name: </w:t>
      </w:r>
      <w:r w:rsidRPr="003167FF">
        <w:t>Query_Group_Info</w:t>
      </w:r>
    </w:p>
    <w:p w14:paraId="2AB9719D" w14:textId="77777777" w:rsidR="00312C76" w:rsidRPr="003167FF" w:rsidRDefault="00312C76" w:rsidP="00312C76">
      <w:pPr>
        <w:rPr>
          <w:lang w:eastAsia="zh-CN"/>
        </w:rPr>
      </w:pPr>
      <w:r w:rsidRPr="003167FF">
        <w:rPr>
          <w:b/>
        </w:rPr>
        <w:t>Description:</w:t>
      </w:r>
      <w:r w:rsidRPr="003167FF">
        <w:t xml:space="preserve"> Query group information and obtaining group configuration information.</w:t>
      </w:r>
    </w:p>
    <w:p w14:paraId="27486662" w14:textId="77777777" w:rsidR="00312C76" w:rsidRPr="003167FF" w:rsidRDefault="00312C76" w:rsidP="00312C76">
      <w:r w:rsidRPr="003167FF">
        <w:rPr>
          <w:b/>
        </w:rPr>
        <w:t>Known Consumers:</w:t>
      </w:r>
      <w:r w:rsidRPr="003167FF">
        <w:t xml:space="preserve"> VAL server.</w:t>
      </w:r>
    </w:p>
    <w:p w14:paraId="1F8C88FB"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10.3.2.4, 10.3.2.20</w:t>
      </w:r>
    </w:p>
    <w:p w14:paraId="6D6FD4AE"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10.3.2.5, 10.3.2.21</w:t>
      </w:r>
    </w:p>
    <w:p w14:paraId="763F0CB2" w14:textId="77777777" w:rsidR="00312C76" w:rsidRPr="003167FF" w:rsidRDefault="00312C76" w:rsidP="00312C76">
      <w:pPr>
        <w:rPr>
          <w:lang w:eastAsia="zh-CN"/>
        </w:rPr>
      </w:pPr>
      <w:r w:rsidRPr="003167FF">
        <w:rPr>
          <w:lang w:eastAsia="zh-CN"/>
        </w:rPr>
        <w:t>See subclause 10.3.4 and 10.3.6.2 for the details of usage of this API operation.</w:t>
      </w:r>
    </w:p>
    <w:p w14:paraId="6BD701AC" w14:textId="77777777" w:rsidR="00312C76" w:rsidRPr="003167FF" w:rsidRDefault="00312C76" w:rsidP="00312C76">
      <w:pPr>
        <w:pStyle w:val="Heading4"/>
      </w:pPr>
      <w:bookmarkStart w:id="1025" w:name="_Toc155355639"/>
      <w:r w:rsidRPr="003167FF">
        <w:t>10.4.2.3</w:t>
      </w:r>
      <w:r w:rsidRPr="003167FF">
        <w:tab/>
        <w:t>Update_Group_Info operation</w:t>
      </w:r>
      <w:bookmarkEnd w:id="1025"/>
    </w:p>
    <w:p w14:paraId="32680AD0" w14:textId="77777777" w:rsidR="00312C76" w:rsidRPr="003167FF" w:rsidRDefault="00312C76" w:rsidP="00312C76">
      <w:r w:rsidRPr="003167FF">
        <w:rPr>
          <w:b/>
        </w:rPr>
        <w:t xml:space="preserve">API operation name: </w:t>
      </w:r>
      <w:r w:rsidRPr="003167FF">
        <w:t>Update_Group_Info</w:t>
      </w:r>
    </w:p>
    <w:p w14:paraId="5C73939E" w14:textId="77777777" w:rsidR="00312C76" w:rsidRPr="003167FF" w:rsidRDefault="00312C76" w:rsidP="00312C76">
      <w:pPr>
        <w:rPr>
          <w:lang w:eastAsia="zh-CN"/>
        </w:rPr>
      </w:pPr>
      <w:r w:rsidRPr="003167FF">
        <w:rPr>
          <w:b/>
        </w:rPr>
        <w:t>Description:</w:t>
      </w:r>
      <w:r w:rsidRPr="003167FF">
        <w:t xml:space="preserve"> Storing group membership and configuration information.</w:t>
      </w:r>
    </w:p>
    <w:p w14:paraId="58F30E3B" w14:textId="77777777" w:rsidR="00312C76" w:rsidRPr="003167FF" w:rsidRDefault="00312C76" w:rsidP="00312C76">
      <w:r w:rsidRPr="003167FF">
        <w:rPr>
          <w:b/>
        </w:rPr>
        <w:t>Known Consumers:</w:t>
      </w:r>
      <w:r w:rsidRPr="003167FF">
        <w:t xml:space="preserve"> VAL server.</w:t>
      </w:r>
    </w:p>
    <w:p w14:paraId="7F75D49B" w14:textId="77777777" w:rsidR="00312C76" w:rsidRPr="003167FF" w:rsidRDefault="00312C76" w:rsidP="00312C76">
      <w:pPr>
        <w:rPr>
          <w:lang w:eastAsia="zh-CN"/>
        </w:rPr>
      </w:pPr>
      <w:r w:rsidRPr="003167FF">
        <w:rPr>
          <w:b/>
          <w:lang w:eastAsia="zh-CN"/>
        </w:rPr>
        <w:lastRenderedPageBreak/>
        <w:t xml:space="preserve">Inputs: </w:t>
      </w:r>
      <w:r w:rsidRPr="003167FF">
        <w:rPr>
          <w:lang w:eastAsia="zh-CN"/>
        </w:rPr>
        <w:t>See subclause 10.3.2.6, 10.3.2.18</w:t>
      </w:r>
    </w:p>
    <w:p w14:paraId="666A4314"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10.3.2.7, 10.3.2.19</w:t>
      </w:r>
    </w:p>
    <w:p w14:paraId="159C5160" w14:textId="77777777" w:rsidR="00312C76" w:rsidRPr="003167FF" w:rsidRDefault="00312C76" w:rsidP="00312C76">
      <w:pPr>
        <w:rPr>
          <w:noProof/>
        </w:rPr>
      </w:pPr>
      <w:r w:rsidRPr="003167FF">
        <w:rPr>
          <w:lang w:eastAsia="zh-CN"/>
        </w:rPr>
        <w:t>See subclause 10.3.6.5 and 10.3.6.1 for the details of usage of this API operation.</w:t>
      </w:r>
    </w:p>
    <w:p w14:paraId="28EA9410" w14:textId="77777777" w:rsidR="00312C76" w:rsidRPr="003167FF" w:rsidRDefault="00312C76" w:rsidP="00312C76">
      <w:pPr>
        <w:pStyle w:val="Heading4"/>
      </w:pPr>
      <w:bookmarkStart w:id="1026" w:name="_Toc155355640"/>
      <w:r w:rsidRPr="003167FF">
        <w:t>10.4.2.4</w:t>
      </w:r>
      <w:r w:rsidRPr="003167FF">
        <w:tab/>
        <w:t>Create_LocationBasedGroup_Info operation</w:t>
      </w:r>
      <w:bookmarkEnd w:id="1026"/>
    </w:p>
    <w:p w14:paraId="4A3EE887" w14:textId="77777777" w:rsidR="00312C76" w:rsidRPr="003167FF" w:rsidRDefault="00312C76" w:rsidP="00312C76">
      <w:r w:rsidRPr="003167FF">
        <w:rPr>
          <w:b/>
        </w:rPr>
        <w:t xml:space="preserve">API operation name: </w:t>
      </w:r>
      <w:r w:rsidRPr="003167FF">
        <w:t>Create_LocationBasedGroup_Info</w:t>
      </w:r>
    </w:p>
    <w:p w14:paraId="6A6B5E27" w14:textId="77777777" w:rsidR="00312C76" w:rsidRPr="003167FF" w:rsidRDefault="00312C76" w:rsidP="00312C76">
      <w:pPr>
        <w:rPr>
          <w:lang w:eastAsia="zh-CN"/>
        </w:rPr>
      </w:pPr>
      <w:r w:rsidRPr="003167FF">
        <w:rPr>
          <w:b/>
        </w:rPr>
        <w:t>Description:</w:t>
      </w:r>
      <w:r w:rsidRPr="003167FF">
        <w:t xml:space="preserve"> Create </w:t>
      </w:r>
      <w:r w:rsidRPr="003167FF">
        <w:rPr>
          <w:lang w:eastAsia="zh-CN"/>
        </w:rPr>
        <w:t>location-based group</w:t>
      </w:r>
    </w:p>
    <w:p w14:paraId="3407F993" w14:textId="77777777" w:rsidR="00312C76" w:rsidRPr="003167FF" w:rsidRDefault="00312C76" w:rsidP="00312C76">
      <w:r w:rsidRPr="003167FF">
        <w:rPr>
          <w:b/>
        </w:rPr>
        <w:t>Known Consumers:</w:t>
      </w:r>
      <w:r w:rsidRPr="003167FF">
        <w:t xml:space="preserve"> VAL server.</w:t>
      </w:r>
    </w:p>
    <w:p w14:paraId="30FE5C76"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10.3.2.34</w:t>
      </w:r>
    </w:p>
    <w:p w14:paraId="292DEF77"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10.3.2.35</w:t>
      </w:r>
    </w:p>
    <w:p w14:paraId="62485E7A" w14:textId="77777777" w:rsidR="00312C76" w:rsidRPr="003167FF" w:rsidRDefault="00312C76" w:rsidP="00312C76">
      <w:r w:rsidRPr="003167FF">
        <w:rPr>
          <w:lang w:eastAsia="zh-CN"/>
        </w:rPr>
        <w:t>See subclause 10.3.7 for the details of usage of this API operation.</w:t>
      </w:r>
    </w:p>
    <w:p w14:paraId="755535E1" w14:textId="4F5ACF32" w:rsidR="000A7923" w:rsidRPr="00F2731B" w:rsidRDefault="000A7923" w:rsidP="000A7923">
      <w:pPr>
        <w:pStyle w:val="Heading4"/>
      </w:pPr>
      <w:bookmarkStart w:id="1027" w:name="_Toc155355641"/>
      <w:r w:rsidRPr="00F2731B">
        <w:t>10.4.2.</w:t>
      </w:r>
      <w:r>
        <w:t>5</w:t>
      </w:r>
      <w:r w:rsidRPr="00F2731B">
        <w:tab/>
      </w:r>
      <w:r>
        <w:t>Create</w:t>
      </w:r>
      <w:r w:rsidRPr="00F2731B">
        <w:t>_Group operation</w:t>
      </w:r>
      <w:bookmarkEnd w:id="1027"/>
    </w:p>
    <w:p w14:paraId="6100F1E5" w14:textId="77777777" w:rsidR="000A7923" w:rsidRPr="00F2731B" w:rsidRDefault="000A7923" w:rsidP="000A7923">
      <w:r w:rsidRPr="00F2731B">
        <w:rPr>
          <w:b/>
        </w:rPr>
        <w:t xml:space="preserve">API operation name: </w:t>
      </w:r>
      <w:r>
        <w:t>Create</w:t>
      </w:r>
      <w:r w:rsidRPr="00F2731B">
        <w:t>_Group</w:t>
      </w:r>
    </w:p>
    <w:p w14:paraId="7C4CD373" w14:textId="77777777" w:rsidR="000A7923" w:rsidRPr="00F2731B" w:rsidRDefault="000A7923" w:rsidP="000A7923">
      <w:pPr>
        <w:rPr>
          <w:lang w:eastAsia="zh-CN"/>
        </w:rPr>
      </w:pPr>
      <w:r w:rsidRPr="00F2731B">
        <w:rPr>
          <w:b/>
        </w:rPr>
        <w:t>Description:</w:t>
      </w:r>
      <w:r w:rsidRPr="00F2731B">
        <w:t xml:space="preserve"> </w:t>
      </w:r>
      <w:r>
        <w:t>Create the group</w:t>
      </w:r>
      <w:r w:rsidRPr="00F2731B">
        <w:t>.</w:t>
      </w:r>
    </w:p>
    <w:p w14:paraId="2A58ED3F" w14:textId="77777777" w:rsidR="000A7923" w:rsidRPr="00F2731B" w:rsidRDefault="000A7923" w:rsidP="000A7923">
      <w:r w:rsidRPr="00F2731B">
        <w:rPr>
          <w:b/>
        </w:rPr>
        <w:t>Known Consumers:</w:t>
      </w:r>
      <w:r w:rsidRPr="00F2731B">
        <w:t xml:space="preserve"> VAL server.</w:t>
      </w:r>
    </w:p>
    <w:p w14:paraId="30925724" w14:textId="77777777" w:rsidR="000A7923" w:rsidRPr="00F2731B" w:rsidRDefault="000A7923" w:rsidP="000A7923">
      <w:pPr>
        <w:rPr>
          <w:lang w:eastAsia="zh-CN"/>
        </w:rPr>
      </w:pPr>
      <w:r w:rsidRPr="00F2731B">
        <w:rPr>
          <w:rFonts w:hint="eastAsia"/>
          <w:b/>
          <w:lang w:eastAsia="zh-CN"/>
        </w:rPr>
        <w:t>Input</w:t>
      </w:r>
      <w:r w:rsidRPr="00F2731B">
        <w:rPr>
          <w:b/>
          <w:lang w:eastAsia="zh-CN"/>
        </w:rPr>
        <w:t>s</w:t>
      </w:r>
      <w:r w:rsidRPr="00F2731B">
        <w:rPr>
          <w:rFonts w:hint="eastAsia"/>
          <w:b/>
          <w:lang w:eastAsia="zh-CN"/>
        </w:rPr>
        <w:t xml:space="preserve">: </w:t>
      </w:r>
      <w:r w:rsidRPr="00F2731B">
        <w:rPr>
          <w:lang w:eastAsia="zh-CN"/>
        </w:rPr>
        <w:t xml:space="preserve">See subclause </w:t>
      </w:r>
      <w:r>
        <w:rPr>
          <w:lang w:eastAsia="zh-CN"/>
        </w:rPr>
        <w:t xml:space="preserve">10.3.2.1, </w:t>
      </w:r>
      <w:r>
        <w:t>10.3.2.</w:t>
      </w:r>
      <w:r>
        <w:rPr>
          <w:lang w:val="en-US"/>
        </w:rPr>
        <w:t>26</w:t>
      </w:r>
    </w:p>
    <w:p w14:paraId="7925BDF7" w14:textId="77777777" w:rsidR="000A7923" w:rsidRPr="00F2731B" w:rsidRDefault="000A7923" w:rsidP="000A7923">
      <w:pPr>
        <w:rPr>
          <w:lang w:eastAsia="zh-CN"/>
        </w:rPr>
      </w:pPr>
      <w:r w:rsidRPr="00F2731B">
        <w:rPr>
          <w:rFonts w:hint="eastAsia"/>
          <w:b/>
          <w:lang w:eastAsia="zh-CN"/>
        </w:rPr>
        <w:t>Output</w:t>
      </w:r>
      <w:r w:rsidRPr="00F2731B">
        <w:rPr>
          <w:b/>
          <w:lang w:eastAsia="zh-CN"/>
        </w:rPr>
        <w:t>s</w:t>
      </w:r>
      <w:r w:rsidRPr="00F2731B">
        <w:rPr>
          <w:rFonts w:hint="eastAsia"/>
          <w:b/>
          <w:lang w:eastAsia="zh-CN"/>
        </w:rPr>
        <w:t>:</w:t>
      </w:r>
      <w:r w:rsidRPr="00F2731B">
        <w:rPr>
          <w:rFonts w:hint="eastAsia"/>
          <w:lang w:eastAsia="zh-CN"/>
        </w:rPr>
        <w:t xml:space="preserve"> </w:t>
      </w:r>
      <w:r w:rsidRPr="00F2731B">
        <w:rPr>
          <w:lang w:eastAsia="zh-CN"/>
        </w:rPr>
        <w:t xml:space="preserve">See subclause </w:t>
      </w:r>
      <w:r>
        <w:t>10.3</w:t>
      </w:r>
      <w:r w:rsidRPr="003E5F68">
        <w:t>.2.2</w:t>
      </w:r>
      <w:r>
        <w:t>, 10.3.2.</w:t>
      </w:r>
      <w:r>
        <w:rPr>
          <w:lang w:val="en-US"/>
        </w:rPr>
        <w:t>27</w:t>
      </w:r>
    </w:p>
    <w:p w14:paraId="6AB1139C" w14:textId="35309F56" w:rsidR="000A7923" w:rsidRDefault="000A7923" w:rsidP="00626E7C">
      <w:pPr>
        <w:rPr>
          <w:lang w:eastAsia="zh-CN"/>
        </w:rPr>
      </w:pPr>
      <w:r w:rsidRPr="00F2731B">
        <w:rPr>
          <w:lang w:eastAsia="zh-CN"/>
        </w:rPr>
        <w:t>See subclause </w:t>
      </w:r>
      <w:r>
        <w:t xml:space="preserve">10.3.3 </w:t>
      </w:r>
      <w:r w:rsidRPr="00F2731B">
        <w:rPr>
          <w:lang w:eastAsia="zh-CN"/>
        </w:rPr>
        <w:t xml:space="preserve">and </w:t>
      </w:r>
      <w:r>
        <w:t>10.3.</w:t>
      </w:r>
      <w:r>
        <w:rPr>
          <w:lang w:val="en-IN"/>
        </w:rPr>
        <w:t>8</w:t>
      </w:r>
      <w:r>
        <w:t>.2</w:t>
      </w:r>
      <w:r>
        <w:rPr>
          <w:lang w:val="en-US"/>
        </w:rPr>
        <w:t xml:space="preserve"> </w:t>
      </w:r>
      <w:r w:rsidRPr="00F2731B">
        <w:rPr>
          <w:lang w:eastAsia="zh-CN"/>
        </w:rPr>
        <w:t>for the details of usage of this API operation.</w:t>
      </w:r>
    </w:p>
    <w:p w14:paraId="0D5D5BA5" w14:textId="56B4A1D4" w:rsidR="00312C76" w:rsidRPr="003167FF" w:rsidRDefault="00312C76" w:rsidP="00312C76">
      <w:pPr>
        <w:pStyle w:val="Heading3"/>
      </w:pPr>
      <w:bookmarkStart w:id="1028" w:name="_Toc155355642"/>
      <w:r w:rsidRPr="003167FF">
        <w:t>10.4.3</w:t>
      </w:r>
      <w:r w:rsidRPr="003167FF">
        <w:tab/>
        <w:t>Void</w:t>
      </w:r>
      <w:bookmarkEnd w:id="1028"/>
    </w:p>
    <w:p w14:paraId="51917CF1" w14:textId="77777777" w:rsidR="00312C76" w:rsidRPr="003167FF" w:rsidRDefault="00312C76" w:rsidP="00312C76">
      <w:pPr>
        <w:pStyle w:val="Heading4"/>
      </w:pPr>
      <w:bookmarkStart w:id="1029" w:name="_Toc155355643"/>
      <w:r w:rsidRPr="003167FF">
        <w:t>10.4.3.1</w:t>
      </w:r>
      <w:r w:rsidRPr="003167FF">
        <w:tab/>
        <w:t>Void</w:t>
      </w:r>
      <w:bookmarkEnd w:id="1029"/>
    </w:p>
    <w:p w14:paraId="557305A3" w14:textId="77777777" w:rsidR="00312C76" w:rsidRPr="003167FF" w:rsidRDefault="00312C76" w:rsidP="00312C76">
      <w:pPr>
        <w:pStyle w:val="Heading4"/>
      </w:pPr>
      <w:bookmarkStart w:id="1030" w:name="_Toc155355644"/>
      <w:r w:rsidRPr="003167FF">
        <w:t>10.4.3.2</w:t>
      </w:r>
      <w:r w:rsidRPr="003167FF">
        <w:tab/>
        <w:t>Void</w:t>
      </w:r>
      <w:bookmarkEnd w:id="1030"/>
    </w:p>
    <w:p w14:paraId="38AC211F" w14:textId="77777777" w:rsidR="00312C76" w:rsidRPr="003167FF" w:rsidRDefault="00312C76" w:rsidP="00312C76">
      <w:pPr>
        <w:pStyle w:val="Heading3"/>
      </w:pPr>
      <w:bookmarkStart w:id="1031" w:name="_Toc155355645"/>
      <w:r w:rsidRPr="003167FF">
        <w:t>10.4.4</w:t>
      </w:r>
      <w:r w:rsidRPr="003167FF">
        <w:tab/>
        <w:t>Void</w:t>
      </w:r>
      <w:bookmarkEnd w:id="1031"/>
    </w:p>
    <w:p w14:paraId="3E7F731C" w14:textId="77777777" w:rsidR="00312C76" w:rsidRPr="003167FF" w:rsidRDefault="00312C76" w:rsidP="00312C76">
      <w:pPr>
        <w:pStyle w:val="Heading4"/>
      </w:pPr>
      <w:bookmarkStart w:id="1032" w:name="_Toc155355646"/>
      <w:r w:rsidRPr="003167FF">
        <w:t>10.4.4.1</w:t>
      </w:r>
      <w:r w:rsidRPr="003167FF">
        <w:tab/>
        <w:t>Void</w:t>
      </w:r>
      <w:bookmarkEnd w:id="1032"/>
    </w:p>
    <w:p w14:paraId="3A6FD2A3" w14:textId="77777777" w:rsidR="00312C76" w:rsidRPr="003167FF" w:rsidRDefault="00312C76" w:rsidP="00312C76">
      <w:pPr>
        <w:pStyle w:val="Heading4"/>
      </w:pPr>
      <w:bookmarkStart w:id="1033" w:name="_Toc155355647"/>
      <w:r w:rsidRPr="003167FF">
        <w:t>10.4.4.2</w:t>
      </w:r>
      <w:r w:rsidRPr="003167FF">
        <w:tab/>
        <w:t>Void</w:t>
      </w:r>
      <w:bookmarkEnd w:id="1033"/>
    </w:p>
    <w:p w14:paraId="6EF08C68" w14:textId="77777777" w:rsidR="00312C76" w:rsidRPr="003167FF" w:rsidRDefault="00312C76" w:rsidP="00312C76">
      <w:pPr>
        <w:pStyle w:val="Heading3"/>
      </w:pPr>
      <w:bookmarkStart w:id="1034" w:name="_Toc155355648"/>
      <w:r w:rsidRPr="003167FF">
        <w:t>10.4.5</w:t>
      </w:r>
      <w:r w:rsidRPr="003167FF">
        <w:tab/>
        <w:t>SS_Group_Management_Event API</w:t>
      </w:r>
      <w:bookmarkEnd w:id="1034"/>
    </w:p>
    <w:p w14:paraId="1D475FC7" w14:textId="77777777" w:rsidR="00312C76" w:rsidRPr="003167FF" w:rsidRDefault="00312C76" w:rsidP="00312C76">
      <w:pPr>
        <w:pStyle w:val="Heading4"/>
      </w:pPr>
      <w:bookmarkStart w:id="1035" w:name="_Toc155355649"/>
      <w:r w:rsidRPr="003167FF">
        <w:t>10.4.5.1</w:t>
      </w:r>
      <w:r w:rsidRPr="003167FF">
        <w:tab/>
        <w:t>General</w:t>
      </w:r>
      <w:bookmarkEnd w:id="1035"/>
    </w:p>
    <w:p w14:paraId="563221A5" w14:textId="77777777" w:rsidR="00312C76" w:rsidRPr="003167FF" w:rsidRDefault="00312C76" w:rsidP="00312C76">
      <w:r w:rsidRPr="003167FF">
        <w:rPr>
          <w:b/>
        </w:rPr>
        <w:t>API description:</w:t>
      </w:r>
      <w:r w:rsidRPr="003167FF">
        <w:t xml:space="preserve"> This API enables the VAL server to communicate with the group management server to subscribe and receive subsequent notification events over GM-S.</w:t>
      </w:r>
    </w:p>
    <w:p w14:paraId="5C41944D" w14:textId="77777777" w:rsidR="00312C76" w:rsidRPr="003167FF" w:rsidRDefault="00312C76" w:rsidP="00312C76">
      <w:pPr>
        <w:pStyle w:val="Heading4"/>
      </w:pPr>
      <w:bookmarkStart w:id="1036" w:name="_Toc155355650"/>
      <w:r w:rsidRPr="003167FF">
        <w:t>10.4.5.2</w:t>
      </w:r>
      <w:r w:rsidRPr="003167FF">
        <w:tab/>
        <w:t>Subscribe_ Group_Info_Modification operation</w:t>
      </w:r>
      <w:bookmarkEnd w:id="1036"/>
    </w:p>
    <w:p w14:paraId="5AE33440" w14:textId="77777777" w:rsidR="00312C76" w:rsidRPr="003167FF" w:rsidRDefault="00312C76" w:rsidP="00312C76">
      <w:r w:rsidRPr="003167FF">
        <w:rPr>
          <w:b/>
        </w:rPr>
        <w:t xml:space="preserve">API operation name: </w:t>
      </w:r>
      <w:r w:rsidRPr="003167FF">
        <w:t>Subscribe_ Group_Info_Modification</w:t>
      </w:r>
    </w:p>
    <w:p w14:paraId="595852C4" w14:textId="77777777" w:rsidR="00312C76" w:rsidRPr="003167FF" w:rsidRDefault="00312C76" w:rsidP="00312C76">
      <w:pPr>
        <w:rPr>
          <w:lang w:eastAsia="zh-CN"/>
        </w:rPr>
      </w:pPr>
      <w:r w:rsidRPr="003167FF">
        <w:rPr>
          <w:b/>
        </w:rPr>
        <w:t>Description:</w:t>
      </w:r>
      <w:r w:rsidRPr="003167FF">
        <w:t xml:space="preserve"> Subscribing to changes to group membership and configuration information.</w:t>
      </w:r>
    </w:p>
    <w:p w14:paraId="2C6C090A" w14:textId="77777777" w:rsidR="00312C76" w:rsidRPr="003167FF" w:rsidRDefault="00312C76" w:rsidP="00312C76">
      <w:r w:rsidRPr="003167FF">
        <w:rPr>
          <w:b/>
        </w:rPr>
        <w:lastRenderedPageBreak/>
        <w:t>Known Consumers:</w:t>
      </w:r>
      <w:r w:rsidRPr="003167FF">
        <w:t xml:space="preserve"> VAL server.</w:t>
      </w:r>
    </w:p>
    <w:p w14:paraId="47A38452" w14:textId="546E8554" w:rsidR="00312C76" w:rsidRPr="003167FF" w:rsidRDefault="00312C76" w:rsidP="00312C76">
      <w:pPr>
        <w:rPr>
          <w:lang w:eastAsia="zh-CN"/>
        </w:rPr>
      </w:pPr>
      <w:r w:rsidRPr="003167FF">
        <w:rPr>
          <w:b/>
          <w:lang w:eastAsia="zh-CN"/>
        </w:rPr>
        <w:t xml:space="preserve">Inputs: </w:t>
      </w:r>
      <w:r w:rsidRPr="003167FF">
        <w:rPr>
          <w:lang w:eastAsia="zh-CN"/>
        </w:rPr>
        <w:t>See subclause 10.3.2.14</w:t>
      </w:r>
      <w:r w:rsidR="009B0A48" w:rsidRPr="009B0A48">
        <w:rPr>
          <w:lang w:eastAsia="zh-CN"/>
        </w:rPr>
        <w:t>, 10.3.2.22</w:t>
      </w:r>
    </w:p>
    <w:p w14:paraId="671826C3" w14:textId="084926A2" w:rsidR="00312C76" w:rsidRPr="003167FF" w:rsidRDefault="00312C76" w:rsidP="00312C76">
      <w:pPr>
        <w:rPr>
          <w:lang w:eastAsia="zh-CN"/>
        </w:rPr>
      </w:pPr>
      <w:r w:rsidRPr="003167FF">
        <w:rPr>
          <w:b/>
          <w:lang w:eastAsia="zh-CN"/>
        </w:rPr>
        <w:t>Outputs:</w:t>
      </w:r>
      <w:r w:rsidRPr="003167FF">
        <w:rPr>
          <w:lang w:eastAsia="zh-CN"/>
        </w:rPr>
        <w:t xml:space="preserve"> See subclause 10.3.2.15</w:t>
      </w:r>
      <w:r w:rsidR="009B0A48" w:rsidRPr="009B0A48">
        <w:rPr>
          <w:lang w:eastAsia="zh-CN"/>
        </w:rPr>
        <w:t>, 10.3.2.23</w:t>
      </w:r>
    </w:p>
    <w:p w14:paraId="2493F30A" w14:textId="3498200F" w:rsidR="00312C76" w:rsidRPr="003167FF" w:rsidRDefault="00312C76" w:rsidP="00312C76">
      <w:pPr>
        <w:rPr>
          <w:noProof/>
        </w:rPr>
      </w:pPr>
      <w:r w:rsidRPr="003167FF">
        <w:rPr>
          <w:lang w:eastAsia="zh-CN"/>
        </w:rPr>
        <w:t>See subclause </w:t>
      </w:r>
      <w:r w:rsidR="009B0A48" w:rsidRPr="009B0A48">
        <w:rPr>
          <w:lang w:eastAsia="zh-CN"/>
        </w:rPr>
        <w:t xml:space="preserve">10.3.5.0 and </w:t>
      </w:r>
      <w:r w:rsidRPr="003167FF">
        <w:rPr>
          <w:lang w:eastAsia="zh-CN"/>
        </w:rPr>
        <w:t>10.3.6.3 for the details of usage of this API operation.</w:t>
      </w:r>
    </w:p>
    <w:p w14:paraId="5ADF8532" w14:textId="77777777" w:rsidR="00312C76" w:rsidRPr="003167FF" w:rsidRDefault="00312C76" w:rsidP="00312C76">
      <w:pPr>
        <w:pStyle w:val="Heading4"/>
      </w:pPr>
      <w:bookmarkStart w:id="1037" w:name="_Toc155355651"/>
      <w:r w:rsidRPr="003167FF">
        <w:t>10.4.5.3</w:t>
      </w:r>
      <w:r w:rsidRPr="003167FF">
        <w:tab/>
        <w:t>Notify_Group_Info_Modification operation</w:t>
      </w:r>
      <w:bookmarkEnd w:id="1037"/>
    </w:p>
    <w:p w14:paraId="4C05C2B4" w14:textId="77777777" w:rsidR="00312C76" w:rsidRPr="003167FF" w:rsidRDefault="00312C76" w:rsidP="00312C76">
      <w:r w:rsidRPr="003167FF">
        <w:rPr>
          <w:b/>
        </w:rPr>
        <w:t xml:space="preserve">API operation name: </w:t>
      </w:r>
      <w:r w:rsidRPr="003167FF">
        <w:t>Notify_Group_Info_Modification</w:t>
      </w:r>
    </w:p>
    <w:p w14:paraId="140B50AE" w14:textId="77777777" w:rsidR="00312C76" w:rsidRPr="003167FF" w:rsidRDefault="00312C76" w:rsidP="00312C76">
      <w:pPr>
        <w:rPr>
          <w:lang w:eastAsia="zh-CN"/>
        </w:rPr>
      </w:pPr>
      <w:r w:rsidRPr="003167FF">
        <w:rPr>
          <w:b/>
        </w:rPr>
        <w:t>Description:</w:t>
      </w:r>
      <w:r w:rsidRPr="003167FF">
        <w:t xml:space="preserve"> Notification for changes to group membership and configuration information.</w:t>
      </w:r>
    </w:p>
    <w:p w14:paraId="1122DC29" w14:textId="77777777" w:rsidR="00312C76" w:rsidRPr="003167FF" w:rsidRDefault="00312C76" w:rsidP="00312C76">
      <w:r w:rsidRPr="003167FF">
        <w:rPr>
          <w:b/>
        </w:rPr>
        <w:t>Known Consumers:</w:t>
      </w:r>
      <w:r w:rsidRPr="003167FF">
        <w:t xml:space="preserve"> VAL server.</w:t>
      </w:r>
    </w:p>
    <w:p w14:paraId="0164C62C"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10.3.2.8</w:t>
      </w:r>
    </w:p>
    <w:p w14:paraId="12133F15"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10.3.2.8</w:t>
      </w:r>
    </w:p>
    <w:p w14:paraId="0767CBD8" w14:textId="0E962AD4" w:rsidR="00312C76" w:rsidRPr="003167FF" w:rsidRDefault="00312C76" w:rsidP="00312C76">
      <w:pPr>
        <w:rPr>
          <w:noProof/>
        </w:rPr>
      </w:pPr>
      <w:r w:rsidRPr="003167FF">
        <w:rPr>
          <w:lang w:eastAsia="zh-CN"/>
        </w:rPr>
        <w:t>See subclause 10.3.5.1 and 10.3.</w:t>
      </w:r>
      <w:r w:rsidR="009B0A48">
        <w:rPr>
          <w:lang w:eastAsia="zh-CN"/>
        </w:rPr>
        <w:t>6</w:t>
      </w:r>
      <w:r w:rsidRPr="003167FF">
        <w:rPr>
          <w:lang w:eastAsia="zh-CN"/>
        </w:rPr>
        <w:t>.</w:t>
      </w:r>
      <w:r w:rsidR="009B0A48">
        <w:rPr>
          <w:lang w:eastAsia="zh-CN"/>
        </w:rPr>
        <w:t>3</w:t>
      </w:r>
      <w:r w:rsidRPr="003167FF">
        <w:rPr>
          <w:lang w:eastAsia="zh-CN"/>
        </w:rPr>
        <w:t xml:space="preserve"> for the details of usage of this API operation.</w:t>
      </w:r>
    </w:p>
    <w:p w14:paraId="3403D9D3" w14:textId="77777777" w:rsidR="00312C76" w:rsidRPr="003167FF" w:rsidRDefault="00312C76" w:rsidP="00312C76">
      <w:pPr>
        <w:pStyle w:val="Heading4"/>
      </w:pPr>
      <w:bookmarkStart w:id="1038" w:name="_Toc155355652"/>
      <w:r w:rsidRPr="003167FF">
        <w:t>10.4.5.4</w:t>
      </w:r>
      <w:r w:rsidRPr="003167FF">
        <w:tab/>
        <w:t>Notify_Group_Creation operation</w:t>
      </w:r>
      <w:bookmarkEnd w:id="1038"/>
    </w:p>
    <w:p w14:paraId="12C84644" w14:textId="77777777" w:rsidR="00312C76" w:rsidRPr="003167FF" w:rsidRDefault="00312C76" w:rsidP="00312C76">
      <w:r w:rsidRPr="003167FF">
        <w:rPr>
          <w:b/>
        </w:rPr>
        <w:t xml:space="preserve">API operation name: </w:t>
      </w:r>
      <w:r w:rsidRPr="003167FF">
        <w:t>Notify_Group_Creation</w:t>
      </w:r>
    </w:p>
    <w:p w14:paraId="283C48ED" w14:textId="77777777" w:rsidR="00312C76" w:rsidRPr="003167FF" w:rsidRDefault="00312C76" w:rsidP="00312C76">
      <w:pPr>
        <w:rPr>
          <w:lang w:eastAsia="zh-CN"/>
        </w:rPr>
      </w:pPr>
      <w:r w:rsidRPr="003167FF">
        <w:rPr>
          <w:b/>
        </w:rPr>
        <w:t>Description:</w:t>
      </w:r>
      <w:r w:rsidRPr="003167FF">
        <w:t xml:space="preserve"> Notification for new group creation.</w:t>
      </w:r>
    </w:p>
    <w:p w14:paraId="2BC6805B" w14:textId="77777777" w:rsidR="00312C76" w:rsidRPr="003167FF" w:rsidRDefault="00312C76" w:rsidP="00312C76">
      <w:r w:rsidRPr="003167FF">
        <w:rPr>
          <w:b/>
        </w:rPr>
        <w:t>Known Consumers:</w:t>
      </w:r>
      <w:r w:rsidRPr="003167FF">
        <w:t xml:space="preserve"> VAL server.</w:t>
      </w:r>
    </w:p>
    <w:p w14:paraId="7936F37E"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10.3.2.3</w:t>
      </w:r>
    </w:p>
    <w:p w14:paraId="4C281575"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10.3.2.3</w:t>
      </w:r>
    </w:p>
    <w:p w14:paraId="38CC024B" w14:textId="77777777" w:rsidR="00312C76" w:rsidRPr="003167FF" w:rsidRDefault="00312C76" w:rsidP="00312C76">
      <w:pPr>
        <w:rPr>
          <w:lang w:eastAsia="zh-CN"/>
        </w:rPr>
      </w:pPr>
      <w:r w:rsidRPr="003167FF">
        <w:rPr>
          <w:lang w:eastAsia="zh-CN"/>
        </w:rPr>
        <w:t>See subclause 10.3.3 for the details of usage of this API operation.</w:t>
      </w:r>
    </w:p>
    <w:p w14:paraId="0580DA74" w14:textId="77777777" w:rsidR="00312C76" w:rsidRPr="003167FF" w:rsidRDefault="00312C76" w:rsidP="00312C76">
      <w:pPr>
        <w:pStyle w:val="Heading4"/>
      </w:pPr>
      <w:bookmarkStart w:id="1039" w:name="_Toc155355653"/>
      <w:r w:rsidRPr="003167FF">
        <w:t>10.4.5.5</w:t>
      </w:r>
      <w:r w:rsidRPr="003167FF">
        <w:tab/>
        <w:t>Notify_TempGroupFormation operation</w:t>
      </w:r>
      <w:bookmarkEnd w:id="1039"/>
    </w:p>
    <w:p w14:paraId="3B495A80" w14:textId="77777777" w:rsidR="00312C76" w:rsidRPr="003167FF" w:rsidRDefault="00312C76" w:rsidP="00312C76">
      <w:r w:rsidRPr="003167FF">
        <w:rPr>
          <w:b/>
        </w:rPr>
        <w:t xml:space="preserve">API operation name: </w:t>
      </w:r>
      <w:r w:rsidRPr="003167FF">
        <w:t>Notify_TempGroupFormation</w:t>
      </w:r>
    </w:p>
    <w:p w14:paraId="0821A97C" w14:textId="77777777" w:rsidR="00312C76" w:rsidRPr="003167FF" w:rsidRDefault="00312C76" w:rsidP="00312C76">
      <w:pPr>
        <w:rPr>
          <w:lang w:eastAsia="zh-CN"/>
        </w:rPr>
      </w:pPr>
      <w:r w:rsidRPr="003167FF">
        <w:rPr>
          <w:b/>
        </w:rPr>
        <w:t>Description:</w:t>
      </w:r>
      <w:r w:rsidRPr="003167FF">
        <w:t xml:space="preserve"> Notification of the new temporary group formed at the group management server.</w:t>
      </w:r>
    </w:p>
    <w:p w14:paraId="0E6FAA61" w14:textId="77777777" w:rsidR="00312C76" w:rsidRPr="003167FF" w:rsidRDefault="00312C76" w:rsidP="00312C76">
      <w:r w:rsidRPr="003167FF">
        <w:rPr>
          <w:b/>
        </w:rPr>
        <w:t>Known Consumers:</w:t>
      </w:r>
      <w:r w:rsidRPr="003167FF">
        <w:t xml:space="preserve"> VAL server.</w:t>
      </w:r>
    </w:p>
    <w:p w14:paraId="6CE804C8" w14:textId="77777777" w:rsidR="00312C76" w:rsidRPr="003167FF" w:rsidRDefault="00312C76" w:rsidP="00312C76">
      <w:pPr>
        <w:rPr>
          <w:lang w:eastAsia="zh-CN"/>
        </w:rPr>
      </w:pPr>
      <w:r w:rsidRPr="003167FF">
        <w:rPr>
          <w:b/>
          <w:lang w:eastAsia="zh-CN"/>
        </w:rPr>
        <w:t xml:space="preserve">Inputs: </w:t>
      </w:r>
      <w:r w:rsidRPr="003167FF">
        <w:rPr>
          <w:lang w:eastAsia="zh-CN"/>
        </w:rPr>
        <w:t>See clause 10.3.2.40</w:t>
      </w:r>
    </w:p>
    <w:p w14:paraId="1C0C59AE" w14:textId="77777777" w:rsidR="00312C76" w:rsidRPr="003167FF" w:rsidRDefault="00312C76" w:rsidP="00312C76">
      <w:pPr>
        <w:rPr>
          <w:lang w:eastAsia="zh-CN"/>
        </w:rPr>
      </w:pPr>
      <w:r w:rsidRPr="003167FF">
        <w:rPr>
          <w:b/>
          <w:lang w:eastAsia="zh-CN"/>
        </w:rPr>
        <w:t>Outputs:</w:t>
      </w:r>
      <w:r w:rsidRPr="003167FF">
        <w:rPr>
          <w:lang w:eastAsia="zh-CN"/>
        </w:rPr>
        <w:t xml:space="preserve"> None</w:t>
      </w:r>
    </w:p>
    <w:p w14:paraId="20D926C7" w14:textId="77777777" w:rsidR="00312C76" w:rsidRPr="003167FF" w:rsidRDefault="00312C76" w:rsidP="00312C76">
      <w:pPr>
        <w:rPr>
          <w:lang w:eastAsia="zh-CN"/>
        </w:rPr>
      </w:pPr>
      <w:r w:rsidRPr="003167FF">
        <w:rPr>
          <w:lang w:eastAsia="zh-CN"/>
        </w:rPr>
        <w:t>See subclause 10.3.10.1 for the details of usage of this API operation.</w:t>
      </w:r>
    </w:p>
    <w:p w14:paraId="45B16D78" w14:textId="77777777" w:rsidR="00312C76" w:rsidRPr="003167FF" w:rsidRDefault="00312C76" w:rsidP="00312C76">
      <w:pPr>
        <w:pStyle w:val="Heading1"/>
      </w:pPr>
      <w:bookmarkStart w:id="1040" w:name="_Toc155355654"/>
      <w:r w:rsidRPr="003167FF">
        <w:t>11</w:t>
      </w:r>
      <w:r w:rsidRPr="003167FF">
        <w:tab/>
        <w:t>Configuration management</w:t>
      </w:r>
      <w:bookmarkEnd w:id="1040"/>
    </w:p>
    <w:p w14:paraId="42C171E1" w14:textId="77777777" w:rsidR="00312C76" w:rsidRPr="003167FF" w:rsidRDefault="00312C76" w:rsidP="00312C76">
      <w:pPr>
        <w:pStyle w:val="Heading2"/>
      </w:pPr>
      <w:bookmarkStart w:id="1041" w:name="_Toc155355655"/>
      <w:r w:rsidRPr="003167FF">
        <w:t>11.1</w:t>
      </w:r>
      <w:r w:rsidRPr="003167FF">
        <w:tab/>
        <w:t>General</w:t>
      </w:r>
      <w:bookmarkEnd w:id="1041"/>
    </w:p>
    <w:p w14:paraId="123AA40D" w14:textId="77777777" w:rsidR="00312C76" w:rsidRPr="003167FF" w:rsidRDefault="00312C76" w:rsidP="00312C76">
      <w:r w:rsidRPr="003167FF">
        <w:t>The configuration management is a SEAL service that offers the configuration management related capabilities to one or more vertical applications.</w:t>
      </w:r>
    </w:p>
    <w:p w14:paraId="6EB43BFF" w14:textId="77777777" w:rsidR="00312C76" w:rsidRPr="003167FF" w:rsidRDefault="00312C76" w:rsidP="00312C76">
      <w:pPr>
        <w:pStyle w:val="Heading2"/>
      </w:pPr>
      <w:bookmarkStart w:id="1042" w:name="_Toc155355656"/>
      <w:r w:rsidRPr="003167FF">
        <w:lastRenderedPageBreak/>
        <w:t>11.2</w:t>
      </w:r>
      <w:r w:rsidRPr="003167FF">
        <w:tab/>
        <w:t>Functional model for configuration management</w:t>
      </w:r>
      <w:bookmarkEnd w:id="1042"/>
    </w:p>
    <w:p w14:paraId="136E8519" w14:textId="77777777" w:rsidR="00312C76" w:rsidRPr="003167FF" w:rsidRDefault="00312C76" w:rsidP="00312C76">
      <w:pPr>
        <w:pStyle w:val="Heading3"/>
      </w:pPr>
      <w:bookmarkStart w:id="1043" w:name="_Toc155355657"/>
      <w:r w:rsidRPr="003167FF">
        <w:t>11.2.1</w:t>
      </w:r>
      <w:r w:rsidRPr="003167FF">
        <w:tab/>
        <w:t>General</w:t>
      </w:r>
      <w:bookmarkEnd w:id="1043"/>
    </w:p>
    <w:p w14:paraId="11F4D372" w14:textId="77777777" w:rsidR="00312C76" w:rsidRPr="003167FF" w:rsidRDefault="00312C76" w:rsidP="00312C76">
      <w:pPr>
        <w:rPr>
          <w:noProof/>
        </w:rPr>
      </w:pPr>
      <w:r w:rsidRPr="003167FF">
        <w:rPr>
          <w:noProof/>
        </w:rPr>
        <w:t>The functional model for the configuration management is based on the generic functional model specified in clause 6. It is organized into functional entities to describe a functional architecture which addresses the support for configuration management aspects for vertical applications. The on-network and off-network functional model is specified in this clause.</w:t>
      </w:r>
    </w:p>
    <w:p w14:paraId="78607B33" w14:textId="77777777" w:rsidR="00312C76" w:rsidRPr="003167FF" w:rsidRDefault="00312C76" w:rsidP="00312C76">
      <w:pPr>
        <w:pStyle w:val="Heading3"/>
      </w:pPr>
      <w:bookmarkStart w:id="1044" w:name="_Toc155355658"/>
      <w:r w:rsidRPr="003167FF">
        <w:t>11.2.2</w:t>
      </w:r>
      <w:r w:rsidRPr="003167FF">
        <w:tab/>
        <w:t>On-network functional model description</w:t>
      </w:r>
      <w:bookmarkEnd w:id="1044"/>
    </w:p>
    <w:p w14:paraId="28635BF9" w14:textId="77777777" w:rsidR="00312C76" w:rsidRPr="003167FF" w:rsidRDefault="00312C76" w:rsidP="00312C76">
      <w:r w:rsidRPr="003167FF">
        <w:t>Figure 11.2.2-1 illustrates the generic on-network functional model for configuration management.</w:t>
      </w:r>
    </w:p>
    <w:p w14:paraId="06CC3075" w14:textId="77777777" w:rsidR="00312C76" w:rsidRPr="003167FF" w:rsidRDefault="00312C76" w:rsidP="00312C76">
      <w:pPr>
        <w:pStyle w:val="TH"/>
        <w:rPr>
          <w:noProof/>
        </w:rPr>
      </w:pPr>
      <w:r w:rsidRPr="003167FF">
        <w:rPr>
          <w:noProof/>
        </w:rPr>
        <w:object w:dxaOrig="8982" w:dyaOrig="4231" w14:anchorId="3345911A">
          <v:shape id="_x0000_i1103" type="#_x0000_t75" style="width:448.65pt;height:212.25pt" o:ole="">
            <v:imagedata r:id="rId167" o:title=""/>
          </v:shape>
          <o:OLEObject Type="Embed" ProgID="Visio.Drawing.11" ShapeID="_x0000_i1103" DrawAspect="Content" ObjectID="_1765969042" r:id="rId168"/>
        </w:object>
      </w:r>
    </w:p>
    <w:p w14:paraId="626BB98A" w14:textId="77777777" w:rsidR="00312C76" w:rsidRPr="003167FF" w:rsidRDefault="00312C76" w:rsidP="00312C76">
      <w:pPr>
        <w:pStyle w:val="TF"/>
        <w:rPr>
          <w:noProof/>
        </w:rPr>
      </w:pPr>
      <w:r w:rsidRPr="003167FF">
        <w:rPr>
          <w:noProof/>
        </w:rPr>
        <w:t>Figure 11.2.2-1: On-network functional model for configuration management</w:t>
      </w:r>
    </w:p>
    <w:p w14:paraId="59B9D672" w14:textId="77777777" w:rsidR="00312C76" w:rsidRPr="003167FF" w:rsidRDefault="00312C76" w:rsidP="00312C76">
      <w:r w:rsidRPr="003167FF">
        <w:t>The configuration management client communicates with the configuration management server over the CM-UU reference point. The configuration management client provides the support for configuration management functions to the VAL client(s) over CM</w:t>
      </w:r>
      <w:r w:rsidRPr="003167FF">
        <w:noBreakHyphen/>
        <w:t>C reference point. The VAL server(s) communicate with the configuration management server over the CM-S reference point. The configuration management server communicates with the VAL user database over the CM-VAL-UDB reference point.</w:t>
      </w:r>
    </w:p>
    <w:p w14:paraId="4964C228" w14:textId="77777777" w:rsidR="00312C76" w:rsidRPr="003167FF" w:rsidRDefault="00312C76" w:rsidP="00312C76">
      <w:pPr>
        <w:pStyle w:val="Heading3"/>
      </w:pPr>
      <w:bookmarkStart w:id="1045" w:name="_Toc155355659"/>
      <w:r w:rsidRPr="003167FF">
        <w:t>11.2.3</w:t>
      </w:r>
      <w:r w:rsidRPr="003167FF">
        <w:tab/>
        <w:t>Off-network functional model description</w:t>
      </w:r>
      <w:bookmarkEnd w:id="1045"/>
    </w:p>
    <w:p w14:paraId="39796434" w14:textId="77777777" w:rsidR="00312C76" w:rsidRPr="003167FF" w:rsidRDefault="00312C76" w:rsidP="00312C76">
      <w:r w:rsidRPr="003167FF">
        <w:t>Figure 11.2.3-1 illustrates the off-network functional model for configuration management.</w:t>
      </w:r>
    </w:p>
    <w:p w14:paraId="0105F968" w14:textId="77777777" w:rsidR="00312C76" w:rsidRPr="003167FF" w:rsidRDefault="00312C76" w:rsidP="00312C76">
      <w:pPr>
        <w:pStyle w:val="TH"/>
        <w:rPr>
          <w:noProof/>
        </w:rPr>
      </w:pPr>
      <w:r w:rsidRPr="003167FF">
        <w:rPr>
          <w:noProof/>
        </w:rPr>
        <w:object w:dxaOrig="6684" w:dyaOrig="3492" w14:anchorId="0EDC67B8">
          <v:shape id="_x0000_i1104" type="#_x0000_t75" style="width:333.35pt;height:176.9pt" o:ole="">
            <v:imagedata r:id="rId169" o:title=""/>
          </v:shape>
          <o:OLEObject Type="Embed" ProgID="Visio.Drawing.11" ShapeID="_x0000_i1104" DrawAspect="Content" ObjectID="_1765969043" r:id="rId170"/>
        </w:object>
      </w:r>
    </w:p>
    <w:p w14:paraId="5D3DCE71" w14:textId="77777777" w:rsidR="00312C76" w:rsidRPr="003167FF" w:rsidRDefault="00312C76" w:rsidP="00312C76">
      <w:pPr>
        <w:pStyle w:val="TF"/>
        <w:rPr>
          <w:noProof/>
        </w:rPr>
      </w:pPr>
      <w:r w:rsidRPr="003167FF">
        <w:rPr>
          <w:noProof/>
        </w:rPr>
        <w:t>Figure 11.2.3-1: Off-network functional model for configuration management</w:t>
      </w:r>
    </w:p>
    <w:p w14:paraId="27259FB8" w14:textId="77777777" w:rsidR="00312C76" w:rsidRPr="003167FF" w:rsidRDefault="00312C76" w:rsidP="00312C76">
      <w:pPr>
        <w:rPr>
          <w:noProof/>
        </w:rPr>
      </w:pPr>
      <w:r w:rsidRPr="003167FF">
        <w:t>The configuration management client of the UE1 communicates with the configuration management client of the UE2 over the CM-PC5 reference point.</w:t>
      </w:r>
    </w:p>
    <w:p w14:paraId="696D0C8A" w14:textId="77777777" w:rsidR="00312C76" w:rsidRPr="003167FF" w:rsidRDefault="00312C76" w:rsidP="00312C76">
      <w:pPr>
        <w:pStyle w:val="Heading3"/>
      </w:pPr>
      <w:bookmarkStart w:id="1046" w:name="_Toc155355660"/>
      <w:r w:rsidRPr="003167FF">
        <w:t>11.2.4</w:t>
      </w:r>
      <w:r w:rsidRPr="003167FF">
        <w:tab/>
        <w:t>Functional entities description</w:t>
      </w:r>
      <w:bookmarkEnd w:id="1046"/>
    </w:p>
    <w:p w14:paraId="1786FAE7" w14:textId="77777777" w:rsidR="00312C76" w:rsidRPr="003167FF" w:rsidRDefault="00312C76" w:rsidP="00312C76">
      <w:pPr>
        <w:pStyle w:val="Heading4"/>
      </w:pPr>
      <w:bookmarkStart w:id="1047" w:name="_Toc155355661"/>
      <w:r w:rsidRPr="003167FF">
        <w:t>11.2.4.1</w:t>
      </w:r>
      <w:r w:rsidRPr="003167FF">
        <w:tab/>
        <w:t>General</w:t>
      </w:r>
      <w:bookmarkEnd w:id="1047"/>
    </w:p>
    <w:p w14:paraId="3054318E" w14:textId="77777777" w:rsidR="00312C76" w:rsidRPr="003167FF" w:rsidRDefault="00312C76" w:rsidP="00312C76">
      <w:r w:rsidRPr="003167FF">
        <w:t>The functional entities for configuration management SEAL service are described in the following subclauses.</w:t>
      </w:r>
    </w:p>
    <w:p w14:paraId="28FDF2EC" w14:textId="77777777" w:rsidR="00312C76" w:rsidRPr="003167FF" w:rsidRDefault="00312C76" w:rsidP="00312C76">
      <w:pPr>
        <w:pStyle w:val="Heading4"/>
      </w:pPr>
      <w:bookmarkStart w:id="1048" w:name="_Toc155355662"/>
      <w:r w:rsidRPr="003167FF">
        <w:t>11.2.4.2</w:t>
      </w:r>
      <w:r w:rsidRPr="003167FF">
        <w:tab/>
        <w:t>Configuration management client</w:t>
      </w:r>
      <w:bookmarkEnd w:id="1048"/>
    </w:p>
    <w:p w14:paraId="315D1583" w14:textId="77777777" w:rsidR="00312C76" w:rsidRPr="003167FF" w:rsidRDefault="00312C76" w:rsidP="00312C76">
      <w:bookmarkStart w:id="1049" w:name="_Toc424654373"/>
      <w:r w:rsidRPr="003167FF">
        <w:t>The configuration management client functional entity acts as the application client for configuration related transactions. The configuration management client interacts with the configuration management server and provides and receives configuration data. The configuration management client also supports interactions with the corresponding configuration management client between the two UEs.</w:t>
      </w:r>
    </w:p>
    <w:p w14:paraId="5B0F0AE5" w14:textId="77777777" w:rsidR="00312C76" w:rsidRPr="003167FF" w:rsidRDefault="00312C76" w:rsidP="00312C76">
      <w:bookmarkStart w:id="1050" w:name="_Toc428364962"/>
      <w:bookmarkStart w:id="1051" w:name="_Toc433209562"/>
      <w:bookmarkStart w:id="1052" w:name="_Toc453260080"/>
      <w:bookmarkStart w:id="1053" w:name="_Toc453260967"/>
      <w:bookmarkStart w:id="1054" w:name="_Toc453279704"/>
      <w:bookmarkStart w:id="1055" w:name="_Toc459375042"/>
      <w:bookmarkStart w:id="1056" w:name="_Toc468105276"/>
      <w:bookmarkStart w:id="1057" w:name="_Toc468110371"/>
      <w:bookmarkStart w:id="1058" w:name="_Toc525308933"/>
      <w:bookmarkStart w:id="1059" w:name="_Toc528832075"/>
      <w:bookmarkStart w:id="1060" w:name="_Toc528832265"/>
      <w:bookmarkStart w:id="1061" w:name="_Toc531613367"/>
      <w:bookmarkEnd w:id="1049"/>
      <w:r w:rsidRPr="003167FF">
        <w:t xml:space="preserve">The </w:t>
      </w:r>
      <w:r w:rsidRPr="003167FF">
        <w:rPr>
          <w:rFonts w:eastAsia="Malgun Gothic"/>
          <w:lang w:eastAsia="ko-KR"/>
        </w:rPr>
        <w:t xml:space="preserve">configuration management client </w:t>
      </w:r>
      <w:r w:rsidRPr="003167FF">
        <w:t xml:space="preserve">functional entity is supported by the signalling user agent and HTTP client functional entities of the signalling control plane. </w:t>
      </w:r>
    </w:p>
    <w:p w14:paraId="6B21D7E5" w14:textId="77777777" w:rsidR="00312C76" w:rsidRPr="003167FF" w:rsidRDefault="00312C76" w:rsidP="00312C76">
      <w:pPr>
        <w:pStyle w:val="Heading4"/>
      </w:pPr>
      <w:bookmarkStart w:id="1062" w:name="_Toc155355663"/>
      <w:r w:rsidRPr="003167FF">
        <w:t>11.2.4.3</w:t>
      </w:r>
      <w:r w:rsidRPr="003167FF">
        <w:tab/>
        <w:t>Configuration management server</w:t>
      </w:r>
      <w:bookmarkEnd w:id="1050"/>
      <w:bookmarkEnd w:id="1051"/>
      <w:bookmarkEnd w:id="1052"/>
      <w:bookmarkEnd w:id="1053"/>
      <w:bookmarkEnd w:id="1054"/>
      <w:bookmarkEnd w:id="1055"/>
      <w:bookmarkEnd w:id="1056"/>
      <w:bookmarkEnd w:id="1057"/>
      <w:bookmarkEnd w:id="1058"/>
      <w:bookmarkEnd w:id="1059"/>
      <w:bookmarkEnd w:id="1060"/>
      <w:bookmarkEnd w:id="1061"/>
      <w:bookmarkEnd w:id="1062"/>
    </w:p>
    <w:p w14:paraId="0C644AD4" w14:textId="77777777" w:rsidR="00312C76" w:rsidRPr="003167FF" w:rsidRDefault="00312C76" w:rsidP="00312C76">
      <w:pPr>
        <w:rPr>
          <w:rFonts w:eastAsia="Malgun Gothic"/>
          <w:lang w:eastAsia="ko-KR"/>
        </w:rPr>
      </w:pPr>
      <w:r w:rsidRPr="003167FF">
        <w:rPr>
          <w:rFonts w:eastAsia="Malgun Gothic"/>
          <w:lang w:eastAsia="ko-KR"/>
        </w:rPr>
        <w:t xml:space="preserve">The configuration management server is a functional entity used to configure </w:t>
      </w:r>
      <w:r w:rsidRPr="003167FF">
        <w:rPr>
          <w:lang w:eastAsia="zh-CN"/>
        </w:rPr>
        <w:t>one or more</w:t>
      </w:r>
      <w:r w:rsidRPr="003167FF">
        <w:rPr>
          <w:rFonts w:eastAsia="Malgun Gothic"/>
          <w:lang w:eastAsia="ko-KR"/>
        </w:rPr>
        <w:t xml:space="preserve"> </w:t>
      </w:r>
      <w:r w:rsidRPr="003167FF">
        <w:rPr>
          <w:lang w:eastAsia="zh-CN"/>
        </w:rPr>
        <w:t>vertical</w:t>
      </w:r>
      <w:r w:rsidRPr="003167FF">
        <w:rPr>
          <w:rFonts w:eastAsia="Malgun Gothic"/>
          <w:lang w:eastAsia="ko-KR"/>
        </w:rPr>
        <w:t xml:space="preserve"> application</w:t>
      </w:r>
      <w:r w:rsidRPr="003167FF">
        <w:rPr>
          <w:lang w:eastAsia="zh-CN"/>
        </w:rPr>
        <w:t>s</w:t>
      </w:r>
      <w:r w:rsidRPr="003167FF">
        <w:rPr>
          <w:rFonts w:eastAsia="Malgun Gothic"/>
          <w:lang w:eastAsia="ko-KR"/>
        </w:rPr>
        <w:t xml:space="preserve"> </w:t>
      </w:r>
      <w:r w:rsidRPr="003167FF">
        <w:t xml:space="preserve">with 3GPP system related </w:t>
      </w:r>
      <w:r w:rsidRPr="003167FF">
        <w:rPr>
          <w:lang w:eastAsia="zh-CN"/>
        </w:rPr>
        <w:t>vertical applications</w:t>
      </w:r>
      <w:r w:rsidRPr="003167FF">
        <w:t xml:space="preserve"> provisioning information </w:t>
      </w:r>
      <w:r w:rsidRPr="003167FF">
        <w:rPr>
          <w:rFonts w:eastAsia="Malgun Gothic"/>
          <w:lang w:eastAsia="ko-KR"/>
        </w:rPr>
        <w:t xml:space="preserve">and configure data on the configuration management client. The configuration management server manages </w:t>
      </w:r>
      <w:r w:rsidRPr="003167FF">
        <w:rPr>
          <w:lang w:eastAsia="zh-CN"/>
        </w:rPr>
        <w:t>vertical</w:t>
      </w:r>
      <w:r w:rsidRPr="003167FF">
        <w:rPr>
          <w:rFonts w:eastAsia="Malgun Gothic"/>
          <w:lang w:eastAsia="ko-KR"/>
        </w:rPr>
        <w:t xml:space="preserve"> application configuration supported within the </w:t>
      </w:r>
      <w:r w:rsidRPr="003167FF">
        <w:rPr>
          <w:lang w:eastAsia="zh-CN"/>
        </w:rPr>
        <w:t>vertical's service</w:t>
      </w:r>
      <w:r w:rsidRPr="003167FF">
        <w:rPr>
          <w:rFonts w:eastAsia="Malgun Gothic"/>
          <w:lang w:eastAsia="ko-KR"/>
        </w:rPr>
        <w:t xml:space="preserve"> provider. </w:t>
      </w:r>
      <w:r w:rsidRPr="003167FF">
        <w:t>The configuration management server acts as CAPIF's API exposing function as specified in 3GPP TS 23.222 [8]. The configuration management server also supports interactions with the corresponding configuration management server in distributed SEAL deployments.</w:t>
      </w:r>
    </w:p>
    <w:p w14:paraId="7E976A5F" w14:textId="77777777" w:rsidR="00312C76" w:rsidRPr="003167FF" w:rsidRDefault="00312C76" w:rsidP="00312C76">
      <w:r w:rsidRPr="003167FF">
        <w:t xml:space="preserve">The </w:t>
      </w:r>
      <w:r w:rsidRPr="003167FF">
        <w:rPr>
          <w:rFonts w:eastAsia="Malgun Gothic"/>
          <w:lang w:eastAsia="ko-KR"/>
        </w:rPr>
        <w:t xml:space="preserve">configuration management server </w:t>
      </w:r>
      <w:r w:rsidRPr="003167FF">
        <w:t xml:space="preserve">functional entity is supported by the SIP AS and HTTP server functional entities of the signalling control plane. </w:t>
      </w:r>
    </w:p>
    <w:p w14:paraId="11D8CA08" w14:textId="77777777" w:rsidR="00312C76" w:rsidRPr="003167FF" w:rsidRDefault="00312C76" w:rsidP="00312C76">
      <w:pPr>
        <w:pStyle w:val="Heading3"/>
      </w:pPr>
      <w:bookmarkStart w:id="1063" w:name="_Toc155355664"/>
      <w:r w:rsidRPr="003167FF">
        <w:t>11.2.5</w:t>
      </w:r>
      <w:r w:rsidRPr="003167FF">
        <w:tab/>
        <w:t>Reference points description</w:t>
      </w:r>
      <w:bookmarkEnd w:id="1063"/>
    </w:p>
    <w:p w14:paraId="44CB50C6" w14:textId="77777777" w:rsidR="00312C76" w:rsidRPr="003167FF" w:rsidRDefault="00312C76" w:rsidP="00312C76">
      <w:pPr>
        <w:pStyle w:val="Heading4"/>
      </w:pPr>
      <w:bookmarkStart w:id="1064" w:name="_Toc155355665"/>
      <w:r w:rsidRPr="003167FF">
        <w:t>11.2.5.1</w:t>
      </w:r>
      <w:r w:rsidRPr="003167FF">
        <w:tab/>
        <w:t>General</w:t>
      </w:r>
      <w:bookmarkEnd w:id="1064"/>
    </w:p>
    <w:p w14:paraId="46E69ACA" w14:textId="77777777" w:rsidR="00312C76" w:rsidRPr="003167FF" w:rsidRDefault="00312C76" w:rsidP="00312C76">
      <w:r w:rsidRPr="003167FF">
        <w:t>The reference points for the functional model for configuration management are described in the following subclauses.</w:t>
      </w:r>
    </w:p>
    <w:p w14:paraId="17CD0F94" w14:textId="77777777" w:rsidR="00312C76" w:rsidRPr="003167FF" w:rsidRDefault="00312C76" w:rsidP="00312C76">
      <w:pPr>
        <w:pStyle w:val="Heading4"/>
      </w:pPr>
      <w:bookmarkStart w:id="1065" w:name="_Toc155355666"/>
      <w:r w:rsidRPr="003167FF">
        <w:lastRenderedPageBreak/>
        <w:t>11.2.5.2</w:t>
      </w:r>
      <w:r w:rsidRPr="003167FF">
        <w:tab/>
        <w:t>CM-UU</w:t>
      </w:r>
      <w:bookmarkEnd w:id="1065"/>
    </w:p>
    <w:p w14:paraId="30DB4C3A" w14:textId="77777777" w:rsidR="00312C76" w:rsidRPr="003167FF" w:rsidRDefault="00312C76" w:rsidP="00312C76">
      <w:r w:rsidRPr="003167FF">
        <w:t>The interactions related to configuration management functions between the configuration management client and the configuration management server are supported by CM-UU reference point. This reference point utilizes Uu reference point as described in 3GPP TS 23.401 [9] and 3GPP TS 23.501 [10].</w:t>
      </w:r>
    </w:p>
    <w:p w14:paraId="68080E08" w14:textId="77777777" w:rsidR="00312C76" w:rsidRPr="003167FF" w:rsidRDefault="00312C76" w:rsidP="00312C76">
      <w:r w:rsidRPr="003167FF">
        <w:t>The CM-UU reference point provides the configuration information required for VAL services and supports:</w:t>
      </w:r>
    </w:p>
    <w:p w14:paraId="180F3541" w14:textId="77777777" w:rsidR="00312C76" w:rsidRPr="003167FF" w:rsidRDefault="00312C76" w:rsidP="00312C76">
      <w:pPr>
        <w:pStyle w:val="B1"/>
      </w:pPr>
      <w:r w:rsidRPr="003167FF">
        <w:t>-</w:t>
      </w:r>
      <w:r w:rsidRPr="003167FF">
        <w:tab/>
        <w:t>configuration of the VAL UE by the VAL service; and</w:t>
      </w:r>
    </w:p>
    <w:p w14:paraId="1A7ACB1E" w14:textId="77777777" w:rsidR="00312C76" w:rsidRPr="003167FF" w:rsidRDefault="00312C76" w:rsidP="00312C76">
      <w:pPr>
        <w:pStyle w:val="B1"/>
      </w:pPr>
      <w:r w:rsidRPr="003167FF">
        <w:t>-</w:t>
      </w:r>
      <w:r w:rsidRPr="003167FF">
        <w:tab/>
        <w:t>configuration of the VAL application with the VAL service related information e.g. policy information by the VAL UE.</w:t>
      </w:r>
    </w:p>
    <w:p w14:paraId="73CF02D4" w14:textId="77777777" w:rsidR="00312C76" w:rsidRPr="003167FF" w:rsidRDefault="00312C76" w:rsidP="00312C76">
      <w:r w:rsidRPr="003167FF">
        <w:t>The CM-UU reference point shall use the HTTP-1/HTTP-2 reference points for transport and routing of configuration management related signalling. The CM-UU reference point shall use SIP-1/SIP-2 reference points for subscription/notification related signalling.</w:t>
      </w:r>
    </w:p>
    <w:p w14:paraId="67AC8369" w14:textId="77777777" w:rsidR="00312C76" w:rsidRPr="003167FF" w:rsidRDefault="00312C76" w:rsidP="00312C76">
      <w:pPr>
        <w:pStyle w:val="Heading4"/>
      </w:pPr>
      <w:bookmarkStart w:id="1066" w:name="_Toc155355667"/>
      <w:r w:rsidRPr="003167FF">
        <w:t>11.2.5.3</w:t>
      </w:r>
      <w:r w:rsidRPr="003167FF">
        <w:tab/>
        <w:t>CM-PC5</w:t>
      </w:r>
      <w:bookmarkEnd w:id="1066"/>
    </w:p>
    <w:p w14:paraId="603A51D9" w14:textId="77777777" w:rsidR="00312C76" w:rsidRPr="003167FF" w:rsidRDefault="00312C76" w:rsidP="00312C76">
      <w:r w:rsidRPr="003167FF">
        <w:t>The interactions related to configuration management functions between the configuration management clients located in different VAL UEs are supported by CM-PC5 reference point. This reference point utilizes PC5 reference point as described in 3GPP TS 23.303 [12].</w:t>
      </w:r>
    </w:p>
    <w:p w14:paraId="3862D197" w14:textId="77777777" w:rsidR="00312C76" w:rsidRPr="003167FF" w:rsidRDefault="00312C76" w:rsidP="00312C76">
      <w:pPr>
        <w:pStyle w:val="Heading4"/>
      </w:pPr>
      <w:bookmarkStart w:id="1067" w:name="_Toc155355668"/>
      <w:r w:rsidRPr="003167FF">
        <w:t>11.2.5.4</w:t>
      </w:r>
      <w:r w:rsidRPr="003167FF">
        <w:tab/>
        <w:t>CM-C</w:t>
      </w:r>
      <w:bookmarkEnd w:id="1067"/>
    </w:p>
    <w:p w14:paraId="420F6CF1" w14:textId="77777777" w:rsidR="00312C76" w:rsidRPr="003167FF" w:rsidRDefault="00312C76" w:rsidP="00312C76">
      <w:r w:rsidRPr="003167FF">
        <w:t>The interactions related to configuration management functions between the VAL client(s) and the configuration management client within a VAL UE are supported by CM-C reference point.</w:t>
      </w:r>
    </w:p>
    <w:p w14:paraId="64D32048" w14:textId="77777777" w:rsidR="00312C76" w:rsidRPr="003167FF" w:rsidRDefault="00312C76" w:rsidP="00312C76">
      <w:pPr>
        <w:pStyle w:val="Heading4"/>
      </w:pPr>
      <w:bookmarkStart w:id="1068" w:name="_Toc155355669"/>
      <w:r w:rsidRPr="003167FF">
        <w:t>11.2.5.5</w:t>
      </w:r>
      <w:r w:rsidRPr="003167FF">
        <w:tab/>
        <w:t>CM-S</w:t>
      </w:r>
      <w:bookmarkEnd w:id="1068"/>
    </w:p>
    <w:p w14:paraId="128A55FB" w14:textId="77777777" w:rsidR="00312C76" w:rsidRPr="003167FF" w:rsidRDefault="00312C76" w:rsidP="00312C76">
      <w:r w:rsidRPr="003167FF">
        <w:t xml:space="preserve">The interactions related to configuration management functions between the VAL server(s) and the configuration management server are supported by CM-S reference point. The CM-S reference point supports VAL server to obtain </w:t>
      </w:r>
      <w:r w:rsidRPr="003167FF">
        <w:rPr>
          <w:lang w:eastAsia="zh-CN"/>
        </w:rPr>
        <w:t xml:space="preserve">the </w:t>
      </w:r>
      <w:r w:rsidRPr="003167FF">
        <w:t xml:space="preserve">VAL service related </w:t>
      </w:r>
      <w:r w:rsidRPr="003167FF">
        <w:rPr>
          <w:lang w:eastAsia="zh-CN"/>
        </w:rPr>
        <w:t>vertical applications</w:t>
      </w:r>
      <w:r w:rsidRPr="003167FF">
        <w:t xml:space="preserve"> provisioning information</w:t>
      </w:r>
      <w:r w:rsidRPr="003167FF">
        <w:rPr>
          <w:rFonts w:eastAsia="Malgun Gothic"/>
          <w:lang w:eastAsia="ko-KR"/>
        </w:rPr>
        <w:t xml:space="preserve">. </w:t>
      </w:r>
      <w:r w:rsidRPr="003167FF">
        <w:t>This reference point is an instance of CAPIF</w:t>
      </w:r>
      <w:r w:rsidRPr="003167FF">
        <w:noBreakHyphen/>
        <w:t>2 reference point as specified in 3GPP TS 23.222 [8].</w:t>
      </w:r>
    </w:p>
    <w:p w14:paraId="60114045" w14:textId="77777777" w:rsidR="00312C76" w:rsidRPr="003167FF" w:rsidRDefault="00312C76" w:rsidP="00312C76">
      <w:r w:rsidRPr="003167FF">
        <w:t>The CM-S reference point shall use HTTP-1/</w:t>
      </w:r>
      <w:r w:rsidRPr="003167FF">
        <w:rPr>
          <w:lang w:eastAsia="zh-CN"/>
        </w:rPr>
        <w:t xml:space="preserve"> HTTP-2 reference points</w:t>
      </w:r>
      <w:r w:rsidRPr="003167FF">
        <w:t xml:space="preserve"> for transport and routing of configuration management related signalling. The CM-S reference point shall use SIP-2 reference point for subscription/notification related signalling.</w:t>
      </w:r>
    </w:p>
    <w:p w14:paraId="10DB78DA" w14:textId="77777777" w:rsidR="00312C76" w:rsidRPr="003167FF" w:rsidRDefault="00312C76" w:rsidP="00312C76">
      <w:pPr>
        <w:pStyle w:val="Heading4"/>
      </w:pPr>
      <w:bookmarkStart w:id="1069" w:name="_Toc155355670"/>
      <w:r w:rsidRPr="003167FF">
        <w:t>11.2.5.6</w:t>
      </w:r>
      <w:r w:rsidRPr="003167FF">
        <w:tab/>
        <w:t>CM-E</w:t>
      </w:r>
      <w:bookmarkEnd w:id="1069"/>
    </w:p>
    <w:p w14:paraId="4EB7F83E" w14:textId="77777777" w:rsidR="00312C76" w:rsidRPr="003167FF" w:rsidRDefault="00312C76" w:rsidP="00312C76">
      <w:r w:rsidRPr="003167FF">
        <w:t>The interactions related to configuration management functions between the configuration management servers in a distributed deployment are supported by CM-E reference point.</w:t>
      </w:r>
    </w:p>
    <w:p w14:paraId="677CE59F" w14:textId="77777777" w:rsidR="00312C76" w:rsidRPr="003167FF" w:rsidRDefault="00312C76" w:rsidP="00312C76">
      <w:pPr>
        <w:pStyle w:val="Heading4"/>
      </w:pPr>
      <w:bookmarkStart w:id="1070" w:name="_Toc155355671"/>
      <w:r w:rsidRPr="003167FF">
        <w:t>11.2.5.7</w:t>
      </w:r>
      <w:r w:rsidRPr="003167FF">
        <w:tab/>
        <w:t>Reference point CM-VAL-UDB (between the configuration management server and the VAL user database)</w:t>
      </w:r>
      <w:bookmarkEnd w:id="1070"/>
    </w:p>
    <w:p w14:paraId="3D820138" w14:textId="77777777" w:rsidR="00312C76" w:rsidRPr="003167FF" w:rsidRDefault="00312C76" w:rsidP="00312C76">
      <w:pPr>
        <w:rPr>
          <w:lang w:eastAsia="zh-CN"/>
        </w:rPr>
      </w:pPr>
      <w:r w:rsidRPr="003167FF">
        <w:rPr>
          <w:lang w:eastAsia="zh-CN"/>
        </w:rPr>
        <w:t>The CM-VAL-</w:t>
      </w:r>
      <w:r w:rsidRPr="003167FF">
        <w:t>UDB</w:t>
      </w:r>
      <w:r w:rsidRPr="003167FF">
        <w:rPr>
          <w:lang w:eastAsia="zh-CN"/>
        </w:rPr>
        <w:t xml:space="preserve"> reference point is an instance of VAL-UDB reference point, which exists between the VAL user database and the configuration management server, is used for:</w:t>
      </w:r>
    </w:p>
    <w:p w14:paraId="3F75A6DF" w14:textId="31F5C2BC" w:rsidR="00312C76" w:rsidRPr="003167FF" w:rsidRDefault="00312C76" w:rsidP="00312C76">
      <w:pPr>
        <w:pStyle w:val="B1"/>
        <w:rPr>
          <w:lang w:eastAsia="zh-CN"/>
        </w:rPr>
      </w:pPr>
      <w:r w:rsidRPr="003167FF">
        <w:rPr>
          <w:lang w:eastAsia="zh-CN"/>
        </w:rPr>
        <w:t>-</w:t>
      </w:r>
      <w:r w:rsidRPr="003167FF">
        <w:rPr>
          <w:lang w:eastAsia="zh-CN"/>
        </w:rPr>
        <w:tab/>
        <w:t>the configuration management server to store the user profile data in the specific VAL user database;</w:t>
      </w:r>
    </w:p>
    <w:p w14:paraId="62B4C238" w14:textId="77777777" w:rsidR="00C6101A" w:rsidRDefault="00312C76" w:rsidP="00C6101A">
      <w:pPr>
        <w:pStyle w:val="B1"/>
        <w:rPr>
          <w:lang w:eastAsia="zh-CN"/>
        </w:rPr>
      </w:pPr>
      <w:r w:rsidRPr="003167FF">
        <w:rPr>
          <w:lang w:eastAsia="zh-CN"/>
        </w:rPr>
        <w:t>-</w:t>
      </w:r>
      <w:r w:rsidRPr="003167FF">
        <w:rPr>
          <w:lang w:eastAsia="zh-CN"/>
        </w:rPr>
        <w:tab/>
        <w:t>the configuration management server to obtain the user profile from the specific VAL user database for further configuration in the VAL UE.</w:t>
      </w:r>
    </w:p>
    <w:p w14:paraId="4B8BBBEE" w14:textId="77777777" w:rsidR="00C6101A" w:rsidRDefault="00C6101A" w:rsidP="00C6101A">
      <w:pPr>
        <w:pStyle w:val="B1"/>
        <w:rPr>
          <w:lang w:eastAsia="zh-CN"/>
        </w:rPr>
      </w:pPr>
      <w:r>
        <w:rPr>
          <w:lang w:eastAsia="zh-CN"/>
        </w:rPr>
        <w:t>-</w:t>
      </w:r>
      <w:r>
        <w:rPr>
          <w:lang w:eastAsia="zh-CN"/>
        </w:rPr>
        <w:tab/>
        <w:t>the configuration management server to update the user profile data in the specific VAL user database; and</w:t>
      </w:r>
    </w:p>
    <w:p w14:paraId="1F8F9793" w14:textId="4AB56E48" w:rsidR="00312C76" w:rsidRPr="003167FF" w:rsidRDefault="00C6101A" w:rsidP="00C6101A">
      <w:pPr>
        <w:pStyle w:val="B1"/>
        <w:rPr>
          <w:lang w:eastAsia="zh-CN"/>
        </w:rPr>
      </w:pPr>
      <w:r>
        <w:rPr>
          <w:lang w:eastAsia="zh-CN"/>
        </w:rPr>
        <w:t>-</w:t>
      </w:r>
      <w:r>
        <w:rPr>
          <w:lang w:eastAsia="zh-CN"/>
        </w:rPr>
        <w:tab/>
        <w:t>the configuration management server to delete the user profile data from the specific VAL user database</w:t>
      </w:r>
    </w:p>
    <w:p w14:paraId="62B69EB8" w14:textId="77777777" w:rsidR="00312C76" w:rsidRPr="003167FF" w:rsidRDefault="00312C76" w:rsidP="00312C76">
      <w:pPr>
        <w:pStyle w:val="Heading2"/>
      </w:pPr>
      <w:bookmarkStart w:id="1071" w:name="_Toc155355672"/>
      <w:r w:rsidRPr="003167FF">
        <w:lastRenderedPageBreak/>
        <w:t>11.3</w:t>
      </w:r>
      <w:r w:rsidRPr="003167FF">
        <w:tab/>
        <w:t>Procedures and information flows for configuration management</w:t>
      </w:r>
      <w:bookmarkEnd w:id="1071"/>
    </w:p>
    <w:p w14:paraId="12F3DB27" w14:textId="77777777" w:rsidR="00312C76" w:rsidRPr="003167FF" w:rsidRDefault="00312C76" w:rsidP="00312C76">
      <w:pPr>
        <w:pStyle w:val="Heading3"/>
      </w:pPr>
      <w:bookmarkStart w:id="1072" w:name="_Toc155355673"/>
      <w:r w:rsidRPr="003167FF">
        <w:t>11.3.1</w:t>
      </w:r>
      <w:r w:rsidRPr="003167FF">
        <w:tab/>
        <w:t>General</w:t>
      </w:r>
      <w:bookmarkEnd w:id="1072"/>
    </w:p>
    <w:p w14:paraId="302B26A2" w14:textId="77777777" w:rsidR="00312C76" w:rsidRPr="003167FF" w:rsidRDefault="00312C76" w:rsidP="00312C76">
      <w:r w:rsidRPr="003167FF">
        <w:t>The procedures related to the configuration management are described in the following subclauses.</w:t>
      </w:r>
    </w:p>
    <w:p w14:paraId="0275E8ED" w14:textId="77777777" w:rsidR="00312C76" w:rsidRPr="003167FF" w:rsidRDefault="00312C76" w:rsidP="00312C76">
      <w:pPr>
        <w:pStyle w:val="Heading3"/>
      </w:pPr>
      <w:bookmarkStart w:id="1073" w:name="_Toc155355674"/>
      <w:r w:rsidRPr="003167FF">
        <w:t>11.3.2</w:t>
      </w:r>
      <w:r w:rsidRPr="003167FF">
        <w:tab/>
        <w:t>Information flows</w:t>
      </w:r>
      <w:bookmarkEnd w:id="1073"/>
    </w:p>
    <w:p w14:paraId="007577EF" w14:textId="77777777" w:rsidR="00312C76" w:rsidRPr="003167FF" w:rsidRDefault="00312C76" w:rsidP="00312C76">
      <w:pPr>
        <w:pStyle w:val="Heading4"/>
      </w:pPr>
      <w:bookmarkStart w:id="1074" w:name="_Toc536271532"/>
      <w:bookmarkStart w:id="1075" w:name="_Toc536270972"/>
      <w:bookmarkStart w:id="1076" w:name="_Toc536270665"/>
      <w:bookmarkStart w:id="1077" w:name="_Toc453260187"/>
      <w:bookmarkStart w:id="1078" w:name="_Toc453261074"/>
      <w:bookmarkStart w:id="1079" w:name="_Toc453279811"/>
      <w:bookmarkStart w:id="1080" w:name="_Toc459375149"/>
      <w:bookmarkStart w:id="1081" w:name="_Toc468105387"/>
      <w:bookmarkStart w:id="1082" w:name="_Toc468110482"/>
      <w:bookmarkStart w:id="1083" w:name="_Toc533179706"/>
      <w:bookmarkStart w:id="1084" w:name="_Toc155355675"/>
      <w:r w:rsidRPr="003167FF">
        <w:t>11.3.2.1</w:t>
      </w:r>
      <w:r w:rsidRPr="003167FF">
        <w:tab/>
        <w:t>Get VAL UE configuration request</w:t>
      </w:r>
      <w:bookmarkEnd w:id="1074"/>
      <w:bookmarkEnd w:id="1075"/>
      <w:bookmarkEnd w:id="1076"/>
      <w:bookmarkEnd w:id="1084"/>
    </w:p>
    <w:p w14:paraId="3586C945" w14:textId="77777777" w:rsidR="00312C76" w:rsidRPr="003167FF" w:rsidRDefault="00312C76" w:rsidP="00312C76">
      <w:r w:rsidRPr="003167FF">
        <w:t>Table 11.3.2</w:t>
      </w:r>
      <w:r w:rsidRPr="003167FF">
        <w:rPr>
          <w:lang w:eastAsia="zh-CN"/>
        </w:rPr>
        <w:t>.1-1</w:t>
      </w:r>
      <w:r w:rsidRPr="003167FF">
        <w:t xml:space="preserve"> describes the information flow get VAL UE configuration request from the configuration management client to the configuration management server.</w:t>
      </w:r>
    </w:p>
    <w:p w14:paraId="0EE42472" w14:textId="77777777" w:rsidR="00312C76" w:rsidRPr="003167FF" w:rsidRDefault="00312C76" w:rsidP="00312C76">
      <w:pPr>
        <w:pStyle w:val="TH"/>
      </w:pPr>
      <w:r w:rsidRPr="003167FF">
        <w:t>Table 11.3.2.1-1: Get VAL UE configuration request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214C589C"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6156DB9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5C340AB2"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38B47BF" w14:textId="77777777" w:rsidR="00312C76" w:rsidRPr="003167FF" w:rsidRDefault="00312C76" w:rsidP="007E0BCD">
            <w:pPr>
              <w:pStyle w:val="TAH"/>
            </w:pPr>
            <w:r w:rsidRPr="003167FF">
              <w:t>Description</w:t>
            </w:r>
          </w:p>
        </w:tc>
      </w:tr>
      <w:tr w:rsidR="00312C76" w:rsidRPr="003167FF" w14:paraId="1E302C6B"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08F01392" w14:textId="77777777" w:rsidR="00312C76" w:rsidRPr="003167FF" w:rsidRDefault="00312C76" w:rsidP="007E0BCD">
            <w:pPr>
              <w:pStyle w:val="TAL"/>
            </w:pPr>
            <w:r w:rsidRPr="003167FF">
              <w:t>VAL UE ID</w:t>
            </w:r>
          </w:p>
        </w:tc>
        <w:tc>
          <w:tcPr>
            <w:tcW w:w="1440" w:type="dxa"/>
            <w:tcBorders>
              <w:top w:val="single" w:sz="4" w:space="0" w:color="000000"/>
              <w:left w:val="single" w:sz="4" w:space="0" w:color="000000"/>
              <w:bottom w:val="single" w:sz="4" w:space="0" w:color="000000"/>
              <w:right w:val="nil"/>
            </w:tcBorders>
            <w:hideMark/>
          </w:tcPr>
          <w:p w14:paraId="7D2B72AB"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6DB17E4" w14:textId="77777777" w:rsidR="00312C76" w:rsidRPr="003167FF" w:rsidRDefault="00312C76" w:rsidP="007E0BCD">
            <w:pPr>
              <w:pStyle w:val="TAL"/>
            </w:pPr>
            <w:r w:rsidRPr="003167FF">
              <w:t>Identify of the VAL UE requesting the configuration information.</w:t>
            </w:r>
          </w:p>
        </w:tc>
      </w:tr>
      <w:tr w:rsidR="00312C76" w:rsidRPr="003167FF" w14:paraId="5970C5E9" w14:textId="77777777" w:rsidTr="007E0BCD">
        <w:trPr>
          <w:jc w:val="center"/>
        </w:trPr>
        <w:tc>
          <w:tcPr>
            <w:tcW w:w="2880" w:type="dxa"/>
            <w:tcBorders>
              <w:top w:val="single" w:sz="4" w:space="0" w:color="000000"/>
              <w:left w:val="single" w:sz="4" w:space="0" w:color="000000"/>
              <w:bottom w:val="single" w:sz="4" w:space="0" w:color="000000"/>
              <w:right w:val="nil"/>
            </w:tcBorders>
          </w:tcPr>
          <w:p w14:paraId="3924CD41" w14:textId="77777777" w:rsidR="00312C76" w:rsidRPr="003167FF" w:rsidRDefault="00312C76" w:rsidP="007E0BCD">
            <w:pPr>
              <w:pStyle w:val="TAL"/>
            </w:pPr>
            <w:r w:rsidRPr="003167FF">
              <w:t>VAL service ID</w:t>
            </w:r>
          </w:p>
        </w:tc>
        <w:tc>
          <w:tcPr>
            <w:tcW w:w="1440" w:type="dxa"/>
            <w:tcBorders>
              <w:top w:val="single" w:sz="4" w:space="0" w:color="000000"/>
              <w:left w:val="single" w:sz="4" w:space="0" w:color="000000"/>
              <w:bottom w:val="single" w:sz="4" w:space="0" w:color="000000"/>
              <w:right w:val="nil"/>
            </w:tcBorders>
          </w:tcPr>
          <w:p w14:paraId="53E2FBEC" w14:textId="77777777" w:rsidR="00312C76" w:rsidRPr="003167FF" w:rsidRDefault="00312C76" w:rsidP="007E0BCD">
            <w:pPr>
              <w:pStyle w:val="TAC"/>
            </w:pPr>
            <w:r w:rsidRPr="003167FF">
              <w:t>O (see NOTE 1)</w:t>
            </w:r>
          </w:p>
        </w:tc>
        <w:tc>
          <w:tcPr>
            <w:tcW w:w="4320" w:type="dxa"/>
            <w:tcBorders>
              <w:top w:val="single" w:sz="4" w:space="0" w:color="000000"/>
              <w:left w:val="single" w:sz="4" w:space="0" w:color="000000"/>
              <w:bottom w:val="single" w:sz="4" w:space="0" w:color="000000"/>
              <w:right w:val="single" w:sz="4" w:space="0" w:color="000000"/>
            </w:tcBorders>
          </w:tcPr>
          <w:p w14:paraId="45E7673F" w14:textId="77777777" w:rsidR="00312C76" w:rsidRPr="003167FF" w:rsidRDefault="00312C76" w:rsidP="007E0BCD">
            <w:pPr>
              <w:pStyle w:val="TAL"/>
            </w:pPr>
            <w:r w:rsidRPr="003167FF">
              <w:t>Identify of the VAL service for which the configuration information is requested.</w:t>
            </w:r>
          </w:p>
        </w:tc>
      </w:tr>
      <w:tr w:rsidR="00312C76" w:rsidRPr="003167FF" w14:paraId="1A6C3941" w14:textId="77777777" w:rsidTr="007E0BCD">
        <w:trPr>
          <w:jc w:val="center"/>
        </w:trPr>
        <w:tc>
          <w:tcPr>
            <w:tcW w:w="2880" w:type="dxa"/>
            <w:tcBorders>
              <w:top w:val="single" w:sz="4" w:space="0" w:color="000000"/>
              <w:left w:val="single" w:sz="4" w:space="0" w:color="000000"/>
              <w:bottom w:val="single" w:sz="4" w:space="0" w:color="000000"/>
              <w:right w:val="nil"/>
            </w:tcBorders>
          </w:tcPr>
          <w:p w14:paraId="5665564F" w14:textId="77777777" w:rsidR="00312C76" w:rsidRPr="003167FF" w:rsidRDefault="00312C76" w:rsidP="007E0BCD">
            <w:pPr>
              <w:pStyle w:val="TAL"/>
            </w:pPr>
            <w:r w:rsidRPr="003167FF">
              <w:rPr>
                <w:noProof/>
                <w:lang w:eastAsia="zh-CN"/>
              </w:rPr>
              <w:t>VAL UE Information (see NOTE 2)</w:t>
            </w:r>
          </w:p>
        </w:tc>
        <w:tc>
          <w:tcPr>
            <w:tcW w:w="1440" w:type="dxa"/>
            <w:tcBorders>
              <w:top w:val="single" w:sz="4" w:space="0" w:color="000000"/>
              <w:left w:val="single" w:sz="4" w:space="0" w:color="000000"/>
              <w:bottom w:val="single" w:sz="4" w:space="0" w:color="000000"/>
              <w:right w:val="nil"/>
            </w:tcBorders>
          </w:tcPr>
          <w:p w14:paraId="08ACE64D"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6C0BC407" w14:textId="77777777" w:rsidR="00312C76" w:rsidRPr="003167FF" w:rsidRDefault="00312C76" w:rsidP="007E0BCD">
            <w:pPr>
              <w:pStyle w:val="TAL"/>
            </w:pPr>
            <w:r w:rsidRPr="003167FF">
              <w:rPr>
                <w:lang w:eastAsia="zh-CN"/>
              </w:rPr>
              <w:t>Additional UE related information required to identify the configuration data (e.g. device type, device vendor, etc)</w:t>
            </w:r>
          </w:p>
        </w:tc>
      </w:tr>
      <w:tr w:rsidR="00312C76" w:rsidRPr="003167FF" w14:paraId="62C3CCF1"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44DD3E11" w14:textId="77777777" w:rsidR="00312C76" w:rsidRPr="003167FF" w:rsidRDefault="00312C76" w:rsidP="007E0BCD">
            <w:pPr>
              <w:pStyle w:val="TAN"/>
              <w:rPr>
                <w:lang w:eastAsia="zh-CN"/>
              </w:rPr>
            </w:pPr>
            <w:r w:rsidRPr="003167FF">
              <w:t>NOTE 1:</w:t>
            </w:r>
            <w:r w:rsidRPr="003167FF">
              <w:tab/>
            </w:r>
            <w:r w:rsidRPr="003167FF">
              <w:rPr>
                <w:lang w:eastAsia="zh-CN"/>
              </w:rPr>
              <w:t>If the VAL service ID information element is not present, then the default service is service.</w:t>
            </w:r>
          </w:p>
          <w:p w14:paraId="76A2E8A4" w14:textId="77777777" w:rsidR="00312C76" w:rsidRPr="003167FF" w:rsidRDefault="00312C76" w:rsidP="007E0BCD">
            <w:pPr>
              <w:pStyle w:val="TAN"/>
            </w:pPr>
            <w:r w:rsidRPr="003167FF">
              <w:t>NOTE 2:</w:t>
            </w:r>
            <w:r w:rsidRPr="003167FF">
              <w:tab/>
              <w:t>The VAL service provider can configure the VAL UE with different configuration data based on this IE.</w:t>
            </w:r>
          </w:p>
        </w:tc>
      </w:tr>
    </w:tbl>
    <w:p w14:paraId="0C9A3303" w14:textId="77777777" w:rsidR="00312C76" w:rsidRPr="003167FF" w:rsidRDefault="00312C76" w:rsidP="00312C76"/>
    <w:p w14:paraId="12A3BE6D" w14:textId="77777777" w:rsidR="00312C76" w:rsidRPr="003167FF" w:rsidRDefault="00312C76" w:rsidP="00312C76">
      <w:pPr>
        <w:pStyle w:val="Heading4"/>
      </w:pPr>
      <w:bookmarkStart w:id="1085" w:name="_Toc536271533"/>
      <w:bookmarkStart w:id="1086" w:name="_Toc536270973"/>
      <w:bookmarkStart w:id="1087" w:name="_Toc536270666"/>
      <w:bookmarkStart w:id="1088" w:name="_Toc155355676"/>
      <w:r w:rsidRPr="003167FF">
        <w:t>11.3.2.2</w:t>
      </w:r>
      <w:r w:rsidRPr="003167FF">
        <w:tab/>
        <w:t>Get VAL UE configuration response</w:t>
      </w:r>
      <w:bookmarkEnd w:id="1085"/>
      <w:bookmarkEnd w:id="1086"/>
      <w:bookmarkEnd w:id="1087"/>
      <w:bookmarkEnd w:id="1088"/>
    </w:p>
    <w:p w14:paraId="2ECD2840" w14:textId="77777777" w:rsidR="00312C76" w:rsidRPr="003167FF" w:rsidRDefault="00312C76" w:rsidP="00312C76">
      <w:r w:rsidRPr="003167FF">
        <w:t>Table 11.3.2.2-1 describes the information flow get VAL UE configuration response from the configuration management server to the configuration management client.</w:t>
      </w:r>
    </w:p>
    <w:p w14:paraId="0F8DF220" w14:textId="77777777" w:rsidR="00312C76" w:rsidRPr="003167FF" w:rsidRDefault="00312C76" w:rsidP="00312C76">
      <w:pPr>
        <w:pStyle w:val="TH"/>
      </w:pPr>
      <w:r w:rsidRPr="003167FF">
        <w:t>Table 11.3.2.2-1: Get VAL UE configuration response</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6066AE28"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538E650E"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18C7A31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3DC8EE31" w14:textId="77777777" w:rsidR="00312C76" w:rsidRPr="003167FF" w:rsidRDefault="00312C76" w:rsidP="007E0BCD">
            <w:pPr>
              <w:pStyle w:val="TAH"/>
            </w:pPr>
            <w:r w:rsidRPr="003167FF">
              <w:t>Description</w:t>
            </w:r>
          </w:p>
        </w:tc>
      </w:tr>
      <w:tr w:rsidR="00312C76" w:rsidRPr="003167FF" w14:paraId="08BF58B2"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5E3424FF" w14:textId="77777777" w:rsidR="00312C76" w:rsidRPr="003167FF" w:rsidRDefault="00312C76" w:rsidP="007E0BCD">
            <w:pPr>
              <w:pStyle w:val="TAL"/>
            </w:pPr>
            <w:r w:rsidRPr="003167FF">
              <w:rPr>
                <w:lang w:eastAsia="zh-CN"/>
              </w:rPr>
              <w:t>Result</w:t>
            </w:r>
          </w:p>
        </w:tc>
        <w:tc>
          <w:tcPr>
            <w:tcW w:w="1440" w:type="dxa"/>
            <w:tcBorders>
              <w:top w:val="single" w:sz="4" w:space="0" w:color="000000"/>
              <w:left w:val="single" w:sz="4" w:space="0" w:color="000000"/>
              <w:bottom w:val="single" w:sz="4" w:space="0" w:color="000000"/>
              <w:right w:val="nil"/>
            </w:tcBorders>
            <w:hideMark/>
          </w:tcPr>
          <w:p w14:paraId="117C3D2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6641E371" w14:textId="77777777" w:rsidR="00312C76" w:rsidRPr="003167FF" w:rsidRDefault="00312C76" w:rsidP="007E0BCD">
            <w:pPr>
              <w:pStyle w:val="TAL"/>
            </w:pPr>
            <w:r w:rsidRPr="003167FF">
              <w:rPr>
                <w:lang w:eastAsia="zh-CN"/>
              </w:rPr>
              <w:t>Indicates the success or failure of getting the configuration information</w:t>
            </w:r>
          </w:p>
        </w:tc>
      </w:tr>
      <w:tr w:rsidR="00312C76" w:rsidRPr="003167FF" w14:paraId="56860D1D"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2FBA54B2" w14:textId="77777777" w:rsidR="00312C76" w:rsidRPr="003167FF" w:rsidRDefault="00312C76" w:rsidP="007E0BCD">
            <w:pPr>
              <w:pStyle w:val="TAL"/>
              <w:rPr>
                <w:lang w:eastAsia="zh-CN"/>
              </w:rPr>
            </w:pPr>
            <w:r w:rsidRPr="003167FF">
              <w:t>VAL UE configuration data</w:t>
            </w:r>
          </w:p>
        </w:tc>
        <w:tc>
          <w:tcPr>
            <w:tcW w:w="1440" w:type="dxa"/>
            <w:tcBorders>
              <w:top w:val="single" w:sz="4" w:space="0" w:color="000000"/>
              <w:left w:val="single" w:sz="4" w:space="0" w:color="000000"/>
              <w:bottom w:val="single" w:sz="4" w:space="0" w:color="000000"/>
              <w:right w:val="nil"/>
            </w:tcBorders>
            <w:hideMark/>
          </w:tcPr>
          <w:p w14:paraId="1A4FF4B4" w14:textId="77777777" w:rsidR="00312C76" w:rsidRPr="003167FF" w:rsidRDefault="00312C76" w:rsidP="007E0BCD">
            <w:pPr>
              <w:pStyle w:val="TAC"/>
            </w:pPr>
            <w:r w:rsidRPr="003167FF">
              <w:t>O</w:t>
            </w:r>
          </w:p>
          <w:p w14:paraId="086B4E2C" w14:textId="77777777" w:rsidR="00312C76" w:rsidRPr="003167FF" w:rsidRDefault="00312C76" w:rsidP="007E0BCD">
            <w:pPr>
              <w:pStyle w:val="TAC"/>
              <w:rPr>
                <w:lang w:eastAsia="x-none"/>
              </w:rPr>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hideMark/>
          </w:tcPr>
          <w:p w14:paraId="17A2AAFB" w14:textId="77777777" w:rsidR="00312C76" w:rsidRPr="003167FF" w:rsidRDefault="00312C76" w:rsidP="007E0BCD">
            <w:pPr>
              <w:pStyle w:val="TAL"/>
              <w:rPr>
                <w:lang w:eastAsia="zh-CN"/>
              </w:rPr>
            </w:pPr>
            <w:r w:rsidRPr="003167FF">
              <w:t>The VAL UE configuration data as specified in the corresponding VAL service specification and outside the scope of the present document</w:t>
            </w:r>
          </w:p>
        </w:tc>
      </w:tr>
      <w:tr w:rsidR="00312C76" w:rsidRPr="003167FF" w14:paraId="199C5CA9"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6FB1F8A2" w14:textId="77777777" w:rsidR="00312C76" w:rsidRPr="003167FF" w:rsidRDefault="00312C76" w:rsidP="007E0BCD">
            <w:pPr>
              <w:pStyle w:val="TAN"/>
              <w:rPr>
                <w:lang w:eastAsia="x-none"/>
              </w:rPr>
            </w:pPr>
            <w:r w:rsidRPr="003167FF">
              <w:t>NOTE:</w:t>
            </w:r>
            <w:r w:rsidRPr="003167FF">
              <w:tab/>
            </w:r>
            <w:r w:rsidRPr="003167FF">
              <w:rPr>
                <w:lang w:eastAsia="zh-CN"/>
              </w:rPr>
              <w:t>If the Result information element indicates failure then VAL UE configuration data information element is not included.</w:t>
            </w:r>
          </w:p>
        </w:tc>
      </w:tr>
    </w:tbl>
    <w:p w14:paraId="1E9B71F9" w14:textId="77777777" w:rsidR="00312C76" w:rsidRPr="003167FF" w:rsidRDefault="00312C76" w:rsidP="00312C76"/>
    <w:p w14:paraId="4C70283C" w14:textId="77777777" w:rsidR="00312C76" w:rsidRPr="003167FF" w:rsidRDefault="00312C76" w:rsidP="00312C76">
      <w:pPr>
        <w:pStyle w:val="Heading4"/>
        <w:rPr>
          <w:lang w:eastAsia="zh-CN"/>
        </w:rPr>
      </w:pPr>
      <w:bookmarkStart w:id="1089" w:name="_Toc155355677"/>
      <w:r w:rsidRPr="003167FF">
        <w:t>11.3.2.3</w:t>
      </w:r>
      <w:r w:rsidRPr="003167FF">
        <w:tab/>
      </w:r>
      <w:r w:rsidRPr="003167FF">
        <w:rPr>
          <w:lang w:eastAsia="zh-CN"/>
        </w:rPr>
        <w:t>Get VAL user profile request</w:t>
      </w:r>
      <w:bookmarkEnd w:id="1089"/>
    </w:p>
    <w:p w14:paraId="05C46A48" w14:textId="5D197D08" w:rsidR="00312C76" w:rsidRPr="003167FF" w:rsidRDefault="00312C76" w:rsidP="00312C76">
      <w:pPr>
        <w:rPr>
          <w:lang w:eastAsia="zh-CN"/>
        </w:rPr>
      </w:pPr>
      <w:r w:rsidRPr="003167FF">
        <w:t>Table 11.3.2.3</w:t>
      </w:r>
      <w:r w:rsidRPr="003167FF">
        <w:rPr>
          <w:lang w:eastAsia="zh-CN"/>
        </w:rPr>
        <w:t>-1</w:t>
      </w:r>
      <w:r w:rsidRPr="003167FF">
        <w:t xml:space="preserve"> describes the information flow get VAL user profile request</w:t>
      </w:r>
      <w:r w:rsidRPr="003167FF">
        <w:rPr>
          <w:lang w:eastAsia="zh-CN"/>
        </w:rPr>
        <w:t xml:space="preserve"> from the configuration management client </w:t>
      </w:r>
      <w:r w:rsidR="00756106" w:rsidRPr="00756106">
        <w:rPr>
          <w:lang w:eastAsia="zh-CN"/>
        </w:rPr>
        <w:t xml:space="preserve">or VAL server </w:t>
      </w:r>
      <w:r w:rsidRPr="003167FF">
        <w:rPr>
          <w:lang w:eastAsia="zh-CN"/>
        </w:rPr>
        <w:t>to the configuration management server.</w:t>
      </w:r>
    </w:p>
    <w:p w14:paraId="5B2DEF85" w14:textId="77777777" w:rsidR="00312C76" w:rsidRPr="003167FF" w:rsidRDefault="00312C76" w:rsidP="00312C76">
      <w:pPr>
        <w:pStyle w:val="TH"/>
      </w:pPr>
      <w:r w:rsidRPr="003167FF">
        <w:t>Table 11.3.2.3-1: Get VAL user profile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6E74F9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C4AB75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967EE9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386E2C" w14:textId="77777777" w:rsidR="00312C76" w:rsidRPr="003167FF" w:rsidRDefault="00312C76" w:rsidP="007E0BCD">
            <w:pPr>
              <w:pStyle w:val="TAH"/>
            </w:pPr>
            <w:r w:rsidRPr="003167FF">
              <w:t>Description</w:t>
            </w:r>
          </w:p>
        </w:tc>
      </w:tr>
      <w:tr w:rsidR="00312C76" w:rsidRPr="003167FF" w14:paraId="0B3CA4D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2E66519"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7BC13DEE"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71C919" w14:textId="3BABA33D" w:rsidR="00312C76" w:rsidRPr="003167FF" w:rsidRDefault="00312C76" w:rsidP="007E0BCD">
            <w:pPr>
              <w:pStyle w:val="TAL"/>
              <w:rPr>
                <w:lang w:eastAsia="zh-CN"/>
              </w:rPr>
            </w:pPr>
            <w:r w:rsidRPr="003167FF">
              <w:rPr>
                <w:lang w:eastAsia="zh-CN"/>
              </w:rPr>
              <w:t>The identity of the</w:t>
            </w:r>
            <w:r w:rsidRPr="003167FF">
              <w:t xml:space="preserve"> configuration management client </w:t>
            </w:r>
            <w:r w:rsidR="00756106" w:rsidRPr="00756106">
              <w:t xml:space="preserve">or VAL server </w:t>
            </w:r>
            <w:r w:rsidRPr="003167FF">
              <w:t>performing the request.</w:t>
            </w:r>
          </w:p>
        </w:tc>
      </w:tr>
      <w:tr w:rsidR="00312C76" w:rsidRPr="003167FF" w14:paraId="65A8965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08BAC82" w14:textId="77777777" w:rsidR="00312C76" w:rsidRPr="003167FF" w:rsidRDefault="00312C76" w:rsidP="007E0BCD">
            <w:pPr>
              <w:pStyle w:val="TAL"/>
              <w:rPr>
                <w:lang w:eastAsia="zh-CN"/>
              </w:rPr>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7965D51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AD83DD" w14:textId="77777777" w:rsidR="00312C76" w:rsidRPr="003167FF" w:rsidRDefault="00312C76" w:rsidP="007E0BCD">
            <w:pPr>
              <w:pStyle w:val="TAL"/>
              <w:rPr>
                <w:lang w:eastAsia="zh-CN"/>
              </w:rPr>
            </w:pPr>
            <w:r w:rsidRPr="003167FF">
              <w:rPr>
                <w:lang w:eastAsia="zh-CN"/>
              </w:rPr>
              <w:t xml:space="preserve">The </w:t>
            </w:r>
            <w:r w:rsidRPr="003167FF">
              <w:t>VAL user ID</w:t>
            </w:r>
            <w:r w:rsidRPr="003167FF">
              <w:rPr>
                <w:lang w:eastAsia="zh-CN"/>
              </w:rPr>
              <w:t xml:space="preserve"> of the VAL user or VAL UE ID.</w:t>
            </w:r>
          </w:p>
        </w:tc>
      </w:tr>
    </w:tbl>
    <w:p w14:paraId="0F9B83E3" w14:textId="77777777" w:rsidR="00312C76" w:rsidRPr="003167FF" w:rsidRDefault="00312C76" w:rsidP="00312C76"/>
    <w:p w14:paraId="5C1F4280" w14:textId="77777777" w:rsidR="00312C76" w:rsidRPr="003167FF" w:rsidRDefault="00312C76" w:rsidP="00312C76">
      <w:pPr>
        <w:pStyle w:val="Heading4"/>
        <w:rPr>
          <w:lang w:eastAsia="zh-CN"/>
        </w:rPr>
      </w:pPr>
      <w:bookmarkStart w:id="1090" w:name="_Toc453279819"/>
      <w:bookmarkStart w:id="1091" w:name="_Toc459375157"/>
      <w:bookmarkStart w:id="1092" w:name="_Toc468105395"/>
      <w:bookmarkStart w:id="1093" w:name="_Toc468110490"/>
      <w:bookmarkStart w:id="1094" w:name="_Toc533179714"/>
      <w:bookmarkStart w:id="1095" w:name="_Toc155355678"/>
      <w:r w:rsidRPr="003167FF">
        <w:lastRenderedPageBreak/>
        <w:t>11.3.2.4</w:t>
      </w:r>
      <w:r w:rsidRPr="003167FF">
        <w:tab/>
      </w:r>
      <w:r w:rsidRPr="003167FF">
        <w:rPr>
          <w:lang w:eastAsia="zh-CN"/>
        </w:rPr>
        <w:t>Get VAL user profile response</w:t>
      </w:r>
      <w:bookmarkEnd w:id="1090"/>
      <w:bookmarkEnd w:id="1091"/>
      <w:bookmarkEnd w:id="1092"/>
      <w:bookmarkEnd w:id="1093"/>
      <w:bookmarkEnd w:id="1094"/>
      <w:bookmarkEnd w:id="1095"/>
    </w:p>
    <w:p w14:paraId="36471AB1" w14:textId="09C8A30E" w:rsidR="00312C76" w:rsidRPr="003167FF" w:rsidRDefault="00312C76" w:rsidP="00312C76">
      <w:pPr>
        <w:rPr>
          <w:lang w:eastAsia="zh-CN"/>
        </w:rPr>
      </w:pPr>
      <w:r w:rsidRPr="003167FF">
        <w:t>Table 11.3.2.4</w:t>
      </w:r>
      <w:r w:rsidRPr="003167FF">
        <w:rPr>
          <w:lang w:eastAsia="zh-CN"/>
        </w:rPr>
        <w:t>-1</w:t>
      </w:r>
      <w:r w:rsidRPr="003167FF">
        <w:t xml:space="preserve"> describes the information flow get VAL user profile response</w:t>
      </w:r>
      <w:r w:rsidRPr="003167FF">
        <w:rPr>
          <w:lang w:eastAsia="zh-CN"/>
        </w:rPr>
        <w:t xml:space="preserve"> from the configuration management server to the configuration management client</w:t>
      </w:r>
      <w:r w:rsidR="00756106" w:rsidRPr="00756106">
        <w:rPr>
          <w:lang w:eastAsia="zh-CN"/>
        </w:rPr>
        <w:t xml:space="preserve"> or VAL server</w:t>
      </w:r>
      <w:r w:rsidRPr="003167FF">
        <w:rPr>
          <w:lang w:eastAsia="zh-CN"/>
        </w:rPr>
        <w:t>.</w:t>
      </w:r>
    </w:p>
    <w:p w14:paraId="60D7CB3F" w14:textId="77777777" w:rsidR="00312C76" w:rsidRPr="003167FF" w:rsidRDefault="00312C76" w:rsidP="00312C76">
      <w:pPr>
        <w:pStyle w:val="TH"/>
      </w:pPr>
      <w:r w:rsidRPr="003167FF">
        <w:t>Table 11.3.2.4-1: Get VAL user profile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AC5F42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19D0CA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0FB113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CFA3A7" w14:textId="77777777" w:rsidR="00312C76" w:rsidRPr="003167FF" w:rsidRDefault="00312C76" w:rsidP="007E0BCD">
            <w:pPr>
              <w:pStyle w:val="TAH"/>
            </w:pPr>
            <w:r w:rsidRPr="003167FF">
              <w:t>Description</w:t>
            </w:r>
          </w:p>
        </w:tc>
      </w:tr>
      <w:tr w:rsidR="00312C76" w:rsidRPr="003167FF" w14:paraId="4E1A3E6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733E4F0" w14:textId="77777777" w:rsidR="00312C76" w:rsidRPr="003167FF" w:rsidRDefault="00312C76" w:rsidP="007E0BCD">
            <w:pPr>
              <w:pStyle w:val="TAL"/>
              <w:rPr>
                <w:lang w:eastAsia="zh-CN"/>
              </w:rPr>
            </w:pPr>
            <w:r w:rsidRPr="003167FF">
              <w:t>VAL user profile data</w:t>
            </w:r>
          </w:p>
        </w:tc>
        <w:tc>
          <w:tcPr>
            <w:tcW w:w="1440" w:type="dxa"/>
            <w:tcBorders>
              <w:top w:val="single" w:sz="4" w:space="0" w:color="000000"/>
              <w:left w:val="single" w:sz="4" w:space="0" w:color="000000"/>
              <w:bottom w:val="single" w:sz="4" w:space="0" w:color="000000"/>
            </w:tcBorders>
            <w:shd w:val="clear" w:color="auto" w:fill="auto"/>
          </w:tcPr>
          <w:p w14:paraId="1CE2BF8E" w14:textId="77777777" w:rsidR="00312C76" w:rsidRPr="003167FF" w:rsidRDefault="00312C76" w:rsidP="007E0BCD">
            <w:pPr>
              <w:pStyle w:val="TAC"/>
            </w:pPr>
            <w:r w:rsidRPr="003167FF">
              <w:t>M</w:t>
            </w:r>
          </w:p>
          <w:p w14:paraId="41DB6182"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38978A" w14:textId="77777777" w:rsidR="00312C76" w:rsidRPr="003167FF" w:rsidRDefault="00312C76" w:rsidP="007E0BCD">
            <w:pPr>
              <w:pStyle w:val="TAL"/>
              <w:rPr>
                <w:lang w:eastAsia="zh-CN"/>
              </w:rPr>
            </w:pPr>
            <w:r w:rsidRPr="003167FF">
              <w:rPr>
                <w:lang w:eastAsia="zh-CN"/>
              </w:rPr>
              <w:t>One or more VAL user profiles associated with the VAL user ID or VAL UE ID provided in the associated get VAL user profile request.</w:t>
            </w:r>
          </w:p>
        </w:tc>
      </w:tr>
      <w:tr w:rsidR="00312C76" w:rsidRPr="003167FF" w14:paraId="12B6BEE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FD8FB3D"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222B3CB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C5CF83" w14:textId="77777777" w:rsidR="00312C76" w:rsidRPr="003167FF" w:rsidRDefault="00312C76" w:rsidP="007E0BCD">
            <w:pPr>
              <w:pStyle w:val="TAL"/>
              <w:rPr>
                <w:lang w:eastAsia="zh-CN"/>
              </w:rPr>
            </w:pPr>
            <w:r w:rsidRPr="003167FF">
              <w:rPr>
                <w:lang w:eastAsia="zh-CN"/>
              </w:rPr>
              <w:t>Indicates the success or failure for the operation</w:t>
            </w:r>
          </w:p>
        </w:tc>
      </w:tr>
      <w:tr w:rsidR="00312C76" w:rsidRPr="003167FF" w14:paraId="74A2970E"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7C6E743" w14:textId="77777777" w:rsidR="00312C76" w:rsidRPr="003167FF" w:rsidRDefault="00312C76" w:rsidP="007E0BCD">
            <w:pPr>
              <w:pStyle w:val="TAN"/>
              <w:rPr>
                <w:lang w:eastAsia="zh-CN"/>
              </w:rPr>
            </w:pPr>
            <w:r w:rsidRPr="003167FF">
              <w:t>NOTE:</w:t>
            </w:r>
            <w:r w:rsidRPr="003167FF">
              <w:tab/>
            </w:r>
            <w:r w:rsidRPr="003167FF">
              <w:rPr>
                <w:lang w:eastAsia="zh-CN"/>
              </w:rPr>
              <w:t>If the Result information element indicates failure then the value of VAL user profile data information element has no meaning.</w:t>
            </w:r>
          </w:p>
        </w:tc>
      </w:tr>
    </w:tbl>
    <w:p w14:paraId="1C89EA40" w14:textId="77777777" w:rsidR="00312C76" w:rsidRPr="003167FF" w:rsidRDefault="00312C76" w:rsidP="00312C76"/>
    <w:p w14:paraId="71EC5DF5" w14:textId="77777777" w:rsidR="00312C76" w:rsidRPr="003167FF" w:rsidRDefault="00312C76" w:rsidP="00312C76">
      <w:pPr>
        <w:pStyle w:val="Heading4"/>
        <w:rPr>
          <w:lang w:eastAsia="zh-CN"/>
        </w:rPr>
      </w:pPr>
      <w:bookmarkStart w:id="1096" w:name="_Toc453279820"/>
      <w:bookmarkStart w:id="1097" w:name="_Toc459375158"/>
      <w:bookmarkStart w:id="1098" w:name="_Toc468105396"/>
      <w:bookmarkStart w:id="1099" w:name="_Toc468110491"/>
      <w:bookmarkStart w:id="1100" w:name="_Toc533179715"/>
      <w:bookmarkStart w:id="1101" w:name="_Toc155355679"/>
      <w:r w:rsidRPr="003167FF">
        <w:t>11.3.2.5</w:t>
      </w:r>
      <w:r w:rsidRPr="003167FF">
        <w:tab/>
      </w:r>
      <w:r w:rsidRPr="003167FF">
        <w:rPr>
          <w:lang w:eastAsia="zh-CN"/>
        </w:rPr>
        <w:t>Notification for VAL user profile data update</w:t>
      </w:r>
      <w:bookmarkEnd w:id="1096"/>
      <w:bookmarkEnd w:id="1097"/>
      <w:bookmarkEnd w:id="1098"/>
      <w:bookmarkEnd w:id="1099"/>
      <w:bookmarkEnd w:id="1100"/>
      <w:bookmarkEnd w:id="1101"/>
    </w:p>
    <w:p w14:paraId="13DD6F80" w14:textId="77777777" w:rsidR="00312C76" w:rsidRPr="003167FF" w:rsidRDefault="00312C76" w:rsidP="00312C76">
      <w:pPr>
        <w:rPr>
          <w:lang w:eastAsia="zh-CN"/>
        </w:rPr>
      </w:pPr>
      <w:r w:rsidRPr="003167FF">
        <w:t>Table 11.3.2.5</w:t>
      </w:r>
      <w:r w:rsidRPr="003167FF">
        <w:rPr>
          <w:lang w:eastAsia="zh-CN"/>
        </w:rPr>
        <w:t>-1</w:t>
      </w:r>
      <w:r w:rsidRPr="003167FF">
        <w:t xml:space="preserve"> describes the information flow notification for VAL user profile data update </w:t>
      </w:r>
      <w:r w:rsidRPr="003167FF">
        <w:rPr>
          <w:lang w:eastAsia="zh-CN"/>
        </w:rPr>
        <w:t>from the configuration management server to the configuration management client.</w:t>
      </w:r>
    </w:p>
    <w:p w14:paraId="310B3FC4" w14:textId="77777777" w:rsidR="00312C76" w:rsidRPr="003167FF" w:rsidRDefault="00312C76" w:rsidP="00312C76">
      <w:pPr>
        <w:pStyle w:val="TH"/>
      </w:pPr>
      <w:r w:rsidRPr="003167FF">
        <w:t>Table 11.3.2.5-1: Notification for VAL user profile data update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38449E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79A19D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DDF476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C3B1AE" w14:textId="77777777" w:rsidR="00312C76" w:rsidRPr="003167FF" w:rsidRDefault="00312C76" w:rsidP="007E0BCD">
            <w:pPr>
              <w:pStyle w:val="TAH"/>
            </w:pPr>
            <w:r w:rsidRPr="003167FF">
              <w:t>Description</w:t>
            </w:r>
          </w:p>
        </w:tc>
      </w:tr>
      <w:tr w:rsidR="00312C76" w:rsidRPr="003167FF" w14:paraId="7C821C5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5153AFA" w14:textId="77777777" w:rsidR="00312C76" w:rsidRPr="003167FF" w:rsidRDefault="00312C76" w:rsidP="007E0BCD">
            <w:pPr>
              <w:pStyle w:val="TAL"/>
              <w:rPr>
                <w:lang w:eastAsia="zh-CN"/>
              </w:rPr>
            </w:pPr>
            <w:r w:rsidRPr="003167FF">
              <w:rPr>
                <w:lang w:eastAsia="zh-CN"/>
              </w:rPr>
              <w:t>Pointer to modified VAL user profile data.</w:t>
            </w:r>
          </w:p>
        </w:tc>
        <w:tc>
          <w:tcPr>
            <w:tcW w:w="1440" w:type="dxa"/>
            <w:tcBorders>
              <w:top w:val="single" w:sz="4" w:space="0" w:color="000000"/>
              <w:left w:val="single" w:sz="4" w:space="0" w:color="000000"/>
              <w:bottom w:val="single" w:sz="4" w:space="0" w:color="000000"/>
            </w:tcBorders>
            <w:shd w:val="clear" w:color="auto" w:fill="auto"/>
          </w:tcPr>
          <w:p w14:paraId="0A846B0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0BB096" w14:textId="77777777" w:rsidR="00312C76" w:rsidRPr="003167FF" w:rsidRDefault="00312C76" w:rsidP="007E0BCD">
            <w:pPr>
              <w:pStyle w:val="TAL"/>
              <w:rPr>
                <w:lang w:eastAsia="zh-CN"/>
              </w:rPr>
            </w:pPr>
            <w:r w:rsidRPr="003167FF">
              <w:rPr>
                <w:lang w:eastAsia="zh-CN"/>
              </w:rPr>
              <w:t>Pointer to the modified VAL user profile data.</w:t>
            </w:r>
          </w:p>
        </w:tc>
      </w:tr>
    </w:tbl>
    <w:p w14:paraId="2685479D" w14:textId="77777777" w:rsidR="00312C76" w:rsidRPr="003167FF" w:rsidRDefault="00312C76" w:rsidP="00312C76"/>
    <w:p w14:paraId="621912FF" w14:textId="77777777" w:rsidR="00312C76" w:rsidRPr="003167FF" w:rsidRDefault="00312C76" w:rsidP="00312C76">
      <w:pPr>
        <w:pStyle w:val="Heading4"/>
        <w:rPr>
          <w:lang w:eastAsia="zh-CN"/>
        </w:rPr>
      </w:pPr>
      <w:bookmarkStart w:id="1102" w:name="_Toc453279821"/>
      <w:bookmarkStart w:id="1103" w:name="_Toc459375159"/>
      <w:bookmarkStart w:id="1104" w:name="_Toc468105397"/>
      <w:bookmarkStart w:id="1105" w:name="_Toc468110492"/>
      <w:bookmarkStart w:id="1106" w:name="_Toc533179716"/>
      <w:bookmarkStart w:id="1107" w:name="_Toc155355680"/>
      <w:r w:rsidRPr="003167FF">
        <w:t>11.3.2.6</w:t>
      </w:r>
      <w:r w:rsidRPr="003167FF">
        <w:tab/>
      </w:r>
      <w:r w:rsidRPr="003167FF">
        <w:rPr>
          <w:lang w:eastAsia="zh-CN"/>
        </w:rPr>
        <w:t>Get updated VAL user profile data request</w:t>
      </w:r>
      <w:bookmarkEnd w:id="1102"/>
      <w:bookmarkEnd w:id="1103"/>
      <w:bookmarkEnd w:id="1104"/>
      <w:bookmarkEnd w:id="1105"/>
      <w:bookmarkEnd w:id="1106"/>
      <w:bookmarkEnd w:id="1107"/>
    </w:p>
    <w:p w14:paraId="76FAACFB" w14:textId="77777777" w:rsidR="00312C76" w:rsidRPr="003167FF" w:rsidRDefault="00312C76" w:rsidP="00312C76">
      <w:pPr>
        <w:rPr>
          <w:lang w:eastAsia="zh-CN"/>
        </w:rPr>
      </w:pPr>
      <w:r w:rsidRPr="003167FF">
        <w:t>Table 11.3.2.6</w:t>
      </w:r>
      <w:r w:rsidRPr="003167FF">
        <w:rPr>
          <w:lang w:eastAsia="zh-CN"/>
        </w:rPr>
        <w:t>-1</w:t>
      </w:r>
      <w:r w:rsidRPr="003167FF">
        <w:t xml:space="preserve"> describes the information flow get updated VAL user profile data request</w:t>
      </w:r>
      <w:r w:rsidRPr="003167FF">
        <w:rPr>
          <w:lang w:eastAsia="zh-CN"/>
        </w:rPr>
        <w:t xml:space="preserve"> from the configuration management client to the configuration management server.</w:t>
      </w:r>
    </w:p>
    <w:p w14:paraId="09CB0C0D" w14:textId="77777777" w:rsidR="00312C76" w:rsidRPr="003167FF" w:rsidRDefault="00312C76" w:rsidP="00312C76">
      <w:pPr>
        <w:pStyle w:val="TH"/>
      </w:pPr>
      <w:r w:rsidRPr="003167FF">
        <w:t>Table 11.3.2.6-1: Get updated VAL user profile data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3B16E0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D9A13BB"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AF3D1F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C9B854" w14:textId="77777777" w:rsidR="00312C76" w:rsidRPr="003167FF" w:rsidRDefault="00312C76" w:rsidP="007E0BCD">
            <w:pPr>
              <w:pStyle w:val="TAH"/>
            </w:pPr>
            <w:r w:rsidRPr="003167FF">
              <w:t>Description</w:t>
            </w:r>
          </w:p>
        </w:tc>
      </w:tr>
      <w:tr w:rsidR="00312C76" w:rsidRPr="003167FF" w14:paraId="1F1428A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D77BAE" w14:textId="77777777" w:rsidR="00312C76" w:rsidRPr="003167FF" w:rsidRDefault="00312C76" w:rsidP="007E0BCD">
            <w:pPr>
              <w:pStyle w:val="TAL"/>
              <w:rPr>
                <w:lang w:eastAsia="zh-CN"/>
              </w:rPr>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6DB09A5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1D535F" w14:textId="77777777" w:rsidR="00312C76" w:rsidRPr="003167FF" w:rsidRDefault="00312C76" w:rsidP="007E0BCD">
            <w:pPr>
              <w:pStyle w:val="TAL"/>
              <w:rPr>
                <w:lang w:eastAsia="zh-CN"/>
              </w:rPr>
            </w:pPr>
            <w:r w:rsidRPr="003167FF">
              <w:rPr>
                <w:lang w:eastAsia="zh-CN"/>
              </w:rPr>
              <w:t xml:space="preserve">The </w:t>
            </w:r>
            <w:r w:rsidRPr="003167FF">
              <w:t>VAL user ID</w:t>
            </w:r>
            <w:r w:rsidRPr="003167FF">
              <w:rPr>
                <w:lang w:eastAsia="zh-CN"/>
              </w:rPr>
              <w:t xml:space="preserve"> of the originating VAL user or VAL UE ID.</w:t>
            </w:r>
          </w:p>
        </w:tc>
      </w:tr>
      <w:tr w:rsidR="00312C76" w:rsidRPr="003167FF" w14:paraId="4761695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3691B0F" w14:textId="77777777" w:rsidR="00312C76" w:rsidRPr="003167FF" w:rsidRDefault="00312C76" w:rsidP="007E0BCD">
            <w:pPr>
              <w:pStyle w:val="TAL"/>
            </w:pPr>
            <w:r w:rsidRPr="003167FF">
              <w:rPr>
                <w:lang w:eastAsia="zh-CN"/>
              </w:rPr>
              <w:t>Pointer to modified VAL user profile data.</w:t>
            </w:r>
          </w:p>
        </w:tc>
        <w:tc>
          <w:tcPr>
            <w:tcW w:w="1440" w:type="dxa"/>
            <w:tcBorders>
              <w:top w:val="single" w:sz="4" w:space="0" w:color="000000"/>
              <w:left w:val="single" w:sz="4" w:space="0" w:color="000000"/>
              <w:bottom w:val="single" w:sz="4" w:space="0" w:color="000000"/>
            </w:tcBorders>
            <w:shd w:val="clear" w:color="auto" w:fill="auto"/>
          </w:tcPr>
          <w:p w14:paraId="524000B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684664" w14:textId="77777777" w:rsidR="00312C76" w:rsidRPr="003167FF" w:rsidRDefault="00312C76" w:rsidP="007E0BCD">
            <w:pPr>
              <w:pStyle w:val="TAL"/>
              <w:rPr>
                <w:lang w:eastAsia="zh-CN"/>
              </w:rPr>
            </w:pPr>
            <w:r w:rsidRPr="003167FF">
              <w:rPr>
                <w:lang w:eastAsia="zh-CN"/>
              </w:rPr>
              <w:t>Pointer to the modified VAL user profile data.</w:t>
            </w:r>
          </w:p>
        </w:tc>
      </w:tr>
    </w:tbl>
    <w:p w14:paraId="7F12B738" w14:textId="77777777" w:rsidR="00312C76" w:rsidRPr="003167FF" w:rsidRDefault="00312C76" w:rsidP="00312C76"/>
    <w:p w14:paraId="0C0BDB47" w14:textId="77777777" w:rsidR="00312C76" w:rsidRPr="003167FF" w:rsidRDefault="00312C76" w:rsidP="00312C76">
      <w:pPr>
        <w:pStyle w:val="Heading4"/>
        <w:rPr>
          <w:lang w:eastAsia="zh-CN"/>
        </w:rPr>
      </w:pPr>
      <w:bookmarkStart w:id="1108" w:name="_Toc453279822"/>
      <w:bookmarkStart w:id="1109" w:name="_Toc459375160"/>
      <w:bookmarkStart w:id="1110" w:name="_Toc468105398"/>
      <w:bookmarkStart w:id="1111" w:name="_Toc468110493"/>
      <w:bookmarkStart w:id="1112" w:name="_Toc533179717"/>
      <w:bookmarkStart w:id="1113" w:name="_Toc155355681"/>
      <w:r w:rsidRPr="003167FF">
        <w:t>11.3.2.7</w:t>
      </w:r>
      <w:r w:rsidRPr="003167FF">
        <w:tab/>
      </w:r>
      <w:r w:rsidRPr="003167FF">
        <w:rPr>
          <w:lang w:eastAsia="zh-CN"/>
        </w:rPr>
        <w:t>Get updated VAL user profile data response</w:t>
      </w:r>
      <w:bookmarkEnd w:id="1108"/>
      <w:bookmarkEnd w:id="1109"/>
      <w:bookmarkEnd w:id="1110"/>
      <w:bookmarkEnd w:id="1111"/>
      <w:bookmarkEnd w:id="1112"/>
      <w:bookmarkEnd w:id="1113"/>
    </w:p>
    <w:p w14:paraId="3DE7F70E" w14:textId="77777777" w:rsidR="00312C76" w:rsidRPr="003167FF" w:rsidRDefault="00312C76" w:rsidP="00312C76">
      <w:pPr>
        <w:rPr>
          <w:lang w:eastAsia="zh-CN"/>
        </w:rPr>
      </w:pPr>
      <w:r w:rsidRPr="003167FF">
        <w:t>Table 11.3.2.7</w:t>
      </w:r>
      <w:r w:rsidRPr="003167FF">
        <w:rPr>
          <w:lang w:eastAsia="zh-CN"/>
        </w:rPr>
        <w:t>-1</w:t>
      </w:r>
      <w:r w:rsidRPr="003167FF">
        <w:t xml:space="preserve"> describes the information flow get updated VAL user profile data response</w:t>
      </w:r>
      <w:r w:rsidRPr="003167FF">
        <w:rPr>
          <w:lang w:eastAsia="zh-CN"/>
        </w:rPr>
        <w:t xml:space="preserve"> from the configuration management server to the configuration management client.</w:t>
      </w:r>
    </w:p>
    <w:p w14:paraId="06FD99C6" w14:textId="77777777" w:rsidR="00312C76" w:rsidRPr="003167FF" w:rsidRDefault="00312C76" w:rsidP="00312C76">
      <w:pPr>
        <w:pStyle w:val="TH"/>
      </w:pPr>
      <w:r w:rsidRPr="003167FF">
        <w:t>Table 11.3.2.7-1: Get updated VAL user profile data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B8759E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A00F18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13FD05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2982B0" w14:textId="77777777" w:rsidR="00312C76" w:rsidRPr="003167FF" w:rsidRDefault="00312C76" w:rsidP="007E0BCD">
            <w:pPr>
              <w:pStyle w:val="TAH"/>
            </w:pPr>
            <w:r w:rsidRPr="003167FF">
              <w:t>Description</w:t>
            </w:r>
          </w:p>
        </w:tc>
      </w:tr>
      <w:tr w:rsidR="00312C76" w:rsidRPr="003167FF" w14:paraId="393A1D8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291B794" w14:textId="77777777" w:rsidR="00312C76" w:rsidRPr="003167FF" w:rsidRDefault="00312C76" w:rsidP="007E0BCD">
            <w:pPr>
              <w:pStyle w:val="TAL"/>
              <w:rPr>
                <w:lang w:eastAsia="zh-CN"/>
              </w:rPr>
            </w:pPr>
            <w:r w:rsidRPr="003167FF">
              <w:t>Updated VAL user profile data</w:t>
            </w:r>
          </w:p>
        </w:tc>
        <w:tc>
          <w:tcPr>
            <w:tcW w:w="1440" w:type="dxa"/>
            <w:tcBorders>
              <w:top w:val="single" w:sz="4" w:space="0" w:color="000000"/>
              <w:left w:val="single" w:sz="4" w:space="0" w:color="000000"/>
              <w:bottom w:val="single" w:sz="4" w:space="0" w:color="000000"/>
            </w:tcBorders>
            <w:shd w:val="clear" w:color="auto" w:fill="auto"/>
          </w:tcPr>
          <w:p w14:paraId="5B3CAAD7" w14:textId="77777777" w:rsidR="00312C76" w:rsidRPr="003167FF" w:rsidRDefault="00312C76" w:rsidP="007E0BCD">
            <w:pPr>
              <w:pStyle w:val="TAC"/>
            </w:pPr>
            <w:r w:rsidRPr="003167FF">
              <w:t>M</w:t>
            </w:r>
          </w:p>
          <w:p w14:paraId="4172E088"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1CA6DB" w14:textId="77777777" w:rsidR="00312C76" w:rsidRPr="003167FF" w:rsidRDefault="00312C76" w:rsidP="007E0BCD">
            <w:pPr>
              <w:pStyle w:val="TAL"/>
              <w:rPr>
                <w:lang w:eastAsia="zh-CN"/>
              </w:rPr>
            </w:pPr>
            <w:r w:rsidRPr="003167FF">
              <w:rPr>
                <w:lang w:eastAsia="zh-CN"/>
              </w:rPr>
              <w:t>VAL user profile data that has been modified.</w:t>
            </w:r>
          </w:p>
        </w:tc>
      </w:tr>
      <w:tr w:rsidR="00312C76" w:rsidRPr="003167FF" w14:paraId="19E2C50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58B1178"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4329EB2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2E3638" w14:textId="77777777" w:rsidR="00312C76" w:rsidRPr="003167FF" w:rsidRDefault="00312C76" w:rsidP="007E0BCD">
            <w:pPr>
              <w:pStyle w:val="TAL"/>
              <w:rPr>
                <w:lang w:eastAsia="zh-CN"/>
              </w:rPr>
            </w:pPr>
            <w:r w:rsidRPr="003167FF">
              <w:rPr>
                <w:lang w:eastAsia="zh-CN"/>
              </w:rPr>
              <w:t>Indicates the success or failure for the operation</w:t>
            </w:r>
          </w:p>
        </w:tc>
      </w:tr>
      <w:tr w:rsidR="00312C76" w:rsidRPr="003167FF" w14:paraId="3C955090"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BAD90B6" w14:textId="77777777" w:rsidR="00312C76" w:rsidRPr="003167FF" w:rsidRDefault="00312C76" w:rsidP="007E0BCD">
            <w:pPr>
              <w:pStyle w:val="TAN"/>
              <w:rPr>
                <w:lang w:eastAsia="zh-CN"/>
              </w:rPr>
            </w:pPr>
            <w:r w:rsidRPr="003167FF">
              <w:t>NOTE:</w:t>
            </w:r>
            <w:r w:rsidRPr="003167FF">
              <w:tab/>
            </w:r>
            <w:r w:rsidRPr="003167FF">
              <w:rPr>
                <w:lang w:eastAsia="zh-CN"/>
              </w:rPr>
              <w:t>If the Result information element indicates failure then the value of Updated VAL user profile data information element has no meaning.</w:t>
            </w:r>
          </w:p>
        </w:tc>
      </w:tr>
    </w:tbl>
    <w:p w14:paraId="474071DD" w14:textId="77777777" w:rsidR="00312C76" w:rsidRPr="003167FF" w:rsidRDefault="00312C76" w:rsidP="00312C76"/>
    <w:p w14:paraId="0E5D050D" w14:textId="77777777" w:rsidR="00312C76" w:rsidRPr="003167FF" w:rsidRDefault="00312C76" w:rsidP="00312C76">
      <w:pPr>
        <w:pStyle w:val="Heading4"/>
        <w:rPr>
          <w:lang w:eastAsia="zh-CN"/>
        </w:rPr>
      </w:pPr>
      <w:bookmarkStart w:id="1114" w:name="_Toc453279823"/>
      <w:bookmarkStart w:id="1115" w:name="_Toc459375161"/>
      <w:bookmarkStart w:id="1116" w:name="_Toc468105399"/>
      <w:bookmarkStart w:id="1117" w:name="_Toc468110494"/>
      <w:bookmarkStart w:id="1118" w:name="_Toc533179718"/>
      <w:bookmarkStart w:id="1119" w:name="_Toc155355682"/>
      <w:r w:rsidRPr="003167FF">
        <w:t>11.3.2.8</w:t>
      </w:r>
      <w:r w:rsidRPr="003167FF">
        <w:tab/>
        <w:t>Update VAL user profile data request</w:t>
      </w:r>
      <w:bookmarkEnd w:id="1114"/>
      <w:bookmarkEnd w:id="1115"/>
      <w:bookmarkEnd w:id="1116"/>
      <w:bookmarkEnd w:id="1117"/>
      <w:bookmarkEnd w:id="1118"/>
      <w:bookmarkEnd w:id="1119"/>
    </w:p>
    <w:p w14:paraId="21978E6E" w14:textId="77777777" w:rsidR="00312C76" w:rsidRPr="003167FF" w:rsidRDefault="00312C76" w:rsidP="00312C76">
      <w:pPr>
        <w:rPr>
          <w:lang w:eastAsia="zh-CN"/>
        </w:rPr>
      </w:pPr>
      <w:r w:rsidRPr="003167FF">
        <w:t>Table 11.3.2.8</w:t>
      </w:r>
      <w:r w:rsidRPr="003167FF">
        <w:rPr>
          <w:lang w:eastAsia="zh-CN"/>
        </w:rPr>
        <w:t>-1</w:t>
      </w:r>
      <w:r w:rsidRPr="003167FF">
        <w:t xml:space="preserve"> describes the information flow update VAL user profile data request</w:t>
      </w:r>
      <w:r w:rsidRPr="003167FF">
        <w:rPr>
          <w:lang w:eastAsia="zh-CN"/>
        </w:rPr>
        <w:t xml:space="preserve"> from the configuration management client to the configuration management server.</w:t>
      </w:r>
    </w:p>
    <w:p w14:paraId="4E3FC91C" w14:textId="77777777" w:rsidR="00312C76" w:rsidRPr="003167FF" w:rsidRDefault="00312C76" w:rsidP="00312C76">
      <w:pPr>
        <w:pStyle w:val="TH"/>
      </w:pPr>
      <w:r w:rsidRPr="003167FF">
        <w:lastRenderedPageBreak/>
        <w:t>Table 11.3.2.8-1: Update VAL user profile data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59DD5E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0130507"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4B4867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96F0B9" w14:textId="77777777" w:rsidR="00312C76" w:rsidRPr="003167FF" w:rsidRDefault="00312C76" w:rsidP="007E0BCD">
            <w:pPr>
              <w:pStyle w:val="TAH"/>
            </w:pPr>
            <w:r w:rsidRPr="003167FF">
              <w:t>Description</w:t>
            </w:r>
          </w:p>
        </w:tc>
      </w:tr>
      <w:tr w:rsidR="00312C76" w:rsidRPr="003167FF" w14:paraId="0D6E607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324D471" w14:textId="77777777" w:rsidR="00312C76" w:rsidRPr="003167FF" w:rsidRDefault="00312C76" w:rsidP="007E0BCD">
            <w:pPr>
              <w:pStyle w:val="TAL"/>
              <w:rPr>
                <w:lang w:eastAsia="zh-CN"/>
              </w:rPr>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56F6C9B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A65DEE" w14:textId="77777777" w:rsidR="00312C76" w:rsidRPr="003167FF" w:rsidRDefault="00312C76" w:rsidP="007E0BCD">
            <w:pPr>
              <w:pStyle w:val="TAL"/>
              <w:rPr>
                <w:lang w:eastAsia="zh-CN"/>
              </w:rPr>
            </w:pPr>
            <w:r w:rsidRPr="003167FF">
              <w:rPr>
                <w:lang w:eastAsia="zh-CN"/>
              </w:rPr>
              <w:t xml:space="preserve">The </w:t>
            </w:r>
            <w:r w:rsidRPr="003167FF">
              <w:t>VAL user ID</w:t>
            </w:r>
            <w:r w:rsidRPr="003167FF">
              <w:rPr>
                <w:lang w:eastAsia="zh-CN"/>
              </w:rPr>
              <w:t xml:space="preserve"> of the originating VAL user or VAL UE ID.</w:t>
            </w:r>
          </w:p>
        </w:tc>
      </w:tr>
      <w:tr w:rsidR="00312C76" w:rsidRPr="003167FF" w14:paraId="2172C40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E783389" w14:textId="77777777" w:rsidR="00312C76" w:rsidRPr="003167FF" w:rsidRDefault="00312C76" w:rsidP="007E0BCD">
            <w:pPr>
              <w:pStyle w:val="TAL"/>
            </w:pPr>
            <w:r w:rsidRPr="003167FF">
              <w:t>Updated VAL user profile data</w:t>
            </w:r>
          </w:p>
        </w:tc>
        <w:tc>
          <w:tcPr>
            <w:tcW w:w="1440" w:type="dxa"/>
            <w:tcBorders>
              <w:top w:val="single" w:sz="4" w:space="0" w:color="000000"/>
              <w:left w:val="single" w:sz="4" w:space="0" w:color="000000"/>
              <w:bottom w:val="single" w:sz="4" w:space="0" w:color="000000"/>
            </w:tcBorders>
            <w:shd w:val="clear" w:color="auto" w:fill="auto"/>
          </w:tcPr>
          <w:p w14:paraId="445DFB5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801A03" w14:textId="77777777" w:rsidR="00312C76" w:rsidRPr="003167FF" w:rsidRDefault="00312C76" w:rsidP="007E0BCD">
            <w:pPr>
              <w:pStyle w:val="TAL"/>
              <w:rPr>
                <w:lang w:eastAsia="zh-CN"/>
              </w:rPr>
            </w:pPr>
            <w:r w:rsidRPr="003167FF">
              <w:rPr>
                <w:lang w:eastAsia="zh-CN"/>
              </w:rPr>
              <w:t>The contents of the user profile data to be updated.</w:t>
            </w:r>
          </w:p>
        </w:tc>
      </w:tr>
    </w:tbl>
    <w:p w14:paraId="4AD6F957" w14:textId="77777777" w:rsidR="00312C76" w:rsidRPr="003167FF" w:rsidRDefault="00312C76" w:rsidP="00312C76"/>
    <w:p w14:paraId="34284C4F" w14:textId="77777777" w:rsidR="00312C76" w:rsidRPr="003167FF" w:rsidRDefault="00312C76" w:rsidP="00312C76">
      <w:pPr>
        <w:pStyle w:val="Heading4"/>
        <w:rPr>
          <w:lang w:eastAsia="zh-CN"/>
        </w:rPr>
      </w:pPr>
      <w:bookmarkStart w:id="1120" w:name="_Toc453279824"/>
      <w:bookmarkStart w:id="1121" w:name="_Toc459375162"/>
      <w:bookmarkStart w:id="1122" w:name="_Toc468105400"/>
      <w:bookmarkStart w:id="1123" w:name="_Toc468110495"/>
      <w:bookmarkStart w:id="1124" w:name="_Toc533179719"/>
      <w:bookmarkStart w:id="1125" w:name="_Toc155355683"/>
      <w:r w:rsidRPr="003167FF">
        <w:t>11.3.2.9</w:t>
      </w:r>
      <w:r w:rsidRPr="003167FF">
        <w:tab/>
        <w:t>Update VAL user profile data response</w:t>
      </w:r>
      <w:bookmarkEnd w:id="1120"/>
      <w:bookmarkEnd w:id="1121"/>
      <w:bookmarkEnd w:id="1122"/>
      <w:bookmarkEnd w:id="1123"/>
      <w:bookmarkEnd w:id="1124"/>
      <w:bookmarkEnd w:id="1125"/>
    </w:p>
    <w:p w14:paraId="0904340A" w14:textId="77777777" w:rsidR="00312C76" w:rsidRPr="003167FF" w:rsidRDefault="00312C76" w:rsidP="00312C76">
      <w:pPr>
        <w:rPr>
          <w:lang w:eastAsia="zh-CN"/>
        </w:rPr>
      </w:pPr>
      <w:r w:rsidRPr="003167FF">
        <w:t>Table 11.3.2.9</w:t>
      </w:r>
      <w:r w:rsidRPr="003167FF">
        <w:rPr>
          <w:lang w:eastAsia="zh-CN"/>
        </w:rPr>
        <w:t>-1</w:t>
      </w:r>
      <w:r w:rsidRPr="003167FF">
        <w:t xml:space="preserve"> describes the information flow update VAL user profile data response</w:t>
      </w:r>
      <w:r w:rsidRPr="003167FF">
        <w:rPr>
          <w:lang w:eastAsia="zh-CN"/>
        </w:rPr>
        <w:t xml:space="preserve"> from the configuration management server to the configuration management client.</w:t>
      </w:r>
    </w:p>
    <w:p w14:paraId="014D2619" w14:textId="77777777" w:rsidR="00312C76" w:rsidRPr="003167FF" w:rsidRDefault="00312C76" w:rsidP="00312C76">
      <w:pPr>
        <w:pStyle w:val="TH"/>
      </w:pPr>
      <w:r w:rsidRPr="003167FF">
        <w:t>Table 11.3.2.9-1: Update VAL user profile data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571EE7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7BB44FB"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65217FE"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6F4335" w14:textId="77777777" w:rsidR="00312C76" w:rsidRPr="003167FF" w:rsidRDefault="00312C76" w:rsidP="007E0BCD">
            <w:pPr>
              <w:pStyle w:val="TAH"/>
            </w:pPr>
            <w:r w:rsidRPr="003167FF">
              <w:t>Description</w:t>
            </w:r>
          </w:p>
        </w:tc>
      </w:tr>
      <w:tr w:rsidR="00312C76" w:rsidRPr="003167FF" w14:paraId="149C90F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ED63D7F" w14:textId="77777777" w:rsidR="00312C76" w:rsidRPr="003167FF" w:rsidRDefault="00312C76" w:rsidP="007E0BCD">
            <w:pPr>
              <w:pStyle w:val="TAL"/>
              <w:rPr>
                <w:lang w:eastAsia="zh-CN"/>
              </w:rPr>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6C020B2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71AA3C" w14:textId="77777777" w:rsidR="00312C76" w:rsidRPr="003167FF" w:rsidRDefault="00312C76" w:rsidP="007E0BCD">
            <w:pPr>
              <w:pStyle w:val="TAL"/>
              <w:rPr>
                <w:lang w:eastAsia="zh-CN"/>
              </w:rPr>
            </w:pPr>
            <w:r w:rsidRPr="003167FF">
              <w:rPr>
                <w:lang w:eastAsia="zh-CN"/>
              </w:rPr>
              <w:t>Indicates the success or failure</w:t>
            </w:r>
          </w:p>
        </w:tc>
      </w:tr>
    </w:tbl>
    <w:p w14:paraId="557162E3" w14:textId="77777777" w:rsidR="00312C76" w:rsidRPr="003167FF" w:rsidRDefault="00312C76" w:rsidP="00312C76"/>
    <w:p w14:paraId="79EB8989" w14:textId="77777777" w:rsidR="00312C76" w:rsidRPr="003167FF" w:rsidRDefault="00312C76" w:rsidP="00312C76">
      <w:pPr>
        <w:pStyle w:val="Heading4"/>
      </w:pPr>
      <w:bookmarkStart w:id="1126" w:name="_Toc155355684"/>
      <w:r w:rsidRPr="003167FF">
        <w:rPr>
          <w:lang w:eastAsia="zh-CN"/>
        </w:rPr>
        <w:t>11.3</w:t>
      </w:r>
      <w:r w:rsidRPr="003167FF">
        <w:t>.2.10</w:t>
      </w:r>
      <w:r w:rsidRPr="003167FF">
        <w:tab/>
        <w:t>Updated user profile subscription request</w:t>
      </w:r>
      <w:bookmarkEnd w:id="1126"/>
    </w:p>
    <w:p w14:paraId="5C083C43" w14:textId="77777777" w:rsidR="00312C76" w:rsidRPr="003167FF" w:rsidRDefault="00312C76" w:rsidP="00312C76">
      <w:pPr>
        <w:rPr>
          <w:lang w:eastAsia="zh-CN"/>
        </w:rPr>
      </w:pPr>
      <w:r w:rsidRPr="003167FF">
        <w:t>Table 11</w:t>
      </w:r>
      <w:r w:rsidRPr="003167FF">
        <w:rPr>
          <w:lang w:eastAsia="zh-CN"/>
        </w:rPr>
        <w:t>.3</w:t>
      </w:r>
      <w:r w:rsidRPr="003167FF">
        <w:t>.2</w:t>
      </w:r>
      <w:r w:rsidRPr="003167FF">
        <w:rPr>
          <w:lang w:eastAsia="zh-CN"/>
        </w:rPr>
        <w:t>.10-1</w:t>
      </w:r>
      <w:r w:rsidRPr="003167FF">
        <w:t xml:space="preserve"> describes the information flow from the VAL server to the configuration management </w:t>
      </w:r>
      <w:r w:rsidRPr="003167FF">
        <w:rPr>
          <w:lang w:eastAsia="zh-CN"/>
        </w:rPr>
        <w:t>server</w:t>
      </w:r>
      <w:r w:rsidRPr="003167FF">
        <w:t xml:space="preserve"> for </w:t>
      </w:r>
      <w:r w:rsidRPr="003167FF">
        <w:rPr>
          <w:lang w:eastAsia="zh-CN"/>
        </w:rPr>
        <w:t>updated user profile subscription request.</w:t>
      </w:r>
    </w:p>
    <w:p w14:paraId="42FCBAF8" w14:textId="77777777" w:rsidR="00312C76" w:rsidRPr="003167FF" w:rsidRDefault="00312C76" w:rsidP="00312C76">
      <w:pPr>
        <w:pStyle w:val="TH"/>
        <w:rPr>
          <w:lang w:eastAsia="zh-CN"/>
        </w:rPr>
      </w:pPr>
      <w:r w:rsidRPr="003167FF">
        <w:t>Table 11</w:t>
      </w:r>
      <w:r w:rsidRPr="003167FF">
        <w:rPr>
          <w:lang w:eastAsia="zh-CN"/>
        </w:rPr>
        <w:t>.3</w:t>
      </w:r>
      <w:r w:rsidRPr="003167FF">
        <w:t xml:space="preserve">.2.10-1: Updated </w:t>
      </w:r>
      <w:r w:rsidRPr="003167FF">
        <w:rPr>
          <w:lang w:eastAsia="zh-CN"/>
        </w:rPr>
        <w:t>user profile</w:t>
      </w:r>
      <w:r w:rsidRPr="003167FF">
        <w:t xml:space="preserve"> </w:t>
      </w:r>
      <w:r w:rsidRPr="003167FF">
        <w:rPr>
          <w:lang w:eastAsia="zh-CN"/>
        </w:rPr>
        <w:t>subscription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2BEAB4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49D93C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C3A673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97B9C6" w14:textId="77777777" w:rsidR="00312C76" w:rsidRPr="003167FF" w:rsidRDefault="00312C76" w:rsidP="007E0BCD">
            <w:pPr>
              <w:pStyle w:val="TAH"/>
            </w:pPr>
            <w:r w:rsidRPr="003167FF">
              <w:t>Description</w:t>
            </w:r>
          </w:p>
        </w:tc>
      </w:tr>
      <w:tr w:rsidR="00312C76" w:rsidRPr="003167FF" w14:paraId="1241E73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7BCE403" w14:textId="77777777" w:rsidR="00312C76" w:rsidRPr="003167FF" w:rsidRDefault="00312C76" w:rsidP="007E0BCD">
            <w:pPr>
              <w:pStyle w:val="TAL"/>
              <w:rPr>
                <w:rFonts w:cs="Arial"/>
              </w:rPr>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7484032E" w14:textId="77777777" w:rsidR="00312C76" w:rsidRPr="003167FF" w:rsidRDefault="00312C76" w:rsidP="007E0BCD">
            <w:pPr>
              <w:pStyle w:val="TAC"/>
              <w:rPr>
                <w:rFonts w:cs="Arial"/>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7AEF7B" w14:textId="77777777" w:rsidR="00312C76" w:rsidRPr="003167FF" w:rsidRDefault="00312C76" w:rsidP="007E0BCD">
            <w:pPr>
              <w:pStyle w:val="TAL"/>
              <w:rPr>
                <w:rFonts w:cs="Arial"/>
              </w:rPr>
            </w:pPr>
            <w:r w:rsidRPr="003167FF">
              <w:rPr>
                <w:lang w:eastAsia="zh-CN"/>
              </w:rPr>
              <w:t>The identity of the</w:t>
            </w:r>
            <w:r w:rsidRPr="003167FF">
              <w:t xml:space="preserve"> VAL server performing the request.</w:t>
            </w:r>
          </w:p>
        </w:tc>
      </w:tr>
      <w:tr w:rsidR="00312C76" w:rsidRPr="003167FF" w14:paraId="529479B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5504FA0" w14:textId="77777777" w:rsidR="00312C76" w:rsidRPr="003167FF" w:rsidRDefault="00312C76" w:rsidP="007E0BCD">
            <w:pPr>
              <w:pStyle w:val="TAL"/>
              <w:rPr>
                <w:rFonts w:cs="Arial"/>
              </w:rPr>
            </w:pPr>
            <w:r w:rsidRPr="003167FF">
              <w:rPr>
                <w:rFonts w:cs="Arial"/>
              </w:rPr>
              <w:t>Identities list</w:t>
            </w:r>
          </w:p>
        </w:tc>
        <w:tc>
          <w:tcPr>
            <w:tcW w:w="1440" w:type="dxa"/>
            <w:tcBorders>
              <w:top w:val="single" w:sz="4" w:space="0" w:color="000000"/>
              <w:left w:val="single" w:sz="4" w:space="0" w:color="000000"/>
              <w:bottom w:val="single" w:sz="4" w:space="0" w:color="000000"/>
            </w:tcBorders>
            <w:shd w:val="clear" w:color="auto" w:fill="auto"/>
          </w:tcPr>
          <w:p w14:paraId="750B5F66" w14:textId="77777777" w:rsidR="00312C76" w:rsidRPr="003167FF" w:rsidRDefault="00312C76" w:rsidP="007E0BCD">
            <w:pPr>
              <w:pStyle w:val="TAC"/>
              <w:rPr>
                <w:rFonts w:cs="Arial"/>
              </w:rPr>
            </w:pPr>
            <w:r w:rsidRPr="003167FF">
              <w:rPr>
                <w:rFonts w:cs="Arial"/>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57C7B0" w14:textId="77777777" w:rsidR="00312C76" w:rsidRPr="003167FF" w:rsidRDefault="00312C76" w:rsidP="007E0BCD">
            <w:pPr>
              <w:pStyle w:val="TAL"/>
              <w:rPr>
                <w:rFonts w:cs="Arial"/>
              </w:rPr>
            </w:pPr>
            <w:r w:rsidRPr="003167FF">
              <w:rPr>
                <w:rFonts w:cs="Arial"/>
              </w:rPr>
              <w:t>List of VAL users or VAL UEs whose updates on user profile is requested.</w:t>
            </w:r>
          </w:p>
        </w:tc>
      </w:tr>
      <w:tr w:rsidR="00312C76" w:rsidRPr="003167FF" w14:paraId="1C64438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0D2B1B" w14:textId="77777777" w:rsidR="00312C76" w:rsidRPr="003167FF" w:rsidRDefault="00312C76" w:rsidP="007E0BCD">
            <w:pPr>
              <w:pStyle w:val="TAL"/>
              <w:rPr>
                <w:rFonts w:cs="Arial"/>
                <w:lang w:eastAsia="zh-CN"/>
              </w:rPr>
            </w:pPr>
            <w:r w:rsidRPr="003167FF">
              <w:rPr>
                <w:rFonts w:cs="Arial"/>
                <w:lang w:eastAsia="zh-CN"/>
              </w:rPr>
              <w:t>T</w:t>
            </w:r>
            <w:r w:rsidRPr="003167FF">
              <w:rPr>
                <w:rFonts w:cs="Arial"/>
              </w:rPr>
              <w:t>ime between consecutive user profile updates</w:t>
            </w:r>
          </w:p>
        </w:tc>
        <w:tc>
          <w:tcPr>
            <w:tcW w:w="1440" w:type="dxa"/>
            <w:tcBorders>
              <w:top w:val="single" w:sz="4" w:space="0" w:color="000000"/>
              <w:left w:val="single" w:sz="4" w:space="0" w:color="000000"/>
              <w:bottom w:val="single" w:sz="4" w:space="0" w:color="000000"/>
            </w:tcBorders>
            <w:shd w:val="clear" w:color="auto" w:fill="auto"/>
          </w:tcPr>
          <w:p w14:paraId="053B804E" w14:textId="77777777" w:rsidR="00312C76" w:rsidRPr="003167FF" w:rsidRDefault="00312C76" w:rsidP="007E0BCD">
            <w:pPr>
              <w:pStyle w:val="TAC"/>
              <w:rPr>
                <w:rFonts w:cs="Arial"/>
                <w:lang w:eastAsia="zh-CN"/>
              </w:rPr>
            </w:pPr>
            <w:r w:rsidRPr="003167FF">
              <w:rPr>
                <w:rFonts w:cs="Arial"/>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B5ED7A" w14:textId="77777777" w:rsidR="00312C76" w:rsidRPr="003167FF" w:rsidRDefault="00312C76" w:rsidP="007E0BCD">
            <w:pPr>
              <w:pStyle w:val="TAL"/>
              <w:rPr>
                <w:rFonts w:cs="Arial"/>
                <w:lang w:eastAsia="zh-CN"/>
              </w:rPr>
            </w:pPr>
            <w:r w:rsidRPr="003167FF">
              <w:rPr>
                <w:rFonts w:cs="Arial"/>
                <w:lang w:eastAsia="zh-CN"/>
              </w:rPr>
              <w:t xml:space="preserve">It indicates the interval time between consecutive </w:t>
            </w:r>
            <w:r w:rsidRPr="003167FF">
              <w:rPr>
                <w:rFonts w:cs="Arial"/>
              </w:rPr>
              <w:t>user profile updates</w:t>
            </w:r>
          </w:p>
        </w:tc>
      </w:tr>
    </w:tbl>
    <w:p w14:paraId="4D805715" w14:textId="77777777" w:rsidR="00312C76" w:rsidRPr="003167FF" w:rsidRDefault="00312C76" w:rsidP="00312C76">
      <w:pPr>
        <w:rPr>
          <w:lang w:eastAsia="zh-CN"/>
        </w:rPr>
      </w:pPr>
    </w:p>
    <w:p w14:paraId="4F9998D2" w14:textId="77777777" w:rsidR="00312C76" w:rsidRPr="003167FF" w:rsidRDefault="00312C76" w:rsidP="00312C76">
      <w:pPr>
        <w:pStyle w:val="Heading4"/>
      </w:pPr>
      <w:bookmarkStart w:id="1127" w:name="_Toc155355685"/>
      <w:r w:rsidRPr="003167FF">
        <w:rPr>
          <w:lang w:eastAsia="zh-CN"/>
        </w:rPr>
        <w:t>11.3</w:t>
      </w:r>
      <w:r w:rsidRPr="003167FF">
        <w:t>.2.11</w:t>
      </w:r>
      <w:r w:rsidRPr="003167FF">
        <w:tab/>
        <w:t>Updated user profile subscription response</w:t>
      </w:r>
      <w:bookmarkEnd w:id="1127"/>
    </w:p>
    <w:p w14:paraId="5288821C" w14:textId="77777777" w:rsidR="00312C76" w:rsidRPr="003167FF" w:rsidRDefault="00312C76" w:rsidP="00312C76">
      <w:pPr>
        <w:rPr>
          <w:lang w:eastAsia="zh-CN"/>
        </w:rPr>
      </w:pPr>
      <w:r w:rsidRPr="003167FF">
        <w:t>Table </w:t>
      </w:r>
      <w:r w:rsidRPr="003167FF">
        <w:rPr>
          <w:lang w:eastAsia="zh-CN"/>
        </w:rPr>
        <w:t>11.3</w:t>
      </w:r>
      <w:r w:rsidRPr="003167FF">
        <w:t>.2</w:t>
      </w:r>
      <w:r w:rsidRPr="003167FF">
        <w:rPr>
          <w:lang w:eastAsia="zh-CN"/>
        </w:rPr>
        <w:t>.11-1</w:t>
      </w:r>
      <w:r w:rsidRPr="003167FF">
        <w:t xml:space="preserve"> describes the information flow from the configuration management </w:t>
      </w:r>
      <w:r w:rsidRPr="003167FF">
        <w:rPr>
          <w:lang w:eastAsia="zh-CN"/>
        </w:rPr>
        <w:t>server</w:t>
      </w:r>
      <w:r w:rsidRPr="003167FF">
        <w:t xml:space="preserve"> to the VAL server for </w:t>
      </w:r>
      <w:r w:rsidRPr="003167FF">
        <w:rPr>
          <w:lang w:eastAsia="zh-CN"/>
        </w:rPr>
        <w:t>updated user profile subscription response.</w:t>
      </w:r>
    </w:p>
    <w:p w14:paraId="59F4537F" w14:textId="77777777" w:rsidR="00312C76" w:rsidRPr="003167FF" w:rsidRDefault="00312C76" w:rsidP="00312C76">
      <w:pPr>
        <w:pStyle w:val="TH"/>
        <w:rPr>
          <w:lang w:eastAsia="zh-CN"/>
        </w:rPr>
      </w:pPr>
      <w:r w:rsidRPr="003167FF">
        <w:t>Table </w:t>
      </w:r>
      <w:r w:rsidRPr="003167FF">
        <w:rPr>
          <w:lang w:eastAsia="zh-CN"/>
        </w:rPr>
        <w:t>11.3</w:t>
      </w:r>
      <w:r w:rsidRPr="003167FF">
        <w:t>.2.</w:t>
      </w:r>
      <w:r w:rsidRPr="003167FF">
        <w:rPr>
          <w:lang w:eastAsia="zh-CN"/>
        </w:rPr>
        <w:t>11</w:t>
      </w:r>
      <w:r w:rsidRPr="003167FF">
        <w:t xml:space="preserve">-1: Updated </w:t>
      </w:r>
      <w:r w:rsidRPr="003167FF">
        <w:rPr>
          <w:lang w:eastAsia="zh-CN"/>
        </w:rPr>
        <w:t>user profile</w:t>
      </w:r>
      <w:r w:rsidRPr="003167FF">
        <w:t xml:space="preserve"> </w:t>
      </w:r>
      <w:r w:rsidRPr="003167FF">
        <w:rPr>
          <w:lang w:eastAsia="zh-CN"/>
        </w:rPr>
        <w:t>subscription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BE41A9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D341B7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30F308D"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C65629" w14:textId="77777777" w:rsidR="00312C76" w:rsidRPr="003167FF" w:rsidRDefault="00312C76" w:rsidP="007E0BCD">
            <w:pPr>
              <w:pStyle w:val="TAH"/>
            </w:pPr>
            <w:r w:rsidRPr="003167FF">
              <w:t>Description</w:t>
            </w:r>
          </w:p>
        </w:tc>
      </w:tr>
      <w:tr w:rsidR="00312C76" w:rsidRPr="003167FF" w14:paraId="09E311B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8DC04F1" w14:textId="77777777" w:rsidR="00312C76" w:rsidRPr="003167FF" w:rsidRDefault="00312C76" w:rsidP="007E0BCD">
            <w:pPr>
              <w:pStyle w:val="TAL"/>
            </w:pPr>
            <w:r w:rsidRPr="003167FF">
              <w:rPr>
                <w:lang w:eastAsia="zh-CN"/>
              </w:rPr>
              <w:t>Subscription</w:t>
            </w:r>
            <w:r w:rsidRPr="003167FF">
              <w:t xml:space="preserve"> status</w:t>
            </w:r>
          </w:p>
        </w:tc>
        <w:tc>
          <w:tcPr>
            <w:tcW w:w="1440" w:type="dxa"/>
            <w:tcBorders>
              <w:top w:val="single" w:sz="4" w:space="0" w:color="000000"/>
              <w:left w:val="single" w:sz="4" w:space="0" w:color="000000"/>
              <w:bottom w:val="single" w:sz="4" w:space="0" w:color="000000"/>
            </w:tcBorders>
            <w:shd w:val="clear" w:color="auto" w:fill="auto"/>
          </w:tcPr>
          <w:p w14:paraId="3BB66A57" w14:textId="77777777" w:rsidR="00312C76" w:rsidRPr="003167FF" w:rsidRDefault="00312C76" w:rsidP="007E0BCD">
            <w:pPr>
              <w:pStyle w:val="TAC"/>
              <w:rPr>
                <w:lang w:eastAsia="zh-CN"/>
              </w:rPr>
            </w:pPr>
            <w:r w:rsidRPr="003167FF">
              <w:rPr>
                <w:lang w:eastAsia="zh-CN"/>
              </w:rPr>
              <w:t>M</w:t>
            </w:r>
          </w:p>
          <w:p w14:paraId="601A6ECF" w14:textId="77777777" w:rsidR="00312C76" w:rsidRPr="003167FF" w:rsidRDefault="00312C76" w:rsidP="007E0BCD">
            <w:pPr>
              <w:pStyle w:val="TAC"/>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19E7EB" w14:textId="77777777" w:rsidR="00312C76" w:rsidRPr="003167FF" w:rsidRDefault="00312C76" w:rsidP="007E0BCD">
            <w:pPr>
              <w:pStyle w:val="TAL"/>
            </w:pPr>
            <w:r w:rsidRPr="003167FF">
              <w:rPr>
                <w:lang w:eastAsia="zh-CN"/>
              </w:rPr>
              <w:t>It indicates the subscription result</w:t>
            </w:r>
          </w:p>
        </w:tc>
      </w:tr>
      <w:tr w:rsidR="00312C76" w:rsidRPr="003167FF" w14:paraId="2CC8041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72B7052" w14:textId="77777777" w:rsidR="00312C76" w:rsidRPr="003167FF" w:rsidRDefault="00312C76" w:rsidP="007E0BCD">
            <w:pPr>
              <w:pStyle w:val="TAL"/>
              <w:rPr>
                <w:lang w:eastAsia="zh-CN"/>
              </w:rPr>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0880E7A3" w14:textId="77777777" w:rsidR="00312C76" w:rsidRPr="003167FF" w:rsidRDefault="00312C76" w:rsidP="007E0BCD">
            <w:pPr>
              <w:pStyle w:val="TAC"/>
              <w:rPr>
                <w:lang w:eastAsia="zh-CN"/>
              </w:rPr>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4316A1" w14:textId="77777777" w:rsidR="00312C76" w:rsidRPr="003167FF" w:rsidRDefault="00312C76" w:rsidP="007E0BCD">
            <w:pPr>
              <w:pStyle w:val="TAL"/>
              <w:rPr>
                <w:lang w:eastAsia="zh-CN"/>
              </w:rPr>
            </w:pPr>
            <w:r w:rsidRPr="003167FF">
              <w:rPr>
                <w:lang w:eastAsia="zh-CN"/>
              </w:rPr>
              <w:t>Indicates the success or failure for the operation</w:t>
            </w:r>
          </w:p>
        </w:tc>
      </w:tr>
      <w:tr w:rsidR="00312C76" w:rsidRPr="003167FF" w14:paraId="2D077BAA"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051CBE3" w14:textId="77777777" w:rsidR="00312C76" w:rsidRPr="003167FF" w:rsidRDefault="00312C76" w:rsidP="007E0BCD">
            <w:pPr>
              <w:pStyle w:val="TAN"/>
              <w:rPr>
                <w:rFonts w:cs="Arial"/>
                <w:lang w:eastAsia="zh-CN"/>
              </w:rPr>
            </w:pPr>
            <w:r w:rsidRPr="003167FF">
              <w:t>NOTE:</w:t>
            </w:r>
            <w:r w:rsidRPr="003167FF">
              <w:tab/>
            </w:r>
            <w:r w:rsidRPr="003167FF">
              <w:rPr>
                <w:lang w:eastAsia="zh-CN"/>
              </w:rPr>
              <w:t>If the Result information element indicates failure then the value of the Subscription status information element has no meaning.</w:t>
            </w:r>
          </w:p>
        </w:tc>
      </w:tr>
    </w:tbl>
    <w:p w14:paraId="131FE514" w14:textId="77777777" w:rsidR="00312C76" w:rsidRPr="003167FF" w:rsidRDefault="00312C76" w:rsidP="00312C76">
      <w:pPr>
        <w:rPr>
          <w:lang w:eastAsia="zh-CN"/>
        </w:rPr>
      </w:pPr>
    </w:p>
    <w:p w14:paraId="49A3EC35" w14:textId="77777777" w:rsidR="00312C76" w:rsidRPr="003167FF" w:rsidRDefault="00312C76" w:rsidP="00312C76">
      <w:pPr>
        <w:pStyle w:val="Heading4"/>
      </w:pPr>
      <w:bookmarkStart w:id="1128" w:name="_Toc155355686"/>
      <w:r w:rsidRPr="003167FF">
        <w:t>11.</w:t>
      </w:r>
      <w:r w:rsidRPr="003167FF">
        <w:rPr>
          <w:lang w:eastAsia="zh-CN"/>
        </w:rPr>
        <w:t>3</w:t>
      </w:r>
      <w:r w:rsidRPr="003167FF">
        <w:t>.2.</w:t>
      </w:r>
      <w:r w:rsidRPr="003167FF">
        <w:rPr>
          <w:lang w:eastAsia="zh-CN"/>
        </w:rPr>
        <w:t>12</w:t>
      </w:r>
      <w:r w:rsidRPr="003167FF">
        <w:tab/>
        <w:t>Updated user profile notification</w:t>
      </w:r>
      <w:bookmarkEnd w:id="1128"/>
    </w:p>
    <w:p w14:paraId="30A99315" w14:textId="77777777" w:rsidR="00312C76" w:rsidRPr="003167FF" w:rsidRDefault="00312C76" w:rsidP="00312C76">
      <w:r w:rsidRPr="003167FF">
        <w:t>Table 11.</w:t>
      </w:r>
      <w:r w:rsidRPr="003167FF">
        <w:rPr>
          <w:lang w:eastAsia="zh-CN"/>
        </w:rPr>
        <w:t>3</w:t>
      </w:r>
      <w:r w:rsidRPr="003167FF">
        <w:t>.2.12-</w:t>
      </w:r>
      <w:r w:rsidRPr="003167FF">
        <w:rPr>
          <w:lang w:eastAsia="zh-CN"/>
        </w:rPr>
        <w:t>1</w:t>
      </w:r>
      <w:r w:rsidRPr="003167FF">
        <w:t xml:space="preserve"> describes the information flow </w:t>
      </w:r>
      <w:r w:rsidRPr="003167FF">
        <w:rPr>
          <w:lang w:eastAsia="zh-CN"/>
        </w:rPr>
        <w:t>updated user profile</w:t>
      </w:r>
      <w:r w:rsidRPr="003167FF">
        <w:t xml:space="preserve"> notification from the configuration management </w:t>
      </w:r>
      <w:r w:rsidRPr="003167FF">
        <w:rPr>
          <w:lang w:eastAsia="zh-CN"/>
        </w:rPr>
        <w:t>server</w:t>
      </w:r>
      <w:r w:rsidRPr="003167FF">
        <w:t xml:space="preserve"> to the VAL server.</w:t>
      </w:r>
    </w:p>
    <w:p w14:paraId="747C60B2" w14:textId="77777777" w:rsidR="00312C76" w:rsidRPr="003167FF" w:rsidRDefault="00312C76" w:rsidP="00312C76">
      <w:pPr>
        <w:pStyle w:val="TH"/>
        <w:rPr>
          <w:lang w:eastAsia="zh-CN"/>
        </w:rPr>
      </w:pPr>
      <w:r w:rsidRPr="003167FF">
        <w:t>Table 11.</w:t>
      </w:r>
      <w:r w:rsidRPr="003167FF">
        <w:rPr>
          <w:lang w:eastAsia="zh-CN"/>
        </w:rPr>
        <w:t>3</w:t>
      </w:r>
      <w:r w:rsidRPr="003167FF">
        <w:t>.2.12-</w:t>
      </w:r>
      <w:r w:rsidRPr="003167FF">
        <w:rPr>
          <w:lang w:eastAsia="zh-CN"/>
        </w:rPr>
        <w:t>1</w:t>
      </w:r>
      <w:r w:rsidRPr="003167FF">
        <w:t xml:space="preserve">: </w:t>
      </w:r>
      <w:r w:rsidRPr="003167FF">
        <w:rPr>
          <w:lang w:eastAsia="zh-CN"/>
        </w:rPr>
        <w:t xml:space="preserve">Notify </w:t>
      </w:r>
      <w:r w:rsidRPr="003167FF">
        <w:t>updated user profile event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203E12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968539"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381BF96"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9FBC33" w14:textId="77777777" w:rsidR="00312C76" w:rsidRPr="003167FF" w:rsidRDefault="00312C76" w:rsidP="007E0BCD">
            <w:pPr>
              <w:pStyle w:val="TAH"/>
            </w:pPr>
            <w:r w:rsidRPr="003167FF">
              <w:t>Description</w:t>
            </w:r>
          </w:p>
        </w:tc>
      </w:tr>
      <w:tr w:rsidR="00312C76" w:rsidRPr="003167FF" w14:paraId="790A8FF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9E12281" w14:textId="77777777" w:rsidR="00312C76" w:rsidRPr="003167FF" w:rsidRDefault="00312C76" w:rsidP="007E0BCD">
            <w:pPr>
              <w:pStyle w:val="TAL"/>
            </w:pPr>
            <w:r w:rsidRPr="003167FF">
              <w:t>Identities list</w:t>
            </w:r>
          </w:p>
        </w:tc>
        <w:tc>
          <w:tcPr>
            <w:tcW w:w="1440" w:type="dxa"/>
            <w:tcBorders>
              <w:top w:val="single" w:sz="4" w:space="0" w:color="000000"/>
              <w:left w:val="single" w:sz="4" w:space="0" w:color="000000"/>
              <w:bottom w:val="single" w:sz="4" w:space="0" w:color="000000"/>
            </w:tcBorders>
            <w:shd w:val="clear" w:color="auto" w:fill="auto"/>
          </w:tcPr>
          <w:p w14:paraId="7CF5957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72F414" w14:textId="77777777" w:rsidR="00312C76" w:rsidRPr="003167FF" w:rsidRDefault="00312C76" w:rsidP="007E0BCD">
            <w:pPr>
              <w:pStyle w:val="TAL"/>
            </w:pPr>
            <w:r w:rsidRPr="003167FF">
              <w:t>List of VAL users or VAL UEs whose user profile is modified.</w:t>
            </w:r>
          </w:p>
        </w:tc>
      </w:tr>
      <w:tr w:rsidR="00312C76" w:rsidRPr="003167FF" w14:paraId="5B0109D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42A5F8" w14:textId="77777777" w:rsidR="00312C76" w:rsidRPr="003167FF" w:rsidRDefault="00312C76" w:rsidP="007E0BCD">
            <w:pPr>
              <w:pStyle w:val="TAL"/>
              <w:rPr>
                <w:lang w:eastAsia="zh-CN"/>
              </w:rPr>
            </w:pPr>
            <w:r w:rsidRPr="003167FF">
              <w:t>Updated user profile data</w:t>
            </w:r>
          </w:p>
        </w:tc>
        <w:tc>
          <w:tcPr>
            <w:tcW w:w="1440" w:type="dxa"/>
            <w:tcBorders>
              <w:top w:val="single" w:sz="4" w:space="0" w:color="000000"/>
              <w:left w:val="single" w:sz="4" w:space="0" w:color="000000"/>
              <w:bottom w:val="single" w:sz="4" w:space="0" w:color="000000"/>
            </w:tcBorders>
            <w:shd w:val="clear" w:color="auto" w:fill="auto"/>
          </w:tcPr>
          <w:p w14:paraId="08E5D27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C801FC" w14:textId="77777777" w:rsidR="00312C76" w:rsidRPr="003167FF" w:rsidRDefault="00312C76" w:rsidP="007E0BCD">
            <w:pPr>
              <w:pStyle w:val="TAL"/>
              <w:rPr>
                <w:lang w:eastAsia="zh-CN"/>
              </w:rPr>
            </w:pPr>
            <w:r w:rsidRPr="003167FF">
              <w:rPr>
                <w:lang w:eastAsia="zh-CN"/>
              </w:rPr>
              <w:t>User profile data that has been modified.</w:t>
            </w:r>
          </w:p>
        </w:tc>
      </w:tr>
    </w:tbl>
    <w:p w14:paraId="51E29F12" w14:textId="77777777" w:rsidR="00312C76" w:rsidRPr="003167FF" w:rsidRDefault="00312C76" w:rsidP="00312C76"/>
    <w:p w14:paraId="7DFD50F3" w14:textId="77777777" w:rsidR="00312C76" w:rsidRPr="003167FF" w:rsidRDefault="00312C76" w:rsidP="00312C76">
      <w:pPr>
        <w:pStyle w:val="Heading4"/>
        <w:rPr>
          <w:lang w:eastAsia="zh-CN"/>
        </w:rPr>
      </w:pPr>
      <w:bookmarkStart w:id="1129" w:name="_Toc155355687"/>
      <w:r w:rsidRPr="003167FF">
        <w:lastRenderedPageBreak/>
        <w:t>11.3.2.13</w:t>
      </w:r>
      <w:r w:rsidRPr="003167FF">
        <w:tab/>
      </w:r>
      <w:r w:rsidRPr="003167FF">
        <w:rPr>
          <w:lang w:eastAsia="zh-CN"/>
        </w:rPr>
        <w:t>Get VAL service request</w:t>
      </w:r>
      <w:bookmarkEnd w:id="1129"/>
    </w:p>
    <w:p w14:paraId="7A176B31" w14:textId="65633467" w:rsidR="00312C76" w:rsidRPr="003167FF" w:rsidRDefault="00312C76" w:rsidP="00312C76">
      <w:pPr>
        <w:rPr>
          <w:lang w:eastAsia="zh-CN"/>
        </w:rPr>
      </w:pPr>
      <w:r w:rsidRPr="003167FF">
        <w:t>Table 11.3.2.13</w:t>
      </w:r>
      <w:r w:rsidRPr="003167FF">
        <w:rPr>
          <w:lang w:eastAsia="zh-CN"/>
        </w:rPr>
        <w:t>-1</w:t>
      </w:r>
      <w:r w:rsidRPr="003167FF">
        <w:t xml:space="preserve"> describes the information flow get VAL service request</w:t>
      </w:r>
      <w:r w:rsidRPr="003167FF">
        <w:rPr>
          <w:lang w:eastAsia="zh-CN"/>
        </w:rPr>
        <w:t xml:space="preserve"> from the</w:t>
      </w:r>
      <w:r w:rsidR="008D297D" w:rsidRPr="003167FF">
        <w:t xml:space="preserve"> </w:t>
      </w:r>
      <w:r w:rsidR="008D297D" w:rsidRPr="003167FF">
        <w:rPr>
          <w:lang w:eastAsia="zh-CN"/>
        </w:rPr>
        <w:t>consumer (e.g.</w:t>
      </w:r>
      <w:r w:rsidRPr="003167FF">
        <w:rPr>
          <w:lang w:eastAsia="zh-CN"/>
        </w:rPr>
        <w:t xml:space="preserve"> group management</w:t>
      </w:r>
      <w:r w:rsidR="008D297D" w:rsidRPr="003167FF">
        <w:rPr>
          <w:lang w:eastAsia="zh-CN"/>
        </w:rPr>
        <w:t>)</w:t>
      </w:r>
      <w:r w:rsidRPr="003167FF">
        <w:rPr>
          <w:lang w:eastAsia="zh-CN"/>
        </w:rPr>
        <w:t xml:space="preserve"> server to the configuration management server.</w:t>
      </w:r>
    </w:p>
    <w:p w14:paraId="6F782CCF" w14:textId="77777777" w:rsidR="00312C76" w:rsidRPr="003167FF" w:rsidRDefault="00312C76" w:rsidP="00312C76">
      <w:pPr>
        <w:pStyle w:val="TH"/>
      </w:pPr>
      <w:r w:rsidRPr="003167FF">
        <w:t>Table 11.3.2.13-1: Get VAL service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45DCD4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05C04B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52D187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10C4E0" w14:textId="77777777" w:rsidR="00312C76" w:rsidRPr="003167FF" w:rsidRDefault="00312C76" w:rsidP="007E0BCD">
            <w:pPr>
              <w:pStyle w:val="TAH"/>
            </w:pPr>
            <w:r w:rsidRPr="003167FF">
              <w:t>Description</w:t>
            </w:r>
          </w:p>
        </w:tc>
      </w:tr>
      <w:tr w:rsidR="00312C76" w:rsidRPr="003167FF" w14:paraId="59362FA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D99A343"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0A194C8F"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9AD050" w14:textId="77777777" w:rsidR="00312C76" w:rsidRPr="003167FF" w:rsidRDefault="00312C76" w:rsidP="007E0BCD">
            <w:pPr>
              <w:pStyle w:val="TAL"/>
              <w:rPr>
                <w:lang w:eastAsia="zh-CN"/>
              </w:rPr>
            </w:pPr>
            <w:r w:rsidRPr="003167FF">
              <w:rPr>
                <w:lang w:eastAsia="zh-CN"/>
              </w:rPr>
              <w:t>The identity of the</w:t>
            </w:r>
            <w:r w:rsidRPr="003167FF">
              <w:t xml:space="preserve"> entity performing the request.</w:t>
            </w:r>
          </w:p>
        </w:tc>
      </w:tr>
      <w:tr w:rsidR="00312C76" w:rsidRPr="003167FF" w14:paraId="11E63ED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ECFFCE8" w14:textId="77777777" w:rsidR="00312C76" w:rsidRPr="003167FF" w:rsidRDefault="00312C76" w:rsidP="007E0BCD">
            <w:pPr>
              <w:pStyle w:val="TAL"/>
              <w:rPr>
                <w:lang w:eastAsia="zh-CN"/>
              </w:rPr>
            </w:pPr>
            <w:r w:rsidRPr="003167FF">
              <w:t>Identity list</w:t>
            </w:r>
          </w:p>
        </w:tc>
        <w:tc>
          <w:tcPr>
            <w:tcW w:w="1440" w:type="dxa"/>
            <w:tcBorders>
              <w:top w:val="single" w:sz="4" w:space="0" w:color="000000"/>
              <w:left w:val="single" w:sz="4" w:space="0" w:color="000000"/>
              <w:bottom w:val="single" w:sz="4" w:space="0" w:color="000000"/>
            </w:tcBorders>
            <w:shd w:val="clear" w:color="auto" w:fill="auto"/>
          </w:tcPr>
          <w:p w14:paraId="5C2609D3" w14:textId="77777777" w:rsidR="00312C76" w:rsidRPr="003167FF" w:rsidRDefault="00312C76" w:rsidP="007E0BCD">
            <w:pPr>
              <w:pStyle w:val="TAC"/>
            </w:pPr>
            <w:r w:rsidRPr="003167FF">
              <w:t>O</w:t>
            </w:r>
          </w:p>
          <w:p w14:paraId="3A53D0AC" w14:textId="6D81E606" w:rsidR="00312C76" w:rsidRPr="003167FF" w:rsidRDefault="00312C76" w:rsidP="007E0BCD">
            <w:pPr>
              <w:pStyle w:val="TAC"/>
            </w:pPr>
            <w:r w:rsidRPr="003167FF">
              <w:t>(</w:t>
            </w:r>
            <w:r w:rsidR="00FE1B62" w:rsidRPr="003167FF">
              <w:t>see </w:t>
            </w:r>
            <w:r w:rsidRPr="003167FF">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793B57" w14:textId="77777777" w:rsidR="00312C76" w:rsidRPr="003167FF" w:rsidRDefault="00312C76" w:rsidP="007E0BCD">
            <w:pPr>
              <w:pStyle w:val="TAL"/>
              <w:rPr>
                <w:lang w:eastAsia="zh-CN"/>
              </w:rPr>
            </w:pPr>
            <w:r w:rsidRPr="003167FF">
              <w:rPr>
                <w:lang w:eastAsia="zh-CN"/>
              </w:rPr>
              <w:t xml:space="preserve">The </w:t>
            </w:r>
            <w:r w:rsidRPr="003167FF">
              <w:t>VAL user IDs</w:t>
            </w:r>
            <w:r w:rsidRPr="003167FF">
              <w:rPr>
                <w:lang w:eastAsia="zh-CN"/>
              </w:rPr>
              <w:t xml:space="preserve"> or VAL UE IDs.</w:t>
            </w:r>
          </w:p>
        </w:tc>
      </w:tr>
      <w:tr w:rsidR="00312C76" w:rsidRPr="003167FF" w14:paraId="76F5870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90492F8" w14:textId="77777777" w:rsidR="00312C76" w:rsidRPr="003167FF" w:rsidRDefault="00312C76" w:rsidP="007E0BCD">
            <w:pPr>
              <w:pStyle w:val="TAL"/>
            </w:pPr>
            <w:r w:rsidRPr="003167FF">
              <w:t>VAL service ID list</w:t>
            </w:r>
          </w:p>
        </w:tc>
        <w:tc>
          <w:tcPr>
            <w:tcW w:w="1440" w:type="dxa"/>
            <w:tcBorders>
              <w:top w:val="single" w:sz="4" w:space="0" w:color="000000"/>
              <w:left w:val="single" w:sz="4" w:space="0" w:color="000000"/>
              <w:bottom w:val="single" w:sz="4" w:space="0" w:color="000000"/>
            </w:tcBorders>
            <w:shd w:val="clear" w:color="auto" w:fill="auto"/>
          </w:tcPr>
          <w:p w14:paraId="4F871307" w14:textId="77777777" w:rsidR="00312C76" w:rsidRPr="003167FF" w:rsidRDefault="00312C76" w:rsidP="007E0BCD">
            <w:pPr>
              <w:pStyle w:val="TAC"/>
            </w:pPr>
            <w:r w:rsidRPr="003167FF">
              <w:t>O</w:t>
            </w:r>
          </w:p>
          <w:p w14:paraId="0BF1D2B5" w14:textId="35087ED9" w:rsidR="00312C76" w:rsidRPr="003167FF" w:rsidRDefault="00312C76" w:rsidP="007E0BCD">
            <w:pPr>
              <w:pStyle w:val="TAC"/>
            </w:pPr>
            <w:r w:rsidRPr="003167FF">
              <w:t>(</w:t>
            </w:r>
            <w:r w:rsidR="00FE1B62" w:rsidRPr="003167FF">
              <w:t>see </w:t>
            </w:r>
            <w:r w:rsidRPr="003167FF">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2D1117" w14:textId="77777777" w:rsidR="00312C76" w:rsidRPr="003167FF" w:rsidRDefault="00312C76" w:rsidP="007E0BCD">
            <w:pPr>
              <w:pStyle w:val="TAL"/>
              <w:rPr>
                <w:lang w:eastAsia="zh-CN"/>
              </w:rPr>
            </w:pPr>
            <w:r w:rsidRPr="003167FF">
              <w:rPr>
                <w:lang w:eastAsia="zh-CN"/>
              </w:rPr>
              <w:t>The requested VAL service IDs for the identity list.</w:t>
            </w:r>
          </w:p>
        </w:tc>
      </w:tr>
      <w:tr w:rsidR="00312C76" w:rsidRPr="003167FF" w14:paraId="0E3B24FC"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44B0CE9" w14:textId="398EF5FC" w:rsidR="00312C76" w:rsidRPr="003167FF" w:rsidRDefault="00312C76" w:rsidP="007E0BCD">
            <w:pPr>
              <w:pStyle w:val="TAN"/>
              <w:rPr>
                <w:lang w:eastAsia="zh-CN"/>
              </w:rPr>
            </w:pPr>
            <w:r w:rsidRPr="003167FF">
              <w:t>NOTE:</w:t>
            </w:r>
            <w:r w:rsidRPr="003167FF">
              <w:tab/>
            </w:r>
            <w:r w:rsidRPr="003167FF">
              <w:rPr>
                <w:lang w:eastAsia="zh-CN"/>
              </w:rPr>
              <w:t xml:space="preserve">At least one of Identity list or VAL service ID list shall be included. With both Identity list and VAL service ID in the request, the response only contains common VAL services (as requested) for the requested VAL users or VAL </w:t>
            </w:r>
            <w:r w:rsidR="008D297D" w:rsidRPr="003167FF">
              <w:rPr>
                <w:lang w:eastAsia="zh-CN"/>
              </w:rPr>
              <w:t>UEs</w:t>
            </w:r>
            <w:r w:rsidRPr="003167FF">
              <w:rPr>
                <w:lang w:eastAsia="zh-CN"/>
              </w:rPr>
              <w:t>.</w:t>
            </w:r>
          </w:p>
        </w:tc>
      </w:tr>
    </w:tbl>
    <w:p w14:paraId="0E067EF6" w14:textId="77777777" w:rsidR="00312C76" w:rsidRPr="003167FF" w:rsidRDefault="00312C76" w:rsidP="00312C76"/>
    <w:p w14:paraId="2A416BAD" w14:textId="77777777" w:rsidR="00312C76" w:rsidRPr="003167FF" w:rsidRDefault="00312C76" w:rsidP="00312C76">
      <w:pPr>
        <w:pStyle w:val="Heading4"/>
        <w:rPr>
          <w:lang w:eastAsia="zh-CN"/>
        </w:rPr>
      </w:pPr>
      <w:bookmarkStart w:id="1130" w:name="_Toc155355688"/>
      <w:r w:rsidRPr="003167FF">
        <w:t>11.3.2.14</w:t>
      </w:r>
      <w:r w:rsidRPr="003167FF">
        <w:tab/>
      </w:r>
      <w:r w:rsidRPr="003167FF">
        <w:rPr>
          <w:lang w:eastAsia="zh-CN"/>
        </w:rPr>
        <w:t>Get VAL service response</w:t>
      </w:r>
      <w:bookmarkEnd w:id="1130"/>
    </w:p>
    <w:p w14:paraId="2ACC8A31" w14:textId="0255675D" w:rsidR="00312C76" w:rsidRPr="003167FF" w:rsidRDefault="00312C76" w:rsidP="00312C76">
      <w:pPr>
        <w:rPr>
          <w:lang w:eastAsia="zh-CN"/>
        </w:rPr>
      </w:pPr>
      <w:r w:rsidRPr="003167FF">
        <w:t>Table 11.3.2.14</w:t>
      </w:r>
      <w:r w:rsidRPr="003167FF">
        <w:rPr>
          <w:lang w:eastAsia="zh-CN"/>
        </w:rPr>
        <w:t>-1</w:t>
      </w:r>
      <w:r w:rsidRPr="003167FF">
        <w:t xml:space="preserve"> describes the information flow get VAL service response</w:t>
      </w:r>
      <w:r w:rsidRPr="003167FF">
        <w:rPr>
          <w:lang w:eastAsia="zh-CN"/>
        </w:rPr>
        <w:t xml:space="preserve"> from the configuration management server to the</w:t>
      </w:r>
      <w:r w:rsidR="008D297D" w:rsidRPr="003167FF">
        <w:t xml:space="preserve"> </w:t>
      </w:r>
      <w:r w:rsidR="008D297D" w:rsidRPr="003167FF">
        <w:rPr>
          <w:lang w:eastAsia="zh-CN"/>
        </w:rPr>
        <w:t>consumer (e.g.</w:t>
      </w:r>
      <w:r w:rsidRPr="003167FF">
        <w:rPr>
          <w:lang w:eastAsia="zh-CN"/>
        </w:rPr>
        <w:t xml:space="preserve"> group management server</w:t>
      </w:r>
      <w:r w:rsidR="008D297D" w:rsidRPr="003167FF">
        <w:rPr>
          <w:lang w:eastAsia="zh-CN"/>
        </w:rPr>
        <w:t>)</w:t>
      </w:r>
      <w:r w:rsidRPr="003167FF">
        <w:rPr>
          <w:lang w:eastAsia="zh-CN"/>
        </w:rPr>
        <w:t>.</w:t>
      </w:r>
    </w:p>
    <w:p w14:paraId="03DE3213" w14:textId="77777777" w:rsidR="00312C76" w:rsidRPr="003167FF" w:rsidRDefault="00312C76" w:rsidP="00312C76">
      <w:pPr>
        <w:pStyle w:val="TH"/>
      </w:pPr>
      <w:r w:rsidRPr="003167FF">
        <w:t>Table 11.3.2.14-1: Get VAL service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9878E2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E33C62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346FDA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7CA309" w14:textId="77777777" w:rsidR="00312C76" w:rsidRPr="003167FF" w:rsidRDefault="00312C76" w:rsidP="007E0BCD">
            <w:pPr>
              <w:pStyle w:val="TAH"/>
            </w:pPr>
            <w:r w:rsidRPr="003167FF">
              <w:t>Description</w:t>
            </w:r>
          </w:p>
        </w:tc>
      </w:tr>
      <w:tr w:rsidR="00312C76" w:rsidRPr="003167FF" w14:paraId="01612A9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06527A3" w14:textId="77777777" w:rsidR="00312C76" w:rsidRPr="003167FF" w:rsidRDefault="00312C76" w:rsidP="007E0BCD">
            <w:pPr>
              <w:pStyle w:val="TAL"/>
              <w:rPr>
                <w:lang w:eastAsia="zh-CN"/>
              </w:rPr>
            </w:pPr>
            <w:r w:rsidRPr="003167FF">
              <w:t>A list of VAL service data</w:t>
            </w:r>
          </w:p>
        </w:tc>
        <w:tc>
          <w:tcPr>
            <w:tcW w:w="1440" w:type="dxa"/>
            <w:tcBorders>
              <w:top w:val="single" w:sz="4" w:space="0" w:color="000000"/>
              <w:left w:val="single" w:sz="4" w:space="0" w:color="000000"/>
              <w:bottom w:val="single" w:sz="4" w:space="0" w:color="000000"/>
            </w:tcBorders>
            <w:shd w:val="clear" w:color="auto" w:fill="auto"/>
          </w:tcPr>
          <w:p w14:paraId="73AE7E44" w14:textId="77777777" w:rsidR="00312C76" w:rsidRPr="003167FF" w:rsidRDefault="00312C76" w:rsidP="007E0BCD">
            <w:pPr>
              <w:pStyle w:val="TAC"/>
            </w:pPr>
            <w:r w:rsidRPr="003167FF">
              <w:t>O</w:t>
            </w:r>
          </w:p>
          <w:p w14:paraId="082EDFD5" w14:textId="309C9188" w:rsidR="00312C76" w:rsidRPr="003167FF" w:rsidRDefault="00312C76" w:rsidP="007E0BCD">
            <w:pPr>
              <w:pStyle w:val="TAC"/>
            </w:pPr>
            <w:r w:rsidRPr="003167FF">
              <w:t>(</w:t>
            </w:r>
            <w:r w:rsidR="00FE1B62" w:rsidRPr="003167FF">
              <w:t>see </w:t>
            </w:r>
            <w:r w:rsidRPr="003167FF">
              <w:t>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4D9BDD" w14:textId="77777777" w:rsidR="00312C76" w:rsidRPr="003167FF" w:rsidRDefault="00312C76" w:rsidP="007E0BCD">
            <w:pPr>
              <w:pStyle w:val="TAL"/>
              <w:rPr>
                <w:lang w:eastAsia="zh-CN"/>
              </w:rPr>
            </w:pPr>
            <w:r w:rsidRPr="003167FF">
              <w:rPr>
                <w:lang w:eastAsia="zh-CN"/>
              </w:rPr>
              <w:t>One or more VAL service data associated with the VAL user ID or VAL UE ID.</w:t>
            </w:r>
          </w:p>
        </w:tc>
      </w:tr>
      <w:tr w:rsidR="00312C76" w:rsidRPr="003167FF" w14:paraId="7CB5F46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7AB3993" w14:textId="77777777" w:rsidR="00312C76" w:rsidRPr="003167FF" w:rsidRDefault="00312C76" w:rsidP="007E0BCD">
            <w:pPr>
              <w:pStyle w:val="TAL"/>
            </w:pPr>
            <w:r w:rsidRPr="003167FF">
              <w:t>&gt; Identity</w:t>
            </w:r>
          </w:p>
        </w:tc>
        <w:tc>
          <w:tcPr>
            <w:tcW w:w="1440" w:type="dxa"/>
            <w:tcBorders>
              <w:top w:val="single" w:sz="4" w:space="0" w:color="000000"/>
              <w:left w:val="single" w:sz="4" w:space="0" w:color="000000"/>
              <w:bottom w:val="single" w:sz="4" w:space="0" w:color="000000"/>
            </w:tcBorders>
            <w:shd w:val="clear" w:color="auto" w:fill="auto"/>
          </w:tcPr>
          <w:p w14:paraId="4ECC6CA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714D7A" w14:textId="77777777" w:rsidR="00312C76" w:rsidRPr="003167FF" w:rsidRDefault="00312C76" w:rsidP="007E0BCD">
            <w:pPr>
              <w:pStyle w:val="TAL"/>
              <w:rPr>
                <w:lang w:eastAsia="zh-CN"/>
              </w:rPr>
            </w:pPr>
            <w:r w:rsidRPr="003167FF">
              <w:rPr>
                <w:lang w:eastAsia="zh-CN"/>
              </w:rPr>
              <w:t xml:space="preserve">The </w:t>
            </w:r>
            <w:r w:rsidRPr="003167FF">
              <w:t>VAL user ID</w:t>
            </w:r>
            <w:r w:rsidRPr="003167FF">
              <w:rPr>
                <w:lang w:eastAsia="zh-CN"/>
              </w:rPr>
              <w:t xml:space="preserve"> or VAL UE ID.</w:t>
            </w:r>
          </w:p>
        </w:tc>
      </w:tr>
      <w:tr w:rsidR="00312C76" w:rsidRPr="003167FF" w14:paraId="1304522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6EA86D" w14:textId="77777777" w:rsidR="00312C76" w:rsidRPr="003167FF" w:rsidRDefault="00312C76" w:rsidP="007E0BCD">
            <w:pPr>
              <w:pStyle w:val="TAL"/>
            </w:pPr>
            <w:r w:rsidRPr="003167FF">
              <w:t>&gt; VAL service IDs</w:t>
            </w:r>
          </w:p>
        </w:tc>
        <w:tc>
          <w:tcPr>
            <w:tcW w:w="1440" w:type="dxa"/>
            <w:tcBorders>
              <w:top w:val="single" w:sz="4" w:space="0" w:color="000000"/>
              <w:left w:val="single" w:sz="4" w:space="0" w:color="000000"/>
              <w:bottom w:val="single" w:sz="4" w:space="0" w:color="000000"/>
            </w:tcBorders>
            <w:shd w:val="clear" w:color="auto" w:fill="auto"/>
          </w:tcPr>
          <w:p w14:paraId="0F404BA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A3B284" w14:textId="77777777" w:rsidR="00312C76" w:rsidRPr="003167FF" w:rsidRDefault="00312C76" w:rsidP="007E0BCD">
            <w:pPr>
              <w:pStyle w:val="TAL"/>
              <w:rPr>
                <w:lang w:eastAsia="zh-CN"/>
              </w:rPr>
            </w:pPr>
            <w:r w:rsidRPr="003167FF">
              <w:rPr>
                <w:lang w:eastAsia="zh-CN"/>
              </w:rPr>
              <w:t>The supported VAL service IDs.</w:t>
            </w:r>
          </w:p>
        </w:tc>
      </w:tr>
      <w:tr w:rsidR="00312C76" w:rsidRPr="003167FF" w14:paraId="38ED6AF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7D0D16D" w14:textId="77777777" w:rsidR="00312C76" w:rsidRPr="003167FF" w:rsidRDefault="00312C76" w:rsidP="007E0BCD">
            <w:pPr>
              <w:pStyle w:val="TAL"/>
            </w:pPr>
            <w:r w:rsidRPr="003167FF">
              <w:t xml:space="preserve">&gt; VAL service specific information </w:t>
            </w:r>
          </w:p>
        </w:tc>
        <w:tc>
          <w:tcPr>
            <w:tcW w:w="1440" w:type="dxa"/>
            <w:tcBorders>
              <w:top w:val="single" w:sz="4" w:space="0" w:color="000000"/>
              <w:left w:val="single" w:sz="4" w:space="0" w:color="000000"/>
              <w:bottom w:val="single" w:sz="4" w:space="0" w:color="000000"/>
            </w:tcBorders>
            <w:shd w:val="clear" w:color="auto" w:fill="auto"/>
          </w:tcPr>
          <w:p w14:paraId="10FF16F8" w14:textId="77777777" w:rsidR="00312C76" w:rsidRPr="003167FF" w:rsidRDefault="00312C76" w:rsidP="007E0BCD">
            <w:pPr>
              <w:pStyle w:val="TAC"/>
            </w:pPr>
            <w:r w:rsidRPr="003167FF">
              <w:t>O</w:t>
            </w:r>
          </w:p>
          <w:p w14:paraId="2520EFCD" w14:textId="6966834C" w:rsidR="00312C76" w:rsidRPr="003167FF" w:rsidRDefault="00312C76" w:rsidP="007E0BCD">
            <w:pPr>
              <w:pStyle w:val="TAC"/>
            </w:pPr>
            <w:r w:rsidRPr="003167FF">
              <w:t>(</w:t>
            </w:r>
            <w:r w:rsidR="00FE1B62" w:rsidRPr="003167FF">
              <w:t>see </w:t>
            </w:r>
            <w:r w:rsidRPr="003167FF">
              <w:t>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9C5ECA" w14:textId="77777777" w:rsidR="00312C76" w:rsidRPr="003167FF" w:rsidRDefault="00312C76" w:rsidP="007E0BCD">
            <w:pPr>
              <w:pStyle w:val="TAL"/>
              <w:rPr>
                <w:lang w:eastAsia="zh-CN"/>
              </w:rPr>
            </w:pPr>
            <w:r w:rsidRPr="003167FF">
              <w:t>Placeholder for VAL service specific information.</w:t>
            </w:r>
          </w:p>
        </w:tc>
      </w:tr>
      <w:tr w:rsidR="00312C76" w:rsidRPr="003167FF" w14:paraId="3C78136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72E2C47"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1165546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636DCC" w14:textId="77777777" w:rsidR="00312C76" w:rsidRPr="003167FF" w:rsidRDefault="00312C76" w:rsidP="007E0BCD">
            <w:pPr>
              <w:pStyle w:val="TAL"/>
              <w:rPr>
                <w:lang w:eastAsia="zh-CN"/>
              </w:rPr>
            </w:pPr>
            <w:r w:rsidRPr="003167FF">
              <w:rPr>
                <w:lang w:eastAsia="zh-CN"/>
              </w:rPr>
              <w:t>Indicates the success or failure for the operation.</w:t>
            </w:r>
          </w:p>
        </w:tc>
      </w:tr>
      <w:tr w:rsidR="00312C76" w:rsidRPr="003167FF" w14:paraId="3D34A37B"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58D76FD" w14:textId="77777777" w:rsidR="00312C76" w:rsidRPr="003167FF" w:rsidRDefault="00312C76" w:rsidP="007E0BCD">
            <w:pPr>
              <w:pStyle w:val="TAN"/>
              <w:rPr>
                <w:lang w:eastAsia="zh-CN"/>
              </w:rPr>
            </w:pPr>
            <w:r w:rsidRPr="003167FF">
              <w:t>NOTE 1:</w:t>
            </w:r>
            <w:r w:rsidRPr="003167FF">
              <w:tab/>
            </w:r>
            <w:r w:rsidRPr="003167FF">
              <w:rPr>
                <w:lang w:eastAsia="zh-CN"/>
              </w:rPr>
              <w:t>It is valid when the Result information element indicates success.</w:t>
            </w:r>
          </w:p>
          <w:p w14:paraId="7F1AAB90" w14:textId="77777777" w:rsidR="00312C76" w:rsidRPr="003167FF" w:rsidRDefault="00312C76" w:rsidP="007E0BCD">
            <w:pPr>
              <w:pStyle w:val="TAN"/>
              <w:rPr>
                <w:lang w:eastAsia="zh-CN"/>
              </w:rPr>
            </w:pPr>
            <w:r w:rsidRPr="003167FF">
              <w:t>NOTE 2:</w:t>
            </w:r>
            <w:r w:rsidRPr="003167FF">
              <w:tab/>
            </w:r>
            <w:r w:rsidRPr="003167FF">
              <w:rPr>
                <w:rFonts w:cs="Arial"/>
              </w:rPr>
              <w:t>The details of this information element are specified in VAL service specific specification and are out of scope of the present document.</w:t>
            </w:r>
          </w:p>
        </w:tc>
      </w:tr>
    </w:tbl>
    <w:p w14:paraId="27707C61" w14:textId="77777777" w:rsidR="00312C76" w:rsidRPr="003167FF" w:rsidRDefault="00312C76" w:rsidP="00312C76">
      <w:pPr>
        <w:rPr>
          <w:lang w:eastAsia="zh-CN"/>
        </w:rPr>
      </w:pPr>
    </w:p>
    <w:p w14:paraId="21604EC9" w14:textId="77777777" w:rsidR="00312C76" w:rsidRPr="003167FF" w:rsidRDefault="00312C76" w:rsidP="00312C76">
      <w:pPr>
        <w:pStyle w:val="Heading3"/>
      </w:pPr>
      <w:bookmarkStart w:id="1131" w:name="_Toc155355689"/>
      <w:r w:rsidRPr="003167FF">
        <w:t>11.</w:t>
      </w:r>
      <w:r w:rsidRPr="003167FF">
        <w:rPr>
          <w:lang w:eastAsia="zh-CN"/>
        </w:rPr>
        <w:t>3.3</w:t>
      </w:r>
      <w:r w:rsidRPr="003167FF">
        <w:tab/>
      </w:r>
      <w:r w:rsidRPr="003167FF">
        <w:rPr>
          <w:lang w:eastAsia="zh-CN"/>
        </w:rPr>
        <w:t>VAL UE</w:t>
      </w:r>
      <w:r w:rsidRPr="003167FF">
        <w:t xml:space="preserve"> configuration data</w:t>
      </w:r>
      <w:bookmarkEnd w:id="1077"/>
      <w:bookmarkEnd w:id="1078"/>
      <w:bookmarkEnd w:id="1079"/>
      <w:bookmarkEnd w:id="1080"/>
      <w:bookmarkEnd w:id="1081"/>
      <w:bookmarkEnd w:id="1082"/>
      <w:bookmarkEnd w:id="1083"/>
      <w:bookmarkEnd w:id="1131"/>
    </w:p>
    <w:p w14:paraId="06BB3BAE" w14:textId="77777777" w:rsidR="00312C76" w:rsidRPr="003167FF" w:rsidRDefault="00312C76" w:rsidP="00312C76">
      <w:pPr>
        <w:pStyle w:val="Heading4"/>
      </w:pPr>
      <w:bookmarkStart w:id="1132" w:name="_Toc433209663"/>
      <w:bookmarkStart w:id="1133" w:name="_Toc453260188"/>
      <w:bookmarkStart w:id="1134" w:name="_Toc453261075"/>
      <w:bookmarkStart w:id="1135" w:name="_Toc453279812"/>
      <w:bookmarkStart w:id="1136" w:name="_Toc459375150"/>
      <w:bookmarkStart w:id="1137" w:name="_Toc468105388"/>
      <w:bookmarkStart w:id="1138" w:name="_Toc468110483"/>
      <w:bookmarkStart w:id="1139" w:name="_Toc533179707"/>
      <w:bookmarkStart w:id="1140" w:name="_Toc155355690"/>
      <w:r w:rsidRPr="003167FF">
        <w:t>11.3.3.1</w:t>
      </w:r>
      <w:r w:rsidRPr="003167FF">
        <w:tab/>
      </w:r>
      <w:r w:rsidRPr="003167FF">
        <w:rPr>
          <w:lang w:eastAsia="zh-CN"/>
        </w:rPr>
        <w:t>General</w:t>
      </w:r>
      <w:bookmarkEnd w:id="1132"/>
      <w:bookmarkEnd w:id="1133"/>
      <w:bookmarkEnd w:id="1134"/>
      <w:bookmarkEnd w:id="1135"/>
      <w:bookmarkEnd w:id="1136"/>
      <w:bookmarkEnd w:id="1137"/>
      <w:bookmarkEnd w:id="1138"/>
      <w:bookmarkEnd w:id="1139"/>
      <w:bookmarkEnd w:id="1140"/>
    </w:p>
    <w:p w14:paraId="57ED40B3" w14:textId="77777777" w:rsidR="00312C76" w:rsidRPr="003167FF" w:rsidRDefault="00312C76" w:rsidP="00312C76">
      <w:bookmarkStart w:id="1141" w:name="_Toc433209664"/>
      <w:r w:rsidRPr="003167FF">
        <w:t xml:space="preserve">The </w:t>
      </w:r>
      <w:r w:rsidRPr="003167FF">
        <w:rPr>
          <w:lang w:eastAsia="zh-CN"/>
        </w:rPr>
        <w:t xml:space="preserve">VAL </w:t>
      </w:r>
      <w:r w:rsidRPr="003167FF">
        <w:t xml:space="preserve">UE configuration data has to be known by the </w:t>
      </w:r>
      <w:r w:rsidRPr="003167FF">
        <w:rPr>
          <w:lang w:eastAsia="zh-CN"/>
        </w:rPr>
        <w:t xml:space="preserve">VAL </w:t>
      </w:r>
      <w:r w:rsidRPr="003167FF">
        <w:t xml:space="preserve">UE before it can use the </w:t>
      </w:r>
      <w:r w:rsidRPr="003167FF">
        <w:rPr>
          <w:lang w:eastAsia="zh-CN"/>
        </w:rPr>
        <w:t>VAL</w:t>
      </w:r>
      <w:r w:rsidRPr="003167FF">
        <w:t xml:space="preserve"> service.</w:t>
      </w:r>
    </w:p>
    <w:p w14:paraId="43D7FF99" w14:textId="77777777" w:rsidR="00312C76" w:rsidRPr="003167FF" w:rsidRDefault="00312C76" w:rsidP="00312C76">
      <w:pPr>
        <w:pStyle w:val="Heading4"/>
      </w:pPr>
      <w:bookmarkStart w:id="1142" w:name="_Toc453260189"/>
      <w:bookmarkStart w:id="1143" w:name="_Toc453261076"/>
      <w:bookmarkStart w:id="1144" w:name="_Toc453279813"/>
      <w:bookmarkStart w:id="1145" w:name="_Toc459375151"/>
      <w:bookmarkStart w:id="1146" w:name="_Toc468105389"/>
      <w:bookmarkStart w:id="1147" w:name="_Toc468110484"/>
      <w:bookmarkStart w:id="1148" w:name="_Toc533179708"/>
      <w:bookmarkStart w:id="1149" w:name="_Toc155355691"/>
      <w:r w:rsidRPr="003167FF">
        <w:t>11.</w:t>
      </w:r>
      <w:r w:rsidRPr="003167FF">
        <w:rPr>
          <w:lang w:eastAsia="zh-CN"/>
        </w:rPr>
        <w:t>3</w:t>
      </w:r>
      <w:r w:rsidRPr="003167FF">
        <w:t>.3.2</w:t>
      </w:r>
      <w:r w:rsidRPr="003167FF">
        <w:tab/>
        <w:t>Procedures</w:t>
      </w:r>
      <w:bookmarkEnd w:id="1141"/>
      <w:bookmarkEnd w:id="1142"/>
      <w:bookmarkEnd w:id="1143"/>
      <w:bookmarkEnd w:id="1144"/>
      <w:bookmarkEnd w:id="1145"/>
      <w:bookmarkEnd w:id="1146"/>
      <w:bookmarkEnd w:id="1147"/>
      <w:bookmarkEnd w:id="1148"/>
      <w:bookmarkEnd w:id="1149"/>
    </w:p>
    <w:p w14:paraId="507571FD" w14:textId="77777777" w:rsidR="00312C76" w:rsidRPr="003167FF" w:rsidRDefault="00312C76" w:rsidP="00312C76">
      <w:bookmarkStart w:id="1150" w:name="_Toc433209665"/>
      <w:r w:rsidRPr="003167FF">
        <w:t xml:space="preserve">The procedure for </w:t>
      </w:r>
      <w:r w:rsidRPr="003167FF">
        <w:rPr>
          <w:lang w:eastAsia="zh-CN"/>
        </w:rPr>
        <w:t xml:space="preserve">VAL </w:t>
      </w:r>
      <w:r w:rsidRPr="003167FF">
        <w:t xml:space="preserve">UE obtaining the </w:t>
      </w:r>
      <w:r w:rsidRPr="003167FF">
        <w:rPr>
          <w:lang w:eastAsia="zh-CN"/>
        </w:rPr>
        <w:t xml:space="preserve">VAL </w:t>
      </w:r>
      <w:r w:rsidRPr="003167FF">
        <w:t>UE related configuration data is illustrated in figure 11.3.3.2-1.</w:t>
      </w:r>
    </w:p>
    <w:p w14:paraId="44A2D5D8" w14:textId="77777777" w:rsidR="00312C76" w:rsidRPr="003167FF" w:rsidRDefault="00312C76" w:rsidP="00312C76">
      <w:pPr>
        <w:rPr>
          <w:lang w:eastAsia="zh-CN"/>
        </w:rPr>
      </w:pPr>
      <w:r w:rsidRPr="003167FF">
        <w:rPr>
          <w:lang w:eastAsia="zh-CN"/>
        </w:rPr>
        <w:t>Pre-conditions:</w:t>
      </w:r>
    </w:p>
    <w:p w14:paraId="35F29EA1" w14:textId="77777777" w:rsidR="00312C76" w:rsidRPr="003167FF" w:rsidRDefault="00312C76" w:rsidP="00312C76">
      <w:pPr>
        <w:pStyle w:val="B1"/>
      </w:pPr>
      <w:r w:rsidRPr="003167FF">
        <w:t>-</w:t>
      </w:r>
      <w:r w:rsidRPr="003167FF">
        <w:tab/>
        <w:t>The VAL UE has the secure access to the configuration management server.</w:t>
      </w:r>
    </w:p>
    <w:p w14:paraId="37BC5431" w14:textId="77777777" w:rsidR="00312C76" w:rsidRPr="003167FF" w:rsidRDefault="00312C76" w:rsidP="00312C76">
      <w:pPr>
        <w:pStyle w:val="TH"/>
        <w:rPr>
          <w:lang w:eastAsia="zh-CN"/>
        </w:rPr>
      </w:pPr>
      <w:r w:rsidRPr="003167FF">
        <w:object w:dxaOrig="4874" w:dyaOrig="2371" w14:anchorId="3883A615">
          <v:shape id="_x0000_i1105" type="#_x0000_t75" style="width:241.8pt;height:117.35pt" o:ole="">
            <v:imagedata r:id="rId171" o:title=""/>
          </v:shape>
          <o:OLEObject Type="Embed" ProgID="Visio.Drawing.11" ShapeID="_x0000_i1105" DrawAspect="Content" ObjectID="_1765969044" r:id="rId172"/>
        </w:object>
      </w:r>
    </w:p>
    <w:p w14:paraId="4EF69D23" w14:textId="77777777" w:rsidR="00312C76" w:rsidRPr="003167FF" w:rsidRDefault="00312C76" w:rsidP="00312C76">
      <w:pPr>
        <w:pStyle w:val="TF"/>
        <w:rPr>
          <w:lang w:eastAsia="zh-CN"/>
        </w:rPr>
      </w:pPr>
      <w:r w:rsidRPr="003167FF">
        <w:t>Figure 11.</w:t>
      </w:r>
      <w:r w:rsidRPr="003167FF">
        <w:rPr>
          <w:lang w:eastAsia="zh-CN"/>
        </w:rPr>
        <w:t>3</w:t>
      </w:r>
      <w:r w:rsidRPr="003167FF">
        <w:t>.</w:t>
      </w:r>
      <w:r w:rsidRPr="003167FF">
        <w:rPr>
          <w:lang w:eastAsia="zh-CN"/>
        </w:rPr>
        <w:t>3.2</w:t>
      </w:r>
      <w:r w:rsidRPr="003167FF">
        <w:t xml:space="preserve">-1: </w:t>
      </w:r>
      <w:r w:rsidRPr="003167FF">
        <w:rPr>
          <w:lang w:eastAsia="zh-CN"/>
        </w:rPr>
        <w:t>VAL UE obtains the configuration data</w:t>
      </w:r>
    </w:p>
    <w:p w14:paraId="65F7308A" w14:textId="77777777" w:rsidR="00312C76" w:rsidRPr="003167FF" w:rsidRDefault="00312C76" w:rsidP="00312C76">
      <w:pPr>
        <w:pStyle w:val="B1"/>
        <w:rPr>
          <w:lang w:eastAsia="zh-CN"/>
        </w:rPr>
      </w:pPr>
      <w:r w:rsidRPr="003167FF">
        <w:rPr>
          <w:lang w:eastAsia="zh-CN"/>
        </w:rPr>
        <w:t>1.</w:t>
      </w:r>
      <w:r w:rsidRPr="003167FF">
        <w:rPr>
          <w:lang w:eastAsia="zh-CN"/>
        </w:rPr>
        <w:tab/>
        <w:t>The configuration management client sends a get VAL UE configuration request to the configuration management server for obtaining VAL UE configuration data.</w:t>
      </w:r>
    </w:p>
    <w:p w14:paraId="570DFC64" w14:textId="77777777" w:rsidR="00312C76" w:rsidRPr="003167FF" w:rsidRDefault="00312C76" w:rsidP="00312C76">
      <w:pPr>
        <w:pStyle w:val="B1"/>
        <w:rPr>
          <w:lang w:eastAsia="zh-CN"/>
        </w:rPr>
      </w:pPr>
      <w:r w:rsidRPr="003167FF">
        <w:rPr>
          <w:lang w:eastAsia="zh-CN"/>
        </w:rPr>
        <w:t>2.</w:t>
      </w:r>
      <w:r w:rsidRPr="003167FF">
        <w:rPr>
          <w:lang w:eastAsia="zh-CN"/>
        </w:rPr>
        <w:tab/>
        <w:t>The configuration management server sends get VAL UE configuration response to the configuration management client. This message carries the VAL UE configuration data.</w:t>
      </w:r>
    </w:p>
    <w:p w14:paraId="4E987580" w14:textId="77777777" w:rsidR="00312C76" w:rsidRPr="003167FF" w:rsidRDefault="00312C76" w:rsidP="00312C76">
      <w:pPr>
        <w:pStyle w:val="Heading4"/>
      </w:pPr>
      <w:bookmarkStart w:id="1151" w:name="_Toc453260190"/>
      <w:bookmarkStart w:id="1152" w:name="_Toc453261077"/>
      <w:bookmarkStart w:id="1153" w:name="_Toc453279814"/>
      <w:bookmarkStart w:id="1154" w:name="_Toc459375152"/>
      <w:bookmarkStart w:id="1155" w:name="_Toc468105390"/>
      <w:bookmarkStart w:id="1156" w:name="_Toc468110485"/>
      <w:bookmarkStart w:id="1157" w:name="_Toc533179709"/>
      <w:bookmarkStart w:id="1158" w:name="_Toc155355692"/>
      <w:r w:rsidRPr="003167FF">
        <w:t>11.</w:t>
      </w:r>
      <w:r w:rsidRPr="003167FF">
        <w:rPr>
          <w:lang w:eastAsia="zh-CN"/>
        </w:rPr>
        <w:t>3</w:t>
      </w:r>
      <w:r w:rsidRPr="003167FF">
        <w:t>.3.3</w:t>
      </w:r>
      <w:r w:rsidRPr="003167FF">
        <w:tab/>
        <w:t>Structure of VAL UE configuration data</w:t>
      </w:r>
      <w:bookmarkEnd w:id="1150"/>
      <w:bookmarkEnd w:id="1151"/>
      <w:bookmarkEnd w:id="1152"/>
      <w:bookmarkEnd w:id="1153"/>
      <w:bookmarkEnd w:id="1154"/>
      <w:bookmarkEnd w:id="1155"/>
      <w:bookmarkEnd w:id="1156"/>
      <w:bookmarkEnd w:id="1157"/>
      <w:bookmarkEnd w:id="1158"/>
    </w:p>
    <w:p w14:paraId="49E07BED" w14:textId="77777777" w:rsidR="00312C76" w:rsidRPr="003167FF" w:rsidRDefault="00312C76" w:rsidP="00312C76">
      <w:pPr>
        <w:pStyle w:val="NO"/>
        <w:rPr>
          <w:lang w:eastAsia="zh-CN"/>
        </w:rPr>
      </w:pPr>
      <w:r w:rsidRPr="003167FF">
        <w:rPr>
          <w:lang w:eastAsia="zh-CN"/>
        </w:rPr>
        <w:t>NOTE:</w:t>
      </w:r>
      <w:r w:rsidRPr="003167FF">
        <w:rPr>
          <w:lang w:eastAsia="zh-CN"/>
        </w:rPr>
        <w:tab/>
        <w:t>For a VAL service, t</w:t>
      </w:r>
      <w:r w:rsidRPr="003167FF">
        <w:t xml:space="preserve">he </w:t>
      </w:r>
      <w:r w:rsidRPr="003167FF">
        <w:rPr>
          <w:lang w:eastAsia="zh-CN"/>
        </w:rPr>
        <w:t>VAL UE</w:t>
      </w:r>
      <w:r w:rsidRPr="003167FF">
        <w:t xml:space="preserve"> configuration data </w:t>
      </w:r>
      <w:r w:rsidRPr="003167FF">
        <w:rPr>
          <w:lang w:eastAsia="zh-CN"/>
        </w:rPr>
        <w:t xml:space="preserve">is listed in the corresponding VAL service specification and </w:t>
      </w:r>
      <w:r w:rsidRPr="003167FF">
        <w:t>outside the scope of the present document</w:t>
      </w:r>
      <w:r w:rsidRPr="003167FF">
        <w:rPr>
          <w:lang w:eastAsia="zh-CN"/>
        </w:rPr>
        <w:t>.</w:t>
      </w:r>
    </w:p>
    <w:p w14:paraId="43FF176D" w14:textId="77777777" w:rsidR="00312C76" w:rsidRPr="003167FF" w:rsidRDefault="00312C76" w:rsidP="00312C76">
      <w:pPr>
        <w:pStyle w:val="Heading3"/>
      </w:pPr>
      <w:bookmarkStart w:id="1159" w:name="_Toc155355693"/>
      <w:r w:rsidRPr="003167FF">
        <w:t>11.</w:t>
      </w:r>
      <w:r w:rsidRPr="003167FF">
        <w:rPr>
          <w:lang w:eastAsia="zh-CN"/>
        </w:rPr>
        <w:t>3.4</w:t>
      </w:r>
      <w:r w:rsidRPr="003167FF">
        <w:tab/>
        <w:t>VAL user profile data</w:t>
      </w:r>
      <w:bookmarkEnd w:id="1159"/>
    </w:p>
    <w:p w14:paraId="2C3292C1" w14:textId="77777777" w:rsidR="00312C76" w:rsidRPr="003167FF" w:rsidRDefault="00312C76" w:rsidP="00312C76">
      <w:pPr>
        <w:pStyle w:val="Heading4"/>
      </w:pPr>
      <w:bookmarkStart w:id="1160" w:name="_Toc453279818"/>
      <w:bookmarkStart w:id="1161" w:name="_Toc459375156"/>
      <w:bookmarkStart w:id="1162" w:name="_Toc468105394"/>
      <w:bookmarkStart w:id="1163" w:name="_Toc468110489"/>
      <w:bookmarkStart w:id="1164" w:name="_Toc533179713"/>
      <w:bookmarkStart w:id="1165" w:name="_Toc446052832"/>
      <w:bookmarkStart w:id="1166" w:name="_Toc424758295"/>
      <w:bookmarkStart w:id="1167" w:name="_Toc433209667"/>
      <w:bookmarkStart w:id="1168" w:name="_Toc453260192"/>
      <w:bookmarkStart w:id="1169" w:name="_Toc453261079"/>
      <w:bookmarkStart w:id="1170" w:name="_Toc453279816"/>
      <w:bookmarkStart w:id="1171" w:name="_Toc459375154"/>
      <w:bookmarkStart w:id="1172" w:name="_Toc468105392"/>
      <w:bookmarkStart w:id="1173" w:name="_Toc468110487"/>
      <w:bookmarkStart w:id="1174" w:name="_Toc533179711"/>
      <w:bookmarkStart w:id="1175" w:name="_Toc155355694"/>
      <w:r w:rsidRPr="003167FF">
        <w:t>11.3.4.1</w:t>
      </w:r>
      <w:r w:rsidRPr="003167FF">
        <w:tab/>
      </w:r>
      <w:r w:rsidRPr="003167FF">
        <w:rPr>
          <w:lang w:eastAsia="zh-CN"/>
        </w:rPr>
        <w:t>General</w:t>
      </w:r>
      <w:bookmarkEnd w:id="1175"/>
    </w:p>
    <w:p w14:paraId="2B34CE01" w14:textId="77777777" w:rsidR="00312C76" w:rsidRPr="003167FF" w:rsidRDefault="00312C76" w:rsidP="00312C76">
      <w:r w:rsidRPr="003167FF">
        <w:t xml:space="preserve">The </w:t>
      </w:r>
      <w:r w:rsidRPr="003167FF">
        <w:rPr>
          <w:lang w:eastAsia="zh-CN"/>
        </w:rPr>
        <w:t>VAL</w:t>
      </w:r>
      <w:r w:rsidRPr="003167FF">
        <w:t xml:space="preserve"> user profile procedures are described in the following subclauses.</w:t>
      </w:r>
    </w:p>
    <w:p w14:paraId="23CFD8AD" w14:textId="77777777" w:rsidR="00312C76" w:rsidRPr="003167FF" w:rsidRDefault="00312C76" w:rsidP="00312C76">
      <w:pPr>
        <w:pStyle w:val="Heading4"/>
        <w:rPr>
          <w:lang w:eastAsia="zh-CN"/>
        </w:rPr>
      </w:pPr>
      <w:bookmarkStart w:id="1176" w:name="_Toc468105405"/>
      <w:bookmarkStart w:id="1177" w:name="_Toc468110500"/>
      <w:bookmarkStart w:id="1178" w:name="_Toc533179724"/>
      <w:bookmarkStart w:id="1179" w:name="_Toc155355695"/>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r w:rsidRPr="003167FF">
        <w:t>11.3.4.2</w:t>
      </w:r>
      <w:r w:rsidRPr="003167FF">
        <w:tab/>
        <w:t xml:space="preserve">Obtaining the </w:t>
      </w:r>
      <w:r w:rsidRPr="003167FF">
        <w:rPr>
          <w:lang w:eastAsia="zh-CN"/>
        </w:rPr>
        <w:t>VAL user</w:t>
      </w:r>
      <w:r w:rsidRPr="003167FF">
        <w:t xml:space="preserve"> profile</w:t>
      </w:r>
      <w:r w:rsidRPr="003167FF">
        <w:rPr>
          <w:lang w:eastAsia="zh-CN"/>
        </w:rPr>
        <w:t>(s) from the network</w:t>
      </w:r>
      <w:bookmarkEnd w:id="1176"/>
      <w:bookmarkEnd w:id="1177"/>
      <w:bookmarkEnd w:id="1178"/>
      <w:bookmarkEnd w:id="1179"/>
    </w:p>
    <w:p w14:paraId="77B8364B" w14:textId="77777777" w:rsidR="00312C76" w:rsidRPr="003167FF" w:rsidRDefault="00312C76" w:rsidP="00312C76">
      <w:pPr>
        <w:pStyle w:val="Heading5"/>
        <w:rPr>
          <w:lang w:eastAsia="zh-CN"/>
        </w:rPr>
      </w:pPr>
      <w:bookmarkStart w:id="1180" w:name="_Toc533179725"/>
      <w:bookmarkStart w:id="1181" w:name="_Toc155355696"/>
      <w:r w:rsidRPr="003167FF">
        <w:t>11.3.4.2</w:t>
      </w:r>
      <w:r w:rsidRPr="003167FF">
        <w:rPr>
          <w:lang w:eastAsia="zh-CN"/>
        </w:rPr>
        <w:t>.1</w:t>
      </w:r>
      <w:r w:rsidRPr="003167FF">
        <w:rPr>
          <w:lang w:eastAsia="zh-CN"/>
        </w:rPr>
        <w:tab/>
        <w:t>Obtaining the VAL user profile(s) in primary VAL system</w:t>
      </w:r>
      <w:bookmarkEnd w:id="1180"/>
      <w:bookmarkEnd w:id="1181"/>
    </w:p>
    <w:p w14:paraId="7107C617" w14:textId="77777777" w:rsidR="00312C76" w:rsidRPr="003167FF" w:rsidRDefault="00312C76" w:rsidP="00312C76">
      <w:r w:rsidRPr="003167FF">
        <w:t xml:space="preserve">The procedure for </w:t>
      </w:r>
      <w:r w:rsidRPr="003167FF">
        <w:rPr>
          <w:lang w:eastAsia="zh-CN"/>
        </w:rPr>
        <w:t xml:space="preserve">the </w:t>
      </w:r>
      <w:r w:rsidRPr="003167FF">
        <w:t xml:space="preserve">VAL user or VAL server obtaining </w:t>
      </w:r>
      <w:r w:rsidRPr="003167FF">
        <w:rPr>
          <w:lang w:eastAsia="zh-CN"/>
        </w:rPr>
        <w:t>VAL user</w:t>
      </w:r>
      <w:r w:rsidRPr="003167FF">
        <w:t xml:space="preserve"> profile</w:t>
      </w:r>
      <w:r w:rsidRPr="003167FF">
        <w:rPr>
          <w:lang w:eastAsia="zh-CN"/>
        </w:rPr>
        <w:t>s</w:t>
      </w:r>
      <w:r w:rsidRPr="003167FF">
        <w:t xml:space="preserve"> </w:t>
      </w:r>
      <w:r w:rsidRPr="003167FF">
        <w:rPr>
          <w:lang w:eastAsia="zh-CN"/>
        </w:rPr>
        <w:t>in the primary VAL system of that VAL user</w:t>
      </w:r>
      <w:r w:rsidRPr="003167FF">
        <w:t xml:space="preserve"> is illustrated in figure 11.3.4.2.1-1.</w:t>
      </w:r>
    </w:p>
    <w:p w14:paraId="52476175" w14:textId="77777777" w:rsidR="00312C76" w:rsidRPr="003167FF" w:rsidRDefault="00312C76" w:rsidP="00312C76">
      <w:pPr>
        <w:rPr>
          <w:lang w:eastAsia="zh-CN"/>
        </w:rPr>
      </w:pPr>
      <w:r w:rsidRPr="003167FF">
        <w:rPr>
          <w:lang w:eastAsia="zh-CN"/>
        </w:rPr>
        <w:t>Pre-conditions:</w:t>
      </w:r>
    </w:p>
    <w:p w14:paraId="17729E26" w14:textId="77777777" w:rsidR="00312C76" w:rsidRPr="003167FF" w:rsidRDefault="00312C76" w:rsidP="00312C76">
      <w:pPr>
        <w:pStyle w:val="B1"/>
        <w:rPr>
          <w:lang w:eastAsia="zh-CN"/>
        </w:rPr>
      </w:pPr>
      <w:r w:rsidRPr="003167FF">
        <w:rPr>
          <w:lang w:eastAsia="zh-CN"/>
        </w:rPr>
        <w:t>-</w:t>
      </w:r>
      <w:r w:rsidRPr="003167FF">
        <w:rPr>
          <w:lang w:eastAsia="zh-CN"/>
        </w:rPr>
        <w:tab/>
        <w:t>The VAL user has performed user authentication in the identity management server.</w:t>
      </w:r>
    </w:p>
    <w:p w14:paraId="2329C6B6" w14:textId="77777777" w:rsidR="00312C76" w:rsidRPr="003167FF" w:rsidRDefault="00312C76" w:rsidP="00312C76">
      <w:pPr>
        <w:pStyle w:val="B1"/>
        <w:rPr>
          <w:lang w:eastAsia="zh-CN"/>
        </w:rPr>
      </w:pPr>
      <w:r w:rsidRPr="003167FF">
        <w:rPr>
          <w:lang w:eastAsia="zh-CN"/>
        </w:rPr>
        <w:t>-</w:t>
      </w:r>
      <w:r w:rsidRPr="003167FF">
        <w:rPr>
          <w:lang w:eastAsia="zh-CN"/>
        </w:rPr>
        <w:tab/>
        <w:t xml:space="preserve">The VAL UE </w:t>
      </w:r>
      <w:r w:rsidRPr="003167FF">
        <w:t xml:space="preserve">or VAL server </w:t>
      </w:r>
      <w:r w:rsidRPr="003167FF">
        <w:rPr>
          <w:lang w:eastAsia="zh-CN"/>
        </w:rPr>
        <w:t>has secure access to the configuration management server.</w:t>
      </w:r>
    </w:p>
    <w:p w14:paraId="14B902B8" w14:textId="77777777" w:rsidR="00312C76" w:rsidRPr="003167FF" w:rsidRDefault="00312C76" w:rsidP="00312C76">
      <w:pPr>
        <w:pStyle w:val="TH"/>
        <w:rPr>
          <w:lang w:eastAsia="zh-CN"/>
        </w:rPr>
      </w:pPr>
      <w:r w:rsidRPr="003167FF">
        <w:object w:dxaOrig="4874" w:dyaOrig="3032" w14:anchorId="2D873BDC">
          <v:shape id="_x0000_i1106" type="#_x0000_t75" style="width:241.8pt;height:150.65pt" o:ole="">
            <v:imagedata r:id="rId173" o:title=""/>
          </v:shape>
          <o:OLEObject Type="Embed" ProgID="Visio.Drawing.11" ShapeID="_x0000_i1106" DrawAspect="Content" ObjectID="_1765969045" r:id="rId174"/>
        </w:object>
      </w:r>
    </w:p>
    <w:p w14:paraId="18AA1514" w14:textId="77777777" w:rsidR="00312C76" w:rsidRPr="003167FF" w:rsidRDefault="00312C76" w:rsidP="00312C76">
      <w:pPr>
        <w:pStyle w:val="TF"/>
        <w:rPr>
          <w:lang w:eastAsia="zh-CN"/>
        </w:rPr>
      </w:pPr>
      <w:r w:rsidRPr="003167FF">
        <w:t xml:space="preserve">Figure 11.3.4.2.1-1: </w:t>
      </w:r>
      <w:r w:rsidRPr="003167FF">
        <w:rPr>
          <w:lang w:eastAsia="zh-CN"/>
        </w:rPr>
        <w:t>VAL user obtains the VAL user profile(s) from the network</w:t>
      </w:r>
    </w:p>
    <w:p w14:paraId="4FF757A3" w14:textId="77777777" w:rsidR="00312C76" w:rsidRPr="003167FF" w:rsidRDefault="00312C76" w:rsidP="00312C76">
      <w:pPr>
        <w:pStyle w:val="B1"/>
        <w:rPr>
          <w:lang w:eastAsia="zh-CN"/>
        </w:rPr>
      </w:pPr>
      <w:r w:rsidRPr="003167FF">
        <w:rPr>
          <w:lang w:eastAsia="zh-CN"/>
        </w:rPr>
        <w:t>1.</w:t>
      </w:r>
      <w:r w:rsidRPr="003167FF">
        <w:rPr>
          <w:lang w:eastAsia="zh-CN"/>
        </w:rPr>
        <w:tab/>
        <w:t xml:space="preserve">The configuration management client </w:t>
      </w:r>
      <w:r w:rsidRPr="003167FF">
        <w:t xml:space="preserve">or VAL server </w:t>
      </w:r>
      <w:r w:rsidRPr="003167FF">
        <w:rPr>
          <w:lang w:eastAsia="zh-CN"/>
        </w:rPr>
        <w:t>sends a get VAL user profile request message to the configuration management server, which includes the VAL user ID or VAL UE ID.</w:t>
      </w:r>
    </w:p>
    <w:p w14:paraId="5EE9EAF8" w14:textId="77777777" w:rsidR="00312C76" w:rsidRPr="003167FF" w:rsidRDefault="00312C76" w:rsidP="00312C76">
      <w:pPr>
        <w:pStyle w:val="B1"/>
        <w:rPr>
          <w:lang w:eastAsia="zh-CN"/>
        </w:rPr>
      </w:pPr>
      <w:r w:rsidRPr="003167FF">
        <w:rPr>
          <w:lang w:eastAsia="zh-CN"/>
        </w:rPr>
        <w:lastRenderedPageBreak/>
        <w:t>2.</w:t>
      </w:r>
      <w:r w:rsidRPr="003167FF">
        <w:rPr>
          <w:lang w:eastAsia="zh-CN"/>
        </w:rPr>
        <w:tab/>
        <w:t>The configuration management server obtains the VAL user profile information.</w:t>
      </w:r>
    </w:p>
    <w:p w14:paraId="4EE8155E" w14:textId="77777777" w:rsidR="00312C76" w:rsidRPr="003167FF" w:rsidRDefault="00312C76" w:rsidP="00312C76">
      <w:pPr>
        <w:pStyle w:val="B1"/>
        <w:rPr>
          <w:lang w:eastAsia="zh-CN"/>
        </w:rPr>
      </w:pPr>
      <w:r w:rsidRPr="003167FF">
        <w:rPr>
          <w:lang w:eastAsia="zh-CN"/>
        </w:rPr>
        <w:t>3.</w:t>
      </w:r>
      <w:r w:rsidRPr="003167FF">
        <w:rPr>
          <w:lang w:eastAsia="zh-CN"/>
        </w:rPr>
        <w:tab/>
        <w:t>The configuration management server sends get VAL user profile response message to the configuration management client</w:t>
      </w:r>
      <w:r w:rsidRPr="003167FF">
        <w:t xml:space="preserve"> or VAL server</w:t>
      </w:r>
      <w:r w:rsidRPr="003167FF">
        <w:rPr>
          <w:lang w:eastAsia="zh-CN"/>
        </w:rPr>
        <w:t>. When a download is necessary, this message includes all VAL user profiles that are associated with the VAL user ID or VAL UE ID.</w:t>
      </w:r>
    </w:p>
    <w:p w14:paraId="388898DB" w14:textId="77777777" w:rsidR="00312C76" w:rsidRPr="003167FF" w:rsidRDefault="00312C76" w:rsidP="00312C76">
      <w:pPr>
        <w:pStyle w:val="Heading5"/>
        <w:rPr>
          <w:noProof/>
        </w:rPr>
      </w:pPr>
      <w:bookmarkStart w:id="1182" w:name="_Toc533179726"/>
      <w:bookmarkStart w:id="1183" w:name="_Toc155355697"/>
      <w:r w:rsidRPr="003167FF">
        <w:t>11.3.4.2</w:t>
      </w:r>
      <w:r w:rsidRPr="003167FF">
        <w:rPr>
          <w:noProof/>
        </w:rPr>
        <w:t>.2</w:t>
      </w:r>
      <w:r w:rsidRPr="003167FF">
        <w:rPr>
          <w:noProof/>
        </w:rPr>
        <w:tab/>
        <w:t>VAL user receiving VAL service from a partner VAL system</w:t>
      </w:r>
      <w:bookmarkEnd w:id="1182"/>
      <w:bookmarkEnd w:id="1183"/>
    </w:p>
    <w:p w14:paraId="6B5CDE00" w14:textId="77777777" w:rsidR="00312C76" w:rsidRPr="003167FF" w:rsidRDefault="00312C76" w:rsidP="00312C76">
      <w:pPr>
        <w:rPr>
          <w:noProof/>
        </w:rPr>
      </w:pPr>
      <w:r w:rsidRPr="003167FF">
        <w:rPr>
          <w:noProof/>
        </w:rPr>
        <w:t xml:space="preserve">Figure </w:t>
      </w:r>
      <w:r w:rsidRPr="003167FF">
        <w:t>11.3.4.2</w:t>
      </w:r>
      <w:r w:rsidRPr="003167FF">
        <w:rPr>
          <w:noProof/>
        </w:rPr>
        <w:t>.2-1 below illustrates mechanism for the configuration management client to retrieve the VAL user profile for the migrating VAL user from the partner VAL system.</w:t>
      </w:r>
    </w:p>
    <w:p w14:paraId="64BD9B09" w14:textId="77777777" w:rsidR="00312C76" w:rsidRPr="003167FF" w:rsidRDefault="00312C76" w:rsidP="00312C76">
      <w:pPr>
        <w:pStyle w:val="NO"/>
        <w:rPr>
          <w:noProof/>
        </w:rPr>
      </w:pPr>
      <w:r w:rsidRPr="003167FF">
        <w:rPr>
          <w:noProof/>
        </w:rPr>
        <w:t>NOTE:</w:t>
      </w:r>
      <w:r w:rsidRPr="003167FF">
        <w:rPr>
          <w:noProof/>
        </w:rPr>
        <w:tab/>
        <w:t>Any proxy servers at the edges of the primary and partner VAL systems which are used to hide the topology of the VAL systems from external entities are not shown in this procedure.</w:t>
      </w:r>
    </w:p>
    <w:p w14:paraId="58F19DFB" w14:textId="77777777" w:rsidR="00312C76" w:rsidRPr="003167FF" w:rsidRDefault="00312C76" w:rsidP="00312C76">
      <w:pPr>
        <w:rPr>
          <w:noProof/>
        </w:rPr>
      </w:pPr>
      <w:r w:rsidRPr="003167FF">
        <w:rPr>
          <w:noProof/>
        </w:rPr>
        <w:t>Preconditions</w:t>
      </w:r>
    </w:p>
    <w:p w14:paraId="48468DBC" w14:textId="77777777" w:rsidR="00312C76" w:rsidRPr="003167FF" w:rsidRDefault="00312C76" w:rsidP="00312C76">
      <w:pPr>
        <w:pStyle w:val="B1"/>
        <w:rPr>
          <w:noProof/>
        </w:rPr>
      </w:pPr>
      <w:r w:rsidRPr="003167FF">
        <w:rPr>
          <w:noProof/>
        </w:rPr>
        <w:t>-</w:t>
      </w:r>
      <w:r w:rsidRPr="003167FF">
        <w:rPr>
          <w:noProof/>
        </w:rPr>
        <w:tab/>
        <w:t>The VAL user is permitted to migrate to the partner VAL system, and the relevant authorizations are configured in both the primary and partner VAL systems of that VAL user</w:t>
      </w:r>
    </w:p>
    <w:p w14:paraId="55B8402F" w14:textId="77777777" w:rsidR="00312C76" w:rsidRPr="003167FF" w:rsidRDefault="00312C76" w:rsidP="00312C76">
      <w:pPr>
        <w:pStyle w:val="B1"/>
        <w:rPr>
          <w:noProof/>
        </w:rPr>
      </w:pPr>
      <w:r w:rsidRPr="003167FF">
        <w:rPr>
          <w:noProof/>
        </w:rPr>
        <w:t>-</w:t>
      </w:r>
      <w:r w:rsidRPr="003167FF">
        <w:rPr>
          <w:noProof/>
        </w:rPr>
        <w:tab/>
        <w:t>The VAL user has performed VAL user authentication in the partner VAL system, and has received the necessary credentials to retrieve configuration information and to request service authorization.</w:t>
      </w:r>
    </w:p>
    <w:p w14:paraId="18833194" w14:textId="77777777" w:rsidR="00312C76" w:rsidRPr="003167FF" w:rsidRDefault="00312C76" w:rsidP="00312C76">
      <w:pPr>
        <w:pStyle w:val="B1"/>
        <w:rPr>
          <w:noProof/>
        </w:rPr>
      </w:pPr>
      <w:r w:rsidRPr="003167FF">
        <w:rPr>
          <w:noProof/>
        </w:rPr>
        <w:t>-</w:t>
      </w:r>
      <w:r w:rsidRPr="003167FF">
        <w:rPr>
          <w:noProof/>
        </w:rPr>
        <w:tab/>
        <w:t>The VAL UE has been provided with addressing information to allow the configuration management client in the VAL UE to access the configuration management server in the partner VAL system.</w:t>
      </w:r>
    </w:p>
    <w:p w14:paraId="7C11C0D2" w14:textId="77777777" w:rsidR="00312C76" w:rsidRPr="003167FF" w:rsidRDefault="00312C76" w:rsidP="00312C76">
      <w:pPr>
        <w:pStyle w:val="TH"/>
        <w:rPr>
          <w:noProof/>
        </w:rPr>
      </w:pPr>
      <w:r w:rsidRPr="003167FF">
        <w:rPr>
          <w:noProof/>
        </w:rPr>
        <w:object w:dxaOrig="9590" w:dyaOrig="6864" w14:anchorId="381044A8">
          <v:shape id="_x0000_i1107" type="#_x0000_t75" style="width:477.8pt;height:342.5pt" o:ole="">
            <v:imagedata r:id="rId175" o:title=""/>
          </v:shape>
          <o:OLEObject Type="Embed" ProgID="Visio.Drawing.11" ShapeID="_x0000_i1107" DrawAspect="Content" ObjectID="_1765969046" r:id="rId176"/>
        </w:object>
      </w:r>
    </w:p>
    <w:p w14:paraId="501F321F" w14:textId="77777777" w:rsidR="00312C76" w:rsidRPr="003167FF" w:rsidRDefault="00312C76" w:rsidP="00312C76">
      <w:pPr>
        <w:pStyle w:val="TF"/>
        <w:rPr>
          <w:noProof/>
        </w:rPr>
      </w:pPr>
      <w:r w:rsidRPr="003167FF">
        <w:t>Figure 11.3.4.2.2-1:</w:t>
      </w:r>
      <w:r w:rsidRPr="003167FF">
        <w:tab/>
        <w:t>Retrieval of user profile in partner VAL system</w:t>
      </w:r>
    </w:p>
    <w:p w14:paraId="57D2B696" w14:textId="77777777" w:rsidR="00312C76" w:rsidRPr="003167FF" w:rsidRDefault="00312C76" w:rsidP="00312C76">
      <w:pPr>
        <w:pStyle w:val="B1"/>
        <w:rPr>
          <w:noProof/>
        </w:rPr>
      </w:pPr>
      <w:r w:rsidRPr="003167FF">
        <w:rPr>
          <w:noProof/>
        </w:rPr>
        <w:t>1.</w:t>
      </w:r>
      <w:r w:rsidRPr="003167FF">
        <w:rPr>
          <w:noProof/>
        </w:rPr>
        <w:tab/>
        <w:t>The configuration management client in the VAL UE of the migrating VAL user requests the VAL user profile for migration from the configuration management server in the partner VAL system.</w:t>
      </w:r>
    </w:p>
    <w:p w14:paraId="49B384D7" w14:textId="77777777" w:rsidR="00312C76" w:rsidRPr="003167FF" w:rsidRDefault="00312C76" w:rsidP="00312C76">
      <w:pPr>
        <w:pStyle w:val="B1"/>
        <w:rPr>
          <w:noProof/>
        </w:rPr>
      </w:pPr>
      <w:r w:rsidRPr="003167FF">
        <w:rPr>
          <w:noProof/>
        </w:rPr>
        <w:t>2.</w:t>
      </w:r>
      <w:r w:rsidRPr="003167FF">
        <w:rPr>
          <w:noProof/>
        </w:rPr>
        <w:tab/>
        <w:t>The configuration management server in the partner VAL system requests the VAL user profile from the configuration management server in the primary VAL system of the VAL user.</w:t>
      </w:r>
    </w:p>
    <w:p w14:paraId="06FBF89C" w14:textId="77777777" w:rsidR="00312C76" w:rsidRPr="003167FF" w:rsidRDefault="00312C76" w:rsidP="00312C76">
      <w:pPr>
        <w:pStyle w:val="B1"/>
        <w:rPr>
          <w:noProof/>
        </w:rPr>
      </w:pPr>
      <w:r w:rsidRPr="003167FF">
        <w:rPr>
          <w:noProof/>
        </w:rPr>
        <w:lastRenderedPageBreak/>
        <w:t>3.</w:t>
      </w:r>
      <w:r w:rsidRPr="003167FF">
        <w:rPr>
          <w:noProof/>
        </w:rPr>
        <w:tab/>
        <w:t>The configuration management server in the primary VAL system of the VAL user retrieves the VAL user profile from the VAL user database in that primary VAL system. The identification of the partner VAL system to which the VAL user is attempting to migrate is used to determine which VAL user profile is retrieved for that VAL user for migration to that partner VAL system.</w:t>
      </w:r>
    </w:p>
    <w:p w14:paraId="0B7D3D9C" w14:textId="77777777" w:rsidR="00312C76" w:rsidRPr="003167FF" w:rsidRDefault="00312C76" w:rsidP="00312C76">
      <w:pPr>
        <w:pStyle w:val="B1"/>
        <w:rPr>
          <w:noProof/>
        </w:rPr>
      </w:pPr>
      <w:r w:rsidRPr="003167FF">
        <w:rPr>
          <w:noProof/>
        </w:rPr>
        <w:t>4.</w:t>
      </w:r>
      <w:r w:rsidRPr="003167FF">
        <w:rPr>
          <w:noProof/>
        </w:rPr>
        <w:tab/>
        <w:t>The configuration management server in the primary VAL system provides the VAL user profile to the configuration management server in the partner VAL system of the VAL user, optionally requesting validation of the modified VAL user profile.</w:t>
      </w:r>
    </w:p>
    <w:p w14:paraId="5EB14158" w14:textId="77777777" w:rsidR="00312C76" w:rsidRPr="003167FF" w:rsidRDefault="00312C76" w:rsidP="00312C76">
      <w:pPr>
        <w:pStyle w:val="B1"/>
        <w:rPr>
          <w:noProof/>
        </w:rPr>
      </w:pPr>
      <w:r w:rsidRPr="003167FF">
        <w:rPr>
          <w:noProof/>
        </w:rPr>
        <w:t>5.</w:t>
      </w:r>
      <w:r w:rsidRPr="003167FF">
        <w:rPr>
          <w:noProof/>
        </w:rPr>
        <w:tab/>
        <w:t>The partner VAL system of the VAL user modifies the VAL user profile according to local configuration information and stores the modified VAL user profile in the VAL user database in the partner VAL system.</w:t>
      </w:r>
    </w:p>
    <w:p w14:paraId="5124A53C" w14:textId="77777777" w:rsidR="00312C76" w:rsidRPr="003167FF" w:rsidRDefault="00312C76" w:rsidP="00312C76">
      <w:pPr>
        <w:pStyle w:val="B1"/>
        <w:rPr>
          <w:noProof/>
        </w:rPr>
      </w:pPr>
      <w:r w:rsidRPr="003167FF">
        <w:rPr>
          <w:noProof/>
        </w:rPr>
        <w:t>6.</w:t>
      </w:r>
      <w:r w:rsidRPr="003167FF">
        <w:rPr>
          <w:noProof/>
        </w:rPr>
        <w:tab/>
        <w:t>If the primary VAL system requested validation of the VAL user profile in step 4, the configuration management server in the partner VAL system of the migrating VAL user may send the modified VAL user profile to the configuration management server of the primary VAL system of the VAL user to allow the primary VAL system of the VAL user to validate the modified VAL user profile.</w:t>
      </w:r>
    </w:p>
    <w:p w14:paraId="05E3C797" w14:textId="77777777" w:rsidR="00312C76" w:rsidRPr="003167FF" w:rsidRDefault="00312C76" w:rsidP="00312C76">
      <w:pPr>
        <w:pStyle w:val="B1"/>
        <w:rPr>
          <w:noProof/>
        </w:rPr>
      </w:pPr>
      <w:r w:rsidRPr="003167FF">
        <w:rPr>
          <w:noProof/>
        </w:rPr>
        <w:t>7.</w:t>
      </w:r>
      <w:r w:rsidRPr="003167FF">
        <w:rPr>
          <w:noProof/>
        </w:rPr>
        <w:tab/>
        <w:t>The primary VAL system of the migrated VAL user validates the modified VAL service profile of the migrated VAL user.</w:t>
      </w:r>
    </w:p>
    <w:p w14:paraId="0E6CA8B3" w14:textId="77777777" w:rsidR="00312C76" w:rsidRPr="003167FF" w:rsidRDefault="00312C76" w:rsidP="00312C76">
      <w:pPr>
        <w:pStyle w:val="B1"/>
        <w:rPr>
          <w:noProof/>
        </w:rPr>
      </w:pPr>
      <w:r w:rsidRPr="003167FF">
        <w:rPr>
          <w:noProof/>
        </w:rPr>
        <w:t>8.</w:t>
      </w:r>
      <w:r w:rsidRPr="003167FF">
        <w:rPr>
          <w:noProof/>
        </w:rPr>
        <w:tab/>
        <w:t>The primary VAL system of the migrated VAL user responds to the partner VAL system with the results of the validation process.</w:t>
      </w:r>
    </w:p>
    <w:p w14:paraId="7990A162" w14:textId="77777777" w:rsidR="00312C76" w:rsidRPr="003167FF" w:rsidRDefault="00312C76" w:rsidP="00312C76">
      <w:pPr>
        <w:pStyle w:val="B1"/>
        <w:rPr>
          <w:noProof/>
        </w:rPr>
      </w:pPr>
      <w:r w:rsidRPr="003167FF">
        <w:rPr>
          <w:noProof/>
        </w:rPr>
        <w:t>9.</w:t>
      </w:r>
      <w:r w:rsidRPr="003167FF">
        <w:rPr>
          <w:noProof/>
        </w:rPr>
        <w:tab/>
        <w:t>The configuration management server in the partner VAL system provides the VAL user profile to the configuration management client of the migrating VAL user,</w:t>
      </w:r>
    </w:p>
    <w:p w14:paraId="3C8C1BF2" w14:textId="77777777" w:rsidR="00312C76" w:rsidRPr="003167FF" w:rsidRDefault="00312C76" w:rsidP="00312C76">
      <w:pPr>
        <w:pStyle w:val="NO"/>
        <w:rPr>
          <w:lang w:eastAsia="zh-CN"/>
        </w:rPr>
      </w:pPr>
      <w:r w:rsidRPr="003167FF">
        <w:rPr>
          <w:noProof/>
        </w:rPr>
        <w:t>NOTE:</w:t>
      </w:r>
      <w:r w:rsidRPr="003167FF">
        <w:rPr>
          <w:noProof/>
        </w:rPr>
        <w:tab/>
        <w:t>Step 9 is not followed if the validation process fails.</w:t>
      </w:r>
    </w:p>
    <w:p w14:paraId="6618E9C1" w14:textId="77777777" w:rsidR="00312C76" w:rsidRPr="003167FF" w:rsidRDefault="00312C76" w:rsidP="00312C76">
      <w:pPr>
        <w:pStyle w:val="Heading4"/>
        <w:rPr>
          <w:lang w:eastAsia="zh-CN"/>
        </w:rPr>
      </w:pPr>
      <w:bookmarkStart w:id="1184" w:name="_Toc433209669"/>
      <w:bookmarkStart w:id="1185" w:name="_Toc453260194"/>
      <w:bookmarkStart w:id="1186" w:name="_Toc453261081"/>
      <w:bookmarkStart w:id="1187" w:name="_Toc453279826"/>
      <w:bookmarkStart w:id="1188" w:name="_Toc459375164"/>
      <w:bookmarkStart w:id="1189" w:name="_Toc468105406"/>
      <w:bookmarkStart w:id="1190" w:name="_Toc468110501"/>
      <w:bookmarkStart w:id="1191" w:name="_Toc533179727"/>
      <w:bookmarkStart w:id="1192" w:name="_Toc155355698"/>
      <w:r w:rsidRPr="003167FF">
        <w:t>11.3.4.3</w:t>
      </w:r>
      <w:r w:rsidRPr="003167FF">
        <w:tab/>
        <w:t xml:space="preserve">VAL user </w:t>
      </w:r>
      <w:r w:rsidRPr="003167FF">
        <w:rPr>
          <w:lang w:eastAsia="zh-CN"/>
        </w:rPr>
        <w:t>receives updated</w:t>
      </w:r>
      <w:r w:rsidRPr="003167FF">
        <w:t xml:space="preserve"> </w:t>
      </w:r>
      <w:r w:rsidRPr="003167FF">
        <w:rPr>
          <w:lang w:eastAsia="zh-CN"/>
        </w:rPr>
        <w:t>VAL user</w:t>
      </w:r>
      <w:r w:rsidRPr="003167FF">
        <w:t xml:space="preserve"> profile</w:t>
      </w:r>
      <w:r w:rsidRPr="003167FF">
        <w:rPr>
          <w:lang w:eastAsia="zh-CN"/>
        </w:rPr>
        <w:t xml:space="preserve"> data</w:t>
      </w:r>
      <w:bookmarkEnd w:id="1184"/>
      <w:bookmarkEnd w:id="1185"/>
      <w:bookmarkEnd w:id="1186"/>
      <w:r w:rsidRPr="003167FF">
        <w:rPr>
          <w:lang w:eastAsia="zh-CN"/>
        </w:rPr>
        <w:t xml:space="preserve"> from the network</w:t>
      </w:r>
      <w:bookmarkEnd w:id="1187"/>
      <w:bookmarkEnd w:id="1188"/>
      <w:bookmarkEnd w:id="1189"/>
      <w:bookmarkEnd w:id="1190"/>
      <w:bookmarkEnd w:id="1191"/>
      <w:bookmarkEnd w:id="1192"/>
    </w:p>
    <w:p w14:paraId="64CC7EF5" w14:textId="77777777" w:rsidR="00312C76" w:rsidRPr="003167FF" w:rsidRDefault="00312C76" w:rsidP="00312C76">
      <w:r w:rsidRPr="003167FF">
        <w:t xml:space="preserve">The procedure for VAL user obtaining updated </w:t>
      </w:r>
      <w:r w:rsidRPr="003167FF">
        <w:rPr>
          <w:lang w:eastAsia="zh-CN"/>
        </w:rPr>
        <w:t>VAL user</w:t>
      </w:r>
      <w:r w:rsidRPr="003167FF">
        <w:t xml:space="preserve"> profile data that is initiated by </w:t>
      </w:r>
      <w:r w:rsidRPr="003167FF">
        <w:rPr>
          <w:lang w:eastAsia="zh-CN"/>
        </w:rPr>
        <w:t xml:space="preserve">the </w:t>
      </w:r>
      <w:r w:rsidRPr="003167FF">
        <w:t>network is illustrated in figure 11.3.4.3-1.</w:t>
      </w:r>
    </w:p>
    <w:p w14:paraId="142F61C9" w14:textId="77777777" w:rsidR="00312C76" w:rsidRPr="003167FF" w:rsidRDefault="00312C76" w:rsidP="00312C76">
      <w:r w:rsidRPr="003167FF">
        <w:t>Pre-conditions:</w:t>
      </w:r>
    </w:p>
    <w:p w14:paraId="78C71B42" w14:textId="77777777" w:rsidR="00312C76" w:rsidRPr="003167FF" w:rsidRDefault="00312C76" w:rsidP="00312C76">
      <w:pPr>
        <w:pStyle w:val="B1"/>
      </w:pPr>
      <w:r w:rsidRPr="003167FF">
        <w:t>-</w:t>
      </w:r>
      <w:r w:rsidRPr="003167FF">
        <w:tab/>
        <w:t>The VAL user has performed user authentication in identity management server.</w:t>
      </w:r>
    </w:p>
    <w:p w14:paraId="096D9882" w14:textId="77777777" w:rsidR="00312C76" w:rsidRPr="003167FF" w:rsidRDefault="00312C76" w:rsidP="00312C76">
      <w:pPr>
        <w:pStyle w:val="B1"/>
        <w:rPr>
          <w:lang w:eastAsia="zh-CN"/>
        </w:rPr>
      </w:pPr>
      <w:r w:rsidRPr="003167FF">
        <w:t>-</w:t>
      </w:r>
      <w:r w:rsidRPr="003167FF">
        <w:tab/>
        <w:t xml:space="preserve">The VAL UE has secure access to </w:t>
      </w:r>
      <w:r w:rsidRPr="003167FF">
        <w:rPr>
          <w:lang w:eastAsia="zh-CN"/>
        </w:rPr>
        <w:t xml:space="preserve">the </w:t>
      </w:r>
      <w:r w:rsidRPr="003167FF">
        <w:t>configuration management server.</w:t>
      </w:r>
    </w:p>
    <w:p w14:paraId="4C806B7F" w14:textId="77777777" w:rsidR="00312C76" w:rsidRPr="003167FF" w:rsidRDefault="00312C76" w:rsidP="00312C76">
      <w:pPr>
        <w:pStyle w:val="B1"/>
        <w:rPr>
          <w:lang w:eastAsia="zh-CN"/>
        </w:rPr>
      </w:pPr>
      <w:r w:rsidRPr="003167FF">
        <w:t>-</w:t>
      </w:r>
      <w:r w:rsidRPr="003167FF">
        <w:tab/>
        <w:t>The VAL UE has already obtained one or more VAL user profiles.</w:t>
      </w:r>
    </w:p>
    <w:p w14:paraId="75A8D0C8" w14:textId="77777777" w:rsidR="00312C76" w:rsidRPr="003167FF" w:rsidRDefault="00312C76" w:rsidP="00312C76">
      <w:pPr>
        <w:pStyle w:val="B1"/>
      </w:pPr>
      <w:r w:rsidRPr="003167FF">
        <w:t>-</w:t>
      </w:r>
      <w:r w:rsidRPr="003167FF">
        <w:tab/>
        <w:t>The configuration management server has access to the VAL user profile(s) associated with the VAL user ID of the VAL user or VAL UE ID.</w:t>
      </w:r>
    </w:p>
    <w:p w14:paraId="685E8D34" w14:textId="77777777" w:rsidR="00312C76" w:rsidRPr="003167FF" w:rsidRDefault="00312C76" w:rsidP="00312C76">
      <w:pPr>
        <w:pStyle w:val="TH"/>
      </w:pPr>
      <w:r w:rsidRPr="003167FF">
        <w:object w:dxaOrig="5537" w:dyaOrig="3808" w14:anchorId="6326C3C9">
          <v:shape id="_x0000_i1108" type="#_x0000_t75" style="width:277.6pt;height:190.2pt" o:ole="">
            <v:imagedata r:id="rId177" o:title=""/>
          </v:shape>
          <o:OLEObject Type="Embed" ProgID="Visio.Drawing.11" ShapeID="_x0000_i1108" DrawAspect="Content" ObjectID="_1765969047" r:id="rId178"/>
        </w:object>
      </w:r>
    </w:p>
    <w:p w14:paraId="0E5BEA2C" w14:textId="77777777" w:rsidR="00312C76" w:rsidRPr="003167FF" w:rsidRDefault="00312C76" w:rsidP="00312C76">
      <w:pPr>
        <w:pStyle w:val="TF"/>
        <w:rPr>
          <w:lang w:eastAsia="zh-CN"/>
        </w:rPr>
      </w:pPr>
      <w:r w:rsidRPr="003167FF">
        <w:t xml:space="preserve">Figure 11.3.4.3-1: </w:t>
      </w:r>
      <w:r w:rsidRPr="003167FF">
        <w:rPr>
          <w:lang w:eastAsia="zh-CN"/>
        </w:rPr>
        <w:t>VAL user receives updated VAL user profile data from the network</w:t>
      </w:r>
    </w:p>
    <w:p w14:paraId="77334B22" w14:textId="77777777" w:rsidR="00312C76" w:rsidRPr="003167FF" w:rsidRDefault="00312C76" w:rsidP="00312C76">
      <w:pPr>
        <w:pStyle w:val="B1"/>
        <w:rPr>
          <w:lang w:eastAsia="zh-CN"/>
        </w:rPr>
      </w:pPr>
      <w:r w:rsidRPr="003167FF">
        <w:rPr>
          <w:lang w:eastAsia="zh-CN"/>
        </w:rPr>
        <w:t>1.</w:t>
      </w:r>
      <w:r w:rsidRPr="003167FF">
        <w:rPr>
          <w:lang w:eastAsia="zh-CN"/>
        </w:rPr>
        <w:tab/>
        <w:t>The configuration management server obtains updated VAL user profile data.</w:t>
      </w:r>
    </w:p>
    <w:p w14:paraId="05D65D8D" w14:textId="77777777" w:rsidR="00312C76" w:rsidRPr="003167FF" w:rsidRDefault="00312C76" w:rsidP="00312C76">
      <w:pPr>
        <w:pStyle w:val="B1"/>
        <w:rPr>
          <w:lang w:eastAsia="zh-CN"/>
        </w:rPr>
      </w:pPr>
      <w:r w:rsidRPr="003167FF">
        <w:rPr>
          <w:lang w:eastAsia="zh-CN"/>
        </w:rPr>
        <w:lastRenderedPageBreak/>
        <w:t>2.</w:t>
      </w:r>
      <w:r w:rsidRPr="003167FF">
        <w:rPr>
          <w:lang w:eastAsia="zh-CN"/>
        </w:rPr>
        <w:tab/>
        <w:t>The configuration management server sends a notification for VAL user profile data update to the configuration management client.</w:t>
      </w:r>
    </w:p>
    <w:p w14:paraId="0BCFA9FD" w14:textId="77777777" w:rsidR="00312C76" w:rsidRPr="003167FF" w:rsidRDefault="00312C76" w:rsidP="00312C76">
      <w:pPr>
        <w:pStyle w:val="B1"/>
        <w:rPr>
          <w:lang w:eastAsia="zh-CN"/>
        </w:rPr>
      </w:pPr>
      <w:r w:rsidRPr="003167FF">
        <w:rPr>
          <w:lang w:eastAsia="zh-CN"/>
        </w:rPr>
        <w:t>3.</w:t>
      </w:r>
      <w:r w:rsidRPr="003167FF">
        <w:rPr>
          <w:lang w:eastAsia="zh-CN"/>
        </w:rPr>
        <w:tab/>
        <w:t xml:space="preserve">The configuration management client sends get updated VAL user profile data request to the configuration management server, which includes the VAL user ID or VAL UE ID. </w:t>
      </w:r>
    </w:p>
    <w:p w14:paraId="38B9187E" w14:textId="77777777" w:rsidR="00312C76" w:rsidRPr="003167FF" w:rsidRDefault="00312C76" w:rsidP="00312C76">
      <w:pPr>
        <w:pStyle w:val="B1"/>
        <w:rPr>
          <w:lang w:eastAsia="zh-CN"/>
        </w:rPr>
      </w:pPr>
      <w:r w:rsidRPr="003167FF">
        <w:rPr>
          <w:lang w:eastAsia="zh-CN"/>
        </w:rPr>
        <w:t>4.</w:t>
      </w:r>
      <w:r w:rsidRPr="003167FF">
        <w:rPr>
          <w:lang w:eastAsia="zh-CN"/>
        </w:rPr>
        <w:tab/>
        <w:t>The configuration management server sends get updated VAL user profile data response to the configuration management client which includes the updated VAL user profile data requested in step 3.</w:t>
      </w:r>
    </w:p>
    <w:p w14:paraId="2FED5B7D" w14:textId="77777777" w:rsidR="00312C76" w:rsidRPr="003167FF" w:rsidRDefault="00312C76" w:rsidP="00312C76">
      <w:pPr>
        <w:pStyle w:val="NO"/>
        <w:rPr>
          <w:lang w:eastAsia="zh-CN"/>
        </w:rPr>
      </w:pPr>
      <w:bookmarkStart w:id="1193" w:name="_Toc433209670"/>
      <w:bookmarkStart w:id="1194" w:name="_Toc453260195"/>
      <w:bookmarkStart w:id="1195" w:name="_Toc453261082"/>
      <w:bookmarkStart w:id="1196" w:name="_Toc453279827"/>
      <w:bookmarkStart w:id="1197" w:name="_Toc459375165"/>
      <w:r w:rsidRPr="003167FF">
        <w:rPr>
          <w:lang w:eastAsia="zh-CN"/>
        </w:rPr>
        <w:t>NOTE:</w:t>
      </w:r>
      <w:r w:rsidRPr="003167FF">
        <w:rPr>
          <w:lang w:eastAsia="zh-CN"/>
        </w:rPr>
        <w:tab/>
        <w:t>The updated VAL user profile data could be for a specific VAL user profile, a specific parameter in an VAL user profile, a set of VAL user profiles, or all the VAL user profiles for the VAL user ID or VAL UE ID. VAL user profile data is defined per VAL service.</w:t>
      </w:r>
    </w:p>
    <w:p w14:paraId="3FDB895A" w14:textId="77777777" w:rsidR="00312C76" w:rsidRPr="003167FF" w:rsidRDefault="00312C76" w:rsidP="00312C76">
      <w:pPr>
        <w:pStyle w:val="Heading4"/>
        <w:rPr>
          <w:lang w:eastAsia="zh-CN"/>
        </w:rPr>
      </w:pPr>
      <w:bookmarkStart w:id="1198" w:name="_Toc468105407"/>
      <w:bookmarkStart w:id="1199" w:name="_Toc468110502"/>
      <w:bookmarkStart w:id="1200" w:name="_Toc533179728"/>
      <w:bookmarkStart w:id="1201" w:name="_Toc155355699"/>
      <w:r w:rsidRPr="003167FF">
        <w:t>11.3.4.4</w:t>
      </w:r>
      <w:r w:rsidRPr="003167FF">
        <w:tab/>
      </w:r>
      <w:bookmarkStart w:id="1202" w:name="_Hlk431425283"/>
      <w:r w:rsidRPr="003167FF">
        <w:t>VAL user up</w:t>
      </w:r>
      <w:r w:rsidRPr="003167FF">
        <w:rPr>
          <w:lang w:eastAsia="zh-CN"/>
        </w:rPr>
        <w:t>date</w:t>
      </w:r>
      <w:r w:rsidRPr="003167FF">
        <w:t xml:space="preserve">s </w:t>
      </w:r>
      <w:r w:rsidRPr="003167FF">
        <w:rPr>
          <w:lang w:eastAsia="zh-CN"/>
        </w:rPr>
        <w:t>VAL user</w:t>
      </w:r>
      <w:r w:rsidRPr="003167FF">
        <w:t xml:space="preserve"> profile data</w:t>
      </w:r>
      <w:bookmarkEnd w:id="1193"/>
      <w:bookmarkEnd w:id="1194"/>
      <w:bookmarkEnd w:id="1195"/>
      <w:bookmarkEnd w:id="1202"/>
      <w:r w:rsidRPr="003167FF">
        <w:rPr>
          <w:lang w:eastAsia="zh-CN"/>
        </w:rPr>
        <w:t xml:space="preserve"> to the network</w:t>
      </w:r>
      <w:bookmarkEnd w:id="1196"/>
      <w:bookmarkEnd w:id="1197"/>
      <w:bookmarkEnd w:id="1198"/>
      <w:bookmarkEnd w:id="1199"/>
      <w:bookmarkEnd w:id="1200"/>
      <w:bookmarkEnd w:id="1201"/>
    </w:p>
    <w:p w14:paraId="64310B59" w14:textId="77777777" w:rsidR="00312C76" w:rsidRPr="003167FF" w:rsidRDefault="00312C76" w:rsidP="00312C76">
      <w:r w:rsidRPr="003167FF">
        <w:t xml:space="preserve">The procedure for VAL user </w:t>
      </w:r>
      <w:r w:rsidRPr="003167FF">
        <w:rPr>
          <w:lang w:eastAsia="zh-CN"/>
        </w:rPr>
        <w:t>updating</w:t>
      </w:r>
      <w:r w:rsidRPr="003167FF">
        <w:t xml:space="preserve"> the </w:t>
      </w:r>
      <w:r w:rsidRPr="003167FF">
        <w:rPr>
          <w:lang w:eastAsia="zh-CN"/>
        </w:rPr>
        <w:t>VAL user</w:t>
      </w:r>
      <w:r w:rsidRPr="003167FF">
        <w:t xml:space="preserve"> </w:t>
      </w:r>
      <w:r w:rsidRPr="003167FF">
        <w:rPr>
          <w:lang w:eastAsia="zh-CN"/>
        </w:rPr>
        <w:t xml:space="preserve">profile </w:t>
      </w:r>
      <w:r w:rsidRPr="003167FF">
        <w:t>data is illustrated in figure 11.3.4.4-1.</w:t>
      </w:r>
    </w:p>
    <w:p w14:paraId="488D4460" w14:textId="77777777" w:rsidR="00312C76" w:rsidRPr="003167FF" w:rsidRDefault="00312C76" w:rsidP="00312C76">
      <w:r w:rsidRPr="003167FF">
        <w:t>Pre-conditions:</w:t>
      </w:r>
    </w:p>
    <w:p w14:paraId="6E84F80E" w14:textId="77777777" w:rsidR="00312C76" w:rsidRPr="003167FF" w:rsidRDefault="00312C76" w:rsidP="00312C76">
      <w:pPr>
        <w:pStyle w:val="B1"/>
      </w:pPr>
      <w:r w:rsidRPr="003167FF">
        <w:t>-</w:t>
      </w:r>
      <w:r w:rsidRPr="003167FF">
        <w:tab/>
        <w:t>The VAL user has performed user authentication in identity management server.</w:t>
      </w:r>
    </w:p>
    <w:p w14:paraId="7E2D217A" w14:textId="77777777" w:rsidR="00312C76" w:rsidRPr="003167FF" w:rsidRDefault="00312C76" w:rsidP="00312C76">
      <w:pPr>
        <w:pStyle w:val="B1"/>
        <w:rPr>
          <w:lang w:eastAsia="zh-CN"/>
        </w:rPr>
      </w:pPr>
      <w:r w:rsidRPr="003167FF">
        <w:t>-</w:t>
      </w:r>
      <w:r w:rsidRPr="003167FF">
        <w:tab/>
        <w:t xml:space="preserve">The VAL UE has secure access to </w:t>
      </w:r>
      <w:r w:rsidRPr="003167FF">
        <w:rPr>
          <w:lang w:eastAsia="zh-CN"/>
        </w:rPr>
        <w:t xml:space="preserve">the </w:t>
      </w:r>
      <w:r w:rsidRPr="003167FF">
        <w:t>configuration management server.</w:t>
      </w:r>
    </w:p>
    <w:p w14:paraId="246A30D8" w14:textId="77777777" w:rsidR="00312C76" w:rsidRPr="003167FF" w:rsidRDefault="00312C76" w:rsidP="00312C76">
      <w:pPr>
        <w:pStyle w:val="B1"/>
        <w:rPr>
          <w:lang w:eastAsia="zh-CN"/>
        </w:rPr>
      </w:pPr>
      <w:r w:rsidRPr="003167FF">
        <w:t>-</w:t>
      </w:r>
      <w:r w:rsidRPr="003167FF">
        <w:tab/>
        <w:t>The VAL UE has already obtained one or more VAL user profiles.</w:t>
      </w:r>
    </w:p>
    <w:p w14:paraId="18E09B20" w14:textId="77777777" w:rsidR="00312C76" w:rsidRPr="003167FF" w:rsidRDefault="00312C76" w:rsidP="00312C76">
      <w:pPr>
        <w:pStyle w:val="TH"/>
      </w:pPr>
      <w:r w:rsidRPr="003167FF">
        <w:object w:dxaOrig="5278" w:dyaOrig="4459" w14:anchorId="6131DF4B">
          <v:shape id="_x0000_i1109" type="#_x0000_t75" style="width:264.3pt;height:221.85pt" o:ole="">
            <v:imagedata r:id="rId179" o:title=""/>
          </v:shape>
          <o:OLEObject Type="Embed" ProgID="Visio.Drawing.11" ShapeID="_x0000_i1109" DrawAspect="Content" ObjectID="_1765969048" r:id="rId180"/>
        </w:object>
      </w:r>
    </w:p>
    <w:p w14:paraId="7BABC721" w14:textId="77777777" w:rsidR="00312C76" w:rsidRPr="003167FF" w:rsidRDefault="00312C76" w:rsidP="00312C76">
      <w:pPr>
        <w:pStyle w:val="TF"/>
        <w:rPr>
          <w:lang w:eastAsia="zh-CN"/>
        </w:rPr>
      </w:pPr>
      <w:r w:rsidRPr="003167FF">
        <w:t>Figure 11.3.4.4-1: VAL user up</w:t>
      </w:r>
      <w:r w:rsidRPr="003167FF">
        <w:rPr>
          <w:lang w:eastAsia="zh-CN"/>
        </w:rPr>
        <w:t>date</w:t>
      </w:r>
      <w:r w:rsidRPr="003167FF">
        <w:t xml:space="preserve">s </w:t>
      </w:r>
      <w:r w:rsidRPr="003167FF">
        <w:rPr>
          <w:lang w:eastAsia="zh-CN"/>
        </w:rPr>
        <w:t>VAL user</w:t>
      </w:r>
      <w:r w:rsidRPr="003167FF">
        <w:t xml:space="preserve"> </w:t>
      </w:r>
      <w:r w:rsidRPr="003167FF">
        <w:rPr>
          <w:lang w:eastAsia="zh-CN"/>
        </w:rPr>
        <w:t xml:space="preserve">profile </w:t>
      </w:r>
      <w:r w:rsidRPr="003167FF">
        <w:t>data</w:t>
      </w:r>
      <w:r w:rsidRPr="003167FF">
        <w:rPr>
          <w:lang w:eastAsia="zh-CN"/>
        </w:rPr>
        <w:t xml:space="preserve"> to the network</w:t>
      </w:r>
    </w:p>
    <w:p w14:paraId="08033926" w14:textId="77777777" w:rsidR="00312C76" w:rsidRPr="003167FF" w:rsidRDefault="00312C76" w:rsidP="00312C76">
      <w:pPr>
        <w:pStyle w:val="B1"/>
      </w:pPr>
      <w:r w:rsidRPr="003167FF">
        <w:t>1.</w:t>
      </w:r>
      <w:r w:rsidRPr="003167FF">
        <w:tab/>
        <w:t>The configuration management client is triggered (e.g. by user interaction operation) to up</w:t>
      </w:r>
      <w:r w:rsidRPr="003167FF">
        <w:rPr>
          <w:lang w:eastAsia="zh-CN"/>
        </w:rPr>
        <w:t>date</w:t>
      </w:r>
      <w:r w:rsidRPr="003167FF">
        <w:t xml:space="preserve"> the VAL user </w:t>
      </w:r>
      <w:r w:rsidRPr="003167FF">
        <w:rPr>
          <w:lang w:eastAsia="zh-CN"/>
        </w:rPr>
        <w:t xml:space="preserve">profile </w:t>
      </w:r>
      <w:r w:rsidRPr="003167FF">
        <w:t>data on the configuration management server.</w:t>
      </w:r>
    </w:p>
    <w:p w14:paraId="7EB41987" w14:textId="77777777" w:rsidR="00312C76" w:rsidRPr="003167FF" w:rsidRDefault="00312C76" w:rsidP="00312C76">
      <w:pPr>
        <w:pStyle w:val="B1"/>
      </w:pPr>
      <w:r w:rsidRPr="003167FF">
        <w:t>2.</w:t>
      </w:r>
      <w:r w:rsidRPr="003167FF">
        <w:tab/>
        <w:t>The configuration management client sends up</w:t>
      </w:r>
      <w:r w:rsidRPr="003167FF">
        <w:rPr>
          <w:lang w:eastAsia="zh-CN"/>
        </w:rPr>
        <w:t>date</w:t>
      </w:r>
      <w:r w:rsidRPr="003167FF">
        <w:t xml:space="preserve"> VAL user profile data request to the configuration management server</w:t>
      </w:r>
      <w:r w:rsidRPr="003167FF">
        <w:rPr>
          <w:lang w:eastAsia="zh-CN"/>
        </w:rPr>
        <w:t>, which includes</w:t>
      </w:r>
      <w:r w:rsidRPr="003167FF">
        <w:t xml:space="preserve"> the </w:t>
      </w:r>
      <w:r w:rsidRPr="003167FF">
        <w:rPr>
          <w:lang w:eastAsia="zh-CN"/>
        </w:rPr>
        <w:t>VAL user</w:t>
      </w:r>
      <w:r w:rsidRPr="003167FF">
        <w:t xml:space="preserve"> profile data to be up</w:t>
      </w:r>
      <w:r w:rsidRPr="003167FF">
        <w:rPr>
          <w:lang w:eastAsia="zh-CN"/>
        </w:rPr>
        <w:t>dated</w:t>
      </w:r>
      <w:r w:rsidRPr="003167FF">
        <w:t>.</w:t>
      </w:r>
    </w:p>
    <w:p w14:paraId="5E444F1F" w14:textId="77777777" w:rsidR="00312C76" w:rsidRPr="003167FF" w:rsidRDefault="00312C76" w:rsidP="00312C76">
      <w:pPr>
        <w:pStyle w:val="B1"/>
      </w:pPr>
      <w:r w:rsidRPr="003167FF">
        <w:t>3.</w:t>
      </w:r>
      <w:r w:rsidRPr="003167FF">
        <w:tab/>
        <w:t>The configuration management server stores the received VAL user profile data.</w:t>
      </w:r>
    </w:p>
    <w:p w14:paraId="7D9C347F" w14:textId="77777777" w:rsidR="00312C76" w:rsidRPr="003167FF" w:rsidRDefault="00312C76" w:rsidP="00312C76">
      <w:pPr>
        <w:pStyle w:val="B1"/>
      </w:pPr>
      <w:r w:rsidRPr="003167FF">
        <w:t>4.</w:t>
      </w:r>
      <w:r w:rsidRPr="003167FF">
        <w:tab/>
        <w:t>The configuration management server sends up</w:t>
      </w:r>
      <w:r w:rsidRPr="003167FF">
        <w:rPr>
          <w:lang w:eastAsia="zh-CN"/>
        </w:rPr>
        <w:t>date</w:t>
      </w:r>
      <w:r w:rsidRPr="003167FF">
        <w:t xml:space="preserve"> VAL user profile data response to the configuration management client to confirm the VAL user profile data up</w:t>
      </w:r>
      <w:r w:rsidRPr="003167FF">
        <w:rPr>
          <w:lang w:eastAsia="zh-CN"/>
        </w:rPr>
        <w:t>date</w:t>
      </w:r>
      <w:r w:rsidRPr="003167FF">
        <w:t xml:space="preserve"> is complete.</w:t>
      </w:r>
    </w:p>
    <w:p w14:paraId="6C96DCFA" w14:textId="77777777" w:rsidR="00312C76" w:rsidRPr="003167FF" w:rsidRDefault="00312C76" w:rsidP="00312C76">
      <w:pPr>
        <w:pStyle w:val="NO"/>
        <w:rPr>
          <w:noProof/>
        </w:rPr>
      </w:pPr>
      <w:bookmarkStart w:id="1203" w:name="_Toc433209671"/>
      <w:bookmarkStart w:id="1204" w:name="_Toc453260196"/>
      <w:bookmarkStart w:id="1205" w:name="_Toc453261083"/>
      <w:bookmarkStart w:id="1206" w:name="_Toc453279828"/>
      <w:bookmarkStart w:id="1207" w:name="_Toc459375166"/>
      <w:r w:rsidRPr="003167FF">
        <w:rPr>
          <w:lang w:eastAsia="zh-CN"/>
        </w:rPr>
        <w:t>NOTE:</w:t>
      </w:r>
      <w:r w:rsidRPr="003167FF">
        <w:rPr>
          <w:lang w:eastAsia="zh-CN"/>
        </w:rPr>
        <w:tab/>
        <w:t>The updated VAL user profile data could be for a specific VAL user profile, a specific parameter in an VAL user profile, a set of VAL user profiles, or all the VAL user profiles for the VAL user ID and VAL UE ID. VAL user profile data is defined per VAL service.</w:t>
      </w:r>
    </w:p>
    <w:p w14:paraId="72A851F0" w14:textId="77777777" w:rsidR="00312C76" w:rsidRPr="003167FF" w:rsidRDefault="00312C76" w:rsidP="00312C76">
      <w:pPr>
        <w:pStyle w:val="Heading4"/>
      </w:pPr>
      <w:bookmarkStart w:id="1208" w:name="_Toc155355700"/>
      <w:bookmarkEnd w:id="1203"/>
      <w:bookmarkEnd w:id="1204"/>
      <w:bookmarkEnd w:id="1205"/>
      <w:bookmarkEnd w:id="1206"/>
      <w:bookmarkEnd w:id="1207"/>
      <w:r w:rsidRPr="003167FF">
        <w:lastRenderedPageBreak/>
        <w:t>11.3.4.5</w:t>
      </w:r>
      <w:r w:rsidRPr="003167FF">
        <w:tab/>
        <w:t>Updated user profile subscription procedure</w:t>
      </w:r>
      <w:bookmarkEnd w:id="1208"/>
    </w:p>
    <w:p w14:paraId="3E5C4C6A" w14:textId="77777777" w:rsidR="00312C76" w:rsidRPr="003167FF" w:rsidRDefault="00312C76" w:rsidP="00312C76">
      <w:pPr>
        <w:rPr>
          <w:lang w:eastAsia="zh-CN"/>
        </w:rPr>
      </w:pPr>
      <w:r w:rsidRPr="003167FF">
        <w:rPr>
          <w:lang w:eastAsia="zh-CN"/>
        </w:rPr>
        <w:t xml:space="preserve">Figure 11.3.4.5-1 illustrates the high level procedure for obtaining </w:t>
      </w:r>
      <w:r w:rsidRPr="003167FF">
        <w:t xml:space="preserve">updated user profile data based on </w:t>
      </w:r>
      <w:r w:rsidRPr="003167FF">
        <w:rPr>
          <w:lang w:eastAsia="zh-CN"/>
        </w:rPr>
        <w:t>subscription request.</w:t>
      </w:r>
    </w:p>
    <w:p w14:paraId="75EC4B75" w14:textId="77777777" w:rsidR="00312C76" w:rsidRPr="003167FF" w:rsidRDefault="00312C76" w:rsidP="00312C76">
      <w:pPr>
        <w:pStyle w:val="TH"/>
        <w:rPr>
          <w:lang w:eastAsia="zh-CN"/>
        </w:rPr>
      </w:pPr>
      <w:r w:rsidRPr="003167FF">
        <w:object w:dxaOrig="6020" w:dyaOrig="3667" w14:anchorId="515021F4">
          <v:shape id="_x0000_i1110" type="#_x0000_t75" style="width:300.5pt;height:183.1pt" o:ole="">
            <v:imagedata r:id="rId181" o:title=""/>
          </v:shape>
          <o:OLEObject Type="Embed" ProgID="Visio.Drawing.11" ShapeID="_x0000_i1110" DrawAspect="Content" ObjectID="_1765969049" r:id="rId182"/>
        </w:object>
      </w:r>
    </w:p>
    <w:p w14:paraId="0517B640" w14:textId="77777777" w:rsidR="00312C76" w:rsidRPr="003167FF" w:rsidRDefault="00312C76" w:rsidP="00312C76">
      <w:pPr>
        <w:pStyle w:val="TF"/>
        <w:rPr>
          <w:lang w:eastAsia="zh-CN"/>
        </w:rPr>
      </w:pPr>
      <w:r w:rsidRPr="003167FF">
        <w:rPr>
          <w:lang w:eastAsia="zh-CN"/>
        </w:rPr>
        <w:t xml:space="preserve">Figure 11.3.4.5-1: </w:t>
      </w:r>
      <w:r w:rsidRPr="003167FF">
        <w:t>Updated user profile subscription</w:t>
      </w:r>
      <w:r w:rsidRPr="003167FF">
        <w:rPr>
          <w:lang w:eastAsia="zh-CN"/>
        </w:rPr>
        <w:t xml:space="preserve"> procedure</w:t>
      </w:r>
    </w:p>
    <w:p w14:paraId="79B77AB5" w14:textId="77777777" w:rsidR="00312C76" w:rsidRPr="003167FF" w:rsidRDefault="00312C76" w:rsidP="00312C76">
      <w:pPr>
        <w:pStyle w:val="B1"/>
        <w:rPr>
          <w:lang w:eastAsia="zh-CN"/>
        </w:rPr>
      </w:pPr>
      <w:r w:rsidRPr="003167FF">
        <w:rPr>
          <w:lang w:eastAsia="zh-CN"/>
        </w:rPr>
        <w:t>1</w:t>
      </w:r>
      <w:r w:rsidRPr="003167FF">
        <w:t>.</w:t>
      </w:r>
      <w:r w:rsidRPr="003167FF">
        <w:tab/>
        <w:t>Configuration management client or VAL server</w:t>
      </w:r>
      <w:r w:rsidRPr="003167FF">
        <w:rPr>
          <w:lang w:eastAsia="zh-CN"/>
        </w:rPr>
        <w:t xml:space="preserve"> sends an </w:t>
      </w:r>
      <w:r w:rsidRPr="003167FF">
        <w:t>updated user profile subscription</w:t>
      </w:r>
      <w:r w:rsidRPr="003167FF">
        <w:rPr>
          <w:lang w:eastAsia="zh-CN"/>
        </w:rPr>
        <w:t xml:space="preserve"> request to the configuration management server to subscribe any updates to user profile</w:t>
      </w:r>
      <w:r w:rsidRPr="003167FF">
        <w:t xml:space="preserve"> </w:t>
      </w:r>
      <w:r w:rsidRPr="003167FF">
        <w:rPr>
          <w:lang w:eastAsia="zh-CN"/>
        </w:rPr>
        <w:t>of one or more VAL users or VAL UEs.</w:t>
      </w:r>
    </w:p>
    <w:p w14:paraId="0EEB5A35" w14:textId="77777777" w:rsidR="00312C76" w:rsidRPr="003167FF" w:rsidRDefault="00312C76" w:rsidP="00312C76">
      <w:pPr>
        <w:pStyle w:val="B1"/>
        <w:rPr>
          <w:lang w:eastAsia="zh-CN"/>
        </w:rPr>
      </w:pPr>
      <w:r w:rsidRPr="003167FF">
        <w:rPr>
          <w:lang w:eastAsia="zh-CN"/>
        </w:rPr>
        <w:t>2</w:t>
      </w:r>
      <w:r w:rsidRPr="003167FF">
        <w:t>.</w:t>
      </w:r>
      <w:r w:rsidRPr="003167FF">
        <w:tab/>
      </w:r>
      <w:r w:rsidRPr="003167FF">
        <w:rPr>
          <w:lang w:eastAsia="zh-CN"/>
        </w:rPr>
        <w:t xml:space="preserve">The configuration management server shall check if the </w:t>
      </w:r>
      <w:r w:rsidRPr="003167FF">
        <w:t>configuration management client</w:t>
      </w:r>
      <w:r w:rsidRPr="003167FF">
        <w:rPr>
          <w:lang w:eastAsia="zh-CN"/>
        </w:rPr>
        <w:t xml:space="preserve"> or VAL server is authorized to initiate the updated user profile</w:t>
      </w:r>
      <w:r w:rsidRPr="003167FF">
        <w:t xml:space="preserve"> </w:t>
      </w:r>
      <w:r w:rsidRPr="003167FF">
        <w:rPr>
          <w:lang w:eastAsia="zh-CN"/>
        </w:rPr>
        <w:t>subscription</w:t>
      </w:r>
      <w:r w:rsidRPr="003167FF">
        <w:t xml:space="preserve"> </w:t>
      </w:r>
      <w:r w:rsidRPr="003167FF">
        <w:rPr>
          <w:lang w:eastAsia="zh-CN"/>
        </w:rPr>
        <w:t xml:space="preserve">request. </w:t>
      </w:r>
    </w:p>
    <w:p w14:paraId="75F05ED2" w14:textId="77777777" w:rsidR="00312C76" w:rsidRPr="003167FF" w:rsidRDefault="00312C76" w:rsidP="00312C76">
      <w:pPr>
        <w:pStyle w:val="B1"/>
        <w:rPr>
          <w:lang w:eastAsia="zh-CN"/>
        </w:rPr>
      </w:pPr>
      <w:r w:rsidRPr="003167FF">
        <w:rPr>
          <w:lang w:eastAsia="zh-CN"/>
        </w:rPr>
        <w:t>3</w:t>
      </w:r>
      <w:r w:rsidRPr="003167FF">
        <w:t>.</w:t>
      </w:r>
      <w:r w:rsidRPr="003167FF">
        <w:tab/>
      </w:r>
      <w:r w:rsidRPr="003167FF">
        <w:rPr>
          <w:lang w:eastAsia="zh-CN"/>
        </w:rPr>
        <w:t xml:space="preserve">The configuration management </w:t>
      </w:r>
      <w:r w:rsidRPr="003167FF">
        <w:t xml:space="preserve">server </w:t>
      </w:r>
      <w:r w:rsidRPr="003167FF">
        <w:rPr>
          <w:lang w:eastAsia="zh-CN"/>
        </w:rPr>
        <w:t xml:space="preserve">replies with a updated user profile subscription response </w:t>
      </w:r>
      <w:r w:rsidRPr="003167FF">
        <w:t>indicating</w:t>
      </w:r>
      <w:r w:rsidRPr="003167FF">
        <w:rPr>
          <w:lang w:eastAsia="zh-CN"/>
        </w:rPr>
        <w:t xml:space="preserve"> the subscription status.</w:t>
      </w:r>
    </w:p>
    <w:p w14:paraId="217287A4" w14:textId="77777777" w:rsidR="00312C76" w:rsidRPr="003167FF" w:rsidRDefault="00312C76" w:rsidP="00312C76">
      <w:pPr>
        <w:rPr>
          <w:lang w:eastAsia="zh-CN"/>
        </w:rPr>
      </w:pPr>
      <w:r w:rsidRPr="003167FF">
        <w:rPr>
          <w:lang w:eastAsia="zh-CN"/>
        </w:rPr>
        <w:t>Figure 11</w:t>
      </w:r>
      <w:r w:rsidRPr="003167FF">
        <w:t>.3.4.5</w:t>
      </w:r>
      <w:r w:rsidRPr="003167FF">
        <w:rPr>
          <w:lang w:eastAsia="zh-CN"/>
        </w:rPr>
        <w:t xml:space="preserve">-2 illustrates the high level procedure of updated </w:t>
      </w:r>
      <w:r w:rsidRPr="003167FF">
        <w:t>user profile notification event</w:t>
      </w:r>
      <w:r w:rsidRPr="003167FF">
        <w:rPr>
          <w:lang w:eastAsia="zh-CN"/>
        </w:rPr>
        <w:t>.</w:t>
      </w:r>
    </w:p>
    <w:p w14:paraId="41CA610A" w14:textId="77777777" w:rsidR="00312C76" w:rsidRPr="003167FF" w:rsidRDefault="00312C76" w:rsidP="00312C76">
      <w:pPr>
        <w:pStyle w:val="TH"/>
      </w:pPr>
      <w:r w:rsidRPr="003167FF">
        <w:rPr>
          <w:lang w:eastAsia="zh-CN"/>
        </w:rPr>
        <w:object w:dxaOrig="6048" w:dyaOrig="2278" w14:anchorId="0A336217">
          <v:shape id="_x0000_i1111" type="#_x0000_t75" style="width:301.3pt;height:114.05pt" o:ole="">
            <v:imagedata r:id="rId183" o:title=""/>
          </v:shape>
          <o:OLEObject Type="Embed" ProgID="Visio.Drawing.11" ShapeID="_x0000_i1111" DrawAspect="Content" ObjectID="_1765969050" r:id="rId184"/>
        </w:object>
      </w:r>
    </w:p>
    <w:p w14:paraId="0BF99AE5" w14:textId="77777777" w:rsidR="00312C76" w:rsidRPr="003167FF" w:rsidRDefault="00312C76" w:rsidP="00312C76">
      <w:pPr>
        <w:pStyle w:val="TF"/>
        <w:rPr>
          <w:lang w:eastAsia="zh-CN"/>
        </w:rPr>
      </w:pPr>
      <w:r w:rsidRPr="003167FF">
        <w:rPr>
          <w:lang w:eastAsia="zh-CN"/>
        </w:rPr>
        <w:t>Figure 11</w:t>
      </w:r>
      <w:r w:rsidRPr="003167FF">
        <w:t>.3.4.5</w:t>
      </w:r>
      <w:r w:rsidRPr="003167FF">
        <w:rPr>
          <w:lang w:eastAsia="zh-CN"/>
        </w:rPr>
        <w:t>-2: Updated user profile notification</w:t>
      </w:r>
    </w:p>
    <w:p w14:paraId="01B80A01" w14:textId="77777777" w:rsidR="00312C76" w:rsidRPr="003167FF" w:rsidRDefault="00312C76" w:rsidP="00312C76">
      <w:pPr>
        <w:pStyle w:val="B1"/>
        <w:rPr>
          <w:lang w:eastAsia="zh-CN"/>
        </w:rPr>
      </w:pPr>
      <w:r w:rsidRPr="003167FF">
        <w:t>1.</w:t>
      </w:r>
      <w:r w:rsidRPr="003167FF">
        <w:tab/>
      </w:r>
      <w:r w:rsidRPr="003167FF">
        <w:rPr>
          <w:lang w:eastAsia="zh-CN"/>
        </w:rPr>
        <w:t xml:space="preserve">The configuration management server sends the updated user profile notification including the changes to user profile of one or more VAL users or VAL UEs to the </w:t>
      </w:r>
      <w:r w:rsidRPr="003167FF">
        <w:t>configuration management client</w:t>
      </w:r>
      <w:r w:rsidRPr="003167FF">
        <w:rPr>
          <w:lang w:eastAsia="zh-CN"/>
        </w:rPr>
        <w:t xml:space="preserve"> or VAL server.</w:t>
      </w:r>
    </w:p>
    <w:p w14:paraId="0C646E6E" w14:textId="77777777" w:rsidR="00312C76" w:rsidRPr="003167FF" w:rsidRDefault="00312C76" w:rsidP="00312C76">
      <w:pPr>
        <w:pStyle w:val="NO"/>
        <w:rPr>
          <w:lang w:eastAsia="zh-CN"/>
        </w:rPr>
      </w:pPr>
      <w:r w:rsidRPr="003167FF">
        <w:rPr>
          <w:lang w:eastAsia="zh-CN"/>
        </w:rPr>
        <w:t>NOTE:</w:t>
      </w:r>
      <w:r w:rsidRPr="003167FF">
        <w:rPr>
          <w:lang w:eastAsia="zh-CN"/>
        </w:rPr>
        <w:tab/>
        <w:t>Updated user profile notification is based on the subscription.</w:t>
      </w:r>
    </w:p>
    <w:p w14:paraId="03ED2FEF" w14:textId="77777777" w:rsidR="00312C76" w:rsidRPr="003167FF" w:rsidRDefault="00312C76" w:rsidP="00312C76">
      <w:pPr>
        <w:pStyle w:val="Heading3"/>
      </w:pPr>
      <w:bookmarkStart w:id="1209" w:name="_Toc155355701"/>
      <w:r w:rsidRPr="003167FF">
        <w:t>11.</w:t>
      </w:r>
      <w:r w:rsidRPr="003167FF">
        <w:rPr>
          <w:lang w:eastAsia="zh-CN"/>
        </w:rPr>
        <w:t>3.5</w:t>
      </w:r>
      <w:r w:rsidRPr="003167FF">
        <w:tab/>
      </w:r>
      <w:r w:rsidRPr="003167FF">
        <w:rPr>
          <w:lang w:eastAsia="zh-CN"/>
        </w:rPr>
        <w:t>VAL</w:t>
      </w:r>
      <w:r w:rsidRPr="003167FF">
        <w:t xml:space="preserve"> service data</w:t>
      </w:r>
      <w:bookmarkEnd w:id="1209"/>
    </w:p>
    <w:p w14:paraId="3D54903F" w14:textId="77777777" w:rsidR="00312C76" w:rsidRPr="003167FF" w:rsidRDefault="00312C76" w:rsidP="00312C76">
      <w:pPr>
        <w:pStyle w:val="Heading4"/>
      </w:pPr>
      <w:bookmarkStart w:id="1210" w:name="_Toc83124514"/>
      <w:bookmarkStart w:id="1211" w:name="_Toc155355702"/>
      <w:r w:rsidRPr="003167FF">
        <w:t>11.3.5.1</w:t>
      </w:r>
      <w:r w:rsidRPr="003167FF">
        <w:tab/>
      </w:r>
      <w:r w:rsidRPr="003167FF">
        <w:rPr>
          <w:lang w:eastAsia="zh-CN"/>
        </w:rPr>
        <w:t>General</w:t>
      </w:r>
      <w:bookmarkEnd w:id="1210"/>
      <w:bookmarkEnd w:id="1211"/>
    </w:p>
    <w:p w14:paraId="702EA6D1" w14:textId="77777777" w:rsidR="00312C76" w:rsidRPr="003167FF" w:rsidRDefault="00312C76" w:rsidP="00312C76">
      <w:r w:rsidRPr="003167FF">
        <w:t xml:space="preserve">The </w:t>
      </w:r>
      <w:r w:rsidRPr="003167FF">
        <w:rPr>
          <w:lang w:eastAsia="zh-CN"/>
        </w:rPr>
        <w:t>VAL service</w:t>
      </w:r>
      <w:r w:rsidRPr="003167FF">
        <w:t xml:space="preserve"> data related procedures are described in the following subclauses.</w:t>
      </w:r>
    </w:p>
    <w:p w14:paraId="48C28262" w14:textId="77777777" w:rsidR="00312C76" w:rsidRPr="003167FF" w:rsidRDefault="00312C76" w:rsidP="00312C76">
      <w:pPr>
        <w:pStyle w:val="Heading4"/>
      </w:pPr>
      <w:bookmarkStart w:id="1212" w:name="_Toc83124515"/>
      <w:bookmarkStart w:id="1213" w:name="_Toc155355703"/>
      <w:r w:rsidRPr="003167FF">
        <w:lastRenderedPageBreak/>
        <w:t>11.</w:t>
      </w:r>
      <w:r w:rsidRPr="003167FF">
        <w:rPr>
          <w:lang w:eastAsia="zh-CN"/>
        </w:rPr>
        <w:t>3</w:t>
      </w:r>
      <w:r w:rsidRPr="003167FF">
        <w:t>.5.2</w:t>
      </w:r>
      <w:r w:rsidRPr="003167FF">
        <w:tab/>
        <w:t>Procedures</w:t>
      </w:r>
      <w:bookmarkEnd w:id="1212"/>
      <w:bookmarkEnd w:id="1213"/>
    </w:p>
    <w:p w14:paraId="6910B726" w14:textId="77777777" w:rsidR="00312C76" w:rsidRPr="003167FF" w:rsidRDefault="00312C76" w:rsidP="00312C76">
      <w:r w:rsidRPr="003167FF">
        <w:t xml:space="preserve">The procedure for </w:t>
      </w:r>
      <w:r w:rsidRPr="003167FF">
        <w:rPr>
          <w:lang w:eastAsia="zh-CN"/>
        </w:rPr>
        <w:t>consumer</w:t>
      </w:r>
      <w:r w:rsidRPr="003167FF">
        <w:t xml:space="preserve"> (e.g. group management server) obtaining the </w:t>
      </w:r>
      <w:r w:rsidRPr="003167FF">
        <w:rPr>
          <w:lang w:eastAsia="zh-CN"/>
        </w:rPr>
        <w:t xml:space="preserve">VAL </w:t>
      </w:r>
      <w:r w:rsidRPr="003167FF">
        <w:t>service data is illustrated in figure 11.3.5.2-1.</w:t>
      </w:r>
    </w:p>
    <w:p w14:paraId="414F2CEF" w14:textId="77777777" w:rsidR="00312C76" w:rsidRPr="003167FF" w:rsidRDefault="00312C76" w:rsidP="00312C76">
      <w:pPr>
        <w:rPr>
          <w:lang w:eastAsia="zh-CN"/>
        </w:rPr>
      </w:pPr>
      <w:r w:rsidRPr="003167FF">
        <w:rPr>
          <w:lang w:eastAsia="zh-CN"/>
        </w:rPr>
        <w:t>Pre-conditions:</w:t>
      </w:r>
    </w:p>
    <w:p w14:paraId="157B9788" w14:textId="77777777" w:rsidR="00312C76" w:rsidRPr="003167FF" w:rsidRDefault="00312C76" w:rsidP="00312C76">
      <w:pPr>
        <w:pStyle w:val="B1"/>
      </w:pPr>
      <w:r w:rsidRPr="003167FF">
        <w:t>-</w:t>
      </w:r>
      <w:r w:rsidRPr="003167FF">
        <w:tab/>
        <w:t>The consumer has the secure access to the configuration management server.</w:t>
      </w:r>
    </w:p>
    <w:p w14:paraId="4170F38E" w14:textId="77777777" w:rsidR="00312C76" w:rsidRPr="003167FF" w:rsidRDefault="00312C76" w:rsidP="00312C76">
      <w:pPr>
        <w:pStyle w:val="B1"/>
      </w:pPr>
      <w:r w:rsidRPr="003167FF">
        <w:t>-</w:t>
      </w:r>
      <w:r w:rsidRPr="003167FF">
        <w:tab/>
        <w:t>The configuration management server has VAL service data maintained for VAL UE or user.</w:t>
      </w:r>
    </w:p>
    <w:p w14:paraId="253C5C70" w14:textId="77777777" w:rsidR="00312C76" w:rsidRPr="003167FF" w:rsidRDefault="00312C76" w:rsidP="00312C76">
      <w:pPr>
        <w:pStyle w:val="TH"/>
        <w:rPr>
          <w:lang w:eastAsia="zh-CN"/>
        </w:rPr>
      </w:pPr>
      <w:r w:rsidRPr="003167FF">
        <w:object w:dxaOrig="4860" w:dyaOrig="2370" w14:anchorId="7046B4AA">
          <v:shape id="_x0000_i1112" type="#_x0000_t75" style="width:242.65pt;height:118.2pt" o:ole="">
            <v:imagedata r:id="rId185" o:title=""/>
          </v:shape>
          <o:OLEObject Type="Embed" ProgID="Visio.Drawing.11" ShapeID="_x0000_i1112" DrawAspect="Content" ObjectID="_1765969051" r:id="rId186"/>
        </w:object>
      </w:r>
    </w:p>
    <w:p w14:paraId="17B303F7" w14:textId="77777777" w:rsidR="00312C76" w:rsidRPr="003167FF" w:rsidRDefault="00312C76" w:rsidP="00312C76">
      <w:pPr>
        <w:pStyle w:val="TF"/>
        <w:rPr>
          <w:lang w:eastAsia="zh-CN"/>
        </w:rPr>
      </w:pPr>
      <w:r w:rsidRPr="003167FF">
        <w:t>Figure 11.</w:t>
      </w:r>
      <w:r w:rsidRPr="003167FF">
        <w:rPr>
          <w:lang w:eastAsia="zh-CN"/>
        </w:rPr>
        <w:t>3</w:t>
      </w:r>
      <w:r w:rsidRPr="003167FF">
        <w:t>.</w:t>
      </w:r>
      <w:r w:rsidRPr="003167FF">
        <w:rPr>
          <w:lang w:eastAsia="zh-CN"/>
        </w:rPr>
        <w:t>5.2</w:t>
      </w:r>
      <w:r w:rsidRPr="003167FF">
        <w:t>-1: O</w:t>
      </w:r>
      <w:r w:rsidRPr="003167FF">
        <w:rPr>
          <w:lang w:eastAsia="zh-CN"/>
        </w:rPr>
        <w:t>btains the VAL service data for VAL UE(s) or VAL user(s)</w:t>
      </w:r>
    </w:p>
    <w:p w14:paraId="49ABD4F3" w14:textId="77777777" w:rsidR="00312C76" w:rsidRPr="003167FF" w:rsidRDefault="00312C76" w:rsidP="00312C76">
      <w:pPr>
        <w:pStyle w:val="B1"/>
        <w:rPr>
          <w:lang w:eastAsia="zh-CN"/>
        </w:rPr>
      </w:pPr>
      <w:r w:rsidRPr="003167FF">
        <w:rPr>
          <w:lang w:eastAsia="zh-CN"/>
        </w:rPr>
        <w:t>1.</w:t>
      </w:r>
      <w:r w:rsidRPr="003167FF">
        <w:rPr>
          <w:lang w:eastAsia="zh-CN"/>
        </w:rPr>
        <w:tab/>
        <w:t>The consumer</w:t>
      </w:r>
      <w:r w:rsidRPr="003167FF">
        <w:t xml:space="preserve"> (e.g. group management server) </w:t>
      </w:r>
      <w:r w:rsidRPr="003167FF">
        <w:rPr>
          <w:lang w:eastAsia="zh-CN"/>
        </w:rPr>
        <w:t>sends a get VAL service request to the configuration management server for obtaining VAL service data. The request includes a list of VAL UE IDs or VAL user IDs and/or a VAL service ID list as service data retrieval filters.</w:t>
      </w:r>
    </w:p>
    <w:p w14:paraId="60154D49" w14:textId="77777777" w:rsidR="00312C76" w:rsidRPr="003167FF" w:rsidRDefault="00312C76" w:rsidP="00312C76">
      <w:pPr>
        <w:pStyle w:val="B1"/>
        <w:rPr>
          <w:lang w:eastAsia="zh-CN"/>
        </w:rPr>
      </w:pPr>
      <w:r w:rsidRPr="003167FF">
        <w:rPr>
          <w:lang w:eastAsia="zh-CN"/>
        </w:rPr>
        <w:t>2.</w:t>
      </w:r>
      <w:r w:rsidRPr="003167FF">
        <w:rPr>
          <w:lang w:eastAsia="zh-CN"/>
        </w:rPr>
        <w:tab/>
        <w:t>The configuration server retrieves the VAL service data for the requested VAL UEs or users or VAL services and sends get VAL service response to the consumer</w:t>
      </w:r>
      <w:r w:rsidRPr="003167FF">
        <w:t xml:space="preserve"> (e.g. group management server) with the discovered list of VAL service data</w:t>
      </w:r>
      <w:r w:rsidRPr="003167FF">
        <w:rPr>
          <w:lang w:eastAsia="zh-CN"/>
        </w:rPr>
        <w:t>.</w:t>
      </w:r>
    </w:p>
    <w:p w14:paraId="2C42CFA6" w14:textId="77777777" w:rsidR="00312C76" w:rsidRPr="003167FF" w:rsidRDefault="00312C76" w:rsidP="00312C76">
      <w:pPr>
        <w:pStyle w:val="Heading2"/>
      </w:pPr>
      <w:bookmarkStart w:id="1214" w:name="_Toc155355704"/>
      <w:r w:rsidRPr="003167FF">
        <w:t>11.4</w:t>
      </w:r>
      <w:r w:rsidRPr="003167FF">
        <w:tab/>
        <w:t>SEAL APIs for configuration management</w:t>
      </w:r>
      <w:bookmarkEnd w:id="1214"/>
    </w:p>
    <w:p w14:paraId="1A24DCE3" w14:textId="77777777" w:rsidR="00312C76" w:rsidRPr="003167FF" w:rsidRDefault="00312C76" w:rsidP="00312C76">
      <w:pPr>
        <w:pStyle w:val="Heading3"/>
      </w:pPr>
      <w:bookmarkStart w:id="1215" w:name="_Toc155355705"/>
      <w:r w:rsidRPr="003167FF">
        <w:t>11.4.1</w:t>
      </w:r>
      <w:r w:rsidRPr="003167FF">
        <w:tab/>
        <w:t>General</w:t>
      </w:r>
      <w:bookmarkEnd w:id="1215"/>
    </w:p>
    <w:p w14:paraId="133AB22E" w14:textId="77777777" w:rsidR="00312C76" w:rsidRPr="003167FF" w:rsidRDefault="00312C76" w:rsidP="00312C76">
      <w:r w:rsidRPr="003167FF">
        <w:t>Table 11.4.1-1 illustrates the SEAL APIs for configuration management.</w:t>
      </w:r>
    </w:p>
    <w:p w14:paraId="4DD24DA6" w14:textId="77777777" w:rsidR="00312C76" w:rsidRPr="003167FF" w:rsidRDefault="00312C76" w:rsidP="00312C76">
      <w:pPr>
        <w:pStyle w:val="TH"/>
        <w:rPr>
          <w:rFonts w:eastAsia="SimSun"/>
          <w:lang w:eastAsia="zh-CN"/>
        </w:rPr>
      </w:pPr>
      <w:r w:rsidRPr="003167FF">
        <w:t>Table 11.4.1-1: List of SEAL APIs for configuration management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12C76" w:rsidRPr="003167FF" w14:paraId="435C7821" w14:textId="77777777" w:rsidTr="007E0BCD">
        <w:tc>
          <w:tcPr>
            <w:tcW w:w="3369" w:type="dxa"/>
            <w:shd w:val="clear" w:color="auto" w:fill="auto"/>
          </w:tcPr>
          <w:p w14:paraId="17F9C953" w14:textId="77777777" w:rsidR="00312C76" w:rsidRPr="003167FF" w:rsidRDefault="00312C76" w:rsidP="007E0BCD">
            <w:pPr>
              <w:pStyle w:val="TAH"/>
            </w:pPr>
            <w:r w:rsidRPr="003167FF">
              <w:t>API Name</w:t>
            </w:r>
          </w:p>
        </w:tc>
        <w:tc>
          <w:tcPr>
            <w:tcW w:w="2835" w:type="dxa"/>
            <w:shd w:val="clear" w:color="auto" w:fill="auto"/>
          </w:tcPr>
          <w:p w14:paraId="64AD3DD5" w14:textId="77777777" w:rsidR="00312C76" w:rsidRPr="003167FF" w:rsidRDefault="00312C76" w:rsidP="007E0BCD">
            <w:pPr>
              <w:pStyle w:val="TAH"/>
            </w:pPr>
            <w:r w:rsidRPr="003167FF">
              <w:t>API Operations</w:t>
            </w:r>
          </w:p>
        </w:tc>
        <w:tc>
          <w:tcPr>
            <w:tcW w:w="1984" w:type="dxa"/>
            <w:shd w:val="clear" w:color="auto" w:fill="auto"/>
          </w:tcPr>
          <w:p w14:paraId="6529F58F" w14:textId="77777777" w:rsidR="00312C76" w:rsidRPr="003167FF" w:rsidRDefault="00312C76" w:rsidP="007E0BCD">
            <w:pPr>
              <w:pStyle w:val="TAH"/>
            </w:pPr>
            <w:r w:rsidRPr="003167FF">
              <w:t>Known Consumer(s)</w:t>
            </w:r>
          </w:p>
        </w:tc>
        <w:tc>
          <w:tcPr>
            <w:tcW w:w="1667" w:type="dxa"/>
            <w:shd w:val="clear" w:color="auto" w:fill="auto"/>
          </w:tcPr>
          <w:p w14:paraId="15BE5F58" w14:textId="77777777" w:rsidR="00312C76" w:rsidRPr="003167FF" w:rsidRDefault="00312C76" w:rsidP="007E0BCD">
            <w:pPr>
              <w:pStyle w:val="TAH"/>
            </w:pPr>
            <w:r w:rsidRPr="003167FF">
              <w:t>Communication Type</w:t>
            </w:r>
          </w:p>
        </w:tc>
      </w:tr>
      <w:tr w:rsidR="00312C76" w:rsidRPr="003167FF" w14:paraId="66E43276" w14:textId="77777777" w:rsidTr="007E0BCD">
        <w:trPr>
          <w:trHeight w:val="136"/>
        </w:trPr>
        <w:tc>
          <w:tcPr>
            <w:tcW w:w="3369" w:type="dxa"/>
            <w:shd w:val="clear" w:color="auto" w:fill="auto"/>
          </w:tcPr>
          <w:p w14:paraId="4D795691" w14:textId="77777777" w:rsidR="00312C76" w:rsidRPr="003167FF" w:rsidRDefault="00312C76" w:rsidP="007E0BCD">
            <w:pPr>
              <w:pStyle w:val="TAL"/>
            </w:pPr>
            <w:r w:rsidRPr="003167FF">
              <w:t>SS_UserProfileRetrieval</w:t>
            </w:r>
          </w:p>
        </w:tc>
        <w:tc>
          <w:tcPr>
            <w:tcW w:w="2835" w:type="dxa"/>
            <w:shd w:val="clear" w:color="auto" w:fill="auto"/>
          </w:tcPr>
          <w:p w14:paraId="42FAC494" w14:textId="77777777" w:rsidR="00312C76" w:rsidRPr="003167FF" w:rsidRDefault="00312C76" w:rsidP="007E0BCD">
            <w:pPr>
              <w:pStyle w:val="TAL"/>
            </w:pPr>
            <w:r w:rsidRPr="003167FF">
              <w:t>Obtain_User_Profile</w:t>
            </w:r>
          </w:p>
        </w:tc>
        <w:tc>
          <w:tcPr>
            <w:tcW w:w="1984" w:type="dxa"/>
            <w:shd w:val="clear" w:color="auto" w:fill="auto"/>
          </w:tcPr>
          <w:p w14:paraId="29543BAE" w14:textId="77777777" w:rsidR="00312C76" w:rsidRPr="003167FF" w:rsidRDefault="00312C76" w:rsidP="007E0BCD">
            <w:pPr>
              <w:pStyle w:val="TAL"/>
              <w:rPr>
                <w:lang w:eastAsia="zh-CN"/>
              </w:rPr>
            </w:pPr>
            <w:r w:rsidRPr="003167FF">
              <w:t>VAL server</w:t>
            </w:r>
          </w:p>
        </w:tc>
        <w:tc>
          <w:tcPr>
            <w:tcW w:w="1667" w:type="dxa"/>
            <w:shd w:val="clear" w:color="auto" w:fill="auto"/>
          </w:tcPr>
          <w:p w14:paraId="1F825ADA" w14:textId="77777777" w:rsidR="00312C76" w:rsidRPr="003167FF" w:rsidRDefault="00312C76" w:rsidP="007E0BCD">
            <w:pPr>
              <w:pStyle w:val="TAL"/>
            </w:pPr>
            <w:r w:rsidRPr="003167FF">
              <w:t>Request /Response</w:t>
            </w:r>
          </w:p>
        </w:tc>
      </w:tr>
      <w:tr w:rsidR="00312C76" w:rsidRPr="003167FF" w14:paraId="27CD930C" w14:textId="77777777" w:rsidTr="007E0BCD">
        <w:trPr>
          <w:trHeight w:val="136"/>
        </w:trPr>
        <w:tc>
          <w:tcPr>
            <w:tcW w:w="3369" w:type="dxa"/>
            <w:vMerge w:val="restart"/>
            <w:tcBorders>
              <w:top w:val="single" w:sz="4" w:space="0" w:color="auto"/>
              <w:left w:val="single" w:sz="4" w:space="0" w:color="auto"/>
              <w:right w:val="single" w:sz="4" w:space="0" w:color="auto"/>
            </w:tcBorders>
            <w:shd w:val="clear" w:color="auto" w:fill="auto"/>
          </w:tcPr>
          <w:p w14:paraId="5B70CDD4" w14:textId="77777777" w:rsidR="00312C76" w:rsidRPr="003167FF" w:rsidRDefault="00312C76" w:rsidP="007E0BCD">
            <w:pPr>
              <w:pStyle w:val="TAL"/>
            </w:pPr>
            <w:r w:rsidRPr="003167FF">
              <w:t>SS_UserProfileEvent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1952C9D" w14:textId="77777777" w:rsidR="00312C76" w:rsidRPr="003167FF" w:rsidRDefault="00312C76" w:rsidP="007E0BCD">
            <w:pPr>
              <w:pStyle w:val="TAL"/>
            </w:pPr>
            <w:r w:rsidRPr="003167FF">
              <w:t>Subscribe_User_Profile_Update</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22DD3A69" w14:textId="77777777" w:rsidR="00312C76" w:rsidRPr="003167FF" w:rsidRDefault="00312C76" w:rsidP="007E0BCD">
            <w:pPr>
              <w:pStyle w:val="TAL"/>
            </w:pPr>
            <w:r w:rsidRPr="003167FF">
              <w:t>VAL server</w:t>
            </w:r>
          </w:p>
        </w:tc>
        <w:tc>
          <w:tcPr>
            <w:tcW w:w="1667" w:type="dxa"/>
            <w:vMerge w:val="restart"/>
            <w:tcBorders>
              <w:top w:val="single" w:sz="4" w:space="0" w:color="auto"/>
              <w:left w:val="single" w:sz="4" w:space="0" w:color="auto"/>
              <w:right w:val="single" w:sz="4" w:space="0" w:color="auto"/>
            </w:tcBorders>
            <w:shd w:val="clear" w:color="auto" w:fill="auto"/>
          </w:tcPr>
          <w:p w14:paraId="1C168A8A" w14:textId="77777777" w:rsidR="00312C76" w:rsidRPr="003167FF" w:rsidRDefault="00312C76" w:rsidP="007E0BCD">
            <w:pPr>
              <w:pStyle w:val="TAL"/>
            </w:pPr>
            <w:r w:rsidRPr="003167FF">
              <w:t>Subscribe/Notify</w:t>
            </w:r>
          </w:p>
        </w:tc>
      </w:tr>
      <w:tr w:rsidR="00312C76" w:rsidRPr="003167FF" w14:paraId="75973326" w14:textId="77777777" w:rsidTr="007E0BCD">
        <w:trPr>
          <w:trHeight w:val="136"/>
        </w:trPr>
        <w:tc>
          <w:tcPr>
            <w:tcW w:w="3369" w:type="dxa"/>
            <w:vMerge/>
            <w:tcBorders>
              <w:left w:val="single" w:sz="4" w:space="0" w:color="auto"/>
              <w:right w:val="single" w:sz="4" w:space="0" w:color="auto"/>
            </w:tcBorders>
            <w:shd w:val="clear" w:color="auto" w:fill="auto"/>
          </w:tcPr>
          <w:p w14:paraId="148EEEB5" w14:textId="77777777" w:rsidR="00312C76" w:rsidRPr="003167FF" w:rsidRDefault="00312C76" w:rsidP="007E0BCD">
            <w:pPr>
              <w:pStyle w:val="TAL"/>
            </w:pP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4A6843D6" w14:textId="77777777" w:rsidR="00312C76" w:rsidRPr="003167FF" w:rsidRDefault="00312C76" w:rsidP="007E0BCD">
            <w:pPr>
              <w:pStyle w:val="TAL"/>
            </w:pPr>
            <w:r w:rsidRPr="003167FF">
              <w:t>Notify_User_Profile_Update</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1CFF376B" w14:textId="77777777" w:rsidR="00312C76" w:rsidRPr="003167FF" w:rsidRDefault="00312C76" w:rsidP="007E0BCD">
            <w:pPr>
              <w:pStyle w:val="TAL"/>
            </w:pPr>
            <w:r w:rsidRPr="003167FF">
              <w:t>VAL server</w:t>
            </w:r>
          </w:p>
        </w:tc>
        <w:tc>
          <w:tcPr>
            <w:tcW w:w="1667" w:type="dxa"/>
            <w:vMerge/>
            <w:tcBorders>
              <w:left w:val="single" w:sz="4" w:space="0" w:color="auto"/>
              <w:right w:val="single" w:sz="4" w:space="0" w:color="auto"/>
            </w:tcBorders>
            <w:shd w:val="clear" w:color="auto" w:fill="auto"/>
          </w:tcPr>
          <w:p w14:paraId="05FDD313" w14:textId="77777777" w:rsidR="00312C76" w:rsidRPr="003167FF" w:rsidRDefault="00312C76" w:rsidP="007E0BCD">
            <w:pPr>
              <w:pStyle w:val="TAL"/>
            </w:pPr>
          </w:p>
        </w:tc>
      </w:tr>
      <w:tr w:rsidR="00312C76" w:rsidRPr="003167FF" w14:paraId="7B194949" w14:textId="77777777" w:rsidTr="007E0BCD">
        <w:trPr>
          <w:trHeight w:val="136"/>
        </w:trPr>
        <w:tc>
          <w:tcPr>
            <w:tcW w:w="3369" w:type="dxa"/>
            <w:tcBorders>
              <w:left w:val="single" w:sz="4" w:space="0" w:color="auto"/>
              <w:bottom w:val="single" w:sz="4" w:space="0" w:color="auto"/>
              <w:right w:val="single" w:sz="4" w:space="0" w:color="auto"/>
            </w:tcBorders>
            <w:shd w:val="clear" w:color="auto" w:fill="auto"/>
          </w:tcPr>
          <w:p w14:paraId="4492424C" w14:textId="77777777" w:rsidR="00312C76" w:rsidRPr="003167FF" w:rsidRDefault="00312C76" w:rsidP="007E0BCD">
            <w:pPr>
              <w:pStyle w:val="TAL"/>
            </w:pPr>
            <w:r w:rsidRPr="003167FF">
              <w:t>SS_VALServiceData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3A064370" w14:textId="77777777" w:rsidR="00312C76" w:rsidRPr="003167FF" w:rsidRDefault="00312C76" w:rsidP="007E0BCD">
            <w:pPr>
              <w:pStyle w:val="TAL"/>
            </w:pPr>
            <w:r w:rsidRPr="003167FF">
              <w:t>Obtain_VAL_Service_Data</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1D55F3C2" w14:textId="77777777" w:rsidR="00312C76" w:rsidRPr="003167FF" w:rsidRDefault="00312C76" w:rsidP="007E0BCD">
            <w:pPr>
              <w:pStyle w:val="TAL"/>
            </w:pPr>
            <w:r w:rsidRPr="003167FF">
              <w:t>group management server</w:t>
            </w:r>
          </w:p>
        </w:tc>
        <w:tc>
          <w:tcPr>
            <w:tcW w:w="1667" w:type="dxa"/>
            <w:tcBorders>
              <w:left w:val="single" w:sz="4" w:space="0" w:color="auto"/>
              <w:bottom w:val="single" w:sz="4" w:space="0" w:color="auto"/>
              <w:right w:val="single" w:sz="4" w:space="0" w:color="auto"/>
            </w:tcBorders>
            <w:shd w:val="clear" w:color="auto" w:fill="auto"/>
          </w:tcPr>
          <w:p w14:paraId="05752BAD" w14:textId="77777777" w:rsidR="00312C76" w:rsidRPr="003167FF" w:rsidRDefault="00312C76" w:rsidP="007E0BCD">
            <w:pPr>
              <w:pStyle w:val="TAL"/>
            </w:pPr>
            <w:r w:rsidRPr="003167FF">
              <w:t>Request /Response</w:t>
            </w:r>
          </w:p>
        </w:tc>
      </w:tr>
    </w:tbl>
    <w:p w14:paraId="141D73A0" w14:textId="77777777" w:rsidR="00312C76" w:rsidRPr="003167FF" w:rsidRDefault="00312C76" w:rsidP="00312C76"/>
    <w:p w14:paraId="48E98F93" w14:textId="77777777" w:rsidR="00312C76" w:rsidRPr="003167FF" w:rsidRDefault="00312C76" w:rsidP="00312C76">
      <w:pPr>
        <w:pStyle w:val="Heading3"/>
      </w:pPr>
      <w:bookmarkStart w:id="1216" w:name="_Toc155355706"/>
      <w:r w:rsidRPr="003167FF">
        <w:t>11.4.2</w:t>
      </w:r>
      <w:r w:rsidRPr="003167FF">
        <w:tab/>
        <w:t>SS_UserProfileRetrieval API</w:t>
      </w:r>
      <w:bookmarkEnd w:id="1216"/>
    </w:p>
    <w:p w14:paraId="4335DB0F" w14:textId="77777777" w:rsidR="00312C76" w:rsidRPr="003167FF" w:rsidRDefault="00312C76" w:rsidP="00312C76">
      <w:pPr>
        <w:pStyle w:val="Heading4"/>
      </w:pPr>
      <w:bookmarkStart w:id="1217" w:name="_Toc155355707"/>
      <w:r w:rsidRPr="003167FF">
        <w:t>11.4.2.1</w:t>
      </w:r>
      <w:r w:rsidRPr="003167FF">
        <w:tab/>
        <w:t>General</w:t>
      </w:r>
      <w:bookmarkEnd w:id="1217"/>
    </w:p>
    <w:p w14:paraId="0421B46E" w14:textId="77777777" w:rsidR="00312C76" w:rsidRPr="003167FF" w:rsidRDefault="00312C76" w:rsidP="00312C76">
      <w:r w:rsidRPr="003167FF">
        <w:rPr>
          <w:b/>
        </w:rPr>
        <w:t>API description:</w:t>
      </w:r>
      <w:r w:rsidRPr="003167FF">
        <w:t xml:space="preserve"> This API enables the VAL server to communicate with the configuration management server for obtaining user profile over CM-S.</w:t>
      </w:r>
    </w:p>
    <w:p w14:paraId="1C139B9B" w14:textId="77777777" w:rsidR="00312C76" w:rsidRPr="003167FF" w:rsidRDefault="00312C76" w:rsidP="00312C76">
      <w:pPr>
        <w:pStyle w:val="Heading4"/>
      </w:pPr>
      <w:bookmarkStart w:id="1218" w:name="_Toc155355708"/>
      <w:r w:rsidRPr="003167FF">
        <w:t>11.4.2.2</w:t>
      </w:r>
      <w:r w:rsidRPr="003167FF">
        <w:tab/>
        <w:t>Obtain_User_Profile operation</w:t>
      </w:r>
      <w:bookmarkEnd w:id="1218"/>
    </w:p>
    <w:p w14:paraId="37455344" w14:textId="77777777" w:rsidR="00312C76" w:rsidRPr="003167FF" w:rsidRDefault="00312C76" w:rsidP="00312C76">
      <w:r w:rsidRPr="003167FF">
        <w:rPr>
          <w:b/>
        </w:rPr>
        <w:t xml:space="preserve">API operation name: </w:t>
      </w:r>
      <w:r w:rsidRPr="003167FF">
        <w:t>Obtain_User_Profile</w:t>
      </w:r>
    </w:p>
    <w:p w14:paraId="799815E4" w14:textId="77777777" w:rsidR="00312C76" w:rsidRPr="003167FF" w:rsidRDefault="00312C76" w:rsidP="00312C76">
      <w:pPr>
        <w:rPr>
          <w:lang w:eastAsia="zh-CN"/>
        </w:rPr>
      </w:pPr>
      <w:r w:rsidRPr="003167FF">
        <w:rPr>
          <w:b/>
        </w:rPr>
        <w:lastRenderedPageBreak/>
        <w:t>Description:</w:t>
      </w:r>
      <w:r w:rsidRPr="003167FF">
        <w:t xml:space="preserve"> Obtaining user profile.</w:t>
      </w:r>
    </w:p>
    <w:p w14:paraId="5A8CC2E3" w14:textId="77777777" w:rsidR="00312C76" w:rsidRPr="003167FF" w:rsidRDefault="00312C76" w:rsidP="00312C76">
      <w:r w:rsidRPr="003167FF">
        <w:rPr>
          <w:b/>
        </w:rPr>
        <w:t>Known Consumers:</w:t>
      </w:r>
      <w:r w:rsidRPr="003167FF">
        <w:t xml:space="preserve"> VAL server.</w:t>
      </w:r>
    </w:p>
    <w:p w14:paraId="651D706E"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11.3.2.3</w:t>
      </w:r>
    </w:p>
    <w:p w14:paraId="356F105E"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11.3.2.4</w:t>
      </w:r>
    </w:p>
    <w:p w14:paraId="00D3A8EA" w14:textId="77777777" w:rsidR="00312C76" w:rsidRPr="003167FF" w:rsidRDefault="00312C76" w:rsidP="00312C76">
      <w:pPr>
        <w:rPr>
          <w:noProof/>
        </w:rPr>
      </w:pPr>
      <w:r w:rsidRPr="003167FF">
        <w:rPr>
          <w:lang w:eastAsia="zh-CN"/>
        </w:rPr>
        <w:t>See subclause 11.3.4.2 for the details of usage of this API operation.</w:t>
      </w:r>
    </w:p>
    <w:p w14:paraId="5303C66A" w14:textId="77777777" w:rsidR="00312C76" w:rsidRPr="003167FF" w:rsidRDefault="00312C76" w:rsidP="00312C76">
      <w:pPr>
        <w:pStyle w:val="Heading3"/>
      </w:pPr>
      <w:bookmarkStart w:id="1219" w:name="_Toc155355709"/>
      <w:r w:rsidRPr="003167FF">
        <w:t>11.4.3</w:t>
      </w:r>
      <w:r w:rsidRPr="003167FF">
        <w:tab/>
        <w:t>SS_UserProfileEvent API</w:t>
      </w:r>
      <w:bookmarkEnd w:id="1219"/>
    </w:p>
    <w:p w14:paraId="52DFAD32" w14:textId="77777777" w:rsidR="00312C76" w:rsidRPr="003167FF" w:rsidRDefault="00312C76" w:rsidP="00312C76">
      <w:pPr>
        <w:pStyle w:val="Heading4"/>
      </w:pPr>
      <w:bookmarkStart w:id="1220" w:name="_Toc155355710"/>
      <w:r w:rsidRPr="003167FF">
        <w:t>11.4.3.1</w:t>
      </w:r>
      <w:r w:rsidRPr="003167FF">
        <w:tab/>
        <w:t>General</w:t>
      </w:r>
      <w:bookmarkEnd w:id="1220"/>
    </w:p>
    <w:p w14:paraId="6A04308D" w14:textId="77777777" w:rsidR="00312C76" w:rsidRPr="003167FF" w:rsidRDefault="00312C76" w:rsidP="00312C76">
      <w:r w:rsidRPr="003167FF">
        <w:rPr>
          <w:b/>
        </w:rPr>
        <w:t>API description:</w:t>
      </w:r>
      <w:r w:rsidRPr="003167FF">
        <w:t xml:space="preserve"> This API enables the VAL server to communicate with the configuration management server for obtaining updated user profile over CM-S.</w:t>
      </w:r>
    </w:p>
    <w:p w14:paraId="3DC785D0" w14:textId="77777777" w:rsidR="00312C76" w:rsidRPr="003167FF" w:rsidRDefault="00312C76" w:rsidP="00312C76">
      <w:pPr>
        <w:pStyle w:val="Heading4"/>
      </w:pPr>
      <w:bookmarkStart w:id="1221" w:name="_Toc155355711"/>
      <w:r w:rsidRPr="003167FF">
        <w:t>11.4.3.2</w:t>
      </w:r>
      <w:r w:rsidRPr="003167FF">
        <w:tab/>
        <w:t>Subscribe_User_Profile_Update operation</w:t>
      </w:r>
      <w:bookmarkEnd w:id="1221"/>
    </w:p>
    <w:p w14:paraId="2A654851" w14:textId="77777777" w:rsidR="00312C76" w:rsidRPr="003167FF" w:rsidRDefault="00312C76" w:rsidP="00312C76">
      <w:r w:rsidRPr="003167FF">
        <w:rPr>
          <w:b/>
        </w:rPr>
        <w:t xml:space="preserve">API operation name: </w:t>
      </w:r>
      <w:r w:rsidRPr="003167FF">
        <w:t>Subscribe_User_Profile_Update</w:t>
      </w:r>
    </w:p>
    <w:p w14:paraId="0A941768" w14:textId="77777777" w:rsidR="00312C76" w:rsidRPr="003167FF" w:rsidRDefault="00312C76" w:rsidP="00312C76">
      <w:pPr>
        <w:rPr>
          <w:lang w:eastAsia="zh-CN"/>
        </w:rPr>
      </w:pPr>
      <w:r w:rsidRPr="003167FF">
        <w:rPr>
          <w:b/>
        </w:rPr>
        <w:t>Description:</w:t>
      </w:r>
      <w:r w:rsidRPr="003167FF">
        <w:t xml:space="preserve"> Subscribing to changes to user profile.</w:t>
      </w:r>
    </w:p>
    <w:p w14:paraId="6E52AB4C" w14:textId="77777777" w:rsidR="00312C76" w:rsidRPr="003167FF" w:rsidRDefault="00312C76" w:rsidP="00312C76">
      <w:r w:rsidRPr="003167FF">
        <w:rPr>
          <w:b/>
        </w:rPr>
        <w:t>Known Consumers:</w:t>
      </w:r>
      <w:r w:rsidRPr="003167FF">
        <w:t xml:space="preserve"> VAL server.</w:t>
      </w:r>
    </w:p>
    <w:p w14:paraId="74827D7D"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11.3.2.10</w:t>
      </w:r>
    </w:p>
    <w:p w14:paraId="4D15206A"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11.3.2.11</w:t>
      </w:r>
    </w:p>
    <w:p w14:paraId="3E897406" w14:textId="77777777" w:rsidR="00312C76" w:rsidRPr="003167FF" w:rsidRDefault="00312C76" w:rsidP="00312C76">
      <w:pPr>
        <w:rPr>
          <w:noProof/>
        </w:rPr>
      </w:pPr>
      <w:r w:rsidRPr="003167FF">
        <w:rPr>
          <w:lang w:eastAsia="zh-CN"/>
        </w:rPr>
        <w:t>See subclause 11.3.4.5 for the details of usage of this API operation.</w:t>
      </w:r>
    </w:p>
    <w:p w14:paraId="3A34EB23" w14:textId="77777777" w:rsidR="00312C76" w:rsidRPr="003167FF" w:rsidRDefault="00312C76" w:rsidP="00312C76">
      <w:pPr>
        <w:pStyle w:val="Heading4"/>
      </w:pPr>
      <w:bookmarkStart w:id="1222" w:name="_Toc155355712"/>
      <w:r w:rsidRPr="003167FF">
        <w:t>11.4.3.3</w:t>
      </w:r>
      <w:r w:rsidRPr="003167FF">
        <w:tab/>
        <w:t>Notify_User_Profile_Update operation</w:t>
      </w:r>
      <w:bookmarkEnd w:id="1222"/>
    </w:p>
    <w:p w14:paraId="1B2D7934" w14:textId="77777777" w:rsidR="00312C76" w:rsidRPr="003167FF" w:rsidRDefault="00312C76" w:rsidP="00312C76">
      <w:r w:rsidRPr="003167FF">
        <w:rPr>
          <w:b/>
        </w:rPr>
        <w:t xml:space="preserve">API operation name: </w:t>
      </w:r>
      <w:r w:rsidRPr="003167FF">
        <w:t>Notify_User_Profile_Update</w:t>
      </w:r>
    </w:p>
    <w:p w14:paraId="3A8F916A" w14:textId="77777777" w:rsidR="00312C76" w:rsidRPr="003167FF" w:rsidRDefault="00312C76" w:rsidP="00312C76">
      <w:pPr>
        <w:rPr>
          <w:lang w:eastAsia="zh-CN"/>
        </w:rPr>
      </w:pPr>
      <w:r w:rsidRPr="003167FF">
        <w:rPr>
          <w:b/>
        </w:rPr>
        <w:t>Description:</w:t>
      </w:r>
      <w:r w:rsidRPr="003167FF">
        <w:t xml:space="preserve"> Notification for changes to user profile.</w:t>
      </w:r>
    </w:p>
    <w:p w14:paraId="30CA5AF6" w14:textId="77777777" w:rsidR="00312C76" w:rsidRPr="003167FF" w:rsidRDefault="00312C76" w:rsidP="00312C76">
      <w:r w:rsidRPr="003167FF">
        <w:rPr>
          <w:b/>
        </w:rPr>
        <w:t>Known Consumers:</w:t>
      </w:r>
      <w:r w:rsidRPr="003167FF">
        <w:t xml:space="preserve"> VAL server.</w:t>
      </w:r>
    </w:p>
    <w:p w14:paraId="5E1065D5"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11.3.2.12</w:t>
      </w:r>
    </w:p>
    <w:p w14:paraId="361F8DBF"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11.3.2.12</w:t>
      </w:r>
    </w:p>
    <w:p w14:paraId="738DAB68" w14:textId="77777777" w:rsidR="00312C76" w:rsidRPr="003167FF" w:rsidRDefault="00312C76" w:rsidP="00312C76">
      <w:pPr>
        <w:rPr>
          <w:noProof/>
        </w:rPr>
      </w:pPr>
      <w:r w:rsidRPr="003167FF">
        <w:rPr>
          <w:lang w:eastAsia="zh-CN"/>
        </w:rPr>
        <w:t>See subclause 11.3.4.5 for the details of usage of this API operation.</w:t>
      </w:r>
    </w:p>
    <w:p w14:paraId="1CF59883" w14:textId="77777777" w:rsidR="00312C76" w:rsidRPr="003167FF" w:rsidRDefault="00312C76" w:rsidP="00312C76">
      <w:pPr>
        <w:pStyle w:val="Heading3"/>
      </w:pPr>
      <w:bookmarkStart w:id="1223" w:name="_Toc155355713"/>
      <w:r w:rsidRPr="003167FF">
        <w:t>11.4.4</w:t>
      </w:r>
      <w:r w:rsidRPr="003167FF">
        <w:tab/>
        <w:t>SS_VALServiceData API</w:t>
      </w:r>
      <w:bookmarkEnd w:id="1223"/>
    </w:p>
    <w:p w14:paraId="14E8AA71" w14:textId="77777777" w:rsidR="00312C76" w:rsidRPr="003167FF" w:rsidRDefault="00312C76" w:rsidP="00312C76">
      <w:pPr>
        <w:pStyle w:val="Heading4"/>
      </w:pPr>
      <w:bookmarkStart w:id="1224" w:name="_Toc83124528"/>
      <w:bookmarkStart w:id="1225" w:name="_Toc155355714"/>
      <w:r w:rsidRPr="003167FF">
        <w:t>11.4.4.1</w:t>
      </w:r>
      <w:r w:rsidRPr="003167FF">
        <w:tab/>
        <w:t>General</w:t>
      </w:r>
      <w:bookmarkEnd w:id="1224"/>
      <w:bookmarkEnd w:id="1225"/>
    </w:p>
    <w:p w14:paraId="3CDF6427" w14:textId="77777777" w:rsidR="00312C76" w:rsidRPr="003167FF" w:rsidRDefault="00312C76" w:rsidP="00312C76">
      <w:r w:rsidRPr="003167FF">
        <w:rPr>
          <w:b/>
        </w:rPr>
        <w:t>API description:</w:t>
      </w:r>
      <w:r w:rsidRPr="003167FF">
        <w:t xml:space="preserve"> This API enables the group management server to communicate with the configuration management server for obtaining VAL service data over SEAL-X.</w:t>
      </w:r>
    </w:p>
    <w:p w14:paraId="6112015C" w14:textId="77777777" w:rsidR="00312C76" w:rsidRPr="003167FF" w:rsidRDefault="00312C76" w:rsidP="00312C76">
      <w:pPr>
        <w:pStyle w:val="Heading4"/>
      </w:pPr>
      <w:bookmarkStart w:id="1226" w:name="_Toc83124529"/>
      <w:bookmarkStart w:id="1227" w:name="_Toc155355715"/>
      <w:r w:rsidRPr="003167FF">
        <w:t>11.4.4.2</w:t>
      </w:r>
      <w:r w:rsidRPr="003167FF">
        <w:tab/>
        <w:t>Obtain_VAL_Service_Data operation</w:t>
      </w:r>
      <w:bookmarkEnd w:id="1226"/>
      <w:bookmarkEnd w:id="1227"/>
    </w:p>
    <w:p w14:paraId="0ACB146C" w14:textId="77777777" w:rsidR="00312C76" w:rsidRPr="003167FF" w:rsidRDefault="00312C76" w:rsidP="00312C76">
      <w:r w:rsidRPr="003167FF">
        <w:rPr>
          <w:b/>
        </w:rPr>
        <w:t xml:space="preserve">API operation name: </w:t>
      </w:r>
      <w:r w:rsidRPr="003167FF">
        <w:t>Obtain_VAL_Service_Data</w:t>
      </w:r>
    </w:p>
    <w:p w14:paraId="2BDB1939" w14:textId="77777777" w:rsidR="00312C76" w:rsidRPr="003167FF" w:rsidRDefault="00312C76" w:rsidP="00312C76">
      <w:pPr>
        <w:rPr>
          <w:lang w:eastAsia="zh-CN"/>
        </w:rPr>
      </w:pPr>
      <w:r w:rsidRPr="003167FF">
        <w:rPr>
          <w:b/>
        </w:rPr>
        <w:t>Description:</w:t>
      </w:r>
      <w:r w:rsidRPr="003167FF">
        <w:t xml:space="preserve"> Obtaining VAL service data.</w:t>
      </w:r>
    </w:p>
    <w:p w14:paraId="0F637D12" w14:textId="77777777" w:rsidR="00312C76" w:rsidRPr="003167FF" w:rsidRDefault="00312C76" w:rsidP="00312C76">
      <w:r w:rsidRPr="003167FF">
        <w:rPr>
          <w:b/>
        </w:rPr>
        <w:t>Known Consumers:</w:t>
      </w:r>
      <w:r w:rsidRPr="003167FF">
        <w:t xml:space="preserve"> group management server.</w:t>
      </w:r>
    </w:p>
    <w:p w14:paraId="76C1DB73"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11.3.2.13</w:t>
      </w:r>
    </w:p>
    <w:p w14:paraId="060CC8A9"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11.3.2.14</w:t>
      </w:r>
    </w:p>
    <w:p w14:paraId="337AB4DE" w14:textId="77777777" w:rsidR="00312C76" w:rsidRPr="003167FF" w:rsidRDefault="00312C76" w:rsidP="00312C76">
      <w:pPr>
        <w:rPr>
          <w:noProof/>
        </w:rPr>
      </w:pPr>
      <w:r w:rsidRPr="003167FF">
        <w:rPr>
          <w:lang w:eastAsia="zh-CN"/>
        </w:rPr>
        <w:lastRenderedPageBreak/>
        <w:t>See subclause 11.3.5.2 for the details of usage of this API operation.</w:t>
      </w:r>
    </w:p>
    <w:p w14:paraId="05796857" w14:textId="77777777" w:rsidR="00312C76" w:rsidRPr="003167FF" w:rsidRDefault="00312C76" w:rsidP="00312C76">
      <w:pPr>
        <w:pStyle w:val="Heading1"/>
      </w:pPr>
      <w:bookmarkStart w:id="1228" w:name="_Toc155355716"/>
      <w:r w:rsidRPr="003167FF">
        <w:t>12</w:t>
      </w:r>
      <w:r w:rsidRPr="003167FF">
        <w:tab/>
        <w:t>Identity management</w:t>
      </w:r>
      <w:bookmarkEnd w:id="1228"/>
    </w:p>
    <w:p w14:paraId="1DA49438" w14:textId="77777777" w:rsidR="00312C76" w:rsidRPr="003167FF" w:rsidRDefault="00312C76" w:rsidP="00312C76">
      <w:pPr>
        <w:pStyle w:val="Heading2"/>
      </w:pPr>
      <w:bookmarkStart w:id="1229" w:name="_Toc155355717"/>
      <w:r w:rsidRPr="003167FF">
        <w:t>12.1</w:t>
      </w:r>
      <w:r w:rsidRPr="003167FF">
        <w:tab/>
        <w:t>General</w:t>
      </w:r>
      <w:bookmarkEnd w:id="1229"/>
    </w:p>
    <w:p w14:paraId="4DD6EE2D" w14:textId="77777777" w:rsidR="00312C76" w:rsidRPr="003167FF" w:rsidRDefault="00312C76" w:rsidP="00312C76">
      <w:r w:rsidRPr="003167FF">
        <w:t>The identity management is a SEAL service that offers the identity management related capabilities to one or more vertical applications.</w:t>
      </w:r>
    </w:p>
    <w:p w14:paraId="497C1947" w14:textId="77777777" w:rsidR="00312C76" w:rsidRPr="003167FF" w:rsidRDefault="00312C76" w:rsidP="00312C76">
      <w:pPr>
        <w:pStyle w:val="Heading2"/>
      </w:pPr>
      <w:bookmarkStart w:id="1230" w:name="_Toc155355718"/>
      <w:r w:rsidRPr="003167FF">
        <w:t>12.2</w:t>
      </w:r>
      <w:r w:rsidRPr="003167FF">
        <w:tab/>
        <w:t>Functional model for identity management</w:t>
      </w:r>
      <w:bookmarkEnd w:id="1230"/>
    </w:p>
    <w:p w14:paraId="38E285F8" w14:textId="77777777" w:rsidR="00312C76" w:rsidRPr="003167FF" w:rsidRDefault="00312C76" w:rsidP="00312C76">
      <w:pPr>
        <w:pStyle w:val="Heading3"/>
      </w:pPr>
      <w:bookmarkStart w:id="1231" w:name="_Toc155355719"/>
      <w:r w:rsidRPr="003167FF">
        <w:t>12.2.1</w:t>
      </w:r>
      <w:r w:rsidRPr="003167FF">
        <w:tab/>
        <w:t>General</w:t>
      </w:r>
      <w:bookmarkEnd w:id="1231"/>
    </w:p>
    <w:p w14:paraId="653A5861" w14:textId="77777777" w:rsidR="00312C76" w:rsidRPr="003167FF" w:rsidRDefault="00312C76" w:rsidP="00312C76">
      <w:pPr>
        <w:rPr>
          <w:noProof/>
        </w:rPr>
      </w:pPr>
      <w:r w:rsidRPr="003167FF">
        <w:rPr>
          <w:noProof/>
        </w:rPr>
        <w:t>The functional model for the identity management is based on the generic functional model specified in clause 6. It is organized into functional entities to describe a functional architecture which addresses the support for identity management aspects for vertical applications. The on-network and off-network functional model is specified in this clause.</w:t>
      </w:r>
    </w:p>
    <w:p w14:paraId="0A5D608D" w14:textId="77777777" w:rsidR="00312C76" w:rsidRPr="003167FF" w:rsidRDefault="00312C76" w:rsidP="00312C76">
      <w:pPr>
        <w:pStyle w:val="Heading3"/>
      </w:pPr>
      <w:bookmarkStart w:id="1232" w:name="_Toc155355720"/>
      <w:r w:rsidRPr="003167FF">
        <w:t>12.2.2</w:t>
      </w:r>
      <w:r w:rsidRPr="003167FF">
        <w:tab/>
        <w:t>On-network functional model description</w:t>
      </w:r>
      <w:bookmarkEnd w:id="1232"/>
    </w:p>
    <w:p w14:paraId="3B4DB67F" w14:textId="77777777" w:rsidR="00312C76" w:rsidRPr="003167FF" w:rsidRDefault="00312C76" w:rsidP="00312C76">
      <w:r w:rsidRPr="003167FF">
        <w:t>Figure 12.2.2-1 illustrates the generic on-network functional model for identity management.</w:t>
      </w:r>
    </w:p>
    <w:p w14:paraId="2F5F0599" w14:textId="77777777" w:rsidR="00312C76" w:rsidRPr="003167FF" w:rsidRDefault="00312C76" w:rsidP="00312C76">
      <w:pPr>
        <w:pStyle w:val="TH"/>
        <w:rPr>
          <w:noProof/>
        </w:rPr>
      </w:pPr>
      <w:r w:rsidRPr="003167FF">
        <w:rPr>
          <w:noProof/>
        </w:rPr>
        <w:object w:dxaOrig="8856" w:dyaOrig="3480" w14:anchorId="638DD352">
          <v:shape id="_x0000_i1113" type="#_x0000_t75" style="width:441.55pt;height:173.95pt" o:ole="">
            <v:imagedata r:id="rId187" o:title=""/>
          </v:shape>
          <o:OLEObject Type="Embed" ProgID="Visio.Drawing.11" ShapeID="_x0000_i1113" DrawAspect="Content" ObjectID="_1765969052" r:id="rId188"/>
        </w:object>
      </w:r>
    </w:p>
    <w:p w14:paraId="6B6681CA" w14:textId="77777777" w:rsidR="00312C76" w:rsidRPr="003167FF" w:rsidRDefault="00312C76" w:rsidP="00312C76">
      <w:pPr>
        <w:pStyle w:val="TF"/>
        <w:rPr>
          <w:noProof/>
        </w:rPr>
      </w:pPr>
      <w:r w:rsidRPr="003167FF">
        <w:rPr>
          <w:noProof/>
        </w:rPr>
        <w:t>Figure 12.2.2-1: On-network functional model for identity management</w:t>
      </w:r>
    </w:p>
    <w:p w14:paraId="568E1FF6" w14:textId="77777777" w:rsidR="00312C76" w:rsidRPr="003167FF" w:rsidRDefault="00312C76" w:rsidP="00312C76">
      <w:r w:rsidRPr="003167FF">
        <w:t>The identity management client communicates with the identity management server over the IM-UU reference point. The identity management client provides the support for identity management functions to the VAL client(s) over IM</w:t>
      </w:r>
      <w:r w:rsidRPr="003167FF">
        <w:noBreakHyphen/>
        <w:t>C reference point. The VAL server(s) communicate with the identity management server over the IM-S reference point.</w:t>
      </w:r>
    </w:p>
    <w:p w14:paraId="256D0AB1" w14:textId="77777777" w:rsidR="00312C76" w:rsidRPr="003167FF" w:rsidRDefault="00312C76" w:rsidP="00312C76">
      <w:pPr>
        <w:pStyle w:val="EditorsNote"/>
      </w:pPr>
      <w:r w:rsidRPr="003167FF">
        <w:t>Editor's Note:</w:t>
      </w:r>
      <w:r w:rsidRPr="003167FF">
        <w:tab/>
        <w:t>The role of VAL-UU in the context of identity management is FFS.</w:t>
      </w:r>
    </w:p>
    <w:p w14:paraId="633FF879" w14:textId="77777777" w:rsidR="00312C76" w:rsidRPr="003167FF" w:rsidRDefault="00312C76" w:rsidP="00312C76">
      <w:pPr>
        <w:pStyle w:val="Heading3"/>
      </w:pPr>
      <w:bookmarkStart w:id="1233" w:name="_Toc155355721"/>
      <w:r w:rsidRPr="003167FF">
        <w:t>12.2.3</w:t>
      </w:r>
      <w:r w:rsidRPr="003167FF">
        <w:tab/>
        <w:t>Off-network functional model description</w:t>
      </w:r>
      <w:bookmarkEnd w:id="1233"/>
    </w:p>
    <w:p w14:paraId="282C216F" w14:textId="77777777" w:rsidR="00312C76" w:rsidRPr="003167FF" w:rsidRDefault="00312C76" w:rsidP="00312C76">
      <w:r w:rsidRPr="003167FF">
        <w:t>Figure 12.2.3-1 illustrates the off-network functional model for identity management.</w:t>
      </w:r>
    </w:p>
    <w:p w14:paraId="400B733F" w14:textId="77777777" w:rsidR="00312C76" w:rsidRPr="003167FF" w:rsidRDefault="00312C76" w:rsidP="00312C76">
      <w:pPr>
        <w:pStyle w:val="TH"/>
        <w:rPr>
          <w:noProof/>
        </w:rPr>
      </w:pPr>
      <w:r w:rsidRPr="003167FF">
        <w:rPr>
          <w:noProof/>
        </w:rPr>
        <w:object w:dxaOrig="6684" w:dyaOrig="3492" w14:anchorId="52F0CA7A">
          <v:shape id="_x0000_i1114" type="#_x0000_t75" style="width:333.35pt;height:176.9pt" o:ole="">
            <v:imagedata r:id="rId189" o:title=""/>
          </v:shape>
          <o:OLEObject Type="Embed" ProgID="Visio.Drawing.11" ShapeID="_x0000_i1114" DrawAspect="Content" ObjectID="_1765969053" r:id="rId190"/>
        </w:object>
      </w:r>
    </w:p>
    <w:p w14:paraId="1250FC26" w14:textId="77777777" w:rsidR="00312C76" w:rsidRPr="003167FF" w:rsidRDefault="00312C76" w:rsidP="00312C76">
      <w:pPr>
        <w:pStyle w:val="TF"/>
        <w:rPr>
          <w:noProof/>
        </w:rPr>
      </w:pPr>
      <w:r w:rsidRPr="003167FF">
        <w:rPr>
          <w:noProof/>
        </w:rPr>
        <w:t>Figure 12.2.3-1: Off-network functional model for identity management</w:t>
      </w:r>
    </w:p>
    <w:p w14:paraId="47E6037D" w14:textId="77777777" w:rsidR="00312C76" w:rsidRPr="003167FF" w:rsidRDefault="00312C76" w:rsidP="00312C76">
      <w:pPr>
        <w:rPr>
          <w:noProof/>
        </w:rPr>
      </w:pPr>
      <w:r w:rsidRPr="003167FF">
        <w:t>The identity management client of the UE1 communicates with the identity management client of the UE2 over the IM</w:t>
      </w:r>
      <w:r w:rsidRPr="003167FF">
        <w:noBreakHyphen/>
        <w:t>PC5 reference point.</w:t>
      </w:r>
    </w:p>
    <w:p w14:paraId="5E20A966" w14:textId="77777777" w:rsidR="00312C76" w:rsidRPr="003167FF" w:rsidRDefault="00312C76" w:rsidP="00312C76">
      <w:pPr>
        <w:pStyle w:val="Heading3"/>
      </w:pPr>
      <w:bookmarkStart w:id="1234" w:name="_Toc155355722"/>
      <w:r w:rsidRPr="003167FF">
        <w:t>12.2.4</w:t>
      </w:r>
      <w:r w:rsidRPr="003167FF">
        <w:tab/>
        <w:t>Functional entities description</w:t>
      </w:r>
      <w:bookmarkEnd w:id="1234"/>
    </w:p>
    <w:p w14:paraId="260FA9D7" w14:textId="77777777" w:rsidR="00312C76" w:rsidRPr="003167FF" w:rsidRDefault="00312C76" w:rsidP="00312C76">
      <w:pPr>
        <w:pStyle w:val="Heading4"/>
      </w:pPr>
      <w:bookmarkStart w:id="1235" w:name="_Toc155355723"/>
      <w:r w:rsidRPr="003167FF">
        <w:t>12.2.4.1</w:t>
      </w:r>
      <w:r w:rsidRPr="003167FF">
        <w:tab/>
        <w:t>General</w:t>
      </w:r>
      <w:bookmarkEnd w:id="1235"/>
    </w:p>
    <w:p w14:paraId="41F35347" w14:textId="77777777" w:rsidR="00312C76" w:rsidRPr="003167FF" w:rsidRDefault="00312C76" w:rsidP="00312C76">
      <w:r w:rsidRPr="003167FF">
        <w:t>The functional entities for identity management SEAL service are described in the following subclauses.</w:t>
      </w:r>
    </w:p>
    <w:p w14:paraId="2ECEB125" w14:textId="77777777" w:rsidR="00312C76" w:rsidRPr="003167FF" w:rsidRDefault="00312C76" w:rsidP="00312C76">
      <w:pPr>
        <w:pStyle w:val="Heading4"/>
      </w:pPr>
      <w:bookmarkStart w:id="1236" w:name="_Toc155355724"/>
      <w:r w:rsidRPr="003167FF">
        <w:t>12.2.4.2</w:t>
      </w:r>
      <w:r w:rsidRPr="003167FF">
        <w:tab/>
        <w:t>Identity management client</w:t>
      </w:r>
      <w:bookmarkEnd w:id="1236"/>
    </w:p>
    <w:p w14:paraId="4A6EB6ED" w14:textId="77777777" w:rsidR="00312C76" w:rsidRPr="003167FF" w:rsidRDefault="00312C76" w:rsidP="00312C76">
      <w:pPr>
        <w:rPr>
          <w:rFonts w:eastAsia="Malgun Gothic"/>
          <w:lang w:eastAsia="ko-KR"/>
        </w:rPr>
      </w:pPr>
      <w:r w:rsidRPr="003167FF">
        <w:rPr>
          <w:rFonts w:eastAsia="Malgun Gothic"/>
          <w:lang w:eastAsia="ko-KR"/>
        </w:rPr>
        <w:t>The identity management client functional entity acts as the application client for vertical applications layer user identity related transactions. The identity management client interacts with the identity management server. The identity management client also supports interactions with the corresponding identity management client between the two UEs.</w:t>
      </w:r>
    </w:p>
    <w:p w14:paraId="146C7DD0" w14:textId="77777777" w:rsidR="00312C76" w:rsidRPr="003167FF" w:rsidRDefault="00312C76" w:rsidP="00312C76">
      <w:pPr>
        <w:pStyle w:val="Heading4"/>
      </w:pPr>
      <w:bookmarkStart w:id="1237" w:name="_Toc531613369"/>
      <w:bookmarkStart w:id="1238" w:name="_Toc155355725"/>
      <w:r w:rsidRPr="003167FF">
        <w:t>12.2.4.3</w:t>
      </w:r>
      <w:r w:rsidRPr="003167FF">
        <w:tab/>
        <w:t>Identity management server</w:t>
      </w:r>
      <w:bookmarkEnd w:id="1237"/>
      <w:bookmarkEnd w:id="1238"/>
    </w:p>
    <w:p w14:paraId="212354A1" w14:textId="77777777" w:rsidR="00312C76" w:rsidRPr="003167FF" w:rsidRDefault="00312C76" w:rsidP="00312C76">
      <w:pPr>
        <w:rPr>
          <w:rFonts w:eastAsia="Malgun Gothic"/>
          <w:lang w:eastAsia="ko-KR"/>
        </w:rPr>
      </w:pPr>
      <w:r w:rsidRPr="003167FF">
        <w:rPr>
          <w:rFonts w:eastAsia="Malgun Gothic"/>
          <w:lang w:eastAsia="ko-KR"/>
        </w:rPr>
        <w:t xml:space="preserve">The identity management server is a functional entity that authenticates the vertical application layer user identity. The authentication is performed by verifying the credentials provided by the vertical applications' user. </w:t>
      </w:r>
      <w:r w:rsidRPr="003167FF">
        <w:t>The identity management server acts as CAPIF's API exposing function as specified in 3GPP TS 23.222 [8]. The identity management server also supports interactions with the corresponding identity management server in distributed SEAL deployments.</w:t>
      </w:r>
    </w:p>
    <w:p w14:paraId="63726393" w14:textId="77777777" w:rsidR="00312C76" w:rsidRPr="003167FF" w:rsidRDefault="00312C76" w:rsidP="00312C76">
      <w:pPr>
        <w:pStyle w:val="Heading3"/>
      </w:pPr>
      <w:bookmarkStart w:id="1239" w:name="_Toc155355726"/>
      <w:r w:rsidRPr="003167FF">
        <w:t>12.2.5</w:t>
      </w:r>
      <w:r w:rsidRPr="003167FF">
        <w:tab/>
        <w:t>Reference points description</w:t>
      </w:r>
      <w:bookmarkEnd w:id="1239"/>
    </w:p>
    <w:p w14:paraId="3662FC5C" w14:textId="77777777" w:rsidR="00312C76" w:rsidRPr="003167FF" w:rsidRDefault="00312C76" w:rsidP="00312C76">
      <w:pPr>
        <w:pStyle w:val="Heading4"/>
      </w:pPr>
      <w:bookmarkStart w:id="1240" w:name="_Toc155355727"/>
      <w:r w:rsidRPr="003167FF">
        <w:t>12.2.5.1</w:t>
      </w:r>
      <w:r w:rsidRPr="003167FF">
        <w:tab/>
        <w:t>General</w:t>
      </w:r>
      <w:bookmarkEnd w:id="1240"/>
    </w:p>
    <w:p w14:paraId="0E7815DD" w14:textId="77777777" w:rsidR="00312C76" w:rsidRPr="003167FF" w:rsidRDefault="00312C76" w:rsidP="00312C76">
      <w:r w:rsidRPr="003167FF">
        <w:t>The reference points for the functional model for identity management are described in the following subclauses.</w:t>
      </w:r>
    </w:p>
    <w:p w14:paraId="2FEB7ADB" w14:textId="77777777" w:rsidR="00312C76" w:rsidRPr="003167FF" w:rsidRDefault="00312C76" w:rsidP="00312C76">
      <w:pPr>
        <w:pStyle w:val="Heading4"/>
      </w:pPr>
      <w:bookmarkStart w:id="1241" w:name="_Toc155355728"/>
      <w:r w:rsidRPr="003167FF">
        <w:t>12.2.5.2</w:t>
      </w:r>
      <w:r w:rsidRPr="003167FF">
        <w:tab/>
        <w:t>IM-UU</w:t>
      </w:r>
      <w:bookmarkEnd w:id="1241"/>
    </w:p>
    <w:p w14:paraId="77D4E68B" w14:textId="77777777" w:rsidR="00312C76" w:rsidRPr="003167FF" w:rsidRDefault="00312C76" w:rsidP="00312C76">
      <w:r w:rsidRPr="003167FF">
        <w:t>The interactions related to identity management functions between the identity management client and the identity management server are supported by IM-UU reference point. This reference point utilizes Uu reference point as described in 3GPP TS 23.401 [9] and 3GPP TS 23.501 [10].</w:t>
      </w:r>
    </w:p>
    <w:p w14:paraId="3D9D4B2C" w14:textId="77777777" w:rsidR="00312C76" w:rsidRPr="003167FF" w:rsidRDefault="00312C76" w:rsidP="00312C76">
      <w:pPr>
        <w:pStyle w:val="Heading4"/>
      </w:pPr>
      <w:bookmarkStart w:id="1242" w:name="_Toc155355729"/>
      <w:r w:rsidRPr="003167FF">
        <w:t>12.2.5.3</w:t>
      </w:r>
      <w:r w:rsidRPr="003167FF">
        <w:tab/>
        <w:t>IM-PC5</w:t>
      </w:r>
      <w:bookmarkEnd w:id="1242"/>
    </w:p>
    <w:p w14:paraId="5659A762" w14:textId="77777777" w:rsidR="00312C76" w:rsidRPr="003167FF" w:rsidRDefault="00312C76" w:rsidP="00312C76">
      <w:r w:rsidRPr="003167FF">
        <w:t>The interactions related to identity management functions between the identity management clients located in different VAL UEs are supported by IM-PC5 reference point. This reference point utilizes PC5 reference point as described in 3GPP TS 23.303 [12].</w:t>
      </w:r>
    </w:p>
    <w:p w14:paraId="4877309E" w14:textId="77777777" w:rsidR="00312C76" w:rsidRPr="003167FF" w:rsidRDefault="00312C76" w:rsidP="00312C76">
      <w:pPr>
        <w:pStyle w:val="Heading4"/>
      </w:pPr>
      <w:bookmarkStart w:id="1243" w:name="_Toc155355730"/>
      <w:r w:rsidRPr="003167FF">
        <w:lastRenderedPageBreak/>
        <w:t>12.2.5.4</w:t>
      </w:r>
      <w:r w:rsidRPr="003167FF">
        <w:tab/>
        <w:t>IM-C</w:t>
      </w:r>
      <w:bookmarkEnd w:id="1243"/>
    </w:p>
    <w:p w14:paraId="1F910B52" w14:textId="77777777" w:rsidR="00312C76" w:rsidRPr="003167FF" w:rsidRDefault="00312C76" w:rsidP="00312C76">
      <w:r w:rsidRPr="003167FF">
        <w:t>The interactions related to identity management functions between the VAL client(s) and the identity management client within a VAL UE are supported by IM-C reference point.</w:t>
      </w:r>
    </w:p>
    <w:p w14:paraId="1A6C0E2D" w14:textId="77777777" w:rsidR="00312C76" w:rsidRPr="003167FF" w:rsidRDefault="00312C76" w:rsidP="00312C76">
      <w:pPr>
        <w:pStyle w:val="Heading4"/>
      </w:pPr>
      <w:bookmarkStart w:id="1244" w:name="_Toc155355731"/>
      <w:r w:rsidRPr="003167FF">
        <w:t>12.2.5.5</w:t>
      </w:r>
      <w:r w:rsidRPr="003167FF">
        <w:tab/>
        <w:t>IM-S</w:t>
      </w:r>
      <w:bookmarkEnd w:id="1244"/>
    </w:p>
    <w:p w14:paraId="3E688F77" w14:textId="77777777" w:rsidR="00312C76" w:rsidRPr="003167FF" w:rsidRDefault="00312C76" w:rsidP="00312C76">
      <w:r w:rsidRPr="003167FF">
        <w:t>The interactions related to identity management functions between the VAL server(s) and the identity management server are supported by IM-S reference point. This reference point is an instance of CAPIF-2 reference point as specified in 3GPP TS 23.222 [8].</w:t>
      </w:r>
    </w:p>
    <w:p w14:paraId="4C54AE22" w14:textId="77777777" w:rsidR="00312C76" w:rsidRPr="003167FF" w:rsidRDefault="00312C76" w:rsidP="00312C76">
      <w:pPr>
        <w:pStyle w:val="Heading4"/>
      </w:pPr>
      <w:bookmarkStart w:id="1245" w:name="_Toc155355732"/>
      <w:r w:rsidRPr="003167FF">
        <w:t>12.2.5.6</w:t>
      </w:r>
      <w:r w:rsidRPr="003167FF">
        <w:tab/>
        <w:t>IM-E</w:t>
      </w:r>
      <w:bookmarkEnd w:id="1245"/>
    </w:p>
    <w:p w14:paraId="67A92963" w14:textId="77777777" w:rsidR="00312C76" w:rsidRPr="003167FF" w:rsidRDefault="00312C76" w:rsidP="00312C76">
      <w:r w:rsidRPr="003167FF">
        <w:t>The interactions related to identity management functions between the identity management servers in a distributed deployment are supported by IM-E reference point.</w:t>
      </w:r>
    </w:p>
    <w:p w14:paraId="7246E698" w14:textId="77777777" w:rsidR="00312C76" w:rsidRPr="003167FF" w:rsidRDefault="00312C76" w:rsidP="00312C76">
      <w:pPr>
        <w:pStyle w:val="Heading2"/>
      </w:pPr>
      <w:bookmarkStart w:id="1246" w:name="_Toc155355733"/>
      <w:r w:rsidRPr="003167FF">
        <w:t>12.3</w:t>
      </w:r>
      <w:r w:rsidRPr="003167FF">
        <w:tab/>
        <w:t>Procedures and information flows for identity management</w:t>
      </w:r>
      <w:bookmarkEnd w:id="1246"/>
    </w:p>
    <w:p w14:paraId="25094FCE" w14:textId="77777777" w:rsidR="00312C76" w:rsidRPr="003167FF" w:rsidRDefault="00312C76" w:rsidP="00312C76">
      <w:pPr>
        <w:pStyle w:val="Heading3"/>
      </w:pPr>
      <w:bookmarkStart w:id="1247" w:name="_Toc155355734"/>
      <w:r w:rsidRPr="003167FF">
        <w:t>12.3.1</w:t>
      </w:r>
      <w:r w:rsidRPr="003167FF">
        <w:tab/>
        <w:t>General</w:t>
      </w:r>
      <w:bookmarkEnd w:id="1247"/>
    </w:p>
    <w:p w14:paraId="71474B9A" w14:textId="77777777" w:rsidR="00312C76" w:rsidRPr="003167FF" w:rsidRDefault="00312C76" w:rsidP="00312C76">
      <w:r w:rsidRPr="003167FF">
        <w:t>The procedures related to the identity management are described in the following subclauses.</w:t>
      </w:r>
    </w:p>
    <w:p w14:paraId="572C54DF" w14:textId="77777777" w:rsidR="00312C76" w:rsidRPr="003167FF" w:rsidRDefault="00312C76" w:rsidP="00312C76">
      <w:pPr>
        <w:pStyle w:val="Heading3"/>
      </w:pPr>
      <w:bookmarkStart w:id="1248" w:name="_Toc155355735"/>
      <w:r w:rsidRPr="003167FF">
        <w:t>12.3.2</w:t>
      </w:r>
      <w:r w:rsidRPr="003167FF">
        <w:tab/>
        <w:t>Information flows</w:t>
      </w:r>
      <w:bookmarkEnd w:id="1248"/>
    </w:p>
    <w:p w14:paraId="5AC0C7A7" w14:textId="77777777" w:rsidR="00312C76" w:rsidRPr="003167FF" w:rsidRDefault="00312C76" w:rsidP="00312C76">
      <w:pPr>
        <w:pStyle w:val="NO"/>
      </w:pPr>
      <w:r w:rsidRPr="003167FF">
        <w:t>NOTE:</w:t>
      </w:r>
      <w:r w:rsidRPr="003167FF">
        <w:tab/>
        <w:t>T</w:t>
      </w:r>
      <w:r w:rsidRPr="003167FF">
        <w:rPr>
          <w:noProof/>
        </w:rPr>
        <w:t>he procedure for identity management is specified in subclause</w:t>
      </w:r>
      <w:r w:rsidRPr="003167FF">
        <w:t> </w:t>
      </w:r>
      <w:r w:rsidRPr="003167FF">
        <w:rPr>
          <w:noProof/>
        </w:rPr>
        <w:t xml:space="preserve">5.2.3 and 5.2.4 of </w:t>
      </w:r>
      <w:r w:rsidRPr="003167FF">
        <w:t>3GPP </w:t>
      </w:r>
      <w:r w:rsidRPr="003167FF">
        <w:rPr>
          <w:noProof/>
        </w:rPr>
        <w:t>TS</w:t>
      </w:r>
      <w:r w:rsidRPr="003167FF">
        <w:t> </w:t>
      </w:r>
      <w:r w:rsidRPr="003167FF">
        <w:rPr>
          <w:noProof/>
        </w:rPr>
        <w:t>33.434</w:t>
      </w:r>
      <w:r w:rsidRPr="003167FF">
        <w:t> [29].</w:t>
      </w:r>
    </w:p>
    <w:p w14:paraId="4645F679" w14:textId="77777777" w:rsidR="00D217B3" w:rsidRPr="003167FF" w:rsidRDefault="00D217B3" w:rsidP="00D217B3">
      <w:pPr>
        <w:pStyle w:val="Heading4"/>
      </w:pPr>
      <w:bookmarkStart w:id="1249" w:name="_Toc155355736"/>
      <w:r w:rsidRPr="003167FF">
        <w:t>12.3.2.1</w:t>
      </w:r>
      <w:r w:rsidRPr="003167FF">
        <w:tab/>
        <w:t>VAL server provisioning request</w:t>
      </w:r>
      <w:bookmarkEnd w:id="1249"/>
    </w:p>
    <w:p w14:paraId="050D5A40" w14:textId="77777777" w:rsidR="00D217B3" w:rsidRPr="003167FF" w:rsidRDefault="00D217B3" w:rsidP="00D217B3">
      <w:r w:rsidRPr="003167FF">
        <w:t>Table 12.3.2.1</w:t>
      </w:r>
      <w:r w:rsidRPr="003167FF">
        <w:rPr>
          <w:lang w:eastAsia="zh-CN"/>
        </w:rPr>
        <w:t>-1</w:t>
      </w:r>
      <w:r w:rsidRPr="003167FF">
        <w:t xml:space="preserve"> describes the information flow from the VAL server to the identity management server for providing provisioning configuration.</w:t>
      </w:r>
    </w:p>
    <w:p w14:paraId="6C4BF801" w14:textId="77777777" w:rsidR="00D217B3" w:rsidRPr="003167FF" w:rsidRDefault="00D217B3" w:rsidP="00D217B3">
      <w:pPr>
        <w:pStyle w:val="TH"/>
      </w:pPr>
      <w:r w:rsidRPr="003167FF">
        <w:t>Table 12.3.2.1-1: VAL server provisioning request</w:t>
      </w:r>
    </w:p>
    <w:tbl>
      <w:tblPr>
        <w:tblW w:w="8640" w:type="dxa"/>
        <w:jc w:val="center"/>
        <w:tblLayout w:type="fixed"/>
        <w:tblLook w:val="0000" w:firstRow="0" w:lastRow="0" w:firstColumn="0" w:lastColumn="0" w:noHBand="0" w:noVBand="0"/>
      </w:tblPr>
      <w:tblGrid>
        <w:gridCol w:w="2880"/>
        <w:gridCol w:w="1440"/>
        <w:gridCol w:w="4320"/>
      </w:tblGrid>
      <w:tr w:rsidR="00D217B3" w:rsidRPr="003167FF" w14:paraId="4DFDE231"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39762564" w14:textId="77777777" w:rsidR="00D217B3" w:rsidRPr="003167FF" w:rsidRDefault="00D217B3" w:rsidP="0023510A">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4853DE1" w14:textId="77777777" w:rsidR="00D217B3" w:rsidRPr="003167FF" w:rsidRDefault="00D217B3" w:rsidP="0023510A">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A39E55" w14:textId="77777777" w:rsidR="00D217B3" w:rsidRPr="003167FF" w:rsidRDefault="00D217B3" w:rsidP="0023510A">
            <w:pPr>
              <w:pStyle w:val="TAH"/>
            </w:pPr>
            <w:r w:rsidRPr="003167FF">
              <w:t>Description</w:t>
            </w:r>
          </w:p>
        </w:tc>
      </w:tr>
      <w:tr w:rsidR="00D217B3" w:rsidRPr="003167FF" w14:paraId="05F3D84C"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1FDB5E4D" w14:textId="77777777" w:rsidR="00D217B3" w:rsidRPr="003167FF" w:rsidRDefault="00D217B3" w:rsidP="0023510A">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3DBD640C" w14:textId="77777777" w:rsidR="00D217B3" w:rsidRPr="003167FF" w:rsidRDefault="00D217B3" w:rsidP="0023510A">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B4036B" w14:textId="77777777" w:rsidR="00D217B3" w:rsidRPr="003167FF" w:rsidRDefault="00D217B3" w:rsidP="0023510A">
            <w:pPr>
              <w:pStyle w:val="TAL"/>
            </w:pPr>
            <w:r w:rsidRPr="003167FF">
              <w:rPr>
                <w:lang w:eastAsia="zh-CN"/>
              </w:rPr>
              <w:t>The identity of the</w:t>
            </w:r>
            <w:r w:rsidRPr="003167FF">
              <w:t xml:space="preserve"> VAL server performing the request.</w:t>
            </w:r>
          </w:p>
        </w:tc>
      </w:tr>
      <w:tr w:rsidR="00D217B3" w:rsidRPr="003167FF" w14:paraId="3B870F95"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76BD8677" w14:textId="77777777" w:rsidR="00D217B3" w:rsidRPr="003167FF" w:rsidRDefault="00D217B3" w:rsidP="0023510A">
            <w:pPr>
              <w:pStyle w:val="TAL"/>
            </w:pPr>
            <w:r w:rsidRPr="003167FF">
              <w:t>List of VAL service specific information</w:t>
            </w:r>
          </w:p>
        </w:tc>
        <w:tc>
          <w:tcPr>
            <w:tcW w:w="1440" w:type="dxa"/>
            <w:tcBorders>
              <w:top w:val="single" w:sz="4" w:space="0" w:color="000000"/>
              <w:left w:val="single" w:sz="4" w:space="0" w:color="000000"/>
              <w:bottom w:val="single" w:sz="4" w:space="0" w:color="000000"/>
            </w:tcBorders>
            <w:shd w:val="clear" w:color="auto" w:fill="auto"/>
          </w:tcPr>
          <w:p w14:paraId="5FDC7F89" w14:textId="77777777" w:rsidR="00D217B3" w:rsidRPr="003167FF" w:rsidRDefault="00D217B3" w:rsidP="0023510A">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1591CC" w14:textId="77777777" w:rsidR="00D217B3" w:rsidRPr="003167FF" w:rsidRDefault="00D217B3" w:rsidP="0023510A">
            <w:pPr>
              <w:pStyle w:val="TAL"/>
            </w:pPr>
            <w:r w:rsidRPr="003167FF">
              <w:t>Provides the list of VAL service specific information</w:t>
            </w:r>
          </w:p>
        </w:tc>
      </w:tr>
      <w:tr w:rsidR="00D217B3" w:rsidRPr="003167FF" w14:paraId="380048F6"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476DA41D" w14:textId="77777777" w:rsidR="00D217B3" w:rsidRPr="003167FF" w:rsidRDefault="00D217B3" w:rsidP="0023510A">
            <w:pPr>
              <w:pStyle w:val="TAL"/>
            </w:pPr>
            <w:r w:rsidRPr="003167FF">
              <w:t>&gt; VAL service ID</w:t>
            </w:r>
          </w:p>
        </w:tc>
        <w:tc>
          <w:tcPr>
            <w:tcW w:w="1440" w:type="dxa"/>
            <w:tcBorders>
              <w:top w:val="single" w:sz="4" w:space="0" w:color="000000"/>
              <w:left w:val="single" w:sz="4" w:space="0" w:color="000000"/>
              <w:bottom w:val="single" w:sz="4" w:space="0" w:color="000000"/>
            </w:tcBorders>
            <w:shd w:val="clear" w:color="auto" w:fill="auto"/>
          </w:tcPr>
          <w:p w14:paraId="543DD655" w14:textId="77777777" w:rsidR="00D217B3" w:rsidRPr="003167FF" w:rsidRDefault="00D217B3" w:rsidP="0023510A">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546700" w14:textId="77777777" w:rsidR="00D217B3" w:rsidRPr="003167FF" w:rsidRDefault="00D217B3" w:rsidP="0023510A">
            <w:pPr>
              <w:pStyle w:val="TAL"/>
            </w:pPr>
            <w:r w:rsidRPr="003167FF">
              <w:t>Identify of the VAL service for which the configuration information is provided.</w:t>
            </w:r>
          </w:p>
        </w:tc>
      </w:tr>
      <w:tr w:rsidR="00D217B3" w:rsidRPr="003167FF" w14:paraId="0F2D4886"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7DFBD6A9" w14:textId="77777777" w:rsidR="00D217B3" w:rsidRPr="003167FF" w:rsidRDefault="00D217B3" w:rsidP="0023510A">
            <w:pPr>
              <w:pStyle w:val="TAL"/>
            </w:pPr>
            <w:r w:rsidRPr="003167FF">
              <w:t>&gt; identity list</w:t>
            </w:r>
          </w:p>
        </w:tc>
        <w:tc>
          <w:tcPr>
            <w:tcW w:w="1440" w:type="dxa"/>
            <w:tcBorders>
              <w:top w:val="single" w:sz="4" w:space="0" w:color="000000"/>
              <w:left w:val="single" w:sz="4" w:space="0" w:color="000000"/>
              <w:bottom w:val="single" w:sz="4" w:space="0" w:color="000000"/>
            </w:tcBorders>
            <w:shd w:val="clear" w:color="auto" w:fill="auto"/>
          </w:tcPr>
          <w:p w14:paraId="416714AB" w14:textId="77777777" w:rsidR="00D217B3" w:rsidRPr="003167FF" w:rsidRDefault="00D217B3" w:rsidP="0023510A">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90C6F4" w14:textId="77777777" w:rsidR="00D217B3" w:rsidRPr="003167FF" w:rsidRDefault="00D217B3" w:rsidP="0023510A">
            <w:pPr>
              <w:pStyle w:val="TAL"/>
            </w:pPr>
            <w:r w:rsidRPr="003167FF">
              <w:t>Identify list of VAL users for the specific VAL service (i.e. VAL User IDs or VAL UE IDs)</w:t>
            </w:r>
          </w:p>
        </w:tc>
      </w:tr>
    </w:tbl>
    <w:p w14:paraId="5743F3E7" w14:textId="77777777" w:rsidR="00D217B3" w:rsidRPr="003167FF" w:rsidRDefault="00D217B3" w:rsidP="00D217B3"/>
    <w:p w14:paraId="64F0B9BC" w14:textId="77777777" w:rsidR="00D217B3" w:rsidRPr="003167FF" w:rsidRDefault="00D217B3" w:rsidP="00D217B3">
      <w:pPr>
        <w:pStyle w:val="Heading4"/>
      </w:pPr>
      <w:bookmarkStart w:id="1250" w:name="_Toc155355737"/>
      <w:r w:rsidRPr="003167FF">
        <w:t>12.3.2.2</w:t>
      </w:r>
      <w:r w:rsidRPr="003167FF">
        <w:tab/>
        <w:t>VAL server provisioning response</w:t>
      </w:r>
      <w:bookmarkEnd w:id="1250"/>
    </w:p>
    <w:p w14:paraId="021252D1" w14:textId="77777777" w:rsidR="00D217B3" w:rsidRPr="003167FF" w:rsidRDefault="00D217B3" w:rsidP="00D217B3">
      <w:r w:rsidRPr="003167FF">
        <w:t>Table 12.3.2.2</w:t>
      </w:r>
      <w:r w:rsidRPr="003167FF">
        <w:rPr>
          <w:lang w:eastAsia="zh-CN"/>
        </w:rPr>
        <w:t>-1</w:t>
      </w:r>
      <w:r w:rsidRPr="003167FF">
        <w:t xml:space="preserve"> describes the information flow from the identity management server to the VAL server as a response for providing provisioning configuration.</w:t>
      </w:r>
    </w:p>
    <w:p w14:paraId="13FFD686" w14:textId="77777777" w:rsidR="00D217B3" w:rsidRPr="003167FF" w:rsidRDefault="00D217B3" w:rsidP="00D217B3">
      <w:pPr>
        <w:pStyle w:val="TH"/>
      </w:pPr>
      <w:r w:rsidRPr="003167FF">
        <w:t>Table 12.3.2.2-1: VAL server provisioning response</w:t>
      </w:r>
    </w:p>
    <w:tbl>
      <w:tblPr>
        <w:tblW w:w="8640" w:type="dxa"/>
        <w:jc w:val="center"/>
        <w:tblLayout w:type="fixed"/>
        <w:tblLook w:val="0000" w:firstRow="0" w:lastRow="0" w:firstColumn="0" w:lastColumn="0" w:noHBand="0" w:noVBand="0"/>
      </w:tblPr>
      <w:tblGrid>
        <w:gridCol w:w="2880"/>
        <w:gridCol w:w="1440"/>
        <w:gridCol w:w="4320"/>
      </w:tblGrid>
      <w:tr w:rsidR="00D217B3" w:rsidRPr="003167FF" w14:paraId="5D1FFB46"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58D587CE" w14:textId="77777777" w:rsidR="00D217B3" w:rsidRPr="003167FF" w:rsidRDefault="00D217B3" w:rsidP="0023510A">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2C7D25D" w14:textId="77777777" w:rsidR="00D217B3" w:rsidRPr="003167FF" w:rsidRDefault="00D217B3" w:rsidP="0023510A">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DDFC2D" w14:textId="77777777" w:rsidR="00D217B3" w:rsidRPr="003167FF" w:rsidRDefault="00D217B3" w:rsidP="0023510A">
            <w:pPr>
              <w:pStyle w:val="TAH"/>
            </w:pPr>
            <w:r w:rsidRPr="003167FF">
              <w:t>Description</w:t>
            </w:r>
          </w:p>
        </w:tc>
      </w:tr>
      <w:tr w:rsidR="00D217B3" w:rsidRPr="003167FF" w14:paraId="1115D291"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2EF79DB9" w14:textId="77777777" w:rsidR="00D217B3" w:rsidRPr="003167FF" w:rsidRDefault="00D217B3" w:rsidP="0023510A">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6C6A8E42" w14:textId="77777777" w:rsidR="00D217B3" w:rsidRPr="003167FF" w:rsidRDefault="00D217B3" w:rsidP="0023510A">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E061D4" w14:textId="77777777" w:rsidR="00D217B3" w:rsidRPr="003167FF" w:rsidRDefault="00D217B3" w:rsidP="0023510A">
            <w:pPr>
              <w:pStyle w:val="TAL"/>
            </w:pPr>
            <w:r w:rsidRPr="003167FF">
              <w:t>Indicates success or failure of the request</w:t>
            </w:r>
          </w:p>
        </w:tc>
      </w:tr>
    </w:tbl>
    <w:p w14:paraId="0D3BC245" w14:textId="77777777" w:rsidR="00D217B3" w:rsidRPr="003167FF" w:rsidRDefault="00D217B3" w:rsidP="00D217B3"/>
    <w:p w14:paraId="07437B34" w14:textId="77777777" w:rsidR="009F6B24" w:rsidRPr="003167FF" w:rsidRDefault="009F6B24" w:rsidP="009F6B24">
      <w:pPr>
        <w:pStyle w:val="Heading4"/>
      </w:pPr>
      <w:bookmarkStart w:id="1251" w:name="_Toc155355738"/>
      <w:r w:rsidRPr="003167FF">
        <w:t>12.3.2.</w:t>
      </w:r>
      <w:r>
        <w:t>3</w:t>
      </w:r>
      <w:r w:rsidRPr="003167FF">
        <w:tab/>
      </w:r>
      <w:r>
        <w:t xml:space="preserve">Update </w:t>
      </w:r>
      <w:r w:rsidRPr="003167FF">
        <w:t>VAL server provisioning request</w:t>
      </w:r>
      <w:bookmarkEnd w:id="1251"/>
    </w:p>
    <w:p w14:paraId="42DA20B4" w14:textId="77777777" w:rsidR="009F6B24" w:rsidRPr="003167FF" w:rsidRDefault="009F6B24" w:rsidP="009F6B24">
      <w:r w:rsidRPr="003167FF">
        <w:t>Table 12.3.2.</w:t>
      </w:r>
      <w:r>
        <w:t>3</w:t>
      </w:r>
      <w:r w:rsidRPr="003167FF">
        <w:rPr>
          <w:lang w:eastAsia="zh-CN"/>
        </w:rPr>
        <w:t>-1</w:t>
      </w:r>
      <w:r w:rsidRPr="003167FF">
        <w:t xml:space="preserve"> describes the information flow from the VAL server to the identity management server for </w:t>
      </w:r>
      <w:r>
        <w:t>updat</w:t>
      </w:r>
      <w:r w:rsidRPr="003167FF">
        <w:t>ing provisioning configuration.</w:t>
      </w:r>
    </w:p>
    <w:p w14:paraId="452576AD" w14:textId="77777777" w:rsidR="009F6B24" w:rsidRPr="003167FF" w:rsidRDefault="009F6B24" w:rsidP="009F6B24">
      <w:pPr>
        <w:pStyle w:val="TH"/>
      </w:pPr>
      <w:r w:rsidRPr="003167FF">
        <w:lastRenderedPageBreak/>
        <w:t>Table 12.3.2.</w:t>
      </w:r>
      <w:r>
        <w:t>3</w:t>
      </w:r>
      <w:r w:rsidRPr="003167FF">
        <w:t xml:space="preserve">-1: </w:t>
      </w:r>
      <w:r>
        <w:t xml:space="preserve">Update </w:t>
      </w:r>
      <w:r w:rsidRPr="003167FF">
        <w:t>VAL server provisioning request</w:t>
      </w:r>
    </w:p>
    <w:tbl>
      <w:tblPr>
        <w:tblW w:w="8640" w:type="dxa"/>
        <w:jc w:val="center"/>
        <w:tblLayout w:type="fixed"/>
        <w:tblLook w:val="0000" w:firstRow="0" w:lastRow="0" w:firstColumn="0" w:lastColumn="0" w:noHBand="0" w:noVBand="0"/>
      </w:tblPr>
      <w:tblGrid>
        <w:gridCol w:w="2880"/>
        <w:gridCol w:w="1440"/>
        <w:gridCol w:w="4320"/>
      </w:tblGrid>
      <w:tr w:rsidR="009F6B24" w:rsidRPr="003167FF" w14:paraId="630AD1D6"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4946AA28" w14:textId="77777777" w:rsidR="009F6B24" w:rsidRPr="003167FF" w:rsidRDefault="009F6B24" w:rsidP="003641A6">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6FA9C2B" w14:textId="77777777" w:rsidR="009F6B24" w:rsidRPr="003167FF" w:rsidRDefault="009F6B24"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45FD14" w14:textId="77777777" w:rsidR="009F6B24" w:rsidRPr="003167FF" w:rsidRDefault="009F6B24" w:rsidP="003641A6">
            <w:pPr>
              <w:pStyle w:val="TAH"/>
            </w:pPr>
            <w:r w:rsidRPr="003167FF">
              <w:t>Description</w:t>
            </w:r>
          </w:p>
        </w:tc>
      </w:tr>
      <w:tr w:rsidR="009F6B24" w:rsidRPr="003167FF" w14:paraId="19064F3C"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3120FC53" w14:textId="515E9668" w:rsidR="009F6B24" w:rsidRPr="003167FF" w:rsidRDefault="009F6B24" w:rsidP="003641A6">
            <w:pPr>
              <w:pStyle w:val="TAL"/>
            </w:pPr>
            <w:r w:rsidRPr="003167FF">
              <w:rPr>
                <w:lang w:eastAsia="zh-CN"/>
              </w:rPr>
              <w:t xml:space="preserve">Requester Identity </w:t>
            </w:r>
            <w:r>
              <w:rPr>
                <w:lang w:eastAsia="zh-CN"/>
              </w:rPr>
              <w:t>(see NOTE)</w:t>
            </w:r>
          </w:p>
        </w:tc>
        <w:tc>
          <w:tcPr>
            <w:tcW w:w="1440" w:type="dxa"/>
            <w:tcBorders>
              <w:top w:val="single" w:sz="4" w:space="0" w:color="000000"/>
              <w:left w:val="single" w:sz="4" w:space="0" w:color="000000"/>
              <w:bottom w:val="single" w:sz="4" w:space="0" w:color="000000"/>
            </w:tcBorders>
            <w:shd w:val="clear" w:color="auto" w:fill="auto"/>
          </w:tcPr>
          <w:p w14:paraId="597CC01C" w14:textId="77777777" w:rsidR="009F6B24" w:rsidRPr="003167FF" w:rsidRDefault="009F6B24" w:rsidP="003641A6">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E2E8B6" w14:textId="77777777" w:rsidR="009F6B24" w:rsidRPr="003167FF" w:rsidRDefault="009F6B24" w:rsidP="003641A6">
            <w:pPr>
              <w:pStyle w:val="TAL"/>
            </w:pPr>
            <w:r w:rsidRPr="003167FF">
              <w:rPr>
                <w:lang w:eastAsia="zh-CN"/>
              </w:rPr>
              <w:t>The identity of the</w:t>
            </w:r>
            <w:r w:rsidRPr="003167FF">
              <w:t xml:space="preserve"> VAL server performing the request.</w:t>
            </w:r>
          </w:p>
        </w:tc>
      </w:tr>
      <w:tr w:rsidR="009F6B24" w:rsidRPr="003167FF" w14:paraId="082D20F4"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221A5E5B" w14:textId="77777777" w:rsidR="009F6B24" w:rsidRPr="003167FF" w:rsidRDefault="009F6B24" w:rsidP="003641A6">
            <w:pPr>
              <w:pStyle w:val="TAL"/>
            </w:pPr>
            <w:r w:rsidRPr="003167FF">
              <w:t>List of VAL service specific information</w:t>
            </w:r>
          </w:p>
        </w:tc>
        <w:tc>
          <w:tcPr>
            <w:tcW w:w="1440" w:type="dxa"/>
            <w:tcBorders>
              <w:top w:val="single" w:sz="4" w:space="0" w:color="000000"/>
              <w:left w:val="single" w:sz="4" w:space="0" w:color="000000"/>
              <w:bottom w:val="single" w:sz="4" w:space="0" w:color="000000"/>
            </w:tcBorders>
            <w:shd w:val="clear" w:color="auto" w:fill="auto"/>
          </w:tcPr>
          <w:p w14:paraId="68A28D51" w14:textId="77777777" w:rsidR="009F6B24" w:rsidRPr="003167FF" w:rsidRDefault="009F6B24"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144879" w14:textId="77777777" w:rsidR="009F6B24" w:rsidRPr="003167FF" w:rsidRDefault="009F6B24" w:rsidP="003641A6">
            <w:pPr>
              <w:pStyle w:val="TAL"/>
            </w:pPr>
            <w:r w:rsidRPr="003167FF">
              <w:t>Provides the list of VAL service specific information</w:t>
            </w:r>
          </w:p>
        </w:tc>
      </w:tr>
      <w:tr w:rsidR="009F6B24" w:rsidRPr="003167FF" w14:paraId="7A35A438"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4655DFB2" w14:textId="77777777" w:rsidR="009F6B24" w:rsidRPr="003167FF" w:rsidRDefault="009F6B24" w:rsidP="003641A6">
            <w:pPr>
              <w:pStyle w:val="TAL"/>
            </w:pPr>
            <w:r w:rsidRPr="003167FF">
              <w:t>&gt; VAL service ID</w:t>
            </w:r>
          </w:p>
        </w:tc>
        <w:tc>
          <w:tcPr>
            <w:tcW w:w="1440" w:type="dxa"/>
            <w:tcBorders>
              <w:top w:val="single" w:sz="4" w:space="0" w:color="000000"/>
              <w:left w:val="single" w:sz="4" w:space="0" w:color="000000"/>
              <w:bottom w:val="single" w:sz="4" w:space="0" w:color="000000"/>
            </w:tcBorders>
            <w:shd w:val="clear" w:color="auto" w:fill="auto"/>
          </w:tcPr>
          <w:p w14:paraId="67738C33" w14:textId="77777777" w:rsidR="009F6B24" w:rsidRPr="003167FF" w:rsidRDefault="009F6B24"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D666E1" w14:textId="77777777" w:rsidR="009F6B24" w:rsidRPr="003167FF" w:rsidRDefault="009F6B24" w:rsidP="003641A6">
            <w:pPr>
              <w:pStyle w:val="TAL"/>
            </w:pPr>
            <w:r w:rsidRPr="003167FF">
              <w:t xml:space="preserve">Identify of the VAL service for which the configuration information is </w:t>
            </w:r>
            <w:r>
              <w:t>to be updated</w:t>
            </w:r>
            <w:r w:rsidRPr="003167FF">
              <w:t>.</w:t>
            </w:r>
          </w:p>
        </w:tc>
      </w:tr>
      <w:tr w:rsidR="009F6B24" w:rsidRPr="003167FF" w14:paraId="30C72B47"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76E9FA6B" w14:textId="77777777" w:rsidR="009F6B24" w:rsidRPr="003167FF" w:rsidRDefault="009F6B24" w:rsidP="003641A6">
            <w:pPr>
              <w:pStyle w:val="TAL"/>
            </w:pPr>
            <w:r w:rsidRPr="003167FF">
              <w:t>&gt; identity list</w:t>
            </w:r>
          </w:p>
        </w:tc>
        <w:tc>
          <w:tcPr>
            <w:tcW w:w="1440" w:type="dxa"/>
            <w:tcBorders>
              <w:top w:val="single" w:sz="4" w:space="0" w:color="000000"/>
              <w:left w:val="single" w:sz="4" w:space="0" w:color="000000"/>
              <w:bottom w:val="single" w:sz="4" w:space="0" w:color="000000"/>
            </w:tcBorders>
            <w:shd w:val="clear" w:color="auto" w:fill="auto"/>
          </w:tcPr>
          <w:p w14:paraId="0938C14D" w14:textId="77777777" w:rsidR="009F6B24" w:rsidRPr="003167FF" w:rsidRDefault="009F6B24" w:rsidP="003641A6">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5C6623" w14:textId="77777777" w:rsidR="009F6B24" w:rsidRPr="003167FF" w:rsidRDefault="009F6B24" w:rsidP="003641A6">
            <w:pPr>
              <w:pStyle w:val="TAL"/>
            </w:pPr>
            <w:r w:rsidRPr="003167FF">
              <w:t>Identify list of VAL users for the specific VAL service (i.e. VAL User IDs or VAL UE IDs)</w:t>
            </w:r>
          </w:p>
        </w:tc>
      </w:tr>
      <w:tr w:rsidR="009F6B24" w:rsidRPr="003167FF" w14:paraId="56EEB77A" w14:textId="77777777" w:rsidTr="003641A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3D3FF1C" w14:textId="4B549208" w:rsidR="009F6B24" w:rsidRPr="003167FF" w:rsidRDefault="009F6B24" w:rsidP="002F2DA4">
            <w:pPr>
              <w:pStyle w:val="TAN"/>
            </w:pPr>
            <w:r>
              <w:t>NOTE:</w:t>
            </w:r>
            <w:r>
              <w:tab/>
              <w:t>The IE shall not be updated by the VAL server.</w:t>
            </w:r>
          </w:p>
        </w:tc>
      </w:tr>
    </w:tbl>
    <w:p w14:paraId="1F01A926" w14:textId="77777777" w:rsidR="009F6B24" w:rsidRPr="003167FF" w:rsidRDefault="009F6B24" w:rsidP="009F6B24"/>
    <w:p w14:paraId="1DC2EAE0" w14:textId="77777777" w:rsidR="009F6B24" w:rsidRPr="003167FF" w:rsidRDefault="009F6B24" w:rsidP="009F6B24">
      <w:pPr>
        <w:pStyle w:val="Heading4"/>
      </w:pPr>
      <w:bookmarkStart w:id="1252" w:name="_Toc155355739"/>
      <w:r w:rsidRPr="003167FF">
        <w:t>12.3.2.</w:t>
      </w:r>
      <w:r>
        <w:t>4</w:t>
      </w:r>
      <w:r w:rsidRPr="003167FF">
        <w:tab/>
      </w:r>
      <w:r>
        <w:t xml:space="preserve">Update </w:t>
      </w:r>
      <w:r w:rsidRPr="003167FF">
        <w:t>VAL server provisioning response</w:t>
      </w:r>
      <w:bookmarkEnd w:id="1252"/>
    </w:p>
    <w:p w14:paraId="59B96592" w14:textId="77777777" w:rsidR="009F6B24" w:rsidRPr="003167FF" w:rsidRDefault="009F6B24" w:rsidP="009F6B24">
      <w:r w:rsidRPr="003167FF">
        <w:t>Table 12.3.2.</w:t>
      </w:r>
      <w:r>
        <w:t>4</w:t>
      </w:r>
      <w:r w:rsidRPr="003167FF">
        <w:rPr>
          <w:lang w:eastAsia="zh-CN"/>
        </w:rPr>
        <w:t>-1</w:t>
      </w:r>
      <w:r w:rsidRPr="003167FF">
        <w:t xml:space="preserve"> describes the information flow from the identity management server to the VAL server as a response for </w:t>
      </w:r>
      <w:r>
        <w:t>updating</w:t>
      </w:r>
      <w:r w:rsidRPr="003167FF">
        <w:t xml:space="preserve"> provisioning configuration.</w:t>
      </w:r>
    </w:p>
    <w:p w14:paraId="387A75D8" w14:textId="77777777" w:rsidR="009F6B24" w:rsidRPr="003167FF" w:rsidRDefault="009F6B24" w:rsidP="009F6B24">
      <w:pPr>
        <w:pStyle w:val="TH"/>
      </w:pPr>
      <w:r w:rsidRPr="003167FF">
        <w:t>Table 12.3.2.</w:t>
      </w:r>
      <w:r>
        <w:t>4</w:t>
      </w:r>
      <w:r w:rsidRPr="003167FF">
        <w:t xml:space="preserve">-1: </w:t>
      </w:r>
      <w:r>
        <w:t xml:space="preserve">Update </w:t>
      </w:r>
      <w:r w:rsidRPr="003167FF">
        <w:t>VAL server provisioning response</w:t>
      </w:r>
    </w:p>
    <w:tbl>
      <w:tblPr>
        <w:tblW w:w="8640" w:type="dxa"/>
        <w:jc w:val="center"/>
        <w:tblLayout w:type="fixed"/>
        <w:tblLook w:val="0000" w:firstRow="0" w:lastRow="0" w:firstColumn="0" w:lastColumn="0" w:noHBand="0" w:noVBand="0"/>
      </w:tblPr>
      <w:tblGrid>
        <w:gridCol w:w="2880"/>
        <w:gridCol w:w="1440"/>
        <w:gridCol w:w="4320"/>
      </w:tblGrid>
      <w:tr w:rsidR="009F6B24" w:rsidRPr="003167FF" w14:paraId="73DDCC76"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4D07B736" w14:textId="77777777" w:rsidR="009F6B24" w:rsidRPr="003167FF" w:rsidRDefault="009F6B24" w:rsidP="003641A6">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C0C60FE" w14:textId="77777777" w:rsidR="009F6B24" w:rsidRPr="003167FF" w:rsidRDefault="009F6B24"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F1C9F6" w14:textId="77777777" w:rsidR="009F6B24" w:rsidRPr="003167FF" w:rsidRDefault="009F6B24" w:rsidP="003641A6">
            <w:pPr>
              <w:pStyle w:val="TAH"/>
            </w:pPr>
            <w:r w:rsidRPr="003167FF">
              <w:t>Description</w:t>
            </w:r>
          </w:p>
        </w:tc>
      </w:tr>
      <w:tr w:rsidR="009F6B24" w:rsidRPr="003167FF" w14:paraId="14D14215"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1EF9D2DD" w14:textId="77777777" w:rsidR="009F6B24" w:rsidRPr="003167FF" w:rsidRDefault="009F6B24" w:rsidP="003641A6">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711B35D5" w14:textId="77777777" w:rsidR="009F6B24" w:rsidRPr="003167FF" w:rsidRDefault="009F6B24"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ED2C82" w14:textId="77777777" w:rsidR="009F6B24" w:rsidRPr="003167FF" w:rsidRDefault="009F6B24" w:rsidP="003641A6">
            <w:pPr>
              <w:pStyle w:val="TAL"/>
            </w:pPr>
            <w:r w:rsidRPr="003167FF">
              <w:t>Indicates success or failure of the request</w:t>
            </w:r>
          </w:p>
        </w:tc>
      </w:tr>
    </w:tbl>
    <w:p w14:paraId="3AE0E4B7" w14:textId="77777777" w:rsidR="009F6B24" w:rsidRPr="003167FF" w:rsidRDefault="009F6B24" w:rsidP="009F6B24"/>
    <w:p w14:paraId="60B30616" w14:textId="77777777" w:rsidR="009F6B24" w:rsidRPr="003167FF" w:rsidRDefault="009F6B24" w:rsidP="009F6B24">
      <w:pPr>
        <w:pStyle w:val="Heading4"/>
      </w:pPr>
      <w:bookmarkStart w:id="1253" w:name="_Toc155355740"/>
      <w:r w:rsidRPr="003167FF">
        <w:t>12.3.2.</w:t>
      </w:r>
      <w:r>
        <w:t>5</w:t>
      </w:r>
      <w:r w:rsidRPr="003167FF">
        <w:tab/>
      </w:r>
      <w:r>
        <w:t xml:space="preserve">Get </w:t>
      </w:r>
      <w:r w:rsidRPr="003167FF">
        <w:t>VAL server provisioning request</w:t>
      </w:r>
      <w:bookmarkEnd w:id="1253"/>
    </w:p>
    <w:p w14:paraId="4EFD7061" w14:textId="77777777" w:rsidR="009F6B24" w:rsidRPr="003167FF" w:rsidRDefault="009F6B24" w:rsidP="009F6B24">
      <w:r w:rsidRPr="003167FF">
        <w:t>Table 12.3.2.</w:t>
      </w:r>
      <w:r>
        <w:t>5</w:t>
      </w:r>
      <w:r w:rsidRPr="003167FF">
        <w:rPr>
          <w:lang w:eastAsia="zh-CN"/>
        </w:rPr>
        <w:t>-1</w:t>
      </w:r>
      <w:r w:rsidRPr="003167FF">
        <w:t xml:space="preserve"> describes the information flow from the VAL server to the identity management server </w:t>
      </w:r>
      <w:r>
        <w:t>to get</w:t>
      </w:r>
      <w:r w:rsidRPr="003167FF">
        <w:t xml:space="preserve"> provisioning configuration.</w:t>
      </w:r>
    </w:p>
    <w:p w14:paraId="6BCD12C6" w14:textId="77777777" w:rsidR="009F6B24" w:rsidRPr="003167FF" w:rsidRDefault="009F6B24" w:rsidP="009F6B24">
      <w:pPr>
        <w:pStyle w:val="TH"/>
      </w:pPr>
      <w:r w:rsidRPr="003167FF">
        <w:t>Table 12.3.2.</w:t>
      </w:r>
      <w:r>
        <w:t>5</w:t>
      </w:r>
      <w:r w:rsidRPr="003167FF">
        <w:t xml:space="preserve">-1: </w:t>
      </w:r>
      <w:r>
        <w:t xml:space="preserve">Get </w:t>
      </w:r>
      <w:r w:rsidRPr="003167FF">
        <w:t>VAL server provisioning request</w:t>
      </w:r>
    </w:p>
    <w:tbl>
      <w:tblPr>
        <w:tblW w:w="8640" w:type="dxa"/>
        <w:jc w:val="center"/>
        <w:tblLayout w:type="fixed"/>
        <w:tblLook w:val="0000" w:firstRow="0" w:lastRow="0" w:firstColumn="0" w:lastColumn="0" w:noHBand="0" w:noVBand="0"/>
      </w:tblPr>
      <w:tblGrid>
        <w:gridCol w:w="2880"/>
        <w:gridCol w:w="1440"/>
        <w:gridCol w:w="4320"/>
      </w:tblGrid>
      <w:tr w:rsidR="009F6B24" w:rsidRPr="003167FF" w14:paraId="33F76455"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35563875" w14:textId="77777777" w:rsidR="009F6B24" w:rsidRPr="003167FF" w:rsidRDefault="009F6B24" w:rsidP="003641A6">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7C0A42A" w14:textId="77777777" w:rsidR="009F6B24" w:rsidRPr="003167FF" w:rsidRDefault="009F6B24"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66B9EC" w14:textId="77777777" w:rsidR="009F6B24" w:rsidRPr="003167FF" w:rsidRDefault="009F6B24" w:rsidP="003641A6">
            <w:pPr>
              <w:pStyle w:val="TAH"/>
            </w:pPr>
            <w:r w:rsidRPr="003167FF">
              <w:t>Description</w:t>
            </w:r>
          </w:p>
        </w:tc>
      </w:tr>
      <w:tr w:rsidR="009F6B24" w:rsidRPr="003167FF" w14:paraId="64C68D1E"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34D0E34D" w14:textId="77777777" w:rsidR="009F6B24" w:rsidRPr="003167FF" w:rsidRDefault="009F6B24" w:rsidP="003641A6">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4CACD352" w14:textId="77777777" w:rsidR="009F6B24" w:rsidRPr="003167FF" w:rsidRDefault="009F6B24" w:rsidP="003641A6">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33BC2B" w14:textId="77777777" w:rsidR="009F6B24" w:rsidRPr="003167FF" w:rsidRDefault="009F6B24" w:rsidP="003641A6">
            <w:pPr>
              <w:pStyle w:val="TAL"/>
            </w:pPr>
            <w:r w:rsidRPr="003167FF">
              <w:rPr>
                <w:lang w:eastAsia="zh-CN"/>
              </w:rPr>
              <w:t>The identity of the</w:t>
            </w:r>
            <w:r w:rsidRPr="003167FF">
              <w:t xml:space="preserve"> VAL server performing the request.</w:t>
            </w:r>
          </w:p>
        </w:tc>
      </w:tr>
    </w:tbl>
    <w:p w14:paraId="3020AD63" w14:textId="77777777" w:rsidR="009F6B24" w:rsidRPr="003167FF" w:rsidRDefault="009F6B24" w:rsidP="009F6B24"/>
    <w:p w14:paraId="70A8819C" w14:textId="77777777" w:rsidR="009F6B24" w:rsidRPr="003167FF" w:rsidRDefault="009F6B24" w:rsidP="009F6B24">
      <w:pPr>
        <w:pStyle w:val="Heading4"/>
      </w:pPr>
      <w:bookmarkStart w:id="1254" w:name="_Toc155355741"/>
      <w:r w:rsidRPr="003167FF">
        <w:t>12.3.2.</w:t>
      </w:r>
      <w:r>
        <w:t>6</w:t>
      </w:r>
      <w:r w:rsidRPr="003167FF">
        <w:tab/>
      </w:r>
      <w:r>
        <w:t xml:space="preserve">Get </w:t>
      </w:r>
      <w:r w:rsidRPr="003167FF">
        <w:t>VAL server provisioning response</w:t>
      </w:r>
      <w:bookmarkEnd w:id="1254"/>
    </w:p>
    <w:p w14:paraId="0B8124ED" w14:textId="77777777" w:rsidR="009F6B24" w:rsidRPr="003167FF" w:rsidRDefault="009F6B24" w:rsidP="009F6B24">
      <w:r w:rsidRPr="003167FF">
        <w:t>Table 12.3.2.</w:t>
      </w:r>
      <w:r>
        <w:t>6</w:t>
      </w:r>
      <w:r w:rsidRPr="003167FF">
        <w:rPr>
          <w:lang w:eastAsia="zh-CN"/>
        </w:rPr>
        <w:t>-1</w:t>
      </w:r>
      <w:r w:rsidRPr="003167FF">
        <w:t xml:space="preserve"> describes the information flow from the identity management server to the VAL server as a response </w:t>
      </w:r>
      <w:r>
        <w:t>to get</w:t>
      </w:r>
      <w:r w:rsidRPr="003167FF">
        <w:t xml:space="preserve"> provisioning configuration.</w:t>
      </w:r>
    </w:p>
    <w:p w14:paraId="74725742" w14:textId="77777777" w:rsidR="009F6B24" w:rsidRPr="003167FF" w:rsidRDefault="009F6B24" w:rsidP="009F6B24">
      <w:pPr>
        <w:pStyle w:val="TH"/>
      </w:pPr>
      <w:r w:rsidRPr="003167FF">
        <w:t>Table 12.3.2.</w:t>
      </w:r>
      <w:r>
        <w:t>6</w:t>
      </w:r>
      <w:r w:rsidRPr="003167FF">
        <w:t xml:space="preserve">-1: </w:t>
      </w:r>
      <w:r>
        <w:t xml:space="preserve">Get </w:t>
      </w:r>
      <w:r w:rsidRPr="003167FF">
        <w:t>VAL server provisioning response</w:t>
      </w:r>
    </w:p>
    <w:tbl>
      <w:tblPr>
        <w:tblW w:w="8640" w:type="dxa"/>
        <w:jc w:val="center"/>
        <w:tblLayout w:type="fixed"/>
        <w:tblLook w:val="0000" w:firstRow="0" w:lastRow="0" w:firstColumn="0" w:lastColumn="0" w:noHBand="0" w:noVBand="0"/>
      </w:tblPr>
      <w:tblGrid>
        <w:gridCol w:w="2880"/>
        <w:gridCol w:w="1440"/>
        <w:gridCol w:w="4320"/>
      </w:tblGrid>
      <w:tr w:rsidR="009F6B24" w:rsidRPr="003167FF" w14:paraId="187C380F"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618A83E6" w14:textId="77777777" w:rsidR="009F6B24" w:rsidRPr="003167FF" w:rsidRDefault="009F6B24" w:rsidP="003641A6">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9F2F163" w14:textId="77777777" w:rsidR="009F6B24" w:rsidRPr="003167FF" w:rsidRDefault="009F6B24"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232CD9" w14:textId="77777777" w:rsidR="009F6B24" w:rsidRPr="003167FF" w:rsidRDefault="009F6B24" w:rsidP="003641A6">
            <w:pPr>
              <w:pStyle w:val="TAH"/>
            </w:pPr>
            <w:r w:rsidRPr="003167FF">
              <w:t>Description</w:t>
            </w:r>
          </w:p>
        </w:tc>
      </w:tr>
      <w:tr w:rsidR="009F6B24" w:rsidRPr="003167FF" w14:paraId="7B93BC83"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707F45E7" w14:textId="77777777" w:rsidR="009F6B24" w:rsidRPr="003167FF" w:rsidRDefault="009F6B24" w:rsidP="003641A6">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5DA9A06F" w14:textId="77777777" w:rsidR="009F6B24" w:rsidRPr="003167FF" w:rsidRDefault="009F6B24"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7CA35B" w14:textId="77777777" w:rsidR="009F6B24" w:rsidRPr="003167FF" w:rsidRDefault="009F6B24" w:rsidP="003641A6">
            <w:pPr>
              <w:pStyle w:val="TAL"/>
            </w:pPr>
            <w:r w:rsidRPr="003167FF">
              <w:t>Indicates success or failure of the request</w:t>
            </w:r>
          </w:p>
        </w:tc>
      </w:tr>
      <w:tr w:rsidR="009F6B24" w:rsidRPr="003167FF" w14:paraId="5995C0AA"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6DB3E15A" w14:textId="13CC92C5" w:rsidR="009F6B24" w:rsidRPr="003167FF" w:rsidRDefault="009F6B24" w:rsidP="003641A6">
            <w:pPr>
              <w:pStyle w:val="TAL"/>
            </w:pPr>
            <w:r w:rsidRPr="003167FF">
              <w:t>List of VAL service specific information</w:t>
            </w:r>
            <w:r>
              <w:t xml:space="preserve"> (NOTE 1)</w:t>
            </w:r>
          </w:p>
        </w:tc>
        <w:tc>
          <w:tcPr>
            <w:tcW w:w="1440" w:type="dxa"/>
            <w:tcBorders>
              <w:top w:val="single" w:sz="4" w:space="0" w:color="000000"/>
              <w:left w:val="single" w:sz="4" w:space="0" w:color="000000"/>
              <w:bottom w:val="single" w:sz="4" w:space="0" w:color="000000"/>
            </w:tcBorders>
            <w:shd w:val="clear" w:color="auto" w:fill="auto"/>
          </w:tcPr>
          <w:p w14:paraId="28D92BF6" w14:textId="77777777" w:rsidR="009F6B24" w:rsidRPr="003167FF" w:rsidRDefault="009F6B24"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78565C" w14:textId="77777777" w:rsidR="009F6B24" w:rsidRPr="003167FF" w:rsidRDefault="009F6B24" w:rsidP="003641A6">
            <w:pPr>
              <w:pStyle w:val="TAL"/>
            </w:pPr>
            <w:r w:rsidRPr="003167FF">
              <w:t>Provides the list of VAL service specific information</w:t>
            </w:r>
          </w:p>
        </w:tc>
      </w:tr>
      <w:tr w:rsidR="009F6B24" w:rsidRPr="003167FF" w14:paraId="5FE535E2"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610D3144" w14:textId="77777777" w:rsidR="009F6B24" w:rsidRPr="003167FF" w:rsidRDefault="009F6B24" w:rsidP="003641A6">
            <w:pPr>
              <w:pStyle w:val="TAL"/>
            </w:pPr>
            <w:r w:rsidRPr="003167FF">
              <w:t>&gt; VAL service ID</w:t>
            </w:r>
          </w:p>
        </w:tc>
        <w:tc>
          <w:tcPr>
            <w:tcW w:w="1440" w:type="dxa"/>
            <w:tcBorders>
              <w:top w:val="single" w:sz="4" w:space="0" w:color="000000"/>
              <w:left w:val="single" w:sz="4" w:space="0" w:color="000000"/>
              <w:bottom w:val="single" w:sz="4" w:space="0" w:color="000000"/>
            </w:tcBorders>
            <w:shd w:val="clear" w:color="auto" w:fill="auto"/>
          </w:tcPr>
          <w:p w14:paraId="5227F30A" w14:textId="77777777" w:rsidR="009F6B24" w:rsidRPr="003167FF" w:rsidRDefault="009F6B24"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A3B1B4" w14:textId="77777777" w:rsidR="009F6B24" w:rsidRPr="003167FF" w:rsidRDefault="009F6B24" w:rsidP="003641A6">
            <w:pPr>
              <w:pStyle w:val="TAL"/>
            </w:pPr>
            <w:r w:rsidRPr="003167FF">
              <w:t>Identify of the VAL service for which the configuration information is provided.</w:t>
            </w:r>
          </w:p>
        </w:tc>
      </w:tr>
      <w:tr w:rsidR="009F6B24" w:rsidRPr="003167FF" w14:paraId="42D43D52"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775103BA" w14:textId="77777777" w:rsidR="009F6B24" w:rsidRPr="003167FF" w:rsidRDefault="009F6B24" w:rsidP="003641A6">
            <w:pPr>
              <w:pStyle w:val="TAL"/>
            </w:pPr>
            <w:r w:rsidRPr="003167FF">
              <w:t>&gt; identity list</w:t>
            </w:r>
          </w:p>
        </w:tc>
        <w:tc>
          <w:tcPr>
            <w:tcW w:w="1440" w:type="dxa"/>
            <w:tcBorders>
              <w:top w:val="single" w:sz="4" w:space="0" w:color="000000"/>
              <w:left w:val="single" w:sz="4" w:space="0" w:color="000000"/>
              <w:bottom w:val="single" w:sz="4" w:space="0" w:color="000000"/>
            </w:tcBorders>
            <w:shd w:val="clear" w:color="auto" w:fill="auto"/>
          </w:tcPr>
          <w:p w14:paraId="7A08F499" w14:textId="77777777" w:rsidR="009F6B24" w:rsidRPr="003167FF" w:rsidRDefault="009F6B24"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9C7F80" w14:textId="77777777" w:rsidR="009F6B24" w:rsidRPr="003167FF" w:rsidRDefault="009F6B24" w:rsidP="003641A6">
            <w:pPr>
              <w:pStyle w:val="TAL"/>
            </w:pPr>
            <w:r w:rsidRPr="003167FF">
              <w:t>Identify list of VAL users for the specific VAL service (i.e. VAL User IDs or VAL UE IDs)</w:t>
            </w:r>
          </w:p>
        </w:tc>
      </w:tr>
      <w:tr w:rsidR="009F6B24" w:rsidRPr="003167FF" w14:paraId="5D5614F1" w14:textId="77777777" w:rsidTr="003641A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3415B3D" w14:textId="70B89E25" w:rsidR="009F6B24" w:rsidRPr="003167FF" w:rsidRDefault="009F6B24" w:rsidP="002F2DA4">
            <w:pPr>
              <w:pStyle w:val="TAN"/>
            </w:pPr>
            <w:r>
              <w:t>NOTE 1:</w:t>
            </w:r>
            <w:r>
              <w:tab/>
              <w:t>This IE is included only for success response</w:t>
            </w:r>
          </w:p>
        </w:tc>
      </w:tr>
    </w:tbl>
    <w:p w14:paraId="4A6E3CF7" w14:textId="77777777" w:rsidR="009F6B24" w:rsidRPr="003167FF" w:rsidRDefault="009F6B24" w:rsidP="009F6B24"/>
    <w:p w14:paraId="02259A4A" w14:textId="77777777" w:rsidR="009F6B24" w:rsidRPr="003167FF" w:rsidRDefault="009F6B24" w:rsidP="009F6B24">
      <w:pPr>
        <w:pStyle w:val="Heading4"/>
      </w:pPr>
      <w:bookmarkStart w:id="1255" w:name="_Toc155355742"/>
      <w:r w:rsidRPr="003167FF">
        <w:t>12.3.2.</w:t>
      </w:r>
      <w:r>
        <w:t>7</w:t>
      </w:r>
      <w:r w:rsidRPr="003167FF">
        <w:tab/>
      </w:r>
      <w:r>
        <w:t xml:space="preserve">Delete </w:t>
      </w:r>
      <w:r w:rsidRPr="003167FF">
        <w:t>VAL server provisioning request</w:t>
      </w:r>
      <w:bookmarkEnd w:id="1255"/>
    </w:p>
    <w:p w14:paraId="779CB217" w14:textId="77777777" w:rsidR="009F6B24" w:rsidRPr="003167FF" w:rsidRDefault="009F6B24" w:rsidP="009F6B24">
      <w:r w:rsidRPr="003167FF">
        <w:t>Table 12.3.2.</w:t>
      </w:r>
      <w:r>
        <w:t>7</w:t>
      </w:r>
      <w:r w:rsidRPr="003167FF">
        <w:rPr>
          <w:lang w:eastAsia="zh-CN"/>
        </w:rPr>
        <w:t>-1</w:t>
      </w:r>
      <w:r w:rsidRPr="003167FF">
        <w:t xml:space="preserve"> describes the information flow from the VAL server to the identity management server for </w:t>
      </w:r>
      <w:r>
        <w:t>deleting</w:t>
      </w:r>
      <w:r w:rsidRPr="003167FF">
        <w:t xml:space="preserve"> provisioning configuration.</w:t>
      </w:r>
    </w:p>
    <w:p w14:paraId="516918D0" w14:textId="77777777" w:rsidR="009F6B24" w:rsidRPr="003167FF" w:rsidRDefault="009F6B24" w:rsidP="009F6B24">
      <w:pPr>
        <w:pStyle w:val="TH"/>
      </w:pPr>
      <w:r w:rsidRPr="003167FF">
        <w:lastRenderedPageBreak/>
        <w:t>Table 12.3.2.</w:t>
      </w:r>
      <w:r>
        <w:t>7</w:t>
      </w:r>
      <w:r w:rsidRPr="003167FF">
        <w:t xml:space="preserve">-1: </w:t>
      </w:r>
      <w:r>
        <w:t xml:space="preserve">Delete </w:t>
      </w:r>
      <w:r w:rsidRPr="003167FF">
        <w:t>VAL server provisioning request</w:t>
      </w:r>
    </w:p>
    <w:tbl>
      <w:tblPr>
        <w:tblW w:w="8640" w:type="dxa"/>
        <w:jc w:val="center"/>
        <w:tblLayout w:type="fixed"/>
        <w:tblLook w:val="0000" w:firstRow="0" w:lastRow="0" w:firstColumn="0" w:lastColumn="0" w:noHBand="0" w:noVBand="0"/>
      </w:tblPr>
      <w:tblGrid>
        <w:gridCol w:w="2880"/>
        <w:gridCol w:w="1440"/>
        <w:gridCol w:w="4320"/>
      </w:tblGrid>
      <w:tr w:rsidR="009F6B24" w:rsidRPr="003167FF" w14:paraId="4C1C4651"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47E9C917" w14:textId="77777777" w:rsidR="009F6B24" w:rsidRPr="003167FF" w:rsidRDefault="009F6B24" w:rsidP="003641A6">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ED455EA" w14:textId="77777777" w:rsidR="009F6B24" w:rsidRPr="003167FF" w:rsidRDefault="009F6B24"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F0D4B0" w14:textId="77777777" w:rsidR="009F6B24" w:rsidRPr="003167FF" w:rsidRDefault="009F6B24" w:rsidP="003641A6">
            <w:pPr>
              <w:pStyle w:val="TAH"/>
            </w:pPr>
            <w:r w:rsidRPr="003167FF">
              <w:t>Description</w:t>
            </w:r>
          </w:p>
        </w:tc>
      </w:tr>
      <w:tr w:rsidR="009F6B24" w:rsidRPr="003167FF" w14:paraId="58409719"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73C27E38" w14:textId="77777777" w:rsidR="009F6B24" w:rsidRPr="003167FF" w:rsidRDefault="009F6B24" w:rsidP="003641A6">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077120A9" w14:textId="77777777" w:rsidR="009F6B24" w:rsidRPr="003167FF" w:rsidRDefault="009F6B24" w:rsidP="003641A6">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FE9FAE" w14:textId="77777777" w:rsidR="009F6B24" w:rsidRPr="003167FF" w:rsidRDefault="009F6B24" w:rsidP="003641A6">
            <w:pPr>
              <w:pStyle w:val="TAL"/>
            </w:pPr>
            <w:r w:rsidRPr="003167FF">
              <w:rPr>
                <w:lang w:eastAsia="zh-CN"/>
              </w:rPr>
              <w:t>The identity of the</w:t>
            </w:r>
            <w:r w:rsidRPr="003167FF">
              <w:t xml:space="preserve"> VAL server performing the request.</w:t>
            </w:r>
          </w:p>
        </w:tc>
      </w:tr>
    </w:tbl>
    <w:p w14:paraId="40F17F76" w14:textId="77777777" w:rsidR="009F6B24" w:rsidRPr="003167FF" w:rsidRDefault="009F6B24" w:rsidP="009F6B24"/>
    <w:p w14:paraId="0BB3A27E" w14:textId="77777777" w:rsidR="009F6B24" w:rsidRPr="003167FF" w:rsidRDefault="009F6B24" w:rsidP="009F6B24">
      <w:pPr>
        <w:pStyle w:val="Heading4"/>
      </w:pPr>
      <w:bookmarkStart w:id="1256" w:name="_Toc155355743"/>
      <w:r w:rsidRPr="003167FF">
        <w:t>12.3.2.</w:t>
      </w:r>
      <w:r>
        <w:t>8</w:t>
      </w:r>
      <w:r w:rsidRPr="003167FF">
        <w:tab/>
      </w:r>
      <w:r>
        <w:t xml:space="preserve">Delete </w:t>
      </w:r>
      <w:r w:rsidRPr="003167FF">
        <w:t>VAL server provisioning response</w:t>
      </w:r>
      <w:bookmarkEnd w:id="1256"/>
    </w:p>
    <w:p w14:paraId="056D8056" w14:textId="77777777" w:rsidR="009F6B24" w:rsidRPr="003167FF" w:rsidRDefault="009F6B24" w:rsidP="009F6B24">
      <w:r w:rsidRPr="003167FF">
        <w:t>Table 12.3.2.</w:t>
      </w:r>
      <w:r>
        <w:t>8</w:t>
      </w:r>
      <w:r w:rsidRPr="003167FF">
        <w:rPr>
          <w:lang w:eastAsia="zh-CN"/>
        </w:rPr>
        <w:t>-1</w:t>
      </w:r>
      <w:r w:rsidRPr="003167FF">
        <w:t xml:space="preserve"> describes the information flow from the identity management server to the VAL server as a response for </w:t>
      </w:r>
      <w:r>
        <w:t>deleting</w:t>
      </w:r>
      <w:r w:rsidRPr="003167FF">
        <w:t xml:space="preserve"> provisioning configuration.</w:t>
      </w:r>
    </w:p>
    <w:p w14:paraId="54E11E6F" w14:textId="77777777" w:rsidR="009F6B24" w:rsidRPr="003167FF" w:rsidRDefault="009F6B24" w:rsidP="009F6B24">
      <w:pPr>
        <w:pStyle w:val="TH"/>
      </w:pPr>
      <w:r w:rsidRPr="003167FF">
        <w:t>Table 12.3.2.</w:t>
      </w:r>
      <w:r>
        <w:t>8</w:t>
      </w:r>
      <w:r w:rsidRPr="003167FF">
        <w:t xml:space="preserve">-1: </w:t>
      </w:r>
      <w:r>
        <w:t xml:space="preserve">Delete </w:t>
      </w:r>
      <w:r w:rsidRPr="003167FF">
        <w:t>VAL server provisioning response</w:t>
      </w:r>
    </w:p>
    <w:tbl>
      <w:tblPr>
        <w:tblW w:w="8640" w:type="dxa"/>
        <w:jc w:val="center"/>
        <w:tblLayout w:type="fixed"/>
        <w:tblLook w:val="0000" w:firstRow="0" w:lastRow="0" w:firstColumn="0" w:lastColumn="0" w:noHBand="0" w:noVBand="0"/>
      </w:tblPr>
      <w:tblGrid>
        <w:gridCol w:w="2880"/>
        <w:gridCol w:w="1440"/>
        <w:gridCol w:w="4320"/>
      </w:tblGrid>
      <w:tr w:rsidR="009F6B24" w:rsidRPr="003167FF" w14:paraId="19F289ED"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5B597532" w14:textId="77777777" w:rsidR="009F6B24" w:rsidRPr="003167FF" w:rsidRDefault="009F6B24" w:rsidP="003641A6">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1F1D616" w14:textId="77777777" w:rsidR="009F6B24" w:rsidRPr="003167FF" w:rsidRDefault="009F6B24"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AEB215" w14:textId="77777777" w:rsidR="009F6B24" w:rsidRPr="003167FF" w:rsidRDefault="009F6B24" w:rsidP="003641A6">
            <w:pPr>
              <w:pStyle w:val="TAH"/>
            </w:pPr>
            <w:r w:rsidRPr="003167FF">
              <w:t>Description</w:t>
            </w:r>
          </w:p>
        </w:tc>
      </w:tr>
      <w:tr w:rsidR="009F6B24" w:rsidRPr="003167FF" w14:paraId="361DC352"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08A208B7" w14:textId="77777777" w:rsidR="009F6B24" w:rsidRPr="003167FF" w:rsidRDefault="009F6B24" w:rsidP="003641A6">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4B35101F" w14:textId="77777777" w:rsidR="009F6B24" w:rsidRPr="003167FF" w:rsidRDefault="009F6B24"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B86594" w14:textId="77777777" w:rsidR="009F6B24" w:rsidRPr="003167FF" w:rsidRDefault="009F6B24" w:rsidP="003641A6">
            <w:pPr>
              <w:pStyle w:val="TAL"/>
            </w:pPr>
            <w:r w:rsidRPr="003167FF">
              <w:t>Indicates success or failure of the request</w:t>
            </w:r>
          </w:p>
        </w:tc>
      </w:tr>
    </w:tbl>
    <w:p w14:paraId="2EDAF17D" w14:textId="77777777" w:rsidR="009F6B24" w:rsidRPr="003167FF" w:rsidRDefault="009F6B24" w:rsidP="009F6B24"/>
    <w:p w14:paraId="30B826F0" w14:textId="77777777" w:rsidR="00312C76" w:rsidRPr="003167FF" w:rsidRDefault="00312C76" w:rsidP="00312C76">
      <w:pPr>
        <w:pStyle w:val="Heading3"/>
      </w:pPr>
      <w:bookmarkStart w:id="1257" w:name="_Toc155355744"/>
      <w:r w:rsidRPr="003167FF">
        <w:t>12.3.3</w:t>
      </w:r>
      <w:r w:rsidRPr="003167FF">
        <w:tab/>
        <w:t>General user authentication and authorization for VAL services</w:t>
      </w:r>
      <w:bookmarkEnd w:id="1257"/>
    </w:p>
    <w:p w14:paraId="23BA93CA" w14:textId="77777777" w:rsidR="00312C76" w:rsidRPr="003167FF" w:rsidRDefault="00312C76" w:rsidP="00312C76">
      <w:pPr>
        <w:pStyle w:val="Heading4"/>
      </w:pPr>
      <w:bookmarkStart w:id="1258" w:name="_Toc533179819"/>
      <w:bookmarkStart w:id="1259" w:name="_Toc155355745"/>
      <w:r w:rsidRPr="003167FF">
        <w:t>12.3.3.1</w:t>
      </w:r>
      <w:r w:rsidRPr="003167FF">
        <w:tab/>
        <w:t>General</w:t>
      </w:r>
      <w:bookmarkEnd w:id="1259"/>
    </w:p>
    <w:p w14:paraId="47C4749D" w14:textId="77777777" w:rsidR="00312C76" w:rsidRPr="003167FF" w:rsidRDefault="00312C76" w:rsidP="00312C76">
      <w:r w:rsidRPr="003167FF">
        <w:t>The high level user authentication and authorization procedure is described in the following subclause.</w:t>
      </w:r>
    </w:p>
    <w:p w14:paraId="56BA88C5" w14:textId="77777777" w:rsidR="00312C76" w:rsidRPr="003167FF" w:rsidRDefault="00312C76" w:rsidP="00312C76">
      <w:pPr>
        <w:pStyle w:val="Heading4"/>
      </w:pPr>
      <w:bookmarkStart w:id="1260" w:name="_Toc155355746"/>
      <w:r w:rsidRPr="003167FF">
        <w:t>12.3.3.2</w:t>
      </w:r>
      <w:r w:rsidRPr="003167FF">
        <w:tab/>
        <w:t>Primary VAL system</w:t>
      </w:r>
      <w:bookmarkEnd w:id="1258"/>
      <w:bookmarkEnd w:id="1260"/>
    </w:p>
    <w:p w14:paraId="4D1DD052" w14:textId="77777777" w:rsidR="00312C76" w:rsidRPr="003167FF" w:rsidRDefault="00312C76" w:rsidP="00312C76">
      <w:r w:rsidRPr="003167FF">
        <w:t>F</w:t>
      </w:r>
      <w:r w:rsidRPr="003167FF">
        <w:rPr>
          <w:lang w:eastAsia="zh-CN"/>
        </w:rPr>
        <w:t>igure</w:t>
      </w:r>
      <w:r w:rsidRPr="003167FF">
        <w:t> 12.3.3.2-1 is a high level user authentication and authorization flow.</w:t>
      </w:r>
    </w:p>
    <w:p w14:paraId="0BCDC311" w14:textId="77777777" w:rsidR="00312C76" w:rsidRPr="003167FF" w:rsidRDefault="00312C76" w:rsidP="00312C76">
      <w:pPr>
        <w:pStyle w:val="NO"/>
      </w:pPr>
      <w:r w:rsidRPr="003167FF">
        <w:t>NOTE:</w:t>
      </w:r>
      <w:r w:rsidRPr="003167FF">
        <w:tab/>
        <w:t>The specific user authentication and authorization architecture required by the VAL service</w:t>
      </w:r>
      <w:r w:rsidRPr="003167FF">
        <w:rPr>
          <w:lang w:eastAsia="zh-CN"/>
        </w:rPr>
        <w:t>s</w:t>
      </w:r>
      <w:r w:rsidRPr="003167FF">
        <w:t xml:space="preserve"> in order to realize the VAL</w:t>
      </w:r>
      <w:r w:rsidRPr="003167FF">
        <w:rPr>
          <w:lang w:eastAsia="zh-CN"/>
        </w:rPr>
        <w:t xml:space="preserve"> </w:t>
      </w:r>
      <w:r w:rsidRPr="003167FF">
        <w:t>user authentication and authorization is specified in subclauses 5.2.3, 5.2.4 and 5.2.5 of 3GPP TS 33.434 [29].</w:t>
      </w:r>
    </w:p>
    <w:p w14:paraId="6FC11E84" w14:textId="77777777" w:rsidR="00312C76" w:rsidRPr="003167FF" w:rsidRDefault="00312C76" w:rsidP="00312C76">
      <w:r w:rsidRPr="003167FF">
        <w:t>The user authentication process shown in f</w:t>
      </w:r>
      <w:r w:rsidRPr="003167FF">
        <w:rPr>
          <w:lang w:eastAsia="zh-CN"/>
        </w:rPr>
        <w:t>igure</w:t>
      </w:r>
      <w:r w:rsidRPr="003167FF">
        <w:t> 12.3.3.2-1 may take place in some scenarios as a separate step independently from a SIP registration phase, for example if the SIP core is outside the domain of the VAL</w:t>
      </w:r>
      <w:r w:rsidRPr="003167FF">
        <w:rPr>
          <w:lang w:eastAsia="zh-CN"/>
        </w:rPr>
        <w:t xml:space="preserve"> </w:t>
      </w:r>
      <w:r w:rsidRPr="003167FF">
        <w:t>server.</w:t>
      </w:r>
    </w:p>
    <w:p w14:paraId="5EBCA8C2" w14:textId="77777777" w:rsidR="00312C76" w:rsidRPr="003167FF" w:rsidRDefault="00312C76" w:rsidP="00312C76">
      <w:pPr>
        <w:pStyle w:val="EditorsNote"/>
      </w:pPr>
      <w:r w:rsidRPr="003167FF">
        <w:t xml:space="preserve">Editor's note: The procedure described in this subclause as shown in Figure 12.3.3.2-1 may require further study. </w:t>
      </w:r>
    </w:p>
    <w:p w14:paraId="06A30F98" w14:textId="77777777" w:rsidR="00312C76" w:rsidRPr="003167FF" w:rsidRDefault="00312C76" w:rsidP="00312C76">
      <w:r w:rsidRPr="003167FF">
        <w:t>A procedure for user authentication is illustrated in figure 12.3.3.2-1. Other alternatives may be possible, such as authenticating the user within the SIP registration phase.</w:t>
      </w:r>
    </w:p>
    <w:p w14:paraId="3899EA06" w14:textId="77777777" w:rsidR="00312C76" w:rsidRPr="003167FF" w:rsidRDefault="00312C76" w:rsidP="00312C76">
      <w:pPr>
        <w:pStyle w:val="TH"/>
      </w:pPr>
      <w:r w:rsidRPr="003167FF">
        <w:rPr>
          <w:lang w:eastAsia="zh-CN"/>
        </w:rPr>
        <w:object w:dxaOrig="7256" w:dyaOrig="3345" w14:anchorId="7A94946A">
          <v:shape id="_x0000_i1115" type="#_x0000_t75" style="width:363.75pt;height:167.3pt" o:ole="">
            <v:imagedata r:id="rId191" o:title=""/>
          </v:shape>
          <o:OLEObject Type="Embed" ProgID="Visio.Drawing.11" ShapeID="_x0000_i1115" DrawAspect="Content" ObjectID="_1765969054" r:id="rId192"/>
        </w:object>
      </w:r>
    </w:p>
    <w:p w14:paraId="03B3BDAD" w14:textId="77777777" w:rsidR="00312C76" w:rsidRPr="003167FF" w:rsidRDefault="00312C76" w:rsidP="00312C76">
      <w:pPr>
        <w:pStyle w:val="TF"/>
      </w:pPr>
      <w:r w:rsidRPr="003167FF">
        <w:t>Figure 12.3.3.2-1: VAL</w:t>
      </w:r>
      <w:r w:rsidRPr="003167FF">
        <w:rPr>
          <w:lang w:eastAsia="zh-CN"/>
        </w:rPr>
        <w:t xml:space="preserve"> </w:t>
      </w:r>
      <w:r w:rsidRPr="003167FF">
        <w:t>user authentication and registration with Primary VAL system, single domain</w:t>
      </w:r>
    </w:p>
    <w:p w14:paraId="218052FE" w14:textId="77777777" w:rsidR="00312C76" w:rsidRPr="003167FF" w:rsidRDefault="00312C76" w:rsidP="00312C76">
      <w:pPr>
        <w:pStyle w:val="B1"/>
      </w:pPr>
      <w:r w:rsidRPr="003167FF">
        <w:t>1.</w:t>
      </w:r>
      <w:r w:rsidRPr="003167FF">
        <w:tab/>
        <w:t>In this step the identity management client begins the user authorization procedure. The VAL</w:t>
      </w:r>
      <w:r w:rsidRPr="003167FF">
        <w:rPr>
          <w:lang w:eastAsia="zh-CN"/>
        </w:rPr>
        <w:t xml:space="preserve"> </w:t>
      </w:r>
      <w:r w:rsidRPr="003167FF">
        <w:t>user supplies the user credentials (e.g. biometrics, secureID, username/password) for verification with the identity management server. This step may occur before or after step 3. In a VAL system with multiple VAL services, a single user authentication as in step 1 can be used for multiple VAL service authorizations for the user.</w:t>
      </w:r>
    </w:p>
    <w:p w14:paraId="52FC9624" w14:textId="77777777" w:rsidR="00312C76" w:rsidRPr="003167FF" w:rsidRDefault="00312C76" w:rsidP="00312C76">
      <w:pPr>
        <w:pStyle w:val="B1"/>
      </w:pPr>
      <w:r w:rsidRPr="003167FF">
        <w:lastRenderedPageBreak/>
        <w:t>2.</w:t>
      </w:r>
      <w:r w:rsidRPr="003167FF">
        <w:tab/>
        <w:t>The signalling user agent establishes a secure connection to the SIP core for the purpose of SIP level authentication and registration.</w:t>
      </w:r>
    </w:p>
    <w:p w14:paraId="3F18C1F0" w14:textId="77777777" w:rsidR="00312C76" w:rsidRPr="003167FF" w:rsidRDefault="00312C76" w:rsidP="00312C76">
      <w:pPr>
        <w:pStyle w:val="B1"/>
      </w:pPr>
      <w:r w:rsidRPr="003167FF">
        <w:t>3.</w:t>
      </w:r>
      <w:r w:rsidRPr="003167FF">
        <w:tab/>
        <w:t>The signalling user agent completes the SIP level registration with the SIP core (and an optional third-party registration with the VAL</w:t>
      </w:r>
      <w:r w:rsidRPr="003167FF">
        <w:rPr>
          <w:lang w:eastAsia="zh-CN"/>
        </w:rPr>
        <w:t xml:space="preserve"> service</w:t>
      </w:r>
      <w:r w:rsidRPr="003167FF">
        <w:t xml:space="preserve"> server</w:t>
      </w:r>
      <w:r w:rsidRPr="003167FF">
        <w:rPr>
          <w:lang w:eastAsia="zh-CN"/>
        </w:rPr>
        <w:t>(s)</w:t>
      </w:r>
      <w:r w:rsidRPr="003167FF">
        <w:t>).</w:t>
      </w:r>
    </w:p>
    <w:p w14:paraId="33D4EC61" w14:textId="77777777" w:rsidR="00312C76" w:rsidRPr="003167FF" w:rsidRDefault="00312C76" w:rsidP="00312C76">
      <w:pPr>
        <w:pStyle w:val="NO"/>
      </w:pPr>
      <w:r w:rsidRPr="003167FF">
        <w:t>NOTE 1:</w:t>
      </w:r>
      <w:r w:rsidRPr="003167FF">
        <w:tab/>
        <w:t>The VAL</w:t>
      </w:r>
      <w:r w:rsidRPr="003167FF">
        <w:rPr>
          <w:lang w:eastAsia="zh-CN"/>
        </w:rPr>
        <w:t xml:space="preserve"> </w:t>
      </w:r>
      <w:r w:rsidRPr="003167FF">
        <w:t>client</w:t>
      </w:r>
      <w:r w:rsidRPr="003167FF">
        <w:rPr>
          <w:lang w:eastAsia="zh-CN"/>
        </w:rPr>
        <w:t>(s)</w:t>
      </w:r>
      <w:r w:rsidRPr="003167FF">
        <w:t xml:space="preserve"> perform the corresponding VAL service authorization for the user by utilizing the result of this procedure.</w:t>
      </w:r>
    </w:p>
    <w:p w14:paraId="0A7D1710" w14:textId="77777777" w:rsidR="00312C76" w:rsidRPr="003167FF" w:rsidRDefault="00312C76" w:rsidP="00312C76">
      <w:pPr>
        <w:pStyle w:val="NO"/>
      </w:pPr>
      <w:r w:rsidRPr="003167FF">
        <w:t>NOTE 2:</w:t>
      </w:r>
      <w:r w:rsidRPr="003167FF">
        <w:tab/>
        <w:t>Steps 2 and 3 are not required to be performed if the VAL service does not use SIP.</w:t>
      </w:r>
    </w:p>
    <w:p w14:paraId="7BEA81C6" w14:textId="77777777" w:rsidR="00312C76" w:rsidRPr="003167FF" w:rsidRDefault="00312C76" w:rsidP="00312C76">
      <w:pPr>
        <w:pStyle w:val="Heading4"/>
      </w:pPr>
      <w:bookmarkStart w:id="1261" w:name="_Toc533179820"/>
      <w:bookmarkStart w:id="1262" w:name="_Toc155355747"/>
      <w:r w:rsidRPr="003167FF">
        <w:t>12.3.3.3</w:t>
      </w:r>
      <w:r w:rsidRPr="003167FF">
        <w:tab/>
        <w:t>Interconnection partner VAL system</w:t>
      </w:r>
      <w:bookmarkEnd w:id="1261"/>
      <w:bookmarkEnd w:id="1262"/>
    </w:p>
    <w:p w14:paraId="6E817546" w14:textId="77777777" w:rsidR="00312C76" w:rsidRPr="003167FF" w:rsidRDefault="00312C76" w:rsidP="00312C76">
      <w:pPr>
        <w:rPr>
          <w:noProof/>
        </w:rPr>
      </w:pPr>
      <w:r w:rsidRPr="003167FF">
        <w:rPr>
          <w:noProof/>
        </w:rPr>
        <w:t>Where communications with a partner VAL system using interconnection are required, user authorization takes place in the serving VAL system of the VAL service user, using the VAL user service authorization procedure specified in subclauses</w:t>
      </w:r>
      <w:r w:rsidRPr="003167FF">
        <w:t> </w:t>
      </w:r>
      <w:r w:rsidRPr="003167FF">
        <w:rPr>
          <w:noProof/>
        </w:rPr>
        <w:t>5.2.5 and 5.2.6 of 3GPP TS 33.434 [29].</w:t>
      </w:r>
    </w:p>
    <w:p w14:paraId="39225329" w14:textId="050E503E" w:rsidR="00015853" w:rsidRPr="003167FF" w:rsidRDefault="00015853" w:rsidP="00015853">
      <w:pPr>
        <w:pStyle w:val="Heading3"/>
      </w:pPr>
      <w:bookmarkStart w:id="1263" w:name="_Toc155355748"/>
      <w:r w:rsidRPr="003167FF">
        <w:t>12.3.4</w:t>
      </w:r>
      <w:r w:rsidRPr="003167FF">
        <w:tab/>
        <w:t>VAL server provisioning for identity management service</w:t>
      </w:r>
      <w:bookmarkEnd w:id="1263"/>
    </w:p>
    <w:p w14:paraId="74DD1C37" w14:textId="4E4FA9A4" w:rsidR="00015853" w:rsidRPr="003167FF" w:rsidRDefault="00015853" w:rsidP="00015853">
      <w:pPr>
        <w:pStyle w:val="Heading4"/>
      </w:pPr>
      <w:bookmarkStart w:id="1264" w:name="_Toc155355749"/>
      <w:r w:rsidRPr="003167FF">
        <w:t>12.3.4.1</w:t>
      </w:r>
      <w:r w:rsidRPr="003167FF">
        <w:tab/>
        <w:t>General</w:t>
      </w:r>
      <w:bookmarkEnd w:id="1264"/>
    </w:p>
    <w:p w14:paraId="61905F64" w14:textId="77777777" w:rsidR="00015853" w:rsidRPr="003167FF" w:rsidRDefault="00015853" w:rsidP="00015853">
      <w:r w:rsidRPr="003167FF">
        <w:t>The high level procedure for VAL server to provision required information to SEAL identity management server in order to support VAL user authentication is described in the following subclause.</w:t>
      </w:r>
    </w:p>
    <w:p w14:paraId="7AA87171" w14:textId="67658C44" w:rsidR="00015853" w:rsidRPr="003167FF" w:rsidRDefault="00015853" w:rsidP="00015853">
      <w:pPr>
        <w:pStyle w:val="Heading4"/>
      </w:pPr>
      <w:bookmarkStart w:id="1265" w:name="_Toc155355750"/>
      <w:r w:rsidRPr="003167FF">
        <w:t>12.3.4.2</w:t>
      </w:r>
      <w:r w:rsidRPr="003167FF">
        <w:tab/>
        <w:t>Procedure</w:t>
      </w:r>
      <w:bookmarkEnd w:id="1265"/>
    </w:p>
    <w:p w14:paraId="2B14EE65" w14:textId="02BE500B" w:rsidR="00015853" w:rsidRPr="003167FF" w:rsidRDefault="00015853" w:rsidP="00015853">
      <w:r w:rsidRPr="003167FF">
        <w:t xml:space="preserve">The procedure for </w:t>
      </w:r>
      <w:r w:rsidRPr="003167FF">
        <w:rPr>
          <w:lang w:eastAsia="zh-CN"/>
        </w:rPr>
        <w:t xml:space="preserve">VAL server to </w:t>
      </w:r>
      <w:r w:rsidRPr="003167FF">
        <w:t>provision required information</w:t>
      </w:r>
      <w:r w:rsidRPr="003167FF">
        <w:rPr>
          <w:lang w:eastAsia="zh-CN"/>
        </w:rPr>
        <w:t xml:space="preserve"> to SEAL identity management server in order to support VAL user authentication</w:t>
      </w:r>
      <w:r w:rsidRPr="003167FF">
        <w:t xml:space="preserve"> is illustrated in figure 12.3.4.2-1.</w:t>
      </w:r>
    </w:p>
    <w:p w14:paraId="5D0A535C" w14:textId="77777777" w:rsidR="00015853" w:rsidRPr="003167FF" w:rsidRDefault="00015853" w:rsidP="00015853">
      <w:pPr>
        <w:pStyle w:val="TH"/>
        <w:rPr>
          <w:lang w:eastAsia="zh-CN"/>
        </w:rPr>
      </w:pPr>
      <w:r w:rsidRPr="003167FF">
        <w:object w:dxaOrig="7980" w:dyaOrig="3251" w14:anchorId="1267F4AD">
          <v:shape id="_x0000_i1116" type="#_x0000_t75" style="width:400.35pt;height:163.15pt" o:ole="">
            <v:imagedata r:id="rId193" o:title=""/>
          </v:shape>
          <o:OLEObject Type="Embed" ProgID="Visio.Drawing.15" ShapeID="_x0000_i1116" DrawAspect="Content" ObjectID="_1765969055" r:id="rId194"/>
        </w:object>
      </w:r>
    </w:p>
    <w:p w14:paraId="702CD2E0" w14:textId="3309B710" w:rsidR="00015853" w:rsidRPr="003167FF" w:rsidRDefault="00015853" w:rsidP="00015853">
      <w:pPr>
        <w:pStyle w:val="TF"/>
        <w:rPr>
          <w:lang w:eastAsia="zh-CN"/>
        </w:rPr>
      </w:pPr>
      <w:r w:rsidRPr="003167FF">
        <w:t>Figure 12.</w:t>
      </w:r>
      <w:r w:rsidRPr="003167FF">
        <w:rPr>
          <w:lang w:eastAsia="zh-CN"/>
        </w:rPr>
        <w:t>3</w:t>
      </w:r>
      <w:r w:rsidRPr="003167FF">
        <w:t>.</w:t>
      </w:r>
      <w:r w:rsidRPr="003167FF">
        <w:rPr>
          <w:lang w:eastAsia="zh-CN"/>
        </w:rPr>
        <w:t>4.2</w:t>
      </w:r>
      <w:r w:rsidRPr="003167FF">
        <w:t>-1: VAL Server provisioning to SEAL Identity Management Server</w:t>
      </w:r>
    </w:p>
    <w:p w14:paraId="02A2CF25" w14:textId="1184DA6A" w:rsidR="00015853" w:rsidRPr="003167FF" w:rsidRDefault="00015853" w:rsidP="00015853">
      <w:pPr>
        <w:pStyle w:val="B1"/>
        <w:rPr>
          <w:lang w:eastAsia="zh-CN"/>
        </w:rPr>
      </w:pPr>
      <w:r w:rsidRPr="003167FF">
        <w:rPr>
          <w:lang w:eastAsia="zh-CN"/>
        </w:rPr>
        <w:t>1.</w:t>
      </w:r>
      <w:r w:rsidRPr="003167FF">
        <w:rPr>
          <w:lang w:eastAsia="zh-CN"/>
        </w:rPr>
        <w:tab/>
        <w:t xml:space="preserve">The VAL server sends a request message to identity management server to </w:t>
      </w:r>
      <w:r w:rsidRPr="003167FF">
        <w:t>provision required information</w:t>
      </w:r>
      <w:r w:rsidRPr="003167FF">
        <w:rPr>
          <w:lang w:eastAsia="zh-CN"/>
        </w:rPr>
        <w:t xml:space="preserve">. The request message includes identity of the VAL server, security credentials of the VAL server, and service provider specific information like </w:t>
      </w:r>
      <w:r w:rsidR="00D217B3" w:rsidRPr="003167FF">
        <w:rPr>
          <w:lang w:eastAsia="zh-CN"/>
        </w:rPr>
        <w:t xml:space="preserve">identity </w:t>
      </w:r>
      <w:r w:rsidRPr="003167FF">
        <w:rPr>
          <w:lang w:eastAsia="zh-CN"/>
        </w:rPr>
        <w:t xml:space="preserve">list per VAL service. </w:t>
      </w:r>
    </w:p>
    <w:p w14:paraId="59956E19" w14:textId="2F0DBF0E" w:rsidR="00015853" w:rsidRPr="003167FF" w:rsidRDefault="00015853" w:rsidP="009114B3">
      <w:pPr>
        <w:pStyle w:val="B1"/>
        <w:rPr>
          <w:lang w:eastAsia="zh-CN"/>
        </w:rPr>
      </w:pPr>
      <w:r w:rsidRPr="003167FF">
        <w:rPr>
          <w:lang w:eastAsia="zh-CN"/>
        </w:rPr>
        <w:t>2.</w:t>
      </w:r>
      <w:r w:rsidRPr="003167FF">
        <w:rPr>
          <w:lang w:eastAsia="zh-CN"/>
        </w:rPr>
        <w:tab/>
        <w:t>Upon receiving the request, the identity management server authorizes the request based on the security credentials provided in the request and considering the service level agreement between VAL service provider and SEAL service provider. If VAL server is authorized to use the SEAL service, then the identity management server stores the details about the VAL server including the list of VAL user IDs per VAL service. The identity management server sends the response message to the VAL server.</w:t>
      </w:r>
    </w:p>
    <w:p w14:paraId="24953FC6" w14:textId="0A4D1140" w:rsidR="00015853" w:rsidRPr="003167FF" w:rsidRDefault="00015853" w:rsidP="00015853">
      <w:pPr>
        <w:pStyle w:val="EditorsNote"/>
      </w:pPr>
      <w:r w:rsidRPr="003167FF">
        <w:rPr>
          <w:noProof/>
        </w:rPr>
        <w:t>Editor's note:</w:t>
      </w:r>
      <w:r w:rsidRPr="003167FF">
        <w:rPr>
          <w:noProof/>
        </w:rPr>
        <w:tab/>
        <w:t>Whether the VAL server registers with Identity Management Server is FFS.</w:t>
      </w:r>
    </w:p>
    <w:p w14:paraId="77A3B29B" w14:textId="77777777" w:rsidR="009F6B24" w:rsidRPr="003167FF" w:rsidRDefault="009F6B24" w:rsidP="009F6B24">
      <w:pPr>
        <w:pStyle w:val="Heading4"/>
      </w:pPr>
      <w:bookmarkStart w:id="1266" w:name="_Toc155355751"/>
      <w:r w:rsidRPr="003167FF">
        <w:lastRenderedPageBreak/>
        <w:t>12.3.4.</w:t>
      </w:r>
      <w:r>
        <w:t>3</w:t>
      </w:r>
      <w:r w:rsidRPr="003167FF">
        <w:tab/>
      </w:r>
      <w:r>
        <w:t>Update VAL server provisioning p</w:t>
      </w:r>
      <w:r w:rsidRPr="003167FF">
        <w:t>rocedure</w:t>
      </w:r>
      <w:bookmarkEnd w:id="1266"/>
    </w:p>
    <w:p w14:paraId="5E07EC60" w14:textId="77777777" w:rsidR="009F6B24" w:rsidRPr="003167FF" w:rsidRDefault="009F6B24" w:rsidP="009F6B24">
      <w:r w:rsidRPr="003167FF">
        <w:t xml:space="preserve">The procedure for </w:t>
      </w:r>
      <w:r w:rsidRPr="003167FF">
        <w:rPr>
          <w:lang w:eastAsia="zh-CN"/>
        </w:rPr>
        <w:t xml:space="preserve">VAL server to </w:t>
      </w:r>
      <w:r>
        <w:rPr>
          <w:lang w:eastAsia="zh-CN"/>
        </w:rPr>
        <w:t xml:space="preserve">update the </w:t>
      </w:r>
      <w:r w:rsidRPr="003167FF">
        <w:t xml:space="preserve">required </w:t>
      </w:r>
      <w:r>
        <w:t xml:space="preserve">provisioning </w:t>
      </w:r>
      <w:r w:rsidRPr="003167FF">
        <w:t>information</w:t>
      </w:r>
      <w:r w:rsidRPr="003167FF">
        <w:rPr>
          <w:lang w:eastAsia="zh-CN"/>
        </w:rPr>
        <w:t xml:space="preserve"> to SEAL identity management server </w:t>
      </w:r>
      <w:r w:rsidRPr="003167FF">
        <w:t>is illustrated in figure 12.3.4.</w:t>
      </w:r>
      <w:r>
        <w:t>3</w:t>
      </w:r>
      <w:r w:rsidRPr="003167FF">
        <w:t>-1.</w:t>
      </w:r>
    </w:p>
    <w:p w14:paraId="710419AE" w14:textId="77777777" w:rsidR="009F6B24" w:rsidRPr="003167FF" w:rsidRDefault="009F6B24" w:rsidP="009F6B24">
      <w:pPr>
        <w:pStyle w:val="TH"/>
        <w:rPr>
          <w:lang w:eastAsia="zh-CN"/>
        </w:rPr>
      </w:pPr>
      <w:r w:rsidRPr="003167FF">
        <w:object w:dxaOrig="7980" w:dyaOrig="3251" w14:anchorId="100877BA">
          <v:shape id="_x0000_i1117" type="#_x0000_t75" style="width:400.35pt;height:163.15pt" o:ole="">
            <v:imagedata r:id="rId195" o:title=""/>
          </v:shape>
          <o:OLEObject Type="Embed" ProgID="Visio.Drawing.15" ShapeID="_x0000_i1117" DrawAspect="Content" ObjectID="_1765969056" r:id="rId196"/>
        </w:object>
      </w:r>
    </w:p>
    <w:p w14:paraId="455A1D40" w14:textId="66A2E9E6" w:rsidR="009F6B24" w:rsidRPr="002F2DA4" w:rsidRDefault="009F6B24" w:rsidP="009F6B24">
      <w:pPr>
        <w:pStyle w:val="TF"/>
      </w:pPr>
      <w:r w:rsidRPr="009F6B24">
        <w:t>Figure 12.</w:t>
      </w:r>
      <w:r w:rsidRPr="002F2DA4">
        <w:t>3</w:t>
      </w:r>
      <w:r w:rsidRPr="009F6B24">
        <w:t>.</w:t>
      </w:r>
      <w:r w:rsidRPr="002F2DA4">
        <w:t>4.3</w:t>
      </w:r>
      <w:r w:rsidRPr="009F6B24">
        <w:t>-1: VAL Server upda</w:t>
      </w:r>
      <w:r w:rsidR="001D6AD7">
        <w:t>t</w:t>
      </w:r>
      <w:r w:rsidRPr="009F6B24">
        <w:t>ing provisioning to SEAL Identity Management Server</w:t>
      </w:r>
    </w:p>
    <w:p w14:paraId="2D20EF9A" w14:textId="77777777" w:rsidR="009F6B24" w:rsidRPr="003167FF" w:rsidRDefault="009F6B24" w:rsidP="009F6B24">
      <w:pPr>
        <w:pStyle w:val="B1"/>
        <w:rPr>
          <w:lang w:eastAsia="zh-CN"/>
        </w:rPr>
      </w:pPr>
      <w:r w:rsidRPr="003167FF">
        <w:rPr>
          <w:lang w:eastAsia="zh-CN"/>
        </w:rPr>
        <w:t>1.</w:t>
      </w:r>
      <w:r w:rsidRPr="003167FF">
        <w:rPr>
          <w:lang w:eastAsia="zh-CN"/>
        </w:rPr>
        <w:tab/>
        <w:t xml:space="preserve">The VAL server sends a request message to identity management server to </w:t>
      </w:r>
      <w:r>
        <w:rPr>
          <w:lang w:eastAsia="zh-CN"/>
        </w:rPr>
        <w:t>update the</w:t>
      </w:r>
      <w:r w:rsidRPr="003167FF">
        <w:t xml:space="preserve"> required </w:t>
      </w:r>
      <w:r>
        <w:t xml:space="preserve">provisioning </w:t>
      </w:r>
      <w:r w:rsidRPr="003167FF">
        <w:t>information</w:t>
      </w:r>
      <w:r w:rsidRPr="003167FF">
        <w:rPr>
          <w:lang w:eastAsia="zh-CN"/>
        </w:rPr>
        <w:t xml:space="preserve">. The request message includes identity of the VAL server, security credentials of the VAL server, and service provider specific information like identity list per VAL service. </w:t>
      </w:r>
    </w:p>
    <w:p w14:paraId="5902FB3D" w14:textId="12A5094F" w:rsidR="009F6B24" w:rsidRDefault="009F6B24" w:rsidP="002F2DA4">
      <w:pPr>
        <w:pStyle w:val="B1"/>
        <w:rPr>
          <w:lang w:eastAsia="zh-CN"/>
        </w:rPr>
      </w:pPr>
      <w:r w:rsidRPr="003167FF">
        <w:rPr>
          <w:lang w:eastAsia="zh-CN"/>
        </w:rPr>
        <w:t>2.</w:t>
      </w:r>
      <w:r w:rsidRPr="003167FF">
        <w:rPr>
          <w:lang w:eastAsia="zh-CN"/>
        </w:rPr>
        <w:tab/>
        <w:t>Upon receiving the request, the identity management server authorizes the request based on the security credentials provided in the request and considering the service level agreement between VAL service provider and SEAL service provider. If VAL server is authorized to use the SEAL service</w:t>
      </w:r>
      <w:r>
        <w:rPr>
          <w:lang w:eastAsia="zh-CN"/>
        </w:rPr>
        <w:t xml:space="preserve"> and if there exists provisioning information</w:t>
      </w:r>
      <w:r w:rsidRPr="003167FF">
        <w:rPr>
          <w:lang w:eastAsia="zh-CN"/>
        </w:rPr>
        <w:t xml:space="preserve">, then the identity management server </w:t>
      </w:r>
      <w:r>
        <w:rPr>
          <w:lang w:eastAsia="zh-CN"/>
        </w:rPr>
        <w:t>updates</w:t>
      </w:r>
      <w:r w:rsidRPr="003167FF">
        <w:rPr>
          <w:lang w:eastAsia="zh-CN"/>
        </w:rPr>
        <w:t xml:space="preserve"> the details about the VAL server </w:t>
      </w:r>
      <w:r>
        <w:rPr>
          <w:lang w:eastAsia="zh-CN"/>
        </w:rPr>
        <w:t xml:space="preserve">for the provided VAL service IDs, </w:t>
      </w:r>
      <w:r w:rsidRPr="003167FF">
        <w:rPr>
          <w:lang w:eastAsia="zh-CN"/>
        </w:rPr>
        <w:t xml:space="preserve">including the list of VAL user IDs per VAL service. </w:t>
      </w:r>
      <w:r w:rsidRPr="00F219E7">
        <w:t>The provisioning information corresponding to a VAL server ID can be updated to add, remove or update VAL service IDs and its related information</w:t>
      </w:r>
      <w:r>
        <w:t xml:space="preserve">. </w:t>
      </w:r>
      <w:r w:rsidRPr="003167FF">
        <w:rPr>
          <w:lang w:eastAsia="zh-CN"/>
        </w:rPr>
        <w:t>The identity management server sends the response message to the VAL server.</w:t>
      </w:r>
    </w:p>
    <w:p w14:paraId="1349F4D2" w14:textId="77777777" w:rsidR="009F6B24" w:rsidRPr="003167FF" w:rsidRDefault="009F6B24" w:rsidP="009F6B24">
      <w:pPr>
        <w:pStyle w:val="Heading4"/>
      </w:pPr>
      <w:bookmarkStart w:id="1267" w:name="_Toc155355752"/>
      <w:r w:rsidRPr="003167FF">
        <w:t>12.3.4.</w:t>
      </w:r>
      <w:r>
        <w:t>4</w:t>
      </w:r>
      <w:r w:rsidRPr="003167FF">
        <w:tab/>
      </w:r>
      <w:r>
        <w:t>Get VAL server provisioning p</w:t>
      </w:r>
      <w:r w:rsidRPr="003167FF">
        <w:t>rocedure</w:t>
      </w:r>
      <w:bookmarkEnd w:id="1267"/>
    </w:p>
    <w:p w14:paraId="1741C966" w14:textId="77777777" w:rsidR="009F6B24" w:rsidRPr="003167FF" w:rsidRDefault="009F6B24" w:rsidP="009F6B24">
      <w:r w:rsidRPr="003167FF">
        <w:t xml:space="preserve">The procedure for </w:t>
      </w:r>
      <w:r w:rsidRPr="003167FF">
        <w:rPr>
          <w:lang w:eastAsia="zh-CN"/>
        </w:rPr>
        <w:t xml:space="preserve">VAL server to </w:t>
      </w:r>
      <w:r>
        <w:rPr>
          <w:lang w:eastAsia="zh-CN"/>
        </w:rPr>
        <w:t xml:space="preserve">get the </w:t>
      </w:r>
      <w:r w:rsidRPr="003167FF">
        <w:t xml:space="preserve">required </w:t>
      </w:r>
      <w:r>
        <w:t xml:space="preserve">provisioning </w:t>
      </w:r>
      <w:r w:rsidRPr="003167FF">
        <w:t>information</w:t>
      </w:r>
      <w:r w:rsidRPr="003167FF">
        <w:rPr>
          <w:lang w:eastAsia="zh-CN"/>
        </w:rPr>
        <w:t xml:space="preserve"> to SEAL identity management server </w:t>
      </w:r>
      <w:r w:rsidRPr="003167FF">
        <w:t>is illustrated in figure 12.3.4.</w:t>
      </w:r>
      <w:r>
        <w:t>4</w:t>
      </w:r>
      <w:r w:rsidRPr="003167FF">
        <w:t>-1.</w:t>
      </w:r>
    </w:p>
    <w:p w14:paraId="51D80EDE" w14:textId="77777777" w:rsidR="009F6B24" w:rsidRPr="003167FF" w:rsidRDefault="009F6B24" w:rsidP="009F6B24">
      <w:pPr>
        <w:pStyle w:val="TH"/>
        <w:rPr>
          <w:lang w:eastAsia="zh-CN"/>
        </w:rPr>
      </w:pPr>
      <w:r w:rsidRPr="003167FF">
        <w:object w:dxaOrig="7980" w:dyaOrig="3251" w14:anchorId="2FE5D1F2">
          <v:shape id="_x0000_i1118" type="#_x0000_t75" style="width:400.35pt;height:163.15pt" o:ole="">
            <v:imagedata r:id="rId197" o:title=""/>
          </v:shape>
          <o:OLEObject Type="Embed" ProgID="Visio.Drawing.15" ShapeID="_x0000_i1118" DrawAspect="Content" ObjectID="_1765969057" r:id="rId198"/>
        </w:object>
      </w:r>
    </w:p>
    <w:p w14:paraId="68BF390E" w14:textId="77777777" w:rsidR="009F6B24" w:rsidRPr="003167FF" w:rsidRDefault="009F6B24" w:rsidP="009F6B24">
      <w:pPr>
        <w:pStyle w:val="TF"/>
        <w:rPr>
          <w:lang w:eastAsia="zh-CN"/>
        </w:rPr>
      </w:pPr>
      <w:r w:rsidRPr="003167FF">
        <w:t>Figure 12.</w:t>
      </w:r>
      <w:r w:rsidRPr="003167FF">
        <w:rPr>
          <w:lang w:eastAsia="zh-CN"/>
        </w:rPr>
        <w:t>3</w:t>
      </w:r>
      <w:r w:rsidRPr="003167FF">
        <w:t>.</w:t>
      </w:r>
      <w:r w:rsidRPr="003167FF">
        <w:rPr>
          <w:lang w:eastAsia="zh-CN"/>
        </w:rPr>
        <w:t>4.</w:t>
      </w:r>
      <w:r>
        <w:rPr>
          <w:lang w:eastAsia="zh-CN"/>
        </w:rPr>
        <w:t>4</w:t>
      </w:r>
      <w:r w:rsidRPr="003167FF">
        <w:t xml:space="preserve">-1: VAL Server </w:t>
      </w:r>
      <w:r>
        <w:t xml:space="preserve">requesting </w:t>
      </w:r>
      <w:r w:rsidRPr="003167FF">
        <w:t xml:space="preserve">provisioning </w:t>
      </w:r>
      <w:r>
        <w:t xml:space="preserve">information </w:t>
      </w:r>
      <w:r w:rsidRPr="003167FF">
        <w:t>to SEAL Identity Management Server</w:t>
      </w:r>
    </w:p>
    <w:p w14:paraId="0AFCC932" w14:textId="77777777" w:rsidR="009F6B24" w:rsidRPr="003167FF" w:rsidRDefault="009F6B24" w:rsidP="009F6B24">
      <w:pPr>
        <w:pStyle w:val="B1"/>
        <w:rPr>
          <w:lang w:eastAsia="zh-CN"/>
        </w:rPr>
      </w:pPr>
      <w:r w:rsidRPr="003167FF">
        <w:rPr>
          <w:lang w:eastAsia="zh-CN"/>
        </w:rPr>
        <w:t>1.</w:t>
      </w:r>
      <w:r w:rsidRPr="003167FF">
        <w:rPr>
          <w:lang w:eastAsia="zh-CN"/>
        </w:rPr>
        <w:tab/>
        <w:t xml:space="preserve">The VAL server sends a request message to identity management server to </w:t>
      </w:r>
      <w:r>
        <w:rPr>
          <w:lang w:eastAsia="zh-CN"/>
        </w:rPr>
        <w:t>get the</w:t>
      </w:r>
      <w:r w:rsidRPr="003167FF">
        <w:t xml:space="preserve"> required </w:t>
      </w:r>
      <w:r>
        <w:t xml:space="preserve">provisioning </w:t>
      </w:r>
      <w:r w:rsidRPr="003167FF">
        <w:t>information</w:t>
      </w:r>
      <w:r w:rsidRPr="003167FF">
        <w:rPr>
          <w:lang w:eastAsia="zh-CN"/>
        </w:rPr>
        <w:t>. The request message includes identity of the VAL server</w:t>
      </w:r>
      <w:r>
        <w:rPr>
          <w:lang w:eastAsia="zh-CN"/>
        </w:rPr>
        <w:t xml:space="preserve"> whose provisioning information is requested</w:t>
      </w:r>
      <w:r w:rsidRPr="003167FF">
        <w:rPr>
          <w:lang w:eastAsia="zh-CN"/>
        </w:rPr>
        <w:t xml:space="preserve">. </w:t>
      </w:r>
    </w:p>
    <w:p w14:paraId="2B210669" w14:textId="60EB62FE" w:rsidR="009F6B24" w:rsidRDefault="009F6B24" w:rsidP="002F2DA4">
      <w:pPr>
        <w:pStyle w:val="B1"/>
        <w:rPr>
          <w:lang w:eastAsia="zh-CN"/>
        </w:rPr>
      </w:pPr>
      <w:r w:rsidRPr="003167FF">
        <w:rPr>
          <w:lang w:eastAsia="zh-CN"/>
        </w:rPr>
        <w:lastRenderedPageBreak/>
        <w:t>2.</w:t>
      </w:r>
      <w:r w:rsidRPr="003167FF">
        <w:rPr>
          <w:lang w:eastAsia="zh-CN"/>
        </w:rPr>
        <w:tab/>
        <w:t>Upon receiving the request, the identity management server authorizes the request based on the security credentials provided in the request and considering the service level agreement between VAL service provider and SEAL service provider. If VAL server is authorized to use the SEAL service</w:t>
      </w:r>
      <w:r>
        <w:rPr>
          <w:lang w:eastAsia="zh-CN"/>
        </w:rPr>
        <w:t xml:space="preserve"> and if there exists provisioning information</w:t>
      </w:r>
      <w:r w:rsidRPr="003167FF">
        <w:rPr>
          <w:lang w:eastAsia="zh-CN"/>
        </w:rPr>
        <w:t xml:space="preserve">, then the identity management server </w:t>
      </w:r>
      <w:r>
        <w:rPr>
          <w:lang w:eastAsia="zh-CN"/>
        </w:rPr>
        <w:t>sends success response</w:t>
      </w:r>
      <w:r w:rsidRPr="003167FF">
        <w:rPr>
          <w:lang w:eastAsia="zh-CN"/>
        </w:rPr>
        <w:t xml:space="preserve"> including the list of VAL user IDs per VAL service. </w:t>
      </w:r>
      <w:r>
        <w:rPr>
          <w:lang w:eastAsia="zh-CN"/>
        </w:rPr>
        <w:t>Otherwise, t</w:t>
      </w:r>
      <w:r w:rsidRPr="003167FF">
        <w:rPr>
          <w:lang w:eastAsia="zh-CN"/>
        </w:rPr>
        <w:t xml:space="preserve">he identity management server sends </w:t>
      </w:r>
      <w:r>
        <w:rPr>
          <w:lang w:eastAsia="zh-CN"/>
        </w:rPr>
        <w:t>failure</w:t>
      </w:r>
      <w:r w:rsidRPr="003167FF">
        <w:rPr>
          <w:lang w:eastAsia="zh-CN"/>
        </w:rPr>
        <w:t xml:space="preserve"> response message to the VAL server.</w:t>
      </w:r>
    </w:p>
    <w:p w14:paraId="6B3F4A05" w14:textId="77777777" w:rsidR="009F6B24" w:rsidRPr="003167FF" w:rsidRDefault="009F6B24" w:rsidP="009F6B24">
      <w:pPr>
        <w:pStyle w:val="Heading4"/>
      </w:pPr>
      <w:bookmarkStart w:id="1268" w:name="_Toc155355753"/>
      <w:r w:rsidRPr="003167FF">
        <w:t>12.3.4.</w:t>
      </w:r>
      <w:r>
        <w:t>5</w:t>
      </w:r>
      <w:r w:rsidRPr="003167FF">
        <w:tab/>
      </w:r>
      <w:r>
        <w:t>Delete VAL server provisioning p</w:t>
      </w:r>
      <w:r w:rsidRPr="003167FF">
        <w:t>rocedure</w:t>
      </w:r>
      <w:bookmarkEnd w:id="1268"/>
    </w:p>
    <w:p w14:paraId="760781DF" w14:textId="7784A928" w:rsidR="009F6B24" w:rsidRPr="003167FF" w:rsidRDefault="009F6B24" w:rsidP="009F6B24">
      <w:r w:rsidRPr="003167FF">
        <w:t xml:space="preserve">The procedure for </w:t>
      </w:r>
      <w:r w:rsidRPr="003167FF">
        <w:rPr>
          <w:lang w:eastAsia="zh-CN"/>
        </w:rPr>
        <w:t xml:space="preserve">VAL server to </w:t>
      </w:r>
      <w:r>
        <w:rPr>
          <w:lang w:eastAsia="zh-CN"/>
        </w:rPr>
        <w:t xml:space="preserve">delete the </w:t>
      </w:r>
      <w:r>
        <w:t xml:space="preserve">provisioning </w:t>
      </w:r>
      <w:r w:rsidRPr="003167FF">
        <w:t>information</w:t>
      </w:r>
      <w:r w:rsidRPr="003167FF">
        <w:rPr>
          <w:lang w:eastAsia="zh-CN"/>
        </w:rPr>
        <w:t xml:space="preserve"> to SEAL identity management server </w:t>
      </w:r>
      <w:r w:rsidRPr="003167FF">
        <w:t>is illustrated in figure 12.3.4.</w:t>
      </w:r>
      <w:r w:rsidR="001D6AD7">
        <w:t>5</w:t>
      </w:r>
      <w:r w:rsidRPr="003167FF">
        <w:t>-1.</w:t>
      </w:r>
    </w:p>
    <w:p w14:paraId="190E431F" w14:textId="77777777" w:rsidR="009F6B24" w:rsidRPr="003167FF" w:rsidRDefault="009F6B24" w:rsidP="009F6B24">
      <w:pPr>
        <w:pStyle w:val="TH"/>
        <w:rPr>
          <w:lang w:eastAsia="zh-CN"/>
        </w:rPr>
      </w:pPr>
      <w:r w:rsidRPr="003167FF">
        <w:object w:dxaOrig="7980" w:dyaOrig="3251" w14:anchorId="1EB3ED4F">
          <v:shape id="_x0000_i1119" type="#_x0000_t75" style="width:400.35pt;height:163.15pt" o:ole="">
            <v:imagedata r:id="rId199" o:title=""/>
          </v:shape>
          <o:OLEObject Type="Embed" ProgID="Visio.Drawing.15" ShapeID="_x0000_i1119" DrawAspect="Content" ObjectID="_1765969058" r:id="rId200"/>
        </w:object>
      </w:r>
    </w:p>
    <w:p w14:paraId="5331C085" w14:textId="093BE67A" w:rsidR="009F6B24" w:rsidRPr="003167FF" w:rsidRDefault="009F6B24" w:rsidP="009F6B24">
      <w:pPr>
        <w:pStyle w:val="TF"/>
        <w:rPr>
          <w:lang w:eastAsia="zh-CN"/>
        </w:rPr>
      </w:pPr>
      <w:r w:rsidRPr="003167FF">
        <w:t>Figure 12.</w:t>
      </w:r>
      <w:r w:rsidRPr="003167FF">
        <w:rPr>
          <w:lang w:eastAsia="zh-CN"/>
        </w:rPr>
        <w:t>3</w:t>
      </w:r>
      <w:r w:rsidRPr="003167FF">
        <w:t>.</w:t>
      </w:r>
      <w:r w:rsidRPr="003167FF">
        <w:rPr>
          <w:lang w:eastAsia="zh-CN"/>
        </w:rPr>
        <w:t>4.</w:t>
      </w:r>
      <w:r w:rsidR="001D6AD7">
        <w:rPr>
          <w:lang w:eastAsia="zh-CN"/>
        </w:rPr>
        <w:t>5</w:t>
      </w:r>
      <w:r w:rsidRPr="003167FF">
        <w:t xml:space="preserve">-1: VAL Server </w:t>
      </w:r>
      <w:r>
        <w:t xml:space="preserve">deleting </w:t>
      </w:r>
      <w:r w:rsidRPr="003167FF">
        <w:t xml:space="preserve">provisioning </w:t>
      </w:r>
      <w:r>
        <w:t xml:space="preserve">information </w:t>
      </w:r>
      <w:r w:rsidRPr="003167FF">
        <w:t>to SEAL Identity Management Server</w:t>
      </w:r>
    </w:p>
    <w:p w14:paraId="36B39A5D" w14:textId="77777777" w:rsidR="009F6B24" w:rsidRPr="003167FF" w:rsidRDefault="009F6B24" w:rsidP="009F6B24">
      <w:pPr>
        <w:pStyle w:val="B1"/>
        <w:rPr>
          <w:lang w:eastAsia="zh-CN"/>
        </w:rPr>
      </w:pPr>
      <w:r w:rsidRPr="003167FF">
        <w:rPr>
          <w:lang w:eastAsia="zh-CN"/>
        </w:rPr>
        <w:t>1.</w:t>
      </w:r>
      <w:r w:rsidRPr="003167FF">
        <w:rPr>
          <w:lang w:eastAsia="zh-CN"/>
        </w:rPr>
        <w:tab/>
        <w:t xml:space="preserve">The VAL server sends a request message to identity management server to </w:t>
      </w:r>
      <w:r>
        <w:rPr>
          <w:lang w:eastAsia="zh-CN"/>
        </w:rPr>
        <w:t>delete the</w:t>
      </w:r>
      <w:r w:rsidRPr="003167FF">
        <w:t xml:space="preserve"> </w:t>
      </w:r>
      <w:r>
        <w:t xml:space="preserve">provisioning </w:t>
      </w:r>
      <w:r w:rsidRPr="003167FF">
        <w:t>information</w:t>
      </w:r>
      <w:r w:rsidRPr="003167FF">
        <w:rPr>
          <w:lang w:eastAsia="zh-CN"/>
        </w:rPr>
        <w:t xml:space="preserve">. The request message includes identity of the VAL server. </w:t>
      </w:r>
    </w:p>
    <w:p w14:paraId="2335B8C7" w14:textId="77777777" w:rsidR="009F6B24" w:rsidRPr="003167FF" w:rsidRDefault="009F6B24" w:rsidP="009F6B24">
      <w:pPr>
        <w:pStyle w:val="B1"/>
        <w:rPr>
          <w:lang w:eastAsia="zh-CN"/>
        </w:rPr>
      </w:pPr>
      <w:r w:rsidRPr="003167FF">
        <w:rPr>
          <w:lang w:eastAsia="zh-CN"/>
        </w:rPr>
        <w:t>2.</w:t>
      </w:r>
      <w:r w:rsidRPr="003167FF">
        <w:rPr>
          <w:lang w:eastAsia="zh-CN"/>
        </w:rPr>
        <w:tab/>
        <w:t>Upon receiving the request, the identity management server authorizes the request based on the security credentials provided in the request and considering the service level agreement between VAL service provider and SEAL service provider. If VAL server is authorized to use the SEAL service</w:t>
      </w:r>
      <w:r>
        <w:rPr>
          <w:lang w:eastAsia="zh-CN"/>
        </w:rPr>
        <w:t xml:space="preserve"> and if there exists provisioning information</w:t>
      </w:r>
      <w:r w:rsidRPr="003167FF">
        <w:rPr>
          <w:lang w:eastAsia="zh-CN"/>
        </w:rPr>
        <w:t xml:space="preserve">, then the identity management server </w:t>
      </w:r>
      <w:r>
        <w:rPr>
          <w:lang w:eastAsia="zh-CN"/>
        </w:rPr>
        <w:t>deletes the provisioning information for given VAL server ID and sends success response</w:t>
      </w:r>
      <w:r w:rsidRPr="003167FF">
        <w:rPr>
          <w:lang w:eastAsia="zh-CN"/>
        </w:rPr>
        <w:t xml:space="preserve">. </w:t>
      </w:r>
      <w:r>
        <w:rPr>
          <w:lang w:eastAsia="zh-CN"/>
        </w:rPr>
        <w:t>Otherwise, t</w:t>
      </w:r>
      <w:r w:rsidRPr="003167FF">
        <w:rPr>
          <w:lang w:eastAsia="zh-CN"/>
        </w:rPr>
        <w:t xml:space="preserve">he identity management server sends </w:t>
      </w:r>
      <w:r>
        <w:rPr>
          <w:lang w:eastAsia="zh-CN"/>
        </w:rPr>
        <w:t>failure</w:t>
      </w:r>
      <w:r w:rsidRPr="003167FF">
        <w:rPr>
          <w:lang w:eastAsia="zh-CN"/>
        </w:rPr>
        <w:t xml:space="preserve"> response message to the VAL server.</w:t>
      </w:r>
      <w:r>
        <w:rPr>
          <w:lang w:eastAsia="zh-CN"/>
        </w:rPr>
        <w:t xml:space="preserve"> </w:t>
      </w:r>
    </w:p>
    <w:p w14:paraId="777CF171" w14:textId="77777777" w:rsidR="00312C76" w:rsidRPr="003167FF" w:rsidRDefault="00312C76" w:rsidP="00312C76">
      <w:pPr>
        <w:pStyle w:val="Heading2"/>
      </w:pPr>
      <w:bookmarkStart w:id="1269" w:name="_Toc155355754"/>
      <w:r w:rsidRPr="003167FF">
        <w:t>12.4</w:t>
      </w:r>
      <w:r w:rsidRPr="003167FF">
        <w:tab/>
        <w:t>SEAL APIs for identity management</w:t>
      </w:r>
      <w:bookmarkEnd w:id="1269"/>
    </w:p>
    <w:p w14:paraId="0F47755D" w14:textId="77777777" w:rsidR="00312C76" w:rsidRPr="003167FF" w:rsidRDefault="00312C76" w:rsidP="00312C76">
      <w:pPr>
        <w:pStyle w:val="Heading3"/>
      </w:pPr>
      <w:bookmarkStart w:id="1270" w:name="_Toc155355755"/>
      <w:r w:rsidRPr="003167FF">
        <w:t>12.4.1</w:t>
      </w:r>
      <w:r w:rsidRPr="003167FF">
        <w:tab/>
        <w:t>General</w:t>
      </w:r>
      <w:bookmarkEnd w:id="1270"/>
    </w:p>
    <w:p w14:paraId="020E4838" w14:textId="77777777" w:rsidR="00D217B3" w:rsidRPr="003167FF" w:rsidRDefault="00D217B3" w:rsidP="00D217B3">
      <w:r w:rsidRPr="003167FF">
        <w:t>Table 12.4.1-1 illustrates the SEAL APIs for identity management.</w:t>
      </w:r>
    </w:p>
    <w:p w14:paraId="78F54AAE" w14:textId="77777777" w:rsidR="00D217B3" w:rsidRPr="003167FF" w:rsidRDefault="00D217B3" w:rsidP="00D217B3">
      <w:pPr>
        <w:pStyle w:val="TH"/>
        <w:rPr>
          <w:rFonts w:eastAsia="SimSun"/>
          <w:lang w:eastAsia="zh-CN"/>
        </w:rPr>
      </w:pPr>
      <w:r w:rsidRPr="003167FF">
        <w:t>Table 12.4.1-1: List of SEAL APIs for identity management</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D217B3" w:rsidRPr="003167FF" w14:paraId="0AB8BFFF" w14:textId="77777777" w:rsidTr="001D6AD7">
        <w:tc>
          <w:tcPr>
            <w:tcW w:w="3369" w:type="dxa"/>
            <w:shd w:val="clear" w:color="auto" w:fill="auto"/>
          </w:tcPr>
          <w:p w14:paraId="753EFA35" w14:textId="77777777" w:rsidR="00D217B3" w:rsidRPr="003167FF" w:rsidRDefault="00D217B3" w:rsidP="0023510A">
            <w:pPr>
              <w:pStyle w:val="TAH"/>
            </w:pPr>
            <w:r w:rsidRPr="003167FF">
              <w:t>API Name</w:t>
            </w:r>
          </w:p>
        </w:tc>
        <w:tc>
          <w:tcPr>
            <w:tcW w:w="2835" w:type="dxa"/>
            <w:shd w:val="clear" w:color="auto" w:fill="auto"/>
          </w:tcPr>
          <w:p w14:paraId="0C11C3E9" w14:textId="77777777" w:rsidR="00D217B3" w:rsidRPr="003167FF" w:rsidRDefault="00D217B3" w:rsidP="0023510A">
            <w:pPr>
              <w:pStyle w:val="TAH"/>
            </w:pPr>
            <w:r w:rsidRPr="003167FF">
              <w:t>API Operations</w:t>
            </w:r>
          </w:p>
        </w:tc>
        <w:tc>
          <w:tcPr>
            <w:tcW w:w="1984" w:type="dxa"/>
            <w:shd w:val="clear" w:color="auto" w:fill="auto"/>
          </w:tcPr>
          <w:p w14:paraId="2095707A" w14:textId="77777777" w:rsidR="00D217B3" w:rsidRPr="003167FF" w:rsidRDefault="00D217B3" w:rsidP="0023510A">
            <w:pPr>
              <w:pStyle w:val="TAH"/>
            </w:pPr>
            <w:r w:rsidRPr="003167FF">
              <w:t>Known Consumer(s)</w:t>
            </w:r>
          </w:p>
        </w:tc>
        <w:tc>
          <w:tcPr>
            <w:tcW w:w="1667" w:type="dxa"/>
            <w:shd w:val="clear" w:color="auto" w:fill="auto"/>
          </w:tcPr>
          <w:p w14:paraId="2008BFF4" w14:textId="77777777" w:rsidR="00D217B3" w:rsidRPr="003167FF" w:rsidRDefault="00D217B3" w:rsidP="0023510A">
            <w:pPr>
              <w:pStyle w:val="TAH"/>
            </w:pPr>
            <w:r w:rsidRPr="003167FF">
              <w:t>Communication Type</w:t>
            </w:r>
          </w:p>
        </w:tc>
      </w:tr>
      <w:tr w:rsidR="001D6AD7" w:rsidRPr="003167FF" w14:paraId="6C51E29B" w14:textId="77777777" w:rsidTr="001D6AD7">
        <w:trPr>
          <w:trHeight w:val="136"/>
        </w:trPr>
        <w:tc>
          <w:tcPr>
            <w:tcW w:w="3369" w:type="dxa"/>
            <w:vMerge w:val="restart"/>
            <w:shd w:val="clear" w:color="auto" w:fill="auto"/>
          </w:tcPr>
          <w:p w14:paraId="6CAA50A2" w14:textId="77777777" w:rsidR="001D6AD7" w:rsidRPr="003167FF" w:rsidRDefault="001D6AD7" w:rsidP="0023510A">
            <w:pPr>
              <w:pStyle w:val="TAL"/>
            </w:pPr>
            <w:r w:rsidRPr="003167FF">
              <w:t>SS_IdmParameterProvisioning</w:t>
            </w:r>
          </w:p>
        </w:tc>
        <w:tc>
          <w:tcPr>
            <w:tcW w:w="2835" w:type="dxa"/>
            <w:shd w:val="clear" w:color="auto" w:fill="auto"/>
          </w:tcPr>
          <w:p w14:paraId="5CE43D21" w14:textId="77777777" w:rsidR="001D6AD7" w:rsidRPr="003167FF" w:rsidRDefault="001D6AD7" w:rsidP="0023510A">
            <w:pPr>
              <w:pStyle w:val="TAL"/>
            </w:pPr>
            <w:r w:rsidRPr="003167FF">
              <w:t>Provide_Configuration</w:t>
            </w:r>
          </w:p>
        </w:tc>
        <w:tc>
          <w:tcPr>
            <w:tcW w:w="1984" w:type="dxa"/>
            <w:vMerge w:val="restart"/>
            <w:shd w:val="clear" w:color="auto" w:fill="auto"/>
          </w:tcPr>
          <w:p w14:paraId="3B09F295" w14:textId="77777777" w:rsidR="001D6AD7" w:rsidRPr="003167FF" w:rsidRDefault="001D6AD7" w:rsidP="0023510A">
            <w:pPr>
              <w:pStyle w:val="TAL"/>
              <w:rPr>
                <w:lang w:eastAsia="zh-CN"/>
              </w:rPr>
            </w:pPr>
            <w:r w:rsidRPr="003167FF">
              <w:t>VAL server</w:t>
            </w:r>
          </w:p>
        </w:tc>
        <w:tc>
          <w:tcPr>
            <w:tcW w:w="1667" w:type="dxa"/>
            <w:vMerge w:val="restart"/>
            <w:shd w:val="clear" w:color="auto" w:fill="auto"/>
          </w:tcPr>
          <w:p w14:paraId="07ABFE92" w14:textId="77777777" w:rsidR="001D6AD7" w:rsidRPr="003167FF" w:rsidRDefault="001D6AD7" w:rsidP="0023510A">
            <w:pPr>
              <w:pStyle w:val="TAL"/>
            </w:pPr>
            <w:r w:rsidRPr="003167FF">
              <w:t>Request /Response</w:t>
            </w:r>
          </w:p>
        </w:tc>
      </w:tr>
      <w:tr w:rsidR="001D6AD7" w:rsidRPr="003167FF" w14:paraId="624DFB04" w14:textId="77777777" w:rsidTr="001D6AD7">
        <w:trPr>
          <w:trHeight w:val="136"/>
        </w:trPr>
        <w:tc>
          <w:tcPr>
            <w:tcW w:w="3369" w:type="dxa"/>
            <w:vMerge/>
            <w:shd w:val="clear" w:color="auto" w:fill="auto"/>
          </w:tcPr>
          <w:p w14:paraId="41D49DCB" w14:textId="77777777" w:rsidR="001D6AD7" w:rsidRPr="003167FF" w:rsidRDefault="001D6AD7" w:rsidP="001D6AD7">
            <w:pPr>
              <w:pStyle w:val="TAL"/>
            </w:pPr>
          </w:p>
        </w:tc>
        <w:tc>
          <w:tcPr>
            <w:tcW w:w="2835" w:type="dxa"/>
            <w:shd w:val="clear" w:color="auto" w:fill="auto"/>
          </w:tcPr>
          <w:p w14:paraId="14B650FC" w14:textId="0F07A2E7" w:rsidR="001D6AD7" w:rsidRPr="003167FF" w:rsidRDefault="001D6AD7" w:rsidP="001D6AD7">
            <w:pPr>
              <w:pStyle w:val="TAL"/>
            </w:pPr>
            <w:r>
              <w:t>Update_Configuration</w:t>
            </w:r>
          </w:p>
        </w:tc>
        <w:tc>
          <w:tcPr>
            <w:tcW w:w="1984" w:type="dxa"/>
            <w:vMerge/>
            <w:shd w:val="clear" w:color="auto" w:fill="auto"/>
          </w:tcPr>
          <w:p w14:paraId="314D9E07" w14:textId="77777777" w:rsidR="001D6AD7" w:rsidRPr="003167FF" w:rsidRDefault="001D6AD7" w:rsidP="001D6AD7">
            <w:pPr>
              <w:pStyle w:val="TAL"/>
            </w:pPr>
          </w:p>
        </w:tc>
        <w:tc>
          <w:tcPr>
            <w:tcW w:w="1667" w:type="dxa"/>
            <w:vMerge/>
            <w:shd w:val="clear" w:color="auto" w:fill="auto"/>
          </w:tcPr>
          <w:p w14:paraId="09B43B27" w14:textId="77777777" w:rsidR="001D6AD7" w:rsidRPr="003167FF" w:rsidRDefault="001D6AD7" w:rsidP="001D6AD7">
            <w:pPr>
              <w:pStyle w:val="TAL"/>
            </w:pPr>
          </w:p>
        </w:tc>
      </w:tr>
      <w:tr w:rsidR="001D6AD7" w:rsidRPr="003167FF" w14:paraId="4065D2BD" w14:textId="77777777" w:rsidTr="001D6AD7">
        <w:trPr>
          <w:trHeight w:val="136"/>
        </w:trPr>
        <w:tc>
          <w:tcPr>
            <w:tcW w:w="3369" w:type="dxa"/>
            <w:vMerge/>
            <w:shd w:val="clear" w:color="auto" w:fill="auto"/>
          </w:tcPr>
          <w:p w14:paraId="077AD709" w14:textId="77777777" w:rsidR="001D6AD7" w:rsidRPr="003167FF" w:rsidRDefault="001D6AD7" w:rsidP="001D6AD7">
            <w:pPr>
              <w:pStyle w:val="TAL"/>
            </w:pPr>
          </w:p>
        </w:tc>
        <w:tc>
          <w:tcPr>
            <w:tcW w:w="2835" w:type="dxa"/>
            <w:shd w:val="clear" w:color="auto" w:fill="auto"/>
          </w:tcPr>
          <w:p w14:paraId="0E9830BD" w14:textId="3301240D" w:rsidR="001D6AD7" w:rsidRPr="003167FF" w:rsidRDefault="001D6AD7" w:rsidP="001D6AD7">
            <w:pPr>
              <w:pStyle w:val="TAL"/>
            </w:pPr>
            <w:r>
              <w:t>Get_Configuration</w:t>
            </w:r>
          </w:p>
        </w:tc>
        <w:tc>
          <w:tcPr>
            <w:tcW w:w="1984" w:type="dxa"/>
            <w:vMerge/>
            <w:shd w:val="clear" w:color="auto" w:fill="auto"/>
          </w:tcPr>
          <w:p w14:paraId="7F928C89" w14:textId="77777777" w:rsidR="001D6AD7" w:rsidRPr="003167FF" w:rsidRDefault="001D6AD7" w:rsidP="001D6AD7">
            <w:pPr>
              <w:pStyle w:val="TAL"/>
            </w:pPr>
          </w:p>
        </w:tc>
        <w:tc>
          <w:tcPr>
            <w:tcW w:w="1667" w:type="dxa"/>
            <w:vMerge/>
            <w:shd w:val="clear" w:color="auto" w:fill="auto"/>
          </w:tcPr>
          <w:p w14:paraId="342667B8" w14:textId="77777777" w:rsidR="001D6AD7" w:rsidRPr="003167FF" w:rsidRDefault="001D6AD7" w:rsidP="001D6AD7">
            <w:pPr>
              <w:pStyle w:val="TAL"/>
            </w:pPr>
          </w:p>
        </w:tc>
      </w:tr>
      <w:tr w:rsidR="001D6AD7" w:rsidRPr="003167FF" w14:paraId="57B0F2D9" w14:textId="77777777" w:rsidTr="001D6AD7">
        <w:trPr>
          <w:trHeight w:val="136"/>
        </w:trPr>
        <w:tc>
          <w:tcPr>
            <w:tcW w:w="3369" w:type="dxa"/>
            <w:vMerge/>
            <w:shd w:val="clear" w:color="auto" w:fill="auto"/>
          </w:tcPr>
          <w:p w14:paraId="4A85C6F0" w14:textId="77777777" w:rsidR="001D6AD7" w:rsidRPr="003167FF" w:rsidRDefault="001D6AD7" w:rsidP="001D6AD7">
            <w:pPr>
              <w:pStyle w:val="TAL"/>
            </w:pPr>
          </w:p>
        </w:tc>
        <w:tc>
          <w:tcPr>
            <w:tcW w:w="2835" w:type="dxa"/>
            <w:shd w:val="clear" w:color="auto" w:fill="auto"/>
          </w:tcPr>
          <w:p w14:paraId="092DD249" w14:textId="4DD0E009" w:rsidR="001D6AD7" w:rsidRPr="003167FF" w:rsidRDefault="001D6AD7" w:rsidP="001D6AD7">
            <w:pPr>
              <w:pStyle w:val="TAL"/>
            </w:pPr>
            <w:r>
              <w:t>Delete_Configuration</w:t>
            </w:r>
          </w:p>
        </w:tc>
        <w:tc>
          <w:tcPr>
            <w:tcW w:w="1984" w:type="dxa"/>
            <w:vMerge/>
            <w:shd w:val="clear" w:color="auto" w:fill="auto"/>
          </w:tcPr>
          <w:p w14:paraId="3DE8FFFA" w14:textId="77777777" w:rsidR="001D6AD7" w:rsidRPr="003167FF" w:rsidRDefault="001D6AD7" w:rsidP="001D6AD7">
            <w:pPr>
              <w:pStyle w:val="TAL"/>
            </w:pPr>
          </w:p>
        </w:tc>
        <w:tc>
          <w:tcPr>
            <w:tcW w:w="1667" w:type="dxa"/>
            <w:vMerge/>
            <w:shd w:val="clear" w:color="auto" w:fill="auto"/>
          </w:tcPr>
          <w:p w14:paraId="2EB10246" w14:textId="77777777" w:rsidR="001D6AD7" w:rsidRPr="003167FF" w:rsidRDefault="001D6AD7" w:rsidP="001D6AD7">
            <w:pPr>
              <w:pStyle w:val="TAL"/>
            </w:pPr>
          </w:p>
        </w:tc>
      </w:tr>
    </w:tbl>
    <w:p w14:paraId="1C6F3DA9" w14:textId="77777777" w:rsidR="00D217B3" w:rsidRPr="003167FF" w:rsidRDefault="00D217B3" w:rsidP="00D217B3"/>
    <w:p w14:paraId="73E4EAD6" w14:textId="77777777" w:rsidR="00312C76" w:rsidRPr="003167FF" w:rsidRDefault="00312C76" w:rsidP="00312C76">
      <w:pPr>
        <w:pStyle w:val="Heading3"/>
      </w:pPr>
      <w:bookmarkStart w:id="1271" w:name="_Toc155355756"/>
      <w:r w:rsidRPr="003167FF">
        <w:lastRenderedPageBreak/>
        <w:t>12.4.2</w:t>
      </w:r>
      <w:r w:rsidRPr="003167FF">
        <w:tab/>
        <w:t>Void</w:t>
      </w:r>
      <w:bookmarkEnd w:id="1271"/>
    </w:p>
    <w:p w14:paraId="3012081B" w14:textId="77777777" w:rsidR="00312C76" w:rsidRPr="003167FF" w:rsidRDefault="00312C76" w:rsidP="00312C76">
      <w:pPr>
        <w:pStyle w:val="Heading4"/>
      </w:pPr>
      <w:bookmarkStart w:id="1272" w:name="_Toc155355757"/>
      <w:r w:rsidRPr="003167FF">
        <w:t>12.4.2.1</w:t>
      </w:r>
      <w:r w:rsidRPr="003167FF">
        <w:tab/>
        <w:t>Void</w:t>
      </w:r>
      <w:bookmarkEnd w:id="1272"/>
    </w:p>
    <w:p w14:paraId="3ECDD118" w14:textId="77777777" w:rsidR="00312C76" w:rsidRPr="003167FF" w:rsidRDefault="00312C76" w:rsidP="00312C76">
      <w:pPr>
        <w:pStyle w:val="Heading4"/>
      </w:pPr>
      <w:bookmarkStart w:id="1273" w:name="_Toc155355758"/>
      <w:r w:rsidRPr="003167FF">
        <w:t>12.4.2.2</w:t>
      </w:r>
      <w:r w:rsidRPr="003167FF">
        <w:tab/>
        <w:t>Void</w:t>
      </w:r>
      <w:bookmarkEnd w:id="1273"/>
    </w:p>
    <w:p w14:paraId="75C4D809" w14:textId="77777777" w:rsidR="00D217B3" w:rsidRPr="003167FF" w:rsidRDefault="00D217B3" w:rsidP="00D217B3">
      <w:pPr>
        <w:pStyle w:val="Heading3"/>
      </w:pPr>
      <w:bookmarkStart w:id="1274" w:name="_Toc155355759"/>
      <w:r w:rsidRPr="003167FF">
        <w:t>12.4.3</w:t>
      </w:r>
      <w:r w:rsidRPr="003167FF">
        <w:tab/>
        <w:t>SS_IdmParameterProvisioning API</w:t>
      </w:r>
      <w:bookmarkEnd w:id="1274"/>
    </w:p>
    <w:p w14:paraId="1BA0BE84" w14:textId="77777777" w:rsidR="00D217B3" w:rsidRPr="003167FF" w:rsidRDefault="00D217B3" w:rsidP="00D217B3">
      <w:pPr>
        <w:pStyle w:val="Heading4"/>
      </w:pPr>
      <w:bookmarkStart w:id="1275" w:name="_Toc155355760"/>
      <w:r w:rsidRPr="003167FF">
        <w:t>12.4.3.1</w:t>
      </w:r>
      <w:r w:rsidRPr="003167FF">
        <w:tab/>
        <w:t>General</w:t>
      </w:r>
      <w:bookmarkEnd w:id="1275"/>
    </w:p>
    <w:p w14:paraId="00B9A181" w14:textId="77777777" w:rsidR="00D217B3" w:rsidRPr="003167FF" w:rsidRDefault="00D217B3" w:rsidP="00D217B3">
      <w:r w:rsidRPr="003167FF">
        <w:rPr>
          <w:b/>
        </w:rPr>
        <w:t>API description:</w:t>
      </w:r>
      <w:r w:rsidRPr="003167FF">
        <w:t xml:space="preserve"> This API enables the VAL server to provision configuration for the VAL service to the SEAL IM-S.</w:t>
      </w:r>
    </w:p>
    <w:p w14:paraId="6C757347" w14:textId="77777777" w:rsidR="00D217B3" w:rsidRPr="003167FF" w:rsidRDefault="00D217B3" w:rsidP="00D217B3">
      <w:pPr>
        <w:pStyle w:val="Heading4"/>
      </w:pPr>
      <w:bookmarkStart w:id="1276" w:name="_Toc155355761"/>
      <w:r w:rsidRPr="003167FF">
        <w:t>12.4.3.2</w:t>
      </w:r>
      <w:r w:rsidRPr="003167FF">
        <w:tab/>
        <w:t>Provide_Configuration operation</w:t>
      </w:r>
      <w:bookmarkEnd w:id="1276"/>
    </w:p>
    <w:p w14:paraId="70D46B72" w14:textId="77777777" w:rsidR="00D217B3" w:rsidRPr="003167FF" w:rsidRDefault="00D217B3" w:rsidP="00D217B3">
      <w:r w:rsidRPr="003167FF">
        <w:rPr>
          <w:b/>
        </w:rPr>
        <w:t xml:space="preserve">API operation name: </w:t>
      </w:r>
      <w:r w:rsidRPr="003167FF">
        <w:t>Provide_Configuration</w:t>
      </w:r>
    </w:p>
    <w:p w14:paraId="202AD526" w14:textId="77777777" w:rsidR="00D217B3" w:rsidRPr="003167FF" w:rsidRDefault="00D217B3" w:rsidP="00D217B3">
      <w:pPr>
        <w:rPr>
          <w:lang w:eastAsia="zh-CN"/>
        </w:rPr>
      </w:pPr>
      <w:r w:rsidRPr="003167FF">
        <w:rPr>
          <w:b/>
        </w:rPr>
        <w:t>Description:</w:t>
      </w:r>
      <w:r w:rsidRPr="003167FF">
        <w:t xml:space="preserve"> Provisioning of VAL service configuration to IM-S.</w:t>
      </w:r>
    </w:p>
    <w:p w14:paraId="263FD977" w14:textId="77777777" w:rsidR="00D217B3" w:rsidRPr="003167FF" w:rsidRDefault="00D217B3" w:rsidP="00D217B3">
      <w:r w:rsidRPr="003167FF">
        <w:rPr>
          <w:b/>
        </w:rPr>
        <w:t>Known Consumers:</w:t>
      </w:r>
      <w:r w:rsidRPr="003167FF">
        <w:t xml:space="preserve"> VAL server.</w:t>
      </w:r>
    </w:p>
    <w:p w14:paraId="7A8668B8" w14:textId="77777777" w:rsidR="00D217B3" w:rsidRPr="003167FF" w:rsidRDefault="00D217B3" w:rsidP="00D217B3">
      <w:pPr>
        <w:rPr>
          <w:lang w:eastAsia="zh-CN"/>
        </w:rPr>
      </w:pPr>
      <w:r w:rsidRPr="003167FF">
        <w:rPr>
          <w:b/>
          <w:lang w:eastAsia="zh-CN"/>
        </w:rPr>
        <w:t xml:space="preserve">Inputs: </w:t>
      </w:r>
      <w:r w:rsidRPr="003167FF">
        <w:rPr>
          <w:lang w:eastAsia="zh-CN"/>
        </w:rPr>
        <w:t>See subclause 12.3.2.1</w:t>
      </w:r>
    </w:p>
    <w:p w14:paraId="116C476B" w14:textId="77777777" w:rsidR="00D217B3" w:rsidRPr="003167FF" w:rsidRDefault="00D217B3" w:rsidP="00D217B3">
      <w:pPr>
        <w:rPr>
          <w:lang w:eastAsia="zh-CN"/>
        </w:rPr>
      </w:pPr>
      <w:r w:rsidRPr="003167FF">
        <w:rPr>
          <w:b/>
          <w:lang w:eastAsia="zh-CN"/>
        </w:rPr>
        <w:t>Outputs:</w:t>
      </w:r>
      <w:r w:rsidRPr="003167FF">
        <w:rPr>
          <w:lang w:eastAsia="zh-CN"/>
        </w:rPr>
        <w:t xml:space="preserve"> See subclause 12.3.2.2</w:t>
      </w:r>
    </w:p>
    <w:p w14:paraId="01FC8EFE" w14:textId="77777777" w:rsidR="00D217B3" w:rsidRPr="003167FF" w:rsidRDefault="00D217B3" w:rsidP="00D217B3">
      <w:pPr>
        <w:rPr>
          <w:noProof/>
        </w:rPr>
      </w:pPr>
      <w:r w:rsidRPr="003167FF">
        <w:rPr>
          <w:lang w:eastAsia="zh-CN"/>
        </w:rPr>
        <w:t>See subclause 12.3.4.2 for the details of usage of this API operation.</w:t>
      </w:r>
    </w:p>
    <w:p w14:paraId="38812D44" w14:textId="77777777" w:rsidR="001D6AD7" w:rsidRPr="003167FF" w:rsidRDefault="001D6AD7" w:rsidP="001D6AD7">
      <w:pPr>
        <w:pStyle w:val="Heading4"/>
      </w:pPr>
      <w:bookmarkStart w:id="1277" w:name="_Toc155355762"/>
      <w:r w:rsidRPr="003167FF">
        <w:t>12.4.3.</w:t>
      </w:r>
      <w:r>
        <w:t>3</w:t>
      </w:r>
      <w:r w:rsidRPr="003167FF">
        <w:tab/>
      </w:r>
      <w:r>
        <w:t>Update</w:t>
      </w:r>
      <w:r w:rsidRPr="003167FF">
        <w:t>_Configuration operation</w:t>
      </w:r>
      <w:bookmarkEnd w:id="1277"/>
    </w:p>
    <w:p w14:paraId="4EB257C7" w14:textId="77777777" w:rsidR="001D6AD7" w:rsidRPr="003167FF" w:rsidRDefault="001D6AD7" w:rsidP="001D6AD7">
      <w:r w:rsidRPr="003167FF">
        <w:rPr>
          <w:b/>
        </w:rPr>
        <w:t xml:space="preserve">API operation name: </w:t>
      </w:r>
      <w:r>
        <w:t>Update</w:t>
      </w:r>
      <w:r w:rsidRPr="003167FF">
        <w:t>_Configuration</w:t>
      </w:r>
    </w:p>
    <w:p w14:paraId="2ADE5179" w14:textId="77777777" w:rsidR="001D6AD7" w:rsidRPr="003167FF" w:rsidRDefault="001D6AD7" w:rsidP="001D6AD7">
      <w:pPr>
        <w:rPr>
          <w:lang w:eastAsia="zh-CN"/>
        </w:rPr>
      </w:pPr>
      <w:r w:rsidRPr="003167FF">
        <w:rPr>
          <w:b/>
        </w:rPr>
        <w:t>Description:</w:t>
      </w:r>
      <w:r w:rsidRPr="003167FF">
        <w:t xml:space="preserve"> </w:t>
      </w:r>
      <w:r>
        <w:t>Updating the p</w:t>
      </w:r>
      <w:r w:rsidRPr="003167FF">
        <w:t>rovisioning of VAL service configuration to IM-S.</w:t>
      </w:r>
    </w:p>
    <w:p w14:paraId="2DE8632E" w14:textId="77777777" w:rsidR="001D6AD7" w:rsidRPr="003167FF" w:rsidRDefault="001D6AD7" w:rsidP="001D6AD7">
      <w:r w:rsidRPr="003167FF">
        <w:rPr>
          <w:b/>
        </w:rPr>
        <w:t>Known Consumers:</w:t>
      </w:r>
      <w:r w:rsidRPr="003167FF">
        <w:t xml:space="preserve"> VAL server.</w:t>
      </w:r>
    </w:p>
    <w:p w14:paraId="4731957B" w14:textId="77777777" w:rsidR="001D6AD7" w:rsidRPr="003167FF" w:rsidRDefault="001D6AD7" w:rsidP="001D6AD7">
      <w:pPr>
        <w:rPr>
          <w:lang w:eastAsia="zh-CN"/>
        </w:rPr>
      </w:pPr>
      <w:r w:rsidRPr="003167FF">
        <w:rPr>
          <w:b/>
          <w:lang w:eastAsia="zh-CN"/>
        </w:rPr>
        <w:t xml:space="preserve">Inputs: </w:t>
      </w:r>
      <w:r w:rsidRPr="003167FF">
        <w:rPr>
          <w:lang w:eastAsia="zh-CN"/>
        </w:rPr>
        <w:t>See subclause 12.3.2.</w:t>
      </w:r>
      <w:r>
        <w:rPr>
          <w:lang w:eastAsia="zh-CN"/>
        </w:rPr>
        <w:t>3</w:t>
      </w:r>
    </w:p>
    <w:p w14:paraId="54406B3F" w14:textId="77777777" w:rsidR="001D6AD7" w:rsidRPr="003167FF" w:rsidRDefault="001D6AD7" w:rsidP="001D6AD7">
      <w:pPr>
        <w:rPr>
          <w:lang w:eastAsia="zh-CN"/>
        </w:rPr>
      </w:pPr>
      <w:r w:rsidRPr="003167FF">
        <w:rPr>
          <w:b/>
          <w:lang w:eastAsia="zh-CN"/>
        </w:rPr>
        <w:t>Outputs:</w:t>
      </w:r>
      <w:r w:rsidRPr="003167FF">
        <w:rPr>
          <w:lang w:eastAsia="zh-CN"/>
        </w:rPr>
        <w:t xml:space="preserve"> See subclause 12.3.2.</w:t>
      </w:r>
      <w:r>
        <w:rPr>
          <w:lang w:eastAsia="zh-CN"/>
        </w:rPr>
        <w:t>4</w:t>
      </w:r>
    </w:p>
    <w:p w14:paraId="465F2861" w14:textId="77777777" w:rsidR="001D6AD7" w:rsidRDefault="001D6AD7" w:rsidP="001D6AD7">
      <w:pPr>
        <w:rPr>
          <w:lang w:eastAsia="zh-CN"/>
        </w:rPr>
      </w:pPr>
      <w:r w:rsidRPr="003167FF">
        <w:rPr>
          <w:lang w:eastAsia="zh-CN"/>
        </w:rPr>
        <w:t>See subclause 12.3.4.</w:t>
      </w:r>
      <w:r>
        <w:rPr>
          <w:lang w:eastAsia="zh-CN"/>
        </w:rPr>
        <w:t>3</w:t>
      </w:r>
      <w:r w:rsidRPr="003167FF">
        <w:rPr>
          <w:lang w:eastAsia="zh-CN"/>
        </w:rPr>
        <w:t xml:space="preserve"> for the details of usage of this API operation.</w:t>
      </w:r>
    </w:p>
    <w:p w14:paraId="4B9CD892" w14:textId="77777777" w:rsidR="001D6AD7" w:rsidRPr="003167FF" w:rsidRDefault="001D6AD7" w:rsidP="001D6AD7">
      <w:pPr>
        <w:pStyle w:val="Heading4"/>
      </w:pPr>
      <w:bookmarkStart w:id="1278" w:name="_Toc155355763"/>
      <w:r w:rsidRPr="003167FF">
        <w:t>12.4.3.</w:t>
      </w:r>
      <w:r>
        <w:t>4</w:t>
      </w:r>
      <w:r w:rsidRPr="003167FF">
        <w:tab/>
      </w:r>
      <w:r>
        <w:t>Get</w:t>
      </w:r>
      <w:r w:rsidRPr="003167FF">
        <w:t>_Configuration operation</w:t>
      </w:r>
      <w:bookmarkEnd w:id="1278"/>
    </w:p>
    <w:p w14:paraId="5B2D2FE1" w14:textId="77777777" w:rsidR="001D6AD7" w:rsidRPr="003167FF" w:rsidRDefault="001D6AD7" w:rsidP="001D6AD7">
      <w:r w:rsidRPr="003167FF">
        <w:rPr>
          <w:b/>
        </w:rPr>
        <w:t>API operation name:</w:t>
      </w:r>
      <w:r w:rsidRPr="00077D8E">
        <w:t xml:space="preserve"> Get</w:t>
      </w:r>
      <w:r w:rsidRPr="003167FF">
        <w:t>_Configuration</w:t>
      </w:r>
    </w:p>
    <w:p w14:paraId="6F92B895" w14:textId="77777777" w:rsidR="001D6AD7" w:rsidRPr="003167FF" w:rsidRDefault="001D6AD7" w:rsidP="001D6AD7">
      <w:pPr>
        <w:rPr>
          <w:lang w:eastAsia="zh-CN"/>
        </w:rPr>
      </w:pPr>
      <w:r w:rsidRPr="003167FF">
        <w:rPr>
          <w:b/>
        </w:rPr>
        <w:t>Description:</w:t>
      </w:r>
      <w:r w:rsidRPr="003167FF">
        <w:t xml:space="preserve"> </w:t>
      </w:r>
      <w:r>
        <w:t>Get p</w:t>
      </w:r>
      <w:r w:rsidRPr="003167FF">
        <w:t xml:space="preserve">rovisioning of VAL service configuration </w:t>
      </w:r>
      <w:r>
        <w:t>from</w:t>
      </w:r>
      <w:r w:rsidRPr="003167FF">
        <w:t xml:space="preserve"> IM-S.</w:t>
      </w:r>
    </w:p>
    <w:p w14:paraId="6AC010E8" w14:textId="77777777" w:rsidR="001D6AD7" w:rsidRPr="003167FF" w:rsidRDefault="001D6AD7" w:rsidP="001D6AD7">
      <w:r w:rsidRPr="003167FF">
        <w:rPr>
          <w:b/>
        </w:rPr>
        <w:t>Known Consumers:</w:t>
      </w:r>
      <w:r w:rsidRPr="003167FF">
        <w:t xml:space="preserve"> VAL server.</w:t>
      </w:r>
    </w:p>
    <w:p w14:paraId="655579F5" w14:textId="77777777" w:rsidR="001D6AD7" w:rsidRPr="003167FF" w:rsidRDefault="001D6AD7" w:rsidP="001D6AD7">
      <w:pPr>
        <w:rPr>
          <w:lang w:eastAsia="zh-CN"/>
        </w:rPr>
      </w:pPr>
      <w:r w:rsidRPr="003167FF">
        <w:rPr>
          <w:b/>
          <w:lang w:eastAsia="zh-CN"/>
        </w:rPr>
        <w:t xml:space="preserve">Inputs: </w:t>
      </w:r>
      <w:r w:rsidRPr="003167FF">
        <w:rPr>
          <w:lang w:eastAsia="zh-CN"/>
        </w:rPr>
        <w:t>See subclause 12.3.2.</w:t>
      </w:r>
      <w:r>
        <w:rPr>
          <w:lang w:eastAsia="zh-CN"/>
        </w:rPr>
        <w:t>5</w:t>
      </w:r>
    </w:p>
    <w:p w14:paraId="1B349881" w14:textId="77777777" w:rsidR="001D6AD7" w:rsidRPr="003167FF" w:rsidRDefault="001D6AD7" w:rsidP="001D6AD7">
      <w:pPr>
        <w:rPr>
          <w:lang w:eastAsia="zh-CN"/>
        </w:rPr>
      </w:pPr>
      <w:r w:rsidRPr="003167FF">
        <w:rPr>
          <w:b/>
          <w:lang w:eastAsia="zh-CN"/>
        </w:rPr>
        <w:t>Outputs:</w:t>
      </w:r>
      <w:r w:rsidRPr="003167FF">
        <w:rPr>
          <w:lang w:eastAsia="zh-CN"/>
        </w:rPr>
        <w:t xml:space="preserve"> See subclause 12.3.2.</w:t>
      </w:r>
      <w:r>
        <w:rPr>
          <w:lang w:eastAsia="zh-CN"/>
        </w:rPr>
        <w:t>6</w:t>
      </w:r>
    </w:p>
    <w:p w14:paraId="4BCB40F0" w14:textId="77777777" w:rsidR="001D6AD7" w:rsidRDefault="001D6AD7" w:rsidP="001D6AD7">
      <w:pPr>
        <w:rPr>
          <w:lang w:eastAsia="zh-CN"/>
        </w:rPr>
      </w:pPr>
      <w:r w:rsidRPr="003167FF">
        <w:rPr>
          <w:lang w:eastAsia="zh-CN"/>
        </w:rPr>
        <w:t>See subclause 12.3.4.</w:t>
      </w:r>
      <w:r>
        <w:rPr>
          <w:lang w:eastAsia="zh-CN"/>
        </w:rPr>
        <w:t>4</w:t>
      </w:r>
      <w:r w:rsidRPr="003167FF">
        <w:rPr>
          <w:lang w:eastAsia="zh-CN"/>
        </w:rPr>
        <w:t xml:space="preserve"> for the details of usage of this API operation.</w:t>
      </w:r>
    </w:p>
    <w:p w14:paraId="4F871A3E" w14:textId="77777777" w:rsidR="001D6AD7" w:rsidRPr="003167FF" w:rsidRDefault="001D6AD7" w:rsidP="001D6AD7">
      <w:pPr>
        <w:pStyle w:val="Heading4"/>
      </w:pPr>
      <w:bookmarkStart w:id="1279" w:name="_Toc155355764"/>
      <w:r w:rsidRPr="003167FF">
        <w:t>12.4.3.</w:t>
      </w:r>
      <w:r>
        <w:t>5</w:t>
      </w:r>
      <w:r w:rsidRPr="003167FF">
        <w:tab/>
      </w:r>
      <w:r>
        <w:t>Delete</w:t>
      </w:r>
      <w:r w:rsidRPr="003167FF">
        <w:t>_Configuration operation</w:t>
      </w:r>
      <w:bookmarkEnd w:id="1279"/>
    </w:p>
    <w:p w14:paraId="0D069B50" w14:textId="77777777" w:rsidR="001D6AD7" w:rsidRPr="003167FF" w:rsidRDefault="001D6AD7" w:rsidP="001D6AD7">
      <w:r w:rsidRPr="003167FF">
        <w:rPr>
          <w:b/>
        </w:rPr>
        <w:t xml:space="preserve">API operation name: </w:t>
      </w:r>
      <w:r w:rsidRPr="00077D8E">
        <w:t>Delete</w:t>
      </w:r>
      <w:r w:rsidRPr="003167FF">
        <w:t>_Configuration</w:t>
      </w:r>
    </w:p>
    <w:p w14:paraId="5180F6EC" w14:textId="77777777" w:rsidR="001D6AD7" w:rsidRPr="003167FF" w:rsidRDefault="001D6AD7" w:rsidP="001D6AD7">
      <w:pPr>
        <w:rPr>
          <w:lang w:eastAsia="zh-CN"/>
        </w:rPr>
      </w:pPr>
      <w:r w:rsidRPr="003167FF">
        <w:rPr>
          <w:b/>
        </w:rPr>
        <w:t>Description:</w:t>
      </w:r>
      <w:r w:rsidRPr="003167FF">
        <w:t xml:space="preserve"> </w:t>
      </w:r>
      <w:r>
        <w:t>Deleting the p</w:t>
      </w:r>
      <w:r w:rsidRPr="003167FF">
        <w:t xml:space="preserve">rovisioning of VAL service configuration </w:t>
      </w:r>
      <w:r>
        <w:t>on</w:t>
      </w:r>
      <w:r w:rsidRPr="003167FF">
        <w:t xml:space="preserve"> IM-S.</w:t>
      </w:r>
    </w:p>
    <w:p w14:paraId="5B8D91AD" w14:textId="77777777" w:rsidR="001D6AD7" w:rsidRPr="003167FF" w:rsidRDefault="001D6AD7" w:rsidP="001D6AD7">
      <w:r w:rsidRPr="003167FF">
        <w:rPr>
          <w:b/>
        </w:rPr>
        <w:t>Known Consumers:</w:t>
      </w:r>
      <w:r w:rsidRPr="003167FF">
        <w:t xml:space="preserve"> VAL server.</w:t>
      </w:r>
    </w:p>
    <w:p w14:paraId="611A80CC" w14:textId="77777777" w:rsidR="001D6AD7" w:rsidRPr="003167FF" w:rsidRDefault="001D6AD7" w:rsidP="001D6AD7">
      <w:pPr>
        <w:rPr>
          <w:lang w:eastAsia="zh-CN"/>
        </w:rPr>
      </w:pPr>
      <w:r w:rsidRPr="003167FF">
        <w:rPr>
          <w:b/>
          <w:lang w:eastAsia="zh-CN"/>
        </w:rPr>
        <w:lastRenderedPageBreak/>
        <w:t xml:space="preserve">Inputs: </w:t>
      </w:r>
      <w:r w:rsidRPr="003167FF">
        <w:rPr>
          <w:lang w:eastAsia="zh-CN"/>
        </w:rPr>
        <w:t>See subclause 12.3.2.</w:t>
      </w:r>
      <w:r>
        <w:rPr>
          <w:lang w:eastAsia="zh-CN"/>
        </w:rPr>
        <w:t>7</w:t>
      </w:r>
    </w:p>
    <w:p w14:paraId="50CC01FA" w14:textId="77777777" w:rsidR="001D6AD7" w:rsidRPr="003167FF" w:rsidRDefault="001D6AD7" w:rsidP="001D6AD7">
      <w:pPr>
        <w:rPr>
          <w:lang w:eastAsia="zh-CN"/>
        </w:rPr>
      </w:pPr>
      <w:r w:rsidRPr="003167FF">
        <w:rPr>
          <w:b/>
          <w:lang w:eastAsia="zh-CN"/>
        </w:rPr>
        <w:t>Outputs:</w:t>
      </w:r>
      <w:r w:rsidRPr="003167FF">
        <w:rPr>
          <w:lang w:eastAsia="zh-CN"/>
        </w:rPr>
        <w:t xml:space="preserve"> See subclause 12.3.2.</w:t>
      </w:r>
      <w:r>
        <w:rPr>
          <w:lang w:eastAsia="zh-CN"/>
        </w:rPr>
        <w:t>8</w:t>
      </w:r>
    </w:p>
    <w:p w14:paraId="3D74B4EE" w14:textId="77777777" w:rsidR="001D6AD7" w:rsidRDefault="001D6AD7" w:rsidP="001D6AD7">
      <w:pPr>
        <w:rPr>
          <w:lang w:eastAsia="zh-CN"/>
        </w:rPr>
      </w:pPr>
      <w:r w:rsidRPr="003167FF">
        <w:rPr>
          <w:lang w:eastAsia="zh-CN"/>
        </w:rPr>
        <w:t>See subclause 12.3.4.</w:t>
      </w:r>
      <w:r>
        <w:rPr>
          <w:lang w:eastAsia="zh-CN"/>
        </w:rPr>
        <w:t>5</w:t>
      </w:r>
      <w:r w:rsidRPr="003167FF">
        <w:rPr>
          <w:lang w:eastAsia="zh-CN"/>
        </w:rPr>
        <w:t xml:space="preserve"> for the details of usage of this API operation.</w:t>
      </w:r>
    </w:p>
    <w:p w14:paraId="78DB6506" w14:textId="77777777" w:rsidR="00312C76" w:rsidRPr="003167FF" w:rsidRDefault="00312C76" w:rsidP="00312C76">
      <w:pPr>
        <w:pStyle w:val="Heading1"/>
      </w:pPr>
      <w:bookmarkStart w:id="1280" w:name="_Toc155355765"/>
      <w:r w:rsidRPr="003167FF">
        <w:t>13</w:t>
      </w:r>
      <w:r w:rsidRPr="003167FF">
        <w:tab/>
        <w:t>Key management</w:t>
      </w:r>
      <w:bookmarkEnd w:id="1280"/>
    </w:p>
    <w:p w14:paraId="13BF992F" w14:textId="77777777" w:rsidR="00312C76" w:rsidRPr="003167FF" w:rsidRDefault="00312C76" w:rsidP="00312C76">
      <w:pPr>
        <w:pStyle w:val="Heading2"/>
      </w:pPr>
      <w:bookmarkStart w:id="1281" w:name="_Toc155355766"/>
      <w:r w:rsidRPr="003167FF">
        <w:t>13.1</w:t>
      </w:r>
      <w:r w:rsidRPr="003167FF">
        <w:tab/>
        <w:t>General</w:t>
      </w:r>
      <w:bookmarkEnd w:id="1281"/>
    </w:p>
    <w:p w14:paraId="3864593F" w14:textId="77777777" w:rsidR="00312C76" w:rsidRPr="003167FF" w:rsidRDefault="00312C76" w:rsidP="00312C76">
      <w:r w:rsidRPr="003167FF">
        <w:t>The key management is a SEAL service that offers the key management related capabilities to one or more vertical applications.</w:t>
      </w:r>
    </w:p>
    <w:p w14:paraId="7CC09010" w14:textId="77777777" w:rsidR="00312C76" w:rsidRPr="003167FF" w:rsidRDefault="00312C76" w:rsidP="00312C76">
      <w:pPr>
        <w:pStyle w:val="Heading2"/>
      </w:pPr>
      <w:bookmarkStart w:id="1282" w:name="_Toc155355767"/>
      <w:r w:rsidRPr="003167FF">
        <w:t>13.2</w:t>
      </w:r>
      <w:r w:rsidRPr="003167FF">
        <w:tab/>
        <w:t>Functional model for key management</w:t>
      </w:r>
      <w:bookmarkEnd w:id="1282"/>
    </w:p>
    <w:p w14:paraId="0263AF46" w14:textId="77777777" w:rsidR="00312C76" w:rsidRPr="003167FF" w:rsidRDefault="00312C76" w:rsidP="00312C76">
      <w:pPr>
        <w:pStyle w:val="Heading3"/>
      </w:pPr>
      <w:bookmarkStart w:id="1283" w:name="_Toc155355768"/>
      <w:r w:rsidRPr="003167FF">
        <w:t>13.2.1</w:t>
      </w:r>
      <w:r w:rsidRPr="003167FF">
        <w:tab/>
        <w:t>General</w:t>
      </w:r>
      <w:bookmarkEnd w:id="1283"/>
    </w:p>
    <w:p w14:paraId="4547D4D7" w14:textId="77777777" w:rsidR="00312C76" w:rsidRPr="003167FF" w:rsidRDefault="00312C76" w:rsidP="00312C76">
      <w:pPr>
        <w:rPr>
          <w:noProof/>
        </w:rPr>
      </w:pPr>
      <w:r w:rsidRPr="003167FF">
        <w:rPr>
          <w:noProof/>
        </w:rPr>
        <w:t>The functional model for the key management is based on the generic functional model specified in clause 6. It is organized into functional entities to describe a functional architecture which addresses the support for key management aspects for vertical applications. The on-network and off-network functional model is specified in this clause.</w:t>
      </w:r>
    </w:p>
    <w:p w14:paraId="6FBD0FBA" w14:textId="77777777" w:rsidR="00312C76" w:rsidRPr="003167FF" w:rsidRDefault="00312C76" w:rsidP="00312C76">
      <w:pPr>
        <w:pStyle w:val="Heading3"/>
      </w:pPr>
      <w:bookmarkStart w:id="1284" w:name="_Toc155355769"/>
      <w:r w:rsidRPr="003167FF">
        <w:t>13.2.2</w:t>
      </w:r>
      <w:r w:rsidRPr="003167FF">
        <w:tab/>
        <w:t>On-network functional model description</w:t>
      </w:r>
      <w:bookmarkEnd w:id="1284"/>
    </w:p>
    <w:p w14:paraId="43113853" w14:textId="77777777" w:rsidR="00312C76" w:rsidRPr="003167FF" w:rsidRDefault="00312C76" w:rsidP="00312C76">
      <w:r w:rsidRPr="003167FF">
        <w:t>Figure 13.2.2-1 illustrates the generic on-network functional model for key management.</w:t>
      </w:r>
    </w:p>
    <w:p w14:paraId="06AA9568" w14:textId="77777777" w:rsidR="00312C76" w:rsidRPr="003167FF" w:rsidRDefault="00312C76" w:rsidP="00312C76">
      <w:pPr>
        <w:pStyle w:val="TH"/>
        <w:rPr>
          <w:noProof/>
        </w:rPr>
      </w:pPr>
      <w:r w:rsidRPr="003167FF">
        <w:rPr>
          <w:noProof/>
        </w:rPr>
        <w:object w:dxaOrig="8856" w:dyaOrig="3480" w14:anchorId="310EAE81">
          <v:shape id="_x0000_i1120" type="#_x0000_t75" style="width:441.55pt;height:173.95pt" o:ole="">
            <v:imagedata r:id="rId201" o:title=""/>
          </v:shape>
          <o:OLEObject Type="Embed" ProgID="Visio.Drawing.11" ShapeID="_x0000_i1120" DrawAspect="Content" ObjectID="_1765969059" r:id="rId202"/>
        </w:object>
      </w:r>
    </w:p>
    <w:p w14:paraId="593274AC" w14:textId="77777777" w:rsidR="00312C76" w:rsidRPr="003167FF" w:rsidRDefault="00312C76" w:rsidP="00312C76">
      <w:pPr>
        <w:pStyle w:val="TF"/>
        <w:rPr>
          <w:noProof/>
        </w:rPr>
      </w:pPr>
      <w:r w:rsidRPr="003167FF">
        <w:rPr>
          <w:noProof/>
        </w:rPr>
        <w:t>Figure 13.2.2-1: On-network functional model for key management</w:t>
      </w:r>
    </w:p>
    <w:p w14:paraId="7FB2C5AB" w14:textId="77777777" w:rsidR="00312C76" w:rsidRPr="003167FF" w:rsidRDefault="00312C76" w:rsidP="00312C76">
      <w:r w:rsidRPr="003167FF">
        <w:t>The key management client communicates with the key management server over the KM-UU reference point. The key management client provides the support for key management functions to the VAL client(s) over KM</w:t>
      </w:r>
      <w:r w:rsidRPr="003167FF">
        <w:noBreakHyphen/>
        <w:t xml:space="preserve">C reference point. The VAL server(s) communicate with the key management server over the KM-S reference point. </w:t>
      </w:r>
    </w:p>
    <w:p w14:paraId="08563380" w14:textId="77777777" w:rsidR="00312C76" w:rsidRPr="003167FF" w:rsidRDefault="00312C76" w:rsidP="00312C76">
      <w:pPr>
        <w:pStyle w:val="Heading3"/>
      </w:pPr>
      <w:bookmarkStart w:id="1285" w:name="_Toc155355770"/>
      <w:r w:rsidRPr="003167FF">
        <w:t>13.2.3</w:t>
      </w:r>
      <w:r w:rsidRPr="003167FF">
        <w:tab/>
        <w:t>Off-network functional model description</w:t>
      </w:r>
      <w:bookmarkEnd w:id="1285"/>
    </w:p>
    <w:p w14:paraId="6E026B12" w14:textId="77777777" w:rsidR="00312C76" w:rsidRPr="003167FF" w:rsidRDefault="00312C76" w:rsidP="00312C76">
      <w:r w:rsidRPr="003167FF">
        <w:t>Figure 13.2.3-1 illustrates the off-network functional model for key management.</w:t>
      </w:r>
    </w:p>
    <w:p w14:paraId="6DD28CDE" w14:textId="77777777" w:rsidR="00312C76" w:rsidRPr="003167FF" w:rsidRDefault="00312C76" w:rsidP="00312C76">
      <w:pPr>
        <w:pStyle w:val="TH"/>
        <w:rPr>
          <w:noProof/>
        </w:rPr>
      </w:pPr>
      <w:r w:rsidRPr="003167FF">
        <w:rPr>
          <w:noProof/>
        </w:rPr>
        <w:object w:dxaOrig="6684" w:dyaOrig="3492" w14:anchorId="1B49586B">
          <v:shape id="_x0000_i1121" type="#_x0000_t75" style="width:333.35pt;height:176.9pt" o:ole="">
            <v:imagedata r:id="rId203" o:title=""/>
          </v:shape>
          <o:OLEObject Type="Embed" ProgID="Visio.Drawing.11" ShapeID="_x0000_i1121" DrawAspect="Content" ObjectID="_1765969060" r:id="rId204"/>
        </w:object>
      </w:r>
    </w:p>
    <w:p w14:paraId="41732040" w14:textId="77777777" w:rsidR="00312C76" w:rsidRPr="003167FF" w:rsidRDefault="00312C76" w:rsidP="00312C76">
      <w:pPr>
        <w:pStyle w:val="TF"/>
        <w:rPr>
          <w:noProof/>
        </w:rPr>
      </w:pPr>
      <w:r w:rsidRPr="003167FF">
        <w:rPr>
          <w:noProof/>
        </w:rPr>
        <w:t>Figure 13.2.3-1: Off-network functional model for key management</w:t>
      </w:r>
    </w:p>
    <w:p w14:paraId="78A91DF9" w14:textId="77777777" w:rsidR="00312C76" w:rsidRPr="003167FF" w:rsidRDefault="00312C76" w:rsidP="00312C76">
      <w:pPr>
        <w:rPr>
          <w:noProof/>
        </w:rPr>
      </w:pPr>
      <w:r w:rsidRPr="003167FF">
        <w:t>The key management client of the UE1 communicates with the key management client of the UE2 over the KM-PC5 reference point.</w:t>
      </w:r>
    </w:p>
    <w:p w14:paraId="0AEFDAC9" w14:textId="77777777" w:rsidR="00312C76" w:rsidRPr="003167FF" w:rsidRDefault="00312C76" w:rsidP="00312C76">
      <w:pPr>
        <w:pStyle w:val="Heading3"/>
      </w:pPr>
      <w:bookmarkStart w:id="1286" w:name="_Toc155355771"/>
      <w:r w:rsidRPr="003167FF">
        <w:t>13.2.4</w:t>
      </w:r>
      <w:r w:rsidRPr="003167FF">
        <w:tab/>
        <w:t>Functional entities description</w:t>
      </w:r>
      <w:bookmarkEnd w:id="1286"/>
    </w:p>
    <w:p w14:paraId="2EA91847" w14:textId="77777777" w:rsidR="00312C76" w:rsidRPr="003167FF" w:rsidRDefault="00312C76" w:rsidP="00312C76">
      <w:pPr>
        <w:pStyle w:val="Heading4"/>
      </w:pPr>
      <w:bookmarkStart w:id="1287" w:name="_Toc155355772"/>
      <w:r w:rsidRPr="003167FF">
        <w:t>13.2.4.1</w:t>
      </w:r>
      <w:r w:rsidRPr="003167FF">
        <w:tab/>
        <w:t>General</w:t>
      </w:r>
      <w:bookmarkEnd w:id="1287"/>
    </w:p>
    <w:p w14:paraId="28152BAB" w14:textId="77777777" w:rsidR="00312C76" w:rsidRPr="003167FF" w:rsidRDefault="00312C76" w:rsidP="00312C76">
      <w:r w:rsidRPr="003167FF">
        <w:t>The functional entities for key management SEAL service are described in the following subclauses.</w:t>
      </w:r>
    </w:p>
    <w:p w14:paraId="4F390AB9" w14:textId="77777777" w:rsidR="00312C76" w:rsidRPr="003167FF" w:rsidRDefault="00312C76" w:rsidP="00312C76">
      <w:pPr>
        <w:pStyle w:val="Heading4"/>
      </w:pPr>
      <w:bookmarkStart w:id="1288" w:name="_Toc155355773"/>
      <w:r w:rsidRPr="003167FF">
        <w:t>13.2.4.2</w:t>
      </w:r>
      <w:r w:rsidRPr="003167FF">
        <w:tab/>
        <w:t>Key management client</w:t>
      </w:r>
      <w:bookmarkEnd w:id="1288"/>
    </w:p>
    <w:p w14:paraId="5A5D3F9C" w14:textId="77777777" w:rsidR="00312C76" w:rsidRPr="003167FF" w:rsidRDefault="00312C76" w:rsidP="00312C76">
      <w:r w:rsidRPr="003167FF">
        <w:t>The key management functional entity acts as the application client for key management functions. It interacts with the key management server. The key management client also supports interactions with the corresponding key management client between the two UEs.</w:t>
      </w:r>
    </w:p>
    <w:p w14:paraId="465E2CCC" w14:textId="77777777" w:rsidR="00312C76" w:rsidRPr="003167FF" w:rsidRDefault="00312C76" w:rsidP="00312C76">
      <w:pPr>
        <w:pStyle w:val="NO"/>
      </w:pPr>
      <w:r w:rsidRPr="003167FF">
        <w:t>NOTE:</w:t>
      </w:r>
      <w:r w:rsidRPr="003167FF">
        <w:tab/>
        <w:t>The functionality of the key management client is specified in subclause 5.3 of 3GPP TS 33. 434 [29].</w:t>
      </w:r>
    </w:p>
    <w:p w14:paraId="25E961E2" w14:textId="77777777" w:rsidR="00312C76" w:rsidRPr="003167FF" w:rsidRDefault="00312C76" w:rsidP="00312C76">
      <w:pPr>
        <w:pStyle w:val="Heading4"/>
      </w:pPr>
      <w:bookmarkStart w:id="1289" w:name="_Toc453260086"/>
      <w:bookmarkStart w:id="1290" w:name="_Toc453260973"/>
      <w:bookmarkStart w:id="1291" w:name="_Toc453279710"/>
      <w:bookmarkStart w:id="1292" w:name="_Toc459375048"/>
      <w:bookmarkStart w:id="1293" w:name="_Toc468105282"/>
      <w:bookmarkStart w:id="1294" w:name="_Toc468110377"/>
      <w:bookmarkStart w:id="1295" w:name="_Toc525308939"/>
      <w:bookmarkStart w:id="1296" w:name="_Toc531613371"/>
      <w:bookmarkStart w:id="1297" w:name="_Toc155355774"/>
      <w:r w:rsidRPr="003167FF">
        <w:t>13.2.4.3</w:t>
      </w:r>
      <w:r w:rsidRPr="003167FF">
        <w:tab/>
        <w:t>Key management server</w:t>
      </w:r>
      <w:bookmarkEnd w:id="1289"/>
      <w:bookmarkEnd w:id="1290"/>
      <w:bookmarkEnd w:id="1291"/>
      <w:bookmarkEnd w:id="1292"/>
      <w:bookmarkEnd w:id="1293"/>
      <w:bookmarkEnd w:id="1294"/>
      <w:bookmarkEnd w:id="1295"/>
      <w:bookmarkEnd w:id="1296"/>
      <w:bookmarkEnd w:id="1297"/>
    </w:p>
    <w:p w14:paraId="055CD16E" w14:textId="77777777" w:rsidR="00312C76" w:rsidRPr="003167FF" w:rsidRDefault="00312C76" w:rsidP="00312C76">
      <w:r w:rsidRPr="003167FF">
        <w:t>The key management server is a functional entity that stores and provides security related information (e.g. encryption keys) to the key management client, group management server and vertical application server to achieve the security goals of confidentiality and integrity of media and signalling. The key management server acts as CAPIF's API exposing function as specified in 3GPP TS 23.222 [8]. The key management server also supports interactions with the corresponding key management server in distributed SEAL deployments.</w:t>
      </w:r>
    </w:p>
    <w:p w14:paraId="54DB1086" w14:textId="77777777" w:rsidR="00312C76" w:rsidRPr="003167FF" w:rsidRDefault="00312C76" w:rsidP="00312C76">
      <w:pPr>
        <w:pStyle w:val="NO"/>
      </w:pPr>
      <w:r w:rsidRPr="003167FF">
        <w:t>NOTE:</w:t>
      </w:r>
      <w:r w:rsidRPr="003167FF">
        <w:tab/>
        <w:t>The functionality of the key management server is specified in subclause 5.3 of 3GPP TS 33.434 [29].</w:t>
      </w:r>
    </w:p>
    <w:p w14:paraId="7315BAEB" w14:textId="77777777" w:rsidR="00312C76" w:rsidRPr="003167FF" w:rsidRDefault="00312C76" w:rsidP="00312C76">
      <w:pPr>
        <w:pStyle w:val="Heading3"/>
      </w:pPr>
      <w:bookmarkStart w:id="1298" w:name="_Toc155355775"/>
      <w:r w:rsidRPr="003167FF">
        <w:t>13.2.5</w:t>
      </w:r>
      <w:r w:rsidRPr="003167FF">
        <w:tab/>
        <w:t>Reference points description</w:t>
      </w:r>
      <w:bookmarkEnd w:id="1298"/>
    </w:p>
    <w:p w14:paraId="23B0CC33" w14:textId="77777777" w:rsidR="00312C76" w:rsidRPr="003167FF" w:rsidRDefault="00312C76" w:rsidP="00312C76">
      <w:pPr>
        <w:pStyle w:val="Heading4"/>
      </w:pPr>
      <w:bookmarkStart w:id="1299" w:name="_Toc155355776"/>
      <w:r w:rsidRPr="003167FF">
        <w:t>13.2.5.1</w:t>
      </w:r>
      <w:r w:rsidRPr="003167FF">
        <w:tab/>
        <w:t>General</w:t>
      </w:r>
      <w:bookmarkEnd w:id="1299"/>
    </w:p>
    <w:p w14:paraId="509679B2" w14:textId="77777777" w:rsidR="00312C76" w:rsidRPr="003167FF" w:rsidRDefault="00312C76" w:rsidP="00312C76">
      <w:r w:rsidRPr="003167FF">
        <w:t>The reference points for the functional model for key management are described in the following subclauses.</w:t>
      </w:r>
    </w:p>
    <w:p w14:paraId="37C79235" w14:textId="77777777" w:rsidR="00312C76" w:rsidRPr="003167FF" w:rsidRDefault="00312C76" w:rsidP="00312C76">
      <w:pPr>
        <w:pStyle w:val="Heading4"/>
      </w:pPr>
      <w:bookmarkStart w:id="1300" w:name="_Toc155355777"/>
      <w:r w:rsidRPr="003167FF">
        <w:t>13.2.5.2</w:t>
      </w:r>
      <w:r w:rsidRPr="003167FF">
        <w:tab/>
        <w:t>KM-UU</w:t>
      </w:r>
      <w:bookmarkEnd w:id="1300"/>
    </w:p>
    <w:p w14:paraId="7E40CE59" w14:textId="77777777" w:rsidR="00312C76" w:rsidRPr="003167FF" w:rsidRDefault="00312C76" w:rsidP="00312C76">
      <w:r w:rsidRPr="003167FF">
        <w:t>The interactions related to key management functions between the key management client and the key management server are supported by KM-UU reference point. This reference point utilizes Uu reference point as described in 3GPP TS 23.401 [9] and 3GPP TS 23.501 [10].</w:t>
      </w:r>
    </w:p>
    <w:p w14:paraId="17391708" w14:textId="77777777" w:rsidR="00312C76" w:rsidRPr="003167FF" w:rsidRDefault="00312C76" w:rsidP="00312C76">
      <w:r w:rsidRPr="003167FF">
        <w:t xml:space="preserve">KM-UU reference point provides a means for the key management server to provide security related information (e.g. encryption keys) to the key management client. The KM-UU reference point shall use the HTTP-1 and HTTP-2 </w:t>
      </w:r>
      <w:r w:rsidRPr="003167FF">
        <w:lastRenderedPageBreak/>
        <w:t>signalling control plane reference points for transport and routing of security related information to the key management client.</w:t>
      </w:r>
    </w:p>
    <w:p w14:paraId="04355A90" w14:textId="77777777" w:rsidR="00312C76" w:rsidRPr="003167FF" w:rsidRDefault="00312C76" w:rsidP="00312C76">
      <w:pPr>
        <w:pStyle w:val="NO"/>
      </w:pPr>
      <w:r w:rsidRPr="003167FF">
        <w:t>NOTE:</w:t>
      </w:r>
      <w:r w:rsidRPr="003167FF">
        <w:tab/>
        <w:t>KM-UU reference point is specified in subclause 5.1.1.4 of 3GPP TS 33.434 [29].</w:t>
      </w:r>
    </w:p>
    <w:p w14:paraId="0DDFF2D3" w14:textId="77777777" w:rsidR="00312C76" w:rsidRPr="003167FF" w:rsidRDefault="00312C76" w:rsidP="00312C76">
      <w:pPr>
        <w:pStyle w:val="Heading4"/>
      </w:pPr>
      <w:bookmarkStart w:id="1301" w:name="_Toc155355778"/>
      <w:r w:rsidRPr="003167FF">
        <w:t>13.2.5.3</w:t>
      </w:r>
      <w:r w:rsidRPr="003167FF">
        <w:tab/>
        <w:t>KM-PC5</w:t>
      </w:r>
      <w:bookmarkEnd w:id="1301"/>
    </w:p>
    <w:p w14:paraId="63733815" w14:textId="77777777" w:rsidR="00312C76" w:rsidRPr="003167FF" w:rsidRDefault="00312C76" w:rsidP="00312C76">
      <w:r w:rsidRPr="003167FF">
        <w:t>The interactions related to key management functions between the key management clients located in different VAL UEs are supported by KM-PC5 reference point. This reference point utilizes PC5 reference point as described in 3GPP TS 23.303 [12].</w:t>
      </w:r>
    </w:p>
    <w:p w14:paraId="563B56A5" w14:textId="77777777" w:rsidR="00312C76" w:rsidRPr="003167FF" w:rsidRDefault="00312C76" w:rsidP="00312C76">
      <w:pPr>
        <w:pStyle w:val="Heading4"/>
      </w:pPr>
      <w:bookmarkStart w:id="1302" w:name="_Toc155355779"/>
      <w:r w:rsidRPr="003167FF">
        <w:t>13.2.5.4</w:t>
      </w:r>
      <w:r w:rsidRPr="003167FF">
        <w:tab/>
        <w:t>KM-C</w:t>
      </w:r>
      <w:bookmarkEnd w:id="1302"/>
    </w:p>
    <w:p w14:paraId="3D77C9B0" w14:textId="77777777" w:rsidR="00312C76" w:rsidRPr="003167FF" w:rsidRDefault="00312C76" w:rsidP="00312C76">
      <w:r w:rsidRPr="003167FF">
        <w:t>The interactions related to key management functions between the VAL client(s) and the key management client within a VAL UE are supported by KM-C reference point.</w:t>
      </w:r>
    </w:p>
    <w:p w14:paraId="3781454C" w14:textId="77777777" w:rsidR="00312C76" w:rsidRPr="003167FF" w:rsidRDefault="00312C76" w:rsidP="00312C76">
      <w:pPr>
        <w:pStyle w:val="Heading4"/>
      </w:pPr>
      <w:bookmarkStart w:id="1303" w:name="_Toc155355780"/>
      <w:r w:rsidRPr="003167FF">
        <w:t>13.2.5.5</w:t>
      </w:r>
      <w:r w:rsidRPr="003167FF">
        <w:tab/>
        <w:t>KM-S</w:t>
      </w:r>
      <w:bookmarkEnd w:id="1303"/>
    </w:p>
    <w:p w14:paraId="754C3EB6" w14:textId="77777777" w:rsidR="00312C76" w:rsidRPr="003167FF" w:rsidRDefault="00312C76" w:rsidP="00312C76">
      <w:r w:rsidRPr="003167FF">
        <w:t>The interactions related to key management functions between the VAL server(s) and the key management server are supported by KM-S reference point. This reference point is an instance of CAPIF-2 reference point as specified in 3GPP TS 23.222 [8].</w:t>
      </w:r>
    </w:p>
    <w:p w14:paraId="090EBE9C" w14:textId="77777777" w:rsidR="00312C76" w:rsidRPr="003167FF" w:rsidRDefault="00312C76" w:rsidP="00312C76">
      <w:r w:rsidRPr="003167FF">
        <w:t>KM-S reference point provides a means for the key management server to provide security related information (e.g. encryption keys) to the VAL</w:t>
      </w:r>
      <w:r w:rsidRPr="003167FF">
        <w:rPr>
          <w:lang w:eastAsia="zh-CN"/>
        </w:rPr>
        <w:t xml:space="preserve"> </w:t>
      </w:r>
      <w:r w:rsidRPr="003167FF">
        <w:t>server. The KM-S reference point shall use the HTTP-1 and HTTP-2 signalling control plane reference points for transport and routing of security related information to the VAL server.</w:t>
      </w:r>
    </w:p>
    <w:p w14:paraId="15B32F21" w14:textId="77777777" w:rsidR="00312C76" w:rsidRPr="003167FF" w:rsidRDefault="00312C76" w:rsidP="00312C76">
      <w:pPr>
        <w:pStyle w:val="NO"/>
      </w:pPr>
      <w:r w:rsidRPr="003167FF">
        <w:t>NOTE:</w:t>
      </w:r>
      <w:r w:rsidRPr="003167FF">
        <w:tab/>
        <w:t>KM-S is specified in subclause 5.1.1.4 of 3GPP TS 33.434 [29].</w:t>
      </w:r>
    </w:p>
    <w:p w14:paraId="1623D145" w14:textId="77777777" w:rsidR="00312C76" w:rsidRPr="003167FF" w:rsidRDefault="00312C76" w:rsidP="00312C76">
      <w:pPr>
        <w:pStyle w:val="Heading4"/>
      </w:pPr>
      <w:bookmarkStart w:id="1304" w:name="_Toc155355781"/>
      <w:r w:rsidRPr="003167FF">
        <w:t>13.2.5.6</w:t>
      </w:r>
      <w:r w:rsidRPr="003167FF">
        <w:tab/>
        <w:t>KM-E</w:t>
      </w:r>
      <w:bookmarkEnd w:id="1304"/>
    </w:p>
    <w:p w14:paraId="771FF418" w14:textId="77777777" w:rsidR="00312C76" w:rsidRPr="003167FF" w:rsidRDefault="00312C76" w:rsidP="00312C76">
      <w:r w:rsidRPr="003167FF">
        <w:t>The interactions related to key management functions between the key management servers in a distributed deployment are supported by KM-E reference point.</w:t>
      </w:r>
    </w:p>
    <w:p w14:paraId="0EBD810B" w14:textId="77777777" w:rsidR="00312C76" w:rsidRPr="003167FF" w:rsidRDefault="00312C76" w:rsidP="00312C76">
      <w:pPr>
        <w:pStyle w:val="Heading4"/>
      </w:pPr>
      <w:bookmarkStart w:id="1305" w:name="_Toc155355782"/>
      <w:r w:rsidRPr="003167FF">
        <w:t>13.2.5.7</w:t>
      </w:r>
      <w:r w:rsidRPr="003167FF">
        <w:tab/>
        <w:t>SEAL-X1</w:t>
      </w:r>
      <w:bookmarkEnd w:id="1305"/>
    </w:p>
    <w:p w14:paraId="170C3FFE" w14:textId="77777777" w:rsidR="00312C76" w:rsidRPr="003167FF" w:rsidRDefault="00312C76" w:rsidP="00312C76">
      <w:pPr>
        <w:pStyle w:val="NO"/>
      </w:pPr>
      <w:r w:rsidRPr="003167FF">
        <w:t>NOTE:</w:t>
      </w:r>
      <w:r w:rsidRPr="003167FF">
        <w:tab/>
        <w:t>SEAL-X1 reference point between the key management server and the group management server is described in subclause 6.5.9.2.</w:t>
      </w:r>
    </w:p>
    <w:p w14:paraId="4BFFA134" w14:textId="77777777" w:rsidR="00312C76" w:rsidRPr="003167FF" w:rsidRDefault="00312C76" w:rsidP="00312C76">
      <w:pPr>
        <w:pStyle w:val="Heading2"/>
      </w:pPr>
      <w:bookmarkStart w:id="1306" w:name="_Toc155355783"/>
      <w:r w:rsidRPr="003167FF">
        <w:t>13.3</w:t>
      </w:r>
      <w:r w:rsidRPr="003167FF">
        <w:tab/>
        <w:t>Procedures and information flows for key management</w:t>
      </w:r>
      <w:bookmarkEnd w:id="1306"/>
    </w:p>
    <w:p w14:paraId="28D82EFE" w14:textId="77777777" w:rsidR="00312C76" w:rsidRPr="003167FF" w:rsidRDefault="00312C76" w:rsidP="00312C76">
      <w:pPr>
        <w:pStyle w:val="NO"/>
      </w:pPr>
      <w:r w:rsidRPr="003167FF">
        <w:t>NOTE:</w:t>
      </w:r>
      <w:r w:rsidRPr="003167FF">
        <w:tab/>
        <w:t>T</w:t>
      </w:r>
      <w:r w:rsidRPr="003167FF">
        <w:rPr>
          <w:noProof/>
        </w:rPr>
        <w:t>he procedure for key management is specified in subclause</w:t>
      </w:r>
      <w:r w:rsidRPr="003167FF">
        <w:t> </w:t>
      </w:r>
      <w:r w:rsidRPr="003167FF">
        <w:rPr>
          <w:noProof/>
        </w:rPr>
        <w:t xml:space="preserve">5.3 of </w:t>
      </w:r>
      <w:r w:rsidRPr="003167FF">
        <w:t>3GPP </w:t>
      </w:r>
      <w:r w:rsidRPr="003167FF">
        <w:rPr>
          <w:noProof/>
        </w:rPr>
        <w:t>TS</w:t>
      </w:r>
      <w:r w:rsidRPr="003167FF">
        <w:t> </w:t>
      </w:r>
      <w:r w:rsidRPr="003167FF">
        <w:rPr>
          <w:noProof/>
        </w:rPr>
        <w:t>33.434</w:t>
      </w:r>
      <w:r w:rsidRPr="003167FF">
        <w:t> [29].</w:t>
      </w:r>
    </w:p>
    <w:p w14:paraId="6B85BFE4" w14:textId="196F23EC" w:rsidR="00B446D0" w:rsidRPr="003167FF" w:rsidRDefault="00B446D0" w:rsidP="00B446D0">
      <w:pPr>
        <w:pStyle w:val="Heading3"/>
      </w:pPr>
      <w:bookmarkStart w:id="1307" w:name="_Toc155355784"/>
      <w:r w:rsidRPr="003167FF">
        <w:t>13.3.</w:t>
      </w:r>
      <w:r w:rsidR="00F344E0" w:rsidRPr="003167FF">
        <w:t>1</w:t>
      </w:r>
      <w:r w:rsidRPr="003167FF">
        <w:tab/>
        <w:t>Information flows</w:t>
      </w:r>
      <w:bookmarkEnd w:id="1307"/>
    </w:p>
    <w:p w14:paraId="051F6D5E" w14:textId="3C3C7738" w:rsidR="00B446D0" w:rsidRPr="003167FF" w:rsidRDefault="00B446D0" w:rsidP="00B446D0">
      <w:pPr>
        <w:pStyle w:val="Heading4"/>
      </w:pPr>
      <w:bookmarkStart w:id="1308" w:name="_Toc155355785"/>
      <w:r w:rsidRPr="003167FF">
        <w:t>13.3.</w:t>
      </w:r>
      <w:r w:rsidR="00F344E0" w:rsidRPr="003167FF">
        <w:t>1</w:t>
      </w:r>
      <w:r w:rsidRPr="003167FF">
        <w:t>.1</w:t>
      </w:r>
      <w:r w:rsidRPr="003167FF">
        <w:tab/>
      </w:r>
      <w:r w:rsidR="00D4000C" w:rsidRPr="00D4000C">
        <w:t>void</w:t>
      </w:r>
      <w:bookmarkEnd w:id="1308"/>
    </w:p>
    <w:p w14:paraId="1980A490" w14:textId="460FE02F" w:rsidR="00B446D0" w:rsidRPr="003167FF" w:rsidRDefault="00B446D0" w:rsidP="00B446D0">
      <w:pPr>
        <w:pStyle w:val="Heading4"/>
      </w:pPr>
      <w:bookmarkStart w:id="1309" w:name="_Toc155355786"/>
      <w:r w:rsidRPr="003167FF">
        <w:t>13.3.</w:t>
      </w:r>
      <w:r w:rsidR="00F344E0" w:rsidRPr="003167FF">
        <w:t>1</w:t>
      </w:r>
      <w:r w:rsidRPr="003167FF">
        <w:t>.2</w:t>
      </w:r>
      <w:r w:rsidRPr="003167FF">
        <w:tab/>
      </w:r>
      <w:r w:rsidR="00E3522B" w:rsidRPr="00E3522B">
        <w:t>void</w:t>
      </w:r>
      <w:bookmarkEnd w:id="1309"/>
    </w:p>
    <w:p w14:paraId="243FACB3" w14:textId="0032FA74" w:rsidR="00F63E82" w:rsidRPr="003167FF" w:rsidRDefault="00F63E82" w:rsidP="00F63E82">
      <w:pPr>
        <w:pStyle w:val="Heading3"/>
      </w:pPr>
      <w:bookmarkStart w:id="1310" w:name="_Toc155355787"/>
      <w:r w:rsidRPr="003167FF">
        <w:t>13.3.2</w:t>
      </w:r>
      <w:r w:rsidRPr="003167FF">
        <w:tab/>
        <w:t>VAL server provisioning for key management service</w:t>
      </w:r>
      <w:bookmarkEnd w:id="1310"/>
    </w:p>
    <w:p w14:paraId="39D1067A" w14:textId="0CBD097C" w:rsidR="00F63E82" w:rsidRPr="003167FF" w:rsidRDefault="00F63E82" w:rsidP="00F63E82">
      <w:pPr>
        <w:pStyle w:val="Heading4"/>
      </w:pPr>
      <w:bookmarkStart w:id="1311" w:name="_Toc155355788"/>
      <w:r w:rsidRPr="003167FF">
        <w:t>13.3.2.1</w:t>
      </w:r>
      <w:r w:rsidRPr="003167FF">
        <w:tab/>
        <w:t>General</w:t>
      </w:r>
      <w:bookmarkEnd w:id="1311"/>
    </w:p>
    <w:p w14:paraId="22F239AF" w14:textId="37C9FC5C" w:rsidR="00F63E82" w:rsidRPr="003167FF" w:rsidRDefault="00F63E82" w:rsidP="00F63E82">
      <w:r w:rsidRPr="003167FF">
        <w:t xml:space="preserve">The high level procedure for VAL server to provision required information to SEAL key management server in order to provide the format and content of a key management record is described in </w:t>
      </w:r>
      <w:r w:rsidR="00E3522B" w:rsidRPr="00E3522B">
        <w:t>clause 5.8 of 3GPP TS 33.434 [29].</w:t>
      </w:r>
    </w:p>
    <w:p w14:paraId="419BAD5D" w14:textId="5AE3322F" w:rsidR="00F63E82" w:rsidRPr="003167FF" w:rsidRDefault="00F63E82" w:rsidP="00F63E82">
      <w:pPr>
        <w:pStyle w:val="Heading4"/>
      </w:pPr>
      <w:bookmarkStart w:id="1312" w:name="_Toc155355789"/>
      <w:r w:rsidRPr="003167FF">
        <w:lastRenderedPageBreak/>
        <w:t>13.3.2.2</w:t>
      </w:r>
      <w:r w:rsidRPr="003167FF">
        <w:tab/>
      </w:r>
      <w:r w:rsidR="00E3522B">
        <w:t>void</w:t>
      </w:r>
      <w:bookmarkEnd w:id="1312"/>
    </w:p>
    <w:p w14:paraId="088F9DB8" w14:textId="066A7BAC" w:rsidR="00312C76" w:rsidRPr="003167FF" w:rsidRDefault="00312C76" w:rsidP="00312C76">
      <w:pPr>
        <w:pStyle w:val="Heading2"/>
      </w:pPr>
      <w:bookmarkStart w:id="1313" w:name="_Toc155355790"/>
      <w:r w:rsidRPr="003167FF">
        <w:t>13.4</w:t>
      </w:r>
      <w:r w:rsidRPr="003167FF">
        <w:tab/>
        <w:t>SEAL APIs for key management</w:t>
      </w:r>
      <w:bookmarkEnd w:id="1313"/>
    </w:p>
    <w:p w14:paraId="08A24E59" w14:textId="77777777" w:rsidR="00312C76" w:rsidRPr="003167FF" w:rsidRDefault="00312C76" w:rsidP="00312C76">
      <w:pPr>
        <w:pStyle w:val="Heading3"/>
      </w:pPr>
      <w:bookmarkStart w:id="1314" w:name="_Toc155355791"/>
      <w:r w:rsidRPr="003167FF">
        <w:t>13.4.1</w:t>
      </w:r>
      <w:r w:rsidRPr="003167FF">
        <w:tab/>
        <w:t>General</w:t>
      </w:r>
      <w:bookmarkEnd w:id="1314"/>
    </w:p>
    <w:p w14:paraId="48F6B0C3" w14:textId="77777777" w:rsidR="00F63E82" w:rsidRPr="003167FF" w:rsidRDefault="00F63E82" w:rsidP="00F63E82">
      <w:r w:rsidRPr="003167FF">
        <w:t>Table 13.4.1-1 illustrates the SEAL APIs for key management.</w:t>
      </w:r>
    </w:p>
    <w:p w14:paraId="3AE80706" w14:textId="77777777" w:rsidR="00F63E82" w:rsidRPr="003167FF" w:rsidRDefault="00F63E82" w:rsidP="00F63E82">
      <w:pPr>
        <w:pStyle w:val="TH"/>
        <w:rPr>
          <w:rFonts w:eastAsia="SimSun"/>
          <w:lang w:eastAsia="zh-CN"/>
        </w:rPr>
      </w:pPr>
      <w:r w:rsidRPr="003167FF">
        <w:t>Table 13.4.1-1: List of SEAL APIs for key management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F63E82" w:rsidRPr="003167FF" w14:paraId="1DD3CA8F" w14:textId="77777777" w:rsidTr="00E56739">
        <w:tc>
          <w:tcPr>
            <w:tcW w:w="3369" w:type="dxa"/>
            <w:shd w:val="clear" w:color="auto" w:fill="auto"/>
          </w:tcPr>
          <w:p w14:paraId="72625761" w14:textId="77777777" w:rsidR="00F63E82" w:rsidRPr="003167FF" w:rsidRDefault="00F63E82" w:rsidP="00E56739">
            <w:pPr>
              <w:pStyle w:val="TAH"/>
            </w:pPr>
            <w:r w:rsidRPr="003167FF">
              <w:t>API Name</w:t>
            </w:r>
          </w:p>
        </w:tc>
        <w:tc>
          <w:tcPr>
            <w:tcW w:w="2835" w:type="dxa"/>
            <w:shd w:val="clear" w:color="auto" w:fill="auto"/>
          </w:tcPr>
          <w:p w14:paraId="41BF1B26" w14:textId="77777777" w:rsidR="00F63E82" w:rsidRPr="003167FF" w:rsidRDefault="00F63E82" w:rsidP="00E56739">
            <w:pPr>
              <w:pStyle w:val="TAH"/>
            </w:pPr>
            <w:r w:rsidRPr="003167FF">
              <w:t>API Operations</w:t>
            </w:r>
          </w:p>
        </w:tc>
        <w:tc>
          <w:tcPr>
            <w:tcW w:w="1984" w:type="dxa"/>
            <w:shd w:val="clear" w:color="auto" w:fill="auto"/>
          </w:tcPr>
          <w:p w14:paraId="5B8164D5" w14:textId="77777777" w:rsidR="00F63E82" w:rsidRPr="003167FF" w:rsidRDefault="00F63E82" w:rsidP="00E56739">
            <w:pPr>
              <w:pStyle w:val="TAH"/>
            </w:pPr>
            <w:r w:rsidRPr="003167FF">
              <w:t>Known Consumer(s)</w:t>
            </w:r>
          </w:p>
        </w:tc>
        <w:tc>
          <w:tcPr>
            <w:tcW w:w="1667" w:type="dxa"/>
            <w:shd w:val="clear" w:color="auto" w:fill="auto"/>
          </w:tcPr>
          <w:p w14:paraId="0E062C07" w14:textId="77777777" w:rsidR="00F63E82" w:rsidRPr="003167FF" w:rsidRDefault="00F63E82" w:rsidP="00E56739">
            <w:pPr>
              <w:pStyle w:val="TAH"/>
            </w:pPr>
            <w:r w:rsidRPr="003167FF">
              <w:t>Communication Type</w:t>
            </w:r>
          </w:p>
        </w:tc>
      </w:tr>
      <w:tr w:rsidR="00F63E82" w:rsidRPr="003167FF" w14:paraId="6659657B" w14:textId="77777777" w:rsidTr="00E56739">
        <w:trPr>
          <w:trHeight w:val="136"/>
        </w:trPr>
        <w:tc>
          <w:tcPr>
            <w:tcW w:w="3369" w:type="dxa"/>
            <w:shd w:val="clear" w:color="auto" w:fill="auto"/>
          </w:tcPr>
          <w:p w14:paraId="610E8466" w14:textId="77777777" w:rsidR="00F63E82" w:rsidRPr="003167FF" w:rsidRDefault="00F63E82" w:rsidP="00E56739">
            <w:pPr>
              <w:pStyle w:val="TAL"/>
            </w:pPr>
            <w:r w:rsidRPr="003167FF">
              <w:t>SS_KmParameterProvisioning</w:t>
            </w:r>
          </w:p>
        </w:tc>
        <w:tc>
          <w:tcPr>
            <w:tcW w:w="2835" w:type="dxa"/>
            <w:shd w:val="clear" w:color="auto" w:fill="auto"/>
          </w:tcPr>
          <w:p w14:paraId="04FA1C98" w14:textId="77777777" w:rsidR="00F63E82" w:rsidRPr="003167FF" w:rsidRDefault="00F63E82" w:rsidP="00E56739">
            <w:pPr>
              <w:pStyle w:val="TAL"/>
            </w:pPr>
            <w:r w:rsidRPr="003167FF">
              <w:t>Provide_Configuration</w:t>
            </w:r>
          </w:p>
        </w:tc>
        <w:tc>
          <w:tcPr>
            <w:tcW w:w="1984" w:type="dxa"/>
            <w:shd w:val="clear" w:color="auto" w:fill="auto"/>
          </w:tcPr>
          <w:p w14:paraId="0A27970A" w14:textId="77777777" w:rsidR="00F63E82" w:rsidRPr="003167FF" w:rsidRDefault="00F63E82" w:rsidP="00E56739">
            <w:pPr>
              <w:pStyle w:val="TAL"/>
              <w:rPr>
                <w:lang w:eastAsia="zh-CN"/>
              </w:rPr>
            </w:pPr>
            <w:r w:rsidRPr="003167FF">
              <w:t>VAL server</w:t>
            </w:r>
          </w:p>
        </w:tc>
        <w:tc>
          <w:tcPr>
            <w:tcW w:w="1667" w:type="dxa"/>
            <w:shd w:val="clear" w:color="auto" w:fill="auto"/>
          </w:tcPr>
          <w:p w14:paraId="2BDA075E" w14:textId="77777777" w:rsidR="00F63E82" w:rsidRPr="003167FF" w:rsidRDefault="00F63E82" w:rsidP="00E56739">
            <w:pPr>
              <w:pStyle w:val="TAL"/>
            </w:pPr>
            <w:r w:rsidRPr="003167FF">
              <w:t>Request /Response</w:t>
            </w:r>
          </w:p>
        </w:tc>
      </w:tr>
    </w:tbl>
    <w:p w14:paraId="0E9712B4" w14:textId="77777777" w:rsidR="00F63E82" w:rsidRPr="003167FF" w:rsidRDefault="00F63E82" w:rsidP="00F63E82"/>
    <w:p w14:paraId="55A47024" w14:textId="40BE7391" w:rsidR="00312C76" w:rsidRPr="003167FF" w:rsidRDefault="00312C76" w:rsidP="00312C76">
      <w:r w:rsidRPr="003167FF">
        <w:t xml:space="preserve">The </w:t>
      </w:r>
      <w:r w:rsidR="00F63E82" w:rsidRPr="003167FF">
        <w:t xml:space="preserve">other </w:t>
      </w:r>
      <w:r w:rsidRPr="003167FF">
        <w:t>SEAL APIs for Key Management are specified in subclauses 5.7.1 and 7.6.1 of 3GPP TS 29.549 [30].</w:t>
      </w:r>
    </w:p>
    <w:p w14:paraId="206EFDAE" w14:textId="77777777" w:rsidR="00312C76" w:rsidRPr="003167FF" w:rsidRDefault="00312C76" w:rsidP="00312C76">
      <w:pPr>
        <w:pStyle w:val="Heading3"/>
      </w:pPr>
      <w:bookmarkStart w:id="1315" w:name="_Toc155355792"/>
      <w:r w:rsidRPr="003167FF">
        <w:t>13.4.2</w:t>
      </w:r>
      <w:r w:rsidRPr="003167FF">
        <w:tab/>
        <w:t>Void</w:t>
      </w:r>
      <w:bookmarkEnd w:id="1315"/>
    </w:p>
    <w:p w14:paraId="5D06C590" w14:textId="77777777" w:rsidR="00312C76" w:rsidRPr="003167FF" w:rsidRDefault="00312C76" w:rsidP="00312C76">
      <w:pPr>
        <w:pStyle w:val="Heading4"/>
      </w:pPr>
      <w:bookmarkStart w:id="1316" w:name="_Toc155355793"/>
      <w:r w:rsidRPr="003167FF">
        <w:t>13.4.2.1</w:t>
      </w:r>
      <w:r w:rsidRPr="003167FF">
        <w:tab/>
        <w:t>Void</w:t>
      </w:r>
      <w:bookmarkEnd w:id="1316"/>
    </w:p>
    <w:p w14:paraId="67D61ED8" w14:textId="77777777" w:rsidR="00312C76" w:rsidRPr="003167FF" w:rsidRDefault="00312C76" w:rsidP="00312C76">
      <w:pPr>
        <w:pStyle w:val="Heading4"/>
      </w:pPr>
      <w:bookmarkStart w:id="1317" w:name="_Toc155355794"/>
      <w:r w:rsidRPr="003167FF">
        <w:t>13.4.2.2</w:t>
      </w:r>
      <w:r w:rsidRPr="003167FF">
        <w:tab/>
        <w:t>Void</w:t>
      </w:r>
      <w:bookmarkEnd w:id="1317"/>
    </w:p>
    <w:p w14:paraId="78FC83BD" w14:textId="06A390DC" w:rsidR="00F63E82" w:rsidRPr="003167FF" w:rsidRDefault="00F63E82" w:rsidP="00F63E82">
      <w:pPr>
        <w:pStyle w:val="Heading3"/>
      </w:pPr>
      <w:bookmarkStart w:id="1318" w:name="_Toc122516931"/>
      <w:bookmarkStart w:id="1319" w:name="_Toc155355795"/>
      <w:r w:rsidRPr="003167FF">
        <w:t>13.4.3</w:t>
      </w:r>
      <w:r w:rsidRPr="003167FF">
        <w:tab/>
      </w:r>
      <w:r w:rsidR="00E3522B">
        <w:t>void</w:t>
      </w:r>
      <w:bookmarkEnd w:id="1318"/>
      <w:bookmarkEnd w:id="1319"/>
    </w:p>
    <w:p w14:paraId="1C6A3623" w14:textId="6FDB5976" w:rsidR="00312C76" w:rsidRPr="003167FF" w:rsidRDefault="00312C76" w:rsidP="00312C76">
      <w:pPr>
        <w:pStyle w:val="Heading1"/>
      </w:pPr>
      <w:bookmarkStart w:id="1320" w:name="_Toc155355796"/>
      <w:r w:rsidRPr="003167FF">
        <w:t>14</w:t>
      </w:r>
      <w:r w:rsidRPr="003167FF">
        <w:tab/>
        <w:t>Network resource management</w:t>
      </w:r>
      <w:bookmarkEnd w:id="1320"/>
    </w:p>
    <w:p w14:paraId="31ABA53F" w14:textId="77777777" w:rsidR="00312C76" w:rsidRPr="003167FF" w:rsidRDefault="00312C76" w:rsidP="00312C76">
      <w:pPr>
        <w:pStyle w:val="Heading2"/>
      </w:pPr>
      <w:bookmarkStart w:id="1321" w:name="_Toc155355797"/>
      <w:r w:rsidRPr="003167FF">
        <w:t>14.1</w:t>
      </w:r>
      <w:r w:rsidRPr="003167FF">
        <w:tab/>
        <w:t>General</w:t>
      </w:r>
      <w:bookmarkEnd w:id="1321"/>
    </w:p>
    <w:p w14:paraId="20EF3522" w14:textId="77777777" w:rsidR="00312C76" w:rsidRPr="003167FF" w:rsidRDefault="00312C76" w:rsidP="00312C76">
      <w:r w:rsidRPr="003167FF">
        <w:t>The network resource management is a SEAL service that offers the network resource management (e.g. unicast and multicast network resources) and monitoring related capabilities to one or more vertical applications.</w:t>
      </w:r>
    </w:p>
    <w:p w14:paraId="13D62BA0" w14:textId="77777777" w:rsidR="00312C76" w:rsidRPr="003167FF" w:rsidRDefault="00312C76" w:rsidP="00312C76">
      <w:pPr>
        <w:pStyle w:val="Heading2"/>
      </w:pPr>
      <w:bookmarkStart w:id="1322" w:name="_Toc155355798"/>
      <w:r w:rsidRPr="003167FF">
        <w:t>14.2</w:t>
      </w:r>
      <w:r w:rsidRPr="003167FF">
        <w:tab/>
        <w:t>Functional model for network resource management</w:t>
      </w:r>
      <w:bookmarkEnd w:id="1322"/>
    </w:p>
    <w:p w14:paraId="1A545D8A" w14:textId="77777777" w:rsidR="00312C76" w:rsidRPr="003167FF" w:rsidRDefault="00312C76" w:rsidP="00312C76">
      <w:pPr>
        <w:pStyle w:val="Heading3"/>
      </w:pPr>
      <w:bookmarkStart w:id="1323" w:name="_Toc155355799"/>
      <w:r w:rsidRPr="003167FF">
        <w:t>14.2.1</w:t>
      </w:r>
      <w:r w:rsidRPr="003167FF">
        <w:tab/>
        <w:t>General</w:t>
      </w:r>
      <w:bookmarkEnd w:id="1323"/>
    </w:p>
    <w:p w14:paraId="31952464" w14:textId="77777777" w:rsidR="00312C76" w:rsidRPr="003167FF" w:rsidRDefault="00312C76" w:rsidP="00312C76">
      <w:pPr>
        <w:rPr>
          <w:noProof/>
        </w:rPr>
      </w:pPr>
      <w:r w:rsidRPr="003167FF">
        <w:rPr>
          <w:noProof/>
        </w:rPr>
        <w:t>The functional model for the network resource management is based on the generic functional model specified in clause 6. It is organized into functional entities to describe a functional architecture which addresses the support for network resource management aspects for vertical applications. The on-network and off-network functional model is specified in this clause.</w:t>
      </w:r>
    </w:p>
    <w:p w14:paraId="41A1DF14" w14:textId="77777777" w:rsidR="00312C76" w:rsidRPr="003167FF" w:rsidRDefault="00312C76" w:rsidP="00312C76">
      <w:pPr>
        <w:pStyle w:val="Heading3"/>
      </w:pPr>
      <w:bookmarkStart w:id="1324" w:name="_Toc155355800"/>
      <w:r w:rsidRPr="003167FF">
        <w:t>14.2.2</w:t>
      </w:r>
      <w:r w:rsidRPr="003167FF">
        <w:tab/>
        <w:t>On-network functional model description</w:t>
      </w:r>
      <w:bookmarkEnd w:id="1324"/>
    </w:p>
    <w:p w14:paraId="79F7D86E" w14:textId="77777777" w:rsidR="00312C76" w:rsidRPr="003167FF" w:rsidRDefault="00312C76" w:rsidP="00312C76">
      <w:pPr>
        <w:pStyle w:val="Heading4"/>
      </w:pPr>
      <w:bookmarkStart w:id="1325" w:name="_Toc155355801"/>
      <w:r w:rsidRPr="003167FF">
        <w:t>14.2.2.1</w:t>
      </w:r>
      <w:r w:rsidRPr="003167FF">
        <w:tab/>
        <w:t>Generic on-network functional model for network resource management</w:t>
      </w:r>
      <w:bookmarkEnd w:id="1325"/>
    </w:p>
    <w:p w14:paraId="3436EFD2" w14:textId="77777777" w:rsidR="00312C76" w:rsidRPr="003167FF" w:rsidRDefault="00312C76" w:rsidP="00312C76">
      <w:r w:rsidRPr="003167FF">
        <w:t>Figure 14.2.2-1 illustrates the generic on-network functional model for network resource management.</w:t>
      </w:r>
    </w:p>
    <w:p w14:paraId="3A9B0882" w14:textId="02A4A862" w:rsidR="00312C76" w:rsidRPr="003167FF" w:rsidRDefault="00A2177F" w:rsidP="00312C76">
      <w:pPr>
        <w:pStyle w:val="TH"/>
        <w:rPr>
          <w:noProof/>
        </w:rPr>
      </w:pPr>
      <w:r w:rsidRPr="003167FF">
        <w:rPr>
          <w:noProof/>
        </w:rPr>
        <w:lastRenderedPageBreak/>
        <w:drawing>
          <wp:inline distT="0" distB="0" distL="0" distR="0" wp14:anchorId="48BDDBBE" wp14:editId="36A3E636">
            <wp:extent cx="5609524" cy="3657143"/>
            <wp:effectExtent l="0" t="0" r="0" b="63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205"/>
                    <a:stretch>
                      <a:fillRect/>
                    </a:stretch>
                  </pic:blipFill>
                  <pic:spPr>
                    <a:xfrm>
                      <a:off x="0" y="0"/>
                      <a:ext cx="5609524" cy="3657143"/>
                    </a:xfrm>
                    <a:prstGeom prst="rect">
                      <a:avLst/>
                    </a:prstGeom>
                  </pic:spPr>
                </pic:pic>
              </a:graphicData>
            </a:graphic>
          </wp:inline>
        </w:drawing>
      </w:r>
    </w:p>
    <w:p w14:paraId="68A2260F" w14:textId="77777777" w:rsidR="00312C76" w:rsidRPr="003167FF" w:rsidRDefault="00312C76" w:rsidP="00312C76">
      <w:pPr>
        <w:pStyle w:val="TF"/>
        <w:rPr>
          <w:noProof/>
        </w:rPr>
      </w:pPr>
      <w:r w:rsidRPr="003167FF">
        <w:rPr>
          <w:noProof/>
        </w:rPr>
        <w:t>Figure 14.2.2.1-1: On-network functional model for network resource management</w:t>
      </w:r>
    </w:p>
    <w:p w14:paraId="2F9B0E8D" w14:textId="77777777" w:rsidR="00312C76" w:rsidRPr="003167FF" w:rsidRDefault="00312C76" w:rsidP="00312C76">
      <w:r w:rsidRPr="003167FF">
        <w:t>The network resource management client communicates with the network resource management server over the NRM-UU reference point. The network resource management client provides the support for network resource management functions to the VAL client(s) over NRM</w:t>
      </w:r>
      <w:r w:rsidRPr="003167FF">
        <w:noBreakHyphen/>
        <w:t>C reference point. The VAL server(s) communicate with the network resource management server over the NRM-S reference point.</w:t>
      </w:r>
    </w:p>
    <w:p w14:paraId="6A8A0FC9" w14:textId="7E9D601A" w:rsidR="00312C76" w:rsidRPr="003167FF" w:rsidRDefault="00312C76" w:rsidP="00312C76">
      <w:r w:rsidRPr="003167FF">
        <w:t xml:space="preserve">The network resource management server </w:t>
      </w:r>
      <w:r w:rsidR="00A2177F" w:rsidRPr="003167FF">
        <w:t xml:space="preserve">obtains and controls the multicast/broadcast resource from the underlaying 3GPP network system by </w:t>
      </w:r>
      <w:r w:rsidRPr="003167FF">
        <w:t>communicat</w:t>
      </w:r>
      <w:r w:rsidR="00A2177F" w:rsidRPr="003167FF">
        <w:t>ing</w:t>
      </w:r>
      <w:r w:rsidRPr="003167FF">
        <w:t xml:space="preserve"> with the BM-SC via MB2-C and xMB-C reference points </w:t>
      </w:r>
      <w:r w:rsidR="00A2177F" w:rsidRPr="003167FF">
        <w:t>towards LTE eMBMS</w:t>
      </w:r>
      <w:r w:rsidR="00F037F6" w:rsidRPr="003167FF">
        <w:t xml:space="preserve"> and with the 5G MBS control plane functions via Nmb13, Nmb10 or N33 towards the 5GS</w:t>
      </w:r>
      <w:r w:rsidRPr="003167FF">
        <w:t>. The network resource management server communicates with the PCRF via Rx reference point or communicates with the PCF via N5 reference point to control the unicast resources from the underlying 3GPP network system. The network resource management server communicates with the SCEF via T8 reference point or communicates with the NEF via N33 reference point to perform event monitoring procedures from the underlying 3GPP network system. The network resource management server interacts with NEF via N33 to obtain QoS monitoring information from the 5GS.</w:t>
      </w:r>
    </w:p>
    <w:p w14:paraId="3430FC7C" w14:textId="77777777" w:rsidR="005543D4" w:rsidRPr="003167FF" w:rsidRDefault="005543D4" w:rsidP="005543D4">
      <w:r w:rsidRPr="003167FF">
        <w:t>Figure 14.2.2.1-2 exhibits the service-based interfaces for providing and consuming group management services. The</w:t>
      </w:r>
      <w:r w:rsidRPr="003167FF">
        <w:rPr>
          <w:rFonts w:ascii="SimSun" w:hAnsi="SimSun"/>
        </w:rPr>
        <w:t xml:space="preserve"> </w:t>
      </w:r>
      <w:r w:rsidRPr="003167FF">
        <w:t>network resource management server could provide service to VAL server and network resource management client</w:t>
      </w:r>
      <w:r w:rsidRPr="003167FF">
        <w:rPr>
          <w:rFonts w:ascii="SimSun" w:hAnsi="SimSun"/>
        </w:rPr>
        <w:t xml:space="preserve"> </w:t>
      </w:r>
      <w:r w:rsidRPr="003167FF">
        <w:t>through interface Snrm.</w:t>
      </w:r>
    </w:p>
    <w:p w14:paraId="5652F44B" w14:textId="77777777" w:rsidR="005543D4" w:rsidRPr="003167FF" w:rsidRDefault="005543D4" w:rsidP="005543D4">
      <w:pPr>
        <w:pStyle w:val="TH"/>
      </w:pPr>
      <w:r w:rsidRPr="003167FF">
        <w:object w:dxaOrig="6036" w:dyaOrig="3276" w14:anchorId="5C60199B">
          <v:shape id="_x0000_i1122" type="#_x0000_t75" style="width:301.3pt;height:163.15pt" o:ole="">
            <v:imagedata r:id="rId206" o:title=""/>
          </v:shape>
          <o:OLEObject Type="Embed" ProgID="Visio.Drawing.15" ShapeID="_x0000_i1122" DrawAspect="Content" ObjectID="_1765969061" r:id="rId207"/>
        </w:object>
      </w:r>
    </w:p>
    <w:p w14:paraId="4772B384" w14:textId="77777777" w:rsidR="005543D4" w:rsidRPr="003167FF" w:rsidRDefault="005543D4" w:rsidP="005543D4">
      <w:pPr>
        <w:pStyle w:val="TF"/>
      </w:pPr>
      <w:r w:rsidRPr="003167FF">
        <w:t>Figure 14.2.2.1-2: Architecture for network resource management – Service based representation</w:t>
      </w:r>
    </w:p>
    <w:p w14:paraId="165DB9BB" w14:textId="77777777" w:rsidR="005543D4" w:rsidRPr="003167FF" w:rsidRDefault="005543D4" w:rsidP="005543D4">
      <w:pPr>
        <w:rPr>
          <w:rFonts w:ascii="SimSun" w:hAnsi="SimSun"/>
          <w:sz w:val="24"/>
          <w:szCs w:val="24"/>
        </w:rPr>
      </w:pPr>
      <w:r w:rsidRPr="003167FF">
        <w:lastRenderedPageBreak/>
        <w:t>Figure 14.2.2.1-3</w:t>
      </w:r>
      <w:r w:rsidRPr="003167FF">
        <w:rPr>
          <w:rFonts w:eastAsia="SimSun"/>
          <w:lang w:eastAsia="zh-CN"/>
        </w:rPr>
        <w:t xml:space="preserve"> </w:t>
      </w:r>
      <w:r w:rsidRPr="003167FF">
        <w:t>illustrates the service-based representation for utilization of the 5GS network services based on the 5GS SBA specified in 3GPP TS 23.501 [10].</w:t>
      </w:r>
    </w:p>
    <w:p w14:paraId="24AAE831" w14:textId="10249BE2" w:rsidR="005543D4" w:rsidRPr="003167FF" w:rsidRDefault="005543D4" w:rsidP="005543D4">
      <w:pPr>
        <w:pStyle w:val="TH"/>
        <w:rPr>
          <w:rFonts w:ascii="SimSun" w:eastAsia="SimSun" w:hAnsi="SimSun"/>
          <w:lang w:eastAsia="zh-CN"/>
        </w:rPr>
      </w:pPr>
      <w:r w:rsidRPr="003167FF">
        <w:object w:dxaOrig="5580" w:dyaOrig="2076" w14:anchorId="6DC32759">
          <v:shape id="_x0000_i1123" type="#_x0000_t75" style="width:297.15pt;height:111.1pt" o:ole="">
            <v:imagedata r:id="rId208" o:title=""/>
          </v:shape>
          <o:OLEObject Type="Embed" ProgID="Visio.Drawing.15" ShapeID="_x0000_i1123" DrawAspect="Content" ObjectID="_1765969062" r:id="rId209"/>
        </w:object>
      </w:r>
    </w:p>
    <w:p w14:paraId="4B9A6E8D" w14:textId="77777777" w:rsidR="005543D4" w:rsidRPr="003167FF" w:rsidRDefault="005543D4" w:rsidP="005543D4">
      <w:pPr>
        <w:pStyle w:val="TF"/>
      </w:pPr>
      <w:r w:rsidRPr="003167FF">
        <w:t>Figure 14.2.2.1-3: Architecture for network resource management utilizing the 5GS network services based on the 5GS SBA – Service based representation</w:t>
      </w:r>
    </w:p>
    <w:p w14:paraId="7E8FED63" w14:textId="77777777" w:rsidR="005543D4" w:rsidRPr="003167FF" w:rsidRDefault="005543D4" w:rsidP="005543D4">
      <w:r w:rsidRPr="003167FF">
        <w:t>Figure 14.2.2.1-4 illustrates the service-based representation for utilization of the Core Network northbound APIs via CAPIF.</w:t>
      </w:r>
    </w:p>
    <w:p w14:paraId="7292EAD2" w14:textId="77777777" w:rsidR="005543D4" w:rsidRPr="003167FF" w:rsidRDefault="005543D4" w:rsidP="005543D4">
      <w:pPr>
        <w:pStyle w:val="TH"/>
      </w:pPr>
      <w:r w:rsidRPr="003167FF">
        <w:object w:dxaOrig="5639" w:dyaOrig="2076" w14:anchorId="72C96B94">
          <v:shape id="_x0000_i1124" type="#_x0000_t75" style="width:282.15pt;height:104.45pt" o:ole="">
            <v:imagedata r:id="rId210" o:title=""/>
          </v:shape>
          <o:OLEObject Type="Embed" ProgID="Visio.Drawing.15" ShapeID="_x0000_i1124" DrawAspect="Content" ObjectID="_1765969063" r:id="rId211"/>
        </w:object>
      </w:r>
    </w:p>
    <w:p w14:paraId="09475DDF" w14:textId="77777777" w:rsidR="005543D4" w:rsidRPr="003167FF" w:rsidRDefault="005543D4" w:rsidP="005543D4">
      <w:pPr>
        <w:pStyle w:val="TF"/>
      </w:pPr>
      <w:r w:rsidRPr="003167FF">
        <w:t>Figure 14.2.2.1-4: Utilization of Core Network Northbound APIs via CAPIF – service based representation</w:t>
      </w:r>
    </w:p>
    <w:p w14:paraId="11E8F6ED" w14:textId="77777777" w:rsidR="005543D4" w:rsidRPr="003167FF" w:rsidRDefault="005543D4" w:rsidP="005543D4">
      <w:pPr>
        <w:rPr>
          <w:noProof/>
        </w:rPr>
      </w:pPr>
      <w:r w:rsidRPr="003167FF">
        <w:t>The Network resource management server and VAL server act as authorized API invoker to consume services from the Core Network northbound API entities like NEF which act as API Exposing Function as specified in 3GPP TS 23.222 [6].</w:t>
      </w:r>
    </w:p>
    <w:p w14:paraId="4D8C86AF" w14:textId="77777777" w:rsidR="00312C76" w:rsidRPr="003167FF" w:rsidRDefault="00312C76" w:rsidP="00312C76">
      <w:pPr>
        <w:pStyle w:val="Heading4"/>
      </w:pPr>
      <w:bookmarkStart w:id="1326" w:name="_Toc155355802"/>
      <w:r w:rsidRPr="003167FF">
        <w:t>14.2.2.2</w:t>
      </w:r>
      <w:r w:rsidRPr="003167FF">
        <w:tab/>
        <w:t>On-network functional model for network resource management for TSN</w:t>
      </w:r>
      <w:bookmarkEnd w:id="1326"/>
    </w:p>
    <w:p w14:paraId="2317BA4C" w14:textId="77777777" w:rsidR="00312C76" w:rsidRPr="003167FF" w:rsidRDefault="00312C76" w:rsidP="00312C76">
      <w:r w:rsidRPr="003167FF">
        <w:t>The architecture for integration of the 5G with TSN [36] is depicted in Figure 14.2.2.2-1. The SEAL Network Resource Management (NRM) server acts as a TSN AF (defined in [10] in clause 5.28.1). TSN CNC (defined in [35]) via the NRM-S reference point configures the TSN flows in the 5GS. In this case the NRM-S supports the IEEE 802.1Qcc management protocol. As a TSN AF the SEAL NRM server interacts with the 5GS PCF over the N5 reference point to configure the 5G QoS and TSCAI parameters in the 5GS.</w:t>
      </w:r>
    </w:p>
    <w:p w14:paraId="6052BD77" w14:textId="77777777" w:rsidR="00312C76" w:rsidRPr="003167FF" w:rsidRDefault="00312C76" w:rsidP="00312C76"/>
    <w:p w14:paraId="613B5F7C" w14:textId="77777777" w:rsidR="00312C76" w:rsidRPr="003167FF" w:rsidRDefault="00312C76" w:rsidP="00312C76">
      <w:pPr>
        <w:pStyle w:val="TH"/>
        <w:rPr>
          <w:noProof/>
        </w:rPr>
      </w:pPr>
      <w:r w:rsidRPr="003167FF">
        <w:rPr>
          <w:noProof/>
        </w:rPr>
        <w:object w:dxaOrig="9588" w:dyaOrig="4788" w14:anchorId="72FDAC21">
          <v:shape id="_x0000_i1125" type="#_x0000_t75" style="width:477.8pt;height:239.3pt" o:ole="">
            <v:imagedata r:id="rId212" o:title=""/>
          </v:shape>
          <o:OLEObject Type="Embed" ProgID="Visio.Drawing.11" ShapeID="_x0000_i1125" DrawAspect="Content" ObjectID="_1765969064" r:id="rId213"/>
        </w:object>
      </w:r>
    </w:p>
    <w:p w14:paraId="3DCB0F68" w14:textId="77777777" w:rsidR="00312C76" w:rsidRPr="003167FF" w:rsidRDefault="00312C76" w:rsidP="00312C76">
      <w:pPr>
        <w:pStyle w:val="TF"/>
        <w:rPr>
          <w:noProof/>
        </w:rPr>
      </w:pPr>
      <w:r w:rsidRPr="003167FF">
        <w:rPr>
          <w:noProof/>
        </w:rPr>
        <w:t>Figure 14.2.2.2-1: On-network functional model for network resource management for TSN</w:t>
      </w:r>
    </w:p>
    <w:p w14:paraId="321AF02F" w14:textId="77777777" w:rsidR="00312C76" w:rsidRPr="003167FF" w:rsidRDefault="00312C76" w:rsidP="00312C76">
      <w:pPr>
        <w:pStyle w:val="TF"/>
        <w:ind w:firstLine="284"/>
        <w:jc w:val="left"/>
        <w:rPr>
          <w:rFonts w:ascii="Times New Roman" w:hAnsi="Times New Roman"/>
          <w:b w:val="0"/>
        </w:rPr>
      </w:pPr>
      <w:r w:rsidRPr="003167FF">
        <w:rPr>
          <w:rFonts w:ascii="Times New Roman" w:hAnsi="Times New Roman"/>
          <w:b w:val="0"/>
        </w:rPr>
        <w:t>NOTE: Whether DS-TT and UE are combined or are separate is up to implementation.</w:t>
      </w:r>
    </w:p>
    <w:p w14:paraId="4E7D0806" w14:textId="77777777" w:rsidR="00312C76" w:rsidRPr="003167FF" w:rsidRDefault="00312C76" w:rsidP="00312C76">
      <w:r w:rsidRPr="003167FF">
        <w:t>Acting as the TSN AF the NRM server collects 5GS TSN Bridge information by interaction with the 5GS via the N5 reference point, as described in in TS 23.502 [11] Annex F.1.</w:t>
      </w:r>
    </w:p>
    <w:p w14:paraId="2DA9BCED" w14:textId="77777777" w:rsidR="00312C76" w:rsidRPr="003167FF" w:rsidRDefault="00312C76" w:rsidP="00312C76">
      <w:r w:rsidRPr="003167FF">
        <w:t>NRM server triggers via N5 the AF request procedure as described in 3GPP TS 23.502 [11] Annex F.2.</w:t>
      </w:r>
    </w:p>
    <w:p w14:paraId="63C19568" w14:textId="77777777" w:rsidR="00312C76" w:rsidRPr="003167FF" w:rsidRDefault="00312C76" w:rsidP="00312C76">
      <w:pPr>
        <w:pStyle w:val="Heading4"/>
      </w:pPr>
      <w:bookmarkStart w:id="1327" w:name="_Toc155355803"/>
      <w:r w:rsidRPr="003167FF">
        <w:t>14.2.2.3</w:t>
      </w:r>
      <w:r w:rsidRPr="003167FF">
        <w:tab/>
        <w:t>On-network functional model for network resource management for 5G TSC</w:t>
      </w:r>
      <w:bookmarkEnd w:id="1327"/>
    </w:p>
    <w:p w14:paraId="148D914C" w14:textId="77777777" w:rsidR="00312C76" w:rsidRPr="003167FF" w:rsidRDefault="00312C76" w:rsidP="00312C76">
      <w:r w:rsidRPr="003167FF">
        <w:t>5G TSC refers to time sensitive communication service offered within the 5G system (i.e. without integration with a TSN system) by the 5GS for the UEs connected to the 5GS. The architecture for the 5G TSC is depicted in Figure 14.2.2.3-1. The SEAL NRM server acts as an AF towards the 5G Core Network and performs coordination of QoS flows to fulfill the end-to-end QoS requirements for the UEs involved in the TSC communication. It combines the roles of TSCTSF and TSC CNC (similar to the TSN CNC in the TSN integration case), which means that it controls the allocation of resources of TSC communication within the boundaries of the 5G domain.</w:t>
      </w:r>
    </w:p>
    <w:p w14:paraId="160BD446" w14:textId="74433DBA" w:rsidR="00312C76" w:rsidRPr="003167FF" w:rsidRDefault="00312C76" w:rsidP="00312C76">
      <w:r w:rsidRPr="003167FF">
        <w:t>Upon request from a VAL server via the NRM-S reference point it configures the TSC end-to-end QoS flows in the 5GS. In line with other SEAL service enablers the SEAL NRM server provides a RESTful interface on the NRM-S reference point. As a TSCTSF the SEAL NRM server interacts with the 5GS PCF over the N</w:t>
      </w:r>
      <w:r w:rsidR="00DA23EC">
        <w:t>84</w:t>
      </w:r>
      <w:r w:rsidRPr="003167FF">
        <w:t xml:space="preserve"> reference point to configure the 5G QoS and TSCAI parameters in the 5GS.</w:t>
      </w:r>
    </w:p>
    <w:p w14:paraId="5EDB35BA" w14:textId="77777777" w:rsidR="00312C76" w:rsidRPr="003167FF" w:rsidRDefault="00312C76" w:rsidP="00312C76"/>
    <w:p w14:paraId="1AA91888" w14:textId="52A4016E" w:rsidR="00312C76" w:rsidRPr="003167FF" w:rsidRDefault="00DA23EC" w:rsidP="00312C76">
      <w:pPr>
        <w:pStyle w:val="TH"/>
        <w:rPr>
          <w:noProof/>
        </w:rPr>
      </w:pPr>
      <w:r>
        <w:rPr>
          <w:noProof/>
        </w:rPr>
        <w:object w:dxaOrig="10058" w:dyaOrig="4103" w14:anchorId="4BCF376F">
          <v:shape id="_x0000_i1126" type="#_x0000_t75" style="width:7in;height:203.1pt" o:ole="">
            <v:imagedata r:id="rId214" o:title=""/>
          </v:shape>
          <o:OLEObject Type="Embed" ProgID="Visio.Drawing.11" ShapeID="_x0000_i1126" DrawAspect="Content" ObjectID="_1765969065" r:id="rId215"/>
        </w:object>
      </w:r>
    </w:p>
    <w:p w14:paraId="641EEBD3" w14:textId="77777777" w:rsidR="00312C76" w:rsidRPr="003167FF" w:rsidRDefault="00312C76" w:rsidP="00312C76">
      <w:pPr>
        <w:pStyle w:val="TF"/>
        <w:rPr>
          <w:noProof/>
        </w:rPr>
      </w:pPr>
      <w:r w:rsidRPr="003167FF">
        <w:rPr>
          <w:noProof/>
        </w:rPr>
        <w:t xml:space="preserve">Figure 14.2.2.3-1: On-network functional model for network resource management for </w:t>
      </w:r>
      <w:r w:rsidRPr="003167FF">
        <w:t>5G TSC</w:t>
      </w:r>
    </w:p>
    <w:p w14:paraId="1149F65D" w14:textId="77777777" w:rsidR="00312C76" w:rsidRPr="003167FF" w:rsidRDefault="00312C76" w:rsidP="00312C76"/>
    <w:p w14:paraId="5D7D1929" w14:textId="77777777" w:rsidR="00312C76" w:rsidRPr="003167FF" w:rsidRDefault="00312C76" w:rsidP="00312C76">
      <w:pPr>
        <w:pStyle w:val="Heading3"/>
      </w:pPr>
      <w:bookmarkStart w:id="1328" w:name="_Toc155355804"/>
      <w:r w:rsidRPr="003167FF">
        <w:t>14.2.3</w:t>
      </w:r>
      <w:r w:rsidRPr="003167FF">
        <w:tab/>
        <w:t>Off-network functional model description</w:t>
      </w:r>
      <w:bookmarkEnd w:id="1328"/>
    </w:p>
    <w:p w14:paraId="233B2FC2" w14:textId="77777777" w:rsidR="00312C76" w:rsidRPr="003167FF" w:rsidRDefault="00312C76" w:rsidP="00312C76">
      <w:r w:rsidRPr="003167FF">
        <w:t>Figure 14.2.3-1 illustrates the off-network functional model for network resource management.</w:t>
      </w:r>
    </w:p>
    <w:p w14:paraId="30A3F49A" w14:textId="77777777" w:rsidR="00312C76" w:rsidRPr="003167FF" w:rsidRDefault="00312C76" w:rsidP="00312C76">
      <w:pPr>
        <w:pStyle w:val="TH"/>
        <w:rPr>
          <w:noProof/>
        </w:rPr>
      </w:pPr>
      <w:r w:rsidRPr="003167FF">
        <w:rPr>
          <w:noProof/>
        </w:rPr>
        <w:object w:dxaOrig="6684" w:dyaOrig="3492" w14:anchorId="0039F924">
          <v:shape id="_x0000_i1127" type="#_x0000_t75" style="width:333.35pt;height:176.9pt" o:ole="">
            <v:imagedata r:id="rId216" o:title=""/>
          </v:shape>
          <o:OLEObject Type="Embed" ProgID="Visio.Drawing.11" ShapeID="_x0000_i1127" DrawAspect="Content" ObjectID="_1765969066" r:id="rId217"/>
        </w:object>
      </w:r>
    </w:p>
    <w:p w14:paraId="1CEB8A98" w14:textId="77777777" w:rsidR="00312C76" w:rsidRPr="003167FF" w:rsidRDefault="00312C76" w:rsidP="00312C76">
      <w:pPr>
        <w:pStyle w:val="TF"/>
        <w:rPr>
          <w:noProof/>
        </w:rPr>
      </w:pPr>
      <w:r w:rsidRPr="003167FF">
        <w:rPr>
          <w:noProof/>
        </w:rPr>
        <w:t>Figure 14.2.3-1: Off-network functional model for network resource management</w:t>
      </w:r>
    </w:p>
    <w:p w14:paraId="1330AA1C" w14:textId="77777777" w:rsidR="00312C76" w:rsidRPr="003167FF" w:rsidRDefault="00312C76" w:rsidP="00312C76">
      <w:r w:rsidRPr="003167FF">
        <w:t>The network resource management client of the UE1 communicates with the network resource management client of the UE2 over the NRM</w:t>
      </w:r>
      <w:r w:rsidRPr="003167FF">
        <w:noBreakHyphen/>
        <w:t>PC5 reference point.</w:t>
      </w:r>
    </w:p>
    <w:p w14:paraId="4CFAB330" w14:textId="77777777" w:rsidR="00312C76" w:rsidRPr="003167FF" w:rsidRDefault="00312C76" w:rsidP="00312C76">
      <w:pPr>
        <w:pStyle w:val="EditorsNote"/>
      </w:pPr>
      <w:r w:rsidRPr="003167FF">
        <w:t>Editor's note:</w:t>
      </w:r>
      <w:r w:rsidRPr="003167FF">
        <w:tab/>
        <w:t>Whether off-network support is required for network resource management is FFS.</w:t>
      </w:r>
    </w:p>
    <w:p w14:paraId="48B9090F" w14:textId="77777777" w:rsidR="00312C76" w:rsidRPr="003167FF" w:rsidRDefault="00312C76" w:rsidP="00312C76">
      <w:pPr>
        <w:pStyle w:val="Heading3"/>
      </w:pPr>
      <w:bookmarkStart w:id="1329" w:name="_Toc155355805"/>
      <w:r w:rsidRPr="003167FF">
        <w:t>14.2.4</w:t>
      </w:r>
      <w:r w:rsidRPr="003167FF">
        <w:tab/>
        <w:t>Functional entities description</w:t>
      </w:r>
      <w:bookmarkEnd w:id="1329"/>
    </w:p>
    <w:p w14:paraId="7D9D6F5E" w14:textId="77777777" w:rsidR="00312C76" w:rsidRPr="003167FF" w:rsidRDefault="00312C76" w:rsidP="00312C76">
      <w:pPr>
        <w:pStyle w:val="Heading4"/>
      </w:pPr>
      <w:bookmarkStart w:id="1330" w:name="_Toc536270575"/>
      <w:bookmarkStart w:id="1331" w:name="_Toc536270882"/>
      <w:bookmarkStart w:id="1332" w:name="_Toc536271442"/>
      <w:bookmarkStart w:id="1333" w:name="_Toc155355806"/>
      <w:r w:rsidRPr="003167FF">
        <w:t>14.2.4.1</w:t>
      </w:r>
      <w:r w:rsidRPr="003167FF">
        <w:tab/>
        <w:t>General</w:t>
      </w:r>
      <w:bookmarkEnd w:id="1333"/>
    </w:p>
    <w:p w14:paraId="1BC67112" w14:textId="77777777" w:rsidR="00312C76" w:rsidRPr="003167FF" w:rsidRDefault="00312C76" w:rsidP="00312C76">
      <w:r w:rsidRPr="003167FF">
        <w:t>The functional entities for network resource management SEAL service are described in the following subclauses.</w:t>
      </w:r>
    </w:p>
    <w:p w14:paraId="26EC8633" w14:textId="77777777" w:rsidR="00312C76" w:rsidRPr="003167FF" w:rsidRDefault="00312C76" w:rsidP="00312C76">
      <w:pPr>
        <w:pStyle w:val="Heading4"/>
      </w:pPr>
      <w:bookmarkStart w:id="1334" w:name="_Toc155355807"/>
      <w:r w:rsidRPr="003167FF">
        <w:t>14.2.4.2</w:t>
      </w:r>
      <w:r w:rsidRPr="003167FF">
        <w:tab/>
        <w:t>Network resource management client</w:t>
      </w:r>
      <w:bookmarkEnd w:id="1330"/>
      <w:bookmarkEnd w:id="1331"/>
      <w:bookmarkEnd w:id="1332"/>
      <w:bookmarkEnd w:id="1334"/>
    </w:p>
    <w:p w14:paraId="5AE51104" w14:textId="77777777" w:rsidR="00312C76" w:rsidRPr="003167FF" w:rsidRDefault="00312C76" w:rsidP="00312C76">
      <w:pPr>
        <w:rPr>
          <w:lang w:eastAsia="zh-CN"/>
        </w:rPr>
      </w:pPr>
      <w:r w:rsidRPr="003167FF">
        <w:rPr>
          <w:lang w:eastAsia="zh-CN"/>
        </w:rPr>
        <w:t>The network resource management client functional entity acts as the application client for the management of network resources. The network resource management client interacts with the network resource management server.</w:t>
      </w:r>
    </w:p>
    <w:p w14:paraId="20CAB307" w14:textId="77777777" w:rsidR="00312C76" w:rsidRPr="003167FF" w:rsidRDefault="00312C76" w:rsidP="00312C76">
      <w:pPr>
        <w:pStyle w:val="Heading4"/>
      </w:pPr>
      <w:bookmarkStart w:id="1335" w:name="_Toc536270576"/>
      <w:bookmarkStart w:id="1336" w:name="_Toc536270883"/>
      <w:bookmarkStart w:id="1337" w:name="_Toc536271443"/>
      <w:bookmarkStart w:id="1338" w:name="_Toc155355808"/>
      <w:r w:rsidRPr="003167FF">
        <w:lastRenderedPageBreak/>
        <w:t>14.2.4.3</w:t>
      </w:r>
      <w:r w:rsidRPr="003167FF">
        <w:tab/>
        <w:t>Network resource management server</w:t>
      </w:r>
      <w:bookmarkEnd w:id="1335"/>
      <w:bookmarkEnd w:id="1336"/>
      <w:bookmarkEnd w:id="1337"/>
      <w:bookmarkEnd w:id="1338"/>
    </w:p>
    <w:p w14:paraId="1B42CE97" w14:textId="77777777" w:rsidR="00312C76" w:rsidRPr="003167FF" w:rsidRDefault="00312C76" w:rsidP="00312C76">
      <w:r w:rsidRPr="003167FF">
        <w:t>The network resource management server functional entity provides for management of 3GPP system network resources (e.g. unicast, multicast) and monitoring events to support the VAL applications. The network resource management server acts as CAPIF's API exposing function as specified in 3GPP TS 23.222 [8]. The network resource management server also supports interactions with the corresponding network resource management server in distributed SEAL deployments. The NRM server's role may be assumed by the VAL server in some deployments, in which case, the VAL server performs the procedures for network resource management of the NRM server.</w:t>
      </w:r>
    </w:p>
    <w:p w14:paraId="6CFC2F6D" w14:textId="77777777" w:rsidR="00312C76" w:rsidRPr="003167FF" w:rsidRDefault="00312C76" w:rsidP="00312C76">
      <w:pPr>
        <w:pStyle w:val="Heading3"/>
      </w:pPr>
      <w:bookmarkStart w:id="1339" w:name="_Toc155355809"/>
      <w:r w:rsidRPr="003167FF">
        <w:t>14.2.5</w:t>
      </w:r>
      <w:r w:rsidRPr="003167FF">
        <w:tab/>
        <w:t>Reference points description</w:t>
      </w:r>
      <w:bookmarkEnd w:id="1339"/>
    </w:p>
    <w:p w14:paraId="21B447C2" w14:textId="77777777" w:rsidR="00312C76" w:rsidRPr="003167FF" w:rsidRDefault="00312C76" w:rsidP="00312C76">
      <w:pPr>
        <w:pStyle w:val="Heading4"/>
      </w:pPr>
      <w:bookmarkStart w:id="1340" w:name="_Toc155355810"/>
      <w:r w:rsidRPr="003167FF">
        <w:t>14.2.5.1</w:t>
      </w:r>
      <w:r w:rsidRPr="003167FF">
        <w:tab/>
        <w:t>General</w:t>
      </w:r>
      <w:bookmarkEnd w:id="1340"/>
    </w:p>
    <w:p w14:paraId="1C31AB54" w14:textId="77777777" w:rsidR="00312C76" w:rsidRPr="003167FF" w:rsidRDefault="00312C76" w:rsidP="00312C76">
      <w:r w:rsidRPr="003167FF">
        <w:t>The reference points for the functional model for network resource management are described in the following subclauses.</w:t>
      </w:r>
    </w:p>
    <w:p w14:paraId="388684CA" w14:textId="77777777" w:rsidR="00312C76" w:rsidRPr="003167FF" w:rsidRDefault="00312C76" w:rsidP="00312C76">
      <w:pPr>
        <w:pStyle w:val="Heading4"/>
      </w:pPr>
      <w:bookmarkStart w:id="1341" w:name="_Toc155355811"/>
      <w:r w:rsidRPr="003167FF">
        <w:t>14.2.5.2</w:t>
      </w:r>
      <w:r w:rsidRPr="003167FF">
        <w:tab/>
        <w:t>NRM-UU</w:t>
      </w:r>
      <w:bookmarkEnd w:id="1341"/>
    </w:p>
    <w:p w14:paraId="1BA119F8" w14:textId="77777777" w:rsidR="00312C76" w:rsidRPr="003167FF" w:rsidRDefault="00312C76" w:rsidP="00312C76">
      <w:r w:rsidRPr="003167FF">
        <w:t>The interactions related to network resource management functions between the network resource management client and the network resource management server are supported by NRM-UU reference point. This reference point utilizes Uu reference point as described in 3GPP TS 23.401 [9] and 3GPP TS 23.501 [10].</w:t>
      </w:r>
    </w:p>
    <w:p w14:paraId="0E6DF7BE" w14:textId="77777777" w:rsidR="00312C76" w:rsidRPr="003167FF" w:rsidRDefault="00312C76" w:rsidP="00312C76">
      <w:pPr>
        <w:pStyle w:val="Heading4"/>
      </w:pPr>
      <w:bookmarkStart w:id="1342" w:name="_Toc155355812"/>
      <w:r w:rsidRPr="003167FF">
        <w:t>14.2.5.3</w:t>
      </w:r>
      <w:r w:rsidRPr="003167FF">
        <w:tab/>
        <w:t>NRM-PC5</w:t>
      </w:r>
      <w:bookmarkEnd w:id="1342"/>
    </w:p>
    <w:p w14:paraId="2BC5F3CA" w14:textId="77777777" w:rsidR="00312C76" w:rsidRPr="003167FF" w:rsidRDefault="00312C76" w:rsidP="00312C76">
      <w:r w:rsidRPr="003167FF">
        <w:t>The interactions related to network resource management functions between the network resource management clients located in different VAL UEs are supported by the NRM-PC5 reference point. This reference point utilizes PC5 reference point as described in 3GPP TS 23.303 [12].</w:t>
      </w:r>
    </w:p>
    <w:p w14:paraId="642655F6" w14:textId="77777777" w:rsidR="00312C76" w:rsidRPr="003167FF" w:rsidRDefault="00312C76" w:rsidP="00312C76">
      <w:pPr>
        <w:pStyle w:val="EditorsNote"/>
      </w:pPr>
      <w:r w:rsidRPr="003167FF">
        <w:t>Editor's note:</w:t>
      </w:r>
      <w:r w:rsidRPr="003167FF">
        <w:tab/>
        <w:t>Whether NRM-PC5 reference point is required for network resource management is FFS.</w:t>
      </w:r>
    </w:p>
    <w:p w14:paraId="2DBCA672" w14:textId="77777777" w:rsidR="00312C76" w:rsidRPr="003167FF" w:rsidRDefault="00312C76" w:rsidP="00312C76">
      <w:pPr>
        <w:pStyle w:val="Heading4"/>
      </w:pPr>
      <w:bookmarkStart w:id="1343" w:name="_Toc155355813"/>
      <w:r w:rsidRPr="003167FF">
        <w:t>14.2.5.4</w:t>
      </w:r>
      <w:r w:rsidRPr="003167FF">
        <w:tab/>
        <w:t>NRM-C</w:t>
      </w:r>
      <w:bookmarkEnd w:id="1343"/>
    </w:p>
    <w:p w14:paraId="394A225B" w14:textId="77777777" w:rsidR="00312C76" w:rsidRPr="003167FF" w:rsidRDefault="00312C76" w:rsidP="00312C76">
      <w:r w:rsidRPr="003167FF">
        <w:t>The interactions related to network resource management functions between the VAL client(s) and the network resource management client within a VAL UE are supported by the NRM-C reference point.</w:t>
      </w:r>
    </w:p>
    <w:p w14:paraId="6C14C6B6" w14:textId="77777777" w:rsidR="00312C76" w:rsidRPr="003167FF" w:rsidRDefault="00312C76" w:rsidP="00312C76">
      <w:pPr>
        <w:pStyle w:val="EditorsNote"/>
      </w:pPr>
      <w:r w:rsidRPr="003167FF">
        <w:t>Editor's note:</w:t>
      </w:r>
      <w:r w:rsidRPr="003167FF">
        <w:tab/>
        <w:t>Whether NRM-C reference point is required for network resource management is FFS.</w:t>
      </w:r>
    </w:p>
    <w:p w14:paraId="74182328" w14:textId="77777777" w:rsidR="00312C76" w:rsidRPr="003167FF" w:rsidRDefault="00312C76" w:rsidP="00312C76">
      <w:pPr>
        <w:pStyle w:val="Heading4"/>
      </w:pPr>
      <w:bookmarkStart w:id="1344" w:name="_Toc155355814"/>
      <w:r w:rsidRPr="003167FF">
        <w:t>14.2.5.5</w:t>
      </w:r>
      <w:r w:rsidRPr="003167FF">
        <w:tab/>
        <w:t>NRM-S</w:t>
      </w:r>
      <w:bookmarkEnd w:id="1344"/>
    </w:p>
    <w:p w14:paraId="5D09BD3A" w14:textId="77777777" w:rsidR="00312C76" w:rsidRPr="003167FF" w:rsidRDefault="00312C76" w:rsidP="00312C76">
      <w:r w:rsidRPr="003167FF">
        <w:t>The interactions related to network resource management functions between the VAL server(s) and the network resource management server are supported by the NRM-S reference point. This reference point is an instance of CAPIF-2 reference point as specified in 3GPP TS 23.222 [8].</w:t>
      </w:r>
    </w:p>
    <w:p w14:paraId="59AD321C" w14:textId="77777777" w:rsidR="00312C76" w:rsidRPr="003167FF" w:rsidRDefault="00312C76" w:rsidP="00312C76">
      <w:pPr>
        <w:pStyle w:val="Heading4"/>
      </w:pPr>
      <w:bookmarkStart w:id="1345" w:name="_Toc155355815"/>
      <w:r w:rsidRPr="003167FF">
        <w:t>14.2.5.6</w:t>
      </w:r>
      <w:r w:rsidRPr="003167FF">
        <w:tab/>
        <w:t>NRM-E</w:t>
      </w:r>
      <w:bookmarkEnd w:id="1345"/>
    </w:p>
    <w:p w14:paraId="6468466B" w14:textId="77777777" w:rsidR="00312C76" w:rsidRPr="003167FF" w:rsidRDefault="00312C76" w:rsidP="00312C76">
      <w:r w:rsidRPr="003167FF">
        <w:t>The interactions related to network resource management functions between the network resource management servers in a distributed deployment are supported by NRM-E reference point.</w:t>
      </w:r>
    </w:p>
    <w:p w14:paraId="4D00C249" w14:textId="77777777" w:rsidR="00312C76" w:rsidRPr="003167FF" w:rsidRDefault="00312C76" w:rsidP="00312C76">
      <w:pPr>
        <w:pStyle w:val="Heading4"/>
      </w:pPr>
      <w:bookmarkStart w:id="1346" w:name="_Toc521435188"/>
      <w:bookmarkStart w:id="1347" w:name="_Toc528832094"/>
      <w:bookmarkStart w:id="1348" w:name="_Toc528832284"/>
      <w:bookmarkStart w:id="1349" w:name="_Toc536270601"/>
      <w:bookmarkStart w:id="1350" w:name="_Toc536270908"/>
      <w:bookmarkStart w:id="1351" w:name="_Toc536271468"/>
      <w:bookmarkStart w:id="1352" w:name="_Toc521435187"/>
      <w:bookmarkStart w:id="1353" w:name="_Toc528832093"/>
      <w:bookmarkStart w:id="1354" w:name="_Toc528832283"/>
      <w:bookmarkStart w:id="1355" w:name="_Toc536270600"/>
      <w:bookmarkStart w:id="1356" w:name="_Toc536270907"/>
      <w:bookmarkStart w:id="1357" w:name="_Toc536271467"/>
      <w:bookmarkStart w:id="1358" w:name="_Toc155355816"/>
      <w:r w:rsidRPr="003167FF">
        <w:t>14.2.5.7</w:t>
      </w:r>
      <w:r w:rsidRPr="003167FF">
        <w:tab/>
        <w:t>MB2</w:t>
      </w:r>
      <w:bookmarkEnd w:id="1346"/>
      <w:bookmarkEnd w:id="1347"/>
      <w:bookmarkEnd w:id="1348"/>
      <w:r w:rsidRPr="003167FF">
        <w:t>-C</w:t>
      </w:r>
      <w:bookmarkEnd w:id="1349"/>
      <w:bookmarkEnd w:id="1350"/>
      <w:bookmarkEnd w:id="1351"/>
      <w:bookmarkEnd w:id="1358"/>
    </w:p>
    <w:p w14:paraId="312A3E11" w14:textId="77777777" w:rsidR="00312C76" w:rsidRPr="003167FF" w:rsidRDefault="00312C76" w:rsidP="00312C76">
      <w:r w:rsidRPr="003167FF">
        <w:t xml:space="preserve">The reference point MB2-C supports the control plane interactions between the network resource management server and the BM-SC and is specified in 3GPP TS 29.468 [22]. </w:t>
      </w:r>
    </w:p>
    <w:p w14:paraId="3C9BD9F5" w14:textId="77777777" w:rsidR="00312C76" w:rsidRPr="003167FF" w:rsidRDefault="00312C76" w:rsidP="00312C76">
      <w:pPr>
        <w:pStyle w:val="Heading4"/>
      </w:pPr>
      <w:bookmarkStart w:id="1359" w:name="_Toc536270603"/>
      <w:bookmarkStart w:id="1360" w:name="_Toc536270910"/>
      <w:bookmarkStart w:id="1361" w:name="_Toc536271470"/>
      <w:bookmarkStart w:id="1362" w:name="_Toc155355817"/>
      <w:r w:rsidRPr="003167FF">
        <w:t>14.2.5.8</w:t>
      </w:r>
      <w:r w:rsidRPr="003167FF">
        <w:tab/>
        <w:t>xMB-C</w:t>
      </w:r>
      <w:bookmarkEnd w:id="1359"/>
      <w:bookmarkEnd w:id="1360"/>
      <w:bookmarkEnd w:id="1361"/>
      <w:bookmarkEnd w:id="1362"/>
    </w:p>
    <w:p w14:paraId="4205664B" w14:textId="77777777" w:rsidR="00312C76" w:rsidRPr="003167FF" w:rsidRDefault="00312C76" w:rsidP="00312C76">
      <w:r w:rsidRPr="003167FF">
        <w:t>The reference point xMB-C supports the control plane interactions between the network resource management server and the BM-SC and is specified in 3GPP TS 26.348 [20].</w:t>
      </w:r>
    </w:p>
    <w:p w14:paraId="6432205D" w14:textId="77777777" w:rsidR="00312C76" w:rsidRPr="003167FF" w:rsidRDefault="00312C76" w:rsidP="00312C76">
      <w:pPr>
        <w:pStyle w:val="Heading4"/>
      </w:pPr>
      <w:bookmarkStart w:id="1363" w:name="_Toc155355818"/>
      <w:r w:rsidRPr="003167FF">
        <w:lastRenderedPageBreak/>
        <w:t>14.2.5.9</w:t>
      </w:r>
      <w:r w:rsidRPr="003167FF">
        <w:tab/>
        <w:t>Rx</w:t>
      </w:r>
      <w:bookmarkEnd w:id="1352"/>
      <w:bookmarkEnd w:id="1353"/>
      <w:bookmarkEnd w:id="1354"/>
      <w:bookmarkEnd w:id="1355"/>
      <w:bookmarkEnd w:id="1356"/>
      <w:bookmarkEnd w:id="1357"/>
      <w:bookmarkEnd w:id="1363"/>
    </w:p>
    <w:p w14:paraId="721076CF" w14:textId="77777777" w:rsidR="00312C76" w:rsidRPr="003167FF" w:rsidRDefault="00312C76" w:rsidP="00312C76">
      <w:r w:rsidRPr="003167FF">
        <w:t>The reference point Rx supports the interactions between the network resource management server and the PCRF and is specified in 3GPP TS 29.214 [21].</w:t>
      </w:r>
    </w:p>
    <w:p w14:paraId="7CAADA08" w14:textId="77777777" w:rsidR="00312C76" w:rsidRPr="003167FF" w:rsidRDefault="00312C76" w:rsidP="00312C76">
      <w:pPr>
        <w:pStyle w:val="Heading4"/>
      </w:pPr>
      <w:bookmarkStart w:id="1364" w:name="_Toc155355819"/>
      <w:r w:rsidRPr="003167FF">
        <w:t>14.2.5.10</w:t>
      </w:r>
      <w:r w:rsidRPr="003167FF">
        <w:tab/>
        <w:t>N5</w:t>
      </w:r>
      <w:bookmarkEnd w:id="1364"/>
    </w:p>
    <w:p w14:paraId="417B6868" w14:textId="77777777" w:rsidR="00312C76" w:rsidRPr="003167FF" w:rsidRDefault="00312C76" w:rsidP="00312C76">
      <w:r w:rsidRPr="003167FF">
        <w:t>The reference point N5 supports the interactions between the network resource management server and the PCF and is specified in 3GPP TS 23.501 [10].</w:t>
      </w:r>
    </w:p>
    <w:p w14:paraId="36612F3B" w14:textId="77777777" w:rsidR="00312C76" w:rsidRPr="003167FF" w:rsidRDefault="00312C76" w:rsidP="00312C76">
      <w:pPr>
        <w:pStyle w:val="Heading4"/>
      </w:pPr>
      <w:bookmarkStart w:id="1365" w:name="_Toc155355820"/>
      <w:r w:rsidRPr="003167FF">
        <w:t>14.2.5.11</w:t>
      </w:r>
      <w:r w:rsidRPr="003167FF">
        <w:tab/>
        <w:t>N33</w:t>
      </w:r>
      <w:bookmarkEnd w:id="1365"/>
    </w:p>
    <w:p w14:paraId="495DAEEB" w14:textId="77777777" w:rsidR="00312C76" w:rsidRPr="003167FF" w:rsidRDefault="00312C76" w:rsidP="00312C76">
      <w:r w:rsidRPr="003167FF">
        <w:t>The reference point N33 supports the interactions between the network resource management server and the NEF and is specified in 3GPP TS 23.501 [10].</w:t>
      </w:r>
    </w:p>
    <w:p w14:paraId="52BB0386" w14:textId="5F30217D" w:rsidR="00F037F6" w:rsidRPr="003167FF" w:rsidRDefault="00F037F6" w:rsidP="00F037F6">
      <w:pPr>
        <w:pStyle w:val="Heading4"/>
      </w:pPr>
      <w:bookmarkStart w:id="1366" w:name="_Toc155355821"/>
      <w:r w:rsidRPr="003167FF">
        <w:t>14.2.5.12</w:t>
      </w:r>
      <w:r w:rsidRPr="003167FF">
        <w:tab/>
        <w:t>Nmb13</w:t>
      </w:r>
      <w:bookmarkEnd w:id="1366"/>
    </w:p>
    <w:p w14:paraId="6B82FA80" w14:textId="2DD3F550" w:rsidR="00F037F6" w:rsidRPr="003167FF" w:rsidRDefault="00F037F6" w:rsidP="00F037F6">
      <w:r w:rsidRPr="003167FF">
        <w:t>The reference point Nmb13 supports the interactions between the network resource management server and the MB-SMF is specified in 3GPP TS 23.247 [39].</w:t>
      </w:r>
    </w:p>
    <w:p w14:paraId="1AD10400" w14:textId="2008FB83" w:rsidR="00F037F6" w:rsidRPr="003167FF" w:rsidRDefault="00F037F6" w:rsidP="00F037F6">
      <w:pPr>
        <w:pStyle w:val="Heading4"/>
      </w:pPr>
      <w:bookmarkStart w:id="1367" w:name="_Toc155355822"/>
      <w:r w:rsidRPr="003167FF">
        <w:t>14.2.5.13</w:t>
      </w:r>
      <w:r w:rsidRPr="003167FF">
        <w:tab/>
        <w:t>Nmb10</w:t>
      </w:r>
      <w:bookmarkEnd w:id="1367"/>
    </w:p>
    <w:p w14:paraId="5F934572" w14:textId="3F0AB5B9" w:rsidR="00F037F6" w:rsidRPr="003167FF" w:rsidRDefault="00F037F6" w:rsidP="00F037F6">
      <w:r w:rsidRPr="003167FF">
        <w:t>The reference point Nmb10 supports the interactions between the network resource management server and the MBSF is specified in 3GPP TS 23.247 [39].</w:t>
      </w:r>
    </w:p>
    <w:p w14:paraId="2FDC1143" w14:textId="142C7895" w:rsidR="00F037F6" w:rsidRPr="003167FF" w:rsidRDefault="00F037F6" w:rsidP="00F037F6">
      <w:pPr>
        <w:pStyle w:val="Heading4"/>
      </w:pPr>
      <w:bookmarkStart w:id="1368" w:name="_Toc155355823"/>
      <w:r w:rsidRPr="003167FF">
        <w:t>14.2.5.14</w:t>
      </w:r>
      <w:r w:rsidRPr="003167FF">
        <w:tab/>
        <w:t>N6mb</w:t>
      </w:r>
      <w:bookmarkEnd w:id="1368"/>
    </w:p>
    <w:p w14:paraId="288F11EE" w14:textId="6F5B9C01" w:rsidR="00F037F6" w:rsidRPr="003167FF" w:rsidRDefault="00F037F6" w:rsidP="00F037F6">
      <w:r w:rsidRPr="003167FF">
        <w:t>The reference point N6mb supports the interactions between the VAL server and the MB-UPF is specified in 3GPP TS 23.247 [39].</w:t>
      </w:r>
    </w:p>
    <w:p w14:paraId="13AFA218" w14:textId="3427201A" w:rsidR="00F037F6" w:rsidRPr="003167FF" w:rsidRDefault="00F037F6" w:rsidP="00F037F6">
      <w:pPr>
        <w:pStyle w:val="Heading4"/>
      </w:pPr>
      <w:bookmarkStart w:id="1369" w:name="_Toc155355824"/>
      <w:r w:rsidRPr="003167FF">
        <w:t>14.2.5.15</w:t>
      </w:r>
      <w:r w:rsidRPr="003167FF">
        <w:tab/>
        <w:t>Nmb8</w:t>
      </w:r>
      <w:bookmarkEnd w:id="1369"/>
    </w:p>
    <w:p w14:paraId="53EA22E6" w14:textId="02D2D9F9" w:rsidR="00F037F6" w:rsidRPr="003167FF" w:rsidRDefault="00F037F6" w:rsidP="00F037F6">
      <w:r w:rsidRPr="003167FF">
        <w:t>The reference point Nmb8 supports the interactions between the VAL server and the MBSTF is specified in 3GPP TS 23.247 [39].</w:t>
      </w:r>
    </w:p>
    <w:p w14:paraId="5849A386" w14:textId="6D6D276D" w:rsidR="00F037F6" w:rsidRPr="003167FF" w:rsidRDefault="00F037F6" w:rsidP="00F037F6">
      <w:pPr>
        <w:pStyle w:val="Heading4"/>
      </w:pPr>
      <w:bookmarkStart w:id="1370" w:name="_Toc155355825"/>
      <w:r w:rsidRPr="003167FF">
        <w:t>14.2.5.16</w:t>
      </w:r>
      <w:r w:rsidRPr="003167FF">
        <w:tab/>
        <w:t>N6</w:t>
      </w:r>
      <w:bookmarkEnd w:id="1370"/>
    </w:p>
    <w:p w14:paraId="1C1340F2" w14:textId="786CB6E8" w:rsidR="00F037F6" w:rsidRPr="003167FF" w:rsidRDefault="00F037F6" w:rsidP="00F037F6">
      <w:r w:rsidRPr="003167FF">
        <w:t>The reference point N6 supports the interactions between the VAL server and the UPF is specified in 3GPP TS 23.501 [10].</w:t>
      </w:r>
    </w:p>
    <w:p w14:paraId="2A0C47F6" w14:textId="77777777" w:rsidR="00312C76" w:rsidRPr="003167FF" w:rsidRDefault="00312C76" w:rsidP="00312C76">
      <w:pPr>
        <w:pStyle w:val="Heading2"/>
      </w:pPr>
      <w:bookmarkStart w:id="1371" w:name="_Toc155355826"/>
      <w:r w:rsidRPr="003167FF">
        <w:t>14.3</w:t>
      </w:r>
      <w:r w:rsidRPr="003167FF">
        <w:tab/>
        <w:t>Procedures and information flows for network resource management</w:t>
      </w:r>
      <w:bookmarkEnd w:id="1371"/>
    </w:p>
    <w:p w14:paraId="343172FF" w14:textId="77777777" w:rsidR="00312C76" w:rsidRPr="003167FF" w:rsidRDefault="00312C76" w:rsidP="00312C76">
      <w:pPr>
        <w:pStyle w:val="Heading3"/>
      </w:pPr>
      <w:bookmarkStart w:id="1372" w:name="_Toc155355827"/>
      <w:r w:rsidRPr="003167FF">
        <w:t>14.3.1</w:t>
      </w:r>
      <w:r w:rsidRPr="003167FF">
        <w:tab/>
        <w:t>General</w:t>
      </w:r>
      <w:bookmarkEnd w:id="1372"/>
    </w:p>
    <w:p w14:paraId="6815772D" w14:textId="77777777" w:rsidR="00312C76" w:rsidRPr="003167FF" w:rsidRDefault="00312C76" w:rsidP="00312C76">
      <w:r w:rsidRPr="003167FF">
        <w:t>The procedures related to the network resource management are described in the following subclauses.</w:t>
      </w:r>
    </w:p>
    <w:p w14:paraId="1A89F1AF" w14:textId="77777777" w:rsidR="00312C76" w:rsidRPr="003167FF" w:rsidRDefault="00312C76" w:rsidP="00312C76">
      <w:pPr>
        <w:pStyle w:val="Heading3"/>
      </w:pPr>
      <w:bookmarkStart w:id="1373" w:name="_Toc155355828"/>
      <w:r w:rsidRPr="003167FF">
        <w:t>14.3.2</w:t>
      </w:r>
      <w:r w:rsidRPr="003167FF">
        <w:tab/>
        <w:t>Information flows</w:t>
      </w:r>
      <w:bookmarkEnd w:id="1373"/>
    </w:p>
    <w:p w14:paraId="39099579" w14:textId="77777777" w:rsidR="00312C76" w:rsidRPr="003167FF" w:rsidRDefault="00312C76" w:rsidP="00312C76">
      <w:pPr>
        <w:pStyle w:val="Heading4"/>
      </w:pPr>
      <w:bookmarkStart w:id="1374" w:name="_Toc3120673"/>
      <w:bookmarkStart w:id="1375" w:name="_Toc155355829"/>
      <w:r w:rsidRPr="003167FF">
        <w:t>14.3.2.1</w:t>
      </w:r>
      <w:r w:rsidRPr="003167FF">
        <w:tab/>
        <w:t>Network resource adaptation request</w:t>
      </w:r>
      <w:bookmarkEnd w:id="1374"/>
      <w:bookmarkEnd w:id="1375"/>
    </w:p>
    <w:p w14:paraId="3FB82710" w14:textId="77777777" w:rsidR="00312C76" w:rsidRPr="003167FF" w:rsidRDefault="00312C76" w:rsidP="00312C76">
      <w:r w:rsidRPr="003167FF">
        <w:t>Table 14.3.</w:t>
      </w:r>
      <w:r w:rsidRPr="003167FF">
        <w:rPr>
          <w:lang w:eastAsia="zh-CN"/>
        </w:rPr>
        <w:t>2.1-1</w:t>
      </w:r>
      <w:r w:rsidRPr="003167FF">
        <w:t xml:space="preserve"> describes the information flow network resource adaptation request from the VAL server to the NRM server.</w:t>
      </w:r>
    </w:p>
    <w:p w14:paraId="16BF5E11" w14:textId="77777777" w:rsidR="00312C76" w:rsidRPr="003167FF" w:rsidRDefault="00312C76" w:rsidP="00312C76">
      <w:pPr>
        <w:pStyle w:val="TH"/>
      </w:pPr>
      <w:r w:rsidRPr="003167FF">
        <w:lastRenderedPageBreak/>
        <w:t>Table 14.3.2.1-1: Network resource adaptation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D563C0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688701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B40175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CD26CC" w14:textId="77777777" w:rsidR="00312C76" w:rsidRPr="003167FF" w:rsidRDefault="00312C76" w:rsidP="007E0BCD">
            <w:pPr>
              <w:pStyle w:val="TAH"/>
            </w:pPr>
            <w:r w:rsidRPr="003167FF">
              <w:t>Description</w:t>
            </w:r>
          </w:p>
        </w:tc>
      </w:tr>
      <w:tr w:rsidR="00312C76" w:rsidRPr="003167FF" w14:paraId="0E81F16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04A6D54"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2251089C"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C3FB07"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7E5C45A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A17605A" w14:textId="77777777" w:rsidR="00312C76" w:rsidRPr="003167FF" w:rsidRDefault="00312C76" w:rsidP="007E0BCD">
            <w:pPr>
              <w:pStyle w:val="TAL"/>
            </w:pPr>
            <w:r w:rsidRPr="003167FF">
              <w:t>List of VAL UE IDs</w:t>
            </w:r>
          </w:p>
        </w:tc>
        <w:tc>
          <w:tcPr>
            <w:tcW w:w="1440" w:type="dxa"/>
            <w:tcBorders>
              <w:top w:val="single" w:sz="4" w:space="0" w:color="000000"/>
              <w:left w:val="single" w:sz="4" w:space="0" w:color="000000"/>
              <w:bottom w:val="single" w:sz="4" w:space="0" w:color="000000"/>
            </w:tcBorders>
            <w:shd w:val="clear" w:color="auto" w:fill="auto"/>
          </w:tcPr>
          <w:p w14:paraId="5DD8254D" w14:textId="1D128CD7" w:rsidR="00312C76" w:rsidRPr="003167FF" w:rsidRDefault="001D3F17" w:rsidP="007E0BCD">
            <w:pPr>
              <w:pStyle w:val="TAC"/>
            </w:pPr>
            <w:r w:rsidRPr="003167FF">
              <w:t>O</w:t>
            </w:r>
          </w:p>
          <w:p w14:paraId="481BD530"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CE6096" w14:textId="77777777" w:rsidR="00312C76" w:rsidRPr="003167FF" w:rsidRDefault="00312C76" w:rsidP="007E0BCD">
            <w:pPr>
              <w:pStyle w:val="TAL"/>
            </w:pPr>
            <w:r w:rsidRPr="003167FF">
              <w:t>List consisting of one or more VAL UE IDs for whom the network resource adaptation occurs.</w:t>
            </w:r>
          </w:p>
        </w:tc>
      </w:tr>
      <w:tr w:rsidR="00312C76" w:rsidRPr="003167FF" w14:paraId="1AC1320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4E874D4"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54D6B12C" w14:textId="6BB1E6E6" w:rsidR="00312C76" w:rsidRPr="003167FF" w:rsidRDefault="001D3F17" w:rsidP="007E0BCD">
            <w:pPr>
              <w:pStyle w:val="TAC"/>
            </w:pPr>
            <w:r w:rsidRPr="003167FF">
              <w:t>O</w:t>
            </w:r>
          </w:p>
          <w:p w14:paraId="4B57BBC0"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CA9B9F" w14:textId="77777777" w:rsidR="00312C76" w:rsidRPr="003167FF" w:rsidRDefault="00312C76" w:rsidP="007E0BCD">
            <w:pPr>
              <w:pStyle w:val="TAL"/>
            </w:pPr>
            <w:r w:rsidRPr="003167FF">
              <w:t>The VAL group ID for whom the network resource adaptation occurs.</w:t>
            </w:r>
          </w:p>
        </w:tc>
      </w:tr>
      <w:tr w:rsidR="00312C76" w:rsidRPr="003167FF" w14:paraId="63BC602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0A8F569" w14:textId="77777777" w:rsidR="00312C76" w:rsidRPr="003167FF" w:rsidDel="00682438" w:rsidRDefault="00312C76" w:rsidP="007E0BCD">
            <w:pPr>
              <w:pStyle w:val="TAL"/>
            </w:pPr>
            <w:r w:rsidRPr="003167FF">
              <w:t>Resource adaptation requirement</w:t>
            </w:r>
          </w:p>
        </w:tc>
        <w:tc>
          <w:tcPr>
            <w:tcW w:w="1440" w:type="dxa"/>
            <w:tcBorders>
              <w:top w:val="single" w:sz="4" w:space="0" w:color="000000"/>
              <w:left w:val="single" w:sz="4" w:space="0" w:color="000000"/>
              <w:bottom w:val="single" w:sz="4" w:space="0" w:color="000000"/>
            </w:tcBorders>
            <w:shd w:val="clear" w:color="auto" w:fill="auto"/>
          </w:tcPr>
          <w:p w14:paraId="6CDB7FD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C3DB2F" w14:textId="77777777" w:rsidR="00312C76" w:rsidRPr="003167FF" w:rsidRDefault="00312C76" w:rsidP="007E0BCD">
            <w:pPr>
              <w:pStyle w:val="TAL"/>
            </w:pPr>
            <w:r w:rsidRPr="003167FF">
              <w:t>The resource adaptation requirement corresponds to the VAL service QoS requirements as applied for a UE or group of UEs (E.g. bandwidth, resource).</w:t>
            </w:r>
          </w:p>
        </w:tc>
      </w:tr>
      <w:tr w:rsidR="00312C76" w:rsidRPr="003167FF" w14:paraId="1B581E78"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CC0CBD2" w14:textId="77777777" w:rsidR="00312C76" w:rsidRPr="003167FF" w:rsidRDefault="00312C76" w:rsidP="007E0BCD">
            <w:pPr>
              <w:pStyle w:val="TAN"/>
              <w:rPr>
                <w:rFonts w:cs="Arial"/>
              </w:rPr>
            </w:pPr>
            <w:r w:rsidRPr="003167FF">
              <w:t>NOTE:</w:t>
            </w:r>
            <w:r w:rsidRPr="003167FF">
              <w:tab/>
              <w:t>Either of the information elements should be present.</w:t>
            </w:r>
          </w:p>
        </w:tc>
      </w:tr>
    </w:tbl>
    <w:p w14:paraId="1E9599A4" w14:textId="77777777" w:rsidR="00312C76" w:rsidRPr="003167FF" w:rsidRDefault="00312C76" w:rsidP="00312C76"/>
    <w:p w14:paraId="6C33FD52" w14:textId="77777777" w:rsidR="00312C76" w:rsidRPr="003167FF" w:rsidRDefault="00312C76" w:rsidP="00312C76">
      <w:pPr>
        <w:pStyle w:val="Heading4"/>
      </w:pPr>
      <w:bookmarkStart w:id="1376" w:name="_Toc155355830"/>
      <w:r w:rsidRPr="003167FF">
        <w:t>14.3.2.2</w:t>
      </w:r>
      <w:r w:rsidRPr="003167FF">
        <w:tab/>
        <w:t>Network resource adaptation response</w:t>
      </w:r>
      <w:bookmarkEnd w:id="1376"/>
    </w:p>
    <w:p w14:paraId="218A1D57" w14:textId="77777777" w:rsidR="00312C76" w:rsidRPr="003167FF" w:rsidRDefault="00312C76" w:rsidP="00312C76">
      <w:r w:rsidRPr="003167FF">
        <w:t>Table 14.3.</w:t>
      </w:r>
      <w:r w:rsidRPr="003167FF">
        <w:rPr>
          <w:lang w:eastAsia="zh-CN"/>
        </w:rPr>
        <w:t>2.2-1</w:t>
      </w:r>
      <w:r w:rsidRPr="003167FF">
        <w:t xml:space="preserve"> describes the information flow network resource adaptation response from the NRM server to the VAL server.</w:t>
      </w:r>
    </w:p>
    <w:p w14:paraId="4A945178" w14:textId="77777777" w:rsidR="00312C76" w:rsidRPr="003167FF" w:rsidRDefault="00312C76" w:rsidP="00312C76">
      <w:pPr>
        <w:pStyle w:val="TH"/>
      </w:pPr>
      <w:r w:rsidRPr="003167FF">
        <w:t>Table 14.3.2.2-1: Network resource adaptation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033D8E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70651A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876F3B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71A0D4" w14:textId="77777777" w:rsidR="00312C76" w:rsidRPr="003167FF" w:rsidRDefault="00312C76" w:rsidP="007E0BCD">
            <w:pPr>
              <w:pStyle w:val="TAH"/>
            </w:pPr>
            <w:r w:rsidRPr="003167FF">
              <w:t>Description</w:t>
            </w:r>
          </w:p>
        </w:tc>
      </w:tr>
      <w:tr w:rsidR="00312C76" w:rsidRPr="003167FF" w14:paraId="4FE200E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vAlign w:val="center"/>
          </w:tcPr>
          <w:p w14:paraId="4015FC3A"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vAlign w:val="center"/>
          </w:tcPr>
          <w:p w14:paraId="267A07C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891471" w14:textId="77777777" w:rsidR="00312C76" w:rsidRPr="003167FF" w:rsidRDefault="00312C76" w:rsidP="007E0BCD">
            <w:pPr>
              <w:pStyle w:val="TAL"/>
            </w:pPr>
            <w:r w:rsidRPr="003167FF">
              <w:t>Result includes success or failure of the network resource adaptation with the underlying network. The response can also include an updated value for some of the parameters included in the network resource adaptation request (e.g. negotiation of resource offering)</w:t>
            </w:r>
          </w:p>
        </w:tc>
      </w:tr>
    </w:tbl>
    <w:p w14:paraId="2C496D32" w14:textId="77777777" w:rsidR="00312C76" w:rsidRPr="003167FF" w:rsidRDefault="00312C76" w:rsidP="00312C76"/>
    <w:p w14:paraId="17EED163" w14:textId="77777777" w:rsidR="00312C76" w:rsidRPr="003167FF" w:rsidRDefault="00312C76" w:rsidP="00312C76">
      <w:pPr>
        <w:pStyle w:val="Heading4"/>
      </w:pPr>
      <w:bookmarkStart w:id="1377" w:name="_Toc468105466"/>
      <w:bookmarkStart w:id="1378" w:name="_Toc468110561"/>
      <w:bookmarkStart w:id="1379" w:name="_Toc4491445"/>
      <w:bookmarkStart w:id="1380" w:name="_Toc433209844"/>
      <w:bookmarkStart w:id="1381" w:name="_Toc460616184"/>
      <w:bookmarkStart w:id="1382" w:name="_Toc460617045"/>
      <w:bookmarkStart w:id="1383" w:name="_Toc465162671"/>
      <w:bookmarkStart w:id="1384" w:name="_Toc155355831"/>
      <w:r w:rsidRPr="003167FF">
        <w:t>14.3.2.3</w:t>
      </w:r>
      <w:r w:rsidRPr="003167FF">
        <w:tab/>
        <w:t>MBMS bearer announcement</w:t>
      </w:r>
      <w:bookmarkEnd w:id="1377"/>
      <w:bookmarkEnd w:id="1378"/>
      <w:bookmarkEnd w:id="1379"/>
      <w:bookmarkEnd w:id="1384"/>
    </w:p>
    <w:p w14:paraId="3FE37B9C" w14:textId="77777777" w:rsidR="00312C76" w:rsidRPr="003167FF" w:rsidRDefault="00312C76" w:rsidP="00312C76">
      <w:r w:rsidRPr="003167FF">
        <w:t>Table 14.3.2.3</w:t>
      </w:r>
      <w:r w:rsidRPr="003167FF">
        <w:rPr>
          <w:lang w:eastAsia="zh-CN"/>
        </w:rPr>
        <w:t>-1</w:t>
      </w:r>
      <w:r w:rsidRPr="003167FF">
        <w:t xml:space="preserve"> describes the information flow MBMS </w:t>
      </w:r>
      <w:r w:rsidRPr="003167FF">
        <w:rPr>
          <w:lang w:eastAsia="zh-CN"/>
        </w:rPr>
        <w:t xml:space="preserve">bearer </w:t>
      </w:r>
      <w:r w:rsidRPr="003167FF">
        <w:t xml:space="preserve">announcement from the </w:t>
      </w:r>
      <w:r w:rsidRPr="003167FF">
        <w:rPr>
          <w:lang w:eastAsia="zh-CN"/>
        </w:rPr>
        <w:t>NRM</w:t>
      </w:r>
      <w:r w:rsidRPr="003167FF">
        <w:t xml:space="preserve"> </w:t>
      </w:r>
      <w:r w:rsidRPr="003167FF">
        <w:rPr>
          <w:lang w:eastAsia="zh-CN"/>
        </w:rPr>
        <w:t>server</w:t>
      </w:r>
      <w:r w:rsidRPr="003167FF">
        <w:t xml:space="preserve"> to the </w:t>
      </w:r>
      <w:r w:rsidRPr="003167FF">
        <w:rPr>
          <w:lang w:eastAsia="zh-CN"/>
        </w:rPr>
        <w:t>NRM client</w:t>
      </w:r>
      <w:r w:rsidRPr="003167FF">
        <w:t>.</w:t>
      </w:r>
    </w:p>
    <w:p w14:paraId="1509F5CD" w14:textId="77777777" w:rsidR="00312C76" w:rsidRPr="003167FF" w:rsidRDefault="00312C76" w:rsidP="00312C76">
      <w:pPr>
        <w:pStyle w:val="TH"/>
        <w:rPr>
          <w:lang w:eastAsia="zh-CN"/>
        </w:rPr>
      </w:pPr>
      <w:r w:rsidRPr="003167FF">
        <w:lastRenderedPageBreak/>
        <w:t xml:space="preserve">Table 14.3.2.3-1: </w:t>
      </w:r>
      <w:r w:rsidRPr="003167FF">
        <w:rPr>
          <w:lang w:eastAsia="zh-CN"/>
        </w:rPr>
        <w:t>MBMS bearer announcement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349A02A" w14:textId="77777777" w:rsidTr="007E0BCD">
        <w:trPr>
          <w:jc w:val="center"/>
        </w:trPr>
        <w:tc>
          <w:tcPr>
            <w:tcW w:w="2880" w:type="dxa"/>
            <w:tcBorders>
              <w:top w:val="single" w:sz="4" w:space="0" w:color="000000"/>
              <w:left w:val="single" w:sz="4" w:space="0" w:color="000000"/>
              <w:bottom w:val="single" w:sz="4" w:space="0" w:color="000000"/>
            </w:tcBorders>
          </w:tcPr>
          <w:p w14:paraId="3A27830E"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tcPr>
          <w:p w14:paraId="18DB71CD"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tcPr>
          <w:p w14:paraId="35A9846A" w14:textId="77777777" w:rsidR="00312C76" w:rsidRPr="003167FF" w:rsidRDefault="00312C76" w:rsidP="007E0BCD">
            <w:pPr>
              <w:pStyle w:val="TAH"/>
            </w:pPr>
            <w:r w:rsidRPr="003167FF">
              <w:t>Description</w:t>
            </w:r>
          </w:p>
        </w:tc>
      </w:tr>
      <w:tr w:rsidR="00312C76" w:rsidRPr="003167FF" w14:paraId="2D5E3E87" w14:textId="77777777" w:rsidTr="007E0BCD">
        <w:trPr>
          <w:jc w:val="center"/>
        </w:trPr>
        <w:tc>
          <w:tcPr>
            <w:tcW w:w="2880" w:type="dxa"/>
            <w:tcBorders>
              <w:top w:val="single" w:sz="4" w:space="0" w:color="000000"/>
              <w:left w:val="single" w:sz="4" w:space="0" w:color="000000"/>
              <w:bottom w:val="single" w:sz="4" w:space="0" w:color="000000"/>
            </w:tcBorders>
          </w:tcPr>
          <w:p w14:paraId="7A9233EF" w14:textId="77777777" w:rsidR="00312C76" w:rsidRPr="003167FF" w:rsidRDefault="00312C76" w:rsidP="007E0BCD">
            <w:pPr>
              <w:pStyle w:val="TAL"/>
            </w:pPr>
            <w:r w:rsidRPr="003167FF">
              <w:t>TMGI</w:t>
            </w:r>
          </w:p>
        </w:tc>
        <w:tc>
          <w:tcPr>
            <w:tcW w:w="1440" w:type="dxa"/>
            <w:tcBorders>
              <w:top w:val="single" w:sz="4" w:space="0" w:color="000000"/>
              <w:left w:val="single" w:sz="4" w:space="0" w:color="000000"/>
              <w:bottom w:val="single" w:sz="4" w:space="0" w:color="000000"/>
            </w:tcBorders>
          </w:tcPr>
          <w:p w14:paraId="55DF5F5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755A899D" w14:textId="77777777" w:rsidR="00312C76" w:rsidRPr="003167FF" w:rsidRDefault="00312C76" w:rsidP="007E0BCD">
            <w:pPr>
              <w:pStyle w:val="TAL"/>
            </w:pPr>
            <w:r w:rsidRPr="003167FF">
              <w:t>TMGI information</w:t>
            </w:r>
          </w:p>
        </w:tc>
      </w:tr>
      <w:tr w:rsidR="00312C76" w:rsidRPr="003167FF" w14:paraId="3C2322F9" w14:textId="77777777" w:rsidTr="007E0BCD">
        <w:trPr>
          <w:jc w:val="center"/>
        </w:trPr>
        <w:tc>
          <w:tcPr>
            <w:tcW w:w="2880" w:type="dxa"/>
            <w:tcBorders>
              <w:top w:val="single" w:sz="4" w:space="0" w:color="000000"/>
              <w:left w:val="single" w:sz="4" w:space="0" w:color="000000"/>
              <w:bottom w:val="single" w:sz="4" w:space="0" w:color="000000"/>
            </w:tcBorders>
          </w:tcPr>
          <w:p w14:paraId="13918980" w14:textId="77777777" w:rsidR="00312C76" w:rsidRPr="003167FF" w:rsidRDefault="00312C76" w:rsidP="007E0BCD">
            <w:pPr>
              <w:pStyle w:val="TAL"/>
            </w:pPr>
            <w:r w:rsidRPr="003167FF">
              <w:t>Alternative TMGI</w:t>
            </w:r>
          </w:p>
        </w:tc>
        <w:tc>
          <w:tcPr>
            <w:tcW w:w="1440" w:type="dxa"/>
            <w:tcBorders>
              <w:top w:val="single" w:sz="4" w:space="0" w:color="000000"/>
              <w:left w:val="single" w:sz="4" w:space="0" w:color="000000"/>
              <w:bottom w:val="single" w:sz="4" w:space="0" w:color="000000"/>
            </w:tcBorders>
          </w:tcPr>
          <w:p w14:paraId="5154BFC7"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3B4E0BB0" w14:textId="77777777" w:rsidR="00312C76" w:rsidRPr="003167FF" w:rsidRDefault="00312C76" w:rsidP="007E0BCD">
            <w:pPr>
              <w:pStyle w:val="TAL"/>
            </w:pPr>
            <w:r w:rsidRPr="003167FF">
              <w:t>A list of additional alternative TMGI may be included and used in roaming scenarios.</w:t>
            </w:r>
          </w:p>
        </w:tc>
      </w:tr>
      <w:tr w:rsidR="00312C76" w:rsidRPr="003167FF" w14:paraId="0078E9DD" w14:textId="77777777" w:rsidTr="007E0BCD">
        <w:trPr>
          <w:jc w:val="center"/>
        </w:trPr>
        <w:tc>
          <w:tcPr>
            <w:tcW w:w="2880" w:type="dxa"/>
            <w:tcBorders>
              <w:top w:val="single" w:sz="4" w:space="0" w:color="000000"/>
              <w:left w:val="single" w:sz="4" w:space="0" w:color="000000"/>
              <w:bottom w:val="single" w:sz="4" w:space="0" w:color="000000"/>
            </w:tcBorders>
          </w:tcPr>
          <w:p w14:paraId="2B01819A" w14:textId="77777777" w:rsidR="00312C76" w:rsidRPr="003167FF" w:rsidRDefault="00312C76" w:rsidP="007E0BCD">
            <w:pPr>
              <w:pStyle w:val="TAL"/>
            </w:pPr>
            <w:r w:rsidRPr="003167FF">
              <w:t>QCI</w:t>
            </w:r>
          </w:p>
        </w:tc>
        <w:tc>
          <w:tcPr>
            <w:tcW w:w="1440" w:type="dxa"/>
            <w:tcBorders>
              <w:top w:val="single" w:sz="4" w:space="0" w:color="000000"/>
              <w:left w:val="single" w:sz="4" w:space="0" w:color="000000"/>
              <w:bottom w:val="single" w:sz="4" w:space="0" w:color="000000"/>
            </w:tcBorders>
          </w:tcPr>
          <w:p w14:paraId="73D5ADEF"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677EA47B" w14:textId="77777777" w:rsidR="00312C76" w:rsidRPr="003167FF" w:rsidRDefault="00312C76" w:rsidP="007E0BCD">
            <w:pPr>
              <w:pStyle w:val="TAL"/>
            </w:pPr>
            <w:r w:rsidRPr="003167FF">
              <w:t>QCI information used by the ProSe UE-Network Relay to determine the ProSe Per-Packet Priority value to be applied for the multicast packets relayed to Remote UE over PC5</w:t>
            </w:r>
          </w:p>
        </w:tc>
      </w:tr>
      <w:tr w:rsidR="00312C76" w:rsidRPr="003167FF" w14:paraId="2507CDFE" w14:textId="77777777" w:rsidTr="007E0BCD">
        <w:trPr>
          <w:jc w:val="center"/>
        </w:trPr>
        <w:tc>
          <w:tcPr>
            <w:tcW w:w="2880" w:type="dxa"/>
            <w:tcBorders>
              <w:top w:val="single" w:sz="4" w:space="0" w:color="000000"/>
              <w:left w:val="single" w:sz="4" w:space="0" w:color="000000"/>
              <w:bottom w:val="single" w:sz="4" w:space="0" w:color="000000"/>
            </w:tcBorders>
          </w:tcPr>
          <w:p w14:paraId="39B07B55" w14:textId="77777777" w:rsidR="00312C76" w:rsidRPr="003167FF" w:rsidRDefault="00312C76" w:rsidP="007E0BCD">
            <w:pPr>
              <w:pStyle w:val="TAL"/>
            </w:pPr>
            <w:r w:rsidRPr="003167FF">
              <w:t>List of service area identifier</w:t>
            </w:r>
          </w:p>
        </w:tc>
        <w:tc>
          <w:tcPr>
            <w:tcW w:w="1440" w:type="dxa"/>
            <w:tcBorders>
              <w:top w:val="single" w:sz="4" w:space="0" w:color="000000"/>
              <w:left w:val="single" w:sz="4" w:space="0" w:color="000000"/>
              <w:bottom w:val="single" w:sz="4" w:space="0" w:color="000000"/>
            </w:tcBorders>
          </w:tcPr>
          <w:p w14:paraId="427840A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1A5409C7" w14:textId="77777777" w:rsidR="00312C76" w:rsidRPr="003167FF" w:rsidRDefault="00312C76" w:rsidP="007E0BCD">
            <w:pPr>
              <w:pStyle w:val="TAL"/>
            </w:pPr>
            <w:r w:rsidRPr="003167FF">
              <w:t>A list of service area identifier for the applicable MBMS broadcast area.</w:t>
            </w:r>
          </w:p>
        </w:tc>
      </w:tr>
      <w:tr w:rsidR="00312C76" w:rsidRPr="003167FF" w14:paraId="4E6A4965" w14:textId="77777777" w:rsidTr="007E0BCD">
        <w:trPr>
          <w:jc w:val="center"/>
        </w:trPr>
        <w:tc>
          <w:tcPr>
            <w:tcW w:w="2880" w:type="dxa"/>
            <w:tcBorders>
              <w:top w:val="single" w:sz="4" w:space="0" w:color="000000"/>
              <w:left w:val="single" w:sz="4" w:space="0" w:color="000000"/>
              <w:bottom w:val="single" w:sz="4" w:space="0" w:color="000000"/>
            </w:tcBorders>
          </w:tcPr>
          <w:p w14:paraId="377653AE" w14:textId="77777777" w:rsidR="00312C76" w:rsidRPr="003167FF" w:rsidRDefault="00312C76" w:rsidP="007E0BCD">
            <w:pPr>
              <w:pStyle w:val="TAL"/>
            </w:pPr>
            <w:r w:rsidRPr="003167FF">
              <w:t>Frequency</w:t>
            </w:r>
          </w:p>
        </w:tc>
        <w:tc>
          <w:tcPr>
            <w:tcW w:w="1440" w:type="dxa"/>
            <w:tcBorders>
              <w:top w:val="single" w:sz="4" w:space="0" w:color="000000"/>
              <w:left w:val="single" w:sz="4" w:space="0" w:color="000000"/>
              <w:bottom w:val="single" w:sz="4" w:space="0" w:color="000000"/>
            </w:tcBorders>
          </w:tcPr>
          <w:p w14:paraId="5174FBD9"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0FEE922C" w14:textId="77777777" w:rsidR="00312C76" w:rsidRPr="003167FF" w:rsidRDefault="00312C76" w:rsidP="007E0BCD">
            <w:pPr>
              <w:pStyle w:val="TAL"/>
            </w:pPr>
            <w:r w:rsidRPr="003167FF">
              <w:t>Identification of frequency if multi carrier support is provided</w:t>
            </w:r>
          </w:p>
        </w:tc>
      </w:tr>
      <w:tr w:rsidR="00312C76" w:rsidRPr="003167FF" w14:paraId="3C1F1BA0" w14:textId="77777777" w:rsidTr="007E0BCD">
        <w:trPr>
          <w:jc w:val="center"/>
        </w:trPr>
        <w:tc>
          <w:tcPr>
            <w:tcW w:w="2880" w:type="dxa"/>
            <w:tcBorders>
              <w:top w:val="single" w:sz="4" w:space="0" w:color="000000"/>
              <w:left w:val="single" w:sz="4" w:space="0" w:color="000000"/>
              <w:bottom w:val="single" w:sz="4" w:space="0" w:color="000000"/>
            </w:tcBorders>
          </w:tcPr>
          <w:p w14:paraId="5E8E965C" w14:textId="77777777" w:rsidR="00312C76" w:rsidRPr="003167FF" w:rsidRDefault="00312C76" w:rsidP="007E0BCD">
            <w:pPr>
              <w:pStyle w:val="TAL"/>
            </w:pPr>
            <w:r w:rsidRPr="003167FF">
              <w:t>SDP information</w:t>
            </w:r>
          </w:p>
        </w:tc>
        <w:tc>
          <w:tcPr>
            <w:tcW w:w="1440" w:type="dxa"/>
            <w:tcBorders>
              <w:top w:val="single" w:sz="4" w:space="0" w:color="000000"/>
              <w:left w:val="single" w:sz="4" w:space="0" w:color="000000"/>
              <w:bottom w:val="single" w:sz="4" w:space="0" w:color="000000"/>
            </w:tcBorders>
          </w:tcPr>
          <w:p w14:paraId="1F2B2C2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648A642" w14:textId="77777777" w:rsidR="00312C76" w:rsidRPr="003167FF" w:rsidRDefault="00312C76" w:rsidP="007E0BCD">
            <w:pPr>
              <w:pStyle w:val="TAL"/>
            </w:pPr>
            <w:r w:rsidRPr="003167FF">
              <w:t>SDP with media and application control information applicable to groups that can use this bearer (e.g. codec, protocol id, FEC information)</w:t>
            </w:r>
          </w:p>
        </w:tc>
      </w:tr>
      <w:tr w:rsidR="00312C76" w:rsidRPr="003167FF" w14:paraId="249F8E30" w14:textId="77777777" w:rsidTr="007E0BCD">
        <w:trPr>
          <w:jc w:val="center"/>
        </w:trPr>
        <w:tc>
          <w:tcPr>
            <w:tcW w:w="2880" w:type="dxa"/>
            <w:tcBorders>
              <w:top w:val="single" w:sz="4" w:space="0" w:color="000000"/>
              <w:left w:val="single" w:sz="4" w:space="0" w:color="000000"/>
              <w:bottom w:val="single" w:sz="4" w:space="0" w:color="000000"/>
            </w:tcBorders>
          </w:tcPr>
          <w:p w14:paraId="1073A750" w14:textId="77777777" w:rsidR="00312C76" w:rsidRPr="003167FF" w:rsidRDefault="00312C76" w:rsidP="007E0BCD">
            <w:pPr>
              <w:pStyle w:val="TAL"/>
            </w:pPr>
            <w:r w:rsidRPr="003167FF">
              <w:t>Monitoring state</w:t>
            </w:r>
          </w:p>
        </w:tc>
        <w:tc>
          <w:tcPr>
            <w:tcW w:w="1440" w:type="dxa"/>
            <w:tcBorders>
              <w:top w:val="single" w:sz="4" w:space="0" w:color="000000"/>
              <w:left w:val="single" w:sz="4" w:space="0" w:color="000000"/>
              <w:bottom w:val="single" w:sz="4" w:space="0" w:color="000000"/>
            </w:tcBorders>
          </w:tcPr>
          <w:p w14:paraId="3FE667E7"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052CD978" w14:textId="77777777" w:rsidR="00312C76" w:rsidRPr="003167FF" w:rsidRDefault="00312C76" w:rsidP="007E0BCD">
            <w:pPr>
              <w:pStyle w:val="TAL"/>
            </w:pPr>
            <w:r w:rsidRPr="003167FF">
              <w:t xml:space="preserve">The monitoring state is used to control if the client is actively monitoring the MBMS bearer </w:t>
            </w:r>
            <w:r w:rsidRPr="003167FF">
              <w:rPr>
                <w:lang w:eastAsia="zh-CN"/>
              </w:rPr>
              <w:t>quality</w:t>
            </w:r>
            <w:r w:rsidRPr="003167FF">
              <w:t xml:space="preserve"> or not.</w:t>
            </w:r>
          </w:p>
        </w:tc>
      </w:tr>
      <w:tr w:rsidR="00312C76" w:rsidRPr="003167FF" w14:paraId="6EC3F234" w14:textId="77777777" w:rsidTr="007E0BCD">
        <w:trPr>
          <w:jc w:val="center"/>
        </w:trPr>
        <w:tc>
          <w:tcPr>
            <w:tcW w:w="2880" w:type="dxa"/>
            <w:tcBorders>
              <w:top w:val="single" w:sz="4" w:space="0" w:color="000000"/>
              <w:left w:val="single" w:sz="4" w:space="0" w:color="000000"/>
              <w:bottom w:val="single" w:sz="4" w:space="0" w:color="000000"/>
            </w:tcBorders>
          </w:tcPr>
          <w:p w14:paraId="181E86C1" w14:textId="77777777" w:rsidR="00312C76" w:rsidRPr="003167FF" w:rsidRDefault="00312C76" w:rsidP="007E0BCD">
            <w:pPr>
              <w:pStyle w:val="TAL"/>
            </w:pPr>
            <w:r w:rsidRPr="003167FF">
              <w:t>Announcement acknowledgment</w:t>
            </w:r>
          </w:p>
        </w:tc>
        <w:tc>
          <w:tcPr>
            <w:tcW w:w="1440" w:type="dxa"/>
            <w:tcBorders>
              <w:top w:val="single" w:sz="4" w:space="0" w:color="000000"/>
              <w:left w:val="single" w:sz="4" w:space="0" w:color="000000"/>
              <w:bottom w:val="single" w:sz="4" w:space="0" w:color="000000"/>
            </w:tcBorders>
          </w:tcPr>
          <w:p w14:paraId="6624603F"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C8D2B54" w14:textId="77777777" w:rsidR="00312C76" w:rsidRPr="003167FF" w:rsidRDefault="00312C76" w:rsidP="007E0BCD">
            <w:pPr>
              <w:pStyle w:val="TAL"/>
            </w:pPr>
            <w:r w:rsidRPr="003167FF">
              <w:t>Indicate if the NRM server requires an acknowledgement of the MBMS bearer announcement.</w:t>
            </w:r>
          </w:p>
        </w:tc>
      </w:tr>
      <w:tr w:rsidR="00312C76" w:rsidRPr="003167FF" w14:paraId="6D547C36" w14:textId="77777777" w:rsidTr="007E0BCD">
        <w:trPr>
          <w:jc w:val="center"/>
        </w:trPr>
        <w:tc>
          <w:tcPr>
            <w:tcW w:w="2880" w:type="dxa"/>
            <w:tcBorders>
              <w:top w:val="single" w:sz="4" w:space="0" w:color="000000"/>
              <w:left w:val="single" w:sz="4" w:space="0" w:color="000000"/>
              <w:bottom w:val="single" w:sz="4" w:space="0" w:color="000000"/>
            </w:tcBorders>
          </w:tcPr>
          <w:p w14:paraId="6E2FBA09" w14:textId="77777777" w:rsidR="00312C76" w:rsidRPr="003167FF" w:rsidRDefault="00312C76" w:rsidP="007E0BCD">
            <w:pPr>
              <w:pStyle w:val="TAL"/>
            </w:pPr>
            <w:r w:rsidRPr="003167FF">
              <w:t xml:space="preserve">Unicast status </w:t>
            </w:r>
          </w:p>
        </w:tc>
        <w:tc>
          <w:tcPr>
            <w:tcW w:w="1440" w:type="dxa"/>
            <w:tcBorders>
              <w:top w:val="single" w:sz="4" w:space="0" w:color="000000"/>
              <w:left w:val="single" w:sz="4" w:space="0" w:color="000000"/>
              <w:bottom w:val="single" w:sz="4" w:space="0" w:color="000000"/>
            </w:tcBorders>
          </w:tcPr>
          <w:p w14:paraId="3800E2EE"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50EA173" w14:textId="77777777" w:rsidR="00312C76" w:rsidRPr="003167FF" w:rsidRDefault="00312C76" w:rsidP="007E0BCD">
            <w:pPr>
              <w:pStyle w:val="TAL"/>
            </w:pPr>
            <w:r w:rsidRPr="003167FF">
              <w:t>An indication that the listening status of the unicast bearer is requested.</w:t>
            </w:r>
          </w:p>
        </w:tc>
      </w:tr>
      <w:tr w:rsidR="00312C76" w:rsidRPr="003167FF" w14:paraId="0C887241" w14:textId="77777777" w:rsidTr="007E0BCD">
        <w:trPr>
          <w:jc w:val="center"/>
        </w:trPr>
        <w:tc>
          <w:tcPr>
            <w:tcW w:w="2880" w:type="dxa"/>
            <w:tcBorders>
              <w:top w:val="single" w:sz="4" w:space="0" w:color="000000"/>
              <w:left w:val="single" w:sz="4" w:space="0" w:color="000000"/>
              <w:bottom w:val="single" w:sz="4" w:space="0" w:color="000000"/>
            </w:tcBorders>
          </w:tcPr>
          <w:p w14:paraId="5D2E0FBD" w14:textId="77777777" w:rsidR="00312C76" w:rsidRPr="003167FF" w:rsidRDefault="00312C76" w:rsidP="007E0BCD">
            <w:pPr>
              <w:pStyle w:val="TAL"/>
            </w:pPr>
            <w:r w:rsidRPr="003167FF">
              <w:t>ROHC information</w:t>
            </w:r>
          </w:p>
        </w:tc>
        <w:tc>
          <w:tcPr>
            <w:tcW w:w="1440" w:type="dxa"/>
            <w:tcBorders>
              <w:top w:val="single" w:sz="4" w:space="0" w:color="000000"/>
              <w:left w:val="single" w:sz="4" w:space="0" w:color="000000"/>
              <w:bottom w:val="single" w:sz="4" w:space="0" w:color="000000"/>
            </w:tcBorders>
          </w:tcPr>
          <w:p w14:paraId="4B1EA3B2"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717ABBED" w14:textId="77777777" w:rsidR="00312C76" w:rsidRPr="003167FF" w:rsidRDefault="00312C76" w:rsidP="007E0BCD">
            <w:pPr>
              <w:pStyle w:val="TAL"/>
            </w:pPr>
            <w:r w:rsidRPr="003167FF">
              <w:t>Indicate the usage of ROHC and provide the parameters of the ROHC channel to signal to the ROHC decoder.</w:t>
            </w:r>
          </w:p>
        </w:tc>
      </w:tr>
      <w:tr w:rsidR="00312C76" w:rsidRPr="003167FF" w14:paraId="69B302BB"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993E487" w14:textId="77777777" w:rsidR="00312C76" w:rsidRPr="003167FF" w:rsidRDefault="00312C76" w:rsidP="007E0BCD">
            <w:pPr>
              <w:pStyle w:val="TAN"/>
            </w:pPr>
            <w:r w:rsidRPr="003167FF">
              <w:t>NOTE:</w:t>
            </w:r>
            <w:r w:rsidRPr="003167FF">
              <w:tab/>
              <w:t>When MBMS bearer announcement is done on a MBMS bearer all attributes above are optional except the TMGI.</w:t>
            </w:r>
          </w:p>
        </w:tc>
      </w:tr>
    </w:tbl>
    <w:p w14:paraId="137CAB29" w14:textId="77777777" w:rsidR="00312C76" w:rsidRPr="003167FF" w:rsidRDefault="00312C76" w:rsidP="00312C76"/>
    <w:p w14:paraId="30BEF499" w14:textId="77777777" w:rsidR="00312C76" w:rsidRPr="003167FF" w:rsidRDefault="00312C76" w:rsidP="00312C76">
      <w:pPr>
        <w:pStyle w:val="Heading4"/>
        <w:rPr>
          <w:lang w:eastAsia="zh-CN"/>
        </w:rPr>
      </w:pPr>
      <w:bookmarkStart w:id="1385" w:name="_Toc446053062"/>
      <w:bookmarkStart w:id="1386" w:name="_Toc460616187"/>
      <w:bookmarkStart w:id="1387" w:name="_Toc460617048"/>
      <w:bookmarkStart w:id="1388" w:name="_Toc465162674"/>
      <w:bookmarkStart w:id="1389" w:name="_Toc468105467"/>
      <w:bookmarkStart w:id="1390" w:name="_Toc468110562"/>
      <w:bookmarkStart w:id="1391" w:name="_Toc4491446"/>
      <w:bookmarkStart w:id="1392" w:name="_Toc155355832"/>
      <w:r w:rsidRPr="003167FF">
        <w:t>14.3.2.4</w:t>
      </w:r>
      <w:r w:rsidRPr="003167FF">
        <w:tab/>
      </w:r>
      <w:bookmarkEnd w:id="1385"/>
      <w:r w:rsidRPr="003167FF">
        <w:t>MBMS listening status report</w:t>
      </w:r>
      <w:bookmarkEnd w:id="1386"/>
      <w:bookmarkEnd w:id="1387"/>
      <w:bookmarkEnd w:id="1388"/>
      <w:bookmarkEnd w:id="1389"/>
      <w:bookmarkEnd w:id="1390"/>
      <w:bookmarkEnd w:id="1391"/>
      <w:bookmarkEnd w:id="1392"/>
    </w:p>
    <w:p w14:paraId="28BA6DF8" w14:textId="77777777" w:rsidR="00312C76" w:rsidRPr="003167FF" w:rsidRDefault="00312C76" w:rsidP="00312C76">
      <w:r w:rsidRPr="003167FF">
        <w:t>Table 14.3.2.4</w:t>
      </w:r>
      <w:r w:rsidRPr="003167FF">
        <w:rPr>
          <w:lang w:eastAsia="zh-CN"/>
        </w:rPr>
        <w:t>-1</w:t>
      </w:r>
      <w:r w:rsidRPr="003167FF">
        <w:t xml:space="preserve"> describes the information flow </w:t>
      </w:r>
      <w:r w:rsidRPr="003167FF">
        <w:rPr>
          <w:lang w:eastAsia="zh-CN"/>
        </w:rPr>
        <w:t xml:space="preserve">for the </w:t>
      </w:r>
      <w:r w:rsidRPr="003167FF">
        <w:t>MBMS listening status report</w:t>
      </w:r>
      <w:r w:rsidRPr="003167FF">
        <w:rPr>
          <w:lang w:eastAsia="zh-CN"/>
        </w:rPr>
        <w:t xml:space="preserve"> from NRM client to NRM server. </w:t>
      </w:r>
    </w:p>
    <w:p w14:paraId="13199B83" w14:textId="77777777" w:rsidR="00312C76" w:rsidRPr="003167FF" w:rsidRDefault="00312C76" w:rsidP="00312C76">
      <w:pPr>
        <w:pStyle w:val="TH"/>
      </w:pPr>
      <w:r w:rsidRPr="003167FF">
        <w:t>Table 14.3.2.4-1: MBMS listening status report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05D19AD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586FB0F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4FE45B9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069B106B" w14:textId="77777777" w:rsidR="00312C76" w:rsidRPr="003167FF" w:rsidRDefault="00312C76" w:rsidP="007E0BCD">
            <w:pPr>
              <w:pStyle w:val="TAH"/>
            </w:pPr>
            <w:r w:rsidRPr="003167FF">
              <w:t>Description</w:t>
            </w:r>
          </w:p>
        </w:tc>
      </w:tr>
      <w:tr w:rsidR="00312C76" w:rsidRPr="003167FF" w14:paraId="3EC21093"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552CCB0B" w14:textId="77777777" w:rsidR="00312C76" w:rsidRPr="003167FF" w:rsidRDefault="00312C76" w:rsidP="007E0BCD">
            <w:pPr>
              <w:pStyle w:val="TAL"/>
            </w:pPr>
            <w:r w:rsidRPr="003167FF">
              <w:t>VAL user ID or VAL UE ID</w:t>
            </w:r>
          </w:p>
        </w:tc>
        <w:tc>
          <w:tcPr>
            <w:tcW w:w="1440" w:type="dxa"/>
            <w:tcBorders>
              <w:top w:val="single" w:sz="4" w:space="0" w:color="000000"/>
              <w:left w:val="single" w:sz="4" w:space="0" w:color="000000"/>
              <w:bottom w:val="single" w:sz="4" w:space="0" w:color="000000"/>
              <w:right w:val="nil"/>
            </w:tcBorders>
            <w:hideMark/>
          </w:tcPr>
          <w:p w14:paraId="327648A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7ECDF878" w14:textId="77777777" w:rsidR="00312C76" w:rsidRPr="003167FF" w:rsidRDefault="00312C76" w:rsidP="007E0BCD">
            <w:pPr>
              <w:pStyle w:val="TAL"/>
            </w:pPr>
            <w:r w:rsidRPr="003167FF">
              <w:rPr>
                <w:lang w:eastAsia="zh-CN"/>
              </w:rPr>
              <w:t>The identity of the</w:t>
            </w:r>
            <w:r w:rsidRPr="003167FF">
              <w:t xml:space="preserve"> VAL user or VAL UE who wants to report the MBMS listening status.</w:t>
            </w:r>
          </w:p>
        </w:tc>
      </w:tr>
      <w:tr w:rsidR="00312C76" w:rsidRPr="003167FF" w14:paraId="55395F6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3602B058" w14:textId="77777777" w:rsidR="00312C76" w:rsidRPr="003167FF" w:rsidRDefault="00312C76" w:rsidP="007E0BCD">
            <w:pPr>
              <w:pStyle w:val="TAL"/>
              <w:tabs>
                <w:tab w:val="center" w:pos="1332"/>
              </w:tabs>
              <w:rPr>
                <w:lang w:eastAsia="zh-CN"/>
              </w:rPr>
            </w:pPr>
            <w:r w:rsidRPr="003167FF">
              <w:rPr>
                <w:lang w:eastAsia="zh-CN"/>
              </w:rPr>
              <w:t>TMGI(s)</w:t>
            </w:r>
          </w:p>
        </w:tc>
        <w:tc>
          <w:tcPr>
            <w:tcW w:w="1440" w:type="dxa"/>
            <w:tcBorders>
              <w:top w:val="single" w:sz="4" w:space="0" w:color="000000"/>
              <w:left w:val="single" w:sz="4" w:space="0" w:color="000000"/>
              <w:bottom w:val="single" w:sz="4" w:space="0" w:color="000000"/>
              <w:right w:val="nil"/>
            </w:tcBorders>
            <w:hideMark/>
          </w:tcPr>
          <w:p w14:paraId="2033EAC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2C185DF" w14:textId="77777777" w:rsidR="00312C76" w:rsidRPr="003167FF" w:rsidRDefault="00312C76" w:rsidP="007E0BCD">
            <w:pPr>
              <w:pStyle w:val="TAL"/>
            </w:pPr>
            <w:r w:rsidRPr="003167FF">
              <w:t>TMGI(s) information.</w:t>
            </w:r>
          </w:p>
        </w:tc>
      </w:tr>
      <w:tr w:rsidR="00312C76" w:rsidRPr="003167FF" w14:paraId="638FBAD9" w14:textId="77777777" w:rsidTr="007E0BCD">
        <w:trPr>
          <w:jc w:val="center"/>
        </w:trPr>
        <w:tc>
          <w:tcPr>
            <w:tcW w:w="2880" w:type="dxa"/>
            <w:tcBorders>
              <w:top w:val="single" w:sz="4" w:space="0" w:color="000000"/>
              <w:left w:val="single" w:sz="4" w:space="0" w:color="000000"/>
              <w:bottom w:val="single" w:sz="4" w:space="0" w:color="000000"/>
              <w:right w:val="nil"/>
            </w:tcBorders>
          </w:tcPr>
          <w:p w14:paraId="150CDBE4" w14:textId="77777777" w:rsidR="00312C76" w:rsidRPr="003167FF" w:rsidRDefault="00312C76" w:rsidP="007E0BCD">
            <w:pPr>
              <w:pStyle w:val="TAL"/>
              <w:tabs>
                <w:tab w:val="center" w:pos="1332"/>
              </w:tabs>
              <w:rPr>
                <w:lang w:eastAsia="zh-CN"/>
              </w:rPr>
            </w:pPr>
            <w:r w:rsidRPr="003167FF">
              <w:t>MBMS listening status(s)</w:t>
            </w:r>
          </w:p>
        </w:tc>
        <w:tc>
          <w:tcPr>
            <w:tcW w:w="1440" w:type="dxa"/>
            <w:tcBorders>
              <w:top w:val="single" w:sz="4" w:space="0" w:color="000000"/>
              <w:left w:val="single" w:sz="4" w:space="0" w:color="000000"/>
              <w:bottom w:val="single" w:sz="4" w:space="0" w:color="000000"/>
              <w:right w:val="nil"/>
            </w:tcBorders>
          </w:tcPr>
          <w:p w14:paraId="295C8788"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DC82DBE" w14:textId="77777777" w:rsidR="00312C76" w:rsidRPr="003167FF" w:rsidRDefault="00312C76" w:rsidP="007E0BCD">
            <w:pPr>
              <w:pStyle w:val="TAL"/>
              <w:rPr>
                <w:lang w:eastAsia="zh-CN"/>
              </w:rPr>
            </w:pPr>
            <w:r w:rsidRPr="003167FF">
              <w:rPr>
                <w:lang w:eastAsia="zh-CN"/>
              </w:rPr>
              <w:t xml:space="preserve">The MBMS </w:t>
            </w:r>
            <w:r w:rsidRPr="003167FF">
              <w:rPr>
                <w:rFonts w:eastAsia="Malgun Gothic"/>
                <w:lang w:eastAsia="ko-KR"/>
              </w:rPr>
              <w:t>listening status per TMGI.</w:t>
            </w:r>
          </w:p>
        </w:tc>
      </w:tr>
      <w:tr w:rsidR="00312C76" w:rsidRPr="003167FF" w14:paraId="068DCAED" w14:textId="77777777" w:rsidTr="007E0BCD">
        <w:trPr>
          <w:jc w:val="center"/>
        </w:trPr>
        <w:tc>
          <w:tcPr>
            <w:tcW w:w="2880" w:type="dxa"/>
            <w:tcBorders>
              <w:top w:val="single" w:sz="4" w:space="0" w:color="000000"/>
              <w:left w:val="single" w:sz="4" w:space="0" w:color="000000"/>
              <w:bottom w:val="single" w:sz="4" w:space="0" w:color="000000"/>
              <w:right w:val="nil"/>
            </w:tcBorders>
          </w:tcPr>
          <w:p w14:paraId="1BFFF518" w14:textId="77777777" w:rsidR="00312C76" w:rsidRPr="003167FF" w:rsidRDefault="00312C76" w:rsidP="007E0BCD">
            <w:pPr>
              <w:pStyle w:val="TAL"/>
              <w:tabs>
                <w:tab w:val="center" w:pos="1332"/>
              </w:tabs>
            </w:pPr>
            <w:r w:rsidRPr="003167FF">
              <w:t>MBMS reception quality level</w:t>
            </w:r>
          </w:p>
        </w:tc>
        <w:tc>
          <w:tcPr>
            <w:tcW w:w="1440" w:type="dxa"/>
            <w:tcBorders>
              <w:top w:val="single" w:sz="4" w:space="0" w:color="000000"/>
              <w:left w:val="single" w:sz="4" w:space="0" w:color="000000"/>
              <w:bottom w:val="single" w:sz="4" w:space="0" w:color="000000"/>
              <w:right w:val="nil"/>
            </w:tcBorders>
          </w:tcPr>
          <w:p w14:paraId="456A6087"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1D05E779" w14:textId="77777777" w:rsidR="00312C76" w:rsidRPr="003167FF" w:rsidRDefault="00312C76" w:rsidP="007E0BCD">
            <w:pPr>
              <w:pStyle w:val="TAL"/>
              <w:rPr>
                <w:lang w:eastAsia="zh-CN"/>
              </w:rPr>
            </w:pPr>
            <w:r w:rsidRPr="003167FF">
              <w:rPr>
                <w:lang w:eastAsia="zh-CN"/>
              </w:rPr>
              <w:t>The reception quality level per TMGI (see NOTE)</w:t>
            </w:r>
          </w:p>
        </w:tc>
      </w:tr>
      <w:tr w:rsidR="00312C76" w:rsidRPr="003167FF" w14:paraId="4FD0D9FA" w14:textId="77777777" w:rsidTr="007E0BCD">
        <w:trPr>
          <w:jc w:val="center"/>
        </w:trPr>
        <w:tc>
          <w:tcPr>
            <w:tcW w:w="2880" w:type="dxa"/>
            <w:tcBorders>
              <w:top w:val="single" w:sz="4" w:space="0" w:color="000000"/>
              <w:left w:val="single" w:sz="4" w:space="0" w:color="000000"/>
              <w:bottom w:val="single" w:sz="4" w:space="0" w:color="000000"/>
              <w:right w:val="nil"/>
            </w:tcBorders>
          </w:tcPr>
          <w:p w14:paraId="08AEA1E5" w14:textId="77777777" w:rsidR="00312C76" w:rsidRPr="003167FF" w:rsidRDefault="00312C76" w:rsidP="007E0BCD">
            <w:pPr>
              <w:pStyle w:val="TAL"/>
              <w:tabs>
                <w:tab w:val="center" w:pos="1332"/>
              </w:tabs>
            </w:pPr>
            <w:r w:rsidRPr="003167FF">
              <w:t>Unicast listening status</w:t>
            </w:r>
          </w:p>
        </w:tc>
        <w:tc>
          <w:tcPr>
            <w:tcW w:w="1440" w:type="dxa"/>
            <w:tcBorders>
              <w:top w:val="single" w:sz="4" w:space="0" w:color="000000"/>
              <w:left w:val="single" w:sz="4" w:space="0" w:color="000000"/>
              <w:bottom w:val="single" w:sz="4" w:space="0" w:color="000000"/>
              <w:right w:val="nil"/>
            </w:tcBorders>
          </w:tcPr>
          <w:p w14:paraId="2E857FB8"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52819228" w14:textId="77777777" w:rsidR="00312C76" w:rsidRPr="003167FF" w:rsidRDefault="00312C76" w:rsidP="007E0BCD">
            <w:pPr>
              <w:pStyle w:val="TAL"/>
              <w:rPr>
                <w:lang w:eastAsia="zh-CN"/>
              </w:rPr>
            </w:pPr>
            <w:r w:rsidRPr="003167FF">
              <w:rPr>
                <w:lang w:eastAsia="zh-CN"/>
              </w:rPr>
              <w:t>The unicast listening status.</w:t>
            </w:r>
          </w:p>
        </w:tc>
      </w:tr>
      <w:tr w:rsidR="00312C76" w:rsidRPr="003167FF" w14:paraId="390918B6"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A4736AC" w14:textId="77777777" w:rsidR="00312C76" w:rsidRPr="003167FF" w:rsidRDefault="00312C76" w:rsidP="007E0BCD">
            <w:pPr>
              <w:pStyle w:val="TAN"/>
              <w:rPr>
                <w:lang w:eastAsia="zh-CN"/>
              </w:rPr>
            </w:pPr>
            <w:r w:rsidRPr="003167FF">
              <w:rPr>
                <w:lang w:eastAsia="zh-CN"/>
              </w:rPr>
              <w:t>NOTE:</w:t>
            </w:r>
            <w:r w:rsidRPr="003167FF">
              <w:rPr>
                <w:lang w:eastAsia="zh-CN"/>
              </w:rPr>
              <w:tab/>
              <w:t>The set of quality levels helps service continuity in MBMS scenarios. A reception quality level may help to make an efficient switching decision to another bearer. How these levels are used is implementation specific.</w:t>
            </w:r>
          </w:p>
        </w:tc>
      </w:tr>
    </w:tbl>
    <w:p w14:paraId="2D05C8BF" w14:textId="77777777" w:rsidR="00312C76" w:rsidRPr="003167FF" w:rsidRDefault="00312C76" w:rsidP="00312C76">
      <w:pPr>
        <w:rPr>
          <w:lang w:eastAsia="zh-CN"/>
        </w:rPr>
      </w:pPr>
    </w:p>
    <w:p w14:paraId="51F31DEE" w14:textId="77777777" w:rsidR="00312C76" w:rsidRPr="003167FF" w:rsidRDefault="00312C76" w:rsidP="00312C76">
      <w:pPr>
        <w:pStyle w:val="Heading4"/>
      </w:pPr>
      <w:bookmarkStart w:id="1393" w:name="_Toc468105468"/>
      <w:bookmarkStart w:id="1394" w:name="_Toc468110563"/>
      <w:bookmarkStart w:id="1395" w:name="_Toc4491447"/>
      <w:bookmarkStart w:id="1396" w:name="_Toc155355833"/>
      <w:r w:rsidRPr="003167FF">
        <w:t>14.3.2.5</w:t>
      </w:r>
      <w:r w:rsidRPr="003167FF">
        <w:tab/>
        <w:t>MBMS suspension reporting instruction</w:t>
      </w:r>
      <w:bookmarkEnd w:id="1380"/>
      <w:bookmarkEnd w:id="1381"/>
      <w:bookmarkEnd w:id="1382"/>
      <w:bookmarkEnd w:id="1383"/>
      <w:bookmarkEnd w:id="1393"/>
      <w:bookmarkEnd w:id="1394"/>
      <w:bookmarkEnd w:id="1395"/>
      <w:bookmarkEnd w:id="1396"/>
    </w:p>
    <w:p w14:paraId="76D0056E" w14:textId="77777777" w:rsidR="00312C76" w:rsidRPr="003167FF" w:rsidRDefault="00312C76" w:rsidP="00312C76">
      <w:r w:rsidRPr="003167FF">
        <w:t>Table 14.3.2.5</w:t>
      </w:r>
      <w:r w:rsidRPr="003167FF">
        <w:rPr>
          <w:lang w:eastAsia="zh-CN"/>
        </w:rPr>
        <w:t>-1</w:t>
      </w:r>
      <w:r w:rsidRPr="003167FF">
        <w:t xml:space="preserve"> describes the information flow </w:t>
      </w:r>
      <w:r w:rsidRPr="003167FF">
        <w:rPr>
          <w:lang w:eastAsia="zh-CN"/>
        </w:rPr>
        <w:t xml:space="preserve">for the </w:t>
      </w:r>
      <w:r w:rsidRPr="003167FF">
        <w:t>MBMS suspension reporting instruction</w:t>
      </w:r>
      <w:r w:rsidRPr="003167FF">
        <w:rPr>
          <w:lang w:eastAsia="zh-CN"/>
        </w:rPr>
        <w:t xml:space="preserve"> from NRM server to NRM client in a unicast bearer for MBMS suspension reporting</w:t>
      </w:r>
      <w:r w:rsidRPr="003167FF">
        <w:t>.</w:t>
      </w:r>
    </w:p>
    <w:p w14:paraId="256D423A" w14:textId="77777777" w:rsidR="00312C76" w:rsidRPr="003167FF" w:rsidRDefault="00312C76" w:rsidP="00312C76">
      <w:pPr>
        <w:pStyle w:val="TH"/>
      </w:pPr>
      <w:r w:rsidRPr="003167FF">
        <w:t>Table 14.3.2.5-1: MBMS suspension reporting instruction (unicast)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0E6DB065"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6B9268E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ACEA0A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13F739B6" w14:textId="77777777" w:rsidR="00312C76" w:rsidRPr="003167FF" w:rsidRDefault="00312C76" w:rsidP="007E0BCD">
            <w:pPr>
              <w:pStyle w:val="TAH"/>
            </w:pPr>
            <w:r w:rsidRPr="003167FF">
              <w:t>Description</w:t>
            </w:r>
          </w:p>
        </w:tc>
      </w:tr>
      <w:tr w:rsidR="00312C76" w:rsidRPr="003167FF" w14:paraId="073331A7" w14:textId="77777777" w:rsidTr="007E0BCD">
        <w:trPr>
          <w:jc w:val="center"/>
        </w:trPr>
        <w:tc>
          <w:tcPr>
            <w:tcW w:w="2880" w:type="dxa"/>
            <w:tcBorders>
              <w:top w:val="single" w:sz="4" w:space="0" w:color="000000"/>
              <w:left w:val="single" w:sz="4" w:space="0" w:color="000000"/>
              <w:bottom w:val="single" w:sz="4" w:space="0" w:color="000000"/>
              <w:right w:val="nil"/>
            </w:tcBorders>
          </w:tcPr>
          <w:p w14:paraId="2114CBCA" w14:textId="77777777" w:rsidR="00312C76" w:rsidRPr="003167FF" w:rsidRDefault="00312C76" w:rsidP="007E0BCD">
            <w:pPr>
              <w:pStyle w:val="TAL"/>
            </w:pPr>
            <w:r w:rsidRPr="003167FF">
              <w:rPr>
                <w:lang w:eastAsia="zh-CN"/>
              </w:rPr>
              <w:t>VAL user ID or VAL UE ID</w:t>
            </w:r>
          </w:p>
        </w:tc>
        <w:tc>
          <w:tcPr>
            <w:tcW w:w="1440" w:type="dxa"/>
            <w:tcBorders>
              <w:top w:val="single" w:sz="4" w:space="0" w:color="000000"/>
              <w:left w:val="single" w:sz="4" w:space="0" w:color="000000"/>
              <w:bottom w:val="single" w:sz="4" w:space="0" w:color="000000"/>
              <w:right w:val="nil"/>
            </w:tcBorders>
          </w:tcPr>
          <w:p w14:paraId="35DAC79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2527E970" w14:textId="77777777" w:rsidR="00312C76" w:rsidRPr="003167FF" w:rsidRDefault="00312C76" w:rsidP="007E0BCD">
            <w:pPr>
              <w:pStyle w:val="TAL"/>
              <w:rPr>
                <w:lang w:eastAsia="zh-CN"/>
              </w:rPr>
            </w:pPr>
            <w:r w:rsidRPr="003167FF">
              <w:t>The identity of the VAL user or VAL UE.</w:t>
            </w:r>
          </w:p>
        </w:tc>
      </w:tr>
      <w:tr w:rsidR="00312C76" w:rsidRPr="003167FF" w14:paraId="6FE35D2A"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52047D7A" w14:textId="77777777" w:rsidR="00312C76" w:rsidRPr="003167FF" w:rsidRDefault="00312C76" w:rsidP="007E0BCD">
            <w:pPr>
              <w:pStyle w:val="TAL"/>
            </w:pPr>
            <w:r w:rsidRPr="003167FF">
              <w:t>Suspension reporting</w:t>
            </w:r>
          </w:p>
        </w:tc>
        <w:tc>
          <w:tcPr>
            <w:tcW w:w="1440" w:type="dxa"/>
            <w:tcBorders>
              <w:top w:val="single" w:sz="4" w:space="0" w:color="000000"/>
              <w:left w:val="single" w:sz="4" w:space="0" w:color="000000"/>
              <w:bottom w:val="single" w:sz="4" w:space="0" w:color="000000"/>
              <w:right w:val="nil"/>
            </w:tcBorders>
            <w:hideMark/>
          </w:tcPr>
          <w:p w14:paraId="114E98C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F489E08" w14:textId="77777777" w:rsidR="00312C76" w:rsidRPr="003167FF" w:rsidRDefault="00312C76" w:rsidP="007E0BCD">
            <w:pPr>
              <w:pStyle w:val="TAL"/>
            </w:pPr>
            <w:r w:rsidRPr="003167FF">
              <w:rPr>
                <w:lang w:eastAsia="zh-CN"/>
              </w:rPr>
              <w:t>Enables or disable the suspension reporting for a specific NRM client</w:t>
            </w:r>
          </w:p>
        </w:tc>
      </w:tr>
    </w:tbl>
    <w:p w14:paraId="007A004F" w14:textId="77777777" w:rsidR="00312C76" w:rsidRPr="003167FF" w:rsidRDefault="00312C76" w:rsidP="00312C76"/>
    <w:p w14:paraId="636A877A" w14:textId="77777777" w:rsidR="00312C76" w:rsidRPr="003167FF" w:rsidRDefault="00312C76" w:rsidP="00312C76">
      <w:r w:rsidRPr="003167FF">
        <w:t>Table 14.3.2.5</w:t>
      </w:r>
      <w:r w:rsidRPr="003167FF">
        <w:rPr>
          <w:lang w:eastAsia="zh-CN"/>
        </w:rPr>
        <w:t>-2</w:t>
      </w:r>
      <w:r w:rsidRPr="003167FF">
        <w:t xml:space="preserve"> describes the information flow </w:t>
      </w:r>
      <w:r w:rsidRPr="003167FF">
        <w:rPr>
          <w:lang w:eastAsia="zh-CN"/>
        </w:rPr>
        <w:t xml:space="preserve">for the </w:t>
      </w:r>
      <w:r w:rsidRPr="003167FF">
        <w:t>MBMS suspension reporting instruction</w:t>
      </w:r>
      <w:r w:rsidRPr="003167FF">
        <w:rPr>
          <w:lang w:eastAsia="zh-CN"/>
        </w:rPr>
        <w:t xml:space="preserve"> from NRM server to NRM client in a multicast bearer for MBMS suspension reporting</w:t>
      </w:r>
      <w:r w:rsidRPr="003167FF">
        <w:t>.</w:t>
      </w:r>
    </w:p>
    <w:p w14:paraId="08DC36AE" w14:textId="77777777" w:rsidR="00312C76" w:rsidRPr="003167FF" w:rsidRDefault="00312C76" w:rsidP="00312C76">
      <w:pPr>
        <w:pStyle w:val="TH"/>
      </w:pPr>
      <w:r w:rsidRPr="003167FF">
        <w:lastRenderedPageBreak/>
        <w:t>Table 14.3.2.5-2: MBMS suspension reporting instruction (multicast)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46478A0D"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032A6A9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0D489B65"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357E386D" w14:textId="77777777" w:rsidR="00312C76" w:rsidRPr="003167FF" w:rsidRDefault="00312C76" w:rsidP="007E0BCD">
            <w:pPr>
              <w:pStyle w:val="TAH"/>
            </w:pPr>
            <w:r w:rsidRPr="003167FF">
              <w:t>Description</w:t>
            </w:r>
          </w:p>
        </w:tc>
      </w:tr>
      <w:tr w:rsidR="00312C76" w:rsidRPr="003167FF" w14:paraId="0424AA0F"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4187E4D2" w14:textId="77777777" w:rsidR="00312C76" w:rsidRPr="003167FF" w:rsidRDefault="00312C76" w:rsidP="007E0BCD">
            <w:pPr>
              <w:pStyle w:val="TAL"/>
              <w:tabs>
                <w:tab w:val="center" w:pos="1332"/>
              </w:tabs>
              <w:rPr>
                <w:lang w:eastAsia="zh-CN"/>
              </w:rPr>
            </w:pPr>
            <w:r w:rsidRPr="003167FF">
              <w:rPr>
                <w:lang w:eastAsia="zh-CN"/>
              </w:rPr>
              <w:t>Suspension reporting client subset</w:t>
            </w:r>
          </w:p>
        </w:tc>
        <w:tc>
          <w:tcPr>
            <w:tcW w:w="1440" w:type="dxa"/>
            <w:tcBorders>
              <w:top w:val="single" w:sz="4" w:space="0" w:color="000000"/>
              <w:left w:val="single" w:sz="4" w:space="0" w:color="000000"/>
              <w:bottom w:val="single" w:sz="4" w:space="0" w:color="000000"/>
              <w:right w:val="nil"/>
            </w:tcBorders>
            <w:hideMark/>
          </w:tcPr>
          <w:p w14:paraId="15622CC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725D6626" w14:textId="77777777" w:rsidR="00312C76" w:rsidRPr="003167FF" w:rsidRDefault="00312C76" w:rsidP="007E0BCD">
            <w:pPr>
              <w:pStyle w:val="TAL"/>
            </w:pPr>
            <w:r w:rsidRPr="003167FF">
              <w:t>Contains a uniquely defined subset of NRM clients that shall report MBMS suspension</w:t>
            </w:r>
          </w:p>
        </w:tc>
      </w:tr>
    </w:tbl>
    <w:p w14:paraId="0D9CA472" w14:textId="77777777" w:rsidR="00312C76" w:rsidRPr="003167FF" w:rsidRDefault="00312C76" w:rsidP="00312C76"/>
    <w:p w14:paraId="4D5D5638" w14:textId="77777777" w:rsidR="00312C76" w:rsidRPr="003167FF" w:rsidRDefault="00312C76" w:rsidP="00312C76">
      <w:pPr>
        <w:pStyle w:val="Heading4"/>
      </w:pPr>
      <w:bookmarkStart w:id="1397" w:name="_Toc155355834"/>
      <w:r w:rsidRPr="003167FF">
        <w:t>14.3.2.6</w:t>
      </w:r>
      <w:r w:rsidRPr="003167FF">
        <w:tab/>
        <w:t>Resource request</w:t>
      </w:r>
      <w:bookmarkEnd w:id="1397"/>
    </w:p>
    <w:p w14:paraId="10C19403" w14:textId="77777777" w:rsidR="00312C76" w:rsidRPr="003167FF" w:rsidRDefault="00312C76" w:rsidP="00312C76">
      <w:r w:rsidRPr="003167FF">
        <w:t>Table 14.3.2.6</w:t>
      </w:r>
      <w:r w:rsidRPr="003167FF">
        <w:rPr>
          <w:lang w:eastAsia="zh-CN"/>
        </w:rPr>
        <w:t>-1</w:t>
      </w:r>
      <w:r w:rsidRPr="003167FF">
        <w:t xml:space="preserve"> describes the information flow </w:t>
      </w:r>
      <w:r w:rsidRPr="003167FF">
        <w:rPr>
          <w:lang w:eastAsia="zh-CN"/>
        </w:rPr>
        <w:t xml:space="preserve">for the </w:t>
      </w:r>
      <w:r w:rsidRPr="003167FF">
        <w:t>resource request</w:t>
      </w:r>
      <w:r w:rsidRPr="003167FF">
        <w:rPr>
          <w:lang w:eastAsia="zh-CN"/>
        </w:rPr>
        <w:t xml:space="preserve"> from VAL server to NRM server for unicast resources</w:t>
      </w:r>
      <w:r w:rsidRPr="003167FF">
        <w:t>.</w:t>
      </w:r>
    </w:p>
    <w:p w14:paraId="6D57FF9E" w14:textId="77777777" w:rsidR="00312C76" w:rsidRPr="003167FF" w:rsidRDefault="00312C76" w:rsidP="00312C76">
      <w:pPr>
        <w:pStyle w:val="TH"/>
      </w:pPr>
      <w:r w:rsidRPr="003167FF">
        <w:t>Table 14.3.2.6-1: Resource request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2BEDF6CE"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63F64A0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7A820112"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68700147" w14:textId="77777777" w:rsidR="00312C76" w:rsidRPr="003167FF" w:rsidRDefault="00312C76" w:rsidP="007E0BCD">
            <w:pPr>
              <w:pStyle w:val="TAH"/>
            </w:pPr>
            <w:r w:rsidRPr="003167FF">
              <w:t>Description</w:t>
            </w:r>
          </w:p>
        </w:tc>
      </w:tr>
      <w:tr w:rsidR="00312C76" w:rsidRPr="003167FF" w14:paraId="41F74DB3" w14:textId="77777777" w:rsidTr="007E0BCD">
        <w:trPr>
          <w:jc w:val="center"/>
        </w:trPr>
        <w:tc>
          <w:tcPr>
            <w:tcW w:w="2880" w:type="dxa"/>
            <w:tcBorders>
              <w:top w:val="single" w:sz="4" w:space="0" w:color="000000"/>
              <w:left w:val="single" w:sz="4" w:space="0" w:color="000000"/>
              <w:bottom w:val="single" w:sz="4" w:space="0" w:color="000000"/>
              <w:right w:val="nil"/>
            </w:tcBorders>
          </w:tcPr>
          <w:p w14:paraId="632219E5" w14:textId="77777777" w:rsidR="00312C76" w:rsidRPr="003167FF" w:rsidRDefault="00312C76" w:rsidP="007E0BCD">
            <w:pPr>
              <w:pStyle w:val="TAL"/>
              <w:rPr>
                <w:lang w:eastAsia="zh-CN"/>
              </w:rPr>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2E4856F6"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83CDD02"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27DD784B" w14:textId="77777777" w:rsidTr="007E0BCD">
        <w:trPr>
          <w:jc w:val="center"/>
        </w:trPr>
        <w:tc>
          <w:tcPr>
            <w:tcW w:w="2880" w:type="dxa"/>
            <w:tcBorders>
              <w:top w:val="single" w:sz="4" w:space="0" w:color="000000"/>
              <w:left w:val="single" w:sz="4" w:space="0" w:color="000000"/>
              <w:bottom w:val="single" w:sz="4" w:space="0" w:color="000000"/>
              <w:right w:val="nil"/>
            </w:tcBorders>
          </w:tcPr>
          <w:p w14:paraId="476C99CE" w14:textId="77777777" w:rsidR="00312C76" w:rsidRPr="003167FF" w:rsidRDefault="00312C76" w:rsidP="007E0BCD">
            <w:pPr>
              <w:pStyle w:val="TAL"/>
            </w:pPr>
            <w:r w:rsidRPr="003167FF">
              <w:rPr>
                <w:lang w:eastAsia="zh-CN"/>
              </w:rPr>
              <w:t>VAL user ID or VAL UE ID</w:t>
            </w:r>
          </w:p>
        </w:tc>
        <w:tc>
          <w:tcPr>
            <w:tcW w:w="1440" w:type="dxa"/>
            <w:tcBorders>
              <w:top w:val="single" w:sz="4" w:space="0" w:color="000000"/>
              <w:left w:val="single" w:sz="4" w:space="0" w:color="000000"/>
              <w:bottom w:val="single" w:sz="4" w:space="0" w:color="000000"/>
              <w:right w:val="nil"/>
            </w:tcBorders>
          </w:tcPr>
          <w:p w14:paraId="2C553C2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CF115C8" w14:textId="77777777" w:rsidR="00312C76" w:rsidRPr="003167FF" w:rsidRDefault="00312C76" w:rsidP="007E0BCD">
            <w:pPr>
              <w:pStyle w:val="TAL"/>
              <w:rPr>
                <w:lang w:eastAsia="zh-CN"/>
              </w:rPr>
            </w:pPr>
            <w:r w:rsidRPr="003167FF">
              <w:t>The identity of the VAL user or VAL UE.</w:t>
            </w:r>
          </w:p>
        </w:tc>
      </w:tr>
      <w:tr w:rsidR="00312C76" w:rsidRPr="003167FF" w14:paraId="053069DF"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765C9887" w14:textId="77777777" w:rsidR="00312C76" w:rsidRPr="003167FF" w:rsidRDefault="00312C76" w:rsidP="007E0BCD">
            <w:pPr>
              <w:pStyle w:val="TAL"/>
            </w:pPr>
            <w:r w:rsidRPr="003167FF">
              <w:t>VAL service requirement information (see NOTE)</w:t>
            </w:r>
          </w:p>
        </w:tc>
        <w:tc>
          <w:tcPr>
            <w:tcW w:w="1440" w:type="dxa"/>
            <w:tcBorders>
              <w:top w:val="single" w:sz="4" w:space="0" w:color="000000"/>
              <w:left w:val="single" w:sz="4" w:space="0" w:color="000000"/>
              <w:bottom w:val="single" w:sz="4" w:space="0" w:color="000000"/>
              <w:right w:val="nil"/>
            </w:tcBorders>
            <w:hideMark/>
          </w:tcPr>
          <w:p w14:paraId="59547797"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hideMark/>
          </w:tcPr>
          <w:p w14:paraId="187CC223" w14:textId="77777777" w:rsidR="00312C76" w:rsidRPr="003167FF" w:rsidRDefault="00312C76" w:rsidP="007E0BCD">
            <w:pPr>
              <w:pStyle w:val="TAL"/>
            </w:pPr>
            <w:r w:rsidRPr="003167FF">
              <w:t>VAL service requirements for unicast resource (e.g. VAL service ID, Bitrate)</w:t>
            </w:r>
          </w:p>
        </w:tc>
      </w:tr>
      <w:tr w:rsidR="00312C76" w:rsidRPr="003167FF" w14:paraId="7BC1D9BC"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D5A497C" w14:textId="77777777" w:rsidR="00312C76" w:rsidRPr="003167FF" w:rsidRDefault="00312C76" w:rsidP="007E0BCD">
            <w:pPr>
              <w:pStyle w:val="TAN"/>
            </w:pPr>
            <w:r w:rsidRPr="003167FF">
              <w:t>NOTE:</w:t>
            </w:r>
            <w:r w:rsidRPr="003167FF">
              <w:tab/>
              <w:t>When this information element is not included, the NRM server considers default VAL service requirement for the unicast resources.</w:t>
            </w:r>
          </w:p>
        </w:tc>
      </w:tr>
    </w:tbl>
    <w:p w14:paraId="56CAEA45" w14:textId="77777777" w:rsidR="00312C76" w:rsidRPr="003167FF" w:rsidRDefault="00312C76" w:rsidP="00312C76"/>
    <w:p w14:paraId="418A4557" w14:textId="77777777" w:rsidR="00312C76" w:rsidRPr="003167FF" w:rsidRDefault="00312C76" w:rsidP="00312C76">
      <w:pPr>
        <w:pStyle w:val="Heading4"/>
      </w:pPr>
      <w:bookmarkStart w:id="1398" w:name="_Toc155355835"/>
      <w:r w:rsidRPr="003167FF">
        <w:t>14.3.2.7</w:t>
      </w:r>
      <w:r w:rsidRPr="003167FF">
        <w:tab/>
        <w:t>Resource response</w:t>
      </w:r>
      <w:bookmarkEnd w:id="1398"/>
    </w:p>
    <w:p w14:paraId="7092E023" w14:textId="77777777" w:rsidR="00312C76" w:rsidRPr="003167FF" w:rsidRDefault="00312C76" w:rsidP="00312C76">
      <w:r w:rsidRPr="003167FF">
        <w:t>Table 14.3.2.7</w:t>
      </w:r>
      <w:r w:rsidRPr="003167FF">
        <w:rPr>
          <w:lang w:eastAsia="zh-CN"/>
        </w:rPr>
        <w:t>-1</w:t>
      </w:r>
      <w:r w:rsidRPr="003167FF">
        <w:t xml:space="preserve"> describes the information flow </w:t>
      </w:r>
      <w:r w:rsidRPr="003167FF">
        <w:rPr>
          <w:lang w:eastAsia="zh-CN"/>
        </w:rPr>
        <w:t xml:space="preserve">for the </w:t>
      </w:r>
      <w:r w:rsidRPr="003167FF">
        <w:t>resource response</w:t>
      </w:r>
      <w:r w:rsidRPr="003167FF">
        <w:rPr>
          <w:lang w:eastAsia="zh-CN"/>
        </w:rPr>
        <w:t xml:space="preserve"> from NRM server to VAL server for unicast resources</w:t>
      </w:r>
      <w:r w:rsidRPr="003167FF">
        <w:t>.</w:t>
      </w:r>
    </w:p>
    <w:p w14:paraId="4DAD8E22" w14:textId="77777777" w:rsidR="00312C76" w:rsidRPr="003167FF" w:rsidRDefault="00312C76" w:rsidP="00312C76">
      <w:pPr>
        <w:pStyle w:val="TH"/>
      </w:pPr>
      <w:r w:rsidRPr="003167FF">
        <w:t>Table 14.3.2.6-1: Resource response</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77737719"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16328C17"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2C350AC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09EA2AAA" w14:textId="77777777" w:rsidR="00312C76" w:rsidRPr="003167FF" w:rsidRDefault="00312C76" w:rsidP="007E0BCD">
            <w:pPr>
              <w:pStyle w:val="TAH"/>
            </w:pPr>
            <w:r w:rsidRPr="003167FF">
              <w:t>Description</w:t>
            </w:r>
          </w:p>
        </w:tc>
      </w:tr>
      <w:tr w:rsidR="00312C76" w:rsidRPr="003167FF" w14:paraId="63120251" w14:textId="77777777" w:rsidTr="007E0BCD">
        <w:trPr>
          <w:jc w:val="center"/>
        </w:trPr>
        <w:tc>
          <w:tcPr>
            <w:tcW w:w="2880" w:type="dxa"/>
            <w:tcBorders>
              <w:top w:val="single" w:sz="4" w:space="0" w:color="000000"/>
              <w:left w:val="single" w:sz="4" w:space="0" w:color="000000"/>
              <w:bottom w:val="single" w:sz="4" w:space="0" w:color="000000"/>
              <w:right w:val="nil"/>
            </w:tcBorders>
          </w:tcPr>
          <w:p w14:paraId="23ACF4E4" w14:textId="77777777" w:rsidR="00312C76" w:rsidRPr="003167FF" w:rsidRDefault="00312C76" w:rsidP="007E0BCD">
            <w:pPr>
              <w:pStyle w:val="TAL"/>
            </w:pPr>
            <w:r w:rsidRPr="003167FF">
              <w:rPr>
                <w:lang w:eastAsia="zh-CN"/>
              </w:rPr>
              <w:t>Result</w:t>
            </w:r>
          </w:p>
        </w:tc>
        <w:tc>
          <w:tcPr>
            <w:tcW w:w="1440" w:type="dxa"/>
            <w:tcBorders>
              <w:top w:val="single" w:sz="4" w:space="0" w:color="000000"/>
              <w:left w:val="single" w:sz="4" w:space="0" w:color="000000"/>
              <w:bottom w:val="single" w:sz="4" w:space="0" w:color="000000"/>
              <w:right w:val="nil"/>
            </w:tcBorders>
          </w:tcPr>
          <w:p w14:paraId="3D3B9D9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33190CEF" w14:textId="77777777" w:rsidR="00312C76" w:rsidRPr="003167FF" w:rsidRDefault="00312C76" w:rsidP="007E0BCD">
            <w:pPr>
              <w:pStyle w:val="TAL"/>
              <w:rPr>
                <w:lang w:eastAsia="zh-CN"/>
              </w:rPr>
            </w:pPr>
            <w:r w:rsidRPr="003167FF">
              <w:t>The result indicates success or failure of the resource request operation.</w:t>
            </w:r>
          </w:p>
        </w:tc>
      </w:tr>
    </w:tbl>
    <w:p w14:paraId="44EFC0EE" w14:textId="77777777" w:rsidR="00312C76" w:rsidRPr="003167FF" w:rsidRDefault="00312C76" w:rsidP="00312C76"/>
    <w:p w14:paraId="3CC94CB1" w14:textId="77777777" w:rsidR="00312C76" w:rsidRPr="003167FF" w:rsidRDefault="00312C76" w:rsidP="00312C76">
      <w:pPr>
        <w:pStyle w:val="Heading4"/>
      </w:pPr>
      <w:bookmarkStart w:id="1399" w:name="_Toc155355836"/>
      <w:r w:rsidRPr="003167FF">
        <w:t>14.3.2.8</w:t>
      </w:r>
      <w:r w:rsidRPr="003167FF">
        <w:tab/>
        <w:t>Resource modification request</w:t>
      </w:r>
      <w:bookmarkEnd w:id="1399"/>
    </w:p>
    <w:p w14:paraId="1190012A" w14:textId="77777777" w:rsidR="00312C76" w:rsidRPr="003167FF" w:rsidRDefault="00312C76" w:rsidP="00312C76">
      <w:r w:rsidRPr="003167FF">
        <w:t>Table 14.3.2.8</w:t>
      </w:r>
      <w:r w:rsidRPr="003167FF">
        <w:rPr>
          <w:lang w:eastAsia="zh-CN"/>
        </w:rPr>
        <w:t>-1</w:t>
      </w:r>
      <w:r w:rsidRPr="003167FF">
        <w:t xml:space="preserve"> describes the information flow </w:t>
      </w:r>
      <w:r w:rsidRPr="003167FF">
        <w:rPr>
          <w:lang w:eastAsia="zh-CN"/>
        </w:rPr>
        <w:t xml:space="preserve">for the </w:t>
      </w:r>
      <w:r w:rsidRPr="003167FF">
        <w:t>resource modification request</w:t>
      </w:r>
      <w:r w:rsidRPr="003167FF">
        <w:rPr>
          <w:lang w:eastAsia="zh-CN"/>
        </w:rPr>
        <w:t xml:space="preserve"> from VAL server to NRM server for unicast resources</w:t>
      </w:r>
      <w:r w:rsidRPr="003167FF">
        <w:t>.</w:t>
      </w:r>
    </w:p>
    <w:p w14:paraId="5C895A15" w14:textId="77777777" w:rsidR="00312C76" w:rsidRPr="003167FF" w:rsidRDefault="00312C76" w:rsidP="00312C76">
      <w:pPr>
        <w:pStyle w:val="TH"/>
      </w:pPr>
      <w:r w:rsidRPr="003167FF">
        <w:t>Table 14.3.2.8-1: Resource modification request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540E551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1C51CFD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099E45E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17EC01D0" w14:textId="77777777" w:rsidR="00312C76" w:rsidRPr="003167FF" w:rsidRDefault="00312C76" w:rsidP="007E0BCD">
            <w:pPr>
              <w:pStyle w:val="TAH"/>
            </w:pPr>
            <w:r w:rsidRPr="003167FF">
              <w:t>Description</w:t>
            </w:r>
          </w:p>
        </w:tc>
      </w:tr>
      <w:tr w:rsidR="00312C76" w:rsidRPr="003167FF" w14:paraId="1634561C" w14:textId="77777777" w:rsidTr="007E0BCD">
        <w:trPr>
          <w:jc w:val="center"/>
        </w:trPr>
        <w:tc>
          <w:tcPr>
            <w:tcW w:w="2880" w:type="dxa"/>
            <w:tcBorders>
              <w:top w:val="single" w:sz="4" w:space="0" w:color="000000"/>
              <w:left w:val="single" w:sz="4" w:space="0" w:color="000000"/>
              <w:bottom w:val="single" w:sz="4" w:space="0" w:color="000000"/>
              <w:right w:val="nil"/>
            </w:tcBorders>
          </w:tcPr>
          <w:p w14:paraId="44E2321C" w14:textId="77777777" w:rsidR="00312C76" w:rsidRPr="003167FF" w:rsidRDefault="00312C76" w:rsidP="007E0BCD">
            <w:pPr>
              <w:pStyle w:val="TAL"/>
              <w:rPr>
                <w:lang w:eastAsia="zh-CN"/>
              </w:rPr>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34A93A35"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B2ADB85"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2C57A70F" w14:textId="77777777" w:rsidTr="007E0BCD">
        <w:trPr>
          <w:jc w:val="center"/>
        </w:trPr>
        <w:tc>
          <w:tcPr>
            <w:tcW w:w="2880" w:type="dxa"/>
            <w:tcBorders>
              <w:top w:val="single" w:sz="4" w:space="0" w:color="000000"/>
              <w:left w:val="single" w:sz="4" w:space="0" w:color="000000"/>
              <w:bottom w:val="single" w:sz="4" w:space="0" w:color="000000"/>
              <w:right w:val="nil"/>
            </w:tcBorders>
          </w:tcPr>
          <w:p w14:paraId="70D82D03" w14:textId="77777777" w:rsidR="00312C76" w:rsidRPr="003167FF" w:rsidRDefault="00312C76" w:rsidP="007E0BCD">
            <w:pPr>
              <w:pStyle w:val="TAL"/>
            </w:pPr>
            <w:r w:rsidRPr="003167FF">
              <w:rPr>
                <w:lang w:eastAsia="zh-CN"/>
              </w:rPr>
              <w:t>VAL user ID or VAL UE ID</w:t>
            </w:r>
          </w:p>
        </w:tc>
        <w:tc>
          <w:tcPr>
            <w:tcW w:w="1440" w:type="dxa"/>
            <w:tcBorders>
              <w:top w:val="single" w:sz="4" w:space="0" w:color="000000"/>
              <w:left w:val="single" w:sz="4" w:space="0" w:color="000000"/>
              <w:bottom w:val="single" w:sz="4" w:space="0" w:color="000000"/>
              <w:right w:val="nil"/>
            </w:tcBorders>
          </w:tcPr>
          <w:p w14:paraId="3043B8D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3115CC9E" w14:textId="77777777" w:rsidR="00312C76" w:rsidRPr="003167FF" w:rsidRDefault="00312C76" w:rsidP="007E0BCD">
            <w:pPr>
              <w:pStyle w:val="TAL"/>
              <w:rPr>
                <w:lang w:eastAsia="zh-CN"/>
              </w:rPr>
            </w:pPr>
            <w:r w:rsidRPr="003167FF">
              <w:t>The identity of the VAL user or VAL UE.</w:t>
            </w:r>
          </w:p>
        </w:tc>
      </w:tr>
      <w:tr w:rsidR="00312C76" w:rsidRPr="003167FF" w14:paraId="26B90652"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39B0C63D" w14:textId="77777777" w:rsidR="00312C76" w:rsidRPr="003167FF" w:rsidRDefault="00312C76" w:rsidP="007E0BCD">
            <w:pPr>
              <w:pStyle w:val="TAL"/>
            </w:pPr>
            <w:r w:rsidRPr="003167FF">
              <w:t>VAL service requirement information</w:t>
            </w:r>
          </w:p>
        </w:tc>
        <w:tc>
          <w:tcPr>
            <w:tcW w:w="1440" w:type="dxa"/>
            <w:tcBorders>
              <w:top w:val="single" w:sz="4" w:space="0" w:color="000000"/>
              <w:left w:val="single" w:sz="4" w:space="0" w:color="000000"/>
              <w:bottom w:val="single" w:sz="4" w:space="0" w:color="000000"/>
              <w:right w:val="nil"/>
            </w:tcBorders>
            <w:hideMark/>
          </w:tcPr>
          <w:p w14:paraId="4DB1D93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3AE60E22" w14:textId="77777777" w:rsidR="00312C76" w:rsidRPr="003167FF" w:rsidRDefault="00312C76" w:rsidP="007E0BCD">
            <w:pPr>
              <w:pStyle w:val="TAL"/>
            </w:pPr>
            <w:r w:rsidRPr="003167FF">
              <w:t>VAL service requirements for unicast resource (e.g. VAL sevice ID, Bitrate)</w:t>
            </w:r>
          </w:p>
        </w:tc>
      </w:tr>
    </w:tbl>
    <w:p w14:paraId="233434B5" w14:textId="77777777" w:rsidR="00312C76" w:rsidRPr="003167FF" w:rsidRDefault="00312C76" w:rsidP="00312C76"/>
    <w:p w14:paraId="24D6D115" w14:textId="77777777" w:rsidR="00312C76" w:rsidRPr="003167FF" w:rsidRDefault="00312C76" w:rsidP="00312C76">
      <w:pPr>
        <w:pStyle w:val="Heading4"/>
      </w:pPr>
      <w:bookmarkStart w:id="1400" w:name="_Toc155355837"/>
      <w:r w:rsidRPr="003167FF">
        <w:t>14.3.2.9</w:t>
      </w:r>
      <w:r w:rsidRPr="003167FF">
        <w:tab/>
        <w:t>Resource modification response</w:t>
      </w:r>
      <w:bookmarkEnd w:id="1400"/>
    </w:p>
    <w:p w14:paraId="601FD77D" w14:textId="77777777" w:rsidR="00312C76" w:rsidRPr="003167FF" w:rsidRDefault="00312C76" w:rsidP="00312C76">
      <w:r w:rsidRPr="003167FF">
        <w:t>Table 14.3.2.9</w:t>
      </w:r>
      <w:r w:rsidRPr="003167FF">
        <w:rPr>
          <w:lang w:eastAsia="zh-CN"/>
        </w:rPr>
        <w:t>-1</w:t>
      </w:r>
      <w:r w:rsidRPr="003167FF">
        <w:t xml:space="preserve"> describes the information flow </w:t>
      </w:r>
      <w:r w:rsidRPr="003167FF">
        <w:rPr>
          <w:lang w:eastAsia="zh-CN"/>
        </w:rPr>
        <w:t xml:space="preserve">for the </w:t>
      </w:r>
      <w:r w:rsidRPr="003167FF">
        <w:t>resource modification response</w:t>
      </w:r>
      <w:r w:rsidRPr="003167FF">
        <w:rPr>
          <w:lang w:eastAsia="zh-CN"/>
        </w:rPr>
        <w:t xml:space="preserve"> from NRM server to VAL server for unicast resources</w:t>
      </w:r>
      <w:r w:rsidRPr="003167FF">
        <w:t>.</w:t>
      </w:r>
    </w:p>
    <w:p w14:paraId="409AAD7A" w14:textId="77777777" w:rsidR="00312C76" w:rsidRPr="003167FF" w:rsidRDefault="00312C76" w:rsidP="00312C76">
      <w:pPr>
        <w:pStyle w:val="TH"/>
      </w:pPr>
      <w:r w:rsidRPr="003167FF">
        <w:t>Table 14.3.2.9-1: Resource modification response</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4E48D24B"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08FDFDB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12FAE12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3D9D1559" w14:textId="77777777" w:rsidR="00312C76" w:rsidRPr="003167FF" w:rsidRDefault="00312C76" w:rsidP="007E0BCD">
            <w:pPr>
              <w:pStyle w:val="TAH"/>
            </w:pPr>
            <w:r w:rsidRPr="003167FF">
              <w:t>Description</w:t>
            </w:r>
          </w:p>
        </w:tc>
      </w:tr>
      <w:tr w:rsidR="00312C76" w:rsidRPr="003167FF" w14:paraId="14DC663C" w14:textId="77777777" w:rsidTr="007E0BCD">
        <w:trPr>
          <w:jc w:val="center"/>
        </w:trPr>
        <w:tc>
          <w:tcPr>
            <w:tcW w:w="2880" w:type="dxa"/>
            <w:tcBorders>
              <w:top w:val="single" w:sz="4" w:space="0" w:color="000000"/>
              <w:left w:val="single" w:sz="4" w:space="0" w:color="000000"/>
              <w:bottom w:val="single" w:sz="4" w:space="0" w:color="000000"/>
              <w:right w:val="nil"/>
            </w:tcBorders>
          </w:tcPr>
          <w:p w14:paraId="5AB874B7" w14:textId="77777777" w:rsidR="00312C76" w:rsidRPr="003167FF" w:rsidRDefault="00312C76" w:rsidP="007E0BCD">
            <w:pPr>
              <w:pStyle w:val="TAL"/>
            </w:pPr>
            <w:r w:rsidRPr="003167FF">
              <w:rPr>
                <w:lang w:eastAsia="zh-CN"/>
              </w:rPr>
              <w:t>Result</w:t>
            </w:r>
          </w:p>
        </w:tc>
        <w:tc>
          <w:tcPr>
            <w:tcW w:w="1440" w:type="dxa"/>
            <w:tcBorders>
              <w:top w:val="single" w:sz="4" w:space="0" w:color="000000"/>
              <w:left w:val="single" w:sz="4" w:space="0" w:color="000000"/>
              <w:bottom w:val="single" w:sz="4" w:space="0" w:color="000000"/>
              <w:right w:val="nil"/>
            </w:tcBorders>
          </w:tcPr>
          <w:p w14:paraId="716278C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9C06480" w14:textId="77777777" w:rsidR="00312C76" w:rsidRPr="003167FF" w:rsidRDefault="00312C76" w:rsidP="007E0BCD">
            <w:pPr>
              <w:pStyle w:val="TAL"/>
              <w:rPr>
                <w:lang w:eastAsia="zh-CN"/>
              </w:rPr>
            </w:pPr>
            <w:r w:rsidRPr="003167FF">
              <w:t>The result indicates success or failure of the resource modification operation.</w:t>
            </w:r>
          </w:p>
        </w:tc>
      </w:tr>
    </w:tbl>
    <w:p w14:paraId="664AB634" w14:textId="77777777" w:rsidR="00312C76" w:rsidRPr="003167FF" w:rsidRDefault="00312C76" w:rsidP="00312C76"/>
    <w:p w14:paraId="5B3CE1C0" w14:textId="77777777" w:rsidR="00312C76" w:rsidRPr="003167FF" w:rsidRDefault="00312C76" w:rsidP="00312C76">
      <w:pPr>
        <w:pStyle w:val="Heading4"/>
      </w:pPr>
      <w:bookmarkStart w:id="1401" w:name="_Toc155355838"/>
      <w:r w:rsidRPr="003167FF">
        <w:lastRenderedPageBreak/>
        <w:t>14.3.2.10</w:t>
      </w:r>
      <w:r w:rsidRPr="003167FF">
        <w:tab/>
        <w:t>MBMS bearers request</w:t>
      </w:r>
      <w:bookmarkEnd w:id="1401"/>
    </w:p>
    <w:p w14:paraId="49AD5C10" w14:textId="77777777" w:rsidR="00312C76" w:rsidRPr="003167FF" w:rsidRDefault="00312C76" w:rsidP="00312C76">
      <w:r w:rsidRPr="003167FF">
        <w:t>Table 14.3.2.10</w:t>
      </w:r>
      <w:r w:rsidRPr="003167FF">
        <w:rPr>
          <w:lang w:eastAsia="zh-CN"/>
        </w:rPr>
        <w:t>-1</w:t>
      </w:r>
      <w:r w:rsidRPr="003167FF">
        <w:t xml:space="preserve"> describes the information flow </w:t>
      </w:r>
      <w:r w:rsidRPr="003167FF">
        <w:rPr>
          <w:lang w:eastAsia="zh-CN"/>
        </w:rPr>
        <w:t xml:space="preserve">for the </w:t>
      </w:r>
      <w:r w:rsidRPr="003167FF">
        <w:t>MBMS bearers request</w:t>
      </w:r>
      <w:r w:rsidRPr="003167FF">
        <w:rPr>
          <w:lang w:eastAsia="zh-CN"/>
        </w:rPr>
        <w:t xml:space="preserve"> from VAL server to NRM server</w:t>
      </w:r>
      <w:r w:rsidRPr="003167FF">
        <w:t>.</w:t>
      </w:r>
    </w:p>
    <w:p w14:paraId="1AB1BF6F" w14:textId="77777777" w:rsidR="00312C76" w:rsidRPr="003167FF" w:rsidRDefault="00312C76" w:rsidP="00312C76">
      <w:pPr>
        <w:pStyle w:val="TH"/>
      </w:pPr>
      <w:r w:rsidRPr="003167FF">
        <w:t>Table 14.3.2.10-1: MBMS bearers request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2DAFBC74"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3009D533"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0444D122"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F17C364" w14:textId="77777777" w:rsidR="00312C76" w:rsidRPr="003167FF" w:rsidRDefault="00312C76" w:rsidP="007E0BCD">
            <w:pPr>
              <w:pStyle w:val="TAH"/>
            </w:pPr>
            <w:r w:rsidRPr="003167FF">
              <w:t>Description</w:t>
            </w:r>
          </w:p>
        </w:tc>
      </w:tr>
      <w:tr w:rsidR="00312C76" w:rsidRPr="003167FF" w14:paraId="26789B15" w14:textId="77777777" w:rsidTr="007E0BCD">
        <w:trPr>
          <w:jc w:val="center"/>
        </w:trPr>
        <w:tc>
          <w:tcPr>
            <w:tcW w:w="2880" w:type="dxa"/>
            <w:tcBorders>
              <w:top w:val="single" w:sz="4" w:space="0" w:color="000000"/>
              <w:left w:val="single" w:sz="4" w:space="0" w:color="000000"/>
              <w:bottom w:val="single" w:sz="4" w:space="0" w:color="000000"/>
              <w:right w:val="nil"/>
            </w:tcBorders>
          </w:tcPr>
          <w:p w14:paraId="49DD81E9"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51CDA454"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9261ECE"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369FF319" w14:textId="77777777" w:rsidTr="007E0BCD">
        <w:trPr>
          <w:jc w:val="center"/>
        </w:trPr>
        <w:tc>
          <w:tcPr>
            <w:tcW w:w="2880" w:type="dxa"/>
            <w:tcBorders>
              <w:top w:val="single" w:sz="4" w:space="0" w:color="000000"/>
              <w:left w:val="single" w:sz="4" w:space="0" w:color="000000"/>
              <w:bottom w:val="single" w:sz="4" w:space="0" w:color="000000"/>
              <w:right w:val="nil"/>
            </w:tcBorders>
          </w:tcPr>
          <w:p w14:paraId="7BE22AB9" w14:textId="77777777" w:rsidR="00312C76" w:rsidRPr="003167FF" w:rsidRDefault="00312C76" w:rsidP="007E0BCD">
            <w:pPr>
              <w:pStyle w:val="TAL"/>
            </w:pPr>
            <w:r w:rsidRPr="003167FF">
              <w:t>VAL group</w:t>
            </w:r>
            <w:r w:rsidRPr="003167FF">
              <w:rPr>
                <w:lang w:eastAsia="zh-CN"/>
              </w:rPr>
              <w:t xml:space="preserve"> ID</w:t>
            </w:r>
          </w:p>
        </w:tc>
        <w:tc>
          <w:tcPr>
            <w:tcW w:w="1440" w:type="dxa"/>
            <w:tcBorders>
              <w:top w:val="single" w:sz="4" w:space="0" w:color="000000"/>
              <w:left w:val="single" w:sz="4" w:space="0" w:color="000000"/>
              <w:bottom w:val="single" w:sz="4" w:space="0" w:color="000000"/>
              <w:right w:val="nil"/>
            </w:tcBorders>
          </w:tcPr>
          <w:p w14:paraId="2E8E00F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18C77353" w14:textId="77777777" w:rsidR="00312C76" w:rsidRPr="003167FF" w:rsidRDefault="00312C76" w:rsidP="007E0BCD">
            <w:pPr>
              <w:pStyle w:val="TAL"/>
              <w:rPr>
                <w:lang w:eastAsia="zh-CN"/>
              </w:rPr>
            </w:pPr>
            <w:r w:rsidRPr="003167FF">
              <w:t>The identity of the group that the MBMS bearer is requested for.</w:t>
            </w:r>
          </w:p>
        </w:tc>
      </w:tr>
      <w:tr w:rsidR="00312C76" w:rsidRPr="003167FF" w14:paraId="39E8B3D6"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313DC58C" w14:textId="77777777" w:rsidR="00312C76" w:rsidRPr="003167FF" w:rsidRDefault="00312C76" w:rsidP="007E0BCD">
            <w:pPr>
              <w:pStyle w:val="TAL"/>
            </w:pPr>
            <w:r w:rsidRPr="003167FF">
              <w:rPr>
                <w:lang w:eastAsia="zh-CN"/>
              </w:rPr>
              <w:t>Service announcement mode</w:t>
            </w:r>
          </w:p>
        </w:tc>
        <w:tc>
          <w:tcPr>
            <w:tcW w:w="1440" w:type="dxa"/>
            <w:tcBorders>
              <w:top w:val="single" w:sz="4" w:space="0" w:color="000000"/>
              <w:left w:val="single" w:sz="4" w:space="0" w:color="000000"/>
              <w:bottom w:val="single" w:sz="4" w:space="0" w:color="000000"/>
              <w:right w:val="nil"/>
            </w:tcBorders>
            <w:hideMark/>
          </w:tcPr>
          <w:p w14:paraId="29D05FEE"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39FCFFA8" w14:textId="77777777" w:rsidR="00312C76" w:rsidRPr="003167FF" w:rsidRDefault="00312C76" w:rsidP="007E0BCD">
            <w:pPr>
              <w:pStyle w:val="TAL"/>
            </w:pPr>
            <w:r w:rsidRPr="003167FF">
              <w:rPr>
                <w:lang w:eastAsia="zh-CN"/>
              </w:rPr>
              <w:t>Indicates whether the request is sent by NRM server or by the VAL server</w:t>
            </w:r>
          </w:p>
        </w:tc>
      </w:tr>
      <w:tr w:rsidR="00312C76" w:rsidRPr="003167FF" w14:paraId="088F9AE9" w14:textId="77777777" w:rsidTr="007E0BCD">
        <w:trPr>
          <w:jc w:val="center"/>
        </w:trPr>
        <w:tc>
          <w:tcPr>
            <w:tcW w:w="2880" w:type="dxa"/>
            <w:tcBorders>
              <w:top w:val="single" w:sz="4" w:space="0" w:color="000000"/>
              <w:left w:val="single" w:sz="4" w:space="0" w:color="000000"/>
              <w:bottom w:val="single" w:sz="4" w:space="0" w:color="000000"/>
              <w:right w:val="nil"/>
            </w:tcBorders>
          </w:tcPr>
          <w:p w14:paraId="2F47F07C" w14:textId="77777777" w:rsidR="00312C76" w:rsidRPr="003167FF" w:rsidRDefault="00312C76" w:rsidP="007E0BCD">
            <w:pPr>
              <w:pStyle w:val="TAL"/>
            </w:pPr>
            <w:r w:rsidRPr="003167FF">
              <w:rPr>
                <w:lang w:eastAsia="zh-CN"/>
              </w:rPr>
              <w:t>QoS</w:t>
            </w:r>
          </w:p>
        </w:tc>
        <w:tc>
          <w:tcPr>
            <w:tcW w:w="1440" w:type="dxa"/>
            <w:tcBorders>
              <w:top w:val="single" w:sz="4" w:space="0" w:color="000000"/>
              <w:left w:val="single" w:sz="4" w:space="0" w:color="000000"/>
              <w:bottom w:val="single" w:sz="4" w:space="0" w:color="000000"/>
              <w:right w:val="nil"/>
            </w:tcBorders>
          </w:tcPr>
          <w:p w14:paraId="75E1936B"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69E16FEC" w14:textId="77777777" w:rsidR="00312C76" w:rsidRPr="003167FF" w:rsidRDefault="00312C76" w:rsidP="007E0BCD">
            <w:pPr>
              <w:pStyle w:val="TAL"/>
            </w:pPr>
            <w:r w:rsidRPr="003167FF">
              <w:rPr>
                <w:lang w:eastAsia="zh-CN"/>
              </w:rPr>
              <w:t>Indicates the requested QoS for the bearer</w:t>
            </w:r>
          </w:p>
        </w:tc>
      </w:tr>
      <w:tr w:rsidR="00312C76" w:rsidRPr="003167FF" w14:paraId="671CFC26" w14:textId="77777777" w:rsidTr="007E0BCD">
        <w:trPr>
          <w:jc w:val="center"/>
        </w:trPr>
        <w:tc>
          <w:tcPr>
            <w:tcW w:w="2880" w:type="dxa"/>
            <w:tcBorders>
              <w:top w:val="single" w:sz="4" w:space="0" w:color="000000"/>
              <w:left w:val="single" w:sz="4" w:space="0" w:color="000000"/>
              <w:bottom w:val="single" w:sz="4" w:space="0" w:color="000000"/>
              <w:right w:val="nil"/>
            </w:tcBorders>
          </w:tcPr>
          <w:p w14:paraId="08369EE3" w14:textId="77777777" w:rsidR="00312C76" w:rsidRPr="003167FF" w:rsidRDefault="00312C76" w:rsidP="007E0BCD">
            <w:pPr>
              <w:pStyle w:val="TAL"/>
            </w:pPr>
            <w:r w:rsidRPr="003167FF">
              <w:rPr>
                <w:lang w:eastAsia="zh-CN"/>
              </w:rPr>
              <w:t>Broadcast area</w:t>
            </w:r>
          </w:p>
        </w:tc>
        <w:tc>
          <w:tcPr>
            <w:tcW w:w="1440" w:type="dxa"/>
            <w:tcBorders>
              <w:top w:val="single" w:sz="4" w:space="0" w:color="000000"/>
              <w:left w:val="single" w:sz="4" w:space="0" w:color="000000"/>
              <w:bottom w:val="single" w:sz="4" w:space="0" w:color="000000"/>
              <w:right w:val="nil"/>
            </w:tcBorders>
          </w:tcPr>
          <w:p w14:paraId="327A0D75" w14:textId="77777777" w:rsidR="00312C76" w:rsidRPr="003167FF" w:rsidRDefault="00312C76" w:rsidP="007E0BCD">
            <w:pPr>
              <w:pStyle w:val="TAC"/>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0F6314AD" w14:textId="77777777" w:rsidR="00312C76" w:rsidRPr="003167FF" w:rsidRDefault="00312C76" w:rsidP="007E0BCD">
            <w:pPr>
              <w:pStyle w:val="TAL"/>
            </w:pPr>
            <w:r w:rsidRPr="003167FF">
              <w:rPr>
                <w:lang w:eastAsia="zh-CN"/>
              </w:rPr>
              <w:t>Indicate the area where the MBMS bearer is requested for</w:t>
            </w:r>
          </w:p>
        </w:tc>
      </w:tr>
      <w:tr w:rsidR="00312C76" w:rsidRPr="003167FF" w14:paraId="2673A2CD" w14:textId="77777777" w:rsidTr="007E0BCD">
        <w:trPr>
          <w:jc w:val="center"/>
        </w:trPr>
        <w:tc>
          <w:tcPr>
            <w:tcW w:w="2880" w:type="dxa"/>
            <w:tcBorders>
              <w:top w:val="single" w:sz="4" w:space="0" w:color="000000"/>
              <w:left w:val="single" w:sz="4" w:space="0" w:color="000000"/>
              <w:bottom w:val="single" w:sz="4" w:space="0" w:color="000000"/>
              <w:right w:val="nil"/>
            </w:tcBorders>
          </w:tcPr>
          <w:p w14:paraId="5E022CB2" w14:textId="77777777" w:rsidR="00312C76" w:rsidRPr="003167FF" w:rsidRDefault="00312C76" w:rsidP="007E0BCD">
            <w:pPr>
              <w:pStyle w:val="TAL"/>
              <w:rPr>
                <w:lang w:eastAsia="zh-CN"/>
              </w:rPr>
            </w:pPr>
            <w:r w:rsidRPr="003167FF">
              <w:t>Endpoint information</w:t>
            </w:r>
          </w:p>
        </w:tc>
        <w:tc>
          <w:tcPr>
            <w:tcW w:w="1440" w:type="dxa"/>
            <w:tcBorders>
              <w:top w:val="single" w:sz="4" w:space="0" w:color="000000"/>
              <w:left w:val="single" w:sz="4" w:space="0" w:color="000000"/>
              <w:bottom w:val="single" w:sz="4" w:space="0" w:color="000000"/>
              <w:right w:val="nil"/>
            </w:tcBorders>
          </w:tcPr>
          <w:p w14:paraId="1479A247" w14:textId="77777777" w:rsidR="00312C76" w:rsidRPr="003167FF" w:rsidRDefault="00312C76" w:rsidP="007E0BCD">
            <w:pPr>
              <w:pStyle w:val="TAC"/>
              <w:rPr>
                <w:lang w:eastAsia="zh-CN"/>
              </w:rPr>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195329B4" w14:textId="77777777" w:rsidR="00312C76" w:rsidRPr="003167FF" w:rsidRDefault="00312C76" w:rsidP="007E0BCD">
            <w:pPr>
              <w:pStyle w:val="TAL"/>
              <w:rPr>
                <w:lang w:eastAsia="zh-CN"/>
              </w:rPr>
            </w:pPr>
            <w:r w:rsidRPr="003167FF">
              <w:t>Information of the endpoint of the VAL server to which the user plane notifications have to be sent.</w:t>
            </w:r>
          </w:p>
        </w:tc>
      </w:tr>
      <w:tr w:rsidR="00312C76" w:rsidRPr="003167FF" w14:paraId="591CD855" w14:textId="77777777" w:rsidTr="007E0BCD">
        <w:trPr>
          <w:jc w:val="center"/>
        </w:trPr>
        <w:tc>
          <w:tcPr>
            <w:tcW w:w="2880" w:type="dxa"/>
            <w:tcBorders>
              <w:top w:val="single" w:sz="4" w:space="0" w:color="000000"/>
              <w:left w:val="single" w:sz="4" w:space="0" w:color="000000"/>
              <w:bottom w:val="single" w:sz="4" w:space="0" w:color="000000"/>
              <w:right w:val="nil"/>
            </w:tcBorders>
          </w:tcPr>
          <w:p w14:paraId="3D396618" w14:textId="3285143E" w:rsidR="00312C76" w:rsidRPr="003167FF" w:rsidRDefault="00312C76" w:rsidP="007E0BCD">
            <w:pPr>
              <w:pStyle w:val="TAL"/>
            </w:pPr>
            <w:r w:rsidRPr="003167FF">
              <w:t>Local MBMS information (</w:t>
            </w:r>
            <w:r w:rsidR="00FE1B62" w:rsidRPr="003167FF">
              <w:t>see </w:t>
            </w:r>
            <w:r w:rsidRPr="003167FF">
              <w:t>NOTE)</w:t>
            </w:r>
          </w:p>
        </w:tc>
        <w:tc>
          <w:tcPr>
            <w:tcW w:w="1440" w:type="dxa"/>
            <w:tcBorders>
              <w:top w:val="single" w:sz="4" w:space="0" w:color="000000"/>
              <w:left w:val="single" w:sz="4" w:space="0" w:color="000000"/>
              <w:bottom w:val="single" w:sz="4" w:space="0" w:color="000000"/>
              <w:right w:val="nil"/>
            </w:tcBorders>
          </w:tcPr>
          <w:p w14:paraId="5E0E7578"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6BBD52C2" w14:textId="77777777" w:rsidR="00312C76" w:rsidRPr="003167FF" w:rsidRDefault="00312C76" w:rsidP="007E0BCD">
            <w:pPr>
              <w:pStyle w:val="TAL"/>
            </w:pPr>
          </w:p>
        </w:tc>
      </w:tr>
      <w:tr w:rsidR="00312C76" w:rsidRPr="003167FF" w14:paraId="3D49FF8E" w14:textId="77777777" w:rsidTr="007E0BCD">
        <w:trPr>
          <w:jc w:val="center"/>
        </w:trPr>
        <w:tc>
          <w:tcPr>
            <w:tcW w:w="2880" w:type="dxa"/>
            <w:tcBorders>
              <w:top w:val="single" w:sz="4" w:space="0" w:color="000000"/>
              <w:left w:val="single" w:sz="4" w:space="0" w:color="000000"/>
              <w:bottom w:val="single" w:sz="4" w:space="0" w:color="000000"/>
              <w:right w:val="nil"/>
            </w:tcBorders>
          </w:tcPr>
          <w:p w14:paraId="42A41875" w14:textId="77777777" w:rsidR="00312C76" w:rsidRPr="003167FF" w:rsidRDefault="00312C76" w:rsidP="007E0BCD">
            <w:pPr>
              <w:pStyle w:val="TAL"/>
            </w:pPr>
            <w:r w:rsidRPr="003167FF">
              <w:t>&gt; MB2-U information</w:t>
            </w:r>
          </w:p>
        </w:tc>
        <w:tc>
          <w:tcPr>
            <w:tcW w:w="1440" w:type="dxa"/>
            <w:tcBorders>
              <w:top w:val="single" w:sz="4" w:space="0" w:color="000000"/>
              <w:left w:val="single" w:sz="4" w:space="0" w:color="000000"/>
              <w:bottom w:val="single" w:sz="4" w:space="0" w:color="000000"/>
              <w:right w:val="nil"/>
            </w:tcBorders>
          </w:tcPr>
          <w:p w14:paraId="2C4B29B4"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5A8BB921" w14:textId="77777777" w:rsidR="00312C76" w:rsidRPr="003167FF" w:rsidRDefault="00312C76" w:rsidP="007E0BCD">
            <w:pPr>
              <w:pStyle w:val="TAL"/>
            </w:pPr>
            <w:r w:rsidRPr="003167FF">
              <w:t>IP address, UDP port number of the MB2-U interface</w:t>
            </w:r>
          </w:p>
        </w:tc>
      </w:tr>
      <w:tr w:rsidR="00312C76" w:rsidRPr="003167FF" w14:paraId="63E5FA80" w14:textId="77777777" w:rsidTr="007E0BCD">
        <w:trPr>
          <w:jc w:val="center"/>
        </w:trPr>
        <w:tc>
          <w:tcPr>
            <w:tcW w:w="2880" w:type="dxa"/>
            <w:tcBorders>
              <w:top w:val="single" w:sz="4" w:space="0" w:color="000000"/>
              <w:left w:val="single" w:sz="4" w:space="0" w:color="000000"/>
              <w:bottom w:val="single" w:sz="4" w:space="0" w:color="000000"/>
              <w:right w:val="nil"/>
            </w:tcBorders>
          </w:tcPr>
          <w:p w14:paraId="5ADDB8E2" w14:textId="77777777" w:rsidR="00312C76" w:rsidRPr="003167FF" w:rsidRDefault="00312C76" w:rsidP="007E0BCD">
            <w:pPr>
              <w:pStyle w:val="TAL"/>
            </w:pPr>
            <w:r w:rsidRPr="003167FF">
              <w:t>&gt; xMB-U information</w:t>
            </w:r>
          </w:p>
        </w:tc>
        <w:tc>
          <w:tcPr>
            <w:tcW w:w="1440" w:type="dxa"/>
            <w:tcBorders>
              <w:top w:val="single" w:sz="4" w:space="0" w:color="000000"/>
              <w:left w:val="single" w:sz="4" w:space="0" w:color="000000"/>
              <w:bottom w:val="single" w:sz="4" w:space="0" w:color="000000"/>
              <w:right w:val="nil"/>
            </w:tcBorders>
          </w:tcPr>
          <w:p w14:paraId="070AAF31"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3FEF8C4B" w14:textId="77777777" w:rsidR="00312C76" w:rsidRPr="003167FF" w:rsidRDefault="00312C76" w:rsidP="007E0BCD">
            <w:pPr>
              <w:pStyle w:val="TAL"/>
            </w:pPr>
            <w:r w:rsidRPr="003167FF">
              <w:t>IP address, UDP port number of the xMB-U interface</w:t>
            </w:r>
          </w:p>
        </w:tc>
      </w:tr>
      <w:tr w:rsidR="00312C76" w:rsidRPr="003167FF" w14:paraId="41D0E744" w14:textId="77777777" w:rsidTr="007E0BCD">
        <w:trPr>
          <w:jc w:val="center"/>
        </w:trPr>
        <w:tc>
          <w:tcPr>
            <w:tcW w:w="2880" w:type="dxa"/>
            <w:tcBorders>
              <w:top w:val="single" w:sz="4" w:space="0" w:color="000000"/>
              <w:left w:val="single" w:sz="4" w:space="0" w:color="000000"/>
              <w:bottom w:val="single" w:sz="4" w:space="0" w:color="000000"/>
              <w:right w:val="nil"/>
            </w:tcBorders>
          </w:tcPr>
          <w:p w14:paraId="08C7F7DD" w14:textId="77777777" w:rsidR="00312C76" w:rsidRPr="003167FF" w:rsidRDefault="00312C76" w:rsidP="007E0BCD">
            <w:pPr>
              <w:pStyle w:val="TAL"/>
            </w:pPr>
            <w:r w:rsidRPr="003167FF">
              <w:t>&gt; M1 interface information</w:t>
            </w:r>
          </w:p>
        </w:tc>
        <w:tc>
          <w:tcPr>
            <w:tcW w:w="1440" w:type="dxa"/>
            <w:tcBorders>
              <w:top w:val="single" w:sz="4" w:space="0" w:color="000000"/>
              <w:left w:val="single" w:sz="4" w:space="0" w:color="000000"/>
              <w:bottom w:val="single" w:sz="4" w:space="0" w:color="000000"/>
              <w:right w:val="nil"/>
            </w:tcBorders>
          </w:tcPr>
          <w:p w14:paraId="7A7C9A52"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9392F1B" w14:textId="77777777" w:rsidR="00312C76" w:rsidRPr="003167FF" w:rsidRDefault="00312C76" w:rsidP="007E0BCD">
            <w:pPr>
              <w:pStyle w:val="TAL"/>
            </w:pPr>
            <w:r w:rsidRPr="003167FF">
              <w:t>M1 interface information for local MBMS</w:t>
            </w:r>
          </w:p>
        </w:tc>
      </w:tr>
      <w:tr w:rsidR="00312C76" w:rsidRPr="003167FF" w14:paraId="65F6EA9D" w14:textId="77777777" w:rsidTr="007E0BCD">
        <w:trPr>
          <w:jc w:val="center"/>
        </w:trPr>
        <w:tc>
          <w:tcPr>
            <w:tcW w:w="2880" w:type="dxa"/>
            <w:tcBorders>
              <w:top w:val="single" w:sz="4" w:space="0" w:color="000000"/>
              <w:left w:val="single" w:sz="4" w:space="0" w:color="000000"/>
              <w:bottom w:val="single" w:sz="4" w:space="0" w:color="000000"/>
              <w:right w:val="nil"/>
            </w:tcBorders>
          </w:tcPr>
          <w:p w14:paraId="0644E7FC" w14:textId="3831D8DC" w:rsidR="00312C76" w:rsidRPr="003167FF" w:rsidRDefault="00312C76" w:rsidP="007E0BCD">
            <w:pPr>
              <w:pStyle w:val="TAL"/>
            </w:pPr>
            <w:r w:rsidRPr="003167FF">
              <w:t>Local MBMS activation indication (</w:t>
            </w:r>
            <w:r w:rsidR="00FE1B62" w:rsidRPr="003167FF">
              <w:t>see </w:t>
            </w:r>
            <w:r w:rsidRPr="003167FF">
              <w:t xml:space="preserve">NOTE) </w:t>
            </w:r>
          </w:p>
        </w:tc>
        <w:tc>
          <w:tcPr>
            <w:tcW w:w="1440" w:type="dxa"/>
            <w:tcBorders>
              <w:top w:val="single" w:sz="4" w:space="0" w:color="000000"/>
              <w:left w:val="single" w:sz="4" w:space="0" w:color="000000"/>
              <w:bottom w:val="single" w:sz="4" w:space="0" w:color="000000"/>
              <w:right w:val="nil"/>
            </w:tcBorders>
          </w:tcPr>
          <w:p w14:paraId="1C845E94"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D2D17CE" w14:textId="77777777" w:rsidR="00312C76" w:rsidRPr="003167FF" w:rsidRDefault="00312C76" w:rsidP="007E0BCD">
            <w:pPr>
              <w:pStyle w:val="TAL"/>
            </w:pPr>
            <w:r w:rsidRPr="003167FF">
              <w:t>Indicates whether to request the NRM server to use Local MBMS information.</w:t>
            </w:r>
          </w:p>
        </w:tc>
      </w:tr>
      <w:tr w:rsidR="00312C76" w:rsidRPr="003167FF" w14:paraId="4EB20C9F"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4C936C64" w14:textId="77777777" w:rsidR="00312C76" w:rsidRPr="003167FF" w:rsidRDefault="00312C76" w:rsidP="007E0BCD">
            <w:pPr>
              <w:pStyle w:val="TAN"/>
            </w:pPr>
            <w:r w:rsidRPr="003167FF">
              <w:t>NOTE:</w:t>
            </w:r>
            <w:r w:rsidRPr="003167FF">
              <w:rPr>
                <w:noProof/>
              </w:rPr>
              <w:tab/>
            </w:r>
            <w:r w:rsidRPr="003167FF">
              <w:t>The VAL server may provide either the Local MBMS information or the Local MBMS activation indication. This IE is present when the local MBMS is required for VAL services like V2X service.</w:t>
            </w:r>
          </w:p>
        </w:tc>
      </w:tr>
    </w:tbl>
    <w:p w14:paraId="1F9B16DE" w14:textId="77777777" w:rsidR="00312C76" w:rsidRPr="003167FF" w:rsidRDefault="00312C76" w:rsidP="00312C76"/>
    <w:p w14:paraId="1BC8F3BB" w14:textId="77777777" w:rsidR="00312C76" w:rsidRPr="003167FF" w:rsidRDefault="00312C76" w:rsidP="00312C76">
      <w:pPr>
        <w:pStyle w:val="Heading4"/>
      </w:pPr>
      <w:bookmarkStart w:id="1402" w:name="_Toc155355839"/>
      <w:r w:rsidRPr="003167FF">
        <w:t>14.3.2.11</w:t>
      </w:r>
      <w:r w:rsidRPr="003167FF">
        <w:tab/>
        <w:t>MBMS bearers response</w:t>
      </w:r>
      <w:bookmarkEnd w:id="1402"/>
    </w:p>
    <w:p w14:paraId="073AFF70" w14:textId="77777777" w:rsidR="00312C76" w:rsidRPr="003167FF" w:rsidRDefault="00312C76" w:rsidP="00312C76">
      <w:r w:rsidRPr="003167FF">
        <w:t>Table 14.3.2.11</w:t>
      </w:r>
      <w:r w:rsidRPr="003167FF">
        <w:rPr>
          <w:lang w:eastAsia="zh-CN"/>
        </w:rPr>
        <w:t>-1</w:t>
      </w:r>
      <w:r w:rsidRPr="003167FF">
        <w:t xml:space="preserve"> describes the information flow </w:t>
      </w:r>
      <w:r w:rsidRPr="003167FF">
        <w:rPr>
          <w:lang w:eastAsia="zh-CN"/>
        </w:rPr>
        <w:t xml:space="preserve">for the </w:t>
      </w:r>
      <w:r w:rsidRPr="003167FF">
        <w:t>MBMS bearers response</w:t>
      </w:r>
      <w:r w:rsidRPr="003167FF">
        <w:rPr>
          <w:lang w:eastAsia="zh-CN"/>
        </w:rPr>
        <w:t xml:space="preserve"> from NRM server to VAL server</w:t>
      </w:r>
      <w:r w:rsidRPr="003167FF">
        <w:t>.</w:t>
      </w:r>
    </w:p>
    <w:p w14:paraId="7D662F7F" w14:textId="77777777" w:rsidR="00312C76" w:rsidRPr="003167FF" w:rsidRDefault="00312C76" w:rsidP="00312C76">
      <w:pPr>
        <w:pStyle w:val="TH"/>
      </w:pPr>
      <w:r w:rsidRPr="003167FF">
        <w:t>Table 14.3.2.11-1: MBMS bearers response</w:t>
      </w:r>
    </w:p>
    <w:tbl>
      <w:tblPr>
        <w:tblW w:w="8640" w:type="dxa"/>
        <w:jc w:val="center"/>
        <w:tblLayout w:type="fixed"/>
        <w:tblLook w:val="04A0" w:firstRow="1" w:lastRow="0" w:firstColumn="1" w:lastColumn="0" w:noHBand="0" w:noVBand="1"/>
      </w:tblPr>
      <w:tblGrid>
        <w:gridCol w:w="2761"/>
        <w:gridCol w:w="1559"/>
        <w:gridCol w:w="4320"/>
      </w:tblGrid>
      <w:tr w:rsidR="00312C76" w:rsidRPr="003167FF" w14:paraId="26750C6E" w14:textId="77777777" w:rsidTr="007E0BCD">
        <w:trPr>
          <w:jc w:val="center"/>
        </w:trPr>
        <w:tc>
          <w:tcPr>
            <w:tcW w:w="2761" w:type="dxa"/>
            <w:tcBorders>
              <w:top w:val="single" w:sz="4" w:space="0" w:color="000000"/>
              <w:left w:val="single" w:sz="4" w:space="0" w:color="000000"/>
              <w:bottom w:val="single" w:sz="4" w:space="0" w:color="000000"/>
              <w:right w:val="nil"/>
            </w:tcBorders>
            <w:hideMark/>
          </w:tcPr>
          <w:p w14:paraId="543903BC" w14:textId="77777777" w:rsidR="00312C76" w:rsidRPr="003167FF" w:rsidRDefault="00312C76" w:rsidP="007E0BCD">
            <w:pPr>
              <w:pStyle w:val="TAH"/>
            </w:pPr>
            <w:r w:rsidRPr="003167FF">
              <w:t>Information element</w:t>
            </w:r>
          </w:p>
        </w:tc>
        <w:tc>
          <w:tcPr>
            <w:tcW w:w="1559" w:type="dxa"/>
            <w:tcBorders>
              <w:top w:val="single" w:sz="4" w:space="0" w:color="000000"/>
              <w:left w:val="single" w:sz="4" w:space="0" w:color="000000"/>
              <w:bottom w:val="single" w:sz="4" w:space="0" w:color="000000"/>
              <w:right w:val="nil"/>
            </w:tcBorders>
            <w:hideMark/>
          </w:tcPr>
          <w:p w14:paraId="2A51330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081EF3A1" w14:textId="77777777" w:rsidR="00312C76" w:rsidRPr="003167FF" w:rsidRDefault="00312C76" w:rsidP="007E0BCD">
            <w:pPr>
              <w:pStyle w:val="TAH"/>
            </w:pPr>
            <w:r w:rsidRPr="003167FF">
              <w:t>Description</w:t>
            </w:r>
          </w:p>
        </w:tc>
      </w:tr>
      <w:tr w:rsidR="00312C76" w:rsidRPr="003167FF" w14:paraId="20485DA3" w14:textId="77777777" w:rsidTr="007E0BCD">
        <w:trPr>
          <w:jc w:val="center"/>
        </w:trPr>
        <w:tc>
          <w:tcPr>
            <w:tcW w:w="2761" w:type="dxa"/>
            <w:tcBorders>
              <w:top w:val="single" w:sz="4" w:space="0" w:color="000000"/>
              <w:left w:val="single" w:sz="4" w:space="0" w:color="000000"/>
              <w:bottom w:val="single" w:sz="4" w:space="0" w:color="000000"/>
              <w:right w:val="nil"/>
            </w:tcBorders>
          </w:tcPr>
          <w:p w14:paraId="736AA07D" w14:textId="77777777" w:rsidR="00312C76" w:rsidRPr="003167FF" w:rsidRDefault="00312C76" w:rsidP="007E0BCD">
            <w:pPr>
              <w:pStyle w:val="TAL"/>
            </w:pPr>
            <w:r w:rsidRPr="003167FF">
              <w:rPr>
                <w:lang w:eastAsia="zh-CN"/>
              </w:rPr>
              <w:t>Result</w:t>
            </w:r>
          </w:p>
        </w:tc>
        <w:tc>
          <w:tcPr>
            <w:tcW w:w="1559" w:type="dxa"/>
            <w:tcBorders>
              <w:top w:val="single" w:sz="4" w:space="0" w:color="000000"/>
              <w:left w:val="single" w:sz="4" w:space="0" w:color="000000"/>
              <w:bottom w:val="single" w:sz="4" w:space="0" w:color="000000"/>
              <w:right w:val="nil"/>
            </w:tcBorders>
          </w:tcPr>
          <w:p w14:paraId="5C9BD50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147F329" w14:textId="77777777" w:rsidR="00312C76" w:rsidRPr="003167FF" w:rsidRDefault="00312C76" w:rsidP="007E0BCD">
            <w:pPr>
              <w:pStyle w:val="TAL"/>
              <w:rPr>
                <w:lang w:eastAsia="zh-CN"/>
              </w:rPr>
            </w:pPr>
            <w:r w:rsidRPr="003167FF">
              <w:t>The result indicates success or failure of the MBMS bearers request operation.</w:t>
            </w:r>
          </w:p>
        </w:tc>
      </w:tr>
      <w:tr w:rsidR="00312C76" w:rsidRPr="003167FF" w14:paraId="2CAFF335" w14:textId="77777777" w:rsidTr="007E0BCD">
        <w:trPr>
          <w:jc w:val="center"/>
        </w:trPr>
        <w:tc>
          <w:tcPr>
            <w:tcW w:w="2761" w:type="dxa"/>
            <w:tcBorders>
              <w:top w:val="single" w:sz="4" w:space="0" w:color="000000"/>
              <w:left w:val="single" w:sz="4" w:space="0" w:color="000000"/>
              <w:bottom w:val="single" w:sz="4" w:space="0" w:color="000000"/>
              <w:right w:val="nil"/>
            </w:tcBorders>
          </w:tcPr>
          <w:p w14:paraId="133D05B8" w14:textId="77777777" w:rsidR="00312C76" w:rsidRPr="003167FF" w:rsidRDefault="00312C76" w:rsidP="007E0BCD">
            <w:pPr>
              <w:pStyle w:val="TAL"/>
              <w:rPr>
                <w:lang w:eastAsia="zh-CN"/>
              </w:rPr>
            </w:pPr>
            <w:r w:rsidRPr="003167FF">
              <w:rPr>
                <w:lang w:eastAsia="zh-CN"/>
              </w:rPr>
              <w:t>TMGI</w:t>
            </w:r>
          </w:p>
        </w:tc>
        <w:tc>
          <w:tcPr>
            <w:tcW w:w="1559" w:type="dxa"/>
            <w:tcBorders>
              <w:top w:val="single" w:sz="4" w:space="0" w:color="000000"/>
              <w:left w:val="single" w:sz="4" w:space="0" w:color="000000"/>
              <w:bottom w:val="single" w:sz="4" w:space="0" w:color="000000"/>
              <w:right w:val="nil"/>
            </w:tcBorders>
          </w:tcPr>
          <w:p w14:paraId="27110C9B" w14:textId="77777777" w:rsidR="00312C76" w:rsidRPr="003167FF" w:rsidRDefault="00312C76" w:rsidP="007E0BCD">
            <w:pPr>
              <w:pStyle w:val="TAC"/>
              <w:rPr>
                <w:lang w:eastAsia="zh-CN"/>
              </w:rPr>
            </w:pPr>
            <w:r w:rsidRPr="003167FF">
              <w:rPr>
                <w:lang w:eastAsia="zh-CN"/>
              </w:rPr>
              <w:t>O</w:t>
            </w:r>
          </w:p>
          <w:p w14:paraId="541D68F4" w14:textId="77777777" w:rsidR="00312C76" w:rsidRPr="003167FF" w:rsidRDefault="00312C76" w:rsidP="007E0BCD">
            <w:pPr>
              <w:pStyle w:val="TAC"/>
            </w:pPr>
            <w:r w:rsidRPr="003167FF">
              <w:rPr>
                <w:lang w:eastAsia="zh-CN"/>
              </w:rPr>
              <w:t>(see NOTE 1)</w:t>
            </w:r>
          </w:p>
        </w:tc>
        <w:tc>
          <w:tcPr>
            <w:tcW w:w="4320" w:type="dxa"/>
            <w:tcBorders>
              <w:top w:val="single" w:sz="4" w:space="0" w:color="000000"/>
              <w:left w:val="single" w:sz="4" w:space="0" w:color="000000"/>
              <w:bottom w:val="single" w:sz="4" w:space="0" w:color="000000"/>
              <w:right w:val="single" w:sz="4" w:space="0" w:color="000000"/>
            </w:tcBorders>
          </w:tcPr>
          <w:p w14:paraId="07503FE5" w14:textId="77777777" w:rsidR="00312C76" w:rsidRPr="003167FF" w:rsidRDefault="00312C76" w:rsidP="007E0BCD">
            <w:pPr>
              <w:pStyle w:val="TAL"/>
            </w:pPr>
            <w:r w:rsidRPr="003167FF">
              <w:t>TMGI information.</w:t>
            </w:r>
          </w:p>
        </w:tc>
      </w:tr>
      <w:tr w:rsidR="00312C76" w:rsidRPr="003167FF" w14:paraId="475BABCC" w14:textId="77777777" w:rsidTr="007E0BCD">
        <w:trPr>
          <w:jc w:val="center"/>
        </w:trPr>
        <w:tc>
          <w:tcPr>
            <w:tcW w:w="2761" w:type="dxa"/>
            <w:tcBorders>
              <w:top w:val="single" w:sz="4" w:space="0" w:color="000000"/>
              <w:left w:val="single" w:sz="4" w:space="0" w:color="000000"/>
              <w:bottom w:val="single" w:sz="4" w:space="0" w:color="000000"/>
              <w:right w:val="nil"/>
            </w:tcBorders>
          </w:tcPr>
          <w:p w14:paraId="751208E0" w14:textId="77777777" w:rsidR="00312C76" w:rsidRPr="003167FF" w:rsidRDefault="00312C76" w:rsidP="007E0BCD">
            <w:pPr>
              <w:pStyle w:val="TAL"/>
              <w:rPr>
                <w:lang w:eastAsia="zh-CN"/>
              </w:rPr>
            </w:pPr>
            <w:r w:rsidRPr="003167FF">
              <w:rPr>
                <w:lang w:eastAsia="zh-CN"/>
              </w:rPr>
              <w:t>User plane address</w:t>
            </w:r>
          </w:p>
        </w:tc>
        <w:tc>
          <w:tcPr>
            <w:tcW w:w="1559" w:type="dxa"/>
            <w:tcBorders>
              <w:top w:val="single" w:sz="4" w:space="0" w:color="000000"/>
              <w:left w:val="single" w:sz="4" w:space="0" w:color="000000"/>
              <w:bottom w:val="single" w:sz="4" w:space="0" w:color="000000"/>
              <w:right w:val="nil"/>
            </w:tcBorders>
          </w:tcPr>
          <w:p w14:paraId="4FEB644C" w14:textId="77777777" w:rsidR="00312C76" w:rsidRPr="003167FF" w:rsidRDefault="00312C76" w:rsidP="007E0BCD">
            <w:pPr>
              <w:pStyle w:val="TAC"/>
              <w:rPr>
                <w:lang w:eastAsia="zh-CN"/>
              </w:rPr>
            </w:pPr>
            <w:r w:rsidRPr="003167FF">
              <w:rPr>
                <w:lang w:eastAsia="zh-CN"/>
              </w:rPr>
              <w:t>M</w:t>
            </w:r>
          </w:p>
          <w:p w14:paraId="1473993E" w14:textId="77777777" w:rsidR="00312C76" w:rsidRPr="003167FF" w:rsidRDefault="00312C76" w:rsidP="007E0BCD">
            <w:pPr>
              <w:pStyle w:val="TAC"/>
            </w:pPr>
            <w:r w:rsidRPr="003167FF">
              <w:rPr>
                <w:lang w:eastAsia="zh-CN"/>
              </w:rPr>
              <w:t>(see NOTE 2)</w:t>
            </w:r>
          </w:p>
        </w:tc>
        <w:tc>
          <w:tcPr>
            <w:tcW w:w="4320" w:type="dxa"/>
            <w:tcBorders>
              <w:top w:val="single" w:sz="4" w:space="0" w:color="000000"/>
              <w:left w:val="single" w:sz="4" w:space="0" w:color="000000"/>
              <w:bottom w:val="single" w:sz="4" w:space="0" w:color="000000"/>
              <w:right w:val="single" w:sz="4" w:space="0" w:color="000000"/>
            </w:tcBorders>
          </w:tcPr>
          <w:p w14:paraId="31CAAD00" w14:textId="77777777" w:rsidR="00312C76" w:rsidRPr="003167FF" w:rsidRDefault="00312C76" w:rsidP="007E0BCD">
            <w:pPr>
              <w:pStyle w:val="TAL"/>
            </w:pPr>
            <w:r w:rsidRPr="003167FF">
              <w:rPr>
                <w:lang w:eastAsia="zh-CN"/>
              </w:rPr>
              <w:t>BM-SC user plane IP address and port</w:t>
            </w:r>
          </w:p>
        </w:tc>
      </w:tr>
      <w:tr w:rsidR="00312C76" w:rsidRPr="003167FF" w14:paraId="542BD8D7" w14:textId="77777777" w:rsidTr="007E0BCD">
        <w:trPr>
          <w:jc w:val="center"/>
        </w:trPr>
        <w:tc>
          <w:tcPr>
            <w:tcW w:w="2761" w:type="dxa"/>
            <w:tcBorders>
              <w:top w:val="single" w:sz="4" w:space="0" w:color="000000"/>
              <w:left w:val="single" w:sz="4" w:space="0" w:color="000000"/>
              <w:bottom w:val="single" w:sz="4" w:space="0" w:color="000000"/>
              <w:right w:val="nil"/>
            </w:tcBorders>
          </w:tcPr>
          <w:p w14:paraId="22DA7FF0" w14:textId="77777777" w:rsidR="00312C76" w:rsidRPr="003167FF" w:rsidRDefault="00312C76" w:rsidP="007E0BCD">
            <w:pPr>
              <w:pStyle w:val="TAL"/>
              <w:rPr>
                <w:lang w:eastAsia="zh-CN"/>
              </w:rPr>
            </w:pPr>
            <w:r w:rsidRPr="003167FF">
              <w:rPr>
                <w:lang w:eastAsia="zh-CN"/>
              </w:rPr>
              <w:t>Service description</w:t>
            </w:r>
          </w:p>
        </w:tc>
        <w:tc>
          <w:tcPr>
            <w:tcW w:w="1559" w:type="dxa"/>
            <w:tcBorders>
              <w:top w:val="single" w:sz="4" w:space="0" w:color="000000"/>
              <w:left w:val="single" w:sz="4" w:space="0" w:color="000000"/>
              <w:bottom w:val="single" w:sz="4" w:space="0" w:color="000000"/>
              <w:right w:val="nil"/>
            </w:tcBorders>
          </w:tcPr>
          <w:p w14:paraId="336AD0F6" w14:textId="77777777" w:rsidR="00312C76" w:rsidRPr="003167FF" w:rsidRDefault="00312C76" w:rsidP="007E0BCD">
            <w:pPr>
              <w:pStyle w:val="TAC"/>
              <w:rPr>
                <w:lang w:eastAsia="zh-CN"/>
              </w:rPr>
            </w:pPr>
            <w:r w:rsidRPr="003167FF">
              <w:t>O</w:t>
            </w:r>
          </w:p>
          <w:p w14:paraId="23DF3EBE" w14:textId="77777777" w:rsidR="00312C76" w:rsidRPr="003167FF" w:rsidRDefault="00312C76" w:rsidP="007E0BCD">
            <w:pPr>
              <w:pStyle w:val="TAC"/>
            </w:pPr>
            <w:r w:rsidRPr="003167FF">
              <w:rPr>
                <w:lang w:eastAsia="zh-CN"/>
              </w:rPr>
              <w:t>(see NOTE 2)</w:t>
            </w:r>
          </w:p>
        </w:tc>
        <w:tc>
          <w:tcPr>
            <w:tcW w:w="4320" w:type="dxa"/>
            <w:tcBorders>
              <w:top w:val="single" w:sz="4" w:space="0" w:color="000000"/>
              <w:left w:val="single" w:sz="4" w:space="0" w:color="000000"/>
              <w:bottom w:val="single" w:sz="4" w:space="0" w:color="000000"/>
              <w:right w:val="single" w:sz="4" w:space="0" w:color="000000"/>
            </w:tcBorders>
          </w:tcPr>
          <w:p w14:paraId="4676BC8A" w14:textId="77777777" w:rsidR="00312C76" w:rsidRPr="003167FF" w:rsidRDefault="00312C76" w:rsidP="007E0BCD">
            <w:pPr>
              <w:pStyle w:val="TAL"/>
            </w:pPr>
            <w:r w:rsidRPr="003167FF">
              <w:rPr>
                <w:lang w:eastAsia="zh-CN"/>
              </w:rPr>
              <w:t>Indicates MBMS bearer related configuration information as defined in 3GPP TS 26.346 [28] (e.g. radio frequency and MBMS Service Area Identities)</w:t>
            </w:r>
          </w:p>
        </w:tc>
      </w:tr>
      <w:tr w:rsidR="00312C76" w:rsidRPr="003167FF" w14:paraId="713E44A4"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12AA0B9" w14:textId="77777777" w:rsidR="00312C76" w:rsidRPr="003167FF" w:rsidRDefault="00312C76" w:rsidP="007E0BCD">
            <w:pPr>
              <w:pStyle w:val="TAN"/>
              <w:rPr>
                <w:lang w:eastAsia="zh-CN"/>
              </w:rPr>
            </w:pPr>
            <w:r w:rsidRPr="003167FF">
              <w:rPr>
                <w:lang w:eastAsia="zh-CN"/>
              </w:rPr>
              <w:t>NOTE 1:</w:t>
            </w:r>
            <w:r w:rsidRPr="003167FF">
              <w:rPr>
                <w:lang w:eastAsia="zh-CN"/>
              </w:rPr>
              <w:tab/>
              <w:t>TMGI may not be required if the service announcement mode indicates that the request is sent by the NRM server.</w:t>
            </w:r>
          </w:p>
          <w:p w14:paraId="4B64B345" w14:textId="77777777" w:rsidR="00312C76" w:rsidRPr="003167FF" w:rsidRDefault="00312C76" w:rsidP="007E0BCD">
            <w:pPr>
              <w:pStyle w:val="TAN"/>
            </w:pPr>
            <w:r w:rsidRPr="003167FF">
              <w:rPr>
                <w:lang w:eastAsia="zh-CN"/>
              </w:rPr>
              <w:t>NOTE 2:</w:t>
            </w:r>
            <w:r w:rsidRPr="003167FF">
              <w:rPr>
                <w:lang w:eastAsia="zh-CN"/>
              </w:rPr>
              <w:tab/>
              <w:t>If the Result Information element indicates failure then the values of the other information elements have no meaning.</w:t>
            </w:r>
          </w:p>
        </w:tc>
      </w:tr>
    </w:tbl>
    <w:p w14:paraId="7CDC3AF7" w14:textId="77777777" w:rsidR="00312C76" w:rsidRPr="003167FF" w:rsidRDefault="00312C76" w:rsidP="00312C76"/>
    <w:p w14:paraId="27CF0B72" w14:textId="77777777" w:rsidR="00312C76" w:rsidRPr="003167FF" w:rsidRDefault="00312C76" w:rsidP="00312C76">
      <w:pPr>
        <w:pStyle w:val="Heading4"/>
      </w:pPr>
      <w:bookmarkStart w:id="1403" w:name="_Toc155355840"/>
      <w:r w:rsidRPr="003167FF">
        <w:t>14.3.2.12</w:t>
      </w:r>
      <w:r w:rsidRPr="003167FF">
        <w:tab/>
        <w:t>User plane delivery mode</w:t>
      </w:r>
      <w:bookmarkEnd w:id="1403"/>
    </w:p>
    <w:p w14:paraId="4CF6D5AD" w14:textId="77777777" w:rsidR="00312C76" w:rsidRPr="003167FF" w:rsidRDefault="00312C76" w:rsidP="00312C76">
      <w:r w:rsidRPr="003167FF">
        <w:t>Table 14.3.2.12</w:t>
      </w:r>
      <w:r w:rsidRPr="003167FF">
        <w:rPr>
          <w:lang w:eastAsia="zh-CN"/>
        </w:rPr>
        <w:t>-1</w:t>
      </w:r>
      <w:r w:rsidRPr="003167FF">
        <w:t xml:space="preserve"> describes the information flow </w:t>
      </w:r>
      <w:r w:rsidRPr="003167FF">
        <w:rPr>
          <w:lang w:eastAsia="zh-CN"/>
        </w:rPr>
        <w:t>for the user plane delivery mode from NRM server to VAL server</w:t>
      </w:r>
      <w:r w:rsidRPr="003167FF">
        <w:t>.</w:t>
      </w:r>
    </w:p>
    <w:p w14:paraId="34702FB4" w14:textId="77777777" w:rsidR="00312C76" w:rsidRPr="003167FF" w:rsidRDefault="00312C76" w:rsidP="00312C76">
      <w:pPr>
        <w:pStyle w:val="TH"/>
      </w:pPr>
      <w:r w:rsidRPr="003167FF">
        <w:lastRenderedPageBreak/>
        <w:t>Table 14.3.2.12-1: User plane delivery mode</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231689F2"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4EE2EEC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72EEE85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25507BC" w14:textId="77777777" w:rsidR="00312C76" w:rsidRPr="003167FF" w:rsidRDefault="00312C76" w:rsidP="007E0BCD">
            <w:pPr>
              <w:pStyle w:val="TAH"/>
            </w:pPr>
            <w:r w:rsidRPr="003167FF">
              <w:t>Description</w:t>
            </w:r>
          </w:p>
        </w:tc>
      </w:tr>
      <w:tr w:rsidR="00312C76" w:rsidRPr="003167FF" w14:paraId="5BB51DD9" w14:textId="77777777" w:rsidTr="007E0BCD">
        <w:trPr>
          <w:jc w:val="center"/>
        </w:trPr>
        <w:tc>
          <w:tcPr>
            <w:tcW w:w="2880" w:type="dxa"/>
            <w:tcBorders>
              <w:top w:val="single" w:sz="4" w:space="0" w:color="000000"/>
              <w:left w:val="single" w:sz="4" w:space="0" w:color="000000"/>
              <w:bottom w:val="single" w:sz="4" w:space="0" w:color="000000"/>
              <w:right w:val="nil"/>
            </w:tcBorders>
          </w:tcPr>
          <w:p w14:paraId="32B6C9CE" w14:textId="77777777" w:rsidR="00312C76" w:rsidRPr="003167FF" w:rsidRDefault="00312C76" w:rsidP="007E0BCD">
            <w:pPr>
              <w:pStyle w:val="TAL"/>
            </w:pPr>
            <w:r w:rsidRPr="003167FF">
              <w:rPr>
                <w:lang w:eastAsia="zh-CN"/>
              </w:rPr>
              <w:t>Delivery mode</w:t>
            </w:r>
          </w:p>
        </w:tc>
        <w:tc>
          <w:tcPr>
            <w:tcW w:w="1440" w:type="dxa"/>
            <w:tcBorders>
              <w:top w:val="single" w:sz="4" w:space="0" w:color="000000"/>
              <w:left w:val="single" w:sz="4" w:space="0" w:color="000000"/>
              <w:bottom w:val="single" w:sz="4" w:space="0" w:color="000000"/>
              <w:right w:val="nil"/>
            </w:tcBorders>
          </w:tcPr>
          <w:p w14:paraId="2968A2DA"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E3C55D2" w14:textId="77777777" w:rsidR="00312C76" w:rsidRPr="003167FF" w:rsidRDefault="00312C76" w:rsidP="007E0BCD">
            <w:pPr>
              <w:pStyle w:val="TAL"/>
              <w:rPr>
                <w:lang w:eastAsia="zh-CN"/>
              </w:rPr>
            </w:pPr>
            <w:r w:rsidRPr="003167FF">
              <w:rPr>
                <w:lang w:eastAsia="zh-CN"/>
              </w:rPr>
              <w:t>Indicates whether to deliver the user data to the UE(s) via unicast mode or multicast mode</w:t>
            </w:r>
          </w:p>
        </w:tc>
      </w:tr>
      <w:tr w:rsidR="00312C76" w:rsidRPr="003167FF" w14:paraId="190666D9" w14:textId="77777777" w:rsidTr="007E0BCD">
        <w:trPr>
          <w:jc w:val="center"/>
        </w:trPr>
        <w:tc>
          <w:tcPr>
            <w:tcW w:w="2880" w:type="dxa"/>
            <w:tcBorders>
              <w:top w:val="single" w:sz="4" w:space="0" w:color="000000"/>
              <w:left w:val="single" w:sz="4" w:space="0" w:color="000000"/>
              <w:bottom w:val="single" w:sz="4" w:space="0" w:color="000000"/>
              <w:right w:val="nil"/>
            </w:tcBorders>
          </w:tcPr>
          <w:p w14:paraId="4E46EF63" w14:textId="77777777" w:rsidR="00312C76" w:rsidRPr="003167FF" w:rsidRDefault="00312C76" w:rsidP="007E0BCD">
            <w:pPr>
              <w:pStyle w:val="TAL"/>
            </w:pPr>
            <w:r w:rsidRPr="003167FF">
              <w:t>MBMS media stream identifier</w:t>
            </w:r>
          </w:p>
        </w:tc>
        <w:tc>
          <w:tcPr>
            <w:tcW w:w="1440" w:type="dxa"/>
            <w:tcBorders>
              <w:top w:val="single" w:sz="4" w:space="0" w:color="000000"/>
              <w:left w:val="single" w:sz="4" w:space="0" w:color="000000"/>
              <w:bottom w:val="single" w:sz="4" w:space="0" w:color="000000"/>
              <w:right w:val="nil"/>
            </w:tcBorders>
          </w:tcPr>
          <w:p w14:paraId="125A95D7" w14:textId="77777777" w:rsidR="00312C76" w:rsidRPr="003167FF" w:rsidRDefault="00312C76" w:rsidP="007E0BCD">
            <w:pPr>
              <w:pStyle w:val="TAC"/>
            </w:pPr>
            <w:r w:rsidRPr="003167FF">
              <w:rPr>
                <w:lang w:eastAsia="zh-CN"/>
              </w:rPr>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383309A9" w14:textId="77777777" w:rsidR="00312C76" w:rsidRPr="003167FF" w:rsidRDefault="00312C76" w:rsidP="007E0BCD">
            <w:pPr>
              <w:pStyle w:val="TAL"/>
              <w:rPr>
                <w:lang w:eastAsia="zh-CN"/>
              </w:rPr>
            </w:pPr>
            <w:r w:rsidRPr="003167FF">
              <w:rPr>
                <w:lang w:eastAsia="zh-CN"/>
              </w:rPr>
              <w:t>Indicates the MBMS media</w:t>
            </w:r>
            <w:r w:rsidRPr="003167FF">
              <w:t xml:space="preserve"> stream to be used to deliver the media currently over unicast, or the MBMS media stream currently being used.</w:t>
            </w:r>
          </w:p>
        </w:tc>
      </w:tr>
      <w:tr w:rsidR="00312C76" w:rsidRPr="003167FF" w14:paraId="3C8DD598" w14:textId="77777777" w:rsidTr="007E0BCD">
        <w:trPr>
          <w:jc w:val="center"/>
        </w:trPr>
        <w:tc>
          <w:tcPr>
            <w:tcW w:w="2880" w:type="dxa"/>
            <w:tcBorders>
              <w:top w:val="single" w:sz="4" w:space="0" w:color="000000"/>
              <w:left w:val="single" w:sz="4" w:space="0" w:color="000000"/>
              <w:bottom w:val="single" w:sz="4" w:space="0" w:color="000000"/>
              <w:right w:val="nil"/>
            </w:tcBorders>
          </w:tcPr>
          <w:p w14:paraId="25A44D21" w14:textId="77777777" w:rsidR="00312C76" w:rsidRPr="003167FF" w:rsidRDefault="00312C76" w:rsidP="007E0BCD">
            <w:pPr>
              <w:pStyle w:val="TAL"/>
            </w:pPr>
            <w:r w:rsidRPr="003167FF">
              <w:rPr>
                <w:lang w:eastAsia="zh-CN"/>
              </w:rPr>
              <w:t>Unicast media stream identifier(s)</w:t>
            </w:r>
          </w:p>
        </w:tc>
        <w:tc>
          <w:tcPr>
            <w:tcW w:w="1440" w:type="dxa"/>
            <w:tcBorders>
              <w:top w:val="single" w:sz="4" w:space="0" w:color="000000"/>
              <w:left w:val="single" w:sz="4" w:space="0" w:color="000000"/>
              <w:bottom w:val="single" w:sz="4" w:space="0" w:color="000000"/>
              <w:right w:val="nil"/>
            </w:tcBorders>
          </w:tcPr>
          <w:p w14:paraId="2B2FAA9B"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EB0B7F3" w14:textId="77777777" w:rsidR="00312C76" w:rsidRPr="003167FF" w:rsidRDefault="00312C76" w:rsidP="007E0BCD">
            <w:pPr>
              <w:pStyle w:val="TAL"/>
              <w:rPr>
                <w:lang w:eastAsia="zh-CN"/>
              </w:rPr>
            </w:pPr>
            <w:r w:rsidRPr="003167FF">
              <w:rPr>
                <w:lang w:eastAsia="zh-CN"/>
              </w:rPr>
              <w:t>Indicates the unicast media stream to be used to deliver the media currently over multicast, or the unicast to be stopped and switched to multicast.</w:t>
            </w:r>
          </w:p>
        </w:tc>
      </w:tr>
    </w:tbl>
    <w:p w14:paraId="28480CC6" w14:textId="77777777" w:rsidR="00312C76" w:rsidRPr="003167FF" w:rsidRDefault="00312C76" w:rsidP="00312C76"/>
    <w:p w14:paraId="6F1ED8A0" w14:textId="77777777" w:rsidR="00312C76" w:rsidRPr="003167FF" w:rsidRDefault="00312C76" w:rsidP="00312C76">
      <w:pPr>
        <w:pStyle w:val="Heading4"/>
      </w:pPr>
      <w:bookmarkStart w:id="1404" w:name="_Toc27954122"/>
      <w:bookmarkStart w:id="1405" w:name="_Toc59204114"/>
      <w:bookmarkStart w:id="1406" w:name="_Toc155355841"/>
      <w:r w:rsidRPr="003167FF">
        <w:t>14.3.2.13</w:t>
      </w:r>
      <w:r w:rsidRPr="003167FF">
        <w:tab/>
      </w:r>
      <w:bookmarkEnd w:id="1404"/>
      <w:r w:rsidRPr="003167FF">
        <w:t>end-to-end QoS management request</w:t>
      </w:r>
      <w:bookmarkEnd w:id="1405"/>
      <w:bookmarkEnd w:id="1406"/>
      <w:r w:rsidRPr="003167FF">
        <w:t xml:space="preserve"> </w:t>
      </w:r>
    </w:p>
    <w:p w14:paraId="0D696405" w14:textId="77777777" w:rsidR="00312C76" w:rsidRPr="003167FF" w:rsidRDefault="00312C76" w:rsidP="00312C76">
      <w:r w:rsidRPr="003167FF">
        <w:t>Table 14.3.2.13</w:t>
      </w:r>
      <w:r w:rsidRPr="003167FF">
        <w:rPr>
          <w:lang w:eastAsia="zh-CN"/>
        </w:rPr>
        <w:t>-1</w:t>
      </w:r>
      <w:r w:rsidRPr="003167FF">
        <w:t xml:space="preserve"> describes the information flow end-to-end QoS management request from the NRM client to the NRM server.</w:t>
      </w:r>
    </w:p>
    <w:p w14:paraId="1F2ECAE4" w14:textId="77777777" w:rsidR="00312C76" w:rsidRPr="003167FF" w:rsidRDefault="00312C76" w:rsidP="00312C76">
      <w:pPr>
        <w:pStyle w:val="TH"/>
      </w:pPr>
      <w:r w:rsidRPr="003167FF">
        <w:t>Table 14.3.2.13</w:t>
      </w:r>
      <w:r w:rsidRPr="003167FF">
        <w:rPr>
          <w:lang w:eastAsia="zh-CN"/>
        </w:rPr>
        <w:t>-1</w:t>
      </w:r>
      <w:r w:rsidRPr="003167FF">
        <w:t>: end-to-end QoS management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3CBC91A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12A53B5" w14:textId="77777777" w:rsidR="00312C76" w:rsidRPr="003167FF" w:rsidRDefault="00312C76" w:rsidP="007E0BCD">
            <w:pPr>
              <w:pStyle w:val="TAH"/>
            </w:pPr>
            <w:bookmarkStart w:id="1407" w:name="_Toc59204115"/>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FDA408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E9C1CC" w14:textId="77777777" w:rsidR="00312C76" w:rsidRPr="003167FF" w:rsidRDefault="00312C76" w:rsidP="007E0BCD">
            <w:pPr>
              <w:pStyle w:val="TAH"/>
            </w:pPr>
            <w:r w:rsidRPr="003167FF">
              <w:t>Description</w:t>
            </w:r>
          </w:p>
        </w:tc>
      </w:tr>
      <w:tr w:rsidR="00312C76" w:rsidRPr="003167FF" w14:paraId="22F9831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92C14F3" w14:textId="35E09578" w:rsidR="00312C76" w:rsidRPr="003167FF" w:rsidRDefault="00312C76" w:rsidP="007E0BCD">
            <w:pPr>
              <w:pStyle w:val="TAL"/>
              <w:rPr>
                <w:szCs w:val="18"/>
              </w:rPr>
            </w:pPr>
            <w:r w:rsidRPr="003167FF">
              <w:t>List of VAL UEs</w:t>
            </w:r>
            <w:r w:rsidR="00DB5B64" w:rsidRPr="00DB5B64">
              <w:t xml:space="preserve"> or VAL Group ID</w:t>
            </w:r>
          </w:p>
        </w:tc>
        <w:tc>
          <w:tcPr>
            <w:tcW w:w="1440" w:type="dxa"/>
            <w:tcBorders>
              <w:top w:val="single" w:sz="4" w:space="0" w:color="000000"/>
              <w:left w:val="single" w:sz="4" w:space="0" w:color="000000"/>
              <w:bottom w:val="single" w:sz="4" w:space="0" w:color="000000"/>
            </w:tcBorders>
            <w:shd w:val="clear" w:color="auto" w:fill="auto"/>
          </w:tcPr>
          <w:p w14:paraId="1B2C75FC" w14:textId="77777777" w:rsidR="00312C76" w:rsidRPr="003167FF" w:rsidRDefault="00312C76" w:rsidP="007E0BCD">
            <w:pPr>
              <w:pStyle w:val="TAC"/>
              <w:rPr>
                <w:szCs w:val="18"/>
              </w:rPr>
            </w:pPr>
            <w:r w:rsidRPr="003167FF">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B717DF" w14:textId="3F3C281E" w:rsidR="00312C76" w:rsidRPr="003167FF" w:rsidRDefault="00312C76" w:rsidP="007E0BCD">
            <w:pPr>
              <w:pStyle w:val="TAL"/>
            </w:pPr>
            <w:r w:rsidRPr="003167FF">
              <w:t>List of VAL UEs</w:t>
            </w:r>
            <w:r w:rsidR="00DB5B64">
              <w:t xml:space="preserve"> </w:t>
            </w:r>
            <w:r w:rsidR="00DB5B64" w:rsidRPr="00DB5B64">
              <w:t>or the group of VAL UEs</w:t>
            </w:r>
            <w:r w:rsidRPr="003167FF">
              <w:t xml:space="preserve"> for whom the end-to-end QoS management occurs</w:t>
            </w:r>
          </w:p>
          <w:p w14:paraId="721B78E3" w14:textId="77777777" w:rsidR="00312C76" w:rsidRPr="003167FF" w:rsidRDefault="00312C76" w:rsidP="007E0BCD">
            <w:pPr>
              <w:pStyle w:val="TAL"/>
              <w:rPr>
                <w:szCs w:val="18"/>
              </w:rPr>
            </w:pPr>
          </w:p>
        </w:tc>
      </w:tr>
      <w:tr w:rsidR="00312C76" w:rsidRPr="003167FF" w14:paraId="11C702D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927EA0B" w14:textId="77777777" w:rsidR="00312C76" w:rsidRPr="003167FF" w:rsidRDefault="00312C76" w:rsidP="007E0BCD">
            <w:pPr>
              <w:pStyle w:val="TAL"/>
              <w:rPr>
                <w:szCs w:val="18"/>
              </w:rPr>
            </w:pPr>
            <w:r w:rsidRPr="003167FF">
              <w:t>&gt;VAL UE/user ID</w:t>
            </w:r>
          </w:p>
        </w:tc>
        <w:tc>
          <w:tcPr>
            <w:tcW w:w="1440" w:type="dxa"/>
            <w:tcBorders>
              <w:top w:val="single" w:sz="4" w:space="0" w:color="000000"/>
              <w:left w:val="single" w:sz="4" w:space="0" w:color="000000"/>
              <w:bottom w:val="single" w:sz="4" w:space="0" w:color="000000"/>
            </w:tcBorders>
            <w:shd w:val="clear" w:color="auto" w:fill="auto"/>
          </w:tcPr>
          <w:p w14:paraId="6B4A8129" w14:textId="77777777" w:rsidR="00312C76" w:rsidRPr="003167FF" w:rsidRDefault="00312C76" w:rsidP="007E0BCD">
            <w:pPr>
              <w:pStyle w:val="TAC"/>
              <w:rPr>
                <w:szCs w:val="18"/>
              </w:rPr>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49E194" w14:textId="77777777" w:rsidR="00312C76" w:rsidRPr="003167FF" w:rsidRDefault="00312C76" w:rsidP="007E0BCD">
            <w:pPr>
              <w:pStyle w:val="TAL"/>
            </w:pPr>
            <w:r w:rsidRPr="003167FF">
              <w:t>Identity of the VAL UE</w:t>
            </w:r>
          </w:p>
          <w:p w14:paraId="415FC2F5" w14:textId="77777777" w:rsidR="00312C76" w:rsidRPr="003167FF" w:rsidRDefault="00312C76" w:rsidP="007E0BCD">
            <w:pPr>
              <w:pStyle w:val="TAL"/>
              <w:rPr>
                <w:szCs w:val="18"/>
              </w:rPr>
            </w:pPr>
          </w:p>
        </w:tc>
      </w:tr>
      <w:tr w:rsidR="00312C76" w:rsidRPr="003167FF" w14:paraId="72AC87D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AC43FFB" w14:textId="77777777" w:rsidR="00312C76" w:rsidRPr="003167FF" w:rsidRDefault="00312C76" w:rsidP="007E0BCD">
            <w:pPr>
              <w:pStyle w:val="TAL"/>
              <w:rPr>
                <w:szCs w:val="18"/>
              </w:rPr>
            </w:pPr>
            <w:r w:rsidRPr="003167FF">
              <w:t>&gt; IP address</w:t>
            </w:r>
          </w:p>
        </w:tc>
        <w:tc>
          <w:tcPr>
            <w:tcW w:w="1440" w:type="dxa"/>
            <w:tcBorders>
              <w:top w:val="single" w:sz="4" w:space="0" w:color="000000"/>
              <w:left w:val="single" w:sz="4" w:space="0" w:color="000000"/>
              <w:bottom w:val="single" w:sz="4" w:space="0" w:color="000000"/>
            </w:tcBorders>
            <w:shd w:val="clear" w:color="auto" w:fill="auto"/>
          </w:tcPr>
          <w:p w14:paraId="75D7462A" w14:textId="56E9BF9B" w:rsidR="00312C76" w:rsidRPr="003167FF" w:rsidRDefault="00DB5B64" w:rsidP="007E0BCD">
            <w:pPr>
              <w:pStyle w:val="TAC"/>
              <w:rPr>
                <w:szCs w:val="18"/>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ABAC1F" w14:textId="77777777" w:rsidR="00312C76" w:rsidRPr="003167FF" w:rsidRDefault="00312C76" w:rsidP="007E0BCD">
            <w:pPr>
              <w:pStyle w:val="TAL"/>
            </w:pPr>
            <w:r w:rsidRPr="003167FF">
              <w:t>IP address of the VAL UE</w:t>
            </w:r>
          </w:p>
          <w:p w14:paraId="7AF70CA1" w14:textId="77777777" w:rsidR="00312C76" w:rsidRPr="003167FF" w:rsidRDefault="00312C76" w:rsidP="007E0BCD">
            <w:pPr>
              <w:pStyle w:val="TAL"/>
              <w:rPr>
                <w:szCs w:val="18"/>
              </w:rPr>
            </w:pPr>
          </w:p>
        </w:tc>
      </w:tr>
      <w:tr w:rsidR="00312C76" w:rsidRPr="003167FF" w14:paraId="75D51612" w14:textId="77777777" w:rsidTr="007E0BCD">
        <w:trPr>
          <w:trHeight w:val="583"/>
          <w:jc w:val="center"/>
        </w:trPr>
        <w:tc>
          <w:tcPr>
            <w:tcW w:w="2880" w:type="dxa"/>
            <w:tcBorders>
              <w:top w:val="single" w:sz="4" w:space="0" w:color="000000"/>
              <w:left w:val="single" w:sz="4" w:space="0" w:color="000000"/>
              <w:bottom w:val="single" w:sz="4" w:space="0" w:color="000000"/>
            </w:tcBorders>
            <w:shd w:val="clear" w:color="auto" w:fill="auto"/>
          </w:tcPr>
          <w:p w14:paraId="5FE4B0B4" w14:textId="77777777" w:rsidR="00312C76" w:rsidRPr="003167FF" w:rsidRDefault="00312C76" w:rsidP="007E0BCD">
            <w:pPr>
              <w:pStyle w:val="TAL"/>
              <w:rPr>
                <w:szCs w:val="18"/>
              </w:rPr>
            </w:pPr>
            <w:r w:rsidRPr="003167FF">
              <w:rPr>
                <w:szCs w:val="18"/>
              </w:rPr>
              <w:t>VAL service ID</w:t>
            </w:r>
          </w:p>
        </w:tc>
        <w:tc>
          <w:tcPr>
            <w:tcW w:w="1440" w:type="dxa"/>
            <w:tcBorders>
              <w:top w:val="single" w:sz="4" w:space="0" w:color="000000"/>
              <w:left w:val="single" w:sz="4" w:space="0" w:color="000000"/>
              <w:bottom w:val="single" w:sz="4" w:space="0" w:color="000000"/>
            </w:tcBorders>
            <w:shd w:val="clear" w:color="auto" w:fill="auto"/>
          </w:tcPr>
          <w:p w14:paraId="635BC2A1" w14:textId="77777777" w:rsidR="00312C76" w:rsidRPr="003167FF" w:rsidRDefault="00312C76" w:rsidP="007E0BCD">
            <w:pPr>
              <w:pStyle w:val="TAC"/>
              <w:rPr>
                <w:szCs w:val="18"/>
              </w:rPr>
            </w:pPr>
            <w:r w:rsidRPr="003167FF">
              <w:rPr>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468124" w14:textId="77777777" w:rsidR="00312C76" w:rsidRPr="003167FF" w:rsidRDefault="00312C76" w:rsidP="007E0BCD">
            <w:pPr>
              <w:pStyle w:val="TAL"/>
              <w:rPr>
                <w:szCs w:val="18"/>
              </w:rPr>
            </w:pPr>
            <w:r w:rsidRPr="003167FF">
              <w:rPr>
                <w:szCs w:val="18"/>
              </w:rPr>
              <w:t xml:space="preserve">The VAL service identity </w:t>
            </w:r>
            <w:r w:rsidRPr="003167FF">
              <w:t xml:space="preserve">for whom the end-to-end QoS management occurs. </w:t>
            </w:r>
          </w:p>
        </w:tc>
      </w:tr>
      <w:tr w:rsidR="00312C76" w:rsidRPr="003167FF" w14:paraId="1ACF624C" w14:textId="77777777" w:rsidTr="007E0BCD">
        <w:trPr>
          <w:trHeight w:val="482"/>
          <w:jc w:val="center"/>
        </w:trPr>
        <w:tc>
          <w:tcPr>
            <w:tcW w:w="2880" w:type="dxa"/>
            <w:tcBorders>
              <w:top w:val="single" w:sz="4" w:space="0" w:color="000000"/>
              <w:left w:val="single" w:sz="4" w:space="0" w:color="000000"/>
              <w:bottom w:val="single" w:sz="4" w:space="0" w:color="000000"/>
            </w:tcBorders>
            <w:shd w:val="clear" w:color="auto" w:fill="auto"/>
          </w:tcPr>
          <w:p w14:paraId="0ABCA222" w14:textId="77777777" w:rsidR="00312C76" w:rsidRPr="003167FF" w:rsidRDefault="00312C76" w:rsidP="007E0BCD">
            <w:pPr>
              <w:pStyle w:val="TAL"/>
              <w:rPr>
                <w:szCs w:val="18"/>
              </w:rPr>
            </w:pPr>
            <w:r w:rsidRPr="003167FF">
              <w:rPr>
                <w:szCs w:val="18"/>
              </w:rPr>
              <w:t>End-to-end QoS requirements</w:t>
            </w:r>
          </w:p>
        </w:tc>
        <w:tc>
          <w:tcPr>
            <w:tcW w:w="1440" w:type="dxa"/>
            <w:tcBorders>
              <w:top w:val="single" w:sz="4" w:space="0" w:color="000000"/>
              <w:left w:val="single" w:sz="4" w:space="0" w:color="000000"/>
              <w:bottom w:val="single" w:sz="4" w:space="0" w:color="000000"/>
            </w:tcBorders>
            <w:shd w:val="clear" w:color="auto" w:fill="auto"/>
          </w:tcPr>
          <w:p w14:paraId="01A4B3EB" w14:textId="77777777" w:rsidR="00312C76" w:rsidRPr="003167FF" w:rsidRDefault="00312C76" w:rsidP="007E0BCD">
            <w:pPr>
              <w:pStyle w:val="TAC"/>
              <w:rPr>
                <w:szCs w:val="18"/>
              </w:rPr>
            </w:pPr>
            <w:r w:rsidRPr="003167FF">
              <w:rPr>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96EF60" w14:textId="77777777" w:rsidR="00312C76" w:rsidRPr="003167FF" w:rsidRDefault="00312C76" w:rsidP="007E0BCD">
            <w:pPr>
              <w:pStyle w:val="TAL"/>
              <w:rPr>
                <w:szCs w:val="18"/>
              </w:rPr>
            </w:pPr>
            <w:r w:rsidRPr="003167FF">
              <w:rPr>
                <w:szCs w:val="18"/>
              </w:rPr>
              <w:t>The application QoS requirements / KPIs (latency, error rate, ..) for the end-to-end session.</w:t>
            </w:r>
          </w:p>
          <w:p w14:paraId="076A07C7" w14:textId="77777777" w:rsidR="00312C76" w:rsidRPr="003167FF" w:rsidRDefault="00312C76" w:rsidP="007E0BCD">
            <w:pPr>
              <w:pStyle w:val="TAL"/>
              <w:rPr>
                <w:szCs w:val="18"/>
              </w:rPr>
            </w:pPr>
          </w:p>
          <w:p w14:paraId="09B90A5E" w14:textId="77777777" w:rsidR="00312C76" w:rsidRPr="003167FF" w:rsidRDefault="00312C76" w:rsidP="007E0BCD">
            <w:pPr>
              <w:pStyle w:val="TAL"/>
              <w:rPr>
                <w:szCs w:val="18"/>
              </w:rPr>
            </w:pPr>
            <w:bookmarkStart w:id="1408" w:name="_Hlk69458946"/>
            <w:r w:rsidRPr="003167FF">
              <w:rPr>
                <w:szCs w:val="18"/>
              </w:rPr>
              <w:t xml:space="preserve">This may optionally include information which will support the NRM server to identify the per session QoS requirements (e.g. a flag indicating the use of HD video for assisting the end-to-end session, a video resolution/encoding required for the HD video). </w:t>
            </w:r>
            <w:bookmarkEnd w:id="1408"/>
          </w:p>
        </w:tc>
      </w:tr>
      <w:tr w:rsidR="00312C76" w:rsidRPr="003167FF" w14:paraId="02BFCED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0FACAE6" w14:textId="77777777" w:rsidR="00312C76" w:rsidRPr="003167FF" w:rsidRDefault="00312C76" w:rsidP="007E0BCD">
            <w:pPr>
              <w:pStyle w:val="TAL"/>
              <w:rPr>
                <w:szCs w:val="18"/>
              </w:rPr>
            </w:pPr>
            <w:r w:rsidRPr="003167FF">
              <w:rPr>
                <w:szCs w:val="18"/>
              </w:rPr>
              <w:t>Service area</w:t>
            </w:r>
          </w:p>
        </w:tc>
        <w:tc>
          <w:tcPr>
            <w:tcW w:w="1440" w:type="dxa"/>
            <w:tcBorders>
              <w:top w:val="single" w:sz="4" w:space="0" w:color="000000"/>
              <w:left w:val="single" w:sz="4" w:space="0" w:color="000000"/>
              <w:bottom w:val="single" w:sz="4" w:space="0" w:color="000000"/>
            </w:tcBorders>
            <w:shd w:val="clear" w:color="auto" w:fill="auto"/>
          </w:tcPr>
          <w:p w14:paraId="5046AE1C" w14:textId="77777777" w:rsidR="00312C76" w:rsidRPr="003167FF" w:rsidRDefault="00312C76" w:rsidP="007E0BCD">
            <w:pPr>
              <w:pStyle w:val="TAC"/>
              <w:rPr>
                <w:szCs w:val="18"/>
              </w:rPr>
            </w:pPr>
            <w:r w:rsidRPr="003167FF">
              <w:rPr>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92547B" w14:textId="77777777" w:rsidR="00312C76" w:rsidRPr="003167FF" w:rsidRDefault="00312C76" w:rsidP="007E0BCD">
            <w:pPr>
              <w:pStyle w:val="TAL"/>
              <w:rPr>
                <w:szCs w:val="18"/>
              </w:rPr>
            </w:pPr>
            <w:r w:rsidRPr="003167FF">
              <w:rPr>
                <w:szCs w:val="18"/>
              </w:rPr>
              <w:t>The area where the QoS management request applies. This can be geographical area, or topological area.</w:t>
            </w:r>
          </w:p>
        </w:tc>
      </w:tr>
      <w:tr w:rsidR="00312C76" w:rsidRPr="003167FF" w14:paraId="3EE0BED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36F1E58" w14:textId="77777777" w:rsidR="00312C76" w:rsidRPr="003167FF" w:rsidRDefault="00312C76" w:rsidP="007E0BCD">
            <w:pPr>
              <w:pStyle w:val="TAL"/>
              <w:rPr>
                <w:szCs w:val="18"/>
              </w:rPr>
            </w:pPr>
            <w:r w:rsidRPr="003167FF">
              <w:rPr>
                <w:szCs w:val="18"/>
              </w:rPr>
              <w:t>Time validity</w:t>
            </w:r>
          </w:p>
        </w:tc>
        <w:tc>
          <w:tcPr>
            <w:tcW w:w="1440" w:type="dxa"/>
            <w:tcBorders>
              <w:top w:val="single" w:sz="4" w:space="0" w:color="000000"/>
              <w:left w:val="single" w:sz="4" w:space="0" w:color="000000"/>
              <w:bottom w:val="single" w:sz="4" w:space="0" w:color="000000"/>
            </w:tcBorders>
            <w:shd w:val="clear" w:color="auto" w:fill="auto"/>
          </w:tcPr>
          <w:p w14:paraId="28EBE2B3" w14:textId="77777777" w:rsidR="00312C76" w:rsidRPr="003167FF" w:rsidRDefault="00312C76" w:rsidP="007E0BCD">
            <w:pPr>
              <w:pStyle w:val="TAC"/>
              <w:rPr>
                <w:szCs w:val="18"/>
              </w:rPr>
            </w:pPr>
            <w:r w:rsidRPr="003167FF">
              <w:rPr>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64B781" w14:textId="77777777" w:rsidR="00312C76" w:rsidRPr="003167FF" w:rsidRDefault="00312C76" w:rsidP="007E0BCD">
            <w:pPr>
              <w:pStyle w:val="TAL"/>
              <w:rPr>
                <w:szCs w:val="18"/>
              </w:rPr>
            </w:pPr>
            <w:r w:rsidRPr="003167FF">
              <w:rPr>
                <w:szCs w:val="18"/>
              </w:rPr>
              <w:t xml:space="preserve"> The time of validity of the requirement.</w:t>
            </w:r>
          </w:p>
        </w:tc>
      </w:tr>
    </w:tbl>
    <w:p w14:paraId="4F05CBAB" w14:textId="77777777" w:rsidR="00312C76" w:rsidRPr="003167FF" w:rsidRDefault="00312C76" w:rsidP="00312C76"/>
    <w:p w14:paraId="2C63343E" w14:textId="77777777" w:rsidR="00312C76" w:rsidRPr="003167FF" w:rsidRDefault="00312C76" w:rsidP="00312C76">
      <w:pPr>
        <w:pStyle w:val="Heading4"/>
      </w:pPr>
      <w:bookmarkStart w:id="1409" w:name="_Toc155355842"/>
      <w:r w:rsidRPr="003167FF">
        <w:t>14.3.2.14</w:t>
      </w:r>
      <w:r w:rsidRPr="003167FF">
        <w:tab/>
        <w:t>end-to-end QoS management response</w:t>
      </w:r>
      <w:bookmarkEnd w:id="1407"/>
      <w:bookmarkEnd w:id="1409"/>
    </w:p>
    <w:p w14:paraId="74D7EF2F" w14:textId="77777777" w:rsidR="00312C76" w:rsidRPr="003167FF" w:rsidRDefault="00312C76" w:rsidP="00312C76">
      <w:r w:rsidRPr="003167FF">
        <w:t>Table 14.3.2.14</w:t>
      </w:r>
      <w:r w:rsidRPr="003167FF">
        <w:rPr>
          <w:lang w:eastAsia="zh-CN"/>
        </w:rPr>
        <w:t>-1</w:t>
      </w:r>
      <w:r w:rsidRPr="003167FF">
        <w:t xml:space="preserve"> describes the information flow end-to-end QoS management response from the NRM server to the NRM client.</w:t>
      </w:r>
    </w:p>
    <w:p w14:paraId="1AFFD4EA" w14:textId="77777777" w:rsidR="00312C76" w:rsidRPr="003167FF" w:rsidRDefault="00312C76" w:rsidP="00312C76">
      <w:pPr>
        <w:pStyle w:val="TH"/>
      </w:pPr>
      <w:r w:rsidRPr="003167FF">
        <w:t>Table 14.3.2.14</w:t>
      </w:r>
      <w:r w:rsidRPr="003167FF">
        <w:rPr>
          <w:lang w:eastAsia="zh-CN"/>
        </w:rPr>
        <w:t>-1</w:t>
      </w:r>
      <w:r w:rsidRPr="003167FF">
        <w:t>: end-to-end QoS management response</w:t>
      </w:r>
    </w:p>
    <w:tbl>
      <w:tblPr>
        <w:tblW w:w="9027" w:type="dxa"/>
        <w:jc w:val="center"/>
        <w:tblLayout w:type="fixed"/>
        <w:tblLook w:val="0000" w:firstRow="0" w:lastRow="0" w:firstColumn="0" w:lastColumn="0" w:noHBand="0" w:noVBand="0"/>
      </w:tblPr>
      <w:tblGrid>
        <w:gridCol w:w="3009"/>
        <w:gridCol w:w="1504"/>
        <w:gridCol w:w="4514"/>
      </w:tblGrid>
      <w:tr w:rsidR="00312C76" w:rsidRPr="003167FF" w14:paraId="7C16CEF1" w14:textId="77777777" w:rsidTr="007E0BCD">
        <w:trPr>
          <w:trHeight w:val="272"/>
          <w:jc w:val="center"/>
        </w:trPr>
        <w:tc>
          <w:tcPr>
            <w:tcW w:w="3009" w:type="dxa"/>
            <w:tcBorders>
              <w:top w:val="single" w:sz="4" w:space="0" w:color="000000"/>
              <w:left w:val="single" w:sz="4" w:space="0" w:color="000000"/>
              <w:bottom w:val="single" w:sz="4" w:space="0" w:color="000000"/>
            </w:tcBorders>
            <w:shd w:val="clear" w:color="auto" w:fill="auto"/>
          </w:tcPr>
          <w:p w14:paraId="6397CBC7" w14:textId="77777777" w:rsidR="00312C76" w:rsidRPr="003167FF" w:rsidRDefault="00312C76" w:rsidP="007E0BCD">
            <w:pPr>
              <w:pStyle w:val="TAH"/>
            </w:pPr>
            <w:r w:rsidRPr="003167FF">
              <w:t>Information element</w:t>
            </w:r>
          </w:p>
        </w:tc>
        <w:tc>
          <w:tcPr>
            <w:tcW w:w="1504" w:type="dxa"/>
            <w:tcBorders>
              <w:top w:val="single" w:sz="4" w:space="0" w:color="000000"/>
              <w:left w:val="single" w:sz="4" w:space="0" w:color="000000"/>
              <w:bottom w:val="single" w:sz="4" w:space="0" w:color="000000"/>
            </w:tcBorders>
            <w:shd w:val="clear" w:color="auto" w:fill="auto"/>
          </w:tcPr>
          <w:p w14:paraId="51718907" w14:textId="77777777" w:rsidR="00312C76" w:rsidRPr="003167FF" w:rsidRDefault="00312C76" w:rsidP="007E0BCD">
            <w:pPr>
              <w:pStyle w:val="TAH"/>
            </w:pPr>
            <w:r w:rsidRPr="003167FF">
              <w:t>Status</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0BA2B56D" w14:textId="77777777" w:rsidR="00312C76" w:rsidRPr="003167FF" w:rsidRDefault="00312C76" w:rsidP="007E0BCD">
            <w:pPr>
              <w:pStyle w:val="TAH"/>
            </w:pPr>
            <w:r w:rsidRPr="003167FF">
              <w:t>Description</w:t>
            </w:r>
          </w:p>
        </w:tc>
      </w:tr>
      <w:tr w:rsidR="00312C76" w:rsidRPr="003167FF" w14:paraId="4B3A0616" w14:textId="77777777" w:rsidTr="007E0BCD">
        <w:trPr>
          <w:trHeight w:val="293"/>
          <w:jc w:val="center"/>
        </w:trPr>
        <w:tc>
          <w:tcPr>
            <w:tcW w:w="3009" w:type="dxa"/>
            <w:tcBorders>
              <w:top w:val="single" w:sz="4" w:space="0" w:color="000000"/>
              <w:left w:val="single" w:sz="4" w:space="0" w:color="000000"/>
              <w:bottom w:val="single" w:sz="4" w:space="0" w:color="000000"/>
            </w:tcBorders>
            <w:shd w:val="clear" w:color="auto" w:fill="auto"/>
          </w:tcPr>
          <w:p w14:paraId="120DE42C" w14:textId="77777777" w:rsidR="00312C76" w:rsidRPr="003167FF" w:rsidRDefault="00312C76" w:rsidP="007E0BCD">
            <w:pPr>
              <w:pStyle w:val="TAL"/>
              <w:rPr>
                <w:szCs w:val="18"/>
              </w:rPr>
            </w:pPr>
            <w:r w:rsidRPr="003167FF">
              <w:rPr>
                <w:szCs w:val="18"/>
              </w:rPr>
              <w:t>Result</w:t>
            </w:r>
          </w:p>
        </w:tc>
        <w:tc>
          <w:tcPr>
            <w:tcW w:w="1504" w:type="dxa"/>
            <w:tcBorders>
              <w:top w:val="single" w:sz="4" w:space="0" w:color="000000"/>
              <w:left w:val="single" w:sz="4" w:space="0" w:color="000000"/>
              <w:bottom w:val="single" w:sz="4" w:space="0" w:color="000000"/>
            </w:tcBorders>
            <w:shd w:val="clear" w:color="auto" w:fill="auto"/>
          </w:tcPr>
          <w:p w14:paraId="39F71FC3" w14:textId="77777777" w:rsidR="00312C76" w:rsidRPr="003167FF" w:rsidRDefault="00312C76" w:rsidP="007E0BCD">
            <w:pPr>
              <w:pStyle w:val="TAC"/>
            </w:pPr>
            <w:r w:rsidRPr="003167FF">
              <w:t>M</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588A4305" w14:textId="77777777" w:rsidR="00312C76" w:rsidRPr="003167FF" w:rsidRDefault="00312C76" w:rsidP="007E0BCD">
            <w:pPr>
              <w:pStyle w:val="TAL"/>
              <w:rPr>
                <w:szCs w:val="18"/>
              </w:rPr>
            </w:pPr>
            <w:r w:rsidRPr="003167FF">
              <w:t>The positive or negative result of the end-to-end QoS management request.</w:t>
            </w:r>
          </w:p>
        </w:tc>
      </w:tr>
      <w:tr w:rsidR="00312C76" w:rsidRPr="003167FF" w14:paraId="6B25FB62" w14:textId="77777777" w:rsidTr="007E0BCD">
        <w:trPr>
          <w:trHeight w:val="293"/>
          <w:jc w:val="center"/>
        </w:trPr>
        <w:tc>
          <w:tcPr>
            <w:tcW w:w="3009" w:type="dxa"/>
            <w:tcBorders>
              <w:top w:val="single" w:sz="4" w:space="0" w:color="000000"/>
              <w:left w:val="single" w:sz="4" w:space="0" w:color="000000"/>
              <w:bottom w:val="single" w:sz="4" w:space="0" w:color="000000"/>
            </w:tcBorders>
            <w:shd w:val="clear" w:color="auto" w:fill="auto"/>
          </w:tcPr>
          <w:p w14:paraId="0C0849B8" w14:textId="77777777" w:rsidR="00312C76" w:rsidRPr="003167FF" w:rsidRDefault="00312C76" w:rsidP="007E0BCD">
            <w:pPr>
              <w:pStyle w:val="TAL"/>
              <w:rPr>
                <w:szCs w:val="18"/>
              </w:rPr>
            </w:pPr>
            <w:r w:rsidRPr="003167FF">
              <w:rPr>
                <w:szCs w:val="18"/>
              </w:rPr>
              <w:t>QoS report configuration</w:t>
            </w:r>
          </w:p>
        </w:tc>
        <w:tc>
          <w:tcPr>
            <w:tcW w:w="1504" w:type="dxa"/>
            <w:tcBorders>
              <w:top w:val="single" w:sz="4" w:space="0" w:color="000000"/>
              <w:left w:val="single" w:sz="4" w:space="0" w:color="000000"/>
              <w:bottom w:val="single" w:sz="4" w:space="0" w:color="000000"/>
            </w:tcBorders>
            <w:shd w:val="clear" w:color="auto" w:fill="auto"/>
          </w:tcPr>
          <w:p w14:paraId="3500D583" w14:textId="77777777" w:rsidR="00312C76" w:rsidRPr="003167FF" w:rsidRDefault="00312C76" w:rsidP="007E0BCD">
            <w:pPr>
              <w:pStyle w:val="TAC"/>
            </w:pPr>
            <w:r w:rsidRPr="003167FF">
              <w:t>O</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7C0BC8DF" w14:textId="45E85B4C" w:rsidR="00312C76" w:rsidRPr="003167FF" w:rsidRDefault="00312C76" w:rsidP="007E0BCD">
            <w:pPr>
              <w:pStyle w:val="TAL"/>
            </w:pPr>
            <w:r w:rsidRPr="003167FF">
              <w:t>The configuration of the NRM client</w:t>
            </w:r>
            <w:r w:rsidR="000909CD" w:rsidRPr="003167FF">
              <w:t>'</w:t>
            </w:r>
            <w:r w:rsidRPr="003167FF">
              <w:t>s report triggering by NRM server (e.g. setting thresholds for reporting a QoS downgrade / notifications based on channel loss great than threshold value)</w:t>
            </w:r>
          </w:p>
        </w:tc>
      </w:tr>
    </w:tbl>
    <w:p w14:paraId="2B29DFDB" w14:textId="77777777" w:rsidR="00312C76" w:rsidRPr="003167FF" w:rsidRDefault="00312C76" w:rsidP="00312C76"/>
    <w:p w14:paraId="007D94C7" w14:textId="77777777" w:rsidR="00312C76" w:rsidRPr="003167FF" w:rsidRDefault="00312C76" w:rsidP="00312C76">
      <w:pPr>
        <w:pStyle w:val="Heading4"/>
      </w:pPr>
      <w:bookmarkStart w:id="1410" w:name="_Toc155355843"/>
      <w:r w:rsidRPr="003167FF">
        <w:lastRenderedPageBreak/>
        <w:t>14.3.2.15</w:t>
      </w:r>
      <w:r w:rsidRPr="003167FF">
        <w:tab/>
        <w:t>QoS downgrade indication</w:t>
      </w:r>
      <w:bookmarkEnd w:id="1410"/>
    </w:p>
    <w:p w14:paraId="6CC13CF4" w14:textId="77777777" w:rsidR="00312C76" w:rsidRPr="003167FF" w:rsidRDefault="00312C76" w:rsidP="00312C76">
      <w:r w:rsidRPr="003167FF">
        <w:t>Table 14.3.2.15</w:t>
      </w:r>
      <w:r w:rsidRPr="003167FF">
        <w:rPr>
          <w:lang w:eastAsia="zh-CN"/>
        </w:rPr>
        <w:t>-1</w:t>
      </w:r>
      <w:r w:rsidRPr="003167FF">
        <w:t xml:space="preserve"> describes the information flow QoS downgrade indication from the NRM client to the NRM server.</w:t>
      </w:r>
    </w:p>
    <w:p w14:paraId="4C4C525B" w14:textId="77777777" w:rsidR="00312C76" w:rsidRPr="003167FF" w:rsidRDefault="00312C76" w:rsidP="00312C76">
      <w:pPr>
        <w:pStyle w:val="TH"/>
      </w:pPr>
      <w:r w:rsidRPr="003167FF">
        <w:t>Table 14.3.2.15</w:t>
      </w:r>
      <w:r w:rsidRPr="003167FF">
        <w:rPr>
          <w:lang w:eastAsia="zh-CN"/>
        </w:rPr>
        <w:t>-1</w:t>
      </w:r>
      <w:r w:rsidRPr="003167FF">
        <w:t>: QoS downgrade indication</w:t>
      </w:r>
    </w:p>
    <w:tbl>
      <w:tblPr>
        <w:tblW w:w="9027" w:type="dxa"/>
        <w:jc w:val="center"/>
        <w:tblLayout w:type="fixed"/>
        <w:tblLook w:val="0000" w:firstRow="0" w:lastRow="0" w:firstColumn="0" w:lastColumn="0" w:noHBand="0" w:noVBand="0"/>
      </w:tblPr>
      <w:tblGrid>
        <w:gridCol w:w="3009"/>
        <w:gridCol w:w="1504"/>
        <w:gridCol w:w="4514"/>
      </w:tblGrid>
      <w:tr w:rsidR="00312C76" w:rsidRPr="003167FF" w14:paraId="4A45CAD0" w14:textId="77777777" w:rsidTr="007E0BCD">
        <w:trPr>
          <w:trHeight w:val="272"/>
          <w:jc w:val="center"/>
        </w:trPr>
        <w:tc>
          <w:tcPr>
            <w:tcW w:w="3009" w:type="dxa"/>
            <w:tcBorders>
              <w:top w:val="single" w:sz="4" w:space="0" w:color="000000"/>
              <w:left w:val="single" w:sz="4" w:space="0" w:color="000000"/>
              <w:bottom w:val="single" w:sz="4" w:space="0" w:color="000000"/>
            </w:tcBorders>
            <w:shd w:val="clear" w:color="auto" w:fill="auto"/>
          </w:tcPr>
          <w:p w14:paraId="270039DD" w14:textId="77777777" w:rsidR="00312C76" w:rsidRPr="003167FF" w:rsidRDefault="00312C76" w:rsidP="007E0BCD">
            <w:pPr>
              <w:pStyle w:val="TAH"/>
            </w:pPr>
            <w:r w:rsidRPr="003167FF">
              <w:t>Information element</w:t>
            </w:r>
          </w:p>
        </w:tc>
        <w:tc>
          <w:tcPr>
            <w:tcW w:w="1504" w:type="dxa"/>
            <w:tcBorders>
              <w:top w:val="single" w:sz="4" w:space="0" w:color="000000"/>
              <w:left w:val="single" w:sz="4" w:space="0" w:color="000000"/>
              <w:bottom w:val="single" w:sz="4" w:space="0" w:color="000000"/>
            </w:tcBorders>
            <w:shd w:val="clear" w:color="auto" w:fill="auto"/>
          </w:tcPr>
          <w:p w14:paraId="4EB88DBB" w14:textId="77777777" w:rsidR="00312C76" w:rsidRPr="003167FF" w:rsidRDefault="00312C76" w:rsidP="007E0BCD">
            <w:pPr>
              <w:pStyle w:val="TAH"/>
            </w:pPr>
            <w:r w:rsidRPr="003167FF">
              <w:t>Status</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19220C7D" w14:textId="77777777" w:rsidR="00312C76" w:rsidRPr="003167FF" w:rsidRDefault="00312C76" w:rsidP="007E0BCD">
            <w:pPr>
              <w:pStyle w:val="TAH"/>
            </w:pPr>
            <w:r w:rsidRPr="003167FF">
              <w:t>Description</w:t>
            </w:r>
          </w:p>
        </w:tc>
      </w:tr>
      <w:tr w:rsidR="00312C76" w:rsidRPr="003167FF" w14:paraId="672F6FA7" w14:textId="77777777" w:rsidTr="007E0BCD">
        <w:trPr>
          <w:trHeight w:val="293"/>
          <w:jc w:val="center"/>
        </w:trPr>
        <w:tc>
          <w:tcPr>
            <w:tcW w:w="3009" w:type="dxa"/>
            <w:tcBorders>
              <w:top w:val="single" w:sz="4" w:space="0" w:color="000000"/>
              <w:left w:val="single" w:sz="4" w:space="0" w:color="000000"/>
              <w:bottom w:val="single" w:sz="4" w:space="0" w:color="000000"/>
            </w:tcBorders>
            <w:shd w:val="clear" w:color="auto" w:fill="auto"/>
          </w:tcPr>
          <w:p w14:paraId="72825843" w14:textId="77777777" w:rsidR="00312C76" w:rsidRPr="003167FF" w:rsidRDefault="00312C76" w:rsidP="007E0BCD">
            <w:pPr>
              <w:pStyle w:val="TAL"/>
              <w:rPr>
                <w:szCs w:val="18"/>
              </w:rPr>
            </w:pPr>
            <w:r w:rsidRPr="003167FF">
              <w:rPr>
                <w:szCs w:val="18"/>
              </w:rPr>
              <w:t>VAL UE ID</w:t>
            </w:r>
          </w:p>
        </w:tc>
        <w:tc>
          <w:tcPr>
            <w:tcW w:w="1504" w:type="dxa"/>
            <w:tcBorders>
              <w:top w:val="single" w:sz="4" w:space="0" w:color="000000"/>
              <w:left w:val="single" w:sz="4" w:space="0" w:color="000000"/>
              <w:bottom w:val="single" w:sz="4" w:space="0" w:color="000000"/>
            </w:tcBorders>
            <w:shd w:val="clear" w:color="auto" w:fill="auto"/>
          </w:tcPr>
          <w:p w14:paraId="0D810638" w14:textId="77777777" w:rsidR="00312C76" w:rsidRPr="003167FF" w:rsidRDefault="00312C76" w:rsidP="007E0BCD">
            <w:pPr>
              <w:pStyle w:val="TAC"/>
            </w:pPr>
            <w:r w:rsidRPr="003167FF">
              <w:t>M</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29D839D5" w14:textId="77777777" w:rsidR="00312C76" w:rsidRPr="003167FF" w:rsidRDefault="00312C76" w:rsidP="007E0BCD">
            <w:pPr>
              <w:pStyle w:val="TAL"/>
              <w:rPr>
                <w:szCs w:val="18"/>
              </w:rPr>
            </w:pPr>
            <w:r w:rsidRPr="003167FF">
              <w:t>The identifier of the VAL UE which indicates the QoS downgrade.</w:t>
            </w:r>
          </w:p>
        </w:tc>
      </w:tr>
      <w:tr w:rsidR="00312C76" w:rsidRPr="003167FF" w14:paraId="74ACFF76" w14:textId="77777777" w:rsidTr="007E0BCD">
        <w:trPr>
          <w:trHeight w:val="293"/>
          <w:jc w:val="center"/>
        </w:trPr>
        <w:tc>
          <w:tcPr>
            <w:tcW w:w="3009" w:type="dxa"/>
            <w:tcBorders>
              <w:top w:val="single" w:sz="4" w:space="0" w:color="000000"/>
              <w:left w:val="single" w:sz="4" w:space="0" w:color="000000"/>
              <w:bottom w:val="single" w:sz="4" w:space="0" w:color="000000"/>
            </w:tcBorders>
            <w:shd w:val="clear" w:color="auto" w:fill="auto"/>
          </w:tcPr>
          <w:p w14:paraId="21DB3A41" w14:textId="77777777" w:rsidR="00312C76" w:rsidRPr="003167FF" w:rsidRDefault="00312C76" w:rsidP="007E0BCD">
            <w:pPr>
              <w:pStyle w:val="TAL"/>
              <w:rPr>
                <w:szCs w:val="18"/>
              </w:rPr>
            </w:pPr>
            <w:r w:rsidRPr="003167FF">
              <w:rPr>
                <w:szCs w:val="18"/>
              </w:rPr>
              <w:t xml:space="preserve">QoS downgrade report </w:t>
            </w:r>
          </w:p>
        </w:tc>
        <w:tc>
          <w:tcPr>
            <w:tcW w:w="1504" w:type="dxa"/>
            <w:tcBorders>
              <w:top w:val="single" w:sz="4" w:space="0" w:color="000000"/>
              <w:left w:val="single" w:sz="4" w:space="0" w:color="000000"/>
              <w:bottom w:val="single" w:sz="4" w:space="0" w:color="000000"/>
            </w:tcBorders>
            <w:shd w:val="clear" w:color="auto" w:fill="auto"/>
          </w:tcPr>
          <w:p w14:paraId="72568842" w14:textId="77777777" w:rsidR="00312C76" w:rsidRPr="003167FF" w:rsidRDefault="00312C76" w:rsidP="007E0BCD">
            <w:pPr>
              <w:pStyle w:val="TAC"/>
            </w:pPr>
            <w:r w:rsidRPr="003167FF">
              <w:t>M</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7CB6321A" w14:textId="77777777" w:rsidR="00312C76" w:rsidRPr="003167FF" w:rsidRDefault="00312C76" w:rsidP="007E0BCD">
            <w:pPr>
              <w:pStyle w:val="TAL"/>
            </w:pPr>
            <w:r w:rsidRPr="003167FF">
              <w:t>The report including the expected or actual QoS / QoE parameters which were downgraded (i.e. latency, throughput, reliability, jitter). This report may be configured by the end-to-end QoS management response message.</w:t>
            </w:r>
          </w:p>
        </w:tc>
      </w:tr>
    </w:tbl>
    <w:p w14:paraId="2BD140FD" w14:textId="77777777" w:rsidR="00312C76" w:rsidRPr="003167FF" w:rsidRDefault="00312C76" w:rsidP="00312C76">
      <w:pPr>
        <w:rPr>
          <w:noProof/>
        </w:rPr>
      </w:pPr>
    </w:p>
    <w:p w14:paraId="15B6EBC6" w14:textId="77777777" w:rsidR="00312C76" w:rsidRPr="003167FF" w:rsidRDefault="00312C76" w:rsidP="00312C76">
      <w:pPr>
        <w:pStyle w:val="Heading4"/>
      </w:pPr>
      <w:bookmarkStart w:id="1411" w:name="_Toc155355844"/>
      <w:r w:rsidRPr="003167FF">
        <w:t>14.3.2.16</w:t>
      </w:r>
      <w:r w:rsidRPr="003167FF">
        <w:tab/>
        <w:t>Application QoS change notification</w:t>
      </w:r>
      <w:bookmarkEnd w:id="1411"/>
    </w:p>
    <w:p w14:paraId="257FD7CF" w14:textId="77777777" w:rsidR="00312C76" w:rsidRPr="003167FF" w:rsidRDefault="00312C76" w:rsidP="00312C76">
      <w:r w:rsidRPr="003167FF">
        <w:t>Table 14.3.2.16</w:t>
      </w:r>
      <w:r w:rsidRPr="003167FF">
        <w:rPr>
          <w:lang w:eastAsia="zh-CN"/>
        </w:rPr>
        <w:t>-1</w:t>
      </w:r>
      <w:r w:rsidRPr="003167FF">
        <w:t xml:space="preserve"> describes the information flow Application QoS change notification from the NRM server to the NRM clients (which are involved at the end-to-end session).</w:t>
      </w:r>
    </w:p>
    <w:p w14:paraId="3486E19D" w14:textId="77777777" w:rsidR="00312C76" w:rsidRPr="003167FF" w:rsidRDefault="00312C76" w:rsidP="00312C76">
      <w:pPr>
        <w:pStyle w:val="TH"/>
      </w:pPr>
      <w:r w:rsidRPr="003167FF">
        <w:t>Table 14.3.2.16</w:t>
      </w:r>
      <w:r w:rsidRPr="003167FF">
        <w:rPr>
          <w:lang w:eastAsia="zh-CN"/>
        </w:rPr>
        <w:t xml:space="preserve"> -1</w:t>
      </w:r>
      <w:r w:rsidRPr="003167FF">
        <w:t>: Application QoS change notification</w:t>
      </w:r>
    </w:p>
    <w:tbl>
      <w:tblPr>
        <w:tblW w:w="9027" w:type="dxa"/>
        <w:jc w:val="center"/>
        <w:tblLayout w:type="fixed"/>
        <w:tblLook w:val="0000" w:firstRow="0" w:lastRow="0" w:firstColumn="0" w:lastColumn="0" w:noHBand="0" w:noVBand="0"/>
      </w:tblPr>
      <w:tblGrid>
        <w:gridCol w:w="3009"/>
        <w:gridCol w:w="1504"/>
        <w:gridCol w:w="4514"/>
      </w:tblGrid>
      <w:tr w:rsidR="00312C76" w:rsidRPr="003167FF" w14:paraId="168E3492" w14:textId="77777777" w:rsidTr="007E0BCD">
        <w:trPr>
          <w:trHeight w:val="272"/>
          <w:jc w:val="center"/>
        </w:trPr>
        <w:tc>
          <w:tcPr>
            <w:tcW w:w="3009" w:type="dxa"/>
            <w:tcBorders>
              <w:top w:val="single" w:sz="4" w:space="0" w:color="000000"/>
              <w:left w:val="single" w:sz="4" w:space="0" w:color="000000"/>
              <w:bottom w:val="single" w:sz="4" w:space="0" w:color="000000"/>
            </w:tcBorders>
            <w:shd w:val="clear" w:color="auto" w:fill="auto"/>
          </w:tcPr>
          <w:p w14:paraId="358A0D77" w14:textId="77777777" w:rsidR="00312C76" w:rsidRPr="003167FF" w:rsidRDefault="00312C76" w:rsidP="007E0BCD">
            <w:pPr>
              <w:pStyle w:val="TAH"/>
            </w:pPr>
            <w:r w:rsidRPr="003167FF">
              <w:t>Information element</w:t>
            </w:r>
          </w:p>
        </w:tc>
        <w:tc>
          <w:tcPr>
            <w:tcW w:w="1504" w:type="dxa"/>
            <w:tcBorders>
              <w:top w:val="single" w:sz="4" w:space="0" w:color="000000"/>
              <w:left w:val="single" w:sz="4" w:space="0" w:color="000000"/>
              <w:bottom w:val="single" w:sz="4" w:space="0" w:color="000000"/>
            </w:tcBorders>
            <w:shd w:val="clear" w:color="auto" w:fill="auto"/>
          </w:tcPr>
          <w:p w14:paraId="0C33685F" w14:textId="77777777" w:rsidR="00312C76" w:rsidRPr="003167FF" w:rsidRDefault="00312C76" w:rsidP="007E0BCD">
            <w:pPr>
              <w:pStyle w:val="TAH"/>
            </w:pPr>
            <w:r w:rsidRPr="003167FF">
              <w:t>Status</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2B37CBB2" w14:textId="77777777" w:rsidR="00312C76" w:rsidRPr="003167FF" w:rsidRDefault="00312C76" w:rsidP="007E0BCD">
            <w:pPr>
              <w:pStyle w:val="TAH"/>
            </w:pPr>
            <w:r w:rsidRPr="003167FF">
              <w:t>Description</w:t>
            </w:r>
          </w:p>
        </w:tc>
      </w:tr>
      <w:tr w:rsidR="00312C76" w:rsidRPr="003167FF" w14:paraId="7713D29E" w14:textId="77777777" w:rsidTr="007E0BCD">
        <w:trPr>
          <w:trHeight w:val="293"/>
          <w:jc w:val="center"/>
        </w:trPr>
        <w:tc>
          <w:tcPr>
            <w:tcW w:w="3009" w:type="dxa"/>
            <w:tcBorders>
              <w:top w:val="single" w:sz="4" w:space="0" w:color="000000"/>
              <w:left w:val="single" w:sz="4" w:space="0" w:color="000000"/>
              <w:bottom w:val="single" w:sz="4" w:space="0" w:color="000000"/>
            </w:tcBorders>
            <w:shd w:val="clear" w:color="auto" w:fill="auto"/>
          </w:tcPr>
          <w:p w14:paraId="688394C3" w14:textId="77777777" w:rsidR="00312C76" w:rsidRPr="003167FF" w:rsidRDefault="00312C76" w:rsidP="007E0BCD">
            <w:pPr>
              <w:pStyle w:val="TAL"/>
              <w:rPr>
                <w:szCs w:val="18"/>
              </w:rPr>
            </w:pPr>
            <w:r w:rsidRPr="003167FF">
              <w:rPr>
                <w:szCs w:val="18"/>
              </w:rPr>
              <w:t>NRM server ID</w:t>
            </w:r>
          </w:p>
        </w:tc>
        <w:tc>
          <w:tcPr>
            <w:tcW w:w="1504" w:type="dxa"/>
            <w:tcBorders>
              <w:top w:val="single" w:sz="4" w:space="0" w:color="000000"/>
              <w:left w:val="single" w:sz="4" w:space="0" w:color="000000"/>
              <w:bottom w:val="single" w:sz="4" w:space="0" w:color="000000"/>
            </w:tcBorders>
            <w:shd w:val="clear" w:color="auto" w:fill="auto"/>
          </w:tcPr>
          <w:p w14:paraId="1AEEE0DF" w14:textId="77777777" w:rsidR="00312C76" w:rsidRPr="003167FF" w:rsidRDefault="00312C76" w:rsidP="007E0BCD">
            <w:pPr>
              <w:pStyle w:val="TAC"/>
            </w:pPr>
            <w:r w:rsidRPr="003167FF">
              <w:t>M</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5935914B" w14:textId="77777777" w:rsidR="00312C76" w:rsidRPr="003167FF" w:rsidRDefault="00312C76" w:rsidP="007E0BCD">
            <w:pPr>
              <w:pStyle w:val="TAL"/>
              <w:rPr>
                <w:szCs w:val="18"/>
              </w:rPr>
            </w:pPr>
            <w:r w:rsidRPr="003167FF">
              <w:t>The identifier of the NRM server which provides the notification.</w:t>
            </w:r>
          </w:p>
        </w:tc>
      </w:tr>
      <w:tr w:rsidR="00312C76" w:rsidRPr="003167FF" w14:paraId="6EFF743E" w14:textId="77777777" w:rsidTr="007E0BCD">
        <w:trPr>
          <w:trHeight w:val="293"/>
          <w:jc w:val="center"/>
        </w:trPr>
        <w:tc>
          <w:tcPr>
            <w:tcW w:w="3009" w:type="dxa"/>
            <w:tcBorders>
              <w:top w:val="single" w:sz="4" w:space="0" w:color="000000"/>
              <w:left w:val="single" w:sz="4" w:space="0" w:color="000000"/>
              <w:bottom w:val="single" w:sz="4" w:space="0" w:color="000000"/>
            </w:tcBorders>
            <w:shd w:val="clear" w:color="auto" w:fill="auto"/>
          </w:tcPr>
          <w:p w14:paraId="4E83F893" w14:textId="77777777" w:rsidR="00312C76" w:rsidRPr="003167FF" w:rsidRDefault="00312C76" w:rsidP="007E0BCD">
            <w:pPr>
              <w:pStyle w:val="TAL"/>
              <w:rPr>
                <w:szCs w:val="18"/>
              </w:rPr>
            </w:pPr>
            <w:r w:rsidRPr="003167FF">
              <w:rPr>
                <w:szCs w:val="18"/>
              </w:rPr>
              <w:t xml:space="preserve">Requested QoS parameters </w:t>
            </w:r>
          </w:p>
        </w:tc>
        <w:tc>
          <w:tcPr>
            <w:tcW w:w="1504" w:type="dxa"/>
            <w:tcBorders>
              <w:top w:val="single" w:sz="4" w:space="0" w:color="000000"/>
              <w:left w:val="single" w:sz="4" w:space="0" w:color="000000"/>
              <w:bottom w:val="single" w:sz="4" w:space="0" w:color="000000"/>
            </w:tcBorders>
            <w:shd w:val="clear" w:color="auto" w:fill="auto"/>
          </w:tcPr>
          <w:p w14:paraId="37E3FEF0" w14:textId="77777777" w:rsidR="00312C76" w:rsidRPr="003167FF" w:rsidRDefault="00312C76" w:rsidP="007E0BCD">
            <w:pPr>
              <w:pStyle w:val="TAC"/>
            </w:pPr>
            <w:r w:rsidRPr="003167FF">
              <w:t>M</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40B8075E" w14:textId="77777777" w:rsidR="00312C76" w:rsidRPr="003167FF" w:rsidRDefault="00312C76" w:rsidP="007E0BCD">
            <w:pPr>
              <w:pStyle w:val="TAL"/>
            </w:pPr>
            <w:r w:rsidRPr="003167FF">
              <w:t>The updated requested QoS parameters for the end-to-end session (NRM server to source VAL UE or NRM server to target VAL UE), based on the QoS change on one or both links involved in the network-assisted end-to-end communication.</w:t>
            </w:r>
          </w:p>
        </w:tc>
      </w:tr>
    </w:tbl>
    <w:p w14:paraId="591B5938" w14:textId="77777777" w:rsidR="00312C76" w:rsidRPr="003167FF" w:rsidRDefault="00312C76" w:rsidP="00312C76"/>
    <w:p w14:paraId="093AAC5D" w14:textId="77777777" w:rsidR="00312C76" w:rsidRPr="003167FF" w:rsidRDefault="00312C76" w:rsidP="00312C76">
      <w:pPr>
        <w:pStyle w:val="Heading4"/>
      </w:pPr>
      <w:bookmarkStart w:id="1412" w:name="_Toc155355845"/>
      <w:r w:rsidRPr="003167FF">
        <w:t>14.3.2.17</w:t>
      </w:r>
      <w:r w:rsidRPr="003167FF">
        <w:tab/>
        <w:t>Monitoring Events Subscription Request</w:t>
      </w:r>
      <w:bookmarkEnd w:id="1412"/>
    </w:p>
    <w:p w14:paraId="2AF3184B" w14:textId="77777777" w:rsidR="00312C76" w:rsidRPr="003167FF" w:rsidRDefault="00312C76" w:rsidP="00312C76">
      <w:pPr>
        <w:rPr>
          <w:lang w:eastAsia="zh-CN"/>
        </w:rPr>
      </w:pPr>
      <w:r w:rsidRPr="003167FF">
        <w:t>Table 14.3.2.17</w:t>
      </w:r>
      <w:r w:rsidRPr="003167FF">
        <w:rPr>
          <w:lang w:eastAsia="zh-CN"/>
        </w:rPr>
        <w:t>-1</w:t>
      </w:r>
      <w:r w:rsidRPr="003167FF">
        <w:t xml:space="preserve"> describes the information flow from the VAL server to the NRM </w:t>
      </w:r>
      <w:r w:rsidRPr="003167FF">
        <w:rPr>
          <w:lang w:eastAsia="zh-CN"/>
        </w:rPr>
        <w:t>server</w:t>
      </w:r>
      <w:r w:rsidRPr="003167FF">
        <w:t xml:space="preserve"> for monitoring events subscription</w:t>
      </w:r>
      <w:r w:rsidRPr="003167FF">
        <w:rPr>
          <w:lang w:eastAsia="zh-CN"/>
        </w:rPr>
        <w:t xml:space="preserve"> request.</w:t>
      </w:r>
    </w:p>
    <w:p w14:paraId="4AF7CB0A" w14:textId="77777777" w:rsidR="00312C76" w:rsidRPr="003167FF" w:rsidRDefault="00312C76" w:rsidP="00312C76">
      <w:pPr>
        <w:pStyle w:val="TH"/>
        <w:rPr>
          <w:lang w:eastAsia="zh-CN"/>
        </w:rPr>
      </w:pPr>
      <w:r w:rsidRPr="003167FF">
        <w:t xml:space="preserve">Table 14.3.2.17-1: Monitoring Events Subscription </w:t>
      </w:r>
      <w:r w:rsidRPr="003167FF">
        <w:rPr>
          <w:lang w:eastAsia="zh-CN"/>
        </w:rPr>
        <w:t>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0C8CBB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F3517A6" w14:textId="77777777" w:rsidR="00312C76" w:rsidRPr="003167FF" w:rsidRDefault="00312C76" w:rsidP="007E0BCD">
            <w:pPr>
              <w:pStyle w:val="toprow"/>
              <w:rPr>
                <w:rFonts w:cs="Arial"/>
                <w:lang w:eastAsia="en-US"/>
              </w:rPr>
            </w:pPr>
            <w:r w:rsidRPr="003167FF">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52D90D0D" w14:textId="77777777" w:rsidR="00312C76" w:rsidRPr="003167FF" w:rsidRDefault="00312C76" w:rsidP="007E0BCD">
            <w:pPr>
              <w:pStyle w:val="toprow"/>
              <w:rPr>
                <w:rFonts w:cs="Arial"/>
                <w:lang w:eastAsia="en-US"/>
              </w:rPr>
            </w:pPr>
            <w:r w:rsidRPr="003167FF">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D68C14" w14:textId="77777777" w:rsidR="00312C76" w:rsidRPr="003167FF" w:rsidRDefault="00312C76" w:rsidP="007E0BCD">
            <w:pPr>
              <w:pStyle w:val="toprow"/>
              <w:rPr>
                <w:rFonts w:cs="Arial"/>
                <w:lang w:eastAsia="en-US"/>
              </w:rPr>
            </w:pPr>
            <w:r w:rsidRPr="003167FF">
              <w:rPr>
                <w:rFonts w:cs="Arial"/>
                <w:lang w:eastAsia="en-US"/>
              </w:rPr>
              <w:t>Description</w:t>
            </w:r>
          </w:p>
        </w:tc>
      </w:tr>
      <w:tr w:rsidR="00312C76" w:rsidRPr="003167FF" w14:paraId="7ECC17F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23CB780" w14:textId="77777777" w:rsidR="00312C76" w:rsidRPr="003167FF" w:rsidRDefault="00312C76" w:rsidP="007E0BCD">
            <w:pPr>
              <w:pStyle w:val="tablecontent"/>
              <w:rPr>
                <w:rFonts w:cs="Arial"/>
                <w:lang w:eastAsia="en-US"/>
              </w:rPr>
            </w:pPr>
            <w:r w:rsidRPr="003167FF">
              <w:rPr>
                <w:rFonts w:cs="Arial"/>
                <w:lang w:eastAsia="en-US"/>
              </w:rPr>
              <w:t>Identities list</w:t>
            </w:r>
          </w:p>
        </w:tc>
        <w:tc>
          <w:tcPr>
            <w:tcW w:w="1440" w:type="dxa"/>
            <w:tcBorders>
              <w:top w:val="single" w:sz="4" w:space="0" w:color="000000"/>
              <w:left w:val="single" w:sz="4" w:space="0" w:color="000000"/>
              <w:bottom w:val="single" w:sz="4" w:space="0" w:color="000000"/>
            </w:tcBorders>
            <w:shd w:val="clear" w:color="auto" w:fill="auto"/>
          </w:tcPr>
          <w:p w14:paraId="7E5878EC" w14:textId="77777777" w:rsidR="00312C76" w:rsidRPr="003167FF" w:rsidRDefault="00312C76" w:rsidP="007E0BCD">
            <w:pPr>
              <w:pStyle w:val="TAC"/>
            </w:pPr>
            <w:r w:rsidRPr="003167FF">
              <w:t>O</w:t>
            </w:r>
          </w:p>
          <w:p w14:paraId="2323E441" w14:textId="77777777" w:rsidR="00312C76" w:rsidRPr="003167FF" w:rsidRDefault="00312C76" w:rsidP="007E0BCD">
            <w:pPr>
              <w:pStyle w:val="TAC"/>
            </w:pPr>
            <w:r w:rsidRPr="003167FF">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F86875" w14:textId="77777777" w:rsidR="00312C76" w:rsidRPr="003167FF" w:rsidRDefault="00312C76" w:rsidP="007E0BCD">
            <w:pPr>
              <w:pStyle w:val="tablecontent"/>
              <w:rPr>
                <w:rFonts w:cs="Arial"/>
                <w:lang w:eastAsia="en-US"/>
              </w:rPr>
            </w:pPr>
            <w:r w:rsidRPr="003167FF">
              <w:rPr>
                <w:rFonts w:cs="Arial"/>
                <w:lang w:eastAsia="en-US"/>
              </w:rPr>
              <w:t>List of VAL users or VAL UEs whose events monitoring is requested.</w:t>
            </w:r>
          </w:p>
        </w:tc>
      </w:tr>
      <w:tr w:rsidR="00312C76" w:rsidRPr="003167FF" w14:paraId="76FC7A7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6C10353" w14:textId="77777777" w:rsidR="00312C76" w:rsidRPr="003167FF" w:rsidRDefault="00312C76" w:rsidP="007E0BCD">
            <w:pPr>
              <w:pStyle w:val="tablecontent"/>
              <w:rPr>
                <w:rFonts w:cs="Arial"/>
                <w:lang w:eastAsia="en-US"/>
              </w:rPr>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65A96CD4" w14:textId="77777777" w:rsidR="00312C76" w:rsidRPr="003167FF" w:rsidRDefault="00312C76" w:rsidP="007E0BCD">
            <w:pPr>
              <w:pStyle w:val="TAC"/>
            </w:pPr>
            <w:r w:rsidRPr="003167FF">
              <w:t>O</w:t>
            </w:r>
          </w:p>
          <w:p w14:paraId="2FC0ED97" w14:textId="77777777" w:rsidR="00312C76" w:rsidRPr="003167FF" w:rsidRDefault="00312C76" w:rsidP="007E0BCD">
            <w:pPr>
              <w:pStyle w:val="TAC"/>
            </w:pPr>
            <w:r w:rsidRPr="003167FF">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6774E7" w14:textId="77777777" w:rsidR="00312C76" w:rsidRPr="003167FF" w:rsidRDefault="00312C76" w:rsidP="007E0BCD">
            <w:pPr>
              <w:pStyle w:val="tablecontent"/>
              <w:rPr>
                <w:rFonts w:cs="Arial"/>
                <w:lang w:eastAsia="en-US"/>
              </w:rPr>
            </w:pPr>
            <w:r w:rsidRPr="003167FF">
              <w:t>VAL group ID of the VAL UE group of target UEs.</w:t>
            </w:r>
          </w:p>
        </w:tc>
      </w:tr>
      <w:tr w:rsidR="00312C76" w:rsidRPr="003167FF" w14:paraId="4E11D22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EF3EC92" w14:textId="77777777" w:rsidR="00312C76" w:rsidRPr="003167FF" w:rsidRDefault="00312C76" w:rsidP="007E0BCD">
            <w:pPr>
              <w:pStyle w:val="tablecontent"/>
              <w:rPr>
                <w:rFonts w:cs="Arial"/>
                <w:lang w:eastAsia="en-US"/>
              </w:rPr>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7EC76AE3"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5C7C1A" w14:textId="77777777" w:rsidR="00312C76" w:rsidRPr="003167FF" w:rsidRDefault="00312C76" w:rsidP="007E0BCD">
            <w:pPr>
              <w:pStyle w:val="tablecontent"/>
              <w:rPr>
                <w:rFonts w:cs="Arial"/>
                <w:lang w:eastAsia="en-US"/>
              </w:rPr>
            </w:pPr>
            <w:r w:rsidRPr="003167FF">
              <w:t>VAL service ID.</w:t>
            </w:r>
          </w:p>
        </w:tc>
      </w:tr>
      <w:tr w:rsidR="00312C76" w:rsidRPr="003167FF" w14:paraId="6E7CCF0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CB8F54C" w14:textId="77777777" w:rsidR="00312C76" w:rsidRPr="003167FF" w:rsidRDefault="00312C76" w:rsidP="007E0BCD">
            <w:pPr>
              <w:pStyle w:val="tablecontent"/>
              <w:rPr>
                <w:rFonts w:cs="Arial"/>
                <w:lang w:eastAsia="en-US"/>
              </w:rPr>
            </w:pPr>
            <w:r w:rsidRPr="003167FF">
              <w:t>Monitoring profile ID</w:t>
            </w:r>
          </w:p>
        </w:tc>
        <w:tc>
          <w:tcPr>
            <w:tcW w:w="1440" w:type="dxa"/>
            <w:tcBorders>
              <w:top w:val="single" w:sz="4" w:space="0" w:color="000000"/>
              <w:left w:val="single" w:sz="4" w:space="0" w:color="000000"/>
              <w:bottom w:val="single" w:sz="4" w:space="0" w:color="000000"/>
            </w:tcBorders>
            <w:shd w:val="clear" w:color="auto" w:fill="auto"/>
          </w:tcPr>
          <w:p w14:paraId="7EA71C21" w14:textId="77777777" w:rsidR="00312C76" w:rsidRPr="003167FF" w:rsidRDefault="00312C76" w:rsidP="007E0BCD">
            <w:pPr>
              <w:pStyle w:val="TAC"/>
            </w:pPr>
            <w:r w:rsidRPr="003167FF">
              <w:t>O</w:t>
            </w:r>
          </w:p>
          <w:p w14:paraId="6BEF0EAE"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130A3E" w14:textId="77777777" w:rsidR="00312C76" w:rsidRPr="003167FF" w:rsidRDefault="00312C76" w:rsidP="007E0BCD">
            <w:pPr>
              <w:pStyle w:val="tablecontent"/>
              <w:rPr>
                <w:rFonts w:cs="Arial"/>
                <w:lang w:eastAsia="en-US"/>
              </w:rPr>
            </w:pPr>
            <w:r w:rsidRPr="003167FF">
              <w:t>The monitoring profile ID, which identifies a list of monitoring and/or analytics events.</w:t>
            </w:r>
          </w:p>
        </w:tc>
      </w:tr>
      <w:tr w:rsidR="00312C76" w:rsidRPr="003167FF" w14:paraId="1790165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5202075" w14:textId="77777777" w:rsidR="00312C76" w:rsidRPr="003167FF" w:rsidRDefault="00312C76" w:rsidP="007E0BCD">
            <w:pPr>
              <w:pStyle w:val="tablecontent"/>
              <w:rPr>
                <w:rFonts w:cs="Arial"/>
                <w:lang w:eastAsia="en-US"/>
              </w:rPr>
            </w:pPr>
            <w:r w:rsidRPr="003167FF">
              <w:t>Validity conditions</w:t>
            </w:r>
          </w:p>
        </w:tc>
        <w:tc>
          <w:tcPr>
            <w:tcW w:w="1440" w:type="dxa"/>
            <w:tcBorders>
              <w:top w:val="single" w:sz="4" w:space="0" w:color="000000"/>
              <w:left w:val="single" w:sz="4" w:space="0" w:color="000000"/>
              <w:bottom w:val="single" w:sz="4" w:space="0" w:color="000000"/>
            </w:tcBorders>
            <w:shd w:val="clear" w:color="auto" w:fill="auto"/>
          </w:tcPr>
          <w:p w14:paraId="7C89F05B"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D6DAAE" w14:textId="77777777" w:rsidR="00312C76" w:rsidRPr="003167FF" w:rsidRDefault="00312C76" w:rsidP="007E0BCD">
            <w:pPr>
              <w:pStyle w:val="tablecontent"/>
              <w:rPr>
                <w:rFonts w:cs="Arial"/>
                <w:lang w:eastAsia="en-US"/>
              </w:rPr>
            </w:pPr>
            <w:r w:rsidRPr="003167FF">
              <w:t>The temporal and/or spatial conditions applied for the events to be considered as valid.</w:t>
            </w:r>
          </w:p>
        </w:tc>
      </w:tr>
      <w:tr w:rsidR="00312C76" w:rsidRPr="003167FF" w14:paraId="1E15EEE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DB69666" w14:textId="77777777" w:rsidR="00312C76" w:rsidRPr="003167FF" w:rsidRDefault="00312C76" w:rsidP="007E0BCD">
            <w:pPr>
              <w:pStyle w:val="tablecontent"/>
              <w:rPr>
                <w:rFonts w:cs="Arial"/>
                <w:lang w:eastAsia="en-US"/>
              </w:rPr>
            </w:pPr>
            <w:r w:rsidRPr="003167FF">
              <w:t>Event Details</w:t>
            </w:r>
          </w:p>
        </w:tc>
        <w:tc>
          <w:tcPr>
            <w:tcW w:w="1440" w:type="dxa"/>
            <w:tcBorders>
              <w:top w:val="single" w:sz="4" w:space="0" w:color="000000"/>
              <w:left w:val="single" w:sz="4" w:space="0" w:color="000000"/>
              <w:bottom w:val="single" w:sz="4" w:space="0" w:color="000000"/>
            </w:tcBorders>
            <w:shd w:val="clear" w:color="auto" w:fill="auto"/>
          </w:tcPr>
          <w:p w14:paraId="30B48BC4" w14:textId="77777777" w:rsidR="00312C76" w:rsidRPr="003167FF" w:rsidRDefault="00312C76" w:rsidP="007E0BCD">
            <w:pPr>
              <w:pStyle w:val="TAC"/>
            </w:pPr>
            <w:r w:rsidRPr="003167FF">
              <w:t>O</w:t>
            </w:r>
          </w:p>
          <w:p w14:paraId="1962A756"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BA4C81" w14:textId="77777777" w:rsidR="00312C76" w:rsidRPr="003167FF" w:rsidRDefault="00312C76" w:rsidP="007E0BCD">
            <w:pPr>
              <w:pStyle w:val="tablecontent"/>
              <w:rPr>
                <w:rFonts w:cs="Arial"/>
                <w:lang w:eastAsia="en-US"/>
              </w:rPr>
            </w:pPr>
            <w:r w:rsidRPr="003167FF">
              <w:t>List of monitoring and/or analytics events that the VAL server is interested in.</w:t>
            </w:r>
          </w:p>
        </w:tc>
      </w:tr>
      <w:tr w:rsidR="00312C76" w:rsidRPr="003167FF" w14:paraId="0ADAF6D6"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A7A8EBF" w14:textId="77777777" w:rsidR="00312C76" w:rsidRPr="003167FF" w:rsidRDefault="00312C76" w:rsidP="007E0BCD">
            <w:pPr>
              <w:pStyle w:val="TAN"/>
            </w:pPr>
            <w:r w:rsidRPr="003167FF">
              <w:t>NOTE 1:</w:t>
            </w:r>
            <w:r w:rsidRPr="003167FF">
              <w:tab/>
              <w:t>For identifying the target UE(s), either a list of VAL users/UEs or a group of VAL UEs shall be provided.</w:t>
            </w:r>
          </w:p>
          <w:p w14:paraId="5AC32122" w14:textId="77777777" w:rsidR="00312C76" w:rsidRPr="003167FF" w:rsidRDefault="00312C76" w:rsidP="007E0BCD">
            <w:pPr>
              <w:pStyle w:val="TAN"/>
            </w:pPr>
            <w:r w:rsidRPr="003167FF">
              <w:t>NOTE 2:</w:t>
            </w:r>
            <w:r w:rsidRPr="003167FF">
              <w:tab/>
              <w:t>Either Event Details or Monitoring profile ID is present.</w:t>
            </w:r>
          </w:p>
        </w:tc>
      </w:tr>
    </w:tbl>
    <w:p w14:paraId="0D3C2F49" w14:textId="77777777" w:rsidR="00312C76" w:rsidRPr="003167FF" w:rsidRDefault="00312C76" w:rsidP="00312C76"/>
    <w:p w14:paraId="58EEB831" w14:textId="77777777" w:rsidR="00312C76" w:rsidRPr="003167FF" w:rsidRDefault="00312C76" w:rsidP="00312C76">
      <w:pPr>
        <w:pStyle w:val="Heading4"/>
      </w:pPr>
      <w:bookmarkStart w:id="1413" w:name="_Toc155355846"/>
      <w:r w:rsidRPr="003167FF">
        <w:t>14.3.2.18</w:t>
      </w:r>
      <w:r w:rsidRPr="003167FF">
        <w:tab/>
        <w:t>Monitoring Events Subscription Response</w:t>
      </w:r>
      <w:bookmarkEnd w:id="1413"/>
    </w:p>
    <w:p w14:paraId="591D243D" w14:textId="77777777" w:rsidR="00312C76" w:rsidRPr="003167FF" w:rsidRDefault="00312C76" w:rsidP="00312C76">
      <w:pPr>
        <w:rPr>
          <w:lang w:eastAsia="zh-CN"/>
        </w:rPr>
      </w:pPr>
      <w:r w:rsidRPr="003167FF">
        <w:t>Table 14.3.2.18</w:t>
      </w:r>
      <w:r w:rsidRPr="003167FF">
        <w:rPr>
          <w:lang w:eastAsia="zh-CN"/>
        </w:rPr>
        <w:t xml:space="preserve">-1 </w:t>
      </w:r>
      <w:r w:rsidRPr="003167FF">
        <w:t xml:space="preserve">describes the information flow from the NRM </w:t>
      </w:r>
      <w:r w:rsidRPr="003167FF">
        <w:rPr>
          <w:lang w:eastAsia="zh-CN"/>
        </w:rPr>
        <w:t>server</w:t>
      </w:r>
      <w:r w:rsidRPr="003167FF">
        <w:t xml:space="preserve"> to the VAL server for </w:t>
      </w:r>
      <w:r w:rsidRPr="003167FF">
        <w:rPr>
          <w:lang w:eastAsia="zh-CN"/>
        </w:rPr>
        <w:t>Monitoring Events Subscription response.</w:t>
      </w:r>
    </w:p>
    <w:p w14:paraId="4E041C57" w14:textId="77777777" w:rsidR="00312C76" w:rsidRPr="003167FF" w:rsidRDefault="00312C76" w:rsidP="00312C76">
      <w:pPr>
        <w:pStyle w:val="TH"/>
        <w:rPr>
          <w:lang w:eastAsia="zh-CN"/>
        </w:rPr>
      </w:pPr>
      <w:r w:rsidRPr="003167FF">
        <w:lastRenderedPageBreak/>
        <w:t>Table 14.3.2.18-1: Monitoring Events S</w:t>
      </w:r>
      <w:r w:rsidRPr="003167FF">
        <w:rPr>
          <w:lang w:eastAsia="zh-CN"/>
        </w:rPr>
        <w:t>ubscription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79919C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EC009D4" w14:textId="77777777" w:rsidR="00312C76" w:rsidRPr="003167FF" w:rsidRDefault="00312C76" w:rsidP="007E0BCD">
            <w:pPr>
              <w:pStyle w:val="toprow"/>
              <w:rPr>
                <w:rFonts w:cs="Arial"/>
                <w:lang w:eastAsia="en-US"/>
              </w:rPr>
            </w:pPr>
            <w:r w:rsidRPr="003167FF">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7845C3C8" w14:textId="77777777" w:rsidR="00312C76" w:rsidRPr="003167FF" w:rsidRDefault="00312C76" w:rsidP="007E0BCD">
            <w:pPr>
              <w:pStyle w:val="toprow"/>
              <w:rPr>
                <w:rFonts w:cs="Arial"/>
                <w:lang w:eastAsia="en-US"/>
              </w:rPr>
            </w:pPr>
            <w:r w:rsidRPr="003167FF">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74D195" w14:textId="77777777" w:rsidR="00312C76" w:rsidRPr="003167FF" w:rsidRDefault="00312C76" w:rsidP="007E0BCD">
            <w:pPr>
              <w:pStyle w:val="toprow"/>
              <w:rPr>
                <w:rFonts w:cs="Arial"/>
                <w:lang w:eastAsia="en-US"/>
              </w:rPr>
            </w:pPr>
            <w:r w:rsidRPr="003167FF">
              <w:rPr>
                <w:rFonts w:cs="Arial"/>
                <w:lang w:eastAsia="en-US"/>
              </w:rPr>
              <w:t>Description</w:t>
            </w:r>
          </w:p>
        </w:tc>
      </w:tr>
      <w:tr w:rsidR="00312C76" w:rsidRPr="003167FF" w14:paraId="5F1FA54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77E6FD5" w14:textId="77777777" w:rsidR="00312C76" w:rsidRPr="003167FF" w:rsidRDefault="00312C76" w:rsidP="007E0BCD">
            <w:pPr>
              <w:pStyle w:val="tablecontent"/>
              <w:rPr>
                <w:rFonts w:cs="Arial"/>
                <w:lang w:eastAsia="en-US"/>
              </w:rPr>
            </w:pPr>
            <w:r w:rsidRPr="003167FF">
              <w:rPr>
                <w:rFonts w:cs="Arial"/>
                <w:lang w:eastAsia="zh-CN"/>
              </w:rPr>
              <w:t>Subscription</w:t>
            </w:r>
            <w:r w:rsidRPr="003167FF">
              <w:rPr>
                <w:rFonts w:cs="Arial"/>
                <w:lang w:eastAsia="en-US"/>
              </w:rPr>
              <w:t xml:space="preserve"> status</w:t>
            </w:r>
          </w:p>
        </w:tc>
        <w:tc>
          <w:tcPr>
            <w:tcW w:w="1440" w:type="dxa"/>
            <w:tcBorders>
              <w:top w:val="single" w:sz="4" w:space="0" w:color="000000"/>
              <w:left w:val="single" w:sz="4" w:space="0" w:color="000000"/>
              <w:bottom w:val="single" w:sz="4" w:space="0" w:color="000000"/>
            </w:tcBorders>
            <w:shd w:val="clear" w:color="auto" w:fill="auto"/>
          </w:tcPr>
          <w:p w14:paraId="28953358"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DF7F32" w14:textId="77777777" w:rsidR="00312C76" w:rsidRPr="003167FF" w:rsidRDefault="00312C76" w:rsidP="007E0BCD">
            <w:pPr>
              <w:pStyle w:val="tablecontent"/>
              <w:rPr>
                <w:rFonts w:cs="Arial"/>
                <w:lang w:eastAsia="en-US"/>
              </w:rPr>
            </w:pPr>
            <w:r w:rsidRPr="003167FF">
              <w:rPr>
                <w:rFonts w:cs="Arial"/>
                <w:lang w:eastAsia="zh-CN"/>
              </w:rPr>
              <w:t>It indicates the subscription result</w:t>
            </w:r>
          </w:p>
        </w:tc>
      </w:tr>
      <w:tr w:rsidR="00312C76" w:rsidRPr="003167FF" w14:paraId="09CBEDD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C13DE2B" w14:textId="77777777" w:rsidR="00312C76" w:rsidRPr="003167FF" w:rsidRDefault="00312C76" w:rsidP="007E0BCD">
            <w:pPr>
              <w:pStyle w:val="tablecontent"/>
              <w:rPr>
                <w:rFonts w:cs="Arial"/>
                <w:lang w:eastAsia="zh-CN"/>
              </w:rPr>
            </w:pPr>
            <w:r w:rsidRPr="003167FF">
              <w:rPr>
                <w:rFonts w:cs="Arial"/>
                <w:lang w:eastAsia="zh-CN"/>
              </w:rPr>
              <w:t>Monitoring profile ID</w:t>
            </w:r>
          </w:p>
        </w:tc>
        <w:tc>
          <w:tcPr>
            <w:tcW w:w="1440" w:type="dxa"/>
            <w:tcBorders>
              <w:top w:val="single" w:sz="4" w:space="0" w:color="000000"/>
              <w:left w:val="single" w:sz="4" w:space="0" w:color="000000"/>
              <w:bottom w:val="single" w:sz="4" w:space="0" w:color="000000"/>
            </w:tcBorders>
            <w:shd w:val="clear" w:color="auto" w:fill="auto"/>
          </w:tcPr>
          <w:p w14:paraId="013F07DE"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1D86DE" w14:textId="77777777" w:rsidR="00312C76" w:rsidRPr="003167FF" w:rsidRDefault="00312C76" w:rsidP="007E0BCD">
            <w:pPr>
              <w:pStyle w:val="tablecontent"/>
              <w:rPr>
                <w:rFonts w:cs="Arial"/>
                <w:lang w:eastAsia="zh-CN"/>
              </w:rPr>
            </w:pPr>
            <w:r w:rsidRPr="003167FF">
              <w:rPr>
                <w:rFonts w:cs="Arial"/>
                <w:lang w:eastAsia="zh-CN"/>
              </w:rPr>
              <w:t>It indicates the monitoring profile identifier. It is present when Event Details are provided in the Monitoring Events Subscription request.</w:t>
            </w:r>
          </w:p>
        </w:tc>
      </w:tr>
    </w:tbl>
    <w:p w14:paraId="6F6FDAFE" w14:textId="77777777" w:rsidR="00312C76" w:rsidRPr="003167FF" w:rsidRDefault="00312C76" w:rsidP="00312C76"/>
    <w:p w14:paraId="31314194" w14:textId="77777777" w:rsidR="00312C76" w:rsidRPr="003167FF" w:rsidRDefault="00312C76" w:rsidP="00312C76">
      <w:pPr>
        <w:pStyle w:val="Heading4"/>
      </w:pPr>
      <w:bookmarkStart w:id="1414" w:name="_Toc155355847"/>
      <w:r w:rsidRPr="003167FF">
        <w:t>14.3.2.19</w:t>
      </w:r>
      <w:r w:rsidRPr="003167FF">
        <w:tab/>
        <w:t>Monitoring Events Notification message</w:t>
      </w:r>
      <w:bookmarkEnd w:id="1414"/>
    </w:p>
    <w:p w14:paraId="49AD959E" w14:textId="77777777" w:rsidR="00312C76" w:rsidRPr="003167FF" w:rsidRDefault="00312C76" w:rsidP="00312C76">
      <w:r w:rsidRPr="003167FF">
        <w:t>Table 14.3.2.19</w:t>
      </w:r>
      <w:r w:rsidRPr="003167FF">
        <w:rPr>
          <w:lang w:eastAsia="zh-CN"/>
        </w:rPr>
        <w:t>-1</w:t>
      </w:r>
      <w:r w:rsidRPr="003167FF">
        <w:t xml:space="preserve"> describes the information flow from the NRM server </w:t>
      </w:r>
      <w:r w:rsidRPr="003167FF">
        <w:rPr>
          <w:lang w:eastAsia="zh-CN"/>
        </w:rPr>
        <w:t>to the VAL server on notification of monitoring events</w:t>
      </w:r>
      <w:r w:rsidRPr="003167FF">
        <w:t>.</w:t>
      </w:r>
    </w:p>
    <w:p w14:paraId="2351B9D9" w14:textId="77777777" w:rsidR="00312C76" w:rsidRPr="003167FF" w:rsidRDefault="00312C76" w:rsidP="00312C76">
      <w:pPr>
        <w:pStyle w:val="TH"/>
        <w:rPr>
          <w:lang w:eastAsia="zh-CN"/>
        </w:rPr>
      </w:pPr>
      <w:r w:rsidRPr="003167FF">
        <w:t>Table 14.3.2.19-1: Monitoring Events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474E73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1537F7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B4CE21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89CC71" w14:textId="77777777" w:rsidR="00312C76" w:rsidRPr="003167FF" w:rsidRDefault="00312C76" w:rsidP="007E0BCD">
            <w:pPr>
              <w:pStyle w:val="TAH"/>
            </w:pPr>
            <w:r w:rsidRPr="003167FF">
              <w:t>Description</w:t>
            </w:r>
          </w:p>
        </w:tc>
      </w:tr>
      <w:tr w:rsidR="00312C76" w:rsidRPr="003167FF" w14:paraId="47D4FD5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3D6EC7D" w14:textId="77777777" w:rsidR="00312C76" w:rsidRPr="003167FF" w:rsidRDefault="00312C76" w:rsidP="007E0BCD">
            <w:pPr>
              <w:pStyle w:val="TAL"/>
            </w:pPr>
            <w:r w:rsidRPr="003167FF">
              <w:t>EventDetails</w:t>
            </w:r>
          </w:p>
        </w:tc>
        <w:tc>
          <w:tcPr>
            <w:tcW w:w="1440" w:type="dxa"/>
            <w:tcBorders>
              <w:top w:val="single" w:sz="4" w:space="0" w:color="000000"/>
              <w:left w:val="single" w:sz="4" w:space="0" w:color="000000"/>
              <w:bottom w:val="single" w:sz="4" w:space="0" w:color="000000"/>
            </w:tcBorders>
            <w:shd w:val="clear" w:color="auto" w:fill="auto"/>
          </w:tcPr>
          <w:p w14:paraId="773B6A7F" w14:textId="77777777" w:rsidR="00312C76" w:rsidRPr="003167FF" w:rsidRDefault="00312C76" w:rsidP="007E0BCD">
            <w:pPr>
              <w:pStyle w:val="TAC"/>
            </w:pP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718A57" w14:textId="77777777" w:rsidR="00312C76" w:rsidRPr="003167FF" w:rsidRDefault="00312C76" w:rsidP="007E0BCD">
            <w:pPr>
              <w:pStyle w:val="TAL"/>
            </w:pPr>
            <w:r w:rsidRPr="003167FF">
              <w:t>List of events related to VAL UE(s).</w:t>
            </w:r>
          </w:p>
        </w:tc>
      </w:tr>
      <w:tr w:rsidR="00312C76" w:rsidRPr="003167FF" w14:paraId="45D3C2E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108460D" w14:textId="77777777" w:rsidR="00312C76" w:rsidRPr="003167FF" w:rsidRDefault="00312C76" w:rsidP="007E0BCD">
            <w:pPr>
              <w:pStyle w:val="TAL"/>
              <w:rPr>
                <w:lang w:eastAsia="zh-CN"/>
              </w:rPr>
            </w:pPr>
            <w:r w:rsidRPr="003167FF">
              <w:rPr>
                <w:lang w:eastAsia="zh-CN"/>
              </w:rPr>
              <w:t>&gt; identity</w:t>
            </w:r>
          </w:p>
        </w:tc>
        <w:tc>
          <w:tcPr>
            <w:tcW w:w="1440" w:type="dxa"/>
            <w:tcBorders>
              <w:top w:val="single" w:sz="4" w:space="0" w:color="000000"/>
              <w:left w:val="single" w:sz="4" w:space="0" w:color="000000"/>
              <w:bottom w:val="single" w:sz="4" w:space="0" w:color="000000"/>
            </w:tcBorders>
            <w:shd w:val="clear" w:color="auto" w:fill="auto"/>
          </w:tcPr>
          <w:p w14:paraId="45745131"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5B90EE" w14:textId="77777777" w:rsidR="00312C76" w:rsidRPr="003167FF" w:rsidRDefault="00312C76" w:rsidP="007E0BCD">
            <w:pPr>
              <w:pStyle w:val="TAL"/>
              <w:rPr>
                <w:lang w:eastAsia="zh-CN"/>
              </w:rPr>
            </w:pPr>
            <w:r w:rsidRPr="003167FF">
              <w:t>VAL UE for which the events are related to.</w:t>
            </w:r>
          </w:p>
        </w:tc>
      </w:tr>
      <w:tr w:rsidR="00312C76" w:rsidRPr="003167FF" w14:paraId="430C6EF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7E97DA5" w14:textId="77777777" w:rsidR="00312C76" w:rsidRPr="003167FF" w:rsidRDefault="00312C76" w:rsidP="007E0BCD">
            <w:pPr>
              <w:pStyle w:val="TAL"/>
            </w:pPr>
            <w:r w:rsidRPr="003167FF">
              <w:rPr>
                <w:lang w:eastAsia="zh-CN"/>
              </w:rPr>
              <w:t>&gt; events</w:t>
            </w:r>
          </w:p>
        </w:tc>
        <w:tc>
          <w:tcPr>
            <w:tcW w:w="1440" w:type="dxa"/>
            <w:tcBorders>
              <w:top w:val="single" w:sz="4" w:space="0" w:color="000000"/>
              <w:left w:val="single" w:sz="4" w:space="0" w:color="000000"/>
              <w:bottom w:val="single" w:sz="4" w:space="0" w:color="000000"/>
            </w:tcBorders>
            <w:shd w:val="clear" w:color="auto" w:fill="auto"/>
          </w:tcPr>
          <w:p w14:paraId="03861FB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7ADA10" w14:textId="77777777" w:rsidR="00312C76" w:rsidRPr="003167FF" w:rsidRDefault="00312C76" w:rsidP="007E0BCD">
            <w:pPr>
              <w:pStyle w:val="TAL"/>
            </w:pPr>
            <w:r w:rsidRPr="003167FF">
              <w:t xml:space="preserve">List of Monitoring and Analytics events related to the VAL UE. </w:t>
            </w:r>
          </w:p>
        </w:tc>
      </w:tr>
      <w:tr w:rsidR="00312C76" w:rsidRPr="003167FF" w14:paraId="20F8FFC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F0969FF" w14:textId="77777777" w:rsidR="00312C76" w:rsidRPr="003167FF" w:rsidRDefault="00312C76" w:rsidP="007E0BCD">
            <w:pPr>
              <w:pStyle w:val="TAL"/>
              <w:rPr>
                <w:lang w:eastAsia="zh-CN"/>
              </w:rPr>
            </w:pPr>
            <w:r w:rsidRPr="003167FF">
              <w:rPr>
                <w:lang w:eastAsia="zh-CN"/>
              </w:rPr>
              <w:t>Timestamp</w:t>
            </w:r>
          </w:p>
        </w:tc>
        <w:tc>
          <w:tcPr>
            <w:tcW w:w="1440" w:type="dxa"/>
            <w:tcBorders>
              <w:top w:val="single" w:sz="4" w:space="0" w:color="000000"/>
              <w:left w:val="single" w:sz="4" w:space="0" w:color="000000"/>
              <w:bottom w:val="single" w:sz="4" w:space="0" w:color="000000"/>
            </w:tcBorders>
            <w:shd w:val="clear" w:color="auto" w:fill="auto"/>
          </w:tcPr>
          <w:p w14:paraId="37342FEF"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1FA48F" w14:textId="77777777" w:rsidR="00312C76" w:rsidRPr="003167FF" w:rsidRDefault="00312C76" w:rsidP="007E0BCD">
            <w:pPr>
              <w:pStyle w:val="TAL"/>
            </w:pPr>
            <w:r w:rsidRPr="003167FF">
              <w:t>The timestamp for the monitoring and analytics events</w:t>
            </w:r>
          </w:p>
        </w:tc>
      </w:tr>
    </w:tbl>
    <w:p w14:paraId="0B7867FB" w14:textId="77777777" w:rsidR="00312C76" w:rsidRPr="003167FF" w:rsidRDefault="00312C76" w:rsidP="00312C76"/>
    <w:p w14:paraId="2539CBFF" w14:textId="77777777" w:rsidR="00312C76" w:rsidRPr="003167FF" w:rsidRDefault="00312C76" w:rsidP="00312C76">
      <w:pPr>
        <w:pStyle w:val="Heading4"/>
      </w:pPr>
      <w:bookmarkStart w:id="1415" w:name="_Toc155355848"/>
      <w:r w:rsidRPr="003167FF">
        <w:rPr>
          <w:lang w:eastAsia="zh-CN"/>
        </w:rPr>
        <w:t>14.3</w:t>
      </w:r>
      <w:r w:rsidRPr="003167FF">
        <w:t>.2.20</w:t>
      </w:r>
      <w:r w:rsidRPr="003167FF">
        <w:tab/>
        <w:t>Unicast QoS monitoring subscription request</w:t>
      </w:r>
      <w:bookmarkEnd w:id="1415"/>
    </w:p>
    <w:p w14:paraId="3553B7E0" w14:textId="77777777" w:rsidR="00312C76" w:rsidRPr="003167FF" w:rsidRDefault="00312C76" w:rsidP="00312C76">
      <w:pPr>
        <w:rPr>
          <w:lang w:eastAsia="zh-CN"/>
        </w:rPr>
      </w:pPr>
      <w:r w:rsidRPr="003167FF">
        <w:t>Table 14</w:t>
      </w:r>
      <w:r w:rsidRPr="003167FF">
        <w:rPr>
          <w:lang w:eastAsia="zh-CN"/>
        </w:rPr>
        <w:t>.3</w:t>
      </w:r>
      <w:r w:rsidRPr="003167FF">
        <w:t>.2</w:t>
      </w:r>
      <w:r w:rsidRPr="003167FF">
        <w:rPr>
          <w:lang w:eastAsia="zh-CN"/>
        </w:rPr>
        <w:t>.20-1</w:t>
      </w:r>
      <w:r w:rsidRPr="003167FF">
        <w:t xml:space="preserve"> describes the information flow from the VAL server to the network resource management </w:t>
      </w:r>
      <w:r w:rsidRPr="003167FF">
        <w:rPr>
          <w:lang w:eastAsia="zh-CN"/>
        </w:rPr>
        <w:t>server</w:t>
      </w:r>
      <w:r w:rsidRPr="003167FF">
        <w:t xml:space="preserve"> for </w:t>
      </w:r>
      <w:r w:rsidRPr="003167FF">
        <w:rPr>
          <w:lang w:eastAsia="zh-CN"/>
        </w:rPr>
        <w:t>unicast QoS monitoring subscription request.</w:t>
      </w:r>
    </w:p>
    <w:p w14:paraId="67C1D5BA" w14:textId="77777777" w:rsidR="00312C76" w:rsidRPr="003167FF" w:rsidRDefault="00312C76" w:rsidP="00312C76">
      <w:pPr>
        <w:pStyle w:val="TH"/>
        <w:rPr>
          <w:lang w:eastAsia="zh-CN"/>
        </w:rPr>
      </w:pPr>
      <w:r w:rsidRPr="003167FF">
        <w:lastRenderedPageBreak/>
        <w:t>Table 14</w:t>
      </w:r>
      <w:r w:rsidRPr="003167FF">
        <w:rPr>
          <w:lang w:eastAsia="zh-CN"/>
        </w:rPr>
        <w:t>.3</w:t>
      </w:r>
      <w:r w:rsidRPr="003167FF">
        <w:t xml:space="preserve">.2.20-1: Unicast QoS monitoring </w:t>
      </w:r>
      <w:r w:rsidRPr="003167FF">
        <w:rPr>
          <w:lang w:eastAsia="zh-CN"/>
        </w:rPr>
        <w:t>subscription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31684D6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2313A1B" w14:textId="77777777" w:rsidR="00312C76" w:rsidRPr="003167FF" w:rsidRDefault="00312C76" w:rsidP="00AD1922">
            <w:pPr>
              <w:pStyle w:val="TAH"/>
            </w:pPr>
            <w:r w:rsidRPr="003167FF">
              <w:lastRenderedPageBreak/>
              <w:t>Information element</w:t>
            </w:r>
          </w:p>
        </w:tc>
        <w:tc>
          <w:tcPr>
            <w:tcW w:w="1440" w:type="dxa"/>
            <w:tcBorders>
              <w:top w:val="single" w:sz="4" w:space="0" w:color="000000"/>
              <w:left w:val="single" w:sz="4" w:space="0" w:color="000000"/>
              <w:bottom w:val="single" w:sz="4" w:space="0" w:color="000000"/>
            </w:tcBorders>
            <w:shd w:val="clear" w:color="auto" w:fill="auto"/>
          </w:tcPr>
          <w:p w14:paraId="058EE91E" w14:textId="77777777" w:rsidR="00312C76" w:rsidRPr="003167FF" w:rsidRDefault="00312C76" w:rsidP="00AD1922">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91C611" w14:textId="77777777" w:rsidR="00312C76" w:rsidRPr="003167FF" w:rsidRDefault="00312C76" w:rsidP="00AD1922">
            <w:pPr>
              <w:pStyle w:val="TAH"/>
            </w:pPr>
            <w:r w:rsidRPr="003167FF">
              <w:t>Description</w:t>
            </w:r>
          </w:p>
        </w:tc>
      </w:tr>
      <w:tr w:rsidR="00312C76" w:rsidRPr="003167FF" w14:paraId="0B84797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6EFA82" w14:textId="77777777" w:rsidR="00312C76" w:rsidRPr="003167FF" w:rsidRDefault="00312C76" w:rsidP="00AD1922">
            <w:pPr>
              <w:pStyle w:val="TAL"/>
              <w:rPr>
                <w:rFonts w:cs="Arial"/>
              </w:rPr>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018D11A4" w14:textId="77777777" w:rsidR="00312C76" w:rsidRPr="003167FF" w:rsidRDefault="00312C76">
            <w:pPr>
              <w:pStyle w:val="TAC"/>
              <w:rPr>
                <w:rFonts w:cs="Arial"/>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EA6DD6" w14:textId="77777777" w:rsidR="00312C76" w:rsidRPr="003167FF" w:rsidRDefault="00312C76" w:rsidP="00AD1922">
            <w:pPr>
              <w:pStyle w:val="TAL"/>
              <w:rPr>
                <w:rFonts w:cs="Arial"/>
              </w:rPr>
            </w:pPr>
            <w:r w:rsidRPr="003167FF">
              <w:rPr>
                <w:lang w:eastAsia="zh-CN"/>
              </w:rPr>
              <w:t>The identity of the</w:t>
            </w:r>
            <w:r w:rsidRPr="003167FF">
              <w:t xml:space="preserve"> VAL server performing the request.</w:t>
            </w:r>
          </w:p>
        </w:tc>
      </w:tr>
      <w:tr w:rsidR="00312C76" w:rsidRPr="003167FF" w14:paraId="1B2A8A6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435B871" w14:textId="77777777" w:rsidR="00312C76" w:rsidRPr="003167FF" w:rsidRDefault="00312C76" w:rsidP="00AD1922">
            <w:pPr>
              <w:pStyle w:val="TAL"/>
            </w:pPr>
            <w:r w:rsidRPr="003167FF">
              <w:t>List of VAL UE IDs</w:t>
            </w:r>
          </w:p>
          <w:p w14:paraId="4BF1AB31" w14:textId="77777777" w:rsidR="00312C76" w:rsidRPr="003167FF" w:rsidRDefault="00312C76" w:rsidP="00AD1922">
            <w:pPr>
              <w:pStyle w:val="TAL"/>
              <w:rPr>
                <w:rFonts w:cs="Arial"/>
              </w:rPr>
            </w:pPr>
          </w:p>
        </w:tc>
        <w:tc>
          <w:tcPr>
            <w:tcW w:w="1440" w:type="dxa"/>
            <w:tcBorders>
              <w:top w:val="single" w:sz="4" w:space="0" w:color="000000"/>
              <w:left w:val="single" w:sz="4" w:space="0" w:color="000000"/>
              <w:bottom w:val="single" w:sz="4" w:space="0" w:color="000000"/>
            </w:tcBorders>
            <w:shd w:val="clear" w:color="auto" w:fill="auto"/>
          </w:tcPr>
          <w:p w14:paraId="11415AD5" w14:textId="77777777" w:rsidR="00312C76" w:rsidRPr="003167FF" w:rsidRDefault="00312C76">
            <w:pPr>
              <w:pStyle w:val="TAC"/>
              <w:rPr>
                <w:rFonts w:cs="Arial"/>
              </w:rPr>
            </w:pPr>
            <w:r w:rsidRPr="003167FF">
              <w:rPr>
                <w:rFonts w:cs="Arial"/>
              </w:rPr>
              <w:t>O</w:t>
            </w:r>
          </w:p>
          <w:p w14:paraId="134663AA" w14:textId="5E09E145" w:rsidR="00312C76" w:rsidRPr="003167FF" w:rsidRDefault="00312C76">
            <w:pPr>
              <w:pStyle w:val="TAC"/>
              <w:rPr>
                <w:rFonts w:cs="Arial"/>
              </w:rPr>
            </w:pPr>
            <w:r w:rsidRPr="003167FF">
              <w:rPr>
                <w:rFonts w:cs="Arial"/>
                <w:lang w:eastAsia="zh-CN"/>
              </w:rPr>
              <w:t>(see NOTE</w:t>
            </w:r>
            <w:r w:rsidR="002475D8" w:rsidRPr="003167FF">
              <w:rPr>
                <w:rFonts w:cs="Arial"/>
                <w:lang w:eastAsia="zh-CN"/>
              </w:rPr>
              <w:t> 1</w:t>
            </w:r>
            <w:r w:rsidR="002774FD" w:rsidRPr="003167FF">
              <w:rPr>
                <w:rFonts w:cs="Arial"/>
                <w:lang w:eastAsia="zh-CN"/>
              </w:rPr>
              <w:t xml:space="preserve"> NOTE 4</w:t>
            </w:r>
            <w:r w:rsidRPr="003167FF">
              <w:rPr>
                <w:rFonts w:cs="Arial"/>
                <w:lang w:eastAsia="zh-CN"/>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6A32C6" w14:textId="77777777" w:rsidR="00312C76" w:rsidRPr="003167FF" w:rsidRDefault="00312C76" w:rsidP="00AD1922">
            <w:pPr>
              <w:pStyle w:val="TAL"/>
              <w:rPr>
                <w:rFonts w:cs="Arial"/>
              </w:rPr>
            </w:pPr>
            <w:r w:rsidRPr="003167FF">
              <w:rPr>
                <w:rFonts w:cs="Arial"/>
              </w:rPr>
              <w:t>List of VAL UEs whose QoS monitoring data is requested.</w:t>
            </w:r>
          </w:p>
        </w:tc>
      </w:tr>
      <w:tr w:rsidR="00312C76" w:rsidRPr="003167FF" w14:paraId="65B4B56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A0B8AC6" w14:textId="77777777" w:rsidR="00312C76" w:rsidRPr="003167FF" w:rsidRDefault="00312C76" w:rsidP="00AD1922">
            <w:pPr>
              <w:pStyle w:val="TAL"/>
            </w:pPr>
            <w:r w:rsidRPr="003167FF">
              <w:t>VAL group ID</w:t>
            </w:r>
          </w:p>
          <w:p w14:paraId="37D7981C" w14:textId="77777777" w:rsidR="00312C76" w:rsidRPr="003167FF" w:rsidRDefault="00312C76" w:rsidP="00AD1922">
            <w:pPr>
              <w:pStyle w:val="TAL"/>
            </w:pPr>
          </w:p>
        </w:tc>
        <w:tc>
          <w:tcPr>
            <w:tcW w:w="1440" w:type="dxa"/>
            <w:tcBorders>
              <w:top w:val="single" w:sz="4" w:space="0" w:color="000000"/>
              <w:left w:val="single" w:sz="4" w:space="0" w:color="000000"/>
              <w:bottom w:val="single" w:sz="4" w:space="0" w:color="000000"/>
            </w:tcBorders>
            <w:shd w:val="clear" w:color="auto" w:fill="auto"/>
          </w:tcPr>
          <w:p w14:paraId="64F33D44" w14:textId="77777777" w:rsidR="00312C76" w:rsidRPr="003167FF" w:rsidRDefault="00312C76">
            <w:pPr>
              <w:pStyle w:val="TAC"/>
              <w:rPr>
                <w:rFonts w:cs="Arial"/>
              </w:rPr>
            </w:pPr>
            <w:r w:rsidRPr="003167FF">
              <w:rPr>
                <w:rFonts w:cs="Arial"/>
              </w:rPr>
              <w:t>O</w:t>
            </w:r>
          </w:p>
          <w:p w14:paraId="62824466" w14:textId="06B164ED" w:rsidR="00312C76" w:rsidRPr="003167FF" w:rsidRDefault="00312C76">
            <w:pPr>
              <w:pStyle w:val="TAC"/>
              <w:rPr>
                <w:rFonts w:cs="Arial"/>
              </w:rPr>
            </w:pPr>
            <w:r w:rsidRPr="003167FF">
              <w:rPr>
                <w:rFonts w:cs="Arial"/>
                <w:lang w:eastAsia="zh-CN"/>
              </w:rPr>
              <w:t>(see NOTE</w:t>
            </w:r>
            <w:r w:rsidR="002475D8" w:rsidRPr="003167FF">
              <w:rPr>
                <w:rFonts w:cs="Arial"/>
                <w:lang w:eastAsia="zh-CN"/>
              </w:rPr>
              <w:t> 1</w:t>
            </w:r>
            <w:r w:rsidR="002774FD" w:rsidRPr="003167FF">
              <w:rPr>
                <w:rFonts w:cs="Arial"/>
                <w:lang w:eastAsia="zh-CN"/>
              </w:rPr>
              <w:t>, NOTE 4</w:t>
            </w:r>
            <w:r w:rsidRPr="003167FF">
              <w:rPr>
                <w:rFonts w:cs="Arial"/>
                <w:lang w:eastAsia="zh-CN"/>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86F012" w14:textId="77777777" w:rsidR="00312C76" w:rsidRPr="003167FF" w:rsidRDefault="00312C76" w:rsidP="00AD1922">
            <w:pPr>
              <w:pStyle w:val="TAL"/>
              <w:rPr>
                <w:rFonts w:cs="Arial"/>
              </w:rPr>
            </w:pPr>
            <w:r w:rsidRPr="003167FF">
              <w:t>The group ID used for the VAL group for which QoS monitoring data is requested.</w:t>
            </w:r>
          </w:p>
        </w:tc>
      </w:tr>
      <w:tr w:rsidR="00312C76" w:rsidRPr="003167FF" w14:paraId="691CAB8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0A052F0" w14:textId="77777777" w:rsidR="00312C76" w:rsidRPr="003167FF" w:rsidRDefault="00312C76" w:rsidP="00AD1922">
            <w:pPr>
              <w:pStyle w:val="TAL"/>
            </w:pPr>
            <w:r w:rsidRPr="003167FF">
              <w:t>List of VAL stream IDs</w:t>
            </w:r>
          </w:p>
          <w:p w14:paraId="019A9A35" w14:textId="77777777" w:rsidR="00312C76" w:rsidRPr="003167FF" w:rsidRDefault="00312C76" w:rsidP="00AD1922">
            <w:pPr>
              <w:pStyle w:val="TAL"/>
            </w:pPr>
          </w:p>
        </w:tc>
        <w:tc>
          <w:tcPr>
            <w:tcW w:w="1440" w:type="dxa"/>
            <w:tcBorders>
              <w:top w:val="single" w:sz="4" w:space="0" w:color="000000"/>
              <w:left w:val="single" w:sz="4" w:space="0" w:color="000000"/>
              <w:bottom w:val="single" w:sz="4" w:space="0" w:color="000000"/>
            </w:tcBorders>
            <w:shd w:val="clear" w:color="auto" w:fill="auto"/>
          </w:tcPr>
          <w:p w14:paraId="231A8EA4" w14:textId="77777777" w:rsidR="00312C76" w:rsidRPr="003167FF" w:rsidRDefault="00312C76">
            <w:pPr>
              <w:pStyle w:val="TAC"/>
              <w:rPr>
                <w:rFonts w:cs="Arial"/>
              </w:rPr>
            </w:pPr>
            <w:r w:rsidRPr="003167FF">
              <w:rPr>
                <w:rFonts w:cs="Arial"/>
              </w:rPr>
              <w:t>O</w:t>
            </w:r>
          </w:p>
          <w:p w14:paraId="4CDEE393" w14:textId="4ADB07AA" w:rsidR="00312C76" w:rsidRPr="003167FF" w:rsidRDefault="00312C76">
            <w:pPr>
              <w:pStyle w:val="TAC"/>
              <w:rPr>
                <w:rFonts w:cs="Arial"/>
              </w:rPr>
            </w:pPr>
            <w:r w:rsidRPr="003167FF">
              <w:rPr>
                <w:rFonts w:cs="Arial"/>
                <w:lang w:eastAsia="zh-CN"/>
              </w:rPr>
              <w:t>(see NOTE</w:t>
            </w:r>
            <w:r w:rsidR="002475D8" w:rsidRPr="003167FF">
              <w:rPr>
                <w:rFonts w:cs="Arial"/>
                <w:lang w:eastAsia="zh-CN"/>
              </w:rPr>
              <w:t> 1</w:t>
            </w:r>
            <w:r w:rsidR="002774FD" w:rsidRPr="003167FF">
              <w:rPr>
                <w:rFonts w:cs="Arial"/>
                <w:lang w:eastAsia="zh-CN"/>
              </w:rPr>
              <w:t>, NOTE 4</w:t>
            </w:r>
            <w:r w:rsidRPr="003167FF">
              <w:rPr>
                <w:rFonts w:cs="Arial"/>
                <w:lang w:eastAsia="zh-CN"/>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CD5403" w14:textId="77777777" w:rsidR="00312C76" w:rsidRPr="003167FF" w:rsidRDefault="00312C76" w:rsidP="00AD1922">
            <w:pPr>
              <w:pStyle w:val="TAL"/>
              <w:rPr>
                <w:rFonts w:cs="Arial"/>
              </w:rPr>
            </w:pPr>
            <w:r w:rsidRPr="003167FF">
              <w:rPr>
                <w:rFonts w:cs="Arial"/>
              </w:rPr>
              <w:t xml:space="preserve">List of VAL streams for which </w:t>
            </w:r>
            <w:r w:rsidRPr="003167FF">
              <w:t>QoS monitoring data is requested.</w:t>
            </w:r>
          </w:p>
        </w:tc>
      </w:tr>
      <w:tr w:rsidR="00312C76" w:rsidRPr="003167FF" w14:paraId="0226D5E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BEDACAB" w14:textId="77777777" w:rsidR="00312C76" w:rsidRPr="003167FF" w:rsidRDefault="00312C76" w:rsidP="00AD1922">
            <w:pPr>
              <w:pStyle w:val="TAL"/>
              <w:rPr>
                <w:lang w:eastAsia="zh-CN"/>
              </w:rPr>
            </w:pPr>
            <w:r w:rsidRPr="003167FF">
              <w:rPr>
                <w:lang w:eastAsia="zh-CN"/>
              </w:rPr>
              <w:t>Measurement requirements</w:t>
            </w:r>
          </w:p>
        </w:tc>
        <w:tc>
          <w:tcPr>
            <w:tcW w:w="1440" w:type="dxa"/>
            <w:tcBorders>
              <w:top w:val="single" w:sz="4" w:space="0" w:color="000000"/>
              <w:left w:val="single" w:sz="4" w:space="0" w:color="000000"/>
              <w:bottom w:val="single" w:sz="4" w:space="0" w:color="000000"/>
            </w:tcBorders>
            <w:shd w:val="clear" w:color="auto" w:fill="auto"/>
          </w:tcPr>
          <w:p w14:paraId="3805E64D"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60EB11" w14:textId="77777777" w:rsidR="00312C76" w:rsidRPr="003167FF" w:rsidRDefault="00312C76" w:rsidP="00AD1922">
            <w:pPr>
              <w:pStyle w:val="TAL"/>
              <w:rPr>
                <w:rFonts w:cs="Arial"/>
                <w:lang w:eastAsia="zh-CN"/>
              </w:rPr>
            </w:pPr>
            <w:r w:rsidRPr="003167FF">
              <w:rPr>
                <w:rFonts w:cs="Arial"/>
                <w:lang w:eastAsia="zh-CN"/>
              </w:rPr>
              <w:t>It describes the requirements on the QoS measurements.</w:t>
            </w:r>
          </w:p>
        </w:tc>
      </w:tr>
      <w:tr w:rsidR="00312C76" w:rsidRPr="003167FF" w14:paraId="548F854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6E7BF07" w14:textId="77777777" w:rsidR="00312C76" w:rsidRPr="003167FF" w:rsidRDefault="00312C76" w:rsidP="00AD1922">
            <w:pPr>
              <w:pStyle w:val="TAL"/>
              <w:rPr>
                <w:lang w:eastAsia="zh-CN"/>
              </w:rPr>
            </w:pPr>
            <w:r w:rsidRPr="003167FF">
              <w:rPr>
                <w:lang w:eastAsia="zh-CN"/>
              </w:rPr>
              <w:t>&gt; type of data</w:t>
            </w:r>
          </w:p>
        </w:tc>
        <w:tc>
          <w:tcPr>
            <w:tcW w:w="1440" w:type="dxa"/>
            <w:tcBorders>
              <w:top w:val="single" w:sz="4" w:space="0" w:color="000000"/>
              <w:left w:val="single" w:sz="4" w:space="0" w:color="000000"/>
              <w:bottom w:val="single" w:sz="4" w:space="0" w:color="000000"/>
            </w:tcBorders>
            <w:shd w:val="clear" w:color="auto" w:fill="auto"/>
          </w:tcPr>
          <w:p w14:paraId="2398426B" w14:textId="77777777" w:rsidR="00312C76" w:rsidRPr="003167FF" w:rsidRDefault="00312C76">
            <w:pPr>
              <w:pStyle w:val="TAC"/>
              <w:rPr>
                <w:rFonts w:cs="Arial"/>
                <w:lang w:eastAsia="zh-CN"/>
              </w:rPr>
            </w:pPr>
            <w:r w:rsidRPr="003167FF">
              <w:rPr>
                <w:rFonts w:cs="Arial"/>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38C94E" w14:textId="77777777" w:rsidR="00312C76" w:rsidRPr="003167FF" w:rsidRDefault="00312C76" w:rsidP="00AD1922">
            <w:pPr>
              <w:pStyle w:val="TAL"/>
              <w:rPr>
                <w:rFonts w:cs="Arial"/>
                <w:lang w:eastAsia="zh-CN"/>
              </w:rPr>
            </w:pPr>
            <w:r w:rsidRPr="003167FF">
              <w:rPr>
                <w:rFonts w:cs="Arial"/>
                <w:lang w:eastAsia="zh-CN"/>
              </w:rPr>
              <w:t>At least one of the following measurement index shall be provided.</w:t>
            </w:r>
          </w:p>
        </w:tc>
      </w:tr>
      <w:tr w:rsidR="00312C76" w:rsidRPr="003167FF" w14:paraId="59DA7F4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0F91418" w14:textId="77777777" w:rsidR="00312C76" w:rsidRPr="003167FF" w:rsidRDefault="00312C76" w:rsidP="00AD1922">
            <w:pPr>
              <w:pStyle w:val="TAL"/>
              <w:rPr>
                <w:lang w:eastAsia="zh-CN"/>
              </w:rPr>
            </w:pPr>
            <w:r w:rsidRPr="003167FF">
              <w:rPr>
                <w:lang w:eastAsia="zh-CN"/>
              </w:rPr>
              <w:t>&gt;&gt; packet delay</w:t>
            </w:r>
          </w:p>
        </w:tc>
        <w:tc>
          <w:tcPr>
            <w:tcW w:w="1440" w:type="dxa"/>
            <w:tcBorders>
              <w:top w:val="single" w:sz="4" w:space="0" w:color="000000"/>
              <w:left w:val="single" w:sz="4" w:space="0" w:color="000000"/>
              <w:bottom w:val="single" w:sz="4" w:space="0" w:color="000000"/>
            </w:tcBorders>
            <w:shd w:val="clear" w:color="auto" w:fill="auto"/>
          </w:tcPr>
          <w:p w14:paraId="0E8496A4"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93D4B8" w14:textId="77777777" w:rsidR="00312C76" w:rsidRPr="003167FF" w:rsidRDefault="00312C76" w:rsidP="00AD1922">
            <w:pPr>
              <w:pStyle w:val="TAL"/>
              <w:rPr>
                <w:rFonts w:cs="Arial"/>
                <w:lang w:eastAsia="zh-CN"/>
              </w:rPr>
            </w:pPr>
            <w:r w:rsidRPr="003167FF">
              <w:rPr>
                <w:rFonts w:cs="Arial"/>
                <w:lang w:eastAsia="zh-CN"/>
              </w:rPr>
              <w:t>UL/DL/RT packet delay.</w:t>
            </w:r>
          </w:p>
          <w:p w14:paraId="355440BB" w14:textId="77777777" w:rsidR="00312C76" w:rsidRPr="003167FF" w:rsidRDefault="00312C76" w:rsidP="00AD1922">
            <w:pPr>
              <w:pStyle w:val="TAL"/>
              <w:rPr>
                <w:rFonts w:cs="Arial"/>
                <w:lang w:eastAsia="zh-CN"/>
              </w:rPr>
            </w:pPr>
          </w:p>
          <w:p w14:paraId="7C440E03" w14:textId="77777777" w:rsidR="00312C76" w:rsidRPr="003167FF" w:rsidRDefault="00312C76" w:rsidP="00AD1922">
            <w:pPr>
              <w:pStyle w:val="TAL"/>
              <w:rPr>
                <w:rFonts w:cs="Arial"/>
                <w:lang w:eastAsia="zh-CN"/>
              </w:rPr>
            </w:pPr>
            <w:r w:rsidRPr="003167FF">
              <w:rPr>
                <w:rFonts w:cs="Arial"/>
                <w:lang w:eastAsia="zh-CN"/>
              </w:rPr>
              <w:t>For VAL stream, the packet delay means measurement from a source UE to a target UE.</w:t>
            </w:r>
          </w:p>
        </w:tc>
      </w:tr>
      <w:tr w:rsidR="00312C76" w:rsidRPr="003167FF" w14:paraId="4AF726A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E50A553" w14:textId="77777777" w:rsidR="00312C76" w:rsidRPr="003167FF" w:rsidRDefault="00312C76" w:rsidP="00AD1922">
            <w:pPr>
              <w:pStyle w:val="TAL"/>
              <w:rPr>
                <w:lang w:eastAsia="zh-CN"/>
              </w:rPr>
            </w:pPr>
            <w:r w:rsidRPr="003167FF">
              <w:rPr>
                <w:lang w:eastAsia="zh-CN"/>
              </w:rPr>
              <w:t>&gt;&gt; packet loss rate</w:t>
            </w:r>
          </w:p>
        </w:tc>
        <w:tc>
          <w:tcPr>
            <w:tcW w:w="1440" w:type="dxa"/>
            <w:tcBorders>
              <w:top w:val="single" w:sz="4" w:space="0" w:color="000000"/>
              <w:left w:val="single" w:sz="4" w:space="0" w:color="000000"/>
              <w:bottom w:val="single" w:sz="4" w:space="0" w:color="000000"/>
            </w:tcBorders>
            <w:shd w:val="clear" w:color="auto" w:fill="auto"/>
          </w:tcPr>
          <w:p w14:paraId="66E32A48"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D9F0C9" w14:textId="77777777" w:rsidR="00312C76" w:rsidRPr="003167FF" w:rsidRDefault="00312C76" w:rsidP="00AD1922">
            <w:pPr>
              <w:pStyle w:val="TAL"/>
              <w:rPr>
                <w:rFonts w:cs="Arial"/>
                <w:lang w:eastAsia="zh-CN"/>
              </w:rPr>
            </w:pPr>
            <w:r w:rsidRPr="003167FF">
              <w:rPr>
                <w:rFonts w:cs="Arial"/>
                <w:lang w:eastAsia="zh-CN"/>
              </w:rPr>
              <w:t>Average packet loss rate.</w:t>
            </w:r>
          </w:p>
        </w:tc>
      </w:tr>
      <w:tr w:rsidR="00312C76" w:rsidRPr="003167FF" w14:paraId="2ED4C8A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693F559" w14:textId="77777777" w:rsidR="00312C76" w:rsidRPr="003167FF" w:rsidRDefault="00312C76" w:rsidP="00AD1922">
            <w:pPr>
              <w:pStyle w:val="TAL"/>
              <w:rPr>
                <w:lang w:eastAsia="zh-CN"/>
              </w:rPr>
            </w:pPr>
            <w:r w:rsidRPr="003167FF">
              <w:rPr>
                <w:lang w:eastAsia="zh-CN"/>
              </w:rPr>
              <w:t>&gt;&gt; data rate</w:t>
            </w:r>
          </w:p>
        </w:tc>
        <w:tc>
          <w:tcPr>
            <w:tcW w:w="1440" w:type="dxa"/>
            <w:tcBorders>
              <w:top w:val="single" w:sz="4" w:space="0" w:color="000000"/>
              <w:left w:val="single" w:sz="4" w:space="0" w:color="000000"/>
              <w:bottom w:val="single" w:sz="4" w:space="0" w:color="000000"/>
            </w:tcBorders>
            <w:shd w:val="clear" w:color="auto" w:fill="auto"/>
          </w:tcPr>
          <w:p w14:paraId="75380EC7"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9BD205" w14:textId="77777777" w:rsidR="00312C76" w:rsidRPr="003167FF" w:rsidRDefault="00312C76" w:rsidP="00AD1922">
            <w:pPr>
              <w:pStyle w:val="TAL"/>
              <w:rPr>
                <w:rFonts w:cs="Arial"/>
                <w:lang w:eastAsia="zh-CN"/>
              </w:rPr>
            </w:pPr>
            <w:r w:rsidRPr="003167FF">
              <w:rPr>
                <w:rFonts w:cs="Arial"/>
                <w:lang w:eastAsia="zh-CN"/>
              </w:rPr>
              <w:t>Average data rate and/or maximum data rate.</w:t>
            </w:r>
          </w:p>
        </w:tc>
      </w:tr>
      <w:tr w:rsidR="00312C76" w:rsidRPr="003167FF" w14:paraId="78FCE27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423A444" w14:textId="77777777" w:rsidR="00312C76" w:rsidRPr="003167FF" w:rsidRDefault="00312C76" w:rsidP="00AD1922">
            <w:pPr>
              <w:pStyle w:val="TAL"/>
              <w:rPr>
                <w:lang w:eastAsia="zh-CN"/>
              </w:rPr>
            </w:pPr>
            <w:r w:rsidRPr="003167FF">
              <w:rPr>
                <w:lang w:eastAsia="zh-CN"/>
              </w:rPr>
              <w:t>&gt;&gt; traffic volume</w:t>
            </w:r>
          </w:p>
        </w:tc>
        <w:tc>
          <w:tcPr>
            <w:tcW w:w="1440" w:type="dxa"/>
            <w:tcBorders>
              <w:top w:val="single" w:sz="4" w:space="0" w:color="000000"/>
              <w:left w:val="single" w:sz="4" w:space="0" w:color="000000"/>
              <w:bottom w:val="single" w:sz="4" w:space="0" w:color="000000"/>
            </w:tcBorders>
            <w:shd w:val="clear" w:color="auto" w:fill="auto"/>
          </w:tcPr>
          <w:p w14:paraId="56618225"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CA9D2E" w14:textId="77777777" w:rsidR="00312C76" w:rsidRPr="003167FF" w:rsidRDefault="00312C76" w:rsidP="00AD1922">
            <w:pPr>
              <w:pStyle w:val="TAL"/>
              <w:rPr>
                <w:rFonts w:cs="Arial"/>
                <w:lang w:eastAsia="zh-CN"/>
              </w:rPr>
            </w:pPr>
            <w:r w:rsidRPr="003167FF">
              <w:rPr>
                <w:rFonts w:cs="Arial"/>
                <w:lang w:eastAsia="zh-CN"/>
              </w:rPr>
              <w:t>Average traffic volume for UL and/or DL</w:t>
            </w:r>
          </w:p>
        </w:tc>
      </w:tr>
      <w:tr w:rsidR="00312C76" w:rsidRPr="003167FF" w14:paraId="4B8A039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8882F9E" w14:textId="77777777" w:rsidR="00312C76" w:rsidRPr="003167FF" w:rsidRDefault="00312C76" w:rsidP="00AD1922">
            <w:pPr>
              <w:pStyle w:val="TAL"/>
              <w:rPr>
                <w:lang w:eastAsia="zh-CN"/>
              </w:rPr>
            </w:pPr>
            <w:r w:rsidRPr="003167FF">
              <w:rPr>
                <w:lang w:eastAsia="zh-CN"/>
              </w:rPr>
              <w:t>&gt; measurement time period</w:t>
            </w:r>
          </w:p>
        </w:tc>
        <w:tc>
          <w:tcPr>
            <w:tcW w:w="1440" w:type="dxa"/>
            <w:tcBorders>
              <w:top w:val="single" w:sz="4" w:space="0" w:color="000000"/>
              <w:left w:val="single" w:sz="4" w:space="0" w:color="000000"/>
              <w:bottom w:val="single" w:sz="4" w:space="0" w:color="000000"/>
            </w:tcBorders>
            <w:shd w:val="clear" w:color="auto" w:fill="auto"/>
          </w:tcPr>
          <w:p w14:paraId="3B979225"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CE75CD" w14:textId="77777777" w:rsidR="00312C76" w:rsidRPr="003167FF" w:rsidRDefault="00312C76" w:rsidP="00AD1922">
            <w:pPr>
              <w:pStyle w:val="TAL"/>
              <w:rPr>
                <w:rFonts w:cs="Arial"/>
                <w:lang w:eastAsia="zh-CN"/>
              </w:rPr>
            </w:pPr>
            <w:r w:rsidRPr="003167FF">
              <w:rPr>
                <w:rFonts w:cs="Arial"/>
                <w:lang w:eastAsia="zh-CN"/>
              </w:rPr>
              <w:t>The measurement time period indicates a current</w:t>
            </w:r>
            <w:r w:rsidRPr="003167FF" w:rsidDel="0094404D">
              <w:rPr>
                <w:rFonts w:cs="Arial"/>
                <w:lang w:eastAsia="zh-CN"/>
              </w:rPr>
              <w:t xml:space="preserve"> </w:t>
            </w:r>
            <w:r w:rsidRPr="003167FF">
              <w:rPr>
                <w:rFonts w:cs="Arial"/>
                <w:lang w:eastAsia="zh-CN"/>
              </w:rPr>
              <w:t>time period. If absent, current time and 5 minutes duration are used as default setting.</w:t>
            </w:r>
          </w:p>
        </w:tc>
      </w:tr>
      <w:tr w:rsidR="00312C76" w:rsidRPr="003167FF" w14:paraId="7BE2978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8B810E5" w14:textId="77777777" w:rsidR="00312C76" w:rsidRPr="003167FF" w:rsidRDefault="00312C76" w:rsidP="00AD1922">
            <w:pPr>
              <w:pStyle w:val="TAL"/>
              <w:rPr>
                <w:lang w:eastAsia="zh-CN"/>
              </w:rPr>
            </w:pPr>
            <w:r w:rsidRPr="003167FF">
              <w:rPr>
                <w:lang w:eastAsia="zh-CN"/>
              </w:rPr>
              <w:t>&gt; aggregation granularity window</w:t>
            </w:r>
          </w:p>
        </w:tc>
        <w:tc>
          <w:tcPr>
            <w:tcW w:w="1440" w:type="dxa"/>
            <w:tcBorders>
              <w:top w:val="single" w:sz="4" w:space="0" w:color="000000"/>
              <w:left w:val="single" w:sz="4" w:space="0" w:color="000000"/>
              <w:bottom w:val="single" w:sz="4" w:space="0" w:color="000000"/>
            </w:tcBorders>
            <w:shd w:val="clear" w:color="auto" w:fill="auto"/>
          </w:tcPr>
          <w:p w14:paraId="186CE9A6"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4C5195" w14:textId="77777777" w:rsidR="00312C76" w:rsidRPr="003167FF" w:rsidRDefault="00312C76" w:rsidP="00AD1922">
            <w:pPr>
              <w:pStyle w:val="TAL"/>
              <w:rPr>
                <w:rFonts w:cs="Arial"/>
                <w:lang w:eastAsia="zh-CN"/>
              </w:rPr>
            </w:pPr>
            <w:r w:rsidRPr="003167FF">
              <w:rPr>
                <w:rFonts w:cs="Arial"/>
                <w:lang w:eastAsia="zh-CN"/>
              </w:rPr>
              <w:t>Indicates how long the QoS monitoring is performed to compute the average value and gather the maximum value. If absent, 1 minute is used as default setting.</w:t>
            </w:r>
          </w:p>
        </w:tc>
      </w:tr>
      <w:tr w:rsidR="00312C76" w:rsidRPr="003167FF" w14:paraId="5AC7E83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EDBB3B7" w14:textId="77777777" w:rsidR="00312C76" w:rsidRPr="003167FF" w:rsidRDefault="00312C76" w:rsidP="00AD1922">
            <w:pPr>
              <w:pStyle w:val="TAL"/>
              <w:rPr>
                <w:lang w:eastAsia="zh-CN"/>
              </w:rPr>
            </w:pPr>
            <w:r w:rsidRPr="003167FF">
              <w:rPr>
                <w:lang w:eastAsia="zh-CN"/>
              </w:rPr>
              <w:t>Reporting requirements</w:t>
            </w:r>
          </w:p>
        </w:tc>
        <w:tc>
          <w:tcPr>
            <w:tcW w:w="1440" w:type="dxa"/>
            <w:tcBorders>
              <w:top w:val="single" w:sz="4" w:space="0" w:color="000000"/>
              <w:left w:val="single" w:sz="4" w:space="0" w:color="000000"/>
              <w:bottom w:val="single" w:sz="4" w:space="0" w:color="000000"/>
            </w:tcBorders>
            <w:shd w:val="clear" w:color="auto" w:fill="auto"/>
          </w:tcPr>
          <w:p w14:paraId="0D8A4AA0"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5D991F" w14:textId="77777777" w:rsidR="00312C76" w:rsidRPr="003167FF" w:rsidRDefault="00312C76" w:rsidP="00AD1922">
            <w:pPr>
              <w:pStyle w:val="TAL"/>
              <w:rPr>
                <w:rFonts w:cs="Arial"/>
                <w:lang w:eastAsia="zh-CN"/>
              </w:rPr>
            </w:pPr>
            <w:r w:rsidRPr="003167FF">
              <w:rPr>
                <w:rFonts w:cs="Arial"/>
                <w:lang w:eastAsia="zh-CN"/>
              </w:rPr>
              <w:t>It describes the requirements for QoS monitoring reporting.</w:t>
            </w:r>
          </w:p>
        </w:tc>
      </w:tr>
      <w:tr w:rsidR="00312C76" w:rsidRPr="003167FF" w14:paraId="11D62FB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22386E7" w14:textId="77777777" w:rsidR="00312C76" w:rsidRPr="003167FF" w:rsidRDefault="00312C76" w:rsidP="00AD1922">
            <w:pPr>
              <w:pStyle w:val="TAL"/>
              <w:rPr>
                <w:rFonts w:cs="Arial"/>
                <w:lang w:eastAsia="zh-CN"/>
              </w:rPr>
            </w:pPr>
            <w:r w:rsidRPr="003167FF">
              <w:rPr>
                <w:lang w:eastAsia="zh-CN"/>
              </w:rPr>
              <w:t>&gt; Frequency of reporting</w:t>
            </w:r>
          </w:p>
        </w:tc>
        <w:tc>
          <w:tcPr>
            <w:tcW w:w="1440" w:type="dxa"/>
            <w:tcBorders>
              <w:top w:val="single" w:sz="4" w:space="0" w:color="000000"/>
              <w:left w:val="single" w:sz="4" w:space="0" w:color="000000"/>
              <w:bottom w:val="single" w:sz="4" w:space="0" w:color="000000"/>
            </w:tcBorders>
            <w:shd w:val="clear" w:color="auto" w:fill="auto"/>
          </w:tcPr>
          <w:p w14:paraId="67FB235B"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88594A" w14:textId="77777777" w:rsidR="00312C76" w:rsidRPr="003167FF" w:rsidRDefault="00312C76" w:rsidP="00AD1922">
            <w:pPr>
              <w:pStyle w:val="TAL"/>
              <w:rPr>
                <w:rFonts w:cs="Arial"/>
                <w:lang w:eastAsia="zh-CN"/>
              </w:rPr>
            </w:pPr>
            <w:r w:rsidRPr="003167FF">
              <w:rPr>
                <w:rFonts w:cs="Arial"/>
                <w:lang w:eastAsia="zh-CN"/>
              </w:rPr>
              <w:t xml:space="preserve">It indicates the requested </w:t>
            </w:r>
            <w:r w:rsidRPr="003167FF">
              <w:rPr>
                <w:lang w:eastAsia="zh-CN"/>
              </w:rPr>
              <w:t>frequency of reporting. The reporting frequency may be periodic or event triggered (i.e. threshold reached). If absent in the request, default event triggered reporting is used.</w:t>
            </w:r>
          </w:p>
        </w:tc>
      </w:tr>
      <w:tr w:rsidR="00312C76" w:rsidRPr="003167FF" w14:paraId="3539534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0F081E6" w14:textId="77777777" w:rsidR="00312C76" w:rsidRPr="003167FF" w:rsidRDefault="00312C76" w:rsidP="00AD1922">
            <w:pPr>
              <w:pStyle w:val="TAL"/>
              <w:rPr>
                <w:lang w:eastAsia="zh-CN"/>
              </w:rPr>
            </w:pPr>
            <w:r w:rsidRPr="003167FF">
              <w:rPr>
                <w:lang w:eastAsia="zh-CN"/>
              </w:rPr>
              <w:t>&gt; Reporting threshold</w:t>
            </w:r>
          </w:p>
        </w:tc>
        <w:tc>
          <w:tcPr>
            <w:tcW w:w="1440" w:type="dxa"/>
            <w:tcBorders>
              <w:top w:val="single" w:sz="4" w:space="0" w:color="000000"/>
              <w:left w:val="single" w:sz="4" w:space="0" w:color="000000"/>
              <w:bottom w:val="single" w:sz="4" w:space="0" w:color="000000"/>
            </w:tcBorders>
            <w:shd w:val="clear" w:color="auto" w:fill="auto"/>
          </w:tcPr>
          <w:p w14:paraId="05B44447"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AC0499" w14:textId="77777777" w:rsidR="00312C76" w:rsidRPr="003167FF" w:rsidRDefault="00312C76" w:rsidP="00AD1922">
            <w:pPr>
              <w:pStyle w:val="TAL"/>
              <w:rPr>
                <w:rFonts w:cs="Arial"/>
                <w:lang w:eastAsia="zh-CN"/>
              </w:rPr>
            </w:pPr>
            <w:r w:rsidRPr="003167FF">
              <w:rPr>
                <w:rFonts w:cs="Arial"/>
                <w:lang w:eastAsia="zh-CN"/>
              </w:rPr>
              <w:t>If the Frequency of reporting is event triggered (threshold reached), the reporting threshold corresponding to the measurement index shall be provided.</w:t>
            </w:r>
          </w:p>
        </w:tc>
      </w:tr>
      <w:tr w:rsidR="002475D8" w:rsidRPr="003167FF" w14:paraId="39ABE2C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C6043C4" w14:textId="3AF49CFD" w:rsidR="002475D8" w:rsidRPr="003167FF" w:rsidRDefault="002475D8" w:rsidP="00AD1922">
            <w:pPr>
              <w:pStyle w:val="TAL"/>
              <w:rPr>
                <w:lang w:eastAsia="zh-CN"/>
              </w:rPr>
            </w:pPr>
            <w:r w:rsidRPr="003167FF">
              <w:t>&gt; Threshold reaching direction</w:t>
            </w:r>
          </w:p>
        </w:tc>
        <w:tc>
          <w:tcPr>
            <w:tcW w:w="1440" w:type="dxa"/>
            <w:tcBorders>
              <w:top w:val="single" w:sz="4" w:space="0" w:color="000000"/>
              <w:left w:val="single" w:sz="4" w:space="0" w:color="000000"/>
              <w:bottom w:val="single" w:sz="4" w:space="0" w:color="000000"/>
            </w:tcBorders>
            <w:shd w:val="clear" w:color="auto" w:fill="auto"/>
          </w:tcPr>
          <w:p w14:paraId="541488FF" w14:textId="55377345" w:rsidR="002475D8" w:rsidRPr="003167FF" w:rsidRDefault="002475D8">
            <w:pPr>
              <w:pStyle w:val="TAC"/>
              <w:rPr>
                <w:rFonts w:cs="Arial"/>
                <w:lang w:eastAsia="zh-CN"/>
              </w:rPr>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D893D3" w14:textId="4B4E0458" w:rsidR="002475D8" w:rsidRPr="003167FF" w:rsidRDefault="002475D8" w:rsidP="00AD1922">
            <w:pPr>
              <w:pStyle w:val="TAL"/>
              <w:rPr>
                <w:rFonts w:cs="Arial"/>
                <w:lang w:eastAsia="zh-CN"/>
              </w:rPr>
            </w:pPr>
            <w:r w:rsidRPr="003167FF">
              <w:t>It indicates the reaching direction (i.e. ascending, descending or crossed) for the reporting threshold. It shall be provided if reporting threshold is present.</w:t>
            </w:r>
          </w:p>
        </w:tc>
      </w:tr>
      <w:tr w:rsidR="00312C76" w:rsidRPr="003167FF" w14:paraId="1D8E1D6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33B86DA" w14:textId="77777777" w:rsidR="00312C76" w:rsidRPr="003167FF" w:rsidRDefault="00312C76" w:rsidP="00AD1922">
            <w:pPr>
              <w:pStyle w:val="TAL"/>
              <w:rPr>
                <w:lang w:eastAsia="zh-CN"/>
              </w:rPr>
            </w:pPr>
            <w:r w:rsidRPr="003167FF">
              <w:rPr>
                <w:lang w:eastAsia="zh-CN"/>
              </w:rPr>
              <w:t>&gt; Reporting periodicity</w:t>
            </w:r>
          </w:p>
        </w:tc>
        <w:tc>
          <w:tcPr>
            <w:tcW w:w="1440" w:type="dxa"/>
            <w:tcBorders>
              <w:top w:val="single" w:sz="4" w:space="0" w:color="000000"/>
              <w:left w:val="single" w:sz="4" w:space="0" w:color="000000"/>
              <w:bottom w:val="single" w:sz="4" w:space="0" w:color="000000"/>
            </w:tcBorders>
            <w:shd w:val="clear" w:color="auto" w:fill="auto"/>
          </w:tcPr>
          <w:p w14:paraId="4DB159C6"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CDCF15" w14:textId="77777777" w:rsidR="00312C76" w:rsidRPr="003167FF" w:rsidRDefault="00312C76" w:rsidP="00AD1922">
            <w:pPr>
              <w:pStyle w:val="TAL"/>
              <w:rPr>
                <w:rFonts w:cs="Arial"/>
                <w:lang w:eastAsia="zh-CN"/>
              </w:rPr>
            </w:pPr>
            <w:r w:rsidRPr="003167FF">
              <w:rPr>
                <w:rFonts w:cs="Arial"/>
                <w:lang w:eastAsia="zh-CN"/>
              </w:rPr>
              <w:t xml:space="preserve">If the Frequency of reporting is periodic, the reporting periodicity shall be provided.  </w:t>
            </w:r>
          </w:p>
        </w:tc>
      </w:tr>
      <w:tr w:rsidR="00312C76" w:rsidRPr="003167FF" w14:paraId="7C2D640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00B3B9B" w14:textId="77777777" w:rsidR="00312C76" w:rsidRPr="003167FF" w:rsidRDefault="00312C76" w:rsidP="00AD1922">
            <w:pPr>
              <w:pStyle w:val="TAL"/>
              <w:rPr>
                <w:lang w:eastAsia="zh-CN"/>
              </w:rPr>
            </w:pPr>
            <w:r w:rsidRPr="003167FF">
              <w:rPr>
                <w:lang w:eastAsia="zh-CN"/>
              </w:rPr>
              <w:t>&gt; Termination of reporting</w:t>
            </w:r>
          </w:p>
        </w:tc>
        <w:tc>
          <w:tcPr>
            <w:tcW w:w="1440" w:type="dxa"/>
            <w:tcBorders>
              <w:top w:val="single" w:sz="4" w:space="0" w:color="000000"/>
              <w:left w:val="single" w:sz="4" w:space="0" w:color="000000"/>
              <w:bottom w:val="single" w:sz="4" w:space="0" w:color="000000"/>
            </w:tcBorders>
            <w:shd w:val="clear" w:color="auto" w:fill="auto"/>
          </w:tcPr>
          <w:p w14:paraId="79FA89D0"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85EEF8" w14:textId="04E7282A" w:rsidR="00312C76" w:rsidRPr="003167FF" w:rsidRDefault="00312C76" w:rsidP="00AD1922">
            <w:pPr>
              <w:pStyle w:val="TAL"/>
              <w:rPr>
                <w:rFonts w:cs="Arial"/>
                <w:lang w:eastAsia="zh-CN"/>
              </w:rPr>
            </w:pPr>
            <w:r w:rsidRPr="003167FF">
              <w:rPr>
                <w:rFonts w:cs="Arial"/>
                <w:lang w:eastAsia="zh-CN"/>
              </w:rPr>
              <w:t>It indicates when the reporting of QoS monitoring shall stop. It can be event triggered (i.e.</w:t>
            </w:r>
            <w:r w:rsidR="002475D8" w:rsidRPr="003167FF">
              <w:rPr>
                <w:rFonts w:cs="Arial"/>
                <w:lang w:eastAsia="zh-CN"/>
              </w:rPr>
              <w:t xml:space="preserve"> either</w:t>
            </w:r>
            <w:r w:rsidRPr="003167FF">
              <w:rPr>
                <w:rFonts w:cs="Arial"/>
                <w:lang w:eastAsia="zh-CN"/>
              </w:rPr>
              <w:t xml:space="preserve"> number of reports reached or threshold reached) </w:t>
            </w:r>
            <w:r w:rsidR="002475D8" w:rsidRPr="003167FF">
              <w:rPr>
                <w:rFonts w:cs="Arial"/>
                <w:lang w:eastAsia="zh-CN"/>
              </w:rPr>
              <w:t xml:space="preserve">or </w:t>
            </w:r>
            <w:r w:rsidRPr="003167FF">
              <w:rPr>
                <w:rFonts w:cs="Arial"/>
                <w:lang w:eastAsia="zh-CN"/>
              </w:rPr>
              <w:t xml:space="preserve">when reporting duration expires or when explicit termination is requested. If absent in the request, it defaults to </w:t>
            </w:r>
            <w:r w:rsidR="002475D8" w:rsidRPr="003167FF">
              <w:rPr>
                <w:rFonts w:cs="Arial"/>
                <w:lang w:eastAsia="zh-CN"/>
              </w:rPr>
              <w:t>explicit termination</w:t>
            </w:r>
            <w:r w:rsidRPr="003167FF">
              <w:rPr>
                <w:rFonts w:cs="Arial"/>
                <w:lang w:eastAsia="zh-CN"/>
              </w:rPr>
              <w:t>.</w:t>
            </w:r>
            <w:r w:rsidR="002475D8" w:rsidRPr="003167FF">
              <w:rPr>
                <w:rFonts w:cs="Arial"/>
                <w:lang w:eastAsia="zh-CN"/>
              </w:rPr>
              <w:t xml:space="preserve"> Once the termination condition is met, the monitoring </w:t>
            </w:r>
            <w:r w:rsidR="002475D8" w:rsidRPr="003167FF">
              <w:t>subscription ceases to exist.</w:t>
            </w:r>
          </w:p>
        </w:tc>
      </w:tr>
      <w:tr w:rsidR="00312C76" w:rsidRPr="003167FF" w14:paraId="37FE0FB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4643D42" w14:textId="77777777" w:rsidR="00312C76" w:rsidRPr="003167FF" w:rsidRDefault="00312C76" w:rsidP="00AD1922">
            <w:pPr>
              <w:pStyle w:val="TAL"/>
              <w:rPr>
                <w:lang w:eastAsia="zh-CN"/>
              </w:rPr>
            </w:pPr>
            <w:r w:rsidRPr="003167FF">
              <w:rPr>
                <w:lang w:eastAsia="zh-CN"/>
              </w:rPr>
              <w:t>&gt; Max number of reports</w:t>
            </w:r>
          </w:p>
        </w:tc>
        <w:tc>
          <w:tcPr>
            <w:tcW w:w="1440" w:type="dxa"/>
            <w:tcBorders>
              <w:top w:val="single" w:sz="4" w:space="0" w:color="000000"/>
              <w:left w:val="single" w:sz="4" w:space="0" w:color="000000"/>
              <w:bottom w:val="single" w:sz="4" w:space="0" w:color="000000"/>
            </w:tcBorders>
            <w:shd w:val="clear" w:color="auto" w:fill="auto"/>
          </w:tcPr>
          <w:p w14:paraId="2AB68901" w14:textId="77777777" w:rsidR="002475D8" w:rsidRPr="003167FF" w:rsidRDefault="00312C76" w:rsidP="002475D8">
            <w:pPr>
              <w:pStyle w:val="TAC"/>
              <w:rPr>
                <w:rFonts w:cs="Arial"/>
                <w:lang w:eastAsia="zh-CN"/>
              </w:rPr>
            </w:pPr>
            <w:r w:rsidRPr="003167FF">
              <w:rPr>
                <w:rFonts w:cs="Arial"/>
                <w:lang w:eastAsia="zh-CN"/>
              </w:rPr>
              <w:t>O</w:t>
            </w:r>
          </w:p>
          <w:p w14:paraId="448EF49A" w14:textId="3753FD91" w:rsidR="00312C76" w:rsidRPr="003167FF" w:rsidRDefault="002475D8" w:rsidP="002475D8">
            <w:pPr>
              <w:pStyle w:val="TAC"/>
              <w:rPr>
                <w:rFonts w:cs="Arial"/>
                <w:lang w:eastAsia="zh-CN"/>
              </w:rPr>
            </w:pPr>
            <w:r w:rsidRPr="003167FF">
              <w:rPr>
                <w:rFonts w:cs="Arial"/>
                <w:lang w:eastAsia="zh-CN"/>
              </w:rPr>
              <w:t>(NOTE 3)</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4A99E1" w14:textId="77777777" w:rsidR="00312C76" w:rsidRPr="003167FF" w:rsidRDefault="00312C76" w:rsidP="00AD1922">
            <w:pPr>
              <w:pStyle w:val="TAL"/>
              <w:rPr>
                <w:rFonts w:cs="Arial"/>
                <w:lang w:eastAsia="zh-CN"/>
              </w:rPr>
            </w:pPr>
            <w:r w:rsidRPr="003167FF">
              <w:rPr>
                <w:rFonts w:cs="Arial"/>
                <w:lang w:eastAsia="zh-CN"/>
              </w:rPr>
              <w:t>It indicates the maximum number of reports, it shall be provided when Termination of reporting is set to event triggered (number of reports reached).</w:t>
            </w:r>
          </w:p>
        </w:tc>
      </w:tr>
      <w:tr w:rsidR="00312C76" w:rsidRPr="003167FF" w14:paraId="2F36C1F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AE14E2" w14:textId="77777777" w:rsidR="00312C76" w:rsidRPr="003167FF" w:rsidRDefault="00312C76" w:rsidP="00AD1922">
            <w:pPr>
              <w:pStyle w:val="TAL"/>
              <w:rPr>
                <w:lang w:eastAsia="zh-CN"/>
              </w:rPr>
            </w:pPr>
            <w:r w:rsidRPr="003167FF">
              <w:rPr>
                <w:lang w:eastAsia="zh-CN"/>
              </w:rPr>
              <w:t>&gt; Termination threshold</w:t>
            </w:r>
          </w:p>
        </w:tc>
        <w:tc>
          <w:tcPr>
            <w:tcW w:w="1440" w:type="dxa"/>
            <w:tcBorders>
              <w:top w:val="single" w:sz="4" w:space="0" w:color="000000"/>
              <w:left w:val="single" w:sz="4" w:space="0" w:color="000000"/>
              <w:bottom w:val="single" w:sz="4" w:space="0" w:color="000000"/>
            </w:tcBorders>
            <w:shd w:val="clear" w:color="auto" w:fill="auto"/>
          </w:tcPr>
          <w:p w14:paraId="55099911" w14:textId="77777777" w:rsidR="002475D8" w:rsidRPr="003167FF" w:rsidRDefault="00312C76" w:rsidP="002475D8">
            <w:pPr>
              <w:pStyle w:val="TAC"/>
              <w:rPr>
                <w:rFonts w:cs="Arial"/>
                <w:lang w:eastAsia="zh-CN"/>
              </w:rPr>
            </w:pPr>
            <w:r w:rsidRPr="003167FF">
              <w:rPr>
                <w:rFonts w:cs="Arial"/>
                <w:lang w:eastAsia="zh-CN"/>
              </w:rPr>
              <w:t>O</w:t>
            </w:r>
          </w:p>
          <w:p w14:paraId="3963F26D" w14:textId="09DB7DF1" w:rsidR="00312C76" w:rsidRPr="003167FF" w:rsidRDefault="002475D8" w:rsidP="002475D8">
            <w:pPr>
              <w:pStyle w:val="TAC"/>
              <w:rPr>
                <w:rFonts w:cs="Arial"/>
                <w:lang w:eastAsia="zh-CN"/>
              </w:rPr>
            </w:pPr>
            <w:r w:rsidRPr="003167FF">
              <w:rPr>
                <w:rFonts w:cs="Arial"/>
                <w:lang w:eastAsia="zh-CN"/>
              </w:rPr>
              <w:t>(see NOTE 2, NOTE 3)</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580EA6" w14:textId="1B84DA96" w:rsidR="00312C76" w:rsidRPr="003167FF" w:rsidRDefault="00312C76" w:rsidP="00AD1922">
            <w:pPr>
              <w:pStyle w:val="TAL"/>
              <w:rPr>
                <w:rFonts w:cs="Arial"/>
                <w:lang w:eastAsia="zh-CN"/>
              </w:rPr>
            </w:pPr>
            <w:r w:rsidRPr="003167FF">
              <w:rPr>
                <w:rFonts w:cs="Arial"/>
                <w:lang w:eastAsia="zh-CN"/>
              </w:rPr>
              <w:t xml:space="preserve">It indicates the reporting termination threshold corresponding to the measurement index. </w:t>
            </w:r>
            <w:r w:rsidR="002475D8" w:rsidRPr="003167FF">
              <w:rPr>
                <w:rFonts w:cs="Arial"/>
                <w:lang w:eastAsia="zh-CN"/>
              </w:rPr>
              <w:t>Each measurement index has only one termination threshold.</w:t>
            </w:r>
          </w:p>
        </w:tc>
      </w:tr>
      <w:tr w:rsidR="002475D8" w:rsidRPr="003167FF" w14:paraId="5F958E8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560B277" w14:textId="7B6804F0" w:rsidR="002475D8" w:rsidRPr="003167FF" w:rsidRDefault="002475D8" w:rsidP="002475D8">
            <w:pPr>
              <w:pStyle w:val="TAL"/>
              <w:rPr>
                <w:lang w:eastAsia="zh-CN"/>
              </w:rPr>
            </w:pPr>
            <w:r w:rsidRPr="003167FF">
              <w:rPr>
                <w:lang w:eastAsia="zh-CN"/>
              </w:rPr>
              <w:t>&gt; Termination condition for termination threshold</w:t>
            </w:r>
          </w:p>
        </w:tc>
        <w:tc>
          <w:tcPr>
            <w:tcW w:w="1440" w:type="dxa"/>
            <w:tcBorders>
              <w:top w:val="single" w:sz="4" w:space="0" w:color="000000"/>
              <w:left w:val="single" w:sz="4" w:space="0" w:color="000000"/>
              <w:bottom w:val="single" w:sz="4" w:space="0" w:color="000000"/>
            </w:tcBorders>
            <w:shd w:val="clear" w:color="auto" w:fill="auto"/>
          </w:tcPr>
          <w:p w14:paraId="609253DC" w14:textId="77777777" w:rsidR="002475D8" w:rsidRPr="003167FF" w:rsidRDefault="002475D8" w:rsidP="002475D8">
            <w:pPr>
              <w:pStyle w:val="TAC"/>
              <w:rPr>
                <w:rFonts w:cs="Arial"/>
                <w:lang w:eastAsia="zh-CN"/>
              </w:rPr>
            </w:pPr>
            <w:r w:rsidRPr="003167FF">
              <w:rPr>
                <w:rFonts w:cs="Arial"/>
                <w:lang w:eastAsia="zh-CN"/>
              </w:rPr>
              <w:t>O</w:t>
            </w:r>
          </w:p>
          <w:p w14:paraId="19AB740C" w14:textId="68A815AE" w:rsidR="002475D8" w:rsidRPr="003167FF" w:rsidRDefault="002475D8" w:rsidP="002475D8">
            <w:pPr>
              <w:pStyle w:val="TAC"/>
              <w:rPr>
                <w:rFonts w:cs="Arial"/>
                <w:lang w:eastAsia="zh-CN"/>
              </w:rPr>
            </w:pPr>
            <w:r w:rsidRPr="003167FF">
              <w:rPr>
                <w:rFonts w:cs="Arial"/>
                <w:lang w:eastAsia="zh-CN"/>
              </w:rPr>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8FAABA" w14:textId="1354B098" w:rsidR="002475D8" w:rsidRPr="003167FF" w:rsidRDefault="002475D8" w:rsidP="002475D8">
            <w:pPr>
              <w:pStyle w:val="TAL"/>
              <w:rPr>
                <w:rFonts w:cs="Arial"/>
                <w:lang w:eastAsia="zh-CN"/>
              </w:rPr>
            </w:pPr>
            <w:r w:rsidRPr="003167FF">
              <w:rPr>
                <w:rFonts w:cs="Arial"/>
                <w:lang w:eastAsia="zh-CN"/>
              </w:rPr>
              <w:t>It indicates threshold-based termination condition (e.g. all reached or any of them reached) if multiple measurement indexes are provided.</w:t>
            </w:r>
          </w:p>
        </w:tc>
      </w:tr>
      <w:tr w:rsidR="00312C76" w:rsidRPr="003167FF" w14:paraId="64341F3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BCA58E" w14:textId="77777777" w:rsidR="00312C76" w:rsidRPr="003167FF" w:rsidRDefault="00312C76" w:rsidP="00AD1922">
            <w:pPr>
              <w:pStyle w:val="TAL"/>
              <w:rPr>
                <w:lang w:eastAsia="zh-CN"/>
              </w:rPr>
            </w:pPr>
            <w:r w:rsidRPr="003167FF">
              <w:rPr>
                <w:lang w:eastAsia="zh-CN"/>
              </w:rPr>
              <w:t>&gt; Reporting duration</w:t>
            </w:r>
          </w:p>
        </w:tc>
        <w:tc>
          <w:tcPr>
            <w:tcW w:w="1440" w:type="dxa"/>
            <w:tcBorders>
              <w:top w:val="single" w:sz="4" w:space="0" w:color="000000"/>
              <w:left w:val="single" w:sz="4" w:space="0" w:color="000000"/>
              <w:bottom w:val="single" w:sz="4" w:space="0" w:color="000000"/>
            </w:tcBorders>
            <w:shd w:val="clear" w:color="auto" w:fill="auto"/>
          </w:tcPr>
          <w:p w14:paraId="59F126F6" w14:textId="77777777" w:rsidR="002475D8" w:rsidRPr="003167FF" w:rsidRDefault="00312C76" w:rsidP="002475D8">
            <w:pPr>
              <w:pStyle w:val="TAC"/>
              <w:rPr>
                <w:rFonts w:cs="Arial"/>
                <w:lang w:eastAsia="zh-CN"/>
              </w:rPr>
            </w:pPr>
            <w:r w:rsidRPr="003167FF">
              <w:rPr>
                <w:rFonts w:cs="Arial"/>
                <w:lang w:eastAsia="zh-CN"/>
              </w:rPr>
              <w:t>O</w:t>
            </w:r>
          </w:p>
          <w:p w14:paraId="7A281D96" w14:textId="01C97FA6" w:rsidR="00312C76" w:rsidRPr="003167FF" w:rsidRDefault="002475D8" w:rsidP="002475D8">
            <w:pPr>
              <w:pStyle w:val="TAC"/>
              <w:rPr>
                <w:rFonts w:cs="Arial"/>
                <w:lang w:eastAsia="zh-CN"/>
              </w:rPr>
            </w:pPr>
            <w:r w:rsidRPr="003167FF">
              <w:rPr>
                <w:rFonts w:cs="Arial"/>
                <w:lang w:eastAsia="zh-CN"/>
              </w:rPr>
              <w:t>(NOTE 3)</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03FDFF" w14:textId="77777777" w:rsidR="00312C76" w:rsidRPr="003167FF" w:rsidRDefault="00312C76" w:rsidP="00AD1922">
            <w:pPr>
              <w:pStyle w:val="TAL"/>
              <w:rPr>
                <w:rFonts w:cs="Arial"/>
                <w:lang w:eastAsia="zh-CN"/>
              </w:rPr>
            </w:pPr>
            <w:r w:rsidRPr="003167FF">
              <w:rPr>
                <w:rFonts w:cs="Arial"/>
                <w:lang w:eastAsia="zh-CN"/>
              </w:rPr>
              <w:t>It indicates the reporting duration, it shall be provided when Termination of reporting is set to duration expiration.</w:t>
            </w:r>
          </w:p>
        </w:tc>
      </w:tr>
      <w:tr w:rsidR="00312C76" w:rsidRPr="003167FF" w14:paraId="007BD86F"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EB5EE41" w14:textId="77777777" w:rsidR="002475D8" w:rsidRPr="003167FF" w:rsidRDefault="00312C76" w:rsidP="002475D8">
            <w:pPr>
              <w:pStyle w:val="TAN"/>
              <w:rPr>
                <w:lang w:eastAsia="zh-CN"/>
              </w:rPr>
            </w:pPr>
            <w:r w:rsidRPr="003167FF">
              <w:rPr>
                <w:lang w:eastAsia="zh-CN"/>
              </w:rPr>
              <w:lastRenderedPageBreak/>
              <w:t>NOTE</w:t>
            </w:r>
            <w:r w:rsidR="002475D8" w:rsidRPr="003167FF">
              <w:rPr>
                <w:rFonts w:cs="Arial"/>
                <w:lang w:eastAsia="zh-CN"/>
              </w:rPr>
              <w:t> 1</w:t>
            </w:r>
            <w:r w:rsidRPr="003167FF">
              <w:rPr>
                <w:lang w:eastAsia="zh-CN"/>
              </w:rPr>
              <w:t>:</w:t>
            </w:r>
            <w:r w:rsidRPr="003167FF">
              <w:rPr>
                <w:lang w:eastAsia="zh-CN"/>
              </w:rPr>
              <w:tab/>
              <w:t>Only one of these information elements shall be present</w:t>
            </w:r>
            <w:r w:rsidR="002475D8" w:rsidRPr="003167FF">
              <w:rPr>
                <w:lang w:eastAsia="zh-CN"/>
              </w:rPr>
              <w:t>.</w:t>
            </w:r>
          </w:p>
          <w:p w14:paraId="04821506" w14:textId="77777777" w:rsidR="002475D8" w:rsidRPr="003167FF" w:rsidRDefault="002475D8" w:rsidP="002475D8">
            <w:pPr>
              <w:pStyle w:val="TAN"/>
              <w:rPr>
                <w:lang w:eastAsia="zh-CN"/>
              </w:rPr>
            </w:pPr>
            <w:r w:rsidRPr="003167FF">
              <w:rPr>
                <w:lang w:eastAsia="zh-CN"/>
              </w:rPr>
              <w:t xml:space="preserve">NOTE 2: </w:t>
            </w:r>
            <w:r w:rsidRPr="003167FF">
              <w:rPr>
                <w:lang w:eastAsia="zh-CN"/>
              </w:rPr>
              <w:tab/>
              <w:t>It shall be provided when Termination of reporting is set to event triggered (threshold reached).</w:t>
            </w:r>
          </w:p>
          <w:p w14:paraId="66125D7E" w14:textId="77777777" w:rsidR="00312C76" w:rsidRPr="003167FF" w:rsidRDefault="002475D8" w:rsidP="002475D8">
            <w:pPr>
              <w:pStyle w:val="TAN"/>
              <w:rPr>
                <w:lang w:eastAsia="zh-CN"/>
              </w:rPr>
            </w:pPr>
            <w:r w:rsidRPr="003167FF">
              <w:rPr>
                <w:lang w:eastAsia="zh-CN"/>
              </w:rPr>
              <w:t>NOTE 3:</w:t>
            </w:r>
            <w:r w:rsidRPr="003167FF">
              <w:rPr>
                <w:lang w:eastAsia="zh-CN"/>
              </w:rPr>
              <w:tab/>
              <w:t>Only one of these information elements may be present.</w:t>
            </w:r>
          </w:p>
          <w:p w14:paraId="3E9F4DE3" w14:textId="785979AB" w:rsidR="002774FD" w:rsidRPr="003167FF" w:rsidRDefault="002774FD" w:rsidP="002475D8">
            <w:pPr>
              <w:pStyle w:val="TAN"/>
              <w:rPr>
                <w:rFonts w:cs="Arial"/>
                <w:lang w:eastAsia="zh-CN"/>
              </w:rPr>
            </w:pPr>
            <w:r w:rsidRPr="003167FF">
              <w:rPr>
                <w:lang w:eastAsia="zh-CN"/>
              </w:rPr>
              <w:t>NOTE 4:</w:t>
            </w:r>
            <w:r w:rsidRPr="003167FF">
              <w:tab/>
              <w:t>When used by the Update_Unicast_QoS_Monitoring_Subscription operation, the same information element with identical content shall be present as in the associated Subscribe_Unicast_QoS_Monitoring operation.</w:t>
            </w:r>
          </w:p>
        </w:tc>
      </w:tr>
    </w:tbl>
    <w:p w14:paraId="2A2ABB12" w14:textId="77777777" w:rsidR="00312C76" w:rsidRPr="003167FF" w:rsidRDefault="00312C76" w:rsidP="00312C76">
      <w:pPr>
        <w:rPr>
          <w:lang w:eastAsia="zh-CN"/>
        </w:rPr>
      </w:pPr>
    </w:p>
    <w:p w14:paraId="4457637A" w14:textId="77777777" w:rsidR="00312C76" w:rsidRPr="003167FF" w:rsidRDefault="00312C76" w:rsidP="00312C76">
      <w:pPr>
        <w:pStyle w:val="Heading4"/>
      </w:pPr>
      <w:bookmarkStart w:id="1416" w:name="_Toc155355849"/>
      <w:r w:rsidRPr="003167FF">
        <w:rPr>
          <w:lang w:eastAsia="zh-CN"/>
        </w:rPr>
        <w:t>14.3</w:t>
      </w:r>
      <w:r w:rsidRPr="003167FF">
        <w:t>.2.21</w:t>
      </w:r>
      <w:r w:rsidRPr="003167FF">
        <w:tab/>
        <w:t>Unicast QoS monitoring subscription response</w:t>
      </w:r>
      <w:bookmarkEnd w:id="1416"/>
    </w:p>
    <w:p w14:paraId="67901EAA" w14:textId="77777777" w:rsidR="00312C76" w:rsidRPr="003167FF" w:rsidRDefault="00312C76" w:rsidP="00312C76">
      <w:pPr>
        <w:rPr>
          <w:lang w:eastAsia="zh-CN"/>
        </w:rPr>
      </w:pPr>
      <w:r w:rsidRPr="003167FF">
        <w:t>Table </w:t>
      </w:r>
      <w:r w:rsidRPr="003167FF">
        <w:rPr>
          <w:lang w:eastAsia="zh-CN"/>
        </w:rPr>
        <w:t>14.3</w:t>
      </w:r>
      <w:r w:rsidRPr="003167FF">
        <w:t>.2</w:t>
      </w:r>
      <w:r w:rsidRPr="003167FF">
        <w:rPr>
          <w:lang w:eastAsia="zh-CN"/>
        </w:rPr>
        <w:t>.21-1</w:t>
      </w:r>
      <w:r w:rsidRPr="003167FF">
        <w:t xml:space="preserve"> describes the information flow from the network resource management </w:t>
      </w:r>
      <w:r w:rsidRPr="003167FF">
        <w:rPr>
          <w:lang w:eastAsia="zh-CN"/>
        </w:rPr>
        <w:t>server</w:t>
      </w:r>
      <w:r w:rsidRPr="003167FF">
        <w:t xml:space="preserve"> to the VAL server for </w:t>
      </w:r>
      <w:r w:rsidRPr="003167FF">
        <w:rPr>
          <w:lang w:eastAsia="zh-CN"/>
        </w:rPr>
        <w:t>unicast QoS montoring subscription response.</w:t>
      </w:r>
    </w:p>
    <w:p w14:paraId="1EF5521A" w14:textId="77777777" w:rsidR="00312C76" w:rsidRPr="003167FF" w:rsidRDefault="00312C76" w:rsidP="00312C76">
      <w:pPr>
        <w:pStyle w:val="TH"/>
        <w:rPr>
          <w:lang w:eastAsia="zh-CN"/>
        </w:rPr>
      </w:pPr>
      <w:r w:rsidRPr="003167FF">
        <w:t>Table </w:t>
      </w:r>
      <w:r w:rsidRPr="003167FF">
        <w:rPr>
          <w:lang w:eastAsia="zh-CN"/>
        </w:rPr>
        <w:t>14.3</w:t>
      </w:r>
      <w:r w:rsidRPr="003167FF">
        <w:t xml:space="preserve">.2.21-1: Unicast QoS monitoring </w:t>
      </w:r>
      <w:r w:rsidRPr="003167FF">
        <w:rPr>
          <w:lang w:eastAsia="zh-CN"/>
        </w:rPr>
        <w:t>subscription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FC7FD4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45B69F7" w14:textId="77777777" w:rsidR="00312C76" w:rsidRPr="003167FF" w:rsidRDefault="00312C76" w:rsidP="007E0BCD">
            <w:pPr>
              <w:pStyle w:val="toprow"/>
              <w:rPr>
                <w:rFonts w:cs="Arial"/>
                <w:lang w:eastAsia="en-US"/>
              </w:rPr>
            </w:pPr>
            <w:r w:rsidRPr="003167FF">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01FCFD41" w14:textId="77777777" w:rsidR="00312C76" w:rsidRPr="003167FF" w:rsidRDefault="00312C76" w:rsidP="007E0BCD">
            <w:pPr>
              <w:pStyle w:val="toprow"/>
              <w:rPr>
                <w:rFonts w:cs="Arial"/>
                <w:lang w:eastAsia="en-US"/>
              </w:rPr>
            </w:pPr>
            <w:r w:rsidRPr="003167FF">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8C55E4" w14:textId="77777777" w:rsidR="00312C76" w:rsidRPr="003167FF" w:rsidRDefault="00312C76" w:rsidP="007E0BCD">
            <w:pPr>
              <w:pStyle w:val="toprow"/>
              <w:rPr>
                <w:rFonts w:cs="Arial"/>
                <w:lang w:eastAsia="en-US"/>
              </w:rPr>
            </w:pPr>
            <w:r w:rsidRPr="003167FF">
              <w:rPr>
                <w:rFonts w:cs="Arial"/>
                <w:lang w:eastAsia="en-US"/>
              </w:rPr>
              <w:t>Description</w:t>
            </w:r>
          </w:p>
        </w:tc>
      </w:tr>
      <w:tr w:rsidR="00312C76" w:rsidRPr="003167FF" w14:paraId="6F3BCBC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64C3110" w14:textId="77777777" w:rsidR="00312C76" w:rsidRPr="003167FF" w:rsidRDefault="00312C76" w:rsidP="007E0BCD">
            <w:pPr>
              <w:pStyle w:val="tablecontent"/>
              <w:rPr>
                <w:rFonts w:cs="Arial"/>
                <w:lang w:eastAsia="en-US"/>
              </w:rPr>
            </w:pPr>
            <w:r w:rsidRPr="003167FF">
              <w:rPr>
                <w:rFonts w:cs="Arial"/>
                <w:lang w:eastAsia="zh-CN"/>
              </w:rPr>
              <w:t>Subscription</w:t>
            </w:r>
            <w:r w:rsidRPr="003167FF">
              <w:rPr>
                <w:rFonts w:cs="Arial"/>
                <w:lang w:eastAsia="en-US"/>
              </w:rPr>
              <w:t xml:space="preserve"> status</w:t>
            </w:r>
          </w:p>
        </w:tc>
        <w:tc>
          <w:tcPr>
            <w:tcW w:w="1440" w:type="dxa"/>
            <w:tcBorders>
              <w:top w:val="single" w:sz="4" w:space="0" w:color="000000"/>
              <w:left w:val="single" w:sz="4" w:space="0" w:color="000000"/>
              <w:bottom w:val="single" w:sz="4" w:space="0" w:color="000000"/>
            </w:tcBorders>
            <w:shd w:val="clear" w:color="auto" w:fill="auto"/>
          </w:tcPr>
          <w:p w14:paraId="0402E2FF"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CAFC3E" w14:textId="77777777" w:rsidR="00312C76" w:rsidRPr="003167FF" w:rsidRDefault="00312C76" w:rsidP="007E0BCD">
            <w:pPr>
              <w:pStyle w:val="tablecontent"/>
              <w:rPr>
                <w:rFonts w:cs="Arial"/>
                <w:lang w:eastAsia="en-US"/>
              </w:rPr>
            </w:pPr>
            <w:r w:rsidRPr="003167FF">
              <w:rPr>
                <w:rFonts w:cs="Arial"/>
                <w:lang w:eastAsia="zh-CN"/>
              </w:rPr>
              <w:t>It indicates the subscription result</w:t>
            </w:r>
          </w:p>
        </w:tc>
      </w:tr>
    </w:tbl>
    <w:p w14:paraId="6405C232" w14:textId="77777777" w:rsidR="00312C76" w:rsidRPr="003167FF" w:rsidRDefault="00312C76" w:rsidP="00312C76">
      <w:pPr>
        <w:rPr>
          <w:lang w:eastAsia="zh-CN"/>
        </w:rPr>
      </w:pPr>
    </w:p>
    <w:p w14:paraId="4BF7F2D2" w14:textId="77777777" w:rsidR="00312C76" w:rsidRPr="003167FF" w:rsidRDefault="00312C76" w:rsidP="00312C76">
      <w:pPr>
        <w:pStyle w:val="Heading4"/>
      </w:pPr>
      <w:bookmarkStart w:id="1417" w:name="_Toc155355850"/>
      <w:r w:rsidRPr="003167FF">
        <w:t>14.</w:t>
      </w:r>
      <w:r w:rsidRPr="003167FF">
        <w:rPr>
          <w:lang w:eastAsia="zh-CN"/>
        </w:rPr>
        <w:t>3</w:t>
      </w:r>
      <w:r w:rsidRPr="003167FF">
        <w:t>.2.22</w:t>
      </w:r>
      <w:r w:rsidRPr="003167FF">
        <w:tab/>
        <w:t>Unicast QoS monitoring notification</w:t>
      </w:r>
      <w:bookmarkEnd w:id="1417"/>
    </w:p>
    <w:p w14:paraId="022B4965" w14:textId="77777777" w:rsidR="00312C76" w:rsidRPr="003167FF" w:rsidRDefault="00312C76" w:rsidP="00312C76">
      <w:r w:rsidRPr="003167FF">
        <w:t>Table 14.</w:t>
      </w:r>
      <w:r w:rsidRPr="003167FF">
        <w:rPr>
          <w:lang w:eastAsia="zh-CN"/>
        </w:rPr>
        <w:t>3</w:t>
      </w:r>
      <w:r w:rsidRPr="003167FF">
        <w:t>.2.22-</w:t>
      </w:r>
      <w:r w:rsidRPr="003167FF">
        <w:rPr>
          <w:lang w:eastAsia="zh-CN"/>
        </w:rPr>
        <w:t>1</w:t>
      </w:r>
      <w:r w:rsidRPr="003167FF">
        <w:t xml:space="preserve"> describes the information flow for </w:t>
      </w:r>
      <w:r w:rsidRPr="003167FF">
        <w:rPr>
          <w:lang w:eastAsia="zh-CN"/>
        </w:rPr>
        <w:t xml:space="preserve">unicast QoS monitoring notification </w:t>
      </w:r>
      <w:r w:rsidRPr="003167FF">
        <w:t xml:space="preserve">from the network resource management </w:t>
      </w:r>
      <w:r w:rsidRPr="003167FF">
        <w:rPr>
          <w:lang w:eastAsia="zh-CN"/>
        </w:rPr>
        <w:t>server</w:t>
      </w:r>
      <w:r w:rsidRPr="003167FF">
        <w:t xml:space="preserve"> to the VAL server.</w:t>
      </w:r>
    </w:p>
    <w:p w14:paraId="51AB58C5" w14:textId="77777777" w:rsidR="00312C76" w:rsidRPr="003167FF" w:rsidRDefault="00312C76" w:rsidP="00312C76">
      <w:pPr>
        <w:pStyle w:val="TH"/>
        <w:rPr>
          <w:lang w:eastAsia="zh-CN"/>
        </w:rPr>
      </w:pPr>
      <w:r w:rsidRPr="003167FF">
        <w:t>Table 14.</w:t>
      </w:r>
      <w:r w:rsidRPr="003167FF">
        <w:rPr>
          <w:lang w:eastAsia="zh-CN"/>
        </w:rPr>
        <w:t>3</w:t>
      </w:r>
      <w:r w:rsidRPr="003167FF">
        <w:t>.2.22-</w:t>
      </w:r>
      <w:r w:rsidRPr="003167FF">
        <w:rPr>
          <w:lang w:eastAsia="zh-CN"/>
        </w:rPr>
        <w:t>1</w:t>
      </w:r>
      <w:r w:rsidRPr="003167FF">
        <w:t xml:space="preserve">: </w:t>
      </w:r>
      <w:r w:rsidRPr="003167FF">
        <w:rPr>
          <w:lang w:eastAsia="zh-CN"/>
        </w:rPr>
        <w:t>Notify unicast QoS monitoring</w:t>
      </w:r>
      <w:r w:rsidRPr="003167FF">
        <w:t xml:space="preserve"> event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C1E1A6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579566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AF5BB2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190D40" w14:textId="77777777" w:rsidR="00312C76" w:rsidRPr="003167FF" w:rsidRDefault="00312C76" w:rsidP="007E0BCD">
            <w:pPr>
              <w:pStyle w:val="TAH"/>
            </w:pPr>
            <w:r w:rsidRPr="003167FF">
              <w:t>Description</w:t>
            </w:r>
          </w:p>
        </w:tc>
      </w:tr>
      <w:tr w:rsidR="00312C76" w:rsidRPr="003167FF" w14:paraId="32F9F43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9E8C10F" w14:textId="77777777" w:rsidR="00312C76" w:rsidRPr="003167FF" w:rsidRDefault="00312C76" w:rsidP="007E0BCD">
            <w:pPr>
              <w:pStyle w:val="tablecontent"/>
            </w:pPr>
            <w:r w:rsidRPr="003167FF">
              <w:t>List of VAL UE IDs</w:t>
            </w:r>
          </w:p>
          <w:p w14:paraId="114320C9" w14:textId="77777777" w:rsidR="00312C76" w:rsidRPr="003167FF" w:rsidRDefault="00312C76" w:rsidP="007E0BCD">
            <w:pPr>
              <w:pStyle w:val="tablecontent"/>
              <w:rPr>
                <w:rFonts w:cs="Arial"/>
                <w:lang w:eastAsia="en-US"/>
              </w:rPr>
            </w:pPr>
          </w:p>
        </w:tc>
        <w:tc>
          <w:tcPr>
            <w:tcW w:w="1440" w:type="dxa"/>
            <w:tcBorders>
              <w:top w:val="single" w:sz="4" w:space="0" w:color="000000"/>
              <w:left w:val="single" w:sz="4" w:space="0" w:color="000000"/>
              <w:bottom w:val="single" w:sz="4" w:space="0" w:color="000000"/>
            </w:tcBorders>
            <w:shd w:val="clear" w:color="auto" w:fill="auto"/>
          </w:tcPr>
          <w:p w14:paraId="574D8BAC" w14:textId="77777777" w:rsidR="00312C76" w:rsidRPr="003167FF" w:rsidRDefault="00312C76" w:rsidP="007E0BCD">
            <w:pPr>
              <w:pStyle w:val="TAC"/>
            </w:pPr>
            <w:r w:rsidRPr="003167FF">
              <w:t>O</w:t>
            </w:r>
          </w:p>
          <w:p w14:paraId="54F4185B" w14:textId="77777777" w:rsidR="00312C76" w:rsidRPr="003167FF" w:rsidRDefault="00312C76" w:rsidP="007E0BCD">
            <w:pPr>
              <w:pStyle w:val="TAC"/>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5730DA" w14:textId="77777777" w:rsidR="00312C76" w:rsidRPr="003167FF" w:rsidRDefault="00312C76" w:rsidP="007E0BCD">
            <w:pPr>
              <w:pStyle w:val="tablecontent"/>
              <w:rPr>
                <w:rFonts w:cs="Arial"/>
                <w:lang w:eastAsia="en-US"/>
              </w:rPr>
            </w:pPr>
            <w:r w:rsidRPr="003167FF">
              <w:rPr>
                <w:rFonts w:cs="Arial"/>
                <w:lang w:eastAsia="en-US"/>
              </w:rPr>
              <w:t>List of VAL UEs whose QoS monitoring data is provided. This list is either the list provided in the subscription request or a subset of that list. It can contain a single UE.</w:t>
            </w:r>
          </w:p>
        </w:tc>
      </w:tr>
      <w:tr w:rsidR="00312C76" w:rsidRPr="003167FF" w14:paraId="6D1C046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A1A8D5D" w14:textId="77777777" w:rsidR="00312C76" w:rsidRPr="003167FF" w:rsidRDefault="00312C76" w:rsidP="007E0BCD">
            <w:pPr>
              <w:pStyle w:val="tablecontent"/>
            </w:pPr>
            <w:r w:rsidRPr="003167FF">
              <w:t>VAL group ID</w:t>
            </w:r>
          </w:p>
          <w:p w14:paraId="27AE0925" w14:textId="77777777" w:rsidR="00312C76" w:rsidRPr="003167FF" w:rsidRDefault="00312C76" w:rsidP="007E0BCD">
            <w:pPr>
              <w:pStyle w:val="tablecontent"/>
            </w:pPr>
          </w:p>
        </w:tc>
        <w:tc>
          <w:tcPr>
            <w:tcW w:w="1440" w:type="dxa"/>
            <w:tcBorders>
              <w:top w:val="single" w:sz="4" w:space="0" w:color="000000"/>
              <w:left w:val="single" w:sz="4" w:space="0" w:color="000000"/>
              <w:bottom w:val="single" w:sz="4" w:space="0" w:color="000000"/>
            </w:tcBorders>
            <w:shd w:val="clear" w:color="auto" w:fill="auto"/>
          </w:tcPr>
          <w:p w14:paraId="5AA19A8B" w14:textId="77777777" w:rsidR="00312C76" w:rsidRPr="003167FF" w:rsidRDefault="00312C76" w:rsidP="007E0BCD">
            <w:pPr>
              <w:pStyle w:val="TAC"/>
            </w:pPr>
            <w:r w:rsidRPr="003167FF">
              <w:t>O</w:t>
            </w:r>
          </w:p>
          <w:p w14:paraId="04B2B8FE" w14:textId="77777777" w:rsidR="00312C76" w:rsidRPr="003167FF" w:rsidRDefault="00312C76" w:rsidP="007E0BCD">
            <w:pPr>
              <w:pStyle w:val="TAC"/>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6F8A5D" w14:textId="77777777" w:rsidR="00312C76" w:rsidRPr="003167FF" w:rsidRDefault="00312C76" w:rsidP="007E0BCD">
            <w:pPr>
              <w:pStyle w:val="tablecontent"/>
              <w:rPr>
                <w:rFonts w:cs="Arial"/>
                <w:lang w:eastAsia="en-US"/>
              </w:rPr>
            </w:pPr>
            <w:r w:rsidRPr="003167FF">
              <w:t>The group ID used for the VAL group for which QoS monitoring data is provided. This group ID shall be the same VAL group ID as the VAL group ID provided in the subscription request.</w:t>
            </w:r>
          </w:p>
        </w:tc>
      </w:tr>
      <w:tr w:rsidR="00312C76" w:rsidRPr="003167FF" w14:paraId="1794555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6E29FFD" w14:textId="77777777" w:rsidR="00312C76" w:rsidRPr="003167FF" w:rsidRDefault="00312C76" w:rsidP="007E0BCD">
            <w:pPr>
              <w:pStyle w:val="tablecontent"/>
            </w:pPr>
            <w:r w:rsidRPr="003167FF">
              <w:t>List of VAL stream IDs</w:t>
            </w:r>
          </w:p>
          <w:p w14:paraId="1F209763" w14:textId="77777777" w:rsidR="00312C76" w:rsidRPr="003167FF" w:rsidRDefault="00312C76" w:rsidP="007E0BCD">
            <w:pPr>
              <w:pStyle w:val="tablecontent"/>
            </w:pPr>
          </w:p>
        </w:tc>
        <w:tc>
          <w:tcPr>
            <w:tcW w:w="1440" w:type="dxa"/>
            <w:tcBorders>
              <w:top w:val="single" w:sz="4" w:space="0" w:color="000000"/>
              <w:left w:val="single" w:sz="4" w:space="0" w:color="000000"/>
              <w:bottom w:val="single" w:sz="4" w:space="0" w:color="000000"/>
            </w:tcBorders>
            <w:shd w:val="clear" w:color="auto" w:fill="auto"/>
          </w:tcPr>
          <w:p w14:paraId="405C68B6" w14:textId="77777777" w:rsidR="00312C76" w:rsidRPr="003167FF" w:rsidRDefault="00312C76" w:rsidP="007E0BCD">
            <w:pPr>
              <w:pStyle w:val="TAC"/>
            </w:pPr>
            <w:r w:rsidRPr="003167FF">
              <w:t>O</w:t>
            </w:r>
          </w:p>
          <w:p w14:paraId="3429ED5A" w14:textId="77777777" w:rsidR="00312C76" w:rsidRPr="003167FF" w:rsidRDefault="00312C76" w:rsidP="007E0BCD">
            <w:pPr>
              <w:pStyle w:val="TAC"/>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836A5D" w14:textId="77777777" w:rsidR="00312C76" w:rsidRPr="003167FF" w:rsidRDefault="00312C76" w:rsidP="007E0BCD">
            <w:pPr>
              <w:pStyle w:val="tablecontent"/>
              <w:rPr>
                <w:rFonts w:cs="Arial"/>
                <w:lang w:eastAsia="en-US"/>
              </w:rPr>
            </w:pPr>
            <w:r w:rsidRPr="003167FF">
              <w:rPr>
                <w:rFonts w:cs="Arial"/>
                <w:lang w:eastAsia="en-US"/>
              </w:rPr>
              <w:t>List of VAL stream IDs whose QoS monitoring data is provided. This list is either the list provided in the subscription request or a subset of that list. It can contain a single stream ID.</w:t>
            </w:r>
          </w:p>
        </w:tc>
      </w:tr>
      <w:tr w:rsidR="00312C76" w:rsidRPr="003167FF" w14:paraId="2C80CA4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09BB9FC" w14:textId="77777777" w:rsidR="00312C76" w:rsidRPr="003167FF" w:rsidRDefault="00312C76" w:rsidP="007E0BCD">
            <w:pPr>
              <w:pStyle w:val="TAL"/>
              <w:rPr>
                <w:lang w:eastAsia="zh-CN"/>
              </w:rPr>
            </w:pPr>
            <w:r w:rsidRPr="003167FF">
              <w:t>QoS monitoring data</w:t>
            </w:r>
          </w:p>
        </w:tc>
        <w:tc>
          <w:tcPr>
            <w:tcW w:w="1440" w:type="dxa"/>
            <w:tcBorders>
              <w:top w:val="single" w:sz="4" w:space="0" w:color="000000"/>
              <w:left w:val="single" w:sz="4" w:space="0" w:color="000000"/>
              <w:bottom w:val="single" w:sz="4" w:space="0" w:color="000000"/>
            </w:tcBorders>
            <w:shd w:val="clear" w:color="auto" w:fill="auto"/>
          </w:tcPr>
          <w:p w14:paraId="613AD34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C87016" w14:textId="77777777" w:rsidR="00312C76" w:rsidRPr="003167FF" w:rsidRDefault="00312C76" w:rsidP="007E0BCD">
            <w:pPr>
              <w:pStyle w:val="TAL"/>
              <w:rPr>
                <w:lang w:eastAsia="zh-CN"/>
              </w:rPr>
            </w:pPr>
            <w:r w:rsidRPr="003167FF">
              <w:t>QoS monitoring data is an aggregate of QoS measurements data obtained from the 5GS</w:t>
            </w:r>
            <w:r w:rsidRPr="003167FF">
              <w:rPr>
                <w:lang w:eastAsia="zh-CN"/>
              </w:rPr>
              <w:t>.</w:t>
            </w:r>
          </w:p>
        </w:tc>
      </w:tr>
      <w:tr w:rsidR="00312C76" w:rsidRPr="003167FF" w14:paraId="4169FEF3"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3DD71F7" w14:textId="77777777" w:rsidR="00312C76" w:rsidRPr="003167FF" w:rsidRDefault="00312C76" w:rsidP="007E0BCD">
            <w:pPr>
              <w:pStyle w:val="TAN"/>
            </w:pPr>
            <w:r w:rsidRPr="003167FF">
              <w:rPr>
                <w:lang w:eastAsia="zh-CN"/>
              </w:rPr>
              <w:t>NOTE:</w:t>
            </w:r>
            <w:r w:rsidRPr="003167FF">
              <w:rPr>
                <w:lang w:eastAsia="zh-CN"/>
              </w:rPr>
              <w:tab/>
              <w:t>Only one of these information elements shall be present.</w:t>
            </w:r>
          </w:p>
        </w:tc>
      </w:tr>
    </w:tbl>
    <w:p w14:paraId="1A669189" w14:textId="77777777" w:rsidR="00312C76" w:rsidRPr="003167FF" w:rsidRDefault="00312C76" w:rsidP="00312C76"/>
    <w:p w14:paraId="6BEA05C4" w14:textId="77777777" w:rsidR="00312C76" w:rsidRPr="003167FF" w:rsidRDefault="00312C76" w:rsidP="00312C76">
      <w:pPr>
        <w:pStyle w:val="Heading4"/>
      </w:pPr>
      <w:bookmarkStart w:id="1418" w:name="_Toc155355851"/>
      <w:r w:rsidRPr="003167FF">
        <w:t>14.3.2.23</w:t>
      </w:r>
      <w:r w:rsidRPr="003167FF">
        <w:tab/>
        <w:t>TSC stream availability discovery request</w:t>
      </w:r>
      <w:bookmarkEnd w:id="1418"/>
    </w:p>
    <w:p w14:paraId="0BEC179C" w14:textId="77777777" w:rsidR="00312C76" w:rsidRPr="003167FF" w:rsidRDefault="00312C76" w:rsidP="00312C76">
      <w:r w:rsidRPr="003167FF">
        <w:t>Table 14.3.</w:t>
      </w:r>
      <w:r w:rsidRPr="003167FF">
        <w:rPr>
          <w:lang w:eastAsia="zh-CN"/>
        </w:rPr>
        <w:t>2.23-1</w:t>
      </w:r>
      <w:r w:rsidRPr="003167FF">
        <w:t xml:space="preserve"> describes the information flow TSC stream availability discovery request from the VAL server to the NRM server.</w:t>
      </w:r>
    </w:p>
    <w:p w14:paraId="7B526242" w14:textId="77777777" w:rsidR="00312C76" w:rsidRPr="003167FF" w:rsidRDefault="00312C76" w:rsidP="00312C76">
      <w:pPr>
        <w:pStyle w:val="TH"/>
      </w:pPr>
      <w:r w:rsidRPr="003167FF">
        <w:t>Table 14.3.2.23-1: TSC stream availability discovery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995770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2906CB9"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9A7BAA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B0F435" w14:textId="77777777" w:rsidR="00312C76" w:rsidRPr="003167FF" w:rsidRDefault="00312C76" w:rsidP="007E0BCD">
            <w:pPr>
              <w:pStyle w:val="TAH"/>
            </w:pPr>
            <w:r w:rsidRPr="003167FF">
              <w:t>Description</w:t>
            </w:r>
          </w:p>
        </w:tc>
      </w:tr>
      <w:tr w:rsidR="00312C76" w:rsidRPr="003167FF" w14:paraId="609FD66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6046FAF"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133D5722"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445C90"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0893E8F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EF1224E" w14:textId="77777777" w:rsidR="00312C76" w:rsidRPr="003167FF" w:rsidRDefault="00312C76" w:rsidP="007E0BCD">
            <w:pPr>
              <w:pStyle w:val="TAL"/>
            </w:pPr>
            <w:r w:rsidRPr="003167FF">
              <w:t>Stream specification</w:t>
            </w:r>
          </w:p>
        </w:tc>
        <w:tc>
          <w:tcPr>
            <w:tcW w:w="1440" w:type="dxa"/>
            <w:tcBorders>
              <w:top w:val="single" w:sz="4" w:space="0" w:color="000000"/>
              <w:left w:val="single" w:sz="4" w:space="0" w:color="000000"/>
              <w:bottom w:val="single" w:sz="4" w:space="0" w:color="000000"/>
            </w:tcBorders>
            <w:shd w:val="clear" w:color="auto" w:fill="auto"/>
          </w:tcPr>
          <w:p w14:paraId="33BDF1F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F84C4D" w14:textId="77777777" w:rsidR="00312C76" w:rsidRPr="003167FF" w:rsidRDefault="00312C76" w:rsidP="007E0BCD">
            <w:pPr>
              <w:pStyle w:val="TAL"/>
            </w:pPr>
            <w:r w:rsidRPr="003167FF">
              <w:t>Stream specification includes MAC addresses of the source and destination DS-TT ports (e.g. as defined in IEEE 802.1CB [37]).</w:t>
            </w:r>
          </w:p>
        </w:tc>
      </w:tr>
    </w:tbl>
    <w:p w14:paraId="2D5CE7AE" w14:textId="77777777" w:rsidR="00312C76" w:rsidRPr="003167FF" w:rsidRDefault="00312C76" w:rsidP="00312C76"/>
    <w:p w14:paraId="6030CE88" w14:textId="77777777" w:rsidR="00312C76" w:rsidRPr="003167FF" w:rsidRDefault="00312C76" w:rsidP="00312C76">
      <w:pPr>
        <w:pStyle w:val="Heading4"/>
      </w:pPr>
      <w:bookmarkStart w:id="1419" w:name="_Toc155355852"/>
      <w:r w:rsidRPr="003167FF">
        <w:t>14.3.2.24</w:t>
      </w:r>
      <w:r w:rsidRPr="003167FF">
        <w:tab/>
        <w:t>TSC stream availability discovery response</w:t>
      </w:r>
      <w:bookmarkEnd w:id="1419"/>
    </w:p>
    <w:p w14:paraId="4B702CD2" w14:textId="77777777" w:rsidR="00312C76" w:rsidRPr="003167FF" w:rsidRDefault="00312C76" w:rsidP="00312C76">
      <w:r w:rsidRPr="003167FF">
        <w:t>Table 14.3.</w:t>
      </w:r>
      <w:r w:rsidRPr="003167FF">
        <w:rPr>
          <w:lang w:eastAsia="zh-CN"/>
        </w:rPr>
        <w:t>2.24-1</w:t>
      </w:r>
      <w:r w:rsidRPr="003167FF">
        <w:t xml:space="preserve"> describes the information flow TSC stream availability discovery response from the NRM server to the VAL server.</w:t>
      </w:r>
    </w:p>
    <w:p w14:paraId="29743FF8" w14:textId="77777777" w:rsidR="00312C76" w:rsidRPr="003167FF" w:rsidRDefault="00312C76" w:rsidP="00312C76">
      <w:pPr>
        <w:pStyle w:val="TH"/>
      </w:pPr>
      <w:r w:rsidRPr="003167FF">
        <w:lastRenderedPageBreak/>
        <w:t>Table 14.3.2.24-1: TSC stream availability discovery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B985DE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C6D21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577147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5853ED" w14:textId="77777777" w:rsidR="00312C76" w:rsidRPr="003167FF" w:rsidRDefault="00312C76" w:rsidP="007E0BCD">
            <w:pPr>
              <w:pStyle w:val="TAH"/>
            </w:pPr>
            <w:r w:rsidRPr="003167FF">
              <w:t>Description</w:t>
            </w:r>
          </w:p>
        </w:tc>
      </w:tr>
      <w:tr w:rsidR="00312C76" w:rsidRPr="003167FF" w14:paraId="4DFF176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F57203D"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3C7C9C4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841AA6" w14:textId="77777777" w:rsidR="00312C76" w:rsidRPr="003167FF" w:rsidRDefault="00312C76" w:rsidP="007E0BCD">
            <w:pPr>
              <w:pStyle w:val="TAL"/>
            </w:pPr>
            <w:r w:rsidRPr="003167FF">
              <w:t>Result includes success or failure of the TSC stream availability discovery with the underlying network.</w:t>
            </w:r>
          </w:p>
        </w:tc>
      </w:tr>
      <w:tr w:rsidR="00312C76" w:rsidRPr="003167FF" w14:paraId="5B8132B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E311CF0" w14:textId="77777777" w:rsidR="00312C76" w:rsidRPr="003167FF" w:rsidRDefault="00312C76" w:rsidP="007E0BCD">
            <w:pPr>
              <w:pStyle w:val="TAL"/>
            </w:pPr>
            <w:r w:rsidRPr="003167FF">
              <w:t>Stream specification</w:t>
            </w:r>
          </w:p>
        </w:tc>
        <w:tc>
          <w:tcPr>
            <w:tcW w:w="1440" w:type="dxa"/>
            <w:tcBorders>
              <w:top w:val="single" w:sz="4" w:space="0" w:color="000000"/>
              <w:left w:val="single" w:sz="4" w:space="0" w:color="000000"/>
              <w:bottom w:val="single" w:sz="4" w:space="0" w:color="000000"/>
            </w:tcBorders>
            <w:shd w:val="clear" w:color="auto" w:fill="auto"/>
          </w:tcPr>
          <w:p w14:paraId="4D2FF33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923828" w14:textId="77777777" w:rsidR="00312C76" w:rsidRPr="003167FF" w:rsidRDefault="00312C76" w:rsidP="007E0BCD">
            <w:pPr>
              <w:pStyle w:val="TAL"/>
            </w:pPr>
            <w:r w:rsidRPr="003167FF">
              <w:t>Stream specification includes MAC addresses of the source and destination DS-TT ports (e.g. as defined in IEEE 802.1CB [37]).</w:t>
            </w:r>
          </w:p>
        </w:tc>
      </w:tr>
      <w:tr w:rsidR="00312C76" w:rsidRPr="003167FF" w14:paraId="401D19B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6829A2E" w14:textId="77777777" w:rsidR="00312C76" w:rsidRPr="003167FF" w:rsidRDefault="00312C76" w:rsidP="007E0BCD">
            <w:pPr>
              <w:pStyle w:val="TAL"/>
            </w:pPr>
            <w:r w:rsidRPr="003167FF">
              <w:t>List of traffic specifications</w:t>
            </w:r>
          </w:p>
        </w:tc>
        <w:tc>
          <w:tcPr>
            <w:tcW w:w="1440" w:type="dxa"/>
            <w:tcBorders>
              <w:top w:val="single" w:sz="4" w:space="0" w:color="000000"/>
              <w:left w:val="single" w:sz="4" w:space="0" w:color="000000"/>
              <w:bottom w:val="single" w:sz="4" w:space="0" w:color="000000"/>
            </w:tcBorders>
            <w:shd w:val="clear" w:color="auto" w:fill="auto"/>
          </w:tcPr>
          <w:p w14:paraId="5B617D1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081BBE" w14:textId="77777777" w:rsidR="00312C76" w:rsidRPr="003167FF" w:rsidRDefault="00312C76" w:rsidP="007E0BCD">
            <w:pPr>
              <w:pStyle w:val="TAL"/>
            </w:pPr>
            <w:r w:rsidRPr="003167FF">
              <w:t>The traffic classes supported by the DS-TTs and available end-to-end MaxLatency value per traffic</w:t>
            </w:r>
            <w:r w:rsidRPr="003167FF" w:rsidDel="00E10E22">
              <w:t xml:space="preserve"> </w:t>
            </w:r>
            <w:r w:rsidRPr="003167FF">
              <w:t>class. The VAL server should not request lower latency than the available end-to-end latency.</w:t>
            </w:r>
          </w:p>
        </w:tc>
      </w:tr>
    </w:tbl>
    <w:p w14:paraId="376F9B0E" w14:textId="77777777" w:rsidR="00312C76" w:rsidRPr="003167FF" w:rsidRDefault="00312C76" w:rsidP="00312C76"/>
    <w:p w14:paraId="4F9C364F" w14:textId="77777777" w:rsidR="00312C76" w:rsidRPr="003167FF" w:rsidRDefault="00312C76" w:rsidP="00312C76">
      <w:pPr>
        <w:pStyle w:val="Heading4"/>
      </w:pPr>
      <w:bookmarkStart w:id="1420" w:name="_Toc155355853"/>
      <w:r w:rsidRPr="003167FF">
        <w:t>14.3.2.25</w:t>
      </w:r>
      <w:r w:rsidRPr="003167FF">
        <w:tab/>
        <w:t>TSC stream creation request</w:t>
      </w:r>
      <w:bookmarkEnd w:id="1420"/>
    </w:p>
    <w:p w14:paraId="36DC66D1" w14:textId="77777777" w:rsidR="00312C76" w:rsidRPr="003167FF" w:rsidRDefault="00312C76" w:rsidP="00312C76">
      <w:r w:rsidRPr="003167FF">
        <w:t>Table 14.3.</w:t>
      </w:r>
      <w:r w:rsidRPr="003167FF">
        <w:rPr>
          <w:lang w:eastAsia="zh-CN"/>
        </w:rPr>
        <w:t>2.25-1</w:t>
      </w:r>
      <w:r w:rsidRPr="003167FF">
        <w:t xml:space="preserve"> describes the information flow TSC stream creation request from the VAL server to the NRM server.</w:t>
      </w:r>
    </w:p>
    <w:p w14:paraId="40612BE7" w14:textId="77777777" w:rsidR="00312C76" w:rsidRPr="003167FF" w:rsidRDefault="00312C76" w:rsidP="00312C76">
      <w:pPr>
        <w:pStyle w:val="TH"/>
      </w:pPr>
      <w:r w:rsidRPr="003167FF">
        <w:t>Table 14.3.2.25-1: TSC stream creation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E36B07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ADE1DC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62A15FD"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9A86EA" w14:textId="77777777" w:rsidR="00312C76" w:rsidRPr="003167FF" w:rsidRDefault="00312C76" w:rsidP="007E0BCD">
            <w:pPr>
              <w:pStyle w:val="TAH"/>
            </w:pPr>
            <w:r w:rsidRPr="003167FF">
              <w:t>Description</w:t>
            </w:r>
          </w:p>
        </w:tc>
      </w:tr>
      <w:tr w:rsidR="00312C76" w:rsidRPr="003167FF" w14:paraId="1ECE726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31C05EB"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351BCFA1"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F9235E"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554EB91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107245E" w14:textId="77777777" w:rsidR="00312C76" w:rsidRPr="003167FF" w:rsidRDefault="00312C76" w:rsidP="007E0BCD">
            <w:pPr>
              <w:pStyle w:val="TAL"/>
            </w:pPr>
            <w:r w:rsidRPr="003167FF">
              <w:t>VAL Stream ID</w:t>
            </w:r>
          </w:p>
        </w:tc>
        <w:tc>
          <w:tcPr>
            <w:tcW w:w="1440" w:type="dxa"/>
            <w:tcBorders>
              <w:top w:val="single" w:sz="4" w:space="0" w:color="000000"/>
              <w:left w:val="single" w:sz="4" w:space="0" w:color="000000"/>
              <w:bottom w:val="single" w:sz="4" w:space="0" w:color="000000"/>
            </w:tcBorders>
            <w:shd w:val="clear" w:color="auto" w:fill="auto"/>
          </w:tcPr>
          <w:p w14:paraId="3A0B134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EF3846" w14:textId="77777777" w:rsidR="00312C76" w:rsidRPr="003167FF" w:rsidRDefault="00312C76" w:rsidP="007E0BCD">
            <w:pPr>
              <w:pStyle w:val="TAL"/>
            </w:pPr>
            <w:r w:rsidRPr="003167FF">
              <w:t>It identifies the VAL stream.</w:t>
            </w:r>
          </w:p>
        </w:tc>
      </w:tr>
      <w:tr w:rsidR="00312C76" w:rsidRPr="003167FF" w14:paraId="55845E7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81F4ACC" w14:textId="77777777" w:rsidR="00312C76" w:rsidRPr="003167FF" w:rsidRDefault="00312C76" w:rsidP="007E0BCD">
            <w:pPr>
              <w:pStyle w:val="TAL"/>
            </w:pPr>
            <w:r w:rsidRPr="003167FF">
              <w:t>Stream specification</w:t>
            </w:r>
          </w:p>
        </w:tc>
        <w:tc>
          <w:tcPr>
            <w:tcW w:w="1440" w:type="dxa"/>
            <w:tcBorders>
              <w:top w:val="single" w:sz="4" w:space="0" w:color="000000"/>
              <w:left w:val="single" w:sz="4" w:space="0" w:color="000000"/>
              <w:bottom w:val="single" w:sz="4" w:space="0" w:color="000000"/>
            </w:tcBorders>
            <w:shd w:val="clear" w:color="auto" w:fill="auto"/>
          </w:tcPr>
          <w:p w14:paraId="73854AB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909A82" w14:textId="77777777" w:rsidR="00312C76" w:rsidRPr="003167FF" w:rsidRDefault="00312C76" w:rsidP="007E0BCD">
            <w:pPr>
              <w:pStyle w:val="TAL"/>
            </w:pPr>
            <w:r w:rsidRPr="003167FF">
              <w:t>Stream specification includes MAC addresses of the source and destination DS-TT ports (e.g. as defined in IEEE 802.1CB [37]).</w:t>
            </w:r>
          </w:p>
        </w:tc>
      </w:tr>
      <w:tr w:rsidR="00312C76" w:rsidRPr="003167FF" w14:paraId="4090A5B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228007F" w14:textId="77777777" w:rsidR="00312C76" w:rsidRPr="003167FF" w:rsidRDefault="00312C76" w:rsidP="007E0BCD">
            <w:pPr>
              <w:pStyle w:val="TAL"/>
            </w:pPr>
            <w:r w:rsidRPr="003167FF">
              <w:t>Traffic specification</w:t>
            </w:r>
          </w:p>
        </w:tc>
        <w:tc>
          <w:tcPr>
            <w:tcW w:w="1440" w:type="dxa"/>
            <w:tcBorders>
              <w:top w:val="single" w:sz="4" w:space="0" w:color="000000"/>
              <w:left w:val="single" w:sz="4" w:space="0" w:color="000000"/>
              <w:bottom w:val="single" w:sz="4" w:space="0" w:color="000000"/>
            </w:tcBorders>
            <w:shd w:val="clear" w:color="auto" w:fill="auto"/>
          </w:tcPr>
          <w:p w14:paraId="63A7F41B"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4CA632" w14:textId="1A628296" w:rsidR="00312C76" w:rsidRPr="003167FF" w:rsidRDefault="00312C76" w:rsidP="007E0BCD">
            <w:pPr>
              <w:pStyle w:val="TAL"/>
            </w:pPr>
            <w:r w:rsidRPr="003167FF">
              <w:t>It includes MaxLatency,</w:t>
            </w:r>
            <w:r w:rsidRPr="003167FF" w:rsidDel="00B72684">
              <w:t xml:space="preserve"> </w:t>
            </w:r>
            <w:r w:rsidRPr="003167FF">
              <w:t>MaxFrameInterval, MaxFrameSize, MaxIntervalFrames as described in IEEE 802.1Qcc [</w:t>
            </w:r>
            <w:r w:rsidR="00BE22E5">
              <w:t>35</w:t>
            </w:r>
            <w:r w:rsidRPr="003167FF">
              <w:t>] in clause 46.2.</w:t>
            </w:r>
          </w:p>
        </w:tc>
      </w:tr>
    </w:tbl>
    <w:p w14:paraId="0831C68E" w14:textId="77777777" w:rsidR="00312C76" w:rsidRPr="003167FF" w:rsidRDefault="00312C76" w:rsidP="00312C76"/>
    <w:p w14:paraId="789AF918" w14:textId="77777777" w:rsidR="00312C76" w:rsidRPr="003167FF" w:rsidRDefault="00312C76" w:rsidP="00312C76">
      <w:pPr>
        <w:pStyle w:val="Heading4"/>
      </w:pPr>
      <w:bookmarkStart w:id="1421" w:name="_Toc155355854"/>
      <w:r w:rsidRPr="003167FF">
        <w:t>14.3.2.26</w:t>
      </w:r>
      <w:r w:rsidRPr="003167FF">
        <w:tab/>
        <w:t>TSC stream creation response</w:t>
      </w:r>
      <w:bookmarkEnd w:id="1421"/>
    </w:p>
    <w:p w14:paraId="6C5300CE" w14:textId="77777777" w:rsidR="00312C76" w:rsidRPr="003167FF" w:rsidRDefault="00312C76" w:rsidP="00312C76">
      <w:r w:rsidRPr="003167FF">
        <w:t>Table 14.3.</w:t>
      </w:r>
      <w:r w:rsidRPr="003167FF">
        <w:rPr>
          <w:lang w:eastAsia="zh-CN"/>
        </w:rPr>
        <w:t>2.26-1</w:t>
      </w:r>
      <w:r w:rsidRPr="003167FF">
        <w:t xml:space="preserve"> describes the information flow TSC stream creation response from the NRM server to the VAL server.</w:t>
      </w:r>
    </w:p>
    <w:p w14:paraId="4752DF0A" w14:textId="77777777" w:rsidR="00312C76" w:rsidRPr="003167FF" w:rsidRDefault="00312C76" w:rsidP="00312C76">
      <w:pPr>
        <w:pStyle w:val="TH"/>
      </w:pPr>
      <w:r w:rsidRPr="003167FF">
        <w:t>Table 14.3.2.26-1: TSC stream creation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C45BC1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143546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F08ED9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8FD0B0" w14:textId="77777777" w:rsidR="00312C76" w:rsidRPr="003167FF" w:rsidRDefault="00312C76" w:rsidP="007E0BCD">
            <w:pPr>
              <w:pStyle w:val="TAH"/>
            </w:pPr>
            <w:r w:rsidRPr="003167FF">
              <w:t>Description</w:t>
            </w:r>
          </w:p>
        </w:tc>
      </w:tr>
      <w:tr w:rsidR="00312C76" w:rsidRPr="003167FF" w14:paraId="40E326A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A4CA0A1"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18BB332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A54F61" w14:textId="77777777" w:rsidR="00312C76" w:rsidRPr="003167FF" w:rsidRDefault="00312C76" w:rsidP="007E0BCD">
            <w:pPr>
              <w:pStyle w:val="TAL"/>
            </w:pPr>
            <w:r w:rsidRPr="003167FF">
              <w:t>Result includes success or failure of the TSC stream creation.</w:t>
            </w:r>
          </w:p>
        </w:tc>
      </w:tr>
      <w:tr w:rsidR="00312C76" w:rsidRPr="003167FF" w14:paraId="5CF54DA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54E125B" w14:textId="77777777" w:rsidR="00312C76" w:rsidRPr="003167FF" w:rsidRDefault="00312C76" w:rsidP="007E0BCD">
            <w:pPr>
              <w:pStyle w:val="TAL"/>
            </w:pPr>
            <w:r w:rsidRPr="003167FF">
              <w:t>VAL Stream ID</w:t>
            </w:r>
          </w:p>
        </w:tc>
        <w:tc>
          <w:tcPr>
            <w:tcW w:w="1440" w:type="dxa"/>
            <w:tcBorders>
              <w:top w:val="single" w:sz="4" w:space="0" w:color="000000"/>
              <w:left w:val="single" w:sz="4" w:space="0" w:color="000000"/>
              <w:bottom w:val="single" w:sz="4" w:space="0" w:color="000000"/>
            </w:tcBorders>
            <w:shd w:val="clear" w:color="auto" w:fill="auto"/>
          </w:tcPr>
          <w:p w14:paraId="7F23106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3986CC" w14:textId="77777777" w:rsidR="00312C76" w:rsidRPr="003167FF" w:rsidRDefault="00312C76" w:rsidP="007E0BCD">
            <w:pPr>
              <w:pStyle w:val="TAL"/>
            </w:pPr>
            <w:r w:rsidRPr="003167FF">
              <w:t>It identifies the VAL stream.</w:t>
            </w:r>
          </w:p>
        </w:tc>
      </w:tr>
    </w:tbl>
    <w:p w14:paraId="49B0B7CA" w14:textId="77777777" w:rsidR="00312C76" w:rsidRPr="003167FF" w:rsidRDefault="00312C76" w:rsidP="00312C76"/>
    <w:p w14:paraId="1B879C19" w14:textId="77777777" w:rsidR="00312C76" w:rsidRPr="003167FF" w:rsidRDefault="00312C76" w:rsidP="00312C76">
      <w:pPr>
        <w:pStyle w:val="Heading4"/>
      </w:pPr>
      <w:bookmarkStart w:id="1422" w:name="_Toc155355855"/>
      <w:r w:rsidRPr="003167FF">
        <w:t>14.3.2.27</w:t>
      </w:r>
      <w:r w:rsidRPr="003167FF">
        <w:tab/>
        <w:t>TSC stream deletion request</w:t>
      </w:r>
      <w:bookmarkEnd w:id="1422"/>
    </w:p>
    <w:p w14:paraId="3C7C2B25" w14:textId="77777777" w:rsidR="00312C76" w:rsidRPr="003167FF" w:rsidRDefault="00312C76" w:rsidP="00312C76">
      <w:r w:rsidRPr="003167FF">
        <w:t>Table 14.3.</w:t>
      </w:r>
      <w:r w:rsidRPr="003167FF">
        <w:rPr>
          <w:lang w:eastAsia="zh-CN"/>
        </w:rPr>
        <w:t>2.27-1</w:t>
      </w:r>
      <w:r w:rsidRPr="003167FF">
        <w:t xml:space="preserve"> describes the information flow TSC stream deletion request from the VAL server to the NRM server.</w:t>
      </w:r>
    </w:p>
    <w:p w14:paraId="02900FE6" w14:textId="77777777" w:rsidR="00312C76" w:rsidRPr="003167FF" w:rsidRDefault="00312C76" w:rsidP="00312C76">
      <w:pPr>
        <w:pStyle w:val="TH"/>
      </w:pPr>
      <w:r w:rsidRPr="003167FF">
        <w:t>Table 14.3.2.27-1: TSC stream deletion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D7883D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BE9BC8"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A6B2E77"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E23783" w14:textId="77777777" w:rsidR="00312C76" w:rsidRPr="003167FF" w:rsidRDefault="00312C76" w:rsidP="007E0BCD">
            <w:pPr>
              <w:pStyle w:val="TAH"/>
            </w:pPr>
            <w:r w:rsidRPr="003167FF">
              <w:t>Description</w:t>
            </w:r>
          </w:p>
        </w:tc>
      </w:tr>
      <w:tr w:rsidR="00312C76" w:rsidRPr="003167FF" w14:paraId="1E89D78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366B47C"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0626C9AC"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13900C"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21ECBD6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91F2918" w14:textId="77777777" w:rsidR="00312C76" w:rsidRPr="003167FF" w:rsidRDefault="00312C76" w:rsidP="007E0BCD">
            <w:pPr>
              <w:pStyle w:val="TAL"/>
            </w:pPr>
            <w:r w:rsidRPr="003167FF">
              <w:t>VAL Stream ID</w:t>
            </w:r>
          </w:p>
        </w:tc>
        <w:tc>
          <w:tcPr>
            <w:tcW w:w="1440" w:type="dxa"/>
            <w:tcBorders>
              <w:top w:val="single" w:sz="4" w:space="0" w:color="000000"/>
              <w:left w:val="single" w:sz="4" w:space="0" w:color="000000"/>
              <w:bottom w:val="single" w:sz="4" w:space="0" w:color="000000"/>
            </w:tcBorders>
            <w:shd w:val="clear" w:color="auto" w:fill="auto"/>
          </w:tcPr>
          <w:p w14:paraId="2B7854A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53BFAA" w14:textId="77777777" w:rsidR="00312C76" w:rsidRPr="003167FF" w:rsidRDefault="00312C76" w:rsidP="007E0BCD">
            <w:pPr>
              <w:pStyle w:val="TAL"/>
            </w:pPr>
            <w:r w:rsidRPr="003167FF">
              <w:t>It identifies the VAL stream.</w:t>
            </w:r>
          </w:p>
        </w:tc>
      </w:tr>
    </w:tbl>
    <w:p w14:paraId="122B717D" w14:textId="77777777" w:rsidR="00312C76" w:rsidRPr="003167FF" w:rsidRDefault="00312C76" w:rsidP="00312C76"/>
    <w:p w14:paraId="27AD840E" w14:textId="77777777" w:rsidR="00312C76" w:rsidRPr="003167FF" w:rsidRDefault="00312C76" w:rsidP="00312C76">
      <w:pPr>
        <w:pStyle w:val="Heading4"/>
      </w:pPr>
      <w:bookmarkStart w:id="1423" w:name="_Toc155355856"/>
      <w:r w:rsidRPr="003167FF">
        <w:t>14.3.2.28</w:t>
      </w:r>
      <w:r w:rsidRPr="003167FF">
        <w:tab/>
        <w:t>TSC stream deletion response</w:t>
      </w:r>
      <w:bookmarkEnd w:id="1423"/>
    </w:p>
    <w:p w14:paraId="46AFD70A" w14:textId="77777777" w:rsidR="00312C76" w:rsidRPr="003167FF" w:rsidRDefault="00312C76" w:rsidP="00312C76">
      <w:r w:rsidRPr="003167FF">
        <w:t>Table 14.3.</w:t>
      </w:r>
      <w:r w:rsidRPr="003167FF">
        <w:rPr>
          <w:lang w:eastAsia="zh-CN"/>
        </w:rPr>
        <w:t>2.28-1</w:t>
      </w:r>
      <w:r w:rsidRPr="003167FF">
        <w:t xml:space="preserve"> describes the information flow TSC stream deletion response from the NRM server to the VAL server.</w:t>
      </w:r>
    </w:p>
    <w:p w14:paraId="62D97F2F" w14:textId="77777777" w:rsidR="00312C76" w:rsidRPr="003167FF" w:rsidRDefault="00312C76" w:rsidP="00312C76">
      <w:pPr>
        <w:pStyle w:val="TH"/>
      </w:pPr>
      <w:r w:rsidRPr="003167FF">
        <w:lastRenderedPageBreak/>
        <w:t>Table 14.3.2.28-1: TSC stream deletion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931624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CF12523"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A2A7B3E"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C6D6F6" w14:textId="77777777" w:rsidR="00312C76" w:rsidRPr="003167FF" w:rsidRDefault="00312C76" w:rsidP="007E0BCD">
            <w:pPr>
              <w:pStyle w:val="TAH"/>
            </w:pPr>
            <w:r w:rsidRPr="003167FF">
              <w:t>Description</w:t>
            </w:r>
          </w:p>
        </w:tc>
      </w:tr>
      <w:tr w:rsidR="00312C76" w:rsidRPr="003167FF" w14:paraId="5408799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69304A5"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31260E2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F9AA57" w14:textId="77777777" w:rsidR="00312C76" w:rsidRPr="003167FF" w:rsidRDefault="00312C76" w:rsidP="007E0BCD">
            <w:pPr>
              <w:pStyle w:val="TAL"/>
            </w:pPr>
            <w:r w:rsidRPr="003167FF">
              <w:t>Result includes success or failure of the network TSC stream deletion. Even in case of failure, the stream is deemed unusable.</w:t>
            </w:r>
          </w:p>
        </w:tc>
      </w:tr>
      <w:tr w:rsidR="00312C76" w:rsidRPr="003167FF" w14:paraId="27A817E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42E43BD" w14:textId="77777777" w:rsidR="00312C76" w:rsidRPr="003167FF" w:rsidRDefault="00312C76" w:rsidP="007E0BCD">
            <w:pPr>
              <w:pStyle w:val="TAL"/>
            </w:pPr>
            <w:r w:rsidRPr="003167FF">
              <w:t>VAL Stream ID</w:t>
            </w:r>
          </w:p>
        </w:tc>
        <w:tc>
          <w:tcPr>
            <w:tcW w:w="1440" w:type="dxa"/>
            <w:tcBorders>
              <w:top w:val="single" w:sz="4" w:space="0" w:color="000000"/>
              <w:left w:val="single" w:sz="4" w:space="0" w:color="000000"/>
              <w:bottom w:val="single" w:sz="4" w:space="0" w:color="000000"/>
            </w:tcBorders>
            <w:shd w:val="clear" w:color="auto" w:fill="auto"/>
          </w:tcPr>
          <w:p w14:paraId="5DE9A35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2C4035" w14:textId="77777777" w:rsidR="00312C76" w:rsidRPr="003167FF" w:rsidRDefault="00312C76" w:rsidP="007E0BCD">
            <w:pPr>
              <w:pStyle w:val="TAL"/>
            </w:pPr>
            <w:r w:rsidRPr="003167FF">
              <w:t>It identifies the VAL stream.</w:t>
            </w:r>
          </w:p>
        </w:tc>
      </w:tr>
    </w:tbl>
    <w:p w14:paraId="76A9F346" w14:textId="77777777" w:rsidR="00312C76" w:rsidRPr="003167FF" w:rsidRDefault="00312C76" w:rsidP="00312C76"/>
    <w:p w14:paraId="70E6B605" w14:textId="77777777" w:rsidR="00312C76" w:rsidRPr="003167FF" w:rsidRDefault="00312C76" w:rsidP="00312C76">
      <w:pPr>
        <w:pStyle w:val="Heading4"/>
      </w:pPr>
      <w:bookmarkStart w:id="1424" w:name="_Toc155355857"/>
      <w:r w:rsidRPr="003167FF">
        <w:t>14.3.2.29</w:t>
      </w:r>
      <w:r w:rsidRPr="003167FF">
        <w:tab/>
        <w:t>TSN bridge information report</w:t>
      </w:r>
      <w:bookmarkEnd w:id="1424"/>
    </w:p>
    <w:p w14:paraId="5DE1C5BE" w14:textId="77777777" w:rsidR="00312C76" w:rsidRPr="003167FF" w:rsidRDefault="00312C76" w:rsidP="00312C76">
      <w:r w:rsidRPr="003167FF">
        <w:t>The 5GS bridge management information is defined in TS 23.501 [10], clause 5.28.1 (5GS bridge management).</w:t>
      </w:r>
    </w:p>
    <w:p w14:paraId="396BE177" w14:textId="77777777" w:rsidR="00312C76" w:rsidRPr="003167FF" w:rsidRDefault="00312C76" w:rsidP="00312C76">
      <w:pPr>
        <w:pStyle w:val="Heading4"/>
      </w:pPr>
      <w:bookmarkStart w:id="1425" w:name="_Toc155355858"/>
      <w:r w:rsidRPr="003167FF">
        <w:t>14.3.2.30</w:t>
      </w:r>
      <w:r w:rsidRPr="003167FF">
        <w:tab/>
        <w:t>TSN bridge information confirmation</w:t>
      </w:r>
      <w:bookmarkEnd w:id="1425"/>
    </w:p>
    <w:p w14:paraId="7AB56B18" w14:textId="77777777" w:rsidR="00312C76" w:rsidRPr="003167FF" w:rsidRDefault="00312C76" w:rsidP="00312C76">
      <w:r w:rsidRPr="003167FF">
        <w:t>The 5GS bridge management information is defined in TS 23.501 [10], clause 5.28.1 (5GS bridge management).</w:t>
      </w:r>
    </w:p>
    <w:p w14:paraId="1CDA61E5" w14:textId="77777777" w:rsidR="00312C76" w:rsidRPr="003167FF" w:rsidRDefault="00312C76" w:rsidP="00312C76">
      <w:pPr>
        <w:pStyle w:val="Heading4"/>
      </w:pPr>
      <w:bookmarkStart w:id="1426" w:name="_Toc155355859"/>
      <w:r w:rsidRPr="003167FF">
        <w:t>14.3.2.31</w:t>
      </w:r>
      <w:r w:rsidRPr="003167FF">
        <w:tab/>
        <w:t>TSN bridge configuration request</w:t>
      </w:r>
      <w:bookmarkEnd w:id="1426"/>
    </w:p>
    <w:p w14:paraId="00EA5082" w14:textId="77777777" w:rsidR="00312C76" w:rsidRPr="003167FF" w:rsidRDefault="00312C76" w:rsidP="00312C76">
      <w:r w:rsidRPr="003167FF">
        <w:t>The configuration information of 5GS Bridge is defined in TS 23.501 [10], clause 5.28.2 (The configuration information of 5GS Bridge).</w:t>
      </w:r>
    </w:p>
    <w:p w14:paraId="381F3530" w14:textId="77777777" w:rsidR="00312C76" w:rsidRPr="003167FF" w:rsidRDefault="00312C76" w:rsidP="00312C76">
      <w:pPr>
        <w:pStyle w:val="Heading4"/>
      </w:pPr>
      <w:bookmarkStart w:id="1427" w:name="_Toc155355860"/>
      <w:r w:rsidRPr="003167FF">
        <w:t>14.3.2.32</w:t>
      </w:r>
      <w:r w:rsidRPr="003167FF">
        <w:tab/>
        <w:t>TSN bridge configuration response</w:t>
      </w:r>
      <w:bookmarkEnd w:id="1427"/>
    </w:p>
    <w:p w14:paraId="2048417E" w14:textId="77777777" w:rsidR="00312C76" w:rsidRPr="003167FF" w:rsidRDefault="00312C76" w:rsidP="00312C76">
      <w:r w:rsidRPr="003167FF">
        <w:t>The configuration information of 5GS Bridge is defined in TS 23.501 [10], clause 5.28.2 (The configuration information of 5GS Bridge).</w:t>
      </w:r>
    </w:p>
    <w:p w14:paraId="0F052F8E" w14:textId="77777777" w:rsidR="00312C76" w:rsidRPr="003167FF" w:rsidRDefault="00312C76" w:rsidP="00312C76">
      <w:pPr>
        <w:pStyle w:val="Heading4"/>
      </w:pPr>
      <w:bookmarkStart w:id="1428" w:name="_Toc155355861"/>
      <w:r w:rsidRPr="003167FF">
        <w:rPr>
          <w:lang w:eastAsia="zh-CN"/>
        </w:rPr>
        <w:t>14.3</w:t>
      </w:r>
      <w:r w:rsidRPr="003167FF">
        <w:t>.2.33</w:t>
      </w:r>
      <w:r w:rsidRPr="003167FF">
        <w:tab/>
        <w:t>Unicast QoS monitoring data request</w:t>
      </w:r>
      <w:bookmarkEnd w:id="1428"/>
    </w:p>
    <w:p w14:paraId="54FE1794" w14:textId="77777777" w:rsidR="00312C76" w:rsidRPr="003167FF" w:rsidRDefault="00312C76" w:rsidP="00312C76">
      <w:pPr>
        <w:rPr>
          <w:lang w:eastAsia="zh-CN"/>
        </w:rPr>
      </w:pPr>
      <w:r w:rsidRPr="003167FF">
        <w:t>Table 14</w:t>
      </w:r>
      <w:r w:rsidRPr="003167FF">
        <w:rPr>
          <w:lang w:eastAsia="zh-CN"/>
        </w:rPr>
        <w:t>.3</w:t>
      </w:r>
      <w:r w:rsidRPr="003167FF">
        <w:t>.2</w:t>
      </w:r>
      <w:r w:rsidRPr="003167FF">
        <w:rPr>
          <w:lang w:eastAsia="zh-CN"/>
        </w:rPr>
        <w:t>.33-1</w:t>
      </w:r>
      <w:r w:rsidRPr="003167FF">
        <w:t xml:space="preserve"> describes the information flow from the VAL server to the network resource management </w:t>
      </w:r>
      <w:r w:rsidRPr="003167FF">
        <w:rPr>
          <w:lang w:eastAsia="zh-CN"/>
        </w:rPr>
        <w:t>server</w:t>
      </w:r>
      <w:r w:rsidRPr="003167FF">
        <w:t xml:space="preserve"> for </w:t>
      </w:r>
      <w:r w:rsidRPr="003167FF">
        <w:rPr>
          <w:lang w:eastAsia="zh-CN"/>
        </w:rPr>
        <w:t>unicast QoS monitoring data request.</w:t>
      </w:r>
    </w:p>
    <w:p w14:paraId="32DB5D10" w14:textId="77777777" w:rsidR="00312C76" w:rsidRPr="003167FF" w:rsidRDefault="00312C76" w:rsidP="00312C76">
      <w:pPr>
        <w:pStyle w:val="TH"/>
        <w:rPr>
          <w:lang w:eastAsia="zh-CN"/>
        </w:rPr>
      </w:pPr>
      <w:r w:rsidRPr="003167FF">
        <w:t>Table 14</w:t>
      </w:r>
      <w:r w:rsidRPr="003167FF">
        <w:rPr>
          <w:lang w:eastAsia="zh-CN"/>
        </w:rPr>
        <w:t>.3</w:t>
      </w:r>
      <w:r w:rsidRPr="003167FF">
        <w:t xml:space="preserve">.2.33-1: Unicast QoS monitoring </w:t>
      </w:r>
      <w:r w:rsidRPr="003167FF">
        <w:rPr>
          <w:lang w:eastAsia="zh-CN"/>
        </w:rPr>
        <w:t>data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87DEB1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48DEF8D" w14:textId="77777777" w:rsidR="00312C76" w:rsidRPr="003167FF" w:rsidRDefault="00312C76" w:rsidP="007E0BCD">
            <w:pPr>
              <w:pStyle w:val="toprow"/>
              <w:rPr>
                <w:rFonts w:cs="Arial"/>
                <w:lang w:eastAsia="en-US"/>
              </w:rPr>
            </w:pPr>
            <w:r w:rsidRPr="003167FF">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742BCBA9" w14:textId="77777777" w:rsidR="00312C76" w:rsidRPr="003167FF" w:rsidRDefault="00312C76" w:rsidP="007E0BCD">
            <w:pPr>
              <w:pStyle w:val="toprow"/>
              <w:rPr>
                <w:rFonts w:cs="Arial"/>
                <w:lang w:eastAsia="en-US"/>
              </w:rPr>
            </w:pPr>
            <w:r w:rsidRPr="003167FF">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31119F" w14:textId="77777777" w:rsidR="00312C76" w:rsidRPr="003167FF" w:rsidRDefault="00312C76" w:rsidP="007E0BCD">
            <w:pPr>
              <w:pStyle w:val="toprow"/>
              <w:rPr>
                <w:rFonts w:cs="Arial"/>
                <w:lang w:eastAsia="en-US"/>
              </w:rPr>
            </w:pPr>
            <w:r w:rsidRPr="003167FF">
              <w:rPr>
                <w:rFonts w:cs="Arial"/>
                <w:lang w:eastAsia="en-US"/>
              </w:rPr>
              <w:t>Description</w:t>
            </w:r>
          </w:p>
        </w:tc>
      </w:tr>
      <w:tr w:rsidR="00312C76" w:rsidRPr="003167FF" w14:paraId="1480E89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1B07B2B" w14:textId="77777777" w:rsidR="00312C76" w:rsidRPr="003167FF" w:rsidRDefault="00312C76" w:rsidP="007E0BCD">
            <w:pPr>
              <w:pStyle w:val="tablecontent"/>
              <w:rPr>
                <w:rFonts w:cs="Arial"/>
                <w:lang w:eastAsia="en-US"/>
              </w:rPr>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6A71E1BB" w14:textId="77777777" w:rsidR="00312C76" w:rsidRPr="003167FF" w:rsidRDefault="00312C76" w:rsidP="007E0BCD">
            <w:pPr>
              <w:pStyle w:val="TAC"/>
              <w:rPr>
                <w:rFonts w:cs="Arial"/>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EDBD38" w14:textId="77777777" w:rsidR="00312C76" w:rsidRPr="003167FF" w:rsidRDefault="00312C76" w:rsidP="007E0BCD">
            <w:pPr>
              <w:pStyle w:val="tablecontent"/>
              <w:rPr>
                <w:rFonts w:cs="Arial"/>
                <w:lang w:eastAsia="en-US"/>
              </w:rPr>
            </w:pPr>
            <w:r w:rsidRPr="003167FF">
              <w:rPr>
                <w:lang w:eastAsia="zh-CN"/>
              </w:rPr>
              <w:t>The identity of the</w:t>
            </w:r>
            <w:r w:rsidRPr="003167FF">
              <w:t xml:space="preserve"> VAL server performing the request.</w:t>
            </w:r>
          </w:p>
        </w:tc>
      </w:tr>
      <w:tr w:rsidR="00312C76" w:rsidRPr="003167FF" w14:paraId="1A3ACE8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068654A" w14:textId="77777777" w:rsidR="00312C76" w:rsidRPr="003167FF" w:rsidRDefault="00312C76" w:rsidP="007E0BCD">
            <w:pPr>
              <w:pStyle w:val="tablecontent"/>
            </w:pPr>
            <w:r w:rsidRPr="003167FF">
              <w:t>List of VAL UE IDs</w:t>
            </w:r>
          </w:p>
          <w:p w14:paraId="30029FB3" w14:textId="77777777" w:rsidR="00312C76" w:rsidRPr="003167FF" w:rsidRDefault="00312C76" w:rsidP="007E0BCD">
            <w:pPr>
              <w:pStyle w:val="tablecontent"/>
              <w:rPr>
                <w:rFonts w:cs="Arial"/>
                <w:lang w:eastAsia="en-US"/>
              </w:rPr>
            </w:pPr>
          </w:p>
        </w:tc>
        <w:tc>
          <w:tcPr>
            <w:tcW w:w="1440" w:type="dxa"/>
            <w:tcBorders>
              <w:top w:val="single" w:sz="4" w:space="0" w:color="000000"/>
              <w:left w:val="single" w:sz="4" w:space="0" w:color="000000"/>
              <w:bottom w:val="single" w:sz="4" w:space="0" w:color="000000"/>
            </w:tcBorders>
            <w:shd w:val="clear" w:color="auto" w:fill="auto"/>
          </w:tcPr>
          <w:p w14:paraId="6FB56B5E" w14:textId="77777777" w:rsidR="00312C76" w:rsidRPr="003167FF" w:rsidRDefault="00312C76" w:rsidP="007E0BCD">
            <w:pPr>
              <w:pStyle w:val="TAC"/>
              <w:rPr>
                <w:rFonts w:cs="Arial"/>
              </w:rPr>
            </w:pPr>
            <w:r w:rsidRPr="003167FF">
              <w:rPr>
                <w:rFonts w:cs="Arial"/>
              </w:rPr>
              <w:t>O</w:t>
            </w:r>
          </w:p>
          <w:p w14:paraId="1DE4F115" w14:textId="77777777" w:rsidR="00312C76" w:rsidRPr="003167FF" w:rsidRDefault="00312C76" w:rsidP="007E0BCD">
            <w:pPr>
              <w:pStyle w:val="TAC"/>
              <w:rPr>
                <w:rFonts w:cs="Arial"/>
              </w:rPr>
            </w:pPr>
            <w:r w:rsidRPr="003167FF">
              <w:rPr>
                <w:rFonts w:cs="Arial"/>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0176E3" w14:textId="77777777" w:rsidR="00312C76" w:rsidRPr="003167FF" w:rsidRDefault="00312C76" w:rsidP="007E0BCD">
            <w:pPr>
              <w:pStyle w:val="tablecontent"/>
              <w:rPr>
                <w:rFonts w:cs="Arial"/>
                <w:lang w:eastAsia="en-US"/>
              </w:rPr>
            </w:pPr>
            <w:r w:rsidRPr="003167FF">
              <w:rPr>
                <w:rFonts w:cs="Arial"/>
                <w:lang w:eastAsia="en-US"/>
              </w:rPr>
              <w:t>List of VAL UEs whose QoS monitoring data is requested.</w:t>
            </w:r>
          </w:p>
        </w:tc>
      </w:tr>
      <w:tr w:rsidR="00312C76" w:rsidRPr="003167FF" w14:paraId="44DA211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114EBB" w14:textId="77777777" w:rsidR="00312C76" w:rsidRPr="003167FF" w:rsidRDefault="00312C76" w:rsidP="007E0BCD">
            <w:pPr>
              <w:pStyle w:val="tablecontent"/>
            </w:pPr>
            <w:r w:rsidRPr="003167FF">
              <w:t>VAL group ID</w:t>
            </w:r>
          </w:p>
          <w:p w14:paraId="7C063F49" w14:textId="77777777" w:rsidR="00312C76" w:rsidRPr="003167FF" w:rsidRDefault="00312C76" w:rsidP="007E0BCD">
            <w:pPr>
              <w:pStyle w:val="tablecontent"/>
            </w:pPr>
          </w:p>
        </w:tc>
        <w:tc>
          <w:tcPr>
            <w:tcW w:w="1440" w:type="dxa"/>
            <w:tcBorders>
              <w:top w:val="single" w:sz="4" w:space="0" w:color="000000"/>
              <w:left w:val="single" w:sz="4" w:space="0" w:color="000000"/>
              <w:bottom w:val="single" w:sz="4" w:space="0" w:color="000000"/>
            </w:tcBorders>
            <w:shd w:val="clear" w:color="auto" w:fill="auto"/>
          </w:tcPr>
          <w:p w14:paraId="16B6CE2E" w14:textId="77777777" w:rsidR="00312C76" w:rsidRPr="003167FF" w:rsidRDefault="00312C76" w:rsidP="007E0BCD">
            <w:pPr>
              <w:pStyle w:val="TAC"/>
              <w:rPr>
                <w:rFonts w:cs="Arial"/>
              </w:rPr>
            </w:pPr>
            <w:r w:rsidRPr="003167FF">
              <w:rPr>
                <w:rFonts w:cs="Arial"/>
              </w:rPr>
              <w:t>O</w:t>
            </w:r>
          </w:p>
          <w:p w14:paraId="7E107B85" w14:textId="77777777" w:rsidR="00312C76" w:rsidRPr="003167FF" w:rsidRDefault="00312C76" w:rsidP="007E0BCD">
            <w:pPr>
              <w:pStyle w:val="TAC"/>
              <w:rPr>
                <w:rFonts w:cs="Arial"/>
              </w:rPr>
            </w:pPr>
            <w:r w:rsidRPr="003167FF">
              <w:rPr>
                <w:rFonts w:cs="Arial"/>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5FA217" w14:textId="77777777" w:rsidR="00312C76" w:rsidRPr="003167FF" w:rsidRDefault="00312C76" w:rsidP="007E0BCD">
            <w:pPr>
              <w:pStyle w:val="tablecontent"/>
              <w:rPr>
                <w:rFonts w:cs="Arial"/>
                <w:lang w:eastAsia="en-US"/>
              </w:rPr>
            </w:pPr>
            <w:r w:rsidRPr="003167FF">
              <w:t>The group ID used for the VAL group for which QoS monitoring data is requested.</w:t>
            </w:r>
          </w:p>
        </w:tc>
      </w:tr>
      <w:tr w:rsidR="00312C76" w:rsidRPr="003167FF" w14:paraId="25ECA8D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F34A6A0" w14:textId="77777777" w:rsidR="00312C76" w:rsidRPr="003167FF" w:rsidRDefault="00312C76" w:rsidP="007E0BCD">
            <w:pPr>
              <w:pStyle w:val="tablecontent"/>
            </w:pPr>
            <w:r w:rsidRPr="003167FF">
              <w:t>List of VAL stream IDs</w:t>
            </w:r>
          </w:p>
          <w:p w14:paraId="21E95392" w14:textId="77777777" w:rsidR="00312C76" w:rsidRPr="003167FF" w:rsidRDefault="00312C76" w:rsidP="007E0BCD">
            <w:pPr>
              <w:pStyle w:val="tablecontent"/>
            </w:pPr>
          </w:p>
        </w:tc>
        <w:tc>
          <w:tcPr>
            <w:tcW w:w="1440" w:type="dxa"/>
            <w:tcBorders>
              <w:top w:val="single" w:sz="4" w:space="0" w:color="000000"/>
              <w:left w:val="single" w:sz="4" w:space="0" w:color="000000"/>
              <w:bottom w:val="single" w:sz="4" w:space="0" w:color="000000"/>
            </w:tcBorders>
            <w:shd w:val="clear" w:color="auto" w:fill="auto"/>
          </w:tcPr>
          <w:p w14:paraId="0F37BCDE" w14:textId="77777777" w:rsidR="00312C76" w:rsidRPr="003167FF" w:rsidRDefault="00312C76" w:rsidP="007E0BCD">
            <w:pPr>
              <w:pStyle w:val="TAC"/>
              <w:rPr>
                <w:rFonts w:cs="Arial"/>
              </w:rPr>
            </w:pPr>
            <w:r w:rsidRPr="003167FF">
              <w:rPr>
                <w:rFonts w:cs="Arial"/>
              </w:rPr>
              <w:t>O</w:t>
            </w:r>
          </w:p>
          <w:p w14:paraId="6855464C" w14:textId="77777777" w:rsidR="00312C76" w:rsidRPr="003167FF" w:rsidRDefault="00312C76" w:rsidP="007E0BCD">
            <w:pPr>
              <w:pStyle w:val="TAC"/>
              <w:rPr>
                <w:rFonts w:cs="Arial"/>
              </w:rPr>
            </w:pPr>
            <w:r w:rsidRPr="003167FF">
              <w:rPr>
                <w:rFonts w:cs="Arial"/>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76AD8C" w14:textId="77777777" w:rsidR="00312C76" w:rsidRPr="003167FF" w:rsidRDefault="00312C76" w:rsidP="007E0BCD">
            <w:pPr>
              <w:pStyle w:val="tablecontent"/>
              <w:rPr>
                <w:rFonts w:cs="Arial"/>
                <w:lang w:eastAsia="en-US"/>
              </w:rPr>
            </w:pPr>
            <w:r w:rsidRPr="003167FF">
              <w:rPr>
                <w:rFonts w:cs="Arial"/>
                <w:lang w:eastAsia="en-US"/>
              </w:rPr>
              <w:t xml:space="preserve">List of VAL streams for which </w:t>
            </w:r>
            <w:r w:rsidRPr="003167FF">
              <w:t>QoS monitoring data is requested.</w:t>
            </w:r>
          </w:p>
        </w:tc>
      </w:tr>
      <w:tr w:rsidR="00312C76" w:rsidRPr="003167FF" w14:paraId="797A8AD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315A61C" w14:textId="77777777" w:rsidR="00312C76" w:rsidRPr="003167FF" w:rsidRDefault="00312C76" w:rsidP="007E0BCD">
            <w:pPr>
              <w:pStyle w:val="tablecontent"/>
              <w:rPr>
                <w:lang w:eastAsia="zh-CN"/>
              </w:rPr>
            </w:pPr>
            <w:r w:rsidRPr="003167FF">
              <w:rPr>
                <w:lang w:eastAsia="zh-CN"/>
              </w:rPr>
              <w:t>Measurement requirements</w:t>
            </w:r>
          </w:p>
        </w:tc>
        <w:tc>
          <w:tcPr>
            <w:tcW w:w="1440" w:type="dxa"/>
            <w:tcBorders>
              <w:top w:val="single" w:sz="4" w:space="0" w:color="000000"/>
              <w:left w:val="single" w:sz="4" w:space="0" w:color="000000"/>
              <w:bottom w:val="single" w:sz="4" w:space="0" w:color="000000"/>
            </w:tcBorders>
            <w:shd w:val="clear" w:color="auto" w:fill="auto"/>
          </w:tcPr>
          <w:p w14:paraId="70923285" w14:textId="77777777" w:rsidR="00312C76" w:rsidRPr="003167FF" w:rsidRDefault="00312C76" w:rsidP="007E0BCD">
            <w:pPr>
              <w:pStyle w:val="TAC"/>
              <w:rPr>
                <w:rFonts w:cs="Arial"/>
                <w:lang w:eastAsia="zh-CN"/>
              </w:rPr>
            </w:pPr>
            <w:r w:rsidRPr="003167FF">
              <w:rPr>
                <w:rFonts w:cs="Arial"/>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A91AEB" w14:textId="77777777" w:rsidR="00312C76" w:rsidRPr="003167FF" w:rsidRDefault="00312C76" w:rsidP="007E0BCD">
            <w:pPr>
              <w:pStyle w:val="tablecontent"/>
              <w:rPr>
                <w:rFonts w:cs="Arial"/>
                <w:lang w:eastAsia="zh-CN"/>
              </w:rPr>
            </w:pPr>
            <w:r w:rsidRPr="003167FF">
              <w:rPr>
                <w:rFonts w:cs="Arial"/>
                <w:lang w:eastAsia="zh-CN"/>
              </w:rPr>
              <w:t>It describes the requirements on the QoS measurement data to be provided.</w:t>
            </w:r>
          </w:p>
        </w:tc>
      </w:tr>
      <w:tr w:rsidR="00312C76" w:rsidRPr="003167FF" w14:paraId="4DFCD74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D2DB318" w14:textId="77777777" w:rsidR="00312C76" w:rsidRPr="003167FF" w:rsidRDefault="00312C76" w:rsidP="007E0BCD">
            <w:pPr>
              <w:pStyle w:val="tablecontent"/>
              <w:rPr>
                <w:lang w:eastAsia="zh-CN"/>
              </w:rPr>
            </w:pPr>
            <w:r w:rsidRPr="003167FF">
              <w:rPr>
                <w:lang w:eastAsia="zh-CN"/>
              </w:rPr>
              <w:t>&gt; type of data</w:t>
            </w:r>
          </w:p>
        </w:tc>
        <w:tc>
          <w:tcPr>
            <w:tcW w:w="1440" w:type="dxa"/>
            <w:tcBorders>
              <w:top w:val="single" w:sz="4" w:space="0" w:color="000000"/>
              <w:left w:val="single" w:sz="4" w:space="0" w:color="000000"/>
              <w:bottom w:val="single" w:sz="4" w:space="0" w:color="000000"/>
            </w:tcBorders>
            <w:shd w:val="clear" w:color="auto" w:fill="auto"/>
          </w:tcPr>
          <w:p w14:paraId="0D3CA120" w14:textId="77777777" w:rsidR="00312C76" w:rsidRPr="003167FF" w:rsidRDefault="00312C76" w:rsidP="007E0BCD">
            <w:pPr>
              <w:pStyle w:val="TAC"/>
              <w:rPr>
                <w:rFonts w:cs="Arial"/>
                <w:lang w:eastAsia="zh-CN"/>
              </w:rPr>
            </w:pPr>
            <w:r w:rsidRPr="003167FF">
              <w:rPr>
                <w:rFonts w:cs="Arial"/>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FDF069" w14:textId="77777777" w:rsidR="00312C76" w:rsidRPr="003167FF" w:rsidRDefault="00312C76" w:rsidP="007E0BCD">
            <w:pPr>
              <w:pStyle w:val="tablecontent"/>
              <w:rPr>
                <w:rFonts w:cs="Arial"/>
                <w:lang w:eastAsia="zh-CN"/>
              </w:rPr>
            </w:pPr>
            <w:r w:rsidRPr="003167FF">
              <w:rPr>
                <w:rFonts w:cs="Arial"/>
                <w:lang w:eastAsia="zh-CN"/>
              </w:rPr>
              <w:t>At least one of the following measurement index shall be provided.</w:t>
            </w:r>
          </w:p>
        </w:tc>
      </w:tr>
      <w:tr w:rsidR="00312C76" w:rsidRPr="003167FF" w14:paraId="6604818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7DC2857" w14:textId="77777777" w:rsidR="00312C76" w:rsidRPr="003167FF" w:rsidRDefault="00312C76" w:rsidP="007E0BCD">
            <w:pPr>
              <w:pStyle w:val="tablecontent"/>
              <w:rPr>
                <w:lang w:eastAsia="zh-CN"/>
              </w:rPr>
            </w:pPr>
            <w:r w:rsidRPr="003167FF">
              <w:rPr>
                <w:lang w:eastAsia="zh-CN"/>
              </w:rPr>
              <w:t>&gt;&gt; packet delay</w:t>
            </w:r>
          </w:p>
        </w:tc>
        <w:tc>
          <w:tcPr>
            <w:tcW w:w="1440" w:type="dxa"/>
            <w:tcBorders>
              <w:top w:val="single" w:sz="4" w:space="0" w:color="000000"/>
              <w:left w:val="single" w:sz="4" w:space="0" w:color="000000"/>
              <w:bottom w:val="single" w:sz="4" w:space="0" w:color="000000"/>
            </w:tcBorders>
            <w:shd w:val="clear" w:color="auto" w:fill="auto"/>
          </w:tcPr>
          <w:p w14:paraId="5404987A" w14:textId="77777777" w:rsidR="00312C76" w:rsidRPr="003167FF" w:rsidRDefault="00312C76" w:rsidP="007E0BCD">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5A585C" w14:textId="77777777" w:rsidR="00312C76" w:rsidRPr="003167FF" w:rsidRDefault="00312C76" w:rsidP="007E0BCD">
            <w:pPr>
              <w:pStyle w:val="tablecontent"/>
              <w:rPr>
                <w:rFonts w:cs="Arial"/>
                <w:lang w:eastAsia="zh-CN"/>
              </w:rPr>
            </w:pPr>
            <w:r w:rsidRPr="003167FF">
              <w:rPr>
                <w:rFonts w:cs="Arial"/>
                <w:lang w:eastAsia="zh-CN"/>
              </w:rPr>
              <w:t>UL/DL/RT packet delay.</w:t>
            </w:r>
          </w:p>
          <w:p w14:paraId="57FCABAB" w14:textId="77777777" w:rsidR="00312C76" w:rsidRPr="003167FF" w:rsidRDefault="00312C76" w:rsidP="007E0BCD">
            <w:pPr>
              <w:pStyle w:val="tablecontent"/>
              <w:rPr>
                <w:rFonts w:cs="Arial"/>
                <w:lang w:eastAsia="zh-CN"/>
              </w:rPr>
            </w:pPr>
          </w:p>
          <w:p w14:paraId="1352AEB1" w14:textId="77777777" w:rsidR="00312C76" w:rsidRPr="003167FF" w:rsidRDefault="00312C76" w:rsidP="007E0BCD">
            <w:pPr>
              <w:pStyle w:val="tablecontent"/>
              <w:rPr>
                <w:rFonts w:cs="Arial"/>
                <w:lang w:eastAsia="zh-CN"/>
              </w:rPr>
            </w:pPr>
            <w:r w:rsidRPr="003167FF">
              <w:rPr>
                <w:rFonts w:cs="Arial"/>
                <w:lang w:eastAsia="zh-CN"/>
              </w:rPr>
              <w:t>For VAL stream, the packet delay means measurement from a source UE to a target UE.</w:t>
            </w:r>
          </w:p>
        </w:tc>
      </w:tr>
      <w:tr w:rsidR="00312C76" w:rsidRPr="003167FF" w14:paraId="5A34039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5EA3850" w14:textId="77777777" w:rsidR="00312C76" w:rsidRPr="003167FF" w:rsidRDefault="00312C76" w:rsidP="007E0BCD">
            <w:pPr>
              <w:pStyle w:val="tablecontent"/>
              <w:rPr>
                <w:lang w:eastAsia="zh-CN"/>
              </w:rPr>
            </w:pPr>
            <w:r w:rsidRPr="003167FF">
              <w:rPr>
                <w:lang w:eastAsia="zh-CN"/>
              </w:rPr>
              <w:t>&gt;&gt; packet loss rate</w:t>
            </w:r>
          </w:p>
        </w:tc>
        <w:tc>
          <w:tcPr>
            <w:tcW w:w="1440" w:type="dxa"/>
            <w:tcBorders>
              <w:top w:val="single" w:sz="4" w:space="0" w:color="000000"/>
              <w:left w:val="single" w:sz="4" w:space="0" w:color="000000"/>
              <w:bottom w:val="single" w:sz="4" w:space="0" w:color="000000"/>
            </w:tcBorders>
            <w:shd w:val="clear" w:color="auto" w:fill="auto"/>
          </w:tcPr>
          <w:p w14:paraId="157F4336" w14:textId="77777777" w:rsidR="00312C76" w:rsidRPr="003167FF" w:rsidRDefault="00312C76" w:rsidP="007E0BCD">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42228B" w14:textId="77777777" w:rsidR="00312C76" w:rsidRPr="003167FF" w:rsidRDefault="00312C76" w:rsidP="007E0BCD">
            <w:pPr>
              <w:pStyle w:val="tablecontent"/>
              <w:rPr>
                <w:rFonts w:cs="Arial"/>
                <w:lang w:eastAsia="zh-CN"/>
              </w:rPr>
            </w:pPr>
            <w:r w:rsidRPr="003167FF">
              <w:rPr>
                <w:rFonts w:cs="Arial"/>
                <w:lang w:eastAsia="zh-CN"/>
              </w:rPr>
              <w:t>Average packet loss rate.</w:t>
            </w:r>
          </w:p>
        </w:tc>
      </w:tr>
      <w:tr w:rsidR="00312C76" w:rsidRPr="003167FF" w14:paraId="5854B6A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87B8510" w14:textId="77777777" w:rsidR="00312C76" w:rsidRPr="003167FF" w:rsidRDefault="00312C76" w:rsidP="007E0BCD">
            <w:pPr>
              <w:pStyle w:val="tablecontent"/>
              <w:rPr>
                <w:lang w:eastAsia="zh-CN"/>
              </w:rPr>
            </w:pPr>
            <w:r w:rsidRPr="003167FF">
              <w:rPr>
                <w:lang w:eastAsia="zh-CN"/>
              </w:rPr>
              <w:t>&gt;&gt; data rate</w:t>
            </w:r>
          </w:p>
        </w:tc>
        <w:tc>
          <w:tcPr>
            <w:tcW w:w="1440" w:type="dxa"/>
            <w:tcBorders>
              <w:top w:val="single" w:sz="4" w:space="0" w:color="000000"/>
              <w:left w:val="single" w:sz="4" w:space="0" w:color="000000"/>
              <w:bottom w:val="single" w:sz="4" w:space="0" w:color="000000"/>
            </w:tcBorders>
            <w:shd w:val="clear" w:color="auto" w:fill="auto"/>
          </w:tcPr>
          <w:p w14:paraId="55AC8749" w14:textId="77777777" w:rsidR="00312C76" w:rsidRPr="003167FF" w:rsidRDefault="00312C76" w:rsidP="007E0BCD">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CED881" w14:textId="77777777" w:rsidR="00312C76" w:rsidRPr="003167FF" w:rsidRDefault="00312C76" w:rsidP="007E0BCD">
            <w:pPr>
              <w:pStyle w:val="tablecontent"/>
              <w:rPr>
                <w:rFonts w:cs="Arial"/>
                <w:lang w:eastAsia="zh-CN"/>
              </w:rPr>
            </w:pPr>
            <w:r w:rsidRPr="003167FF">
              <w:rPr>
                <w:rFonts w:cs="Arial"/>
                <w:lang w:eastAsia="zh-CN"/>
              </w:rPr>
              <w:t>Average data rate and/or maximum data rate.</w:t>
            </w:r>
          </w:p>
        </w:tc>
      </w:tr>
      <w:tr w:rsidR="00312C76" w:rsidRPr="003167FF" w14:paraId="60D6053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4F05D84" w14:textId="77777777" w:rsidR="00312C76" w:rsidRPr="003167FF" w:rsidRDefault="00312C76" w:rsidP="007E0BCD">
            <w:pPr>
              <w:pStyle w:val="tablecontent"/>
              <w:rPr>
                <w:lang w:eastAsia="zh-CN"/>
              </w:rPr>
            </w:pPr>
            <w:r w:rsidRPr="003167FF">
              <w:rPr>
                <w:lang w:eastAsia="zh-CN"/>
              </w:rPr>
              <w:t>&gt;&gt; traffic volume</w:t>
            </w:r>
          </w:p>
        </w:tc>
        <w:tc>
          <w:tcPr>
            <w:tcW w:w="1440" w:type="dxa"/>
            <w:tcBorders>
              <w:top w:val="single" w:sz="4" w:space="0" w:color="000000"/>
              <w:left w:val="single" w:sz="4" w:space="0" w:color="000000"/>
              <w:bottom w:val="single" w:sz="4" w:space="0" w:color="000000"/>
            </w:tcBorders>
            <w:shd w:val="clear" w:color="auto" w:fill="auto"/>
          </w:tcPr>
          <w:p w14:paraId="54406EEA" w14:textId="77777777" w:rsidR="00312C76" w:rsidRPr="003167FF" w:rsidRDefault="00312C76" w:rsidP="007E0BCD">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EBD84E" w14:textId="77777777" w:rsidR="00312C76" w:rsidRPr="003167FF" w:rsidRDefault="00312C76" w:rsidP="007E0BCD">
            <w:pPr>
              <w:pStyle w:val="tablecontent"/>
              <w:rPr>
                <w:rFonts w:cs="Arial"/>
                <w:lang w:eastAsia="zh-CN"/>
              </w:rPr>
            </w:pPr>
            <w:r w:rsidRPr="003167FF">
              <w:rPr>
                <w:rFonts w:cs="Arial"/>
                <w:lang w:eastAsia="zh-CN"/>
              </w:rPr>
              <w:t>Average traffic volume for UL and/or DL</w:t>
            </w:r>
          </w:p>
        </w:tc>
      </w:tr>
      <w:tr w:rsidR="00312C76" w:rsidRPr="003167FF" w14:paraId="6DCEAE9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D9424B8" w14:textId="77777777" w:rsidR="00312C76" w:rsidRPr="003167FF" w:rsidRDefault="00312C76" w:rsidP="007E0BCD">
            <w:pPr>
              <w:pStyle w:val="tablecontent"/>
              <w:rPr>
                <w:lang w:eastAsia="zh-CN"/>
              </w:rPr>
            </w:pPr>
            <w:r w:rsidRPr="003167FF">
              <w:rPr>
                <w:lang w:eastAsia="zh-CN"/>
              </w:rPr>
              <w:t>&gt; measurement time period</w:t>
            </w:r>
          </w:p>
        </w:tc>
        <w:tc>
          <w:tcPr>
            <w:tcW w:w="1440" w:type="dxa"/>
            <w:tcBorders>
              <w:top w:val="single" w:sz="4" w:space="0" w:color="000000"/>
              <w:left w:val="single" w:sz="4" w:space="0" w:color="000000"/>
              <w:bottom w:val="single" w:sz="4" w:space="0" w:color="000000"/>
            </w:tcBorders>
            <w:shd w:val="clear" w:color="auto" w:fill="auto"/>
          </w:tcPr>
          <w:p w14:paraId="075170BA" w14:textId="77777777" w:rsidR="00312C76" w:rsidRPr="003167FF" w:rsidRDefault="00312C76" w:rsidP="007E0BCD">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5E46CB" w14:textId="77777777" w:rsidR="00312C76" w:rsidRPr="003167FF" w:rsidRDefault="00312C76" w:rsidP="007E0BCD">
            <w:pPr>
              <w:pStyle w:val="tablecontent"/>
              <w:rPr>
                <w:rFonts w:cs="Arial"/>
                <w:lang w:eastAsia="zh-CN"/>
              </w:rPr>
            </w:pPr>
            <w:r w:rsidRPr="003167FF">
              <w:rPr>
                <w:rFonts w:cs="Arial"/>
                <w:lang w:eastAsia="zh-CN"/>
              </w:rPr>
              <w:t>The measurement time period indicates either a current or past time period. If absent, current time and 5 minutes duration are used as default setting.</w:t>
            </w:r>
          </w:p>
        </w:tc>
      </w:tr>
      <w:tr w:rsidR="00312C76" w:rsidRPr="003167FF" w14:paraId="7044525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D0BBBD5" w14:textId="77777777" w:rsidR="00312C76" w:rsidRPr="003167FF" w:rsidRDefault="00312C76" w:rsidP="007E0BCD">
            <w:pPr>
              <w:pStyle w:val="tablecontent"/>
              <w:rPr>
                <w:lang w:eastAsia="zh-CN"/>
              </w:rPr>
            </w:pPr>
            <w:r w:rsidRPr="003167FF">
              <w:rPr>
                <w:lang w:eastAsia="zh-CN"/>
              </w:rPr>
              <w:t>&gt; aggregation granularity window</w:t>
            </w:r>
          </w:p>
        </w:tc>
        <w:tc>
          <w:tcPr>
            <w:tcW w:w="1440" w:type="dxa"/>
            <w:tcBorders>
              <w:top w:val="single" w:sz="4" w:space="0" w:color="000000"/>
              <w:left w:val="single" w:sz="4" w:space="0" w:color="000000"/>
              <w:bottom w:val="single" w:sz="4" w:space="0" w:color="000000"/>
            </w:tcBorders>
            <w:shd w:val="clear" w:color="auto" w:fill="auto"/>
          </w:tcPr>
          <w:p w14:paraId="3631950C" w14:textId="77777777" w:rsidR="00312C76" w:rsidRPr="003167FF" w:rsidRDefault="00312C76" w:rsidP="007E0BCD">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2FCFD1" w14:textId="77777777" w:rsidR="00312C76" w:rsidRPr="003167FF" w:rsidRDefault="00312C76" w:rsidP="007E0BCD">
            <w:pPr>
              <w:pStyle w:val="tablecontent"/>
              <w:rPr>
                <w:rFonts w:cs="Arial"/>
                <w:lang w:eastAsia="zh-CN"/>
              </w:rPr>
            </w:pPr>
            <w:r w:rsidRPr="003167FF">
              <w:rPr>
                <w:rFonts w:cs="Arial"/>
                <w:lang w:eastAsia="zh-CN"/>
              </w:rPr>
              <w:t>Indicates how long the QoS monitoring is performed to compute the average value and gather the maximum value. If absent, 1 minute is used as default setting.</w:t>
            </w:r>
          </w:p>
        </w:tc>
      </w:tr>
      <w:tr w:rsidR="00312C76" w:rsidRPr="003167FF" w14:paraId="7C0CFEE9"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8172C59" w14:textId="77777777" w:rsidR="00312C76" w:rsidRPr="003167FF" w:rsidRDefault="00312C76" w:rsidP="007E0BCD">
            <w:pPr>
              <w:pStyle w:val="TAN"/>
              <w:rPr>
                <w:rFonts w:cs="Arial"/>
                <w:lang w:eastAsia="zh-CN"/>
              </w:rPr>
            </w:pPr>
            <w:r w:rsidRPr="003167FF">
              <w:rPr>
                <w:lang w:eastAsia="zh-CN"/>
              </w:rPr>
              <w:t>NOTE:</w:t>
            </w:r>
            <w:r w:rsidRPr="003167FF">
              <w:rPr>
                <w:lang w:eastAsia="zh-CN"/>
              </w:rPr>
              <w:tab/>
              <w:t>Only one of these information elements shall be present.</w:t>
            </w:r>
          </w:p>
        </w:tc>
      </w:tr>
    </w:tbl>
    <w:p w14:paraId="199C33C6" w14:textId="77777777" w:rsidR="00312C76" w:rsidRPr="003167FF" w:rsidRDefault="00312C76" w:rsidP="00312C76">
      <w:pPr>
        <w:rPr>
          <w:noProof/>
        </w:rPr>
      </w:pPr>
    </w:p>
    <w:p w14:paraId="187AE19D" w14:textId="77777777" w:rsidR="00312C76" w:rsidRPr="003167FF" w:rsidRDefault="00312C76" w:rsidP="00312C76">
      <w:pPr>
        <w:pStyle w:val="Heading4"/>
      </w:pPr>
      <w:bookmarkStart w:id="1429" w:name="_Toc155355862"/>
      <w:r w:rsidRPr="003167FF">
        <w:rPr>
          <w:lang w:eastAsia="zh-CN"/>
        </w:rPr>
        <w:lastRenderedPageBreak/>
        <w:t>14.3</w:t>
      </w:r>
      <w:r w:rsidRPr="003167FF">
        <w:t>.2.34</w:t>
      </w:r>
      <w:r w:rsidRPr="003167FF">
        <w:tab/>
        <w:t>Unicast QoS monitoring data response</w:t>
      </w:r>
      <w:bookmarkEnd w:id="1429"/>
    </w:p>
    <w:p w14:paraId="286BC388" w14:textId="6872B2CF" w:rsidR="00312C76" w:rsidRPr="003167FF" w:rsidRDefault="00312C76" w:rsidP="00312C76">
      <w:pPr>
        <w:rPr>
          <w:lang w:eastAsia="zh-CN"/>
        </w:rPr>
      </w:pPr>
      <w:r w:rsidRPr="003167FF">
        <w:t>Table 14</w:t>
      </w:r>
      <w:r w:rsidRPr="003167FF">
        <w:rPr>
          <w:lang w:eastAsia="zh-CN"/>
        </w:rPr>
        <w:t>.3</w:t>
      </w:r>
      <w:r w:rsidRPr="003167FF">
        <w:t>.2</w:t>
      </w:r>
      <w:r w:rsidRPr="003167FF">
        <w:rPr>
          <w:lang w:eastAsia="zh-CN"/>
        </w:rPr>
        <w:t>.34-1</w:t>
      </w:r>
      <w:r w:rsidRPr="003167FF">
        <w:t xml:space="preserve"> describes the information flow from the VAL server to the network resource management </w:t>
      </w:r>
      <w:r w:rsidRPr="003167FF">
        <w:rPr>
          <w:lang w:eastAsia="zh-CN"/>
        </w:rPr>
        <w:t>server</w:t>
      </w:r>
      <w:r w:rsidRPr="003167FF">
        <w:t xml:space="preserve"> for </w:t>
      </w:r>
      <w:r w:rsidRPr="003167FF">
        <w:rPr>
          <w:lang w:eastAsia="zh-CN"/>
        </w:rPr>
        <w:t>unicast QoS monitoring data response.</w:t>
      </w:r>
    </w:p>
    <w:p w14:paraId="4938EEA7" w14:textId="77777777" w:rsidR="00312C76" w:rsidRPr="003167FF" w:rsidRDefault="00312C76" w:rsidP="00312C76">
      <w:pPr>
        <w:pStyle w:val="TH"/>
        <w:rPr>
          <w:lang w:eastAsia="zh-CN"/>
        </w:rPr>
      </w:pPr>
      <w:r w:rsidRPr="003167FF">
        <w:t>Table 14.</w:t>
      </w:r>
      <w:r w:rsidRPr="003167FF">
        <w:rPr>
          <w:lang w:eastAsia="zh-CN"/>
        </w:rPr>
        <w:t>3</w:t>
      </w:r>
      <w:r w:rsidRPr="003167FF">
        <w:t>.2.34-</w:t>
      </w:r>
      <w:r w:rsidRPr="003167FF">
        <w:rPr>
          <w:lang w:eastAsia="zh-CN"/>
        </w:rPr>
        <w:t>1</w:t>
      </w:r>
      <w:r w:rsidRPr="003167FF">
        <w:t xml:space="preserve">: Unicast QoS monitoring </w:t>
      </w:r>
      <w:r w:rsidRPr="003167FF">
        <w:rPr>
          <w:lang w:eastAsia="zh-CN"/>
        </w:rPr>
        <w:t>data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133F0D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2869F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176E946"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DFFE84" w14:textId="77777777" w:rsidR="00312C76" w:rsidRPr="003167FF" w:rsidRDefault="00312C76" w:rsidP="007E0BCD">
            <w:pPr>
              <w:pStyle w:val="TAH"/>
            </w:pPr>
            <w:r w:rsidRPr="003167FF">
              <w:t>Description</w:t>
            </w:r>
          </w:p>
        </w:tc>
      </w:tr>
      <w:tr w:rsidR="00312C76" w:rsidRPr="003167FF" w14:paraId="353739F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0ABF8C6" w14:textId="77777777" w:rsidR="00312C76" w:rsidRPr="003167FF" w:rsidRDefault="00312C76" w:rsidP="007E0BCD">
            <w:pPr>
              <w:pStyle w:val="tablecontent"/>
            </w:pPr>
            <w:r w:rsidRPr="003167FF">
              <w:t>List of VAL UE IDs</w:t>
            </w:r>
          </w:p>
          <w:p w14:paraId="00737709" w14:textId="77777777" w:rsidR="00312C76" w:rsidRPr="003167FF" w:rsidRDefault="00312C76" w:rsidP="007E0BCD">
            <w:pPr>
              <w:pStyle w:val="tablecontent"/>
              <w:rPr>
                <w:rFonts w:cs="Arial"/>
                <w:lang w:eastAsia="en-US"/>
              </w:rPr>
            </w:pPr>
          </w:p>
        </w:tc>
        <w:tc>
          <w:tcPr>
            <w:tcW w:w="1440" w:type="dxa"/>
            <w:tcBorders>
              <w:top w:val="single" w:sz="4" w:space="0" w:color="000000"/>
              <w:left w:val="single" w:sz="4" w:space="0" w:color="000000"/>
              <w:bottom w:val="single" w:sz="4" w:space="0" w:color="000000"/>
            </w:tcBorders>
            <w:shd w:val="clear" w:color="auto" w:fill="auto"/>
          </w:tcPr>
          <w:p w14:paraId="68AA4319" w14:textId="77777777" w:rsidR="00312C76" w:rsidRPr="003167FF" w:rsidRDefault="00312C76" w:rsidP="007E0BCD">
            <w:pPr>
              <w:pStyle w:val="TAC"/>
            </w:pPr>
            <w:r w:rsidRPr="003167FF">
              <w:t>O</w:t>
            </w:r>
          </w:p>
          <w:p w14:paraId="66DD0413" w14:textId="77777777" w:rsidR="00312C76" w:rsidRPr="003167FF" w:rsidRDefault="00312C76" w:rsidP="007E0BCD">
            <w:pPr>
              <w:pStyle w:val="TAC"/>
            </w:pPr>
            <w:r w:rsidRPr="003167FF">
              <w:rPr>
                <w:lang w:eastAsia="zh-CN"/>
              </w:rPr>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F24B15" w14:textId="77777777" w:rsidR="00312C76" w:rsidRPr="003167FF" w:rsidRDefault="00312C76" w:rsidP="007E0BCD">
            <w:pPr>
              <w:pStyle w:val="tablecontent"/>
              <w:rPr>
                <w:rFonts w:cs="Arial"/>
                <w:lang w:eastAsia="en-US"/>
              </w:rPr>
            </w:pPr>
            <w:r w:rsidRPr="003167FF">
              <w:rPr>
                <w:rFonts w:cs="Arial"/>
                <w:lang w:eastAsia="en-US"/>
              </w:rPr>
              <w:t>List of VAL UEs whose QoS monitoring data is provided. This list is either the list provided in the request or a subset of that list. It can contain a single UE.</w:t>
            </w:r>
          </w:p>
        </w:tc>
      </w:tr>
      <w:tr w:rsidR="00312C76" w:rsidRPr="003167FF" w14:paraId="7FE710F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2B7DB07" w14:textId="77777777" w:rsidR="00312C76" w:rsidRPr="003167FF" w:rsidRDefault="00312C76" w:rsidP="007E0BCD">
            <w:pPr>
              <w:pStyle w:val="tablecontent"/>
            </w:pPr>
            <w:r w:rsidRPr="003167FF">
              <w:t>VAL group ID</w:t>
            </w:r>
          </w:p>
          <w:p w14:paraId="025A5FA8" w14:textId="77777777" w:rsidR="00312C76" w:rsidRPr="003167FF" w:rsidRDefault="00312C76" w:rsidP="007E0BCD">
            <w:pPr>
              <w:pStyle w:val="tablecontent"/>
            </w:pPr>
          </w:p>
        </w:tc>
        <w:tc>
          <w:tcPr>
            <w:tcW w:w="1440" w:type="dxa"/>
            <w:tcBorders>
              <w:top w:val="single" w:sz="4" w:space="0" w:color="000000"/>
              <w:left w:val="single" w:sz="4" w:space="0" w:color="000000"/>
              <w:bottom w:val="single" w:sz="4" w:space="0" w:color="000000"/>
            </w:tcBorders>
            <w:shd w:val="clear" w:color="auto" w:fill="auto"/>
          </w:tcPr>
          <w:p w14:paraId="601467C7" w14:textId="77777777" w:rsidR="00312C76" w:rsidRPr="003167FF" w:rsidRDefault="00312C76" w:rsidP="007E0BCD">
            <w:pPr>
              <w:pStyle w:val="TAC"/>
            </w:pPr>
            <w:r w:rsidRPr="003167FF">
              <w:t>O</w:t>
            </w:r>
          </w:p>
          <w:p w14:paraId="09DE1C88" w14:textId="77777777" w:rsidR="00312C76" w:rsidRPr="003167FF" w:rsidRDefault="00312C76" w:rsidP="007E0BCD">
            <w:pPr>
              <w:pStyle w:val="TAC"/>
            </w:pPr>
            <w:r w:rsidRPr="003167FF">
              <w:rPr>
                <w:lang w:eastAsia="zh-CN"/>
              </w:rPr>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F952B7" w14:textId="77777777" w:rsidR="00312C76" w:rsidRPr="003167FF" w:rsidRDefault="00312C76" w:rsidP="007E0BCD">
            <w:pPr>
              <w:pStyle w:val="tablecontent"/>
              <w:rPr>
                <w:rFonts w:cs="Arial"/>
                <w:lang w:eastAsia="en-US"/>
              </w:rPr>
            </w:pPr>
            <w:r w:rsidRPr="003167FF">
              <w:t>The group ID used for the VAL group for which QoS monitoring data is provided. This group ID shall be the same VAL group ID as the VAL group ID provided in the request.</w:t>
            </w:r>
          </w:p>
        </w:tc>
      </w:tr>
      <w:tr w:rsidR="00312C76" w:rsidRPr="003167FF" w14:paraId="1553A53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E83CA4C" w14:textId="77777777" w:rsidR="00312C76" w:rsidRPr="003167FF" w:rsidRDefault="00312C76" w:rsidP="007E0BCD">
            <w:pPr>
              <w:pStyle w:val="tablecontent"/>
            </w:pPr>
            <w:r w:rsidRPr="003167FF">
              <w:t>List of VAL stream IDs</w:t>
            </w:r>
          </w:p>
          <w:p w14:paraId="00F4A05A" w14:textId="77777777" w:rsidR="00312C76" w:rsidRPr="003167FF" w:rsidRDefault="00312C76" w:rsidP="007E0BCD">
            <w:pPr>
              <w:pStyle w:val="tablecontent"/>
            </w:pPr>
          </w:p>
        </w:tc>
        <w:tc>
          <w:tcPr>
            <w:tcW w:w="1440" w:type="dxa"/>
            <w:tcBorders>
              <w:top w:val="single" w:sz="4" w:space="0" w:color="000000"/>
              <w:left w:val="single" w:sz="4" w:space="0" w:color="000000"/>
              <w:bottom w:val="single" w:sz="4" w:space="0" w:color="000000"/>
            </w:tcBorders>
            <w:shd w:val="clear" w:color="auto" w:fill="auto"/>
          </w:tcPr>
          <w:p w14:paraId="43B84EE6" w14:textId="77777777" w:rsidR="00312C76" w:rsidRPr="003167FF" w:rsidRDefault="00312C76" w:rsidP="007E0BCD">
            <w:pPr>
              <w:pStyle w:val="TAC"/>
            </w:pPr>
            <w:r w:rsidRPr="003167FF">
              <w:t>O</w:t>
            </w:r>
          </w:p>
          <w:p w14:paraId="10B79BDC" w14:textId="77777777" w:rsidR="00312C76" w:rsidRPr="003167FF" w:rsidRDefault="00312C76" w:rsidP="007E0BCD">
            <w:pPr>
              <w:pStyle w:val="TAC"/>
            </w:pPr>
            <w:r w:rsidRPr="003167FF">
              <w:rPr>
                <w:lang w:eastAsia="zh-CN"/>
              </w:rPr>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E2FEBE" w14:textId="77777777" w:rsidR="00312C76" w:rsidRPr="003167FF" w:rsidRDefault="00312C76" w:rsidP="007E0BCD">
            <w:pPr>
              <w:pStyle w:val="tablecontent"/>
              <w:rPr>
                <w:rFonts w:cs="Arial"/>
                <w:lang w:eastAsia="en-US"/>
              </w:rPr>
            </w:pPr>
            <w:r w:rsidRPr="003167FF">
              <w:rPr>
                <w:rFonts w:cs="Arial"/>
                <w:lang w:eastAsia="en-US"/>
              </w:rPr>
              <w:t>List of VAL stream IDs whose QoS monitoring data is provided. This list is either the list provided in the request or a subset of that list. It can contain a single stream ID.</w:t>
            </w:r>
          </w:p>
        </w:tc>
      </w:tr>
      <w:tr w:rsidR="00312C76" w:rsidRPr="003167FF" w14:paraId="33DFD60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4F6729E"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3D97FB5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929160" w14:textId="77777777" w:rsidR="00312C76" w:rsidRPr="003167FF" w:rsidRDefault="00312C76" w:rsidP="007E0BCD">
            <w:pPr>
              <w:pStyle w:val="TAL"/>
            </w:pPr>
            <w:r w:rsidRPr="003167FF">
              <w:rPr>
                <w:lang w:eastAsia="zh-CN"/>
              </w:rPr>
              <w:t>Indicates the success or failure for the operation</w:t>
            </w:r>
          </w:p>
        </w:tc>
      </w:tr>
      <w:tr w:rsidR="00312C76" w:rsidRPr="003167FF" w14:paraId="439CFB0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D21E52B" w14:textId="77777777" w:rsidR="00312C76" w:rsidRPr="003167FF" w:rsidRDefault="00312C76" w:rsidP="007E0BCD">
            <w:pPr>
              <w:pStyle w:val="TAL"/>
              <w:rPr>
                <w:lang w:eastAsia="zh-CN"/>
              </w:rPr>
            </w:pPr>
            <w:r w:rsidRPr="003167FF">
              <w:t>QoS monitoring data</w:t>
            </w:r>
          </w:p>
        </w:tc>
        <w:tc>
          <w:tcPr>
            <w:tcW w:w="1440" w:type="dxa"/>
            <w:tcBorders>
              <w:top w:val="single" w:sz="4" w:space="0" w:color="000000"/>
              <w:left w:val="single" w:sz="4" w:space="0" w:color="000000"/>
              <w:bottom w:val="single" w:sz="4" w:space="0" w:color="000000"/>
            </w:tcBorders>
            <w:shd w:val="clear" w:color="auto" w:fill="auto"/>
          </w:tcPr>
          <w:p w14:paraId="08615F51" w14:textId="77777777" w:rsidR="00312C76" w:rsidRPr="003167FF" w:rsidRDefault="00312C76" w:rsidP="007E0BCD">
            <w:pPr>
              <w:pStyle w:val="TAC"/>
            </w:pPr>
            <w:r w:rsidRPr="003167FF">
              <w:t>M</w:t>
            </w:r>
          </w:p>
          <w:p w14:paraId="1A925ED9"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4D7C0D" w14:textId="77777777" w:rsidR="00312C76" w:rsidRPr="003167FF" w:rsidRDefault="00312C76" w:rsidP="007E0BCD">
            <w:pPr>
              <w:pStyle w:val="TAL"/>
              <w:rPr>
                <w:lang w:eastAsia="zh-CN"/>
              </w:rPr>
            </w:pPr>
            <w:r w:rsidRPr="003167FF">
              <w:t>QoS monitoring data is an aggregate of QoS measurements data obtained from the 5GS</w:t>
            </w:r>
            <w:r w:rsidRPr="003167FF">
              <w:rPr>
                <w:lang w:eastAsia="zh-CN"/>
              </w:rPr>
              <w:t>.</w:t>
            </w:r>
          </w:p>
        </w:tc>
      </w:tr>
      <w:tr w:rsidR="00312C76" w:rsidRPr="003167FF" w14:paraId="34D819F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8572291" w14:textId="77777777" w:rsidR="00312C76" w:rsidRPr="003167FF" w:rsidRDefault="00312C76" w:rsidP="007E0BCD">
            <w:pPr>
              <w:pStyle w:val="TAL"/>
            </w:pPr>
            <w:r w:rsidRPr="003167FF">
              <w:t>Cause</w:t>
            </w:r>
          </w:p>
        </w:tc>
        <w:tc>
          <w:tcPr>
            <w:tcW w:w="1440" w:type="dxa"/>
            <w:tcBorders>
              <w:top w:val="single" w:sz="4" w:space="0" w:color="000000"/>
              <w:left w:val="single" w:sz="4" w:space="0" w:color="000000"/>
              <w:bottom w:val="single" w:sz="4" w:space="0" w:color="000000"/>
            </w:tcBorders>
            <w:shd w:val="clear" w:color="auto" w:fill="auto"/>
          </w:tcPr>
          <w:p w14:paraId="41D60B83"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847DBA" w14:textId="77777777" w:rsidR="00312C76" w:rsidRPr="003167FF" w:rsidRDefault="00312C76" w:rsidP="007E0BCD">
            <w:pPr>
              <w:pStyle w:val="TAL"/>
            </w:pPr>
            <w:r w:rsidRPr="003167FF">
              <w:rPr>
                <w:lang w:eastAsia="zh-CN"/>
              </w:rPr>
              <w:t>Provides reason for the failure (e.g. when data for the requested time period is not available).</w:t>
            </w:r>
          </w:p>
        </w:tc>
      </w:tr>
      <w:tr w:rsidR="00312C76" w:rsidRPr="003167FF" w14:paraId="0D2388BE"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168166E" w14:textId="77777777" w:rsidR="00312C76" w:rsidRPr="003167FF" w:rsidRDefault="00312C76" w:rsidP="007E0BCD">
            <w:pPr>
              <w:pStyle w:val="TAN"/>
              <w:rPr>
                <w:lang w:eastAsia="zh-CN"/>
              </w:rPr>
            </w:pPr>
            <w:r w:rsidRPr="003167FF">
              <w:rPr>
                <w:lang w:eastAsia="zh-CN"/>
              </w:rPr>
              <w:t>NOTE 1:</w:t>
            </w:r>
            <w:r w:rsidRPr="003167FF">
              <w:rPr>
                <w:lang w:eastAsia="zh-CN"/>
              </w:rPr>
              <w:tab/>
              <w:t>Only one of these information elements shall be present.</w:t>
            </w:r>
          </w:p>
          <w:p w14:paraId="713158AB" w14:textId="36F7628B" w:rsidR="00312C76" w:rsidRPr="003167FF" w:rsidRDefault="00312C76" w:rsidP="007E0BCD">
            <w:pPr>
              <w:pStyle w:val="TAN"/>
            </w:pPr>
            <w:r w:rsidRPr="003167FF">
              <w:rPr>
                <w:lang w:eastAsia="zh-CN"/>
              </w:rPr>
              <w:t>NOTE 2:</w:t>
            </w:r>
            <w:r w:rsidRPr="003167FF">
              <w:rPr>
                <w:lang w:eastAsia="zh-CN"/>
              </w:rPr>
              <w:tab/>
              <w:t>If the Result information element indicates failure then the value of the QoS monitoring data information element has no meaning.</w:t>
            </w:r>
          </w:p>
        </w:tc>
      </w:tr>
    </w:tbl>
    <w:p w14:paraId="274194CD" w14:textId="77777777" w:rsidR="00312C76" w:rsidRPr="003167FF" w:rsidRDefault="00312C76" w:rsidP="00312C76">
      <w:pPr>
        <w:rPr>
          <w:lang w:eastAsia="zh-CN"/>
        </w:rPr>
      </w:pPr>
    </w:p>
    <w:p w14:paraId="7107EFEC" w14:textId="1B2519D9" w:rsidR="008C2C6E" w:rsidRPr="003167FF" w:rsidRDefault="008C2C6E" w:rsidP="008C2C6E">
      <w:pPr>
        <w:pStyle w:val="Heading4"/>
      </w:pPr>
      <w:bookmarkStart w:id="1430" w:name="_Toc83159936"/>
      <w:bookmarkStart w:id="1431" w:name="_Toc155355863"/>
      <w:r w:rsidRPr="003167FF">
        <w:t>14.3.2.35</w:t>
      </w:r>
      <w:r w:rsidRPr="003167FF">
        <w:tab/>
      </w:r>
      <w:bookmarkEnd w:id="1430"/>
      <w:r w:rsidRPr="003167FF">
        <w:t>Application connectivity request</w:t>
      </w:r>
      <w:bookmarkEnd w:id="1431"/>
    </w:p>
    <w:p w14:paraId="588C18F5" w14:textId="7CC6B4E0" w:rsidR="008C2C6E" w:rsidRPr="003167FF" w:rsidRDefault="008C2C6E" w:rsidP="008C2C6E">
      <w:r w:rsidRPr="003167FF">
        <w:t>Table 14.3.2.35-1 describes the information flow for application connectivity request from a NRM client to the NRM server.</w:t>
      </w:r>
    </w:p>
    <w:p w14:paraId="11A66252" w14:textId="2B08F724" w:rsidR="008C2C6E" w:rsidRPr="003167FF" w:rsidRDefault="008C2C6E" w:rsidP="008C2C6E">
      <w:pPr>
        <w:pStyle w:val="TH"/>
      </w:pPr>
      <w:r w:rsidRPr="003167FF">
        <w:t>Table 14.3.2.35-1: Application connectivity request</w:t>
      </w:r>
    </w:p>
    <w:tbl>
      <w:tblPr>
        <w:tblW w:w="8640" w:type="dxa"/>
        <w:jc w:val="center"/>
        <w:tblLayout w:type="fixed"/>
        <w:tblLook w:val="04A0" w:firstRow="1" w:lastRow="0" w:firstColumn="1" w:lastColumn="0" w:noHBand="0" w:noVBand="1"/>
      </w:tblPr>
      <w:tblGrid>
        <w:gridCol w:w="2880"/>
        <w:gridCol w:w="1440"/>
        <w:gridCol w:w="4320"/>
      </w:tblGrid>
      <w:tr w:rsidR="008C2C6E" w:rsidRPr="003167FF" w14:paraId="0502B881"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3716AC2C" w14:textId="77777777" w:rsidR="008C2C6E" w:rsidRPr="003167FF" w:rsidRDefault="008C2C6E" w:rsidP="004411F1">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7BD7D94A" w14:textId="77777777" w:rsidR="008C2C6E" w:rsidRPr="003167FF" w:rsidRDefault="008C2C6E"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22B7ECC3" w14:textId="77777777" w:rsidR="008C2C6E" w:rsidRPr="003167FF" w:rsidRDefault="008C2C6E" w:rsidP="004411F1">
            <w:pPr>
              <w:pStyle w:val="TAH"/>
            </w:pPr>
            <w:r w:rsidRPr="003167FF">
              <w:t>Description</w:t>
            </w:r>
          </w:p>
        </w:tc>
      </w:tr>
      <w:tr w:rsidR="008C2C6E" w:rsidRPr="003167FF" w14:paraId="2B8E0788"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546CE12A" w14:textId="768CFC2F" w:rsidR="008C2C6E" w:rsidRPr="003167FF" w:rsidRDefault="008C2C6E" w:rsidP="004411F1">
            <w:pPr>
              <w:pStyle w:val="TAL"/>
            </w:pPr>
            <w:r w:rsidRPr="003167FF">
              <w:t xml:space="preserve">Source </w:t>
            </w:r>
            <w:r w:rsidR="00DE6C68" w:rsidRPr="00DE6C68">
              <w:t xml:space="preserve">VAL </w:t>
            </w:r>
            <w:r w:rsidRPr="003167FF">
              <w:t>UE ID</w:t>
            </w:r>
          </w:p>
        </w:tc>
        <w:tc>
          <w:tcPr>
            <w:tcW w:w="1440" w:type="dxa"/>
            <w:tcBorders>
              <w:top w:val="single" w:sz="4" w:space="0" w:color="000000"/>
              <w:left w:val="single" w:sz="4" w:space="0" w:color="000000"/>
              <w:bottom w:val="single" w:sz="4" w:space="0" w:color="000000"/>
              <w:right w:val="nil"/>
            </w:tcBorders>
            <w:hideMark/>
          </w:tcPr>
          <w:p w14:paraId="7006D9DA" w14:textId="77777777" w:rsidR="008C2C6E" w:rsidRPr="003167FF" w:rsidRDefault="008C2C6E" w:rsidP="00626E7C">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51E078FB" w14:textId="3A37DB37" w:rsidR="008C2C6E" w:rsidRPr="003167FF" w:rsidRDefault="008C2C6E" w:rsidP="004411F1">
            <w:pPr>
              <w:pStyle w:val="TAL"/>
            </w:pPr>
            <w:r w:rsidRPr="003167FF">
              <w:t xml:space="preserve">Identifier of the requestor </w:t>
            </w:r>
            <w:r w:rsidR="00DE6C68">
              <w:t xml:space="preserve">VAL </w:t>
            </w:r>
            <w:r w:rsidRPr="003167FF">
              <w:t xml:space="preserve">UE </w:t>
            </w:r>
          </w:p>
        </w:tc>
      </w:tr>
      <w:tr w:rsidR="00DE6C68" w:rsidRPr="003167FF" w14:paraId="42150722" w14:textId="77777777" w:rsidTr="004411F1">
        <w:trPr>
          <w:jc w:val="center"/>
        </w:trPr>
        <w:tc>
          <w:tcPr>
            <w:tcW w:w="2880" w:type="dxa"/>
            <w:tcBorders>
              <w:top w:val="single" w:sz="4" w:space="0" w:color="000000"/>
              <w:left w:val="single" w:sz="4" w:space="0" w:color="000000"/>
              <w:bottom w:val="single" w:sz="4" w:space="0" w:color="000000"/>
              <w:right w:val="nil"/>
            </w:tcBorders>
          </w:tcPr>
          <w:p w14:paraId="31862448" w14:textId="08A0B256" w:rsidR="00DE6C68" w:rsidRPr="003167FF" w:rsidRDefault="00DE6C68" w:rsidP="00DE6C68">
            <w:pPr>
              <w:pStyle w:val="TAL"/>
            </w:pPr>
            <w:r w:rsidRPr="00166F88">
              <w:t xml:space="preserve">Source IP address </w:t>
            </w:r>
          </w:p>
        </w:tc>
        <w:tc>
          <w:tcPr>
            <w:tcW w:w="1440" w:type="dxa"/>
            <w:tcBorders>
              <w:top w:val="single" w:sz="4" w:space="0" w:color="000000"/>
              <w:left w:val="single" w:sz="4" w:space="0" w:color="000000"/>
              <w:bottom w:val="single" w:sz="4" w:space="0" w:color="000000"/>
              <w:right w:val="nil"/>
            </w:tcBorders>
          </w:tcPr>
          <w:p w14:paraId="022AABA3" w14:textId="17E63BA0" w:rsidR="00DE6C68" w:rsidRPr="003167FF" w:rsidRDefault="00DE6C68" w:rsidP="00626E7C">
            <w:pPr>
              <w:pStyle w:val="TAC"/>
            </w:pPr>
            <w:r w:rsidRPr="00166F88">
              <w:t>M</w:t>
            </w:r>
          </w:p>
        </w:tc>
        <w:tc>
          <w:tcPr>
            <w:tcW w:w="4320" w:type="dxa"/>
            <w:tcBorders>
              <w:top w:val="single" w:sz="4" w:space="0" w:color="000000"/>
              <w:left w:val="single" w:sz="4" w:space="0" w:color="000000"/>
              <w:bottom w:val="single" w:sz="4" w:space="0" w:color="000000"/>
              <w:right w:val="single" w:sz="4" w:space="0" w:color="000000"/>
            </w:tcBorders>
          </w:tcPr>
          <w:p w14:paraId="3A0738A6" w14:textId="768A2D4F" w:rsidR="00DE6C68" w:rsidRPr="003167FF" w:rsidRDefault="00DE6C68" w:rsidP="00DE6C68">
            <w:pPr>
              <w:pStyle w:val="TAL"/>
            </w:pPr>
            <w:r w:rsidRPr="00166F88">
              <w:t xml:space="preserve">IP address of the requestor VAL UE </w:t>
            </w:r>
          </w:p>
        </w:tc>
      </w:tr>
      <w:tr w:rsidR="008C2C6E" w:rsidRPr="003167FF" w14:paraId="3445F2B3" w14:textId="77777777" w:rsidTr="004411F1">
        <w:trPr>
          <w:jc w:val="center"/>
        </w:trPr>
        <w:tc>
          <w:tcPr>
            <w:tcW w:w="2880" w:type="dxa"/>
            <w:tcBorders>
              <w:top w:val="single" w:sz="4" w:space="0" w:color="000000"/>
              <w:left w:val="single" w:sz="4" w:space="0" w:color="000000"/>
              <w:bottom w:val="single" w:sz="4" w:space="0" w:color="000000"/>
              <w:right w:val="nil"/>
            </w:tcBorders>
          </w:tcPr>
          <w:p w14:paraId="02C3B7CA" w14:textId="77777777" w:rsidR="008C2C6E" w:rsidRPr="003167FF" w:rsidRDefault="008C2C6E" w:rsidP="004411F1">
            <w:pPr>
              <w:pStyle w:val="TAL"/>
            </w:pPr>
            <w:r w:rsidRPr="003167FF">
              <w:t>VAL service ID</w:t>
            </w:r>
          </w:p>
        </w:tc>
        <w:tc>
          <w:tcPr>
            <w:tcW w:w="1440" w:type="dxa"/>
            <w:tcBorders>
              <w:top w:val="single" w:sz="4" w:space="0" w:color="000000"/>
              <w:left w:val="single" w:sz="4" w:space="0" w:color="000000"/>
              <w:bottom w:val="single" w:sz="4" w:space="0" w:color="000000"/>
              <w:right w:val="nil"/>
            </w:tcBorders>
          </w:tcPr>
          <w:p w14:paraId="296E6985" w14:textId="77777777" w:rsidR="008C2C6E" w:rsidRPr="003167FF" w:rsidRDefault="008C2C6E" w:rsidP="00626E7C">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0BD2E272" w14:textId="77777777" w:rsidR="008C2C6E" w:rsidRPr="003167FF" w:rsidRDefault="008C2C6E" w:rsidP="004411F1">
            <w:pPr>
              <w:pStyle w:val="TAL"/>
            </w:pPr>
            <w:r w:rsidRPr="003167FF">
              <w:t>Identifier of the VAL service</w:t>
            </w:r>
          </w:p>
        </w:tc>
      </w:tr>
      <w:tr w:rsidR="008C2C6E" w:rsidRPr="003167FF" w14:paraId="10BDC9B3" w14:textId="77777777" w:rsidTr="004411F1">
        <w:trPr>
          <w:jc w:val="center"/>
        </w:trPr>
        <w:tc>
          <w:tcPr>
            <w:tcW w:w="2880" w:type="dxa"/>
            <w:tcBorders>
              <w:top w:val="single" w:sz="4" w:space="0" w:color="000000"/>
              <w:left w:val="single" w:sz="4" w:space="0" w:color="000000"/>
              <w:bottom w:val="single" w:sz="4" w:space="0" w:color="000000"/>
              <w:right w:val="nil"/>
            </w:tcBorders>
          </w:tcPr>
          <w:p w14:paraId="7A7C9B35" w14:textId="3172AE9D" w:rsidR="008C2C6E" w:rsidRPr="003167FF" w:rsidRDefault="008C2C6E" w:rsidP="004411F1">
            <w:pPr>
              <w:pStyle w:val="TAL"/>
            </w:pPr>
            <w:r w:rsidRPr="003167FF">
              <w:t xml:space="preserve">List of destination </w:t>
            </w:r>
            <w:r w:rsidR="00DE6C68">
              <w:t xml:space="preserve">VAL </w:t>
            </w:r>
            <w:r w:rsidRPr="003167FF">
              <w:t>UE IDs</w:t>
            </w:r>
          </w:p>
        </w:tc>
        <w:tc>
          <w:tcPr>
            <w:tcW w:w="1440" w:type="dxa"/>
            <w:tcBorders>
              <w:top w:val="single" w:sz="4" w:space="0" w:color="000000"/>
              <w:left w:val="single" w:sz="4" w:space="0" w:color="000000"/>
              <w:bottom w:val="single" w:sz="4" w:space="0" w:color="000000"/>
              <w:right w:val="nil"/>
            </w:tcBorders>
          </w:tcPr>
          <w:p w14:paraId="195B4CD2" w14:textId="77777777" w:rsidR="008C2C6E" w:rsidRPr="003167FF" w:rsidRDefault="008C2C6E" w:rsidP="00626E7C">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E9EE4D6" w14:textId="70665DCD" w:rsidR="008C2C6E" w:rsidRPr="003167FF" w:rsidRDefault="008C2C6E" w:rsidP="004411F1">
            <w:pPr>
              <w:pStyle w:val="TAL"/>
            </w:pPr>
            <w:r w:rsidRPr="003167FF">
              <w:t xml:space="preserve">Identifiers of the destination </w:t>
            </w:r>
            <w:r w:rsidR="00DE6C68">
              <w:t xml:space="preserve">VAL </w:t>
            </w:r>
            <w:r w:rsidRPr="003167FF">
              <w:t>UEs</w:t>
            </w:r>
          </w:p>
        </w:tc>
      </w:tr>
      <w:tr w:rsidR="008C2C6E" w:rsidRPr="003167FF" w14:paraId="57443D28"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5BEF9757" w14:textId="77777777" w:rsidR="008C2C6E" w:rsidRPr="003167FF" w:rsidRDefault="008C2C6E" w:rsidP="004411F1">
            <w:pPr>
              <w:pStyle w:val="TAL"/>
            </w:pPr>
            <w:r w:rsidRPr="003167FF">
              <w:t>Application service requirements</w:t>
            </w:r>
          </w:p>
        </w:tc>
        <w:tc>
          <w:tcPr>
            <w:tcW w:w="1440" w:type="dxa"/>
            <w:tcBorders>
              <w:top w:val="single" w:sz="4" w:space="0" w:color="000000"/>
              <w:left w:val="single" w:sz="4" w:space="0" w:color="000000"/>
              <w:bottom w:val="single" w:sz="4" w:space="0" w:color="000000"/>
              <w:right w:val="nil"/>
            </w:tcBorders>
            <w:hideMark/>
          </w:tcPr>
          <w:p w14:paraId="118DD11B" w14:textId="77777777" w:rsidR="008C2C6E" w:rsidRPr="003167FF" w:rsidRDefault="008C2C6E" w:rsidP="00626E7C">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89BACE3" w14:textId="77777777" w:rsidR="008C2C6E" w:rsidRPr="003167FF" w:rsidRDefault="008C2C6E" w:rsidP="004411F1">
            <w:pPr>
              <w:pStyle w:val="TAL"/>
            </w:pPr>
            <w:r w:rsidRPr="003167FF">
              <w:t>Details of service requirements</w:t>
            </w:r>
          </w:p>
        </w:tc>
      </w:tr>
      <w:tr w:rsidR="008C2C6E" w:rsidRPr="003167FF" w14:paraId="0DD027D7" w14:textId="77777777" w:rsidTr="004411F1">
        <w:trPr>
          <w:jc w:val="center"/>
        </w:trPr>
        <w:tc>
          <w:tcPr>
            <w:tcW w:w="2880" w:type="dxa"/>
            <w:tcBorders>
              <w:top w:val="single" w:sz="4" w:space="0" w:color="000000"/>
              <w:left w:val="single" w:sz="4" w:space="0" w:color="000000"/>
              <w:bottom w:val="single" w:sz="4" w:space="0" w:color="000000"/>
              <w:right w:val="nil"/>
            </w:tcBorders>
          </w:tcPr>
          <w:p w14:paraId="6FEB0650" w14:textId="314F705B" w:rsidR="008C2C6E" w:rsidRPr="003167FF" w:rsidRDefault="008C2C6E" w:rsidP="004411F1">
            <w:pPr>
              <w:pStyle w:val="TAL"/>
            </w:pPr>
            <w:r w:rsidRPr="003167FF">
              <w:t>&gt;Packet size (</w:t>
            </w:r>
            <w:r w:rsidR="00A83F6E" w:rsidRPr="003167FF">
              <w:t>see </w:t>
            </w:r>
            <w:r w:rsidRPr="003167FF">
              <w:t>NOTE)</w:t>
            </w:r>
          </w:p>
        </w:tc>
        <w:tc>
          <w:tcPr>
            <w:tcW w:w="1440" w:type="dxa"/>
            <w:tcBorders>
              <w:top w:val="single" w:sz="4" w:space="0" w:color="000000"/>
              <w:left w:val="single" w:sz="4" w:space="0" w:color="000000"/>
              <w:bottom w:val="single" w:sz="4" w:space="0" w:color="000000"/>
              <w:right w:val="nil"/>
            </w:tcBorders>
          </w:tcPr>
          <w:p w14:paraId="265E22A6" w14:textId="77777777" w:rsidR="008C2C6E" w:rsidRPr="003167FF" w:rsidRDefault="008C2C6E" w:rsidP="00626E7C">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04641040" w14:textId="77777777" w:rsidR="008C2C6E" w:rsidRPr="003167FF" w:rsidRDefault="008C2C6E" w:rsidP="004411F1">
            <w:pPr>
              <w:pStyle w:val="TAL"/>
            </w:pPr>
            <w:r w:rsidRPr="003167FF">
              <w:t>Size of the packet to be transmitted.</w:t>
            </w:r>
          </w:p>
        </w:tc>
      </w:tr>
      <w:tr w:rsidR="008C2C6E" w:rsidRPr="003167FF" w14:paraId="4E2E3020" w14:textId="77777777" w:rsidTr="004411F1">
        <w:trPr>
          <w:jc w:val="center"/>
        </w:trPr>
        <w:tc>
          <w:tcPr>
            <w:tcW w:w="2880" w:type="dxa"/>
            <w:tcBorders>
              <w:top w:val="single" w:sz="4" w:space="0" w:color="000000"/>
              <w:left w:val="single" w:sz="4" w:space="0" w:color="000000"/>
              <w:bottom w:val="single" w:sz="4" w:space="0" w:color="000000"/>
              <w:right w:val="nil"/>
            </w:tcBorders>
          </w:tcPr>
          <w:p w14:paraId="05952C9D" w14:textId="1ADF0F31" w:rsidR="008C2C6E" w:rsidRPr="003167FF" w:rsidRDefault="008C2C6E" w:rsidP="004411F1">
            <w:pPr>
              <w:pStyle w:val="TAL"/>
            </w:pPr>
            <w:r w:rsidRPr="003167FF">
              <w:t>&gt;Packet transmission interval (</w:t>
            </w:r>
            <w:r w:rsidR="00A83F6E" w:rsidRPr="003167FF">
              <w:t>see </w:t>
            </w:r>
            <w:r w:rsidRPr="003167FF">
              <w:t>NOTE)</w:t>
            </w:r>
          </w:p>
        </w:tc>
        <w:tc>
          <w:tcPr>
            <w:tcW w:w="1440" w:type="dxa"/>
            <w:tcBorders>
              <w:top w:val="single" w:sz="4" w:space="0" w:color="000000"/>
              <w:left w:val="single" w:sz="4" w:space="0" w:color="000000"/>
              <w:bottom w:val="single" w:sz="4" w:space="0" w:color="000000"/>
              <w:right w:val="nil"/>
            </w:tcBorders>
          </w:tcPr>
          <w:p w14:paraId="46DD3DC7" w14:textId="77777777" w:rsidR="008C2C6E" w:rsidRPr="003167FF" w:rsidRDefault="008C2C6E" w:rsidP="00626E7C">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3097E4B8" w14:textId="77777777" w:rsidR="008C2C6E" w:rsidRPr="003167FF" w:rsidRDefault="008C2C6E" w:rsidP="004411F1">
            <w:pPr>
              <w:pStyle w:val="TAL"/>
            </w:pPr>
            <w:r w:rsidRPr="003167FF">
              <w:t>Intervals at which the packet is to be transmitted</w:t>
            </w:r>
          </w:p>
        </w:tc>
      </w:tr>
      <w:tr w:rsidR="008C2C6E" w:rsidRPr="003167FF" w14:paraId="2CA39A06" w14:textId="77777777" w:rsidTr="004411F1">
        <w:trPr>
          <w:jc w:val="center"/>
        </w:trPr>
        <w:tc>
          <w:tcPr>
            <w:tcW w:w="2880" w:type="dxa"/>
            <w:tcBorders>
              <w:top w:val="single" w:sz="4" w:space="0" w:color="000000"/>
              <w:left w:val="single" w:sz="4" w:space="0" w:color="000000"/>
              <w:bottom w:val="single" w:sz="4" w:space="0" w:color="000000"/>
              <w:right w:val="nil"/>
            </w:tcBorders>
          </w:tcPr>
          <w:p w14:paraId="5CF907D3" w14:textId="638D60B9" w:rsidR="008C2C6E" w:rsidRPr="003167FF" w:rsidRDefault="008C2C6E" w:rsidP="004411F1">
            <w:pPr>
              <w:pStyle w:val="TAL"/>
            </w:pPr>
            <w:r w:rsidRPr="003167FF">
              <w:t>&gt;Packet E2E latency (</w:t>
            </w:r>
            <w:r w:rsidR="00A83F6E" w:rsidRPr="003167FF">
              <w:t>see </w:t>
            </w:r>
            <w:r w:rsidRPr="003167FF">
              <w:t>NOTE)</w:t>
            </w:r>
          </w:p>
        </w:tc>
        <w:tc>
          <w:tcPr>
            <w:tcW w:w="1440" w:type="dxa"/>
            <w:tcBorders>
              <w:top w:val="single" w:sz="4" w:space="0" w:color="000000"/>
              <w:left w:val="single" w:sz="4" w:space="0" w:color="000000"/>
              <w:bottom w:val="single" w:sz="4" w:space="0" w:color="000000"/>
              <w:right w:val="nil"/>
            </w:tcBorders>
          </w:tcPr>
          <w:p w14:paraId="58AE1F70" w14:textId="77777777" w:rsidR="008C2C6E" w:rsidRPr="003167FF" w:rsidRDefault="008C2C6E" w:rsidP="00626E7C">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2AF8FA35" w14:textId="77777777" w:rsidR="008C2C6E" w:rsidRPr="003167FF" w:rsidRDefault="008C2C6E" w:rsidP="004411F1">
            <w:pPr>
              <w:pStyle w:val="TAL"/>
            </w:pPr>
            <w:r w:rsidRPr="003167FF">
              <w:t>E2E Latency for packet transmission</w:t>
            </w:r>
          </w:p>
        </w:tc>
      </w:tr>
      <w:tr w:rsidR="008C2C6E" w:rsidRPr="003167FF" w14:paraId="4559B92A" w14:textId="77777777" w:rsidTr="004411F1">
        <w:trPr>
          <w:jc w:val="center"/>
        </w:trPr>
        <w:tc>
          <w:tcPr>
            <w:tcW w:w="2880" w:type="dxa"/>
            <w:tcBorders>
              <w:top w:val="single" w:sz="4" w:space="0" w:color="000000"/>
              <w:left w:val="single" w:sz="4" w:space="0" w:color="000000"/>
              <w:bottom w:val="single" w:sz="4" w:space="0" w:color="000000"/>
              <w:right w:val="nil"/>
            </w:tcBorders>
          </w:tcPr>
          <w:p w14:paraId="1B5898B2" w14:textId="11C0ED41" w:rsidR="008C2C6E" w:rsidRPr="003167FF" w:rsidRDefault="008C2C6E" w:rsidP="004411F1">
            <w:pPr>
              <w:pStyle w:val="TAL"/>
            </w:pPr>
            <w:r w:rsidRPr="003167FF">
              <w:t>&gt;Packet error KPI (</w:t>
            </w:r>
            <w:r w:rsidR="00A83F6E" w:rsidRPr="003167FF">
              <w:t>see </w:t>
            </w:r>
            <w:r w:rsidRPr="003167FF">
              <w:t>NOTE)</w:t>
            </w:r>
          </w:p>
        </w:tc>
        <w:tc>
          <w:tcPr>
            <w:tcW w:w="1440" w:type="dxa"/>
            <w:tcBorders>
              <w:top w:val="single" w:sz="4" w:space="0" w:color="000000"/>
              <w:left w:val="single" w:sz="4" w:space="0" w:color="000000"/>
              <w:bottom w:val="single" w:sz="4" w:space="0" w:color="000000"/>
              <w:right w:val="nil"/>
            </w:tcBorders>
          </w:tcPr>
          <w:p w14:paraId="30E6A734" w14:textId="77777777" w:rsidR="008C2C6E" w:rsidRPr="003167FF" w:rsidRDefault="008C2C6E" w:rsidP="00626E7C">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BA934C2" w14:textId="77777777" w:rsidR="008C2C6E" w:rsidRPr="003167FF" w:rsidRDefault="008C2C6E" w:rsidP="004411F1">
            <w:pPr>
              <w:pStyle w:val="TAL"/>
            </w:pPr>
            <w:r w:rsidRPr="003167FF">
              <w:t xml:space="preserve">The KPIs related to packet error (e.g. </w:t>
            </w:r>
            <w:r w:rsidRPr="003167FF">
              <w:rPr>
                <w:lang w:eastAsia="zh-CN"/>
              </w:rPr>
              <w:t>allowed packet loss rate, packet loss amount, packet error rate)</w:t>
            </w:r>
          </w:p>
        </w:tc>
      </w:tr>
      <w:tr w:rsidR="008C2C6E" w:rsidRPr="003167FF" w14:paraId="2BF402E2" w14:textId="77777777" w:rsidTr="004411F1">
        <w:trPr>
          <w:jc w:val="center"/>
        </w:trPr>
        <w:tc>
          <w:tcPr>
            <w:tcW w:w="2880" w:type="dxa"/>
            <w:tcBorders>
              <w:top w:val="single" w:sz="4" w:space="0" w:color="000000"/>
              <w:left w:val="single" w:sz="4" w:space="0" w:color="000000"/>
              <w:bottom w:val="single" w:sz="4" w:space="0" w:color="000000"/>
              <w:right w:val="nil"/>
            </w:tcBorders>
          </w:tcPr>
          <w:p w14:paraId="1E214D10" w14:textId="4FE34583" w:rsidR="008C2C6E" w:rsidRPr="003167FF" w:rsidRDefault="008C2C6E" w:rsidP="004411F1">
            <w:pPr>
              <w:pStyle w:val="TAL"/>
            </w:pPr>
            <w:r w:rsidRPr="003167FF">
              <w:t>&gt;Bitrate (</w:t>
            </w:r>
            <w:r w:rsidR="00A83F6E" w:rsidRPr="003167FF">
              <w:t>see </w:t>
            </w:r>
            <w:r w:rsidRPr="003167FF">
              <w:t>NOTE)</w:t>
            </w:r>
          </w:p>
        </w:tc>
        <w:tc>
          <w:tcPr>
            <w:tcW w:w="1440" w:type="dxa"/>
            <w:tcBorders>
              <w:top w:val="single" w:sz="4" w:space="0" w:color="000000"/>
              <w:left w:val="single" w:sz="4" w:space="0" w:color="000000"/>
              <w:bottom w:val="single" w:sz="4" w:space="0" w:color="000000"/>
              <w:right w:val="nil"/>
            </w:tcBorders>
          </w:tcPr>
          <w:p w14:paraId="7E961941" w14:textId="77777777" w:rsidR="008C2C6E" w:rsidRPr="003167FF" w:rsidRDefault="008C2C6E" w:rsidP="00626E7C">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5F53C687" w14:textId="77777777" w:rsidR="008C2C6E" w:rsidRPr="003167FF" w:rsidRDefault="008C2C6E" w:rsidP="004411F1">
            <w:pPr>
              <w:pStyle w:val="TAL"/>
            </w:pPr>
            <w:r w:rsidRPr="003167FF">
              <w:t>The bitrate required</w:t>
            </w:r>
          </w:p>
        </w:tc>
      </w:tr>
      <w:tr w:rsidR="00DE6C68" w:rsidRPr="003167FF" w14:paraId="1D6AA994" w14:textId="77777777" w:rsidTr="004411F1">
        <w:trPr>
          <w:jc w:val="center"/>
        </w:trPr>
        <w:tc>
          <w:tcPr>
            <w:tcW w:w="2880" w:type="dxa"/>
            <w:tcBorders>
              <w:top w:val="single" w:sz="4" w:space="0" w:color="000000"/>
              <w:left w:val="single" w:sz="4" w:space="0" w:color="000000"/>
              <w:bottom w:val="single" w:sz="4" w:space="0" w:color="000000"/>
              <w:right w:val="nil"/>
            </w:tcBorders>
          </w:tcPr>
          <w:p w14:paraId="11BD1CD3" w14:textId="3C614D69" w:rsidR="00DE6C68" w:rsidRPr="003167FF" w:rsidRDefault="00DE6C68" w:rsidP="00DE6C68">
            <w:pPr>
              <w:pStyle w:val="TAL"/>
            </w:pPr>
            <w:r w:rsidRPr="00AE0B7F">
              <w:t>Application connectivity context</w:t>
            </w:r>
          </w:p>
        </w:tc>
        <w:tc>
          <w:tcPr>
            <w:tcW w:w="1440" w:type="dxa"/>
            <w:tcBorders>
              <w:top w:val="single" w:sz="4" w:space="0" w:color="000000"/>
              <w:left w:val="single" w:sz="4" w:space="0" w:color="000000"/>
              <w:bottom w:val="single" w:sz="4" w:space="0" w:color="000000"/>
              <w:right w:val="nil"/>
            </w:tcBorders>
          </w:tcPr>
          <w:p w14:paraId="1F079176" w14:textId="7BE39B91" w:rsidR="00DE6C68" w:rsidRPr="003167FF" w:rsidRDefault="00DE6C68" w:rsidP="00626E7C">
            <w:pPr>
              <w:pStyle w:val="TAC"/>
            </w:pPr>
            <w:r w:rsidRPr="00AE0B7F">
              <w:t>O</w:t>
            </w:r>
          </w:p>
        </w:tc>
        <w:tc>
          <w:tcPr>
            <w:tcW w:w="4320" w:type="dxa"/>
            <w:tcBorders>
              <w:top w:val="single" w:sz="4" w:space="0" w:color="000000"/>
              <w:left w:val="single" w:sz="4" w:space="0" w:color="000000"/>
              <w:bottom w:val="single" w:sz="4" w:space="0" w:color="000000"/>
              <w:right w:val="single" w:sz="4" w:space="0" w:color="000000"/>
            </w:tcBorders>
          </w:tcPr>
          <w:p w14:paraId="0064284C" w14:textId="65D4157D" w:rsidR="00DE6C68" w:rsidRPr="003167FF" w:rsidRDefault="00DE6C68" w:rsidP="00DE6C68">
            <w:pPr>
              <w:pStyle w:val="TAL"/>
            </w:pPr>
            <w:r w:rsidRPr="00AE0B7F">
              <w:t>Application connectivity context of the requester, used for determining the destination and/or resource parameters. If this IE is included, at least one of the information elements in Table 14.3.2.35-2 shall be provided.</w:t>
            </w:r>
          </w:p>
        </w:tc>
      </w:tr>
      <w:tr w:rsidR="008C2C6E" w:rsidRPr="003167FF" w14:paraId="0F29AA53" w14:textId="77777777" w:rsidTr="004411F1">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4B1F69C6" w14:textId="77777777" w:rsidR="008C2C6E" w:rsidRPr="003167FF" w:rsidRDefault="008C2C6E" w:rsidP="00D0042C">
            <w:pPr>
              <w:pStyle w:val="TAN"/>
            </w:pPr>
            <w:r w:rsidRPr="003167FF">
              <w:t>NOTE:</w:t>
            </w:r>
            <w:r w:rsidRPr="003167FF">
              <w:tab/>
              <w:t>At least one of information elements of the application service requirements shall be included.</w:t>
            </w:r>
          </w:p>
        </w:tc>
      </w:tr>
    </w:tbl>
    <w:p w14:paraId="4C77DA04" w14:textId="77777777" w:rsidR="008C2C6E" w:rsidRPr="003167FF" w:rsidRDefault="008C2C6E" w:rsidP="008C2C6E"/>
    <w:p w14:paraId="4EF206F1" w14:textId="77777777" w:rsidR="00DE6C68" w:rsidRPr="00CA3367" w:rsidRDefault="00DE6C68" w:rsidP="00626E7C">
      <w:pPr>
        <w:pStyle w:val="TH"/>
        <w:rPr>
          <w:lang w:val="en-US"/>
        </w:rPr>
      </w:pPr>
      <w:bookmarkStart w:id="1432" w:name="_Toc83159937"/>
      <w:r w:rsidRPr="00CA3367">
        <w:rPr>
          <w:lang w:val="en-US"/>
        </w:rPr>
        <w:lastRenderedPageBreak/>
        <w:t xml:space="preserve">Table 14.3.2.35-2: Application connectivity context </w:t>
      </w:r>
    </w:p>
    <w:tbl>
      <w:tblPr>
        <w:tblW w:w="8640" w:type="dxa"/>
        <w:jc w:val="center"/>
        <w:tblLayout w:type="fixed"/>
        <w:tblLook w:val="04A0" w:firstRow="1" w:lastRow="0" w:firstColumn="1" w:lastColumn="0" w:noHBand="0" w:noVBand="1"/>
      </w:tblPr>
      <w:tblGrid>
        <w:gridCol w:w="2880"/>
        <w:gridCol w:w="1440"/>
        <w:gridCol w:w="4320"/>
      </w:tblGrid>
      <w:tr w:rsidR="00DE6C68" w:rsidRPr="00CA3367" w14:paraId="5B276EE7"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3601344D"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67404543"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27AE0CA2"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Description</w:t>
            </w:r>
          </w:p>
        </w:tc>
      </w:tr>
      <w:tr w:rsidR="00DE6C68" w:rsidRPr="00CA3367" w14:paraId="31C1864F" w14:textId="77777777" w:rsidTr="00E0690D">
        <w:trPr>
          <w:jc w:val="center"/>
        </w:trPr>
        <w:tc>
          <w:tcPr>
            <w:tcW w:w="2880" w:type="dxa"/>
            <w:tcBorders>
              <w:top w:val="single" w:sz="4" w:space="0" w:color="000000"/>
              <w:left w:val="single" w:sz="4" w:space="0" w:color="000000"/>
              <w:bottom w:val="single" w:sz="4" w:space="0" w:color="000000"/>
              <w:right w:val="nil"/>
            </w:tcBorders>
          </w:tcPr>
          <w:p w14:paraId="12D67BC6" w14:textId="77777777" w:rsidR="00DE6C68" w:rsidRPr="00CA3367" w:rsidRDefault="00DE6C68" w:rsidP="00626E7C">
            <w:pPr>
              <w:pStyle w:val="TAL"/>
              <w:rPr>
                <w:lang w:val="en-US" w:eastAsia="zh-CN"/>
              </w:rPr>
            </w:pPr>
            <w:r w:rsidRPr="00CA3367">
              <w:rPr>
                <w:lang w:val="en-US" w:eastAsia="zh-CN"/>
              </w:rPr>
              <w:t>Location</w:t>
            </w:r>
          </w:p>
        </w:tc>
        <w:tc>
          <w:tcPr>
            <w:tcW w:w="1440" w:type="dxa"/>
            <w:tcBorders>
              <w:top w:val="single" w:sz="4" w:space="0" w:color="000000"/>
              <w:left w:val="single" w:sz="4" w:space="0" w:color="000000"/>
              <w:bottom w:val="single" w:sz="4" w:space="0" w:color="000000"/>
              <w:right w:val="nil"/>
            </w:tcBorders>
          </w:tcPr>
          <w:p w14:paraId="495704F7" w14:textId="77777777" w:rsidR="00DE6C68" w:rsidRPr="00CA3367" w:rsidRDefault="00DE6C68" w:rsidP="00626E7C">
            <w:pPr>
              <w:pStyle w:val="TAC"/>
              <w:rPr>
                <w:lang w:val="en-US"/>
              </w:rPr>
            </w:pPr>
            <w:r w:rsidRPr="00CA3367">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2A664DC0" w14:textId="77777777" w:rsidR="00DE6C68" w:rsidRPr="00CA3367" w:rsidRDefault="00DE6C68" w:rsidP="00626E7C">
            <w:pPr>
              <w:pStyle w:val="TAL"/>
              <w:rPr>
                <w:lang w:val="en-US"/>
              </w:rPr>
            </w:pPr>
            <w:r w:rsidRPr="00CA3367">
              <w:rPr>
                <w:lang w:val="en-US"/>
              </w:rPr>
              <w:t>Location information of the client. The element may also indicate whether network-determined location is to be used instead.</w:t>
            </w:r>
          </w:p>
        </w:tc>
      </w:tr>
      <w:tr w:rsidR="00DE6C68" w:rsidRPr="00CA3367" w14:paraId="58D95CF0" w14:textId="77777777" w:rsidTr="00E0690D">
        <w:trPr>
          <w:jc w:val="center"/>
        </w:trPr>
        <w:tc>
          <w:tcPr>
            <w:tcW w:w="2880" w:type="dxa"/>
            <w:tcBorders>
              <w:top w:val="single" w:sz="4" w:space="0" w:color="000000"/>
              <w:left w:val="single" w:sz="4" w:space="0" w:color="000000"/>
              <w:bottom w:val="single" w:sz="4" w:space="0" w:color="000000"/>
              <w:right w:val="nil"/>
            </w:tcBorders>
          </w:tcPr>
          <w:p w14:paraId="684A4A15" w14:textId="77777777" w:rsidR="00DE6C68" w:rsidRPr="00CA3367" w:rsidRDefault="00DE6C68" w:rsidP="00626E7C">
            <w:pPr>
              <w:pStyle w:val="TAL"/>
              <w:rPr>
                <w:lang w:val="en-US" w:eastAsia="zh-CN"/>
              </w:rPr>
            </w:pPr>
            <w:r w:rsidRPr="00CA3367">
              <w:rPr>
                <w:lang w:val="en-US" w:eastAsia="zh-CN"/>
              </w:rPr>
              <w:t>Speed</w:t>
            </w:r>
          </w:p>
        </w:tc>
        <w:tc>
          <w:tcPr>
            <w:tcW w:w="1440" w:type="dxa"/>
            <w:tcBorders>
              <w:top w:val="single" w:sz="4" w:space="0" w:color="000000"/>
              <w:left w:val="single" w:sz="4" w:space="0" w:color="000000"/>
              <w:bottom w:val="single" w:sz="4" w:space="0" w:color="000000"/>
              <w:right w:val="nil"/>
            </w:tcBorders>
          </w:tcPr>
          <w:p w14:paraId="0508E91D" w14:textId="77777777" w:rsidR="00DE6C68" w:rsidRPr="00CA3367" w:rsidRDefault="00DE6C68" w:rsidP="00626E7C">
            <w:pPr>
              <w:pStyle w:val="TAC"/>
              <w:rPr>
                <w:lang w:val="en-US"/>
              </w:rPr>
            </w:pPr>
            <w:r w:rsidRPr="00CA3367">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41E3BD13" w14:textId="77777777" w:rsidR="00DE6C68" w:rsidRPr="00CA3367" w:rsidRDefault="00DE6C68" w:rsidP="00626E7C">
            <w:pPr>
              <w:pStyle w:val="TAL"/>
              <w:rPr>
                <w:lang w:val="en-US"/>
              </w:rPr>
            </w:pPr>
            <w:r w:rsidRPr="00CA3367">
              <w:rPr>
                <w:lang w:val="en-US"/>
              </w:rPr>
              <w:t>Speed information for the client.</w:t>
            </w:r>
          </w:p>
        </w:tc>
      </w:tr>
      <w:tr w:rsidR="00DE6C68" w:rsidRPr="00CA3367" w14:paraId="2E7F1CB8" w14:textId="77777777" w:rsidTr="00E0690D">
        <w:trPr>
          <w:jc w:val="center"/>
        </w:trPr>
        <w:tc>
          <w:tcPr>
            <w:tcW w:w="2880" w:type="dxa"/>
            <w:tcBorders>
              <w:top w:val="single" w:sz="4" w:space="0" w:color="000000"/>
              <w:left w:val="single" w:sz="4" w:space="0" w:color="000000"/>
              <w:bottom w:val="single" w:sz="4" w:space="0" w:color="000000"/>
              <w:right w:val="nil"/>
            </w:tcBorders>
          </w:tcPr>
          <w:p w14:paraId="25CF57A1" w14:textId="77777777" w:rsidR="00DE6C68" w:rsidRPr="00CA3367" w:rsidRDefault="00DE6C68" w:rsidP="00626E7C">
            <w:pPr>
              <w:pStyle w:val="TAL"/>
              <w:rPr>
                <w:lang w:val="en-US" w:eastAsia="zh-CN"/>
              </w:rPr>
            </w:pPr>
            <w:r w:rsidRPr="00CA3367">
              <w:rPr>
                <w:lang w:val="en-US" w:eastAsia="zh-CN"/>
              </w:rPr>
              <w:t>Direction</w:t>
            </w:r>
          </w:p>
        </w:tc>
        <w:tc>
          <w:tcPr>
            <w:tcW w:w="1440" w:type="dxa"/>
            <w:tcBorders>
              <w:top w:val="single" w:sz="4" w:space="0" w:color="000000"/>
              <w:left w:val="single" w:sz="4" w:space="0" w:color="000000"/>
              <w:bottom w:val="single" w:sz="4" w:space="0" w:color="000000"/>
              <w:right w:val="nil"/>
            </w:tcBorders>
          </w:tcPr>
          <w:p w14:paraId="1E61794E" w14:textId="77777777" w:rsidR="00DE6C68" w:rsidRPr="00CA3367" w:rsidRDefault="00DE6C68" w:rsidP="00626E7C">
            <w:pPr>
              <w:pStyle w:val="TAC"/>
              <w:rPr>
                <w:lang w:val="en-US"/>
              </w:rPr>
            </w:pPr>
            <w:r w:rsidRPr="00CA3367">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1C77798F" w14:textId="77777777" w:rsidR="00DE6C68" w:rsidRPr="00CA3367" w:rsidRDefault="00DE6C68" w:rsidP="00626E7C">
            <w:pPr>
              <w:pStyle w:val="TAL"/>
              <w:rPr>
                <w:lang w:val="en-US"/>
              </w:rPr>
            </w:pPr>
            <w:r w:rsidRPr="00CA3367">
              <w:rPr>
                <w:lang w:val="en-US"/>
              </w:rPr>
              <w:t>Direction information for the client.</w:t>
            </w:r>
          </w:p>
        </w:tc>
      </w:tr>
    </w:tbl>
    <w:p w14:paraId="66FFF593" w14:textId="77777777" w:rsidR="00DE6C68" w:rsidRDefault="00DE6C68" w:rsidP="00626E7C"/>
    <w:p w14:paraId="2CF39735" w14:textId="165C1E38" w:rsidR="008C2C6E" w:rsidRPr="003167FF" w:rsidRDefault="008C2C6E" w:rsidP="008C2C6E">
      <w:pPr>
        <w:pStyle w:val="Heading4"/>
      </w:pPr>
      <w:bookmarkStart w:id="1433" w:name="_Toc155355864"/>
      <w:r w:rsidRPr="003167FF">
        <w:t>14.3.2.36</w:t>
      </w:r>
      <w:r w:rsidRPr="003167FF">
        <w:tab/>
        <w:t>Application connectivity response</w:t>
      </w:r>
      <w:bookmarkEnd w:id="1432"/>
      <w:bookmarkEnd w:id="1433"/>
    </w:p>
    <w:p w14:paraId="17FC983C" w14:textId="3A39CCEE" w:rsidR="008C2C6E" w:rsidRPr="003167FF" w:rsidRDefault="008C2C6E" w:rsidP="008C2C6E">
      <w:r w:rsidRPr="003167FF">
        <w:t>Table 14.3.2.36-1 describes the information flow for application connectivity response from the NRM server to the NRM client.</w:t>
      </w:r>
    </w:p>
    <w:p w14:paraId="5068F051" w14:textId="0D99AB11" w:rsidR="008C2C6E" w:rsidRPr="003167FF" w:rsidRDefault="008C2C6E" w:rsidP="008C2C6E">
      <w:pPr>
        <w:pStyle w:val="TH"/>
      </w:pPr>
      <w:r w:rsidRPr="003167FF">
        <w:t>Table 14.3.2.36-1: Application connectivity response</w:t>
      </w:r>
    </w:p>
    <w:tbl>
      <w:tblPr>
        <w:tblW w:w="0" w:type="dxa"/>
        <w:jc w:val="center"/>
        <w:tblLayout w:type="fixed"/>
        <w:tblLook w:val="04A0" w:firstRow="1" w:lastRow="0" w:firstColumn="1" w:lastColumn="0" w:noHBand="0" w:noVBand="1"/>
      </w:tblPr>
      <w:tblGrid>
        <w:gridCol w:w="2880"/>
        <w:gridCol w:w="1440"/>
        <w:gridCol w:w="4320"/>
      </w:tblGrid>
      <w:tr w:rsidR="008C2C6E" w:rsidRPr="003167FF" w14:paraId="46A4FF88"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64D827F1" w14:textId="77777777" w:rsidR="008C2C6E" w:rsidRPr="003167FF" w:rsidRDefault="008C2C6E" w:rsidP="004411F1">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5381448E" w14:textId="77777777" w:rsidR="008C2C6E" w:rsidRPr="003167FF" w:rsidRDefault="008C2C6E"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212FED08" w14:textId="77777777" w:rsidR="008C2C6E" w:rsidRPr="003167FF" w:rsidRDefault="008C2C6E" w:rsidP="004411F1">
            <w:pPr>
              <w:pStyle w:val="TAH"/>
            </w:pPr>
            <w:r w:rsidRPr="003167FF">
              <w:t>Description</w:t>
            </w:r>
          </w:p>
        </w:tc>
      </w:tr>
      <w:tr w:rsidR="008C2C6E" w:rsidRPr="003167FF" w14:paraId="0A4AEA99"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42EBE404" w14:textId="77777777" w:rsidR="008C2C6E" w:rsidRPr="003167FF" w:rsidRDefault="008C2C6E" w:rsidP="004411F1">
            <w:pPr>
              <w:pStyle w:val="TAL"/>
            </w:pPr>
            <w:r w:rsidRPr="003167FF">
              <w:t>Result</w:t>
            </w:r>
          </w:p>
        </w:tc>
        <w:tc>
          <w:tcPr>
            <w:tcW w:w="1440" w:type="dxa"/>
            <w:tcBorders>
              <w:top w:val="single" w:sz="4" w:space="0" w:color="000000"/>
              <w:left w:val="single" w:sz="4" w:space="0" w:color="000000"/>
              <w:bottom w:val="single" w:sz="4" w:space="0" w:color="000000"/>
              <w:right w:val="nil"/>
            </w:tcBorders>
            <w:hideMark/>
          </w:tcPr>
          <w:p w14:paraId="6E973E99" w14:textId="77777777" w:rsidR="008C2C6E" w:rsidRPr="003167FF" w:rsidRDefault="008C2C6E" w:rsidP="004411F1">
            <w:pPr>
              <w:pStyle w:val="TAL"/>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3B4968EC" w14:textId="77777777" w:rsidR="008C2C6E" w:rsidRPr="003167FF" w:rsidRDefault="008C2C6E" w:rsidP="004411F1">
            <w:pPr>
              <w:pStyle w:val="TAL"/>
            </w:pPr>
            <w:r w:rsidRPr="003167FF">
              <w:t>Result from the NRM server in response to request indicating success or failure for accepting the request.</w:t>
            </w:r>
          </w:p>
        </w:tc>
      </w:tr>
      <w:tr w:rsidR="008C2C6E" w:rsidRPr="003167FF" w14:paraId="785A6B42" w14:textId="77777777" w:rsidTr="004411F1">
        <w:trPr>
          <w:jc w:val="center"/>
        </w:trPr>
        <w:tc>
          <w:tcPr>
            <w:tcW w:w="2880" w:type="dxa"/>
            <w:tcBorders>
              <w:top w:val="single" w:sz="4" w:space="0" w:color="000000"/>
              <w:left w:val="single" w:sz="4" w:space="0" w:color="000000"/>
              <w:bottom w:val="single" w:sz="4" w:space="0" w:color="000000"/>
              <w:right w:val="nil"/>
            </w:tcBorders>
          </w:tcPr>
          <w:p w14:paraId="7716A048" w14:textId="77777777" w:rsidR="008C2C6E" w:rsidRPr="003167FF" w:rsidRDefault="008C2C6E" w:rsidP="004411F1">
            <w:pPr>
              <w:pStyle w:val="TAL"/>
            </w:pPr>
            <w:r w:rsidRPr="003167FF">
              <w:t>Cause</w:t>
            </w:r>
          </w:p>
        </w:tc>
        <w:tc>
          <w:tcPr>
            <w:tcW w:w="1440" w:type="dxa"/>
            <w:tcBorders>
              <w:top w:val="single" w:sz="4" w:space="0" w:color="000000"/>
              <w:left w:val="single" w:sz="4" w:space="0" w:color="000000"/>
              <w:bottom w:val="single" w:sz="4" w:space="0" w:color="000000"/>
              <w:right w:val="nil"/>
            </w:tcBorders>
          </w:tcPr>
          <w:p w14:paraId="3A0FECE8" w14:textId="77777777" w:rsidR="008C2C6E" w:rsidRPr="003167FF" w:rsidRDefault="008C2C6E" w:rsidP="004411F1">
            <w:pPr>
              <w:pStyle w:val="TAL"/>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00058C6" w14:textId="77777777" w:rsidR="008C2C6E" w:rsidRPr="003167FF" w:rsidRDefault="008C2C6E" w:rsidP="004411F1">
            <w:pPr>
              <w:pStyle w:val="TAL"/>
            </w:pPr>
            <w:r w:rsidRPr="003167FF">
              <w:t>The cause of failure, if the result indicates failure.</w:t>
            </w:r>
          </w:p>
        </w:tc>
      </w:tr>
    </w:tbl>
    <w:p w14:paraId="3FD1C02F" w14:textId="77777777" w:rsidR="008C2C6E" w:rsidRPr="003167FF" w:rsidRDefault="008C2C6E" w:rsidP="008C2C6E"/>
    <w:p w14:paraId="6CC692A1" w14:textId="3FE2D006" w:rsidR="008C2C6E" w:rsidRPr="003167FF" w:rsidRDefault="008C2C6E" w:rsidP="008C2C6E">
      <w:pPr>
        <w:pStyle w:val="Heading4"/>
      </w:pPr>
      <w:bookmarkStart w:id="1434" w:name="_Toc83159938"/>
      <w:bookmarkStart w:id="1435" w:name="_Toc9812649"/>
      <w:bookmarkStart w:id="1436" w:name="_Toc9812405"/>
      <w:bookmarkStart w:id="1437" w:name="_Toc536270949"/>
      <w:bookmarkStart w:id="1438" w:name="_Toc536270642"/>
      <w:bookmarkStart w:id="1439" w:name="_Toc155355865"/>
      <w:r w:rsidRPr="003167FF">
        <w:t>14.3.2.37</w:t>
      </w:r>
      <w:r w:rsidRPr="003167FF">
        <w:tab/>
      </w:r>
      <w:bookmarkEnd w:id="1434"/>
      <w:bookmarkEnd w:id="1435"/>
      <w:bookmarkEnd w:id="1436"/>
      <w:bookmarkEnd w:id="1437"/>
      <w:bookmarkEnd w:id="1438"/>
      <w:r w:rsidRPr="003167FF">
        <w:t>Application connectivity notification</w:t>
      </w:r>
      <w:bookmarkEnd w:id="1439"/>
    </w:p>
    <w:p w14:paraId="18F4163D" w14:textId="778C9F6A" w:rsidR="008C2C6E" w:rsidRPr="003167FF" w:rsidRDefault="008C2C6E" w:rsidP="008C2C6E">
      <w:r w:rsidRPr="003167FF">
        <w:t>Table 14.3.2.37-1 describes the information flow for application connectivity notification from the NRM server to the NRM client.</w:t>
      </w:r>
    </w:p>
    <w:p w14:paraId="6705DD6D" w14:textId="13C3B4DC" w:rsidR="008C2C6E" w:rsidRPr="003167FF" w:rsidRDefault="008C2C6E" w:rsidP="008C2C6E">
      <w:pPr>
        <w:pStyle w:val="TH"/>
      </w:pPr>
      <w:r w:rsidRPr="003167FF">
        <w:t>Table 14.3.2.37-1: Application connectivity notification</w:t>
      </w:r>
    </w:p>
    <w:tbl>
      <w:tblPr>
        <w:tblW w:w="8640" w:type="dxa"/>
        <w:jc w:val="center"/>
        <w:tblLayout w:type="fixed"/>
        <w:tblLook w:val="04A0" w:firstRow="1" w:lastRow="0" w:firstColumn="1" w:lastColumn="0" w:noHBand="0" w:noVBand="1"/>
      </w:tblPr>
      <w:tblGrid>
        <w:gridCol w:w="2880"/>
        <w:gridCol w:w="1440"/>
        <w:gridCol w:w="4320"/>
      </w:tblGrid>
      <w:tr w:rsidR="008C2C6E" w:rsidRPr="003167FF" w14:paraId="1443CC27"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670C926F" w14:textId="77777777" w:rsidR="008C2C6E" w:rsidRPr="003167FF" w:rsidRDefault="008C2C6E" w:rsidP="004411F1">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85AA57B" w14:textId="77777777" w:rsidR="008C2C6E" w:rsidRPr="003167FF" w:rsidRDefault="008C2C6E"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788B54DE" w14:textId="77777777" w:rsidR="008C2C6E" w:rsidRPr="003167FF" w:rsidRDefault="008C2C6E" w:rsidP="004411F1">
            <w:pPr>
              <w:pStyle w:val="TAH"/>
            </w:pPr>
            <w:r w:rsidRPr="003167FF">
              <w:t>Description</w:t>
            </w:r>
          </w:p>
        </w:tc>
      </w:tr>
      <w:tr w:rsidR="008C2C6E" w:rsidRPr="003167FF" w14:paraId="10AC531E"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07FB9F41" w14:textId="77777777" w:rsidR="008C2C6E" w:rsidRPr="003167FF" w:rsidRDefault="008C2C6E" w:rsidP="004411F1">
            <w:pPr>
              <w:pStyle w:val="TAL"/>
            </w:pPr>
            <w:r w:rsidRPr="003167FF">
              <w:t>Session information</w:t>
            </w:r>
          </w:p>
        </w:tc>
        <w:tc>
          <w:tcPr>
            <w:tcW w:w="1440" w:type="dxa"/>
            <w:tcBorders>
              <w:top w:val="single" w:sz="4" w:space="0" w:color="000000"/>
              <w:left w:val="single" w:sz="4" w:space="0" w:color="000000"/>
              <w:bottom w:val="single" w:sz="4" w:space="0" w:color="000000"/>
              <w:right w:val="nil"/>
            </w:tcBorders>
            <w:hideMark/>
          </w:tcPr>
          <w:p w14:paraId="5B194519" w14:textId="77777777" w:rsidR="008C2C6E" w:rsidRPr="003167FF" w:rsidRDefault="008C2C6E" w:rsidP="004411F1">
            <w:pPr>
              <w:pStyle w:val="TAL"/>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737CAAAB" w14:textId="77777777" w:rsidR="008C2C6E" w:rsidRPr="003167FF" w:rsidRDefault="008C2C6E" w:rsidP="004411F1">
            <w:pPr>
              <w:pStyle w:val="TAL"/>
            </w:pPr>
            <w:r w:rsidRPr="003167FF">
              <w:t>Session information for the established connectivity for application communication</w:t>
            </w:r>
          </w:p>
        </w:tc>
      </w:tr>
      <w:tr w:rsidR="008C2C6E" w:rsidRPr="003167FF" w14:paraId="12F5318E" w14:textId="77777777" w:rsidTr="004411F1">
        <w:trPr>
          <w:jc w:val="center"/>
        </w:trPr>
        <w:tc>
          <w:tcPr>
            <w:tcW w:w="2880" w:type="dxa"/>
            <w:tcBorders>
              <w:top w:val="single" w:sz="4" w:space="0" w:color="000000"/>
              <w:left w:val="single" w:sz="4" w:space="0" w:color="000000"/>
              <w:bottom w:val="single" w:sz="4" w:space="0" w:color="000000"/>
              <w:right w:val="nil"/>
            </w:tcBorders>
          </w:tcPr>
          <w:p w14:paraId="3DFD5614" w14:textId="77777777" w:rsidR="008C2C6E" w:rsidRPr="003167FF" w:rsidRDefault="008C2C6E" w:rsidP="004411F1">
            <w:pPr>
              <w:pStyle w:val="TAL"/>
            </w:pPr>
            <w:r w:rsidRPr="003167FF">
              <w:t>VAL service ID</w:t>
            </w:r>
          </w:p>
        </w:tc>
        <w:tc>
          <w:tcPr>
            <w:tcW w:w="1440" w:type="dxa"/>
            <w:tcBorders>
              <w:top w:val="single" w:sz="4" w:space="0" w:color="000000"/>
              <w:left w:val="single" w:sz="4" w:space="0" w:color="000000"/>
              <w:bottom w:val="single" w:sz="4" w:space="0" w:color="000000"/>
              <w:right w:val="nil"/>
            </w:tcBorders>
          </w:tcPr>
          <w:p w14:paraId="3ADC0F3D" w14:textId="77777777" w:rsidR="008C2C6E" w:rsidRPr="003167FF" w:rsidRDefault="008C2C6E" w:rsidP="004411F1">
            <w:pPr>
              <w:pStyle w:val="TAL"/>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27416610" w14:textId="77777777" w:rsidR="008C2C6E" w:rsidRPr="003167FF" w:rsidRDefault="008C2C6E" w:rsidP="004411F1">
            <w:pPr>
              <w:pStyle w:val="TAL"/>
            </w:pPr>
            <w:r w:rsidRPr="003167FF">
              <w:t>Identifier of the VAL service</w:t>
            </w:r>
          </w:p>
        </w:tc>
      </w:tr>
      <w:tr w:rsidR="00DE6C68" w:rsidRPr="003167FF" w14:paraId="0CE2E6B2" w14:textId="77777777" w:rsidTr="004411F1">
        <w:trPr>
          <w:jc w:val="center"/>
        </w:trPr>
        <w:tc>
          <w:tcPr>
            <w:tcW w:w="2880" w:type="dxa"/>
            <w:tcBorders>
              <w:top w:val="single" w:sz="4" w:space="0" w:color="000000"/>
              <w:left w:val="single" w:sz="4" w:space="0" w:color="000000"/>
              <w:bottom w:val="single" w:sz="4" w:space="0" w:color="000000"/>
              <w:right w:val="nil"/>
            </w:tcBorders>
          </w:tcPr>
          <w:p w14:paraId="2977AE0F" w14:textId="6841FD50" w:rsidR="00DE6C68" w:rsidRPr="003167FF" w:rsidRDefault="00DE6C68" w:rsidP="00DE6C68">
            <w:pPr>
              <w:pStyle w:val="TAL"/>
            </w:pPr>
            <w:r w:rsidRPr="00B44128">
              <w:t>Requestor VAL UE ID</w:t>
            </w:r>
          </w:p>
        </w:tc>
        <w:tc>
          <w:tcPr>
            <w:tcW w:w="1440" w:type="dxa"/>
            <w:tcBorders>
              <w:top w:val="single" w:sz="4" w:space="0" w:color="000000"/>
              <w:left w:val="single" w:sz="4" w:space="0" w:color="000000"/>
              <w:bottom w:val="single" w:sz="4" w:space="0" w:color="000000"/>
              <w:right w:val="nil"/>
            </w:tcBorders>
          </w:tcPr>
          <w:p w14:paraId="6F5D47F1" w14:textId="469FCA51" w:rsidR="00DE6C68" w:rsidRPr="003167FF" w:rsidRDefault="00DE6C68" w:rsidP="00DE6C68">
            <w:pPr>
              <w:pStyle w:val="TAL"/>
            </w:pPr>
            <w:r w:rsidRPr="00B44128">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689DE83A" w14:textId="7B21609C" w:rsidR="00DE6C68" w:rsidRPr="003167FF" w:rsidRDefault="00DE6C68" w:rsidP="00DE6C68">
            <w:pPr>
              <w:pStyle w:val="TAL"/>
            </w:pPr>
            <w:r w:rsidRPr="00B44128">
              <w:t xml:space="preserve">The identity of the source VAL UE requesting the connectivity </w:t>
            </w:r>
          </w:p>
        </w:tc>
      </w:tr>
      <w:tr w:rsidR="008C2C6E" w:rsidRPr="003167FF" w14:paraId="479B69BD"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637AE1D6" w14:textId="2720CDA4" w:rsidR="008C2C6E" w:rsidRPr="003167FF" w:rsidRDefault="008C2C6E" w:rsidP="004411F1">
            <w:pPr>
              <w:pStyle w:val="TAL"/>
            </w:pPr>
            <w:r w:rsidRPr="003167FF">
              <w:t xml:space="preserve">List of accepted </w:t>
            </w:r>
            <w:r w:rsidR="00DE6C68" w:rsidRPr="00DE6C68">
              <w:t xml:space="preserve">destination VAL </w:t>
            </w:r>
            <w:r w:rsidRPr="003167FF">
              <w:t>UE IDs (</w:t>
            </w:r>
            <w:r w:rsidR="00A83F6E" w:rsidRPr="003167FF">
              <w:t>see </w:t>
            </w:r>
            <w:r w:rsidRPr="003167FF">
              <w:t>NOTE)</w:t>
            </w:r>
          </w:p>
        </w:tc>
        <w:tc>
          <w:tcPr>
            <w:tcW w:w="1440" w:type="dxa"/>
            <w:tcBorders>
              <w:top w:val="single" w:sz="4" w:space="0" w:color="000000"/>
              <w:left w:val="single" w:sz="4" w:space="0" w:color="000000"/>
              <w:bottom w:val="single" w:sz="4" w:space="0" w:color="000000"/>
              <w:right w:val="nil"/>
            </w:tcBorders>
            <w:hideMark/>
          </w:tcPr>
          <w:p w14:paraId="7C36B2FE" w14:textId="77777777" w:rsidR="008C2C6E" w:rsidRPr="003167FF" w:rsidRDefault="008C2C6E" w:rsidP="004411F1">
            <w:pPr>
              <w:pStyle w:val="TAL"/>
            </w:pPr>
            <w:r w:rsidRPr="003167FF">
              <w:t>O</w:t>
            </w:r>
          </w:p>
        </w:tc>
        <w:tc>
          <w:tcPr>
            <w:tcW w:w="4320" w:type="dxa"/>
            <w:tcBorders>
              <w:top w:val="single" w:sz="4" w:space="0" w:color="000000"/>
              <w:left w:val="single" w:sz="4" w:space="0" w:color="000000"/>
              <w:bottom w:val="single" w:sz="4" w:space="0" w:color="000000"/>
              <w:right w:val="single" w:sz="4" w:space="0" w:color="000000"/>
            </w:tcBorders>
            <w:hideMark/>
          </w:tcPr>
          <w:p w14:paraId="597DBBD3" w14:textId="5E61FD25" w:rsidR="008C2C6E" w:rsidRPr="003167FF" w:rsidRDefault="008C2C6E" w:rsidP="004411F1">
            <w:pPr>
              <w:pStyle w:val="TAL"/>
            </w:pPr>
            <w:r w:rsidRPr="003167FF">
              <w:t xml:space="preserve">The list of </w:t>
            </w:r>
            <w:r w:rsidR="00DE6C68" w:rsidRPr="00DE6C68">
              <w:t xml:space="preserve">destination VAL </w:t>
            </w:r>
            <w:r w:rsidRPr="003167FF">
              <w:t>UEs which are accepted for the connectivity established for the application service communication</w:t>
            </w:r>
          </w:p>
        </w:tc>
      </w:tr>
      <w:tr w:rsidR="008C2C6E" w:rsidRPr="003167FF" w14:paraId="63833D86" w14:textId="77777777" w:rsidTr="004411F1">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0345A91" w14:textId="784CB636" w:rsidR="008C2C6E" w:rsidRPr="003167FF" w:rsidRDefault="008C2C6E" w:rsidP="00D0042C">
            <w:pPr>
              <w:pStyle w:val="TAN"/>
            </w:pPr>
            <w:r w:rsidRPr="003167FF">
              <w:t>NOTE:</w:t>
            </w:r>
            <w:r w:rsidRPr="003167FF">
              <w:tab/>
              <w:t xml:space="preserve">The List of accepted </w:t>
            </w:r>
            <w:r w:rsidR="00DE6C68" w:rsidRPr="00DE6C68">
              <w:t xml:space="preserve">destination VAL </w:t>
            </w:r>
            <w:r w:rsidRPr="003167FF">
              <w:t>UE IDs IE shall be included when the application connectivity notification is sent to the initiator of the application connectivity request.</w:t>
            </w:r>
          </w:p>
        </w:tc>
      </w:tr>
    </w:tbl>
    <w:p w14:paraId="3CDC1725" w14:textId="77777777" w:rsidR="008C2C6E" w:rsidRPr="003167FF" w:rsidRDefault="008C2C6E" w:rsidP="008C2C6E"/>
    <w:p w14:paraId="7C532A5F" w14:textId="58B3F149" w:rsidR="002774FD" w:rsidRPr="003167FF" w:rsidRDefault="002774FD" w:rsidP="002774FD">
      <w:pPr>
        <w:pStyle w:val="Heading4"/>
      </w:pPr>
      <w:bookmarkStart w:id="1440" w:name="_Toc155355866"/>
      <w:r w:rsidRPr="003167FF">
        <w:rPr>
          <w:lang w:eastAsia="zh-CN"/>
        </w:rPr>
        <w:t>14.3</w:t>
      </w:r>
      <w:r w:rsidRPr="003167FF">
        <w:t>.2.38</w:t>
      </w:r>
      <w:r w:rsidRPr="003167FF">
        <w:tab/>
        <w:t>Unicast QoS monitoring subscription update request</w:t>
      </w:r>
      <w:bookmarkEnd w:id="1440"/>
    </w:p>
    <w:p w14:paraId="1D8D73A1" w14:textId="77777777" w:rsidR="002774FD" w:rsidRPr="003167FF" w:rsidRDefault="002774FD" w:rsidP="002774FD">
      <w:pPr>
        <w:rPr>
          <w:lang w:eastAsia="zh-CN"/>
        </w:rPr>
      </w:pPr>
      <w:r w:rsidRPr="003167FF">
        <w:t xml:space="preserve">The information flow from the VAL server to the network resource management </w:t>
      </w:r>
      <w:r w:rsidRPr="003167FF">
        <w:rPr>
          <w:lang w:eastAsia="zh-CN"/>
        </w:rPr>
        <w:t>server</w:t>
      </w:r>
      <w:r w:rsidRPr="003167FF">
        <w:t xml:space="preserve"> for </w:t>
      </w:r>
      <w:r w:rsidRPr="003167FF">
        <w:rPr>
          <w:lang w:eastAsia="zh-CN"/>
        </w:rPr>
        <w:t xml:space="preserve">unicast QoS monitoring subscription update request has the same content as </w:t>
      </w:r>
      <w:r w:rsidRPr="003167FF">
        <w:t>unicast QoS monitoring subscription request</w:t>
      </w:r>
      <w:r w:rsidRPr="003167FF">
        <w:rPr>
          <w:lang w:eastAsia="zh-CN"/>
        </w:rPr>
        <w:t xml:space="preserve"> specified in clause 14.3</w:t>
      </w:r>
      <w:r w:rsidRPr="003167FF">
        <w:t>.2.20.</w:t>
      </w:r>
    </w:p>
    <w:p w14:paraId="7FECB90D" w14:textId="1B8EC397" w:rsidR="002774FD" w:rsidRPr="003167FF" w:rsidRDefault="002774FD" w:rsidP="002774FD">
      <w:pPr>
        <w:pStyle w:val="Heading4"/>
      </w:pPr>
      <w:bookmarkStart w:id="1441" w:name="_Toc155355867"/>
      <w:r w:rsidRPr="003167FF">
        <w:rPr>
          <w:lang w:eastAsia="zh-CN"/>
        </w:rPr>
        <w:t>14.3</w:t>
      </w:r>
      <w:r w:rsidRPr="003167FF">
        <w:t>.2.</w:t>
      </w:r>
      <w:r w:rsidR="00462579" w:rsidRPr="003167FF">
        <w:t>39</w:t>
      </w:r>
      <w:r w:rsidRPr="003167FF">
        <w:tab/>
        <w:t>Unicast QoS monitoring subscription update response</w:t>
      </w:r>
      <w:bookmarkEnd w:id="1441"/>
    </w:p>
    <w:p w14:paraId="378430B1" w14:textId="52A27036" w:rsidR="002774FD" w:rsidRPr="003167FF" w:rsidRDefault="002774FD" w:rsidP="002774FD">
      <w:pPr>
        <w:rPr>
          <w:lang w:eastAsia="zh-CN"/>
        </w:rPr>
      </w:pPr>
      <w:r w:rsidRPr="003167FF">
        <w:t>Table </w:t>
      </w:r>
      <w:r w:rsidRPr="003167FF">
        <w:rPr>
          <w:lang w:eastAsia="zh-CN"/>
        </w:rPr>
        <w:t>14.3</w:t>
      </w:r>
      <w:r w:rsidRPr="003167FF">
        <w:t>.2</w:t>
      </w:r>
      <w:r w:rsidRPr="003167FF">
        <w:rPr>
          <w:lang w:eastAsia="zh-CN"/>
        </w:rPr>
        <w:t>.</w:t>
      </w:r>
      <w:r w:rsidR="00462579" w:rsidRPr="003167FF">
        <w:rPr>
          <w:lang w:eastAsia="zh-CN"/>
        </w:rPr>
        <w:t>39</w:t>
      </w:r>
      <w:r w:rsidRPr="003167FF">
        <w:rPr>
          <w:lang w:eastAsia="zh-CN"/>
        </w:rPr>
        <w:t>-1</w:t>
      </w:r>
      <w:r w:rsidRPr="003167FF">
        <w:t xml:space="preserve"> describes the information flow from the network resource management </w:t>
      </w:r>
      <w:r w:rsidRPr="003167FF">
        <w:rPr>
          <w:lang w:eastAsia="zh-CN"/>
        </w:rPr>
        <w:t>server</w:t>
      </w:r>
      <w:r w:rsidRPr="003167FF">
        <w:t xml:space="preserve"> to the VAL server for </w:t>
      </w:r>
      <w:r w:rsidRPr="003167FF">
        <w:rPr>
          <w:lang w:eastAsia="zh-CN"/>
        </w:rPr>
        <w:t>unicast QoS montoring subscription update response.</w:t>
      </w:r>
    </w:p>
    <w:p w14:paraId="654CD1A3" w14:textId="7B67B3CA" w:rsidR="002774FD" w:rsidRPr="003167FF" w:rsidRDefault="002774FD" w:rsidP="002774FD">
      <w:pPr>
        <w:pStyle w:val="TH"/>
        <w:rPr>
          <w:lang w:eastAsia="zh-CN"/>
        </w:rPr>
      </w:pPr>
      <w:r w:rsidRPr="003167FF">
        <w:t>Table </w:t>
      </w:r>
      <w:r w:rsidRPr="003167FF">
        <w:rPr>
          <w:lang w:eastAsia="zh-CN"/>
        </w:rPr>
        <w:t>14.3</w:t>
      </w:r>
      <w:r w:rsidRPr="003167FF">
        <w:t>.2.</w:t>
      </w:r>
      <w:r w:rsidR="00462579" w:rsidRPr="003167FF">
        <w:t>39</w:t>
      </w:r>
      <w:r w:rsidRPr="003167FF">
        <w:t xml:space="preserve">-1: Unicast QoS monitoring </w:t>
      </w:r>
      <w:r w:rsidRPr="003167FF">
        <w:rPr>
          <w:lang w:eastAsia="zh-CN"/>
        </w:rPr>
        <w:t>subscription update response</w:t>
      </w:r>
    </w:p>
    <w:tbl>
      <w:tblPr>
        <w:tblW w:w="8640" w:type="dxa"/>
        <w:jc w:val="center"/>
        <w:tblLayout w:type="fixed"/>
        <w:tblLook w:val="0000" w:firstRow="0" w:lastRow="0" w:firstColumn="0" w:lastColumn="0" w:noHBand="0" w:noVBand="0"/>
      </w:tblPr>
      <w:tblGrid>
        <w:gridCol w:w="2880"/>
        <w:gridCol w:w="1440"/>
        <w:gridCol w:w="4320"/>
      </w:tblGrid>
      <w:tr w:rsidR="002774FD" w:rsidRPr="003167FF" w14:paraId="36D98B78"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4F13442A" w14:textId="77777777" w:rsidR="002774FD" w:rsidRPr="003167FF" w:rsidRDefault="002774FD" w:rsidP="004411F1">
            <w:pPr>
              <w:pStyle w:val="toprow"/>
              <w:rPr>
                <w:rFonts w:cs="Arial"/>
                <w:lang w:eastAsia="en-US"/>
              </w:rPr>
            </w:pPr>
            <w:r w:rsidRPr="003167FF">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312AD2F4" w14:textId="77777777" w:rsidR="002774FD" w:rsidRPr="003167FF" w:rsidRDefault="002774FD" w:rsidP="004411F1">
            <w:pPr>
              <w:pStyle w:val="toprow"/>
              <w:rPr>
                <w:rFonts w:cs="Arial"/>
                <w:lang w:eastAsia="en-US"/>
              </w:rPr>
            </w:pPr>
            <w:r w:rsidRPr="003167FF">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EBB05C" w14:textId="77777777" w:rsidR="002774FD" w:rsidRPr="003167FF" w:rsidRDefault="002774FD" w:rsidP="004411F1">
            <w:pPr>
              <w:pStyle w:val="toprow"/>
              <w:rPr>
                <w:rFonts w:cs="Arial"/>
                <w:lang w:eastAsia="en-US"/>
              </w:rPr>
            </w:pPr>
            <w:r w:rsidRPr="003167FF">
              <w:rPr>
                <w:rFonts w:cs="Arial"/>
                <w:lang w:eastAsia="en-US"/>
              </w:rPr>
              <w:t>Description</w:t>
            </w:r>
          </w:p>
        </w:tc>
      </w:tr>
      <w:tr w:rsidR="002774FD" w:rsidRPr="003167FF" w14:paraId="12BDFF06"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52C85076" w14:textId="77777777" w:rsidR="002774FD" w:rsidRPr="003167FF" w:rsidRDefault="002774FD" w:rsidP="004411F1">
            <w:pPr>
              <w:pStyle w:val="tablecontent"/>
              <w:rPr>
                <w:rFonts w:cs="Arial"/>
                <w:lang w:eastAsia="en-US"/>
              </w:rPr>
            </w:pPr>
            <w:r w:rsidRPr="003167FF">
              <w:rPr>
                <w:rFonts w:cs="Arial"/>
                <w:lang w:eastAsia="zh-CN"/>
              </w:rPr>
              <w:t>Update</w:t>
            </w:r>
            <w:r w:rsidRPr="003167FF">
              <w:rPr>
                <w:rFonts w:cs="Arial"/>
                <w:lang w:eastAsia="en-US"/>
              </w:rPr>
              <w:t xml:space="preserve"> status</w:t>
            </w:r>
          </w:p>
        </w:tc>
        <w:tc>
          <w:tcPr>
            <w:tcW w:w="1440" w:type="dxa"/>
            <w:tcBorders>
              <w:top w:val="single" w:sz="4" w:space="0" w:color="000000"/>
              <w:left w:val="single" w:sz="4" w:space="0" w:color="000000"/>
              <w:bottom w:val="single" w:sz="4" w:space="0" w:color="000000"/>
            </w:tcBorders>
            <w:shd w:val="clear" w:color="auto" w:fill="auto"/>
          </w:tcPr>
          <w:p w14:paraId="69C39ED9" w14:textId="77777777" w:rsidR="002774FD" w:rsidRPr="003167FF" w:rsidRDefault="002774FD" w:rsidP="004411F1">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B1DED3" w14:textId="77777777" w:rsidR="002774FD" w:rsidRPr="003167FF" w:rsidRDefault="002774FD" w:rsidP="004411F1">
            <w:pPr>
              <w:pStyle w:val="tablecontent"/>
              <w:rPr>
                <w:rFonts w:cs="Arial"/>
                <w:lang w:eastAsia="en-US"/>
              </w:rPr>
            </w:pPr>
            <w:r w:rsidRPr="003167FF">
              <w:rPr>
                <w:rFonts w:cs="Arial"/>
                <w:lang w:eastAsia="zh-CN"/>
              </w:rPr>
              <w:t>It indicates the subscription update result</w:t>
            </w:r>
          </w:p>
        </w:tc>
      </w:tr>
    </w:tbl>
    <w:p w14:paraId="1DED4FC4" w14:textId="77777777" w:rsidR="002774FD" w:rsidRPr="003167FF" w:rsidRDefault="002774FD" w:rsidP="002774FD">
      <w:pPr>
        <w:rPr>
          <w:lang w:eastAsia="zh-CN"/>
        </w:rPr>
      </w:pPr>
    </w:p>
    <w:p w14:paraId="4AF0BF44" w14:textId="1E89DE3E" w:rsidR="000731C2" w:rsidRPr="003167FF" w:rsidRDefault="000731C2" w:rsidP="000731C2">
      <w:pPr>
        <w:pStyle w:val="Heading4"/>
      </w:pPr>
      <w:bookmarkStart w:id="1442" w:name="_Toc155355868"/>
      <w:r w:rsidRPr="003167FF">
        <w:lastRenderedPageBreak/>
        <w:t>14.3.2.40</w:t>
      </w:r>
      <w:r w:rsidRPr="003167FF">
        <w:tab/>
        <w:t>Multicast/broadcast resource request</w:t>
      </w:r>
      <w:bookmarkEnd w:id="1442"/>
    </w:p>
    <w:p w14:paraId="10E663CE" w14:textId="4A5AEA0C" w:rsidR="000731C2" w:rsidRPr="003167FF" w:rsidRDefault="000731C2" w:rsidP="000731C2">
      <w:r w:rsidRPr="003167FF">
        <w:t>Table 14.3.2.40</w:t>
      </w:r>
      <w:r w:rsidRPr="003167FF">
        <w:rPr>
          <w:lang w:eastAsia="zh-CN"/>
        </w:rPr>
        <w:t>-1</w:t>
      </w:r>
      <w:r w:rsidRPr="003167FF">
        <w:t xml:space="preserve"> describes the information flow </w:t>
      </w:r>
      <w:r w:rsidRPr="003167FF">
        <w:rPr>
          <w:lang w:eastAsia="zh-CN"/>
        </w:rPr>
        <w:t xml:space="preserve">for the </w:t>
      </w:r>
      <w:r w:rsidRPr="003167FF">
        <w:t xml:space="preserve">multicast/broadcast resource request </w:t>
      </w:r>
      <w:r w:rsidRPr="003167FF">
        <w:rPr>
          <w:lang w:eastAsia="zh-CN"/>
        </w:rPr>
        <w:t>from VAL server to NRM server</w:t>
      </w:r>
      <w:r w:rsidRPr="003167FF">
        <w:t>.</w:t>
      </w:r>
    </w:p>
    <w:p w14:paraId="718F8FFA" w14:textId="34208BE7" w:rsidR="000731C2" w:rsidRPr="003167FF" w:rsidRDefault="000731C2" w:rsidP="000731C2">
      <w:pPr>
        <w:pStyle w:val="TH"/>
      </w:pPr>
      <w:r w:rsidRPr="003167FF">
        <w:t>Table 14.3.2.40-1: Multicast/broadcast resource request</w:t>
      </w:r>
    </w:p>
    <w:tbl>
      <w:tblPr>
        <w:tblW w:w="8640" w:type="dxa"/>
        <w:jc w:val="center"/>
        <w:tblLayout w:type="fixed"/>
        <w:tblLook w:val="04A0" w:firstRow="1" w:lastRow="0" w:firstColumn="1" w:lastColumn="0" w:noHBand="0" w:noVBand="1"/>
      </w:tblPr>
      <w:tblGrid>
        <w:gridCol w:w="2880"/>
        <w:gridCol w:w="1440"/>
        <w:gridCol w:w="4320"/>
      </w:tblGrid>
      <w:tr w:rsidR="000731C2" w:rsidRPr="003167FF" w14:paraId="24F3E2BE"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2B93683A" w14:textId="77777777" w:rsidR="000731C2" w:rsidRPr="003167FF" w:rsidRDefault="000731C2" w:rsidP="002C054E">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51123D08"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43BC2C14" w14:textId="77777777" w:rsidR="000731C2" w:rsidRPr="003167FF" w:rsidRDefault="000731C2" w:rsidP="002C054E">
            <w:pPr>
              <w:pStyle w:val="TAH"/>
            </w:pPr>
            <w:r w:rsidRPr="003167FF">
              <w:t>Description</w:t>
            </w:r>
          </w:p>
        </w:tc>
      </w:tr>
      <w:tr w:rsidR="000731C2" w:rsidRPr="003167FF" w14:paraId="555C43E6" w14:textId="77777777" w:rsidTr="002C054E">
        <w:trPr>
          <w:jc w:val="center"/>
        </w:trPr>
        <w:tc>
          <w:tcPr>
            <w:tcW w:w="2880" w:type="dxa"/>
            <w:tcBorders>
              <w:top w:val="single" w:sz="4" w:space="0" w:color="000000"/>
              <w:left w:val="single" w:sz="4" w:space="0" w:color="000000"/>
              <w:bottom w:val="single" w:sz="4" w:space="0" w:color="000000"/>
              <w:right w:val="nil"/>
            </w:tcBorders>
          </w:tcPr>
          <w:p w14:paraId="3B4E66F2" w14:textId="77777777" w:rsidR="000731C2" w:rsidRPr="003167FF" w:rsidRDefault="000731C2" w:rsidP="002C054E">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49D0162C"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4EEF8208" w14:textId="77777777" w:rsidR="000731C2" w:rsidRPr="003167FF" w:rsidRDefault="000731C2" w:rsidP="002C054E">
            <w:pPr>
              <w:pStyle w:val="TAL"/>
            </w:pPr>
            <w:r w:rsidRPr="003167FF">
              <w:rPr>
                <w:lang w:eastAsia="zh-CN"/>
              </w:rPr>
              <w:t>The identity of the</w:t>
            </w:r>
            <w:r w:rsidRPr="003167FF">
              <w:t xml:space="preserve"> VAL server performing the request.</w:t>
            </w:r>
          </w:p>
        </w:tc>
      </w:tr>
      <w:tr w:rsidR="000731C2" w:rsidRPr="003167FF" w14:paraId="14A0F19D" w14:textId="77777777" w:rsidTr="002C054E">
        <w:trPr>
          <w:jc w:val="center"/>
        </w:trPr>
        <w:tc>
          <w:tcPr>
            <w:tcW w:w="2880" w:type="dxa"/>
            <w:tcBorders>
              <w:top w:val="single" w:sz="4" w:space="0" w:color="000000"/>
              <w:left w:val="single" w:sz="4" w:space="0" w:color="000000"/>
              <w:bottom w:val="single" w:sz="4" w:space="0" w:color="000000"/>
              <w:right w:val="nil"/>
            </w:tcBorders>
          </w:tcPr>
          <w:p w14:paraId="4FA5A3F9" w14:textId="77777777" w:rsidR="000731C2" w:rsidRPr="003167FF" w:rsidRDefault="000731C2" w:rsidP="002C054E">
            <w:pPr>
              <w:pStyle w:val="TAL"/>
            </w:pPr>
            <w:r w:rsidRPr="003167FF">
              <w:t>VAL group</w:t>
            </w:r>
            <w:r w:rsidRPr="003167FF">
              <w:rPr>
                <w:lang w:eastAsia="zh-CN"/>
              </w:rPr>
              <w:t xml:space="preserve"> ID</w:t>
            </w:r>
          </w:p>
        </w:tc>
        <w:tc>
          <w:tcPr>
            <w:tcW w:w="1440" w:type="dxa"/>
            <w:tcBorders>
              <w:top w:val="single" w:sz="4" w:space="0" w:color="000000"/>
              <w:left w:val="single" w:sz="4" w:space="0" w:color="000000"/>
              <w:bottom w:val="single" w:sz="4" w:space="0" w:color="000000"/>
              <w:right w:val="nil"/>
            </w:tcBorders>
          </w:tcPr>
          <w:p w14:paraId="209063FF" w14:textId="77777777" w:rsidR="000731C2" w:rsidRPr="003167FF" w:rsidRDefault="000731C2" w:rsidP="002C054E">
            <w:pPr>
              <w:pStyle w:val="TAC"/>
            </w:pPr>
            <w:r w:rsidRPr="003167FF">
              <w:t>O (NOTE 3)</w:t>
            </w:r>
          </w:p>
        </w:tc>
        <w:tc>
          <w:tcPr>
            <w:tcW w:w="4320" w:type="dxa"/>
            <w:tcBorders>
              <w:top w:val="single" w:sz="4" w:space="0" w:color="000000"/>
              <w:left w:val="single" w:sz="4" w:space="0" w:color="000000"/>
              <w:bottom w:val="single" w:sz="4" w:space="0" w:color="000000"/>
              <w:right w:val="single" w:sz="4" w:space="0" w:color="000000"/>
            </w:tcBorders>
          </w:tcPr>
          <w:p w14:paraId="5E58EDA0" w14:textId="77777777" w:rsidR="000731C2" w:rsidRPr="003167FF" w:rsidRDefault="000731C2" w:rsidP="002C054E">
            <w:pPr>
              <w:pStyle w:val="TAL"/>
              <w:rPr>
                <w:lang w:eastAsia="zh-CN"/>
              </w:rPr>
            </w:pPr>
            <w:r w:rsidRPr="003167FF">
              <w:t>The identity of the group that the multicast/broadcast resource is requested for.</w:t>
            </w:r>
          </w:p>
        </w:tc>
      </w:tr>
      <w:tr w:rsidR="000731C2" w:rsidRPr="003167FF" w14:paraId="14642E1A" w14:textId="77777777" w:rsidTr="002C054E">
        <w:trPr>
          <w:jc w:val="center"/>
        </w:trPr>
        <w:tc>
          <w:tcPr>
            <w:tcW w:w="2880" w:type="dxa"/>
            <w:tcBorders>
              <w:top w:val="single" w:sz="4" w:space="0" w:color="000000"/>
              <w:left w:val="single" w:sz="4" w:space="0" w:color="000000"/>
              <w:bottom w:val="single" w:sz="4" w:space="0" w:color="000000"/>
              <w:right w:val="nil"/>
            </w:tcBorders>
          </w:tcPr>
          <w:p w14:paraId="7D61C961" w14:textId="77777777" w:rsidR="000731C2" w:rsidRPr="003167FF" w:rsidRDefault="000731C2" w:rsidP="002C054E">
            <w:pPr>
              <w:pStyle w:val="TAL"/>
            </w:pPr>
            <w:r w:rsidRPr="003167FF">
              <w:t>VAL UE ID List</w:t>
            </w:r>
          </w:p>
        </w:tc>
        <w:tc>
          <w:tcPr>
            <w:tcW w:w="1440" w:type="dxa"/>
            <w:tcBorders>
              <w:top w:val="single" w:sz="4" w:space="0" w:color="000000"/>
              <w:left w:val="single" w:sz="4" w:space="0" w:color="000000"/>
              <w:bottom w:val="single" w:sz="4" w:space="0" w:color="000000"/>
              <w:right w:val="nil"/>
            </w:tcBorders>
          </w:tcPr>
          <w:p w14:paraId="2B779B08" w14:textId="77777777" w:rsidR="000731C2" w:rsidRPr="003167FF" w:rsidRDefault="000731C2" w:rsidP="002C054E">
            <w:pPr>
              <w:pStyle w:val="TAC"/>
            </w:pPr>
            <w:r w:rsidRPr="003167FF">
              <w:t>O (NOTE 3)</w:t>
            </w:r>
          </w:p>
        </w:tc>
        <w:tc>
          <w:tcPr>
            <w:tcW w:w="4320" w:type="dxa"/>
            <w:tcBorders>
              <w:top w:val="single" w:sz="4" w:space="0" w:color="000000"/>
              <w:left w:val="single" w:sz="4" w:space="0" w:color="000000"/>
              <w:bottom w:val="single" w:sz="4" w:space="0" w:color="000000"/>
              <w:right w:val="single" w:sz="4" w:space="0" w:color="000000"/>
            </w:tcBorders>
          </w:tcPr>
          <w:p w14:paraId="26834113" w14:textId="77777777" w:rsidR="000731C2" w:rsidRPr="003167FF" w:rsidRDefault="000731C2" w:rsidP="002C054E">
            <w:pPr>
              <w:pStyle w:val="TAL"/>
            </w:pPr>
            <w:r w:rsidRPr="003167FF">
              <w:t>The list of VAL UE ID that the multicast/broadcast resource is requested for.</w:t>
            </w:r>
          </w:p>
        </w:tc>
      </w:tr>
      <w:tr w:rsidR="000731C2" w:rsidRPr="003167FF" w14:paraId="28F51E23"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624957C3" w14:textId="77777777" w:rsidR="000731C2" w:rsidRPr="003167FF" w:rsidRDefault="000731C2" w:rsidP="002C054E">
            <w:pPr>
              <w:pStyle w:val="TAL"/>
            </w:pPr>
            <w:r w:rsidRPr="003167FF">
              <w:rPr>
                <w:lang w:eastAsia="zh-CN"/>
              </w:rPr>
              <w:t>Session announcement mode</w:t>
            </w:r>
          </w:p>
        </w:tc>
        <w:tc>
          <w:tcPr>
            <w:tcW w:w="1440" w:type="dxa"/>
            <w:tcBorders>
              <w:top w:val="single" w:sz="4" w:space="0" w:color="000000"/>
              <w:left w:val="single" w:sz="4" w:space="0" w:color="000000"/>
              <w:bottom w:val="single" w:sz="4" w:space="0" w:color="000000"/>
              <w:right w:val="nil"/>
            </w:tcBorders>
            <w:hideMark/>
          </w:tcPr>
          <w:p w14:paraId="32B8B626"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73308F44" w14:textId="77777777" w:rsidR="000731C2" w:rsidRPr="003167FF" w:rsidRDefault="000731C2" w:rsidP="002C054E">
            <w:pPr>
              <w:pStyle w:val="TAL"/>
            </w:pPr>
            <w:r w:rsidRPr="003167FF">
              <w:rPr>
                <w:lang w:eastAsia="zh-CN"/>
              </w:rPr>
              <w:t>Indicates whether the session announcement is sent by NRM server or by the VAL server</w:t>
            </w:r>
          </w:p>
        </w:tc>
      </w:tr>
      <w:tr w:rsidR="000731C2" w:rsidRPr="003167FF" w14:paraId="6B20D018" w14:textId="77777777" w:rsidTr="002C054E">
        <w:trPr>
          <w:jc w:val="center"/>
        </w:trPr>
        <w:tc>
          <w:tcPr>
            <w:tcW w:w="2880" w:type="dxa"/>
            <w:tcBorders>
              <w:top w:val="single" w:sz="4" w:space="0" w:color="000000"/>
              <w:left w:val="single" w:sz="4" w:space="0" w:color="000000"/>
              <w:bottom w:val="single" w:sz="4" w:space="0" w:color="000000"/>
              <w:right w:val="nil"/>
            </w:tcBorders>
          </w:tcPr>
          <w:p w14:paraId="5E91F70F" w14:textId="77777777" w:rsidR="000731C2" w:rsidRPr="003167FF" w:rsidRDefault="000731C2" w:rsidP="002C054E">
            <w:pPr>
              <w:pStyle w:val="TAL"/>
            </w:pPr>
            <w:r w:rsidRPr="003167FF">
              <w:rPr>
                <w:lang w:eastAsia="zh-CN"/>
              </w:rPr>
              <w:t>Service requirement description</w:t>
            </w:r>
          </w:p>
        </w:tc>
        <w:tc>
          <w:tcPr>
            <w:tcW w:w="1440" w:type="dxa"/>
            <w:tcBorders>
              <w:top w:val="single" w:sz="4" w:space="0" w:color="000000"/>
              <w:left w:val="single" w:sz="4" w:space="0" w:color="000000"/>
              <w:bottom w:val="single" w:sz="4" w:space="0" w:color="000000"/>
              <w:right w:val="nil"/>
            </w:tcBorders>
          </w:tcPr>
          <w:p w14:paraId="20BFEC31"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7DD4E34C" w14:textId="77777777" w:rsidR="000731C2" w:rsidRPr="003167FF" w:rsidRDefault="000731C2" w:rsidP="002C054E">
            <w:pPr>
              <w:pStyle w:val="TAL"/>
            </w:pPr>
            <w:r w:rsidRPr="003167FF">
              <w:rPr>
                <w:lang w:eastAsia="zh-CN"/>
              </w:rPr>
              <w:t>Indicates the service characteristics, e.g., Media type, Media format, bandwidth requirements, flow description, Application Identifier,</w:t>
            </w:r>
            <w:r w:rsidRPr="003167FF">
              <w:t xml:space="preserve"> Priority indicator, emergency indicator Application service provider</w:t>
            </w:r>
            <w:r w:rsidRPr="003167FF">
              <w:rPr>
                <w:lang w:eastAsia="zh-CN"/>
              </w:rPr>
              <w:t>.</w:t>
            </w:r>
          </w:p>
        </w:tc>
      </w:tr>
      <w:tr w:rsidR="000731C2" w:rsidRPr="003167FF" w14:paraId="4A9EBEC9" w14:textId="77777777" w:rsidTr="002C054E">
        <w:trPr>
          <w:jc w:val="center"/>
        </w:trPr>
        <w:tc>
          <w:tcPr>
            <w:tcW w:w="2880" w:type="dxa"/>
            <w:tcBorders>
              <w:top w:val="single" w:sz="4" w:space="0" w:color="000000"/>
              <w:left w:val="single" w:sz="4" w:space="0" w:color="000000"/>
              <w:bottom w:val="single" w:sz="4" w:space="0" w:color="000000"/>
              <w:right w:val="nil"/>
            </w:tcBorders>
          </w:tcPr>
          <w:p w14:paraId="64DC21BA" w14:textId="77777777" w:rsidR="000731C2" w:rsidRPr="003167FF" w:rsidRDefault="000731C2" w:rsidP="002C054E">
            <w:pPr>
              <w:pStyle w:val="TAL"/>
            </w:pPr>
            <w:r w:rsidRPr="003167FF">
              <w:rPr>
                <w:lang w:eastAsia="zh-CN"/>
              </w:rPr>
              <w:t>Multicast/Broadcast area information</w:t>
            </w:r>
          </w:p>
        </w:tc>
        <w:tc>
          <w:tcPr>
            <w:tcW w:w="1440" w:type="dxa"/>
            <w:tcBorders>
              <w:top w:val="single" w:sz="4" w:space="0" w:color="000000"/>
              <w:left w:val="single" w:sz="4" w:space="0" w:color="000000"/>
              <w:bottom w:val="single" w:sz="4" w:space="0" w:color="000000"/>
              <w:right w:val="nil"/>
            </w:tcBorders>
          </w:tcPr>
          <w:p w14:paraId="6C06C3E5" w14:textId="77777777" w:rsidR="000731C2" w:rsidRPr="003167FF" w:rsidRDefault="000731C2" w:rsidP="002C054E">
            <w:pPr>
              <w:pStyle w:val="TAC"/>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5A961489" w14:textId="77777777" w:rsidR="000731C2" w:rsidRPr="003167FF" w:rsidRDefault="000731C2" w:rsidP="002C054E">
            <w:pPr>
              <w:pStyle w:val="TAL"/>
            </w:pPr>
            <w:r w:rsidRPr="003167FF">
              <w:rPr>
                <w:lang w:eastAsia="zh-CN"/>
              </w:rPr>
              <w:t>Indicate the area where the multicast/broadcast resource is requested for</w:t>
            </w:r>
          </w:p>
        </w:tc>
      </w:tr>
      <w:tr w:rsidR="000731C2" w:rsidRPr="003167FF" w14:paraId="3515F30A" w14:textId="77777777" w:rsidTr="002C054E">
        <w:trPr>
          <w:jc w:val="center"/>
        </w:trPr>
        <w:tc>
          <w:tcPr>
            <w:tcW w:w="2880" w:type="dxa"/>
            <w:tcBorders>
              <w:top w:val="single" w:sz="4" w:space="0" w:color="000000"/>
              <w:left w:val="single" w:sz="4" w:space="0" w:color="000000"/>
              <w:bottom w:val="single" w:sz="4" w:space="0" w:color="000000"/>
              <w:right w:val="nil"/>
            </w:tcBorders>
          </w:tcPr>
          <w:p w14:paraId="4709F7E4" w14:textId="77777777" w:rsidR="000731C2" w:rsidRPr="003167FF" w:rsidRDefault="000731C2" w:rsidP="002C054E">
            <w:pPr>
              <w:pStyle w:val="TAL"/>
              <w:rPr>
                <w:lang w:eastAsia="zh-CN"/>
              </w:rPr>
            </w:pPr>
            <w:r w:rsidRPr="003167FF">
              <w:t>Endpoint information</w:t>
            </w:r>
          </w:p>
        </w:tc>
        <w:tc>
          <w:tcPr>
            <w:tcW w:w="1440" w:type="dxa"/>
            <w:tcBorders>
              <w:top w:val="single" w:sz="4" w:space="0" w:color="000000"/>
              <w:left w:val="single" w:sz="4" w:space="0" w:color="000000"/>
              <w:bottom w:val="single" w:sz="4" w:space="0" w:color="000000"/>
              <w:right w:val="nil"/>
            </w:tcBorders>
          </w:tcPr>
          <w:p w14:paraId="6477BB9E" w14:textId="77777777" w:rsidR="000731C2" w:rsidRPr="003167FF" w:rsidRDefault="000731C2" w:rsidP="002C054E">
            <w:pPr>
              <w:pStyle w:val="TAC"/>
              <w:rPr>
                <w:lang w:eastAsia="zh-CN"/>
              </w:rPr>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0659BC6" w14:textId="77777777" w:rsidR="000731C2" w:rsidRPr="003167FF" w:rsidRDefault="000731C2" w:rsidP="002C054E">
            <w:pPr>
              <w:pStyle w:val="TAL"/>
              <w:rPr>
                <w:lang w:eastAsia="zh-CN"/>
              </w:rPr>
            </w:pPr>
            <w:r w:rsidRPr="003167FF">
              <w:t>Information of the endpoint of the VAL server to which the user plane notifications have to be sent.</w:t>
            </w:r>
          </w:p>
        </w:tc>
      </w:tr>
      <w:tr w:rsidR="000731C2" w:rsidRPr="003167FF" w14:paraId="28B6279B" w14:textId="77777777" w:rsidTr="002C054E">
        <w:trPr>
          <w:jc w:val="center"/>
        </w:trPr>
        <w:tc>
          <w:tcPr>
            <w:tcW w:w="2880" w:type="dxa"/>
            <w:tcBorders>
              <w:top w:val="single" w:sz="4" w:space="0" w:color="000000"/>
              <w:left w:val="single" w:sz="4" w:space="0" w:color="000000"/>
              <w:bottom w:val="single" w:sz="4" w:space="0" w:color="000000"/>
              <w:right w:val="nil"/>
            </w:tcBorders>
          </w:tcPr>
          <w:p w14:paraId="2619A6FE" w14:textId="77777777" w:rsidR="000731C2" w:rsidRPr="003167FF" w:rsidRDefault="000731C2" w:rsidP="002C054E">
            <w:pPr>
              <w:pStyle w:val="TAL"/>
            </w:pPr>
            <w:r w:rsidRPr="003167FF">
              <w:t>Network system indicator</w:t>
            </w:r>
          </w:p>
        </w:tc>
        <w:tc>
          <w:tcPr>
            <w:tcW w:w="1440" w:type="dxa"/>
            <w:tcBorders>
              <w:top w:val="single" w:sz="4" w:space="0" w:color="000000"/>
              <w:left w:val="single" w:sz="4" w:space="0" w:color="000000"/>
              <w:bottom w:val="single" w:sz="4" w:space="0" w:color="000000"/>
              <w:right w:val="nil"/>
            </w:tcBorders>
          </w:tcPr>
          <w:p w14:paraId="41282861"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3CA1DD5E" w14:textId="77777777" w:rsidR="000731C2" w:rsidRPr="003167FF" w:rsidRDefault="000731C2" w:rsidP="002C054E">
            <w:pPr>
              <w:pStyle w:val="TAL"/>
            </w:pPr>
            <w:r w:rsidRPr="003167FF">
              <w:t>Indicate if the multicast/broadcast resrouce is required from 5GS, EPS, or both</w:t>
            </w:r>
          </w:p>
        </w:tc>
      </w:tr>
      <w:tr w:rsidR="000731C2" w:rsidRPr="003167FF" w14:paraId="02665284" w14:textId="77777777" w:rsidTr="002C054E">
        <w:trPr>
          <w:jc w:val="center"/>
        </w:trPr>
        <w:tc>
          <w:tcPr>
            <w:tcW w:w="2880" w:type="dxa"/>
            <w:tcBorders>
              <w:top w:val="single" w:sz="4" w:space="0" w:color="000000"/>
              <w:left w:val="single" w:sz="4" w:space="0" w:color="000000"/>
              <w:bottom w:val="single" w:sz="4" w:space="0" w:color="000000"/>
              <w:right w:val="nil"/>
            </w:tcBorders>
          </w:tcPr>
          <w:p w14:paraId="6F1A3195" w14:textId="77777777" w:rsidR="000731C2" w:rsidRPr="003167FF" w:rsidRDefault="000731C2" w:rsidP="002C054E">
            <w:pPr>
              <w:pStyle w:val="TAL"/>
            </w:pPr>
            <w:r w:rsidRPr="003167FF">
              <w:t>Local MBMS information (NOTE 1, NOTE 2)</w:t>
            </w:r>
          </w:p>
        </w:tc>
        <w:tc>
          <w:tcPr>
            <w:tcW w:w="1440" w:type="dxa"/>
            <w:tcBorders>
              <w:top w:val="single" w:sz="4" w:space="0" w:color="000000"/>
              <w:left w:val="single" w:sz="4" w:space="0" w:color="000000"/>
              <w:bottom w:val="single" w:sz="4" w:space="0" w:color="000000"/>
              <w:right w:val="nil"/>
            </w:tcBorders>
          </w:tcPr>
          <w:p w14:paraId="5AED1DE2"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55A05193" w14:textId="77777777" w:rsidR="000731C2" w:rsidRPr="003167FF" w:rsidRDefault="000731C2" w:rsidP="002C054E">
            <w:pPr>
              <w:pStyle w:val="TAL"/>
            </w:pPr>
          </w:p>
        </w:tc>
      </w:tr>
      <w:tr w:rsidR="000731C2" w:rsidRPr="003167FF" w14:paraId="73578DA4" w14:textId="77777777" w:rsidTr="002C054E">
        <w:trPr>
          <w:jc w:val="center"/>
        </w:trPr>
        <w:tc>
          <w:tcPr>
            <w:tcW w:w="2880" w:type="dxa"/>
            <w:tcBorders>
              <w:top w:val="single" w:sz="4" w:space="0" w:color="000000"/>
              <w:left w:val="single" w:sz="4" w:space="0" w:color="000000"/>
              <w:bottom w:val="single" w:sz="4" w:space="0" w:color="000000"/>
              <w:right w:val="nil"/>
            </w:tcBorders>
          </w:tcPr>
          <w:p w14:paraId="2A784AD3" w14:textId="77777777" w:rsidR="000731C2" w:rsidRPr="003167FF" w:rsidRDefault="000731C2" w:rsidP="002C054E">
            <w:pPr>
              <w:pStyle w:val="TAL"/>
            </w:pPr>
            <w:r w:rsidRPr="003167FF">
              <w:t>&gt; MB2-U information</w:t>
            </w:r>
          </w:p>
        </w:tc>
        <w:tc>
          <w:tcPr>
            <w:tcW w:w="1440" w:type="dxa"/>
            <w:tcBorders>
              <w:top w:val="single" w:sz="4" w:space="0" w:color="000000"/>
              <w:left w:val="single" w:sz="4" w:space="0" w:color="000000"/>
              <w:bottom w:val="single" w:sz="4" w:space="0" w:color="000000"/>
              <w:right w:val="nil"/>
            </w:tcBorders>
          </w:tcPr>
          <w:p w14:paraId="63DB5552"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7065255E" w14:textId="77777777" w:rsidR="000731C2" w:rsidRPr="003167FF" w:rsidRDefault="000731C2" w:rsidP="002C054E">
            <w:pPr>
              <w:pStyle w:val="TAL"/>
            </w:pPr>
            <w:r w:rsidRPr="003167FF">
              <w:t>IP address, UDP port number of the MB2-U interface</w:t>
            </w:r>
          </w:p>
        </w:tc>
      </w:tr>
      <w:tr w:rsidR="000731C2" w:rsidRPr="003167FF" w14:paraId="28D875CE" w14:textId="77777777" w:rsidTr="002C054E">
        <w:trPr>
          <w:jc w:val="center"/>
        </w:trPr>
        <w:tc>
          <w:tcPr>
            <w:tcW w:w="2880" w:type="dxa"/>
            <w:tcBorders>
              <w:top w:val="single" w:sz="4" w:space="0" w:color="000000"/>
              <w:left w:val="single" w:sz="4" w:space="0" w:color="000000"/>
              <w:bottom w:val="single" w:sz="4" w:space="0" w:color="000000"/>
              <w:right w:val="nil"/>
            </w:tcBorders>
          </w:tcPr>
          <w:p w14:paraId="00E1CE95" w14:textId="77777777" w:rsidR="000731C2" w:rsidRPr="003167FF" w:rsidRDefault="000731C2" w:rsidP="002C054E">
            <w:pPr>
              <w:pStyle w:val="TAL"/>
            </w:pPr>
            <w:r w:rsidRPr="003167FF">
              <w:t>&gt; xMB-U information</w:t>
            </w:r>
          </w:p>
        </w:tc>
        <w:tc>
          <w:tcPr>
            <w:tcW w:w="1440" w:type="dxa"/>
            <w:tcBorders>
              <w:top w:val="single" w:sz="4" w:space="0" w:color="000000"/>
              <w:left w:val="single" w:sz="4" w:space="0" w:color="000000"/>
              <w:bottom w:val="single" w:sz="4" w:space="0" w:color="000000"/>
              <w:right w:val="nil"/>
            </w:tcBorders>
          </w:tcPr>
          <w:p w14:paraId="71BEE34C"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4322CB27" w14:textId="77777777" w:rsidR="000731C2" w:rsidRPr="003167FF" w:rsidRDefault="000731C2" w:rsidP="002C054E">
            <w:pPr>
              <w:pStyle w:val="TAL"/>
            </w:pPr>
            <w:r w:rsidRPr="003167FF">
              <w:t>IP address, UDP port number of the xMB-U interface</w:t>
            </w:r>
          </w:p>
        </w:tc>
      </w:tr>
      <w:tr w:rsidR="000731C2" w:rsidRPr="003167FF" w14:paraId="07F636F3" w14:textId="77777777" w:rsidTr="002C054E">
        <w:trPr>
          <w:jc w:val="center"/>
        </w:trPr>
        <w:tc>
          <w:tcPr>
            <w:tcW w:w="2880" w:type="dxa"/>
            <w:tcBorders>
              <w:top w:val="single" w:sz="4" w:space="0" w:color="000000"/>
              <w:left w:val="single" w:sz="4" w:space="0" w:color="000000"/>
              <w:bottom w:val="single" w:sz="4" w:space="0" w:color="000000"/>
              <w:right w:val="nil"/>
            </w:tcBorders>
          </w:tcPr>
          <w:p w14:paraId="132C2320" w14:textId="77777777" w:rsidR="000731C2" w:rsidRPr="003167FF" w:rsidRDefault="000731C2" w:rsidP="002C054E">
            <w:pPr>
              <w:pStyle w:val="TAL"/>
            </w:pPr>
            <w:r w:rsidRPr="003167FF">
              <w:t>&gt; M1 interface information</w:t>
            </w:r>
          </w:p>
        </w:tc>
        <w:tc>
          <w:tcPr>
            <w:tcW w:w="1440" w:type="dxa"/>
            <w:tcBorders>
              <w:top w:val="single" w:sz="4" w:space="0" w:color="000000"/>
              <w:left w:val="single" w:sz="4" w:space="0" w:color="000000"/>
              <w:bottom w:val="single" w:sz="4" w:space="0" w:color="000000"/>
              <w:right w:val="nil"/>
            </w:tcBorders>
          </w:tcPr>
          <w:p w14:paraId="1F4C3A73"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4A6B0D9E" w14:textId="77777777" w:rsidR="000731C2" w:rsidRPr="003167FF" w:rsidRDefault="000731C2" w:rsidP="002C054E">
            <w:pPr>
              <w:pStyle w:val="TAL"/>
            </w:pPr>
            <w:r w:rsidRPr="003167FF">
              <w:t>M1 interface information for local MBMS</w:t>
            </w:r>
          </w:p>
        </w:tc>
      </w:tr>
      <w:tr w:rsidR="000731C2" w:rsidRPr="003167FF" w14:paraId="5C6EF9BE" w14:textId="77777777" w:rsidTr="002C054E">
        <w:trPr>
          <w:jc w:val="center"/>
        </w:trPr>
        <w:tc>
          <w:tcPr>
            <w:tcW w:w="2880" w:type="dxa"/>
            <w:tcBorders>
              <w:top w:val="single" w:sz="4" w:space="0" w:color="000000"/>
              <w:left w:val="single" w:sz="4" w:space="0" w:color="000000"/>
              <w:bottom w:val="single" w:sz="4" w:space="0" w:color="000000"/>
              <w:right w:val="nil"/>
            </w:tcBorders>
          </w:tcPr>
          <w:p w14:paraId="0BA6C5DF" w14:textId="77777777" w:rsidR="000731C2" w:rsidRPr="003167FF" w:rsidRDefault="000731C2" w:rsidP="002C054E">
            <w:pPr>
              <w:pStyle w:val="TAL"/>
            </w:pPr>
            <w:r w:rsidRPr="003167FF">
              <w:t xml:space="preserve">Local MBMS activation indication (NOTE 1, NOTE 2) </w:t>
            </w:r>
          </w:p>
        </w:tc>
        <w:tc>
          <w:tcPr>
            <w:tcW w:w="1440" w:type="dxa"/>
            <w:tcBorders>
              <w:top w:val="single" w:sz="4" w:space="0" w:color="000000"/>
              <w:left w:val="single" w:sz="4" w:space="0" w:color="000000"/>
              <w:bottom w:val="single" w:sz="4" w:space="0" w:color="000000"/>
              <w:right w:val="nil"/>
            </w:tcBorders>
          </w:tcPr>
          <w:p w14:paraId="1801BB54"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57C4BA7" w14:textId="77777777" w:rsidR="000731C2" w:rsidRPr="003167FF" w:rsidRDefault="000731C2" w:rsidP="002C054E">
            <w:pPr>
              <w:pStyle w:val="TAL"/>
            </w:pPr>
            <w:r w:rsidRPr="003167FF">
              <w:t>Indicates whether to request the NRM server to use Local MBMS information.</w:t>
            </w:r>
          </w:p>
        </w:tc>
      </w:tr>
      <w:tr w:rsidR="000731C2" w:rsidRPr="003167FF" w14:paraId="215253DC" w14:textId="77777777" w:rsidTr="002C054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86FD115" w14:textId="77777777" w:rsidR="000731C2" w:rsidRPr="003167FF" w:rsidRDefault="000731C2" w:rsidP="002C054E">
            <w:pPr>
              <w:pStyle w:val="TAN"/>
            </w:pPr>
            <w:r w:rsidRPr="003167FF">
              <w:t>NOTE 1:</w:t>
            </w:r>
            <w:r w:rsidRPr="003167FF">
              <w:rPr>
                <w:noProof/>
              </w:rPr>
              <w:tab/>
            </w:r>
            <w:r w:rsidRPr="003167FF">
              <w:t>The VAL server may provide either the Local MBMS information or the Local MBMS activation indication. This IE is present when the local MBMS is required for VAL services like V2X service.</w:t>
            </w:r>
          </w:p>
          <w:p w14:paraId="64B4CB0C" w14:textId="77777777" w:rsidR="000731C2" w:rsidRPr="003167FF" w:rsidRDefault="000731C2" w:rsidP="002C054E">
            <w:pPr>
              <w:pStyle w:val="TAN"/>
            </w:pPr>
            <w:r w:rsidRPr="003167FF">
              <w:t>NOTE 2:</w:t>
            </w:r>
            <w:r w:rsidRPr="003167FF">
              <w:tab/>
              <w:t>This information element is only applicable when EPS is specified in the network system indicator IE.</w:t>
            </w:r>
          </w:p>
          <w:p w14:paraId="06DE82F3" w14:textId="77777777" w:rsidR="000731C2" w:rsidRPr="003167FF" w:rsidRDefault="000731C2" w:rsidP="002C054E">
            <w:pPr>
              <w:pStyle w:val="TAN"/>
            </w:pPr>
            <w:r w:rsidRPr="003167FF">
              <w:t>NOTE 3:</w:t>
            </w:r>
            <w:r w:rsidRPr="003167FF">
              <w:tab/>
              <w:t>Either of the IEs shall be present.</w:t>
            </w:r>
          </w:p>
        </w:tc>
      </w:tr>
    </w:tbl>
    <w:p w14:paraId="6E67DF82" w14:textId="77777777" w:rsidR="000731C2" w:rsidRPr="003167FF" w:rsidRDefault="000731C2" w:rsidP="000731C2"/>
    <w:p w14:paraId="21F66E19" w14:textId="01D59350" w:rsidR="000731C2" w:rsidRPr="003167FF" w:rsidRDefault="000731C2" w:rsidP="000731C2">
      <w:pPr>
        <w:pStyle w:val="Heading4"/>
      </w:pPr>
      <w:bookmarkStart w:id="1443" w:name="_Toc155355869"/>
      <w:r w:rsidRPr="003167FF">
        <w:t>14.3.2.41</w:t>
      </w:r>
      <w:r w:rsidRPr="003167FF">
        <w:tab/>
        <w:t>Multicast/broadcast resource response</w:t>
      </w:r>
      <w:bookmarkEnd w:id="1443"/>
    </w:p>
    <w:p w14:paraId="05EA6FE8" w14:textId="7C236E29" w:rsidR="000731C2" w:rsidRPr="003167FF" w:rsidRDefault="000731C2" w:rsidP="000731C2">
      <w:r w:rsidRPr="003167FF">
        <w:t>Table 14.3.2.41</w:t>
      </w:r>
      <w:r w:rsidRPr="003167FF">
        <w:rPr>
          <w:lang w:eastAsia="zh-CN"/>
        </w:rPr>
        <w:t>-1</w:t>
      </w:r>
      <w:r w:rsidRPr="003167FF">
        <w:t xml:space="preserve"> describes the information flow </w:t>
      </w:r>
      <w:r w:rsidRPr="003167FF">
        <w:rPr>
          <w:lang w:eastAsia="zh-CN"/>
        </w:rPr>
        <w:t xml:space="preserve">for the </w:t>
      </w:r>
      <w:r w:rsidRPr="003167FF">
        <w:t>multicast/broadcast resource response</w:t>
      </w:r>
      <w:r w:rsidRPr="003167FF">
        <w:rPr>
          <w:lang w:eastAsia="zh-CN"/>
        </w:rPr>
        <w:t xml:space="preserve"> from NRM server to VAL server</w:t>
      </w:r>
      <w:r w:rsidRPr="003167FF">
        <w:t>.</w:t>
      </w:r>
    </w:p>
    <w:p w14:paraId="0DD3BAF3" w14:textId="71D6948A" w:rsidR="000731C2" w:rsidRPr="003167FF" w:rsidRDefault="000731C2" w:rsidP="000731C2">
      <w:pPr>
        <w:pStyle w:val="TH"/>
      </w:pPr>
      <w:r w:rsidRPr="003167FF">
        <w:lastRenderedPageBreak/>
        <w:t>Table 14.3.2.41-1: Multicast/broadcast resource response</w:t>
      </w:r>
    </w:p>
    <w:tbl>
      <w:tblPr>
        <w:tblW w:w="8640" w:type="dxa"/>
        <w:jc w:val="center"/>
        <w:tblLayout w:type="fixed"/>
        <w:tblLook w:val="04A0" w:firstRow="1" w:lastRow="0" w:firstColumn="1" w:lastColumn="0" w:noHBand="0" w:noVBand="1"/>
      </w:tblPr>
      <w:tblGrid>
        <w:gridCol w:w="2761"/>
        <w:gridCol w:w="1559"/>
        <w:gridCol w:w="4320"/>
      </w:tblGrid>
      <w:tr w:rsidR="000731C2" w:rsidRPr="003167FF" w14:paraId="137F623A" w14:textId="77777777" w:rsidTr="002C054E">
        <w:trPr>
          <w:jc w:val="center"/>
        </w:trPr>
        <w:tc>
          <w:tcPr>
            <w:tcW w:w="2761" w:type="dxa"/>
            <w:tcBorders>
              <w:top w:val="single" w:sz="4" w:space="0" w:color="000000"/>
              <w:left w:val="single" w:sz="4" w:space="0" w:color="000000"/>
              <w:bottom w:val="single" w:sz="4" w:space="0" w:color="000000"/>
              <w:right w:val="nil"/>
            </w:tcBorders>
            <w:hideMark/>
          </w:tcPr>
          <w:p w14:paraId="0EB7C171" w14:textId="77777777" w:rsidR="000731C2" w:rsidRPr="003167FF" w:rsidRDefault="000731C2" w:rsidP="002C054E">
            <w:pPr>
              <w:pStyle w:val="TAH"/>
            </w:pPr>
            <w:r w:rsidRPr="003167FF">
              <w:t>Information element</w:t>
            </w:r>
          </w:p>
        </w:tc>
        <w:tc>
          <w:tcPr>
            <w:tcW w:w="1559" w:type="dxa"/>
            <w:tcBorders>
              <w:top w:val="single" w:sz="4" w:space="0" w:color="000000"/>
              <w:left w:val="single" w:sz="4" w:space="0" w:color="000000"/>
              <w:bottom w:val="single" w:sz="4" w:space="0" w:color="000000"/>
              <w:right w:val="nil"/>
            </w:tcBorders>
            <w:hideMark/>
          </w:tcPr>
          <w:p w14:paraId="3A84B244"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0FB7A69C" w14:textId="77777777" w:rsidR="000731C2" w:rsidRPr="003167FF" w:rsidRDefault="000731C2" w:rsidP="002C054E">
            <w:pPr>
              <w:pStyle w:val="TAH"/>
            </w:pPr>
            <w:r w:rsidRPr="003167FF">
              <w:t>Description</w:t>
            </w:r>
          </w:p>
        </w:tc>
      </w:tr>
      <w:tr w:rsidR="000731C2" w:rsidRPr="003167FF" w14:paraId="3A319117" w14:textId="77777777" w:rsidTr="002C054E">
        <w:trPr>
          <w:jc w:val="center"/>
        </w:trPr>
        <w:tc>
          <w:tcPr>
            <w:tcW w:w="2761" w:type="dxa"/>
            <w:tcBorders>
              <w:top w:val="single" w:sz="4" w:space="0" w:color="000000"/>
              <w:left w:val="single" w:sz="4" w:space="0" w:color="000000"/>
              <w:bottom w:val="single" w:sz="4" w:space="0" w:color="000000"/>
              <w:right w:val="nil"/>
            </w:tcBorders>
          </w:tcPr>
          <w:p w14:paraId="18E7FD5A" w14:textId="77777777" w:rsidR="000731C2" w:rsidRPr="003167FF" w:rsidRDefault="000731C2" w:rsidP="002C054E">
            <w:pPr>
              <w:pStyle w:val="TAL"/>
            </w:pPr>
            <w:r w:rsidRPr="003167FF">
              <w:rPr>
                <w:lang w:eastAsia="zh-CN"/>
              </w:rPr>
              <w:t>Result</w:t>
            </w:r>
          </w:p>
        </w:tc>
        <w:tc>
          <w:tcPr>
            <w:tcW w:w="1559" w:type="dxa"/>
            <w:tcBorders>
              <w:top w:val="single" w:sz="4" w:space="0" w:color="000000"/>
              <w:left w:val="single" w:sz="4" w:space="0" w:color="000000"/>
              <w:bottom w:val="single" w:sz="4" w:space="0" w:color="000000"/>
              <w:right w:val="nil"/>
            </w:tcBorders>
          </w:tcPr>
          <w:p w14:paraId="16EF149A"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CF6268B" w14:textId="77777777" w:rsidR="000731C2" w:rsidRPr="003167FF" w:rsidRDefault="000731C2" w:rsidP="002C054E">
            <w:pPr>
              <w:pStyle w:val="TAL"/>
              <w:rPr>
                <w:lang w:eastAsia="zh-CN"/>
              </w:rPr>
            </w:pPr>
            <w:r w:rsidRPr="003167FF">
              <w:t>The result indicates success or failure of the multicast/broadcast resource request operation.</w:t>
            </w:r>
          </w:p>
        </w:tc>
      </w:tr>
      <w:tr w:rsidR="000731C2" w:rsidRPr="003167FF" w14:paraId="43959DB5" w14:textId="77777777" w:rsidTr="002C054E">
        <w:trPr>
          <w:jc w:val="center"/>
        </w:trPr>
        <w:tc>
          <w:tcPr>
            <w:tcW w:w="2761" w:type="dxa"/>
            <w:tcBorders>
              <w:top w:val="single" w:sz="4" w:space="0" w:color="000000"/>
              <w:left w:val="single" w:sz="4" w:space="0" w:color="000000"/>
              <w:bottom w:val="single" w:sz="4" w:space="0" w:color="000000"/>
              <w:right w:val="nil"/>
            </w:tcBorders>
          </w:tcPr>
          <w:p w14:paraId="1A97FD18" w14:textId="77777777" w:rsidR="000731C2" w:rsidRPr="003167FF" w:rsidRDefault="000731C2" w:rsidP="002C054E">
            <w:pPr>
              <w:pStyle w:val="TAL"/>
              <w:rPr>
                <w:lang w:eastAsia="zh-CN"/>
              </w:rPr>
            </w:pPr>
            <w:r w:rsidRPr="003167FF">
              <w:rPr>
                <w:lang w:eastAsia="zh-CN"/>
              </w:rPr>
              <w:t>Identity of the multicast/broadcast resource</w:t>
            </w:r>
          </w:p>
        </w:tc>
        <w:tc>
          <w:tcPr>
            <w:tcW w:w="1559" w:type="dxa"/>
            <w:tcBorders>
              <w:top w:val="single" w:sz="4" w:space="0" w:color="000000"/>
              <w:left w:val="single" w:sz="4" w:space="0" w:color="000000"/>
              <w:bottom w:val="single" w:sz="4" w:space="0" w:color="000000"/>
              <w:right w:val="nil"/>
            </w:tcBorders>
          </w:tcPr>
          <w:p w14:paraId="53D53E1C" w14:textId="77777777" w:rsidR="000731C2" w:rsidRPr="003167FF" w:rsidRDefault="000731C2" w:rsidP="002C054E">
            <w:pPr>
              <w:pStyle w:val="TAC"/>
              <w:rPr>
                <w:lang w:eastAsia="zh-CN"/>
              </w:rPr>
            </w:pPr>
            <w:r w:rsidRPr="003167FF">
              <w:rPr>
                <w:lang w:eastAsia="zh-CN"/>
              </w:rPr>
              <w:t>O</w:t>
            </w:r>
          </w:p>
          <w:p w14:paraId="36BCA172" w14:textId="77777777" w:rsidR="000731C2" w:rsidRPr="003167FF" w:rsidRDefault="000731C2" w:rsidP="002C054E">
            <w:pPr>
              <w:pStyle w:val="TAC"/>
            </w:pPr>
            <w:r w:rsidRPr="003167FF">
              <w:rPr>
                <w:lang w:eastAsia="zh-CN"/>
              </w:rPr>
              <w:t>(NOTE 1)</w:t>
            </w:r>
          </w:p>
        </w:tc>
        <w:tc>
          <w:tcPr>
            <w:tcW w:w="4320" w:type="dxa"/>
            <w:tcBorders>
              <w:top w:val="single" w:sz="4" w:space="0" w:color="000000"/>
              <w:left w:val="single" w:sz="4" w:space="0" w:color="000000"/>
              <w:bottom w:val="single" w:sz="4" w:space="0" w:color="000000"/>
              <w:right w:val="single" w:sz="4" w:space="0" w:color="000000"/>
            </w:tcBorders>
          </w:tcPr>
          <w:p w14:paraId="7D8A741E" w14:textId="77777777" w:rsidR="000731C2" w:rsidRPr="003167FF" w:rsidRDefault="000731C2" w:rsidP="002C054E">
            <w:pPr>
              <w:pStyle w:val="TAL"/>
            </w:pPr>
            <w:r w:rsidRPr="003167FF">
              <w:t>The identity of the multicast/broadcast MBS session, or</w:t>
            </w:r>
            <w:r w:rsidRPr="003167FF">
              <w:rPr>
                <w:lang w:eastAsia="zh-CN"/>
              </w:rPr>
              <w:t>/and the identity of the MBMS bearer.</w:t>
            </w:r>
          </w:p>
        </w:tc>
      </w:tr>
      <w:tr w:rsidR="000731C2" w:rsidRPr="003167FF" w14:paraId="7235122D" w14:textId="77777777" w:rsidTr="002C054E">
        <w:trPr>
          <w:jc w:val="center"/>
        </w:trPr>
        <w:tc>
          <w:tcPr>
            <w:tcW w:w="2761" w:type="dxa"/>
            <w:tcBorders>
              <w:top w:val="single" w:sz="4" w:space="0" w:color="000000"/>
              <w:left w:val="single" w:sz="4" w:space="0" w:color="000000"/>
              <w:bottom w:val="single" w:sz="4" w:space="0" w:color="000000"/>
              <w:right w:val="nil"/>
            </w:tcBorders>
          </w:tcPr>
          <w:p w14:paraId="5DCFF781" w14:textId="77777777" w:rsidR="000731C2" w:rsidRPr="003167FF" w:rsidRDefault="000731C2" w:rsidP="002C054E">
            <w:pPr>
              <w:pStyle w:val="TAL"/>
              <w:rPr>
                <w:lang w:eastAsia="zh-CN"/>
              </w:rPr>
            </w:pPr>
            <w:r w:rsidRPr="003167FF">
              <w:rPr>
                <w:lang w:eastAsia="zh-CN"/>
              </w:rPr>
              <w:t>User plane address</w:t>
            </w:r>
          </w:p>
        </w:tc>
        <w:tc>
          <w:tcPr>
            <w:tcW w:w="1559" w:type="dxa"/>
            <w:tcBorders>
              <w:top w:val="single" w:sz="4" w:space="0" w:color="000000"/>
              <w:left w:val="single" w:sz="4" w:space="0" w:color="000000"/>
              <w:bottom w:val="single" w:sz="4" w:space="0" w:color="000000"/>
              <w:right w:val="nil"/>
            </w:tcBorders>
          </w:tcPr>
          <w:p w14:paraId="0E56E609" w14:textId="77777777" w:rsidR="000731C2" w:rsidRPr="003167FF" w:rsidRDefault="000731C2" w:rsidP="002C054E">
            <w:pPr>
              <w:pStyle w:val="TAC"/>
              <w:rPr>
                <w:lang w:eastAsia="zh-CN"/>
              </w:rPr>
            </w:pPr>
            <w:r w:rsidRPr="003167FF">
              <w:rPr>
                <w:lang w:eastAsia="zh-CN"/>
              </w:rPr>
              <w:t>M</w:t>
            </w:r>
          </w:p>
          <w:p w14:paraId="36C39666" w14:textId="77777777" w:rsidR="000731C2" w:rsidRPr="003167FF" w:rsidRDefault="000731C2" w:rsidP="002C054E">
            <w:pPr>
              <w:pStyle w:val="TAC"/>
            </w:pPr>
            <w:r w:rsidRPr="003167FF">
              <w:rPr>
                <w:lang w:eastAsia="zh-CN"/>
              </w:rPr>
              <w:t>(NOTE 2)</w:t>
            </w:r>
          </w:p>
        </w:tc>
        <w:tc>
          <w:tcPr>
            <w:tcW w:w="4320" w:type="dxa"/>
            <w:tcBorders>
              <w:top w:val="single" w:sz="4" w:space="0" w:color="000000"/>
              <w:left w:val="single" w:sz="4" w:space="0" w:color="000000"/>
              <w:bottom w:val="single" w:sz="4" w:space="0" w:color="000000"/>
              <w:right w:val="single" w:sz="4" w:space="0" w:color="000000"/>
            </w:tcBorders>
          </w:tcPr>
          <w:p w14:paraId="086DAA90" w14:textId="77777777" w:rsidR="000731C2" w:rsidRPr="003167FF" w:rsidRDefault="000731C2" w:rsidP="002C054E">
            <w:pPr>
              <w:pStyle w:val="TAL"/>
            </w:pPr>
            <w:r w:rsidRPr="003167FF">
              <w:rPr>
                <w:lang w:eastAsia="zh-CN"/>
              </w:rPr>
              <w:t xml:space="preserve">User plane IP address(es) and port for VAL to deliver the DL packet </w:t>
            </w:r>
          </w:p>
        </w:tc>
      </w:tr>
      <w:tr w:rsidR="000731C2" w:rsidRPr="003167FF" w14:paraId="1E8EACFB" w14:textId="77777777" w:rsidTr="002C054E">
        <w:trPr>
          <w:jc w:val="center"/>
        </w:trPr>
        <w:tc>
          <w:tcPr>
            <w:tcW w:w="2761" w:type="dxa"/>
            <w:tcBorders>
              <w:top w:val="single" w:sz="4" w:space="0" w:color="000000"/>
              <w:left w:val="single" w:sz="4" w:space="0" w:color="000000"/>
              <w:bottom w:val="single" w:sz="4" w:space="0" w:color="000000"/>
              <w:right w:val="nil"/>
            </w:tcBorders>
          </w:tcPr>
          <w:p w14:paraId="79074D91" w14:textId="77777777" w:rsidR="000731C2" w:rsidRPr="003167FF" w:rsidRDefault="000731C2" w:rsidP="002C054E">
            <w:pPr>
              <w:pStyle w:val="TAL"/>
              <w:rPr>
                <w:lang w:eastAsia="zh-CN"/>
              </w:rPr>
            </w:pPr>
            <w:r w:rsidRPr="003167FF">
              <w:rPr>
                <w:lang w:eastAsia="zh-CN"/>
              </w:rPr>
              <w:t>Session description information</w:t>
            </w:r>
          </w:p>
        </w:tc>
        <w:tc>
          <w:tcPr>
            <w:tcW w:w="1559" w:type="dxa"/>
            <w:tcBorders>
              <w:top w:val="single" w:sz="4" w:space="0" w:color="000000"/>
              <w:left w:val="single" w:sz="4" w:space="0" w:color="000000"/>
              <w:bottom w:val="single" w:sz="4" w:space="0" w:color="000000"/>
              <w:right w:val="nil"/>
            </w:tcBorders>
          </w:tcPr>
          <w:p w14:paraId="2837B262" w14:textId="77777777" w:rsidR="000731C2" w:rsidRPr="003167FF" w:rsidRDefault="000731C2" w:rsidP="002C054E">
            <w:pPr>
              <w:pStyle w:val="TAC"/>
              <w:rPr>
                <w:lang w:eastAsia="zh-CN"/>
              </w:rPr>
            </w:pPr>
            <w:r w:rsidRPr="003167FF">
              <w:t>O</w:t>
            </w:r>
          </w:p>
          <w:p w14:paraId="7BC31311" w14:textId="77777777" w:rsidR="000731C2" w:rsidRPr="003167FF" w:rsidRDefault="000731C2" w:rsidP="002C054E">
            <w:pPr>
              <w:pStyle w:val="TAC"/>
            </w:pPr>
            <w:r w:rsidRPr="003167FF">
              <w:rPr>
                <w:lang w:eastAsia="zh-CN"/>
              </w:rPr>
              <w:t>(NOTE 2)</w:t>
            </w:r>
          </w:p>
        </w:tc>
        <w:tc>
          <w:tcPr>
            <w:tcW w:w="4320" w:type="dxa"/>
            <w:tcBorders>
              <w:top w:val="single" w:sz="4" w:space="0" w:color="000000"/>
              <w:left w:val="single" w:sz="4" w:space="0" w:color="000000"/>
              <w:bottom w:val="single" w:sz="4" w:space="0" w:color="000000"/>
              <w:right w:val="single" w:sz="4" w:space="0" w:color="000000"/>
            </w:tcBorders>
          </w:tcPr>
          <w:p w14:paraId="05BF7F98" w14:textId="77777777" w:rsidR="000731C2" w:rsidRPr="003167FF" w:rsidRDefault="000731C2" w:rsidP="002C054E">
            <w:pPr>
              <w:pStyle w:val="TAL"/>
            </w:pPr>
            <w:r w:rsidRPr="003167FF">
              <w:rPr>
                <w:lang w:eastAsia="zh-CN"/>
              </w:rPr>
              <w:t xml:space="preserve">Indicates </w:t>
            </w:r>
            <w:r w:rsidRPr="003167FF">
              <w:t xml:space="preserve">Multicast/broadcast </w:t>
            </w:r>
            <w:r w:rsidRPr="003167FF">
              <w:rPr>
                <w:lang w:eastAsia="zh-CN"/>
              </w:rPr>
              <w:t>related configuration information as defined in 3GPP TS 26.346 [28] (e.g. radio frequency and MBMS Service Area Identities) or/and 3GPP TS 23.247 [39] (e.g. MBS FSA ID(s), Area Session ID)</w:t>
            </w:r>
          </w:p>
        </w:tc>
      </w:tr>
      <w:tr w:rsidR="000731C2" w:rsidRPr="003167FF" w14:paraId="4CAF4971" w14:textId="77777777" w:rsidTr="002C054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28EECF4" w14:textId="77777777" w:rsidR="000731C2" w:rsidRPr="003167FF" w:rsidRDefault="000731C2" w:rsidP="002C054E">
            <w:pPr>
              <w:pStyle w:val="TAN"/>
              <w:rPr>
                <w:lang w:eastAsia="zh-CN"/>
              </w:rPr>
            </w:pPr>
            <w:r w:rsidRPr="003167FF">
              <w:rPr>
                <w:lang w:eastAsia="zh-CN"/>
              </w:rPr>
              <w:t>NOTE 1:</w:t>
            </w:r>
            <w:r w:rsidRPr="003167FF">
              <w:rPr>
                <w:lang w:eastAsia="zh-CN"/>
              </w:rPr>
              <w:tab/>
              <w:t>This IE may not be required if the session announcement mode indicates that the request is sent by the NRM server.</w:t>
            </w:r>
          </w:p>
          <w:p w14:paraId="20252954" w14:textId="77777777" w:rsidR="000731C2" w:rsidRPr="003167FF" w:rsidRDefault="000731C2" w:rsidP="002C054E">
            <w:pPr>
              <w:pStyle w:val="TAN"/>
              <w:rPr>
                <w:lang w:eastAsia="zh-CN"/>
              </w:rPr>
            </w:pPr>
            <w:r w:rsidRPr="003167FF">
              <w:rPr>
                <w:lang w:eastAsia="zh-CN"/>
              </w:rPr>
              <w:t>NOTE 2:</w:t>
            </w:r>
            <w:r w:rsidRPr="003167FF">
              <w:rPr>
                <w:lang w:eastAsia="zh-CN"/>
              </w:rPr>
              <w:tab/>
              <w:t>If the Result Information element indicates failure then the values of the other information elements shall not present.</w:t>
            </w:r>
          </w:p>
        </w:tc>
      </w:tr>
    </w:tbl>
    <w:p w14:paraId="7BA14A4A" w14:textId="77777777" w:rsidR="000731C2" w:rsidRPr="003167FF" w:rsidRDefault="000731C2" w:rsidP="000731C2"/>
    <w:p w14:paraId="75ABFBB4" w14:textId="5235DD19" w:rsidR="000731C2" w:rsidRPr="003167FF" w:rsidRDefault="000731C2" w:rsidP="000731C2">
      <w:pPr>
        <w:pStyle w:val="Heading4"/>
      </w:pPr>
      <w:bookmarkStart w:id="1444" w:name="_Toc155355870"/>
      <w:r w:rsidRPr="003167FF">
        <w:t>14.3.2.42</w:t>
      </w:r>
      <w:r w:rsidRPr="003167FF">
        <w:tab/>
        <w:t>Multicast/broadcast resource update request</w:t>
      </w:r>
      <w:bookmarkEnd w:id="1444"/>
    </w:p>
    <w:p w14:paraId="61E42E49" w14:textId="09EF14E2" w:rsidR="000731C2" w:rsidRPr="003167FF" w:rsidRDefault="000731C2" w:rsidP="000731C2">
      <w:r w:rsidRPr="003167FF">
        <w:t>Table 14.3.2.42</w:t>
      </w:r>
      <w:r w:rsidRPr="003167FF">
        <w:rPr>
          <w:lang w:eastAsia="zh-CN"/>
        </w:rPr>
        <w:t>-1</w:t>
      </w:r>
      <w:r w:rsidRPr="003167FF">
        <w:t xml:space="preserve"> describes the information flow </w:t>
      </w:r>
      <w:r w:rsidRPr="003167FF">
        <w:rPr>
          <w:lang w:eastAsia="zh-CN"/>
        </w:rPr>
        <w:t xml:space="preserve">for the </w:t>
      </w:r>
      <w:r w:rsidRPr="003167FF">
        <w:t xml:space="preserve">multicast/broadcast resource update request </w:t>
      </w:r>
      <w:r w:rsidRPr="003167FF">
        <w:rPr>
          <w:lang w:eastAsia="zh-CN"/>
        </w:rPr>
        <w:t>from VAL server to NRM server</w:t>
      </w:r>
      <w:r w:rsidRPr="003167FF">
        <w:t>.</w:t>
      </w:r>
    </w:p>
    <w:p w14:paraId="09D09724" w14:textId="3A97C437" w:rsidR="000731C2" w:rsidRPr="003167FF" w:rsidRDefault="000731C2" w:rsidP="000731C2">
      <w:pPr>
        <w:pStyle w:val="TH"/>
      </w:pPr>
      <w:r w:rsidRPr="003167FF">
        <w:t>Table 14.3.2.42-1: Multicast/broadcast resource update request</w:t>
      </w:r>
    </w:p>
    <w:tbl>
      <w:tblPr>
        <w:tblW w:w="8640" w:type="dxa"/>
        <w:jc w:val="center"/>
        <w:tblLayout w:type="fixed"/>
        <w:tblLook w:val="04A0" w:firstRow="1" w:lastRow="0" w:firstColumn="1" w:lastColumn="0" w:noHBand="0" w:noVBand="1"/>
      </w:tblPr>
      <w:tblGrid>
        <w:gridCol w:w="2880"/>
        <w:gridCol w:w="1440"/>
        <w:gridCol w:w="4320"/>
      </w:tblGrid>
      <w:tr w:rsidR="000731C2" w:rsidRPr="003167FF" w14:paraId="3FB1DDFB"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2242F3C8" w14:textId="77777777" w:rsidR="000731C2" w:rsidRPr="003167FF" w:rsidRDefault="000731C2" w:rsidP="002C054E">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7D8EFFDE"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71FADB09" w14:textId="77777777" w:rsidR="000731C2" w:rsidRPr="003167FF" w:rsidRDefault="000731C2" w:rsidP="002C054E">
            <w:pPr>
              <w:pStyle w:val="TAH"/>
            </w:pPr>
            <w:r w:rsidRPr="003167FF">
              <w:t>Description</w:t>
            </w:r>
          </w:p>
        </w:tc>
      </w:tr>
      <w:tr w:rsidR="000731C2" w:rsidRPr="003167FF" w14:paraId="3C125107" w14:textId="77777777" w:rsidTr="002C054E">
        <w:trPr>
          <w:jc w:val="center"/>
        </w:trPr>
        <w:tc>
          <w:tcPr>
            <w:tcW w:w="2880" w:type="dxa"/>
            <w:tcBorders>
              <w:top w:val="single" w:sz="4" w:space="0" w:color="000000"/>
              <w:left w:val="single" w:sz="4" w:space="0" w:color="000000"/>
              <w:bottom w:val="single" w:sz="4" w:space="0" w:color="000000"/>
              <w:right w:val="nil"/>
            </w:tcBorders>
          </w:tcPr>
          <w:p w14:paraId="259DCDD0" w14:textId="77777777" w:rsidR="000731C2" w:rsidRPr="003167FF" w:rsidRDefault="000731C2" w:rsidP="002C054E">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31ED600F"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7A8ADB77" w14:textId="77777777" w:rsidR="000731C2" w:rsidRPr="003167FF" w:rsidRDefault="000731C2" w:rsidP="002C054E">
            <w:pPr>
              <w:pStyle w:val="TAL"/>
            </w:pPr>
            <w:r w:rsidRPr="003167FF">
              <w:rPr>
                <w:lang w:eastAsia="zh-CN"/>
              </w:rPr>
              <w:t>The identity of the</w:t>
            </w:r>
            <w:r w:rsidRPr="003167FF">
              <w:t xml:space="preserve"> VAL server performing the request.</w:t>
            </w:r>
          </w:p>
        </w:tc>
      </w:tr>
      <w:tr w:rsidR="000731C2" w:rsidRPr="003167FF" w14:paraId="0A6711C1" w14:textId="77777777" w:rsidTr="002C054E">
        <w:trPr>
          <w:jc w:val="center"/>
        </w:trPr>
        <w:tc>
          <w:tcPr>
            <w:tcW w:w="2880" w:type="dxa"/>
            <w:tcBorders>
              <w:top w:val="single" w:sz="4" w:space="0" w:color="000000"/>
              <w:left w:val="single" w:sz="4" w:space="0" w:color="000000"/>
              <w:bottom w:val="single" w:sz="4" w:space="0" w:color="000000"/>
              <w:right w:val="nil"/>
            </w:tcBorders>
          </w:tcPr>
          <w:p w14:paraId="25BB497E" w14:textId="77777777" w:rsidR="000731C2" w:rsidRPr="003167FF" w:rsidRDefault="000731C2" w:rsidP="002C054E">
            <w:pPr>
              <w:pStyle w:val="TAL"/>
            </w:pPr>
            <w:r w:rsidRPr="003167FF">
              <w:t>Identity of the multicast/broadcast resource</w:t>
            </w:r>
          </w:p>
        </w:tc>
        <w:tc>
          <w:tcPr>
            <w:tcW w:w="1440" w:type="dxa"/>
            <w:tcBorders>
              <w:top w:val="single" w:sz="4" w:space="0" w:color="000000"/>
              <w:left w:val="single" w:sz="4" w:space="0" w:color="000000"/>
              <w:bottom w:val="single" w:sz="4" w:space="0" w:color="000000"/>
              <w:right w:val="nil"/>
            </w:tcBorders>
          </w:tcPr>
          <w:p w14:paraId="1CFF3959"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0647C541" w14:textId="77777777" w:rsidR="000731C2" w:rsidRPr="003167FF" w:rsidRDefault="000731C2" w:rsidP="002C054E">
            <w:pPr>
              <w:pStyle w:val="TAL"/>
              <w:rPr>
                <w:lang w:eastAsia="zh-CN"/>
              </w:rPr>
            </w:pPr>
            <w:r w:rsidRPr="003167FF">
              <w:t>Identity of the multicast/broadcast resource</w:t>
            </w:r>
          </w:p>
        </w:tc>
      </w:tr>
      <w:tr w:rsidR="000731C2" w:rsidRPr="003167FF" w14:paraId="6FF41898" w14:textId="77777777" w:rsidTr="002C054E">
        <w:trPr>
          <w:jc w:val="center"/>
        </w:trPr>
        <w:tc>
          <w:tcPr>
            <w:tcW w:w="2880" w:type="dxa"/>
            <w:tcBorders>
              <w:top w:val="single" w:sz="4" w:space="0" w:color="000000"/>
              <w:left w:val="single" w:sz="4" w:space="0" w:color="000000"/>
              <w:bottom w:val="single" w:sz="4" w:space="0" w:color="000000"/>
              <w:right w:val="nil"/>
            </w:tcBorders>
          </w:tcPr>
          <w:p w14:paraId="2F20C300" w14:textId="77777777" w:rsidR="000731C2" w:rsidRPr="003167FF" w:rsidRDefault="000731C2" w:rsidP="002C054E">
            <w:pPr>
              <w:pStyle w:val="TAL"/>
            </w:pPr>
            <w:r w:rsidRPr="003167FF">
              <w:rPr>
                <w:lang w:eastAsia="zh-CN"/>
              </w:rPr>
              <w:t>Service requirement description</w:t>
            </w:r>
          </w:p>
        </w:tc>
        <w:tc>
          <w:tcPr>
            <w:tcW w:w="1440" w:type="dxa"/>
            <w:tcBorders>
              <w:top w:val="single" w:sz="4" w:space="0" w:color="000000"/>
              <w:left w:val="single" w:sz="4" w:space="0" w:color="000000"/>
              <w:bottom w:val="single" w:sz="4" w:space="0" w:color="000000"/>
              <w:right w:val="nil"/>
            </w:tcBorders>
          </w:tcPr>
          <w:p w14:paraId="16E59F15" w14:textId="77777777" w:rsidR="000731C2" w:rsidRPr="003167FF" w:rsidRDefault="000731C2" w:rsidP="002C054E">
            <w:pPr>
              <w:pStyle w:val="TAC"/>
            </w:pPr>
            <w:r w:rsidRPr="003167FF">
              <w:rPr>
                <w:lang w:eastAsia="zh-CN"/>
              </w:rPr>
              <w:t>O (NOTE 3)</w:t>
            </w:r>
          </w:p>
        </w:tc>
        <w:tc>
          <w:tcPr>
            <w:tcW w:w="4320" w:type="dxa"/>
            <w:tcBorders>
              <w:top w:val="single" w:sz="4" w:space="0" w:color="000000"/>
              <w:left w:val="single" w:sz="4" w:space="0" w:color="000000"/>
              <w:bottom w:val="single" w:sz="4" w:space="0" w:color="000000"/>
              <w:right w:val="single" w:sz="4" w:space="0" w:color="000000"/>
            </w:tcBorders>
          </w:tcPr>
          <w:p w14:paraId="0214B86F" w14:textId="77777777" w:rsidR="000731C2" w:rsidRPr="003167FF" w:rsidRDefault="000731C2" w:rsidP="002C054E">
            <w:pPr>
              <w:pStyle w:val="TAL"/>
            </w:pPr>
            <w:r w:rsidRPr="003167FF">
              <w:rPr>
                <w:lang w:eastAsia="zh-CN"/>
              </w:rPr>
              <w:t>Indicates the service characteristics, e.g., Media type, Media format, bandwidth requirements, flow description, Application Identifier,</w:t>
            </w:r>
            <w:r w:rsidRPr="003167FF">
              <w:t xml:space="preserve"> Priority indicator, emergency indicator Application service provider</w:t>
            </w:r>
            <w:r w:rsidRPr="003167FF">
              <w:rPr>
                <w:lang w:eastAsia="zh-CN"/>
              </w:rPr>
              <w:t>.</w:t>
            </w:r>
          </w:p>
        </w:tc>
      </w:tr>
      <w:tr w:rsidR="000731C2" w:rsidRPr="003167FF" w14:paraId="07DE2C13" w14:textId="77777777" w:rsidTr="002C054E">
        <w:trPr>
          <w:jc w:val="center"/>
        </w:trPr>
        <w:tc>
          <w:tcPr>
            <w:tcW w:w="2880" w:type="dxa"/>
            <w:tcBorders>
              <w:top w:val="single" w:sz="4" w:space="0" w:color="000000"/>
              <w:left w:val="single" w:sz="4" w:space="0" w:color="000000"/>
              <w:bottom w:val="single" w:sz="4" w:space="0" w:color="000000"/>
              <w:right w:val="nil"/>
            </w:tcBorders>
          </w:tcPr>
          <w:p w14:paraId="026067C0" w14:textId="77777777" w:rsidR="000731C2" w:rsidRPr="003167FF" w:rsidRDefault="000731C2" w:rsidP="002C054E">
            <w:pPr>
              <w:pStyle w:val="TAL"/>
            </w:pPr>
            <w:r w:rsidRPr="003167FF">
              <w:rPr>
                <w:lang w:eastAsia="zh-CN"/>
              </w:rPr>
              <w:t>Multicast/Broadcast area information</w:t>
            </w:r>
          </w:p>
        </w:tc>
        <w:tc>
          <w:tcPr>
            <w:tcW w:w="1440" w:type="dxa"/>
            <w:tcBorders>
              <w:top w:val="single" w:sz="4" w:space="0" w:color="000000"/>
              <w:left w:val="single" w:sz="4" w:space="0" w:color="000000"/>
              <w:bottom w:val="single" w:sz="4" w:space="0" w:color="000000"/>
              <w:right w:val="nil"/>
            </w:tcBorders>
          </w:tcPr>
          <w:p w14:paraId="4778E3C7" w14:textId="77777777" w:rsidR="000731C2" w:rsidRPr="003167FF" w:rsidRDefault="000731C2" w:rsidP="002C054E">
            <w:pPr>
              <w:pStyle w:val="TAC"/>
            </w:pPr>
            <w:r w:rsidRPr="003167FF">
              <w:rPr>
                <w:lang w:eastAsia="zh-CN"/>
              </w:rPr>
              <w:t>O(NOTE 3)</w:t>
            </w:r>
          </w:p>
        </w:tc>
        <w:tc>
          <w:tcPr>
            <w:tcW w:w="4320" w:type="dxa"/>
            <w:tcBorders>
              <w:top w:val="single" w:sz="4" w:space="0" w:color="000000"/>
              <w:left w:val="single" w:sz="4" w:space="0" w:color="000000"/>
              <w:bottom w:val="single" w:sz="4" w:space="0" w:color="000000"/>
              <w:right w:val="single" w:sz="4" w:space="0" w:color="000000"/>
            </w:tcBorders>
          </w:tcPr>
          <w:p w14:paraId="03C71786" w14:textId="77777777" w:rsidR="000731C2" w:rsidRPr="003167FF" w:rsidRDefault="000731C2" w:rsidP="002C054E">
            <w:pPr>
              <w:pStyle w:val="TAL"/>
            </w:pPr>
            <w:r w:rsidRPr="003167FF">
              <w:rPr>
                <w:lang w:eastAsia="zh-CN"/>
              </w:rPr>
              <w:t>Indicate the area where the multicast/broadcast resource is requested for</w:t>
            </w:r>
          </w:p>
        </w:tc>
      </w:tr>
      <w:tr w:rsidR="000731C2" w:rsidRPr="003167FF" w14:paraId="3A983744" w14:textId="77777777" w:rsidTr="002C054E">
        <w:trPr>
          <w:jc w:val="center"/>
        </w:trPr>
        <w:tc>
          <w:tcPr>
            <w:tcW w:w="2880" w:type="dxa"/>
            <w:tcBorders>
              <w:top w:val="single" w:sz="4" w:space="0" w:color="000000"/>
              <w:left w:val="single" w:sz="4" w:space="0" w:color="000000"/>
              <w:bottom w:val="single" w:sz="4" w:space="0" w:color="000000"/>
              <w:right w:val="nil"/>
            </w:tcBorders>
          </w:tcPr>
          <w:p w14:paraId="714D97D0" w14:textId="77777777" w:rsidR="000731C2" w:rsidRPr="003167FF" w:rsidRDefault="000731C2" w:rsidP="002C054E">
            <w:pPr>
              <w:pStyle w:val="TAL"/>
            </w:pPr>
            <w:r w:rsidRPr="003167FF">
              <w:t>Local MBMS information (NOTE 1, NOTE 2)</w:t>
            </w:r>
          </w:p>
        </w:tc>
        <w:tc>
          <w:tcPr>
            <w:tcW w:w="1440" w:type="dxa"/>
            <w:tcBorders>
              <w:top w:val="single" w:sz="4" w:space="0" w:color="000000"/>
              <w:left w:val="single" w:sz="4" w:space="0" w:color="000000"/>
              <w:bottom w:val="single" w:sz="4" w:space="0" w:color="000000"/>
              <w:right w:val="nil"/>
            </w:tcBorders>
          </w:tcPr>
          <w:p w14:paraId="48C5E845" w14:textId="77777777" w:rsidR="000731C2" w:rsidRPr="003167FF" w:rsidRDefault="000731C2" w:rsidP="002C054E">
            <w:pPr>
              <w:pStyle w:val="TAC"/>
            </w:pPr>
            <w:r w:rsidRPr="003167FF">
              <w:t>O</w:t>
            </w:r>
            <w:r w:rsidRPr="003167FF">
              <w:rPr>
                <w:lang w:eastAsia="zh-CN"/>
              </w:rPr>
              <w:t>(NOTE 3)</w:t>
            </w:r>
          </w:p>
        </w:tc>
        <w:tc>
          <w:tcPr>
            <w:tcW w:w="4320" w:type="dxa"/>
            <w:tcBorders>
              <w:top w:val="single" w:sz="4" w:space="0" w:color="000000"/>
              <w:left w:val="single" w:sz="4" w:space="0" w:color="000000"/>
              <w:bottom w:val="single" w:sz="4" w:space="0" w:color="000000"/>
              <w:right w:val="single" w:sz="4" w:space="0" w:color="000000"/>
            </w:tcBorders>
          </w:tcPr>
          <w:p w14:paraId="6B6C7382" w14:textId="77777777" w:rsidR="000731C2" w:rsidRPr="003167FF" w:rsidRDefault="000731C2" w:rsidP="002C054E">
            <w:pPr>
              <w:pStyle w:val="TAL"/>
            </w:pPr>
          </w:p>
        </w:tc>
      </w:tr>
      <w:tr w:rsidR="000731C2" w:rsidRPr="003167FF" w14:paraId="391DD2AB" w14:textId="77777777" w:rsidTr="002C054E">
        <w:trPr>
          <w:jc w:val="center"/>
        </w:trPr>
        <w:tc>
          <w:tcPr>
            <w:tcW w:w="2880" w:type="dxa"/>
            <w:tcBorders>
              <w:top w:val="single" w:sz="4" w:space="0" w:color="000000"/>
              <w:left w:val="single" w:sz="4" w:space="0" w:color="000000"/>
              <w:bottom w:val="single" w:sz="4" w:space="0" w:color="000000"/>
              <w:right w:val="nil"/>
            </w:tcBorders>
          </w:tcPr>
          <w:p w14:paraId="7C8CFB0C" w14:textId="77777777" w:rsidR="000731C2" w:rsidRPr="003167FF" w:rsidRDefault="000731C2" w:rsidP="002C054E">
            <w:pPr>
              <w:pStyle w:val="TAL"/>
            </w:pPr>
            <w:r w:rsidRPr="003167FF">
              <w:t>&gt; MB2-U information</w:t>
            </w:r>
          </w:p>
        </w:tc>
        <w:tc>
          <w:tcPr>
            <w:tcW w:w="1440" w:type="dxa"/>
            <w:tcBorders>
              <w:top w:val="single" w:sz="4" w:space="0" w:color="000000"/>
              <w:left w:val="single" w:sz="4" w:space="0" w:color="000000"/>
              <w:bottom w:val="single" w:sz="4" w:space="0" w:color="000000"/>
              <w:right w:val="nil"/>
            </w:tcBorders>
          </w:tcPr>
          <w:p w14:paraId="47880946"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48D89D78" w14:textId="77777777" w:rsidR="000731C2" w:rsidRPr="003167FF" w:rsidRDefault="000731C2" w:rsidP="002C054E">
            <w:pPr>
              <w:pStyle w:val="TAL"/>
            </w:pPr>
            <w:r w:rsidRPr="003167FF">
              <w:t>IP address, UDP port number of the MB2-U interface</w:t>
            </w:r>
          </w:p>
        </w:tc>
      </w:tr>
      <w:tr w:rsidR="000731C2" w:rsidRPr="003167FF" w14:paraId="22F17B64" w14:textId="77777777" w:rsidTr="002C054E">
        <w:trPr>
          <w:jc w:val="center"/>
        </w:trPr>
        <w:tc>
          <w:tcPr>
            <w:tcW w:w="2880" w:type="dxa"/>
            <w:tcBorders>
              <w:top w:val="single" w:sz="4" w:space="0" w:color="000000"/>
              <w:left w:val="single" w:sz="4" w:space="0" w:color="000000"/>
              <w:bottom w:val="single" w:sz="4" w:space="0" w:color="000000"/>
              <w:right w:val="nil"/>
            </w:tcBorders>
          </w:tcPr>
          <w:p w14:paraId="4827CE4D" w14:textId="77777777" w:rsidR="000731C2" w:rsidRPr="003167FF" w:rsidRDefault="000731C2" w:rsidP="002C054E">
            <w:pPr>
              <w:pStyle w:val="TAL"/>
            </w:pPr>
            <w:r w:rsidRPr="003167FF">
              <w:t>&gt; xMB-U information</w:t>
            </w:r>
          </w:p>
        </w:tc>
        <w:tc>
          <w:tcPr>
            <w:tcW w:w="1440" w:type="dxa"/>
            <w:tcBorders>
              <w:top w:val="single" w:sz="4" w:space="0" w:color="000000"/>
              <w:left w:val="single" w:sz="4" w:space="0" w:color="000000"/>
              <w:bottom w:val="single" w:sz="4" w:space="0" w:color="000000"/>
              <w:right w:val="nil"/>
            </w:tcBorders>
          </w:tcPr>
          <w:p w14:paraId="3A223431"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4D391BEF" w14:textId="77777777" w:rsidR="000731C2" w:rsidRPr="003167FF" w:rsidRDefault="000731C2" w:rsidP="002C054E">
            <w:pPr>
              <w:pStyle w:val="TAL"/>
            </w:pPr>
            <w:r w:rsidRPr="003167FF">
              <w:t>IP address, UDP port number of the xMB-U interface</w:t>
            </w:r>
          </w:p>
        </w:tc>
      </w:tr>
      <w:tr w:rsidR="000731C2" w:rsidRPr="003167FF" w14:paraId="621F61F9" w14:textId="77777777" w:rsidTr="002C054E">
        <w:trPr>
          <w:jc w:val="center"/>
        </w:trPr>
        <w:tc>
          <w:tcPr>
            <w:tcW w:w="2880" w:type="dxa"/>
            <w:tcBorders>
              <w:top w:val="single" w:sz="4" w:space="0" w:color="000000"/>
              <w:left w:val="single" w:sz="4" w:space="0" w:color="000000"/>
              <w:bottom w:val="single" w:sz="4" w:space="0" w:color="000000"/>
              <w:right w:val="nil"/>
            </w:tcBorders>
          </w:tcPr>
          <w:p w14:paraId="25175D75" w14:textId="77777777" w:rsidR="000731C2" w:rsidRPr="003167FF" w:rsidRDefault="000731C2" w:rsidP="002C054E">
            <w:pPr>
              <w:pStyle w:val="TAL"/>
            </w:pPr>
            <w:r w:rsidRPr="003167FF">
              <w:t>&gt; M1 interface information</w:t>
            </w:r>
          </w:p>
        </w:tc>
        <w:tc>
          <w:tcPr>
            <w:tcW w:w="1440" w:type="dxa"/>
            <w:tcBorders>
              <w:top w:val="single" w:sz="4" w:space="0" w:color="000000"/>
              <w:left w:val="single" w:sz="4" w:space="0" w:color="000000"/>
              <w:bottom w:val="single" w:sz="4" w:space="0" w:color="000000"/>
              <w:right w:val="nil"/>
            </w:tcBorders>
          </w:tcPr>
          <w:p w14:paraId="0C6918D7"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36EAA096" w14:textId="77777777" w:rsidR="000731C2" w:rsidRPr="003167FF" w:rsidRDefault="000731C2" w:rsidP="002C054E">
            <w:pPr>
              <w:pStyle w:val="TAL"/>
            </w:pPr>
            <w:r w:rsidRPr="003167FF">
              <w:t>M1 interface information for local MBMS</w:t>
            </w:r>
          </w:p>
        </w:tc>
      </w:tr>
      <w:tr w:rsidR="000731C2" w:rsidRPr="003167FF" w14:paraId="39025DB0" w14:textId="77777777" w:rsidTr="002C054E">
        <w:trPr>
          <w:jc w:val="center"/>
        </w:trPr>
        <w:tc>
          <w:tcPr>
            <w:tcW w:w="2880" w:type="dxa"/>
            <w:tcBorders>
              <w:top w:val="single" w:sz="4" w:space="0" w:color="000000"/>
              <w:left w:val="single" w:sz="4" w:space="0" w:color="000000"/>
              <w:bottom w:val="single" w:sz="4" w:space="0" w:color="000000"/>
              <w:right w:val="nil"/>
            </w:tcBorders>
          </w:tcPr>
          <w:p w14:paraId="68FE723C" w14:textId="77777777" w:rsidR="000731C2" w:rsidRPr="003167FF" w:rsidRDefault="000731C2" w:rsidP="002C054E">
            <w:pPr>
              <w:pStyle w:val="TAL"/>
            </w:pPr>
            <w:r w:rsidRPr="003167FF">
              <w:t xml:space="preserve">Local MBMS activation indication (NOTE 1, NOTE 2) </w:t>
            </w:r>
          </w:p>
        </w:tc>
        <w:tc>
          <w:tcPr>
            <w:tcW w:w="1440" w:type="dxa"/>
            <w:tcBorders>
              <w:top w:val="single" w:sz="4" w:space="0" w:color="000000"/>
              <w:left w:val="single" w:sz="4" w:space="0" w:color="000000"/>
              <w:bottom w:val="single" w:sz="4" w:space="0" w:color="000000"/>
              <w:right w:val="nil"/>
            </w:tcBorders>
          </w:tcPr>
          <w:p w14:paraId="04714D67"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09B32796" w14:textId="77777777" w:rsidR="000731C2" w:rsidRPr="003167FF" w:rsidRDefault="000731C2" w:rsidP="002C054E">
            <w:pPr>
              <w:pStyle w:val="TAL"/>
            </w:pPr>
            <w:r w:rsidRPr="003167FF">
              <w:t>Indicates whether to request the NRM server to use Local MBMS information.</w:t>
            </w:r>
          </w:p>
        </w:tc>
      </w:tr>
      <w:tr w:rsidR="000731C2" w:rsidRPr="003167FF" w14:paraId="199FB96A" w14:textId="77777777" w:rsidTr="002C054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AD10B9F" w14:textId="77777777" w:rsidR="000731C2" w:rsidRPr="003167FF" w:rsidRDefault="000731C2" w:rsidP="002C054E">
            <w:pPr>
              <w:pStyle w:val="TAN"/>
            </w:pPr>
            <w:r w:rsidRPr="003167FF">
              <w:t>NOTE 1:</w:t>
            </w:r>
            <w:r w:rsidRPr="003167FF">
              <w:rPr>
                <w:noProof/>
              </w:rPr>
              <w:tab/>
            </w:r>
            <w:r w:rsidRPr="003167FF">
              <w:t>The VAL server may provide either the Local MBMS information or the Local MBMS activation indication. This IE is present when the local MBMS is required for VAL services like V2X service.</w:t>
            </w:r>
          </w:p>
          <w:p w14:paraId="30B78EB5" w14:textId="77777777" w:rsidR="000731C2" w:rsidRPr="003167FF" w:rsidRDefault="000731C2" w:rsidP="002C054E">
            <w:pPr>
              <w:pStyle w:val="TAN"/>
            </w:pPr>
            <w:r w:rsidRPr="003167FF">
              <w:t>NOTE 2:</w:t>
            </w:r>
            <w:r w:rsidRPr="003167FF">
              <w:tab/>
              <w:t>This information element is only applicable when EPS is specified in the network system indicator IE.</w:t>
            </w:r>
          </w:p>
          <w:p w14:paraId="0CEA7539" w14:textId="77777777" w:rsidR="000731C2" w:rsidRPr="003167FF" w:rsidRDefault="000731C2" w:rsidP="002C054E">
            <w:pPr>
              <w:pStyle w:val="TAN"/>
              <w:rPr>
                <w:lang w:eastAsia="zh-CN"/>
              </w:rPr>
            </w:pPr>
            <w:r w:rsidRPr="003167FF">
              <w:rPr>
                <w:lang w:eastAsia="zh-CN"/>
              </w:rPr>
              <w:t>NOTE 3:</w:t>
            </w:r>
            <w:r w:rsidRPr="003167FF">
              <w:rPr>
                <w:lang w:eastAsia="zh-CN"/>
              </w:rPr>
              <w:tab/>
              <w:t>At least one of those IEs shall be present.</w:t>
            </w:r>
          </w:p>
        </w:tc>
      </w:tr>
    </w:tbl>
    <w:p w14:paraId="1F98E9B5" w14:textId="77777777" w:rsidR="000731C2" w:rsidRPr="003167FF" w:rsidRDefault="000731C2" w:rsidP="000731C2"/>
    <w:p w14:paraId="484A8232" w14:textId="5AD84B67" w:rsidR="000731C2" w:rsidRPr="003167FF" w:rsidRDefault="000731C2" w:rsidP="000731C2">
      <w:pPr>
        <w:pStyle w:val="Heading4"/>
      </w:pPr>
      <w:bookmarkStart w:id="1445" w:name="_Toc155355871"/>
      <w:r w:rsidRPr="003167FF">
        <w:t>14.3.2.43</w:t>
      </w:r>
      <w:r w:rsidRPr="003167FF">
        <w:tab/>
        <w:t>Multicast/broadcast resource update response</w:t>
      </w:r>
      <w:bookmarkEnd w:id="1445"/>
    </w:p>
    <w:p w14:paraId="6D718FE7" w14:textId="3810282A" w:rsidR="000731C2" w:rsidRPr="003167FF" w:rsidRDefault="000731C2" w:rsidP="000731C2">
      <w:r w:rsidRPr="003167FF">
        <w:t>Table 14.3.2.43</w:t>
      </w:r>
      <w:r w:rsidRPr="003167FF">
        <w:rPr>
          <w:lang w:eastAsia="zh-CN"/>
        </w:rPr>
        <w:t>-1</w:t>
      </w:r>
      <w:r w:rsidRPr="003167FF">
        <w:t xml:space="preserve"> describes the information flow </w:t>
      </w:r>
      <w:r w:rsidRPr="003167FF">
        <w:rPr>
          <w:lang w:eastAsia="zh-CN"/>
        </w:rPr>
        <w:t xml:space="preserve">for the </w:t>
      </w:r>
      <w:r w:rsidRPr="003167FF">
        <w:t>Multicast/broadcast resource update response</w:t>
      </w:r>
      <w:r w:rsidRPr="003167FF">
        <w:rPr>
          <w:lang w:eastAsia="zh-CN"/>
        </w:rPr>
        <w:t xml:space="preserve"> from NRM server to VAL server</w:t>
      </w:r>
      <w:r w:rsidRPr="003167FF">
        <w:t>.</w:t>
      </w:r>
    </w:p>
    <w:p w14:paraId="38AA85A8" w14:textId="005B3E91" w:rsidR="000731C2" w:rsidRPr="003167FF" w:rsidRDefault="000731C2" w:rsidP="000731C2">
      <w:pPr>
        <w:pStyle w:val="TH"/>
      </w:pPr>
      <w:r w:rsidRPr="003167FF">
        <w:lastRenderedPageBreak/>
        <w:t>Table 14.3.2.43-1: Multicast/broadcast resource update response</w:t>
      </w:r>
    </w:p>
    <w:tbl>
      <w:tblPr>
        <w:tblW w:w="8640" w:type="dxa"/>
        <w:jc w:val="center"/>
        <w:tblLayout w:type="fixed"/>
        <w:tblLook w:val="04A0" w:firstRow="1" w:lastRow="0" w:firstColumn="1" w:lastColumn="0" w:noHBand="0" w:noVBand="1"/>
      </w:tblPr>
      <w:tblGrid>
        <w:gridCol w:w="2761"/>
        <w:gridCol w:w="1559"/>
        <w:gridCol w:w="4320"/>
      </w:tblGrid>
      <w:tr w:rsidR="000731C2" w:rsidRPr="003167FF" w14:paraId="2FD0366C" w14:textId="77777777" w:rsidTr="002C054E">
        <w:trPr>
          <w:jc w:val="center"/>
        </w:trPr>
        <w:tc>
          <w:tcPr>
            <w:tcW w:w="2761" w:type="dxa"/>
            <w:tcBorders>
              <w:top w:val="single" w:sz="4" w:space="0" w:color="000000"/>
              <w:left w:val="single" w:sz="4" w:space="0" w:color="000000"/>
              <w:bottom w:val="single" w:sz="4" w:space="0" w:color="000000"/>
              <w:right w:val="nil"/>
            </w:tcBorders>
            <w:hideMark/>
          </w:tcPr>
          <w:p w14:paraId="00D657E0" w14:textId="77777777" w:rsidR="000731C2" w:rsidRPr="003167FF" w:rsidRDefault="000731C2" w:rsidP="002C054E">
            <w:pPr>
              <w:pStyle w:val="TAH"/>
            </w:pPr>
            <w:r w:rsidRPr="003167FF">
              <w:t>Information element</w:t>
            </w:r>
          </w:p>
        </w:tc>
        <w:tc>
          <w:tcPr>
            <w:tcW w:w="1559" w:type="dxa"/>
            <w:tcBorders>
              <w:top w:val="single" w:sz="4" w:space="0" w:color="000000"/>
              <w:left w:val="single" w:sz="4" w:space="0" w:color="000000"/>
              <w:bottom w:val="single" w:sz="4" w:space="0" w:color="000000"/>
              <w:right w:val="nil"/>
            </w:tcBorders>
            <w:hideMark/>
          </w:tcPr>
          <w:p w14:paraId="39F5D7AF"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27602DF7" w14:textId="77777777" w:rsidR="000731C2" w:rsidRPr="003167FF" w:rsidRDefault="000731C2" w:rsidP="002C054E">
            <w:pPr>
              <w:pStyle w:val="TAH"/>
            </w:pPr>
            <w:r w:rsidRPr="003167FF">
              <w:t>Description</w:t>
            </w:r>
          </w:p>
        </w:tc>
      </w:tr>
      <w:tr w:rsidR="000731C2" w:rsidRPr="003167FF" w14:paraId="2D43EB28" w14:textId="77777777" w:rsidTr="002C054E">
        <w:trPr>
          <w:jc w:val="center"/>
        </w:trPr>
        <w:tc>
          <w:tcPr>
            <w:tcW w:w="2761" w:type="dxa"/>
            <w:tcBorders>
              <w:top w:val="single" w:sz="4" w:space="0" w:color="000000"/>
              <w:left w:val="single" w:sz="4" w:space="0" w:color="000000"/>
              <w:bottom w:val="single" w:sz="4" w:space="0" w:color="000000"/>
              <w:right w:val="nil"/>
            </w:tcBorders>
          </w:tcPr>
          <w:p w14:paraId="61C490F8" w14:textId="77777777" w:rsidR="000731C2" w:rsidRPr="003167FF" w:rsidRDefault="000731C2" w:rsidP="002C054E">
            <w:pPr>
              <w:pStyle w:val="TAL"/>
            </w:pPr>
            <w:r w:rsidRPr="003167FF">
              <w:rPr>
                <w:lang w:eastAsia="zh-CN"/>
              </w:rPr>
              <w:t>Result</w:t>
            </w:r>
          </w:p>
        </w:tc>
        <w:tc>
          <w:tcPr>
            <w:tcW w:w="1559" w:type="dxa"/>
            <w:tcBorders>
              <w:top w:val="single" w:sz="4" w:space="0" w:color="000000"/>
              <w:left w:val="single" w:sz="4" w:space="0" w:color="000000"/>
              <w:bottom w:val="single" w:sz="4" w:space="0" w:color="000000"/>
              <w:right w:val="nil"/>
            </w:tcBorders>
          </w:tcPr>
          <w:p w14:paraId="4CFA5BBA"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3B9DBC0C" w14:textId="77777777" w:rsidR="000731C2" w:rsidRPr="003167FF" w:rsidRDefault="000731C2" w:rsidP="002C054E">
            <w:pPr>
              <w:pStyle w:val="TAL"/>
              <w:rPr>
                <w:lang w:eastAsia="zh-CN"/>
              </w:rPr>
            </w:pPr>
            <w:r w:rsidRPr="003167FF">
              <w:t>The result indicates success or failure of the multicast/broadcast resource update request operation.</w:t>
            </w:r>
          </w:p>
        </w:tc>
      </w:tr>
      <w:tr w:rsidR="000731C2" w:rsidRPr="003167FF" w14:paraId="273E1104" w14:textId="77777777" w:rsidTr="002C054E">
        <w:trPr>
          <w:jc w:val="center"/>
        </w:trPr>
        <w:tc>
          <w:tcPr>
            <w:tcW w:w="2761" w:type="dxa"/>
            <w:tcBorders>
              <w:top w:val="single" w:sz="4" w:space="0" w:color="000000"/>
              <w:left w:val="single" w:sz="4" w:space="0" w:color="000000"/>
              <w:bottom w:val="single" w:sz="4" w:space="0" w:color="000000"/>
              <w:right w:val="nil"/>
            </w:tcBorders>
          </w:tcPr>
          <w:p w14:paraId="21A12C5C" w14:textId="77777777" w:rsidR="000731C2" w:rsidRPr="003167FF" w:rsidRDefault="000731C2" w:rsidP="002C054E">
            <w:pPr>
              <w:pStyle w:val="TAL"/>
              <w:rPr>
                <w:lang w:eastAsia="zh-CN"/>
              </w:rPr>
            </w:pPr>
            <w:r w:rsidRPr="003167FF">
              <w:rPr>
                <w:lang w:eastAsia="zh-CN"/>
              </w:rPr>
              <w:t>Identity of the multicast/broadcast resource</w:t>
            </w:r>
          </w:p>
        </w:tc>
        <w:tc>
          <w:tcPr>
            <w:tcW w:w="1559" w:type="dxa"/>
            <w:tcBorders>
              <w:top w:val="single" w:sz="4" w:space="0" w:color="000000"/>
              <w:left w:val="single" w:sz="4" w:space="0" w:color="000000"/>
              <w:bottom w:val="single" w:sz="4" w:space="0" w:color="000000"/>
              <w:right w:val="nil"/>
            </w:tcBorders>
          </w:tcPr>
          <w:p w14:paraId="3F2F7C32" w14:textId="77777777" w:rsidR="000731C2" w:rsidRPr="003167FF" w:rsidRDefault="000731C2" w:rsidP="002C054E">
            <w:pPr>
              <w:pStyle w:val="TAC"/>
              <w:rPr>
                <w:lang w:eastAsia="zh-CN"/>
              </w:rPr>
            </w:pPr>
            <w:r w:rsidRPr="003167FF">
              <w:rPr>
                <w:lang w:eastAsia="zh-CN"/>
              </w:rPr>
              <w:t>M</w:t>
            </w:r>
          </w:p>
          <w:p w14:paraId="1BBC5B8A" w14:textId="77777777" w:rsidR="000731C2" w:rsidRPr="003167FF" w:rsidRDefault="000731C2" w:rsidP="002C054E">
            <w:pPr>
              <w:pStyle w:val="TAC"/>
            </w:pPr>
            <w:r w:rsidRPr="003167FF">
              <w:rPr>
                <w:lang w:eastAsia="zh-CN"/>
              </w:rPr>
              <w:t>(NOTE 1)</w:t>
            </w:r>
          </w:p>
        </w:tc>
        <w:tc>
          <w:tcPr>
            <w:tcW w:w="4320" w:type="dxa"/>
            <w:tcBorders>
              <w:top w:val="single" w:sz="4" w:space="0" w:color="000000"/>
              <w:left w:val="single" w:sz="4" w:space="0" w:color="000000"/>
              <w:bottom w:val="single" w:sz="4" w:space="0" w:color="000000"/>
              <w:right w:val="single" w:sz="4" w:space="0" w:color="000000"/>
            </w:tcBorders>
          </w:tcPr>
          <w:p w14:paraId="24107AA7" w14:textId="77777777" w:rsidR="000731C2" w:rsidRPr="003167FF" w:rsidRDefault="000731C2" w:rsidP="002C054E">
            <w:pPr>
              <w:pStyle w:val="TAL"/>
            </w:pPr>
            <w:r w:rsidRPr="003167FF">
              <w:t>The identity of the multicast/broadcast MBS session, or</w:t>
            </w:r>
            <w:r w:rsidRPr="003167FF">
              <w:rPr>
                <w:lang w:eastAsia="zh-CN"/>
              </w:rPr>
              <w:t>/and the identity of the MBMS bearer.</w:t>
            </w:r>
          </w:p>
        </w:tc>
      </w:tr>
      <w:tr w:rsidR="000731C2" w:rsidRPr="003167FF" w14:paraId="4AD55C2D" w14:textId="77777777" w:rsidTr="002C054E">
        <w:trPr>
          <w:jc w:val="center"/>
        </w:trPr>
        <w:tc>
          <w:tcPr>
            <w:tcW w:w="2761" w:type="dxa"/>
            <w:tcBorders>
              <w:top w:val="single" w:sz="4" w:space="0" w:color="000000"/>
              <w:left w:val="single" w:sz="4" w:space="0" w:color="000000"/>
              <w:bottom w:val="single" w:sz="4" w:space="0" w:color="000000"/>
              <w:right w:val="nil"/>
            </w:tcBorders>
          </w:tcPr>
          <w:p w14:paraId="131F90B6" w14:textId="77777777" w:rsidR="000731C2" w:rsidRPr="003167FF" w:rsidRDefault="000731C2" w:rsidP="002C054E">
            <w:pPr>
              <w:pStyle w:val="TAL"/>
              <w:rPr>
                <w:lang w:eastAsia="zh-CN"/>
              </w:rPr>
            </w:pPr>
            <w:r w:rsidRPr="003167FF">
              <w:rPr>
                <w:lang w:eastAsia="zh-CN"/>
              </w:rPr>
              <w:t>Session description information</w:t>
            </w:r>
          </w:p>
        </w:tc>
        <w:tc>
          <w:tcPr>
            <w:tcW w:w="1559" w:type="dxa"/>
            <w:tcBorders>
              <w:top w:val="single" w:sz="4" w:space="0" w:color="000000"/>
              <w:left w:val="single" w:sz="4" w:space="0" w:color="000000"/>
              <w:bottom w:val="single" w:sz="4" w:space="0" w:color="000000"/>
              <w:right w:val="nil"/>
            </w:tcBorders>
          </w:tcPr>
          <w:p w14:paraId="3CFF49D1" w14:textId="77777777" w:rsidR="000731C2" w:rsidRPr="003167FF" w:rsidRDefault="000731C2" w:rsidP="002C054E">
            <w:pPr>
              <w:pStyle w:val="TAC"/>
              <w:rPr>
                <w:lang w:eastAsia="zh-CN"/>
              </w:rPr>
            </w:pPr>
            <w:r w:rsidRPr="003167FF">
              <w:t>O</w:t>
            </w:r>
          </w:p>
          <w:p w14:paraId="28BFBD81" w14:textId="77777777" w:rsidR="000731C2" w:rsidRPr="003167FF" w:rsidRDefault="000731C2" w:rsidP="002C054E">
            <w:pPr>
              <w:pStyle w:val="TAC"/>
            </w:pPr>
            <w:r w:rsidRPr="003167FF">
              <w:rPr>
                <w:lang w:eastAsia="zh-CN"/>
              </w:rPr>
              <w:t>(NOTE 2)</w:t>
            </w:r>
          </w:p>
        </w:tc>
        <w:tc>
          <w:tcPr>
            <w:tcW w:w="4320" w:type="dxa"/>
            <w:tcBorders>
              <w:top w:val="single" w:sz="4" w:space="0" w:color="000000"/>
              <w:left w:val="single" w:sz="4" w:space="0" w:color="000000"/>
              <w:bottom w:val="single" w:sz="4" w:space="0" w:color="000000"/>
              <w:right w:val="single" w:sz="4" w:space="0" w:color="000000"/>
            </w:tcBorders>
          </w:tcPr>
          <w:p w14:paraId="5ED5CAE3" w14:textId="77777777" w:rsidR="000731C2" w:rsidRPr="003167FF" w:rsidRDefault="000731C2" w:rsidP="002C054E">
            <w:pPr>
              <w:pStyle w:val="TAL"/>
            </w:pPr>
            <w:r w:rsidRPr="003167FF">
              <w:rPr>
                <w:lang w:eastAsia="zh-CN"/>
              </w:rPr>
              <w:t xml:space="preserve">Indicates </w:t>
            </w:r>
            <w:r w:rsidRPr="003167FF">
              <w:t xml:space="preserve">Multicast/broadcast </w:t>
            </w:r>
            <w:r w:rsidRPr="003167FF">
              <w:rPr>
                <w:lang w:eastAsia="zh-CN"/>
              </w:rPr>
              <w:t>related configuration information as defined in 3GPP TS 26.346 [28] (e.g. radio frequency and MBMS Service Area Identities) or/and 3GPP TS 23.247 [39] (e.g. MBS FSA ID(s), Area Session ID, service requirements)</w:t>
            </w:r>
          </w:p>
        </w:tc>
      </w:tr>
      <w:tr w:rsidR="000731C2" w:rsidRPr="003167FF" w14:paraId="59C2F8A0" w14:textId="77777777" w:rsidTr="002C054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763E11E5" w14:textId="77777777" w:rsidR="000731C2" w:rsidRPr="003167FF" w:rsidRDefault="000731C2" w:rsidP="002C054E">
            <w:pPr>
              <w:pStyle w:val="TAN"/>
              <w:rPr>
                <w:lang w:eastAsia="zh-CN"/>
              </w:rPr>
            </w:pPr>
            <w:r w:rsidRPr="003167FF">
              <w:rPr>
                <w:lang w:eastAsia="zh-CN"/>
              </w:rPr>
              <w:t>NOTE 1:</w:t>
            </w:r>
            <w:r w:rsidRPr="003167FF">
              <w:rPr>
                <w:lang w:eastAsia="zh-CN"/>
              </w:rPr>
              <w:tab/>
              <w:t>This IE may not be required if the session announcement mode indicates that the request is sent by the NRM server.</w:t>
            </w:r>
          </w:p>
          <w:p w14:paraId="46417F71" w14:textId="77777777" w:rsidR="000731C2" w:rsidRPr="003167FF" w:rsidRDefault="000731C2" w:rsidP="002C054E">
            <w:pPr>
              <w:pStyle w:val="TAN"/>
            </w:pPr>
            <w:r w:rsidRPr="003167FF">
              <w:rPr>
                <w:lang w:eastAsia="zh-CN"/>
              </w:rPr>
              <w:t>NOTE 2:</w:t>
            </w:r>
            <w:r w:rsidRPr="003167FF">
              <w:rPr>
                <w:lang w:eastAsia="zh-CN"/>
              </w:rPr>
              <w:tab/>
              <w:t>If the Result Information element indicates failure then the values of the other information elements shall not present.</w:t>
            </w:r>
          </w:p>
        </w:tc>
      </w:tr>
    </w:tbl>
    <w:p w14:paraId="27C90584" w14:textId="77777777" w:rsidR="000731C2" w:rsidRPr="003167FF" w:rsidRDefault="000731C2" w:rsidP="000731C2"/>
    <w:p w14:paraId="65E5684D" w14:textId="63C37112" w:rsidR="000731C2" w:rsidRPr="003167FF" w:rsidRDefault="000731C2" w:rsidP="000731C2">
      <w:pPr>
        <w:pStyle w:val="Heading4"/>
      </w:pPr>
      <w:bookmarkStart w:id="1446" w:name="_Toc155355872"/>
      <w:r w:rsidRPr="003167FF">
        <w:t>14.3.2.44</w:t>
      </w:r>
      <w:r w:rsidRPr="003167FF">
        <w:tab/>
        <w:t>Multicast/broadcast resource delete request</w:t>
      </w:r>
      <w:bookmarkEnd w:id="1446"/>
    </w:p>
    <w:p w14:paraId="2CDF3986" w14:textId="42EF6E0B" w:rsidR="000731C2" w:rsidRPr="003167FF" w:rsidRDefault="000731C2" w:rsidP="000731C2">
      <w:r w:rsidRPr="003167FF">
        <w:t>Table 14.3.2.44</w:t>
      </w:r>
      <w:r w:rsidRPr="003167FF">
        <w:rPr>
          <w:lang w:eastAsia="zh-CN"/>
        </w:rPr>
        <w:t>-1</w:t>
      </w:r>
      <w:r w:rsidRPr="003167FF">
        <w:t xml:space="preserve"> describes the information flow </w:t>
      </w:r>
      <w:r w:rsidRPr="003167FF">
        <w:rPr>
          <w:lang w:eastAsia="zh-CN"/>
        </w:rPr>
        <w:t xml:space="preserve">for the </w:t>
      </w:r>
      <w:r w:rsidRPr="003167FF">
        <w:t xml:space="preserve">multicast/broadcast resource delete request </w:t>
      </w:r>
      <w:r w:rsidRPr="003167FF">
        <w:rPr>
          <w:lang w:eastAsia="zh-CN"/>
        </w:rPr>
        <w:t>from VAL server to NRM server</w:t>
      </w:r>
      <w:r w:rsidRPr="003167FF">
        <w:t>.</w:t>
      </w:r>
    </w:p>
    <w:p w14:paraId="0AAEA492" w14:textId="12805FFC" w:rsidR="000731C2" w:rsidRPr="003167FF" w:rsidRDefault="000731C2" w:rsidP="000731C2">
      <w:pPr>
        <w:pStyle w:val="TH"/>
      </w:pPr>
      <w:r w:rsidRPr="003167FF">
        <w:t>Table 14.3.2.44-1: Multicast/broadcast resource delete request</w:t>
      </w:r>
    </w:p>
    <w:tbl>
      <w:tblPr>
        <w:tblW w:w="8640" w:type="dxa"/>
        <w:jc w:val="center"/>
        <w:tblLayout w:type="fixed"/>
        <w:tblLook w:val="04A0" w:firstRow="1" w:lastRow="0" w:firstColumn="1" w:lastColumn="0" w:noHBand="0" w:noVBand="1"/>
      </w:tblPr>
      <w:tblGrid>
        <w:gridCol w:w="2880"/>
        <w:gridCol w:w="1440"/>
        <w:gridCol w:w="4320"/>
      </w:tblGrid>
      <w:tr w:rsidR="000731C2" w:rsidRPr="003167FF" w14:paraId="249E1873"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68EC352D" w14:textId="77777777" w:rsidR="000731C2" w:rsidRPr="003167FF" w:rsidRDefault="000731C2" w:rsidP="002C054E">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48C0EBC5"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2C21B80A" w14:textId="77777777" w:rsidR="000731C2" w:rsidRPr="003167FF" w:rsidRDefault="000731C2" w:rsidP="002C054E">
            <w:pPr>
              <w:pStyle w:val="TAH"/>
            </w:pPr>
            <w:r w:rsidRPr="003167FF">
              <w:t>Description</w:t>
            </w:r>
          </w:p>
        </w:tc>
      </w:tr>
      <w:tr w:rsidR="000731C2" w:rsidRPr="003167FF" w14:paraId="4929643D" w14:textId="77777777" w:rsidTr="002C054E">
        <w:trPr>
          <w:jc w:val="center"/>
        </w:trPr>
        <w:tc>
          <w:tcPr>
            <w:tcW w:w="2880" w:type="dxa"/>
            <w:tcBorders>
              <w:top w:val="single" w:sz="4" w:space="0" w:color="000000"/>
              <w:left w:val="single" w:sz="4" w:space="0" w:color="000000"/>
              <w:bottom w:val="single" w:sz="4" w:space="0" w:color="000000"/>
              <w:right w:val="nil"/>
            </w:tcBorders>
          </w:tcPr>
          <w:p w14:paraId="601CABD2" w14:textId="77777777" w:rsidR="000731C2" w:rsidRPr="003167FF" w:rsidRDefault="000731C2" w:rsidP="002C054E">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46F89265"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4915173D" w14:textId="77777777" w:rsidR="000731C2" w:rsidRPr="003167FF" w:rsidRDefault="000731C2" w:rsidP="002C054E">
            <w:pPr>
              <w:pStyle w:val="TAL"/>
            </w:pPr>
            <w:r w:rsidRPr="003167FF">
              <w:rPr>
                <w:lang w:eastAsia="zh-CN"/>
              </w:rPr>
              <w:t>The identity of the</w:t>
            </w:r>
            <w:r w:rsidRPr="003167FF">
              <w:t xml:space="preserve"> VAL server performing the request.</w:t>
            </w:r>
          </w:p>
        </w:tc>
      </w:tr>
      <w:tr w:rsidR="000731C2" w:rsidRPr="003167FF" w14:paraId="0023290D" w14:textId="77777777" w:rsidTr="002C054E">
        <w:trPr>
          <w:jc w:val="center"/>
        </w:trPr>
        <w:tc>
          <w:tcPr>
            <w:tcW w:w="2880" w:type="dxa"/>
            <w:tcBorders>
              <w:top w:val="single" w:sz="4" w:space="0" w:color="000000"/>
              <w:left w:val="single" w:sz="4" w:space="0" w:color="000000"/>
              <w:bottom w:val="single" w:sz="4" w:space="0" w:color="000000"/>
              <w:right w:val="nil"/>
            </w:tcBorders>
          </w:tcPr>
          <w:p w14:paraId="53F75346" w14:textId="77777777" w:rsidR="000731C2" w:rsidRPr="003167FF" w:rsidRDefault="000731C2" w:rsidP="002C054E">
            <w:pPr>
              <w:pStyle w:val="TAL"/>
            </w:pPr>
            <w:r w:rsidRPr="003167FF">
              <w:t>Identity of the multicast/broadcast resource</w:t>
            </w:r>
          </w:p>
        </w:tc>
        <w:tc>
          <w:tcPr>
            <w:tcW w:w="1440" w:type="dxa"/>
            <w:tcBorders>
              <w:top w:val="single" w:sz="4" w:space="0" w:color="000000"/>
              <w:left w:val="single" w:sz="4" w:space="0" w:color="000000"/>
              <w:bottom w:val="single" w:sz="4" w:space="0" w:color="000000"/>
              <w:right w:val="nil"/>
            </w:tcBorders>
          </w:tcPr>
          <w:p w14:paraId="52427979"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B3AF704" w14:textId="77777777" w:rsidR="000731C2" w:rsidRPr="003167FF" w:rsidRDefault="000731C2" w:rsidP="002C054E">
            <w:pPr>
              <w:pStyle w:val="TAL"/>
              <w:rPr>
                <w:lang w:eastAsia="zh-CN"/>
              </w:rPr>
            </w:pPr>
            <w:r w:rsidRPr="003167FF">
              <w:t xml:space="preserve">Identity of the multicast/broadcast resource, i.e., the MBS session ID for 5G MBS, </w:t>
            </w:r>
            <w:r w:rsidRPr="003167FF">
              <w:rPr>
                <w:lang w:eastAsia="zh-CN"/>
              </w:rPr>
              <w:t>TMGI for 4G MBMS, or both</w:t>
            </w:r>
          </w:p>
        </w:tc>
      </w:tr>
    </w:tbl>
    <w:p w14:paraId="5FEA8DF8" w14:textId="77777777" w:rsidR="000731C2" w:rsidRPr="003167FF" w:rsidRDefault="000731C2" w:rsidP="000731C2"/>
    <w:p w14:paraId="4455506A" w14:textId="7CC6C4E0" w:rsidR="000731C2" w:rsidRPr="003167FF" w:rsidRDefault="000731C2" w:rsidP="000731C2">
      <w:pPr>
        <w:pStyle w:val="Heading4"/>
      </w:pPr>
      <w:bookmarkStart w:id="1447" w:name="_Toc155355873"/>
      <w:r w:rsidRPr="003167FF">
        <w:t>14.3.2.45</w:t>
      </w:r>
      <w:r w:rsidRPr="003167FF">
        <w:tab/>
        <w:t>Multicast/broadcast resource delete response</w:t>
      </w:r>
      <w:bookmarkEnd w:id="1447"/>
    </w:p>
    <w:p w14:paraId="17FADB43" w14:textId="0A8AF28D" w:rsidR="000731C2" w:rsidRPr="003167FF" w:rsidRDefault="000731C2" w:rsidP="000731C2">
      <w:r w:rsidRPr="003167FF">
        <w:t>Table 14.3.2.45</w:t>
      </w:r>
      <w:r w:rsidRPr="003167FF">
        <w:rPr>
          <w:lang w:eastAsia="zh-CN"/>
        </w:rPr>
        <w:t>-1</w:t>
      </w:r>
      <w:r w:rsidRPr="003167FF">
        <w:t xml:space="preserve"> describes the information flow </w:t>
      </w:r>
      <w:r w:rsidRPr="003167FF">
        <w:rPr>
          <w:lang w:eastAsia="zh-CN"/>
        </w:rPr>
        <w:t xml:space="preserve">for the </w:t>
      </w:r>
      <w:r w:rsidRPr="003167FF">
        <w:t>Multicast/broadcast resource delete response</w:t>
      </w:r>
      <w:r w:rsidRPr="003167FF">
        <w:rPr>
          <w:lang w:eastAsia="zh-CN"/>
        </w:rPr>
        <w:t xml:space="preserve"> from NRM server to VAL server</w:t>
      </w:r>
      <w:r w:rsidRPr="003167FF">
        <w:t>.</w:t>
      </w:r>
    </w:p>
    <w:p w14:paraId="0DBA4A45" w14:textId="364F7713" w:rsidR="000731C2" w:rsidRPr="003167FF" w:rsidRDefault="000731C2" w:rsidP="000731C2">
      <w:pPr>
        <w:pStyle w:val="TH"/>
      </w:pPr>
      <w:r w:rsidRPr="003167FF">
        <w:t>Table 14.3.2.45-1: Multicast/broadcast resource delete response</w:t>
      </w:r>
    </w:p>
    <w:tbl>
      <w:tblPr>
        <w:tblW w:w="8640" w:type="dxa"/>
        <w:jc w:val="center"/>
        <w:tblLayout w:type="fixed"/>
        <w:tblLook w:val="04A0" w:firstRow="1" w:lastRow="0" w:firstColumn="1" w:lastColumn="0" w:noHBand="0" w:noVBand="1"/>
      </w:tblPr>
      <w:tblGrid>
        <w:gridCol w:w="2761"/>
        <w:gridCol w:w="1559"/>
        <w:gridCol w:w="4320"/>
      </w:tblGrid>
      <w:tr w:rsidR="000731C2" w:rsidRPr="003167FF" w14:paraId="039881C9" w14:textId="77777777" w:rsidTr="002C054E">
        <w:trPr>
          <w:jc w:val="center"/>
        </w:trPr>
        <w:tc>
          <w:tcPr>
            <w:tcW w:w="2761" w:type="dxa"/>
            <w:tcBorders>
              <w:top w:val="single" w:sz="4" w:space="0" w:color="000000"/>
              <w:left w:val="single" w:sz="4" w:space="0" w:color="000000"/>
              <w:bottom w:val="single" w:sz="4" w:space="0" w:color="000000"/>
              <w:right w:val="nil"/>
            </w:tcBorders>
            <w:hideMark/>
          </w:tcPr>
          <w:p w14:paraId="3EC003FF" w14:textId="77777777" w:rsidR="000731C2" w:rsidRPr="003167FF" w:rsidRDefault="000731C2" w:rsidP="002C054E">
            <w:pPr>
              <w:pStyle w:val="TAH"/>
            </w:pPr>
            <w:r w:rsidRPr="003167FF">
              <w:t>Information element</w:t>
            </w:r>
          </w:p>
        </w:tc>
        <w:tc>
          <w:tcPr>
            <w:tcW w:w="1559" w:type="dxa"/>
            <w:tcBorders>
              <w:top w:val="single" w:sz="4" w:space="0" w:color="000000"/>
              <w:left w:val="single" w:sz="4" w:space="0" w:color="000000"/>
              <w:bottom w:val="single" w:sz="4" w:space="0" w:color="000000"/>
              <w:right w:val="nil"/>
            </w:tcBorders>
            <w:hideMark/>
          </w:tcPr>
          <w:p w14:paraId="676619B0"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2F45CCA" w14:textId="77777777" w:rsidR="000731C2" w:rsidRPr="003167FF" w:rsidRDefault="000731C2" w:rsidP="002C054E">
            <w:pPr>
              <w:pStyle w:val="TAH"/>
            </w:pPr>
            <w:r w:rsidRPr="003167FF">
              <w:t>Description</w:t>
            </w:r>
          </w:p>
        </w:tc>
      </w:tr>
      <w:tr w:rsidR="000731C2" w:rsidRPr="003167FF" w14:paraId="0857E6E5" w14:textId="77777777" w:rsidTr="002C054E">
        <w:trPr>
          <w:jc w:val="center"/>
        </w:trPr>
        <w:tc>
          <w:tcPr>
            <w:tcW w:w="2761" w:type="dxa"/>
            <w:tcBorders>
              <w:top w:val="single" w:sz="4" w:space="0" w:color="000000"/>
              <w:left w:val="single" w:sz="4" w:space="0" w:color="000000"/>
              <w:bottom w:val="single" w:sz="4" w:space="0" w:color="000000"/>
              <w:right w:val="nil"/>
            </w:tcBorders>
          </w:tcPr>
          <w:p w14:paraId="0CB7ABAD" w14:textId="77777777" w:rsidR="000731C2" w:rsidRPr="003167FF" w:rsidRDefault="000731C2" w:rsidP="002C054E">
            <w:pPr>
              <w:pStyle w:val="TAL"/>
            </w:pPr>
            <w:r w:rsidRPr="003167FF">
              <w:rPr>
                <w:lang w:eastAsia="zh-CN"/>
              </w:rPr>
              <w:t>Result</w:t>
            </w:r>
          </w:p>
        </w:tc>
        <w:tc>
          <w:tcPr>
            <w:tcW w:w="1559" w:type="dxa"/>
            <w:tcBorders>
              <w:top w:val="single" w:sz="4" w:space="0" w:color="000000"/>
              <w:left w:val="single" w:sz="4" w:space="0" w:color="000000"/>
              <w:bottom w:val="single" w:sz="4" w:space="0" w:color="000000"/>
              <w:right w:val="nil"/>
            </w:tcBorders>
          </w:tcPr>
          <w:p w14:paraId="7D41D367"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158022A" w14:textId="77777777" w:rsidR="000731C2" w:rsidRPr="003167FF" w:rsidRDefault="000731C2" w:rsidP="002C054E">
            <w:pPr>
              <w:pStyle w:val="TAL"/>
              <w:rPr>
                <w:lang w:eastAsia="zh-CN"/>
              </w:rPr>
            </w:pPr>
            <w:r w:rsidRPr="003167FF">
              <w:t>The result indicates success or failure of the multicast/broadcast resource delete request operation.</w:t>
            </w:r>
          </w:p>
        </w:tc>
      </w:tr>
      <w:tr w:rsidR="000731C2" w:rsidRPr="003167FF" w14:paraId="43CBFF7C" w14:textId="77777777" w:rsidTr="002C054E">
        <w:trPr>
          <w:jc w:val="center"/>
        </w:trPr>
        <w:tc>
          <w:tcPr>
            <w:tcW w:w="2761" w:type="dxa"/>
            <w:tcBorders>
              <w:top w:val="single" w:sz="4" w:space="0" w:color="000000"/>
              <w:left w:val="single" w:sz="4" w:space="0" w:color="000000"/>
              <w:bottom w:val="single" w:sz="4" w:space="0" w:color="000000"/>
              <w:right w:val="nil"/>
            </w:tcBorders>
          </w:tcPr>
          <w:p w14:paraId="2F41864E" w14:textId="77777777" w:rsidR="000731C2" w:rsidRPr="003167FF" w:rsidRDefault="000731C2" w:rsidP="002C054E">
            <w:pPr>
              <w:pStyle w:val="TAL"/>
              <w:rPr>
                <w:lang w:eastAsia="zh-CN"/>
              </w:rPr>
            </w:pPr>
            <w:r w:rsidRPr="003167FF">
              <w:rPr>
                <w:lang w:eastAsia="zh-CN"/>
              </w:rPr>
              <w:t>Identity of the multicast/broadcast resource</w:t>
            </w:r>
          </w:p>
        </w:tc>
        <w:tc>
          <w:tcPr>
            <w:tcW w:w="1559" w:type="dxa"/>
            <w:tcBorders>
              <w:top w:val="single" w:sz="4" w:space="0" w:color="000000"/>
              <w:left w:val="single" w:sz="4" w:space="0" w:color="000000"/>
              <w:bottom w:val="single" w:sz="4" w:space="0" w:color="000000"/>
              <w:right w:val="nil"/>
            </w:tcBorders>
          </w:tcPr>
          <w:p w14:paraId="7FCA3121" w14:textId="77777777" w:rsidR="000731C2" w:rsidRPr="003167FF" w:rsidRDefault="000731C2" w:rsidP="002C054E">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ACBB42E" w14:textId="77777777" w:rsidR="000731C2" w:rsidRPr="003167FF" w:rsidRDefault="000731C2" w:rsidP="002C054E">
            <w:pPr>
              <w:pStyle w:val="TAL"/>
            </w:pPr>
            <w:r w:rsidRPr="003167FF">
              <w:t>The identity of the multicast/broadcast MBS session, or</w:t>
            </w:r>
            <w:r w:rsidRPr="003167FF">
              <w:rPr>
                <w:lang w:eastAsia="zh-CN"/>
              </w:rPr>
              <w:t>/and the identity of the MBMS bearer.</w:t>
            </w:r>
          </w:p>
        </w:tc>
      </w:tr>
    </w:tbl>
    <w:p w14:paraId="0415096C" w14:textId="77777777" w:rsidR="000731C2" w:rsidRPr="003167FF" w:rsidRDefault="000731C2" w:rsidP="000731C2"/>
    <w:p w14:paraId="361731C0" w14:textId="3B6A7B7B" w:rsidR="000731C2" w:rsidRPr="003167FF" w:rsidRDefault="000731C2" w:rsidP="000731C2">
      <w:pPr>
        <w:pStyle w:val="Heading4"/>
      </w:pPr>
      <w:bookmarkStart w:id="1448" w:name="_Toc155355874"/>
      <w:r w:rsidRPr="003167FF">
        <w:t>14.3.2.46</w:t>
      </w:r>
      <w:r w:rsidRPr="003167FF">
        <w:tab/>
        <w:t>Multicast resource activate request</w:t>
      </w:r>
      <w:bookmarkEnd w:id="1448"/>
    </w:p>
    <w:p w14:paraId="32DC7176" w14:textId="4F83674B" w:rsidR="000731C2" w:rsidRPr="003167FF" w:rsidRDefault="000731C2" w:rsidP="000731C2">
      <w:r w:rsidRPr="003167FF">
        <w:t>Table 14.3.2.46</w:t>
      </w:r>
      <w:r w:rsidRPr="003167FF">
        <w:rPr>
          <w:lang w:eastAsia="zh-CN"/>
        </w:rPr>
        <w:t>-1</w:t>
      </w:r>
      <w:r w:rsidRPr="003167FF">
        <w:t xml:space="preserve"> describes the information flow </w:t>
      </w:r>
      <w:r w:rsidRPr="003167FF">
        <w:rPr>
          <w:lang w:eastAsia="zh-CN"/>
        </w:rPr>
        <w:t xml:space="preserve">for the </w:t>
      </w:r>
      <w:r w:rsidRPr="003167FF">
        <w:t xml:space="preserve">multicast resource activate request </w:t>
      </w:r>
      <w:r w:rsidRPr="003167FF">
        <w:rPr>
          <w:lang w:eastAsia="zh-CN"/>
        </w:rPr>
        <w:t>from VAL server to NRM server</w:t>
      </w:r>
      <w:r w:rsidRPr="003167FF">
        <w:t>.</w:t>
      </w:r>
    </w:p>
    <w:p w14:paraId="4DF9861F" w14:textId="111AB7DE" w:rsidR="000731C2" w:rsidRPr="003167FF" w:rsidRDefault="000731C2" w:rsidP="000731C2">
      <w:pPr>
        <w:pStyle w:val="TH"/>
      </w:pPr>
      <w:r w:rsidRPr="003167FF">
        <w:t>Table 14.3.2.46-1: Multicast resource activate request</w:t>
      </w:r>
    </w:p>
    <w:tbl>
      <w:tblPr>
        <w:tblW w:w="8640" w:type="dxa"/>
        <w:jc w:val="center"/>
        <w:tblLayout w:type="fixed"/>
        <w:tblLook w:val="04A0" w:firstRow="1" w:lastRow="0" w:firstColumn="1" w:lastColumn="0" w:noHBand="0" w:noVBand="1"/>
      </w:tblPr>
      <w:tblGrid>
        <w:gridCol w:w="2880"/>
        <w:gridCol w:w="1440"/>
        <w:gridCol w:w="4320"/>
      </w:tblGrid>
      <w:tr w:rsidR="000731C2" w:rsidRPr="003167FF" w14:paraId="5AC73DA9"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789B2D53" w14:textId="77777777" w:rsidR="000731C2" w:rsidRPr="003167FF" w:rsidRDefault="000731C2" w:rsidP="002C054E">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7426AFBA"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0B30660A" w14:textId="77777777" w:rsidR="000731C2" w:rsidRPr="003167FF" w:rsidRDefault="000731C2" w:rsidP="002C054E">
            <w:pPr>
              <w:pStyle w:val="TAH"/>
            </w:pPr>
            <w:r w:rsidRPr="003167FF">
              <w:t>Description</w:t>
            </w:r>
          </w:p>
        </w:tc>
      </w:tr>
      <w:tr w:rsidR="000731C2" w:rsidRPr="003167FF" w14:paraId="08CC0796" w14:textId="77777777" w:rsidTr="002C054E">
        <w:trPr>
          <w:jc w:val="center"/>
        </w:trPr>
        <w:tc>
          <w:tcPr>
            <w:tcW w:w="2880" w:type="dxa"/>
            <w:tcBorders>
              <w:top w:val="single" w:sz="4" w:space="0" w:color="000000"/>
              <w:left w:val="single" w:sz="4" w:space="0" w:color="000000"/>
              <w:bottom w:val="single" w:sz="4" w:space="0" w:color="000000"/>
              <w:right w:val="nil"/>
            </w:tcBorders>
          </w:tcPr>
          <w:p w14:paraId="289566CB" w14:textId="77777777" w:rsidR="000731C2" w:rsidRPr="003167FF" w:rsidRDefault="000731C2" w:rsidP="002C054E">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069550E4"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94CF7D2" w14:textId="77777777" w:rsidR="000731C2" w:rsidRPr="003167FF" w:rsidRDefault="000731C2" w:rsidP="002C054E">
            <w:pPr>
              <w:pStyle w:val="TAL"/>
            </w:pPr>
            <w:r w:rsidRPr="003167FF">
              <w:rPr>
                <w:lang w:eastAsia="zh-CN"/>
              </w:rPr>
              <w:t>The identity of the</w:t>
            </w:r>
            <w:r w:rsidRPr="003167FF">
              <w:t xml:space="preserve"> VAL server performing the request.</w:t>
            </w:r>
          </w:p>
        </w:tc>
      </w:tr>
      <w:tr w:rsidR="000731C2" w:rsidRPr="003167FF" w14:paraId="4A550C7C" w14:textId="77777777" w:rsidTr="002C054E">
        <w:trPr>
          <w:jc w:val="center"/>
        </w:trPr>
        <w:tc>
          <w:tcPr>
            <w:tcW w:w="2880" w:type="dxa"/>
            <w:tcBorders>
              <w:top w:val="single" w:sz="4" w:space="0" w:color="000000"/>
              <w:left w:val="single" w:sz="4" w:space="0" w:color="000000"/>
              <w:bottom w:val="single" w:sz="4" w:space="0" w:color="000000"/>
              <w:right w:val="nil"/>
            </w:tcBorders>
          </w:tcPr>
          <w:p w14:paraId="164BC63C" w14:textId="77777777" w:rsidR="000731C2" w:rsidRPr="003167FF" w:rsidRDefault="000731C2" w:rsidP="002C054E">
            <w:pPr>
              <w:pStyle w:val="TAL"/>
            </w:pPr>
            <w:r w:rsidRPr="003167FF">
              <w:t>MBS session ID</w:t>
            </w:r>
          </w:p>
        </w:tc>
        <w:tc>
          <w:tcPr>
            <w:tcW w:w="1440" w:type="dxa"/>
            <w:tcBorders>
              <w:top w:val="single" w:sz="4" w:space="0" w:color="000000"/>
              <w:left w:val="single" w:sz="4" w:space="0" w:color="000000"/>
              <w:bottom w:val="single" w:sz="4" w:space="0" w:color="000000"/>
              <w:right w:val="nil"/>
            </w:tcBorders>
          </w:tcPr>
          <w:p w14:paraId="74009CDF"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68F163D" w14:textId="77777777" w:rsidR="000731C2" w:rsidRPr="003167FF" w:rsidRDefault="000731C2" w:rsidP="002C054E">
            <w:pPr>
              <w:pStyle w:val="TAL"/>
              <w:rPr>
                <w:lang w:eastAsia="zh-CN"/>
              </w:rPr>
            </w:pPr>
            <w:r w:rsidRPr="003167FF">
              <w:t>Identity of multicast MBS session</w:t>
            </w:r>
          </w:p>
        </w:tc>
      </w:tr>
    </w:tbl>
    <w:p w14:paraId="3BCCC139" w14:textId="77777777" w:rsidR="000731C2" w:rsidRPr="003167FF" w:rsidRDefault="000731C2" w:rsidP="000731C2"/>
    <w:p w14:paraId="391D68D2" w14:textId="3570CD7B" w:rsidR="000731C2" w:rsidRPr="003167FF" w:rsidRDefault="000731C2" w:rsidP="000731C2">
      <w:pPr>
        <w:pStyle w:val="Heading4"/>
      </w:pPr>
      <w:bookmarkStart w:id="1449" w:name="_Toc155355875"/>
      <w:r w:rsidRPr="003167FF">
        <w:lastRenderedPageBreak/>
        <w:t>14.3.2.47</w:t>
      </w:r>
      <w:r w:rsidRPr="003167FF">
        <w:tab/>
        <w:t>Multicast resource activate response</w:t>
      </w:r>
      <w:bookmarkEnd w:id="1449"/>
    </w:p>
    <w:p w14:paraId="384B1436" w14:textId="5915B8B1" w:rsidR="000731C2" w:rsidRPr="003167FF" w:rsidRDefault="000731C2" w:rsidP="000731C2">
      <w:r w:rsidRPr="003167FF">
        <w:t>Table 14.3.2.47</w:t>
      </w:r>
      <w:r w:rsidRPr="003167FF">
        <w:rPr>
          <w:lang w:eastAsia="zh-CN"/>
        </w:rPr>
        <w:t>-1</w:t>
      </w:r>
      <w:r w:rsidRPr="003167FF">
        <w:t xml:space="preserve"> describes the information flow </w:t>
      </w:r>
      <w:r w:rsidRPr="003167FF">
        <w:rPr>
          <w:lang w:eastAsia="zh-CN"/>
        </w:rPr>
        <w:t xml:space="preserve">for the </w:t>
      </w:r>
      <w:r w:rsidRPr="003167FF">
        <w:t>multicast resource activate response</w:t>
      </w:r>
      <w:r w:rsidRPr="003167FF">
        <w:rPr>
          <w:lang w:eastAsia="zh-CN"/>
        </w:rPr>
        <w:t xml:space="preserve"> from NRM server to VAL server</w:t>
      </w:r>
      <w:r w:rsidRPr="003167FF">
        <w:t>.</w:t>
      </w:r>
    </w:p>
    <w:p w14:paraId="33531FE1" w14:textId="7A2F61BC" w:rsidR="000731C2" w:rsidRPr="003167FF" w:rsidRDefault="000731C2" w:rsidP="000731C2">
      <w:pPr>
        <w:pStyle w:val="TH"/>
      </w:pPr>
      <w:r w:rsidRPr="003167FF">
        <w:t xml:space="preserve">Table 14.3.2.47-1: Multicast resource </w:t>
      </w:r>
      <w:r w:rsidR="00024B95" w:rsidRPr="003167FF">
        <w:t>activate</w:t>
      </w:r>
      <w:r w:rsidRPr="003167FF">
        <w:t xml:space="preserve"> response</w:t>
      </w:r>
    </w:p>
    <w:tbl>
      <w:tblPr>
        <w:tblW w:w="8640" w:type="dxa"/>
        <w:jc w:val="center"/>
        <w:tblLayout w:type="fixed"/>
        <w:tblLook w:val="04A0" w:firstRow="1" w:lastRow="0" w:firstColumn="1" w:lastColumn="0" w:noHBand="0" w:noVBand="1"/>
      </w:tblPr>
      <w:tblGrid>
        <w:gridCol w:w="2830"/>
        <w:gridCol w:w="1490"/>
        <w:gridCol w:w="4320"/>
      </w:tblGrid>
      <w:tr w:rsidR="000731C2" w:rsidRPr="003167FF" w14:paraId="6DF2BBF2" w14:textId="77777777" w:rsidTr="002C054E">
        <w:trPr>
          <w:jc w:val="center"/>
        </w:trPr>
        <w:tc>
          <w:tcPr>
            <w:tcW w:w="2830" w:type="dxa"/>
            <w:tcBorders>
              <w:top w:val="single" w:sz="4" w:space="0" w:color="000000"/>
              <w:left w:val="single" w:sz="4" w:space="0" w:color="000000"/>
              <w:bottom w:val="single" w:sz="4" w:space="0" w:color="000000"/>
              <w:right w:val="nil"/>
            </w:tcBorders>
            <w:hideMark/>
          </w:tcPr>
          <w:p w14:paraId="16FAC06D" w14:textId="77777777" w:rsidR="000731C2" w:rsidRPr="003167FF" w:rsidRDefault="000731C2" w:rsidP="002C054E">
            <w:pPr>
              <w:pStyle w:val="TAH"/>
            </w:pPr>
            <w:r w:rsidRPr="003167FF">
              <w:t>Information element</w:t>
            </w:r>
          </w:p>
        </w:tc>
        <w:tc>
          <w:tcPr>
            <w:tcW w:w="1490" w:type="dxa"/>
            <w:tcBorders>
              <w:top w:val="single" w:sz="4" w:space="0" w:color="000000"/>
              <w:left w:val="single" w:sz="4" w:space="0" w:color="000000"/>
              <w:bottom w:val="single" w:sz="4" w:space="0" w:color="000000"/>
              <w:right w:val="nil"/>
            </w:tcBorders>
            <w:hideMark/>
          </w:tcPr>
          <w:p w14:paraId="2CB4C63A"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2E25747D" w14:textId="77777777" w:rsidR="000731C2" w:rsidRPr="003167FF" w:rsidRDefault="000731C2" w:rsidP="002C054E">
            <w:pPr>
              <w:pStyle w:val="TAH"/>
            </w:pPr>
            <w:r w:rsidRPr="003167FF">
              <w:t>Description</w:t>
            </w:r>
          </w:p>
        </w:tc>
      </w:tr>
      <w:tr w:rsidR="000731C2" w:rsidRPr="003167FF" w14:paraId="1F316904" w14:textId="77777777" w:rsidTr="002C054E">
        <w:trPr>
          <w:jc w:val="center"/>
        </w:trPr>
        <w:tc>
          <w:tcPr>
            <w:tcW w:w="2830" w:type="dxa"/>
            <w:tcBorders>
              <w:top w:val="single" w:sz="4" w:space="0" w:color="000000"/>
              <w:left w:val="single" w:sz="4" w:space="0" w:color="000000"/>
              <w:bottom w:val="single" w:sz="4" w:space="0" w:color="000000"/>
              <w:right w:val="nil"/>
            </w:tcBorders>
          </w:tcPr>
          <w:p w14:paraId="14211945" w14:textId="77777777" w:rsidR="000731C2" w:rsidRPr="003167FF" w:rsidRDefault="000731C2" w:rsidP="002C054E">
            <w:pPr>
              <w:pStyle w:val="TAL"/>
            </w:pPr>
            <w:r w:rsidRPr="003167FF">
              <w:rPr>
                <w:lang w:eastAsia="zh-CN"/>
              </w:rPr>
              <w:t>Result</w:t>
            </w:r>
          </w:p>
        </w:tc>
        <w:tc>
          <w:tcPr>
            <w:tcW w:w="1490" w:type="dxa"/>
            <w:tcBorders>
              <w:top w:val="single" w:sz="4" w:space="0" w:color="000000"/>
              <w:left w:val="single" w:sz="4" w:space="0" w:color="000000"/>
              <w:bottom w:val="single" w:sz="4" w:space="0" w:color="000000"/>
              <w:right w:val="nil"/>
            </w:tcBorders>
          </w:tcPr>
          <w:p w14:paraId="54D32456"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4325E0E4" w14:textId="77777777" w:rsidR="000731C2" w:rsidRPr="003167FF" w:rsidRDefault="000731C2" w:rsidP="002C054E">
            <w:pPr>
              <w:pStyle w:val="TAL"/>
              <w:rPr>
                <w:lang w:eastAsia="zh-CN"/>
              </w:rPr>
            </w:pPr>
            <w:r w:rsidRPr="003167FF">
              <w:t>The result indicates success or failure of the multicast resource activate operation.</w:t>
            </w:r>
          </w:p>
        </w:tc>
      </w:tr>
      <w:tr w:rsidR="000731C2" w:rsidRPr="003167FF" w14:paraId="6A7916B4" w14:textId="77777777" w:rsidTr="002C054E">
        <w:trPr>
          <w:jc w:val="center"/>
        </w:trPr>
        <w:tc>
          <w:tcPr>
            <w:tcW w:w="2830" w:type="dxa"/>
            <w:tcBorders>
              <w:top w:val="single" w:sz="4" w:space="0" w:color="000000"/>
              <w:left w:val="single" w:sz="4" w:space="0" w:color="000000"/>
              <w:bottom w:val="single" w:sz="4" w:space="0" w:color="000000"/>
              <w:right w:val="nil"/>
            </w:tcBorders>
          </w:tcPr>
          <w:p w14:paraId="45967E4B" w14:textId="77777777" w:rsidR="000731C2" w:rsidRPr="003167FF" w:rsidRDefault="000731C2" w:rsidP="002C054E">
            <w:pPr>
              <w:pStyle w:val="TAL"/>
            </w:pPr>
            <w:r w:rsidRPr="003167FF">
              <w:t>MBS session ID</w:t>
            </w:r>
          </w:p>
        </w:tc>
        <w:tc>
          <w:tcPr>
            <w:tcW w:w="1490" w:type="dxa"/>
            <w:tcBorders>
              <w:top w:val="single" w:sz="4" w:space="0" w:color="000000"/>
              <w:left w:val="single" w:sz="4" w:space="0" w:color="000000"/>
              <w:bottom w:val="single" w:sz="4" w:space="0" w:color="000000"/>
              <w:right w:val="nil"/>
            </w:tcBorders>
          </w:tcPr>
          <w:p w14:paraId="3977D3CB"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4504F6B3" w14:textId="77777777" w:rsidR="000731C2" w:rsidRPr="003167FF" w:rsidRDefault="000731C2" w:rsidP="002C054E">
            <w:pPr>
              <w:pStyle w:val="TAL"/>
              <w:rPr>
                <w:lang w:eastAsia="zh-CN"/>
              </w:rPr>
            </w:pPr>
            <w:r w:rsidRPr="003167FF">
              <w:t>Identity of multicast MBS session</w:t>
            </w:r>
          </w:p>
        </w:tc>
      </w:tr>
    </w:tbl>
    <w:p w14:paraId="4268E3E3" w14:textId="77777777" w:rsidR="000731C2" w:rsidRPr="003167FF" w:rsidRDefault="000731C2" w:rsidP="000731C2"/>
    <w:p w14:paraId="4CFB55E7" w14:textId="4A246A3F" w:rsidR="000731C2" w:rsidRPr="003167FF" w:rsidRDefault="000731C2" w:rsidP="000731C2">
      <w:pPr>
        <w:pStyle w:val="Heading4"/>
      </w:pPr>
      <w:bookmarkStart w:id="1450" w:name="_Toc155355876"/>
      <w:r w:rsidRPr="003167FF">
        <w:t>14.3.2.48</w:t>
      </w:r>
      <w:r w:rsidRPr="003167FF">
        <w:tab/>
        <w:t>Multicast resource deactivate request</w:t>
      </w:r>
      <w:bookmarkEnd w:id="1450"/>
    </w:p>
    <w:p w14:paraId="611B61F9" w14:textId="3177AF48" w:rsidR="000731C2" w:rsidRPr="003167FF" w:rsidRDefault="000731C2" w:rsidP="000731C2">
      <w:r w:rsidRPr="003167FF">
        <w:t>Table 14.3.2.48</w:t>
      </w:r>
      <w:r w:rsidRPr="003167FF">
        <w:rPr>
          <w:lang w:eastAsia="zh-CN"/>
        </w:rPr>
        <w:t>-1</w:t>
      </w:r>
      <w:r w:rsidRPr="003167FF">
        <w:t xml:space="preserve"> describes the information flow </w:t>
      </w:r>
      <w:r w:rsidRPr="003167FF">
        <w:rPr>
          <w:lang w:eastAsia="zh-CN"/>
        </w:rPr>
        <w:t xml:space="preserve">for the </w:t>
      </w:r>
      <w:r w:rsidRPr="003167FF">
        <w:t xml:space="preserve">multicast resource deactivate request </w:t>
      </w:r>
      <w:r w:rsidRPr="003167FF">
        <w:rPr>
          <w:lang w:eastAsia="zh-CN"/>
        </w:rPr>
        <w:t>from VAL server to NRM server</w:t>
      </w:r>
      <w:r w:rsidRPr="003167FF">
        <w:t>.</w:t>
      </w:r>
    </w:p>
    <w:p w14:paraId="728A6C3D" w14:textId="065AD92F" w:rsidR="000731C2" w:rsidRPr="003167FF" w:rsidRDefault="000731C2" w:rsidP="000731C2">
      <w:pPr>
        <w:pStyle w:val="TH"/>
      </w:pPr>
      <w:r w:rsidRPr="003167FF">
        <w:t>Table 14.3.2.48-1: Multicast resource deactivate request</w:t>
      </w:r>
    </w:p>
    <w:tbl>
      <w:tblPr>
        <w:tblW w:w="8640" w:type="dxa"/>
        <w:jc w:val="center"/>
        <w:tblLayout w:type="fixed"/>
        <w:tblLook w:val="04A0" w:firstRow="1" w:lastRow="0" w:firstColumn="1" w:lastColumn="0" w:noHBand="0" w:noVBand="1"/>
      </w:tblPr>
      <w:tblGrid>
        <w:gridCol w:w="2880"/>
        <w:gridCol w:w="1440"/>
        <w:gridCol w:w="4320"/>
      </w:tblGrid>
      <w:tr w:rsidR="000731C2" w:rsidRPr="003167FF" w14:paraId="37D9BE40"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436757BF" w14:textId="77777777" w:rsidR="000731C2" w:rsidRPr="003167FF" w:rsidRDefault="000731C2" w:rsidP="002C054E">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E9E1054"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40E54D78" w14:textId="77777777" w:rsidR="000731C2" w:rsidRPr="003167FF" w:rsidRDefault="000731C2" w:rsidP="002C054E">
            <w:pPr>
              <w:pStyle w:val="TAH"/>
            </w:pPr>
            <w:r w:rsidRPr="003167FF">
              <w:t>Description</w:t>
            </w:r>
          </w:p>
        </w:tc>
      </w:tr>
      <w:tr w:rsidR="000731C2" w:rsidRPr="003167FF" w14:paraId="30DEC89E" w14:textId="77777777" w:rsidTr="002C054E">
        <w:trPr>
          <w:jc w:val="center"/>
        </w:trPr>
        <w:tc>
          <w:tcPr>
            <w:tcW w:w="2880" w:type="dxa"/>
            <w:tcBorders>
              <w:top w:val="single" w:sz="4" w:space="0" w:color="000000"/>
              <w:left w:val="single" w:sz="4" w:space="0" w:color="000000"/>
              <w:bottom w:val="single" w:sz="4" w:space="0" w:color="000000"/>
              <w:right w:val="nil"/>
            </w:tcBorders>
          </w:tcPr>
          <w:p w14:paraId="376465EE" w14:textId="77777777" w:rsidR="000731C2" w:rsidRPr="003167FF" w:rsidRDefault="000731C2" w:rsidP="002C054E">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21A73CA5"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7CE4FF9" w14:textId="77777777" w:rsidR="000731C2" w:rsidRPr="003167FF" w:rsidRDefault="000731C2" w:rsidP="002C054E">
            <w:pPr>
              <w:pStyle w:val="TAL"/>
            </w:pPr>
            <w:r w:rsidRPr="003167FF">
              <w:rPr>
                <w:lang w:eastAsia="zh-CN"/>
              </w:rPr>
              <w:t>The identity of the</w:t>
            </w:r>
            <w:r w:rsidRPr="003167FF">
              <w:t xml:space="preserve"> VAL server performing the request.</w:t>
            </w:r>
          </w:p>
        </w:tc>
      </w:tr>
      <w:tr w:rsidR="000731C2" w:rsidRPr="003167FF" w14:paraId="7B6B3BD8" w14:textId="77777777" w:rsidTr="002C054E">
        <w:trPr>
          <w:jc w:val="center"/>
        </w:trPr>
        <w:tc>
          <w:tcPr>
            <w:tcW w:w="2880" w:type="dxa"/>
            <w:tcBorders>
              <w:top w:val="single" w:sz="4" w:space="0" w:color="000000"/>
              <w:left w:val="single" w:sz="4" w:space="0" w:color="000000"/>
              <w:bottom w:val="single" w:sz="4" w:space="0" w:color="000000"/>
              <w:right w:val="nil"/>
            </w:tcBorders>
          </w:tcPr>
          <w:p w14:paraId="6DC321F9" w14:textId="77777777" w:rsidR="000731C2" w:rsidRPr="003167FF" w:rsidRDefault="000731C2" w:rsidP="002C054E">
            <w:pPr>
              <w:pStyle w:val="TAL"/>
            </w:pPr>
            <w:r w:rsidRPr="003167FF">
              <w:t>MBS session ID</w:t>
            </w:r>
          </w:p>
        </w:tc>
        <w:tc>
          <w:tcPr>
            <w:tcW w:w="1440" w:type="dxa"/>
            <w:tcBorders>
              <w:top w:val="single" w:sz="4" w:space="0" w:color="000000"/>
              <w:left w:val="single" w:sz="4" w:space="0" w:color="000000"/>
              <w:bottom w:val="single" w:sz="4" w:space="0" w:color="000000"/>
              <w:right w:val="nil"/>
            </w:tcBorders>
          </w:tcPr>
          <w:p w14:paraId="71FB3FB8"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4EC87632" w14:textId="77777777" w:rsidR="000731C2" w:rsidRPr="003167FF" w:rsidRDefault="000731C2" w:rsidP="002C054E">
            <w:pPr>
              <w:pStyle w:val="TAL"/>
              <w:rPr>
                <w:lang w:eastAsia="zh-CN"/>
              </w:rPr>
            </w:pPr>
            <w:r w:rsidRPr="003167FF">
              <w:t>Identity of multicast MBS session</w:t>
            </w:r>
          </w:p>
        </w:tc>
      </w:tr>
    </w:tbl>
    <w:p w14:paraId="5BE3CBF2" w14:textId="77777777" w:rsidR="000731C2" w:rsidRPr="003167FF" w:rsidRDefault="000731C2" w:rsidP="000731C2"/>
    <w:p w14:paraId="4D13F421" w14:textId="7014D304" w:rsidR="000731C2" w:rsidRPr="003167FF" w:rsidRDefault="000731C2" w:rsidP="000731C2">
      <w:pPr>
        <w:pStyle w:val="Heading4"/>
      </w:pPr>
      <w:bookmarkStart w:id="1451" w:name="_Toc155355877"/>
      <w:r w:rsidRPr="003167FF">
        <w:t>14.3.2.49</w:t>
      </w:r>
      <w:r w:rsidRPr="003167FF">
        <w:tab/>
        <w:t>Multicast resource deactivate response</w:t>
      </w:r>
      <w:bookmarkEnd w:id="1451"/>
    </w:p>
    <w:p w14:paraId="11898170" w14:textId="4C0B55F2" w:rsidR="000731C2" w:rsidRPr="003167FF" w:rsidRDefault="000731C2" w:rsidP="000731C2">
      <w:r w:rsidRPr="003167FF">
        <w:t>Table 14.3.2.49</w:t>
      </w:r>
      <w:r w:rsidRPr="003167FF">
        <w:rPr>
          <w:lang w:eastAsia="zh-CN"/>
        </w:rPr>
        <w:t>-1</w:t>
      </w:r>
      <w:r w:rsidRPr="003167FF">
        <w:t xml:space="preserve"> describes the information flow </w:t>
      </w:r>
      <w:r w:rsidRPr="003167FF">
        <w:rPr>
          <w:lang w:eastAsia="zh-CN"/>
        </w:rPr>
        <w:t xml:space="preserve">for the </w:t>
      </w:r>
      <w:r w:rsidRPr="003167FF">
        <w:t>multicast resource deactivate response</w:t>
      </w:r>
      <w:r w:rsidRPr="003167FF">
        <w:rPr>
          <w:lang w:eastAsia="zh-CN"/>
        </w:rPr>
        <w:t xml:space="preserve"> from NRM server to VAL server</w:t>
      </w:r>
      <w:r w:rsidRPr="003167FF">
        <w:t>.</w:t>
      </w:r>
    </w:p>
    <w:p w14:paraId="63376B4B" w14:textId="49E1E66D" w:rsidR="000731C2" w:rsidRPr="003167FF" w:rsidRDefault="000731C2" w:rsidP="000731C2">
      <w:pPr>
        <w:pStyle w:val="TH"/>
      </w:pPr>
      <w:r w:rsidRPr="003167FF">
        <w:t>Table 14.3.2.</w:t>
      </w:r>
      <w:r w:rsidR="00024B95" w:rsidRPr="003167FF">
        <w:t>49</w:t>
      </w:r>
      <w:r w:rsidRPr="003167FF">
        <w:t xml:space="preserve">-1: Multicast resource </w:t>
      </w:r>
      <w:r w:rsidR="00024B95" w:rsidRPr="003167FF">
        <w:t>deactivate</w:t>
      </w:r>
      <w:r w:rsidRPr="003167FF">
        <w:t xml:space="preserve"> response</w:t>
      </w:r>
    </w:p>
    <w:tbl>
      <w:tblPr>
        <w:tblW w:w="8640" w:type="dxa"/>
        <w:jc w:val="center"/>
        <w:tblLayout w:type="fixed"/>
        <w:tblLook w:val="04A0" w:firstRow="1" w:lastRow="0" w:firstColumn="1" w:lastColumn="0" w:noHBand="0" w:noVBand="1"/>
      </w:tblPr>
      <w:tblGrid>
        <w:gridCol w:w="2689"/>
        <w:gridCol w:w="1631"/>
        <w:gridCol w:w="4320"/>
      </w:tblGrid>
      <w:tr w:rsidR="000731C2" w:rsidRPr="003167FF" w14:paraId="53AF9748" w14:textId="77777777" w:rsidTr="002C054E">
        <w:trPr>
          <w:jc w:val="center"/>
        </w:trPr>
        <w:tc>
          <w:tcPr>
            <w:tcW w:w="2689" w:type="dxa"/>
            <w:tcBorders>
              <w:top w:val="single" w:sz="4" w:space="0" w:color="000000"/>
              <w:left w:val="single" w:sz="4" w:space="0" w:color="000000"/>
              <w:bottom w:val="single" w:sz="4" w:space="0" w:color="000000"/>
              <w:right w:val="nil"/>
            </w:tcBorders>
            <w:hideMark/>
          </w:tcPr>
          <w:p w14:paraId="601C12A2" w14:textId="77777777" w:rsidR="000731C2" w:rsidRPr="003167FF" w:rsidRDefault="000731C2" w:rsidP="002C054E">
            <w:pPr>
              <w:pStyle w:val="TAH"/>
            </w:pPr>
            <w:r w:rsidRPr="003167FF">
              <w:t>Information element</w:t>
            </w:r>
          </w:p>
        </w:tc>
        <w:tc>
          <w:tcPr>
            <w:tcW w:w="1631" w:type="dxa"/>
            <w:tcBorders>
              <w:top w:val="single" w:sz="4" w:space="0" w:color="000000"/>
              <w:left w:val="single" w:sz="4" w:space="0" w:color="000000"/>
              <w:bottom w:val="single" w:sz="4" w:space="0" w:color="000000"/>
              <w:right w:val="nil"/>
            </w:tcBorders>
            <w:hideMark/>
          </w:tcPr>
          <w:p w14:paraId="3003AA64"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17AC9A7E" w14:textId="77777777" w:rsidR="000731C2" w:rsidRPr="003167FF" w:rsidRDefault="000731C2" w:rsidP="002C054E">
            <w:pPr>
              <w:pStyle w:val="TAH"/>
            </w:pPr>
            <w:r w:rsidRPr="003167FF">
              <w:t>Description</w:t>
            </w:r>
          </w:p>
        </w:tc>
      </w:tr>
      <w:tr w:rsidR="000731C2" w:rsidRPr="003167FF" w14:paraId="24808311" w14:textId="77777777" w:rsidTr="002C054E">
        <w:trPr>
          <w:jc w:val="center"/>
        </w:trPr>
        <w:tc>
          <w:tcPr>
            <w:tcW w:w="2689" w:type="dxa"/>
            <w:tcBorders>
              <w:top w:val="single" w:sz="4" w:space="0" w:color="000000"/>
              <w:left w:val="single" w:sz="4" w:space="0" w:color="000000"/>
              <w:bottom w:val="single" w:sz="4" w:space="0" w:color="000000"/>
              <w:right w:val="nil"/>
            </w:tcBorders>
          </w:tcPr>
          <w:p w14:paraId="124B9840" w14:textId="77777777" w:rsidR="000731C2" w:rsidRPr="003167FF" w:rsidRDefault="000731C2" w:rsidP="002C054E">
            <w:pPr>
              <w:pStyle w:val="TAL"/>
            </w:pPr>
            <w:r w:rsidRPr="003167FF">
              <w:rPr>
                <w:lang w:eastAsia="zh-CN"/>
              </w:rPr>
              <w:t>Result</w:t>
            </w:r>
          </w:p>
        </w:tc>
        <w:tc>
          <w:tcPr>
            <w:tcW w:w="1631" w:type="dxa"/>
            <w:tcBorders>
              <w:top w:val="single" w:sz="4" w:space="0" w:color="000000"/>
              <w:left w:val="single" w:sz="4" w:space="0" w:color="000000"/>
              <w:bottom w:val="single" w:sz="4" w:space="0" w:color="000000"/>
              <w:right w:val="nil"/>
            </w:tcBorders>
          </w:tcPr>
          <w:p w14:paraId="791C82B9"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5CFEB3E" w14:textId="77777777" w:rsidR="000731C2" w:rsidRPr="003167FF" w:rsidRDefault="000731C2" w:rsidP="002C054E">
            <w:pPr>
              <w:pStyle w:val="TAL"/>
              <w:rPr>
                <w:lang w:eastAsia="zh-CN"/>
              </w:rPr>
            </w:pPr>
            <w:r w:rsidRPr="003167FF">
              <w:t>The result indicates success or failure of the multicast resource deactivate operation.</w:t>
            </w:r>
          </w:p>
        </w:tc>
      </w:tr>
      <w:tr w:rsidR="000731C2" w:rsidRPr="003167FF" w14:paraId="59B97B18" w14:textId="77777777" w:rsidTr="002C054E">
        <w:trPr>
          <w:jc w:val="center"/>
        </w:trPr>
        <w:tc>
          <w:tcPr>
            <w:tcW w:w="2689" w:type="dxa"/>
            <w:tcBorders>
              <w:top w:val="single" w:sz="4" w:space="0" w:color="000000"/>
              <w:left w:val="single" w:sz="4" w:space="0" w:color="000000"/>
              <w:bottom w:val="single" w:sz="4" w:space="0" w:color="000000"/>
              <w:right w:val="nil"/>
            </w:tcBorders>
          </w:tcPr>
          <w:p w14:paraId="7130D8F9" w14:textId="77777777" w:rsidR="000731C2" w:rsidRPr="003167FF" w:rsidRDefault="000731C2" w:rsidP="002C054E">
            <w:pPr>
              <w:pStyle w:val="TAL"/>
            </w:pPr>
            <w:r w:rsidRPr="003167FF">
              <w:t>MBS session ID</w:t>
            </w:r>
          </w:p>
        </w:tc>
        <w:tc>
          <w:tcPr>
            <w:tcW w:w="1631" w:type="dxa"/>
            <w:tcBorders>
              <w:top w:val="single" w:sz="4" w:space="0" w:color="000000"/>
              <w:left w:val="single" w:sz="4" w:space="0" w:color="000000"/>
              <w:bottom w:val="single" w:sz="4" w:space="0" w:color="000000"/>
              <w:right w:val="nil"/>
            </w:tcBorders>
          </w:tcPr>
          <w:p w14:paraId="7A00B254"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07C633AF" w14:textId="77777777" w:rsidR="000731C2" w:rsidRPr="003167FF" w:rsidRDefault="000731C2" w:rsidP="002C054E">
            <w:pPr>
              <w:pStyle w:val="TAL"/>
              <w:rPr>
                <w:lang w:eastAsia="zh-CN"/>
              </w:rPr>
            </w:pPr>
            <w:r w:rsidRPr="003167FF">
              <w:t>Identity of multicast MBS session</w:t>
            </w:r>
          </w:p>
        </w:tc>
      </w:tr>
    </w:tbl>
    <w:p w14:paraId="3BB41C3D" w14:textId="77777777" w:rsidR="000731C2" w:rsidRPr="003167FF" w:rsidRDefault="000731C2" w:rsidP="000731C2"/>
    <w:p w14:paraId="18699FF3" w14:textId="1C727B50" w:rsidR="000C472D" w:rsidRPr="003167FF" w:rsidRDefault="000C472D" w:rsidP="000C472D">
      <w:pPr>
        <w:pStyle w:val="Heading4"/>
        <w:rPr>
          <w:lang w:eastAsia="zh-CN"/>
        </w:rPr>
      </w:pPr>
      <w:bookmarkStart w:id="1452" w:name="_Toc114866185"/>
      <w:bookmarkStart w:id="1453" w:name="_Toc91749785"/>
      <w:bookmarkStart w:id="1454" w:name="_Toc155355878"/>
      <w:r w:rsidRPr="003167FF">
        <w:rPr>
          <w:lang w:eastAsia="zh-CN"/>
        </w:rPr>
        <w:t>14.3.2.50</w:t>
      </w:r>
      <w:r w:rsidRPr="003167FF">
        <w:rPr>
          <w:lang w:eastAsia="zh-CN"/>
        </w:rPr>
        <w:tab/>
        <w:t>MapVALGroupToSessionStream</w:t>
      </w:r>
      <w:bookmarkEnd w:id="1452"/>
      <w:bookmarkEnd w:id="1453"/>
      <w:bookmarkEnd w:id="1454"/>
      <w:r w:rsidRPr="003167FF">
        <w:rPr>
          <w:lang w:eastAsia="zh-CN"/>
        </w:rPr>
        <w:t xml:space="preserve"> </w:t>
      </w:r>
    </w:p>
    <w:p w14:paraId="2729FA61" w14:textId="16BA2D2C" w:rsidR="000C472D" w:rsidRPr="003167FF" w:rsidRDefault="000C472D" w:rsidP="000C472D">
      <w:r w:rsidRPr="003167FF">
        <w:rPr>
          <w:lang w:eastAsia="zh-CN"/>
        </w:rPr>
        <w:t xml:space="preserve">Table 14.3.2.50-1 defines the </w:t>
      </w:r>
      <w:r w:rsidRPr="003167FF">
        <w:t xml:space="preserve">MapVALGroupToSessionStream </w:t>
      </w:r>
      <w:r w:rsidRPr="003167FF">
        <w:rPr>
          <w:lang w:eastAsia="zh-CN"/>
        </w:rPr>
        <w:t xml:space="preserve">to be sent from the NRM server to NRM clients to </w:t>
      </w:r>
      <w:r w:rsidRPr="003167FF">
        <w:t>provide specific required information to receive the media related to a group related VAL data communication within an MBS session.</w:t>
      </w:r>
    </w:p>
    <w:p w14:paraId="1077318F" w14:textId="3C565B89" w:rsidR="000C472D" w:rsidRPr="003167FF" w:rsidRDefault="000C472D" w:rsidP="000C472D">
      <w:pPr>
        <w:pStyle w:val="TH"/>
      </w:pPr>
      <w:r w:rsidRPr="003167FF">
        <w:t>Table </w:t>
      </w:r>
      <w:r w:rsidRPr="003167FF">
        <w:rPr>
          <w:lang w:eastAsia="zh-CN"/>
        </w:rPr>
        <w:t>14.3.2.50</w:t>
      </w:r>
      <w:r w:rsidRPr="003167FF">
        <w:t xml:space="preserve">-1: MapVALGroupToSessionStream </w:t>
      </w:r>
    </w:p>
    <w:tbl>
      <w:tblPr>
        <w:tblW w:w="0" w:type="dxa"/>
        <w:jc w:val="center"/>
        <w:tblLayout w:type="fixed"/>
        <w:tblLook w:val="04A0" w:firstRow="1" w:lastRow="0" w:firstColumn="1" w:lastColumn="0" w:noHBand="0" w:noVBand="1"/>
      </w:tblPr>
      <w:tblGrid>
        <w:gridCol w:w="2880"/>
        <w:gridCol w:w="1440"/>
        <w:gridCol w:w="4320"/>
      </w:tblGrid>
      <w:tr w:rsidR="000C472D" w:rsidRPr="003167FF" w14:paraId="5CFA25AF"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47B4F804" w14:textId="77777777" w:rsidR="000C472D" w:rsidRPr="003167FF" w:rsidRDefault="000C472D" w:rsidP="002C054E">
            <w:pPr>
              <w:pStyle w:val="TAH"/>
              <w:rPr>
                <w:lang w:eastAsia="en-GB"/>
              </w:rPr>
            </w:pPr>
            <w:r w:rsidRPr="003167FF">
              <w:rPr>
                <w:lang w:eastAsia="en-GB"/>
              </w:rPr>
              <w:t>Information element</w:t>
            </w:r>
          </w:p>
        </w:tc>
        <w:tc>
          <w:tcPr>
            <w:tcW w:w="1440" w:type="dxa"/>
            <w:tcBorders>
              <w:top w:val="single" w:sz="4" w:space="0" w:color="000000"/>
              <w:left w:val="single" w:sz="4" w:space="0" w:color="000000"/>
              <w:bottom w:val="single" w:sz="4" w:space="0" w:color="000000"/>
              <w:right w:val="nil"/>
            </w:tcBorders>
            <w:hideMark/>
          </w:tcPr>
          <w:p w14:paraId="049B8CB8" w14:textId="77777777" w:rsidR="000C472D" w:rsidRPr="003167FF" w:rsidRDefault="000C472D" w:rsidP="002C054E">
            <w:pPr>
              <w:pStyle w:val="TAH"/>
              <w:rPr>
                <w:lang w:eastAsia="en-GB"/>
              </w:rPr>
            </w:pPr>
            <w:r w:rsidRPr="003167FF">
              <w:rPr>
                <w:lang w:eastAsia="en-GB"/>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5E722B76" w14:textId="77777777" w:rsidR="000C472D" w:rsidRPr="003167FF" w:rsidRDefault="000C472D" w:rsidP="002C054E">
            <w:pPr>
              <w:pStyle w:val="TAH"/>
              <w:rPr>
                <w:lang w:eastAsia="en-GB"/>
              </w:rPr>
            </w:pPr>
            <w:r w:rsidRPr="003167FF">
              <w:rPr>
                <w:lang w:eastAsia="en-GB"/>
              </w:rPr>
              <w:t>Description</w:t>
            </w:r>
          </w:p>
        </w:tc>
      </w:tr>
      <w:tr w:rsidR="000C472D" w:rsidRPr="003167FF" w14:paraId="44B1D581"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03847FEC" w14:textId="77777777" w:rsidR="000C472D" w:rsidRPr="003167FF" w:rsidRDefault="000C472D" w:rsidP="002C054E">
            <w:pPr>
              <w:pStyle w:val="TAL"/>
              <w:rPr>
                <w:lang w:eastAsia="en-GB"/>
              </w:rPr>
            </w:pPr>
            <w:r w:rsidRPr="003167FF">
              <w:rPr>
                <w:lang w:eastAsia="en-GB"/>
              </w:rPr>
              <w:t>VAL group ID</w:t>
            </w:r>
          </w:p>
        </w:tc>
        <w:tc>
          <w:tcPr>
            <w:tcW w:w="1440" w:type="dxa"/>
            <w:tcBorders>
              <w:top w:val="single" w:sz="4" w:space="0" w:color="000000"/>
              <w:left w:val="single" w:sz="4" w:space="0" w:color="000000"/>
              <w:bottom w:val="single" w:sz="4" w:space="0" w:color="000000"/>
              <w:right w:val="nil"/>
            </w:tcBorders>
            <w:hideMark/>
          </w:tcPr>
          <w:p w14:paraId="0D2C2FF1" w14:textId="77777777" w:rsidR="000C472D" w:rsidRPr="003167FF" w:rsidRDefault="000C472D" w:rsidP="002C054E">
            <w:pPr>
              <w:pStyle w:val="TAL"/>
              <w:rPr>
                <w:lang w:eastAsia="en-GB"/>
              </w:rPr>
            </w:pPr>
            <w:r w:rsidRPr="003167FF">
              <w:rPr>
                <w:lang w:eastAsia="en-GB"/>
              </w:rPr>
              <w:t>M</w:t>
            </w:r>
          </w:p>
        </w:tc>
        <w:tc>
          <w:tcPr>
            <w:tcW w:w="4320" w:type="dxa"/>
            <w:tcBorders>
              <w:top w:val="single" w:sz="4" w:space="0" w:color="000000"/>
              <w:left w:val="single" w:sz="4" w:space="0" w:color="000000"/>
              <w:bottom w:val="single" w:sz="4" w:space="0" w:color="000000"/>
              <w:right w:val="single" w:sz="4" w:space="0" w:color="000000"/>
            </w:tcBorders>
            <w:hideMark/>
          </w:tcPr>
          <w:p w14:paraId="7337F4A8" w14:textId="77777777" w:rsidR="000C472D" w:rsidRPr="003167FF" w:rsidRDefault="000C472D" w:rsidP="002C054E">
            <w:pPr>
              <w:pStyle w:val="TAL"/>
              <w:rPr>
                <w:lang w:eastAsia="en-GB"/>
              </w:rPr>
            </w:pPr>
            <w:r w:rsidRPr="003167FF">
              <w:rPr>
                <w:lang w:eastAsia="en-GB"/>
              </w:rPr>
              <w:t>This element identifies the VAL group related to a group related VAL data communication to be delivered over the MBS session.</w:t>
            </w:r>
          </w:p>
        </w:tc>
      </w:tr>
      <w:tr w:rsidR="000C472D" w:rsidRPr="003167FF" w14:paraId="2004F875"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75589518" w14:textId="77777777" w:rsidR="000C472D" w:rsidRPr="003167FF" w:rsidRDefault="000C472D" w:rsidP="002C054E">
            <w:pPr>
              <w:pStyle w:val="TAL"/>
              <w:rPr>
                <w:lang w:eastAsia="en-GB"/>
              </w:rPr>
            </w:pPr>
            <w:r w:rsidRPr="003167FF">
              <w:rPr>
                <w:lang w:eastAsia="en-GB"/>
              </w:rPr>
              <w:t>VAL data stream identifier</w:t>
            </w:r>
          </w:p>
        </w:tc>
        <w:tc>
          <w:tcPr>
            <w:tcW w:w="1440" w:type="dxa"/>
            <w:tcBorders>
              <w:top w:val="single" w:sz="4" w:space="0" w:color="000000"/>
              <w:left w:val="single" w:sz="4" w:space="0" w:color="000000"/>
              <w:bottom w:val="single" w:sz="4" w:space="0" w:color="000000"/>
              <w:right w:val="nil"/>
            </w:tcBorders>
            <w:hideMark/>
          </w:tcPr>
          <w:p w14:paraId="625CB4C0" w14:textId="77777777" w:rsidR="000C472D" w:rsidRPr="003167FF" w:rsidRDefault="000C472D" w:rsidP="002C054E">
            <w:pPr>
              <w:pStyle w:val="TAL"/>
              <w:rPr>
                <w:lang w:eastAsia="en-GB"/>
              </w:rPr>
            </w:pPr>
            <w:r w:rsidRPr="003167FF">
              <w:rPr>
                <w:lang w:eastAsia="en-GB"/>
              </w:rPr>
              <w:t>M</w:t>
            </w:r>
          </w:p>
        </w:tc>
        <w:tc>
          <w:tcPr>
            <w:tcW w:w="4320" w:type="dxa"/>
            <w:tcBorders>
              <w:top w:val="single" w:sz="4" w:space="0" w:color="000000"/>
              <w:left w:val="single" w:sz="4" w:space="0" w:color="000000"/>
              <w:bottom w:val="single" w:sz="4" w:space="0" w:color="000000"/>
              <w:right w:val="single" w:sz="4" w:space="0" w:color="000000"/>
            </w:tcBorders>
            <w:hideMark/>
          </w:tcPr>
          <w:p w14:paraId="198F0D7B" w14:textId="77777777" w:rsidR="000C472D" w:rsidRPr="003167FF" w:rsidRDefault="000C472D" w:rsidP="002C054E">
            <w:pPr>
              <w:pStyle w:val="TAL"/>
              <w:rPr>
                <w:lang w:eastAsia="en-GB"/>
              </w:rPr>
            </w:pPr>
            <w:r w:rsidRPr="003167FF">
              <w:rPr>
                <w:lang w:eastAsia="en-GB"/>
              </w:rPr>
              <w:t>This element identifies the VAL data stream of the SDP used for the group related VAL data communication within the MBS session.</w:t>
            </w:r>
          </w:p>
        </w:tc>
      </w:tr>
      <w:tr w:rsidR="000C472D" w:rsidRPr="003167FF" w14:paraId="29C1AB73"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79BC72FF" w14:textId="77777777" w:rsidR="000C472D" w:rsidRPr="003167FF" w:rsidRDefault="000C472D" w:rsidP="002C054E">
            <w:pPr>
              <w:pStyle w:val="TAL"/>
              <w:rPr>
                <w:lang w:eastAsia="en-GB"/>
              </w:rPr>
            </w:pPr>
            <w:r w:rsidRPr="003167FF">
              <w:rPr>
                <w:lang w:eastAsia="en-GB"/>
              </w:rPr>
              <w:t>MBS session ID</w:t>
            </w:r>
          </w:p>
        </w:tc>
        <w:tc>
          <w:tcPr>
            <w:tcW w:w="1440" w:type="dxa"/>
            <w:tcBorders>
              <w:top w:val="single" w:sz="4" w:space="0" w:color="000000"/>
              <w:left w:val="single" w:sz="4" w:space="0" w:color="000000"/>
              <w:bottom w:val="single" w:sz="4" w:space="0" w:color="000000"/>
              <w:right w:val="nil"/>
            </w:tcBorders>
            <w:hideMark/>
          </w:tcPr>
          <w:p w14:paraId="4D94A050" w14:textId="77777777" w:rsidR="000C472D" w:rsidRPr="003167FF" w:rsidRDefault="000C472D" w:rsidP="002C054E">
            <w:pPr>
              <w:pStyle w:val="TAL"/>
              <w:rPr>
                <w:lang w:eastAsia="en-GB"/>
              </w:rPr>
            </w:pPr>
            <w:r w:rsidRPr="003167FF">
              <w:rPr>
                <w:lang w:eastAsia="en-GB"/>
              </w:rPr>
              <w:t>O</w:t>
            </w:r>
          </w:p>
        </w:tc>
        <w:tc>
          <w:tcPr>
            <w:tcW w:w="4320" w:type="dxa"/>
            <w:tcBorders>
              <w:top w:val="single" w:sz="4" w:space="0" w:color="000000"/>
              <w:left w:val="single" w:sz="4" w:space="0" w:color="000000"/>
              <w:bottom w:val="single" w:sz="4" w:space="0" w:color="000000"/>
              <w:right w:val="single" w:sz="4" w:space="0" w:color="000000"/>
            </w:tcBorders>
            <w:hideMark/>
          </w:tcPr>
          <w:p w14:paraId="59D70AAE" w14:textId="77777777" w:rsidR="000C472D" w:rsidRPr="003167FF" w:rsidRDefault="000C472D" w:rsidP="002C054E">
            <w:pPr>
              <w:pStyle w:val="TAL"/>
              <w:rPr>
                <w:lang w:eastAsia="en-GB"/>
              </w:rPr>
            </w:pPr>
            <w:r w:rsidRPr="003167FF">
              <w:rPr>
                <w:lang w:eastAsia="en-GB"/>
              </w:rPr>
              <w:t>The MBS session identifier if the MapVALGroupToSessionStream message is not sent on the same session as the VAL data</w:t>
            </w:r>
          </w:p>
        </w:tc>
      </w:tr>
    </w:tbl>
    <w:p w14:paraId="05DB2662" w14:textId="77777777" w:rsidR="000C472D" w:rsidRPr="003167FF" w:rsidRDefault="000C472D" w:rsidP="000C472D"/>
    <w:p w14:paraId="6DD4149B" w14:textId="418812DA" w:rsidR="0088160D" w:rsidRPr="003167FF" w:rsidRDefault="0088160D" w:rsidP="0088160D">
      <w:pPr>
        <w:pStyle w:val="Heading4"/>
        <w:rPr>
          <w:lang w:eastAsia="zh-CN"/>
        </w:rPr>
      </w:pPr>
      <w:bookmarkStart w:id="1455" w:name="_Toc155355879"/>
      <w:r w:rsidRPr="003167FF">
        <w:rPr>
          <w:lang w:eastAsia="zh-CN"/>
        </w:rPr>
        <w:t>14.3.2.51</w:t>
      </w:r>
      <w:r w:rsidRPr="003167FF">
        <w:rPr>
          <w:lang w:eastAsia="zh-CN"/>
        </w:rPr>
        <w:tab/>
      </w:r>
      <w:r w:rsidR="0088552F" w:rsidRPr="003167FF">
        <w:rPr>
          <w:lang w:eastAsia="zh-CN"/>
        </w:rPr>
        <w:t>UE session join notification</w:t>
      </w:r>
      <w:bookmarkEnd w:id="1455"/>
    </w:p>
    <w:p w14:paraId="7C277B6F" w14:textId="0E3A2854" w:rsidR="0088160D" w:rsidRPr="003167FF" w:rsidRDefault="0088160D" w:rsidP="0088160D">
      <w:r w:rsidRPr="003167FF">
        <w:rPr>
          <w:lang w:eastAsia="zh-CN"/>
        </w:rPr>
        <w:t>Table 14.3.2.51-1 defines the</w:t>
      </w:r>
      <w:r w:rsidR="0088552F" w:rsidRPr="003167FF">
        <w:t xml:space="preserve"> </w:t>
      </w:r>
      <w:r w:rsidR="0088552F" w:rsidRPr="003167FF">
        <w:rPr>
          <w:lang w:eastAsia="zh-CN"/>
        </w:rPr>
        <w:t>UE session join notification</w:t>
      </w:r>
      <w:r w:rsidRPr="003167FF">
        <w:rPr>
          <w:lang w:eastAsia="zh-CN"/>
        </w:rPr>
        <w:t xml:space="preserve"> to be sent from the NRM </w:t>
      </w:r>
      <w:r w:rsidR="0088552F" w:rsidRPr="003167FF">
        <w:rPr>
          <w:lang w:eastAsia="zh-CN"/>
        </w:rPr>
        <w:t xml:space="preserve">client </w:t>
      </w:r>
      <w:r w:rsidRPr="003167FF">
        <w:rPr>
          <w:lang w:eastAsia="zh-CN"/>
        </w:rPr>
        <w:t xml:space="preserve">to NRM </w:t>
      </w:r>
      <w:r w:rsidR="0088552F" w:rsidRPr="003167FF">
        <w:rPr>
          <w:lang w:eastAsia="zh-CN"/>
        </w:rPr>
        <w:t>server after successfully joining a certain multicast MBS session procedure as defined in 3GPP TS 23.247 [39].</w:t>
      </w:r>
    </w:p>
    <w:p w14:paraId="11B75EB8" w14:textId="6829D91C" w:rsidR="0088160D" w:rsidRPr="003167FF" w:rsidRDefault="0088160D" w:rsidP="0088160D">
      <w:pPr>
        <w:pStyle w:val="TH"/>
      </w:pPr>
      <w:r w:rsidRPr="003167FF">
        <w:lastRenderedPageBreak/>
        <w:t>Table </w:t>
      </w:r>
      <w:r w:rsidRPr="003167FF">
        <w:rPr>
          <w:lang w:eastAsia="zh-CN"/>
        </w:rPr>
        <w:t>14.3.2.51</w:t>
      </w:r>
      <w:r w:rsidRPr="003167FF">
        <w:t xml:space="preserve">-1: </w:t>
      </w:r>
      <w:r w:rsidR="0088552F" w:rsidRPr="003167FF">
        <w:t>UE session join notification</w:t>
      </w:r>
      <w:r w:rsidRPr="003167FF">
        <w:t xml:space="preserve"> </w:t>
      </w:r>
    </w:p>
    <w:tbl>
      <w:tblPr>
        <w:tblW w:w="8640" w:type="dxa"/>
        <w:jc w:val="center"/>
        <w:tblLayout w:type="fixed"/>
        <w:tblLook w:val="04A0" w:firstRow="1" w:lastRow="0" w:firstColumn="1" w:lastColumn="0" w:noHBand="0" w:noVBand="1"/>
      </w:tblPr>
      <w:tblGrid>
        <w:gridCol w:w="2880"/>
        <w:gridCol w:w="1440"/>
        <w:gridCol w:w="4320"/>
      </w:tblGrid>
      <w:tr w:rsidR="0088160D" w:rsidRPr="003167FF" w14:paraId="070B9010" w14:textId="77777777" w:rsidTr="0088552F">
        <w:trPr>
          <w:jc w:val="center"/>
        </w:trPr>
        <w:tc>
          <w:tcPr>
            <w:tcW w:w="2880" w:type="dxa"/>
            <w:tcBorders>
              <w:top w:val="single" w:sz="4" w:space="0" w:color="000000"/>
              <w:left w:val="single" w:sz="4" w:space="0" w:color="000000"/>
              <w:bottom w:val="single" w:sz="4" w:space="0" w:color="000000"/>
              <w:right w:val="nil"/>
            </w:tcBorders>
            <w:hideMark/>
          </w:tcPr>
          <w:p w14:paraId="42B96307" w14:textId="77777777" w:rsidR="0088160D" w:rsidRPr="003167FF" w:rsidRDefault="0088160D" w:rsidP="002C054E">
            <w:pPr>
              <w:pStyle w:val="TAH"/>
              <w:rPr>
                <w:lang w:eastAsia="en-GB"/>
              </w:rPr>
            </w:pPr>
            <w:r w:rsidRPr="003167FF">
              <w:rPr>
                <w:lang w:eastAsia="en-GB"/>
              </w:rPr>
              <w:t>Information element</w:t>
            </w:r>
          </w:p>
        </w:tc>
        <w:tc>
          <w:tcPr>
            <w:tcW w:w="1440" w:type="dxa"/>
            <w:tcBorders>
              <w:top w:val="single" w:sz="4" w:space="0" w:color="000000"/>
              <w:left w:val="single" w:sz="4" w:space="0" w:color="000000"/>
              <w:bottom w:val="single" w:sz="4" w:space="0" w:color="000000"/>
              <w:right w:val="nil"/>
            </w:tcBorders>
            <w:hideMark/>
          </w:tcPr>
          <w:p w14:paraId="5D18E77F" w14:textId="77777777" w:rsidR="0088160D" w:rsidRPr="003167FF" w:rsidRDefault="0088160D" w:rsidP="002C054E">
            <w:pPr>
              <w:pStyle w:val="TAH"/>
              <w:rPr>
                <w:lang w:eastAsia="en-GB"/>
              </w:rPr>
            </w:pPr>
            <w:r w:rsidRPr="003167FF">
              <w:rPr>
                <w:lang w:eastAsia="en-GB"/>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1F75D8D1" w14:textId="77777777" w:rsidR="0088160D" w:rsidRPr="003167FF" w:rsidRDefault="0088160D" w:rsidP="002C054E">
            <w:pPr>
              <w:pStyle w:val="TAH"/>
              <w:rPr>
                <w:lang w:eastAsia="en-GB"/>
              </w:rPr>
            </w:pPr>
            <w:r w:rsidRPr="003167FF">
              <w:rPr>
                <w:lang w:eastAsia="en-GB"/>
              </w:rPr>
              <w:t>Description</w:t>
            </w:r>
          </w:p>
        </w:tc>
      </w:tr>
      <w:tr w:rsidR="0088552F" w:rsidRPr="003167FF" w14:paraId="4F691155" w14:textId="77777777" w:rsidTr="0088552F">
        <w:trPr>
          <w:jc w:val="center"/>
        </w:trPr>
        <w:tc>
          <w:tcPr>
            <w:tcW w:w="2880" w:type="dxa"/>
            <w:tcBorders>
              <w:top w:val="single" w:sz="4" w:space="0" w:color="000000"/>
              <w:left w:val="single" w:sz="4" w:space="0" w:color="000000"/>
              <w:bottom w:val="single" w:sz="4" w:space="0" w:color="000000"/>
              <w:right w:val="nil"/>
            </w:tcBorders>
          </w:tcPr>
          <w:p w14:paraId="6F3F7F57" w14:textId="66014ED1" w:rsidR="0088552F" w:rsidRPr="003167FF" w:rsidRDefault="0088552F" w:rsidP="0088552F">
            <w:pPr>
              <w:pStyle w:val="TAL"/>
              <w:rPr>
                <w:lang w:eastAsia="en-GB"/>
              </w:rPr>
            </w:pPr>
            <w:r w:rsidRPr="003167FF">
              <w:rPr>
                <w:lang w:eastAsia="en-GB"/>
              </w:rPr>
              <w:t>MBS session ID(s)</w:t>
            </w:r>
          </w:p>
        </w:tc>
        <w:tc>
          <w:tcPr>
            <w:tcW w:w="1440" w:type="dxa"/>
            <w:tcBorders>
              <w:top w:val="single" w:sz="4" w:space="0" w:color="000000"/>
              <w:left w:val="single" w:sz="4" w:space="0" w:color="000000"/>
              <w:bottom w:val="single" w:sz="4" w:space="0" w:color="000000"/>
              <w:right w:val="nil"/>
            </w:tcBorders>
          </w:tcPr>
          <w:p w14:paraId="720514D4" w14:textId="5B39A009" w:rsidR="0088552F" w:rsidRPr="003167FF" w:rsidRDefault="0088552F" w:rsidP="0088552F">
            <w:pPr>
              <w:pStyle w:val="TAL"/>
              <w:rPr>
                <w:lang w:eastAsia="en-GB"/>
              </w:rPr>
            </w:pPr>
            <w:r w:rsidRPr="003167FF">
              <w:rPr>
                <w:lang w:eastAsia="en-GB"/>
              </w:rPr>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47FCFC55" w14:textId="4CBD59A0" w:rsidR="0088552F" w:rsidRPr="003167FF" w:rsidRDefault="0088552F" w:rsidP="0088552F">
            <w:pPr>
              <w:pStyle w:val="TAL"/>
              <w:rPr>
                <w:lang w:eastAsia="en-GB"/>
              </w:rPr>
            </w:pPr>
            <w:r w:rsidRPr="003167FF">
              <w:rPr>
                <w:lang w:eastAsia="en-GB"/>
              </w:rPr>
              <w:t>The identity of the multicast MBS session(s) being joined. It is either TMGI or source specific IP multicast address.</w:t>
            </w:r>
          </w:p>
        </w:tc>
      </w:tr>
      <w:tr w:rsidR="0088552F" w:rsidRPr="003167FF" w14:paraId="3ADE1842" w14:textId="77777777" w:rsidTr="0088552F">
        <w:trPr>
          <w:jc w:val="center"/>
        </w:trPr>
        <w:tc>
          <w:tcPr>
            <w:tcW w:w="2880" w:type="dxa"/>
            <w:tcBorders>
              <w:top w:val="single" w:sz="4" w:space="0" w:color="000000"/>
              <w:left w:val="single" w:sz="4" w:space="0" w:color="000000"/>
              <w:bottom w:val="single" w:sz="4" w:space="0" w:color="000000"/>
              <w:right w:val="nil"/>
            </w:tcBorders>
          </w:tcPr>
          <w:p w14:paraId="30673B9C" w14:textId="17243F98" w:rsidR="0088552F" w:rsidRPr="003167FF" w:rsidRDefault="0088552F" w:rsidP="0088552F">
            <w:pPr>
              <w:pStyle w:val="TAL"/>
              <w:rPr>
                <w:lang w:eastAsia="en-GB"/>
              </w:rPr>
            </w:pPr>
            <w:r w:rsidRPr="003167FF">
              <w:t>VAL user ID or VAL UE ID</w:t>
            </w:r>
          </w:p>
        </w:tc>
        <w:tc>
          <w:tcPr>
            <w:tcW w:w="1440" w:type="dxa"/>
            <w:tcBorders>
              <w:top w:val="single" w:sz="4" w:space="0" w:color="000000"/>
              <w:left w:val="single" w:sz="4" w:space="0" w:color="000000"/>
              <w:bottom w:val="single" w:sz="4" w:space="0" w:color="000000"/>
              <w:right w:val="nil"/>
            </w:tcBorders>
          </w:tcPr>
          <w:p w14:paraId="0366A3AC" w14:textId="64A87658" w:rsidR="0088552F" w:rsidRPr="003167FF" w:rsidRDefault="0088552F" w:rsidP="0088552F">
            <w:pPr>
              <w:pStyle w:val="TAL"/>
              <w:rPr>
                <w:lang w:eastAsia="en-GB"/>
              </w:rPr>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13A1A25A" w14:textId="2DD0FCCA" w:rsidR="0088552F" w:rsidRPr="003167FF" w:rsidRDefault="0088552F" w:rsidP="0088552F">
            <w:pPr>
              <w:pStyle w:val="TAL"/>
              <w:rPr>
                <w:lang w:eastAsia="en-GB"/>
              </w:rPr>
            </w:pPr>
            <w:r w:rsidRPr="003167FF">
              <w:rPr>
                <w:lang w:eastAsia="zh-CN"/>
              </w:rPr>
              <w:t>The identity of the</w:t>
            </w:r>
            <w:r w:rsidRPr="003167FF">
              <w:t xml:space="preserve"> VAL user or VAL UE who sends this notification.</w:t>
            </w:r>
          </w:p>
        </w:tc>
      </w:tr>
      <w:tr w:rsidR="0088552F" w:rsidRPr="003167FF" w14:paraId="216EFE2B" w14:textId="77777777" w:rsidTr="0088552F">
        <w:trPr>
          <w:jc w:val="center"/>
        </w:trPr>
        <w:tc>
          <w:tcPr>
            <w:tcW w:w="2880" w:type="dxa"/>
            <w:tcBorders>
              <w:top w:val="single" w:sz="4" w:space="0" w:color="000000"/>
              <w:left w:val="single" w:sz="4" w:space="0" w:color="000000"/>
              <w:bottom w:val="single" w:sz="4" w:space="0" w:color="000000"/>
              <w:right w:val="nil"/>
            </w:tcBorders>
          </w:tcPr>
          <w:p w14:paraId="61165A36" w14:textId="457E9DA9" w:rsidR="0088552F" w:rsidRPr="003167FF" w:rsidRDefault="0088552F" w:rsidP="0088552F">
            <w:pPr>
              <w:pStyle w:val="TAL"/>
              <w:rPr>
                <w:lang w:eastAsia="en-GB"/>
              </w:rPr>
            </w:pPr>
            <w:r w:rsidRPr="003167FF">
              <w:rPr>
                <w:lang w:eastAsia="en-GB"/>
              </w:rPr>
              <w:t>MBS multicast joining status</w:t>
            </w:r>
          </w:p>
        </w:tc>
        <w:tc>
          <w:tcPr>
            <w:tcW w:w="1440" w:type="dxa"/>
            <w:tcBorders>
              <w:top w:val="single" w:sz="4" w:space="0" w:color="000000"/>
              <w:left w:val="single" w:sz="4" w:space="0" w:color="000000"/>
              <w:bottom w:val="single" w:sz="4" w:space="0" w:color="000000"/>
              <w:right w:val="nil"/>
            </w:tcBorders>
          </w:tcPr>
          <w:p w14:paraId="318FADA6" w14:textId="257332CA" w:rsidR="0088552F" w:rsidRPr="003167FF" w:rsidRDefault="0088552F" w:rsidP="0088552F">
            <w:pPr>
              <w:pStyle w:val="TAL"/>
              <w:rPr>
                <w:lang w:eastAsia="en-GB"/>
              </w:rPr>
            </w:pPr>
            <w:r w:rsidRPr="003167FF">
              <w:rPr>
                <w:lang w:eastAsia="en-GB"/>
              </w:rPr>
              <w:t>M</w:t>
            </w:r>
          </w:p>
        </w:tc>
        <w:tc>
          <w:tcPr>
            <w:tcW w:w="4320" w:type="dxa"/>
            <w:tcBorders>
              <w:top w:val="single" w:sz="4" w:space="0" w:color="000000"/>
              <w:left w:val="single" w:sz="4" w:space="0" w:color="000000"/>
              <w:bottom w:val="single" w:sz="4" w:space="0" w:color="000000"/>
              <w:right w:val="single" w:sz="4" w:space="0" w:color="000000"/>
            </w:tcBorders>
          </w:tcPr>
          <w:p w14:paraId="70059696" w14:textId="4F70336B" w:rsidR="0088552F" w:rsidRPr="003167FF" w:rsidRDefault="0088552F" w:rsidP="0088552F">
            <w:pPr>
              <w:pStyle w:val="TAL"/>
              <w:rPr>
                <w:lang w:eastAsia="en-GB"/>
              </w:rPr>
            </w:pPr>
            <w:r w:rsidRPr="003167FF">
              <w:rPr>
                <w:lang w:eastAsia="en-GB"/>
              </w:rPr>
              <w:t>UE’s multicast MBS session status per MBS session ID, e.g., successfully joined.</w:t>
            </w:r>
          </w:p>
        </w:tc>
      </w:tr>
    </w:tbl>
    <w:p w14:paraId="5ABEB6A5" w14:textId="77777777" w:rsidR="0088160D" w:rsidRPr="003167FF" w:rsidRDefault="0088160D" w:rsidP="0088160D"/>
    <w:p w14:paraId="3A8B887B" w14:textId="77777777" w:rsidR="0058651C" w:rsidRPr="003167FF" w:rsidRDefault="0058651C" w:rsidP="0058651C">
      <w:pPr>
        <w:pStyle w:val="Heading4"/>
      </w:pPr>
      <w:bookmarkStart w:id="1456" w:name="_Toc122599565"/>
      <w:bookmarkStart w:id="1457" w:name="_Toc91749792"/>
      <w:bookmarkStart w:id="1458" w:name="_Toc82085778"/>
      <w:bookmarkStart w:id="1459" w:name="_Toc155355880"/>
      <w:r w:rsidRPr="003167FF">
        <w:t>14.3.2.52</w:t>
      </w:r>
      <w:r w:rsidRPr="003167FF">
        <w:tab/>
        <w:t>MBS listening status report</w:t>
      </w:r>
      <w:bookmarkEnd w:id="1456"/>
      <w:bookmarkEnd w:id="1457"/>
      <w:bookmarkEnd w:id="1458"/>
      <w:bookmarkEnd w:id="1459"/>
    </w:p>
    <w:p w14:paraId="15FFAD87" w14:textId="77777777" w:rsidR="0058651C" w:rsidRPr="003167FF" w:rsidRDefault="0058651C" w:rsidP="0058651C">
      <w:r w:rsidRPr="003167FF">
        <w:t>Table 14.3.2.52</w:t>
      </w:r>
      <w:r w:rsidRPr="003167FF">
        <w:rPr>
          <w:lang w:eastAsia="zh-CN"/>
        </w:rPr>
        <w:t>-1</w:t>
      </w:r>
      <w:r w:rsidRPr="003167FF">
        <w:t xml:space="preserve"> describes the information flow of MBS listening status report from the </w:t>
      </w:r>
      <w:r w:rsidRPr="003167FF">
        <w:rPr>
          <w:lang w:eastAsia="zh-CN"/>
        </w:rPr>
        <w:t>NRM</w:t>
      </w:r>
      <w:r w:rsidRPr="003167FF">
        <w:t xml:space="preserve"> </w:t>
      </w:r>
      <w:r w:rsidRPr="003167FF">
        <w:rPr>
          <w:lang w:eastAsia="zh-CN"/>
        </w:rPr>
        <w:t>client</w:t>
      </w:r>
      <w:r w:rsidRPr="003167FF">
        <w:t xml:space="preserve"> to the </w:t>
      </w:r>
      <w:r w:rsidRPr="003167FF">
        <w:rPr>
          <w:lang w:eastAsia="zh-CN"/>
        </w:rPr>
        <w:t>NRM server</w:t>
      </w:r>
      <w:r w:rsidRPr="003167FF">
        <w:t>. The MBS listening status report is applicable to both broadcast and multicast MBS sessions.</w:t>
      </w:r>
    </w:p>
    <w:p w14:paraId="0CB0DB87" w14:textId="77777777" w:rsidR="0058651C" w:rsidRPr="003167FF" w:rsidRDefault="0058651C" w:rsidP="0058651C">
      <w:pPr>
        <w:pStyle w:val="TH"/>
        <w:rPr>
          <w:lang w:eastAsia="zh-CN"/>
        </w:rPr>
      </w:pPr>
      <w:r w:rsidRPr="003167FF">
        <w:t>Table 14.3.2.52-1: MBS listening</w:t>
      </w:r>
      <w:r w:rsidRPr="003167FF">
        <w:rPr>
          <w:lang w:eastAsia="zh-CN"/>
        </w:rPr>
        <w:t xml:space="preserve"> status report</w:t>
      </w:r>
    </w:p>
    <w:tbl>
      <w:tblPr>
        <w:tblW w:w="8645" w:type="dxa"/>
        <w:jc w:val="center"/>
        <w:tblLayout w:type="fixed"/>
        <w:tblLook w:val="04A0" w:firstRow="1" w:lastRow="0" w:firstColumn="1" w:lastColumn="0" w:noHBand="0" w:noVBand="1"/>
      </w:tblPr>
      <w:tblGrid>
        <w:gridCol w:w="2881"/>
        <w:gridCol w:w="1441"/>
        <w:gridCol w:w="4323"/>
      </w:tblGrid>
      <w:tr w:rsidR="0058651C" w:rsidRPr="003167FF" w14:paraId="31CE54CE" w14:textId="77777777" w:rsidTr="0023510A">
        <w:trPr>
          <w:jc w:val="center"/>
        </w:trPr>
        <w:tc>
          <w:tcPr>
            <w:tcW w:w="2881" w:type="dxa"/>
            <w:tcBorders>
              <w:top w:val="single" w:sz="4" w:space="0" w:color="000000"/>
              <w:left w:val="single" w:sz="4" w:space="0" w:color="000000"/>
              <w:bottom w:val="single" w:sz="4" w:space="0" w:color="000000"/>
              <w:right w:val="nil"/>
            </w:tcBorders>
            <w:hideMark/>
          </w:tcPr>
          <w:p w14:paraId="77E28875" w14:textId="77777777" w:rsidR="0058651C" w:rsidRPr="003167FF" w:rsidRDefault="0058651C" w:rsidP="0023510A">
            <w:pPr>
              <w:pStyle w:val="TAH"/>
            </w:pPr>
            <w:r w:rsidRPr="003167FF">
              <w:t>Information element</w:t>
            </w:r>
          </w:p>
        </w:tc>
        <w:tc>
          <w:tcPr>
            <w:tcW w:w="1441" w:type="dxa"/>
            <w:tcBorders>
              <w:top w:val="single" w:sz="4" w:space="0" w:color="000000"/>
              <w:left w:val="single" w:sz="4" w:space="0" w:color="000000"/>
              <w:bottom w:val="single" w:sz="4" w:space="0" w:color="000000"/>
              <w:right w:val="nil"/>
            </w:tcBorders>
            <w:hideMark/>
          </w:tcPr>
          <w:p w14:paraId="4899D61B" w14:textId="77777777" w:rsidR="0058651C" w:rsidRPr="003167FF" w:rsidRDefault="0058651C" w:rsidP="0023510A">
            <w:pPr>
              <w:pStyle w:val="TAH"/>
            </w:pPr>
            <w:r w:rsidRPr="003167FF">
              <w:t>Status</w:t>
            </w:r>
          </w:p>
        </w:tc>
        <w:tc>
          <w:tcPr>
            <w:tcW w:w="4323" w:type="dxa"/>
            <w:tcBorders>
              <w:top w:val="single" w:sz="4" w:space="0" w:color="000000"/>
              <w:left w:val="single" w:sz="4" w:space="0" w:color="000000"/>
              <w:bottom w:val="single" w:sz="4" w:space="0" w:color="000000"/>
              <w:right w:val="single" w:sz="4" w:space="0" w:color="000000"/>
            </w:tcBorders>
            <w:hideMark/>
          </w:tcPr>
          <w:p w14:paraId="50B7AF56" w14:textId="77777777" w:rsidR="0058651C" w:rsidRPr="003167FF" w:rsidRDefault="0058651C" w:rsidP="0023510A">
            <w:pPr>
              <w:pStyle w:val="TAH"/>
            </w:pPr>
            <w:r w:rsidRPr="003167FF">
              <w:t>Description</w:t>
            </w:r>
          </w:p>
        </w:tc>
      </w:tr>
      <w:tr w:rsidR="0058651C" w:rsidRPr="003167FF" w14:paraId="72B12316" w14:textId="77777777" w:rsidTr="0023510A">
        <w:trPr>
          <w:jc w:val="center"/>
        </w:trPr>
        <w:tc>
          <w:tcPr>
            <w:tcW w:w="2881" w:type="dxa"/>
            <w:tcBorders>
              <w:top w:val="single" w:sz="4" w:space="0" w:color="000000"/>
              <w:left w:val="single" w:sz="4" w:space="0" w:color="000000"/>
              <w:bottom w:val="single" w:sz="4" w:space="0" w:color="000000"/>
              <w:right w:val="nil"/>
            </w:tcBorders>
            <w:hideMark/>
          </w:tcPr>
          <w:p w14:paraId="53981F27" w14:textId="77777777" w:rsidR="0058651C" w:rsidRPr="003167FF" w:rsidRDefault="0058651C" w:rsidP="0023510A">
            <w:pPr>
              <w:pStyle w:val="TAL"/>
            </w:pPr>
            <w:r w:rsidRPr="003167FF">
              <w:t>VAL user ID or VAL UE ID</w:t>
            </w:r>
          </w:p>
        </w:tc>
        <w:tc>
          <w:tcPr>
            <w:tcW w:w="1441" w:type="dxa"/>
            <w:tcBorders>
              <w:top w:val="single" w:sz="4" w:space="0" w:color="000000"/>
              <w:left w:val="single" w:sz="4" w:space="0" w:color="000000"/>
              <w:bottom w:val="single" w:sz="4" w:space="0" w:color="000000"/>
              <w:right w:val="nil"/>
            </w:tcBorders>
            <w:hideMark/>
          </w:tcPr>
          <w:p w14:paraId="0DEFFD7A" w14:textId="77777777" w:rsidR="0058651C" w:rsidRPr="003167FF" w:rsidRDefault="0058651C" w:rsidP="0023510A">
            <w:pPr>
              <w:pStyle w:val="TAC"/>
            </w:pPr>
            <w:r w:rsidRPr="003167FF">
              <w:t>M</w:t>
            </w:r>
          </w:p>
        </w:tc>
        <w:tc>
          <w:tcPr>
            <w:tcW w:w="4323" w:type="dxa"/>
            <w:tcBorders>
              <w:top w:val="single" w:sz="4" w:space="0" w:color="000000"/>
              <w:left w:val="single" w:sz="4" w:space="0" w:color="000000"/>
              <w:bottom w:val="single" w:sz="4" w:space="0" w:color="000000"/>
              <w:right w:val="single" w:sz="4" w:space="0" w:color="000000"/>
            </w:tcBorders>
            <w:hideMark/>
          </w:tcPr>
          <w:p w14:paraId="4ADBF0C9" w14:textId="77777777" w:rsidR="0058651C" w:rsidRPr="003167FF" w:rsidRDefault="0058651C" w:rsidP="0023510A">
            <w:pPr>
              <w:pStyle w:val="TAL"/>
            </w:pPr>
            <w:r w:rsidRPr="003167FF">
              <w:rPr>
                <w:lang w:eastAsia="zh-CN"/>
              </w:rPr>
              <w:t>The identity of the</w:t>
            </w:r>
            <w:r w:rsidRPr="003167FF">
              <w:t xml:space="preserve"> VAL user or VAL UE who wants to report the MBS listening status.</w:t>
            </w:r>
          </w:p>
        </w:tc>
      </w:tr>
      <w:tr w:rsidR="0058651C" w:rsidRPr="003167FF" w14:paraId="23CCD0CA" w14:textId="77777777" w:rsidTr="0023510A">
        <w:trPr>
          <w:jc w:val="center"/>
        </w:trPr>
        <w:tc>
          <w:tcPr>
            <w:tcW w:w="2881" w:type="dxa"/>
            <w:tcBorders>
              <w:top w:val="single" w:sz="4" w:space="0" w:color="000000"/>
              <w:left w:val="single" w:sz="4" w:space="0" w:color="000000"/>
              <w:bottom w:val="single" w:sz="4" w:space="0" w:color="000000"/>
              <w:right w:val="nil"/>
            </w:tcBorders>
            <w:hideMark/>
          </w:tcPr>
          <w:p w14:paraId="109BFB8E" w14:textId="77777777" w:rsidR="0058651C" w:rsidRPr="003167FF" w:rsidRDefault="0058651C" w:rsidP="0023510A">
            <w:pPr>
              <w:pStyle w:val="TAL"/>
            </w:pPr>
            <w:r w:rsidRPr="003167FF">
              <w:t>MBS session ID(s)</w:t>
            </w:r>
          </w:p>
        </w:tc>
        <w:tc>
          <w:tcPr>
            <w:tcW w:w="1441" w:type="dxa"/>
            <w:tcBorders>
              <w:top w:val="single" w:sz="4" w:space="0" w:color="000000"/>
              <w:left w:val="single" w:sz="4" w:space="0" w:color="000000"/>
              <w:bottom w:val="single" w:sz="4" w:space="0" w:color="000000"/>
              <w:right w:val="nil"/>
            </w:tcBorders>
            <w:hideMark/>
          </w:tcPr>
          <w:p w14:paraId="4B0E341A" w14:textId="77777777" w:rsidR="0058651C" w:rsidRPr="003167FF" w:rsidRDefault="0058651C" w:rsidP="0023510A">
            <w:pPr>
              <w:pStyle w:val="TAC"/>
            </w:pPr>
            <w:r w:rsidRPr="003167FF">
              <w:t xml:space="preserve">M </w:t>
            </w:r>
          </w:p>
        </w:tc>
        <w:tc>
          <w:tcPr>
            <w:tcW w:w="4323" w:type="dxa"/>
            <w:tcBorders>
              <w:top w:val="single" w:sz="4" w:space="0" w:color="000000"/>
              <w:left w:val="single" w:sz="4" w:space="0" w:color="000000"/>
              <w:bottom w:val="single" w:sz="4" w:space="0" w:color="000000"/>
              <w:right w:val="single" w:sz="4" w:space="0" w:color="000000"/>
            </w:tcBorders>
            <w:hideMark/>
          </w:tcPr>
          <w:p w14:paraId="7AF1A827" w14:textId="77777777" w:rsidR="0058651C" w:rsidRPr="003167FF" w:rsidRDefault="0058651C" w:rsidP="0023510A">
            <w:pPr>
              <w:pStyle w:val="TAL"/>
              <w:rPr>
                <w:lang w:eastAsia="zh-CN"/>
              </w:rPr>
            </w:pPr>
            <w:r w:rsidRPr="003167FF">
              <w:rPr>
                <w:lang w:eastAsia="zh-CN"/>
              </w:rPr>
              <w:t>The identity of the MBS session(s) being monitored.</w:t>
            </w:r>
          </w:p>
        </w:tc>
      </w:tr>
      <w:tr w:rsidR="0058651C" w:rsidRPr="003167FF" w14:paraId="0CDB08B6" w14:textId="77777777" w:rsidTr="0023510A">
        <w:trPr>
          <w:jc w:val="center"/>
        </w:trPr>
        <w:tc>
          <w:tcPr>
            <w:tcW w:w="2881" w:type="dxa"/>
            <w:tcBorders>
              <w:top w:val="single" w:sz="4" w:space="0" w:color="000000"/>
              <w:left w:val="single" w:sz="4" w:space="0" w:color="000000"/>
              <w:bottom w:val="single" w:sz="4" w:space="0" w:color="000000"/>
              <w:right w:val="nil"/>
            </w:tcBorders>
            <w:hideMark/>
          </w:tcPr>
          <w:p w14:paraId="0372892A" w14:textId="77777777" w:rsidR="0058651C" w:rsidRPr="003167FF" w:rsidRDefault="0058651C" w:rsidP="0023510A">
            <w:pPr>
              <w:pStyle w:val="TAL"/>
            </w:pPr>
            <w:r w:rsidRPr="003167FF">
              <w:t xml:space="preserve">MBS listening status </w:t>
            </w:r>
          </w:p>
        </w:tc>
        <w:tc>
          <w:tcPr>
            <w:tcW w:w="1441" w:type="dxa"/>
            <w:tcBorders>
              <w:top w:val="single" w:sz="4" w:space="0" w:color="000000"/>
              <w:left w:val="single" w:sz="4" w:space="0" w:color="000000"/>
              <w:bottom w:val="single" w:sz="4" w:space="0" w:color="000000"/>
              <w:right w:val="nil"/>
            </w:tcBorders>
            <w:hideMark/>
          </w:tcPr>
          <w:p w14:paraId="5C04B113" w14:textId="77777777" w:rsidR="0058651C" w:rsidRPr="003167FF" w:rsidRDefault="0058651C" w:rsidP="0023510A">
            <w:pPr>
              <w:pStyle w:val="TAC"/>
            </w:pPr>
            <w:r w:rsidRPr="003167FF">
              <w:t>M</w:t>
            </w:r>
          </w:p>
        </w:tc>
        <w:tc>
          <w:tcPr>
            <w:tcW w:w="4323" w:type="dxa"/>
            <w:tcBorders>
              <w:top w:val="single" w:sz="4" w:space="0" w:color="000000"/>
              <w:left w:val="single" w:sz="4" w:space="0" w:color="000000"/>
              <w:bottom w:val="single" w:sz="4" w:space="0" w:color="000000"/>
              <w:right w:val="single" w:sz="4" w:space="0" w:color="000000"/>
            </w:tcBorders>
            <w:hideMark/>
          </w:tcPr>
          <w:p w14:paraId="3B0A152C" w14:textId="77777777" w:rsidR="0058651C" w:rsidRPr="003167FF" w:rsidRDefault="0058651C" w:rsidP="0023510A">
            <w:pPr>
              <w:pStyle w:val="TAL"/>
            </w:pPr>
            <w:r w:rsidRPr="003167FF">
              <w:t>The listening status per MBS session ID.</w:t>
            </w:r>
          </w:p>
        </w:tc>
      </w:tr>
      <w:tr w:rsidR="0058651C" w:rsidRPr="003167FF" w14:paraId="50CFFF25" w14:textId="77777777" w:rsidTr="0023510A">
        <w:trPr>
          <w:jc w:val="center"/>
        </w:trPr>
        <w:tc>
          <w:tcPr>
            <w:tcW w:w="2881" w:type="dxa"/>
            <w:tcBorders>
              <w:top w:val="single" w:sz="4" w:space="0" w:color="000000"/>
              <w:left w:val="single" w:sz="4" w:space="0" w:color="000000"/>
              <w:bottom w:val="single" w:sz="4" w:space="0" w:color="000000"/>
              <w:right w:val="nil"/>
            </w:tcBorders>
            <w:hideMark/>
          </w:tcPr>
          <w:p w14:paraId="49E9EBC8" w14:textId="77777777" w:rsidR="0058651C" w:rsidRPr="003167FF" w:rsidRDefault="0058651C" w:rsidP="0023510A">
            <w:pPr>
              <w:pStyle w:val="TAL"/>
              <w:tabs>
                <w:tab w:val="center" w:pos="1332"/>
              </w:tabs>
            </w:pPr>
            <w:r w:rsidRPr="003167FF">
              <w:t>MBS reception quality level (NOTE)</w:t>
            </w:r>
          </w:p>
        </w:tc>
        <w:tc>
          <w:tcPr>
            <w:tcW w:w="1441" w:type="dxa"/>
            <w:tcBorders>
              <w:top w:val="single" w:sz="4" w:space="0" w:color="000000"/>
              <w:left w:val="single" w:sz="4" w:space="0" w:color="000000"/>
              <w:bottom w:val="single" w:sz="4" w:space="0" w:color="000000"/>
              <w:right w:val="nil"/>
            </w:tcBorders>
            <w:hideMark/>
          </w:tcPr>
          <w:p w14:paraId="2E07444E" w14:textId="77777777" w:rsidR="0058651C" w:rsidRPr="003167FF" w:rsidRDefault="0058651C" w:rsidP="0023510A">
            <w:pPr>
              <w:pStyle w:val="TAC"/>
              <w:rPr>
                <w:lang w:eastAsia="zh-CN"/>
              </w:rPr>
            </w:pPr>
            <w:r w:rsidRPr="003167FF">
              <w:rPr>
                <w:lang w:eastAsia="zh-CN"/>
              </w:rPr>
              <w:t>O</w:t>
            </w:r>
          </w:p>
        </w:tc>
        <w:tc>
          <w:tcPr>
            <w:tcW w:w="4323" w:type="dxa"/>
            <w:tcBorders>
              <w:top w:val="single" w:sz="4" w:space="0" w:color="000000"/>
              <w:left w:val="single" w:sz="4" w:space="0" w:color="000000"/>
              <w:bottom w:val="single" w:sz="4" w:space="0" w:color="000000"/>
              <w:right w:val="single" w:sz="4" w:space="0" w:color="000000"/>
            </w:tcBorders>
            <w:hideMark/>
          </w:tcPr>
          <w:p w14:paraId="67D42658" w14:textId="77777777" w:rsidR="0058651C" w:rsidRPr="003167FF" w:rsidRDefault="0058651C" w:rsidP="0023510A">
            <w:pPr>
              <w:pStyle w:val="TAL"/>
              <w:rPr>
                <w:lang w:eastAsia="zh-CN"/>
              </w:rPr>
            </w:pPr>
            <w:r w:rsidRPr="003167FF">
              <w:rPr>
                <w:lang w:eastAsia="zh-CN"/>
              </w:rPr>
              <w:t xml:space="preserve">The reception quality level </w:t>
            </w:r>
          </w:p>
        </w:tc>
      </w:tr>
      <w:tr w:rsidR="0058651C" w:rsidRPr="003167FF" w14:paraId="1B11747F" w14:textId="77777777" w:rsidTr="0023510A">
        <w:trPr>
          <w:jc w:val="center"/>
        </w:trPr>
        <w:tc>
          <w:tcPr>
            <w:tcW w:w="2881" w:type="dxa"/>
            <w:tcBorders>
              <w:top w:val="single" w:sz="4" w:space="0" w:color="000000"/>
              <w:left w:val="single" w:sz="4" w:space="0" w:color="000000"/>
              <w:bottom w:val="single" w:sz="4" w:space="0" w:color="000000"/>
              <w:right w:val="nil"/>
            </w:tcBorders>
            <w:hideMark/>
          </w:tcPr>
          <w:p w14:paraId="567C0DF9" w14:textId="77777777" w:rsidR="0058651C" w:rsidRPr="003167FF" w:rsidRDefault="0058651C" w:rsidP="0023510A">
            <w:pPr>
              <w:pStyle w:val="TAL"/>
              <w:tabs>
                <w:tab w:val="center" w:pos="1332"/>
              </w:tabs>
            </w:pPr>
            <w:r w:rsidRPr="003167FF">
              <w:t>Unicast listening status</w:t>
            </w:r>
          </w:p>
        </w:tc>
        <w:tc>
          <w:tcPr>
            <w:tcW w:w="1441" w:type="dxa"/>
            <w:tcBorders>
              <w:top w:val="single" w:sz="4" w:space="0" w:color="000000"/>
              <w:left w:val="single" w:sz="4" w:space="0" w:color="000000"/>
              <w:bottom w:val="single" w:sz="4" w:space="0" w:color="000000"/>
              <w:right w:val="nil"/>
            </w:tcBorders>
            <w:hideMark/>
          </w:tcPr>
          <w:p w14:paraId="7030F9FF" w14:textId="77777777" w:rsidR="0058651C" w:rsidRPr="003167FF" w:rsidRDefault="0058651C" w:rsidP="0023510A">
            <w:pPr>
              <w:pStyle w:val="TAC"/>
              <w:rPr>
                <w:lang w:eastAsia="zh-CN"/>
              </w:rPr>
            </w:pPr>
            <w:r w:rsidRPr="003167FF">
              <w:rPr>
                <w:lang w:eastAsia="zh-CN"/>
              </w:rPr>
              <w:t>O</w:t>
            </w:r>
          </w:p>
        </w:tc>
        <w:tc>
          <w:tcPr>
            <w:tcW w:w="4323" w:type="dxa"/>
            <w:tcBorders>
              <w:top w:val="single" w:sz="4" w:space="0" w:color="000000"/>
              <w:left w:val="single" w:sz="4" w:space="0" w:color="000000"/>
              <w:bottom w:val="single" w:sz="4" w:space="0" w:color="000000"/>
              <w:right w:val="single" w:sz="4" w:space="0" w:color="000000"/>
            </w:tcBorders>
            <w:hideMark/>
          </w:tcPr>
          <w:p w14:paraId="21F3A519" w14:textId="77777777" w:rsidR="0058651C" w:rsidRPr="003167FF" w:rsidRDefault="0058651C" w:rsidP="0023510A">
            <w:pPr>
              <w:pStyle w:val="TAL"/>
              <w:rPr>
                <w:lang w:eastAsia="zh-CN"/>
              </w:rPr>
            </w:pPr>
            <w:r w:rsidRPr="003167FF">
              <w:rPr>
                <w:lang w:eastAsia="zh-CN"/>
              </w:rPr>
              <w:t>The unicast listening status associated with the unicast delivery.</w:t>
            </w:r>
          </w:p>
        </w:tc>
      </w:tr>
      <w:tr w:rsidR="0058651C" w:rsidRPr="003167FF" w14:paraId="59D6C671" w14:textId="77777777" w:rsidTr="0023510A">
        <w:trPr>
          <w:jc w:val="center"/>
        </w:trPr>
        <w:tc>
          <w:tcPr>
            <w:tcW w:w="8645" w:type="dxa"/>
            <w:gridSpan w:val="3"/>
            <w:tcBorders>
              <w:top w:val="single" w:sz="4" w:space="0" w:color="000000"/>
              <w:left w:val="single" w:sz="4" w:space="0" w:color="000000"/>
              <w:bottom w:val="single" w:sz="4" w:space="0" w:color="000000"/>
              <w:right w:val="single" w:sz="4" w:space="0" w:color="000000"/>
            </w:tcBorders>
            <w:hideMark/>
          </w:tcPr>
          <w:p w14:paraId="07AED966" w14:textId="77777777" w:rsidR="0058651C" w:rsidRPr="003167FF" w:rsidRDefault="0058651C" w:rsidP="0023510A">
            <w:pPr>
              <w:pStyle w:val="TAN"/>
              <w:rPr>
                <w:lang w:eastAsia="zh-CN"/>
              </w:rPr>
            </w:pPr>
            <w:r w:rsidRPr="003167FF">
              <w:rPr>
                <w:lang w:eastAsia="zh-CN"/>
              </w:rPr>
              <w:t>NOTE:</w:t>
            </w:r>
            <w:r w:rsidRPr="003167FF">
              <w:rPr>
                <w:lang w:eastAsia="zh-CN"/>
              </w:rPr>
              <w:tab/>
              <w:t>The set of quality levels helps service continuity in broadcast and multicast scenarios. A reception quality level may help to make an efficient switching decision to unicast delivery. How these levels are used is implementation specific.</w:t>
            </w:r>
          </w:p>
        </w:tc>
      </w:tr>
    </w:tbl>
    <w:p w14:paraId="1F87B338" w14:textId="77777777" w:rsidR="0058651C" w:rsidRPr="003167FF" w:rsidRDefault="0058651C" w:rsidP="0058651C"/>
    <w:p w14:paraId="4A8D9666" w14:textId="648C023E" w:rsidR="001516B2" w:rsidRPr="00264025" w:rsidRDefault="001516B2" w:rsidP="001516B2">
      <w:pPr>
        <w:pStyle w:val="Heading4"/>
        <w:rPr>
          <w:rFonts w:eastAsia="Malgun Gothic"/>
        </w:rPr>
      </w:pPr>
      <w:bookmarkStart w:id="1460" w:name="_Toc113357407"/>
      <w:bookmarkStart w:id="1461" w:name="_Toc129697098"/>
      <w:bookmarkStart w:id="1462" w:name="_Toc155355881"/>
      <w:r>
        <w:rPr>
          <w:rFonts w:eastAsia="Malgun Gothic"/>
        </w:rPr>
        <w:t>14.3.2.53</w:t>
      </w:r>
      <w:r w:rsidRPr="00264025">
        <w:rPr>
          <w:rFonts w:eastAsia="Malgun Gothic"/>
        </w:rPr>
        <w:t xml:space="preserve"> </w:t>
      </w:r>
      <w:r w:rsidRPr="00264025">
        <w:rPr>
          <w:rFonts w:eastAsia="Malgun Gothic"/>
        </w:rPr>
        <w:tab/>
        <w:t>UE unified traffic pattern and monitoring management subscription request</w:t>
      </w:r>
      <w:bookmarkEnd w:id="1460"/>
      <w:bookmarkEnd w:id="1461"/>
      <w:bookmarkEnd w:id="1462"/>
      <w:r w:rsidRPr="00264025">
        <w:rPr>
          <w:rFonts w:eastAsia="Malgun Gothic"/>
        </w:rPr>
        <w:t xml:space="preserve"> </w:t>
      </w:r>
    </w:p>
    <w:p w14:paraId="34CF96EE" w14:textId="4EDB52A1" w:rsidR="001516B2" w:rsidRPr="00264025" w:rsidRDefault="001516B2" w:rsidP="001516B2">
      <w:r w:rsidRPr="00264025">
        <w:t>Table </w:t>
      </w:r>
      <w:r>
        <w:t>14.3.2.53</w:t>
      </w:r>
      <w:r w:rsidRPr="00264025">
        <w:t>-</w:t>
      </w:r>
      <w:r w:rsidRPr="00264025">
        <w:rPr>
          <w:lang w:eastAsia="zh-CN"/>
        </w:rPr>
        <w:t>1</w:t>
      </w:r>
      <w:r w:rsidRPr="00264025">
        <w:t xml:space="preserve"> describes the information flow for the UE unified traffic pattern and monitoring management subscription request  from the VAL server to the </w:t>
      </w:r>
      <w:r>
        <w:t>NRM</w:t>
      </w:r>
      <w:r w:rsidRPr="00264025">
        <w:t xml:space="preserve"> </w:t>
      </w:r>
      <w:r>
        <w:rPr>
          <w:lang w:eastAsia="zh-CN"/>
        </w:rPr>
        <w:t>S</w:t>
      </w:r>
      <w:r w:rsidRPr="00264025">
        <w:rPr>
          <w:lang w:eastAsia="zh-CN"/>
        </w:rPr>
        <w:t>erver</w:t>
      </w:r>
      <w:r>
        <w:rPr>
          <w:rFonts w:eastAsia="Malgun Gothic"/>
          <w:lang w:eastAsia="zh-CN"/>
        </w:rPr>
        <w:t>.</w:t>
      </w:r>
    </w:p>
    <w:p w14:paraId="1ADDF411" w14:textId="15824AEB" w:rsidR="001516B2" w:rsidRPr="00264025" w:rsidRDefault="001516B2" w:rsidP="00626E7C">
      <w:pPr>
        <w:pStyle w:val="TH"/>
        <w:rPr>
          <w:rFonts w:eastAsia="Malgun Gothic"/>
          <w:lang w:eastAsia="zh-CN"/>
        </w:rPr>
      </w:pPr>
      <w:r w:rsidRPr="00264025">
        <w:rPr>
          <w:rFonts w:eastAsia="Malgun Gothic"/>
        </w:rPr>
        <w:t>Table </w:t>
      </w:r>
      <w:r>
        <w:rPr>
          <w:rFonts w:eastAsia="Malgun Gothic"/>
        </w:rPr>
        <w:t>14.3.2.53</w:t>
      </w:r>
      <w:r w:rsidRPr="00264025">
        <w:rPr>
          <w:rFonts w:eastAsia="Malgun Gothic"/>
        </w:rPr>
        <w:t>-</w:t>
      </w:r>
      <w:r w:rsidRPr="00264025">
        <w:rPr>
          <w:rFonts w:eastAsia="Malgun Gothic"/>
          <w:lang w:eastAsia="zh-CN"/>
        </w:rPr>
        <w:t>1</w:t>
      </w:r>
      <w:r w:rsidRPr="00264025">
        <w:rPr>
          <w:rFonts w:eastAsia="Malgun Gothic"/>
        </w:rPr>
        <w:t>: UE unified traffic pattern and monitoring management subscription request</w:t>
      </w:r>
    </w:p>
    <w:tbl>
      <w:tblPr>
        <w:tblW w:w="8640" w:type="dxa"/>
        <w:jc w:val="center"/>
        <w:tblLayout w:type="fixed"/>
        <w:tblLook w:val="0000" w:firstRow="0" w:lastRow="0" w:firstColumn="0" w:lastColumn="0" w:noHBand="0" w:noVBand="0"/>
      </w:tblPr>
      <w:tblGrid>
        <w:gridCol w:w="3011"/>
        <w:gridCol w:w="1309"/>
        <w:gridCol w:w="4320"/>
      </w:tblGrid>
      <w:tr w:rsidR="001516B2" w:rsidRPr="00264025" w14:paraId="1F415274"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4FE8EE37"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Information element</w:t>
            </w:r>
          </w:p>
        </w:tc>
        <w:tc>
          <w:tcPr>
            <w:tcW w:w="1309" w:type="dxa"/>
            <w:tcBorders>
              <w:top w:val="single" w:sz="4" w:space="0" w:color="000000"/>
              <w:left w:val="single" w:sz="4" w:space="0" w:color="000000"/>
              <w:bottom w:val="single" w:sz="4" w:space="0" w:color="000000"/>
            </w:tcBorders>
            <w:shd w:val="clear" w:color="auto" w:fill="auto"/>
          </w:tcPr>
          <w:p w14:paraId="36079D1B"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Monitoring</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22E894"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Description</w:t>
            </w:r>
          </w:p>
        </w:tc>
      </w:tr>
      <w:tr w:rsidR="001516B2" w:rsidRPr="00264025" w14:paraId="306DA144"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2804FA11"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VAL UE ID</w:t>
            </w:r>
          </w:p>
        </w:tc>
        <w:tc>
          <w:tcPr>
            <w:tcW w:w="1309" w:type="dxa"/>
            <w:tcBorders>
              <w:top w:val="single" w:sz="4" w:space="0" w:color="000000"/>
              <w:left w:val="single" w:sz="4" w:space="0" w:color="000000"/>
              <w:bottom w:val="single" w:sz="4" w:space="0" w:color="000000"/>
            </w:tcBorders>
            <w:shd w:val="clear" w:color="auto" w:fill="auto"/>
          </w:tcPr>
          <w:p w14:paraId="61FA346B" w14:textId="77777777" w:rsidR="001516B2" w:rsidRPr="00264025" w:rsidRDefault="001516B2" w:rsidP="00626E7C">
            <w:pPr>
              <w:pStyle w:val="TAC"/>
              <w:rPr>
                <w:rFonts w:eastAsia="Malgun Gothic"/>
              </w:rPr>
            </w:pPr>
            <w:r w:rsidRPr="00264025">
              <w:rPr>
                <w:rFonts w:eastAsia="Malgun Gothic"/>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B9C955"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UEs hosting  clients for which the subscription is requested </w:t>
            </w:r>
          </w:p>
        </w:tc>
      </w:tr>
      <w:tr w:rsidR="001516B2" w:rsidRPr="00264025" w14:paraId="40F8992B"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78D069F1" w14:textId="77777777" w:rsidR="001516B2" w:rsidRPr="00264025" w:rsidRDefault="001516B2" w:rsidP="00E0690D">
            <w:pPr>
              <w:keepNext/>
              <w:keepLines/>
              <w:spacing w:after="0"/>
              <w:rPr>
                <w:rFonts w:ascii="Arial" w:eastAsia="Malgun Gothic" w:hAnsi="Arial"/>
                <w:sz w:val="18"/>
                <w:lang w:eastAsia="zh-CN"/>
              </w:rPr>
            </w:pPr>
            <w:r w:rsidRPr="00264025">
              <w:rPr>
                <w:rFonts w:ascii="Arial" w:eastAsia="Malgun Gothic" w:hAnsi="Arial"/>
                <w:sz w:val="18"/>
              </w:rPr>
              <w:t>VAL service ID</w:t>
            </w:r>
          </w:p>
        </w:tc>
        <w:tc>
          <w:tcPr>
            <w:tcW w:w="1309" w:type="dxa"/>
            <w:tcBorders>
              <w:top w:val="single" w:sz="4" w:space="0" w:color="000000"/>
              <w:left w:val="single" w:sz="4" w:space="0" w:color="000000"/>
              <w:bottom w:val="single" w:sz="4" w:space="0" w:color="000000"/>
            </w:tcBorders>
            <w:shd w:val="clear" w:color="auto" w:fill="auto"/>
          </w:tcPr>
          <w:p w14:paraId="6E7D4440" w14:textId="77777777" w:rsidR="001516B2" w:rsidRPr="00264025" w:rsidRDefault="001516B2" w:rsidP="00626E7C">
            <w:pPr>
              <w:pStyle w:val="TAC"/>
              <w:rPr>
                <w:rFonts w:eastAsia="Malgun Gothic"/>
              </w:rPr>
            </w:pPr>
            <w:r w:rsidRPr="00264025">
              <w:rPr>
                <w:rFonts w:eastAsia="Malgun Gothic"/>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B03546" w14:textId="77777777" w:rsidR="001516B2" w:rsidRPr="00264025" w:rsidRDefault="001516B2" w:rsidP="00E0690D">
            <w:pPr>
              <w:keepNext/>
              <w:keepLines/>
              <w:spacing w:after="0"/>
              <w:rPr>
                <w:rFonts w:ascii="Arial" w:eastAsia="Malgun Gothic" w:hAnsi="Arial"/>
                <w:sz w:val="18"/>
                <w:lang w:eastAsia="zh-CN"/>
              </w:rPr>
            </w:pPr>
            <w:r w:rsidRPr="00264025">
              <w:rPr>
                <w:rFonts w:ascii="Arial" w:eastAsia="Malgun Gothic" w:hAnsi="Arial"/>
                <w:sz w:val="18"/>
              </w:rPr>
              <w:t>Identi</w:t>
            </w:r>
            <w:r w:rsidRPr="00264025">
              <w:rPr>
                <w:rFonts w:ascii="Arial" w:eastAsia="Malgun Gothic" w:hAnsi="Arial"/>
                <w:sz w:val="18"/>
                <w:lang w:eastAsia="zh-CN"/>
              </w:rPr>
              <w:t>t</w:t>
            </w:r>
            <w:r w:rsidRPr="00264025">
              <w:rPr>
                <w:rFonts w:ascii="Arial" w:eastAsia="Malgun Gothic" w:hAnsi="Arial"/>
                <w:sz w:val="18"/>
              </w:rPr>
              <w:t xml:space="preserve">y of the VAL service for which the </w:t>
            </w:r>
            <w:r w:rsidRPr="00264025">
              <w:rPr>
                <w:rFonts w:ascii="Arial" w:eastAsia="Malgun Gothic" w:hAnsi="Arial"/>
                <w:sz w:val="18"/>
                <w:lang w:eastAsia="zh-CN"/>
              </w:rPr>
              <w:t>subscription is</w:t>
            </w:r>
            <w:r w:rsidRPr="00264025">
              <w:rPr>
                <w:rFonts w:ascii="Arial" w:eastAsia="Malgun Gothic" w:hAnsi="Arial"/>
                <w:sz w:val="18"/>
              </w:rPr>
              <w:t xml:space="preserve"> re</w:t>
            </w:r>
            <w:r w:rsidRPr="00264025">
              <w:rPr>
                <w:rFonts w:ascii="Arial" w:eastAsia="Malgun Gothic" w:hAnsi="Arial"/>
                <w:sz w:val="18"/>
                <w:lang w:eastAsia="zh-CN"/>
              </w:rPr>
              <w:t>quest</w:t>
            </w:r>
            <w:r w:rsidRPr="00264025">
              <w:rPr>
                <w:rFonts w:ascii="Arial" w:eastAsia="Malgun Gothic" w:hAnsi="Arial"/>
                <w:sz w:val="18"/>
              </w:rPr>
              <w:t>ed.</w:t>
            </w:r>
          </w:p>
        </w:tc>
      </w:tr>
      <w:tr w:rsidR="001516B2" w:rsidRPr="00264025" w14:paraId="23367A76"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1C18DF30"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Management subscription indications</w:t>
            </w:r>
          </w:p>
        </w:tc>
        <w:tc>
          <w:tcPr>
            <w:tcW w:w="1309" w:type="dxa"/>
            <w:tcBorders>
              <w:top w:val="single" w:sz="4" w:space="0" w:color="000000"/>
              <w:left w:val="single" w:sz="4" w:space="0" w:color="000000"/>
              <w:bottom w:val="single" w:sz="4" w:space="0" w:color="000000"/>
            </w:tcBorders>
            <w:shd w:val="clear" w:color="auto" w:fill="auto"/>
          </w:tcPr>
          <w:p w14:paraId="013702BE" w14:textId="77777777" w:rsidR="001516B2" w:rsidRPr="00264025" w:rsidRDefault="001516B2" w:rsidP="00626E7C">
            <w:pPr>
              <w:pStyle w:val="TAC"/>
              <w:rPr>
                <w:rFonts w:eastAsia="Malgun Gothic"/>
              </w:rPr>
            </w:pPr>
            <w:r w:rsidRPr="00264025">
              <w:rPr>
                <w:rFonts w:eastAsia="Malgun Gothic"/>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70DF62"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At least one of the following indications is to be provided</w:t>
            </w:r>
          </w:p>
        </w:tc>
      </w:tr>
      <w:tr w:rsidR="001516B2" w:rsidRPr="00264025" w14:paraId="72D63428"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7C04C739"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&gt; UE unified traffic pattern monitoring management indication</w:t>
            </w:r>
          </w:p>
        </w:tc>
        <w:tc>
          <w:tcPr>
            <w:tcW w:w="1309" w:type="dxa"/>
            <w:tcBorders>
              <w:top w:val="single" w:sz="4" w:space="0" w:color="000000"/>
              <w:left w:val="single" w:sz="4" w:space="0" w:color="000000"/>
              <w:bottom w:val="single" w:sz="4" w:space="0" w:color="000000"/>
            </w:tcBorders>
            <w:shd w:val="clear" w:color="auto" w:fill="auto"/>
          </w:tcPr>
          <w:p w14:paraId="5E5BC50D"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A35A92"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Indicates that management of the UE unified traffic pattern is requested</w:t>
            </w:r>
          </w:p>
        </w:tc>
      </w:tr>
      <w:tr w:rsidR="001516B2" w:rsidRPr="00264025" w14:paraId="76D6FC1C"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1E9BC750"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&gt; UE unified traffic pattern update notification indication</w:t>
            </w:r>
          </w:p>
        </w:tc>
        <w:tc>
          <w:tcPr>
            <w:tcW w:w="1309" w:type="dxa"/>
            <w:tcBorders>
              <w:top w:val="single" w:sz="4" w:space="0" w:color="000000"/>
              <w:left w:val="single" w:sz="4" w:space="0" w:color="000000"/>
              <w:bottom w:val="single" w:sz="4" w:space="0" w:color="000000"/>
            </w:tcBorders>
            <w:shd w:val="clear" w:color="auto" w:fill="auto"/>
          </w:tcPr>
          <w:p w14:paraId="593A12EA"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F48675"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Indicates that notifications for updates of the UE unified traffic pattern monitoring is requested</w:t>
            </w:r>
          </w:p>
        </w:tc>
      </w:tr>
      <w:tr w:rsidR="001516B2" w:rsidRPr="00264025" w14:paraId="26D8E8EA"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3092B48F"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&gt; Network parameter coordination indication</w:t>
            </w:r>
          </w:p>
        </w:tc>
        <w:tc>
          <w:tcPr>
            <w:tcW w:w="1309" w:type="dxa"/>
            <w:tcBorders>
              <w:top w:val="single" w:sz="4" w:space="0" w:color="000000"/>
              <w:left w:val="single" w:sz="4" w:space="0" w:color="000000"/>
              <w:bottom w:val="single" w:sz="4" w:space="0" w:color="000000"/>
            </w:tcBorders>
            <w:shd w:val="clear" w:color="auto" w:fill="auto"/>
          </w:tcPr>
          <w:p w14:paraId="0725AB7E"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30B692"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Indicates whether network parameter coordination by the </w:t>
            </w:r>
            <w:r>
              <w:rPr>
                <w:rFonts w:ascii="Arial" w:eastAsia="Malgun Gothic" w:hAnsi="Arial"/>
                <w:sz w:val="18"/>
              </w:rPr>
              <w:t>NRM</w:t>
            </w:r>
            <w:r w:rsidRPr="00264025">
              <w:rPr>
                <w:rFonts w:ascii="Arial" w:eastAsia="Malgun Gothic" w:hAnsi="Arial"/>
                <w:sz w:val="18"/>
              </w:rPr>
              <w:t xml:space="preserve"> with 5GC is requested (see NOTE 1)</w:t>
            </w:r>
          </w:p>
        </w:tc>
      </w:tr>
      <w:tr w:rsidR="001516B2" w:rsidRPr="00264025" w14:paraId="45B3EE5B"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6A6C25BB"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lang w:eastAsia="zh-CN"/>
              </w:rPr>
              <w:t xml:space="preserve"> traffic pattern configuration</w:t>
            </w:r>
          </w:p>
        </w:tc>
        <w:tc>
          <w:tcPr>
            <w:tcW w:w="1309" w:type="dxa"/>
            <w:tcBorders>
              <w:top w:val="single" w:sz="4" w:space="0" w:color="000000"/>
              <w:left w:val="single" w:sz="4" w:space="0" w:color="000000"/>
              <w:bottom w:val="single" w:sz="4" w:space="0" w:color="000000"/>
            </w:tcBorders>
            <w:shd w:val="clear" w:color="auto" w:fill="auto"/>
          </w:tcPr>
          <w:p w14:paraId="51F07723"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174B64" w14:textId="7FF889DD"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lang w:eastAsia="zh-CN"/>
              </w:rPr>
              <w:t xml:space="preserve">Traffic pattern configuration of the VAL service for this UE, as described in table </w:t>
            </w:r>
            <w:r w:rsidRPr="00626E7C">
              <w:rPr>
                <w:rFonts w:ascii="Arial" w:eastAsia="Malgun Gothic" w:hAnsi="Arial"/>
                <w:sz w:val="18"/>
                <w:lang w:eastAsia="zh-CN"/>
              </w:rPr>
              <w:t>14.3.2.</w:t>
            </w:r>
            <w:r w:rsidR="00164D9A" w:rsidRPr="00626E7C">
              <w:rPr>
                <w:rFonts w:ascii="Arial" w:eastAsia="Malgun Gothic" w:hAnsi="Arial"/>
                <w:sz w:val="18"/>
                <w:lang w:eastAsia="zh-CN"/>
              </w:rPr>
              <w:t>53</w:t>
            </w:r>
            <w:r w:rsidRPr="00626E7C">
              <w:rPr>
                <w:rFonts w:ascii="Arial" w:eastAsia="Malgun Gothic" w:hAnsi="Arial"/>
                <w:sz w:val="18"/>
                <w:lang w:eastAsia="zh-CN"/>
              </w:rPr>
              <w:t>-2.</w:t>
            </w:r>
          </w:p>
        </w:tc>
      </w:tr>
      <w:tr w:rsidR="001516B2" w:rsidRPr="00264025" w14:paraId="0374A747" w14:textId="77777777" w:rsidTr="00E0690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2CBE749" w14:textId="77777777" w:rsidR="001516B2" w:rsidRPr="00264025" w:rsidRDefault="001516B2" w:rsidP="00E0690D">
            <w:pPr>
              <w:keepNext/>
              <w:keepLines/>
              <w:spacing w:after="0"/>
              <w:ind w:left="851" w:hanging="851"/>
              <w:rPr>
                <w:rFonts w:ascii="Arial" w:eastAsia="Malgun Gothic" w:hAnsi="Arial" w:cs="Arial"/>
                <w:sz w:val="18"/>
                <w:szCs w:val="18"/>
                <w:lang w:eastAsia="zh-CN"/>
              </w:rPr>
            </w:pPr>
            <w:r w:rsidRPr="00264025">
              <w:rPr>
                <w:rFonts w:ascii="Arial" w:eastAsia="Microsoft YaHei" w:hAnsi="Arial"/>
                <w:sz w:val="18"/>
                <w:lang w:eastAsia="ko-KR"/>
              </w:rPr>
              <w:t xml:space="preserve">NOTE 1: </w:t>
            </w:r>
            <w:r w:rsidRPr="00264025">
              <w:rPr>
                <w:rFonts w:ascii="Arial" w:eastAsia="Microsoft YaHei" w:hAnsi="Arial"/>
                <w:sz w:val="18"/>
                <w:lang w:eastAsia="ko-KR"/>
              </w:rPr>
              <w:tab/>
              <w:t>The</w:t>
            </w:r>
            <w:r>
              <w:rPr>
                <w:rFonts w:ascii="Arial" w:eastAsia="Microsoft YaHei" w:hAnsi="Arial"/>
                <w:sz w:val="18"/>
                <w:lang w:eastAsia="ko-KR"/>
              </w:rPr>
              <w:t xml:space="preserve"> </w:t>
            </w:r>
            <w:r w:rsidRPr="00264025">
              <w:rPr>
                <w:rFonts w:ascii="Arial" w:eastAsia="Malgun Gothic" w:hAnsi="Arial"/>
                <w:sz w:val="18"/>
              </w:rPr>
              <w:t xml:space="preserve">network parameter coordination functionality </w:t>
            </w:r>
            <w:r>
              <w:rPr>
                <w:rFonts w:ascii="Arial" w:eastAsia="Microsoft YaHei" w:hAnsi="Arial"/>
                <w:sz w:val="18"/>
                <w:lang w:eastAsia="ko-KR"/>
              </w:rPr>
              <w:t xml:space="preserve">is </w:t>
            </w:r>
            <w:r w:rsidRPr="00264025">
              <w:rPr>
                <w:rFonts w:ascii="Arial" w:eastAsia="Microsoft YaHei" w:hAnsi="Arial"/>
                <w:sz w:val="18"/>
                <w:lang w:eastAsia="ko-KR"/>
              </w:rPr>
              <w:t xml:space="preserve">also subject to policies available at the </w:t>
            </w:r>
            <w:r>
              <w:rPr>
                <w:rFonts w:ascii="Arial" w:eastAsia="Microsoft YaHei" w:hAnsi="Arial"/>
                <w:sz w:val="18"/>
                <w:lang w:eastAsia="ko-KR"/>
              </w:rPr>
              <w:t>NRM</w:t>
            </w:r>
            <w:r w:rsidRPr="00264025">
              <w:rPr>
                <w:rFonts w:ascii="Arial" w:eastAsia="Microsoft YaHei" w:hAnsi="Arial"/>
                <w:sz w:val="18"/>
                <w:lang w:eastAsia="ko-KR"/>
              </w:rPr>
              <w:t xml:space="preserve"> Server.</w:t>
            </w:r>
          </w:p>
        </w:tc>
      </w:tr>
    </w:tbl>
    <w:p w14:paraId="2D41F469" w14:textId="77777777" w:rsidR="001516B2" w:rsidRPr="00264025" w:rsidRDefault="001516B2" w:rsidP="001516B2"/>
    <w:p w14:paraId="564A1AAA" w14:textId="040597D9" w:rsidR="001516B2" w:rsidRPr="00264025" w:rsidRDefault="001516B2" w:rsidP="004D2268">
      <w:pPr>
        <w:pStyle w:val="TH"/>
        <w:rPr>
          <w:rFonts w:eastAsia="Malgun Gothic"/>
          <w:lang w:eastAsia="zh-CN"/>
        </w:rPr>
      </w:pPr>
      <w:bookmarkStart w:id="1463" w:name="_Hlk112396978"/>
      <w:r w:rsidRPr="00264025">
        <w:rPr>
          <w:rFonts w:eastAsia="Malgun Gothic"/>
        </w:rPr>
        <w:lastRenderedPageBreak/>
        <w:t>Table </w:t>
      </w:r>
      <w:r>
        <w:rPr>
          <w:rFonts w:eastAsia="Malgun Gothic"/>
        </w:rPr>
        <w:t>14.3.2.</w:t>
      </w:r>
      <w:r w:rsidR="00164D9A">
        <w:rPr>
          <w:rFonts w:eastAsia="Malgun Gothic"/>
        </w:rPr>
        <w:t>53</w:t>
      </w:r>
      <w:r w:rsidRPr="00264025">
        <w:rPr>
          <w:rFonts w:eastAsia="Malgun Gothic"/>
        </w:rPr>
        <w:t>-</w:t>
      </w:r>
      <w:r w:rsidRPr="00264025">
        <w:rPr>
          <w:rFonts w:eastAsia="Malgun Gothic"/>
          <w:lang w:eastAsia="zh-CN"/>
        </w:rPr>
        <w:t>2</w:t>
      </w:r>
      <w:bookmarkEnd w:id="1463"/>
      <w:r w:rsidRPr="00264025">
        <w:rPr>
          <w:rFonts w:eastAsia="Malgun Gothic"/>
        </w:rPr>
        <w:t xml:space="preserve">: </w:t>
      </w:r>
      <w:r>
        <w:rPr>
          <w:rFonts w:eastAsia="Malgun Gothic"/>
        </w:rPr>
        <w:t>VAL</w:t>
      </w:r>
      <w:r w:rsidRPr="00264025">
        <w:rPr>
          <w:rFonts w:eastAsia="Malgun Gothic"/>
        </w:rPr>
        <w:t xml:space="preserve"> traffic pattern configuration</w:t>
      </w:r>
    </w:p>
    <w:tbl>
      <w:tblPr>
        <w:tblW w:w="8640" w:type="dxa"/>
        <w:jc w:val="center"/>
        <w:tblLayout w:type="fixed"/>
        <w:tblLook w:val="0000" w:firstRow="0" w:lastRow="0" w:firstColumn="0" w:lastColumn="0" w:noHBand="0" w:noVBand="0"/>
      </w:tblPr>
      <w:tblGrid>
        <w:gridCol w:w="3011"/>
        <w:gridCol w:w="1309"/>
        <w:gridCol w:w="4320"/>
      </w:tblGrid>
      <w:tr w:rsidR="001516B2" w:rsidRPr="00264025" w14:paraId="7B254110"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73EDC046"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Information element</w:t>
            </w:r>
          </w:p>
        </w:tc>
        <w:tc>
          <w:tcPr>
            <w:tcW w:w="1309" w:type="dxa"/>
            <w:tcBorders>
              <w:top w:val="single" w:sz="4" w:space="0" w:color="000000"/>
              <w:left w:val="single" w:sz="4" w:space="0" w:color="000000"/>
              <w:bottom w:val="single" w:sz="4" w:space="0" w:color="000000"/>
            </w:tcBorders>
            <w:shd w:val="clear" w:color="auto" w:fill="auto"/>
          </w:tcPr>
          <w:p w14:paraId="02F63971"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Monitoring</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0648D7"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Description</w:t>
            </w:r>
          </w:p>
        </w:tc>
      </w:tr>
      <w:tr w:rsidR="001516B2" w:rsidRPr="00264025" w14:paraId="757D1592"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5F3DF54D"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lang w:eastAsia="zh-CN"/>
              </w:rPr>
              <w:t>Schedule elements</w:t>
            </w:r>
          </w:p>
        </w:tc>
        <w:tc>
          <w:tcPr>
            <w:tcW w:w="1309" w:type="dxa"/>
            <w:tcBorders>
              <w:top w:val="single" w:sz="4" w:space="0" w:color="000000"/>
              <w:left w:val="single" w:sz="4" w:space="0" w:color="000000"/>
              <w:bottom w:val="single" w:sz="4" w:space="0" w:color="000000"/>
            </w:tcBorders>
            <w:shd w:val="clear" w:color="auto" w:fill="auto"/>
          </w:tcPr>
          <w:p w14:paraId="66F879CA"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652D05" w14:textId="1C41CBE2"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lang w:eastAsia="zh-CN"/>
              </w:rPr>
              <w:t>List of schedule elements applicable to the traffic patterns of the VAL service for this UE.</w:t>
            </w:r>
            <w:r w:rsidRPr="00264025">
              <w:rPr>
                <w:rFonts w:ascii="Arial" w:eastAsia="Malgun Gothic" w:hAnsi="Arial"/>
                <w:sz w:val="18"/>
              </w:rPr>
              <w:t xml:space="preserve"> </w:t>
            </w:r>
            <w:r w:rsidRPr="00264025">
              <w:rPr>
                <w:rFonts w:ascii="Arial" w:eastAsia="Malgun Gothic" w:hAnsi="Arial"/>
                <w:sz w:val="18"/>
                <w:lang w:eastAsia="zh-CN"/>
              </w:rPr>
              <w:t>Each schedule  element is composed from seven fields:  second, minute, hour, day of month, month, day of week and year.  Each element indicates times or durations when the service traffic occurs. Multiple schedule elements can be used to create complex scheduling. (see NOTE</w:t>
            </w:r>
            <w:r w:rsidR="00164D9A">
              <w:rPr>
                <w:rFonts w:ascii="Arial" w:eastAsia="Malgun Gothic" w:hAnsi="Arial"/>
                <w:sz w:val="18"/>
                <w:lang w:eastAsia="zh-CN"/>
              </w:rPr>
              <w:t> 2</w:t>
            </w:r>
            <w:r w:rsidRPr="00264025">
              <w:rPr>
                <w:rFonts w:ascii="Arial" w:eastAsia="Malgun Gothic" w:hAnsi="Arial"/>
                <w:sz w:val="18"/>
                <w:lang w:eastAsia="zh-CN"/>
              </w:rPr>
              <w:t>)</w:t>
            </w:r>
          </w:p>
        </w:tc>
      </w:tr>
      <w:tr w:rsidR="001516B2" w:rsidRPr="00264025" w14:paraId="4AC00BCE"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5AB16C70"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Expiration time</w:t>
            </w:r>
          </w:p>
        </w:tc>
        <w:tc>
          <w:tcPr>
            <w:tcW w:w="1309" w:type="dxa"/>
            <w:tcBorders>
              <w:top w:val="single" w:sz="4" w:space="0" w:color="000000"/>
              <w:left w:val="single" w:sz="4" w:space="0" w:color="000000"/>
              <w:bottom w:val="single" w:sz="4" w:space="0" w:color="000000"/>
            </w:tcBorders>
            <w:shd w:val="clear" w:color="auto" w:fill="auto"/>
          </w:tcPr>
          <w:p w14:paraId="6399DBD4"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93375F"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Identifies when the </w:t>
            </w:r>
            <w:r>
              <w:rPr>
                <w:rFonts w:ascii="Arial" w:eastAsia="Malgun Gothic" w:hAnsi="Arial"/>
                <w:sz w:val="18"/>
              </w:rPr>
              <w:t xml:space="preserve">VAL </w:t>
            </w:r>
            <w:r w:rsidRPr="00264025">
              <w:rPr>
                <w:rFonts w:ascii="Arial" w:eastAsia="Malgun Gothic" w:hAnsi="Arial"/>
                <w:sz w:val="18"/>
              </w:rPr>
              <w:t>traffic pattern parameter configuration expire</w:t>
            </w:r>
            <w:r>
              <w:rPr>
                <w:rFonts w:ascii="Arial" w:eastAsia="Malgun Gothic" w:hAnsi="Arial"/>
                <w:sz w:val="18"/>
              </w:rPr>
              <w:t>s</w:t>
            </w:r>
            <w:r w:rsidRPr="00264025">
              <w:rPr>
                <w:rFonts w:ascii="Arial" w:eastAsia="Malgun Gothic" w:hAnsi="Arial"/>
                <w:sz w:val="18"/>
              </w:rPr>
              <w:t>. If absent, it indicates that there is no expiration time.</w:t>
            </w:r>
          </w:p>
        </w:tc>
      </w:tr>
      <w:tr w:rsidR="001516B2" w:rsidRPr="00264025" w14:paraId="4BDF6DDE"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4491C4F0"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Stationary indication</w:t>
            </w:r>
          </w:p>
        </w:tc>
        <w:tc>
          <w:tcPr>
            <w:tcW w:w="1309" w:type="dxa"/>
            <w:tcBorders>
              <w:top w:val="single" w:sz="4" w:space="0" w:color="000000"/>
              <w:left w:val="single" w:sz="4" w:space="0" w:color="000000"/>
              <w:bottom w:val="single" w:sz="4" w:space="0" w:color="000000"/>
            </w:tcBorders>
            <w:shd w:val="clear" w:color="auto" w:fill="auto"/>
          </w:tcPr>
          <w:p w14:paraId="273D02A1"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9AB35A"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Identifies whether the UE is expected to be stationary or mobile while communicating using this traffic pattern configuration</w:t>
            </w:r>
          </w:p>
        </w:tc>
      </w:tr>
    </w:tbl>
    <w:p w14:paraId="5586C63F" w14:textId="77777777" w:rsidR="001516B2" w:rsidRPr="00264025" w:rsidRDefault="001516B2" w:rsidP="001516B2"/>
    <w:p w14:paraId="2E704E9B" w14:textId="797AFFF5" w:rsidR="001516B2" w:rsidRPr="00264025" w:rsidRDefault="001516B2" w:rsidP="00626E7C">
      <w:pPr>
        <w:pStyle w:val="NO"/>
        <w:rPr>
          <w:rFonts w:eastAsia="Malgun Gothic"/>
        </w:rPr>
      </w:pPr>
      <w:r w:rsidRPr="00264025">
        <w:rPr>
          <w:rFonts w:eastAsia="Malgun Gothic"/>
        </w:rPr>
        <w:t>NOTE</w:t>
      </w:r>
      <w:r w:rsidR="00164D9A">
        <w:rPr>
          <w:rFonts w:eastAsia="Malgun Gothic"/>
        </w:rPr>
        <w:t> 2</w:t>
      </w:r>
      <w:r w:rsidRPr="00264025">
        <w:rPr>
          <w:rFonts w:eastAsia="Malgun Gothic"/>
        </w:rPr>
        <w:t>:</w:t>
      </w:r>
      <w:r w:rsidR="00164D9A">
        <w:rPr>
          <w:rFonts w:eastAsia="Malgun Gothic"/>
        </w:rPr>
        <w:tab/>
      </w:r>
      <w:r w:rsidRPr="00264025">
        <w:rPr>
          <w:rFonts w:eastAsia="Malgun Gothic"/>
        </w:rPr>
        <w:t>The following is an example of a schedule element with the fields: second, minute, hour, day of month, month, day of week and year:</w:t>
      </w:r>
    </w:p>
    <w:p w14:paraId="2584637B" w14:textId="77777777" w:rsidR="001516B2" w:rsidRPr="00264025" w:rsidRDefault="001516B2" w:rsidP="001516B2">
      <w:pPr>
        <w:keepLines/>
        <w:ind w:left="1987" w:hanging="851"/>
        <w:rPr>
          <w:rFonts w:eastAsia="Malgun Gothic"/>
        </w:rPr>
      </w:pPr>
      <w:r w:rsidRPr="00264025">
        <w:rPr>
          <w:rFonts w:eastAsia="Malgun Gothic"/>
        </w:rPr>
        <w:t xml:space="preserve"> *; 0-30 ; 2; *; Jan-Sept; Tues; *. </w:t>
      </w:r>
    </w:p>
    <w:p w14:paraId="62E930FC" w14:textId="0D1ED56E" w:rsidR="001516B2" w:rsidRPr="00264025" w:rsidRDefault="001516B2" w:rsidP="001516B2">
      <w:pPr>
        <w:keepLines/>
        <w:ind w:left="1987" w:hanging="851"/>
        <w:rPr>
          <w:rFonts w:eastAsia="Malgun Gothic"/>
        </w:rPr>
      </w:pPr>
      <w:r>
        <w:rPr>
          <w:rFonts w:eastAsia="Malgun Gothic"/>
        </w:rPr>
        <w:t>The following mapping is provided for information, if t</w:t>
      </w:r>
      <w:r w:rsidRPr="00264025">
        <w:rPr>
          <w:rFonts w:eastAsia="Malgun Gothic"/>
        </w:rPr>
        <w:t>his schedule element</w:t>
      </w:r>
      <w:r>
        <w:rPr>
          <w:rFonts w:eastAsia="Malgun Gothic"/>
        </w:rPr>
        <w:t xml:space="preserve"> is derived from communication patterns as described in </w:t>
      </w:r>
      <w:r w:rsidRPr="00264025">
        <w:rPr>
          <w:rFonts w:eastAsia="Malgun Gothic"/>
        </w:rPr>
        <w:t>3GPP</w:t>
      </w:r>
      <w:r w:rsidR="00164D9A">
        <w:rPr>
          <w:rFonts w:eastAsia="Malgun Gothic"/>
        </w:rPr>
        <w:t> </w:t>
      </w:r>
      <w:r w:rsidRPr="00264025">
        <w:rPr>
          <w:rFonts w:eastAsia="Malgun Gothic"/>
        </w:rPr>
        <w:t>TS 29.122</w:t>
      </w:r>
      <w:r w:rsidR="00164D9A">
        <w:rPr>
          <w:rFonts w:eastAsia="Malgun Gothic"/>
        </w:rPr>
        <w:t> </w:t>
      </w:r>
      <w:r w:rsidRPr="00264025">
        <w:rPr>
          <w:rFonts w:eastAsia="Malgun Gothic"/>
        </w:rPr>
        <w:t>[</w:t>
      </w:r>
      <w:r>
        <w:rPr>
          <w:rFonts w:eastAsia="Malgun Gothic"/>
        </w:rPr>
        <w:t>54</w:t>
      </w:r>
      <w:r w:rsidRPr="00264025">
        <w:rPr>
          <w:rFonts w:eastAsia="Malgun Gothic"/>
        </w:rPr>
        <w:t>]</w:t>
      </w:r>
      <w:r w:rsidR="00164D9A">
        <w:rPr>
          <w:rFonts w:eastAsia="Malgun Gothic"/>
        </w:rPr>
        <w:t xml:space="preserve"> </w:t>
      </w:r>
      <w:r w:rsidRPr="00264025">
        <w:rPr>
          <w:rFonts w:eastAsia="Malgun Gothic"/>
        </w:rPr>
        <w:t>clause</w:t>
      </w:r>
      <w:r w:rsidR="00164D9A">
        <w:rPr>
          <w:rFonts w:eastAsia="Malgun Gothic"/>
        </w:rPr>
        <w:t> </w:t>
      </w:r>
      <w:r w:rsidRPr="00264025">
        <w:rPr>
          <w:rFonts w:eastAsia="Malgun Gothic"/>
        </w:rPr>
        <w:t>5.10</w:t>
      </w:r>
    </w:p>
    <w:p w14:paraId="27092271" w14:textId="77777777" w:rsidR="001516B2" w:rsidRPr="00264025" w:rsidRDefault="001516B2" w:rsidP="001516B2">
      <w:pPr>
        <w:ind w:left="1418" w:hanging="284"/>
        <w:rPr>
          <w:rFonts w:eastAsia="Malgun Gothic"/>
        </w:rPr>
      </w:pPr>
      <w:r w:rsidRPr="00264025">
        <w:rPr>
          <w:rFonts w:eastAsia="Malgun Gothic"/>
          <w:lang w:eastAsia="zh-CN"/>
        </w:rPr>
        <w:t>-</w:t>
      </w:r>
      <w:r w:rsidRPr="00264025">
        <w:rPr>
          <w:rFonts w:eastAsia="Malgun Gothic"/>
          <w:lang w:eastAsia="zh-CN"/>
        </w:rPr>
        <w:tab/>
        <w:t>periodicCommunicationIndicator</w:t>
      </w:r>
      <w:r w:rsidRPr="00264025">
        <w:rPr>
          <w:rFonts w:eastAsia="Malgun Gothic"/>
        </w:rPr>
        <w:t>: TRUE</w:t>
      </w:r>
    </w:p>
    <w:p w14:paraId="247B1C4C" w14:textId="77777777" w:rsidR="001516B2" w:rsidRPr="00264025" w:rsidRDefault="001516B2" w:rsidP="001516B2">
      <w:pPr>
        <w:ind w:left="1418" w:hanging="284"/>
        <w:rPr>
          <w:rFonts w:eastAsia="Malgun Gothic"/>
        </w:rPr>
      </w:pPr>
      <w:r w:rsidRPr="00264025">
        <w:rPr>
          <w:rFonts w:eastAsia="Malgun Gothic"/>
          <w:lang w:eastAsia="zh-CN"/>
        </w:rPr>
        <w:t>-</w:t>
      </w:r>
      <w:r w:rsidRPr="00264025">
        <w:rPr>
          <w:rFonts w:eastAsia="Malgun Gothic"/>
          <w:lang w:eastAsia="zh-CN"/>
        </w:rPr>
        <w:tab/>
        <w:t>communicationDurationTime</w:t>
      </w:r>
      <w:r w:rsidRPr="00264025">
        <w:rPr>
          <w:rFonts w:eastAsia="Malgun Gothic"/>
        </w:rPr>
        <w:t>: 30 min</w:t>
      </w:r>
    </w:p>
    <w:p w14:paraId="21F961E2" w14:textId="77777777" w:rsidR="001516B2" w:rsidRPr="00264025" w:rsidRDefault="001516B2" w:rsidP="001516B2">
      <w:pPr>
        <w:ind w:left="1418" w:hanging="284"/>
        <w:rPr>
          <w:rFonts w:eastAsia="Malgun Gothic"/>
        </w:rPr>
      </w:pPr>
      <w:r w:rsidRPr="00264025">
        <w:rPr>
          <w:rFonts w:eastAsia="Malgun Gothic"/>
          <w:lang w:eastAsia="zh-CN"/>
        </w:rPr>
        <w:t>-</w:t>
      </w:r>
      <w:r w:rsidRPr="00264025">
        <w:rPr>
          <w:rFonts w:eastAsia="Malgun Gothic"/>
          <w:lang w:eastAsia="zh-CN"/>
        </w:rPr>
        <w:tab/>
        <w:t>periodicTime</w:t>
      </w:r>
      <w:r w:rsidRPr="00264025">
        <w:rPr>
          <w:rFonts w:eastAsia="Malgun Gothic"/>
        </w:rPr>
        <w:t>: 1 week</w:t>
      </w:r>
    </w:p>
    <w:p w14:paraId="772CDF82" w14:textId="77777777" w:rsidR="001516B2" w:rsidRPr="00264025" w:rsidRDefault="001516B2" w:rsidP="001516B2">
      <w:pPr>
        <w:ind w:left="1418" w:hanging="284"/>
        <w:rPr>
          <w:rFonts w:eastAsia="Malgun Gothic"/>
        </w:rPr>
      </w:pPr>
      <w:r w:rsidRPr="00264025">
        <w:rPr>
          <w:rFonts w:eastAsia="Malgun Gothic"/>
          <w:lang w:eastAsia="zh-CN"/>
        </w:rPr>
        <w:t>-</w:t>
      </w:r>
      <w:r w:rsidRPr="00264025">
        <w:rPr>
          <w:rFonts w:eastAsia="Malgun Gothic"/>
          <w:lang w:eastAsia="zh-CN"/>
        </w:rPr>
        <w:tab/>
        <w:t>scheduledCommunicationTime</w:t>
      </w:r>
      <w:r w:rsidRPr="00264025">
        <w:rPr>
          <w:rFonts w:eastAsia="Malgun Gothic"/>
        </w:rPr>
        <w:t>: Tues, 2:00-2:30</w:t>
      </w:r>
    </w:p>
    <w:p w14:paraId="0F877837" w14:textId="77777777" w:rsidR="001516B2" w:rsidRPr="00264025" w:rsidRDefault="001516B2" w:rsidP="001516B2">
      <w:pPr>
        <w:ind w:left="1418" w:hanging="284"/>
        <w:rPr>
          <w:rFonts w:eastAsia="Malgun Gothic"/>
        </w:rPr>
      </w:pPr>
      <w:r w:rsidRPr="00264025">
        <w:rPr>
          <w:rFonts w:eastAsia="Malgun Gothic"/>
          <w:lang w:eastAsia="zh-CN"/>
        </w:rPr>
        <w:t>-</w:t>
      </w:r>
      <w:r w:rsidRPr="00264025">
        <w:rPr>
          <w:rFonts w:eastAsia="Malgun Gothic"/>
          <w:lang w:eastAsia="zh-CN"/>
        </w:rPr>
        <w:tab/>
        <w:t>validityTime: calculated using the Jan-Sept range and the provided expiration time.</w:t>
      </w:r>
    </w:p>
    <w:p w14:paraId="5B1B7E5E" w14:textId="634083B9" w:rsidR="001516B2" w:rsidRDefault="001516B2" w:rsidP="00626E7C">
      <w:pPr>
        <w:pStyle w:val="NO"/>
        <w:rPr>
          <w:rFonts w:eastAsia="Malgun Gothic"/>
          <w:lang w:eastAsia="zh-CN"/>
        </w:rPr>
      </w:pPr>
      <w:r w:rsidRPr="00264025">
        <w:rPr>
          <w:rFonts w:eastAsia="Malgun Gothic"/>
          <w:lang w:eastAsia="zh-CN"/>
        </w:rPr>
        <w:t>NOTE</w:t>
      </w:r>
      <w:r w:rsidR="00164D9A">
        <w:rPr>
          <w:rFonts w:eastAsia="Malgun Gothic"/>
          <w:lang w:eastAsia="zh-CN"/>
        </w:rPr>
        <w:t> 3</w:t>
      </w:r>
      <w:r w:rsidRPr="00264025">
        <w:rPr>
          <w:rFonts w:eastAsia="Malgun Gothic"/>
          <w:lang w:eastAsia="zh-CN"/>
        </w:rPr>
        <w:t>:</w:t>
      </w:r>
      <w:r w:rsidR="00164D9A">
        <w:rPr>
          <w:rFonts w:eastAsia="Malgun Gothic"/>
          <w:lang w:eastAsia="zh-CN"/>
        </w:rPr>
        <w:tab/>
      </w:r>
      <w:r w:rsidRPr="00264025">
        <w:rPr>
          <w:rFonts w:eastAsia="Malgun Gothic"/>
          <w:lang w:eastAsia="zh-CN"/>
        </w:rPr>
        <w:t>The format of this IE is to be provided in stage 3. The purpose of this description is to clarify how the same element can contain multiple periodicities, specify start/stop times, etc.</w:t>
      </w:r>
    </w:p>
    <w:p w14:paraId="3633742B" w14:textId="2D95A5B7" w:rsidR="001516B2" w:rsidRPr="00264025" w:rsidRDefault="001516B2" w:rsidP="001516B2">
      <w:pPr>
        <w:pStyle w:val="Heading4"/>
        <w:rPr>
          <w:rFonts w:eastAsia="Malgun Gothic"/>
        </w:rPr>
      </w:pPr>
      <w:bookmarkStart w:id="1464" w:name="_Toc155355882"/>
      <w:r>
        <w:rPr>
          <w:rFonts w:eastAsia="Malgun Gothic"/>
        </w:rPr>
        <w:t>14.3.2.</w:t>
      </w:r>
      <w:r w:rsidR="00164D9A">
        <w:rPr>
          <w:rFonts w:eastAsia="Malgun Gothic"/>
        </w:rPr>
        <w:t>54</w:t>
      </w:r>
      <w:r w:rsidRPr="00264025">
        <w:rPr>
          <w:rFonts w:eastAsia="Malgun Gothic"/>
        </w:rPr>
        <w:tab/>
        <w:t>UE unified traffic pattern and monitoring management subscription response</w:t>
      </w:r>
      <w:bookmarkEnd w:id="1464"/>
    </w:p>
    <w:p w14:paraId="6EFC7950" w14:textId="449289BF" w:rsidR="001516B2" w:rsidRPr="00264025" w:rsidRDefault="001516B2" w:rsidP="001516B2">
      <w:r w:rsidRPr="00264025">
        <w:t>Table </w:t>
      </w:r>
      <w:r>
        <w:t>14.3.2.</w:t>
      </w:r>
      <w:r w:rsidR="00164D9A">
        <w:t>54</w:t>
      </w:r>
      <w:r w:rsidRPr="00264025">
        <w:t>-</w:t>
      </w:r>
      <w:r w:rsidRPr="00264025">
        <w:rPr>
          <w:lang w:eastAsia="zh-CN"/>
        </w:rPr>
        <w:t>1</w:t>
      </w:r>
      <w:r w:rsidRPr="00264025">
        <w:t xml:space="preserve"> describes the information flow for the UE unified traffic pattern and monitoring management subscription response from the </w:t>
      </w:r>
      <w:r>
        <w:t>NRM</w:t>
      </w:r>
      <w:r w:rsidRPr="00264025">
        <w:t xml:space="preserve"> </w:t>
      </w:r>
      <w:r w:rsidRPr="00264025">
        <w:rPr>
          <w:lang w:eastAsia="zh-CN"/>
        </w:rPr>
        <w:t>server</w:t>
      </w:r>
      <w:r w:rsidRPr="00264025">
        <w:t xml:space="preserve"> to the VAL server.</w:t>
      </w:r>
    </w:p>
    <w:p w14:paraId="66C6D291" w14:textId="2540FF36" w:rsidR="001516B2" w:rsidRPr="00264025" w:rsidRDefault="001516B2" w:rsidP="004D2268">
      <w:pPr>
        <w:pStyle w:val="TH"/>
      </w:pPr>
      <w:r w:rsidRPr="00264025">
        <w:t>Table </w:t>
      </w:r>
      <w:r>
        <w:t>14.3.2.</w:t>
      </w:r>
      <w:r w:rsidR="00164D9A">
        <w:t>54</w:t>
      </w:r>
      <w:r w:rsidRPr="00264025">
        <w:t>-1: UE unified traffic pattern and monitoring management subscription response</w:t>
      </w:r>
    </w:p>
    <w:tbl>
      <w:tblPr>
        <w:tblW w:w="8640" w:type="dxa"/>
        <w:jc w:val="center"/>
        <w:tblLayout w:type="fixed"/>
        <w:tblLook w:val="0000" w:firstRow="0" w:lastRow="0" w:firstColumn="0" w:lastColumn="0" w:noHBand="0" w:noVBand="0"/>
      </w:tblPr>
      <w:tblGrid>
        <w:gridCol w:w="2880"/>
        <w:gridCol w:w="1440"/>
        <w:gridCol w:w="4320"/>
      </w:tblGrid>
      <w:tr w:rsidR="001516B2" w:rsidRPr="00264025" w14:paraId="6AFB56DE"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74890314" w14:textId="77777777" w:rsidR="001516B2" w:rsidRPr="00264025" w:rsidRDefault="001516B2" w:rsidP="00E0690D">
            <w:pPr>
              <w:keepNext/>
              <w:keepLines/>
              <w:spacing w:after="0"/>
              <w:rPr>
                <w:rFonts w:ascii="Arial" w:hAnsi="Arial"/>
                <w:sz w:val="18"/>
              </w:rPr>
            </w:pPr>
            <w:r w:rsidRPr="00264025">
              <w:rPr>
                <w:rFonts w:ascii="Arial" w:hAnsi="Arial"/>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47480084" w14:textId="77777777" w:rsidR="001516B2" w:rsidRPr="00264025" w:rsidRDefault="001516B2" w:rsidP="00E0690D">
            <w:pPr>
              <w:keepNext/>
              <w:keepLines/>
              <w:spacing w:after="0"/>
              <w:rPr>
                <w:rFonts w:ascii="Arial" w:hAnsi="Arial"/>
                <w:sz w:val="18"/>
              </w:rPr>
            </w:pPr>
            <w:r w:rsidRPr="00264025">
              <w:rPr>
                <w:rFonts w:ascii="Arial" w:hAnsi="Arial"/>
                <w:sz w:val="18"/>
              </w:rPr>
              <w:t>Monitoring</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48914F" w14:textId="77777777" w:rsidR="001516B2" w:rsidRPr="00264025" w:rsidRDefault="001516B2" w:rsidP="00E0690D">
            <w:pPr>
              <w:keepNext/>
              <w:keepLines/>
              <w:spacing w:after="0"/>
              <w:rPr>
                <w:rFonts w:ascii="Arial" w:hAnsi="Arial"/>
                <w:sz w:val="18"/>
              </w:rPr>
            </w:pPr>
            <w:r w:rsidRPr="00264025">
              <w:rPr>
                <w:rFonts w:ascii="Arial" w:hAnsi="Arial"/>
                <w:sz w:val="18"/>
              </w:rPr>
              <w:t>Description</w:t>
            </w:r>
          </w:p>
        </w:tc>
      </w:tr>
      <w:tr w:rsidR="001516B2" w:rsidRPr="00264025" w14:paraId="20C9BC6A"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47407451" w14:textId="77777777" w:rsidR="001516B2" w:rsidRPr="00264025" w:rsidRDefault="001516B2" w:rsidP="00E0690D">
            <w:pPr>
              <w:keepNext/>
              <w:keepLines/>
              <w:spacing w:after="0"/>
              <w:rPr>
                <w:rFonts w:ascii="Arial" w:hAnsi="Arial"/>
                <w:sz w:val="18"/>
              </w:rPr>
            </w:pPr>
            <w:r w:rsidRPr="00264025">
              <w:rPr>
                <w:rFonts w:ascii="Arial" w:hAnsi="Arial"/>
                <w:sz w:val="18"/>
              </w:rPr>
              <w:t>Result</w:t>
            </w:r>
          </w:p>
        </w:tc>
        <w:tc>
          <w:tcPr>
            <w:tcW w:w="1440" w:type="dxa"/>
            <w:tcBorders>
              <w:top w:val="single" w:sz="4" w:space="0" w:color="000000"/>
              <w:left w:val="single" w:sz="4" w:space="0" w:color="000000"/>
              <w:bottom w:val="single" w:sz="4" w:space="0" w:color="000000"/>
            </w:tcBorders>
            <w:shd w:val="clear" w:color="auto" w:fill="auto"/>
          </w:tcPr>
          <w:p w14:paraId="0EBB1009" w14:textId="77777777" w:rsidR="001516B2" w:rsidRPr="00264025" w:rsidRDefault="001516B2" w:rsidP="00626E7C">
            <w:pPr>
              <w:pStyle w:val="TAC"/>
            </w:pPr>
            <w:r w:rsidRPr="0026402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62DD1F" w14:textId="77777777" w:rsidR="001516B2" w:rsidRPr="00264025" w:rsidRDefault="001516B2" w:rsidP="00E0690D">
            <w:pPr>
              <w:keepNext/>
              <w:keepLines/>
              <w:spacing w:after="0"/>
              <w:rPr>
                <w:rFonts w:ascii="Arial" w:hAnsi="Arial"/>
                <w:sz w:val="18"/>
              </w:rPr>
            </w:pPr>
            <w:r w:rsidRPr="00264025">
              <w:rPr>
                <w:rFonts w:ascii="Arial" w:hAnsi="Arial"/>
                <w:sz w:val="18"/>
              </w:rPr>
              <w:t>Indicates success or failure of the subscription request</w:t>
            </w:r>
          </w:p>
        </w:tc>
      </w:tr>
    </w:tbl>
    <w:p w14:paraId="764DF34A" w14:textId="77777777" w:rsidR="001516B2" w:rsidRPr="00264025" w:rsidRDefault="001516B2" w:rsidP="001516B2"/>
    <w:p w14:paraId="52BEF18F" w14:textId="1D9CC4B6" w:rsidR="001516B2" w:rsidRPr="00264025" w:rsidRDefault="001516B2" w:rsidP="001516B2">
      <w:pPr>
        <w:pStyle w:val="Heading4"/>
        <w:rPr>
          <w:rFonts w:eastAsia="Malgun Gothic"/>
        </w:rPr>
      </w:pPr>
      <w:bookmarkStart w:id="1465" w:name="_Toc155355883"/>
      <w:r>
        <w:rPr>
          <w:rFonts w:eastAsia="Malgun Gothic"/>
        </w:rPr>
        <w:t>14.3.2.</w:t>
      </w:r>
      <w:r w:rsidR="00164D9A">
        <w:rPr>
          <w:rFonts w:eastAsia="Malgun Gothic"/>
        </w:rPr>
        <w:t>55</w:t>
      </w:r>
      <w:r w:rsidRPr="00264025">
        <w:rPr>
          <w:rFonts w:eastAsia="Malgun Gothic"/>
        </w:rPr>
        <w:t xml:space="preserve"> </w:t>
      </w:r>
      <w:r w:rsidRPr="00264025">
        <w:rPr>
          <w:rFonts w:eastAsia="Malgun Gothic"/>
        </w:rPr>
        <w:tab/>
        <w:t>UE unified traffic pattern update notification</w:t>
      </w:r>
      <w:bookmarkEnd w:id="1465"/>
    </w:p>
    <w:p w14:paraId="0245EAE5" w14:textId="2AFB0BCB" w:rsidR="001516B2" w:rsidRPr="00264025" w:rsidRDefault="001516B2" w:rsidP="001516B2">
      <w:r w:rsidRPr="00264025">
        <w:t>Table </w:t>
      </w:r>
      <w:r>
        <w:t>14.3.2.</w:t>
      </w:r>
      <w:r w:rsidR="00164D9A">
        <w:t>55</w:t>
      </w:r>
      <w:r w:rsidRPr="00264025">
        <w:t>-</w:t>
      </w:r>
      <w:r w:rsidRPr="00264025">
        <w:rPr>
          <w:lang w:eastAsia="zh-CN"/>
        </w:rPr>
        <w:t>1</w:t>
      </w:r>
      <w:r w:rsidRPr="00264025">
        <w:t xml:space="preserve"> describes the information flow for the UE unified traffic pattern update notification from the </w:t>
      </w:r>
      <w:r>
        <w:t>NRM</w:t>
      </w:r>
      <w:r w:rsidRPr="00264025">
        <w:t xml:space="preserve"> </w:t>
      </w:r>
      <w:r w:rsidRPr="00264025">
        <w:rPr>
          <w:lang w:eastAsia="zh-CN"/>
        </w:rPr>
        <w:t>server</w:t>
      </w:r>
      <w:r w:rsidRPr="00264025">
        <w:t xml:space="preserve"> to the VAL server.</w:t>
      </w:r>
    </w:p>
    <w:p w14:paraId="4F5114E7" w14:textId="33BCD9C5" w:rsidR="001516B2" w:rsidRPr="00264025" w:rsidRDefault="001516B2" w:rsidP="004D2268">
      <w:pPr>
        <w:pStyle w:val="TH"/>
        <w:rPr>
          <w:rFonts w:eastAsia="Malgun Gothic"/>
          <w:lang w:eastAsia="zh-CN"/>
        </w:rPr>
      </w:pPr>
      <w:r w:rsidRPr="00264025">
        <w:rPr>
          <w:rFonts w:eastAsia="Malgun Gothic"/>
        </w:rPr>
        <w:lastRenderedPageBreak/>
        <w:t>Table </w:t>
      </w:r>
      <w:r>
        <w:rPr>
          <w:rFonts w:eastAsia="Malgun Gothic"/>
        </w:rPr>
        <w:t>14.3.2.</w:t>
      </w:r>
      <w:r w:rsidR="00164D9A">
        <w:rPr>
          <w:rFonts w:eastAsia="Malgun Gothic"/>
        </w:rPr>
        <w:t>55</w:t>
      </w:r>
      <w:r w:rsidRPr="00264025">
        <w:rPr>
          <w:rFonts w:eastAsia="Malgun Gothic"/>
        </w:rPr>
        <w:t>-</w:t>
      </w:r>
      <w:r w:rsidRPr="00264025">
        <w:rPr>
          <w:rFonts w:eastAsia="Malgun Gothic"/>
          <w:lang w:eastAsia="zh-CN"/>
        </w:rPr>
        <w:t>1</w:t>
      </w:r>
      <w:r w:rsidRPr="00264025">
        <w:rPr>
          <w:rFonts w:eastAsia="Malgun Gothic"/>
        </w:rPr>
        <w:t>: UE unified traffic pattern update notification</w:t>
      </w:r>
    </w:p>
    <w:tbl>
      <w:tblPr>
        <w:tblW w:w="8640" w:type="dxa"/>
        <w:jc w:val="center"/>
        <w:tblLayout w:type="fixed"/>
        <w:tblLook w:val="0000" w:firstRow="0" w:lastRow="0" w:firstColumn="0" w:lastColumn="0" w:noHBand="0" w:noVBand="0"/>
      </w:tblPr>
      <w:tblGrid>
        <w:gridCol w:w="3011"/>
        <w:gridCol w:w="1309"/>
        <w:gridCol w:w="4320"/>
      </w:tblGrid>
      <w:tr w:rsidR="001516B2" w:rsidRPr="00264025" w14:paraId="57E02196"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749BC738"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Information element</w:t>
            </w:r>
          </w:p>
        </w:tc>
        <w:tc>
          <w:tcPr>
            <w:tcW w:w="1309" w:type="dxa"/>
            <w:tcBorders>
              <w:top w:val="single" w:sz="4" w:space="0" w:color="000000"/>
              <w:left w:val="single" w:sz="4" w:space="0" w:color="000000"/>
              <w:bottom w:val="single" w:sz="4" w:space="0" w:color="000000"/>
            </w:tcBorders>
            <w:shd w:val="clear" w:color="auto" w:fill="auto"/>
          </w:tcPr>
          <w:p w14:paraId="1736B65E"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Monitoring</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FEF3EA"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Description</w:t>
            </w:r>
          </w:p>
        </w:tc>
      </w:tr>
      <w:tr w:rsidR="001516B2" w:rsidRPr="00264025" w14:paraId="73B4C0C8"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4C755F91"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 UE ID </w:t>
            </w:r>
          </w:p>
        </w:tc>
        <w:tc>
          <w:tcPr>
            <w:tcW w:w="1309" w:type="dxa"/>
            <w:tcBorders>
              <w:top w:val="single" w:sz="4" w:space="0" w:color="000000"/>
              <w:left w:val="single" w:sz="4" w:space="0" w:color="000000"/>
              <w:bottom w:val="single" w:sz="4" w:space="0" w:color="000000"/>
            </w:tcBorders>
            <w:shd w:val="clear" w:color="auto" w:fill="auto"/>
          </w:tcPr>
          <w:p w14:paraId="4DE022FA" w14:textId="77777777" w:rsidR="001516B2" w:rsidRPr="00264025" w:rsidRDefault="001516B2" w:rsidP="00626E7C">
            <w:pPr>
              <w:pStyle w:val="TAC"/>
              <w:rPr>
                <w:rFonts w:eastAsia="Malgun Gothic"/>
              </w:rPr>
            </w:pPr>
            <w:r w:rsidRPr="00264025">
              <w:rPr>
                <w:rFonts w:eastAsia="Malgun Gothic"/>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AAC0D7"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UE for which the UE unified traffic pattern update notification is provided for. </w:t>
            </w:r>
          </w:p>
        </w:tc>
      </w:tr>
      <w:tr w:rsidR="001516B2" w:rsidRPr="00264025" w14:paraId="3F14B588"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7854C033"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lang w:eastAsia="zh-CN"/>
              </w:rPr>
              <w:t>Schedule elements</w:t>
            </w:r>
          </w:p>
        </w:tc>
        <w:tc>
          <w:tcPr>
            <w:tcW w:w="1309" w:type="dxa"/>
            <w:tcBorders>
              <w:top w:val="single" w:sz="4" w:space="0" w:color="000000"/>
              <w:left w:val="single" w:sz="4" w:space="0" w:color="000000"/>
              <w:bottom w:val="single" w:sz="4" w:space="0" w:color="000000"/>
            </w:tcBorders>
            <w:shd w:val="clear" w:color="auto" w:fill="auto"/>
          </w:tcPr>
          <w:p w14:paraId="665E54FE"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EF86D7"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lang w:eastAsia="zh-CN"/>
              </w:rPr>
              <w:t>Schedule element applicable to the unified traffic patterns of the UE.</w:t>
            </w:r>
            <w:r w:rsidRPr="00264025">
              <w:rPr>
                <w:rFonts w:ascii="Arial" w:eastAsia="Malgun Gothic" w:hAnsi="Arial"/>
                <w:sz w:val="18"/>
              </w:rPr>
              <w:t xml:space="preserve"> </w:t>
            </w:r>
            <w:r w:rsidRPr="00264025">
              <w:rPr>
                <w:rFonts w:ascii="Arial" w:eastAsia="Malgun Gothic" w:hAnsi="Arial"/>
                <w:sz w:val="18"/>
                <w:lang w:eastAsia="zh-CN"/>
              </w:rPr>
              <w:t xml:space="preserve">A schedule element is composed from seven fields:  second, minute, hour, day of month, month, day of week and year.  Each element indicates times or durations of UE availability. </w:t>
            </w:r>
          </w:p>
        </w:tc>
      </w:tr>
      <w:tr w:rsidR="001516B2" w:rsidRPr="00264025" w14:paraId="076A70FB"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1884EA91"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Stationary indication</w:t>
            </w:r>
          </w:p>
        </w:tc>
        <w:tc>
          <w:tcPr>
            <w:tcW w:w="1309" w:type="dxa"/>
            <w:tcBorders>
              <w:top w:val="single" w:sz="4" w:space="0" w:color="000000"/>
              <w:left w:val="single" w:sz="4" w:space="0" w:color="000000"/>
              <w:bottom w:val="single" w:sz="4" w:space="0" w:color="000000"/>
            </w:tcBorders>
            <w:shd w:val="clear" w:color="auto" w:fill="auto"/>
          </w:tcPr>
          <w:p w14:paraId="3E276D14"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907F25"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Identifies whether the UE is expected to be stationary or mobile while communicating using this UE unified traffic pattern, as determined by the </w:t>
            </w:r>
            <w:r>
              <w:rPr>
                <w:rFonts w:ascii="Arial" w:eastAsia="Malgun Gothic" w:hAnsi="Arial"/>
                <w:sz w:val="18"/>
              </w:rPr>
              <w:t>NRM</w:t>
            </w:r>
            <w:r w:rsidRPr="00264025">
              <w:rPr>
                <w:rFonts w:ascii="Arial" w:eastAsia="Malgun Gothic" w:hAnsi="Arial"/>
                <w:sz w:val="18"/>
              </w:rPr>
              <w:t xml:space="preserve"> Server</w:t>
            </w:r>
          </w:p>
        </w:tc>
      </w:tr>
      <w:tr w:rsidR="001516B2" w:rsidRPr="00264025" w14:paraId="6BC897A0"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197D0C0D"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Cause</w:t>
            </w:r>
          </w:p>
        </w:tc>
        <w:tc>
          <w:tcPr>
            <w:tcW w:w="1309" w:type="dxa"/>
            <w:tcBorders>
              <w:top w:val="single" w:sz="4" w:space="0" w:color="000000"/>
              <w:left w:val="single" w:sz="4" w:space="0" w:color="000000"/>
              <w:bottom w:val="single" w:sz="4" w:space="0" w:color="000000"/>
            </w:tcBorders>
            <w:shd w:val="clear" w:color="auto" w:fill="auto"/>
          </w:tcPr>
          <w:p w14:paraId="6D441168"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5CB5F2"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This element is mandatory when the notification is provided to inform of a parameter configuration applied by the network which is incompatible with the existing Traffic Patterns. (see NOTE)</w:t>
            </w:r>
          </w:p>
          <w:p w14:paraId="6ABCE5CB"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The element is optional when the notification informs of UE unified traffic pattern updates, providing additional information on the reason for the UE unified traffic pattern update (e.g. monitoring events received) </w:t>
            </w:r>
          </w:p>
        </w:tc>
      </w:tr>
    </w:tbl>
    <w:p w14:paraId="096DD123" w14:textId="77777777" w:rsidR="001516B2" w:rsidRDefault="001516B2" w:rsidP="001516B2">
      <w:pPr>
        <w:rPr>
          <w:rFonts w:eastAsia="Malgun Gothic"/>
        </w:rPr>
      </w:pPr>
    </w:p>
    <w:p w14:paraId="54FCD081" w14:textId="39F892C0" w:rsidR="001516B2" w:rsidRDefault="001516B2" w:rsidP="001516B2">
      <w:pPr>
        <w:pStyle w:val="EditorsNote"/>
        <w:rPr>
          <w:rFonts w:eastAsia="Malgun Gothic"/>
        </w:rPr>
      </w:pPr>
      <w:r>
        <w:rPr>
          <w:rFonts w:eastAsia="Malgun Gothic"/>
        </w:rPr>
        <w:t>Editor</w:t>
      </w:r>
      <w:r w:rsidR="00164D9A" w:rsidRPr="00164D9A">
        <w:rPr>
          <w:rFonts w:eastAsia="Malgun Gothic"/>
        </w:rPr>
        <w:t>'</w:t>
      </w:r>
      <w:r>
        <w:rPr>
          <w:rFonts w:eastAsia="Malgun Gothic"/>
        </w:rPr>
        <w:t xml:space="preserve">s Note: </w:t>
      </w:r>
      <w:r w:rsidRPr="00BB56CC">
        <w:rPr>
          <w:rFonts w:eastAsia="Malgun Gothic"/>
        </w:rPr>
        <w:t xml:space="preserve">For notifications of incompatible configurations, </w:t>
      </w:r>
      <w:r>
        <w:rPr>
          <w:rFonts w:eastAsia="Malgun Gothic"/>
        </w:rPr>
        <w:t xml:space="preserve">it is FFS </w:t>
      </w:r>
      <w:r w:rsidRPr="00BB56CC">
        <w:rPr>
          <w:rFonts w:eastAsia="Malgun Gothic"/>
        </w:rPr>
        <w:t>whether adding an optional element with a proposed NRM Server UE unified traffic pattern update is beneficial.</w:t>
      </w:r>
    </w:p>
    <w:p w14:paraId="4D82D19D" w14:textId="3D1B7F0B" w:rsidR="00DE6C68" w:rsidRPr="00CA3367" w:rsidRDefault="00DE6C68" w:rsidP="00992782">
      <w:pPr>
        <w:pStyle w:val="Heading4"/>
        <w:rPr>
          <w:lang w:val="en-US"/>
        </w:rPr>
      </w:pPr>
      <w:bookmarkStart w:id="1466" w:name="_Toc155355884"/>
      <w:r w:rsidRPr="00CA3367">
        <w:rPr>
          <w:lang w:val="en-US"/>
        </w:rPr>
        <w:t>14.3.</w:t>
      </w:r>
      <w:r>
        <w:rPr>
          <w:lang w:val="en-US"/>
        </w:rPr>
        <w:t>2.56</w:t>
      </w:r>
      <w:r w:rsidRPr="00CA3367">
        <w:rPr>
          <w:lang w:val="en-US"/>
        </w:rPr>
        <w:tab/>
        <w:t>Get application connectivity context request.</w:t>
      </w:r>
      <w:bookmarkEnd w:id="1466"/>
    </w:p>
    <w:p w14:paraId="3ECD6359" w14:textId="4E0F0A88" w:rsidR="00DE6C68" w:rsidRPr="00CA3367" w:rsidRDefault="00DE6C68" w:rsidP="00DE6C68">
      <w:pPr>
        <w:rPr>
          <w:lang w:val="en-US"/>
        </w:rPr>
      </w:pPr>
      <w:r w:rsidRPr="00CA3367">
        <w:rPr>
          <w:lang w:val="en-US"/>
        </w:rPr>
        <w:t>Table 14.3.</w:t>
      </w:r>
      <w:r>
        <w:rPr>
          <w:lang w:val="en-US"/>
        </w:rPr>
        <w:t>2.56</w:t>
      </w:r>
      <w:r w:rsidRPr="00CA3367">
        <w:rPr>
          <w:lang w:val="en-US" w:eastAsia="zh-CN"/>
        </w:rPr>
        <w:t>-1</w:t>
      </w:r>
      <w:r w:rsidRPr="00CA3367">
        <w:rPr>
          <w:lang w:val="en-US"/>
        </w:rPr>
        <w:t xml:space="preserve"> describes the information flow </w:t>
      </w:r>
      <w:r w:rsidRPr="00CA3367">
        <w:rPr>
          <w:lang w:val="en-US" w:eastAsia="zh-CN"/>
        </w:rPr>
        <w:t>for application connectivity context request from the NRM server to the NRM client, the context applying to</w:t>
      </w:r>
      <w:r w:rsidRPr="00CA3367">
        <w:rPr>
          <w:lang w:val="en-US"/>
        </w:rPr>
        <w:t xml:space="preserve"> UE-to-UE application-level direct</w:t>
      </w:r>
      <w:r w:rsidRPr="00CA3367">
        <w:rPr>
          <w:lang w:val="en-US" w:eastAsia="zh-CN"/>
        </w:rPr>
        <w:t xml:space="preserve"> communications </w:t>
      </w:r>
      <w:r w:rsidRPr="00CA3367">
        <w:rPr>
          <w:lang w:val="en-US"/>
        </w:rPr>
        <w:t>(e.g. over FFA-2 reference point see TS 23.</w:t>
      </w:r>
      <w:r w:rsidR="00E53B79">
        <w:rPr>
          <w:lang w:val="en-US"/>
        </w:rPr>
        <w:t>545 </w:t>
      </w:r>
      <w:r w:rsidRPr="00CA3367">
        <w:rPr>
          <w:lang w:val="en-US"/>
        </w:rPr>
        <w:t>[</w:t>
      </w:r>
      <w:r w:rsidR="00E53B79">
        <w:rPr>
          <w:lang w:val="en-US"/>
        </w:rPr>
        <w:t>55</w:t>
      </w:r>
      <w:r w:rsidRPr="00CA3367">
        <w:rPr>
          <w:lang w:val="en-US"/>
        </w:rPr>
        <w:t>]).</w:t>
      </w:r>
    </w:p>
    <w:p w14:paraId="686912DD" w14:textId="670B47AB" w:rsidR="00DE6C68" w:rsidRPr="00CA3367" w:rsidRDefault="00DE6C68" w:rsidP="004D2268">
      <w:pPr>
        <w:pStyle w:val="TH"/>
        <w:rPr>
          <w:lang w:val="en-US"/>
        </w:rPr>
      </w:pPr>
      <w:r w:rsidRPr="00CA3367">
        <w:rPr>
          <w:lang w:val="en-US"/>
        </w:rPr>
        <w:t>Table 14.3.</w:t>
      </w:r>
      <w:r>
        <w:rPr>
          <w:lang w:val="en-US"/>
        </w:rPr>
        <w:t>2.56</w:t>
      </w:r>
      <w:r w:rsidRPr="00CA3367">
        <w:rPr>
          <w:lang w:val="en-US"/>
        </w:rPr>
        <w:t>-1: Get Application connectivity context request.</w:t>
      </w:r>
    </w:p>
    <w:tbl>
      <w:tblPr>
        <w:tblW w:w="8640" w:type="dxa"/>
        <w:jc w:val="center"/>
        <w:tblLayout w:type="fixed"/>
        <w:tblLook w:val="04A0" w:firstRow="1" w:lastRow="0" w:firstColumn="1" w:lastColumn="0" w:noHBand="0" w:noVBand="1"/>
      </w:tblPr>
      <w:tblGrid>
        <w:gridCol w:w="2880"/>
        <w:gridCol w:w="1440"/>
        <w:gridCol w:w="4320"/>
      </w:tblGrid>
      <w:tr w:rsidR="00DE6C68" w:rsidRPr="00CA3367" w14:paraId="442C009F"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220597B5"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4B99B20D"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62507882"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Description</w:t>
            </w:r>
          </w:p>
        </w:tc>
      </w:tr>
      <w:tr w:rsidR="00DE6C68" w:rsidRPr="00CA3367" w14:paraId="792E43F5" w14:textId="77777777" w:rsidTr="00E0690D">
        <w:trPr>
          <w:jc w:val="center"/>
        </w:trPr>
        <w:tc>
          <w:tcPr>
            <w:tcW w:w="2880" w:type="dxa"/>
            <w:tcBorders>
              <w:top w:val="single" w:sz="4" w:space="0" w:color="000000"/>
              <w:left w:val="single" w:sz="4" w:space="0" w:color="000000"/>
              <w:bottom w:val="single" w:sz="4" w:space="0" w:color="000000"/>
              <w:right w:val="nil"/>
            </w:tcBorders>
          </w:tcPr>
          <w:p w14:paraId="6720B517" w14:textId="77777777" w:rsidR="00DE6C68" w:rsidRPr="00CA3367" w:rsidRDefault="00DE6C68" w:rsidP="00E0690D">
            <w:pPr>
              <w:keepNext/>
              <w:keepLines/>
              <w:spacing w:after="0"/>
              <w:rPr>
                <w:rFonts w:ascii="Arial" w:hAnsi="Arial" w:cs="Arial"/>
                <w:sz w:val="18"/>
                <w:szCs w:val="18"/>
                <w:lang w:val="en-US" w:eastAsia="zh-CN"/>
              </w:rPr>
            </w:pPr>
            <w:r w:rsidRPr="00CA3367">
              <w:rPr>
                <w:rFonts w:ascii="Arial" w:hAnsi="Arial" w:cs="Arial"/>
                <w:sz w:val="18"/>
                <w:szCs w:val="18"/>
                <w:lang w:val="en-US" w:eastAsia="zh-CN"/>
              </w:rPr>
              <w:t>Requester VALUE ID</w:t>
            </w:r>
          </w:p>
        </w:tc>
        <w:tc>
          <w:tcPr>
            <w:tcW w:w="1440" w:type="dxa"/>
            <w:tcBorders>
              <w:top w:val="single" w:sz="4" w:space="0" w:color="000000"/>
              <w:left w:val="single" w:sz="4" w:space="0" w:color="000000"/>
              <w:bottom w:val="single" w:sz="4" w:space="0" w:color="000000"/>
              <w:right w:val="nil"/>
            </w:tcBorders>
          </w:tcPr>
          <w:p w14:paraId="6CD031AF" w14:textId="77777777" w:rsidR="00DE6C68" w:rsidRPr="00CA3367" w:rsidRDefault="00DE6C68" w:rsidP="00E0690D">
            <w:pPr>
              <w:keepNext/>
              <w:keepLines/>
              <w:spacing w:after="0"/>
              <w:jc w:val="center"/>
              <w:rPr>
                <w:rFonts w:ascii="Arial" w:hAnsi="Arial" w:cs="Arial"/>
                <w:sz w:val="18"/>
                <w:szCs w:val="18"/>
                <w:lang w:val="en-US"/>
              </w:rPr>
            </w:pPr>
            <w:r w:rsidRPr="00CA3367">
              <w:rPr>
                <w:rFonts w:ascii="Arial" w:hAnsi="Arial" w:cs="Arial"/>
                <w:sz w:val="18"/>
                <w:szCs w:val="18"/>
                <w:lang w:val="en-US"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A0EE9DC" w14:textId="77777777" w:rsidR="00DE6C68" w:rsidRPr="00CA3367" w:rsidRDefault="00DE6C68" w:rsidP="00E0690D">
            <w:pPr>
              <w:keepNext/>
              <w:keepLines/>
              <w:spacing w:after="0"/>
              <w:rPr>
                <w:rFonts w:ascii="Arial" w:hAnsi="Arial" w:cs="Arial"/>
                <w:sz w:val="18"/>
                <w:szCs w:val="18"/>
                <w:lang w:val="en-US"/>
              </w:rPr>
            </w:pPr>
            <w:r w:rsidRPr="00CA3367">
              <w:rPr>
                <w:rFonts w:ascii="Arial" w:hAnsi="Arial" w:cs="Arial"/>
                <w:sz w:val="18"/>
                <w:szCs w:val="18"/>
                <w:lang w:val="en-US" w:eastAsia="zh-CN"/>
              </w:rPr>
              <w:t>The identity of the</w:t>
            </w:r>
            <w:r w:rsidRPr="00CA3367">
              <w:rPr>
                <w:rFonts w:ascii="Arial" w:hAnsi="Arial" w:cs="Arial"/>
                <w:sz w:val="18"/>
                <w:szCs w:val="18"/>
                <w:lang w:val="en-US"/>
              </w:rPr>
              <w:t xml:space="preserve"> source VAL client for which the NRM client performs the request.</w:t>
            </w:r>
          </w:p>
        </w:tc>
      </w:tr>
      <w:tr w:rsidR="00DE6C68" w:rsidRPr="00CA3367" w14:paraId="34F43497" w14:textId="77777777" w:rsidTr="00E0690D">
        <w:trPr>
          <w:jc w:val="center"/>
        </w:trPr>
        <w:tc>
          <w:tcPr>
            <w:tcW w:w="2880" w:type="dxa"/>
            <w:tcBorders>
              <w:top w:val="single" w:sz="4" w:space="0" w:color="000000"/>
              <w:left w:val="single" w:sz="4" w:space="0" w:color="000000"/>
              <w:bottom w:val="single" w:sz="4" w:space="0" w:color="000000"/>
              <w:right w:val="nil"/>
            </w:tcBorders>
          </w:tcPr>
          <w:p w14:paraId="7EF20031" w14:textId="77777777" w:rsidR="00DE6C68" w:rsidRPr="00CA3367" w:rsidRDefault="00DE6C68" w:rsidP="00E0690D">
            <w:pPr>
              <w:keepNext/>
              <w:keepLines/>
              <w:spacing w:after="0"/>
              <w:rPr>
                <w:rFonts w:ascii="Arial" w:hAnsi="Arial" w:cs="Arial"/>
                <w:sz w:val="18"/>
                <w:szCs w:val="18"/>
                <w:lang w:val="en-US"/>
              </w:rPr>
            </w:pPr>
            <w:r w:rsidRPr="00CA3367">
              <w:rPr>
                <w:rFonts w:ascii="Arial" w:hAnsi="Arial" w:cs="Arial"/>
                <w:sz w:val="18"/>
                <w:szCs w:val="18"/>
                <w:lang w:val="en-US"/>
              </w:rPr>
              <w:t>VAL service ID</w:t>
            </w:r>
          </w:p>
        </w:tc>
        <w:tc>
          <w:tcPr>
            <w:tcW w:w="1440" w:type="dxa"/>
            <w:tcBorders>
              <w:top w:val="single" w:sz="4" w:space="0" w:color="000000"/>
              <w:left w:val="single" w:sz="4" w:space="0" w:color="000000"/>
              <w:bottom w:val="single" w:sz="4" w:space="0" w:color="000000"/>
              <w:right w:val="nil"/>
            </w:tcBorders>
          </w:tcPr>
          <w:p w14:paraId="24FE511D" w14:textId="77777777" w:rsidR="00DE6C68" w:rsidRPr="00CA3367" w:rsidRDefault="00DE6C68" w:rsidP="00E0690D">
            <w:pPr>
              <w:keepNext/>
              <w:keepLines/>
              <w:spacing w:after="0"/>
              <w:jc w:val="center"/>
              <w:rPr>
                <w:rFonts w:ascii="Arial" w:hAnsi="Arial" w:cs="Arial"/>
                <w:sz w:val="18"/>
                <w:szCs w:val="18"/>
                <w:lang w:val="en-US"/>
              </w:rPr>
            </w:pPr>
            <w:r w:rsidRPr="00CA3367">
              <w:rPr>
                <w:rFonts w:ascii="Arial" w:hAnsi="Arial" w:cs="Arial"/>
                <w:sz w:val="18"/>
                <w:szCs w:val="18"/>
                <w:lang w:val="en-US"/>
              </w:rPr>
              <w:t>M</w:t>
            </w:r>
          </w:p>
        </w:tc>
        <w:tc>
          <w:tcPr>
            <w:tcW w:w="4320" w:type="dxa"/>
            <w:tcBorders>
              <w:top w:val="single" w:sz="4" w:space="0" w:color="000000"/>
              <w:left w:val="single" w:sz="4" w:space="0" w:color="000000"/>
              <w:bottom w:val="single" w:sz="4" w:space="0" w:color="000000"/>
              <w:right w:val="single" w:sz="4" w:space="0" w:color="000000"/>
            </w:tcBorders>
          </w:tcPr>
          <w:p w14:paraId="4B7A7C02" w14:textId="77777777" w:rsidR="00DE6C68" w:rsidRPr="00CA3367" w:rsidRDefault="00DE6C68" w:rsidP="00E0690D">
            <w:pPr>
              <w:keepNext/>
              <w:keepLines/>
              <w:spacing w:after="0"/>
              <w:rPr>
                <w:rFonts w:ascii="Arial" w:hAnsi="Arial" w:cs="Arial"/>
                <w:sz w:val="18"/>
                <w:szCs w:val="18"/>
                <w:lang w:val="en-US" w:eastAsia="zh-CN"/>
              </w:rPr>
            </w:pPr>
            <w:r w:rsidRPr="00CA3367">
              <w:rPr>
                <w:rFonts w:ascii="Arial" w:hAnsi="Arial" w:cs="Arial"/>
                <w:sz w:val="18"/>
                <w:szCs w:val="18"/>
                <w:lang w:val="en-US"/>
              </w:rPr>
              <w:t>Identify of the VAL service for which the information is requested.</w:t>
            </w:r>
          </w:p>
        </w:tc>
      </w:tr>
      <w:tr w:rsidR="00DE6C68" w:rsidRPr="00CA3367" w14:paraId="01A0A50B"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179252DC" w14:textId="77777777" w:rsidR="00DE6C68" w:rsidRPr="00CA3367" w:rsidRDefault="00DE6C68" w:rsidP="00E0690D">
            <w:pPr>
              <w:keepNext/>
              <w:keepLines/>
              <w:spacing w:after="0"/>
              <w:rPr>
                <w:rFonts w:ascii="Arial" w:hAnsi="Arial" w:cs="Arial"/>
                <w:sz w:val="18"/>
                <w:szCs w:val="18"/>
                <w:lang w:val="en-US"/>
              </w:rPr>
            </w:pPr>
            <w:r w:rsidRPr="00CA3367">
              <w:rPr>
                <w:rFonts w:ascii="Arial" w:hAnsi="Arial" w:cs="Arial"/>
                <w:sz w:val="18"/>
                <w:szCs w:val="18"/>
                <w:lang w:val="en-US"/>
              </w:rPr>
              <w:t>VAL-specific connection coordination context information</w:t>
            </w:r>
          </w:p>
        </w:tc>
        <w:tc>
          <w:tcPr>
            <w:tcW w:w="1440" w:type="dxa"/>
            <w:tcBorders>
              <w:top w:val="single" w:sz="4" w:space="0" w:color="000000"/>
              <w:left w:val="single" w:sz="4" w:space="0" w:color="000000"/>
              <w:bottom w:val="single" w:sz="4" w:space="0" w:color="000000"/>
              <w:right w:val="nil"/>
            </w:tcBorders>
            <w:hideMark/>
          </w:tcPr>
          <w:p w14:paraId="638178C4" w14:textId="77777777" w:rsidR="00DE6C68" w:rsidRPr="00CA3367" w:rsidRDefault="00DE6C68" w:rsidP="00E0690D">
            <w:pPr>
              <w:keepNext/>
              <w:keepLines/>
              <w:spacing w:after="0"/>
              <w:jc w:val="center"/>
              <w:rPr>
                <w:rFonts w:ascii="Arial" w:hAnsi="Arial" w:cs="Arial"/>
                <w:sz w:val="18"/>
                <w:szCs w:val="18"/>
                <w:lang w:val="en-US"/>
              </w:rPr>
            </w:pPr>
            <w:r w:rsidRPr="00CA3367">
              <w:rPr>
                <w:rFonts w:ascii="Arial" w:hAnsi="Arial" w:cs="Arial"/>
                <w:sz w:val="18"/>
                <w:szCs w:val="18"/>
                <w:lang w:val="en-US"/>
              </w:rPr>
              <w:t>O</w:t>
            </w:r>
          </w:p>
        </w:tc>
        <w:tc>
          <w:tcPr>
            <w:tcW w:w="4320" w:type="dxa"/>
            <w:tcBorders>
              <w:top w:val="single" w:sz="4" w:space="0" w:color="000000"/>
              <w:left w:val="single" w:sz="4" w:space="0" w:color="000000"/>
              <w:bottom w:val="single" w:sz="4" w:space="0" w:color="000000"/>
              <w:right w:val="single" w:sz="4" w:space="0" w:color="000000"/>
            </w:tcBorders>
            <w:hideMark/>
          </w:tcPr>
          <w:p w14:paraId="7902F5E7" w14:textId="77777777" w:rsidR="00DE6C68" w:rsidRPr="00CA3367" w:rsidRDefault="00DE6C68" w:rsidP="00E0690D">
            <w:pPr>
              <w:keepNext/>
              <w:keepLines/>
              <w:spacing w:after="0"/>
              <w:rPr>
                <w:rFonts w:ascii="Arial" w:hAnsi="Arial" w:cs="Arial"/>
                <w:sz w:val="18"/>
                <w:szCs w:val="18"/>
                <w:lang w:val="en-US"/>
              </w:rPr>
            </w:pPr>
            <w:r w:rsidRPr="00CA3367">
              <w:rPr>
                <w:rFonts w:ascii="Arial" w:hAnsi="Arial" w:cs="Arial"/>
                <w:sz w:val="18"/>
                <w:szCs w:val="18"/>
                <w:lang w:val="en-US"/>
              </w:rPr>
              <w:t>Additional  information required to identify the context data (e.g. device type, device vendor, etc)</w:t>
            </w:r>
          </w:p>
        </w:tc>
      </w:tr>
    </w:tbl>
    <w:p w14:paraId="0AE84FDF" w14:textId="77777777" w:rsidR="00DE6C68" w:rsidRPr="00CA3367" w:rsidRDefault="00DE6C68" w:rsidP="00DE6C68">
      <w:pPr>
        <w:rPr>
          <w:lang w:val="en-US"/>
        </w:rPr>
      </w:pPr>
    </w:p>
    <w:p w14:paraId="0D4CCC52" w14:textId="2945C87B" w:rsidR="00DE6C68" w:rsidRPr="00CA3367" w:rsidRDefault="00DE6C68" w:rsidP="00992782">
      <w:pPr>
        <w:pStyle w:val="Heading4"/>
        <w:rPr>
          <w:lang w:val="en-US"/>
        </w:rPr>
      </w:pPr>
      <w:bookmarkStart w:id="1467" w:name="_Toc155355885"/>
      <w:r w:rsidRPr="00CA3367">
        <w:rPr>
          <w:lang w:val="en-US"/>
        </w:rPr>
        <w:t>14.3.2.</w:t>
      </w:r>
      <w:r w:rsidR="00E53B79">
        <w:rPr>
          <w:lang w:val="en-US"/>
        </w:rPr>
        <w:t>57</w:t>
      </w:r>
      <w:r w:rsidRPr="00CA3367">
        <w:rPr>
          <w:lang w:val="en-US"/>
        </w:rPr>
        <w:tab/>
        <w:t>Get application connectivity context response.</w:t>
      </w:r>
      <w:bookmarkEnd w:id="1467"/>
    </w:p>
    <w:p w14:paraId="56472E82" w14:textId="5F143784" w:rsidR="00DE6C68" w:rsidRPr="00CA3367" w:rsidRDefault="00DE6C68" w:rsidP="00DE6C68">
      <w:pPr>
        <w:rPr>
          <w:lang w:val="en-US"/>
        </w:rPr>
      </w:pPr>
      <w:r w:rsidRPr="00CA3367">
        <w:rPr>
          <w:lang w:val="en-US"/>
        </w:rPr>
        <w:t>Table 14.3.2.</w:t>
      </w:r>
      <w:r w:rsidR="00E53B79">
        <w:rPr>
          <w:lang w:val="en-US"/>
        </w:rPr>
        <w:t>57</w:t>
      </w:r>
      <w:r w:rsidRPr="00CA3367">
        <w:rPr>
          <w:lang w:val="en-US" w:eastAsia="zh-CN"/>
        </w:rPr>
        <w:t>-1</w:t>
      </w:r>
      <w:r w:rsidRPr="00CA3367">
        <w:rPr>
          <w:lang w:val="en-US"/>
        </w:rPr>
        <w:t xml:space="preserve"> describes the information flow </w:t>
      </w:r>
      <w:r w:rsidRPr="00CA3367">
        <w:rPr>
          <w:lang w:val="en-US" w:eastAsia="zh-CN"/>
        </w:rPr>
        <w:t>for application connectivity context response from the NRM client to the NRM server, the context applying to</w:t>
      </w:r>
      <w:r w:rsidRPr="00CA3367">
        <w:rPr>
          <w:lang w:val="en-US"/>
        </w:rPr>
        <w:t xml:space="preserve"> UE-to-UE application-level direct</w:t>
      </w:r>
      <w:r w:rsidRPr="00CA3367">
        <w:rPr>
          <w:lang w:val="en-US" w:eastAsia="zh-CN"/>
        </w:rPr>
        <w:t xml:space="preserve"> communications </w:t>
      </w:r>
      <w:r w:rsidRPr="00CA3367">
        <w:rPr>
          <w:lang w:val="en-US"/>
        </w:rPr>
        <w:t>(e.g. over FFA-2 reference point see TS 23.</w:t>
      </w:r>
      <w:r w:rsidR="00E53B79">
        <w:rPr>
          <w:lang w:val="en-US"/>
        </w:rPr>
        <w:t>545 </w:t>
      </w:r>
      <w:r w:rsidRPr="00CA3367">
        <w:rPr>
          <w:lang w:val="en-US"/>
        </w:rPr>
        <w:t>[</w:t>
      </w:r>
      <w:r w:rsidR="00E53B79">
        <w:rPr>
          <w:lang w:val="en-US"/>
        </w:rPr>
        <w:t>55</w:t>
      </w:r>
      <w:r w:rsidRPr="00CA3367">
        <w:rPr>
          <w:lang w:val="en-US"/>
        </w:rPr>
        <w:t>])</w:t>
      </w:r>
      <w:r w:rsidRPr="00CA3367">
        <w:rPr>
          <w:lang w:val="en-US" w:eastAsia="zh-CN"/>
        </w:rPr>
        <w:t>.</w:t>
      </w:r>
    </w:p>
    <w:p w14:paraId="03D002B7" w14:textId="1196E147" w:rsidR="00DE6C68" w:rsidRPr="00CA3367" w:rsidRDefault="00DE6C68" w:rsidP="00626E7C">
      <w:pPr>
        <w:pStyle w:val="TH"/>
        <w:rPr>
          <w:lang w:val="en-US"/>
        </w:rPr>
      </w:pPr>
      <w:r w:rsidRPr="00CA3367">
        <w:rPr>
          <w:lang w:val="en-US"/>
        </w:rPr>
        <w:t>Table 14.3.2.</w:t>
      </w:r>
      <w:r w:rsidR="00E53B79">
        <w:rPr>
          <w:lang w:val="en-US"/>
        </w:rPr>
        <w:t>57</w:t>
      </w:r>
      <w:r w:rsidRPr="00CA3367">
        <w:rPr>
          <w:lang w:val="en-US"/>
        </w:rPr>
        <w:t xml:space="preserve">-1: </w:t>
      </w:r>
      <w:bookmarkStart w:id="1468" w:name="_Hlk124000345"/>
      <w:r w:rsidRPr="00CA3367">
        <w:rPr>
          <w:lang w:val="en-US"/>
        </w:rPr>
        <w:t>UE-to-UE connection coordination context response</w:t>
      </w:r>
      <w:bookmarkEnd w:id="1468"/>
    </w:p>
    <w:tbl>
      <w:tblPr>
        <w:tblW w:w="8640" w:type="dxa"/>
        <w:jc w:val="center"/>
        <w:tblLayout w:type="fixed"/>
        <w:tblLook w:val="04A0" w:firstRow="1" w:lastRow="0" w:firstColumn="1" w:lastColumn="0" w:noHBand="0" w:noVBand="1"/>
      </w:tblPr>
      <w:tblGrid>
        <w:gridCol w:w="2880"/>
        <w:gridCol w:w="1440"/>
        <w:gridCol w:w="4320"/>
      </w:tblGrid>
      <w:tr w:rsidR="00DE6C68" w:rsidRPr="00CA3367" w14:paraId="4F8D38FB"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5E04DB3A"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7B5B3B79"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76059760"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Description</w:t>
            </w:r>
          </w:p>
        </w:tc>
      </w:tr>
      <w:tr w:rsidR="00DE6C68" w:rsidRPr="00CA3367" w14:paraId="53B6E3F4" w14:textId="77777777" w:rsidTr="00E0690D">
        <w:trPr>
          <w:jc w:val="center"/>
        </w:trPr>
        <w:tc>
          <w:tcPr>
            <w:tcW w:w="2880" w:type="dxa"/>
            <w:tcBorders>
              <w:top w:val="single" w:sz="4" w:space="0" w:color="000000"/>
              <w:left w:val="single" w:sz="4" w:space="0" w:color="000000"/>
              <w:bottom w:val="single" w:sz="4" w:space="0" w:color="000000"/>
              <w:right w:val="nil"/>
            </w:tcBorders>
          </w:tcPr>
          <w:p w14:paraId="77CFDFCE" w14:textId="77777777" w:rsidR="00DE6C68" w:rsidRPr="00CA3367" w:rsidRDefault="00DE6C68" w:rsidP="00626E7C">
            <w:pPr>
              <w:pStyle w:val="TAL"/>
              <w:rPr>
                <w:lang w:val="en-US" w:eastAsia="zh-CN"/>
              </w:rPr>
            </w:pPr>
            <w:r w:rsidRPr="00CA3367">
              <w:rPr>
                <w:lang w:val="en-US" w:eastAsia="zh-CN"/>
              </w:rPr>
              <w:t>Result</w:t>
            </w:r>
          </w:p>
        </w:tc>
        <w:tc>
          <w:tcPr>
            <w:tcW w:w="1440" w:type="dxa"/>
            <w:tcBorders>
              <w:top w:val="single" w:sz="4" w:space="0" w:color="000000"/>
              <w:left w:val="single" w:sz="4" w:space="0" w:color="000000"/>
              <w:bottom w:val="single" w:sz="4" w:space="0" w:color="000000"/>
              <w:right w:val="nil"/>
            </w:tcBorders>
          </w:tcPr>
          <w:p w14:paraId="7CC9CDE1" w14:textId="77777777" w:rsidR="00DE6C68" w:rsidRPr="00CA3367" w:rsidRDefault="00DE6C68" w:rsidP="00626E7C">
            <w:pPr>
              <w:pStyle w:val="TAC"/>
              <w:rPr>
                <w:lang w:val="en-US"/>
              </w:rPr>
            </w:pPr>
            <w:r w:rsidRPr="00CA3367">
              <w:rPr>
                <w:lang w:val="en-US"/>
              </w:rPr>
              <w:t>M</w:t>
            </w:r>
          </w:p>
        </w:tc>
        <w:tc>
          <w:tcPr>
            <w:tcW w:w="4320" w:type="dxa"/>
            <w:tcBorders>
              <w:top w:val="single" w:sz="4" w:space="0" w:color="000000"/>
              <w:left w:val="single" w:sz="4" w:space="0" w:color="000000"/>
              <w:bottom w:val="single" w:sz="4" w:space="0" w:color="000000"/>
              <w:right w:val="single" w:sz="4" w:space="0" w:color="000000"/>
            </w:tcBorders>
          </w:tcPr>
          <w:p w14:paraId="64EC2E3E" w14:textId="77777777" w:rsidR="00DE6C68" w:rsidRPr="00CA3367" w:rsidRDefault="00DE6C68" w:rsidP="00626E7C">
            <w:pPr>
              <w:pStyle w:val="TAL"/>
              <w:rPr>
                <w:lang w:val="en-US"/>
              </w:rPr>
            </w:pPr>
            <w:r w:rsidRPr="00CA3367">
              <w:rPr>
                <w:lang w:val="en-US"/>
              </w:rPr>
              <w:t>The result indicates success or failure of the UE-to-UE resource coordination response  operation.</w:t>
            </w:r>
          </w:p>
        </w:tc>
      </w:tr>
      <w:tr w:rsidR="00DE6C68" w:rsidRPr="00CA3367" w14:paraId="0D03AEDC" w14:textId="77777777" w:rsidTr="00E0690D">
        <w:trPr>
          <w:jc w:val="center"/>
        </w:trPr>
        <w:tc>
          <w:tcPr>
            <w:tcW w:w="2880" w:type="dxa"/>
            <w:tcBorders>
              <w:top w:val="single" w:sz="4" w:space="0" w:color="000000"/>
              <w:left w:val="single" w:sz="4" w:space="0" w:color="000000"/>
              <w:bottom w:val="single" w:sz="4" w:space="0" w:color="000000"/>
              <w:right w:val="nil"/>
            </w:tcBorders>
          </w:tcPr>
          <w:p w14:paraId="2A53E2E8" w14:textId="77777777" w:rsidR="00DE6C68" w:rsidRPr="00CA3367" w:rsidRDefault="00DE6C68" w:rsidP="00626E7C">
            <w:pPr>
              <w:pStyle w:val="TAL"/>
              <w:rPr>
                <w:szCs w:val="18"/>
                <w:lang w:val="en-US" w:eastAsia="zh-CN"/>
              </w:rPr>
            </w:pPr>
            <w:r w:rsidRPr="00CA3367">
              <w:rPr>
                <w:szCs w:val="18"/>
                <w:lang w:val="en-US"/>
              </w:rPr>
              <w:t>Application connectivity context (see NOTE)</w:t>
            </w:r>
          </w:p>
        </w:tc>
        <w:tc>
          <w:tcPr>
            <w:tcW w:w="1440" w:type="dxa"/>
            <w:tcBorders>
              <w:top w:val="single" w:sz="4" w:space="0" w:color="000000"/>
              <w:left w:val="single" w:sz="4" w:space="0" w:color="000000"/>
              <w:bottom w:val="single" w:sz="4" w:space="0" w:color="000000"/>
              <w:right w:val="nil"/>
            </w:tcBorders>
          </w:tcPr>
          <w:p w14:paraId="6F349AE5" w14:textId="77777777" w:rsidR="00DE6C68" w:rsidRPr="00CA3367" w:rsidRDefault="00DE6C68" w:rsidP="00626E7C">
            <w:pPr>
              <w:pStyle w:val="TAC"/>
              <w:rPr>
                <w:lang w:val="en-US"/>
              </w:rPr>
            </w:pPr>
            <w:r w:rsidRPr="00CA3367">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5027415F" w14:textId="77777777" w:rsidR="00DE6C68" w:rsidRPr="00CA3367" w:rsidRDefault="00DE6C68" w:rsidP="00626E7C">
            <w:pPr>
              <w:pStyle w:val="TAL"/>
              <w:rPr>
                <w:szCs w:val="18"/>
                <w:lang w:val="en-US"/>
              </w:rPr>
            </w:pPr>
            <w:r w:rsidRPr="00CA3367">
              <w:rPr>
                <w:szCs w:val="18"/>
                <w:lang w:val="en-US"/>
              </w:rPr>
              <w:t xml:space="preserve">Application connectivity context used for determining connectivity  parameters. </w:t>
            </w:r>
            <w:r w:rsidRPr="00CA3367">
              <w:rPr>
                <w:lang w:val="en-US"/>
              </w:rPr>
              <w:t>If this IE is included, at least one of the information elements in Table 14.3.2.35-2 shall be provided.</w:t>
            </w:r>
            <w:r w:rsidRPr="00CA3367">
              <w:rPr>
                <w:szCs w:val="18"/>
                <w:lang w:val="en-US"/>
              </w:rPr>
              <w:t xml:space="preserve"> </w:t>
            </w:r>
          </w:p>
        </w:tc>
      </w:tr>
      <w:tr w:rsidR="00DE6C68" w:rsidRPr="00CA3367" w14:paraId="02CAFF1A" w14:textId="77777777" w:rsidTr="00E0690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157DD20" w14:textId="77777777" w:rsidR="00DE6C68" w:rsidRPr="00CA3367" w:rsidRDefault="00DE6C68" w:rsidP="00626E7C">
            <w:pPr>
              <w:pStyle w:val="TAN"/>
              <w:rPr>
                <w:lang w:val="en-US" w:eastAsia="zh-CN"/>
              </w:rPr>
            </w:pPr>
            <w:r w:rsidRPr="00CA3367">
              <w:rPr>
                <w:lang w:val="en-US"/>
              </w:rPr>
              <w:t>NOTE:</w:t>
            </w:r>
            <w:r w:rsidRPr="00CA3367">
              <w:rPr>
                <w:lang w:val="en-US"/>
              </w:rPr>
              <w:tab/>
              <w:t>When this information element is not included, the NRM server considers default or pre-provisioned values.</w:t>
            </w:r>
          </w:p>
        </w:tc>
      </w:tr>
    </w:tbl>
    <w:p w14:paraId="6AB0C372" w14:textId="77777777" w:rsidR="001516B2" w:rsidRPr="00626E7C" w:rsidRDefault="001516B2" w:rsidP="001516B2">
      <w:pPr>
        <w:rPr>
          <w:lang w:val="en-US"/>
        </w:rPr>
      </w:pPr>
    </w:p>
    <w:p w14:paraId="0A862724" w14:textId="5038632C" w:rsidR="003C41CF" w:rsidRPr="00B2098E" w:rsidRDefault="003C41CF" w:rsidP="003C41CF">
      <w:pPr>
        <w:pStyle w:val="Heading4"/>
      </w:pPr>
      <w:bookmarkStart w:id="1469" w:name="_Toc155355886"/>
      <w:r>
        <w:lastRenderedPageBreak/>
        <w:t>14</w:t>
      </w:r>
      <w:r w:rsidRPr="00B2098E">
        <w:t>.</w:t>
      </w:r>
      <w:r>
        <w:t>3</w:t>
      </w:r>
      <w:r w:rsidRPr="00B2098E">
        <w:t>.</w:t>
      </w:r>
      <w:r>
        <w:t>2.5</w:t>
      </w:r>
      <w:r w:rsidR="00931F89">
        <w:t>8</w:t>
      </w:r>
      <w:r w:rsidRPr="00B2098E">
        <w:tab/>
      </w:r>
      <w:r>
        <w:t>BDT configuration request</w:t>
      </w:r>
      <w:bookmarkEnd w:id="1469"/>
    </w:p>
    <w:p w14:paraId="5798461A" w14:textId="1E416F0B" w:rsidR="003C41CF" w:rsidRPr="0083707B" w:rsidRDefault="003C41CF" w:rsidP="003C41CF">
      <w:r w:rsidRPr="0083707B">
        <w:t>Table 14.3.</w:t>
      </w:r>
      <w:r>
        <w:t>5</w:t>
      </w:r>
      <w:r w:rsidR="00931F89">
        <w:t>8</w:t>
      </w:r>
      <w:r w:rsidRPr="0083707B">
        <w:t>-</w:t>
      </w:r>
      <w:r w:rsidRPr="0083707B">
        <w:rPr>
          <w:lang w:eastAsia="zh-CN"/>
        </w:rPr>
        <w:t>1</w:t>
      </w:r>
      <w:r w:rsidRPr="0083707B">
        <w:t xml:space="preserve"> describes the information flow for the</w:t>
      </w:r>
      <w:r>
        <w:t xml:space="preserve"> BDT configuration</w:t>
      </w:r>
      <w:r w:rsidRPr="0083707B">
        <w:t xml:space="preserve"> request from the VAL server to the NRM </w:t>
      </w:r>
      <w:r w:rsidRPr="0083707B">
        <w:rPr>
          <w:lang w:eastAsia="zh-CN"/>
        </w:rPr>
        <w:t>Server</w:t>
      </w:r>
      <w:r w:rsidRPr="0083707B">
        <w:rPr>
          <w:rFonts w:eastAsia="Malgun Gothic"/>
          <w:lang w:eastAsia="zh-CN"/>
        </w:rPr>
        <w:t>.</w:t>
      </w:r>
    </w:p>
    <w:p w14:paraId="07C62BDD" w14:textId="4F4DCD97" w:rsidR="003C41CF" w:rsidRPr="0083707B" w:rsidRDefault="003C41CF" w:rsidP="006B4E42">
      <w:pPr>
        <w:pStyle w:val="TH"/>
        <w:rPr>
          <w:rFonts w:eastAsia="Malgun Gothic"/>
          <w:lang w:eastAsia="zh-CN"/>
        </w:rPr>
      </w:pPr>
      <w:r w:rsidRPr="0083707B">
        <w:rPr>
          <w:rFonts w:eastAsia="Malgun Gothic"/>
        </w:rPr>
        <w:t>Table 14.3.2.</w:t>
      </w:r>
      <w:r>
        <w:rPr>
          <w:rFonts w:eastAsia="Malgun Gothic"/>
        </w:rPr>
        <w:t>5</w:t>
      </w:r>
      <w:r w:rsidR="00931F89">
        <w:rPr>
          <w:rFonts w:eastAsia="Malgun Gothic"/>
        </w:rPr>
        <w:t>8</w:t>
      </w:r>
      <w:r w:rsidRPr="0083707B">
        <w:rPr>
          <w:rFonts w:eastAsia="Malgun Gothic"/>
        </w:rPr>
        <w:t>-</w:t>
      </w:r>
      <w:r w:rsidRPr="0083707B">
        <w:rPr>
          <w:rFonts w:eastAsia="Malgun Gothic"/>
          <w:lang w:eastAsia="zh-CN"/>
        </w:rPr>
        <w:t>1</w:t>
      </w:r>
      <w:r w:rsidRPr="0083707B">
        <w:rPr>
          <w:rFonts w:eastAsia="Malgun Gothic"/>
        </w:rPr>
        <w:t xml:space="preserve">: </w:t>
      </w:r>
      <w:r w:rsidRPr="00236C65">
        <w:rPr>
          <w:rFonts w:eastAsia="Malgun Gothic"/>
        </w:rPr>
        <w:t>BDT configuration</w:t>
      </w:r>
      <w:r w:rsidRPr="0083707B">
        <w:rPr>
          <w:rFonts w:eastAsia="Malgun Gothic"/>
        </w:rPr>
        <w:t xml:space="preserve"> request</w:t>
      </w:r>
    </w:p>
    <w:tbl>
      <w:tblPr>
        <w:tblW w:w="8640" w:type="dxa"/>
        <w:jc w:val="center"/>
        <w:tblLayout w:type="fixed"/>
        <w:tblLook w:val="0000" w:firstRow="0" w:lastRow="0" w:firstColumn="0" w:lastColumn="0" w:noHBand="0" w:noVBand="0"/>
      </w:tblPr>
      <w:tblGrid>
        <w:gridCol w:w="3011"/>
        <w:gridCol w:w="1309"/>
        <w:gridCol w:w="4320"/>
      </w:tblGrid>
      <w:tr w:rsidR="003C41CF" w:rsidRPr="0083707B" w14:paraId="5D07AA48" w14:textId="77777777" w:rsidTr="00A0677B">
        <w:trPr>
          <w:jc w:val="center"/>
        </w:trPr>
        <w:tc>
          <w:tcPr>
            <w:tcW w:w="3011" w:type="dxa"/>
            <w:tcBorders>
              <w:top w:val="single" w:sz="4" w:space="0" w:color="000000"/>
              <w:left w:val="single" w:sz="4" w:space="0" w:color="000000"/>
              <w:bottom w:val="single" w:sz="4" w:space="0" w:color="000000"/>
            </w:tcBorders>
            <w:shd w:val="clear" w:color="auto" w:fill="auto"/>
          </w:tcPr>
          <w:p w14:paraId="588D7DA6" w14:textId="77777777" w:rsidR="003C41CF" w:rsidRPr="0083707B" w:rsidRDefault="003C41CF" w:rsidP="00A0677B">
            <w:pPr>
              <w:keepNext/>
              <w:keepLines/>
              <w:spacing w:after="0"/>
              <w:rPr>
                <w:rFonts w:ascii="Arial" w:eastAsia="Malgun Gothic" w:hAnsi="Arial"/>
                <w:sz w:val="18"/>
              </w:rPr>
            </w:pPr>
            <w:r w:rsidRPr="0083707B">
              <w:rPr>
                <w:rFonts w:ascii="Arial" w:eastAsia="Malgun Gothic" w:hAnsi="Arial"/>
                <w:sz w:val="18"/>
              </w:rPr>
              <w:t>Information element</w:t>
            </w:r>
          </w:p>
        </w:tc>
        <w:tc>
          <w:tcPr>
            <w:tcW w:w="1309" w:type="dxa"/>
            <w:tcBorders>
              <w:top w:val="single" w:sz="4" w:space="0" w:color="000000"/>
              <w:left w:val="single" w:sz="4" w:space="0" w:color="000000"/>
              <w:bottom w:val="single" w:sz="4" w:space="0" w:color="000000"/>
            </w:tcBorders>
            <w:shd w:val="clear" w:color="auto" w:fill="auto"/>
          </w:tcPr>
          <w:p w14:paraId="471A2444" w14:textId="77777777" w:rsidR="003C41CF" w:rsidRPr="0083707B" w:rsidRDefault="003C41CF" w:rsidP="00A0677B">
            <w:pPr>
              <w:keepNext/>
              <w:keepLines/>
              <w:spacing w:after="0"/>
              <w:jc w:val="center"/>
              <w:rPr>
                <w:rFonts w:ascii="Arial" w:eastAsia="Malgun Gothic" w:hAnsi="Arial"/>
                <w:sz w:val="18"/>
              </w:rPr>
            </w:pPr>
            <w:r>
              <w:rPr>
                <w:rFonts w:ascii="Arial" w:eastAsia="Malgun Gothic" w:hAnsi="Arial"/>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EE322C" w14:textId="77777777" w:rsidR="003C41CF" w:rsidRPr="0083707B" w:rsidRDefault="003C41CF" w:rsidP="00A0677B">
            <w:pPr>
              <w:keepNext/>
              <w:keepLines/>
              <w:spacing w:after="0"/>
              <w:rPr>
                <w:rFonts w:ascii="Arial" w:eastAsia="Malgun Gothic" w:hAnsi="Arial"/>
                <w:sz w:val="18"/>
              </w:rPr>
            </w:pPr>
            <w:r w:rsidRPr="0083707B">
              <w:rPr>
                <w:rFonts w:ascii="Arial" w:eastAsia="Malgun Gothic" w:hAnsi="Arial"/>
                <w:sz w:val="18"/>
              </w:rPr>
              <w:t>Description</w:t>
            </w:r>
          </w:p>
        </w:tc>
      </w:tr>
      <w:tr w:rsidR="003C41CF" w:rsidRPr="001664C2" w14:paraId="4E5EC92D" w14:textId="77777777" w:rsidTr="00A0677B">
        <w:trPr>
          <w:jc w:val="center"/>
        </w:trPr>
        <w:tc>
          <w:tcPr>
            <w:tcW w:w="3011" w:type="dxa"/>
            <w:tcBorders>
              <w:top w:val="single" w:sz="4" w:space="0" w:color="000000"/>
              <w:left w:val="single" w:sz="4" w:space="0" w:color="000000"/>
              <w:bottom w:val="single" w:sz="4" w:space="0" w:color="000000"/>
            </w:tcBorders>
            <w:shd w:val="clear" w:color="auto" w:fill="auto"/>
          </w:tcPr>
          <w:p w14:paraId="0A1C865E" w14:textId="77777777" w:rsidR="003C41CF" w:rsidRPr="001664C2" w:rsidRDefault="003C41CF" w:rsidP="00A0677B">
            <w:pPr>
              <w:keepNext/>
              <w:keepLines/>
              <w:spacing w:after="0"/>
              <w:rPr>
                <w:rFonts w:ascii="Arial" w:eastAsia="Malgun Gothic" w:hAnsi="Arial"/>
                <w:sz w:val="18"/>
              </w:rPr>
            </w:pPr>
            <w:r w:rsidRPr="001664C2">
              <w:rPr>
                <w:rFonts w:ascii="Arial" w:eastAsia="Malgun Gothic" w:hAnsi="Arial"/>
                <w:sz w:val="18"/>
              </w:rPr>
              <w:t>VAL service ID</w:t>
            </w:r>
          </w:p>
        </w:tc>
        <w:tc>
          <w:tcPr>
            <w:tcW w:w="1309" w:type="dxa"/>
            <w:tcBorders>
              <w:top w:val="single" w:sz="4" w:space="0" w:color="000000"/>
              <w:left w:val="single" w:sz="4" w:space="0" w:color="000000"/>
              <w:bottom w:val="single" w:sz="4" w:space="0" w:color="000000"/>
            </w:tcBorders>
            <w:shd w:val="clear" w:color="auto" w:fill="auto"/>
          </w:tcPr>
          <w:p w14:paraId="035B8172" w14:textId="77777777" w:rsidR="003C41CF" w:rsidRPr="001664C2" w:rsidRDefault="003C41CF" w:rsidP="00A0677B">
            <w:pPr>
              <w:keepNext/>
              <w:keepLines/>
              <w:spacing w:after="0"/>
              <w:jc w:val="center"/>
              <w:rPr>
                <w:rFonts w:ascii="Arial" w:eastAsia="Malgun Gothic" w:hAnsi="Arial"/>
                <w:sz w:val="18"/>
              </w:rPr>
            </w:pPr>
            <w:r w:rsidRPr="001664C2">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8195DA" w14:textId="77777777" w:rsidR="003C41CF" w:rsidRPr="001664C2" w:rsidRDefault="003C41CF" w:rsidP="00A0677B">
            <w:pPr>
              <w:keepNext/>
              <w:keepLines/>
              <w:spacing w:after="0"/>
              <w:rPr>
                <w:rFonts w:ascii="Arial" w:eastAsia="Malgun Gothic" w:hAnsi="Arial"/>
                <w:sz w:val="18"/>
              </w:rPr>
            </w:pPr>
            <w:r w:rsidRPr="001664C2">
              <w:rPr>
                <w:rFonts w:ascii="Arial" w:eastAsia="Malgun Gothic" w:hAnsi="Arial"/>
                <w:sz w:val="18"/>
              </w:rPr>
              <w:t>Identi</w:t>
            </w:r>
            <w:r w:rsidRPr="001664C2">
              <w:rPr>
                <w:rFonts w:ascii="Arial" w:eastAsia="Malgun Gothic" w:hAnsi="Arial"/>
                <w:sz w:val="18"/>
                <w:lang w:eastAsia="zh-CN"/>
              </w:rPr>
              <w:t>t</w:t>
            </w:r>
            <w:r w:rsidRPr="001664C2">
              <w:rPr>
                <w:rFonts w:ascii="Arial" w:eastAsia="Malgun Gothic" w:hAnsi="Arial"/>
                <w:sz w:val="18"/>
              </w:rPr>
              <w:t xml:space="preserve">y of the VAL service for which the </w:t>
            </w:r>
            <w:r>
              <w:rPr>
                <w:rFonts w:ascii="Arial" w:eastAsia="Malgun Gothic" w:hAnsi="Arial"/>
                <w:sz w:val="18"/>
                <w:lang w:eastAsia="zh-CN"/>
              </w:rPr>
              <w:t>configuration</w:t>
            </w:r>
            <w:r w:rsidRPr="001664C2">
              <w:rPr>
                <w:rFonts w:ascii="Arial" w:eastAsia="Malgun Gothic" w:hAnsi="Arial"/>
                <w:sz w:val="18"/>
                <w:lang w:eastAsia="zh-CN"/>
              </w:rPr>
              <w:t xml:space="preserve"> is</w:t>
            </w:r>
            <w:r w:rsidRPr="001664C2">
              <w:rPr>
                <w:rFonts w:ascii="Arial" w:eastAsia="Malgun Gothic" w:hAnsi="Arial"/>
                <w:sz w:val="18"/>
              </w:rPr>
              <w:t xml:space="preserve"> re</w:t>
            </w:r>
            <w:r w:rsidRPr="001664C2">
              <w:rPr>
                <w:rFonts w:ascii="Arial" w:eastAsia="Malgun Gothic" w:hAnsi="Arial"/>
                <w:sz w:val="18"/>
                <w:lang w:eastAsia="zh-CN"/>
              </w:rPr>
              <w:t>quest</w:t>
            </w:r>
            <w:r w:rsidRPr="001664C2">
              <w:rPr>
                <w:rFonts w:ascii="Arial" w:eastAsia="Malgun Gothic" w:hAnsi="Arial"/>
                <w:sz w:val="18"/>
              </w:rPr>
              <w:t>ed.</w:t>
            </w:r>
          </w:p>
        </w:tc>
      </w:tr>
      <w:tr w:rsidR="003C41CF" w:rsidRPr="001664C2" w14:paraId="72B20B1A" w14:textId="77777777" w:rsidTr="00A0677B">
        <w:trPr>
          <w:jc w:val="center"/>
        </w:trPr>
        <w:tc>
          <w:tcPr>
            <w:tcW w:w="3011" w:type="dxa"/>
            <w:tcBorders>
              <w:top w:val="single" w:sz="4" w:space="0" w:color="000000"/>
              <w:left w:val="single" w:sz="4" w:space="0" w:color="000000"/>
              <w:bottom w:val="single" w:sz="4" w:space="0" w:color="000000"/>
            </w:tcBorders>
            <w:shd w:val="clear" w:color="auto" w:fill="auto"/>
          </w:tcPr>
          <w:p w14:paraId="25589C4A" w14:textId="77777777" w:rsidR="003C41CF" w:rsidRPr="001664C2" w:rsidRDefault="003C41CF" w:rsidP="00A0677B">
            <w:pPr>
              <w:keepNext/>
              <w:keepLines/>
              <w:spacing w:after="0"/>
              <w:rPr>
                <w:rFonts w:ascii="Arial" w:eastAsia="Malgun Gothic" w:hAnsi="Arial"/>
                <w:sz w:val="18"/>
              </w:rPr>
            </w:pPr>
            <w:r>
              <w:rPr>
                <w:rFonts w:ascii="Arial" w:eastAsia="Malgun Gothic" w:hAnsi="Arial"/>
                <w:sz w:val="18"/>
              </w:rPr>
              <w:t xml:space="preserve">List of VAL UE IDs </w:t>
            </w:r>
          </w:p>
        </w:tc>
        <w:tc>
          <w:tcPr>
            <w:tcW w:w="1309" w:type="dxa"/>
            <w:tcBorders>
              <w:top w:val="single" w:sz="4" w:space="0" w:color="000000"/>
              <w:left w:val="single" w:sz="4" w:space="0" w:color="000000"/>
              <w:bottom w:val="single" w:sz="4" w:space="0" w:color="000000"/>
            </w:tcBorders>
            <w:shd w:val="clear" w:color="auto" w:fill="auto"/>
          </w:tcPr>
          <w:p w14:paraId="53708DA9" w14:textId="76D4F677" w:rsidR="003C41CF" w:rsidRPr="001664C2" w:rsidRDefault="00242E4E" w:rsidP="00A0677B">
            <w:pPr>
              <w:keepNext/>
              <w:keepLines/>
              <w:spacing w:after="0"/>
              <w:jc w:val="center"/>
              <w:rPr>
                <w:rFonts w:ascii="Arial" w:eastAsia="Malgun Gothic" w:hAnsi="Arial"/>
                <w:sz w:val="18"/>
              </w:rPr>
            </w:pPr>
            <w:r>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F770E0" w14:textId="77777777" w:rsidR="003C41CF" w:rsidRPr="001664C2" w:rsidRDefault="003C41CF" w:rsidP="00A0677B">
            <w:pPr>
              <w:keepNext/>
              <w:keepLines/>
              <w:spacing w:after="0"/>
              <w:rPr>
                <w:rFonts w:ascii="Arial" w:eastAsia="Malgun Gothic" w:hAnsi="Arial"/>
                <w:sz w:val="18"/>
              </w:rPr>
            </w:pPr>
            <w:r>
              <w:rPr>
                <w:rFonts w:ascii="Arial" w:eastAsia="Malgun Gothic" w:hAnsi="Arial"/>
                <w:sz w:val="18"/>
              </w:rPr>
              <w:t>List of VAL UE IDs for which the transfer policy applies or a VAL group ID.</w:t>
            </w:r>
          </w:p>
        </w:tc>
      </w:tr>
      <w:tr w:rsidR="003C41CF" w:rsidRPr="001664C2" w14:paraId="74413127" w14:textId="77777777" w:rsidTr="00A0677B">
        <w:trPr>
          <w:jc w:val="center"/>
        </w:trPr>
        <w:tc>
          <w:tcPr>
            <w:tcW w:w="3011" w:type="dxa"/>
            <w:tcBorders>
              <w:top w:val="single" w:sz="4" w:space="0" w:color="000000"/>
              <w:left w:val="single" w:sz="4" w:space="0" w:color="000000"/>
              <w:bottom w:val="single" w:sz="4" w:space="0" w:color="000000"/>
            </w:tcBorders>
            <w:shd w:val="clear" w:color="auto" w:fill="auto"/>
          </w:tcPr>
          <w:p w14:paraId="3360DA75" w14:textId="77777777" w:rsidR="003C41CF" w:rsidRPr="001664C2" w:rsidRDefault="003C41CF" w:rsidP="00A0677B">
            <w:pPr>
              <w:keepNext/>
              <w:keepLines/>
              <w:spacing w:after="0"/>
              <w:rPr>
                <w:rFonts w:ascii="Arial" w:eastAsia="Malgun Gothic" w:hAnsi="Arial"/>
                <w:sz w:val="18"/>
              </w:rPr>
            </w:pPr>
            <w:r>
              <w:rPr>
                <w:rFonts w:ascii="Arial" w:eastAsia="Malgun Gothic" w:hAnsi="Arial"/>
                <w:sz w:val="18"/>
              </w:rPr>
              <w:t>Volume per UE</w:t>
            </w:r>
          </w:p>
        </w:tc>
        <w:tc>
          <w:tcPr>
            <w:tcW w:w="1309" w:type="dxa"/>
            <w:tcBorders>
              <w:top w:val="single" w:sz="4" w:space="0" w:color="000000"/>
              <w:left w:val="single" w:sz="4" w:space="0" w:color="000000"/>
              <w:bottom w:val="single" w:sz="4" w:space="0" w:color="000000"/>
            </w:tcBorders>
            <w:shd w:val="clear" w:color="auto" w:fill="auto"/>
          </w:tcPr>
          <w:p w14:paraId="25A997A4" w14:textId="6300208D" w:rsidR="003C41CF" w:rsidRPr="001664C2" w:rsidRDefault="00242E4E" w:rsidP="00A0677B">
            <w:pPr>
              <w:keepNext/>
              <w:keepLines/>
              <w:spacing w:after="0"/>
              <w:jc w:val="center"/>
              <w:rPr>
                <w:rFonts w:ascii="Arial" w:eastAsia="Malgun Gothic" w:hAnsi="Arial"/>
                <w:sz w:val="18"/>
              </w:rPr>
            </w:pPr>
            <w:r>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2B3FF3" w14:textId="77777777" w:rsidR="003C41CF" w:rsidRPr="001664C2" w:rsidRDefault="003C41CF" w:rsidP="00A0677B">
            <w:pPr>
              <w:keepNext/>
              <w:keepLines/>
              <w:spacing w:after="0"/>
              <w:rPr>
                <w:rFonts w:ascii="Arial" w:eastAsia="Malgun Gothic" w:hAnsi="Arial"/>
                <w:sz w:val="18"/>
              </w:rPr>
            </w:pPr>
            <w:r>
              <w:rPr>
                <w:rFonts w:ascii="Arial" w:eastAsia="Malgun Gothic" w:hAnsi="Arial"/>
                <w:sz w:val="18"/>
              </w:rPr>
              <w:t>Expected data volume for the background data transfer.</w:t>
            </w:r>
          </w:p>
        </w:tc>
      </w:tr>
      <w:tr w:rsidR="003C41CF" w:rsidRPr="001664C2" w14:paraId="6CC5C5BA" w14:textId="77777777" w:rsidTr="00A0677B">
        <w:trPr>
          <w:jc w:val="center"/>
        </w:trPr>
        <w:tc>
          <w:tcPr>
            <w:tcW w:w="3011" w:type="dxa"/>
            <w:tcBorders>
              <w:top w:val="single" w:sz="4" w:space="0" w:color="000000"/>
              <w:left w:val="single" w:sz="4" w:space="0" w:color="000000"/>
              <w:bottom w:val="single" w:sz="4" w:space="0" w:color="000000"/>
            </w:tcBorders>
            <w:shd w:val="clear" w:color="auto" w:fill="auto"/>
          </w:tcPr>
          <w:p w14:paraId="0407AA52" w14:textId="77777777" w:rsidR="003C41CF" w:rsidRPr="001664C2" w:rsidRDefault="003C41CF" w:rsidP="00A0677B">
            <w:pPr>
              <w:keepNext/>
              <w:keepLines/>
              <w:spacing w:after="0"/>
              <w:rPr>
                <w:rFonts w:ascii="Arial" w:eastAsia="Malgun Gothic" w:hAnsi="Arial"/>
                <w:sz w:val="18"/>
              </w:rPr>
            </w:pPr>
            <w:r>
              <w:rPr>
                <w:rFonts w:ascii="Arial" w:eastAsia="Malgun Gothic" w:hAnsi="Arial"/>
                <w:sz w:val="18"/>
              </w:rPr>
              <w:t>Desired time window</w:t>
            </w:r>
          </w:p>
        </w:tc>
        <w:tc>
          <w:tcPr>
            <w:tcW w:w="1309" w:type="dxa"/>
            <w:tcBorders>
              <w:top w:val="single" w:sz="4" w:space="0" w:color="000000"/>
              <w:left w:val="single" w:sz="4" w:space="0" w:color="000000"/>
              <w:bottom w:val="single" w:sz="4" w:space="0" w:color="000000"/>
            </w:tcBorders>
            <w:shd w:val="clear" w:color="auto" w:fill="auto"/>
          </w:tcPr>
          <w:p w14:paraId="351DB6B9" w14:textId="16ED9BAA" w:rsidR="003C41CF" w:rsidRPr="001664C2" w:rsidRDefault="00242E4E" w:rsidP="00A0677B">
            <w:pPr>
              <w:keepNext/>
              <w:keepLines/>
              <w:spacing w:after="0"/>
              <w:jc w:val="center"/>
              <w:rPr>
                <w:rFonts w:ascii="Arial" w:eastAsia="Malgun Gothic" w:hAnsi="Arial"/>
                <w:sz w:val="18"/>
              </w:rPr>
            </w:pPr>
            <w:r>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F7B41E" w14:textId="77777777" w:rsidR="003C41CF" w:rsidRPr="001664C2" w:rsidRDefault="003C41CF" w:rsidP="00A0677B">
            <w:pPr>
              <w:keepNext/>
              <w:keepLines/>
              <w:spacing w:after="0"/>
              <w:rPr>
                <w:rFonts w:ascii="Arial" w:eastAsia="Malgun Gothic" w:hAnsi="Arial"/>
                <w:sz w:val="18"/>
              </w:rPr>
            </w:pPr>
            <w:r>
              <w:rPr>
                <w:rFonts w:ascii="Arial" w:eastAsia="Malgun Gothic" w:hAnsi="Arial"/>
                <w:sz w:val="18"/>
              </w:rPr>
              <w:t>Desired time window for the background data transfer.</w:t>
            </w:r>
          </w:p>
        </w:tc>
      </w:tr>
      <w:tr w:rsidR="003C41CF" w:rsidRPr="001664C2" w14:paraId="22C81802" w14:textId="77777777" w:rsidTr="00A0677B">
        <w:trPr>
          <w:jc w:val="center"/>
        </w:trPr>
        <w:tc>
          <w:tcPr>
            <w:tcW w:w="3011" w:type="dxa"/>
            <w:tcBorders>
              <w:top w:val="single" w:sz="4" w:space="0" w:color="000000"/>
              <w:left w:val="single" w:sz="4" w:space="0" w:color="000000"/>
              <w:bottom w:val="single" w:sz="4" w:space="0" w:color="000000"/>
            </w:tcBorders>
            <w:shd w:val="clear" w:color="auto" w:fill="auto"/>
          </w:tcPr>
          <w:p w14:paraId="7A3F60CF" w14:textId="77777777" w:rsidR="003C41CF" w:rsidRPr="001664C2" w:rsidRDefault="003C41CF" w:rsidP="00A0677B">
            <w:pPr>
              <w:keepNext/>
              <w:keepLines/>
              <w:spacing w:after="0"/>
              <w:rPr>
                <w:rFonts w:ascii="Arial" w:eastAsia="Malgun Gothic" w:hAnsi="Arial"/>
                <w:sz w:val="18"/>
              </w:rPr>
            </w:pPr>
            <w:r>
              <w:rPr>
                <w:rFonts w:ascii="Arial" w:eastAsia="Malgun Gothic" w:hAnsi="Arial"/>
                <w:sz w:val="18"/>
              </w:rPr>
              <w:t>Desired area information</w:t>
            </w:r>
          </w:p>
        </w:tc>
        <w:tc>
          <w:tcPr>
            <w:tcW w:w="1309" w:type="dxa"/>
            <w:tcBorders>
              <w:top w:val="single" w:sz="4" w:space="0" w:color="000000"/>
              <w:left w:val="single" w:sz="4" w:space="0" w:color="000000"/>
              <w:bottom w:val="single" w:sz="4" w:space="0" w:color="000000"/>
            </w:tcBorders>
            <w:shd w:val="clear" w:color="auto" w:fill="auto"/>
          </w:tcPr>
          <w:p w14:paraId="6C71E94C" w14:textId="34798573" w:rsidR="003C41CF" w:rsidRPr="001664C2" w:rsidRDefault="00242E4E" w:rsidP="00A0677B">
            <w:pPr>
              <w:keepNext/>
              <w:keepLines/>
              <w:spacing w:after="0"/>
              <w:jc w:val="center"/>
              <w:rPr>
                <w:rFonts w:ascii="Arial" w:eastAsia="Malgun Gothic" w:hAnsi="Arial"/>
                <w:sz w:val="18"/>
              </w:rPr>
            </w:pPr>
            <w:r>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0FEB70" w14:textId="77777777" w:rsidR="003C41CF" w:rsidRPr="001664C2" w:rsidRDefault="003C41CF" w:rsidP="00A0677B">
            <w:pPr>
              <w:keepNext/>
              <w:keepLines/>
              <w:spacing w:after="0"/>
              <w:rPr>
                <w:rFonts w:ascii="Arial" w:eastAsia="Malgun Gothic" w:hAnsi="Arial"/>
                <w:sz w:val="18"/>
              </w:rPr>
            </w:pPr>
            <w:r>
              <w:rPr>
                <w:rFonts w:ascii="Arial" w:eastAsia="Malgun Gothic" w:hAnsi="Arial"/>
                <w:sz w:val="18"/>
              </w:rPr>
              <w:t>Desired geographical area for the background data transfer</w:t>
            </w:r>
          </w:p>
        </w:tc>
      </w:tr>
      <w:tr w:rsidR="0027012B" w:rsidRPr="001664C2" w14:paraId="084ED9CA" w14:textId="77777777" w:rsidTr="00A0677B">
        <w:trPr>
          <w:jc w:val="center"/>
        </w:trPr>
        <w:tc>
          <w:tcPr>
            <w:tcW w:w="3011" w:type="dxa"/>
            <w:tcBorders>
              <w:top w:val="single" w:sz="4" w:space="0" w:color="000000"/>
              <w:left w:val="single" w:sz="4" w:space="0" w:color="000000"/>
              <w:bottom w:val="single" w:sz="4" w:space="0" w:color="000000"/>
            </w:tcBorders>
            <w:shd w:val="clear" w:color="auto" w:fill="auto"/>
          </w:tcPr>
          <w:p w14:paraId="1E418E9F" w14:textId="6D882570" w:rsidR="0027012B" w:rsidRDefault="0027012B" w:rsidP="0027012B">
            <w:pPr>
              <w:keepNext/>
              <w:keepLines/>
              <w:spacing w:after="0"/>
              <w:rPr>
                <w:rFonts w:ascii="Arial" w:eastAsia="Malgun Gothic" w:hAnsi="Arial"/>
                <w:sz w:val="18"/>
              </w:rPr>
            </w:pPr>
            <w:r>
              <w:rPr>
                <w:rFonts w:ascii="Arial" w:eastAsia="Malgun Gothic" w:hAnsi="Arial"/>
                <w:sz w:val="18"/>
              </w:rPr>
              <w:t>Request expiration time</w:t>
            </w:r>
          </w:p>
        </w:tc>
        <w:tc>
          <w:tcPr>
            <w:tcW w:w="1309" w:type="dxa"/>
            <w:tcBorders>
              <w:top w:val="single" w:sz="4" w:space="0" w:color="000000"/>
              <w:left w:val="single" w:sz="4" w:space="0" w:color="000000"/>
              <w:bottom w:val="single" w:sz="4" w:space="0" w:color="000000"/>
            </w:tcBorders>
            <w:shd w:val="clear" w:color="auto" w:fill="auto"/>
          </w:tcPr>
          <w:p w14:paraId="54093ECE" w14:textId="1B111E9E" w:rsidR="0027012B" w:rsidRDefault="0027012B" w:rsidP="0027012B">
            <w:pPr>
              <w:keepNext/>
              <w:keepLines/>
              <w:spacing w:after="0"/>
              <w:jc w:val="center"/>
              <w:rPr>
                <w:rFonts w:ascii="Arial" w:eastAsia="Malgun Gothic" w:hAnsi="Arial"/>
                <w:sz w:val="18"/>
              </w:rPr>
            </w:pPr>
            <w:r>
              <w:rPr>
                <w:rFonts w:ascii="Arial" w:eastAsia="Malgun Gothic"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BB44E6" w14:textId="7AD060A5" w:rsidR="0027012B" w:rsidRDefault="0027012B" w:rsidP="0027012B">
            <w:pPr>
              <w:keepNext/>
              <w:keepLines/>
              <w:spacing w:after="0"/>
              <w:rPr>
                <w:rFonts w:ascii="Arial" w:eastAsia="Malgun Gothic" w:hAnsi="Arial"/>
                <w:sz w:val="18"/>
              </w:rPr>
            </w:pPr>
            <w:r>
              <w:rPr>
                <w:rFonts w:ascii="Arial" w:eastAsia="Malgun Gothic" w:hAnsi="Arial"/>
                <w:sz w:val="18"/>
              </w:rPr>
              <w:t>Expiration time for the background data transfer request to enable NRM server to delay BDT negotiation with 3GPP core network considering BDT configuration requests from other VAL servers.</w:t>
            </w:r>
          </w:p>
        </w:tc>
      </w:tr>
      <w:tr w:rsidR="003C41CF" w:rsidRPr="001664C2" w14:paraId="088354D0" w14:textId="77777777" w:rsidTr="00A0677B">
        <w:trPr>
          <w:jc w:val="center"/>
        </w:trPr>
        <w:tc>
          <w:tcPr>
            <w:tcW w:w="3011" w:type="dxa"/>
            <w:tcBorders>
              <w:top w:val="single" w:sz="4" w:space="0" w:color="000000"/>
              <w:left w:val="single" w:sz="4" w:space="0" w:color="000000"/>
              <w:bottom w:val="single" w:sz="4" w:space="0" w:color="000000"/>
            </w:tcBorders>
            <w:shd w:val="clear" w:color="auto" w:fill="auto"/>
          </w:tcPr>
          <w:p w14:paraId="714DC2EA" w14:textId="77777777" w:rsidR="003C41CF" w:rsidRPr="001664C2" w:rsidRDefault="003C41CF" w:rsidP="00A0677B">
            <w:pPr>
              <w:keepNext/>
              <w:keepLines/>
              <w:spacing w:after="0"/>
              <w:rPr>
                <w:rFonts w:ascii="Arial" w:eastAsia="Malgun Gothic" w:hAnsi="Arial"/>
                <w:sz w:val="18"/>
              </w:rPr>
            </w:pPr>
            <w:r>
              <w:rPr>
                <w:rFonts w:ascii="Arial" w:eastAsia="Malgun Gothic" w:hAnsi="Arial"/>
                <w:sz w:val="18"/>
              </w:rPr>
              <w:t>Policy Selection Guidance</w:t>
            </w:r>
          </w:p>
        </w:tc>
        <w:tc>
          <w:tcPr>
            <w:tcW w:w="1309" w:type="dxa"/>
            <w:tcBorders>
              <w:top w:val="single" w:sz="4" w:space="0" w:color="000000"/>
              <w:left w:val="single" w:sz="4" w:space="0" w:color="000000"/>
              <w:bottom w:val="single" w:sz="4" w:space="0" w:color="000000"/>
            </w:tcBorders>
            <w:shd w:val="clear" w:color="auto" w:fill="auto"/>
          </w:tcPr>
          <w:p w14:paraId="4F3B8211" w14:textId="77777777" w:rsidR="003C41CF" w:rsidRPr="001664C2" w:rsidRDefault="003C41CF" w:rsidP="00A0677B">
            <w:pPr>
              <w:keepNext/>
              <w:keepLines/>
              <w:spacing w:after="0"/>
              <w:jc w:val="center"/>
              <w:rPr>
                <w:rFonts w:ascii="Arial" w:eastAsia="Malgun Gothic" w:hAnsi="Arial"/>
                <w:sz w:val="18"/>
              </w:rPr>
            </w:pPr>
            <w:r>
              <w:rPr>
                <w:rFonts w:ascii="Arial" w:eastAsia="Malgun Gothic"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F9B824" w14:textId="77777777" w:rsidR="003C41CF" w:rsidRPr="00F24F35" w:rsidRDefault="003C41CF" w:rsidP="00A0677B">
            <w:pPr>
              <w:keepNext/>
              <w:keepLines/>
              <w:spacing w:after="0"/>
              <w:rPr>
                <w:rFonts w:ascii="Arial" w:eastAsia="Malgun Gothic" w:hAnsi="Arial"/>
                <w:sz w:val="18"/>
              </w:rPr>
            </w:pPr>
            <w:r w:rsidRPr="00F24F35">
              <w:rPr>
                <w:rFonts w:ascii="Arial" w:eastAsia="Malgun Gothic" w:hAnsi="Arial"/>
                <w:sz w:val="18"/>
              </w:rPr>
              <w:t xml:space="preserve">List that includes guidance to </w:t>
            </w:r>
            <w:r>
              <w:rPr>
                <w:rFonts w:ascii="Arial" w:eastAsia="Malgun Gothic" w:hAnsi="Arial"/>
                <w:sz w:val="18"/>
              </w:rPr>
              <w:t>the NRM</w:t>
            </w:r>
            <w:r w:rsidRPr="00F24F35">
              <w:rPr>
                <w:rFonts w:ascii="Arial" w:eastAsia="Malgun Gothic" w:hAnsi="Arial"/>
                <w:sz w:val="18"/>
              </w:rPr>
              <w:t xml:space="preserve"> in selecting from multiple transfer policies provided by underlying network. Possible values include:</w:t>
            </w:r>
            <w:r>
              <w:rPr>
                <w:rFonts w:ascii="Arial" w:eastAsia="Malgun Gothic" w:hAnsi="Arial"/>
                <w:sz w:val="18"/>
              </w:rPr>
              <w:t xml:space="preserve"> </w:t>
            </w:r>
            <w:r w:rsidRPr="00F24F35">
              <w:rPr>
                <w:rFonts w:ascii="Arial" w:eastAsia="Malgun Gothic" w:hAnsi="Arial"/>
                <w:sz w:val="18"/>
              </w:rPr>
              <w:t>”</w:t>
            </w:r>
            <w:r>
              <w:rPr>
                <w:rFonts w:ascii="Arial" w:eastAsia="Malgun Gothic" w:hAnsi="Arial"/>
                <w:sz w:val="18"/>
              </w:rPr>
              <w:t>l</w:t>
            </w:r>
            <w:r w:rsidRPr="00F24F35">
              <w:rPr>
                <w:rFonts w:ascii="Arial" w:eastAsia="Malgun Gothic" w:hAnsi="Arial"/>
                <w:sz w:val="18"/>
              </w:rPr>
              <w:t>owest cost”, “highest throughput given maximum cost of X”, etc.</w:t>
            </w:r>
          </w:p>
          <w:p w14:paraId="5F1A217B" w14:textId="77777777" w:rsidR="003C41CF" w:rsidRPr="001664C2" w:rsidRDefault="003C41CF" w:rsidP="00A0677B">
            <w:pPr>
              <w:keepNext/>
              <w:keepLines/>
              <w:spacing w:after="0"/>
              <w:rPr>
                <w:rFonts w:ascii="Arial" w:eastAsia="Malgun Gothic" w:hAnsi="Arial"/>
                <w:sz w:val="18"/>
              </w:rPr>
            </w:pPr>
            <w:r w:rsidRPr="00F24F35">
              <w:rPr>
                <w:rFonts w:ascii="Arial" w:eastAsia="Malgun Gothic" w:hAnsi="Arial"/>
                <w:sz w:val="18"/>
              </w:rPr>
              <w:t xml:space="preserve">If not included, the </w:t>
            </w:r>
            <w:r>
              <w:rPr>
                <w:rFonts w:ascii="Arial" w:eastAsia="Malgun Gothic" w:hAnsi="Arial"/>
                <w:sz w:val="18"/>
              </w:rPr>
              <w:t>NRM</w:t>
            </w:r>
            <w:r w:rsidRPr="00F24F35">
              <w:rPr>
                <w:rFonts w:ascii="Arial" w:eastAsia="Malgun Gothic" w:hAnsi="Arial"/>
                <w:sz w:val="18"/>
              </w:rPr>
              <w:t xml:space="preserve"> may choose from among multiple transfer policies</w:t>
            </w:r>
            <w:r>
              <w:rPr>
                <w:rFonts w:ascii="Arial" w:eastAsia="Malgun Gothic" w:hAnsi="Arial"/>
                <w:sz w:val="18"/>
              </w:rPr>
              <w:t>, depending on local and ASP-provided policies.</w:t>
            </w:r>
          </w:p>
        </w:tc>
      </w:tr>
    </w:tbl>
    <w:p w14:paraId="4C5072C8" w14:textId="77777777" w:rsidR="003C41CF" w:rsidRPr="001664C2" w:rsidRDefault="003C41CF" w:rsidP="003C41CF"/>
    <w:p w14:paraId="45503095" w14:textId="35016B90" w:rsidR="003C41CF" w:rsidRPr="001664C2" w:rsidRDefault="003C41CF" w:rsidP="003C41CF">
      <w:pPr>
        <w:pStyle w:val="Heading4"/>
      </w:pPr>
      <w:bookmarkStart w:id="1470" w:name="_Toc155355887"/>
      <w:r w:rsidRPr="001664C2">
        <w:t>14.3.2.</w:t>
      </w:r>
      <w:r>
        <w:t>5</w:t>
      </w:r>
      <w:r w:rsidR="00931F89">
        <w:t>9</w:t>
      </w:r>
      <w:r w:rsidRPr="001664C2">
        <w:tab/>
        <w:t>BDT configuration response</w:t>
      </w:r>
      <w:bookmarkEnd w:id="1470"/>
    </w:p>
    <w:p w14:paraId="30649A5F" w14:textId="1288448A" w:rsidR="003C41CF" w:rsidRPr="001664C2" w:rsidRDefault="003C41CF" w:rsidP="003C41CF">
      <w:pPr>
        <w:rPr>
          <w:lang w:val="en-US"/>
        </w:rPr>
      </w:pPr>
      <w:r w:rsidRPr="001664C2">
        <w:rPr>
          <w:lang w:val="en-US"/>
        </w:rPr>
        <w:t>Table 14.3.2.</w:t>
      </w:r>
      <w:r>
        <w:rPr>
          <w:lang w:val="en-US"/>
        </w:rPr>
        <w:t>5</w:t>
      </w:r>
      <w:r w:rsidR="00931F89">
        <w:rPr>
          <w:lang w:val="en-US"/>
        </w:rPr>
        <w:t>9</w:t>
      </w:r>
      <w:r w:rsidRPr="001664C2">
        <w:rPr>
          <w:lang w:val="en-US" w:eastAsia="zh-CN"/>
        </w:rPr>
        <w:t>-1</w:t>
      </w:r>
      <w:r w:rsidRPr="001664C2">
        <w:rPr>
          <w:lang w:val="en-US"/>
        </w:rPr>
        <w:t xml:space="preserve"> describes the information flow </w:t>
      </w:r>
      <w:r w:rsidRPr="001664C2">
        <w:rPr>
          <w:lang w:val="en-US" w:eastAsia="zh-CN"/>
        </w:rPr>
        <w:t>for BDT configuration response from the NRM server to the VAL server.</w:t>
      </w:r>
    </w:p>
    <w:p w14:paraId="1E830AFA" w14:textId="10BA11B7" w:rsidR="003C41CF" w:rsidRPr="001664C2" w:rsidRDefault="003C41CF" w:rsidP="003C41CF">
      <w:pPr>
        <w:pStyle w:val="TH"/>
        <w:rPr>
          <w:lang w:val="en-US"/>
        </w:rPr>
      </w:pPr>
      <w:r w:rsidRPr="001664C2">
        <w:rPr>
          <w:lang w:val="en-US"/>
        </w:rPr>
        <w:t>Table 14.3.2.</w:t>
      </w:r>
      <w:r>
        <w:rPr>
          <w:lang w:val="en-US"/>
        </w:rPr>
        <w:t>5</w:t>
      </w:r>
      <w:r w:rsidR="00931F89">
        <w:rPr>
          <w:lang w:val="en-US"/>
        </w:rPr>
        <w:t>9</w:t>
      </w:r>
      <w:r w:rsidRPr="001664C2">
        <w:rPr>
          <w:lang w:val="en-US"/>
        </w:rPr>
        <w:t>-1: BDT configuration response</w:t>
      </w:r>
    </w:p>
    <w:tbl>
      <w:tblPr>
        <w:tblW w:w="8640" w:type="dxa"/>
        <w:jc w:val="center"/>
        <w:tblLayout w:type="fixed"/>
        <w:tblLook w:val="04A0" w:firstRow="1" w:lastRow="0" w:firstColumn="1" w:lastColumn="0" w:noHBand="0" w:noVBand="1"/>
      </w:tblPr>
      <w:tblGrid>
        <w:gridCol w:w="2880"/>
        <w:gridCol w:w="1440"/>
        <w:gridCol w:w="4320"/>
      </w:tblGrid>
      <w:tr w:rsidR="003C41CF" w:rsidRPr="001664C2" w14:paraId="51E7C817" w14:textId="77777777" w:rsidTr="00A0677B">
        <w:trPr>
          <w:jc w:val="center"/>
        </w:trPr>
        <w:tc>
          <w:tcPr>
            <w:tcW w:w="2880" w:type="dxa"/>
            <w:tcBorders>
              <w:top w:val="single" w:sz="4" w:space="0" w:color="000000"/>
              <w:left w:val="single" w:sz="4" w:space="0" w:color="000000"/>
              <w:bottom w:val="single" w:sz="4" w:space="0" w:color="000000"/>
              <w:right w:val="nil"/>
            </w:tcBorders>
            <w:hideMark/>
          </w:tcPr>
          <w:p w14:paraId="2448D1D8" w14:textId="77777777" w:rsidR="003C41CF" w:rsidRPr="001664C2" w:rsidRDefault="003C41CF" w:rsidP="00A0677B">
            <w:pPr>
              <w:keepNext/>
              <w:keepLines/>
              <w:spacing w:after="0"/>
              <w:jc w:val="center"/>
              <w:rPr>
                <w:rFonts w:ascii="Arial" w:hAnsi="Arial"/>
                <w:b/>
                <w:sz w:val="18"/>
                <w:lang w:val="en-US"/>
              </w:rPr>
            </w:pPr>
            <w:r w:rsidRPr="001664C2">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18A707B7" w14:textId="77777777" w:rsidR="003C41CF" w:rsidRPr="001664C2" w:rsidRDefault="003C41CF" w:rsidP="00A0677B">
            <w:pPr>
              <w:keepNext/>
              <w:keepLines/>
              <w:spacing w:after="0"/>
              <w:jc w:val="center"/>
              <w:rPr>
                <w:rFonts w:ascii="Arial" w:hAnsi="Arial"/>
                <w:b/>
                <w:sz w:val="18"/>
                <w:lang w:val="en-US"/>
              </w:rPr>
            </w:pPr>
            <w:r w:rsidRPr="001664C2">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5ADFAC74" w14:textId="77777777" w:rsidR="003C41CF" w:rsidRPr="001664C2" w:rsidRDefault="003C41CF" w:rsidP="00A0677B">
            <w:pPr>
              <w:keepNext/>
              <w:keepLines/>
              <w:spacing w:after="0"/>
              <w:jc w:val="center"/>
              <w:rPr>
                <w:rFonts w:ascii="Arial" w:hAnsi="Arial"/>
                <w:b/>
                <w:sz w:val="18"/>
                <w:lang w:val="en-US"/>
              </w:rPr>
            </w:pPr>
            <w:r w:rsidRPr="001664C2">
              <w:rPr>
                <w:rFonts w:ascii="Arial" w:hAnsi="Arial"/>
                <w:b/>
                <w:sz w:val="18"/>
                <w:lang w:val="en-US"/>
              </w:rPr>
              <w:t>Description</w:t>
            </w:r>
          </w:p>
        </w:tc>
      </w:tr>
      <w:tr w:rsidR="003C41CF" w:rsidRPr="001664C2" w14:paraId="4F7C5FF3" w14:textId="77777777" w:rsidTr="00A0677B">
        <w:trPr>
          <w:jc w:val="center"/>
        </w:trPr>
        <w:tc>
          <w:tcPr>
            <w:tcW w:w="2880" w:type="dxa"/>
            <w:tcBorders>
              <w:top w:val="single" w:sz="4" w:space="0" w:color="000000"/>
              <w:left w:val="single" w:sz="4" w:space="0" w:color="000000"/>
              <w:bottom w:val="single" w:sz="4" w:space="0" w:color="000000"/>
              <w:right w:val="nil"/>
            </w:tcBorders>
          </w:tcPr>
          <w:p w14:paraId="43F3EE0D" w14:textId="77777777" w:rsidR="003C41CF" w:rsidRPr="001664C2" w:rsidRDefault="003C41CF" w:rsidP="00A0677B">
            <w:pPr>
              <w:pStyle w:val="TAL"/>
              <w:rPr>
                <w:lang w:val="en-US" w:eastAsia="zh-CN"/>
              </w:rPr>
            </w:pPr>
            <w:r w:rsidRPr="001664C2">
              <w:rPr>
                <w:lang w:val="en-US" w:eastAsia="zh-CN"/>
              </w:rPr>
              <w:t>Result</w:t>
            </w:r>
          </w:p>
        </w:tc>
        <w:tc>
          <w:tcPr>
            <w:tcW w:w="1440" w:type="dxa"/>
            <w:tcBorders>
              <w:top w:val="single" w:sz="4" w:space="0" w:color="000000"/>
              <w:left w:val="single" w:sz="4" w:space="0" w:color="000000"/>
              <w:bottom w:val="single" w:sz="4" w:space="0" w:color="000000"/>
              <w:right w:val="nil"/>
            </w:tcBorders>
          </w:tcPr>
          <w:p w14:paraId="00003E72" w14:textId="77777777" w:rsidR="003C41CF" w:rsidRPr="001664C2" w:rsidRDefault="003C41CF" w:rsidP="00A0677B">
            <w:pPr>
              <w:pStyle w:val="TAC"/>
              <w:rPr>
                <w:lang w:val="en-US"/>
              </w:rPr>
            </w:pPr>
            <w:r w:rsidRPr="001664C2">
              <w:rPr>
                <w:lang w:val="en-US"/>
              </w:rPr>
              <w:t>M</w:t>
            </w:r>
          </w:p>
        </w:tc>
        <w:tc>
          <w:tcPr>
            <w:tcW w:w="4320" w:type="dxa"/>
            <w:tcBorders>
              <w:top w:val="single" w:sz="4" w:space="0" w:color="000000"/>
              <w:left w:val="single" w:sz="4" w:space="0" w:color="000000"/>
              <w:bottom w:val="single" w:sz="4" w:space="0" w:color="000000"/>
              <w:right w:val="single" w:sz="4" w:space="0" w:color="000000"/>
            </w:tcBorders>
          </w:tcPr>
          <w:p w14:paraId="24684719" w14:textId="4D465A11" w:rsidR="003C41CF" w:rsidRPr="001664C2" w:rsidRDefault="003C41CF" w:rsidP="00A0677B">
            <w:pPr>
              <w:pStyle w:val="TAL"/>
              <w:rPr>
                <w:lang w:val="en-US"/>
              </w:rPr>
            </w:pPr>
            <w:r w:rsidRPr="001664C2">
              <w:rPr>
                <w:lang w:val="en-US"/>
              </w:rPr>
              <w:t xml:space="preserve">The result indicates success or failure of the </w:t>
            </w:r>
            <w:r w:rsidR="00281C65" w:rsidRPr="00281C65">
              <w:rPr>
                <w:lang w:val="en-US"/>
              </w:rPr>
              <w:t xml:space="preserve">BDT configuration </w:t>
            </w:r>
            <w:r w:rsidRPr="001664C2">
              <w:rPr>
                <w:lang w:val="en-US"/>
              </w:rPr>
              <w:t>operation.</w:t>
            </w:r>
          </w:p>
        </w:tc>
      </w:tr>
      <w:tr w:rsidR="00281C65" w:rsidRPr="001664C2" w14:paraId="41FA087F" w14:textId="77777777" w:rsidTr="00A0677B">
        <w:trPr>
          <w:jc w:val="center"/>
        </w:trPr>
        <w:tc>
          <w:tcPr>
            <w:tcW w:w="2880" w:type="dxa"/>
            <w:tcBorders>
              <w:top w:val="single" w:sz="4" w:space="0" w:color="000000"/>
              <w:left w:val="single" w:sz="4" w:space="0" w:color="000000"/>
              <w:bottom w:val="single" w:sz="4" w:space="0" w:color="000000"/>
              <w:right w:val="nil"/>
            </w:tcBorders>
          </w:tcPr>
          <w:p w14:paraId="5885DFA7" w14:textId="09DE2DBB" w:rsidR="00281C65" w:rsidRPr="001664C2" w:rsidRDefault="00281C65" w:rsidP="00281C65">
            <w:pPr>
              <w:pStyle w:val="TAL"/>
              <w:rPr>
                <w:lang w:val="en-US" w:eastAsia="zh-CN"/>
              </w:rPr>
            </w:pPr>
            <w:r w:rsidRPr="004C1DC6">
              <w:t>BDT configuration identifier (NOTE)</w:t>
            </w:r>
          </w:p>
        </w:tc>
        <w:tc>
          <w:tcPr>
            <w:tcW w:w="1440" w:type="dxa"/>
            <w:tcBorders>
              <w:top w:val="single" w:sz="4" w:space="0" w:color="000000"/>
              <w:left w:val="single" w:sz="4" w:space="0" w:color="000000"/>
              <w:bottom w:val="single" w:sz="4" w:space="0" w:color="000000"/>
              <w:right w:val="nil"/>
            </w:tcBorders>
          </w:tcPr>
          <w:p w14:paraId="22E1ECBA" w14:textId="2B8D0838" w:rsidR="00281C65" w:rsidRPr="001664C2" w:rsidRDefault="00281C65" w:rsidP="00281C65">
            <w:pPr>
              <w:pStyle w:val="TAC"/>
              <w:rPr>
                <w:lang w:val="en-US"/>
              </w:rPr>
            </w:pPr>
            <w:r w:rsidRPr="004C1DC6">
              <w:t>O</w:t>
            </w:r>
          </w:p>
        </w:tc>
        <w:tc>
          <w:tcPr>
            <w:tcW w:w="4320" w:type="dxa"/>
            <w:tcBorders>
              <w:top w:val="single" w:sz="4" w:space="0" w:color="000000"/>
              <w:left w:val="single" w:sz="4" w:space="0" w:color="000000"/>
              <w:bottom w:val="single" w:sz="4" w:space="0" w:color="000000"/>
              <w:right w:val="single" w:sz="4" w:space="0" w:color="000000"/>
            </w:tcBorders>
          </w:tcPr>
          <w:p w14:paraId="504353FE" w14:textId="5C812967" w:rsidR="00281C65" w:rsidRPr="001664C2" w:rsidRDefault="00281C65" w:rsidP="00281C65">
            <w:pPr>
              <w:pStyle w:val="TAL"/>
              <w:rPr>
                <w:lang w:val="en-US"/>
              </w:rPr>
            </w:pPr>
            <w:r w:rsidRPr="004C1DC6">
              <w:t>Identifier of the BDT configuration information stored at the NRM server</w:t>
            </w:r>
          </w:p>
        </w:tc>
      </w:tr>
      <w:tr w:rsidR="003C41CF" w:rsidRPr="001664C2" w14:paraId="2422E533" w14:textId="77777777" w:rsidTr="00A0677B">
        <w:trPr>
          <w:jc w:val="center"/>
        </w:trPr>
        <w:tc>
          <w:tcPr>
            <w:tcW w:w="2880" w:type="dxa"/>
            <w:tcBorders>
              <w:top w:val="single" w:sz="4" w:space="0" w:color="000000"/>
              <w:left w:val="single" w:sz="4" w:space="0" w:color="000000"/>
              <w:bottom w:val="single" w:sz="4" w:space="0" w:color="000000"/>
              <w:right w:val="nil"/>
            </w:tcBorders>
          </w:tcPr>
          <w:p w14:paraId="7179DB0B" w14:textId="1EFA2E0C" w:rsidR="003C41CF" w:rsidRPr="001664C2" w:rsidRDefault="00E81D69" w:rsidP="00A0677B">
            <w:pPr>
              <w:pStyle w:val="TAL"/>
              <w:rPr>
                <w:lang w:val="en-US" w:eastAsia="zh-CN"/>
              </w:rPr>
            </w:pPr>
            <w:r w:rsidRPr="00E81D69">
              <w:rPr>
                <w:lang w:val="en-US" w:eastAsia="zh-CN"/>
              </w:rPr>
              <w:t>BDT Reference ID (</w:t>
            </w:r>
            <w:r>
              <w:rPr>
                <w:lang w:val="en-US" w:eastAsia="zh-CN"/>
              </w:rPr>
              <w:t>see </w:t>
            </w:r>
            <w:r w:rsidRPr="00E81D69">
              <w:rPr>
                <w:lang w:val="en-US" w:eastAsia="zh-CN"/>
              </w:rPr>
              <w:t>NOTE)</w:t>
            </w:r>
          </w:p>
        </w:tc>
        <w:tc>
          <w:tcPr>
            <w:tcW w:w="1440" w:type="dxa"/>
            <w:tcBorders>
              <w:top w:val="single" w:sz="4" w:space="0" w:color="000000"/>
              <w:left w:val="single" w:sz="4" w:space="0" w:color="000000"/>
              <w:bottom w:val="single" w:sz="4" w:space="0" w:color="000000"/>
              <w:right w:val="nil"/>
            </w:tcBorders>
          </w:tcPr>
          <w:p w14:paraId="6AD5392B" w14:textId="77777777" w:rsidR="003C41CF" w:rsidRPr="001664C2" w:rsidRDefault="003C41CF" w:rsidP="00A0677B">
            <w:pPr>
              <w:pStyle w:val="TAC"/>
              <w:rPr>
                <w:lang w:val="en-US"/>
              </w:rPr>
            </w:pPr>
            <w:r>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10FF1059" w14:textId="7EC53D1A" w:rsidR="003C41CF" w:rsidRPr="001664C2" w:rsidRDefault="003C41CF" w:rsidP="00A0677B">
            <w:pPr>
              <w:pStyle w:val="TAL"/>
              <w:rPr>
                <w:lang w:val="en-US"/>
              </w:rPr>
            </w:pPr>
            <w:r>
              <w:rPr>
                <w:lang w:val="en-US"/>
              </w:rPr>
              <w:t xml:space="preserve">Indicates the Background data transfer </w:t>
            </w:r>
            <w:r w:rsidR="00E81D69" w:rsidRPr="00E81D69">
              <w:rPr>
                <w:lang w:val="en-US"/>
              </w:rPr>
              <w:t>Reference ID provided by the 3GPP network</w:t>
            </w:r>
          </w:p>
        </w:tc>
      </w:tr>
      <w:tr w:rsidR="003C41CF" w:rsidRPr="001664C2" w14:paraId="1F4A49C9" w14:textId="77777777" w:rsidTr="00A0677B">
        <w:trPr>
          <w:jc w:val="center"/>
        </w:trPr>
        <w:tc>
          <w:tcPr>
            <w:tcW w:w="2880" w:type="dxa"/>
            <w:tcBorders>
              <w:top w:val="single" w:sz="4" w:space="0" w:color="000000"/>
              <w:left w:val="single" w:sz="4" w:space="0" w:color="000000"/>
              <w:bottom w:val="single" w:sz="4" w:space="0" w:color="000000"/>
              <w:right w:val="nil"/>
            </w:tcBorders>
          </w:tcPr>
          <w:p w14:paraId="69BF9836" w14:textId="3CD7C42A" w:rsidR="003C41CF" w:rsidRDefault="003C41CF" w:rsidP="00A0677B">
            <w:pPr>
              <w:pStyle w:val="TAL"/>
              <w:rPr>
                <w:lang w:val="en-US" w:eastAsia="zh-CN"/>
              </w:rPr>
            </w:pPr>
            <w:r>
              <w:rPr>
                <w:rFonts w:eastAsia="Malgun Gothic"/>
              </w:rPr>
              <w:t>Granted time window</w:t>
            </w:r>
            <w:r w:rsidR="00E81D69">
              <w:rPr>
                <w:rFonts w:eastAsia="Malgun Gothic"/>
              </w:rPr>
              <w:t xml:space="preserve"> (see NOTE)</w:t>
            </w:r>
          </w:p>
        </w:tc>
        <w:tc>
          <w:tcPr>
            <w:tcW w:w="1440" w:type="dxa"/>
            <w:tcBorders>
              <w:top w:val="single" w:sz="4" w:space="0" w:color="000000"/>
              <w:left w:val="single" w:sz="4" w:space="0" w:color="000000"/>
              <w:bottom w:val="single" w:sz="4" w:space="0" w:color="000000"/>
              <w:right w:val="nil"/>
            </w:tcBorders>
          </w:tcPr>
          <w:p w14:paraId="763F42C7" w14:textId="77777777" w:rsidR="003C41CF" w:rsidRDefault="003C41CF" w:rsidP="00A0677B">
            <w:pPr>
              <w:pStyle w:val="TAC"/>
              <w:rPr>
                <w:lang w:val="en-US"/>
              </w:rPr>
            </w:pPr>
            <w:r>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tcPr>
          <w:p w14:paraId="73F1D376" w14:textId="77777777" w:rsidR="003C41CF" w:rsidRDefault="003C41CF" w:rsidP="00A0677B">
            <w:pPr>
              <w:pStyle w:val="TAL"/>
              <w:rPr>
                <w:lang w:val="en-US"/>
              </w:rPr>
            </w:pPr>
            <w:r>
              <w:rPr>
                <w:rFonts w:eastAsia="Malgun Gothic"/>
              </w:rPr>
              <w:t>Granted time window for the background data transfer.</w:t>
            </w:r>
          </w:p>
        </w:tc>
      </w:tr>
      <w:tr w:rsidR="00E81D69" w:rsidRPr="001664C2" w14:paraId="5725FC4A" w14:textId="77777777" w:rsidTr="00684436">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DD38870" w14:textId="709414A8" w:rsidR="00E81D69" w:rsidRDefault="00E81D69" w:rsidP="002F2DA4">
            <w:pPr>
              <w:pStyle w:val="TAN"/>
              <w:rPr>
                <w:rFonts w:eastAsia="Malgun Gothic"/>
              </w:rPr>
            </w:pPr>
            <w:r w:rsidRPr="00E81D69">
              <w:rPr>
                <w:rFonts w:eastAsia="Malgun Gothic"/>
              </w:rPr>
              <w:t>NOTE:</w:t>
            </w:r>
            <w:r>
              <w:rPr>
                <w:rFonts w:eastAsia="Malgun Gothic"/>
              </w:rPr>
              <w:tab/>
            </w:r>
            <w:r w:rsidRPr="00E81D69">
              <w:rPr>
                <w:rFonts w:eastAsia="Malgun Gothic"/>
              </w:rPr>
              <w:t>These IEs shall be included when Result is success.</w:t>
            </w:r>
          </w:p>
        </w:tc>
      </w:tr>
    </w:tbl>
    <w:p w14:paraId="351274CF" w14:textId="77777777" w:rsidR="003C41CF" w:rsidRPr="001664C2" w:rsidRDefault="003C41CF" w:rsidP="003C41CF"/>
    <w:p w14:paraId="201802BE" w14:textId="6FC5F7DE" w:rsidR="003C41CF" w:rsidRPr="001664C2" w:rsidRDefault="003C41CF" w:rsidP="003C41CF">
      <w:pPr>
        <w:pStyle w:val="Heading4"/>
      </w:pPr>
      <w:bookmarkStart w:id="1471" w:name="_Toc155355888"/>
      <w:r w:rsidRPr="001664C2">
        <w:t>14.3.2.</w:t>
      </w:r>
      <w:r w:rsidR="00931F89">
        <w:t>60</w:t>
      </w:r>
      <w:r w:rsidRPr="001664C2">
        <w:tab/>
        <w:t xml:space="preserve">BDT </w:t>
      </w:r>
      <w:r>
        <w:t>negotiation notification</w:t>
      </w:r>
      <w:bookmarkEnd w:id="1471"/>
    </w:p>
    <w:p w14:paraId="542DE8D2" w14:textId="18C2EF5F" w:rsidR="003C41CF" w:rsidRPr="001664C2" w:rsidRDefault="003C41CF" w:rsidP="003C41CF">
      <w:pPr>
        <w:rPr>
          <w:lang w:val="en-US"/>
        </w:rPr>
      </w:pPr>
      <w:r w:rsidRPr="001664C2">
        <w:rPr>
          <w:lang w:val="en-US"/>
        </w:rPr>
        <w:t>Table 14.3.2.</w:t>
      </w:r>
      <w:r w:rsidR="00931F89">
        <w:rPr>
          <w:lang w:val="en-US"/>
        </w:rPr>
        <w:t>60</w:t>
      </w:r>
      <w:r w:rsidRPr="001664C2">
        <w:rPr>
          <w:lang w:val="en-US" w:eastAsia="zh-CN"/>
        </w:rPr>
        <w:t>-1</w:t>
      </w:r>
      <w:r w:rsidRPr="001664C2">
        <w:rPr>
          <w:lang w:val="en-US"/>
        </w:rPr>
        <w:t xml:space="preserve"> describes the information flow </w:t>
      </w:r>
      <w:r w:rsidRPr="001664C2">
        <w:rPr>
          <w:lang w:val="en-US" w:eastAsia="zh-CN"/>
        </w:rPr>
        <w:t xml:space="preserve">for BDT </w:t>
      </w:r>
      <w:r>
        <w:rPr>
          <w:lang w:val="en-US" w:eastAsia="zh-CN"/>
        </w:rPr>
        <w:t xml:space="preserve">negotiation notification </w:t>
      </w:r>
      <w:r w:rsidRPr="001664C2">
        <w:rPr>
          <w:lang w:val="en-US" w:eastAsia="zh-CN"/>
        </w:rPr>
        <w:t>from the NRM server to the VAL server.</w:t>
      </w:r>
    </w:p>
    <w:p w14:paraId="0049AA2B" w14:textId="0965BC66" w:rsidR="003C41CF" w:rsidRPr="001664C2" w:rsidRDefault="003C41CF" w:rsidP="003C41CF">
      <w:pPr>
        <w:pStyle w:val="TH"/>
        <w:rPr>
          <w:lang w:val="en-US"/>
        </w:rPr>
      </w:pPr>
      <w:r w:rsidRPr="001664C2">
        <w:rPr>
          <w:lang w:val="en-US"/>
        </w:rPr>
        <w:lastRenderedPageBreak/>
        <w:t>Table 14.3.2.</w:t>
      </w:r>
      <w:r w:rsidR="00931F89">
        <w:rPr>
          <w:lang w:val="en-US"/>
        </w:rPr>
        <w:t>60</w:t>
      </w:r>
      <w:r w:rsidRPr="001664C2">
        <w:rPr>
          <w:lang w:val="en-US"/>
        </w:rPr>
        <w:t xml:space="preserve">-1: BDT </w:t>
      </w:r>
      <w:r>
        <w:rPr>
          <w:lang w:val="en-US"/>
        </w:rPr>
        <w:t>negotiation notification</w:t>
      </w:r>
    </w:p>
    <w:tbl>
      <w:tblPr>
        <w:tblW w:w="8640" w:type="dxa"/>
        <w:jc w:val="center"/>
        <w:tblLayout w:type="fixed"/>
        <w:tblLook w:val="04A0" w:firstRow="1" w:lastRow="0" w:firstColumn="1" w:lastColumn="0" w:noHBand="0" w:noVBand="1"/>
      </w:tblPr>
      <w:tblGrid>
        <w:gridCol w:w="2880"/>
        <w:gridCol w:w="1440"/>
        <w:gridCol w:w="4320"/>
      </w:tblGrid>
      <w:tr w:rsidR="003C41CF" w:rsidRPr="001664C2" w14:paraId="72AA5AC5" w14:textId="77777777" w:rsidTr="00A0677B">
        <w:trPr>
          <w:jc w:val="center"/>
        </w:trPr>
        <w:tc>
          <w:tcPr>
            <w:tcW w:w="2880" w:type="dxa"/>
            <w:tcBorders>
              <w:top w:val="single" w:sz="4" w:space="0" w:color="000000"/>
              <w:left w:val="single" w:sz="4" w:space="0" w:color="000000"/>
              <w:bottom w:val="single" w:sz="4" w:space="0" w:color="000000"/>
              <w:right w:val="nil"/>
            </w:tcBorders>
            <w:hideMark/>
          </w:tcPr>
          <w:p w14:paraId="2511D9FD" w14:textId="77777777" w:rsidR="003C41CF" w:rsidRPr="001664C2" w:rsidRDefault="003C41CF" w:rsidP="00A0677B">
            <w:pPr>
              <w:keepNext/>
              <w:keepLines/>
              <w:spacing w:after="0"/>
              <w:jc w:val="center"/>
              <w:rPr>
                <w:rFonts w:ascii="Arial" w:hAnsi="Arial"/>
                <w:b/>
                <w:sz w:val="18"/>
                <w:lang w:val="en-US"/>
              </w:rPr>
            </w:pPr>
            <w:r w:rsidRPr="001664C2">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38E47263" w14:textId="77777777" w:rsidR="003C41CF" w:rsidRPr="001664C2" w:rsidRDefault="003C41CF" w:rsidP="00A0677B">
            <w:pPr>
              <w:keepNext/>
              <w:keepLines/>
              <w:spacing w:after="0"/>
              <w:jc w:val="center"/>
              <w:rPr>
                <w:rFonts w:ascii="Arial" w:hAnsi="Arial"/>
                <w:b/>
                <w:sz w:val="18"/>
                <w:lang w:val="en-US"/>
              </w:rPr>
            </w:pPr>
            <w:r w:rsidRPr="001664C2">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2F052006" w14:textId="77777777" w:rsidR="003C41CF" w:rsidRPr="001664C2" w:rsidRDefault="003C41CF" w:rsidP="00A0677B">
            <w:pPr>
              <w:keepNext/>
              <w:keepLines/>
              <w:spacing w:after="0"/>
              <w:jc w:val="center"/>
              <w:rPr>
                <w:rFonts w:ascii="Arial" w:hAnsi="Arial"/>
                <w:b/>
                <w:sz w:val="18"/>
                <w:lang w:val="en-US"/>
              </w:rPr>
            </w:pPr>
            <w:r w:rsidRPr="001664C2">
              <w:rPr>
                <w:rFonts w:ascii="Arial" w:hAnsi="Arial"/>
                <w:b/>
                <w:sz w:val="18"/>
                <w:lang w:val="en-US"/>
              </w:rPr>
              <w:t>Description</w:t>
            </w:r>
          </w:p>
        </w:tc>
      </w:tr>
      <w:tr w:rsidR="00E81D69" w:rsidRPr="001664C2" w14:paraId="5C97CCCB" w14:textId="77777777" w:rsidTr="00A0677B">
        <w:trPr>
          <w:jc w:val="center"/>
        </w:trPr>
        <w:tc>
          <w:tcPr>
            <w:tcW w:w="2880" w:type="dxa"/>
            <w:tcBorders>
              <w:top w:val="single" w:sz="4" w:space="0" w:color="000000"/>
              <w:left w:val="single" w:sz="4" w:space="0" w:color="000000"/>
              <w:bottom w:val="single" w:sz="4" w:space="0" w:color="000000"/>
              <w:right w:val="nil"/>
            </w:tcBorders>
          </w:tcPr>
          <w:p w14:paraId="12446C28" w14:textId="5BE70CDD" w:rsidR="00E81D69" w:rsidRDefault="00E81D69" w:rsidP="00E81D69">
            <w:pPr>
              <w:pStyle w:val="TAL"/>
              <w:rPr>
                <w:rFonts w:eastAsia="Malgun Gothic"/>
              </w:rPr>
            </w:pPr>
            <w:r w:rsidRPr="00E05446">
              <w:t>BDT configuration identifier</w:t>
            </w:r>
          </w:p>
        </w:tc>
        <w:tc>
          <w:tcPr>
            <w:tcW w:w="1440" w:type="dxa"/>
            <w:tcBorders>
              <w:top w:val="single" w:sz="4" w:space="0" w:color="000000"/>
              <w:left w:val="single" w:sz="4" w:space="0" w:color="000000"/>
              <w:bottom w:val="single" w:sz="4" w:space="0" w:color="000000"/>
              <w:right w:val="nil"/>
            </w:tcBorders>
          </w:tcPr>
          <w:p w14:paraId="65F5FCD7" w14:textId="49E57338" w:rsidR="00E81D69" w:rsidRDefault="00E81D69" w:rsidP="00E81D69">
            <w:pPr>
              <w:pStyle w:val="TAC"/>
              <w:rPr>
                <w:rFonts w:eastAsia="Malgun Gothic"/>
              </w:rPr>
            </w:pPr>
            <w:r w:rsidRPr="00E05446">
              <w:t>M</w:t>
            </w:r>
          </w:p>
        </w:tc>
        <w:tc>
          <w:tcPr>
            <w:tcW w:w="4320" w:type="dxa"/>
            <w:tcBorders>
              <w:top w:val="single" w:sz="4" w:space="0" w:color="000000"/>
              <w:left w:val="single" w:sz="4" w:space="0" w:color="000000"/>
              <w:bottom w:val="single" w:sz="4" w:space="0" w:color="000000"/>
              <w:right w:val="single" w:sz="4" w:space="0" w:color="000000"/>
            </w:tcBorders>
          </w:tcPr>
          <w:p w14:paraId="28F1BACB" w14:textId="02820BA1" w:rsidR="00E81D69" w:rsidRDefault="00E81D69" w:rsidP="00E81D69">
            <w:pPr>
              <w:pStyle w:val="TAL"/>
              <w:rPr>
                <w:rFonts w:eastAsia="Malgun Gothic"/>
              </w:rPr>
            </w:pPr>
            <w:r w:rsidRPr="00E05446">
              <w:t>Identifier of the BDT configuration information stored at the NRM server</w:t>
            </w:r>
          </w:p>
        </w:tc>
      </w:tr>
      <w:tr w:rsidR="003C41CF" w:rsidRPr="001664C2" w14:paraId="7533D1F2" w14:textId="77777777" w:rsidTr="00A0677B">
        <w:trPr>
          <w:jc w:val="center"/>
        </w:trPr>
        <w:tc>
          <w:tcPr>
            <w:tcW w:w="2880" w:type="dxa"/>
            <w:tcBorders>
              <w:top w:val="single" w:sz="4" w:space="0" w:color="000000"/>
              <w:left w:val="single" w:sz="4" w:space="0" w:color="000000"/>
              <w:bottom w:val="single" w:sz="4" w:space="0" w:color="000000"/>
              <w:right w:val="nil"/>
            </w:tcBorders>
          </w:tcPr>
          <w:p w14:paraId="0C693A8B" w14:textId="0D23BFD9" w:rsidR="003C41CF" w:rsidRDefault="003C41CF" w:rsidP="00A0677B">
            <w:pPr>
              <w:pStyle w:val="TAL"/>
              <w:rPr>
                <w:lang w:val="en-US" w:eastAsia="zh-CN"/>
              </w:rPr>
            </w:pPr>
            <w:r>
              <w:rPr>
                <w:rFonts w:eastAsia="Malgun Gothic"/>
              </w:rPr>
              <w:t>Granted time window</w:t>
            </w:r>
            <w:r w:rsidR="00E81D69">
              <w:rPr>
                <w:rFonts w:eastAsia="Malgun Gothic"/>
              </w:rPr>
              <w:t xml:space="preserve"> (see NOTE)</w:t>
            </w:r>
          </w:p>
        </w:tc>
        <w:tc>
          <w:tcPr>
            <w:tcW w:w="1440" w:type="dxa"/>
            <w:tcBorders>
              <w:top w:val="single" w:sz="4" w:space="0" w:color="000000"/>
              <w:left w:val="single" w:sz="4" w:space="0" w:color="000000"/>
              <w:bottom w:val="single" w:sz="4" w:space="0" w:color="000000"/>
              <w:right w:val="nil"/>
            </w:tcBorders>
          </w:tcPr>
          <w:p w14:paraId="3BF7AD74" w14:textId="1EF940F7" w:rsidR="003C41CF" w:rsidRDefault="00E81D69" w:rsidP="00A0677B">
            <w:pPr>
              <w:pStyle w:val="TAC"/>
              <w:rPr>
                <w:lang w:val="en-US"/>
              </w:rPr>
            </w:pPr>
            <w:r>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tcPr>
          <w:p w14:paraId="27C61582" w14:textId="77777777" w:rsidR="003C41CF" w:rsidRDefault="003C41CF" w:rsidP="00A0677B">
            <w:pPr>
              <w:pStyle w:val="TAL"/>
              <w:rPr>
                <w:lang w:val="en-US"/>
              </w:rPr>
            </w:pPr>
            <w:r>
              <w:rPr>
                <w:rFonts w:eastAsia="Malgun Gothic"/>
              </w:rPr>
              <w:t>Granted time window for the background data transfer.</w:t>
            </w:r>
          </w:p>
        </w:tc>
      </w:tr>
      <w:tr w:rsidR="003C41CF" w:rsidRPr="001664C2" w14:paraId="1F8B89B9" w14:textId="77777777" w:rsidTr="00A0677B">
        <w:trPr>
          <w:jc w:val="center"/>
        </w:trPr>
        <w:tc>
          <w:tcPr>
            <w:tcW w:w="2880" w:type="dxa"/>
            <w:tcBorders>
              <w:top w:val="single" w:sz="4" w:space="0" w:color="000000"/>
              <w:left w:val="single" w:sz="4" w:space="0" w:color="000000"/>
              <w:bottom w:val="single" w:sz="4" w:space="0" w:color="000000"/>
              <w:right w:val="nil"/>
            </w:tcBorders>
          </w:tcPr>
          <w:p w14:paraId="600A3A2E" w14:textId="5B3E0823" w:rsidR="003C41CF" w:rsidRDefault="00E81D69" w:rsidP="00A0677B">
            <w:pPr>
              <w:pStyle w:val="TAL"/>
              <w:rPr>
                <w:rFonts w:eastAsia="Malgun Gothic"/>
              </w:rPr>
            </w:pPr>
            <w:r w:rsidRPr="00E81D69">
              <w:rPr>
                <w:lang w:val="en-US" w:eastAsia="zh-CN"/>
              </w:rPr>
              <w:t>BDT Reference</w:t>
            </w:r>
            <w:r>
              <w:rPr>
                <w:lang w:val="en-US" w:eastAsia="zh-CN"/>
              </w:rPr>
              <w:t xml:space="preserve"> </w:t>
            </w:r>
            <w:r w:rsidR="003C41CF">
              <w:rPr>
                <w:lang w:val="en-US" w:eastAsia="zh-CN"/>
              </w:rPr>
              <w:t>ID</w:t>
            </w:r>
          </w:p>
        </w:tc>
        <w:tc>
          <w:tcPr>
            <w:tcW w:w="1440" w:type="dxa"/>
            <w:tcBorders>
              <w:top w:val="single" w:sz="4" w:space="0" w:color="000000"/>
              <w:left w:val="single" w:sz="4" w:space="0" w:color="000000"/>
              <w:bottom w:val="single" w:sz="4" w:space="0" w:color="000000"/>
              <w:right w:val="nil"/>
            </w:tcBorders>
          </w:tcPr>
          <w:p w14:paraId="0366EDED" w14:textId="75CB20B2" w:rsidR="003C41CF" w:rsidRDefault="00E81D69" w:rsidP="00A0677B">
            <w:pPr>
              <w:pStyle w:val="TAC"/>
              <w:rPr>
                <w:rFonts w:eastAsia="Malgun Gothic"/>
              </w:rPr>
            </w:pPr>
            <w:r>
              <w:rPr>
                <w:lang w:val="en-US"/>
              </w:rPr>
              <w:t>M</w:t>
            </w:r>
          </w:p>
        </w:tc>
        <w:tc>
          <w:tcPr>
            <w:tcW w:w="4320" w:type="dxa"/>
            <w:tcBorders>
              <w:top w:val="single" w:sz="4" w:space="0" w:color="000000"/>
              <w:left w:val="single" w:sz="4" w:space="0" w:color="000000"/>
              <w:bottom w:val="single" w:sz="4" w:space="0" w:color="000000"/>
              <w:right w:val="single" w:sz="4" w:space="0" w:color="000000"/>
            </w:tcBorders>
          </w:tcPr>
          <w:p w14:paraId="1EC25033" w14:textId="0CB241C8" w:rsidR="003C41CF" w:rsidRDefault="003C41CF" w:rsidP="00A0677B">
            <w:pPr>
              <w:pStyle w:val="TAL"/>
              <w:rPr>
                <w:rFonts w:eastAsia="Malgun Gothic"/>
              </w:rPr>
            </w:pPr>
            <w:r>
              <w:rPr>
                <w:lang w:val="en-US"/>
              </w:rPr>
              <w:t xml:space="preserve">Indicates the Background data transfer </w:t>
            </w:r>
            <w:r w:rsidR="00E81D69" w:rsidRPr="00E81D69">
              <w:rPr>
                <w:lang w:val="en-US"/>
              </w:rPr>
              <w:t>Reference ID provided by the 3GPP network</w:t>
            </w:r>
          </w:p>
        </w:tc>
      </w:tr>
      <w:tr w:rsidR="00E81D69" w:rsidRPr="001664C2" w14:paraId="1BB3012D" w14:textId="77777777" w:rsidTr="00A0677B">
        <w:trPr>
          <w:jc w:val="center"/>
        </w:trPr>
        <w:tc>
          <w:tcPr>
            <w:tcW w:w="2880" w:type="dxa"/>
            <w:tcBorders>
              <w:top w:val="single" w:sz="4" w:space="0" w:color="000000"/>
              <w:left w:val="single" w:sz="4" w:space="0" w:color="000000"/>
              <w:bottom w:val="single" w:sz="4" w:space="0" w:color="000000"/>
              <w:right w:val="nil"/>
            </w:tcBorders>
          </w:tcPr>
          <w:p w14:paraId="6E26C11D" w14:textId="18DD22B9" w:rsidR="00E81D69" w:rsidRPr="00E81D69" w:rsidRDefault="00E81D69" w:rsidP="00E81D69">
            <w:pPr>
              <w:pStyle w:val="TAL"/>
              <w:rPr>
                <w:lang w:val="en-US" w:eastAsia="zh-CN"/>
              </w:rPr>
            </w:pPr>
            <w:r w:rsidRPr="0028732B">
              <w:t>BDT policy removal indicator (</w:t>
            </w:r>
            <w:r>
              <w:t>see </w:t>
            </w:r>
            <w:r w:rsidRPr="0028732B">
              <w:t>NOTE)</w:t>
            </w:r>
          </w:p>
        </w:tc>
        <w:tc>
          <w:tcPr>
            <w:tcW w:w="1440" w:type="dxa"/>
            <w:tcBorders>
              <w:top w:val="single" w:sz="4" w:space="0" w:color="000000"/>
              <w:left w:val="single" w:sz="4" w:space="0" w:color="000000"/>
              <w:bottom w:val="single" w:sz="4" w:space="0" w:color="000000"/>
              <w:right w:val="nil"/>
            </w:tcBorders>
          </w:tcPr>
          <w:p w14:paraId="5FCB78A9" w14:textId="2D48B9B5" w:rsidR="00E81D69" w:rsidRDefault="00E81D69" w:rsidP="00E81D69">
            <w:pPr>
              <w:pStyle w:val="TAC"/>
              <w:rPr>
                <w:lang w:val="en-US"/>
              </w:rPr>
            </w:pPr>
            <w:r w:rsidRPr="0028732B">
              <w:t>O</w:t>
            </w:r>
          </w:p>
        </w:tc>
        <w:tc>
          <w:tcPr>
            <w:tcW w:w="4320" w:type="dxa"/>
            <w:tcBorders>
              <w:top w:val="single" w:sz="4" w:space="0" w:color="000000"/>
              <w:left w:val="single" w:sz="4" w:space="0" w:color="000000"/>
              <w:bottom w:val="single" w:sz="4" w:space="0" w:color="000000"/>
              <w:right w:val="single" w:sz="4" w:space="0" w:color="000000"/>
            </w:tcBorders>
          </w:tcPr>
          <w:p w14:paraId="1BE0D75E" w14:textId="5A091A23" w:rsidR="00E81D69" w:rsidRDefault="00E81D69" w:rsidP="00E81D69">
            <w:pPr>
              <w:pStyle w:val="TAL"/>
              <w:rPr>
                <w:lang w:val="en-US"/>
              </w:rPr>
            </w:pPr>
            <w:r w:rsidRPr="0028732B">
              <w:t>The indicator about the BDT policy removal.</w:t>
            </w:r>
          </w:p>
        </w:tc>
      </w:tr>
      <w:tr w:rsidR="00E81D69" w:rsidRPr="001664C2" w14:paraId="2CD5AF22" w14:textId="77777777" w:rsidTr="00A6490B">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10CA2FE" w14:textId="377913FA" w:rsidR="00E81D69" w:rsidRPr="0028732B" w:rsidRDefault="00E81D69" w:rsidP="002F2DA4">
            <w:pPr>
              <w:pStyle w:val="TAN"/>
            </w:pPr>
            <w:r w:rsidRPr="00E81D69">
              <w:t>NOTE:</w:t>
            </w:r>
            <w:r>
              <w:tab/>
            </w:r>
            <w:r w:rsidRPr="00E81D69">
              <w:t>Either of these IEs are included.</w:t>
            </w:r>
          </w:p>
        </w:tc>
      </w:tr>
    </w:tbl>
    <w:p w14:paraId="472F45D7" w14:textId="77777777" w:rsidR="003C41CF" w:rsidRPr="00BD3D89" w:rsidRDefault="003C41CF" w:rsidP="003C41CF"/>
    <w:p w14:paraId="10C8C0A9" w14:textId="679A7067" w:rsidR="00571E05" w:rsidRPr="00B2098E" w:rsidRDefault="00571E05" w:rsidP="00571E05">
      <w:pPr>
        <w:pStyle w:val="Heading4"/>
      </w:pPr>
      <w:bookmarkStart w:id="1472" w:name="_Toc155355889"/>
      <w:r>
        <w:t>14</w:t>
      </w:r>
      <w:r w:rsidRPr="00B2098E">
        <w:t>.</w:t>
      </w:r>
      <w:r>
        <w:t>3</w:t>
      </w:r>
      <w:r w:rsidRPr="00B2098E">
        <w:t>.</w:t>
      </w:r>
      <w:r>
        <w:t>2.61</w:t>
      </w:r>
      <w:r w:rsidRPr="00B2098E">
        <w:tab/>
      </w:r>
      <w:r>
        <w:t>BDT configuration get request</w:t>
      </w:r>
      <w:bookmarkEnd w:id="1472"/>
    </w:p>
    <w:p w14:paraId="0093DD5A" w14:textId="068ACC5D" w:rsidR="00571E05" w:rsidRPr="0083707B" w:rsidRDefault="00571E05" w:rsidP="00571E05">
      <w:r w:rsidRPr="0083707B">
        <w:t>Table 14.3.</w:t>
      </w:r>
      <w:r>
        <w:t>2.61</w:t>
      </w:r>
      <w:r w:rsidRPr="0083707B">
        <w:t>-</w:t>
      </w:r>
      <w:r w:rsidRPr="0083707B">
        <w:rPr>
          <w:lang w:eastAsia="zh-CN"/>
        </w:rPr>
        <w:t>1</w:t>
      </w:r>
      <w:r w:rsidRPr="0083707B">
        <w:t xml:space="preserve"> describes the information flow for the</w:t>
      </w:r>
      <w:r>
        <w:t xml:space="preserve"> BDT configuration</w:t>
      </w:r>
      <w:r w:rsidRPr="0083707B">
        <w:t xml:space="preserve"> </w:t>
      </w:r>
      <w:r>
        <w:t xml:space="preserve">get </w:t>
      </w:r>
      <w:r w:rsidRPr="0083707B">
        <w:t xml:space="preserve">request from the VAL server to the NRM </w:t>
      </w:r>
      <w:r w:rsidRPr="0083707B">
        <w:rPr>
          <w:lang w:eastAsia="zh-CN"/>
        </w:rPr>
        <w:t>Server</w:t>
      </w:r>
      <w:r w:rsidRPr="0083707B">
        <w:rPr>
          <w:rFonts w:eastAsia="Malgun Gothic"/>
          <w:lang w:eastAsia="zh-CN"/>
        </w:rPr>
        <w:t>.</w:t>
      </w:r>
    </w:p>
    <w:p w14:paraId="439F83E3" w14:textId="1097A006" w:rsidR="00571E05" w:rsidRPr="0083707B" w:rsidRDefault="00571E05" w:rsidP="00571E05">
      <w:pPr>
        <w:pStyle w:val="TH"/>
        <w:rPr>
          <w:rFonts w:eastAsia="Malgun Gothic"/>
          <w:lang w:eastAsia="zh-CN"/>
        </w:rPr>
      </w:pPr>
      <w:r w:rsidRPr="0083707B">
        <w:rPr>
          <w:rFonts w:eastAsia="Malgun Gothic"/>
        </w:rPr>
        <w:t>Table 14.3.2.</w:t>
      </w:r>
      <w:r>
        <w:rPr>
          <w:rFonts w:eastAsia="Malgun Gothic"/>
        </w:rPr>
        <w:t>61</w:t>
      </w:r>
      <w:r w:rsidRPr="0083707B">
        <w:rPr>
          <w:rFonts w:eastAsia="Malgun Gothic"/>
        </w:rPr>
        <w:t>-</w:t>
      </w:r>
      <w:r w:rsidRPr="0083707B">
        <w:rPr>
          <w:rFonts w:eastAsia="Malgun Gothic"/>
          <w:lang w:eastAsia="zh-CN"/>
        </w:rPr>
        <w:t>1</w:t>
      </w:r>
      <w:r w:rsidRPr="0083707B">
        <w:rPr>
          <w:rFonts w:eastAsia="Malgun Gothic"/>
        </w:rPr>
        <w:t xml:space="preserve">: </w:t>
      </w:r>
      <w:r w:rsidRPr="00236C65">
        <w:rPr>
          <w:rFonts w:eastAsia="Malgun Gothic"/>
        </w:rPr>
        <w:t>BDT configuration</w:t>
      </w:r>
      <w:r w:rsidRPr="0083707B">
        <w:rPr>
          <w:rFonts w:eastAsia="Malgun Gothic"/>
        </w:rPr>
        <w:t xml:space="preserve"> </w:t>
      </w:r>
      <w:r>
        <w:rPr>
          <w:rFonts w:eastAsia="Malgun Gothic"/>
        </w:rPr>
        <w:t xml:space="preserve">get </w:t>
      </w:r>
      <w:r w:rsidRPr="0083707B">
        <w:rPr>
          <w:rFonts w:eastAsia="Malgun Gothic"/>
        </w:rPr>
        <w:t>request</w:t>
      </w:r>
    </w:p>
    <w:tbl>
      <w:tblPr>
        <w:tblW w:w="8640" w:type="dxa"/>
        <w:jc w:val="center"/>
        <w:tblLayout w:type="fixed"/>
        <w:tblLook w:val="0000" w:firstRow="0" w:lastRow="0" w:firstColumn="0" w:lastColumn="0" w:noHBand="0" w:noVBand="0"/>
      </w:tblPr>
      <w:tblGrid>
        <w:gridCol w:w="3011"/>
        <w:gridCol w:w="1309"/>
        <w:gridCol w:w="4320"/>
      </w:tblGrid>
      <w:tr w:rsidR="00571E05" w:rsidRPr="0083707B" w14:paraId="76B486A8"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59936C2A" w14:textId="77777777" w:rsidR="00571E05" w:rsidRPr="0083707B" w:rsidRDefault="00571E05" w:rsidP="00827457">
            <w:pPr>
              <w:keepNext/>
              <w:keepLines/>
              <w:spacing w:after="0"/>
              <w:rPr>
                <w:rFonts w:ascii="Arial" w:eastAsia="Malgun Gothic" w:hAnsi="Arial"/>
                <w:sz w:val="18"/>
              </w:rPr>
            </w:pPr>
            <w:r w:rsidRPr="0083707B">
              <w:rPr>
                <w:rFonts w:ascii="Arial" w:eastAsia="Malgun Gothic" w:hAnsi="Arial"/>
                <w:sz w:val="18"/>
              </w:rPr>
              <w:t>Information element</w:t>
            </w:r>
          </w:p>
        </w:tc>
        <w:tc>
          <w:tcPr>
            <w:tcW w:w="1309" w:type="dxa"/>
            <w:tcBorders>
              <w:top w:val="single" w:sz="4" w:space="0" w:color="000000"/>
              <w:left w:val="single" w:sz="4" w:space="0" w:color="000000"/>
              <w:bottom w:val="single" w:sz="4" w:space="0" w:color="000000"/>
            </w:tcBorders>
            <w:shd w:val="clear" w:color="auto" w:fill="auto"/>
          </w:tcPr>
          <w:p w14:paraId="07A95E41" w14:textId="77777777" w:rsidR="00571E05" w:rsidRPr="0083707B" w:rsidRDefault="00571E05" w:rsidP="00827457">
            <w:pPr>
              <w:keepNext/>
              <w:keepLines/>
              <w:spacing w:after="0"/>
              <w:jc w:val="center"/>
              <w:rPr>
                <w:rFonts w:ascii="Arial" w:eastAsia="Malgun Gothic" w:hAnsi="Arial"/>
                <w:sz w:val="18"/>
              </w:rPr>
            </w:pPr>
            <w:r>
              <w:rPr>
                <w:rFonts w:ascii="Arial" w:eastAsia="Malgun Gothic" w:hAnsi="Arial"/>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9192AC" w14:textId="77777777" w:rsidR="00571E05" w:rsidRPr="0083707B" w:rsidRDefault="00571E05" w:rsidP="00827457">
            <w:pPr>
              <w:keepNext/>
              <w:keepLines/>
              <w:spacing w:after="0"/>
              <w:rPr>
                <w:rFonts w:ascii="Arial" w:eastAsia="Malgun Gothic" w:hAnsi="Arial"/>
                <w:sz w:val="18"/>
              </w:rPr>
            </w:pPr>
            <w:r w:rsidRPr="0083707B">
              <w:rPr>
                <w:rFonts w:ascii="Arial" w:eastAsia="Malgun Gothic" w:hAnsi="Arial"/>
                <w:sz w:val="18"/>
              </w:rPr>
              <w:t>Description</w:t>
            </w:r>
          </w:p>
        </w:tc>
      </w:tr>
      <w:tr w:rsidR="00571E05" w:rsidRPr="001664C2" w14:paraId="7FB72198"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069EC163" w14:textId="77777777" w:rsidR="00571E05" w:rsidRPr="001664C2" w:rsidRDefault="00571E05" w:rsidP="00827457">
            <w:pPr>
              <w:keepNext/>
              <w:keepLines/>
              <w:spacing w:after="0"/>
              <w:rPr>
                <w:rFonts w:ascii="Arial" w:eastAsia="Malgun Gothic" w:hAnsi="Arial"/>
                <w:sz w:val="18"/>
              </w:rPr>
            </w:pPr>
            <w:r w:rsidRPr="001664C2">
              <w:rPr>
                <w:rFonts w:ascii="Arial" w:eastAsia="Malgun Gothic" w:hAnsi="Arial"/>
                <w:sz w:val="18"/>
              </w:rPr>
              <w:t>VAL service ID</w:t>
            </w:r>
          </w:p>
        </w:tc>
        <w:tc>
          <w:tcPr>
            <w:tcW w:w="1309" w:type="dxa"/>
            <w:tcBorders>
              <w:top w:val="single" w:sz="4" w:space="0" w:color="000000"/>
              <w:left w:val="single" w:sz="4" w:space="0" w:color="000000"/>
              <w:bottom w:val="single" w:sz="4" w:space="0" w:color="000000"/>
            </w:tcBorders>
            <w:shd w:val="clear" w:color="auto" w:fill="auto"/>
          </w:tcPr>
          <w:p w14:paraId="136DAB3D" w14:textId="77777777" w:rsidR="00571E05" w:rsidRPr="001664C2" w:rsidRDefault="00571E05" w:rsidP="00827457">
            <w:pPr>
              <w:keepNext/>
              <w:keepLines/>
              <w:spacing w:after="0"/>
              <w:jc w:val="center"/>
              <w:rPr>
                <w:rFonts w:ascii="Arial" w:eastAsia="Malgun Gothic" w:hAnsi="Arial"/>
                <w:sz w:val="18"/>
              </w:rPr>
            </w:pPr>
            <w:r w:rsidRPr="001664C2">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4F0671" w14:textId="77777777" w:rsidR="00571E05" w:rsidRPr="001664C2" w:rsidRDefault="00571E05" w:rsidP="00827457">
            <w:pPr>
              <w:keepNext/>
              <w:keepLines/>
              <w:spacing w:after="0"/>
              <w:rPr>
                <w:rFonts w:ascii="Arial" w:eastAsia="Malgun Gothic" w:hAnsi="Arial"/>
                <w:sz w:val="18"/>
              </w:rPr>
            </w:pPr>
            <w:r w:rsidRPr="001664C2">
              <w:rPr>
                <w:rFonts w:ascii="Arial" w:eastAsia="Malgun Gothic" w:hAnsi="Arial"/>
                <w:sz w:val="18"/>
              </w:rPr>
              <w:t>Identi</w:t>
            </w:r>
            <w:r w:rsidRPr="001664C2">
              <w:rPr>
                <w:rFonts w:ascii="Arial" w:eastAsia="Malgun Gothic" w:hAnsi="Arial"/>
                <w:sz w:val="18"/>
                <w:lang w:eastAsia="zh-CN"/>
              </w:rPr>
              <w:t>t</w:t>
            </w:r>
            <w:r w:rsidRPr="001664C2">
              <w:rPr>
                <w:rFonts w:ascii="Arial" w:eastAsia="Malgun Gothic" w:hAnsi="Arial"/>
                <w:sz w:val="18"/>
              </w:rPr>
              <w:t xml:space="preserve">y of the VAL service for which the </w:t>
            </w:r>
            <w:r>
              <w:rPr>
                <w:rFonts w:ascii="Arial" w:eastAsia="Malgun Gothic" w:hAnsi="Arial"/>
                <w:sz w:val="18"/>
              </w:rPr>
              <w:t xml:space="preserve">BDT </w:t>
            </w:r>
            <w:r>
              <w:rPr>
                <w:rFonts w:ascii="Arial" w:eastAsia="Malgun Gothic" w:hAnsi="Arial"/>
                <w:sz w:val="18"/>
                <w:lang w:eastAsia="zh-CN"/>
              </w:rPr>
              <w:t>configuration</w:t>
            </w:r>
            <w:r w:rsidRPr="001664C2">
              <w:rPr>
                <w:rFonts w:ascii="Arial" w:eastAsia="Malgun Gothic" w:hAnsi="Arial"/>
                <w:sz w:val="18"/>
                <w:lang w:eastAsia="zh-CN"/>
              </w:rPr>
              <w:t xml:space="preserve"> is</w:t>
            </w:r>
            <w:r w:rsidRPr="001664C2">
              <w:rPr>
                <w:rFonts w:ascii="Arial" w:eastAsia="Malgun Gothic" w:hAnsi="Arial"/>
                <w:sz w:val="18"/>
              </w:rPr>
              <w:t xml:space="preserve"> re</w:t>
            </w:r>
            <w:r w:rsidRPr="001664C2">
              <w:rPr>
                <w:rFonts w:ascii="Arial" w:eastAsia="Malgun Gothic" w:hAnsi="Arial"/>
                <w:sz w:val="18"/>
                <w:lang w:eastAsia="zh-CN"/>
              </w:rPr>
              <w:t>quest</w:t>
            </w:r>
            <w:r w:rsidRPr="001664C2">
              <w:rPr>
                <w:rFonts w:ascii="Arial" w:eastAsia="Malgun Gothic" w:hAnsi="Arial"/>
                <w:sz w:val="18"/>
              </w:rPr>
              <w:t>ed</w:t>
            </w:r>
            <w:r>
              <w:rPr>
                <w:rFonts w:ascii="Arial" w:eastAsia="Malgun Gothic" w:hAnsi="Arial"/>
                <w:sz w:val="18"/>
              </w:rPr>
              <w:t xml:space="preserve"> to be updated</w:t>
            </w:r>
            <w:r w:rsidRPr="001664C2">
              <w:rPr>
                <w:rFonts w:ascii="Arial" w:eastAsia="Malgun Gothic" w:hAnsi="Arial"/>
                <w:sz w:val="18"/>
              </w:rPr>
              <w:t>.</w:t>
            </w:r>
          </w:p>
        </w:tc>
      </w:tr>
      <w:tr w:rsidR="00571E05" w:rsidRPr="001664C2" w14:paraId="643BDD42"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2F90D0DC" w14:textId="77777777" w:rsidR="00571E05" w:rsidRPr="001664C2" w:rsidRDefault="00571E05" w:rsidP="00827457">
            <w:pPr>
              <w:keepNext/>
              <w:keepLines/>
              <w:spacing w:after="0"/>
              <w:rPr>
                <w:rFonts w:ascii="Arial" w:eastAsia="Malgun Gothic" w:hAnsi="Arial"/>
                <w:sz w:val="18"/>
              </w:rPr>
            </w:pPr>
            <w:r>
              <w:rPr>
                <w:rFonts w:ascii="Arial" w:eastAsia="Malgun Gothic" w:hAnsi="Arial"/>
                <w:sz w:val="18"/>
              </w:rPr>
              <w:t>BDT configuration identifier</w:t>
            </w:r>
          </w:p>
        </w:tc>
        <w:tc>
          <w:tcPr>
            <w:tcW w:w="1309" w:type="dxa"/>
            <w:tcBorders>
              <w:top w:val="single" w:sz="4" w:space="0" w:color="000000"/>
              <w:left w:val="single" w:sz="4" w:space="0" w:color="000000"/>
              <w:bottom w:val="single" w:sz="4" w:space="0" w:color="000000"/>
            </w:tcBorders>
            <w:shd w:val="clear" w:color="auto" w:fill="auto"/>
          </w:tcPr>
          <w:p w14:paraId="61A95F83" w14:textId="77777777" w:rsidR="00571E05" w:rsidRPr="001664C2" w:rsidRDefault="00571E05" w:rsidP="00827457">
            <w:pPr>
              <w:keepNext/>
              <w:keepLines/>
              <w:spacing w:after="0"/>
              <w:jc w:val="center"/>
              <w:rPr>
                <w:rFonts w:ascii="Arial" w:eastAsia="Malgun Gothic" w:hAnsi="Arial"/>
                <w:sz w:val="18"/>
              </w:rPr>
            </w:pPr>
            <w:r>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C20B64" w14:textId="77777777" w:rsidR="00571E05" w:rsidRPr="001664C2" w:rsidRDefault="00571E05" w:rsidP="00827457">
            <w:pPr>
              <w:keepNext/>
              <w:keepLines/>
              <w:spacing w:after="0"/>
              <w:rPr>
                <w:rFonts w:ascii="Arial" w:eastAsia="Malgun Gothic" w:hAnsi="Arial"/>
                <w:sz w:val="18"/>
              </w:rPr>
            </w:pPr>
            <w:r>
              <w:rPr>
                <w:rFonts w:ascii="Arial" w:eastAsia="Malgun Gothic" w:hAnsi="Arial"/>
                <w:sz w:val="18"/>
              </w:rPr>
              <w:t>Identifier of the BDT configuration stored in the NRM server.</w:t>
            </w:r>
          </w:p>
        </w:tc>
      </w:tr>
    </w:tbl>
    <w:p w14:paraId="67A41653" w14:textId="77777777" w:rsidR="00571E05" w:rsidRPr="001664C2" w:rsidRDefault="00571E05" w:rsidP="00571E05"/>
    <w:p w14:paraId="1CF956D4" w14:textId="6A19CF98" w:rsidR="00571E05" w:rsidRPr="001664C2" w:rsidRDefault="00571E05" w:rsidP="00571E05">
      <w:pPr>
        <w:pStyle w:val="Heading4"/>
      </w:pPr>
      <w:bookmarkStart w:id="1473" w:name="_Toc155355890"/>
      <w:r w:rsidRPr="001664C2">
        <w:t>14.3.2.</w:t>
      </w:r>
      <w:r>
        <w:t>62</w:t>
      </w:r>
      <w:r w:rsidRPr="001664C2">
        <w:tab/>
        <w:t>BDT configuration</w:t>
      </w:r>
      <w:r>
        <w:t xml:space="preserve"> get</w:t>
      </w:r>
      <w:r w:rsidRPr="001664C2">
        <w:t xml:space="preserve"> response</w:t>
      </w:r>
      <w:bookmarkEnd w:id="1473"/>
    </w:p>
    <w:p w14:paraId="2484D357" w14:textId="2E834360" w:rsidR="00571E05" w:rsidRPr="001664C2" w:rsidRDefault="00571E05" w:rsidP="00571E05">
      <w:pPr>
        <w:rPr>
          <w:lang w:val="en-US"/>
        </w:rPr>
      </w:pPr>
      <w:r w:rsidRPr="001664C2">
        <w:rPr>
          <w:lang w:val="en-US"/>
        </w:rPr>
        <w:t>Table 14.3.2.</w:t>
      </w:r>
      <w:r>
        <w:rPr>
          <w:lang w:val="en-US"/>
        </w:rPr>
        <w:t>62</w:t>
      </w:r>
      <w:r w:rsidRPr="001664C2">
        <w:rPr>
          <w:lang w:val="en-US" w:eastAsia="zh-CN"/>
        </w:rPr>
        <w:t>-1</w:t>
      </w:r>
      <w:r w:rsidRPr="001664C2">
        <w:rPr>
          <w:lang w:val="en-US"/>
        </w:rPr>
        <w:t xml:space="preserve"> describes the information flow </w:t>
      </w:r>
      <w:r w:rsidRPr="001664C2">
        <w:rPr>
          <w:lang w:val="en-US" w:eastAsia="zh-CN"/>
        </w:rPr>
        <w:t xml:space="preserve">for BDT configuration </w:t>
      </w:r>
      <w:r>
        <w:rPr>
          <w:lang w:val="en-US" w:eastAsia="zh-CN"/>
        </w:rPr>
        <w:t xml:space="preserve">get </w:t>
      </w:r>
      <w:r w:rsidRPr="001664C2">
        <w:rPr>
          <w:lang w:val="en-US" w:eastAsia="zh-CN"/>
        </w:rPr>
        <w:t>response from the NRM server to the VAL server.</w:t>
      </w:r>
    </w:p>
    <w:p w14:paraId="16AC7FA8" w14:textId="78132A78" w:rsidR="00571E05" w:rsidRPr="001664C2" w:rsidRDefault="00571E05" w:rsidP="00571E05">
      <w:pPr>
        <w:pStyle w:val="TH"/>
        <w:rPr>
          <w:lang w:val="en-US"/>
        </w:rPr>
      </w:pPr>
      <w:r w:rsidRPr="001664C2">
        <w:rPr>
          <w:lang w:val="en-US"/>
        </w:rPr>
        <w:t>Table 14.3.2.</w:t>
      </w:r>
      <w:r>
        <w:rPr>
          <w:lang w:val="en-US"/>
        </w:rPr>
        <w:t>62</w:t>
      </w:r>
      <w:r w:rsidRPr="001664C2">
        <w:rPr>
          <w:lang w:val="en-US"/>
        </w:rPr>
        <w:t xml:space="preserve">-1: BDT configuration </w:t>
      </w:r>
      <w:r>
        <w:rPr>
          <w:lang w:val="en-US"/>
        </w:rPr>
        <w:t xml:space="preserve">get </w:t>
      </w:r>
      <w:r w:rsidRPr="001664C2">
        <w:rPr>
          <w:lang w:val="en-US"/>
        </w:rPr>
        <w:t>response</w:t>
      </w:r>
    </w:p>
    <w:tbl>
      <w:tblPr>
        <w:tblW w:w="8640" w:type="dxa"/>
        <w:jc w:val="center"/>
        <w:tblLayout w:type="fixed"/>
        <w:tblLook w:val="04A0" w:firstRow="1" w:lastRow="0" w:firstColumn="1" w:lastColumn="0" w:noHBand="0" w:noVBand="1"/>
      </w:tblPr>
      <w:tblGrid>
        <w:gridCol w:w="2880"/>
        <w:gridCol w:w="1440"/>
        <w:gridCol w:w="4320"/>
      </w:tblGrid>
      <w:tr w:rsidR="00571E05" w:rsidRPr="001664C2" w14:paraId="0BAEEE82" w14:textId="77777777" w:rsidTr="00827457">
        <w:trPr>
          <w:jc w:val="center"/>
        </w:trPr>
        <w:tc>
          <w:tcPr>
            <w:tcW w:w="2880" w:type="dxa"/>
            <w:tcBorders>
              <w:top w:val="single" w:sz="4" w:space="0" w:color="000000"/>
              <w:left w:val="single" w:sz="4" w:space="0" w:color="000000"/>
              <w:bottom w:val="single" w:sz="4" w:space="0" w:color="000000"/>
              <w:right w:val="nil"/>
            </w:tcBorders>
            <w:hideMark/>
          </w:tcPr>
          <w:p w14:paraId="72AA1BB5" w14:textId="77777777" w:rsidR="00571E05" w:rsidRPr="001664C2" w:rsidRDefault="00571E05" w:rsidP="00827457">
            <w:pPr>
              <w:keepNext/>
              <w:keepLines/>
              <w:spacing w:after="0"/>
              <w:jc w:val="center"/>
              <w:rPr>
                <w:rFonts w:ascii="Arial" w:hAnsi="Arial"/>
                <w:b/>
                <w:sz w:val="18"/>
                <w:lang w:val="en-US"/>
              </w:rPr>
            </w:pPr>
            <w:r w:rsidRPr="001664C2">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02F5DA21" w14:textId="77777777" w:rsidR="00571E05" w:rsidRPr="001664C2" w:rsidRDefault="00571E05" w:rsidP="00827457">
            <w:pPr>
              <w:keepNext/>
              <w:keepLines/>
              <w:spacing w:after="0"/>
              <w:jc w:val="center"/>
              <w:rPr>
                <w:rFonts w:ascii="Arial" w:hAnsi="Arial"/>
                <w:b/>
                <w:sz w:val="18"/>
                <w:lang w:val="en-US"/>
              </w:rPr>
            </w:pPr>
            <w:r w:rsidRPr="001664C2">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2CBDE2B4" w14:textId="77777777" w:rsidR="00571E05" w:rsidRPr="001664C2" w:rsidRDefault="00571E05" w:rsidP="00827457">
            <w:pPr>
              <w:keepNext/>
              <w:keepLines/>
              <w:spacing w:after="0"/>
              <w:jc w:val="center"/>
              <w:rPr>
                <w:rFonts w:ascii="Arial" w:hAnsi="Arial"/>
                <w:b/>
                <w:sz w:val="18"/>
                <w:lang w:val="en-US"/>
              </w:rPr>
            </w:pPr>
            <w:r w:rsidRPr="001664C2">
              <w:rPr>
                <w:rFonts w:ascii="Arial" w:hAnsi="Arial"/>
                <w:b/>
                <w:sz w:val="18"/>
                <w:lang w:val="en-US"/>
              </w:rPr>
              <w:t>Description</w:t>
            </w:r>
          </w:p>
        </w:tc>
      </w:tr>
      <w:tr w:rsidR="00571E05" w:rsidRPr="001664C2" w14:paraId="3DA93463" w14:textId="77777777" w:rsidTr="00827457">
        <w:trPr>
          <w:jc w:val="center"/>
        </w:trPr>
        <w:tc>
          <w:tcPr>
            <w:tcW w:w="2880" w:type="dxa"/>
            <w:tcBorders>
              <w:top w:val="single" w:sz="4" w:space="0" w:color="000000"/>
              <w:left w:val="single" w:sz="4" w:space="0" w:color="000000"/>
              <w:bottom w:val="single" w:sz="4" w:space="0" w:color="000000"/>
              <w:right w:val="nil"/>
            </w:tcBorders>
          </w:tcPr>
          <w:p w14:paraId="5100B6E9" w14:textId="77777777" w:rsidR="00571E05" w:rsidRPr="001664C2" w:rsidRDefault="00571E05" w:rsidP="00827457">
            <w:pPr>
              <w:pStyle w:val="TAL"/>
              <w:rPr>
                <w:lang w:val="en-US" w:eastAsia="zh-CN"/>
              </w:rPr>
            </w:pPr>
            <w:r w:rsidRPr="001664C2">
              <w:rPr>
                <w:lang w:val="en-US" w:eastAsia="zh-CN"/>
              </w:rPr>
              <w:t>Result</w:t>
            </w:r>
          </w:p>
        </w:tc>
        <w:tc>
          <w:tcPr>
            <w:tcW w:w="1440" w:type="dxa"/>
            <w:tcBorders>
              <w:top w:val="single" w:sz="4" w:space="0" w:color="000000"/>
              <w:left w:val="single" w:sz="4" w:space="0" w:color="000000"/>
              <w:bottom w:val="single" w:sz="4" w:space="0" w:color="000000"/>
              <w:right w:val="nil"/>
            </w:tcBorders>
          </w:tcPr>
          <w:p w14:paraId="2375DFA3" w14:textId="77777777" w:rsidR="00571E05" w:rsidRPr="001664C2" w:rsidRDefault="00571E05" w:rsidP="00827457">
            <w:pPr>
              <w:pStyle w:val="TAC"/>
              <w:rPr>
                <w:lang w:val="en-US"/>
              </w:rPr>
            </w:pPr>
            <w:r w:rsidRPr="001664C2">
              <w:rPr>
                <w:lang w:val="en-US"/>
              </w:rPr>
              <w:t>M</w:t>
            </w:r>
          </w:p>
        </w:tc>
        <w:tc>
          <w:tcPr>
            <w:tcW w:w="4320" w:type="dxa"/>
            <w:tcBorders>
              <w:top w:val="single" w:sz="4" w:space="0" w:color="000000"/>
              <w:left w:val="single" w:sz="4" w:space="0" w:color="000000"/>
              <w:bottom w:val="single" w:sz="4" w:space="0" w:color="000000"/>
              <w:right w:val="single" w:sz="4" w:space="0" w:color="000000"/>
            </w:tcBorders>
          </w:tcPr>
          <w:p w14:paraId="7C1145A1" w14:textId="77777777" w:rsidR="00571E05" w:rsidRPr="001664C2" w:rsidRDefault="00571E05" w:rsidP="00827457">
            <w:pPr>
              <w:pStyle w:val="TAL"/>
              <w:rPr>
                <w:lang w:val="en-US"/>
              </w:rPr>
            </w:pPr>
            <w:r w:rsidRPr="001664C2">
              <w:rPr>
                <w:lang w:val="en-US"/>
              </w:rPr>
              <w:t>The result indicates success or failure of</w:t>
            </w:r>
            <w:r>
              <w:rPr>
                <w:lang w:val="en-US"/>
              </w:rPr>
              <w:t xml:space="preserve"> BDT configuration get operation.</w:t>
            </w:r>
          </w:p>
        </w:tc>
      </w:tr>
      <w:tr w:rsidR="00571E05" w:rsidRPr="001664C2" w14:paraId="22FEB0B1" w14:textId="77777777" w:rsidTr="00827457">
        <w:trPr>
          <w:jc w:val="center"/>
        </w:trPr>
        <w:tc>
          <w:tcPr>
            <w:tcW w:w="2880" w:type="dxa"/>
            <w:tcBorders>
              <w:top w:val="single" w:sz="4" w:space="0" w:color="000000"/>
              <w:left w:val="single" w:sz="4" w:space="0" w:color="000000"/>
              <w:bottom w:val="single" w:sz="4" w:space="0" w:color="000000"/>
              <w:right w:val="nil"/>
            </w:tcBorders>
          </w:tcPr>
          <w:p w14:paraId="1F4BA065" w14:textId="77777777" w:rsidR="00571E05" w:rsidRPr="001664C2" w:rsidRDefault="00571E05" w:rsidP="00827457">
            <w:pPr>
              <w:pStyle w:val="TAL"/>
              <w:rPr>
                <w:lang w:val="en-US" w:eastAsia="zh-CN"/>
              </w:rPr>
            </w:pPr>
            <w:r>
              <w:rPr>
                <w:rFonts w:eastAsia="Malgun Gothic"/>
              </w:rPr>
              <w:t>BDT configuration identifier</w:t>
            </w:r>
          </w:p>
        </w:tc>
        <w:tc>
          <w:tcPr>
            <w:tcW w:w="1440" w:type="dxa"/>
            <w:tcBorders>
              <w:top w:val="single" w:sz="4" w:space="0" w:color="000000"/>
              <w:left w:val="single" w:sz="4" w:space="0" w:color="000000"/>
              <w:bottom w:val="single" w:sz="4" w:space="0" w:color="000000"/>
              <w:right w:val="nil"/>
            </w:tcBorders>
          </w:tcPr>
          <w:p w14:paraId="335501C8" w14:textId="77777777" w:rsidR="00571E05" w:rsidRPr="001664C2" w:rsidRDefault="00571E05" w:rsidP="00827457">
            <w:pPr>
              <w:pStyle w:val="TAC"/>
              <w:rPr>
                <w:lang w:val="en-US"/>
              </w:rPr>
            </w:pPr>
            <w:r>
              <w:rPr>
                <w:rFonts w:eastAsia="Malgun Gothic"/>
              </w:rPr>
              <w:t>M</w:t>
            </w:r>
          </w:p>
        </w:tc>
        <w:tc>
          <w:tcPr>
            <w:tcW w:w="4320" w:type="dxa"/>
            <w:tcBorders>
              <w:top w:val="single" w:sz="4" w:space="0" w:color="000000"/>
              <w:left w:val="single" w:sz="4" w:space="0" w:color="000000"/>
              <w:bottom w:val="single" w:sz="4" w:space="0" w:color="000000"/>
              <w:right w:val="single" w:sz="4" w:space="0" w:color="000000"/>
            </w:tcBorders>
          </w:tcPr>
          <w:p w14:paraId="5F322D3F" w14:textId="77777777" w:rsidR="00571E05" w:rsidRPr="001664C2" w:rsidRDefault="00571E05" w:rsidP="00827457">
            <w:pPr>
              <w:pStyle w:val="TAL"/>
              <w:rPr>
                <w:lang w:val="en-US"/>
              </w:rPr>
            </w:pPr>
            <w:r>
              <w:rPr>
                <w:rFonts w:eastAsia="Malgun Gothic"/>
              </w:rPr>
              <w:t>Identifier of the BDT configuration stored in the NRM server.</w:t>
            </w:r>
          </w:p>
        </w:tc>
      </w:tr>
      <w:tr w:rsidR="00571E05" w:rsidRPr="001664C2" w14:paraId="65095A62" w14:textId="77777777" w:rsidTr="00827457">
        <w:trPr>
          <w:jc w:val="center"/>
        </w:trPr>
        <w:tc>
          <w:tcPr>
            <w:tcW w:w="2880" w:type="dxa"/>
            <w:tcBorders>
              <w:top w:val="single" w:sz="4" w:space="0" w:color="000000"/>
              <w:left w:val="single" w:sz="4" w:space="0" w:color="000000"/>
              <w:bottom w:val="single" w:sz="4" w:space="0" w:color="000000"/>
              <w:right w:val="nil"/>
            </w:tcBorders>
          </w:tcPr>
          <w:p w14:paraId="1FCD31DF" w14:textId="5004B28C" w:rsidR="00571E05" w:rsidRDefault="00571E05" w:rsidP="00827457">
            <w:pPr>
              <w:pStyle w:val="TAL"/>
              <w:rPr>
                <w:rFonts w:eastAsia="Malgun Gothic"/>
              </w:rPr>
            </w:pPr>
            <w:r>
              <w:rPr>
                <w:rFonts w:eastAsia="Malgun Gothic"/>
              </w:rPr>
              <w:t>BDT configuration data (see</w:t>
            </w:r>
            <w:r w:rsidR="00882B0F">
              <w:rPr>
                <w:rFonts w:eastAsia="Malgun Gothic"/>
              </w:rPr>
              <w:t> </w:t>
            </w:r>
            <w:r>
              <w:rPr>
                <w:rFonts w:eastAsia="Malgun Gothic"/>
              </w:rPr>
              <w:t>NOTE)</w:t>
            </w:r>
          </w:p>
        </w:tc>
        <w:tc>
          <w:tcPr>
            <w:tcW w:w="1440" w:type="dxa"/>
            <w:tcBorders>
              <w:top w:val="single" w:sz="4" w:space="0" w:color="000000"/>
              <w:left w:val="single" w:sz="4" w:space="0" w:color="000000"/>
              <w:bottom w:val="single" w:sz="4" w:space="0" w:color="000000"/>
              <w:right w:val="nil"/>
            </w:tcBorders>
          </w:tcPr>
          <w:p w14:paraId="1DFEFB00" w14:textId="77777777" w:rsidR="00571E05" w:rsidRDefault="00571E05" w:rsidP="00827457">
            <w:pPr>
              <w:pStyle w:val="TAC"/>
              <w:rPr>
                <w:rFonts w:eastAsia="Malgun Gothic"/>
              </w:rPr>
            </w:pPr>
            <w:r>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tcPr>
          <w:p w14:paraId="59EFF14F" w14:textId="77777777" w:rsidR="00571E05" w:rsidRDefault="00571E05" w:rsidP="00827457">
            <w:pPr>
              <w:pStyle w:val="TAL"/>
              <w:rPr>
                <w:rFonts w:eastAsia="Malgun Gothic"/>
              </w:rPr>
            </w:pPr>
            <w:r>
              <w:rPr>
                <w:rFonts w:eastAsia="Malgun Gothic"/>
              </w:rPr>
              <w:t>The BDT configuration data stored at the NRM server which includes information like VAL service ID, List of VAL UE IDs/VAL group ID, Volume per UE, Desired Time Window, Granted Time Window, Desired Area Information, Policy Selection Guidance, BDT Reference ID</w:t>
            </w:r>
          </w:p>
        </w:tc>
      </w:tr>
      <w:tr w:rsidR="00571E05" w:rsidRPr="001664C2" w14:paraId="70600021" w14:textId="77777777" w:rsidTr="0082745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2DD5704" w14:textId="77777777" w:rsidR="00571E05" w:rsidRDefault="00571E05" w:rsidP="00827457">
            <w:pPr>
              <w:pStyle w:val="TAN"/>
              <w:rPr>
                <w:rFonts w:eastAsia="Malgun Gothic"/>
              </w:rPr>
            </w:pPr>
            <w:r>
              <w:rPr>
                <w:rFonts w:eastAsia="Malgun Gothic"/>
              </w:rPr>
              <w:t>NOTE:</w:t>
            </w:r>
            <w:r>
              <w:rPr>
                <w:rFonts w:eastAsia="Malgun Gothic"/>
              </w:rPr>
              <w:tab/>
              <w:t>The BDT configuration data IE is included if the Result indicates success.</w:t>
            </w:r>
          </w:p>
        </w:tc>
      </w:tr>
    </w:tbl>
    <w:p w14:paraId="2DF1DD5D" w14:textId="77777777" w:rsidR="00571E05" w:rsidRPr="001664C2" w:rsidRDefault="00571E05" w:rsidP="00571E05"/>
    <w:p w14:paraId="7C9E6FE5" w14:textId="4FD01A38" w:rsidR="00422C9E" w:rsidRPr="00B2098E" w:rsidRDefault="00422C9E" w:rsidP="00422C9E">
      <w:pPr>
        <w:pStyle w:val="Heading4"/>
      </w:pPr>
      <w:bookmarkStart w:id="1474" w:name="_Toc155355891"/>
      <w:r>
        <w:t>14</w:t>
      </w:r>
      <w:r w:rsidRPr="00B2098E">
        <w:t>.</w:t>
      </w:r>
      <w:r>
        <w:t>3</w:t>
      </w:r>
      <w:r w:rsidRPr="00B2098E">
        <w:t>.</w:t>
      </w:r>
      <w:r>
        <w:t>2.63</w:t>
      </w:r>
      <w:r w:rsidRPr="00B2098E">
        <w:tab/>
      </w:r>
      <w:r>
        <w:t>BDT configuration update request</w:t>
      </w:r>
      <w:bookmarkEnd w:id="1474"/>
    </w:p>
    <w:p w14:paraId="65379568" w14:textId="298BCE86" w:rsidR="00422C9E" w:rsidRPr="0083707B" w:rsidRDefault="00422C9E" w:rsidP="00422C9E">
      <w:r w:rsidRPr="0083707B">
        <w:t>Table 14.3.</w:t>
      </w:r>
      <w:r>
        <w:t>2.63</w:t>
      </w:r>
      <w:r w:rsidRPr="0083707B">
        <w:t>-</w:t>
      </w:r>
      <w:r w:rsidRPr="0083707B">
        <w:rPr>
          <w:lang w:eastAsia="zh-CN"/>
        </w:rPr>
        <w:t>1</w:t>
      </w:r>
      <w:r w:rsidRPr="0083707B">
        <w:t xml:space="preserve"> describes the information flow for the</w:t>
      </w:r>
      <w:r>
        <w:t xml:space="preserve"> BDT configuration</w:t>
      </w:r>
      <w:r w:rsidRPr="0083707B">
        <w:t xml:space="preserve"> </w:t>
      </w:r>
      <w:r>
        <w:t xml:space="preserve">update </w:t>
      </w:r>
      <w:r w:rsidRPr="0083707B">
        <w:t xml:space="preserve">request from the VAL server to the NRM </w:t>
      </w:r>
      <w:r w:rsidRPr="0083707B">
        <w:rPr>
          <w:lang w:eastAsia="zh-CN"/>
        </w:rPr>
        <w:t>Server</w:t>
      </w:r>
      <w:r w:rsidRPr="0083707B">
        <w:rPr>
          <w:rFonts w:eastAsia="Malgun Gothic"/>
          <w:lang w:eastAsia="zh-CN"/>
        </w:rPr>
        <w:t>.</w:t>
      </w:r>
    </w:p>
    <w:p w14:paraId="206BA24E" w14:textId="6CF2F960" w:rsidR="00422C9E" w:rsidRPr="0083707B" w:rsidRDefault="00422C9E" w:rsidP="00422C9E">
      <w:pPr>
        <w:pStyle w:val="TH"/>
        <w:rPr>
          <w:rFonts w:eastAsia="Malgun Gothic"/>
          <w:lang w:eastAsia="zh-CN"/>
        </w:rPr>
      </w:pPr>
      <w:r w:rsidRPr="0083707B">
        <w:rPr>
          <w:rFonts w:eastAsia="Malgun Gothic"/>
        </w:rPr>
        <w:lastRenderedPageBreak/>
        <w:t>Table 14.3.2.</w:t>
      </w:r>
      <w:r>
        <w:rPr>
          <w:rFonts w:eastAsia="Malgun Gothic"/>
        </w:rPr>
        <w:t>63</w:t>
      </w:r>
      <w:r w:rsidRPr="0083707B">
        <w:rPr>
          <w:rFonts w:eastAsia="Malgun Gothic"/>
        </w:rPr>
        <w:t>-</w:t>
      </w:r>
      <w:r w:rsidRPr="0083707B">
        <w:rPr>
          <w:rFonts w:eastAsia="Malgun Gothic"/>
          <w:lang w:eastAsia="zh-CN"/>
        </w:rPr>
        <w:t>1</w:t>
      </w:r>
      <w:r w:rsidRPr="0083707B">
        <w:rPr>
          <w:rFonts w:eastAsia="Malgun Gothic"/>
        </w:rPr>
        <w:t xml:space="preserve">: </w:t>
      </w:r>
      <w:r w:rsidRPr="00236C65">
        <w:rPr>
          <w:rFonts w:eastAsia="Malgun Gothic"/>
        </w:rPr>
        <w:t>BDT configuration</w:t>
      </w:r>
      <w:r w:rsidRPr="0083707B">
        <w:rPr>
          <w:rFonts w:eastAsia="Malgun Gothic"/>
        </w:rPr>
        <w:t xml:space="preserve"> </w:t>
      </w:r>
      <w:r>
        <w:rPr>
          <w:rFonts w:eastAsia="Malgun Gothic"/>
        </w:rPr>
        <w:t xml:space="preserve">update </w:t>
      </w:r>
      <w:r w:rsidRPr="0083707B">
        <w:rPr>
          <w:rFonts w:eastAsia="Malgun Gothic"/>
        </w:rPr>
        <w:t>request</w:t>
      </w:r>
    </w:p>
    <w:tbl>
      <w:tblPr>
        <w:tblW w:w="8640" w:type="dxa"/>
        <w:jc w:val="center"/>
        <w:tblLayout w:type="fixed"/>
        <w:tblLook w:val="0000" w:firstRow="0" w:lastRow="0" w:firstColumn="0" w:lastColumn="0" w:noHBand="0" w:noVBand="0"/>
      </w:tblPr>
      <w:tblGrid>
        <w:gridCol w:w="3011"/>
        <w:gridCol w:w="1309"/>
        <w:gridCol w:w="4320"/>
      </w:tblGrid>
      <w:tr w:rsidR="00422C9E" w:rsidRPr="0083707B" w14:paraId="46FBE497"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5C3E56E9" w14:textId="77777777" w:rsidR="00422C9E" w:rsidRPr="0083707B" w:rsidRDefault="00422C9E" w:rsidP="00827457">
            <w:pPr>
              <w:keepNext/>
              <w:keepLines/>
              <w:spacing w:after="0"/>
              <w:rPr>
                <w:rFonts w:ascii="Arial" w:eastAsia="Malgun Gothic" w:hAnsi="Arial"/>
                <w:sz w:val="18"/>
              </w:rPr>
            </w:pPr>
            <w:r w:rsidRPr="0083707B">
              <w:rPr>
                <w:rFonts w:ascii="Arial" w:eastAsia="Malgun Gothic" w:hAnsi="Arial"/>
                <w:sz w:val="18"/>
              </w:rPr>
              <w:t>Information element</w:t>
            </w:r>
          </w:p>
        </w:tc>
        <w:tc>
          <w:tcPr>
            <w:tcW w:w="1309" w:type="dxa"/>
            <w:tcBorders>
              <w:top w:val="single" w:sz="4" w:space="0" w:color="000000"/>
              <w:left w:val="single" w:sz="4" w:space="0" w:color="000000"/>
              <w:bottom w:val="single" w:sz="4" w:space="0" w:color="000000"/>
            </w:tcBorders>
            <w:shd w:val="clear" w:color="auto" w:fill="auto"/>
          </w:tcPr>
          <w:p w14:paraId="5E991AE9" w14:textId="77777777" w:rsidR="00422C9E" w:rsidRPr="0083707B" w:rsidRDefault="00422C9E" w:rsidP="00827457">
            <w:pPr>
              <w:keepNext/>
              <w:keepLines/>
              <w:spacing w:after="0"/>
              <w:jc w:val="center"/>
              <w:rPr>
                <w:rFonts w:ascii="Arial" w:eastAsia="Malgun Gothic" w:hAnsi="Arial"/>
                <w:sz w:val="18"/>
              </w:rPr>
            </w:pPr>
            <w:r>
              <w:rPr>
                <w:rFonts w:ascii="Arial" w:eastAsia="Malgun Gothic" w:hAnsi="Arial"/>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AA368F" w14:textId="77777777" w:rsidR="00422C9E" w:rsidRPr="0083707B" w:rsidRDefault="00422C9E" w:rsidP="00827457">
            <w:pPr>
              <w:keepNext/>
              <w:keepLines/>
              <w:spacing w:after="0"/>
              <w:rPr>
                <w:rFonts w:ascii="Arial" w:eastAsia="Malgun Gothic" w:hAnsi="Arial"/>
                <w:sz w:val="18"/>
              </w:rPr>
            </w:pPr>
            <w:r w:rsidRPr="0083707B">
              <w:rPr>
                <w:rFonts w:ascii="Arial" w:eastAsia="Malgun Gothic" w:hAnsi="Arial"/>
                <w:sz w:val="18"/>
              </w:rPr>
              <w:t>Description</w:t>
            </w:r>
          </w:p>
        </w:tc>
      </w:tr>
      <w:tr w:rsidR="00422C9E" w:rsidRPr="001664C2" w14:paraId="11A1B8B6"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487D4A20" w14:textId="77777777" w:rsidR="00422C9E" w:rsidRPr="001664C2" w:rsidRDefault="00422C9E" w:rsidP="00827457">
            <w:pPr>
              <w:keepNext/>
              <w:keepLines/>
              <w:spacing w:after="0"/>
              <w:rPr>
                <w:rFonts w:ascii="Arial" w:eastAsia="Malgun Gothic" w:hAnsi="Arial"/>
                <w:sz w:val="18"/>
              </w:rPr>
            </w:pPr>
            <w:r w:rsidRPr="001664C2">
              <w:rPr>
                <w:rFonts w:ascii="Arial" w:eastAsia="Malgun Gothic" w:hAnsi="Arial"/>
                <w:sz w:val="18"/>
              </w:rPr>
              <w:t>VAL service ID</w:t>
            </w:r>
          </w:p>
        </w:tc>
        <w:tc>
          <w:tcPr>
            <w:tcW w:w="1309" w:type="dxa"/>
            <w:tcBorders>
              <w:top w:val="single" w:sz="4" w:space="0" w:color="000000"/>
              <w:left w:val="single" w:sz="4" w:space="0" w:color="000000"/>
              <w:bottom w:val="single" w:sz="4" w:space="0" w:color="000000"/>
            </w:tcBorders>
            <w:shd w:val="clear" w:color="auto" w:fill="auto"/>
          </w:tcPr>
          <w:p w14:paraId="09917C3A" w14:textId="77777777" w:rsidR="00422C9E" w:rsidRPr="001664C2" w:rsidRDefault="00422C9E" w:rsidP="00827457">
            <w:pPr>
              <w:keepNext/>
              <w:keepLines/>
              <w:spacing w:after="0"/>
              <w:jc w:val="center"/>
              <w:rPr>
                <w:rFonts w:ascii="Arial" w:eastAsia="Malgun Gothic" w:hAnsi="Arial"/>
                <w:sz w:val="18"/>
              </w:rPr>
            </w:pPr>
            <w:r w:rsidRPr="001664C2">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57854D" w14:textId="77777777" w:rsidR="00422C9E" w:rsidRPr="001664C2" w:rsidRDefault="00422C9E" w:rsidP="00827457">
            <w:pPr>
              <w:keepNext/>
              <w:keepLines/>
              <w:spacing w:after="0"/>
              <w:rPr>
                <w:rFonts w:ascii="Arial" w:eastAsia="Malgun Gothic" w:hAnsi="Arial"/>
                <w:sz w:val="18"/>
              </w:rPr>
            </w:pPr>
            <w:r w:rsidRPr="001664C2">
              <w:rPr>
                <w:rFonts w:ascii="Arial" w:eastAsia="Malgun Gothic" w:hAnsi="Arial"/>
                <w:sz w:val="18"/>
              </w:rPr>
              <w:t>Identi</w:t>
            </w:r>
            <w:r w:rsidRPr="001664C2">
              <w:rPr>
                <w:rFonts w:ascii="Arial" w:eastAsia="Malgun Gothic" w:hAnsi="Arial"/>
                <w:sz w:val="18"/>
                <w:lang w:eastAsia="zh-CN"/>
              </w:rPr>
              <w:t>t</w:t>
            </w:r>
            <w:r w:rsidRPr="001664C2">
              <w:rPr>
                <w:rFonts w:ascii="Arial" w:eastAsia="Malgun Gothic" w:hAnsi="Arial"/>
                <w:sz w:val="18"/>
              </w:rPr>
              <w:t xml:space="preserve">y of the VAL service for which the </w:t>
            </w:r>
            <w:r>
              <w:rPr>
                <w:rFonts w:ascii="Arial" w:eastAsia="Malgun Gothic" w:hAnsi="Arial"/>
                <w:sz w:val="18"/>
              </w:rPr>
              <w:t xml:space="preserve">BDT </w:t>
            </w:r>
            <w:r>
              <w:rPr>
                <w:rFonts w:ascii="Arial" w:eastAsia="Malgun Gothic" w:hAnsi="Arial"/>
                <w:sz w:val="18"/>
                <w:lang w:eastAsia="zh-CN"/>
              </w:rPr>
              <w:t>configuration</w:t>
            </w:r>
            <w:r w:rsidRPr="001664C2">
              <w:rPr>
                <w:rFonts w:ascii="Arial" w:eastAsia="Malgun Gothic" w:hAnsi="Arial"/>
                <w:sz w:val="18"/>
                <w:lang w:eastAsia="zh-CN"/>
              </w:rPr>
              <w:t xml:space="preserve"> is</w:t>
            </w:r>
            <w:r w:rsidRPr="001664C2">
              <w:rPr>
                <w:rFonts w:ascii="Arial" w:eastAsia="Malgun Gothic" w:hAnsi="Arial"/>
                <w:sz w:val="18"/>
              </w:rPr>
              <w:t xml:space="preserve"> re</w:t>
            </w:r>
            <w:r w:rsidRPr="001664C2">
              <w:rPr>
                <w:rFonts w:ascii="Arial" w:eastAsia="Malgun Gothic" w:hAnsi="Arial"/>
                <w:sz w:val="18"/>
                <w:lang w:eastAsia="zh-CN"/>
              </w:rPr>
              <w:t>quest</w:t>
            </w:r>
            <w:r w:rsidRPr="001664C2">
              <w:rPr>
                <w:rFonts w:ascii="Arial" w:eastAsia="Malgun Gothic" w:hAnsi="Arial"/>
                <w:sz w:val="18"/>
              </w:rPr>
              <w:t>ed</w:t>
            </w:r>
            <w:r>
              <w:rPr>
                <w:rFonts w:ascii="Arial" w:eastAsia="Malgun Gothic" w:hAnsi="Arial"/>
                <w:sz w:val="18"/>
              </w:rPr>
              <w:t xml:space="preserve"> to be updated</w:t>
            </w:r>
            <w:r w:rsidRPr="001664C2">
              <w:rPr>
                <w:rFonts w:ascii="Arial" w:eastAsia="Malgun Gothic" w:hAnsi="Arial"/>
                <w:sz w:val="18"/>
              </w:rPr>
              <w:t>.</w:t>
            </w:r>
          </w:p>
        </w:tc>
      </w:tr>
      <w:tr w:rsidR="00422C9E" w:rsidRPr="001664C2" w14:paraId="6FC45BB2"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0437DA83" w14:textId="77777777" w:rsidR="00422C9E" w:rsidRPr="001664C2" w:rsidRDefault="00422C9E" w:rsidP="00827457">
            <w:pPr>
              <w:keepNext/>
              <w:keepLines/>
              <w:spacing w:after="0"/>
              <w:rPr>
                <w:rFonts w:ascii="Arial" w:eastAsia="Malgun Gothic" w:hAnsi="Arial"/>
                <w:sz w:val="18"/>
              </w:rPr>
            </w:pPr>
            <w:r>
              <w:rPr>
                <w:rFonts w:ascii="Arial" w:eastAsia="Malgun Gothic" w:hAnsi="Arial"/>
                <w:sz w:val="18"/>
              </w:rPr>
              <w:t>BDT Configuration identifier</w:t>
            </w:r>
          </w:p>
        </w:tc>
        <w:tc>
          <w:tcPr>
            <w:tcW w:w="1309" w:type="dxa"/>
            <w:tcBorders>
              <w:top w:val="single" w:sz="4" w:space="0" w:color="000000"/>
              <w:left w:val="single" w:sz="4" w:space="0" w:color="000000"/>
              <w:bottom w:val="single" w:sz="4" w:space="0" w:color="000000"/>
            </w:tcBorders>
            <w:shd w:val="clear" w:color="auto" w:fill="auto"/>
          </w:tcPr>
          <w:p w14:paraId="6DC69680" w14:textId="77777777" w:rsidR="00422C9E" w:rsidRPr="001664C2" w:rsidRDefault="00422C9E" w:rsidP="00827457">
            <w:pPr>
              <w:keepNext/>
              <w:keepLines/>
              <w:spacing w:after="0"/>
              <w:jc w:val="center"/>
              <w:rPr>
                <w:rFonts w:ascii="Arial" w:eastAsia="Malgun Gothic" w:hAnsi="Arial"/>
                <w:sz w:val="18"/>
              </w:rPr>
            </w:pPr>
            <w:r>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888E34" w14:textId="77777777" w:rsidR="00422C9E" w:rsidRPr="001664C2" w:rsidRDefault="00422C9E" w:rsidP="00827457">
            <w:pPr>
              <w:keepNext/>
              <w:keepLines/>
              <w:spacing w:after="0"/>
              <w:rPr>
                <w:rFonts w:ascii="Arial" w:eastAsia="Malgun Gothic" w:hAnsi="Arial"/>
                <w:sz w:val="18"/>
              </w:rPr>
            </w:pPr>
            <w:r>
              <w:rPr>
                <w:rFonts w:ascii="Arial" w:eastAsia="Malgun Gothic" w:hAnsi="Arial"/>
                <w:sz w:val="18"/>
              </w:rPr>
              <w:t>Identifier of the BDT configuration stored in the NRM server.</w:t>
            </w:r>
          </w:p>
        </w:tc>
      </w:tr>
      <w:tr w:rsidR="00422C9E" w:rsidRPr="001664C2" w14:paraId="660E62F7"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5AFEB0C7" w14:textId="6623DCDA" w:rsidR="00422C9E" w:rsidRDefault="00422C9E" w:rsidP="00827457">
            <w:pPr>
              <w:keepNext/>
              <w:keepLines/>
              <w:spacing w:after="0"/>
              <w:rPr>
                <w:rFonts w:ascii="Arial" w:eastAsia="Malgun Gothic" w:hAnsi="Arial"/>
                <w:sz w:val="18"/>
              </w:rPr>
            </w:pPr>
            <w:r>
              <w:rPr>
                <w:rFonts w:ascii="Arial" w:eastAsia="Malgun Gothic" w:hAnsi="Arial"/>
                <w:sz w:val="18"/>
              </w:rPr>
              <w:t>Volume per UE (see NOTE)</w:t>
            </w:r>
          </w:p>
        </w:tc>
        <w:tc>
          <w:tcPr>
            <w:tcW w:w="1309" w:type="dxa"/>
            <w:tcBorders>
              <w:top w:val="single" w:sz="4" w:space="0" w:color="000000"/>
              <w:left w:val="single" w:sz="4" w:space="0" w:color="000000"/>
              <w:bottom w:val="single" w:sz="4" w:space="0" w:color="000000"/>
            </w:tcBorders>
            <w:shd w:val="clear" w:color="auto" w:fill="auto"/>
          </w:tcPr>
          <w:p w14:paraId="77D09888" w14:textId="77777777" w:rsidR="00422C9E" w:rsidRDefault="00422C9E" w:rsidP="00827457">
            <w:pPr>
              <w:keepNext/>
              <w:keepLines/>
              <w:spacing w:after="0"/>
              <w:jc w:val="center"/>
              <w:rPr>
                <w:rFonts w:ascii="Arial" w:eastAsia="Malgun Gothic" w:hAnsi="Arial"/>
                <w:sz w:val="18"/>
              </w:rPr>
            </w:pPr>
            <w:r>
              <w:rPr>
                <w:rFonts w:ascii="Arial" w:eastAsia="Malgun Gothic"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789C3C" w14:textId="77777777" w:rsidR="00422C9E" w:rsidRDefault="00422C9E" w:rsidP="00827457">
            <w:pPr>
              <w:keepNext/>
              <w:keepLines/>
              <w:spacing w:after="0"/>
              <w:rPr>
                <w:rFonts w:ascii="Arial" w:eastAsia="Malgun Gothic" w:hAnsi="Arial"/>
                <w:sz w:val="18"/>
              </w:rPr>
            </w:pPr>
            <w:r>
              <w:rPr>
                <w:rFonts w:ascii="Arial" w:eastAsia="Malgun Gothic" w:hAnsi="Arial"/>
                <w:sz w:val="18"/>
              </w:rPr>
              <w:t>Updated expected data volume for the background data transfer.</w:t>
            </w:r>
          </w:p>
        </w:tc>
      </w:tr>
      <w:tr w:rsidR="00422C9E" w:rsidRPr="001664C2" w14:paraId="0D158EE5"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50F78E46" w14:textId="4A03987D" w:rsidR="00422C9E" w:rsidRDefault="00422C9E" w:rsidP="00827457">
            <w:pPr>
              <w:keepNext/>
              <w:keepLines/>
              <w:spacing w:after="0"/>
              <w:rPr>
                <w:rFonts w:ascii="Arial" w:eastAsia="Malgun Gothic" w:hAnsi="Arial"/>
                <w:sz w:val="18"/>
              </w:rPr>
            </w:pPr>
            <w:r>
              <w:rPr>
                <w:rFonts w:ascii="Arial" w:eastAsia="Malgun Gothic" w:hAnsi="Arial"/>
                <w:sz w:val="18"/>
              </w:rPr>
              <w:t>Desired time window (see NOTE)</w:t>
            </w:r>
          </w:p>
        </w:tc>
        <w:tc>
          <w:tcPr>
            <w:tcW w:w="1309" w:type="dxa"/>
            <w:tcBorders>
              <w:top w:val="single" w:sz="4" w:space="0" w:color="000000"/>
              <w:left w:val="single" w:sz="4" w:space="0" w:color="000000"/>
              <w:bottom w:val="single" w:sz="4" w:space="0" w:color="000000"/>
            </w:tcBorders>
            <w:shd w:val="clear" w:color="auto" w:fill="auto"/>
          </w:tcPr>
          <w:p w14:paraId="4419E686" w14:textId="77777777" w:rsidR="00422C9E" w:rsidRDefault="00422C9E" w:rsidP="00827457">
            <w:pPr>
              <w:keepNext/>
              <w:keepLines/>
              <w:spacing w:after="0"/>
              <w:jc w:val="center"/>
              <w:rPr>
                <w:rFonts w:ascii="Arial" w:eastAsia="Malgun Gothic" w:hAnsi="Arial"/>
                <w:sz w:val="18"/>
              </w:rPr>
            </w:pPr>
            <w:r>
              <w:rPr>
                <w:rFonts w:ascii="Arial" w:eastAsia="Malgun Gothic"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AD8D61" w14:textId="77777777" w:rsidR="00422C9E" w:rsidRDefault="00422C9E" w:rsidP="00827457">
            <w:pPr>
              <w:keepNext/>
              <w:keepLines/>
              <w:spacing w:after="0"/>
              <w:rPr>
                <w:rFonts w:ascii="Arial" w:eastAsia="Malgun Gothic" w:hAnsi="Arial"/>
                <w:sz w:val="18"/>
              </w:rPr>
            </w:pPr>
            <w:r>
              <w:rPr>
                <w:rFonts w:ascii="Arial" w:eastAsia="Malgun Gothic" w:hAnsi="Arial"/>
                <w:sz w:val="18"/>
              </w:rPr>
              <w:t>Updated desired time window for the background data transfer.</w:t>
            </w:r>
          </w:p>
        </w:tc>
      </w:tr>
      <w:tr w:rsidR="00422C9E" w:rsidRPr="001664C2" w14:paraId="5EB0B615"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0F1793B4" w14:textId="307C1BFA" w:rsidR="00422C9E" w:rsidRDefault="00422C9E" w:rsidP="00827457">
            <w:pPr>
              <w:keepNext/>
              <w:keepLines/>
              <w:spacing w:after="0"/>
              <w:rPr>
                <w:rFonts w:ascii="Arial" w:eastAsia="Malgun Gothic" w:hAnsi="Arial"/>
                <w:sz w:val="18"/>
              </w:rPr>
            </w:pPr>
            <w:r>
              <w:rPr>
                <w:rFonts w:ascii="Arial" w:eastAsia="Malgun Gothic" w:hAnsi="Arial"/>
                <w:sz w:val="18"/>
              </w:rPr>
              <w:t>Desired area information (see NOTE)</w:t>
            </w:r>
          </w:p>
        </w:tc>
        <w:tc>
          <w:tcPr>
            <w:tcW w:w="1309" w:type="dxa"/>
            <w:tcBorders>
              <w:top w:val="single" w:sz="4" w:space="0" w:color="000000"/>
              <w:left w:val="single" w:sz="4" w:space="0" w:color="000000"/>
              <w:bottom w:val="single" w:sz="4" w:space="0" w:color="000000"/>
            </w:tcBorders>
            <w:shd w:val="clear" w:color="auto" w:fill="auto"/>
          </w:tcPr>
          <w:p w14:paraId="168A0FD3" w14:textId="77777777" w:rsidR="00422C9E" w:rsidRDefault="00422C9E" w:rsidP="00827457">
            <w:pPr>
              <w:keepNext/>
              <w:keepLines/>
              <w:spacing w:after="0"/>
              <w:jc w:val="center"/>
              <w:rPr>
                <w:rFonts w:ascii="Arial" w:eastAsia="Malgun Gothic" w:hAnsi="Arial"/>
                <w:sz w:val="18"/>
              </w:rPr>
            </w:pPr>
            <w:r>
              <w:rPr>
                <w:rFonts w:ascii="Arial" w:eastAsia="Malgun Gothic"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8DC44E" w14:textId="77777777" w:rsidR="00422C9E" w:rsidRDefault="00422C9E" w:rsidP="00827457">
            <w:pPr>
              <w:keepNext/>
              <w:keepLines/>
              <w:spacing w:after="0"/>
              <w:rPr>
                <w:rFonts w:ascii="Arial" w:eastAsia="Malgun Gothic" w:hAnsi="Arial"/>
                <w:sz w:val="18"/>
              </w:rPr>
            </w:pPr>
            <w:r>
              <w:rPr>
                <w:rFonts w:ascii="Arial" w:eastAsia="Malgun Gothic" w:hAnsi="Arial"/>
                <w:sz w:val="18"/>
              </w:rPr>
              <w:t>Updated desired geographical area for the background data transfer</w:t>
            </w:r>
          </w:p>
        </w:tc>
      </w:tr>
      <w:tr w:rsidR="00422C9E" w:rsidRPr="001664C2" w14:paraId="7716D6C4"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3C4623FD" w14:textId="6280DDE5" w:rsidR="00422C9E" w:rsidRDefault="00422C9E" w:rsidP="00827457">
            <w:pPr>
              <w:keepNext/>
              <w:keepLines/>
              <w:spacing w:after="0"/>
              <w:rPr>
                <w:rFonts w:ascii="Arial" w:eastAsia="Malgun Gothic" w:hAnsi="Arial"/>
                <w:sz w:val="18"/>
              </w:rPr>
            </w:pPr>
            <w:r>
              <w:rPr>
                <w:rFonts w:ascii="Arial" w:eastAsia="Malgun Gothic" w:hAnsi="Arial"/>
                <w:sz w:val="18"/>
              </w:rPr>
              <w:t>Policy Selection Guidance (see NOTE)</w:t>
            </w:r>
          </w:p>
        </w:tc>
        <w:tc>
          <w:tcPr>
            <w:tcW w:w="1309" w:type="dxa"/>
            <w:tcBorders>
              <w:top w:val="single" w:sz="4" w:space="0" w:color="000000"/>
              <w:left w:val="single" w:sz="4" w:space="0" w:color="000000"/>
              <w:bottom w:val="single" w:sz="4" w:space="0" w:color="000000"/>
            </w:tcBorders>
            <w:shd w:val="clear" w:color="auto" w:fill="auto"/>
          </w:tcPr>
          <w:p w14:paraId="69DF6B03" w14:textId="77777777" w:rsidR="00422C9E" w:rsidRDefault="00422C9E" w:rsidP="00827457">
            <w:pPr>
              <w:keepNext/>
              <w:keepLines/>
              <w:spacing w:after="0"/>
              <w:jc w:val="center"/>
              <w:rPr>
                <w:rFonts w:ascii="Arial" w:eastAsia="Malgun Gothic" w:hAnsi="Arial"/>
                <w:sz w:val="18"/>
              </w:rPr>
            </w:pPr>
            <w:r>
              <w:rPr>
                <w:rFonts w:ascii="Arial" w:eastAsia="Malgun Gothic"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194495" w14:textId="77777777" w:rsidR="00422C9E" w:rsidRPr="00F24F35" w:rsidRDefault="00422C9E" w:rsidP="00827457">
            <w:pPr>
              <w:keepNext/>
              <w:keepLines/>
              <w:spacing w:after="0"/>
              <w:rPr>
                <w:rFonts w:ascii="Arial" w:eastAsia="Malgun Gothic" w:hAnsi="Arial"/>
                <w:sz w:val="18"/>
              </w:rPr>
            </w:pPr>
            <w:r>
              <w:rPr>
                <w:rFonts w:ascii="Arial" w:eastAsia="Malgun Gothic" w:hAnsi="Arial"/>
                <w:sz w:val="18"/>
              </w:rPr>
              <w:t>Updated l</w:t>
            </w:r>
            <w:r w:rsidRPr="00F24F35">
              <w:rPr>
                <w:rFonts w:ascii="Arial" w:eastAsia="Malgun Gothic" w:hAnsi="Arial"/>
                <w:sz w:val="18"/>
              </w:rPr>
              <w:t xml:space="preserve">ist that includes guidance to </w:t>
            </w:r>
            <w:r>
              <w:rPr>
                <w:rFonts w:ascii="Arial" w:eastAsia="Malgun Gothic" w:hAnsi="Arial"/>
                <w:sz w:val="18"/>
              </w:rPr>
              <w:t>the NRM</w:t>
            </w:r>
            <w:r w:rsidRPr="00F24F35">
              <w:rPr>
                <w:rFonts w:ascii="Arial" w:eastAsia="Malgun Gothic" w:hAnsi="Arial"/>
                <w:sz w:val="18"/>
              </w:rPr>
              <w:t xml:space="preserve"> in selecting from multiple transfer policies provided by underlying network. Possible values include:</w:t>
            </w:r>
            <w:r>
              <w:rPr>
                <w:rFonts w:ascii="Arial" w:eastAsia="Malgun Gothic" w:hAnsi="Arial"/>
                <w:sz w:val="18"/>
              </w:rPr>
              <w:t xml:space="preserve"> </w:t>
            </w:r>
            <w:r w:rsidRPr="00F24F35">
              <w:rPr>
                <w:rFonts w:ascii="Arial" w:eastAsia="Malgun Gothic" w:hAnsi="Arial"/>
                <w:sz w:val="18"/>
              </w:rPr>
              <w:t>”</w:t>
            </w:r>
            <w:r>
              <w:rPr>
                <w:rFonts w:ascii="Arial" w:eastAsia="Malgun Gothic" w:hAnsi="Arial"/>
                <w:sz w:val="18"/>
              </w:rPr>
              <w:t>l</w:t>
            </w:r>
            <w:r w:rsidRPr="00F24F35">
              <w:rPr>
                <w:rFonts w:ascii="Arial" w:eastAsia="Malgun Gothic" w:hAnsi="Arial"/>
                <w:sz w:val="18"/>
              </w:rPr>
              <w:t>owest cost”, “highest throughput given maximum cost of X”, etc.</w:t>
            </w:r>
          </w:p>
          <w:p w14:paraId="5368D095" w14:textId="77777777" w:rsidR="00422C9E" w:rsidRDefault="00422C9E" w:rsidP="00827457">
            <w:pPr>
              <w:keepNext/>
              <w:keepLines/>
              <w:spacing w:after="0"/>
              <w:rPr>
                <w:rFonts w:ascii="Arial" w:eastAsia="Malgun Gothic" w:hAnsi="Arial"/>
                <w:sz w:val="18"/>
              </w:rPr>
            </w:pPr>
            <w:r w:rsidRPr="00F24F35">
              <w:rPr>
                <w:rFonts w:ascii="Arial" w:eastAsia="Malgun Gothic" w:hAnsi="Arial"/>
                <w:sz w:val="18"/>
              </w:rPr>
              <w:t xml:space="preserve">If </w:t>
            </w:r>
            <w:r>
              <w:rPr>
                <w:rFonts w:ascii="Arial" w:eastAsia="Malgun Gothic" w:hAnsi="Arial"/>
                <w:sz w:val="18"/>
              </w:rPr>
              <w:t>value is empty</w:t>
            </w:r>
            <w:r w:rsidRPr="00F24F35">
              <w:rPr>
                <w:rFonts w:ascii="Arial" w:eastAsia="Malgun Gothic" w:hAnsi="Arial"/>
                <w:sz w:val="18"/>
              </w:rPr>
              <w:t xml:space="preserve">, the </w:t>
            </w:r>
            <w:r>
              <w:rPr>
                <w:rFonts w:ascii="Arial" w:eastAsia="Malgun Gothic" w:hAnsi="Arial"/>
                <w:sz w:val="18"/>
              </w:rPr>
              <w:t>NRM</w:t>
            </w:r>
            <w:r w:rsidRPr="00F24F35">
              <w:rPr>
                <w:rFonts w:ascii="Arial" w:eastAsia="Malgun Gothic" w:hAnsi="Arial"/>
                <w:sz w:val="18"/>
              </w:rPr>
              <w:t xml:space="preserve"> may choose from among multiple transfer policies</w:t>
            </w:r>
            <w:r>
              <w:rPr>
                <w:rFonts w:ascii="Arial" w:eastAsia="Malgun Gothic" w:hAnsi="Arial"/>
                <w:sz w:val="18"/>
              </w:rPr>
              <w:t>, depending on local and ASP-provided policies.</w:t>
            </w:r>
          </w:p>
        </w:tc>
      </w:tr>
      <w:tr w:rsidR="00422C9E" w:rsidRPr="001664C2" w14:paraId="4A02B67A" w14:textId="77777777" w:rsidTr="0082745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23A19F5" w14:textId="77777777" w:rsidR="00422C9E" w:rsidRDefault="00422C9E" w:rsidP="00827457">
            <w:pPr>
              <w:pStyle w:val="TAN"/>
              <w:rPr>
                <w:rFonts w:eastAsia="Malgun Gothic"/>
              </w:rPr>
            </w:pPr>
            <w:r>
              <w:rPr>
                <w:rFonts w:eastAsia="Malgun Gothic"/>
              </w:rPr>
              <w:t>NOTE:</w:t>
            </w:r>
            <w:r>
              <w:rPr>
                <w:rFonts w:eastAsia="Malgun Gothic"/>
              </w:rPr>
              <w:tab/>
              <w:t>At least one of the IEs shall be present</w:t>
            </w:r>
          </w:p>
        </w:tc>
      </w:tr>
    </w:tbl>
    <w:p w14:paraId="651F446E" w14:textId="77777777" w:rsidR="00422C9E" w:rsidRPr="001664C2" w:rsidRDefault="00422C9E" w:rsidP="00422C9E"/>
    <w:p w14:paraId="7B910F31" w14:textId="34FFB0CB" w:rsidR="00422C9E" w:rsidRPr="001664C2" w:rsidRDefault="00422C9E" w:rsidP="00422C9E">
      <w:pPr>
        <w:pStyle w:val="Heading4"/>
      </w:pPr>
      <w:bookmarkStart w:id="1475" w:name="_Toc155355892"/>
      <w:r w:rsidRPr="001664C2">
        <w:t>14.3.2.</w:t>
      </w:r>
      <w:r>
        <w:t>64</w:t>
      </w:r>
      <w:r w:rsidRPr="001664C2">
        <w:tab/>
        <w:t>BDT configuration</w:t>
      </w:r>
      <w:r>
        <w:t xml:space="preserve"> update</w:t>
      </w:r>
      <w:r w:rsidRPr="001664C2">
        <w:t xml:space="preserve"> response</w:t>
      </w:r>
      <w:bookmarkEnd w:id="1475"/>
    </w:p>
    <w:p w14:paraId="0700C5D6" w14:textId="35B15FBC" w:rsidR="00422C9E" w:rsidRPr="001664C2" w:rsidRDefault="00422C9E" w:rsidP="00422C9E">
      <w:pPr>
        <w:rPr>
          <w:lang w:val="en-US"/>
        </w:rPr>
      </w:pPr>
      <w:r w:rsidRPr="001664C2">
        <w:rPr>
          <w:lang w:val="en-US"/>
        </w:rPr>
        <w:t>Table 14.3.2.</w:t>
      </w:r>
      <w:r>
        <w:rPr>
          <w:lang w:val="en-US"/>
        </w:rPr>
        <w:t>64</w:t>
      </w:r>
      <w:r w:rsidRPr="001664C2">
        <w:rPr>
          <w:lang w:val="en-US" w:eastAsia="zh-CN"/>
        </w:rPr>
        <w:t>-1</w:t>
      </w:r>
      <w:r w:rsidRPr="001664C2">
        <w:rPr>
          <w:lang w:val="en-US"/>
        </w:rPr>
        <w:t xml:space="preserve"> describes the information flow </w:t>
      </w:r>
      <w:r w:rsidRPr="001664C2">
        <w:rPr>
          <w:lang w:val="en-US" w:eastAsia="zh-CN"/>
        </w:rPr>
        <w:t xml:space="preserve">for BDT configuration </w:t>
      </w:r>
      <w:r>
        <w:rPr>
          <w:lang w:val="en-US" w:eastAsia="zh-CN"/>
        </w:rPr>
        <w:t xml:space="preserve">update </w:t>
      </w:r>
      <w:r w:rsidRPr="001664C2">
        <w:rPr>
          <w:lang w:val="en-US" w:eastAsia="zh-CN"/>
        </w:rPr>
        <w:t>response from the NRM server to the VAL server.</w:t>
      </w:r>
    </w:p>
    <w:p w14:paraId="43B2601C" w14:textId="4205F010" w:rsidR="00422C9E" w:rsidRPr="001664C2" w:rsidRDefault="00422C9E" w:rsidP="00422C9E">
      <w:pPr>
        <w:pStyle w:val="TH"/>
        <w:rPr>
          <w:lang w:val="en-US"/>
        </w:rPr>
      </w:pPr>
      <w:r w:rsidRPr="001664C2">
        <w:rPr>
          <w:lang w:val="en-US"/>
        </w:rPr>
        <w:t>Table 14.3.2.</w:t>
      </w:r>
      <w:r>
        <w:rPr>
          <w:lang w:val="en-US"/>
        </w:rPr>
        <w:t>64</w:t>
      </w:r>
      <w:r w:rsidRPr="001664C2">
        <w:rPr>
          <w:lang w:val="en-US"/>
        </w:rPr>
        <w:t xml:space="preserve">-1: BDT configuration </w:t>
      </w:r>
      <w:r>
        <w:rPr>
          <w:lang w:val="en-US"/>
        </w:rPr>
        <w:t xml:space="preserve">update </w:t>
      </w:r>
      <w:r w:rsidRPr="001664C2">
        <w:rPr>
          <w:lang w:val="en-US"/>
        </w:rPr>
        <w:t>response</w:t>
      </w:r>
    </w:p>
    <w:tbl>
      <w:tblPr>
        <w:tblW w:w="8640" w:type="dxa"/>
        <w:jc w:val="center"/>
        <w:tblLayout w:type="fixed"/>
        <w:tblLook w:val="04A0" w:firstRow="1" w:lastRow="0" w:firstColumn="1" w:lastColumn="0" w:noHBand="0" w:noVBand="1"/>
      </w:tblPr>
      <w:tblGrid>
        <w:gridCol w:w="2880"/>
        <w:gridCol w:w="1440"/>
        <w:gridCol w:w="4320"/>
      </w:tblGrid>
      <w:tr w:rsidR="00422C9E" w:rsidRPr="001664C2" w14:paraId="338C4720" w14:textId="77777777" w:rsidTr="00827457">
        <w:trPr>
          <w:jc w:val="center"/>
        </w:trPr>
        <w:tc>
          <w:tcPr>
            <w:tcW w:w="2880" w:type="dxa"/>
            <w:tcBorders>
              <w:top w:val="single" w:sz="4" w:space="0" w:color="000000"/>
              <w:left w:val="single" w:sz="4" w:space="0" w:color="000000"/>
              <w:bottom w:val="single" w:sz="4" w:space="0" w:color="000000"/>
              <w:right w:val="nil"/>
            </w:tcBorders>
            <w:hideMark/>
          </w:tcPr>
          <w:p w14:paraId="2D1DE2F2" w14:textId="77777777" w:rsidR="00422C9E" w:rsidRPr="001664C2" w:rsidRDefault="00422C9E" w:rsidP="00827457">
            <w:pPr>
              <w:keepNext/>
              <w:keepLines/>
              <w:spacing w:after="0"/>
              <w:jc w:val="center"/>
              <w:rPr>
                <w:rFonts w:ascii="Arial" w:hAnsi="Arial"/>
                <w:b/>
                <w:sz w:val="18"/>
                <w:lang w:val="en-US"/>
              </w:rPr>
            </w:pPr>
            <w:r w:rsidRPr="001664C2">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6E983068" w14:textId="77777777" w:rsidR="00422C9E" w:rsidRPr="001664C2" w:rsidRDefault="00422C9E" w:rsidP="00827457">
            <w:pPr>
              <w:keepNext/>
              <w:keepLines/>
              <w:spacing w:after="0"/>
              <w:jc w:val="center"/>
              <w:rPr>
                <w:rFonts w:ascii="Arial" w:hAnsi="Arial"/>
                <w:b/>
                <w:sz w:val="18"/>
                <w:lang w:val="en-US"/>
              </w:rPr>
            </w:pPr>
            <w:r w:rsidRPr="001664C2">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5F860575" w14:textId="77777777" w:rsidR="00422C9E" w:rsidRPr="001664C2" w:rsidRDefault="00422C9E" w:rsidP="00827457">
            <w:pPr>
              <w:keepNext/>
              <w:keepLines/>
              <w:spacing w:after="0"/>
              <w:jc w:val="center"/>
              <w:rPr>
                <w:rFonts w:ascii="Arial" w:hAnsi="Arial"/>
                <w:b/>
                <w:sz w:val="18"/>
                <w:lang w:val="en-US"/>
              </w:rPr>
            </w:pPr>
            <w:r w:rsidRPr="001664C2">
              <w:rPr>
                <w:rFonts w:ascii="Arial" w:hAnsi="Arial"/>
                <w:b/>
                <w:sz w:val="18"/>
                <w:lang w:val="en-US"/>
              </w:rPr>
              <w:t>Description</w:t>
            </w:r>
          </w:p>
        </w:tc>
      </w:tr>
      <w:tr w:rsidR="00422C9E" w:rsidRPr="001664C2" w14:paraId="4B50BAF5" w14:textId="77777777" w:rsidTr="00827457">
        <w:trPr>
          <w:jc w:val="center"/>
        </w:trPr>
        <w:tc>
          <w:tcPr>
            <w:tcW w:w="2880" w:type="dxa"/>
            <w:tcBorders>
              <w:top w:val="single" w:sz="4" w:space="0" w:color="000000"/>
              <w:left w:val="single" w:sz="4" w:space="0" w:color="000000"/>
              <w:bottom w:val="single" w:sz="4" w:space="0" w:color="000000"/>
              <w:right w:val="nil"/>
            </w:tcBorders>
          </w:tcPr>
          <w:p w14:paraId="27916680" w14:textId="77777777" w:rsidR="00422C9E" w:rsidRPr="001664C2" w:rsidRDefault="00422C9E" w:rsidP="00827457">
            <w:pPr>
              <w:pStyle w:val="TAL"/>
              <w:rPr>
                <w:lang w:val="en-US" w:eastAsia="zh-CN"/>
              </w:rPr>
            </w:pPr>
            <w:r w:rsidRPr="001664C2">
              <w:rPr>
                <w:lang w:val="en-US" w:eastAsia="zh-CN"/>
              </w:rPr>
              <w:t>Result</w:t>
            </w:r>
          </w:p>
        </w:tc>
        <w:tc>
          <w:tcPr>
            <w:tcW w:w="1440" w:type="dxa"/>
            <w:tcBorders>
              <w:top w:val="single" w:sz="4" w:space="0" w:color="000000"/>
              <w:left w:val="single" w:sz="4" w:space="0" w:color="000000"/>
              <w:bottom w:val="single" w:sz="4" w:space="0" w:color="000000"/>
              <w:right w:val="nil"/>
            </w:tcBorders>
          </w:tcPr>
          <w:p w14:paraId="1016081B" w14:textId="77777777" w:rsidR="00422C9E" w:rsidRPr="001664C2" w:rsidRDefault="00422C9E" w:rsidP="00827457">
            <w:pPr>
              <w:pStyle w:val="TAC"/>
              <w:rPr>
                <w:lang w:val="en-US"/>
              </w:rPr>
            </w:pPr>
            <w:r w:rsidRPr="001664C2">
              <w:rPr>
                <w:lang w:val="en-US"/>
              </w:rPr>
              <w:t>M</w:t>
            </w:r>
          </w:p>
        </w:tc>
        <w:tc>
          <w:tcPr>
            <w:tcW w:w="4320" w:type="dxa"/>
            <w:tcBorders>
              <w:top w:val="single" w:sz="4" w:space="0" w:color="000000"/>
              <w:left w:val="single" w:sz="4" w:space="0" w:color="000000"/>
              <w:bottom w:val="single" w:sz="4" w:space="0" w:color="000000"/>
              <w:right w:val="single" w:sz="4" w:space="0" w:color="000000"/>
            </w:tcBorders>
          </w:tcPr>
          <w:p w14:paraId="3841B1DA" w14:textId="77777777" w:rsidR="00422C9E" w:rsidRPr="001664C2" w:rsidRDefault="00422C9E" w:rsidP="00827457">
            <w:pPr>
              <w:pStyle w:val="TAL"/>
              <w:rPr>
                <w:lang w:val="en-US"/>
              </w:rPr>
            </w:pPr>
            <w:r w:rsidRPr="001664C2">
              <w:rPr>
                <w:lang w:val="en-US"/>
              </w:rPr>
              <w:t>The result indicates success or failure of</w:t>
            </w:r>
            <w:r>
              <w:rPr>
                <w:lang w:val="en-US"/>
              </w:rPr>
              <w:t xml:space="preserve"> BDT configuration update operation.</w:t>
            </w:r>
          </w:p>
        </w:tc>
      </w:tr>
      <w:tr w:rsidR="00422C9E" w:rsidRPr="001664C2" w14:paraId="45F12944" w14:textId="77777777" w:rsidTr="00827457">
        <w:trPr>
          <w:jc w:val="center"/>
        </w:trPr>
        <w:tc>
          <w:tcPr>
            <w:tcW w:w="2880" w:type="dxa"/>
            <w:tcBorders>
              <w:top w:val="single" w:sz="4" w:space="0" w:color="000000"/>
              <w:left w:val="single" w:sz="4" w:space="0" w:color="000000"/>
              <w:bottom w:val="single" w:sz="4" w:space="0" w:color="000000"/>
              <w:right w:val="nil"/>
            </w:tcBorders>
          </w:tcPr>
          <w:p w14:paraId="73211CC5" w14:textId="77777777" w:rsidR="00422C9E" w:rsidRPr="001664C2" w:rsidRDefault="00422C9E" w:rsidP="00827457">
            <w:pPr>
              <w:pStyle w:val="TAL"/>
              <w:rPr>
                <w:lang w:val="en-US" w:eastAsia="zh-CN"/>
              </w:rPr>
            </w:pPr>
            <w:r>
              <w:rPr>
                <w:rFonts w:eastAsia="Malgun Gothic"/>
              </w:rPr>
              <w:t>BDT Configuration identifier</w:t>
            </w:r>
          </w:p>
        </w:tc>
        <w:tc>
          <w:tcPr>
            <w:tcW w:w="1440" w:type="dxa"/>
            <w:tcBorders>
              <w:top w:val="single" w:sz="4" w:space="0" w:color="000000"/>
              <w:left w:val="single" w:sz="4" w:space="0" w:color="000000"/>
              <w:bottom w:val="single" w:sz="4" w:space="0" w:color="000000"/>
              <w:right w:val="nil"/>
            </w:tcBorders>
          </w:tcPr>
          <w:p w14:paraId="5859B49D" w14:textId="77777777" w:rsidR="00422C9E" w:rsidRPr="001664C2" w:rsidRDefault="00422C9E" w:rsidP="00827457">
            <w:pPr>
              <w:pStyle w:val="TAC"/>
              <w:rPr>
                <w:lang w:val="en-US"/>
              </w:rPr>
            </w:pPr>
            <w:r>
              <w:rPr>
                <w:rFonts w:eastAsia="Malgun Gothic"/>
              </w:rPr>
              <w:t>M</w:t>
            </w:r>
          </w:p>
        </w:tc>
        <w:tc>
          <w:tcPr>
            <w:tcW w:w="4320" w:type="dxa"/>
            <w:tcBorders>
              <w:top w:val="single" w:sz="4" w:space="0" w:color="000000"/>
              <w:left w:val="single" w:sz="4" w:space="0" w:color="000000"/>
              <w:bottom w:val="single" w:sz="4" w:space="0" w:color="000000"/>
              <w:right w:val="single" w:sz="4" w:space="0" w:color="000000"/>
            </w:tcBorders>
          </w:tcPr>
          <w:p w14:paraId="0472DF67" w14:textId="77777777" w:rsidR="00422C9E" w:rsidRPr="001664C2" w:rsidRDefault="00422C9E" w:rsidP="00827457">
            <w:pPr>
              <w:pStyle w:val="TAL"/>
              <w:rPr>
                <w:lang w:val="en-US"/>
              </w:rPr>
            </w:pPr>
            <w:r>
              <w:rPr>
                <w:rFonts w:eastAsia="Malgun Gothic"/>
              </w:rPr>
              <w:t>Identifier of the BDT configuration stored in the NRM server.</w:t>
            </w:r>
          </w:p>
        </w:tc>
      </w:tr>
    </w:tbl>
    <w:p w14:paraId="4FC8EE0B" w14:textId="77777777" w:rsidR="00422C9E" w:rsidRPr="001664C2" w:rsidRDefault="00422C9E" w:rsidP="00422C9E"/>
    <w:p w14:paraId="2AC322EE" w14:textId="5E63AF30" w:rsidR="00257DB6" w:rsidRPr="00B2098E" w:rsidRDefault="00257DB6" w:rsidP="00257DB6">
      <w:pPr>
        <w:pStyle w:val="Heading4"/>
      </w:pPr>
      <w:bookmarkStart w:id="1476" w:name="_Toc155355893"/>
      <w:r>
        <w:t>14</w:t>
      </w:r>
      <w:r w:rsidRPr="00B2098E">
        <w:t>.</w:t>
      </w:r>
      <w:r>
        <w:t>3</w:t>
      </w:r>
      <w:r w:rsidRPr="00B2098E">
        <w:t>.</w:t>
      </w:r>
      <w:r>
        <w:t>2.65</w:t>
      </w:r>
      <w:r w:rsidRPr="00B2098E">
        <w:tab/>
      </w:r>
      <w:r>
        <w:t>BDT configuration delete request</w:t>
      </w:r>
      <w:bookmarkEnd w:id="1476"/>
    </w:p>
    <w:p w14:paraId="1B1FD0BE" w14:textId="0D05B429" w:rsidR="00257DB6" w:rsidRPr="0083707B" w:rsidRDefault="00257DB6" w:rsidP="00257DB6">
      <w:r w:rsidRPr="0083707B">
        <w:t>Table 14.3.</w:t>
      </w:r>
      <w:r>
        <w:t>2.65</w:t>
      </w:r>
      <w:r w:rsidRPr="0083707B">
        <w:t>-</w:t>
      </w:r>
      <w:r w:rsidRPr="0083707B">
        <w:rPr>
          <w:lang w:eastAsia="zh-CN"/>
        </w:rPr>
        <w:t>1</w:t>
      </w:r>
      <w:r w:rsidRPr="0083707B">
        <w:t xml:space="preserve"> describes the information flow for the</w:t>
      </w:r>
      <w:r>
        <w:t xml:space="preserve"> BDT configuration</w:t>
      </w:r>
      <w:r w:rsidRPr="0083707B">
        <w:t xml:space="preserve"> </w:t>
      </w:r>
      <w:r>
        <w:t xml:space="preserve">delete </w:t>
      </w:r>
      <w:r w:rsidRPr="0083707B">
        <w:t xml:space="preserve">request from the VAL server to the NRM </w:t>
      </w:r>
      <w:r w:rsidRPr="0083707B">
        <w:rPr>
          <w:lang w:eastAsia="zh-CN"/>
        </w:rPr>
        <w:t>Server</w:t>
      </w:r>
      <w:r w:rsidRPr="0083707B">
        <w:rPr>
          <w:rFonts w:eastAsia="Malgun Gothic"/>
          <w:lang w:eastAsia="zh-CN"/>
        </w:rPr>
        <w:t>.</w:t>
      </w:r>
    </w:p>
    <w:p w14:paraId="2E97B90E" w14:textId="7E1F531C" w:rsidR="00257DB6" w:rsidRPr="0083707B" w:rsidRDefault="00257DB6" w:rsidP="00257DB6">
      <w:pPr>
        <w:pStyle w:val="TH"/>
        <w:rPr>
          <w:rFonts w:eastAsia="Malgun Gothic"/>
          <w:lang w:eastAsia="zh-CN"/>
        </w:rPr>
      </w:pPr>
      <w:r w:rsidRPr="0083707B">
        <w:rPr>
          <w:rFonts w:eastAsia="Malgun Gothic"/>
        </w:rPr>
        <w:t>Table 14.3.2.</w:t>
      </w:r>
      <w:r>
        <w:rPr>
          <w:rFonts w:eastAsia="Malgun Gothic"/>
        </w:rPr>
        <w:t>65</w:t>
      </w:r>
      <w:r w:rsidRPr="0083707B">
        <w:rPr>
          <w:rFonts w:eastAsia="Malgun Gothic"/>
        </w:rPr>
        <w:t>-</w:t>
      </w:r>
      <w:r w:rsidRPr="0083707B">
        <w:rPr>
          <w:rFonts w:eastAsia="Malgun Gothic"/>
          <w:lang w:eastAsia="zh-CN"/>
        </w:rPr>
        <w:t>1</w:t>
      </w:r>
      <w:r w:rsidRPr="0083707B">
        <w:rPr>
          <w:rFonts w:eastAsia="Malgun Gothic"/>
        </w:rPr>
        <w:t xml:space="preserve">: </w:t>
      </w:r>
      <w:r w:rsidRPr="00236C65">
        <w:rPr>
          <w:rFonts w:eastAsia="Malgun Gothic"/>
        </w:rPr>
        <w:t>BDT configuration</w:t>
      </w:r>
      <w:r w:rsidRPr="0083707B">
        <w:rPr>
          <w:rFonts w:eastAsia="Malgun Gothic"/>
        </w:rPr>
        <w:t xml:space="preserve"> </w:t>
      </w:r>
      <w:r>
        <w:rPr>
          <w:rFonts w:eastAsia="Malgun Gothic"/>
        </w:rPr>
        <w:t xml:space="preserve">delete </w:t>
      </w:r>
      <w:r w:rsidRPr="0083707B">
        <w:rPr>
          <w:rFonts w:eastAsia="Malgun Gothic"/>
        </w:rPr>
        <w:t>request</w:t>
      </w:r>
    </w:p>
    <w:tbl>
      <w:tblPr>
        <w:tblW w:w="8640" w:type="dxa"/>
        <w:jc w:val="center"/>
        <w:tblLayout w:type="fixed"/>
        <w:tblLook w:val="0000" w:firstRow="0" w:lastRow="0" w:firstColumn="0" w:lastColumn="0" w:noHBand="0" w:noVBand="0"/>
      </w:tblPr>
      <w:tblGrid>
        <w:gridCol w:w="3011"/>
        <w:gridCol w:w="1309"/>
        <w:gridCol w:w="4320"/>
      </w:tblGrid>
      <w:tr w:rsidR="00257DB6" w:rsidRPr="0083707B" w14:paraId="56260039"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0DA31220" w14:textId="77777777" w:rsidR="00257DB6" w:rsidRPr="0083707B" w:rsidRDefault="00257DB6" w:rsidP="00827457">
            <w:pPr>
              <w:keepNext/>
              <w:keepLines/>
              <w:spacing w:after="0"/>
              <w:rPr>
                <w:rFonts w:ascii="Arial" w:eastAsia="Malgun Gothic" w:hAnsi="Arial"/>
                <w:sz w:val="18"/>
              </w:rPr>
            </w:pPr>
            <w:r w:rsidRPr="0083707B">
              <w:rPr>
                <w:rFonts w:ascii="Arial" w:eastAsia="Malgun Gothic" w:hAnsi="Arial"/>
                <w:sz w:val="18"/>
              </w:rPr>
              <w:t>Information element</w:t>
            </w:r>
          </w:p>
        </w:tc>
        <w:tc>
          <w:tcPr>
            <w:tcW w:w="1309" w:type="dxa"/>
            <w:tcBorders>
              <w:top w:val="single" w:sz="4" w:space="0" w:color="000000"/>
              <w:left w:val="single" w:sz="4" w:space="0" w:color="000000"/>
              <w:bottom w:val="single" w:sz="4" w:space="0" w:color="000000"/>
            </w:tcBorders>
            <w:shd w:val="clear" w:color="auto" w:fill="auto"/>
          </w:tcPr>
          <w:p w14:paraId="43FB0667" w14:textId="77777777" w:rsidR="00257DB6" w:rsidRPr="0083707B" w:rsidRDefault="00257DB6" w:rsidP="00827457">
            <w:pPr>
              <w:keepNext/>
              <w:keepLines/>
              <w:spacing w:after="0"/>
              <w:jc w:val="center"/>
              <w:rPr>
                <w:rFonts w:ascii="Arial" w:eastAsia="Malgun Gothic" w:hAnsi="Arial"/>
                <w:sz w:val="18"/>
              </w:rPr>
            </w:pPr>
            <w:r>
              <w:rPr>
                <w:rFonts w:ascii="Arial" w:eastAsia="Malgun Gothic" w:hAnsi="Arial"/>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3180C7" w14:textId="77777777" w:rsidR="00257DB6" w:rsidRPr="0083707B" w:rsidRDefault="00257DB6" w:rsidP="00827457">
            <w:pPr>
              <w:keepNext/>
              <w:keepLines/>
              <w:spacing w:after="0"/>
              <w:rPr>
                <w:rFonts w:ascii="Arial" w:eastAsia="Malgun Gothic" w:hAnsi="Arial"/>
                <w:sz w:val="18"/>
              </w:rPr>
            </w:pPr>
            <w:r w:rsidRPr="0083707B">
              <w:rPr>
                <w:rFonts w:ascii="Arial" w:eastAsia="Malgun Gothic" w:hAnsi="Arial"/>
                <w:sz w:val="18"/>
              </w:rPr>
              <w:t>Description</w:t>
            </w:r>
          </w:p>
        </w:tc>
      </w:tr>
      <w:tr w:rsidR="00257DB6" w:rsidRPr="001664C2" w14:paraId="6A530639"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0AE371D0" w14:textId="77777777" w:rsidR="00257DB6" w:rsidRPr="001664C2" w:rsidRDefault="00257DB6" w:rsidP="00827457">
            <w:pPr>
              <w:keepNext/>
              <w:keepLines/>
              <w:spacing w:after="0"/>
              <w:rPr>
                <w:rFonts w:ascii="Arial" w:eastAsia="Malgun Gothic" w:hAnsi="Arial"/>
                <w:sz w:val="18"/>
              </w:rPr>
            </w:pPr>
            <w:r w:rsidRPr="001664C2">
              <w:rPr>
                <w:rFonts w:ascii="Arial" w:eastAsia="Malgun Gothic" w:hAnsi="Arial"/>
                <w:sz w:val="18"/>
              </w:rPr>
              <w:t>VAL service ID</w:t>
            </w:r>
          </w:p>
        </w:tc>
        <w:tc>
          <w:tcPr>
            <w:tcW w:w="1309" w:type="dxa"/>
            <w:tcBorders>
              <w:top w:val="single" w:sz="4" w:space="0" w:color="000000"/>
              <w:left w:val="single" w:sz="4" w:space="0" w:color="000000"/>
              <w:bottom w:val="single" w:sz="4" w:space="0" w:color="000000"/>
            </w:tcBorders>
            <w:shd w:val="clear" w:color="auto" w:fill="auto"/>
          </w:tcPr>
          <w:p w14:paraId="5291E9A4" w14:textId="77777777" w:rsidR="00257DB6" w:rsidRPr="001664C2" w:rsidRDefault="00257DB6" w:rsidP="00827457">
            <w:pPr>
              <w:keepNext/>
              <w:keepLines/>
              <w:spacing w:after="0"/>
              <w:jc w:val="center"/>
              <w:rPr>
                <w:rFonts w:ascii="Arial" w:eastAsia="Malgun Gothic" w:hAnsi="Arial"/>
                <w:sz w:val="18"/>
              </w:rPr>
            </w:pPr>
            <w:r w:rsidRPr="001664C2">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BD1171" w14:textId="77777777" w:rsidR="00257DB6" w:rsidRPr="001664C2" w:rsidRDefault="00257DB6" w:rsidP="00827457">
            <w:pPr>
              <w:keepNext/>
              <w:keepLines/>
              <w:spacing w:after="0"/>
              <w:rPr>
                <w:rFonts w:ascii="Arial" w:eastAsia="Malgun Gothic" w:hAnsi="Arial"/>
                <w:sz w:val="18"/>
              </w:rPr>
            </w:pPr>
            <w:r w:rsidRPr="001664C2">
              <w:rPr>
                <w:rFonts w:ascii="Arial" w:eastAsia="Malgun Gothic" w:hAnsi="Arial"/>
                <w:sz w:val="18"/>
              </w:rPr>
              <w:t>Identi</w:t>
            </w:r>
            <w:r w:rsidRPr="001664C2">
              <w:rPr>
                <w:rFonts w:ascii="Arial" w:eastAsia="Malgun Gothic" w:hAnsi="Arial"/>
                <w:sz w:val="18"/>
                <w:lang w:eastAsia="zh-CN"/>
              </w:rPr>
              <w:t>t</w:t>
            </w:r>
            <w:r w:rsidRPr="001664C2">
              <w:rPr>
                <w:rFonts w:ascii="Arial" w:eastAsia="Malgun Gothic" w:hAnsi="Arial"/>
                <w:sz w:val="18"/>
              </w:rPr>
              <w:t xml:space="preserve">y of the VAL service for which the </w:t>
            </w:r>
            <w:r>
              <w:rPr>
                <w:rFonts w:ascii="Arial" w:eastAsia="Malgun Gothic" w:hAnsi="Arial"/>
                <w:sz w:val="18"/>
              </w:rPr>
              <w:t xml:space="preserve">BDT </w:t>
            </w:r>
            <w:r>
              <w:rPr>
                <w:rFonts w:ascii="Arial" w:eastAsia="Malgun Gothic" w:hAnsi="Arial"/>
                <w:sz w:val="18"/>
                <w:lang w:eastAsia="zh-CN"/>
              </w:rPr>
              <w:t>configuration</w:t>
            </w:r>
            <w:r w:rsidRPr="001664C2">
              <w:rPr>
                <w:rFonts w:ascii="Arial" w:eastAsia="Malgun Gothic" w:hAnsi="Arial"/>
                <w:sz w:val="18"/>
                <w:lang w:eastAsia="zh-CN"/>
              </w:rPr>
              <w:t xml:space="preserve"> is</w:t>
            </w:r>
            <w:r w:rsidRPr="001664C2">
              <w:rPr>
                <w:rFonts w:ascii="Arial" w:eastAsia="Malgun Gothic" w:hAnsi="Arial"/>
                <w:sz w:val="18"/>
              </w:rPr>
              <w:t xml:space="preserve"> re</w:t>
            </w:r>
            <w:r w:rsidRPr="001664C2">
              <w:rPr>
                <w:rFonts w:ascii="Arial" w:eastAsia="Malgun Gothic" w:hAnsi="Arial"/>
                <w:sz w:val="18"/>
                <w:lang w:eastAsia="zh-CN"/>
              </w:rPr>
              <w:t>quest</w:t>
            </w:r>
            <w:r w:rsidRPr="001664C2">
              <w:rPr>
                <w:rFonts w:ascii="Arial" w:eastAsia="Malgun Gothic" w:hAnsi="Arial"/>
                <w:sz w:val="18"/>
              </w:rPr>
              <w:t>ed</w:t>
            </w:r>
            <w:r>
              <w:rPr>
                <w:rFonts w:ascii="Arial" w:eastAsia="Malgun Gothic" w:hAnsi="Arial"/>
                <w:sz w:val="18"/>
              </w:rPr>
              <w:t xml:space="preserve"> to be deleted</w:t>
            </w:r>
            <w:r w:rsidRPr="001664C2">
              <w:rPr>
                <w:rFonts w:ascii="Arial" w:eastAsia="Malgun Gothic" w:hAnsi="Arial"/>
                <w:sz w:val="18"/>
              </w:rPr>
              <w:t>.</w:t>
            </w:r>
          </w:p>
        </w:tc>
      </w:tr>
      <w:tr w:rsidR="00257DB6" w:rsidRPr="001664C2" w14:paraId="02753049"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0E22A14F" w14:textId="77777777" w:rsidR="00257DB6" w:rsidRPr="001664C2" w:rsidRDefault="00257DB6" w:rsidP="00827457">
            <w:pPr>
              <w:keepNext/>
              <w:keepLines/>
              <w:spacing w:after="0"/>
              <w:rPr>
                <w:rFonts w:ascii="Arial" w:eastAsia="Malgun Gothic" w:hAnsi="Arial"/>
                <w:sz w:val="18"/>
              </w:rPr>
            </w:pPr>
            <w:r>
              <w:rPr>
                <w:rFonts w:ascii="Arial" w:eastAsia="Malgun Gothic" w:hAnsi="Arial"/>
                <w:sz w:val="18"/>
              </w:rPr>
              <w:t>BDT configuration identifier</w:t>
            </w:r>
          </w:p>
        </w:tc>
        <w:tc>
          <w:tcPr>
            <w:tcW w:w="1309" w:type="dxa"/>
            <w:tcBorders>
              <w:top w:val="single" w:sz="4" w:space="0" w:color="000000"/>
              <w:left w:val="single" w:sz="4" w:space="0" w:color="000000"/>
              <w:bottom w:val="single" w:sz="4" w:space="0" w:color="000000"/>
            </w:tcBorders>
            <w:shd w:val="clear" w:color="auto" w:fill="auto"/>
          </w:tcPr>
          <w:p w14:paraId="61931D0D" w14:textId="77777777" w:rsidR="00257DB6" w:rsidRPr="001664C2" w:rsidRDefault="00257DB6" w:rsidP="00827457">
            <w:pPr>
              <w:keepNext/>
              <w:keepLines/>
              <w:spacing w:after="0"/>
              <w:jc w:val="center"/>
              <w:rPr>
                <w:rFonts w:ascii="Arial" w:eastAsia="Malgun Gothic" w:hAnsi="Arial"/>
                <w:sz w:val="18"/>
              </w:rPr>
            </w:pPr>
            <w:r>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CE7541" w14:textId="77777777" w:rsidR="00257DB6" w:rsidRPr="001664C2" w:rsidRDefault="00257DB6" w:rsidP="00827457">
            <w:pPr>
              <w:keepNext/>
              <w:keepLines/>
              <w:spacing w:after="0"/>
              <w:rPr>
                <w:rFonts w:ascii="Arial" w:eastAsia="Malgun Gothic" w:hAnsi="Arial"/>
                <w:sz w:val="18"/>
              </w:rPr>
            </w:pPr>
            <w:r>
              <w:rPr>
                <w:rFonts w:ascii="Arial" w:eastAsia="Malgun Gothic" w:hAnsi="Arial"/>
                <w:sz w:val="18"/>
              </w:rPr>
              <w:t>Identifier of the BDT configuration stored in the NRM server.</w:t>
            </w:r>
          </w:p>
        </w:tc>
      </w:tr>
    </w:tbl>
    <w:p w14:paraId="64CA02AF" w14:textId="77777777" w:rsidR="00257DB6" w:rsidRPr="001664C2" w:rsidRDefault="00257DB6" w:rsidP="00257DB6"/>
    <w:p w14:paraId="34D5ED30" w14:textId="7D79F4E8" w:rsidR="00257DB6" w:rsidRPr="001664C2" w:rsidRDefault="00257DB6" w:rsidP="00257DB6">
      <w:pPr>
        <w:pStyle w:val="Heading4"/>
      </w:pPr>
      <w:bookmarkStart w:id="1477" w:name="_Toc155355894"/>
      <w:r w:rsidRPr="001664C2">
        <w:t>14.3.2.</w:t>
      </w:r>
      <w:r>
        <w:t>66</w:t>
      </w:r>
      <w:r w:rsidRPr="001664C2">
        <w:tab/>
        <w:t>BDT configuration response</w:t>
      </w:r>
      <w:bookmarkEnd w:id="1477"/>
    </w:p>
    <w:p w14:paraId="0DF90D5A" w14:textId="5E2C9774" w:rsidR="00257DB6" w:rsidRPr="001664C2" w:rsidRDefault="00257DB6" w:rsidP="00257DB6">
      <w:pPr>
        <w:rPr>
          <w:lang w:val="en-US"/>
        </w:rPr>
      </w:pPr>
      <w:r w:rsidRPr="001664C2">
        <w:rPr>
          <w:lang w:val="en-US"/>
        </w:rPr>
        <w:t>Table 14.3.2.</w:t>
      </w:r>
      <w:r>
        <w:rPr>
          <w:lang w:val="en-US"/>
        </w:rPr>
        <w:t>66</w:t>
      </w:r>
      <w:r w:rsidRPr="001664C2">
        <w:rPr>
          <w:lang w:val="en-US" w:eastAsia="zh-CN"/>
        </w:rPr>
        <w:t>-1</w:t>
      </w:r>
      <w:r w:rsidRPr="001664C2">
        <w:rPr>
          <w:lang w:val="en-US"/>
        </w:rPr>
        <w:t xml:space="preserve"> describes the information flow </w:t>
      </w:r>
      <w:r w:rsidRPr="001664C2">
        <w:rPr>
          <w:lang w:val="en-US" w:eastAsia="zh-CN"/>
        </w:rPr>
        <w:t xml:space="preserve">for BDT configuration </w:t>
      </w:r>
      <w:r>
        <w:rPr>
          <w:lang w:val="en-US" w:eastAsia="zh-CN"/>
        </w:rPr>
        <w:t xml:space="preserve">delete </w:t>
      </w:r>
      <w:r w:rsidRPr="001664C2">
        <w:rPr>
          <w:lang w:val="en-US" w:eastAsia="zh-CN"/>
        </w:rPr>
        <w:t>response from the NRM server to the VAL server.</w:t>
      </w:r>
    </w:p>
    <w:p w14:paraId="2681F10A" w14:textId="0B43FBEC" w:rsidR="00257DB6" w:rsidRPr="001664C2" w:rsidRDefault="00257DB6" w:rsidP="00257DB6">
      <w:pPr>
        <w:pStyle w:val="TH"/>
        <w:rPr>
          <w:lang w:val="en-US"/>
        </w:rPr>
      </w:pPr>
      <w:r w:rsidRPr="001664C2">
        <w:rPr>
          <w:lang w:val="en-US"/>
        </w:rPr>
        <w:t>Table 14.3.2.</w:t>
      </w:r>
      <w:r>
        <w:rPr>
          <w:lang w:val="en-US"/>
        </w:rPr>
        <w:t>66</w:t>
      </w:r>
      <w:r w:rsidRPr="001664C2">
        <w:rPr>
          <w:lang w:val="en-US"/>
        </w:rPr>
        <w:t xml:space="preserve">-1: BDT configuration </w:t>
      </w:r>
      <w:r>
        <w:rPr>
          <w:lang w:val="en-US"/>
        </w:rPr>
        <w:t xml:space="preserve">delete </w:t>
      </w:r>
      <w:r w:rsidRPr="001664C2">
        <w:rPr>
          <w:lang w:val="en-US"/>
        </w:rPr>
        <w:t>response</w:t>
      </w:r>
    </w:p>
    <w:tbl>
      <w:tblPr>
        <w:tblW w:w="8640" w:type="dxa"/>
        <w:jc w:val="center"/>
        <w:tblLayout w:type="fixed"/>
        <w:tblLook w:val="04A0" w:firstRow="1" w:lastRow="0" w:firstColumn="1" w:lastColumn="0" w:noHBand="0" w:noVBand="1"/>
      </w:tblPr>
      <w:tblGrid>
        <w:gridCol w:w="2880"/>
        <w:gridCol w:w="1440"/>
        <w:gridCol w:w="4320"/>
      </w:tblGrid>
      <w:tr w:rsidR="00257DB6" w:rsidRPr="001664C2" w14:paraId="68ACB55D" w14:textId="77777777" w:rsidTr="00827457">
        <w:trPr>
          <w:jc w:val="center"/>
        </w:trPr>
        <w:tc>
          <w:tcPr>
            <w:tcW w:w="2880" w:type="dxa"/>
            <w:tcBorders>
              <w:top w:val="single" w:sz="4" w:space="0" w:color="000000"/>
              <w:left w:val="single" w:sz="4" w:space="0" w:color="000000"/>
              <w:bottom w:val="single" w:sz="4" w:space="0" w:color="000000"/>
              <w:right w:val="nil"/>
            </w:tcBorders>
            <w:hideMark/>
          </w:tcPr>
          <w:p w14:paraId="6208E113" w14:textId="77777777" w:rsidR="00257DB6" w:rsidRPr="001664C2" w:rsidRDefault="00257DB6" w:rsidP="00827457">
            <w:pPr>
              <w:keepNext/>
              <w:keepLines/>
              <w:spacing w:after="0"/>
              <w:jc w:val="center"/>
              <w:rPr>
                <w:rFonts w:ascii="Arial" w:hAnsi="Arial"/>
                <w:b/>
                <w:sz w:val="18"/>
                <w:lang w:val="en-US"/>
              </w:rPr>
            </w:pPr>
            <w:r w:rsidRPr="001664C2">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09AF8AF2" w14:textId="77777777" w:rsidR="00257DB6" w:rsidRPr="001664C2" w:rsidRDefault="00257DB6" w:rsidP="00827457">
            <w:pPr>
              <w:keepNext/>
              <w:keepLines/>
              <w:spacing w:after="0"/>
              <w:jc w:val="center"/>
              <w:rPr>
                <w:rFonts w:ascii="Arial" w:hAnsi="Arial"/>
                <w:b/>
                <w:sz w:val="18"/>
                <w:lang w:val="en-US"/>
              </w:rPr>
            </w:pPr>
            <w:r w:rsidRPr="001664C2">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2E720EC0" w14:textId="77777777" w:rsidR="00257DB6" w:rsidRPr="001664C2" w:rsidRDefault="00257DB6" w:rsidP="00827457">
            <w:pPr>
              <w:keepNext/>
              <w:keepLines/>
              <w:spacing w:after="0"/>
              <w:jc w:val="center"/>
              <w:rPr>
                <w:rFonts w:ascii="Arial" w:hAnsi="Arial"/>
                <w:b/>
                <w:sz w:val="18"/>
                <w:lang w:val="en-US"/>
              </w:rPr>
            </w:pPr>
            <w:r w:rsidRPr="001664C2">
              <w:rPr>
                <w:rFonts w:ascii="Arial" w:hAnsi="Arial"/>
                <w:b/>
                <w:sz w:val="18"/>
                <w:lang w:val="en-US"/>
              </w:rPr>
              <w:t>Description</w:t>
            </w:r>
          </w:p>
        </w:tc>
      </w:tr>
      <w:tr w:rsidR="00257DB6" w:rsidRPr="001664C2" w14:paraId="24E1C9DF" w14:textId="77777777" w:rsidTr="00827457">
        <w:trPr>
          <w:jc w:val="center"/>
        </w:trPr>
        <w:tc>
          <w:tcPr>
            <w:tcW w:w="2880" w:type="dxa"/>
            <w:tcBorders>
              <w:top w:val="single" w:sz="4" w:space="0" w:color="000000"/>
              <w:left w:val="single" w:sz="4" w:space="0" w:color="000000"/>
              <w:bottom w:val="single" w:sz="4" w:space="0" w:color="000000"/>
              <w:right w:val="nil"/>
            </w:tcBorders>
          </w:tcPr>
          <w:p w14:paraId="44B693EA" w14:textId="77777777" w:rsidR="00257DB6" w:rsidRPr="001664C2" w:rsidRDefault="00257DB6" w:rsidP="00827457">
            <w:pPr>
              <w:pStyle w:val="TAL"/>
              <w:rPr>
                <w:lang w:val="en-US" w:eastAsia="zh-CN"/>
              </w:rPr>
            </w:pPr>
            <w:r w:rsidRPr="001664C2">
              <w:rPr>
                <w:lang w:val="en-US" w:eastAsia="zh-CN"/>
              </w:rPr>
              <w:t>Result</w:t>
            </w:r>
          </w:p>
        </w:tc>
        <w:tc>
          <w:tcPr>
            <w:tcW w:w="1440" w:type="dxa"/>
            <w:tcBorders>
              <w:top w:val="single" w:sz="4" w:space="0" w:color="000000"/>
              <w:left w:val="single" w:sz="4" w:space="0" w:color="000000"/>
              <w:bottom w:val="single" w:sz="4" w:space="0" w:color="000000"/>
              <w:right w:val="nil"/>
            </w:tcBorders>
          </w:tcPr>
          <w:p w14:paraId="2B555DC3" w14:textId="77777777" w:rsidR="00257DB6" w:rsidRPr="001664C2" w:rsidRDefault="00257DB6" w:rsidP="00827457">
            <w:pPr>
              <w:pStyle w:val="TAC"/>
              <w:rPr>
                <w:lang w:val="en-US"/>
              </w:rPr>
            </w:pPr>
            <w:r w:rsidRPr="001664C2">
              <w:rPr>
                <w:lang w:val="en-US"/>
              </w:rPr>
              <w:t>M</w:t>
            </w:r>
          </w:p>
        </w:tc>
        <w:tc>
          <w:tcPr>
            <w:tcW w:w="4320" w:type="dxa"/>
            <w:tcBorders>
              <w:top w:val="single" w:sz="4" w:space="0" w:color="000000"/>
              <w:left w:val="single" w:sz="4" w:space="0" w:color="000000"/>
              <w:bottom w:val="single" w:sz="4" w:space="0" w:color="000000"/>
              <w:right w:val="single" w:sz="4" w:space="0" w:color="000000"/>
            </w:tcBorders>
          </w:tcPr>
          <w:p w14:paraId="04FACEF2" w14:textId="77777777" w:rsidR="00257DB6" w:rsidRPr="001664C2" w:rsidRDefault="00257DB6" w:rsidP="00827457">
            <w:pPr>
              <w:pStyle w:val="TAL"/>
              <w:rPr>
                <w:lang w:val="en-US"/>
              </w:rPr>
            </w:pPr>
            <w:r w:rsidRPr="001664C2">
              <w:rPr>
                <w:lang w:val="en-US"/>
              </w:rPr>
              <w:t>The result indicates success or failure of</w:t>
            </w:r>
            <w:r>
              <w:rPr>
                <w:lang w:val="en-US"/>
              </w:rPr>
              <w:t xml:space="preserve"> BDT configuration delete operation.</w:t>
            </w:r>
          </w:p>
        </w:tc>
      </w:tr>
    </w:tbl>
    <w:p w14:paraId="050A2D15" w14:textId="77777777" w:rsidR="00257DB6" w:rsidRPr="001664C2" w:rsidRDefault="00257DB6" w:rsidP="00257DB6"/>
    <w:p w14:paraId="69A9B5AA" w14:textId="2D4D6F31" w:rsidR="00287AF4" w:rsidRPr="003167FF" w:rsidRDefault="00287AF4" w:rsidP="00287AF4">
      <w:pPr>
        <w:pStyle w:val="Heading4"/>
      </w:pPr>
      <w:bookmarkStart w:id="1478" w:name="_Toc155355895"/>
      <w:r w:rsidRPr="003167FF">
        <w:lastRenderedPageBreak/>
        <w:t>14.3.2.</w:t>
      </w:r>
      <w:r w:rsidR="00B36C2D">
        <w:t>6</w:t>
      </w:r>
      <w:r w:rsidR="00257DB6">
        <w:t>7</w:t>
      </w:r>
      <w:r w:rsidRPr="003167FF">
        <w:tab/>
      </w:r>
      <w:r>
        <w:t>Reliable transmission</w:t>
      </w:r>
      <w:r w:rsidRPr="003167FF">
        <w:t xml:space="preserve"> request</w:t>
      </w:r>
      <w:bookmarkEnd w:id="1478"/>
    </w:p>
    <w:p w14:paraId="2EAB17AC" w14:textId="13C4E436" w:rsidR="00287AF4" w:rsidRPr="003167FF" w:rsidRDefault="00287AF4" w:rsidP="00287AF4">
      <w:r w:rsidRPr="003167FF">
        <w:t>Table 14.3.2.</w:t>
      </w:r>
      <w:r w:rsidR="00B36C2D">
        <w:t>6</w:t>
      </w:r>
      <w:r w:rsidR="00257DB6">
        <w:t>7</w:t>
      </w:r>
      <w:r w:rsidRPr="003167FF">
        <w:t xml:space="preserve">-1 describes the information flow for </w:t>
      </w:r>
      <w:r>
        <w:t xml:space="preserve">reliable transmission </w:t>
      </w:r>
      <w:r w:rsidRPr="003167FF">
        <w:t xml:space="preserve">request from </w:t>
      </w:r>
      <w:r>
        <w:t xml:space="preserve">SEALDD server (or VAL server) </w:t>
      </w:r>
      <w:r w:rsidRPr="003167FF">
        <w:t>to the NRM server.</w:t>
      </w:r>
    </w:p>
    <w:p w14:paraId="74B7DDF3" w14:textId="5E4CDDE7" w:rsidR="00287AF4" w:rsidRPr="003167FF" w:rsidRDefault="00287AF4" w:rsidP="00287AF4">
      <w:pPr>
        <w:pStyle w:val="TH"/>
      </w:pPr>
      <w:r w:rsidRPr="003167FF">
        <w:t>Table 14.3.2.</w:t>
      </w:r>
      <w:r w:rsidR="00B36C2D">
        <w:t>6</w:t>
      </w:r>
      <w:r w:rsidR="00257DB6">
        <w:t>7</w:t>
      </w:r>
      <w:r w:rsidRPr="003167FF">
        <w:t xml:space="preserve">-1: </w:t>
      </w:r>
      <w:r>
        <w:t>Reliable transmission</w:t>
      </w:r>
      <w:r w:rsidRPr="003167FF">
        <w:t xml:space="preserve"> request</w:t>
      </w:r>
    </w:p>
    <w:tbl>
      <w:tblPr>
        <w:tblW w:w="8640" w:type="dxa"/>
        <w:jc w:val="center"/>
        <w:tblLayout w:type="fixed"/>
        <w:tblLook w:val="04A0" w:firstRow="1" w:lastRow="0" w:firstColumn="1" w:lastColumn="0" w:noHBand="0" w:noVBand="1"/>
      </w:tblPr>
      <w:tblGrid>
        <w:gridCol w:w="2880"/>
        <w:gridCol w:w="1440"/>
        <w:gridCol w:w="4320"/>
      </w:tblGrid>
      <w:tr w:rsidR="00287AF4" w:rsidRPr="003167FF" w14:paraId="02C9ED99" w14:textId="77777777" w:rsidTr="003641A6">
        <w:trPr>
          <w:jc w:val="center"/>
        </w:trPr>
        <w:tc>
          <w:tcPr>
            <w:tcW w:w="2880" w:type="dxa"/>
            <w:tcBorders>
              <w:top w:val="single" w:sz="4" w:space="0" w:color="000000"/>
              <w:left w:val="single" w:sz="4" w:space="0" w:color="000000"/>
              <w:bottom w:val="single" w:sz="4" w:space="0" w:color="000000"/>
              <w:right w:val="nil"/>
            </w:tcBorders>
            <w:hideMark/>
          </w:tcPr>
          <w:p w14:paraId="4CCAA385" w14:textId="77777777" w:rsidR="00287AF4" w:rsidRPr="003167FF" w:rsidRDefault="00287AF4" w:rsidP="003641A6">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14F0030E" w14:textId="77777777" w:rsidR="00287AF4" w:rsidRPr="003167FF" w:rsidRDefault="00287AF4"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6B1EC7A" w14:textId="77777777" w:rsidR="00287AF4" w:rsidRPr="003167FF" w:rsidRDefault="00287AF4" w:rsidP="003641A6">
            <w:pPr>
              <w:pStyle w:val="TAH"/>
            </w:pPr>
            <w:r w:rsidRPr="003167FF">
              <w:t>Description</w:t>
            </w:r>
          </w:p>
        </w:tc>
      </w:tr>
      <w:tr w:rsidR="00287AF4" w:rsidRPr="003167FF" w14:paraId="2A04F37B" w14:textId="77777777" w:rsidTr="003641A6">
        <w:trPr>
          <w:jc w:val="center"/>
        </w:trPr>
        <w:tc>
          <w:tcPr>
            <w:tcW w:w="2880" w:type="dxa"/>
            <w:tcBorders>
              <w:top w:val="single" w:sz="4" w:space="0" w:color="000000"/>
              <w:left w:val="single" w:sz="4" w:space="0" w:color="000000"/>
              <w:bottom w:val="single" w:sz="4" w:space="0" w:color="000000"/>
              <w:right w:val="nil"/>
            </w:tcBorders>
          </w:tcPr>
          <w:p w14:paraId="17ACC1EE" w14:textId="77777777" w:rsidR="00287AF4" w:rsidRPr="003167FF" w:rsidRDefault="00287AF4" w:rsidP="003641A6">
            <w:pPr>
              <w:pStyle w:val="TAL"/>
              <w:rPr>
                <w:lang w:eastAsia="zh-CN"/>
              </w:rPr>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5998758B" w14:textId="77777777" w:rsidR="00287AF4" w:rsidRPr="003167FF" w:rsidRDefault="00287AF4" w:rsidP="003641A6">
            <w:pPr>
              <w:pStyle w:val="TAL"/>
              <w:jc w:val="center"/>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48E23B2C" w14:textId="77777777" w:rsidR="00287AF4" w:rsidRPr="003167FF" w:rsidRDefault="00287AF4" w:rsidP="003641A6">
            <w:pPr>
              <w:pStyle w:val="TAL"/>
              <w:rPr>
                <w:lang w:eastAsia="zh-CN"/>
              </w:rPr>
            </w:pPr>
            <w:r w:rsidRPr="003167FF">
              <w:rPr>
                <w:lang w:eastAsia="zh-CN"/>
              </w:rPr>
              <w:t xml:space="preserve">The identity of the </w:t>
            </w:r>
            <w:r>
              <w:rPr>
                <w:lang w:eastAsia="zh-CN"/>
              </w:rPr>
              <w:t xml:space="preserve">SEALDD server (or VAL server) </w:t>
            </w:r>
            <w:r w:rsidRPr="003167FF">
              <w:rPr>
                <w:lang w:eastAsia="zh-CN"/>
              </w:rPr>
              <w:t>performing the request.</w:t>
            </w:r>
          </w:p>
        </w:tc>
      </w:tr>
      <w:tr w:rsidR="00287AF4" w:rsidRPr="003167FF" w14:paraId="23163AD7" w14:textId="77777777" w:rsidTr="003641A6">
        <w:trPr>
          <w:jc w:val="center"/>
        </w:trPr>
        <w:tc>
          <w:tcPr>
            <w:tcW w:w="2880" w:type="dxa"/>
            <w:tcBorders>
              <w:top w:val="single" w:sz="4" w:space="0" w:color="000000"/>
              <w:left w:val="single" w:sz="4" w:space="0" w:color="000000"/>
              <w:bottom w:val="single" w:sz="4" w:space="0" w:color="000000"/>
              <w:right w:val="nil"/>
            </w:tcBorders>
          </w:tcPr>
          <w:p w14:paraId="1AFD9020" w14:textId="77777777" w:rsidR="00287AF4" w:rsidRPr="003167FF" w:rsidRDefault="00287AF4" w:rsidP="003641A6">
            <w:pPr>
              <w:pStyle w:val="TAL"/>
              <w:rPr>
                <w:lang w:eastAsia="zh-CN"/>
              </w:rPr>
            </w:pPr>
            <w:r>
              <w:rPr>
                <w:rFonts w:hint="eastAsia"/>
                <w:lang w:eastAsia="zh-CN"/>
              </w:rPr>
              <w:t>A</w:t>
            </w:r>
            <w:r>
              <w:rPr>
                <w:lang w:eastAsia="zh-CN"/>
              </w:rPr>
              <w:t>pplication descriptors</w:t>
            </w:r>
          </w:p>
        </w:tc>
        <w:tc>
          <w:tcPr>
            <w:tcW w:w="1440" w:type="dxa"/>
            <w:tcBorders>
              <w:top w:val="single" w:sz="4" w:space="0" w:color="000000"/>
              <w:left w:val="single" w:sz="4" w:space="0" w:color="000000"/>
              <w:bottom w:val="single" w:sz="4" w:space="0" w:color="000000"/>
              <w:right w:val="nil"/>
            </w:tcBorders>
          </w:tcPr>
          <w:p w14:paraId="0C8ED852" w14:textId="77777777" w:rsidR="00287AF4" w:rsidRPr="003167FF" w:rsidRDefault="00287AF4" w:rsidP="003641A6">
            <w:pPr>
              <w:pStyle w:val="TAL"/>
              <w:jc w:val="center"/>
              <w:rPr>
                <w:lang w:eastAsia="zh-CN"/>
              </w:rPr>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5F0D7A35" w14:textId="77777777" w:rsidR="00287AF4" w:rsidRPr="003167FF" w:rsidRDefault="00287AF4" w:rsidP="003641A6">
            <w:pPr>
              <w:pStyle w:val="TAL"/>
              <w:rPr>
                <w:lang w:eastAsia="zh-CN"/>
              </w:rPr>
            </w:pPr>
            <w:r w:rsidRPr="00164831">
              <w:rPr>
                <w:lang w:eastAsia="zh-CN"/>
              </w:rPr>
              <w:t xml:space="preserve">A pair of </w:t>
            </w:r>
            <w:r>
              <w:rPr>
                <w:lang w:eastAsia="zh-CN"/>
              </w:rPr>
              <w:t>applic</w:t>
            </w:r>
            <w:r w:rsidRPr="00164831">
              <w:rPr>
                <w:lang w:eastAsia="zh-CN"/>
              </w:rPr>
              <w:t xml:space="preserve"> traffic descriptors (e.g. address, port, transport layer protocol) of the SEALDD server</w:t>
            </w:r>
            <w:r>
              <w:rPr>
                <w:lang w:eastAsia="zh-CN"/>
              </w:rPr>
              <w:t xml:space="preserve"> (or VAL server),</w:t>
            </w:r>
            <w:r w:rsidRPr="00164831">
              <w:rPr>
                <w:lang w:eastAsia="zh-CN"/>
              </w:rPr>
              <w:t xml:space="preserve"> used to establish redundant </w:t>
            </w:r>
            <w:r>
              <w:rPr>
                <w:lang w:eastAsia="zh-CN"/>
              </w:rPr>
              <w:t>transmission paths</w:t>
            </w:r>
            <w:r w:rsidRPr="00164831">
              <w:rPr>
                <w:lang w:eastAsia="zh-CN"/>
              </w:rPr>
              <w:t>.</w:t>
            </w:r>
          </w:p>
        </w:tc>
      </w:tr>
      <w:tr w:rsidR="00287AF4" w:rsidRPr="003167FF" w14:paraId="6184B4C8" w14:textId="77777777" w:rsidTr="003641A6">
        <w:trPr>
          <w:jc w:val="center"/>
        </w:trPr>
        <w:tc>
          <w:tcPr>
            <w:tcW w:w="2880" w:type="dxa"/>
            <w:tcBorders>
              <w:top w:val="single" w:sz="4" w:space="0" w:color="000000"/>
              <w:left w:val="single" w:sz="4" w:space="0" w:color="000000"/>
              <w:bottom w:val="single" w:sz="4" w:space="0" w:color="000000"/>
              <w:right w:val="nil"/>
            </w:tcBorders>
          </w:tcPr>
          <w:p w14:paraId="26DC200D" w14:textId="77777777" w:rsidR="00287AF4" w:rsidRDefault="00287AF4" w:rsidP="003641A6">
            <w:pPr>
              <w:pStyle w:val="TAL"/>
              <w:rPr>
                <w:lang w:eastAsia="zh-CN"/>
              </w:rPr>
            </w:pPr>
            <w:r>
              <w:rPr>
                <w:lang w:eastAsia="zh-CN"/>
              </w:rPr>
              <w:t>UE ID</w:t>
            </w:r>
          </w:p>
        </w:tc>
        <w:tc>
          <w:tcPr>
            <w:tcW w:w="1440" w:type="dxa"/>
            <w:tcBorders>
              <w:top w:val="single" w:sz="4" w:space="0" w:color="000000"/>
              <w:left w:val="single" w:sz="4" w:space="0" w:color="000000"/>
              <w:bottom w:val="single" w:sz="4" w:space="0" w:color="000000"/>
              <w:right w:val="nil"/>
            </w:tcBorders>
          </w:tcPr>
          <w:p w14:paraId="65C6534F" w14:textId="77777777" w:rsidR="00287AF4" w:rsidRDefault="00287AF4" w:rsidP="003641A6">
            <w:pPr>
              <w:pStyle w:val="TAL"/>
              <w:jc w:val="center"/>
              <w:rPr>
                <w:lang w:eastAsia="zh-CN"/>
              </w:rPr>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0476ED92" w14:textId="77777777" w:rsidR="00287AF4" w:rsidRPr="00164831" w:rsidRDefault="00287AF4" w:rsidP="003641A6">
            <w:pPr>
              <w:pStyle w:val="TAL"/>
              <w:rPr>
                <w:lang w:eastAsia="zh-CN"/>
              </w:rPr>
            </w:pPr>
            <w:r w:rsidRPr="003167FF">
              <w:t>The identity of VAL UE.</w:t>
            </w:r>
          </w:p>
        </w:tc>
      </w:tr>
      <w:tr w:rsidR="00287AF4" w:rsidRPr="003167FF" w14:paraId="74E7AE41" w14:textId="77777777" w:rsidTr="003641A6">
        <w:trPr>
          <w:jc w:val="center"/>
        </w:trPr>
        <w:tc>
          <w:tcPr>
            <w:tcW w:w="2880" w:type="dxa"/>
            <w:tcBorders>
              <w:top w:val="single" w:sz="4" w:space="0" w:color="000000"/>
              <w:left w:val="single" w:sz="4" w:space="0" w:color="000000"/>
              <w:bottom w:val="single" w:sz="4" w:space="0" w:color="000000"/>
              <w:right w:val="nil"/>
            </w:tcBorders>
          </w:tcPr>
          <w:p w14:paraId="3B184615" w14:textId="77777777" w:rsidR="00287AF4" w:rsidRDefault="00287AF4" w:rsidP="003641A6">
            <w:pPr>
              <w:pStyle w:val="TAL"/>
              <w:rPr>
                <w:lang w:eastAsia="zh-CN"/>
              </w:rPr>
            </w:pPr>
            <w:r>
              <w:rPr>
                <w:lang w:eastAsia="zh-CN"/>
              </w:rPr>
              <w:t>UE address</w:t>
            </w:r>
          </w:p>
        </w:tc>
        <w:tc>
          <w:tcPr>
            <w:tcW w:w="1440" w:type="dxa"/>
            <w:tcBorders>
              <w:top w:val="single" w:sz="4" w:space="0" w:color="000000"/>
              <w:left w:val="single" w:sz="4" w:space="0" w:color="000000"/>
              <w:bottom w:val="single" w:sz="4" w:space="0" w:color="000000"/>
              <w:right w:val="nil"/>
            </w:tcBorders>
          </w:tcPr>
          <w:p w14:paraId="2D455CE9" w14:textId="77777777" w:rsidR="00287AF4" w:rsidRDefault="00287AF4" w:rsidP="003641A6">
            <w:pPr>
              <w:pStyle w:val="TAL"/>
              <w:jc w:val="center"/>
              <w:rPr>
                <w:lang w:eastAsia="zh-CN"/>
              </w:rPr>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590A22D8" w14:textId="77777777" w:rsidR="00287AF4" w:rsidRPr="003167FF" w:rsidRDefault="00287AF4" w:rsidP="003641A6">
            <w:pPr>
              <w:pStyle w:val="TAL"/>
              <w:rPr>
                <w:lang w:eastAsia="zh-CN"/>
              </w:rPr>
            </w:pPr>
            <w:r>
              <w:rPr>
                <w:rFonts w:hint="eastAsia"/>
                <w:lang w:eastAsia="zh-CN"/>
              </w:rPr>
              <w:t>T</w:t>
            </w:r>
            <w:r>
              <w:rPr>
                <w:lang w:eastAsia="zh-CN"/>
              </w:rPr>
              <w:t>he address of VAL UE</w:t>
            </w:r>
          </w:p>
        </w:tc>
      </w:tr>
    </w:tbl>
    <w:p w14:paraId="7714E221" w14:textId="77777777" w:rsidR="00287AF4" w:rsidRPr="003167FF" w:rsidRDefault="00287AF4" w:rsidP="00287AF4"/>
    <w:p w14:paraId="77340931" w14:textId="6D55B42B" w:rsidR="00287AF4" w:rsidRPr="003167FF" w:rsidRDefault="00287AF4" w:rsidP="00287AF4">
      <w:pPr>
        <w:pStyle w:val="Heading4"/>
      </w:pPr>
      <w:bookmarkStart w:id="1479" w:name="_Toc155355896"/>
      <w:r w:rsidRPr="003167FF">
        <w:t>14.3.2.</w:t>
      </w:r>
      <w:r w:rsidR="00B36C2D">
        <w:t>6</w:t>
      </w:r>
      <w:r w:rsidR="00257DB6">
        <w:t>8</w:t>
      </w:r>
      <w:r w:rsidRPr="003167FF">
        <w:tab/>
      </w:r>
      <w:r>
        <w:t>Reliable transmission</w:t>
      </w:r>
      <w:r w:rsidRPr="003167FF">
        <w:t xml:space="preserve"> response</w:t>
      </w:r>
      <w:bookmarkEnd w:id="1479"/>
    </w:p>
    <w:p w14:paraId="22518AB9" w14:textId="60AB852E" w:rsidR="00287AF4" w:rsidRPr="003167FF" w:rsidRDefault="00287AF4" w:rsidP="00287AF4">
      <w:r w:rsidRPr="003167FF">
        <w:t>Table 14.3.2.</w:t>
      </w:r>
      <w:r w:rsidR="00B36C2D">
        <w:t>6</w:t>
      </w:r>
      <w:r w:rsidR="00257DB6">
        <w:t>8</w:t>
      </w:r>
      <w:r w:rsidRPr="003167FF">
        <w:rPr>
          <w:lang w:eastAsia="zh-CN"/>
        </w:rPr>
        <w:t>-1</w:t>
      </w:r>
      <w:r w:rsidRPr="003167FF">
        <w:t xml:space="preserve"> describes the information flow </w:t>
      </w:r>
      <w:r w:rsidRPr="003167FF">
        <w:rPr>
          <w:lang w:eastAsia="zh-CN"/>
        </w:rPr>
        <w:t xml:space="preserve">for the </w:t>
      </w:r>
      <w:r>
        <w:t>reliable transmission</w:t>
      </w:r>
      <w:r w:rsidRPr="003167FF">
        <w:t xml:space="preserve"> response</w:t>
      </w:r>
      <w:r w:rsidRPr="003167FF">
        <w:rPr>
          <w:lang w:eastAsia="zh-CN"/>
        </w:rPr>
        <w:t xml:space="preserve"> from NRM server to </w:t>
      </w:r>
      <w:r>
        <w:t>SEALDD server (or VAL server)</w:t>
      </w:r>
      <w:r w:rsidRPr="003167FF">
        <w:t>.</w:t>
      </w:r>
    </w:p>
    <w:p w14:paraId="2D43A0AB" w14:textId="11034CB1" w:rsidR="00287AF4" w:rsidRPr="003167FF" w:rsidRDefault="00287AF4" w:rsidP="00287AF4">
      <w:pPr>
        <w:pStyle w:val="TH"/>
      </w:pPr>
      <w:r w:rsidRPr="003167FF">
        <w:t>Table 14.3.2.</w:t>
      </w:r>
      <w:r w:rsidR="00B36C2D">
        <w:t>6</w:t>
      </w:r>
      <w:r w:rsidR="00257DB6">
        <w:t>8</w:t>
      </w:r>
      <w:r w:rsidRPr="003167FF">
        <w:t xml:space="preserve">-1: </w:t>
      </w:r>
      <w:r>
        <w:t>Reliable transmission</w:t>
      </w:r>
      <w:r w:rsidRPr="003167FF">
        <w:t xml:space="preserve"> response</w:t>
      </w:r>
    </w:p>
    <w:tbl>
      <w:tblPr>
        <w:tblW w:w="8640" w:type="dxa"/>
        <w:jc w:val="center"/>
        <w:tblLayout w:type="fixed"/>
        <w:tblLook w:val="04A0" w:firstRow="1" w:lastRow="0" w:firstColumn="1" w:lastColumn="0" w:noHBand="0" w:noVBand="1"/>
      </w:tblPr>
      <w:tblGrid>
        <w:gridCol w:w="2880"/>
        <w:gridCol w:w="1440"/>
        <w:gridCol w:w="4320"/>
      </w:tblGrid>
      <w:tr w:rsidR="00287AF4" w:rsidRPr="003167FF" w14:paraId="0F0E1D22" w14:textId="77777777" w:rsidTr="003641A6">
        <w:trPr>
          <w:jc w:val="center"/>
        </w:trPr>
        <w:tc>
          <w:tcPr>
            <w:tcW w:w="2880" w:type="dxa"/>
            <w:tcBorders>
              <w:top w:val="single" w:sz="4" w:space="0" w:color="000000"/>
              <w:left w:val="single" w:sz="4" w:space="0" w:color="000000"/>
              <w:bottom w:val="single" w:sz="4" w:space="0" w:color="000000"/>
              <w:right w:val="nil"/>
            </w:tcBorders>
            <w:hideMark/>
          </w:tcPr>
          <w:p w14:paraId="16778236" w14:textId="77777777" w:rsidR="00287AF4" w:rsidRPr="003167FF" w:rsidRDefault="00287AF4" w:rsidP="003641A6">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01CB0D0A" w14:textId="77777777" w:rsidR="00287AF4" w:rsidRPr="003167FF" w:rsidRDefault="00287AF4"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65BFEDAE" w14:textId="77777777" w:rsidR="00287AF4" w:rsidRPr="003167FF" w:rsidRDefault="00287AF4" w:rsidP="003641A6">
            <w:pPr>
              <w:pStyle w:val="TAH"/>
            </w:pPr>
            <w:r w:rsidRPr="003167FF">
              <w:t>Description</w:t>
            </w:r>
          </w:p>
        </w:tc>
      </w:tr>
      <w:tr w:rsidR="00287AF4" w:rsidRPr="003167FF" w14:paraId="7D5DC648" w14:textId="77777777" w:rsidTr="003641A6">
        <w:trPr>
          <w:jc w:val="center"/>
        </w:trPr>
        <w:tc>
          <w:tcPr>
            <w:tcW w:w="2880" w:type="dxa"/>
            <w:tcBorders>
              <w:top w:val="single" w:sz="4" w:space="0" w:color="000000"/>
              <w:left w:val="single" w:sz="4" w:space="0" w:color="000000"/>
              <w:bottom w:val="single" w:sz="4" w:space="0" w:color="000000"/>
              <w:right w:val="nil"/>
            </w:tcBorders>
          </w:tcPr>
          <w:p w14:paraId="2B806191" w14:textId="77777777" w:rsidR="00287AF4" w:rsidRPr="003167FF" w:rsidRDefault="00287AF4" w:rsidP="003641A6">
            <w:pPr>
              <w:pStyle w:val="TAL"/>
            </w:pPr>
            <w:r w:rsidRPr="003167FF">
              <w:rPr>
                <w:lang w:eastAsia="zh-CN"/>
              </w:rPr>
              <w:t>Result</w:t>
            </w:r>
          </w:p>
        </w:tc>
        <w:tc>
          <w:tcPr>
            <w:tcW w:w="1440" w:type="dxa"/>
            <w:tcBorders>
              <w:top w:val="single" w:sz="4" w:space="0" w:color="000000"/>
              <w:left w:val="single" w:sz="4" w:space="0" w:color="000000"/>
              <w:bottom w:val="single" w:sz="4" w:space="0" w:color="000000"/>
              <w:right w:val="nil"/>
            </w:tcBorders>
          </w:tcPr>
          <w:p w14:paraId="772BC4B3" w14:textId="77777777" w:rsidR="00287AF4" w:rsidRPr="003167FF" w:rsidRDefault="00287AF4"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525FCBD" w14:textId="77777777" w:rsidR="00287AF4" w:rsidRPr="003167FF" w:rsidRDefault="00287AF4" w:rsidP="003641A6">
            <w:pPr>
              <w:pStyle w:val="TAL"/>
              <w:rPr>
                <w:lang w:eastAsia="zh-CN"/>
              </w:rPr>
            </w:pPr>
            <w:r w:rsidRPr="003167FF">
              <w:t xml:space="preserve">The result indicates success or failure of the </w:t>
            </w:r>
            <w:r>
              <w:t>reliable transmission</w:t>
            </w:r>
            <w:r w:rsidRPr="003167FF">
              <w:t xml:space="preserve"> request operation.</w:t>
            </w:r>
          </w:p>
        </w:tc>
      </w:tr>
    </w:tbl>
    <w:p w14:paraId="118CC061" w14:textId="77777777" w:rsidR="00287AF4" w:rsidRDefault="00287AF4" w:rsidP="00287AF4">
      <w:pPr>
        <w:rPr>
          <w:noProof/>
        </w:rPr>
      </w:pPr>
    </w:p>
    <w:p w14:paraId="19F643A8" w14:textId="44FAF5B4" w:rsidR="00312C76" w:rsidRPr="003167FF" w:rsidRDefault="00312C76" w:rsidP="00312C76">
      <w:pPr>
        <w:pStyle w:val="Heading3"/>
      </w:pPr>
      <w:bookmarkStart w:id="1480" w:name="_Toc155355897"/>
      <w:r w:rsidRPr="003167FF">
        <w:t>14.3.3</w:t>
      </w:r>
      <w:r w:rsidRPr="003167FF">
        <w:tab/>
        <w:t>Unicast resource management</w:t>
      </w:r>
      <w:bookmarkEnd w:id="1480"/>
    </w:p>
    <w:p w14:paraId="178E4CF0" w14:textId="77777777" w:rsidR="00312C76" w:rsidRPr="003167FF" w:rsidRDefault="00312C76" w:rsidP="00312C76">
      <w:pPr>
        <w:pStyle w:val="Heading4"/>
      </w:pPr>
      <w:bookmarkStart w:id="1481" w:name="_Toc155355898"/>
      <w:r w:rsidRPr="003167FF">
        <w:t>14.3.3.1</w:t>
      </w:r>
      <w:r w:rsidRPr="003167FF">
        <w:tab/>
        <w:t>General</w:t>
      </w:r>
      <w:bookmarkEnd w:id="1481"/>
    </w:p>
    <w:p w14:paraId="492A62E9" w14:textId="77777777" w:rsidR="00312C76" w:rsidRPr="003167FF" w:rsidRDefault="00312C76" w:rsidP="00312C76">
      <w:r w:rsidRPr="003167FF">
        <w:t xml:space="preserve">The following subclauses specify the procedures for unicast resource management for vertical application layer. The NRM server sets up bearers and may need to modify the bearers for an already established VAL service communication. </w:t>
      </w:r>
    </w:p>
    <w:p w14:paraId="7A2168AC" w14:textId="77777777" w:rsidR="00312C76" w:rsidRPr="003167FF" w:rsidRDefault="00312C76" w:rsidP="00312C76">
      <w:r w:rsidRPr="003167FF">
        <w:t>Characteristics that may need to be modified include:</w:t>
      </w:r>
    </w:p>
    <w:p w14:paraId="6EB97B21" w14:textId="77777777" w:rsidR="00312C76" w:rsidRPr="003167FF" w:rsidRDefault="00312C76" w:rsidP="00312C76">
      <w:pPr>
        <w:pStyle w:val="B1"/>
      </w:pPr>
      <w:r w:rsidRPr="003167FF">
        <w:t>-</w:t>
      </w:r>
      <w:r w:rsidRPr="003167FF">
        <w:tab/>
        <w:t>activation and deactivation of the bearer;</w:t>
      </w:r>
    </w:p>
    <w:p w14:paraId="5CB58983" w14:textId="77777777" w:rsidR="00312C76" w:rsidRPr="003167FF" w:rsidRDefault="00312C76" w:rsidP="00312C76">
      <w:pPr>
        <w:pStyle w:val="B1"/>
      </w:pPr>
      <w:r w:rsidRPr="003167FF">
        <w:t>-</w:t>
      </w:r>
      <w:r w:rsidRPr="003167FF">
        <w:tab/>
        <w:t>modification of the QoS characteristics of the bearer (e.g. bearer priority adjustment); and</w:t>
      </w:r>
    </w:p>
    <w:p w14:paraId="3B694F6A" w14:textId="77777777" w:rsidR="00312C76" w:rsidRPr="003167FF" w:rsidRDefault="00312C76" w:rsidP="00312C76">
      <w:pPr>
        <w:pStyle w:val="B1"/>
      </w:pPr>
      <w:r w:rsidRPr="003167FF">
        <w:t>-</w:t>
      </w:r>
      <w:r w:rsidRPr="003167FF">
        <w:tab/>
        <w:t>modification of GBR due to application requirement</w:t>
      </w:r>
    </w:p>
    <w:p w14:paraId="521873C4" w14:textId="77777777" w:rsidR="00312C76" w:rsidRPr="003167FF" w:rsidRDefault="00312C76" w:rsidP="00312C76">
      <w:pPr>
        <w:pStyle w:val="NO"/>
      </w:pPr>
      <w:r w:rsidRPr="003167FF">
        <w:t>NOTE:</w:t>
      </w:r>
      <w:r w:rsidRPr="003167FF">
        <w:tab/>
        <w:t>A VAL service communication can consist of both unicast and multicast bearers which can all need modification due to the same event.</w:t>
      </w:r>
    </w:p>
    <w:p w14:paraId="0F1E1361" w14:textId="77777777" w:rsidR="00312C76" w:rsidRPr="003167FF" w:rsidRDefault="00312C76" w:rsidP="00312C76">
      <w:bookmarkStart w:id="1482" w:name="_Toc433209853"/>
      <w:bookmarkStart w:id="1483" w:name="_Toc477420720"/>
      <w:bookmarkStart w:id="1484" w:name="_Toc4491564"/>
      <w:r w:rsidRPr="003167FF">
        <w:t>Vertical application layer specific pre-requisites and resultant behaviour by functional entities in performing these procedures are specified in the respective vertical application layer TS (e.g. for V2X application layer, see 3GPP TS 23.286 [7]).</w:t>
      </w:r>
    </w:p>
    <w:p w14:paraId="0FDA164E" w14:textId="77777777" w:rsidR="00312C76" w:rsidRPr="003167FF" w:rsidRDefault="00312C76" w:rsidP="00312C76">
      <w:r w:rsidRPr="003167FF">
        <w:t>Unicast resource management is supported with PCC interactions with SIP core and PCC interactions with NRM server. The PCC procedures for EPS are specified in 3GPP TS 23.203 [18] and the PCC procedures for 5GS are specified in 3GPP TS 23.503 [19].</w:t>
      </w:r>
    </w:p>
    <w:p w14:paraId="3C966C4D" w14:textId="77777777" w:rsidR="00312C76" w:rsidRPr="003167FF" w:rsidRDefault="00312C76" w:rsidP="00312C76">
      <w:pPr>
        <w:pStyle w:val="Heading4"/>
      </w:pPr>
      <w:bookmarkStart w:id="1485" w:name="_Toc155355899"/>
      <w:r w:rsidRPr="003167FF">
        <w:lastRenderedPageBreak/>
        <w:t>14.3.3.2</w:t>
      </w:r>
      <w:r w:rsidRPr="003167FF">
        <w:tab/>
        <w:t>Unicast resource management with SIP core</w:t>
      </w:r>
      <w:bookmarkEnd w:id="1485"/>
    </w:p>
    <w:p w14:paraId="71C5A820" w14:textId="77777777" w:rsidR="00312C76" w:rsidRPr="003167FF" w:rsidRDefault="00312C76" w:rsidP="00312C76">
      <w:pPr>
        <w:pStyle w:val="Heading5"/>
      </w:pPr>
      <w:bookmarkStart w:id="1486" w:name="_Toc155355900"/>
      <w:r w:rsidRPr="003167FF">
        <w:t>14.3.3.2.1</w:t>
      </w:r>
      <w:r w:rsidRPr="003167FF">
        <w:tab/>
        <w:t>Request for unicast resources at VAL service communication establishment</w:t>
      </w:r>
      <w:bookmarkEnd w:id="1482"/>
      <w:bookmarkEnd w:id="1483"/>
      <w:bookmarkEnd w:id="1484"/>
      <w:bookmarkEnd w:id="1486"/>
    </w:p>
    <w:p w14:paraId="46CFD1E1" w14:textId="77777777" w:rsidR="00312C76" w:rsidRPr="003167FF" w:rsidRDefault="00312C76" w:rsidP="00312C76">
      <w:pPr>
        <w:pStyle w:val="Heading6"/>
      </w:pPr>
      <w:bookmarkStart w:id="1487" w:name="_Toc155355901"/>
      <w:r w:rsidRPr="003167FF">
        <w:t>14.3.3.2.1.1</w:t>
      </w:r>
      <w:r w:rsidRPr="003167FF">
        <w:tab/>
        <w:t>General</w:t>
      </w:r>
      <w:bookmarkEnd w:id="1487"/>
    </w:p>
    <w:p w14:paraId="2DB38120" w14:textId="77777777" w:rsidR="00312C76" w:rsidRPr="003167FF" w:rsidRDefault="00312C76" w:rsidP="00312C76">
      <w:r w:rsidRPr="003167FF">
        <w:t>The procedure defined in this subclause specifies how network resources are requested at VAL service communication establishment. If concurrent sessions are used the NRM server may utilize the capability of resource sharing specified for underlying network policy and charging functions. The request for resources includes application type, bandwidth, priority, application identifier and resource sharing information.</w:t>
      </w:r>
    </w:p>
    <w:p w14:paraId="5A6D810A" w14:textId="77777777" w:rsidR="00312C76" w:rsidRPr="003167FF" w:rsidRDefault="00312C76" w:rsidP="00312C76">
      <w:pPr>
        <w:pStyle w:val="Heading6"/>
      </w:pPr>
      <w:bookmarkStart w:id="1488" w:name="_Toc155355902"/>
      <w:r w:rsidRPr="003167FF">
        <w:t>14.3.3.2.1.2</w:t>
      </w:r>
      <w:r w:rsidRPr="003167FF">
        <w:tab/>
        <w:t>Procedure</w:t>
      </w:r>
      <w:bookmarkEnd w:id="1488"/>
    </w:p>
    <w:p w14:paraId="35FC435C" w14:textId="77777777" w:rsidR="00312C76" w:rsidRPr="003167FF" w:rsidRDefault="00312C76" w:rsidP="00312C76">
      <w:r w:rsidRPr="003167FF">
        <w:t>The procedure is generic to any type of session establishment that requires requests for network resources.</w:t>
      </w:r>
    </w:p>
    <w:p w14:paraId="29B0FB63" w14:textId="77777777" w:rsidR="00312C76" w:rsidRPr="003167FF" w:rsidRDefault="00312C76" w:rsidP="00312C76">
      <w:r w:rsidRPr="003167FF">
        <w:t xml:space="preserve">Procedures in figure 14.3.3.2.1.2-1 are the signalling procedures for the requesting resource at session establishment. </w:t>
      </w:r>
    </w:p>
    <w:p w14:paraId="05A8CC13" w14:textId="77777777" w:rsidR="00312C76" w:rsidRPr="003167FF" w:rsidRDefault="00312C76" w:rsidP="00312C76">
      <w:r w:rsidRPr="003167FF">
        <w:t>Pre-condition:</w:t>
      </w:r>
    </w:p>
    <w:p w14:paraId="37A9B6D7" w14:textId="77777777" w:rsidR="00312C76" w:rsidRPr="003167FF" w:rsidRDefault="00312C76" w:rsidP="00312C76">
      <w:pPr>
        <w:pStyle w:val="B1"/>
      </w:pPr>
      <w:r w:rsidRPr="003167FF">
        <w:t>-</w:t>
      </w:r>
      <w:r w:rsidRPr="003167FF">
        <w:tab/>
        <w:t>The VAL client has requested VAL service communication with the VAL server.</w:t>
      </w:r>
    </w:p>
    <w:p w14:paraId="04D829F4" w14:textId="77777777" w:rsidR="00312C76" w:rsidRPr="003167FF" w:rsidRDefault="00312C76" w:rsidP="00312C76">
      <w:pPr>
        <w:pStyle w:val="TH"/>
      </w:pPr>
      <w:r w:rsidRPr="003167FF">
        <w:object w:dxaOrig="6720" w:dyaOrig="5676" w14:anchorId="4B1782FD">
          <v:shape id="_x0000_i1128" type="#_x0000_t75" style="width:336.3pt;height:284.65pt" o:ole="">
            <v:imagedata r:id="rId218" o:title=""/>
          </v:shape>
          <o:OLEObject Type="Embed" ProgID="Visio.Drawing.11" ShapeID="_x0000_i1128" DrawAspect="Content" ObjectID="_1765969067" r:id="rId219"/>
        </w:object>
      </w:r>
    </w:p>
    <w:p w14:paraId="73CE32EE" w14:textId="77777777" w:rsidR="00312C76" w:rsidRPr="003167FF" w:rsidRDefault="00312C76" w:rsidP="00312C76">
      <w:pPr>
        <w:pStyle w:val="TF"/>
        <w:rPr>
          <w:lang w:eastAsia="zh-CN"/>
        </w:rPr>
      </w:pPr>
      <w:r w:rsidRPr="003167FF">
        <w:t>Figure 14.3.3.2.1.2-1:</w:t>
      </w:r>
      <w:r w:rsidRPr="003167FF">
        <w:rPr>
          <w:lang w:eastAsia="zh-CN"/>
        </w:rPr>
        <w:t xml:space="preserve"> Resource request at VAL service communication establishment</w:t>
      </w:r>
    </w:p>
    <w:p w14:paraId="4884C4A1" w14:textId="77777777" w:rsidR="00312C76" w:rsidRPr="003167FF" w:rsidRDefault="00312C76" w:rsidP="00312C76">
      <w:pPr>
        <w:pStyle w:val="B1"/>
      </w:pPr>
      <w:r w:rsidRPr="003167FF">
        <w:t>1.</w:t>
      </w:r>
      <w:r w:rsidRPr="003167FF">
        <w:tab/>
        <w:t>The VAL server sends request for resources to the NRM server.</w:t>
      </w:r>
    </w:p>
    <w:p w14:paraId="28782B2F" w14:textId="77777777" w:rsidR="00312C76" w:rsidRPr="003167FF" w:rsidRDefault="00312C76" w:rsidP="00312C76">
      <w:pPr>
        <w:pStyle w:val="B1"/>
      </w:pPr>
      <w:r w:rsidRPr="003167FF">
        <w:t>2.</w:t>
      </w:r>
      <w:r w:rsidRPr="003167FF">
        <w:tab/>
        <w:t>The NRM server evaluates the need for network resources and use of resource sharing.</w:t>
      </w:r>
    </w:p>
    <w:p w14:paraId="251D639F" w14:textId="77777777" w:rsidR="00312C76" w:rsidRPr="003167FF" w:rsidRDefault="00312C76" w:rsidP="00312C76">
      <w:pPr>
        <w:pStyle w:val="B1"/>
      </w:pPr>
      <w:r w:rsidRPr="003167FF">
        <w:t>3.</w:t>
      </w:r>
      <w:r w:rsidRPr="003167FF">
        <w:tab/>
        <w:t>The NRM server sends a session progress request containing request for resources.</w:t>
      </w:r>
    </w:p>
    <w:p w14:paraId="7383916B" w14:textId="77777777" w:rsidR="00312C76" w:rsidRPr="003167FF" w:rsidRDefault="00312C76" w:rsidP="00312C76">
      <w:pPr>
        <w:pStyle w:val="B1"/>
      </w:pPr>
      <w:r w:rsidRPr="003167FF">
        <w:t>4.</w:t>
      </w:r>
      <w:r w:rsidRPr="003167FF">
        <w:tab/>
        <w:t>PCC procedures are initiated from SIP core local inbound/outbound proxy.</w:t>
      </w:r>
    </w:p>
    <w:p w14:paraId="196E9ABA" w14:textId="77777777" w:rsidR="00312C76" w:rsidRPr="003167FF" w:rsidRDefault="00312C76" w:rsidP="00312C76">
      <w:pPr>
        <w:pStyle w:val="B1"/>
      </w:pPr>
      <w:r w:rsidRPr="003167FF">
        <w:t>5.</w:t>
      </w:r>
      <w:r w:rsidRPr="003167FF">
        <w:tab/>
        <w:t>The SIP core local inbound / outbound proxy sends a OK message to the NRM server.</w:t>
      </w:r>
    </w:p>
    <w:p w14:paraId="433297EE" w14:textId="77777777" w:rsidR="00312C76" w:rsidRPr="003167FF" w:rsidRDefault="00312C76" w:rsidP="00312C76">
      <w:pPr>
        <w:pStyle w:val="B1"/>
      </w:pPr>
      <w:r w:rsidRPr="003167FF">
        <w:t>6.</w:t>
      </w:r>
      <w:r w:rsidRPr="003167FF">
        <w:tab/>
        <w:t>The NRM server sends a resource response to the VAL server.</w:t>
      </w:r>
    </w:p>
    <w:p w14:paraId="06FB4E72" w14:textId="77777777" w:rsidR="00312C76" w:rsidRPr="003167FF" w:rsidRDefault="00312C76" w:rsidP="00312C76">
      <w:pPr>
        <w:pStyle w:val="B1"/>
      </w:pPr>
      <w:r w:rsidRPr="003167FF">
        <w:t>7.</w:t>
      </w:r>
      <w:r w:rsidRPr="003167FF">
        <w:tab/>
        <w:t>The VAL service communication is established, and resources have been allocated.</w:t>
      </w:r>
    </w:p>
    <w:p w14:paraId="71FD1BBD" w14:textId="77777777" w:rsidR="00312C76" w:rsidRPr="003167FF" w:rsidRDefault="00312C76" w:rsidP="00312C76">
      <w:pPr>
        <w:pStyle w:val="Heading5"/>
      </w:pPr>
      <w:bookmarkStart w:id="1489" w:name="_Toc433209854"/>
      <w:bookmarkStart w:id="1490" w:name="_Toc477420721"/>
      <w:bookmarkStart w:id="1491" w:name="_Toc4491565"/>
      <w:bookmarkStart w:id="1492" w:name="_Toc155355903"/>
      <w:r w:rsidRPr="003167FF">
        <w:lastRenderedPageBreak/>
        <w:t>14.3.3.2.2</w:t>
      </w:r>
      <w:r w:rsidRPr="003167FF">
        <w:tab/>
        <w:t>Request for modification of unicast resources</w:t>
      </w:r>
      <w:bookmarkEnd w:id="1489"/>
      <w:bookmarkEnd w:id="1490"/>
      <w:bookmarkEnd w:id="1491"/>
      <w:bookmarkEnd w:id="1492"/>
      <w:r w:rsidRPr="003167FF">
        <w:t xml:space="preserve"> </w:t>
      </w:r>
    </w:p>
    <w:p w14:paraId="161E27EF" w14:textId="77777777" w:rsidR="00312C76" w:rsidRPr="003167FF" w:rsidRDefault="00312C76" w:rsidP="00312C76">
      <w:pPr>
        <w:pStyle w:val="Heading6"/>
      </w:pPr>
      <w:bookmarkStart w:id="1493" w:name="_Toc155355904"/>
      <w:r w:rsidRPr="003167FF">
        <w:t>14.3.3.2.2.1</w:t>
      </w:r>
      <w:r w:rsidRPr="003167FF">
        <w:tab/>
        <w:t>General</w:t>
      </w:r>
      <w:bookmarkEnd w:id="1493"/>
    </w:p>
    <w:p w14:paraId="1DEEC27C" w14:textId="77777777" w:rsidR="00312C76" w:rsidRPr="003167FF" w:rsidRDefault="00312C76" w:rsidP="00312C76">
      <w:r w:rsidRPr="003167FF">
        <w:t>To modify unicast bearers, the NRM server shall send a resource modification request containing the parameters to be modified for the UE.</w:t>
      </w:r>
    </w:p>
    <w:p w14:paraId="6BA7CD89" w14:textId="77777777" w:rsidR="00312C76" w:rsidRPr="003167FF" w:rsidRDefault="00312C76" w:rsidP="00312C76">
      <w:r w:rsidRPr="003167FF">
        <w:t>Possible scenarios when this procedure may be used are:</w:t>
      </w:r>
    </w:p>
    <w:p w14:paraId="1F84ED58" w14:textId="77777777" w:rsidR="00312C76" w:rsidRPr="003167FF" w:rsidRDefault="00312C76" w:rsidP="00312C76">
      <w:pPr>
        <w:pStyle w:val="B1"/>
        <w:ind w:left="284" w:firstLine="0"/>
      </w:pPr>
      <w:r w:rsidRPr="003167FF">
        <w:t>-</w:t>
      </w:r>
      <w:r w:rsidRPr="003167FF">
        <w:tab/>
        <w:t>Modify the allocation and retention priority for unicast resources;</w:t>
      </w:r>
    </w:p>
    <w:p w14:paraId="49920416" w14:textId="77777777" w:rsidR="00312C76" w:rsidRPr="003167FF" w:rsidRDefault="00312C76" w:rsidP="00312C76">
      <w:pPr>
        <w:pStyle w:val="B1"/>
        <w:ind w:left="284" w:firstLine="0"/>
      </w:pPr>
      <w:r w:rsidRPr="003167FF">
        <w:t>-</w:t>
      </w:r>
      <w:r w:rsidRPr="003167FF">
        <w:tab/>
        <w:t>Release and resume resources in-between VAL service communications; or</w:t>
      </w:r>
    </w:p>
    <w:p w14:paraId="01B3A5E6" w14:textId="77777777" w:rsidR="00312C76" w:rsidRPr="003167FF" w:rsidRDefault="00312C76" w:rsidP="00312C76">
      <w:pPr>
        <w:pStyle w:val="B1"/>
        <w:ind w:left="284" w:firstLine="0"/>
      </w:pPr>
      <w:r w:rsidRPr="003167FF">
        <w:t>-</w:t>
      </w:r>
      <w:r w:rsidRPr="003167FF">
        <w:tab/>
        <w:t>Release and resume resources when a UE is able to receive the VAL service communications over multicast transmission</w:t>
      </w:r>
    </w:p>
    <w:p w14:paraId="63F01D3A" w14:textId="77777777" w:rsidR="00312C76" w:rsidRPr="003167FF" w:rsidRDefault="00312C76" w:rsidP="00312C76">
      <w:pPr>
        <w:pStyle w:val="Heading6"/>
      </w:pPr>
      <w:bookmarkStart w:id="1494" w:name="_Toc155355905"/>
      <w:r w:rsidRPr="003167FF">
        <w:t>14.3.3.2.2.2</w:t>
      </w:r>
      <w:r w:rsidRPr="003167FF">
        <w:tab/>
        <w:t>Procedure</w:t>
      </w:r>
      <w:bookmarkEnd w:id="1494"/>
    </w:p>
    <w:p w14:paraId="0D9E2E84" w14:textId="77777777" w:rsidR="00312C76" w:rsidRPr="003167FF" w:rsidRDefault="00312C76" w:rsidP="00312C76">
      <w:r w:rsidRPr="003167FF">
        <w:t>Procedures in figure 14.3.3.2.2.2-1 are the signalling procedures for the modification of a unicast:</w:t>
      </w:r>
    </w:p>
    <w:p w14:paraId="086B2C6A" w14:textId="77777777" w:rsidR="00312C76" w:rsidRPr="003167FF" w:rsidRDefault="00312C76" w:rsidP="00312C76">
      <w:r w:rsidRPr="003167FF">
        <w:t>Pre-condition:</w:t>
      </w:r>
    </w:p>
    <w:p w14:paraId="1293834D" w14:textId="77777777" w:rsidR="00312C76" w:rsidRPr="003167FF" w:rsidRDefault="00312C76" w:rsidP="00312C76">
      <w:pPr>
        <w:pStyle w:val="B1"/>
      </w:pPr>
      <w:r w:rsidRPr="003167FF">
        <w:t>-</w:t>
      </w:r>
      <w:r w:rsidRPr="003167FF">
        <w:tab/>
        <w:t>A VAL service communication is already in progress;</w:t>
      </w:r>
    </w:p>
    <w:p w14:paraId="4020DB91" w14:textId="77777777" w:rsidR="00312C76" w:rsidRPr="003167FF" w:rsidRDefault="00312C76" w:rsidP="00312C76">
      <w:pPr>
        <w:pStyle w:val="TH"/>
      </w:pPr>
      <w:r w:rsidRPr="003167FF">
        <w:object w:dxaOrig="6552" w:dyaOrig="5484" w14:anchorId="6009047E">
          <v:shape id="_x0000_i1129" type="#_x0000_t75" style="width:326.7pt;height:275.5pt" o:ole="">
            <v:imagedata r:id="rId220" o:title=""/>
          </v:shape>
          <o:OLEObject Type="Embed" ProgID="Visio.Drawing.11" ShapeID="_x0000_i1129" DrawAspect="Content" ObjectID="_1765969068" r:id="rId221"/>
        </w:object>
      </w:r>
    </w:p>
    <w:p w14:paraId="4794252A" w14:textId="77777777" w:rsidR="00312C76" w:rsidRPr="003167FF" w:rsidRDefault="00312C76" w:rsidP="00312C76">
      <w:pPr>
        <w:pStyle w:val="TF"/>
        <w:rPr>
          <w:lang w:eastAsia="zh-CN"/>
        </w:rPr>
      </w:pPr>
      <w:r w:rsidRPr="003167FF">
        <w:t>Figure 14.3.3.2.2.2-1:</w:t>
      </w:r>
      <w:r w:rsidRPr="003167FF">
        <w:rPr>
          <w:lang w:eastAsia="zh-CN"/>
        </w:rPr>
        <w:t xml:space="preserve"> Bearer modification request </w:t>
      </w:r>
    </w:p>
    <w:p w14:paraId="19628DC8" w14:textId="77777777" w:rsidR="00312C76" w:rsidRPr="003167FF" w:rsidRDefault="00312C76" w:rsidP="00312C76">
      <w:pPr>
        <w:pStyle w:val="B1"/>
      </w:pPr>
      <w:r w:rsidRPr="003167FF">
        <w:t>1.</w:t>
      </w:r>
      <w:r w:rsidRPr="003167FF">
        <w:tab/>
        <w:t>The VAL server sends a resource modification request to the NRM server.</w:t>
      </w:r>
    </w:p>
    <w:p w14:paraId="74E5FD1B" w14:textId="77777777" w:rsidR="00312C76" w:rsidRPr="003167FF" w:rsidRDefault="00312C76" w:rsidP="00312C76">
      <w:pPr>
        <w:pStyle w:val="B1"/>
      </w:pPr>
      <w:r w:rsidRPr="003167FF">
        <w:t>2a.</w:t>
      </w:r>
      <w:r w:rsidRPr="003167FF">
        <w:tab/>
        <w:t>The NRM server decides to modify the parameters of a unicast bearer.</w:t>
      </w:r>
    </w:p>
    <w:p w14:paraId="362BF1A4" w14:textId="77777777" w:rsidR="00312C76" w:rsidRPr="003167FF" w:rsidRDefault="00312C76" w:rsidP="00312C76">
      <w:pPr>
        <w:pStyle w:val="B1"/>
      </w:pPr>
      <w:r w:rsidRPr="003167FF">
        <w:t>2b.</w:t>
      </w:r>
      <w:r w:rsidRPr="003167FF">
        <w:tab/>
        <w:t>If the media bearer modification is not required, the NRM server sends a resource modification response to the VAL server.</w:t>
      </w:r>
    </w:p>
    <w:p w14:paraId="4EE1EBBB" w14:textId="77777777" w:rsidR="00312C76" w:rsidRPr="003167FF" w:rsidRDefault="00312C76" w:rsidP="00312C76">
      <w:pPr>
        <w:pStyle w:val="B1"/>
      </w:pPr>
      <w:r w:rsidRPr="003167FF">
        <w:t>3.</w:t>
      </w:r>
      <w:r w:rsidRPr="003167FF">
        <w:tab/>
        <w:t>The NRM server sends a session update which includes a resource modification request containing the modified parameters of the unicast bearer.</w:t>
      </w:r>
    </w:p>
    <w:p w14:paraId="4C1D45E4" w14:textId="77777777" w:rsidR="00312C76" w:rsidRPr="003167FF" w:rsidRDefault="00312C76" w:rsidP="00312C76">
      <w:pPr>
        <w:pStyle w:val="B1"/>
      </w:pPr>
      <w:r w:rsidRPr="003167FF">
        <w:t>4.</w:t>
      </w:r>
      <w:r w:rsidRPr="003167FF">
        <w:tab/>
        <w:t xml:space="preserve">PCC procedures are initiated from SIP core local inbound/outbound proxy. </w:t>
      </w:r>
    </w:p>
    <w:p w14:paraId="1A0F1751" w14:textId="77777777" w:rsidR="00312C76" w:rsidRPr="003167FF" w:rsidRDefault="00312C76" w:rsidP="00312C76">
      <w:pPr>
        <w:pStyle w:val="B1"/>
      </w:pPr>
      <w:r w:rsidRPr="003167FF">
        <w:t>5.</w:t>
      </w:r>
      <w:r w:rsidRPr="003167FF">
        <w:tab/>
        <w:t>The SIP core local inbound / outbound proxy sends a OK message to the NRM server.</w:t>
      </w:r>
    </w:p>
    <w:p w14:paraId="4FFE4FF2" w14:textId="77777777" w:rsidR="00312C76" w:rsidRPr="003167FF" w:rsidRDefault="00312C76" w:rsidP="00312C76">
      <w:pPr>
        <w:pStyle w:val="B1"/>
      </w:pPr>
      <w:r w:rsidRPr="003167FF">
        <w:lastRenderedPageBreak/>
        <w:t>6.</w:t>
      </w:r>
      <w:r w:rsidRPr="003167FF">
        <w:tab/>
        <w:t>The NRM server sends a resource modification response to the VAL server.</w:t>
      </w:r>
    </w:p>
    <w:p w14:paraId="6A4DE8BA" w14:textId="77777777" w:rsidR="00312C76" w:rsidRPr="003167FF" w:rsidRDefault="00312C76" w:rsidP="00312C76">
      <w:pPr>
        <w:pStyle w:val="B1"/>
      </w:pPr>
      <w:r w:rsidRPr="003167FF">
        <w:t>7.</w:t>
      </w:r>
      <w:r w:rsidRPr="003167FF">
        <w:tab/>
        <w:t>The VAL service communication continues with the modified unicast resources.</w:t>
      </w:r>
    </w:p>
    <w:p w14:paraId="49E62467" w14:textId="77777777" w:rsidR="00312C76" w:rsidRPr="003167FF" w:rsidRDefault="00312C76" w:rsidP="00312C76">
      <w:pPr>
        <w:pStyle w:val="NO"/>
      </w:pPr>
      <w:r w:rsidRPr="003167FF">
        <w:t>NOTE 1:</w:t>
      </w:r>
      <w:r w:rsidRPr="003167FF">
        <w:tab/>
        <w:t>If the VAL service communication is transferred to multicast transmission, the unicast resources could be temporarily be released.</w:t>
      </w:r>
    </w:p>
    <w:p w14:paraId="1D0F4E6C" w14:textId="77777777" w:rsidR="00312C76" w:rsidRPr="003167FF" w:rsidRDefault="00312C76" w:rsidP="00312C76">
      <w:pPr>
        <w:pStyle w:val="NO"/>
      </w:pPr>
      <w:r w:rsidRPr="003167FF">
        <w:t>NOTE 2:</w:t>
      </w:r>
      <w:r w:rsidRPr="003167FF">
        <w:tab/>
        <w:t>If multiple VAL service communication streams are sent to the UE, additional bearer resources could be required during an established VAL service communication. Pre-allocation of additional bearer resources already at VAL service communication establishment could be useful.</w:t>
      </w:r>
    </w:p>
    <w:p w14:paraId="6F405841" w14:textId="77777777" w:rsidR="00312C76" w:rsidRPr="003167FF" w:rsidRDefault="00312C76" w:rsidP="00312C76">
      <w:pPr>
        <w:pStyle w:val="Heading4"/>
      </w:pPr>
      <w:bookmarkStart w:id="1495" w:name="_Toc155355906"/>
      <w:r w:rsidRPr="003167FF">
        <w:t>14.3.3.3</w:t>
      </w:r>
      <w:r w:rsidRPr="003167FF">
        <w:tab/>
        <w:t>Unicast resource management without SIP core</w:t>
      </w:r>
      <w:bookmarkEnd w:id="1495"/>
    </w:p>
    <w:p w14:paraId="12869959" w14:textId="77777777" w:rsidR="00312C76" w:rsidRPr="003167FF" w:rsidRDefault="00312C76" w:rsidP="00312C76">
      <w:pPr>
        <w:pStyle w:val="Heading5"/>
      </w:pPr>
      <w:bookmarkStart w:id="1496" w:name="_Toc155355907"/>
      <w:r w:rsidRPr="003167FF">
        <w:t>14.3.3.3.1</w:t>
      </w:r>
      <w:r w:rsidRPr="003167FF">
        <w:tab/>
        <w:t>Network resource adaptation</w:t>
      </w:r>
      <w:bookmarkEnd w:id="1496"/>
    </w:p>
    <w:p w14:paraId="50B595D1" w14:textId="77777777" w:rsidR="00312C76" w:rsidRPr="003167FF" w:rsidRDefault="00312C76" w:rsidP="00312C76">
      <w:pPr>
        <w:pStyle w:val="Heading6"/>
      </w:pPr>
      <w:bookmarkStart w:id="1497" w:name="_Toc155355908"/>
      <w:r w:rsidRPr="003167FF">
        <w:t>14.3.3.3.1.1</w:t>
      </w:r>
      <w:r w:rsidRPr="003167FF">
        <w:tab/>
        <w:t>General</w:t>
      </w:r>
      <w:bookmarkEnd w:id="1497"/>
    </w:p>
    <w:p w14:paraId="61414C63" w14:textId="77777777" w:rsidR="00312C76" w:rsidRPr="003167FF" w:rsidRDefault="00312C76" w:rsidP="00312C76">
      <w:r w:rsidRPr="003167FF">
        <w:t>This subclause describes the procedure for network resource adaptation using PCC procedures. This procedure satisfies the requirements for requesting unicast resources and modification to already allocated unicast resources to VAL communications.</w:t>
      </w:r>
    </w:p>
    <w:p w14:paraId="211C6D86" w14:textId="77777777" w:rsidR="00312C76" w:rsidRPr="003167FF" w:rsidRDefault="00312C76" w:rsidP="00312C76">
      <w:pPr>
        <w:pStyle w:val="Heading6"/>
      </w:pPr>
      <w:bookmarkStart w:id="1498" w:name="_Toc155355909"/>
      <w:r w:rsidRPr="003167FF">
        <w:t>14.3.3.3.1.2</w:t>
      </w:r>
      <w:r w:rsidRPr="003167FF">
        <w:tab/>
        <w:t>Procedure</w:t>
      </w:r>
      <w:bookmarkEnd w:id="1498"/>
    </w:p>
    <w:p w14:paraId="5AA2754F" w14:textId="77777777" w:rsidR="00312C76" w:rsidRPr="003167FF" w:rsidRDefault="00312C76" w:rsidP="00312C76">
      <w:pPr>
        <w:rPr>
          <w:noProof/>
        </w:rPr>
      </w:pPr>
      <w:r w:rsidRPr="003167FF">
        <w:rPr>
          <w:noProof/>
        </w:rPr>
        <w:t>Figure 14.3.3.3.1.2-1 illustrates the procedure for the network resource adaptation.</w:t>
      </w:r>
    </w:p>
    <w:p w14:paraId="257B4A6B" w14:textId="77777777" w:rsidR="00312C76" w:rsidRPr="003167FF" w:rsidRDefault="00312C76" w:rsidP="00312C76">
      <w:pPr>
        <w:pStyle w:val="TH"/>
        <w:rPr>
          <w:noProof/>
        </w:rPr>
      </w:pPr>
      <w:r w:rsidRPr="003167FF">
        <w:rPr>
          <w:noProof/>
        </w:rPr>
        <w:object w:dxaOrig="5985" w:dyaOrig="3510" w14:anchorId="54FE432B">
          <v:shape id="_x0000_i1130" type="#_x0000_t75" style="width:300.5pt;height:176.9pt" o:ole="">
            <v:imagedata r:id="rId222" o:title=""/>
          </v:shape>
          <o:OLEObject Type="Embed" ProgID="Visio.Drawing.11" ShapeID="_x0000_i1130" DrawAspect="Content" ObjectID="_1765969069" r:id="rId223"/>
        </w:object>
      </w:r>
    </w:p>
    <w:p w14:paraId="05E2A1DF" w14:textId="77777777" w:rsidR="00312C76" w:rsidRPr="003167FF" w:rsidRDefault="00312C76" w:rsidP="00312C76">
      <w:pPr>
        <w:pStyle w:val="TF"/>
        <w:rPr>
          <w:noProof/>
        </w:rPr>
      </w:pPr>
      <w:r w:rsidRPr="003167FF">
        <w:rPr>
          <w:noProof/>
        </w:rPr>
        <w:t>Figure 14.3.3.3.1.2-1: Network resource adaptation</w:t>
      </w:r>
    </w:p>
    <w:p w14:paraId="6268A7EC" w14:textId="77777777" w:rsidR="00312C76" w:rsidRPr="003167FF" w:rsidRDefault="00312C76" w:rsidP="00312C76">
      <w:r w:rsidRPr="003167FF">
        <w:rPr>
          <w:noProof/>
        </w:rPr>
        <w:t>1.</w:t>
      </w:r>
      <w:r w:rsidRPr="003167FF">
        <w:rPr>
          <w:noProof/>
        </w:rPr>
        <w:tab/>
        <w:t xml:space="preserve">The </w:t>
      </w:r>
      <w:r w:rsidRPr="003167FF">
        <w:t>VAL server sends a network resource adaptation request to the NRM server for one or more users belonging to one or more VAL services, and may comprise one or more VAL UEs that will have updated resource requirement. This requirement may be in the form of exact resources /resource pools to be used or indication of bandwidth increase/decrease for the corresponding VAL UEs or set of VAL UEs.</w:t>
      </w:r>
    </w:p>
    <w:p w14:paraId="63FF069D" w14:textId="77777777" w:rsidR="00312C76" w:rsidRPr="003167FF" w:rsidRDefault="00312C76" w:rsidP="00312C76">
      <w:r w:rsidRPr="003167FF">
        <w:rPr>
          <w:noProof/>
        </w:rPr>
        <w:t>2.</w:t>
      </w:r>
      <w:r w:rsidRPr="003167FF">
        <w:rPr>
          <w:noProof/>
        </w:rPr>
        <w:tab/>
        <w:t xml:space="preserve">The </w:t>
      </w:r>
      <w:r w:rsidRPr="003167FF">
        <w:t>NRM server processes the request and applies / enforces the resource adaptation per VAL UE.</w:t>
      </w:r>
    </w:p>
    <w:p w14:paraId="49AD94DE" w14:textId="77777777" w:rsidR="00312C76" w:rsidRPr="003167FF" w:rsidRDefault="00312C76" w:rsidP="00312C76">
      <w:r w:rsidRPr="003167FF">
        <w:t>3.</w:t>
      </w:r>
      <w:r w:rsidRPr="003167FF">
        <w:tab/>
        <w:t>The NRM server retrieves UE IP address by using event monitoring capability for PDU session status (or PDN connectivity status) and initiates the PCC procedures for each VAL UE.</w:t>
      </w:r>
    </w:p>
    <w:p w14:paraId="2334EEB4" w14:textId="77777777" w:rsidR="00312C76" w:rsidRPr="003167FF" w:rsidRDefault="00312C76" w:rsidP="00312C76">
      <w:r w:rsidRPr="003167FF">
        <w:t>4.</w:t>
      </w:r>
      <w:r w:rsidRPr="003167FF">
        <w:tab/>
        <w:t>The NRM server provides a network resource adaptation response to the VAL server, providing information on the fulfilment of the network resource adaptation request. This will include information either per VAL UE or per set of VAL UEs, as indicated by the request of the VAL server in step 1.</w:t>
      </w:r>
    </w:p>
    <w:p w14:paraId="40B63201" w14:textId="77777777" w:rsidR="00312C76" w:rsidRPr="003167FF" w:rsidRDefault="00312C76" w:rsidP="00312C76">
      <w:pPr>
        <w:pStyle w:val="Heading5"/>
      </w:pPr>
      <w:bookmarkStart w:id="1499" w:name="_Toc155355910"/>
      <w:r w:rsidRPr="003167FF">
        <w:lastRenderedPageBreak/>
        <w:t>14.3.3.3.2</w:t>
      </w:r>
      <w:r w:rsidRPr="003167FF">
        <w:tab/>
        <w:t>Request for unicast resources at VAL service communication establishment</w:t>
      </w:r>
      <w:bookmarkEnd w:id="1499"/>
    </w:p>
    <w:p w14:paraId="28A91633" w14:textId="77777777" w:rsidR="00312C76" w:rsidRPr="003167FF" w:rsidRDefault="00312C76" w:rsidP="00312C76">
      <w:pPr>
        <w:pStyle w:val="Heading6"/>
      </w:pPr>
      <w:bookmarkStart w:id="1500" w:name="_Toc155355911"/>
      <w:r w:rsidRPr="003167FF">
        <w:t>14.3.3.3.2.1</w:t>
      </w:r>
      <w:r w:rsidRPr="003167FF">
        <w:tab/>
        <w:t>General</w:t>
      </w:r>
      <w:bookmarkEnd w:id="1500"/>
    </w:p>
    <w:p w14:paraId="79C56117" w14:textId="77777777" w:rsidR="00312C76" w:rsidRPr="003167FF" w:rsidRDefault="00312C76" w:rsidP="00312C76">
      <w:r w:rsidRPr="003167FF">
        <w:t>The procedure defined in this subclause specifies how network resources are requested at VAL service communication establishment. If concurrent sessions are used the NRM server may utilize the capability of resource sharing specified for underlying network policy and charging functions. The request for resources includes application type, bandwidth, priority, application identifier and resource sharing information.</w:t>
      </w:r>
    </w:p>
    <w:p w14:paraId="242AA2E6" w14:textId="77777777" w:rsidR="00312C76" w:rsidRPr="003167FF" w:rsidRDefault="00312C76" w:rsidP="00312C76">
      <w:pPr>
        <w:pStyle w:val="Heading6"/>
      </w:pPr>
      <w:bookmarkStart w:id="1501" w:name="_Toc155355912"/>
      <w:r w:rsidRPr="003167FF">
        <w:t>14.3.3.3.2.2</w:t>
      </w:r>
      <w:r w:rsidRPr="003167FF">
        <w:tab/>
        <w:t>Procedure</w:t>
      </w:r>
      <w:bookmarkEnd w:id="1501"/>
    </w:p>
    <w:p w14:paraId="12B808A1" w14:textId="77777777" w:rsidR="00312C76" w:rsidRPr="003167FF" w:rsidRDefault="00312C76" w:rsidP="00312C76">
      <w:r w:rsidRPr="003167FF">
        <w:t>The procedure is generic to any type of session establishment that requires requests for network resources.</w:t>
      </w:r>
    </w:p>
    <w:p w14:paraId="392FCF5F" w14:textId="77777777" w:rsidR="00312C76" w:rsidRPr="003167FF" w:rsidRDefault="00312C76" w:rsidP="00312C76">
      <w:r w:rsidRPr="003167FF">
        <w:t xml:space="preserve">Procedures in figure 14.3.3.3.2.2-1 are the signalling procedures for the requesting resource at session establishment. </w:t>
      </w:r>
    </w:p>
    <w:p w14:paraId="7A3342E7" w14:textId="77777777" w:rsidR="00312C76" w:rsidRPr="003167FF" w:rsidRDefault="00312C76" w:rsidP="00312C76">
      <w:r w:rsidRPr="003167FF">
        <w:t>Pre-condition:</w:t>
      </w:r>
    </w:p>
    <w:p w14:paraId="1B9A9E7E" w14:textId="77777777" w:rsidR="00312C76" w:rsidRPr="003167FF" w:rsidRDefault="00312C76" w:rsidP="00312C76">
      <w:pPr>
        <w:pStyle w:val="B1"/>
      </w:pPr>
      <w:r w:rsidRPr="003167FF">
        <w:t>-</w:t>
      </w:r>
      <w:r w:rsidRPr="003167FF">
        <w:tab/>
        <w:t>The VAL client has requested VAL service communication with the VAL server.</w:t>
      </w:r>
    </w:p>
    <w:p w14:paraId="15BF03F2" w14:textId="77777777" w:rsidR="00312C76" w:rsidRPr="003167FF" w:rsidRDefault="00312C76" w:rsidP="00312C76">
      <w:pPr>
        <w:pStyle w:val="TH"/>
      </w:pPr>
      <w:r w:rsidRPr="003167FF">
        <w:object w:dxaOrig="5070" w:dyaOrig="4936" w14:anchorId="3963A9F4">
          <v:shape id="_x0000_i1131" type="#_x0000_t75" style="width:251.8pt;height:248.9pt" o:ole="">
            <v:imagedata r:id="rId224" o:title=""/>
          </v:shape>
          <o:OLEObject Type="Embed" ProgID="Visio.Drawing.11" ShapeID="_x0000_i1131" DrawAspect="Content" ObjectID="_1765969070" r:id="rId225"/>
        </w:object>
      </w:r>
    </w:p>
    <w:p w14:paraId="5C0708EB" w14:textId="77777777" w:rsidR="00312C76" w:rsidRPr="003167FF" w:rsidRDefault="00312C76" w:rsidP="00312C76">
      <w:pPr>
        <w:pStyle w:val="TF"/>
        <w:rPr>
          <w:lang w:eastAsia="zh-CN"/>
        </w:rPr>
      </w:pPr>
      <w:r w:rsidRPr="003167FF">
        <w:t>Figure 14.3.3.3.2.2-1:</w:t>
      </w:r>
      <w:r w:rsidRPr="003167FF">
        <w:rPr>
          <w:lang w:eastAsia="zh-CN"/>
        </w:rPr>
        <w:t xml:space="preserve"> Resource request at VAL service communication establishment</w:t>
      </w:r>
    </w:p>
    <w:p w14:paraId="14EE0D72" w14:textId="77777777" w:rsidR="00312C76" w:rsidRPr="003167FF" w:rsidRDefault="00312C76" w:rsidP="00312C76">
      <w:pPr>
        <w:pStyle w:val="B1"/>
      </w:pPr>
      <w:r w:rsidRPr="003167FF">
        <w:t>1.</w:t>
      </w:r>
      <w:r w:rsidRPr="003167FF">
        <w:tab/>
        <w:t>The VAL server sends request for resources to the NRM server.</w:t>
      </w:r>
    </w:p>
    <w:p w14:paraId="0B867B60" w14:textId="77777777" w:rsidR="00312C76" w:rsidRPr="003167FF" w:rsidRDefault="00312C76" w:rsidP="00312C76">
      <w:pPr>
        <w:pStyle w:val="B1"/>
      </w:pPr>
      <w:r w:rsidRPr="003167FF">
        <w:t>2.</w:t>
      </w:r>
      <w:r w:rsidRPr="003167FF">
        <w:tab/>
        <w:t>The NRM server evaluates the need for network resources and use of resource sharing.</w:t>
      </w:r>
    </w:p>
    <w:p w14:paraId="4137C4C0" w14:textId="77777777" w:rsidR="00312C76" w:rsidRPr="003167FF" w:rsidRDefault="00312C76" w:rsidP="00312C76">
      <w:pPr>
        <w:pStyle w:val="B1"/>
      </w:pPr>
      <w:r w:rsidRPr="003167FF">
        <w:t>3.</w:t>
      </w:r>
      <w:r w:rsidRPr="003167FF">
        <w:tab/>
        <w:t>The NRM server retrieves UE IP address by using event monitoring capability for PDU session status (or PDN connectivity status), and then PCC procedures are initiated from NRM server.</w:t>
      </w:r>
    </w:p>
    <w:p w14:paraId="1383E068" w14:textId="77777777" w:rsidR="00312C76" w:rsidRPr="003167FF" w:rsidRDefault="00312C76" w:rsidP="00312C76">
      <w:pPr>
        <w:pStyle w:val="B1"/>
      </w:pPr>
      <w:r w:rsidRPr="003167FF">
        <w:t>4.</w:t>
      </w:r>
      <w:r w:rsidRPr="003167FF">
        <w:tab/>
        <w:t>The NRM server sends a resource response to the VAL server.</w:t>
      </w:r>
    </w:p>
    <w:p w14:paraId="4544A36A" w14:textId="77777777" w:rsidR="00312C76" w:rsidRPr="003167FF" w:rsidRDefault="00312C76" w:rsidP="00312C76">
      <w:pPr>
        <w:pStyle w:val="B1"/>
      </w:pPr>
      <w:r w:rsidRPr="003167FF">
        <w:t>5.</w:t>
      </w:r>
      <w:r w:rsidRPr="003167FF">
        <w:tab/>
        <w:t>The VAL service communication is established, and resources have been allocated.</w:t>
      </w:r>
    </w:p>
    <w:p w14:paraId="753DE4BC" w14:textId="77777777" w:rsidR="00312C76" w:rsidRPr="003167FF" w:rsidRDefault="00312C76" w:rsidP="00312C76">
      <w:pPr>
        <w:pStyle w:val="Heading5"/>
      </w:pPr>
      <w:bookmarkStart w:id="1502" w:name="_Toc155355913"/>
      <w:r w:rsidRPr="003167FF">
        <w:t>14.3.3.3.3</w:t>
      </w:r>
      <w:r w:rsidRPr="003167FF">
        <w:tab/>
        <w:t>Request for modification of unicast resources</w:t>
      </w:r>
      <w:bookmarkEnd w:id="1502"/>
      <w:r w:rsidRPr="003167FF">
        <w:t xml:space="preserve"> </w:t>
      </w:r>
    </w:p>
    <w:p w14:paraId="627CE838" w14:textId="77777777" w:rsidR="00312C76" w:rsidRPr="003167FF" w:rsidRDefault="00312C76" w:rsidP="00312C76">
      <w:pPr>
        <w:pStyle w:val="Heading6"/>
      </w:pPr>
      <w:bookmarkStart w:id="1503" w:name="_Toc155355914"/>
      <w:r w:rsidRPr="003167FF">
        <w:t>14.3.3.3.3.1</w:t>
      </w:r>
      <w:r w:rsidRPr="003167FF">
        <w:tab/>
        <w:t>General</w:t>
      </w:r>
      <w:bookmarkEnd w:id="1503"/>
    </w:p>
    <w:p w14:paraId="6CE5AA25" w14:textId="77777777" w:rsidR="00312C76" w:rsidRPr="003167FF" w:rsidRDefault="00312C76" w:rsidP="00312C76">
      <w:r w:rsidRPr="003167FF">
        <w:t>To modify unicast resources, the NRM server shall send a resource modification request containing the parameters to be modified for the UE.</w:t>
      </w:r>
    </w:p>
    <w:p w14:paraId="41BD4CAB" w14:textId="77777777" w:rsidR="00312C76" w:rsidRPr="003167FF" w:rsidRDefault="00312C76" w:rsidP="00312C76">
      <w:r w:rsidRPr="003167FF">
        <w:t>Possible scenarios when this procedure may be used are:</w:t>
      </w:r>
    </w:p>
    <w:p w14:paraId="16332672" w14:textId="77777777" w:rsidR="00312C76" w:rsidRPr="003167FF" w:rsidRDefault="00312C76" w:rsidP="00312C76">
      <w:pPr>
        <w:pStyle w:val="B1"/>
        <w:ind w:left="284" w:firstLine="0"/>
      </w:pPr>
      <w:r w:rsidRPr="003167FF">
        <w:lastRenderedPageBreak/>
        <w:t>-</w:t>
      </w:r>
      <w:r w:rsidRPr="003167FF">
        <w:tab/>
        <w:t>Modify the allocation and retention priority for unicast resources;</w:t>
      </w:r>
    </w:p>
    <w:p w14:paraId="4356B396" w14:textId="77777777" w:rsidR="00312C76" w:rsidRPr="003167FF" w:rsidRDefault="00312C76" w:rsidP="00312C76">
      <w:pPr>
        <w:pStyle w:val="B1"/>
        <w:ind w:left="284" w:firstLine="0"/>
      </w:pPr>
      <w:r w:rsidRPr="003167FF">
        <w:t>-</w:t>
      </w:r>
      <w:r w:rsidRPr="003167FF">
        <w:tab/>
        <w:t>Release and resume resources in-between VAL service communications; or</w:t>
      </w:r>
    </w:p>
    <w:p w14:paraId="703468F7" w14:textId="77777777" w:rsidR="00312C76" w:rsidRPr="003167FF" w:rsidRDefault="00312C76" w:rsidP="00312C76">
      <w:pPr>
        <w:pStyle w:val="B1"/>
        <w:ind w:left="284" w:firstLine="0"/>
      </w:pPr>
      <w:r w:rsidRPr="003167FF">
        <w:t>-</w:t>
      </w:r>
      <w:r w:rsidRPr="003167FF">
        <w:tab/>
        <w:t>Release and resume resources when a UE is able to receive the VAL service communications over multicast transmission</w:t>
      </w:r>
    </w:p>
    <w:p w14:paraId="25ABC604" w14:textId="77777777" w:rsidR="00312C76" w:rsidRPr="003167FF" w:rsidRDefault="00312C76" w:rsidP="00312C76">
      <w:pPr>
        <w:pStyle w:val="Heading6"/>
      </w:pPr>
      <w:bookmarkStart w:id="1504" w:name="_Toc155355915"/>
      <w:r w:rsidRPr="003167FF">
        <w:t>14.3.3.3.3.2</w:t>
      </w:r>
      <w:r w:rsidRPr="003167FF">
        <w:tab/>
        <w:t>Procedure</w:t>
      </w:r>
      <w:bookmarkEnd w:id="1504"/>
    </w:p>
    <w:p w14:paraId="49D84BB6" w14:textId="77777777" w:rsidR="00312C76" w:rsidRPr="003167FF" w:rsidRDefault="00312C76" w:rsidP="00312C76">
      <w:r w:rsidRPr="003167FF">
        <w:t>Procedures in figure 14.3.3.3.3.2-1 are the signalling procedures for the modification of a unicast:</w:t>
      </w:r>
    </w:p>
    <w:p w14:paraId="09DD712B" w14:textId="77777777" w:rsidR="00312C76" w:rsidRPr="003167FF" w:rsidRDefault="00312C76" w:rsidP="00312C76">
      <w:r w:rsidRPr="003167FF">
        <w:t>Pre-condition:</w:t>
      </w:r>
    </w:p>
    <w:p w14:paraId="0F4B2F41" w14:textId="77777777" w:rsidR="00312C76" w:rsidRPr="003167FF" w:rsidRDefault="00312C76" w:rsidP="00312C76">
      <w:pPr>
        <w:pStyle w:val="B1"/>
      </w:pPr>
      <w:r w:rsidRPr="003167FF">
        <w:t>-</w:t>
      </w:r>
      <w:r w:rsidRPr="003167FF">
        <w:tab/>
        <w:t>A VAL service communication is already in progress;</w:t>
      </w:r>
    </w:p>
    <w:p w14:paraId="52607FAB" w14:textId="77777777" w:rsidR="00312C76" w:rsidRPr="003167FF" w:rsidRDefault="00312C76" w:rsidP="00312C76">
      <w:pPr>
        <w:pStyle w:val="TH"/>
      </w:pPr>
      <w:r w:rsidRPr="003167FF">
        <w:object w:dxaOrig="5184" w:dyaOrig="4704" w14:anchorId="3F7BCD9B">
          <v:shape id="_x0000_i1132" type="#_x0000_t75" style="width:258.45pt;height:235.15pt" o:ole="">
            <v:imagedata r:id="rId226" o:title=""/>
          </v:shape>
          <o:OLEObject Type="Embed" ProgID="Visio.Drawing.11" ShapeID="_x0000_i1132" DrawAspect="Content" ObjectID="_1765969071" r:id="rId227"/>
        </w:object>
      </w:r>
    </w:p>
    <w:p w14:paraId="5B0E9FA8" w14:textId="77777777" w:rsidR="00312C76" w:rsidRPr="003167FF" w:rsidRDefault="00312C76" w:rsidP="00312C76">
      <w:pPr>
        <w:pStyle w:val="TF"/>
        <w:rPr>
          <w:lang w:eastAsia="zh-CN"/>
        </w:rPr>
      </w:pPr>
      <w:r w:rsidRPr="003167FF">
        <w:t>Figure 14.3.3.3.3.2-1:</w:t>
      </w:r>
      <w:r w:rsidRPr="003167FF">
        <w:rPr>
          <w:lang w:eastAsia="zh-CN"/>
        </w:rPr>
        <w:t xml:space="preserve"> Bearer modification request </w:t>
      </w:r>
    </w:p>
    <w:p w14:paraId="5B0FD662" w14:textId="77777777" w:rsidR="00312C76" w:rsidRPr="003167FF" w:rsidRDefault="00312C76" w:rsidP="00312C76">
      <w:pPr>
        <w:pStyle w:val="B1"/>
      </w:pPr>
      <w:r w:rsidRPr="003167FF">
        <w:t>1.</w:t>
      </w:r>
      <w:r w:rsidRPr="003167FF">
        <w:tab/>
        <w:t>The VAL server sends a resource modification request to the NRM server.</w:t>
      </w:r>
    </w:p>
    <w:p w14:paraId="09A04C17" w14:textId="77777777" w:rsidR="00312C76" w:rsidRPr="003167FF" w:rsidRDefault="00312C76" w:rsidP="00312C76">
      <w:pPr>
        <w:pStyle w:val="B1"/>
      </w:pPr>
      <w:r w:rsidRPr="003167FF">
        <w:t>2a.</w:t>
      </w:r>
      <w:r w:rsidRPr="003167FF">
        <w:tab/>
        <w:t>The NRM server decides to modify the parameters of a unicast bearer.</w:t>
      </w:r>
    </w:p>
    <w:p w14:paraId="6593C3B4" w14:textId="77777777" w:rsidR="00312C76" w:rsidRPr="003167FF" w:rsidRDefault="00312C76" w:rsidP="00312C76">
      <w:pPr>
        <w:pStyle w:val="B1"/>
      </w:pPr>
      <w:r w:rsidRPr="003167FF">
        <w:t>2b.</w:t>
      </w:r>
      <w:r w:rsidRPr="003167FF">
        <w:tab/>
        <w:t>If the media bearer modification is not required, the NRM server sends a resource modification response to the VAL server.</w:t>
      </w:r>
    </w:p>
    <w:p w14:paraId="70C7B6D1" w14:textId="77777777" w:rsidR="00312C76" w:rsidRPr="003167FF" w:rsidRDefault="00312C76" w:rsidP="00312C76">
      <w:pPr>
        <w:pStyle w:val="B1"/>
      </w:pPr>
      <w:r w:rsidRPr="003167FF">
        <w:t>3.</w:t>
      </w:r>
      <w:r w:rsidRPr="003167FF">
        <w:tab/>
        <w:t xml:space="preserve">PCC procedures are initiated from NRM server. </w:t>
      </w:r>
    </w:p>
    <w:p w14:paraId="38BD5561" w14:textId="77777777" w:rsidR="00312C76" w:rsidRPr="003167FF" w:rsidRDefault="00312C76" w:rsidP="00312C76">
      <w:pPr>
        <w:pStyle w:val="B1"/>
      </w:pPr>
      <w:r w:rsidRPr="003167FF">
        <w:t>4.</w:t>
      </w:r>
      <w:r w:rsidRPr="003167FF">
        <w:tab/>
        <w:t>The NRM server sends a resource modification response to the VAL server.</w:t>
      </w:r>
    </w:p>
    <w:p w14:paraId="528141FA" w14:textId="77777777" w:rsidR="00312C76" w:rsidRPr="003167FF" w:rsidRDefault="00312C76" w:rsidP="00312C76">
      <w:pPr>
        <w:pStyle w:val="B1"/>
      </w:pPr>
      <w:r w:rsidRPr="003167FF">
        <w:t>5.</w:t>
      </w:r>
      <w:r w:rsidRPr="003167FF">
        <w:tab/>
        <w:t>The VAL service communication continues with the modified unicast resources.</w:t>
      </w:r>
    </w:p>
    <w:p w14:paraId="43CD088F" w14:textId="77777777" w:rsidR="00312C76" w:rsidRPr="003167FF" w:rsidRDefault="00312C76" w:rsidP="00312C76">
      <w:pPr>
        <w:pStyle w:val="NO"/>
      </w:pPr>
      <w:r w:rsidRPr="003167FF">
        <w:t>NOTE 1:</w:t>
      </w:r>
      <w:r w:rsidRPr="003167FF">
        <w:tab/>
        <w:t>If the VAL service communication is transferred to multicast transmission, the unicast resources could be temporarily be released.</w:t>
      </w:r>
    </w:p>
    <w:p w14:paraId="2BCE2FA4" w14:textId="77777777" w:rsidR="00312C76" w:rsidRPr="003167FF" w:rsidRDefault="00312C76" w:rsidP="00312C76">
      <w:pPr>
        <w:pStyle w:val="NO"/>
      </w:pPr>
      <w:r w:rsidRPr="003167FF">
        <w:t>NOTE 2:</w:t>
      </w:r>
      <w:r w:rsidRPr="003167FF">
        <w:tab/>
        <w:t>If multiple VAL service communication streams are sent to the UE, additional bearer resources could be required during an established VAL service communication. Pre-allocation of additional bearer resources already at VAL service communication establishment could be useful.</w:t>
      </w:r>
    </w:p>
    <w:p w14:paraId="20066A51" w14:textId="77777777" w:rsidR="00312C76" w:rsidRPr="003167FF" w:rsidRDefault="00312C76" w:rsidP="00312C76">
      <w:pPr>
        <w:pStyle w:val="Heading4"/>
      </w:pPr>
      <w:bookmarkStart w:id="1505" w:name="_Toc460616198"/>
      <w:bookmarkStart w:id="1506" w:name="_Toc460617059"/>
      <w:bookmarkStart w:id="1507" w:name="_Toc468358236"/>
      <w:bookmarkStart w:id="1508" w:name="_Toc4491562"/>
      <w:bookmarkStart w:id="1509" w:name="_Toc155355916"/>
      <w:r w:rsidRPr="003167FF">
        <w:lastRenderedPageBreak/>
        <w:t>14.3.3.4</w:t>
      </w:r>
      <w:r w:rsidRPr="003167FF">
        <w:tab/>
        <w:t>Unicast QoS monitoring</w:t>
      </w:r>
      <w:bookmarkEnd w:id="1509"/>
    </w:p>
    <w:p w14:paraId="312960B2" w14:textId="77777777" w:rsidR="00312C76" w:rsidRPr="003167FF" w:rsidRDefault="00312C76" w:rsidP="00312C76">
      <w:pPr>
        <w:pStyle w:val="Heading5"/>
      </w:pPr>
      <w:bookmarkStart w:id="1510" w:name="_Toc155355917"/>
      <w:r w:rsidRPr="003167FF">
        <w:t>14.3.3.4.1</w:t>
      </w:r>
      <w:r w:rsidRPr="003167FF">
        <w:tab/>
        <w:t>Unicast QoS monitoring subscription procedure</w:t>
      </w:r>
      <w:bookmarkEnd w:id="1510"/>
    </w:p>
    <w:p w14:paraId="1B6F5A24" w14:textId="77777777" w:rsidR="00312C76" w:rsidRPr="003167FF" w:rsidRDefault="00312C76" w:rsidP="00312C76">
      <w:pPr>
        <w:pStyle w:val="Heading6"/>
      </w:pPr>
      <w:bookmarkStart w:id="1511" w:name="_Toc155355918"/>
      <w:r w:rsidRPr="003167FF">
        <w:t>14.3.3.4.1.1</w:t>
      </w:r>
      <w:r w:rsidRPr="003167FF">
        <w:tab/>
        <w:t>General</w:t>
      </w:r>
      <w:bookmarkEnd w:id="1511"/>
    </w:p>
    <w:p w14:paraId="19E1E9E0" w14:textId="77777777" w:rsidR="00312C76" w:rsidRPr="003167FF" w:rsidRDefault="00312C76" w:rsidP="00312C76">
      <w:r w:rsidRPr="003167FF">
        <w:t>This subclause describes the high level procedure for unicast QoS monitoring subscription. This procedure satisfies the requirements for monitoring of unicast QoS for already allocated unicast resources to VAL communications.</w:t>
      </w:r>
    </w:p>
    <w:p w14:paraId="0AD60534" w14:textId="77777777" w:rsidR="00312C76" w:rsidRPr="003167FF" w:rsidRDefault="00312C76" w:rsidP="00312C76">
      <w:pPr>
        <w:pStyle w:val="Heading6"/>
      </w:pPr>
      <w:bookmarkStart w:id="1512" w:name="_Toc155355919"/>
      <w:r w:rsidRPr="003167FF">
        <w:t>14.3.3.4.1.2</w:t>
      </w:r>
      <w:r w:rsidRPr="003167FF">
        <w:tab/>
        <w:t>Procedure</w:t>
      </w:r>
      <w:bookmarkEnd w:id="1512"/>
    </w:p>
    <w:p w14:paraId="4F9252AA" w14:textId="77777777" w:rsidR="00312C76" w:rsidRPr="003167FF" w:rsidRDefault="00312C76" w:rsidP="00312C76">
      <w:pPr>
        <w:rPr>
          <w:noProof/>
        </w:rPr>
      </w:pPr>
      <w:r w:rsidRPr="003167FF">
        <w:rPr>
          <w:noProof/>
        </w:rPr>
        <w:t>Figure 14.3.3.4.1.2-1 illustrates the high level procedure for unicast QoS monitoring subscription.</w:t>
      </w:r>
    </w:p>
    <w:p w14:paraId="3B7A1521" w14:textId="77777777" w:rsidR="00312C76" w:rsidRPr="003167FF" w:rsidRDefault="00312C76" w:rsidP="00312C76">
      <w:r w:rsidRPr="003167FF">
        <w:t>Pre-conditions:</w:t>
      </w:r>
    </w:p>
    <w:p w14:paraId="558976DE" w14:textId="77777777" w:rsidR="00312C76" w:rsidRPr="003167FF" w:rsidRDefault="00312C76" w:rsidP="00312C76">
      <w:pPr>
        <w:pStyle w:val="B1"/>
      </w:pPr>
      <w:r w:rsidRPr="003167FF">
        <w:t>-</w:t>
      </w:r>
      <w:r w:rsidRPr="003167FF">
        <w:tab/>
        <w:t xml:space="preserve">The VAL UE has an established connection in the 5GS </w:t>
      </w:r>
    </w:p>
    <w:p w14:paraId="15A2015C" w14:textId="77777777" w:rsidR="00312C76" w:rsidRPr="003167FF" w:rsidRDefault="00312C76" w:rsidP="00312C76"/>
    <w:p w14:paraId="031AF0AE" w14:textId="77777777" w:rsidR="00312C76" w:rsidRPr="003167FF" w:rsidRDefault="00312C76" w:rsidP="00312C76">
      <w:pPr>
        <w:pStyle w:val="TH"/>
      </w:pPr>
      <w:r w:rsidRPr="003167FF">
        <w:rPr>
          <w:noProof/>
        </w:rPr>
        <w:object w:dxaOrig="11991" w:dyaOrig="5441" w14:anchorId="0B8B9698">
          <v:shape id="_x0000_i1133" type="#_x0000_t75" style="width:398.7pt;height:180.2pt" o:ole="">
            <v:imagedata r:id="rId228" o:title=""/>
          </v:shape>
          <o:OLEObject Type="Embed" ProgID="Visio.Drawing.15" ShapeID="_x0000_i1133" DrawAspect="Content" ObjectID="_1765969072" r:id="rId229"/>
        </w:object>
      </w:r>
    </w:p>
    <w:p w14:paraId="3B8FF6E9" w14:textId="77777777" w:rsidR="00312C76" w:rsidRPr="003167FF" w:rsidRDefault="00312C76" w:rsidP="00312C76">
      <w:pPr>
        <w:pStyle w:val="TF"/>
      </w:pPr>
      <w:r w:rsidRPr="003167FF">
        <w:t>Figure </w:t>
      </w:r>
      <w:r w:rsidRPr="003167FF">
        <w:rPr>
          <w:noProof/>
        </w:rPr>
        <w:t>14.3.3.4.1.2-1</w:t>
      </w:r>
      <w:r w:rsidRPr="003167FF">
        <w:t>: Unicast QoS monitoring subscription</w:t>
      </w:r>
    </w:p>
    <w:p w14:paraId="1D002F3A" w14:textId="77777777" w:rsidR="00312C76" w:rsidRPr="003167FF" w:rsidRDefault="00312C76" w:rsidP="00312C76">
      <w:pPr>
        <w:pStyle w:val="B1"/>
      </w:pPr>
      <w:r w:rsidRPr="003167FF">
        <w:t>1.</w:t>
      </w:r>
      <w:r w:rsidRPr="003167FF">
        <w:tab/>
        <w:t>The VAL server sends a unicast QoS monitoring subscription request to the NRM server either in conjunction with a request for unicast network resources requiring QoS or when the unicast QoS connection is already established. The NRM server checks if the VAL server is authorized to initiate the unicast QoS monitoring request for the requested target VAL UEs, VAL group ID, or VAL stream IDs.</w:t>
      </w:r>
    </w:p>
    <w:p w14:paraId="2B2081BD" w14:textId="77777777" w:rsidR="00312C76" w:rsidRPr="003167FF" w:rsidRDefault="00312C76" w:rsidP="00312C76">
      <w:pPr>
        <w:pStyle w:val="NO"/>
        <w:rPr>
          <w:lang w:eastAsia="zh-CN"/>
        </w:rPr>
      </w:pPr>
      <w:r w:rsidRPr="003167FF">
        <w:rPr>
          <w:lang w:eastAsia="zh-CN"/>
        </w:rPr>
        <w:t>NOTE:</w:t>
      </w:r>
      <w:r w:rsidRPr="003167FF">
        <w:rPr>
          <w:lang w:eastAsia="zh-CN"/>
        </w:rPr>
        <w:tab/>
        <w:t>It is left for stage 3 to decide whether to combine the QoS monitoring subscription request with the request for unicast resources.</w:t>
      </w:r>
    </w:p>
    <w:p w14:paraId="191DF5F2" w14:textId="77777777" w:rsidR="00312C76" w:rsidRPr="003167FF" w:rsidRDefault="00312C76" w:rsidP="00312C76">
      <w:pPr>
        <w:pStyle w:val="B1"/>
        <w:rPr>
          <w:lang w:eastAsia="zh-CN"/>
        </w:rPr>
      </w:pPr>
      <w:r w:rsidRPr="003167FF">
        <w:rPr>
          <w:lang w:eastAsia="zh-CN"/>
        </w:rPr>
        <w:t>2.</w:t>
      </w:r>
      <w:r w:rsidRPr="003167FF">
        <w:rPr>
          <w:lang w:eastAsia="zh-CN"/>
        </w:rPr>
        <w:tab/>
        <w:t xml:space="preserve">The NRM server interacts with the NEF to establish relevant QoS monitoring subscriptions. The NRM server uses the NEF procedures for the AFsessionWithQoS described in clause 5.2.6.9 of 3GPP TS 23.502 [11] and the NEF procedures for the AnalyticsExposure described in clause 5.2.6.16 of 3GPP TS 23.502 [11] and in particular the </w:t>
      </w:r>
      <w:r w:rsidRPr="003167FF">
        <w:t>UE Communication Analytics described in clause 6.7.3 of 3GPP TS 23.288 [34] and DN Performance Analytics described in clause 6.14 of 3GPP TS 23.288 [34]</w:t>
      </w:r>
      <w:r w:rsidRPr="003167FF">
        <w:rPr>
          <w:lang w:eastAsia="zh-CN"/>
        </w:rPr>
        <w:t xml:space="preserve">. Based on the input received from the VAL server in step 1, the NRM server determines the relevant NEF subscription procedures and the parameters for these subscriptions, such as the </w:t>
      </w:r>
      <w:r w:rsidRPr="003167FF">
        <w:t xml:space="preserve">QoS parameters to be measured (e.g. packet delay, data rate, traffic volume), the </w:t>
      </w:r>
      <w:r w:rsidRPr="003167FF">
        <w:rPr>
          <w:lang w:eastAsia="zh-CN"/>
        </w:rPr>
        <w:t>frequency of reporting etc. For the frequency of reporting which can be event triggered, periodic, or when the PDU Session is released, the NRM server determines the following:</w:t>
      </w:r>
    </w:p>
    <w:p w14:paraId="2D7106ED" w14:textId="77777777" w:rsidR="00312C76" w:rsidRPr="003167FF" w:rsidRDefault="00312C76" w:rsidP="00312C76">
      <w:pPr>
        <w:pStyle w:val="B1"/>
        <w:ind w:firstLine="284"/>
        <w:rPr>
          <w:lang w:eastAsia="zh-CN"/>
        </w:rPr>
      </w:pPr>
      <w:r w:rsidRPr="003167FF">
        <w:rPr>
          <w:lang w:eastAsia="zh-CN"/>
        </w:rPr>
        <w:t>a)</w:t>
      </w:r>
      <w:r w:rsidRPr="003167FF">
        <w:rPr>
          <w:lang w:eastAsia="zh-CN"/>
        </w:rPr>
        <w:tab/>
        <w:t>if the reporting frequency is event triggered:</w:t>
      </w:r>
    </w:p>
    <w:p w14:paraId="64238CE9" w14:textId="77777777" w:rsidR="00312C76" w:rsidRPr="003167FF" w:rsidRDefault="00312C76" w:rsidP="00312C76">
      <w:pPr>
        <w:pStyle w:val="B1"/>
        <w:ind w:left="852" w:firstLine="284"/>
        <w:rPr>
          <w:lang w:eastAsia="zh-CN"/>
        </w:rPr>
      </w:pPr>
      <w:r w:rsidRPr="003167FF">
        <w:rPr>
          <w:lang w:eastAsia="zh-CN"/>
        </w:rPr>
        <w:t>i)</w:t>
      </w:r>
      <w:r w:rsidRPr="003167FF">
        <w:rPr>
          <w:lang w:eastAsia="zh-CN"/>
        </w:rPr>
        <w:tab/>
        <w:t>the corresponding reporting threshold to each QoS parameter;</w:t>
      </w:r>
    </w:p>
    <w:p w14:paraId="42E1A62E" w14:textId="77777777" w:rsidR="00312C76" w:rsidRPr="003167FF" w:rsidRDefault="00312C76" w:rsidP="00312C76">
      <w:pPr>
        <w:pStyle w:val="B1"/>
        <w:ind w:left="852" w:firstLine="284"/>
        <w:rPr>
          <w:lang w:eastAsia="zh-CN"/>
        </w:rPr>
      </w:pPr>
      <w:r w:rsidRPr="003167FF">
        <w:rPr>
          <w:lang w:eastAsia="zh-CN"/>
        </w:rPr>
        <w:t>ii)</w:t>
      </w:r>
      <w:r w:rsidRPr="003167FF">
        <w:rPr>
          <w:lang w:eastAsia="zh-CN"/>
        </w:rPr>
        <w:tab/>
        <w:t>minimum waiting time between subsequent reports;</w:t>
      </w:r>
    </w:p>
    <w:p w14:paraId="65B0FCE3" w14:textId="77777777" w:rsidR="00312C76" w:rsidRPr="003167FF" w:rsidRDefault="00312C76" w:rsidP="00312C76">
      <w:pPr>
        <w:pStyle w:val="B1"/>
        <w:ind w:firstLine="284"/>
        <w:rPr>
          <w:lang w:eastAsia="zh-CN"/>
        </w:rPr>
      </w:pPr>
      <w:r w:rsidRPr="003167FF">
        <w:rPr>
          <w:lang w:eastAsia="zh-CN"/>
        </w:rPr>
        <w:t>b)</w:t>
      </w:r>
      <w:r w:rsidRPr="003167FF">
        <w:rPr>
          <w:lang w:eastAsia="zh-CN"/>
        </w:rPr>
        <w:tab/>
        <w:t>if the reporting frequency is periodic, the reporting period.</w:t>
      </w:r>
    </w:p>
    <w:p w14:paraId="51E289EC" w14:textId="77777777" w:rsidR="00312C76" w:rsidRPr="003167FF" w:rsidRDefault="00312C76" w:rsidP="00312C76">
      <w:pPr>
        <w:pStyle w:val="B1"/>
        <w:rPr>
          <w:lang w:eastAsia="zh-CN"/>
        </w:rPr>
      </w:pPr>
      <w:r w:rsidRPr="003167FF">
        <w:rPr>
          <w:lang w:eastAsia="zh-CN"/>
        </w:rPr>
        <w:lastRenderedPageBreak/>
        <w:t>3.</w:t>
      </w:r>
      <w:r w:rsidRPr="003167FF">
        <w:rPr>
          <w:lang w:eastAsia="zh-CN"/>
        </w:rPr>
        <w:tab/>
        <w:t>The NRM server responds with a unicast QoS monitoring subscription response indicating the subscription status.</w:t>
      </w:r>
    </w:p>
    <w:p w14:paraId="7AD20D6E" w14:textId="77777777" w:rsidR="00312C76" w:rsidRPr="003167FF" w:rsidRDefault="00312C76" w:rsidP="00312C76">
      <w:pPr>
        <w:pStyle w:val="Heading5"/>
      </w:pPr>
      <w:bookmarkStart w:id="1513" w:name="_Toc155355920"/>
      <w:r w:rsidRPr="003167FF">
        <w:t>14.3.3.4.2</w:t>
      </w:r>
      <w:r w:rsidRPr="003167FF">
        <w:tab/>
        <w:t>Unicast QoS monitoring notification procedure</w:t>
      </w:r>
      <w:bookmarkEnd w:id="1513"/>
    </w:p>
    <w:p w14:paraId="675A27F9" w14:textId="77777777" w:rsidR="00312C76" w:rsidRPr="003167FF" w:rsidRDefault="00312C76" w:rsidP="00312C76">
      <w:pPr>
        <w:pStyle w:val="Heading6"/>
      </w:pPr>
      <w:bookmarkStart w:id="1514" w:name="_Toc155355921"/>
      <w:r w:rsidRPr="003167FF">
        <w:t>14.3.3.4.2.1</w:t>
      </w:r>
      <w:r w:rsidRPr="003167FF">
        <w:tab/>
        <w:t>General</w:t>
      </w:r>
      <w:bookmarkEnd w:id="1514"/>
    </w:p>
    <w:p w14:paraId="08BC74C5" w14:textId="77777777" w:rsidR="00312C76" w:rsidRPr="003167FF" w:rsidRDefault="00312C76" w:rsidP="00312C76">
      <w:r w:rsidRPr="003167FF">
        <w:t xml:space="preserve">This subclause describes the high level procedure for unicast QoS monitoring notification. </w:t>
      </w:r>
    </w:p>
    <w:p w14:paraId="40D85FF7" w14:textId="77777777" w:rsidR="00312C76" w:rsidRPr="003167FF" w:rsidRDefault="00312C76" w:rsidP="00312C76">
      <w:pPr>
        <w:pStyle w:val="Heading6"/>
      </w:pPr>
      <w:bookmarkStart w:id="1515" w:name="_Toc155355922"/>
      <w:r w:rsidRPr="003167FF">
        <w:t>14.3.3.4.2.2</w:t>
      </w:r>
      <w:r w:rsidRPr="003167FF">
        <w:tab/>
        <w:t>Procedure</w:t>
      </w:r>
      <w:bookmarkEnd w:id="1515"/>
    </w:p>
    <w:p w14:paraId="47E65BA0" w14:textId="77777777" w:rsidR="00312C76" w:rsidRPr="003167FF" w:rsidRDefault="00312C76" w:rsidP="00312C76">
      <w:pPr>
        <w:rPr>
          <w:lang w:eastAsia="zh-CN"/>
        </w:rPr>
      </w:pPr>
      <w:r w:rsidRPr="003167FF">
        <w:rPr>
          <w:lang w:eastAsia="zh-CN"/>
        </w:rPr>
        <w:t>Figure 14</w:t>
      </w:r>
      <w:r w:rsidRPr="003167FF">
        <w:t>.3.3.4.2.2</w:t>
      </w:r>
      <w:r w:rsidRPr="003167FF">
        <w:rPr>
          <w:lang w:eastAsia="zh-CN"/>
        </w:rPr>
        <w:t>-1 illustrates the high level procedure of unicast QoS monitoring</w:t>
      </w:r>
      <w:r w:rsidRPr="003167FF">
        <w:t xml:space="preserve"> notification event</w:t>
      </w:r>
      <w:r w:rsidRPr="003167FF">
        <w:rPr>
          <w:lang w:eastAsia="zh-CN"/>
        </w:rPr>
        <w:t>.</w:t>
      </w:r>
    </w:p>
    <w:p w14:paraId="6B55DB3E" w14:textId="77777777" w:rsidR="00312C76" w:rsidRPr="003167FF" w:rsidRDefault="00312C76" w:rsidP="00312C76">
      <w:r w:rsidRPr="003167FF">
        <w:t>Pre-conditions:</w:t>
      </w:r>
    </w:p>
    <w:p w14:paraId="57C8DCB9" w14:textId="77777777" w:rsidR="00312C76" w:rsidRPr="003167FF" w:rsidRDefault="00312C76" w:rsidP="00312C76">
      <w:pPr>
        <w:pStyle w:val="B1"/>
      </w:pPr>
      <w:r w:rsidRPr="003167FF">
        <w:t>-</w:t>
      </w:r>
      <w:r w:rsidRPr="003167FF">
        <w:tab/>
        <w:t xml:space="preserve">The VAL server has an active unicast QoS monitoring subscription with the NRM server </w:t>
      </w:r>
    </w:p>
    <w:p w14:paraId="4FC88125" w14:textId="77777777" w:rsidR="00312C76" w:rsidRPr="003167FF" w:rsidRDefault="00312C76" w:rsidP="00312C76"/>
    <w:p w14:paraId="5A0F3D69" w14:textId="77777777" w:rsidR="00312C76" w:rsidRPr="003167FF" w:rsidRDefault="00312C76" w:rsidP="00312C76">
      <w:pPr>
        <w:pStyle w:val="TH"/>
      </w:pPr>
      <w:r w:rsidRPr="003167FF">
        <w:rPr>
          <w:noProof/>
        </w:rPr>
        <w:object w:dxaOrig="11991" w:dyaOrig="5441" w14:anchorId="051CEC2F">
          <v:shape id="_x0000_i1134" type="#_x0000_t75" style="width:402.45pt;height:180.2pt" o:ole="">
            <v:imagedata r:id="rId230" o:title=""/>
          </v:shape>
          <o:OLEObject Type="Embed" ProgID="Visio.Drawing.15" ShapeID="_x0000_i1134" DrawAspect="Content" ObjectID="_1765969073" r:id="rId231"/>
        </w:object>
      </w:r>
    </w:p>
    <w:p w14:paraId="15B3BE3D" w14:textId="77777777" w:rsidR="00312C76" w:rsidRPr="003167FF" w:rsidRDefault="00312C76" w:rsidP="00312C76">
      <w:pPr>
        <w:pStyle w:val="TF"/>
      </w:pPr>
      <w:r w:rsidRPr="003167FF">
        <w:t>Figure </w:t>
      </w:r>
      <w:r w:rsidRPr="003167FF">
        <w:rPr>
          <w:noProof/>
        </w:rPr>
        <w:t>14.3.3.4.2.2-1</w:t>
      </w:r>
      <w:r w:rsidRPr="003167FF">
        <w:t>: Unicast QoS monitoring notification procedure</w:t>
      </w:r>
    </w:p>
    <w:p w14:paraId="2B95DC83" w14:textId="4D09B1DA" w:rsidR="00312C76" w:rsidRPr="003167FF" w:rsidRDefault="00312C76" w:rsidP="00312C76">
      <w:pPr>
        <w:pStyle w:val="B1"/>
        <w:rPr>
          <w:lang w:eastAsia="zh-CN"/>
        </w:rPr>
      </w:pPr>
      <w:r w:rsidRPr="003167FF">
        <w:rPr>
          <w:lang w:eastAsia="zh-CN"/>
        </w:rPr>
        <w:t>1.</w:t>
      </w:r>
      <w:r w:rsidRPr="003167FF">
        <w:rPr>
          <w:lang w:eastAsia="zh-CN"/>
        </w:rPr>
        <w:tab/>
        <w:t>The NRM server receives QoS monitoring data by means of notifications provided by the NEF. The NRM server coordinates and combines the information from the NEF notifications and determines whether to send a notification to the VAL server based on the VAL server subscription</w:t>
      </w:r>
      <w:r w:rsidR="00FA09B7" w:rsidRPr="003167FF">
        <w:rPr>
          <w:lang w:eastAsia="zh-CN"/>
        </w:rPr>
        <w:t>'</w:t>
      </w:r>
      <w:r w:rsidRPr="003167FF">
        <w:rPr>
          <w:lang w:eastAsia="zh-CN"/>
        </w:rPr>
        <w:t>s frequency of reporting. For a VAL group or a list of VAL UEs, the NRM server aggregates QoS monitoring data for each UE belonging to the group or the list; for a VAL stream, the NRM server aggregates the QoS monitoring data for the stream. The NRM server stores the QoS monitoring data as needed for later retrieval.</w:t>
      </w:r>
    </w:p>
    <w:p w14:paraId="2F3969D4" w14:textId="068FCE37" w:rsidR="00312C76" w:rsidRPr="003167FF" w:rsidRDefault="00312C76" w:rsidP="00312C76">
      <w:pPr>
        <w:pStyle w:val="B1"/>
        <w:rPr>
          <w:lang w:eastAsia="zh-CN"/>
        </w:rPr>
      </w:pPr>
      <w:r w:rsidRPr="003167FF">
        <w:rPr>
          <w:lang w:eastAsia="zh-CN"/>
        </w:rPr>
        <w:t>2.</w:t>
      </w:r>
      <w:r w:rsidRPr="003167FF">
        <w:rPr>
          <w:lang w:eastAsia="zh-CN"/>
        </w:rPr>
        <w:tab/>
        <w:t>The NRM server sends a unicast QoS monitoring notification including the measured QoS data to the VAL server.</w:t>
      </w:r>
      <w:r w:rsidR="00927D80" w:rsidRPr="003167FF">
        <w:t xml:space="preserve"> </w:t>
      </w:r>
      <w:r w:rsidR="00927D80" w:rsidRPr="003167FF">
        <w:rPr>
          <w:lang w:eastAsia="zh-CN"/>
        </w:rPr>
        <w:t>If the reporting termination criteria is met (e.g. number of reports reached, threshold reached), NRM server shall also terminate the subscription.</w:t>
      </w:r>
    </w:p>
    <w:p w14:paraId="489DB47F" w14:textId="77777777" w:rsidR="00312C76" w:rsidRPr="003167FF" w:rsidRDefault="00312C76" w:rsidP="00312C76">
      <w:pPr>
        <w:pStyle w:val="Heading5"/>
      </w:pPr>
      <w:bookmarkStart w:id="1516" w:name="_Toc155355923"/>
      <w:r w:rsidRPr="003167FF">
        <w:t>14.3.3.4.3</w:t>
      </w:r>
      <w:r w:rsidRPr="003167FF">
        <w:tab/>
        <w:t>Unicast QoS monitoring subscription termination procedure</w:t>
      </w:r>
      <w:bookmarkEnd w:id="1516"/>
    </w:p>
    <w:p w14:paraId="652234BE" w14:textId="77777777" w:rsidR="00312C76" w:rsidRPr="003167FF" w:rsidRDefault="00312C76" w:rsidP="00312C76">
      <w:pPr>
        <w:pStyle w:val="Heading6"/>
      </w:pPr>
      <w:bookmarkStart w:id="1517" w:name="_Toc155355924"/>
      <w:r w:rsidRPr="003167FF">
        <w:t>14.3.3.4.3.1</w:t>
      </w:r>
      <w:r w:rsidRPr="003167FF">
        <w:tab/>
        <w:t>General</w:t>
      </w:r>
      <w:bookmarkEnd w:id="1517"/>
    </w:p>
    <w:p w14:paraId="6C4E373C" w14:textId="77777777" w:rsidR="00312C76" w:rsidRPr="003167FF" w:rsidRDefault="00312C76" w:rsidP="00312C76">
      <w:r w:rsidRPr="003167FF">
        <w:t xml:space="preserve">This subclause describes the high level procedure for unicast QoS monitoring subscription termination. </w:t>
      </w:r>
    </w:p>
    <w:p w14:paraId="0FA9ED50" w14:textId="77777777" w:rsidR="00312C76" w:rsidRPr="003167FF" w:rsidRDefault="00312C76" w:rsidP="00312C76">
      <w:pPr>
        <w:pStyle w:val="Heading6"/>
      </w:pPr>
      <w:bookmarkStart w:id="1518" w:name="_Toc155355925"/>
      <w:r w:rsidRPr="003167FF">
        <w:t>14.3.3.4.3.2</w:t>
      </w:r>
      <w:r w:rsidRPr="003167FF">
        <w:tab/>
        <w:t>Procedure</w:t>
      </w:r>
      <w:bookmarkEnd w:id="1518"/>
    </w:p>
    <w:p w14:paraId="0501DAED" w14:textId="77777777" w:rsidR="00312C76" w:rsidRPr="003167FF" w:rsidRDefault="00312C76" w:rsidP="00312C76">
      <w:pPr>
        <w:rPr>
          <w:lang w:eastAsia="zh-CN"/>
        </w:rPr>
      </w:pPr>
      <w:r w:rsidRPr="003167FF">
        <w:rPr>
          <w:lang w:eastAsia="zh-CN"/>
        </w:rPr>
        <w:t>Figure 14</w:t>
      </w:r>
      <w:r w:rsidRPr="003167FF">
        <w:t>.3.3.4.3.2</w:t>
      </w:r>
      <w:r w:rsidRPr="003167FF">
        <w:rPr>
          <w:lang w:eastAsia="zh-CN"/>
        </w:rPr>
        <w:t>-1 illustrates the high level procedure of unicast QoS monitoring</w:t>
      </w:r>
      <w:r w:rsidRPr="003167FF">
        <w:t xml:space="preserve"> subscription termination</w:t>
      </w:r>
      <w:r w:rsidRPr="003167FF">
        <w:rPr>
          <w:lang w:eastAsia="zh-CN"/>
        </w:rPr>
        <w:t>.</w:t>
      </w:r>
    </w:p>
    <w:p w14:paraId="333866CD" w14:textId="77777777" w:rsidR="00312C76" w:rsidRPr="003167FF" w:rsidRDefault="00312C76" w:rsidP="00312C76">
      <w:r w:rsidRPr="003167FF">
        <w:t>Pre-conditions:</w:t>
      </w:r>
    </w:p>
    <w:p w14:paraId="15CCA2DD" w14:textId="77777777" w:rsidR="00312C76" w:rsidRPr="003167FF" w:rsidRDefault="00312C76" w:rsidP="00312C76">
      <w:pPr>
        <w:pStyle w:val="B1"/>
      </w:pPr>
      <w:r w:rsidRPr="003167FF">
        <w:t>-</w:t>
      </w:r>
      <w:r w:rsidRPr="003167FF">
        <w:tab/>
        <w:t xml:space="preserve">The VAL server has an active unicast QoS monitoring subscription with the NRM server </w:t>
      </w:r>
    </w:p>
    <w:p w14:paraId="6690AA56" w14:textId="77777777" w:rsidR="00312C76" w:rsidRPr="003167FF" w:rsidRDefault="00312C76" w:rsidP="00312C76"/>
    <w:p w14:paraId="56E38BF8" w14:textId="77777777" w:rsidR="00312C76" w:rsidRPr="003167FF" w:rsidRDefault="00312C76" w:rsidP="00312C76">
      <w:pPr>
        <w:pStyle w:val="TH"/>
        <w:rPr>
          <w:color w:val="FF0000"/>
        </w:rPr>
      </w:pPr>
      <w:r w:rsidRPr="003167FF">
        <w:rPr>
          <w:noProof/>
        </w:rPr>
        <w:object w:dxaOrig="11991" w:dyaOrig="5441" w14:anchorId="419D8BEF">
          <v:shape id="_x0000_i1135" type="#_x0000_t75" style="width:402.45pt;height:180.2pt" o:ole="">
            <v:imagedata r:id="rId232" o:title=""/>
          </v:shape>
          <o:OLEObject Type="Embed" ProgID="Visio.Drawing.15" ShapeID="_x0000_i1135" DrawAspect="Content" ObjectID="_1765969074" r:id="rId233"/>
        </w:object>
      </w:r>
    </w:p>
    <w:p w14:paraId="727D840E" w14:textId="77777777" w:rsidR="00312C76" w:rsidRPr="003167FF" w:rsidRDefault="00312C76" w:rsidP="00312C76">
      <w:pPr>
        <w:pStyle w:val="TF"/>
      </w:pPr>
      <w:r w:rsidRPr="003167FF">
        <w:t>Figure </w:t>
      </w:r>
      <w:r w:rsidRPr="003167FF">
        <w:rPr>
          <w:noProof/>
        </w:rPr>
        <w:t>14.3.3.4.3.2-1</w:t>
      </w:r>
      <w:r w:rsidRPr="003167FF">
        <w:t>: Unicast QoS monitoring subscription termination procedure</w:t>
      </w:r>
    </w:p>
    <w:p w14:paraId="543FFA8E" w14:textId="77777777" w:rsidR="00312C76" w:rsidRPr="003167FF" w:rsidRDefault="00312C76" w:rsidP="00312C76">
      <w:pPr>
        <w:pStyle w:val="B1"/>
        <w:rPr>
          <w:lang w:eastAsia="zh-CN"/>
        </w:rPr>
      </w:pPr>
      <w:r w:rsidRPr="003167FF">
        <w:rPr>
          <w:lang w:eastAsia="zh-CN"/>
        </w:rPr>
        <w:t>1.</w:t>
      </w:r>
      <w:r w:rsidRPr="003167FF">
        <w:rPr>
          <w:lang w:eastAsia="zh-CN"/>
        </w:rPr>
        <w:tab/>
        <w:t xml:space="preserve">When the VAL server decides to terminate a unicast QoS monitoring subscription, it sends a QoS monitoring unsubscribe request to the NRM server.  </w:t>
      </w:r>
    </w:p>
    <w:p w14:paraId="357C01F6" w14:textId="77777777" w:rsidR="00312C76" w:rsidRPr="003167FF" w:rsidRDefault="00312C76" w:rsidP="00312C76">
      <w:pPr>
        <w:pStyle w:val="B1"/>
        <w:rPr>
          <w:lang w:eastAsia="zh-CN"/>
        </w:rPr>
      </w:pPr>
      <w:r w:rsidRPr="003167FF">
        <w:rPr>
          <w:lang w:eastAsia="zh-CN"/>
        </w:rPr>
        <w:t>2.</w:t>
      </w:r>
      <w:r w:rsidRPr="003167FF">
        <w:rPr>
          <w:lang w:eastAsia="zh-CN"/>
        </w:rPr>
        <w:tab/>
        <w:t>The NRM server interacts with the NEF to terminate the related QoS monitoring subscriptions.</w:t>
      </w:r>
    </w:p>
    <w:p w14:paraId="7164152D" w14:textId="77777777" w:rsidR="00312C76" w:rsidRPr="003167FF" w:rsidRDefault="00312C76" w:rsidP="00312C76">
      <w:pPr>
        <w:pStyle w:val="B1"/>
        <w:rPr>
          <w:lang w:eastAsia="zh-CN"/>
        </w:rPr>
      </w:pPr>
      <w:r w:rsidRPr="003167FF">
        <w:rPr>
          <w:lang w:eastAsia="zh-CN"/>
        </w:rPr>
        <w:t>3.</w:t>
      </w:r>
      <w:r w:rsidRPr="003167FF">
        <w:rPr>
          <w:lang w:eastAsia="zh-CN"/>
        </w:rPr>
        <w:tab/>
        <w:t>The NRM server sends a QoS monitoring unsubscribe response to the VAL server.</w:t>
      </w:r>
    </w:p>
    <w:p w14:paraId="278D653F" w14:textId="77777777" w:rsidR="00312C76" w:rsidRPr="003167FF" w:rsidRDefault="00312C76" w:rsidP="00312C76">
      <w:pPr>
        <w:pStyle w:val="Heading5"/>
      </w:pPr>
      <w:bookmarkStart w:id="1519" w:name="_Toc155355926"/>
      <w:r w:rsidRPr="003167FF">
        <w:t>14.3.3.4.4</w:t>
      </w:r>
      <w:r w:rsidRPr="003167FF">
        <w:tab/>
        <w:t>Unicast QoS monitoring data retrieval procedure</w:t>
      </w:r>
      <w:bookmarkEnd w:id="1519"/>
    </w:p>
    <w:p w14:paraId="7671EC23" w14:textId="77777777" w:rsidR="00312C76" w:rsidRPr="003167FF" w:rsidRDefault="00312C76" w:rsidP="00312C76">
      <w:pPr>
        <w:pStyle w:val="Heading6"/>
      </w:pPr>
      <w:bookmarkStart w:id="1520" w:name="_Toc155355927"/>
      <w:r w:rsidRPr="003167FF">
        <w:t>14.3.3.4.4.1</w:t>
      </w:r>
      <w:r w:rsidRPr="003167FF">
        <w:tab/>
        <w:t>General</w:t>
      </w:r>
      <w:bookmarkEnd w:id="1520"/>
    </w:p>
    <w:p w14:paraId="0B7CFB25" w14:textId="77777777" w:rsidR="00312C76" w:rsidRPr="003167FF" w:rsidRDefault="00312C76" w:rsidP="00312C76">
      <w:r w:rsidRPr="003167FF">
        <w:t xml:space="preserve">This subclause describes the high level procedure for unicast QoS monitoring data retrieval. </w:t>
      </w:r>
    </w:p>
    <w:p w14:paraId="54BB7ACE" w14:textId="77777777" w:rsidR="00312C76" w:rsidRPr="003167FF" w:rsidRDefault="00312C76" w:rsidP="00312C76">
      <w:pPr>
        <w:pStyle w:val="Heading6"/>
      </w:pPr>
      <w:bookmarkStart w:id="1521" w:name="_Toc155355928"/>
      <w:r w:rsidRPr="003167FF">
        <w:t>14.3.3.4.4.2</w:t>
      </w:r>
      <w:r w:rsidRPr="003167FF">
        <w:tab/>
        <w:t>Procedure</w:t>
      </w:r>
      <w:bookmarkEnd w:id="1521"/>
    </w:p>
    <w:p w14:paraId="37630BCD" w14:textId="77777777" w:rsidR="00312C76" w:rsidRPr="003167FF" w:rsidRDefault="00312C76" w:rsidP="00312C76">
      <w:pPr>
        <w:rPr>
          <w:lang w:eastAsia="zh-CN"/>
        </w:rPr>
      </w:pPr>
      <w:r w:rsidRPr="003167FF">
        <w:rPr>
          <w:lang w:eastAsia="zh-CN"/>
        </w:rPr>
        <w:t>Figure 14</w:t>
      </w:r>
      <w:r w:rsidRPr="003167FF">
        <w:t>.3.3.4.4.2</w:t>
      </w:r>
      <w:r w:rsidRPr="003167FF">
        <w:rPr>
          <w:lang w:eastAsia="zh-CN"/>
        </w:rPr>
        <w:t>-1 illustrates the high level procedure of unicast QoS monitoring</w:t>
      </w:r>
      <w:r w:rsidRPr="003167FF">
        <w:t xml:space="preserve"> data retrieval</w:t>
      </w:r>
      <w:r w:rsidRPr="003167FF">
        <w:rPr>
          <w:lang w:eastAsia="zh-CN"/>
        </w:rPr>
        <w:t>.</w:t>
      </w:r>
    </w:p>
    <w:p w14:paraId="6DC87E94" w14:textId="77777777" w:rsidR="00312C76" w:rsidRPr="003167FF" w:rsidRDefault="00312C76" w:rsidP="00312C76">
      <w:pPr>
        <w:pStyle w:val="TH"/>
      </w:pPr>
      <w:r w:rsidRPr="003167FF">
        <w:rPr>
          <w:noProof/>
        </w:rPr>
        <w:object w:dxaOrig="11985" w:dyaOrig="5445" w14:anchorId="540E26E4">
          <v:shape id="_x0000_i1136" type="#_x0000_t75" style="width:399.1pt;height:182.3pt" o:ole="">
            <v:imagedata r:id="rId234" o:title=""/>
          </v:shape>
          <o:OLEObject Type="Embed" ProgID="Visio.Drawing.15" ShapeID="_x0000_i1136" DrawAspect="Content" ObjectID="_1765969075" r:id="rId235"/>
        </w:object>
      </w:r>
    </w:p>
    <w:p w14:paraId="3FACDC11" w14:textId="77777777" w:rsidR="00312C76" w:rsidRPr="003167FF" w:rsidRDefault="00312C76" w:rsidP="00312C76">
      <w:pPr>
        <w:pStyle w:val="TF"/>
      </w:pPr>
      <w:r w:rsidRPr="003167FF">
        <w:t>Figure </w:t>
      </w:r>
      <w:r w:rsidRPr="003167FF">
        <w:rPr>
          <w:noProof/>
        </w:rPr>
        <w:t>14.3.3.4.4.2-1</w:t>
      </w:r>
      <w:r w:rsidRPr="003167FF">
        <w:t>: Retrieval of unicast QoS monitoring data</w:t>
      </w:r>
    </w:p>
    <w:p w14:paraId="65834C05" w14:textId="77777777" w:rsidR="00312C76" w:rsidRPr="003167FF" w:rsidRDefault="00312C76" w:rsidP="00312C76">
      <w:pPr>
        <w:pStyle w:val="B1"/>
      </w:pPr>
      <w:r w:rsidRPr="003167FF">
        <w:t>1.</w:t>
      </w:r>
      <w:r w:rsidRPr="003167FF">
        <w:tab/>
        <w:t>The VAL server sends a unicast QoS monitoring data request to the NRM server specifying the details of the requested data and the time period of interest. The NRM server checks if the VAL server is authorized to initiate the unicast QoS monitoring data request for the requested target VAL UEs, VAL group ID, or VAL stream IDs.</w:t>
      </w:r>
    </w:p>
    <w:p w14:paraId="79083F78" w14:textId="77777777" w:rsidR="00312C76" w:rsidRPr="003167FF" w:rsidRDefault="00312C76" w:rsidP="00312C76">
      <w:pPr>
        <w:pStyle w:val="B1"/>
        <w:rPr>
          <w:lang w:eastAsia="zh-CN"/>
        </w:rPr>
      </w:pPr>
      <w:r w:rsidRPr="003167FF">
        <w:rPr>
          <w:lang w:eastAsia="zh-CN"/>
        </w:rPr>
        <w:lastRenderedPageBreak/>
        <w:t>2.</w:t>
      </w:r>
      <w:r w:rsidRPr="003167FF">
        <w:rPr>
          <w:lang w:eastAsia="zh-CN"/>
        </w:rPr>
        <w:tab/>
        <w:t xml:space="preserve">The NRM server determines if it has the requested data stored internally or whether it needs to interact with the NEF to fetch the data using the AnalyticsExposure described in clause 5.2.6.16 of 3GPP TS 23.502 [11] and in particular the </w:t>
      </w:r>
      <w:r w:rsidRPr="003167FF">
        <w:t>UE Communication Analytics described in clause 6.7.3 of 3GPP TS 23.288 [34] and DN Performance Analytics described in clause 6.14 of 3GPP TS 23.288 [34]</w:t>
      </w:r>
      <w:r w:rsidRPr="003167FF">
        <w:rPr>
          <w:lang w:eastAsia="zh-CN"/>
        </w:rPr>
        <w:t>. The NRM server collects and processes the collected data to match the measurement data requirement provided in the VAL server request.</w:t>
      </w:r>
    </w:p>
    <w:p w14:paraId="4C77CEC3" w14:textId="77777777" w:rsidR="00312C76" w:rsidRPr="003167FF" w:rsidRDefault="00312C76" w:rsidP="00312C76">
      <w:pPr>
        <w:pStyle w:val="B1"/>
        <w:rPr>
          <w:lang w:eastAsia="zh-CN"/>
        </w:rPr>
      </w:pPr>
      <w:r w:rsidRPr="003167FF">
        <w:rPr>
          <w:lang w:eastAsia="zh-CN"/>
        </w:rPr>
        <w:t>3.</w:t>
      </w:r>
      <w:r w:rsidRPr="003167FF">
        <w:rPr>
          <w:lang w:eastAsia="zh-CN"/>
        </w:rPr>
        <w:tab/>
        <w:t>The NRM server responds with a unicast QoS monitoring data response with the requested data or with a failure indication, and optionally the cause of the failure, in case the requested data is not available.</w:t>
      </w:r>
    </w:p>
    <w:p w14:paraId="29D879F2" w14:textId="27DC0A61" w:rsidR="00462579" w:rsidRPr="003167FF" w:rsidRDefault="00462579" w:rsidP="00462579">
      <w:pPr>
        <w:pStyle w:val="Heading5"/>
      </w:pPr>
      <w:bookmarkStart w:id="1522" w:name="_Toc155355929"/>
      <w:r w:rsidRPr="003167FF">
        <w:t>14.3.3.4.5</w:t>
      </w:r>
      <w:r w:rsidRPr="003167FF">
        <w:tab/>
        <w:t>Unicast QoS monitoring subscription update procedure</w:t>
      </w:r>
      <w:bookmarkEnd w:id="1522"/>
    </w:p>
    <w:p w14:paraId="70CB0051" w14:textId="65DBC754" w:rsidR="00462579" w:rsidRPr="003167FF" w:rsidRDefault="00462579" w:rsidP="00462579">
      <w:pPr>
        <w:pStyle w:val="Heading6"/>
      </w:pPr>
      <w:bookmarkStart w:id="1523" w:name="_Toc155355930"/>
      <w:r w:rsidRPr="003167FF">
        <w:t>14.3.3.4.5.1</w:t>
      </w:r>
      <w:r w:rsidRPr="003167FF">
        <w:tab/>
        <w:t>General</w:t>
      </w:r>
      <w:bookmarkEnd w:id="1523"/>
    </w:p>
    <w:p w14:paraId="36D8279A" w14:textId="77777777" w:rsidR="00462579" w:rsidRPr="003167FF" w:rsidRDefault="00462579" w:rsidP="00462579">
      <w:r w:rsidRPr="003167FF">
        <w:t>This subclause describes the high-level procedure to update unicast QoS monitoring subscription. This procedure updates the parameters to be monitored of an already existing unicast QoS monitoring subscription.</w:t>
      </w:r>
    </w:p>
    <w:p w14:paraId="1D74024F" w14:textId="1E8257AF" w:rsidR="00462579" w:rsidRPr="003167FF" w:rsidRDefault="00462579" w:rsidP="00462579">
      <w:pPr>
        <w:pStyle w:val="Heading6"/>
      </w:pPr>
      <w:bookmarkStart w:id="1524" w:name="_Toc155355931"/>
      <w:r w:rsidRPr="003167FF">
        <w:t>14.3.3.4.5.2</w:t>
      </w:r>
      <w:r w:rsidRPr="003167FF">
        <w:tab/>
        <w:t>Procedure</w:t>
      </w:r>
      <w:bookmarkEnd w:id="1524"/>
    </w:p>
    <w:p w14:paraId="06894F7E" w14:textId="420A528A" w:rsidR="00462579" w:rsidRPr="003167FF" w:rsidRDefault="00462579" w:rsidP="00462579">
      <w:pPr>
        <w:rPr>
          <w:noProof/>
        </w:rPr>
      </w:pPr>
      <w:r w:rsidRPr="003167FF">
        <w:rPr>
          <w:noProof/>
        </w:rPr>
        <w:t>Figure 14.3.3.4.5.2-1 illustrates the high level procedure for unicast QoS monitoring subscription update.</w:t>
      </w:r>
    </w:p>
    <w:p w14:paraId="5CBB507D" w14:textId="77777777" w:rsidR="00462579" w:rsidRPr="003167FF" w:rsidRDefault="00462579" w:rsidP="00462579">
      <w:r w:rsidRPr="003167FF">
        <w:t>Pre-conditions:</w:t>
      </w:r>
    </w:p>
    <w:p w14:paraId="190BC2B3" w14:textId="77777777" w:rsidR="00462579" w:rsidRPr="003167FF" w:rsidRDefault="00462579" w:rsidP="00462579">
      <w:pPr>
        <w:pStyle w:val="B1"/>
      </w:pPr>
      <w:r w:rsidRPr="003167FF">
        <w:t>-</w:t>
      </w:r>
      <w:r w:rsidRPr="003167FF">
        <w:tab/>
        <w:t xml:space="preserve">The VAL UE has an established connection in the 5GS </w:t>
      </w:r>
    </w:p>
    <w:p w14:paraId="73390718" w14:textId="77777777" w:rsidR="00462579" w:rsidRPr="003167FF" w:rsidRDefault="00462579" w:rsidP="00462579">
      <w:pPr>
        <w:pStyle w:val="B1"/>
      </w:pPr>
      <w:r w:rsidRPr="003167FF">
        <w:t>-</w:t>
      </w:r>
      <w:r w:rsidRPr="003167FF">
        <w:tab/>
        <w:t xml:space="preserve">Unicast QoS monitoring subscription has successfully been </w:t>
      </w:r>
      <w:r w:rsidRPr="003167FF">
        <w:rPr>
          <w:strike/>
        </w:rPr>
        <w:t>invoked</w:t>
      </w:r>
      <w:r w:rsidRPr="003167FF">
        <w:t xml:space="preserve"> established for the VAL UE</w:t>
      </w:r>
    </w:p>
    <w:p w14:paraId="6DD21B27" w14:textId="77777777" w:rsidR="00462579" w:rsidRPr="003167FF" w:rsidRDefault="00462579" w:rsidP="00462579"/>
    <w:p w14:paraId="306895B0" w14:textId="36A62FC1" w:rsidR="00462579" w:rsidRPr="003167FF" w:rsidRDefault="00462579" w:rsidP="00462579">
      <w:pPr>
        <w:pStyle w:val="TH"/>
        <w:rPr>
          <w:b w:val="0"/>
          <w:noProof/>
        </w:rPr>
      </w:pPr>
    </w:p>
    <w:p w14:paraId="374357C8" w14:textId="77777777" w:rsidR="00462579" w:rsidRPr="003167FF" w:rsidRDefault="00462579" w:rsidP="00462579">
      <w:pPr>
        <w:pStyle w:val="TH"/>
        <w:rPr>
          <w:noProof/>
        </w:rPr>
      </w:pPr>
      <w:r w:rsidRPr="003167FF">
        <w:rPr>
          <w:noProof/>
        </w:rPr>
        <w:object w:dxaOrig="11989" w:dyaOrig="5449" w14:anchorId="7636A803">
          <v:shape id="_x0000_i1137" type="#_x0000_t75" style="width:399.1pt;height:183.55pt" o:ole="">
            <v:imagedata r:id="rId236" o:title=""/>
          </v:shape>
          <o:OLEObject Type="Embed" ProgID="Visio.Drawing.15" ShapeID="_x0000_i1137" DrawAspect="Content" ObjectID="_1765969076" r:id="rId237"/>
        </w:object>
      </w:r>
    </w:p>
    <w:p w14:paraId="2D8B5B24" w14:textId="767CC63D" w:rsidR="00462579" w:rsidRPr="003167FF" w:rsidRDefault="00462579" w:rsidP="00462579">
      <w:pPr>
        <w:pStyle w:val="TF"/>
      </w:pPr>
      <w:r w:rsidRPr="003167FF">
        <w:t>Figure </w:t>
      </w:r>
      <w:r w:rsidRPr="003167FF">
        <w:rPr>
          <w:noProof/>
        </w:rPr>
        <w:t>14.3.3.4.5.2-1</w:t>
      </w:r>
      <w:r w:rsidRPr="003167FF">
        <w:t>: Unicast QoS monitoring subscription update</w:t>
      </w:r>
    </w:p>
    <w:p w14:paraId="5634327E" w14:textId="77777777" w:rsidR="00462579" w:rsidRPr="003167FF" w:rsidRDefault="00462579" w:rsidP="00462579">
      <w:pPr>
        <w:pStyle w:val="B1"/>
      </w:pPr>
      <w:r w:rsidRPr="003167FF">
        <w:t>1.</w:t>
      </w:r>
      <w:r w:rsidRPr="003167FF">
        <w:tab/>
        <w:t>The VAL server sends a unicast QoS monitoring subscription update request to the NRM server. It shall refer to an existing subscription, identified by the list of VAL UEs, VAL UE group or VAL stream IDs included into the message.</w:t>
      </w:r>
    </w:p>
    <w:p w14:paraId="2B81F161" w14:textId="77777777" w:rsidR="00462579" w:rsidRPr="003167FF" w:rsidRDefault="00462579" w:rsidP="00D0042C">
      <w:pPr>
        <w:pStyle w:val="B1"/>
        <w:rPr>
          <w:lang w:eastAsia="zh-CN"/>
        </w:rPr>
      </w:pPr>
      <w:r w:rsidRPr="003167FF">
        <w:rPr>
          <w:lang w:eastAsia="zh-CN"/>
        </w:rPr>
        <w:t>2.</w:t>
      </w:r>
      <w:r w:rsidRPr="003167FF">
        <w:rPr>
          <w:lang w:eastAsia="zh-CN"/>
        </w:rPr>
        <w:tab/>
        <w:t xml:space="preserve">The NRM server interacts with the NEF to update the relevant QoS monitoring subscription parameters and reporting frequency as specified in step 2 of clause </w:t>
      </w:r>
      <w:r w:rsidRPr="003167FF">
        <w:t>14.3.3.4.1.2 of this document.</w:t>
      </w:r>
    </w:p>
    <w:p w14:paraId="3315D567" w14:textId="77777777" w:rsidR="00462579" w:rsidRPr="003167FF" w:rsidRDefault="00462579" w:rsidP="00462579">
      <w:pPr>
        <w:pStyle w:val="B1"/>
        <w:rPr>
          <w:lang w:eastAsia="zh-CN"/>
        </w:rPr>
      </w:pPr>
      <w:r w:rsidRPr="003167FF">
        <w:rPr>
          <w:lang w:eastAsia="zh-CN"/>
        </w:rPr>
        <w:t>3.</w:t>
      </w:r>
      <w:r w:rsidRPr="003167FF">
        <w:rPr>
          <w:lang w:eastAsia="zh-CN"/>
        </w:rPr>
        <w:tab/>
        <w:t xml:space="preserve">The NRM server responds with a unicast QoS monitoring </w:t>
      </w:r>
      <w:r w:rsidRPr="003167FF">
        <w:t xml:space="preserve">subscription </w:t>
      </w:r>
      <w:r w:rsidRPr="003167FF">
        <w:rPr>
          <w:lang w:eastAsia="zh-CN"/>
        </w:rPr>
        <w:t>update response indicating the subscription status.</w:t>
      </w:r>
    </w:p>
    <w:p w14:paraId="2B43E589" w14:textId="77777777" w:rsidR="00312C76" w:rsidRPr="003167FF" w:rsidRDefault="00312C76" w:rsidP="00312C76">
      <w:pPr>
        <w:pStyle w:val="Heading3"/>
      </w:pPr>
      <w:bookmarkStart w:id="1525" w:name="_Toc155355932"/>
      <w:r w:rsidRPr="003167FF">
        <w:lastRenderedPageBreak/>
        <w:t>14.3.4</w:t>
      </w:r>
      <w:r w:rsidRPr="003167FF">
        <w:tab/>
        <w:t>Multicast resource management for EPS</w:t>
      </w:r>
      <w:bookmarkEnd w:id="1525"/>
    </w:p>
    <w:p w14:paraId="66C97250" w14:textId="77777777" w:rsidR="00312C76" w:rsidRPr="003167FF" w:rsidRDefault="00312C76" w:rsidP="00312C76">
      <w:pPr>
        <w:pStyle w:val="Heading4"/>
      </w:pPr>
      <w:bookmarkStart w:id="1526" w:name="_Toc155355933"/>
      <w:r w:rsidRPr="003167FF">
        <w:t>14.3.4.1</w:t>
      </w:r>
      <w:r w:rsidRPr="003167FF">
        <w:tab/>
        <w:t>General</w:t>
      </w:r>
      <w:bookmarkEnd w:id="1526"/>
    </w:p>
    <w:bookmarkEnd w:id="1505"/>
    <w:bookmarkEnd w:id="1506"/>
    <w:bookmarkEnd w:id="1507"/>
    <w:bookmarkEnd w:id="1508"/>
    <w:p w14:paraId="59335415" w14:textId="77777777" w:rsidR="00312C76" w:rsidRPr="003167FF" w:rsidRDefault="00312C76" w:rsidP="00312C76">
      <w:r w:rsidRPr="003167FF">
        <w:t>The VAL server utilizes the NRM server for multicast resource management.</w:t>
      </w:r>
    </w:p>
    <w:p w14:paraId="212D8E7C" w14:textId="77777777" w:rsidR="00312C76" w:rsidRPr="003167FF" w:rsidRDefault="00312C76" w:rsidP="00312C76">
      <w:r w:rsidRPr="003167FF">
        <w:t xml:space="preserve">To activate the multicast bearers in the EPS, the NRM server shall use the Activate MBMS Bearer procedure specified in </w:t>
      </w:r>
      <w:r w:rsidRPr="003167FF">
        <w:rPr>
          <w:rFonts w:eastAsia="Malgun Gothic"/>
          <w:lang w:eastAsia="ko-KR"/>
        </w:rPr>
        <w:t xml:space="preserve">3GPP TS 23.468 [16] </w:t>
      </w:r>
      <w:r w:rsidRPr="003167FF">
        <w:t>with the NRM server performing the GCS AS function.</w:t>
      </w:r>
    </w:p>
    <w:p w14:paraId="6BBFF141" w14:textId="77777777" w:rsidR="00312C76" w:rsidRPr="003167FF" w:rsidRDefault="00312C76" w:rsidP="00312C76">
      <w:r w:rsidRPr="003167FF">
        <w:t xml:space="preserve">To deactivate the multicast bearers in the EPS, the NRM server shall use the Deactivate MBMS Bearer procedure specified in </w:t>
      </w:r>
      <w:r w:rsidRPr="003167FF">
        <w:rPr>
          <w:rFonts w:eastAsia="Malgun Gothic"/>
          <w:lang w:eastAsia="ko-KR"/>
        </w:rPr>
        <w:t xml:space="preserve">3GPP TS 23.468 [16] </w:t>
      </w:r>
      <w:r w:rsidRPr="003167FF">
        <w:t>with the NRM server performing the GCS AS function.</w:t>
      </w:r>
    </w:p>
    <w:p w14:paraId="3D972C05" w14:textId="77777777" w:rsidR="00312C76" w:rsidRPr="003167FF" w:rsidRDefault="00312C76" w:rsidP="00312C76">
      <w:r w:rsidRPr="003167FF">
        <w:t xml:space="preserve">To modify multicast bearers in the EPS, the NRM server shall use the Modify MBMS Bearer procedure specified in </w:t>
      </w:r>
      <w:r w:rsidRPr="003167FF">
        <w:rPr>
          <w:rFonts w:eastAsia="Malgun Gothic"/>
          <w:lang w:eastAsia="ko-KR"/>
        </w:rPr>
        <w:t xml:space="preserve">3GPP TS 23.468 [16] </w:t>
      </w:r>
      <w:r w:rsidRPr="003167FF">
        <w:t>with the NRM server performing the GCS AS function.</w:t>
      </w:r>
    </w:p>
    <w:p w14:paraId="6B809AC0" w14:textId="77777777" w:rsidR="00312C76" w:rsidRPr="003167FF" w:rsidRDefault="00312C76" w:rsidP="00312C76">
      <w:pPr>
        <w:pStyle w:val="EditorsNote"/>
      </w:pPr>
      <w:r w:rsidRPr="003167FF">
        <w:t>Editor's note:</w:t>
      </w:r>
      <w:r w:rsidRPr="003167FF">
        <w:tab/>
        <w:t>To support other modes of MBMS is FFS.</w:t>
      </w:r>
    </w:p>
    <w:p w14:paraId="3FBD96E9" w14:textId="77777777" w:rsidR="00312C76" w:rsidRPr="003167FF" w:rsidRDefault="00312C76" w:rsidP="00312C76">
      <w:pPr>
        <w:pStyle w:val="Heading4"/>
        <w:rPr>
          <w:lang w:eastAsia="zh-CN"/>
        </w:rPr>
      </w:pPr>
      <w:bookmarkStart w:id="1527" w:name="_Toc468105476"/>
      <w:bookmarkStart w:id="1528" w:name="_Toc468110571"/>
      <w:bookmarkStart w:id="1529" w:name="_Toc4491458"/>
      <w:bookmarkStart w:id="1530" w:name="_Toc155355934"/>
      <w:r w:rsidRPr="003167FF">
        <w:rPr>
          <w:lang w:eastAsia="zh-CN"/>
        </w:rPr>
        <w:t>14.3.4.2</w:t>
      </w:r>
      <w:r w:rsidRPr="003167FF">
        <w:rPr>
          <w:lang w:eastAsia="zh-CN"/>
        </w:rPr>
        <w:tab/>
      </w:r>
      <w:r w:rsidRPr="003167FF">
        <w:t xml:space="preserve">Use of </w:t>
      </w:r>
      <w:r w:rsidRPr="003167FF">
        <w:rPr>
          <w:lang w:eastAsia="zh-CN"/>
        </w:rPr>
        <w:t>p</w:t>
      </w:r>
      <w:r w:rsidRPr="003167FF">
        <w:t>re-established MBMS bearers</w:t>
      </w:r>
      <w:bookmarkEnd w:id="1527"/>
      <w:bookmarkEnd w:id="1528"/>
      <w:bookmarkEnd w:id="1529"/>
      <w:bookmarkEnd w:id="1530"/>
    </w:p>
    <w:p w14:paraId="6753367E" w14:textId="77777777" w:rsidR="00312C76" w:rsidRPr="003167FF" w:rsidRDefault="00312C76" w:rsidP="00312C76">
      <w:pPr>
        <w:pStyle w:val="Heading5"/>
      </w:pPr>
      <w:bookmarkStart w:id="1531" w:name="_Toc468105477"/>
      <w:bookmarkStart w:id="1532" w:name="_Toc468110572"/>
      <w:bookmarkStart w:id="1533" w:name="_Toc4491459"/>
      <w:bookmarkStart w:id="1534" w:name="_Toc155355935"/>
      <w:r w:rsidRPr="003167FF">
        <w:t>14.3.4.2.1</w:t>
      </w:r>
      <w:r w:rsidRPr="003167FF">
        <w:tab/>
        <w:t>General</w:t>
      </w:r>
      <w:bookmarkEnd w:id="1531"/>
      <w:bookmarkEnd w:id="1532"/>
      <w:bookmarkEnd w:id="1533"/>
      <w:bookmarkEnd w:id="1534"/>
    </w:p>
    <w:p w14:paraId="7E5E7568" w14:textId="77777777" w:rsidR="00312C76" w:rsidRPr="003167FF" w:rsidRDefault="00312C76" w:rsidP="00312C76">
      <w:pPr>
        <w:rPr>
          <w:lang w:eastAsia="zh-CN"/>
        </w:rPr>
      </w:pPr>
      <w:r w:rsidRPr="003167FF">
        <w:t xml:space="preserve">In this scenario, upon triggered by VAL server, the NRM server pre-establishes MBMS bearer(s) in certain pre-configured areas before the initiation of the VAL service group communication session. When a user originates a request for a VAL service group </w:t>
      </w:r>
      <w:r w:rsidRPr="003167FF">
        <w:rPr>
          <w:lang w:eastAsia="zh-CN"/>
        </w:rPr>
        <w:t>communication session</w:t>
      </w:r>
      <w:r w:rsidRPr="003167FF">
        <w:t xml:space="preserve"> for one of these areas, the pre-established MBMS bearer(s) is used for the DL </w:t>
      </w:r>
      <w:r w:rsidRPr="003167FF">
        <w:rPr>
          <w:lang w:eastAsia="zh-CN"/>
        </w:rPr>
        <w:t>VAL service communication.</w:t>
      </w:r>
    </w:p>
    <w:p w14:paraId="08CB1DBB" w14:textId="77777777" w:rsidR="00312C76" w:rsidRPr="003167FF" w:rsidRDefault="00312C76" w:rsidP="00312C76">
      <w:r w:rsidRPr="003167FF">
        <w:t>The following steps need to be performed prior to the start of the VAL service group communication session</w:t>
      </w:r>
      <w:r w:rsidRPr="003167FF">
        <w:rPr>
          <w:lang w:eastAsia="zh-CN"/>
        </w:rPr>
        <w:t xml:space="preserve"> over pre-established MBMS bearer</w:t>
      </w:r>
      <w:r w:rsidRPr="003167FF">
        <w:t>:</w:t>
      </w:r>
    </w:p>
    <w:p w14:paraId="734047A7" w14:textId="77777777" w:rsidR="00312C76" w:rsidRPr="003167FF" w:rsidRDefault="00312C76" w:rsidP="00312C76">
      <w:pPr>
        <w:pStyle w:val="B1"/>
        <w:rPr>
          <w:lang w:eastAsia="zh-CN"/>
        </w:rPr>
      </w:pPr>
      <w:r w:rsidRPr="003167FF">
        <w:t>-</w:t>
      </w:r>
      <w:r w:rsidRPr="003167FF">
        <w:tab/>
        <w:t xml:space="preserve">Pre-establish </w:t>
      </w:r>
      <w:r w:rsidRPr="003167FF">
        <w:rPr>
          <w:lang w:eastAsia="zh-CN"/>
        </w:rPr>
        <w:t>MBMS bearer(s)</w:t>
      </w:r>
    </w:p>
    <w:p w14:paraId="0409BEC4" w14:textId="77777777" w:rsidR="00312C76" w:rsidRPr="003167FF" w:rsidRDefault="00312C76" w:rsidP="00312C76">
      <w:pPr>
        <w:pStyle w:val="B1"/>
        <w:rPr>
          <w:lang w:eastAsia="zh-CN"/>
        </w:rPr>
      </w:pPr>
      <w:r w:rsidRPr="003167FF">
        <w:rPr>
          <w:lang w:eastAsia="zh-CN"/>
        </w:rPr>
        <w:t xml:space="preserve"> </w:t>
      </w:r>
      <w:r w:rsidRPr="003167FF">
        <w:t>-</w:t>
      </w:r>
      <w:r w:rsidRPr="003167FF">
        <w:tab/>
        <w:t xml:space="preserve">Announce the </w:t>
      </w:r>
      <w:r w:rsidRPr="003167FF">
        <w:rPr>
          <w:lang w:eastAsia="zh-CN"/>
        </w:rPr>
        <w:t xml:space="preserve">pre-established </w:t>
      </w:r>
      <w:r w:rsidRPr="003167FF">
        <w:t>MBMS bearer to the NRM client</w:t>
      </w:r>
      <w:r w:rsidRPr="003167FF">
        <w:rPr>
          <w:lang w:eastAsia="zh-CN"/>
        </w:rPr>
        <w:t>s</w:t>
      </w:r>
    </w:p>
    <w:p w14:paraId="04E82AAA" w14:textId="77777777" w:rsidR="00312C76" w:rsidRPr="003167FF" w:rsidRDefault="00312C76" w:rsidP="00312C76">
      <w:pPr>
        <w:rPr>
          <w:lang w:eastAsia="zh-CN"/>
        </w:rPr>
      </w:pPr>
      <w:r w:rsidRPr="003167FF">
        <w:t>When these preparation steps have been done the VAL service group communication session using MBMS bearer can start.</w:t>
      </w:r>
      <w:r w:rsidRPr="003167FF">
        <w:rPr>
          <w:lang w:eastAsia="zh-CN"/>
        </w:rPr>
        <w:t xml:space="preserve"> </w:t>
      </w:r>
    </w:p>
    <w:p w14:paraId="59B97DD8" w14:textId="77777777" w:rsidR="00312C76" w:rsidRPr="003167FF" w:rsidRDefault="00312C76" w:rsidP="00312C76">
      <w:r w:rsidRPr="003167FF">
        <w:t>The vertical application level communications are sent on the MBMS bearer. Optionally a separate MBMS bearer could be used for the application level control messages, due to different bearer characteristic requirements.</w:t>
      </w:r>
    </w:p>
    <w:p w14:paraId="3C1DA940" w14:textId="77777777" w:rsidR="00312C76" w:rsidRPr="003167FF" w:rsidRDefault="00312C76" w:rsidP="00312C76">
      <w:pPr>
        <w:pStyle w:val="Heading5"/>
        <w:rPr>
          <w:lang w:eastAsia="zh-CN"/>
        </w:rPr>
      </w:pPr>
      <w:bookmarkStart w:id="1535" w:name="_Toc468105478"/>
      <w:bookmarkStart w:id="1536" w:name="_Toc468110573"/>
      <w:bookmarkStart w:id="1537" w:name="_Toc4491460"/>
      <w:bookmarkStart w:id="1538" w:name="_Toc155355936"/>
      <w:r w:rsidRPr="003167FF">
        <w:t>14.3.4.2.2</w:t>
      </w:r>
      <w:r w:rsidRPr="003167FF">
        <w:tab/>
      </w:r>
      <w:r w:rsidRPr="003167FF">
        <w:rPr>
          <w:lang w:eastAsia="zh-CN"/>
        </w:rPr>
        <w:t>Procedure</w:t>
      </w:r>
      <w:bookmarkEnd w:id="1535"/>
      <w:bookmarkEnd w:id="1536"/>
      <w:bookmarkEnd w:id="1537"/>
      <w:bookmarkEnd w:id="1538"/>
    </w:p>
    <w:p w14:paraId="58F2D7A9" w14:textId="77777777" w:rsidR="00312C76" w:rsidRPr="003167FF" w:rsidRDefault="00312C76" w:rsidP="00312C76">
      <w:pPr>
        <w:rPr>
          <w:lang w:eastAsia="zh-CN"/>
        </w:rPr>
      </w:pPr>
      <w:r w:rsidRPr="003167FF">
        <w:t xml:space="preserve">The procedure </w:t>
      </w:r>
      <w:r w:rsidRPr="003167FF">
        <w:rPr>
          <w:lang w:eastAsia="zh-CN"/>
        </w:rPr>
        <w:t xml:space="preserve">figure 14.3.4.2.2-1 </w:t>
      </w:r>
      <w:r w:rsidRPr="003167FF">
        <w:t>shows only</w:t>
      </w:r>
      <w:r w:rsidRPr="003167FF">
        <w:rPr>
          <w:lang w:eastAsia="zh-CN"/>
        </w:rPr>
        <w:t xml:space="preserve"> one of the</w:t>
      </w:r>
      <w:r w:rsidRPr="003167FF">
        <w:t xml:space="preserve"> receiving VAL clients</w:t>
      </w:r>
      <w:r w:rsidRPr="003167FF" w:rsidDel="00401FAA">
        <w:t xml:space="preserve"> </w:t>
      </w:r>
      <w:r w:rsidRPr="003167FF">
        <w:t xml:space="preserve">using an MBMS bearer. There might </w:t>
      </w:r>
      <w:r w:rsidRPr="003167FF">
        <w:rPr>
          <w:lang w:eastAsia="zh-CN"/>
        </w:rPr>
        <w:t xml:space="preserve">also </w:t>
      </w:r>
      <w:r w:rsidRPr="003167FF">
        <w:t>be VAL clients</w:t>
      </w:r>
      <w:r w:rsidRPr="003167FF" w:rsidDel="00401FAA">
        <w:t xml:space="preserve"> </w:t>
      </w:r>
      <w:r w:rsidRPr="003167FF">
        <w:t>in the same VAL service group communication session that receive the communication on unicast</w:t>
      </w:r>
      <w:r w:rsidRPr="003167FF">
        <w:rPr>
          <w:lang w:eastAsia="zh-CN"/>
        </w:rPr>
        <w:t xml:space="preserve"> </w:t>
      </w:r>
      <w:r w:rsidRPr="003167FF">
        <w:t>bearers.</w:t>
      </w:r>
    </w:p>
    <w:p w14:paraId="77485F4F" w14:textId="77777777" w:rsidR="00312C76" w:rsidRPr="003167FF" w:rsidRDefault="00312C76" w:rsidP="00312C76">
      <w:pPr>
        <w:pStyle w:val="TH"/>
        <w:rPr>
          <w:lang w:eastAsia="zh-CN"/>
        </w:rPr>
      </w:pPr>
      <w:r w:rsidRPr="003167FF">
        <w:rPr>
          <w:lang w:eastAsia="zh-CN"/>
        </w:rPr>
        <w:object w:dxaOrig="8436" w:dyaOrig="6960" w14:anchorId="3DF6D537">
          <v:shape id="_x0000_i1138" type="#_x0000_t75" style="width:422.85pt;height:347.5pt" o:ole="">
            <v:imagedata r:id="rId238" o:title=""/>
          </v:shape>
          <o:OLEObject Type="Embed" ProgID="Visio.Drawing.11" ShapeID="_x0000_i1138" DrawAspect="Content" ObjectID="_1765969077" r:id="rId239"/>
        </w:object>
      </w:r>
    </w:p>
    <w:p w14:paraId="2E7D4FA3" w14:textId="77777777" w:rsidR="00312C76" w:rsidRPr="003167FF" w:rsidRDefault="00312C76" w:rsidP="00312C76">
      <w:pPr>
        <w:pStyle w:val="TF"/>
      </w:pPr>
      <w:r w:rsidRPr="003167FF">
        <w:t>Figure </w:t>
      </w:r>
      <w:r w:rsidRPr="003167FF">
        <w:rPr>
          <w:lang w:eastAsia="zh-CN"/>
        </w:rPr>
        <w:t>14.3.4.2.2-1</w:t>
      </w:r>
      <w:r w:rsidRPr="003167FF">
        <w:t xml:space="preserve">: Use of </w:t>
      </w:r>
      <w:r w:rsidRPr="003167FF">
        <w:rPr>
          <w:lang w:eastAsia="zh-CN"/>
        </w:rPr>
        <w:t>p</w:t>
      </w:r>
      <w:r w:rsidRPr="003167FF">
        <w:t xml:space="preserve">re-established MBMS </w:t>
      </w:r>
      <w:r w:rsidRPr="003167FF">
        <w:rPr>
          <w:lang w:eastAsia="zh-CN"/>
        </w:rPr>
        <w:t>b</w:t>
      </w:r>
      <w:r w:rsidRPr="003167FF">
        <w:t>earers</w:t>
      </w:r>
    </w:p>
    <w:p w14:paraId="1864F676" w14:textId="77777777" w:rsidR="00312C76" w:rsidRPr="003167FF" w:rsidRDefault="00312C76" w:rsidP="00312C76">
      <w:pPr>
        <w:pStyle w:val="B1"/>
        <w:rPr>
          <w:lang w:eastAsia="zh-CN"/>
        </w:rPr>
      </w:pPr>
      <w:r w:rsidRPr="003167FF">
        <w:rPr>
          <w:lang w:eastAsia="zh-CN"/>
        </w:rPr>
        <w:t>1.</w:t>
      </w:r>
      <w:r w:rsidRPr="003167FF">
        <w:rPr>
          <w:lang w:eastAsia="zh-CN"/>
        </w:rPr>
        <w:tab/>
        <w:t>The VAL server sends a MBMS bearers request to the NRM server including service description(s) for which the MBMS bearers are requested.</w:t>
      </w:r>
    </w:p>
    <w:p w14:paraId="744FC2F6" w14:textId="77777777" w:rsidR="00312C76" w:rsidRPr="003167FF" w:rsidRDefault="00312C76" w:rsidP="00312C76">
      <w:pPr>
        <w:pStyle w:val="B1"/>
        <w:rPr>
          <w:lang w:eastAsia="zh-CN"/>
        </w:rPr>
      </w:pPr>
      <w:r w:rsidRPr="003167FF">
        <w:rPr>
          <w:lang w:eastAsia="zh-CN"/>
        </w:rPr>
        <w:t>2a.</w:t>
      </w:r>
      <w:r w:rsidRPr="003167FF">
        <w:tab/>
      </w:r>
      <w:r w:rsidRPr="003167FF">
        <w:rPr>
          <w:lang w:eastAsia="zh-CN"/>
        </w:rPr>
        <w:t>The NRM server determines to activate MBMS bearer.</w:t>
      </w:r>
      <w:r w:rsidRPr="003167FF">
        <w:t xml:space="preserve"> The activation of the MBMS bearer in EPS is done on the MB2-C reference point and according to 3GPP TS 23.468 [16].</w:t>
      </w:r>
      <w:r w:rsidRPr="003167FF">
        <w:rPr>
          <w:lang w:eastAsia="zh-CN"/>
        </w:rPr>
        <w:t xml:space="preserve"> </w:t>
      </w:r>
      <w:r w:rsidRPr="003167FF">
        <w:t>This bearer will be used for the VAL service communication.</w:t>
      </w:r>
      <w:r w:rsidRPr="003167FF">
        <w:rPr>
          <w:bCs/>
          <w:iCs/>
        </w:rPr>
        <w:t xml:space="preserve"> If local MBMS is requested in step 1, the NRM server uses the local MBMS information provided by VAL server in step 1 or the local MBMS information configured locally in the NRM server to activate the MBMS bearers</w:t>
      </w:r>
      <w:r w:rsidRPr="003167FF">
        <w:rPr>
          <w:bCs/>
          <w:iCs/>
          <w:lang w:eastAsia="zh-CN"/>
        </w:rPr>
        <w:t>. The NRM server performs local MBMS procedures</w:t>
      </w:r>
      <w:r w:rsidRPr="003167FF">
        <w:rPr>
          <w:bCs/>
          <w:iCs/>
        </w:rPr>
        <w:t xml:space="preserve"> </w:t>
      </w:r>
      <w:r w:rsidRPr="003167FF">
        <w:rPr>
          <w:bCs/>
          <w:iCs/>
          <w:lang w:eastAsia="zh-CN"/>
        </w:rPr>
        <w:t>in line</w:t>
      </w:r>
      <w:r w:rsidRPr="003167FF">
        <w:rPr>
          <w:bCs/>
          <w:iCs/>
        </w:rPr>
        <w:t xml:space="preserve"> with the procedure of L.MBMS based MBMS data delivery defined in 3GPP TS 23.285 [31].</w:t>
      </w:r>
    </w:p>
    <w:p w14:paraId="32F75D1E" w14:textId="77777777" w:rsidR="00312C76" w:rsidRPr="003167FF" w:rsidRDefault="00312C76" w:rsidP="00312C76">
      <w:pPr>
        <w:pStyle w:val="B1"/>
        <w:rPr>
          <w:lang w:eastAsia="zh-CN"/>
        </w:rPr>
      </w:pPr>
      <w:r w:rsidRPr="003167FF">
        <w:rPr>
          <w:lang w:eastAsia="zh-CN"/>
        </w:rPr>
        <w:t>2b.</w:t>
      </w:r>
      <w:r w:rsidRPr="003167FF">
        <w:tab/>
      </w:r>
      <w:r w:rsidRPr="003167FF">
        <w:rPr>
          <w:lang w:eastAsia="zh-CN"/>
        </w:rPr>
        <w:t xml:space="preserve">Optionally, the </w:t>
      </w:r>
      <w:r w:rsidRPr="003167FF">
        <w:t xml:space="preserve">NRM server may also </w:t>
      </w:r>
      <w:r w:rsidRPr="003167FF">
        <w:rPr>
          <w:lang w:eastAsia="zh-CN"/>
        </w:rPr>
        <w:t>activate</w:t>
      </w:r>
      <w:r w:rsidRPr="003167FF">
        <w:t xml:space="preserve"> an MBMS bearer dedicated for application level control signalling. The </w:t>
      </w:r>
      <w:r w:rsidRPr="003167FF">
        <w:rPr>
          <w:lang w:eastAsia="zh-CN"/>
        </w:rPr>
        <w:t>activation</w:t>
      </w:r>
      <w:r w:rsidRPr="003167FF">
        <w:t xml:space="preserve"> of the MBMS bearer is done on MB2-C reference point and according to 3GPP TS 23.468 [16]. </w:t>
      </w:r>
      <w:r w:rsidRPr="003167FF">
        <w:rPr>
          <w:bCs/>
          <w:iCs/>
          <w:lang w:eastAsia="zh-CN"/>
        </w:rPr>
        <w:t>If</w:t>
      </w:r>
      <w:r w:rsidRPr="003167FF">
        <w:rPr>
          <w:bCs/>
          <w:iCs/>
        </w:rPr>
        <w:t xml:space="preserve"> local MBMS</w:t>
      </w:r>
      <w:r w:rsidRPr="003167FF">
        <w:rPr>
          <w:bCs/>
          <w:iCs/>
          <w:lang w:eastAsia="zh-CN"/>
        </w:rPr>
        <w:t xml:space="preserve"> is requested in step 1</w:t>
      </w:r>
      <w:r w:rsidRPr="003167FF">
        <w:rPr>
          <w:bCs/>
          <w:iCs/>
        </w:rPr>
        <w:t xml:space="preserve">, the NRM </w:t>
      </w:r>
      <w:r w:rsidRPr="003167FF">
        <w:rPr>
          <w:bCs/>
          <w:iCs/>
          <w:lang w:eastAsia="zh-CN"/>
        </w:rPr>
        <w:t xml:space="preserve">server </w:t>
      </w:r>
      <w:r w:rsidRPr="003167FF">
        <w:rPr>
          <w:bCs/>
          <w:iCs/>
        </w:rPr>
        <w:t xml:space="preserve">uses the local MBMS information provided by VAL server in step 1 or </w:t>
      </w:r>
      <w:r w:rsidRPr="003167FF">
        <w:rPr>
          <w:bCs/>
          <w:iCs/>
          <w:lang w:eastAsia="zh-CN"/>
        </w:rPr>
        <w:t xml:space="preserve">the local MBMS information </w:t>
      </w:r>
      <w:r w:rsidRPr="003167FF">
        <w:rPr>
          <w:bCs/>
          <w:iCs/>
        </w:rPr>
        <w:t>configured</w:t>
      </w:r>
      <w:r w:rsidRPr="003167FF">
        <w:rPr>
          <w:bCs/>
          <w:iCs/>
          <w:lang w:eastAsia="zh-CN"/>
        </w:rPr>
        <w:t xml:space="preserve"> locally</w:t>
      </w:r>
      <w:r w:rsidRPr="003167FF">
        <w:rPr>
          <w:bCs/>
          <w:iCs/>
        </w:rPr>
        <w:t xml:space="preserve"> in the NRM server to activate the MBMS bearers</w:t>
      </w:r>
      <w:r w:rsidRPr="003167FF">
        <w:rPr>
          <w:bCs/>
          <w:iCs/>
          <w:lang w:eastAsia="zh-CN"/>
        </w:rPr>
        <w:t>. The NRM server performs local MBMS procedures</w:t>
      </w:r>
      <w:r w:rsidRPr="003167FF">
        <w:rPr>
          <w:bCs/>
          <w:iCs/>
        </w:rPr>
        <w:t xml:space="preserve"> </w:t>
      </w:r>
      <w:r w:rsidRPr="003167FF">
        <w:rPr>
          <w:bCs/>
          <w:iCs/>
          <w:lang w:eastAsia="zh-CN"/>
        </w:rPr>
        <w:t>in line</w:t>
      </w:r>
      <w:r w:rsidRPr="003167FF">
        <w:rPr>
          <w:bCs/>
          <w:iCs/>
        </w:rPr>
        <w:t xml:space="preserve"> with the procedure of L.MBMS based MBMS data delivery defined in 3GPP TS 23.285 [31].</w:t>
      </w:r>
    </w:p>
    <w:p w14:paraId="56BC0437" w14:textId="77777777" w:rsidR="00312C76" w:rsidRPr="003167FF" w:rsidRDefault="00312C76" w:rsidP="00312C76">
      <w:pPr>
        <w:pStyle w:val="NO"/>
        <w:rPr>
          <w:lang w:eastAsia="zh-CN"/>
        </w:rPr>
      </w:pPr>
      <w:r w:rsidRPr="003167FF">
        <w:rPr>
          <w:rFonts w:eastAsia="Malgun Gothic"/>
          <w:lang w:eastAsia="ko-KR"/>
        </w:rPr>
        <w:t>NOTE 1:</w:t>
      </w:r>
      <w:r w:rsidRPr="003167FF">
        <w:rPr>
          <w:rFonts w:eastAsia="Malgun Gothic"/>
          <w:lang w:eastAsia="ko-KR"/>
        </w:rPr>
        <w:tab/>
        <w:t xml:space="preserve">The procedure to determine the activation of MBMS bearers is implementation specific. </w:t>
      </w:r>
    </w:p>
    <w:p w14:paraId="05FA944A" w14:textId="77777777" w:rsidR="00312C76" w:rsidRPr="003167FF" w:rsidRDefault="00312C76" w:rsidP="00312C76">
      <w:pPr>
        <w:pStyle w:val="B1"/>
        <w:rPr>
          <w:lang w:eastAsia="zh-CN"/>
        </w:rPr>
      </w:pPr>
      <w:r w:rsidRPr="003167FF">
        <w:rPr>
          <w:lang w:eastAsia="zh-CN"/>
        </w:rPr>
        <w:t>3a.</w:t>
      </w:r>
      <w:r w:rsidRPr="003167FF">
        <w:rPr>
          <w:lang w:eastAsia="zh-CN"/>
        </w:rPr>
        <w:tab/>
      </w:r>
      <w:r w:rsidRPr="003167FF">
        <w:t xml:space="preserve">The </w:t>
      </w:r>
      <w:r w:rsidRPr="003167FF">
        <w:rPr>
          <w:lang w:eastAsia="zh-CN"/>
        </w:rPr>
        <w:t>NRM server</w:t>
      </w:r>
      <w:r w:rsidRPr="003167FF">
        <w:t xml:space="preserve"> passes the MBMS bearer info for the service description associated with the pre-established MBMS bearer to the</w:t>
      </w:r>
      <w:r w:rsidRPr="003167FF">
        <w:rPr>
          <w:lang w:eastAsia="zh-CN"/>
        </w:rPr>
        <w:t xml:space="preserve"> NRM</w:t>
      </w:r>
      <w:r w:rsidRPr="003167FF">
        <w:t xml:space="preserve"> client. The </w:t>
      </w:r>
      <w:r w:rsidRPr="003167FF">
        <w:rPr>
          <w:lang w:eastAsia="zh-CN"/>
        </w:rPr>
        <w:t>NRM client</w:t>
      </w:r>
      <w:r w:rsidRPr="003167FF">
        <w:t xml:space="preserve"> obtains the TMGI, identifying the MBMS bearer, from the service description.</w:t>
      </w:r>
    </w:p>
    <w:p w14:paraId="79179A58" w14:textId="77777777" w:rsidR="00312C76" w:rsidRPr="003167FF" w:rsidRDefault="00312C76" w:rsidP="00312C76">
      <w:pPr>
        <w:pStyle w:val="B1"/>
        <w:rPr>
          <w:lang w:eastAsia="zh-CN"/>
        </w:rPr>
      </w:pPr>
      <w:r w:rsidRPr="003167FF">
        <w:rPr>
          <w:lang w:eastAsia="zh-CN"/>
        </w:rPr>
        <w:t>3b.</w:t>
      </w:r>
      <w:r w:rsidRPr="003167FF">
        <w:rPr>
          <w:lang w:eastAsia="zh-CN"/>
        </w:rPr>
        <w:tab/>
      </w:r>
      <w:r w:rsidRPr="003167FF">
        <w:t xml:space="preserve">The </w:t>
      </w:r>
      <w:r w:rsidRPr="003167FF">
        <w:rPr>
          <w:lang w:eastAsia="zh-CN"/>
        </w:rPr>
        <w:t>NRM server</w:t>
      </w:r>
      <w:r w:rsidRPr="003167FF">
        <w:t xml:space="preserve"> </w:t>
      </w:r>
      <w:r w:rsidRPr="003167FF">
        <w:rPr>
          <w:lang w:eastAsia="zh-CN"/>
        </w:rPr>
        <w:t xml:space="preserve">may </w:t>
      </w:r>
      <w:r w:rsidRPr="003167FF">
        <w:t xml:space="preserve">pass the </w:t>
      </w:r>
      <w:r w:rsidRPr="003167FF">
        <w:rPr>
          <w:rFonts w:eastAsia="Malgun Gothic"/>
          <w:lang w:eastAsia="ko-KR"/>
        </w:rPr>
        <w:t xml:space="preserve">MBMS bearer info </w:t>
      </w:r>
      <w:r w:rsidRPr="003167FF">
        <w:t xml:space="preserve">for the service description associated with the </w:t>
      </w:r>
      <w:r w:rsidRPr="003167FF">
        <w:rPr>
          <w:rFonts w:eastAsia="Malgun Gothic"/>
          <w:lang w:eastAsia="ko-KR"/>
        </w:rPr>
        <w:t>application</w:t>
      </w:r>
      <w:r w:rsidRPr="003167FF">
        <w:rPr>
          <w:lang w:eastAsia="zh-CN"/>
        </w:rPr>
        <w:t xml:space="preserve"> control </w:t>
      </w:r>
      <w:r w:rsidRPr="003167FF">
        <w:t>MBMS bearer</w:t>
      </w:r>
      <w:r w:rsidRPr="003167FF">
        <w:rPr>
          <w:lang w:eastAsia="zh-CN"/>
        </w:rPr>
        <w:t xml:space="preserve"> </w:t>
      </w:r>
      <w:r w:rsidRPr="003167FF">
        <w:t>to the</w:t>
      </w:r>
      <w:r w:rsidRPr="003167FF">
        <w:rPr>
          <w:lang w:eastAsia="zh-CN"/>
        </w:rPr>
        <w:t xml:space="preserve"> NRM client</w:t>
      </w:r>
      <w:r w:rsidRPr="003167FF">
        <w:t xml:space="preserve">. The </w:t>
      </w:r>
      <w:r w:rsidRPr="003167FF">
        <w:rPr>
          <w:lang w:eastAsia="zh-CN"/>
        </w:rPr>
        <w:t>NRM client</w:t>
      </w:r>
      <w:r w:rsidRPr="003167FF">
        <w:t xml:space="preserve"> obtains the TMGI, identifying the MBMS bearer, from the service description.</w:t>
      </w:r>
    </w:p>
    <w:p w14:paraId="19891C67" w14:textId="77777777" w:rsidR="00312C76" w:rsidRPr="003167FF" w:rsidRDefault="00312C76" w:rsidP="00312C76">
      <w:pPr>
        <w:pStyle w:val="NO"/>
        <w:rPr>
          <w:lang w:eastAsia="zh-CN"/>
        </w:rPr>
      </w:pPr>
      <w:r w:rsidRPr="003167FF">
        <w:rPr>
          <w:rFonts w:eastAsia="Malgun Gothic"/>
          <w:lang w:eastAsia="ko-KR"/>
        </w:rPr>
        <w:t>NOTE</w:t>
      </w:r>
      <w:r w:rsidRPr="003167FF">
        <w:t> </w:t>
      </w:r>
      <w:r w:rsidRPr="003167FF">
        <w:rPr>
          <w:lang w:eastAsia="zh-CN"/>
        </w:rPr>
        <w:t>2</w:t>
      </w:r>
      <w:r w:rsidRPr="003167FF">
        <w:t>:</w:t>
      </w:r>
      <w:r w:rsidRPr="003167FF">
        <w:tab/>
        <w:t xml:space="preserve">Step </w:t>
      </w:r>
      <w:r w:rsidRPr="003167FF">
        <w:rPr>
          <w:lang w:eastAsia="zh-CN"/>
        </w:rPr>
        <w:t>3</w:t>
      </w:r>
      <w:r w:rsidRPr="003167FF">
        <w:t xml:space="preserve">a and step </w:t>
      </w:r>
      <w:r w:rsidRPr="003167FF">
        <w:rPr>
          <w:lang w:eastAsia="zh-CN"/>
        </w:rPr>
        <w:t>3</w:t>
      </w:r>
      <w:r w:rsidRPr="003167FF">
        <w:t xml:space="preserve">b can be done in one </w:t>
      </w:r>
      <w:r w:rsidRPr="003167FF">
        <w:rPr>
          <w:lang w:eastAsia="zh-CN"/>
        </w:rPr>
        <w:t>MBMS bearer announcement</w:t>
      </w:r>
      <w:r w:rsidRPr="003167FF">
        <w:t xml:space="preserve"> </w:t>
      </w:r>
      <w:r w:rsidRPr="003167FF">
        <w:rPr>
          <w:lang w:eastAsia="zh-CN"/>
        </w:rPr>
        <w:t xml:space="preserve">message. </w:t>
      </w:r>
    </w:p>
    <w:p w14:paraId="3C136DC4" w14:textId="77777777" w:rsidR="00312C76" w:rsidRPr="003167FF" w:rsidRDefault="00312C76" w:rsidP="00312C76">
      <w:pPr>
        <w:pStyle w:val="B1"/>
        <w:rPr>
          <w:lang w:eastAsia="zh-CN"/>
        </w:rPr>
      </w:pPr>
      <w:r w:rsidRPr="003167FF">
        <w:rPr>
          <w:lang w:eastAsia="zh-CN"/>
        </w:rPr>
        <w:lastRenderedPageBreak/>
        <w:t>4.</w:t>
      </w:r>
      <w:r w:rsidRPr="003167FF">
        <w:rPr>
          <w:lang w:eastAsia="zh-CN"/>
        </w:rPr>
        <w:tab/>
      </w:r>
      <w:r w:rsidRPr="003167FF">
        <w:t>Th</w:t>
      </w:r>
      <w:r w:rsidRPr="003167FF">
        <w:rPr>
          <w:lang w:eastAsia="zh-CN"/>
        </w:rPr>
        <w:t>e NRM</w:t>
      </w:r>
      <w:r w:rsidRPr="003167FF">
        <w:t xml:space="preserve"> client stores the information associated with the TMGI(s).</w:t>
      </w:r>
      <w:r w:rsidRPr="003167FF">
        <w:rPr>
          <w:rFonts w:eastAsia="Malgun Gothic"/>
          <w:lang w:eastAsia="ko-KR"/>
        </w:rPr>
        <w:t xml:space="preserve"> The NRM service client uses the TMGI and other MBMS bearer related information to activate the monitoring of the MBMS bearer by the VAL UE. The NRM client shares the MBMS bearer related information with the VAL client.</w:t>
      </w:r>
    </w:p>
    <w:p w14:paraId="5066C395" w14:textId="77777777" w:rsidR="00312C76" w:rsidRPr="003167FF" w:rsidRDefault="00312C76" w:rsidP="00312C76">
      <w:pPr>
        <w:pStyle w:val="B1"/>
      </w:pPr>
      <w:r w:rsidRPr="003167FF">
        <w:t>5.</w:t>
      </w:r>
      <w:r w:rsidRPr="003167FF">
        <w:tab/>
        <w:t>The NRM client that enters or is in the service area of at least one announced TMGI indicates to the NRM server that the VAL UE is able to receive VAL service communication over MBMS, whereby the NRM server may decide to use the MBMS bearer instead of unicast bearer for VAL service communication sessions</w:t>
      </w:r>
      <w:r w:rsidRPr="003167FF">
        <w:rPr>
          <w:lang w:eastAsia="zh-CN"/>
        </w:rPr>
        <w:t xml:space="preserve"> based on available information at the NRM server including the MBMS listening status report </w:t>
      </w:r>
      <w:r w:rsidRPr="003167FF">
        <w:t xml:space="preserve">as described in clause 14.3.4.5. </w:t>
      </w:r>
    </w:p>
    <w:p w14:paraId="1169FAA2" w14:textId="77777777" w:rsidR="00312C76" w:rsidRPr="003167FF" w:rsidRDefault="00312C76" w:rsidP="00312C76">
      <w:pPr>
        <w:pStyle w:val="NO"/>
      </w:pPr>
      <w:r w:rsidRPr="003167FF">
        <w:t>NOTE 3:</w:t>
      </w:r>
      <w:r w:rsidRPr="003167FF">
        <w:tab/>
        <w:t>Step 5 is optional for the VAL UE on subsequent MBMS bearer announcements.</w:t>
      </w:r>
    </w:p>
    <w:p w14:paraId="29C0C19D" w14:textId="77777777" w:rsidR="00312C76" w:rsidRPr="003167FF" w:rsidRDefault="00312C76" w:rsidP="00312C76">
      <w:pPr>
        <w:pStyle w:val="B1"/>
        <w:rPr>
          <w:lang w:eastAsia="zh-CN"/>
        </w:rPr>
      </w:pPr>
      <w:r w:rsidRPr="003167FF">
        <w:t>6.</w:t>
      </w:r>
      <w:r w:rsidRPr="003167FF">
        <w:tab/>
        <w:t>The NRM server provides a MBMS bearers response to the VAL server.</w:t>
      </w:r>
    </w:p>
    <w:p w14:paraId="62D076AE" w14:textId="77777777" w:rsidR="00312C76" w:rsidRPr="003167FF" w:rsidRDefault="00312C76" w:rsidP="00312C76">
      <w:pPr>
        <w:pStyle w:val="B1"/>
        <w:rPr>
          <w:lang w:eastAsia="zh-CN"/>
        </w:rPr>
      </w:pPr>
      <w:r w:rsidRPr="003167FF">
        <w:rPr>
          <w:lang w:eastAsia="zh-CN"/>
        </w:rPr>
        <w:t>7.</w:t>
      </w:r>
      <w:r w:rsidRPr="003167FF">
        <w:rPr>
          <w:lang w:eastAsia="zh-CN"/>
        </w:rPr>
        <w:tab/>
        <w:t xml:space="preserve">A VAL service group communication session is established. </w:t>
      </w:r>
    </w:p>
    <w:p w14:paraId="7265D876" w14:textId="77777777" w:rsidR="00312C76" w:rsidRPr="003167FF" w:rsidRDefault="00312C76" w:rsidP="00312C76">
      <w:pPr>
        <w:pStyle w:val="B1"/>
        <w:rPr>
          <w:lang w:eastAsia="zh-CN"/>
        </w:rPr>
      </w:pPr>
      <w:r w:rsidRPr="003167FF">
        <w:rPr>
          <w:lang w:eastAsia="zh-CN"/>
        </w:rPr>
        <w:t>8</w:t>
      </w:r>
      <w:r w:rsidRPr="003167FF">
        <w:rPr>
          <w:rFonts w:eastAsia="Malgun Gothic"/>
          <w:lang w:eastAsia="ko-KR"/>
        </w:rPr>
        <w:t>.</w:t>
      </w:r>
      <w:r w:rsidRPr="003167FF">
        <w:rPr>
          <w:rFonts w:eastAsia="Malgun Gothic"/>
          <w:lang w:eastAsia="ko-KR"/>
        </w:rPr>
        <w:tab/>
        <w:t>As the VAL server transmits the VAL service communication over the MBMS bearer, the VAL service communication packets are detected and delivered to the VAL client.</w:t>
      </w:r>
    </w:p>
    <w:p w14:paraId="482E0C3F" w14:textId="77777777" w:rsidR="00312C76" w:rsidRPr="003167FF" w:rsidRDefault="00312C76" w:rsidP="00312C76">
      <w:pPr>
        <w:pStyle w:val="Heading4"/>
      </w:pPr>
      <w:bookmarkStart w:id="1539" w:name="_Toc468105479"/>
      <w:bookmarkStart w:id="1540" w:name="_Toc468110574"/>
      <w:bookmarkStart w:id="1541" w:name="_Toc4491461"/>
      <w:bookmarkStart w:id="1542" w:name="_Toc155355937"/>
      <w:r w:rsidRPr="003167FF">
        <w:rPr>
          <w:lang w:eastAsia="zh-CN"/>
        </w:rPr>
        <w:t>14.3.4.3</w:t>
      </w:r>
      <w:r w:rsidRPr="003167FF">
        <w:rPr>
          <w:lang w:eastAsia="zh-CN"/>
        </w:rPr>
        <w:tab/>
      </w:r>
      <w:r w:rsidRPr="003167FF">
        <w:t xml:space="preserve">Use of </w:t>
      </w:r>
      <w:r w:rsidRPr="003167FF">
        <w:rPr>
          <w:lang w:eastAsia="zh-CN"/>
        </w:rPr>
        <w:t>d</w:t>
      </w:r>
      <w:r w:rsidRPr="003167FF">
        <w:t>ynamic MBMS bearer establishment</w:t>
      </w:r>
      <w:bookmarkEnd w:id="1539"/>
      <w:bookmarkEnd w:id="1540"/>
      <w:bookmarkEnd w:id="1541"/>
      <w:bookmarkEnd w:id="1542"/>
    </w:p>
    <w:p w14:paraId="29989D96" w14:textId="77777777" w:rsidR="00312C76" w:rsidRPr="003167FF" w:rsidRDefault="00312C76" w:rsidP="00312C76">
      <w:pPr>
        <w:pStyle w:val="Heading5"/>
      </w:pPr>
      <w:bookmarkStart w:id="1543" w:name="_Toc155355938"/>
      <w:r w:rsidRPr="003167FF">
        <w:t>14.3.4.3.1</w:t>
      </w:r>
      <w:r w:rsidRPr="003167FF">
        <w:tab/>
        <w:t>General</w:t>
      </w:r>
      <w:bookmarkEnd w:id="1543"/>
    </w:p>
    <w:p w14:paraId="5EE24F05" w14:textId="77777777" w:rsidR="00312C76" w:rsidRPr="003167FF" w:rsidRDefault="00312C76" w:rsidP="00312C76">
      <w:r w:rsidRPr="003167FF">
        <w:t xml:space="preserve">In this scenario, the </w:t>
      </w:r>
      <w:r w:rsidRPr="003167FF">
        <w:rPr>
          <w:lang w:eastAsia="zh-CN"/>
        </w:rPr>
        <w:t>VAL server</w:t>
      </w:r>
      <w:r w:rsidRPr="003167FF">
        <w:t xml:space="preserve"> uses a unicast bearer for communication with the UE on the DL at the start of the group communication session. When the</w:t>
      </w:r>
      <w:r w:rsidRPr="003167FF">
        <w:rPr>
          <w:lang w:eastAsia="zh-CN"/>
        </w:rPr>
        <w:t xml:space="preserve"> VAL server</w:t>
      </w:r>
      <w:r w:rsidRPr="003167FF">
        <w:t xml:space="preserve"> triggers to use an MBMS bearer in EPS for the DL </w:t>
      </w:r>
      <w:r w:rsidRPr="003167FF">
        <w:rPr>
          <w:lang w:eastAsia="zh-CN"/>
        </w:rPr>
        <w:t>VAL service communication</w:t>
      </w:r>
      <w:r w:rsidRPr="003167FF">
        <w:t xml:space="preserve">, the </w:t>
      </w:r>
      <w:r w:rsidRPr="003167FF">
        <w:rPr>
          <w:lang w:eastAsia="zh-CN"/>
        </w:rPr>
        <w:t>NRM server</w:t>
      </w:r>
      <w:r w:rsidRPr="003167FF">
        <w:t xml:space="preserve"> decides to establish an MBMS bearer in EPS using the procedures defined in </w:t>
      </w:r>
      <w:r w:rsidRPr="003167FF">
        <w:rPr>
          <w:lang w:eastAsia="zh-CN"/>
        </w:rPr>
        <w:t>3GPP TS 23.468 [16]</w:t>
      </w:r>
      <w:r w:rsidRPr="003167FF">
        <w:t>. The</w:t>
      </w:r>
      <w:r w:rsidRPr="003167FF">
        <w:rPr>
          <w:lang w:eastAsia="zh-CN"/>
        </w:rPr>
        <w:t xml:space="preserve"> NRM server</w:t>
      </w:r>
      <w:r w:rsidRPr="003167FF">
        <w:t xml:space="preserve"> provides </w:t>
      </w:r>
      <w:r w:rsidRPr="003167FF">
        <w:rPr>
          <w:lang w:eastAsia="zh-CN"/>
        </w:rPr>
        <w:t xml:space="preserve">MBMS </w:t>
      </w:r>
      <w:r w:rsidRPr="003167FF">
        <w:t xml:space="preserve">service description information associated with MBMS bearer(s), obtained from the BM-SC, to the UE. The UE starts using the MBMS bearer(s) to receive DL </w:t>
      </w:r>
      <w:r w:rsidRPr="003167FF">
        <w:rPr>
          <w:lang w:eastAsia="zh-CN"/>
        </w:rPr>
        <w:t>VAL service</w:t>
      </w:r>
      <w:r w:rsidRPr="003167FF">
        <w:t xml:space="preserve"> and stops using the unicast bearer for the DL </w:t>
      </w:r>
      <w:r w:rsidRPr="003167FF">
        <w:rPr>
          <w:lang w:eastAsia="zh-CN"/>
        </w:rPr>
        <w:t>VAL service communication</w:t>
      </w:r>
      <w:r w:rsidRPr="003167FF">
        <w:t>.</w:t>
      </w:r>
    </w:p>
    <w:p w14:paraId="2AFE5041" w14:textId="77777777" w:rsidR="00312C76" w:rsidRPr="003167FF" w:rsidRDefault="00312C76" w:rsidP="00312C76">
      <w:pPr>
        <w:pStyle w:val="Heading5"/>
      </w:pPr>
      <w:bookmarkStart w:id="1544" w:name="_Toc155355939"/>
      <w:r w:rsidRPr="003167FF">
        <w:t>14.3.4.3.2</w:t>
      </w:r>
      <w:r w:rsidRPr="003167FF">
        <w:tab/>
        <w:t>Procedure</w:t>
      </w:r>
      <w:bookmarkEnd w:id="1544"/>
    </w:p>
    <w:p w14:paraId="7959947E" w14:textId="77777777" w:rsidR="00312C76" w:rsidRPr="003167FF" w:rsidRDefault="00312C76" w:rsidP="00312C76">
      <w:r w:rsidRPr="003167FF">
        <w:t>Figure 14.3.4.3.2-1 illustrates the use of dynamic MBMS bearer establishment.</w:t>
      </w:r>
    </w:p>
    <w:p w14:paraId="7CA29F87" w14:textId="77777777" w:rsidR="00312C76" w:rsidRPr="003167FF" w:rsidRDefault="00312C76" w:rsidP="00312C76">
      <w:pPr>
        <w:pStyle w:val="TH"/>
        <w:rPr>
          <w:lang w:eastAsia="zh-CN"/>
        </w:rPr>
      </w:pPr>
      <w:r w:rsidRPr="003167FF">
        <w:rPr>
          <w:lang w:eastAsia="zh-CN"/>
        </w:rPr>
        <w:object w:dxaOrig="8566" w:dyaOrig="6961" w14:anchorId="415E7765">
          <v:shape id="_x0000_i1139" type="#_x0000_t75" style="width:428.25pt;height:347.1pt" o:ole="">
            <v:imagedata r:id="rId240" o:title=""/>
          </v:shape>
          <o:OLEObject Type="Embed" ProgID="Visio.Drawing.11" ShapeID="_x0000_i1139" DrawAspect="Content" ObjectID="_1765969078" r:id="rId241"/>
        </w:object>
      </w:r>
    </w:p>
    <w:p w14:paraId="05CF04B1" w14:textId="77777777" w:rsidR="00312C76" w:rsidRPr="003167FF" w:rsidRDefault="00312C76" w:rsidP="00312C76">
      <w:pPr>
        <w:pStyle w:val="TF"/>
      </w:pPr>
      <w:r w:rsidRPr="003167FF">
        <w:t>Figure 14.3.4.3.2-1: Use of dynamic MBMS bearer establishment</w:t>
      </w:r>
    </w:p>
    <w:p w14:paraId="71F3BD82" w14:textId="77777777" w:rsidR="00312C76" w:rsidRPr="003167FF" w:rsidRDefault="00312C76" w:rsidP="00312C76">
      <w:pPr>
        <w:pStyle w:val="B1"/>
      </w:pPr>
      <w:r w:rsidRPr="003167FF">
        <w:t>1.</w:t>
      </w:r>
      <w:r w:rsidRPr="003167FF">
        <w:tab/>
        <w:t>A VAL service group communication session is established.</w:t>
      </w:r>
    </w:p>
    <w:p w14:paraId="2EBA21CF" w14:textId="77777777" w:rsidR="00312C76" w:rsidRPr="003167FF" w:rsidRDefault="00312C76" w:rsidP="00312C76">
      <w:pPr>
        <w:pStyle w:val="B1"/>
      </w:pPr>
      <w:r w:rsidRPr="003167FF">
        <w:t>2.</w:t>
      </w:r>
      <w:r w:rsidRPr="003167FF">
        <w:tab/>
        <w:t xml:space="preserve">The downlink data is sent by </w:t>
      </w:r>
      <w:r w:rsidRPr="003167FF">
        <w:rPr>
          <w:lang w:eastAsia="zh-CN"/>
        </w:rPr>
        <w:t>u</w:t>
      </w:r>
      <w:r w:rsidRPr="003167FF">
        <w:t xml:space="preserve">nicast </w:t>
      </w:r>
      <w:r w:rsidRPr="003167FF">
        <w:rPr>
          <w:lang w:eastAsia="zh-CN"/>
        </w:rPr>
        <w:t>d</w:t>
      </w:r>
      <w:r w:rsidRPr="003167FF">
        <w:t>elivery.</w:t>
      </w:r>
    </w:p>
    <w:p w14:paraId="35AFC629" w14:textId="77777777" w:rsidR="00312C76" w:rsidRPr="003167FF" w:rsidRDefault="00312C76" w:rsidP="00312C76">
      <w:pPr>
        <w:pStyle w:val="B1"/>
      </w:pPr>
      <w:r w:rsidRPr="003167FF">
        <w:t>3.</w:t>
      </w:r>
      <w:r w:rsidRPr="003167FF">
        <w:tab/>
        <w:t>The VAL server sends MBMS bearers request to the NRM server.</w:t>
      </w:r>
    </w:p>
    <w:p w14:paraId="3351E312" w14:textId="77777777" w:rsidR="00312C76" w:rsidRPr="003167FF" w:rsidRDefault="00312C76" w:rsidP="00312C76">
      <w:pPr>
        <w:pStyle w:val="B1"/>
        <w:rPr>
          <w:lang w:eastAsia="zh-CN"/>
        </w:rPr>
      </w:pPr>
      <w:r w:rsidRPr="003167FF">
        <w:t>4.</w:t>
      </w:r>
      <w:r w:rsidRPr="003167FF">
        <w:tab/>
        <w:t xml:space="preserve">The </w:t>
      </w:r>
      <w:r w:rsidRPr="003167FF">
        <w:rPr>
          <w:lang w:eastAsia="zh-CN"/>
        </w:rPr>
        <w:t>NRM server</w:t>
      </w:r>
      <w:r w:rsidRPr="003167FF">
        <w:t xml:space="preserve"> establishes the MBMS bearer(s) for the VAL service group communication session according to the procedures defined in </w:t>
      </w:r>
      <w:r w:rsidRPr="003167FF">
        <w:rPr>
          <w:lang w:eastAsia="zh-CN"/>
        </w:rPr>
        <w:t>3GPP TS 23.468 [16]</w:t>
      </w:r>
      <w:r w:rsidRPr="003167FF">
        <w:t>.</w:t>
      </w:r>
      <w:r w:rsidRPr="003167FF">
        <w:rPr>
          <w:lang w:eastAsia="zh-CN"/>
        </w:rPr>
        <w:t xml:space="preserve"> S</w:t>
      </w:r>
      <w:r w:rsidRPr="003167FF">
        <w:t>ervice description associated with the MBMS bearer(s)</w:t>
      </w:r>
      <w:r w:rsidRPr="003167FF">
        <w:rPr>
          <w:lang w:eastAsia="zh-CN"/>
        </w:rPr>
        <w:t xml:space="preserve"> is returned from</w:t>
      </w:r>
      <w:r w:rsidRPr="003167FF">
        <w:t xml:space="preserve"> the BM-SC.</w:t>
      </w:r>
      <w:r w:rsidRPr="003167FF">
        <w:rPr>
          <w:bCs/>
          <w:iCs/>
          <w:lang w:eastAsia="zh-CN"/>
        </w:rPr>
        <w:t xml:space="preserve"> If</w:t>
      </w:r>
      <w:r w:rsidRPr="003167FF">
        <w:rPr>
          <w:bCs/>
          <w:iCs/>
        </w:rPr>
        <w:t xml:space="preserve"> local MBMS</w:t>
      </w:r>
      <w:r w:rsidRPr="003167FF">
        <w:rPr>
          <w:bCs/>
          <w:iCs/>
          <w:lang w:eastAsia="zh-CN"/>
        </w:rPr>
        <w:t xml:space="preserve"> is requested in step 3</w:t>
      </w:r>
      <w:r w:rsidRPr="003167FF">
        <w:rPr>
          <w:bCs/>
          <w:iCs/>
        </w:rPr>
        <w:t xml:space="preserve">, the NRM </w:t>
      </w:r>
      <w:r w:rsidRPr="003167FF">
        <w:rPr>
          <w:bCs/>
          <w:iCs/>
          <w:lang w:eastAsia="zh-CN"/>
        </w:rPr>
        <w:t xml:space="preserve">server </w:t>
      </w:r>
      <w:r w:rsidRPr="003167FF">
        <w:rPr>
          <w:bCs/>
          <w:iCs/>
        </w:rPr>
        <w:t xml:space="preserve">uses the local MBMS information provided by VAL server </w:t>
      </w:r>
      <w:r w:rsidRPr="003167FF">
        <w:rPr>
          <w:bCs/>
          <w:iCs/>
          <w:lang w:eastAsia="zh-CN"/>
        </w:rPr>
        <w:t xml:space="preserve">in step 3 </w:t>
      </w:r>
      <w:r w:rsidRPr="003167FF">
        <w:rPr>
          <w:bCs/>
          <w:iCs/>
        </w:rPr>
        <w:t xml:space="preserve">or </w:t>
      </w:r>
      <w:r w:rsidRPr="003167FF">
        <w:rPr>
          <w:bCs/>
          <w:iCs/>
          <w:lang w:eastAsia="zh-CN"/>
        </w:rPr>
        <w:t xml:space="preserve">the local MBMS information </w:t>
      </w:r>
      <w:r w:rsidRPr="003167FF">
        <w:rPr>
          <w:bCs/>
          <w:iCs/>
        </w:rPr>
        <w:t xml:space="preserve">configured </w:t>
      </w:r>
      <w:r w:rsidRPr="003167FF">
        <w:rPr>
          <w:bCs/>
          <w:iCs/>
          <w:lang w:eastAsia="zh-CN"/>
        </w:rPr>
        <w:t xml:space="preserve">locally </w:t>
      </w:r>
      <w:r w:rsidRPr="003167FF">
        <w:rPr>
          <w:bCs/>
          <w:iCs/>
        </w:rPr>
        <w:t>in the NRM server to activate the MBMS bearers</w:t>
      </w:r>
      <w:r w:rsidRPr="003167FF">
        <w:rPr>
          <w:bCs/>
          <w:iCs/>
          <w:lang w:eastAsia="zh-CN"/>
        </w:rPr>
        <w:t>.</w:t>
      </w:r>
      <w:r w:rsidRPr="003167FF">
        <w:rPr>
          <w:bCs/>
          <w:iCs/>
        </w:rPr>
        <w:t xml:space="preserve"> </w:t>
      </w:r>
      <w:r w:rsidRPr="003167FF">
        <w:rPr>
          <w:bCs/>
          <w:iCs/>
          <w:lang w:eastAsia="zh-CN"/>
        </w:rPr>
        <w:t>The NRM server performs local MBMS procedures</w:t>
      </w:r>
      <w:r w:rsidRPr="003167FF">
        <w:rPr>
          <w:bCs/>
          <w:iCs/>
        </w:rPr>
        <w:t xml:space="preserve"> </w:t>
      </w:r>
      <w:r w:rsidRPr="003167FF">
        <w:rPr>
          <w:bCs/>
          <w:iCs/>
          <w:lang w:eastAsia="zh-CN"/>
        </w:rPr>
        <w:t xml:space="preserve">in line </w:t>
      </w:r>
      <w:r w:rsidRPr="003167FF">
        <w:rPr>
          <w:bCs/>
          <w:iCs/>
        </w:rPr>
        <w:t>with the procedure of L.MBMS based MBMS data delivery defined in 3GPP TS 23.285 [31].</w:t>
      </w:r>
    </w:p>
    <w:p w14:paraId="6780EAA6" w14:textId="77777777" w:rsidR="00312C76" w:rsidRPr="003167FF" w:rsidRDefault="00312C76" w:rsidP="00312C76">
      <w:pPr>
        <w:pStyle w:val="B1"/>
      </w:pPr>
      <w:r w:rsidRPr="003167FF">
        <w:t>5.</w:t>
      </w:r>
      <w:r w:rsidRPr="003167FF">
        <w:tab/>
        <w:t xml:space="preserve">The </w:t>
      </w:r>
      <w:r w:rsidRPr="003167FF">
        <w:rPr>
          <w:lang w:eastAsia="zh-CN"/>
        </w:rPr>
        <w:t xml:space="preserve">NRM server </w:t>
      </w:r>
      <w:r w:rsidRPr="003167FF">
        <w:t>provides service description information associated with the MBMS bearer to the UE. The VAL UE obtains the TMGI from the announcement message. This message may be sent on an application level control signalling bearer.</w:t>
      </w:r>
    </w:p>
    <w:p w14:paraId="57B6DC96" w14:textId="77777777" w:rsidR="00312C76" w:rsidRPr="003167FF" w:rsidRDefault="00312C76" w:rsidP="00312C76">
      <w:pPr>
        <w:pStyle w:val="B1"/>
      </w:pPr>
      <w:r w:rsidRPr="003167FF">
        <w:t>6.</w:t>
      </w:r>
      <w:r w:rsidRPr="003167FF">
        <w:tab/>
        <w:t>The</w:t>
      </w:r>
      <w:r w:rsidRPr="003167FF">
        <w:rPr>
          <w:lang w:eastAsia="zh-CN"/>
        </w:rPr>
        <w:t xml:space="preserve"> VAL </w:t>
      </w:r>
      <w:r w:rsidRPr="003167FF">
        <w:t xml:space="preserve">UE starts monitoring </w:t>
      </w:r>
      <w:r w:rsidRPr="003167FF">
        <w:rPr>
          <w:lang w:eastAsia="zh-CN"/>
        </w:rPr>
        <w:t>data over MBMS associated with</w:t>
      </w:r>
      <w:r w:rsidRPr="003167FF">
        <w:t xml:space="preserve"> the TMGI, while in the service area associated with the TMGI.</w:t>
      </w:r>
    </w:p>
    <w:p w14:paraId="1D39511E" w14:textId="77777777" w:rsidR="00312C76" w:rsidRPr="003167FF" w:rsidRDefault="00312C76" w:rsidP="00312C76">
      <w:pPr>
        <w:pStyle w:val="B1"/>
      </w:pPr>
      <w:r w:rsidRPr="003167FF">
        <w:t>7.</w:t>
      </w:r>
      <w:r w:rsidRPr="003167FF">
        <w:tab/>
      </w:r>
      <w:r w:rsidRPr="003167FF">
        <w:rPr>
          <w:lang w:eastAsia="zh-CN"/>
        </w:rPr>
        <w:t>The VAL</w:t>
      </w:r>
      <w:r w:rsidRPr="003167FF" w:rsidDel="001651A1">
        <w:rPr>
          <w:lang w:eastAsia="zh-CN"/>
        </w:rPr>
        <w:t xml:space="preserve"> </w:t>
      </w:r>
      <w:r w:rsidRPr="003167FF">
        <w:rPr>
          <w:lang w:eastAsia="zh-CN"/>
        </w:rPr>
        <w:t>UE detects that it is able to receive data over MBMS associated with</w:t>
      </w:r>
      <w:r w:rsidRPr="003167FF">
        <w:t xml:space="preserve"> the TMGI</w:t>
      </w:r>
      <w:r w:rsidRPr="003167FF">
        <w:rPr>
          <w:lang w:eastAsia="zh-CN"/>
        </w:rPr>
        <w:t>.</w:t>
      </w:r>
    </w:p>
    <w:p w14:paraId="3AE9B195" w14:textId="77777777" w:rsidR="00312C76" w:rsidRPr="003167FF" w:rsidRDefault="00312C76" w:rsidP="00312C76">
      <w:pPr>
        <w:pStyle w:val="B1"/>
      </w:pPr>
      <w:r w:rsidRPr="003167FF">
        <w:t>8.</w:t>
      </w:r>
      <w:r w:rsidRPr="003167FF">
        <w:tab/>
        <w:t xml:space="preserve">The </w:t>
      </w:r>
      <w:r w:rsidRPr="003167FF">
        <w:rPr>
          <w:lang w:eastAsia="zh-CN"/>
        </w:rPr>
        <w:t>NRM</w:t>
      </w:r>
      <w:r w:rsidRPr="003167FF" w:rsidDel="001651A1">
        <w:rPr>
          <w:lang w:eastAsia="zh-CN"/>
        </w:rPr>
        <w:t xml:space="preserve"> </w:t>
      </w:r>
      <w:r w:rsidRPr="003167FF">
        <w:t xml:space="preserve">client notifies the </w:t>
      </w:r>
      <w:r w:rsidRPr="003167FF">
        <w:rPr>
          <w:lang w:eastAsia="zh-CN"/>
        </w:rPr>
        <w:t>NRM</w:t>
      </w:r>
      <w:r w:rsidRPr="003167FF" w:rsidDel="001651A1">
        <w:rPr>
          <w:lang w:eastAsia="zh-CN"/>
        </w:rPr>
        <w:t xml:space="preserve"> </w:t>
      </w:r>
      <w:r w:rsidRPr="003167FF">
        <w:rPr>
          <w:lang w:eastAsia="zh-CN"/>
        </w:rPr>
        <w:t>server the MBMS listening status associated to the monitored TMGI, (e.g. that it is successfully receiving the TMGI). The NRM client may also notify the MBMS reception quality level of the TMGI.</w:t>
      </w:r>
      <w:r w:rsidRPr="003167FF">
        <w:t xml:space="preserve"> The NRM server may decide to use the MBMS bearer instead of unicast bearer for VAL service communication sessions </w:t>
      </w:r>
      <w:r w:rsidRPr="003167FF">
        <w:rPr>
          <w:lang w:eastAsia="zh-CN"/>
        </w:rPr>
        <w:t>based on available information at the NRM server including the MBMS listening status report</w:t>
      </w:r>
      <w:r w:rsidRPr="003167FF">
        <w:t xml:space="preserve"> as described in clause 14.3.4.5.</w:t>
      </w:r>
    </w:p>
    <w:p w14:paraId="324E781F" w14:textId="77777777" w:rsidR="00312C76" w:rsidRPr="003167FF" w:rsidRDefault="00312C76" w:rsidP="00312C76">
      <w:pPr>
        <w:pStyle w:val="B1"/>
        <w:rPr>
          <w:lang w:eastAsia="zh-CN"/>
        </w:rPr>
      </w:pPr>
      <w:r w:rsidRPr="003167FF">
        <w:lastRenderedPageBreak/>
        <w:t>9.</w:t>
      </w:r>
      <w:r w:rsidRPr="003167FF">
        <w:tab/>
        <w:t xml:space="preserve">The NRM server provides an MBMS bearer response to the VAL server with the dynamic MBMS bearer(s) information. The </w:t>
      </w:r>
      <w:r w:rsidRPr="003167FF">
        <w:rPr>
          <w:lang w:eastAsia="zh-CN"/>
        </w:rPr>
        <w:t>VAL</w:t>
      </w:r>
      <w:r w:rsidRPr="003167FF" w:rsidDel="001651A1">
        <w:rPr>
          <w:lang w:eastAsia="zh-CN"/>
        </w:rPr>
        <w:t xml:space="preserve"> </w:t>
      </w:r>
      <w:r w:rsidRPr="003167FF">
        <w:rPr>
          <w:lang w:eastAsia="zh-CN"/>
        </w:rPr>
        <w:t>server stops sending VAL service communication data over unicast way to the VAL</w:t>
      </w:r>
      <w:r w:rsidRPr="003167FF" w:rsidDel="001651A1">
        <w:rPr>
          <w:lang w:eastAsia="zh-CN"/>
        </w:rPr>
        <w:t xml:space="preserve"> </w:t>
      </w:r>
      <w:r w:rsidRPr="003167FF">
        <w:t>client</w:t>
      </w:r>
      <w:r w:rsidRPr="003167FF">
        <w:rPr>
          <w:lang w:eastAsia="zh-CN"/>
        </w:rPr>
        <w:t>.</w:t>
      </w:r>
    </w:p>
    <w:p w14:paraId="076312AF" w14:textId="77777777" w:rsidR="00312C76" w:rsidRPr="003167FF" w:rsidRDefault="00312C76" w:rsidP="00312C76">
      <w:pPr>
        <w:pStyle w:val="NO"/>
        <w:rPr>
          <w:lang w:eastAsia="zh-CN"/>
        </w:rPr>
      </w:pPr>
      <w:r w:rsidRPr="003167FF">
        <w:t>NOTE:</w:t>
      </w:r>
      <w:r w:rsidRPr="003167FF">
        <w:tab/>
        <w:t>The MBMS reception quality level may be used by the NRM server to make an efficient decision to switch again to a unicast transmission or to take measures to prepare such a switch (e.g. when the quality level indicates that the reception quality of the MBMS bearer is decreasing or reaching an insufficient quality level for the reception of VAL services).</w:t>
      </w:r>
    </w:p>
    <w:p w14:paraId="7ED079BE" w14:textId="77777777" w:rsidR="00312C76" w:rsidRPr="003167FF" w:rsidRDefault="00312C76" w:rsidP="00312C76">
      <w:pPr>
        <w:pStyle w:val="B1"/>
        <w:rPr>
          <w:lang w:eastAsia="zh-CN"/>
        </w:rPr>
      </w:pPr>
      <w:r w:rsidRPr="003167FF">
        <w:rPr>
          <w:lang w:eastAsia="zh-CN"/>
        </w:rPr>
        <w:t>10.</w:t>
      </w:r>
      <w:r w:rsidRPr="003167FF">
        <w:rPr>
          <w:lang w:eastAsia="zh-CN"/>
        </w:rPr>
        <w:tab/>
        <w:t>A VAL service group communication session via dynamic MBMS bearer(s) is established.</w:t>
      </w:r>
    </w:p>
    <w:p w14:paraId="1EDB7ABE" w14:textId="77777777" w:rsidR="00312C76" w:rsidRPr="003167FF" w:rsidRDefault="00312C76" w:rsidP="00312C76">
      <w:pPr>
        <w:pStyle w:val="B1"/>
      </w:pPr>
      <w:r w:rsidRPr="003167FF">
        <w:rPr>
          <w:lang w:eastAsia="zh-CN"/>
        </w:rPr>
        <w:t>11.</w:t>
      </w:r>
      <w:r w:rsidRPr="003167FF">
        <w:rPr>
          <w:lang w:eastAsia="zh-CN"/>
        </w:rPr>
        <w:tab/>
        <w:t>The VAL</w:t>
      </w:r>
      <w:r w:rsidRPr="003167FF" w:rsidDel="00DC2574">
        <w:rPr>
          <w:lang w:eastAsia="zh-CN"/>
        </w:rPr>
        <w:t xml:space="preserve"> </w:t>
      </w:r>
      <w:r w:rsidRPr="003167FF">
        <w:rPr>
          <w:lang w:eastAsia="zh-CN"/>
        </w:rPr>
        <w:t>server sends the downlink VAL service communication for the VAL service group communication session over the MBMS.</w:t>
      </w:r>
    </w:p>
    <w:p w14:paraId="6500834B" w14:textId="77777777" w:rsidR="00312C76" w:rsidRPr="003167FF" w:rsidRDefault="00312C76" w:rsidP="00312C76">
      <w:pPr>
        <w:pStyle w:val="Heading4"/>
      </w:pPr>
      <w:bookmarkStart w:id="1545" w:name="_Toc458371276"/>
      <w:bookmarkStart w:id="1546" w:name="_Toc464627369"/>
      <w:bookmarkStart w:id="1547" w:name="_Toc468105484"/>
      <w:bookmarkStart w:id="1548" w:name="_Toc468110579"/>
      <w:bookmarkStart w:id="1549" w:name="_Toc4491466"/>
      <w:bookmarkStart w:id="1550" w:name="_Toc155355940"/>
      <w:r w:rsidRPr="003167FF">
        <w:t>14.3.4.4</w:t>
      </w:r>
      <w:r w:rsidRPr="003167FF">
        <w:tab/>
        <w:t>MBMS bearer announcement over MBMS bearer</w:t>
      </w:r>
      <w:bookmarkEnd w:id="1545"/>
      <w:bookmarkEnd w:id="1546"/>
      <w:bookmarkEnd w:id="1547"/>
      <w:bookmarkEnd w:id="1548"/>
      <w:bookmarkEnd w:id="1549"/>
      <w:bookmarkEnd w:id="1550"/>
    </w:p>
    <w:p w14:paraId="5FB9BDE5" w14:textId="77777777" w:rsidR="00312C76" w:rsidRPr="003167FF" w:rsidRDefault="00312C76" w:rsidP="00312C76">
      <w:pPr>
        <w:pStyle w:val="Heading5"/>
      </w:pPr>
      <w:bookmarkStart w:id="1551" w:name="_Toc468105485"/>
      <w:bookmarkStart w:id="1552" w:name="_Toc468110580"/>
      <w:bookmarkStart w:id="1553" w:name="_Toc4491467"/>
      <w:bookmarkStart w:id="1554" w:name="_Toc155355941"/>
      <w:r w:rsidRPr="003167FF">
        <w:t>14.3.4.4.1</w:t>
      </w:r>
      <w:r w:rsidRPr="003167FF">
        <w:tab/>
      </w:r>
      <w:bookmarkEnd w:id="1551"/>
      <w:bookmarkEnd w:id="1552"/>
      <w:bookmarkEnd w:id="1553"/>
      <w:r w:rsidRPr="003167FF">
        <w:t>General</w:t>
      </w:r>
      <w:bookmarkEnd w:id="1554"/>
    </w:p>
    <w:p w14:paraId="73B6D860" w14:textId="77777777" w:rsidR="00312C76" w:rsidRPr="003167FF" w:rsidRDefault="00312C76" w:rsidP="00312C76">
      <w:r w:rsidRPr="003167FF">
        <w:t>The MBMS announcement may be done on either a unicast bearer or a MBMS bearer. Using a unicast bearer for MBMS bearer announcement provides an interactive way of doing announcement. The NRM server will send the MBMS bearer announcement message to the NRM client regardless if there is an MBMS bearer active or the VAL client can receive the data on the MBMS bearer with sufficient quality. The benefit of the existing procedure is that it gives a secure way to inform the NRM client about the MBMS bearer and how to retrieve the data on the MBMS bearer.</w:t>
      </w:r>
    </w:p>
    <w:p w14:paraId="4897C114" w14:textId="77777777" w:rsidR="00312C76" w:rsidRPr="003167FF" w:rsidRDefault="00312C76" w:rsidP="00312C76">
      <w:r w:rsidRPr="003167FF">
        <w:t>When there is more than one MBMS bearer active in the same service area for VAL service, there are not the same reasons to use unicast bearer for additional MBMS bearer announcement. Instead a MBMS bearer for application level control signalling can be used to announce additional MBMS bearers.</w:t>
      </w:r>
    </w:p>
    <w:p w14:paraId="00D6ECD1" w14:textId="77777777" w:rsidR="00312C76" w:rsidRPr="003167FF" w:rsidRDefault="00312C76" w:rsidP="00312C76">
      <w:r w:rsidRPr="003167FF">
        <w:t>The MBMS bearer announcement messages are sent on an MBMS bearer used for application control messages. This bearer will have a different QoS setting compared to an MBMS bearer used for VAL service communication, since application signalling messages are more sensitive to packet loss.</w:t>
      </w:r>
    </w:p>
    <w:p w14:paraId="5047CB84" w14:textId="77777777" w:rsidR="00312C76" w:rsidRPr="003167FF" w:rsidRDefault="00312C76" w:rsidP="00312C76">
      <w:pPr>
        <w:pStyle w:val="Heading5"/>
      </w:pPr>
      <w:bookmarkStart w:id="1555" w:name="_Toc468105486"/>
      <w:bookmarkStart w:id="1556" w:name="_Toc468110581"/>
      <w:bookmarkStart w:id="1557" w:name="_Toc4491468"/>
      <w:bookmarkStart w:id="1558" w:name="_Toc155355942"/>
      <w:r w:rsidRPr="003167FF">
        <w:t>14.3.4.4.2</w:t>
      </w:r>
      <w:r w:rsidRPr="003167FF">
        <w:tab/>
        <w:t>Procedure</w:t>
      </w:r>
      <w:bookmarkEnd w:id="1555"/>
      <w:bookmarkEnd w:id="1556"/>
      <w:bookmarkEnd w:id="1557"/>
      <w:bookmarkEnd w:id="1558"/>
    </w:p>
    <w:p w14:paraId="6D576CA1" w14:textId="77777777" w:rsidR="00312C76" w:rsidRPr="003167FF" w:rsidRDefault="00312C76" w:rsidP="00312C76">
      <w:r w:rsidRPr="003167FF">
        <w:t>Figure 14.3.4.4.2-1 illustrates a procedure that enables the NRM server to announce a new MBMS bearer.</w:t>
      </w:r>
    </w:p>
    <w:p w14:paraId="4DEF5473" w14:textId="77777777" w:rsidR="00312C76" w:rsidRPr="003167FF" w:rsidRDefault="00312C76" w:rsidP="00312C76">
      <w:r w:rsidRPr="003167FF">
        <w:t>Pre-conditions:</w:t>
      </w:r>
    </w:p>
    <w:p w14:paraId="71879245" w14:textId="77777777" w:rsidR="00312C76" w:rsidRPr="003167FF" w:rsidRDefault="00312C76" w:rsidP="00312C76">
      <w:pPr>
        <w:pStyle w:val="B1"/>
      </w:pPr>
      <w:r w:rsidRPr="003167FF">
        <w:t>1.</w:t>
      </w:r>
      <w:r w:rsidRPr="003167FF">
        <w:tab/>
        <w:t>An MBMS bearer used for VAL service application control messages must have been pre-established and announced to the NRM client.</w:t>
      </w:r>
    </w:p>
    <w:p w14:paraId="790360BE" w14:textId="77777777" w:rsidR="00312C76" w:rsidRPr="003167FF" w:rsidRDefault="00312C76" w:rsidP="00312C76">
      <w:pPr>
        <w:pStyle w:val="B1"/>
        <w:rPr>
          <w:lang w:eastAsia="zh-CN"/>
        </w:rPr>
      </w:pPr>
      <w:r w:rsidRPr="003167FF">
        <w:rPr>
          <w:lang w:eastAsia="zh-CN"/>
        </w:rPr>
        <w:t>2.</w:t>
      </w:r>
      <w:r w:rsidRPr="003167FF">
        <w:rPr>
          <w:lang w:eastAsia="zh-CN"/>
        </w:rPr>
        <w:tab/>
        <w:t>Additional MBMS bearer information may have already been announced to the NRM client.</w:t>
      </w:r>
    </w:p>
    <w:p w14:paraId="11A346A6" w14:textId="77777777" w:rsidR="00312C76" w:rsidRPr="003167FF" w:rsidRDefault="00312C76" w:rsidP="00312C76">
      <w:pPr>
        <w:pStyle w:val="TH"/>
      </w:pPr>
      <w:r w:rsidRPr="003167FF">
        <w:lastRenderedPageBreak/>
        <w:t xml:space="preserve"> </w:t>
      </w:r>
      <w:r w:rsidRPr="003167FF">
        <w:rPr>
          <w:lang w:eastAsia="zh-CN"/>
        </w:rPr>
        <w:object w:dxaOrig="7596" w:dyaOrig="6948" w14:anchorId="6017446B">
          <v:shape id="_x0000_i1140" type="#_x0000_t75" style="width:380.4pt;height:347.95pt" o:ole="">
            <v:imagedata r:id="rId242" o:title=""/>
          </v:shape>
          <o:OLEObject Type="Embed" ProgID="Visio.Drawing.11" ShapeID="_x0000_i1140" DrawAspect="Content" ObjectID="_1765969079" r:id="rId243"/>
        </w:object>
      </w:r>
    </w:p>
    <w:p w14:paraId="3FD9F7E4" w14:textId="77777777" w:rsidR="00312C76" w:rsidRPr="003167FF" w:rsidRDefault="00312C76" w:rsidP="00312C76">
      <w:pPr>
        <w:pStyle w:val="TF"/>
      </w:pPr>
      <w:r w:rsidRPr="003167FF">
        <w:t>Figure 14.3.4.4.2-1: MBMS bearer announcement over an MBMS bearer used for application control messages</w:t>
      </w:r>
    </w:p>
    <w:p w14:paraId="2807B867" w14:textId="77777777" w:rsidR="00312C76" w:rsidRPr="003167FF" w:rsidRDefault="00312C76" w:rsidP="00312C76">
      <w:pPr>
        <w:pStyle w:val="B1"/>
      </w:pPr>
      <w:r w:rsidRPr="003167FF">
        <w:t>1.</w:t>
      </w:r>
      <w:r w:rsidRPr="003167FF">
        <w:tab/>
        <w:t>The NRM client monitors an MBMS bearer that is used for VAL service application signalling messages, such as bearer announcement messages.</w:t>
      </w:r>
    </w:p>
    <w:p w14:paraId="4B3A0156" w14:textId="77777777" w:rsidR="00312C76" w:rsidRPr="003167FF" w:rsidRDefault="00312C76" w:rsidP="00312C76">
      <w:pPr>
        <w:pStyle w:val="B1"/>
      </w:pPr>
      <w:r w:rsidRPr="003167FF">
        <w:t>2.</w:t>
      </w:r>
      <w:r w:rsidRPr="003167FF">
        <w:tab/>
        <w:t>The NRM server activates a new MBMS bearer.</w:t>
      </w:r>
    </w:p>
    <w:p w14:paraId="0B5229BF" w14:textId="77777777" w:rsidR="00312C76" w:rsidRPr="003167FF" w:rsidRDefault="00312C76" w:rsidP="00312C76">
      <w:pPr>
        <w:pStyle w:val="B1"/>
      </w:pPr>
      <w:r w:rsidRPr="003167FF">
        <w:t>3.</w:t>
      </w:r>
      <w:r w:rsidRPr="003167FF">
        <w:tab/>
        <w:t>The NRM server announces the MBMS bearer to the NRM client. The bearer may have just been activated or may have already been running for some time. The step may be repeated as needed.</w:t>
      </w:r>
    </w:p>
    <w:p w14:paraId="6A182E45" w14:textId="77777777" w:rsidR="00312C76" w:rsidRPr="003167FF" w:rsidRDefault="00312C76" w:rsidP="00312C76">
      <w:pPr>
        <w:pStyle w:val="B1"/>
      </w:pPr>
      <w:r w:rsidRPr="003167FF">
        <w:t>4.</w:t>
      </w:r>
      <w:r w:rsidRPr="003167FF">
        <w:tab/>
        <w:t>The NRM server sends a MBMS bearer announcement on the MBMS bearer used for VAL application control messages. The MBMS bearer announcement contains the identity of the MBMS bearer (i.e. the TMGI) and may optionally include additional information about the newly announced bearer. Required and optional MBMS bearer announcement details may have already been provided. In this case the MBMS bearer identity could be used as a key for such MBMS bearer details.</w:t>
      </w:r>
    </w:p>
    <w:p w14:paraId="3CB3FB83" w14:textId="77777777" w:rsidR="00312C76" w:rsidRPr="003167FF" w:rsidRDefault="00312C76" w:rsidP="00312C76">
      <w:pPr>
        <w:pStyle w:val="B1"/>
      </w:pPr>
      <w:r w:rsidRPr="003167FF">
        <w:t>5.</w:t>
      </w:r>
      <w:r w:rsidRPr="003167FF">
        <w:tab/>
        <w:t>The NRM client start to monitor the newly announced MBMS bearer.</w:t>
      </w:r>
    </w:p>
    <w:p w14:paraId="5FC4A063" w14:textId="77777777" w:rsidR="00312C76" w:rsidRPr="003167FF" w:rsidRDefault="00312C76" w:rsidP="00312C76">
      <w:pPr>
        <w:pStyle w:val="B1"/>
      </w:pPr>
      <w:r w:rsidRPr="003167FF">
        <w:t>6.</w:t>
      </w:r>
      <w:r w:rsidRPr="003167FF">
        <w:tab/>
        <w:t>If requested by the NRM server, the NRM client sends an acknowledgement of the MBMS bearer to the NRM server.</w:t>
      </w:r>
    </w:p>
    <w:p w14:paraId="1549E0F7" w14:textId="77777777" w:rsidR="00312C76" w:rsidRPr="003167FF" w:rsidRDefault="00312C76" w:rsidP="00312C76">
      <w:pPr>
        <w:pStyle w:val="B1"/>
      </w:pPr>
      <w:r w:rsidRPr="003167FF">
        <w:t>7.</w:t>
      </w:r>
      <w:r w:rsidRPr="003167FF">
        <w:tab/>
        <w:t>The NRM server de-announce the MBMS bearer.</w:t>
      </w:r>
    </w:p>
    <w:p w14:paraId="4E4825E4" w14:textId="77777777" w:rsidR="00312C76" w:rsidRPr="003167FF" w:rsidRDefault="00312C76" w:rsidP="00312C76">
      <w:pPr>
        <w:pStyle w:val="B1"/>
      </w:pPr>
      <w:r w:rsidRPr="003167FF">
        <w:t>8.</w:t>
      </w:r>
      <w:r w:rsidRPr="003167FF">
        <w:tab/>
        <w:t>The NRM server sends a MBMS bearer de-announcement message that contains the identity of the MBMS bearer.</w:t>
      </w:r>
    </w:p>
    <w:p w14:paraId="40E28494" w14:textId="77777777" w:rsidR="00312C76" w:rsidRPr="003167FF" w:rsidRDefault="00312C76" w:rsidP="00312C76">
      <w:pPr>
        <w:pStyle w:val="B1"/>
      </w:pPr>
      <w:r w:rsidRPr="003167FF">
        <w:t>9.</w:t>
      </w:r>
      <w:r w:rsidRPr="003167FF">
        <w:tab/>
        <w:t>The NRM client stops monitoring the de-announced MBMS bearer.</w:t>
      </w:r>
    </w:p>
    <w:p w14:paraId="4D04F90E" w14:textId="77777777" w:rsidR="00312C76" w:rsidRPr="003167FF" w:rsidRDefault="00312C76" w:rsidP="00312C76">
      <w:r w:rsidRPr="003167FF">
        <w:t>The same procedure can also be used to modify existing MBMS bearer announcement information. Example of such modification could be addition of UDP ports or modification of codec in the SDP.</w:t>
      </w:r>
    </w:p>
    <w:p w14:paraId="52D37F60" w14:textId="77777777" w:rsidR="00312C76" w:rsidRPr="003167FF" w:rsidRDefault="00312C76" w:rsidP="00312C76">
      <w:pPr>
        <w:pStyle w:val="Heading4"/>
      </w:pPr>
      <w:bookmarkStart w:id="1559" w:name="_Toc464627374"/>
      <w:bookmarkStart w:id="1560" w:name="_Toc468105487"/>
      <w:bookmarkStart w:id="1561" w:name="_Toc468110582"/>
      <w:bookmarkStart w:id="1562" w:name="_Toc4491469"/>
      <w:bookmarkStart w:id="1563" w:name="_Toc155355943"/>
      <w:r w:rsidRPr="003167FF">
        <w:lastRenderedPageBreak/>
        <w:t>14.3.4.5</w:t>
      </w:r>
      <w:r w:rsidRPr="003167FF">
        <w:tab/>
        <w:t>MBMS bearer quality detection</w:t>
      </w:r>
      <w:bookmarkEnd w:id="1559"/>
      <w:bookmarkEnd w:id="1560"/>
      <w:bookmarkEnd w:id="1561"/>
      <w:bookmarkEnd w:id="1562"/>
      <w:bookmarkEnd w:id="1563"/>
    </w:p>
    <w:p w14:paraId="16CA784B" w14:textId="77777777" w:rsidR="00312C76" w:rsidRPr="003167FF" w:rsidRDefault="00312C76" w:rsidP="00312C76">
      <w:pPr>
        <w:pStyle w:val="Heading5"/>
      </w:pPr>
      <w:bookmarkStart w:id="1564" w:name="_Toc464627375"/>
      <w:bookmarkStart w:id="1565" w:name="_Toc468105488"/>
      <w:bookmarkStart w:id="1566" w:name="_Toc468110583"/>
      <w:bookmarkStart w:id="1567" w:name="_Toc4491470"/>
      <w:bookmarkStart w:id="1568" w:name="_Toc155355944"/>
      <w:r w:rsidRPr="003167FF">
        <w:t>14.3.4.5.1</w:t>
      </w:r>
      <w:r w:rsidRPr="003167FF">
        <w:tab/>
      </w:r>
      <w:bookmarkEnd w:id="1564"/>
      <w:bookmarkEnd w:id="1565"/>
      <w:bookmarkEnd w:id="1566"/>
      <w:bookmarkEnd w:id="1567"/>
      <w:r w:rsidRPr="003167FF">
        <w:t>General</w:t>
      </w:r>
      <w:bookmarkEnd w:id="1568"/>
    </w:p>
    <w:p w14:paraId="707596BB" w14:textId="77777777" w:rsidR="00312C76" w:rsidRPr="003167FF" w:rsidRDefault="00312C76" w:rsidP="00312C76">
      <w:r w:rsidRPr="003167FF">
        <w:t>The NRM client and NRM server use this procedure to report and take action on the MBMS bearer quality towards VAL service communications. A NRM client monitors an MBMS bearer to enable receiving VAL service communication</w:t>
      </w:r>
      <w:r w:rsidRPr="003167FF">
        <w:rPr>
          <w:lang w:eastAsia="zh-CN"/>
        </w:rPr>
        <w:t>. Based on the received quality (e.g. radio level quality, transport level quality),</w:t>
      </w:r>
      <w:r w:rsidRPr="003167FF">
        <w:t xml:space="preserve"> </w:t>
      </w:r>
      <w:r w:rsidRPr="003167FF">
        <w:rPr>
          <w:lang w:eastAsia="zh-CN"/>
        </w:rPr>
        <w:t>the NRM client</w:t>
      </w:r>
      <w:r w:rsidRPr="003167FF">
        <w:t xml:space="preserve"> needs to inform the NRM server that the VAL UE is able to receive the VAL service communication on the MBMS bearer with sufficient quality or not able to receive the VAL service communication on the MBMS bearer with sufficient quality. Furthermore, based on the received quality, the NRM client may notify the NRM server at which MBMS reception quality level it has received the VAL service communication on the MBMS bearer.</w:t>
      </w:r>
    </w:p>
    <w:p w14:paraId="6A247AB1" w14:textId="77777777" w:rsidR="00312C76" w:rsidRPr="003167FF" w:rsidRDefault="00312C76" w:rsidP="00312C76">
      <w:r w:rsidRPr="003167FF">
        <w:t>The issue can be more complex since the NRM client needs to estimate the quality of the bearer even in the scenario when there are no data currently transmitted on the MBMS bearer. The reason for this is that an NRM client that has entered an area with significantly degraded MBMS quality, might not even notice that a VAL service communication is ongoing, meanwhile the NRM server still assumes that the VAL UE can receive the VAL service communication being broadcasted.</w:t>
      </w:r>
    </w:p>
    <w:p w14:paraId="1483D4C2" w14:textId="77777777" w:rsidR="00312C76" w:rsidRPr="003167FF" w:rsidRDefault="00312C76" w:rsidP="00312C76">
      <w:pPr>
        <w:rPr>
          <w:lang w:eastAsia="zh-CN"/>
        </w:rPr>
      </w:pPr>
      <w:r w:rsidRPr="003167FF">
        <w:t xml:space="preserve">To estimate the MBMS bearer quality, for example as an equivalent BLER (Block Error Rate), when no data is sent is implementation specific. This estimation can be dependent on for example the modulation and coding scheme (MCS) and measurements from the reference signals from the eNB(s). </w:t>
      </w:r>
      <w:r w:rsidRPr="003167FF">
        <w:rPr>
          <w:lang w:eastAsia="zh-CN"/>
        </w:rPr>
        <w:t>Other metrics (e.g. RTP packet loss) may be used to estimate the MBMS bearer quality.</w:t>
      </w:r>
    </w:p>
    <w:p w14:paraId="2085E501" w14:textId="77777777" w:rsidR="00312C76" w:rsidRPr="003167FF" w:rsidRDefault="00312C76" w:rsidP="00312C76">
      <w:r w:rsidRPr="003167FF">
        <w:rPr>
          <w:lang w:eastAsia="zh-CN"/>
        </w:rPr>
        <w:t xml:space="preserve">Based on the </w:t>
      </w:r>
      <w:r w:rsidRPr="003167FF">
        <w:t>MBMS bearer quality reported from the NRM clients, the NRM server may decide to use the MBMS bearer for a group communication if a certain number of NRM clients located in the MBMS service area are able to receive the VAL service communication. And if a NRM client is not able to receive the VAL service communication on the MBMS bearer, the NRM server may decide to switch the user plane deliver mode for the NRM client from MBMS bearer to unicast bearer.</w:t>
      </w:r>
    </w:p>
    <w:p w14:paraId="4BAF18A0" w14:textId="77777777" w:rsidR="00312C76" w:rsidRPr="003167FF" w:rsidRDefault="00312C76" w:rsidP="00312C76">
      <w:pPr>
        <w:pStyle w:val="Heading5"/>
      </w:pPr>
      <w:bookmarkStart w:id="1569" w:name="_Toc464627376"/>
      <w:bookmarkStart w:id="1570" w:name="_Toc468105489"/>
      <w:bookmarkStart w:id="1571" w:name="_Toc468110584"/>
      <w:bookmarkStart w:id="1572" w:name="_Toc4491471"/>
      <w:bookmarkStart w:id="1573" w:name="_Toc155355945"/>
      <w:r w:rsidRPr="003167FF">
        <w:t>14.3.4.5.2</w:t>
      </w:r>
      <w:r w:rsidRPr="003167FF">
        <w:tab/>
        <w:t>Procedure</w:t>
      </w:r>
      <w:bookmarkEnd w:id="1569"/>
      <w:bookmarkEnd w:id="1570"/>
      <w:bookmarkEnd w:id="1571"/>
      <w:bookmarkEnd w:id="1572"/>
      <w:bookmarkEnd w:id="1573"/>
    </w:p>
    <w:p w14:paraId="175093FC" w14:textId="77777777" w:rsidR="00312C76" w:rsidRPr="003167FF" w:rsidRDefault="00312C76" w:rsidP="00312C76">
      <w:r w:rsidRPr="003167FF">
        <w:t>The NRM client shall indicate the ability of the NRM client to receive the MBMS bearer.</w:t>
      </w:r>
    </w:p>
    <w:p w14:paraId="0949E691" w14:textId="77777777" w:rsidR="00312C76" w:rsidRPr="003167FF" w:rsidRDefault="00312C76" w:rsidP="00312C76">
      <w:r w:rsidRPr="003167FF">
        <w:t>Pre-conditions:</w:t>
      </w:r>
    </w:p>
    <w:p w14:paraId="731F0F1B" w14:textId="77777777" w:rsidR="00312C76" w:rsidRPr="003167FF" w:rsidRDefault="00312C76" w:rsidP="00312C76">
      <w:pPr>
        <w:pStyle w:val="B1"/>
      </w:pPr>
      <w:r w:rsidRPr="003167FF">
        <w:t>1.</w:t>
      </w:r>
      <w:r w:rsidRPr="003167FF">
        <w:tab/>
        <w:t>There is an MBMS bearer activated and the MBMS bearer information is announced to the NRM client</w:t>
      </w:r>
    </w:p>
    <w:p w14:paraId="09937520" w14:textId="77777777" w:rsidR="00312C76" w:rsidRPr="003167FF" w:rsidRDefault="00312C76" w:rsidP="00312C76">
      <w:pPr>
        <w:pStyle w:val="B1"/>
      </w:pPr>
      <w:r w:rsidRPr="003167FF">
        <w:t>2.</w:t>
      </w:r>
      <w:r w:rsidRPr="003167FF">
        <w:tab/>
        <w:t>The NRM client is located in the MBMS broadcasting area</w:t>
      </w:r>
    </w:p>
    <w:p w14:paraId="7900F8E8" w14:textId="77777777" w:rsidR="00312C76" w:rsidRPr="003167FF" w:rsidRDefault="00312C76" w:rsidP="00312C76">
      <w:pPr>
        <w:pStyle w:val="B1"/>
      </w:pPr>
      <w:r w:rsidRPr="003167FF">
        <w:t>3.</w:t>
      </w:r>
      <w:r w:rsidRPr="003167FF">
        <w:tab/>
        <w:t>The VAL UE monitors SIB-13 (or SIB-20) and (SC-)MCCH to receive the modulation and coding scheme</w:t>
      </w:r>
    </w:p>
    <w:p w14:paraId="3559C389" w14:textId="77777777" w:rsidR="00312C76" w:rsidRPr="003167FF" w:rsidRDefault="00312C76" w:rsidP="00312C76">
      <w:pPr>
        <w:pStyle w:val="B1"/>
      </w:pPr>
      <w:r w:rsidRPr="003167FF">
        <w:t>4.</w:t>
      </w:r>
      <w:r w:rsidRPr="003167FF">
        <w:tab/>
        <w:t>The VAL UE monitors the cell specific reference signal and when MBSFN transmission is used, the MBSFN specific reference signals</w:t>
      </w:r>
    </w:p>
    <w:p w14:paraId="4FAF1DEF" w14:textId="77777777" w:rsidR="00312C76" w:rsidRPr="003167FF" w:rsidRDefault="00312C76" w:rsidP="00312C76">
      <w:pPr>
        <w:pStyle w:val="TH"/>
      </w:pPr>
      <w:r w:rsidRPr="003167FF">
        <w:object w:dxaOrig="5256" w:dyaOrig="3768" w14:anchorId="77A897D5">
          <v:shape id="_x0000_i1141" type="#_x0000_t75" style="width:260.95pt;height:189.8pt" o:ole="">
            <v:imagedata r:id="rId244" o:title=""/>
          </v:shape>
          <o:OLEObject Type="Embed" ProgID="Visio.Drawing.11" ShapeID="_x0000_i1141" DrawAspect="Content" ObjectID="_1765969080" r:id="rId245"/>
        </w:object>
      </w:r>
    </w:p>
    <w:p w14:paraId="0C1C3863" w14:textId="77777777" w:rsidR="00312C76" w:rsidRPr="003167FF" w:rsidRDefault="00312C76" w:rsidP="00312C76">
      <w:pPr>
        <w:pStyle w:val="TF"/>
      </w:pPr>
      <w:r w:rsidRPr="003167FF">
        <w:t>Figure 14.3.4.5.2-1: MBMS bearer quality detection</w:t>
      </w:r>
    </w:p>
    <w:p w14:paraId="31ABEA49" w14:textId="77777777" w:rsidR="00312C76" w:rsidRPr="003167FF" w:rsidRDefault="00312C76" w:rsidP="00312C76">
      <w:pPr>
        <w:pStyle w:val="B1"/>
      </w:pPr>
      <w:r w:rsidRPr="003167FF">
        <w:lastRenderedPageBreak/>
        <w:t>1.</w:t>
      </w:r>
      <w:r w:rsidRPr="003167FF">
        <w:tab/>
        <w:t xml:space="preserve">The NRM client determines that the MBMS bearer quality shall be reported to the NRM server. The NRM client may determine the MBMS bearer quality by using the BLER of the received data. When no data is received, the quality estimation can consider the reference signals and the modulation and coding scheme (MCS). The UE may also use predictive methods to estimate the expected MBMS bearer quality (e.g. speed and direction) to proactively inform the NRM server of an expected loss of the MBMS bearer quality. The NRM client may also map the determined MBMS bearer quality to a MBMS reception quality level. The MBMS reception quality level indicates at which specific MBMS bearer quality level the VAL service communication has been received. </w:t>
      </w:r>
    </w:p>
    <w:p w14:paraId="2B47AE77" w14:textId="77777777" w:rsidR="00312C76" w:rsidRPr="003167FF" w:rsidRDefault="00312C76" w:rsidP="00312C76">
      <w:pPr>
        <w:pStyle w:val="EditorsNote"/>
      </w:pPr>
      <w:r w:rsidRPr="003167FF">
        <w:t>Editor's note:</w:t>
      </w:r>
      <w:r w:rsidRPr="003167FF">
        <w:tab/>
        <w:t>The set of MBMS reception quality levels and the mapping of the determined MBMS bearer quality to those levels are FFS.</w:t>
      </w:r>
    </w:p>
    <w:p w14:paraId="77FCCAB1" w14:textId="77777777" w:rsidR="00312C76" w:rsidRPr="003167FF" w:rsidRDefault="00312C76" w:rsidP="00312C76">
      <w:pPr>
        <w:pStyle w:val="NO"/>
      </w:pPr>
      <w:r w:rsidRPr="003167FF">
        <w:t>NOTE 1:</w:t>
      </w:r>
      <w:r w:rsidRPr="003167FF">
        <w:tab/>
        <w:t>When MBSFN transmission is used, the MBSFN reference signal needs to be used and when SC-PTM is used the cell specific reference signal needs to be used. With the measured reference signal, the reference signal received quality (RSRQ) can be calculated.</w:t>
      </w:r>
    </w:p>
    <w:p w14:paraId="37F8E2BC" w14:textId="77777777" w:rsidR="00312C76" w:rsidRPr="003167FF" w:rsidRDefault="00312C76" w:rsidP="00312C76">
      <w:pPr>
        <w:pStyle w:val="B1"/>
      </w:pPr>
      <w:r w:rsidRPr="003167FF">
        <w:t>2.</w:t>
      </w:r>
      <w:r w:rsidRPr="003167FF">
        <w:tab/>
        <w:t>If the MBMS bearer quality reaches a certain threshold, the NRM client sends an MBMS listening status report. The threshold is used to define the MBMS listening status, which indicates if the MBMS bearer quality has been acceptable or not to receive a specific VAL service communication. If the MBMS bearer quality is mapped to a different MBMS reception quality level, the NRM client may send an MBMS listening status report including the MBMS reception quality level. Based on the MBMS listening status, if MBMS reception quality level is received, then the NRM server may efficiently decide to switch to another bearer (e.g., MBMS bearer or unicast bearer) or to take measures to prepare such a switch and further notify the VAL server.</w:t>
      </w:r>
    </w:p>
    <w:p w14:paraId="621F18A4" w14:textId="77777777" w:rsidR="00312C76" w:rsidRPr="003167FF" w:rsidRDefault="00312C76" w:rsidP="00312C76">
      <w:pPr>
        <w:pStyle w:val="NO"/>
        <w:rPr>
          <w:lang w:eastAsia="zh-CN"/>
        </w:rPr>
      </w:pPr>
      <w:r w:rsidRPr="003167FF">
        <w:t>NOTE 2:</w:t>
      </w:r>
      <w:r w:rsidRPr="003167FF">
        <w:tab/>
        <w:t>Prior sending the MBMS listening status report, it could be beneficial to also include information for different alternatives e.g. another MBMS bearer might have better quality and could be a better option than a transfer of the communication to unicast.</w:t>
      </w:r>
    </w:p>
    <w:p w14:paraId="5E013D51" w14:textId="77777777" w:rsidR="00312C76" w:rsidRPr="003167FF" w:rsidRDefault="00312C76" w:rsidP="00312C76">
      <w:pPr>
        <w:pStyle w:val="NO"/>
        <w:rPr>
          <w:lang w:eastAsia="zh-CN"/>
        </w:rPr>
      </w:pPr>
      <w:r w:rsidRPr="003167FF">
        <w:rPr>
          <w:lang w:eastAsia="zh-CN"/>
        </w:rPr>
        <w:t>NOTE 3:</w:t>
      </w:r>
      <w:r w:rsidRPr="003167FF">
        <w:rPr>
          <w:lang w:eastAsia="zh-CN"/>
        </w:rPr>
        <w:tab/>
        <w:t>The threshold used to indicate MBMS bearer quality depends on VAL service type (i.e. V2X, MCPTT, MCVideo or MCData) and the metrics used. The metrics used and the associated thresholds are out of scope of this specification.</w:t>
      </w:r>
    </w:p>
    <w:p w14:paraId="709A4249" w14:textId="77777777" w:rsidR="00312C76" w:rsidRPr="003167FF" w:rsidRDefault="00312C76" w:rsidP="00312C76">
      <w:pPr>
        <w:pStyle w:val="B1"/>
      </w:pPr>
      <w:r w:rsidRPr="003167FF">
        <w:t>3.</w:t>
      </w:r>
      <w:r w:rsidRPr="003167FF">
        <w:tab/>
        <w:t>The NRM server may send additional proposal for measurements e.g. information about neighbouring MBMS bearers. This message may be an MBMS bearer announcement message.</w:t>
      </w:r>
    </w:p>
    <w:p w14:paraId="68EDE001" w14:textId="77777777" w:rsidR="00312C76" w:rsidRPr="003167FF" w:rsidRDefault="00312C76" w:rsidP="00312C76">
      <w:pPr>
        <w:pStyle w:val="B1"/>
      </w:pPr>
      <w:r w:rsidRPr="003167FF">
        <w:t>4.</w:t>
      </w:r>
      <w:r w:rsidRPr="003167FF">
        <w:tab/>
        <w:t>The NRM server may send user plane delivery mode to VAL server based on the MBMS listening status to preserve the service continuity as described in clause 14.3.4.6 and clause 14.3.4.9.</w:t>
      </w:r>
    </w:p>
    <w:p w14:paraId="08B77F60" w14:textId="77777777" w:rsidR="00312C76" w:rsidRPr="003167FF" w:rsidRDefault="00312C76" w:rsidP="00312C76">
      <w:pPr>
        <w:pStyle w:val="Heading4"/>
      </w:pPr>
      <w:bookmarkStart w:id="1574" w:name="_Toc464627360"/>
      <w:bookmarkStart w:id="1575" w:name="_Toc468105490"/>
      <w:bookmarkStart w:id="1576" w:name="_Toc468110585"/>
      <w:bookmarkStart w:id="1577" w:name="_Toc4491472"/>
      <w:bookmarkStart w:id="1578" w:name="_Toc155355946"/>
      <w:r w:rsidRPr="003167FF">
        <w:t>14.3.4.6</w:t>
      </w:r>
      <w:r w:rsidRPr="003167FF">
        <w:tab/>
        <w:t>Service continuity in MBMS scenarios</w:t>
      </w:r>
      <w:bookmarkEnd w:id="1574"/>
      <w:bookmarkEnd w:id="1575"/>
      <w:bookmarkEnd w:id="1576"/>
      <w:bookmarkEnd w:id="1577"/>
      <w:bookmarkEnd w:id="1578"/>
    </w:p>
    <w:p w14:paraId="029E46C4" w14:textId="77777777" w:rsidR="00312C76" w:rsidRPr="003167FF" w:rsidRDefault="00312C76" w:rsidP="00312C76">
      <w:pPr>
        <w:pStyle w:val="Heading5"/>
      </w:pPr>
      <w:bookmarkStart w:id="1579" w:name="_Toc468105491"/>
      <w:bookmarkStart w:id="1580" w:name="_Toc468110586"/>
      <w:bookmarkStart w:id="1581" w:name="_Toc4491473"/>
      <w:bookmarkStart w:id="1582" w:name="_Toc155355947"/>
      <w:r w:rsidRPr="003167FF">
        <w:t>14.3.4.6.1</w:t>
      </w:r>
      <w:r w:rsidRPr="003167FF">
        <w:tab/>
        <w:t>General</w:t>
      </w:r>
      <w:bookmarkEnd w:id="1579"/>
      <w:bookmarkEnd w:id="1580"/>
      <w:bookmarkEnd w:id="1581"/>
      <w:bookmarkEnd w:id="1582"/>
    </w:p>
    <w:p w14:paraId="0D0D8C39" w14:textId="77777777" w:rsidR="00312C76" w:rsidRPr="003167FF" w:rsidRDefault="00312C76" w:rsidP="00312C76">
      <w:r w:rsidRPr="003167FF">
        <w:t>This subclause specifies service continuity scenarios when MBMS bearers are used. There are different solutions for different scenarios.</w:t>
      </w:r>
    </w:p>
    <w:p w14:paraId="5BC910F8" w14:textId="77777777" w:rsidR="00312C76" w:rsidRPr="003167FF" w:rsidRDefault="00312C76" w:rsidP="00312C76">
      <w:pPr>
        <w:pStyle w:val="Heading5"/>
      </w:pPr>
      <w:bookmarkStart w:id="1583" w:name="_Toc464627361"/>
      <w:bookmarkStart w:id="1584" w:name="_Toc468105492"/>
      <w:bookmarkStart w:id="1585" w:name="_Toc468110587"/>
      <w:bookmarkStart w:id="1586" w:name="_Toc4491474"/>
      <w:bookmarkStart w:id="1587" w:name="_Toc155355948"/>
      <w:r w:rsidRPr="003167FF">
        <w:t>14.3.4.6.2</w:t>
      </w:r>
      <w:r w:rsidRPr="003167FF">
        <w:tab/>
      </w:r>
      <w:bookmarkEnd w:id="1583"/>
      <w:r w:rsidRPr="003167FF">
        <w:t>Service continuity when moving from one MBSFN to another</w:t>
      </w:r>
      <w:bookmarkEnd w:id="1584"/>
      <w:bookmarkEnd w:id="1585"/>
      <w:bookmarkEnd w:id="1586"/>
      <w:bookmarkEnd w:id="1587"/>
    </w:p>
    <w:p w14:paraId="4B9CD5A5" w14:textId="77777777" w:rsidR="00312C76" w:rsidRPr="003167FF" w:rsidRDefault="00312C76" w:rsidP="00312C76">
      <w:r w:rsidRPr="003167FF">
        <w:t>The service continuity solution described in this subclause is suitable in the scenario when multiple MBMS bearers are used with the purpose to cover a larger area. In VAL communications several VAL service communication streams may be multiplexed in one MBMS bearer. Furthermore, one VAL service communication stream may be sent on more than one MBMS bearer if the receiving users are distributed over more than one MBMS service area. A VAL UE that is interested in receiving a VAL service communication stream that is broadcasted in both MBMS bearers is a candidate for this service continuity procedure.</w:t>
      </w:r>
    </w:p>
    <w:p w14:paraId="5ABD0A82" w14:textId="77777777" w:rsidR="00312C76" w:rsidRPr="003167FF" w:rsidRDefault="00312C76" w:rsidP="00312C76">
      <w:r w:rsidRPr="003167FF">
        <w:t>Figure 14.3.4.6.2-1 illustrates a deployment scenario that provides service continuity between two MBSFN areas. Two different MBMS bearers are activated (TMGI 1 and TMGI 2), the activation of the bearers is done in the two MBSFN areas (MBSFN 1 and MBSFN 2). The MBSFN areas 1 and 2 are partially overlapping, meaning that some transmitting cells belong to both MBSFN area 1 and MBSFN area 2.</w:t>
      </w:r>
    </w:p>
    <w:p w14:paraId="214908D3" w14:textId="77777777" w:rsidR="00312C76" w:rsidRPr="003167FF" w:rsidRDefault="00312C76" w:rsidP="00312C76">
      <w:pPr>
        <w:pStyle w:val="TH"/>
      </w:pPr>
      <w:r w:rsidRPr="003167FF">
        <w:rPr>
          <w:lang w:eastAsia="zh-CN"/>
        </w:rPr>
        <w:object w:dxaOrig="5250" w:dyaOrig="3435" w14:anchorId="19D5B3DA">
          <v:shape id="_x0000_i1142" type="#_x0000_t75" style="width:278.45pt;height:169.8pt" o:ole="">
            <v:imagedata r:id="rId246" o:title=""/>
          </v:shape>
          <o:OLEObject Type="Embed" ProgID="Visio.Drawing.11" ShapeID="_x0000_i1142" DrawAspect="Content" ObjectID="_1765969081" r:id="rId247"/>
        </w:object>
      </w:r>
    </w:p>
    <w:p w14:paraId="09E45A33" w14:textId="77777777" w:rsidR="00312C76" w:rsidRPr="003167FF" w:rsidRDefault="00312C76" w:rsidP="00312C76">
      <w:pPr>
        <w:pStyle w:val="TF"/>
      </w:pPr>
      <w:r w:rsidRPr="003167FF">
        <w:t>Figure 14.3.4.6.2-1: Two MBMS bearer using overlapping MBSFN areas</w:t>
      </w:r>
    </w:p>
    <w:p w14:paraId="18651E50" w14:textId="77777777" w:rsidR="00312C76" w:rsidRPr="003167FF" w:rsidRDefault="00312C76" w:rsidP="00312C76">
      <w:r w:rsidRPr="003167FF">
        <w:t>Figure 14.3.4.6.2-2 illustrates the procedure:</w:t>
      </w:r>
    </w:p>
    <w:p w14:paraId="7A4896FC" w14:textId="77777777" w:rsidR="00312C76" w:rsidRPr="003167FF" w:rsidRDefault="00312C76" w:rsidP="00312C76">
      <w:pPr>
        <w:pStyle w:val="TH"/>
      </w:pPr>
      <w:r w:rsidRPr="003167FF">
        <w:object w:dxaOrig="13872" w:dyaOrig="11328" w14:anchorId="36617435">
          <v:shape id="_x0000_i1143" type="#_x0000_t75" style="width:363.35pt;height:298pt" o:ole="">
            <v:imagedata r:id="rId248" o:title=""/>
          </v:shape>
          <o:OLEObject Type="Embed" ProgID="Visio.Drawing.11" ShapeID="_x0000_i1143" DrawAspect="Content" ObjectID="_1765969082" r:id="rId249"/>
        </w:object>
      </w:r>
    </w:p>
    <w:p w14:paraId="4DD53D07" w14:textId="77777777" w:rsidR="00312C76" w:rsidRPr="003167FF" w:rsidRDefault="00312C76" w:rsidP="00312C76">
      <w:pPr>
        <w:pStyle w:val="TF"/>
      </w:pPr>
      <w:r w:rsidRPr="003167FF">
        <w:t>Figure 14.3.4.6.2-2: Service continuity when moving from one MBSFN to another</w:t>
      </w:r>
    </w:p>
    <w:p w14:paraId="08931C93" w14:textId="77777777" w:rsidR="00312C76" w:rsidRPr="003167FF" w:rsidRDefault="00312C76" w:rsidP="00312C76">
      <w:pPr>
        <w:pStyle w:val="B1"/>
      </w:pPr>
      <w:r w:rsidRPr="003167FF">
        <w:t>1.</w:t>
      </w:r>
      <w:r w:rsidRPr="003167FF">
        <w:tab/>
        <w:t>The VAL UE is located in MBSFN 1 and can listen to TMGI 1. No additional MBMS bearers that the NRM client is interested in are active in the current cell.</w:t>
      </w:r>
    </w:p>
    <w:p w14:paraId="0EBBDD84" w14:textId="77777777" w:rsidR="00312C76" w:rsidRPr="003167FF" w:rsidRDefault="00312C76" w:rsidP="00312C76">
      <w:pPr>
        <w:pStyle w:val="B1"/>
      </w:pPr>
      <w:r w:rsidRPr="003167FF">
        <w:t>2a.</w:t>
      </w:r>
      <w:r w:rsidRPr="003167FF">
        <w:tab/>
        <w:t>The NRM client notifies the NRM server that the VAL UE is successfully receiving the VAL service communication over TMGI 1. The NRM client may also notify the MBMS reception quality level of TMGI 1.</w:t>
      </w:r>
    </w:p>
    <w:p w14:paraId="582DC793" w14:textId="77777777" w:rsidR="00312C76" w:rsidRPr="003167FF" w:rsidRDefault="00312C76" w:rsidP="00312C76">
      <w:pPr>
        <w:pStyle w:val="B1"/>
      </w:pPr>
      <w:r w:rsidRPr="003167FF">
        <w:t>2b.</w:t>
      </w:r>
      <w:r w:rsidRPr="003167FF">
        <w:tab/>
        <w:t>The NRM server notifies a user plane delivery mode to the VAL server.</w:t>
      </w:r>
    </w:p>
    <w:p w14:paraId="6F4E3C33" w14:textId="77777777" w:rsidR="00312C76" w:rsidRPr="003167FF" w:rsidRDefault="00312C76" w:rsidP="00312C76">
      <w:pPr>
        <w:pStyle w:val="NO"/>
      </w:pPr>
      <w:r w:rsidRPr="003167FF">
        <w:t>NOTE:</w:t>
      </w:r>
      <w:r w:rsidRPr="003167FF">
        <w:tab/>
        <w:t>The MBMS reception quality level may be used by the NRM server to make an efficient decision to switch to another MBMS bearer or to a unicast bearer, or to take measures to prepare such a switch (e.g. when the quality level indicates that the reception quality of the MBMS bearer is decreasing or reaching an insufficient quality level for the reception of VAL services).</w:t>
      </w:r>
      <w:r w:rsidRPr="003167FF">
        <w:tab/>
      </w:r>
    </w:p>
    <w:p w14:paraId="27685CA7" w14:textId="77777777" w:rsidR="00312C76" w:rsidRPr="003167FF" w:rsidRDefault="00312C76" w:rsidP="00312C76">
      <w:pPr>
        <w:pStyle w:val="B1"/>
      </w:pPr>
      <w:r w:rsidRPr="003167FF">
        <w:lastRenderedPageBreak/>
        <w:t>3.</w:t>
      </w:r>
      <w:r w:rsidRPr="003167FF">
        <w:tab/>
        <w:t>The VAL UE moves into a new cell in which both TMGI 1 and TMGI 2 are active. This cell is part of both MBSFN area 1 and MBSFN area 2, and broadcast the same service on both TMGIs.</w:t>
      </w:r>
    </w:p>
    <w:p w14:paraId="69B72A56" w14:textId="77777777" w:rsidR="00312C76" w:rsidRPr="003167FF" w:rsidRDefault="00312C76" w:rsidP="00312C76">
      <w:pPr>
        <w:pStyle w:val="B1"/>
      </w:pPr>
      <w:r w:rsidRPr="003167FF">
        <w:t>4.</w:t>
      </w:r>
      <w:r w:rsidRPr="003167FF">
        <w:tab/>
      </w:r>
      <w:bookmarkStart w:id="1588" w:name="_Hlk4100992"/>
      <w:r w:rsidRPr="003167FF">
        <w:t>The NRM client sends a location information report to the NRM server. For that, the UE uses the SAI information found in the system information block (SIB) transmitted by the radio cells.</w:t>
      </w:r>
    </w:p>
    <w:p w14:paraId="32E023DF" w14:textId="77777777" w:rsidR="00312C76" w:rsidRPr="003167FF" w:rsidRDefault="00312C76" w:rsidP="00312C76">
      <w:pPr>
        <w:pStyle w:val="B1"/>
      </w:pPr>
      <w:r w:rsidRPr="003167FF">
        <w:t>5.</w:t>
      </w:r>
      <w:r w:rsidRPr="003167FF">
        <w:tab/>
        <w:t>The NRM server sends to the NRM client a MBMS bearer announcement with information related to TMGI 2 (if the NRM server had not done it before). Hence, the NRM client knows that TMGI 2 transmits the same VAL service communication.</w:t>
      </w:r>
    </w:p>
    <w:p w14:paraId="5BCCFACD" w14:textId="77777777" w:rsidR="00312C76" w:rsidRPr="003167FF" w:rsidRDefault="00312C76" w:rsidP="00312C76">
      <w:pPr>
        <w:pStyle w:val="B1"/>
      </w:pPr>
      <w:r w:rsidRPr="003167FF">
        <w:t>6a.</w:t>
      </w:r>
      <w:r w:rsidRPr="003167FF">
        <w:tab/>
        <w:t>The NRM client notifies the NRM server that it is successfully receiving TMGI 1 and TMGI 2. The NRM client may also notify the MBMS reception quality level per TMGI.</w:t>
      </w:r>
    </w:p>
    <w:p w14:paraId="61BE6DAD" w14:textId="77777777" w:rsidR="00312C76" w:rsidRPr="003167FF" w:rsidRDefault="00312C76" w:rsidP="00312C76">
      <w:pPr>
        <w:pStyle w:val="B1"/>
      </w:pPr>
      <w:r w:rsidRPr="003167FF">
        <w:t>6b.</w:t>
      </w:r>
      <w:r w:rsidRPr="003167FF">
        <w:tab/>
        <w:t>The NRM server notifies a user plane delivery mode to the VAL server.</w:t>
      </w:r>
    </w:p>
    <w:p w14:paraId="61827291" w14:textId="77777777" w:rsidR="00312C76" w:rsidRPr="003167FF" w:rsidRDefault="00312C76" w:rsidP="00312C76">
      <w:pPr>
        <w:pStyle w:val="B1"/>
      </w:pPr>
      <w:r w:rsidRPr="003167FF">
        <w:t>7.</w:t>
      </w:r>
      <w:r w:rsidRPr="003167FF">
        <w:tab/>
        <w:t>The VAL UE may receive the VAL service communication over both MBMS bearers, i.e. TMGI 1 and TMGI 2. The VAL UE may also verify that it is the same content sent on both bearers. The duplicated packets may also be used to perform error corrections.</w:t>
      </w:r>
      <w:bookmarkEnd w:id="1588"/>
    </w:p>
    <w:p w14:paraId="64721404" w14:textId="77777777" w:rsidR="00312C76" w:rsidRPr="003167FF" w:rsidRDefault="00312C76" w:rsidP="00312C76">
      <w:pPr>
        <w:pStyle w:val="B1"/>
      </w:pPr>
      <w:r w:rsidRPr="003167FF">
        <w:t>8.</w:t>
      </w:r>
      <w:r w:rsidRPr="003167FF">
        <w:tab/>
        <w:t xml:space="preserve">The VAL UE moves into a new cell in MBSFN area 2, where only TMGI 2 is active. </w:t>
      </w:r>
    </w:p>
    <w:p w14:paraId="0776DA83" w14:textId="77777777" w:rsidR="00312C76" w:rsidRPr="003167FF" w:rsidRDefault="00312C76" w:rsidP="00312C76">
      <w:pPr>
        <w:pStyle w:val="B1"/>
      </w:pPr>
      <w:r w:rsidRPr="003167FF">
        <w:t>9a.</w:t>
      </w:r>
      <w:r w:rsidRPr="003167FF">
        <w:tab/>
        <w:t>The NRM client notifies the NRM server that the VAL UE is successfully receiving the VAL service communication over TMGI 2. The NRM client may also notify the MBMS reception quality level of TMGI 2.</w:t>
      </w:r>
    </w:p>
    <w:p w14:paraId="75A98D22" w14:textId="77777777" w:rsidR="00312C76" w:rsidRPr="003167FF" w:rsidRDefault="00312C76" w:rsidP="00312C76">
      <w:pPr>
        <w:pStyle w:val="B1"/>
      </w:pPr>
      <w:r w:rsidRPr="003167FF">
        <w:t>9b.</w:t>
      </w:r>
      <w:r w:rsidRPr="003167FF">
        <w:tab/>
        <w:t>The NRM server notifies a user plane delivery mode to the VAL server.</w:t>
      </w:r>
    </w:p>
    <w:p w14:paraId="04983E60" w14:textId="77777777" w:rsidR="00312C76" w:rsidRPr="003167FF" w:rsidRDefault="00312C76" w:rsidP="00312C76">
      <w:pPr>
        <w:pStyle w:val="B1"/>
      </w:pPr>
      <w:r w:rsidRPr="003167FF">
        <w:t>10.</w:t>
      </w:r>
      <w:r w:rsidRPr="003167FF">
        <w:tab/>
        <w:t>The VAL UE receives the VAL service communication only over TMGI 2.</w:t>
      </w:r>
    </w:p>
    <w:p w14:paraId="5F9DA770" w14:textId="77777777" w:rsidR="00312C76" w:rsidRPr="003167FF" w:rsidRDefault="00312C76" w:rsidP="00312C76">
      <w:r w:rsidRPr="003167FF">
        <w:t>This service continuity procedure mitigates the risk of packet loss that may occur if the VAL UE would request to transfer the VAL service communication stream to a unicast bearer when moving into the new area and then back to a multicast bearer when the UE can listen to TMGI 2. However, it is still required that the NRM client sends a location report (and MBMS listening report), as described in steps 4-6 above. To send the location report and the MBMS listening report by the NRM client to the NRM server a unicast bearer is needed. The location report from the NRM client is required, since the NRM server must know that the VAL UE has entered a new area and can only listen to MBMS bearer active in that area. If this is not done the VAL server might send a VAL service communication stream that the VAL UE is required to listen to on the MBMS bearer 1, since the NRM server still assumes that the VAL:UE is located in the MBSFN area 1.</w:t>
      </w:r>
    </w:p>
    <w:p w14:paraId="3E2D673A" w14:textId="77777777" w:rsidR="00312C76" w:rsidRPr="003167FF" w:rsidRDefault="00312C76" w:rsidP="00312C76">
      <w:r w:rsidRPr="003167FF">
        <w:t>The solution can be improved as illustrated in figure 14.3.4.6.2-3. In this case two different MBMS bearers are activated (TMGI 1 and TMGI 2), these MBMS bearers are used only for VAL service communication. An application level signalling bearer is activated (TMGI 9), in both MBSFN areas. This bearer is used for application level signalling messages that are sent on the MBMS bearer TMGI 9. By using an application level signalling bearer (e.g. TMGI 9) the VAL UEs can receive application control messages for all VAL service communication going on in the areas of both TMGI 1 and TMGI 2. A VAL UE that is located in the area of TMGI 2 and is interested in a VAL service group transmission (e.g. V2X) only going on in TMGI 1, can with the information received in TMGI 9 initiate a unicast bearer and request to receive that specific VAL service communication over a unicast instead. Without the information received over TMGI 9 the NRM client must immediately report that the VAL UE has left the broadcast area that the NRM server assumes that the VAL UE is located in. With the use of TMGI 9 there is no immediate need for the NRM client to inform the NRM server of a location change.</w:t>
      </w:r>
    </w:p>
    <w:p w14:paraId="6EDDF95A" w14:textId="77777777" w:rsidR="00312C76" w:rsidRPr="003167FF" w:rsidRDefault="00312C76" w:rsidP="00312C76">
      <w:pPr>
        <w:pStyle w:val="TH"/>
      </w:pPr>
      <w:r w:rsidRPr="003167FF">
        <w:rPr>
          <w:lang w:eastAsia="zh-CN"/>
        </w:rPr>
        <w:object w:dxaOrig="5925" w:dyaOrig="3975" w14:anchorId="53B3F011">
          <v:shape id="_x0000_i1144" type="#_x0000_t75" style="width:295.1pt;height:199.35pt" o:ole="">
            <v:imagedata r:id="rId250" o:title=""/>
          </v:shape>
          <o:OLEObject Type="Embed" ProgID="Visio.Drawing.11" ShapeID="_x0000_i1144" DrawAspect="Content" ObjectID="_1765969083" r:id="rId251"/>
        </w:object>
      </w:r>
    </w:p>
    <w:p w14:paraId="54B3F75E" w14:textId="77777777" w:rsidR="00312C76" w:rsidRPr="003167FF" w:rsidRDefault="00312C76" w:rsidP="00312C76">
      <w:pPr>
        <w:pStyle w:val="TF"/>
      </w:pPr>
      <w:r w:rsidRPr="003167FF">
        <w:t>Figure 14.3.4.6.2-3: Two MBMS bearer using overlapping MBSFN areas with a separate application signalling bearer</w:t>
      </w:r>
    </w:p>
    <w:p w14:paraId="1725ACCA" w14:textId="77777777" w:rsidR="00312C76" w:rsidRPr="003167FF" w:rsidRDefault="00312C76" w:rsidP="00312C76">
      <w:r w:rsidRPr="003167FF">
        <w:t>The procedural steps in this scenario will be the same as described above in this subclause. However, in this scenario the NRM client is not required to initiate a unicast bearer to send location report (or MBMS listening report). The VAL UE may move between the two MBMS bearers (TMGI 1 and TMGI 2) without the need to report an area change. A condition for this to work is that there is an application level signalling bearer (TMGI 9) activated in the full area (i.e. the area of both TMGI 1 and TMGI 2). The TMGI 9 will broadcast all application control messages for all VAL service communications ongoing in both areas. If the VAL UE is in coverage of one of the two MBMS bearers that does not transmit the VAL service communication of interest the VAL UE can report to the NRM server that it is not able to listen to the VAL service communication over the MBMS bearer, which triggers the NRM server to switch to a unicast bearer instead.</w:t>
      </w:r>
    </w:p>
    <w:p w14:paraId="1B627A7B" w14:textId="77777777" w:rsidR="00312C76" w:rsidRPr="003167FF" w:rsidRDefault="00312C76" w:rsidP="00312C76">
      <w:pPr>
        <w:pStyle w:val="Heading4"/>
      </w:pPr>
      <w:bookmarkStart w:id="1589" w:name="_Toc468105494"/>
      <w:bookmarkStart w:id="1590" w:name="_Toc468110589"/>
      <w:bookmarkStart w:id="1591" w:name="_Toc4491476"/>
      <w:bookmarkStart w:id="1592" w:name="_Toc155355949"/>
      <w:r w:rsidRPr="003167FF">
        <w:t>14.3.4.7</w:t>
      </w:r>
      <w:r w:rsidRPr="003167FF">
        <w:tab/>
        <w:t>MBMS suspension notification</w:t>
      </w:r>
      <w:bookmarkEnd w:id="1589"/>
      <w:bookmarkEnd w:id="1590"/>
      <w:bookmarkEnd w:id="1591"/>
      <w:bookmarkEnd w:id="1592"/>
    </w:p>
    <w:p w14:paraId="2C0183E5" w14:textId="77777777" w:rsidR="00312C76" w:rsidRPr="003167FF" w:rsidRDefault="00312C76" w:rsidP="00312C76">
      <w:pPr>
        <w:pStyle w:val="Heading5"/>
      </w:pPr>
      <w:bookmarkStart w:id="1593" w:name="_Toc468105495"/>
      <w:bookmarkStart w:id="1594" w:name="_Toc468110590"/>
      <w:bookmarkStart w:id="1595" w:name="_Toc4491477"/>
      <w:bookmarkStart w:id="1596" w:name="_Toc155355950"/>
      <w:r w:rsidRPr="003167FF">
        <w:t>14.3.4.7.1</w:t>
      </w:r>
      <w:r w:rsidRPr="003167FF">
        <w:tab/>
      </w:r>
      <w:bookmarkEnd w:id="1593"/>
      <w:bookmarkEnd w:id="1594"/>
      <w:bookmarkEnd w:id="1595"/>
      <w:r w:rsidRPr="003167FF">
        <w:t>General</w:t>
      </w:r>
      <w:bookmarkEnd w:id="1596"/>
    </w:p>
    <w:p w14:paraId="512DBF68" w14:textId="77777777" w:rsidR="00312C76" w:rsidRPr="003167FF" w:rsidRDefault="00312C76" w:rsidP="00312C76">
      <w:pPr>
        <w:rPr>
          <w:noProof/>
        </w:rPr>
      </w:pPr>
      <w:r w:rsidRPr="003167FF">
        <w:rPr>
          <w:noProof/>
        </w:rPr>
        <w:t>In this procedure the NRM client is requested by the NRM server to send a MBMS suspension report. This request for MBMS suspension report can be included in the MBMS bearer announcement and the NRM server may choose to only send this request for MBMS suspension report to a subset of all NRM clients.</w:t>
      </w:r>
    </w:p>
    <w:p w14:paraId="6314E31A" w14:textId="77777777" w:rsidR="00312C76" w:rsidRPr="003167FF" w:rsidRDefault="00312C76" w:rsidP="00312C76">
      <w:pPr>
        <w:pStyle w:val="Heading5"/>
        <w:rPr>
          <w:noProof/>
        </w:rPr>
      </w:pPr>
      <w:bookmarkStart w:id="1597" w:name="_Toc468105496"/>
      <w:bookmarkStart w:id="1598" w:name="_Toc468110591"/>
      <w:bookmarkStart w:id="1599" w:name="_Toc4491478"/>
      <w:bookmarkStart w:id="1600" w:name="_Toc155355951"/>
      <w:r w:rsidRPr="003167FF">
        <w:rPr>
          <w:noProof/>
        </w:rPr>
        <w:t>14.3.4.7.2</w:t>
      </w:r>
      <w:r w:rsidRPr="003167FF">
        <w:rPr>
          <w:noProof/>
        </w:rPr>
        <w:tab/>
        <w:t>Procedure</w:t>
      </w:r>
      <w:bookmarkEnd w:id="1597"/>
      <w:bookmarkEnd w:id="1598"/>
      <w:bookmarkEnd w:id="1599"/>
      <w:bookmarkEnd w:id="1600"/>
    </w:p>
    <w:p w14:paraId="335952FC" w14:textId="77777777" w:rsidR="00312C76" w:rsidRPr="003167FF" w:rsidRDefault="00312C76" w:rsidP="00312C76">
      <w:r w:rsidRPr="003167FF">
        <w:t>Figure 14.3.4.7.2.-1 illustrates a procedure in which the NRM client notifies the NRM server about an MBMS suspension decision in RAN.</w:t>
      </w:r>
    </w:p>
    <w:p w14:paraId="04D14EAA" w14:textId="77777777" w:rsidR="00312C76" w:rsidRPr="003167FF" w:rsidRDefault="00312C76" w:rsidP="00312C76">
      <w:r w:rsidRPr="003167FF">
        <w:t>The NRM server can decide on a subset of all VAL UEs in the MBMS broadcast area that shall report on MBMS bearer suspension. When the NRM server makes the decision of the VAL UE subset, consideration shall be taken to the location of the VAL UEs, since VAL UEs' location is dynamically changed. This means that the MBMS suspension reporting instruction may need to be updated regularly based on the VAL UEs mobility.</w:t>
      </w:r>
    </w:p>
    <w:p w14:paraId="6CC37D50" w14:textId="77777777" w:rsidR="00312C76" w:rsidRPr="003167FF" w:rsidRDefault="00312C76" w:rsidP="00312C76">
      <w:r w:rsidRPr="003167FF">
        <w:t>Pre-condition:</w:t>
      </w:r>
    </w:p>
    <w:p w14:paraId="22AB50B0" w14:textId="77777777" w:rsidR="00312C76" w:rsidRPr="003167FF" w:rsidRDefault="00312C76" w:rsidP="00312C76">
      <w:pPr>
        <w:pStyle w:val="B1"/>
        <w:rPr>
          <w:noProof/>
        </w:rPr>
      </w:pPr>
      <w:r w:rsidRPr="003167FF">
        <w:t>-</w:t>
      </w:r>
      <w:r w:rsidRPr="003167FF">
        <w:tab/>
        <w:t>It is assumed that there is at least one active MBMS bearer</w:t>
      </w:r>
    </w:p>
    <w:p w14:paraId="214335B3" w14:textId="77777777" w:rsidR="00312C76" w:rsidRPr="003167FF" w:rsidRDefault="00312C76" w:rsidP="00312C76">
      <w:pPr>
        <w:pStyle w:val="TH"/>
        <w:rPr>
          <w:noProof/>
        </w:rPr>
      </w:pPr>
      <w:r w:rsidRPr="003167FF">
        <w:rPr>
          <w:noProof/>
          <w:lang w:eastAsia="zh-CN"/>
        </w:rPr>
        <w:object w:dxaOrig="10488" w:dyaOrig="4848" w14:anchorId="390D9BB6">
          <v:shape id="_x0000_i1145" type="#_x0000_t75" style="width:392.9pt;height:183.1pt" o:ole="">
            <v:imagedata r:id="rId252" o:title=""/>
          </v:shape>
          <o:OLEObject Type="Embed" ProgID="Visio.Drawing.11" ShapeID="_x0000_i1145" DrawAspect="Content" ObjectID="_1765969084" r:id="rId253"/>
        </w:object>
      </w:r>
    </w:p>
    <w:p w14:paraId="2A6FCBA0" w14:textId="77777777" w:rsidR="00312C76" w:rsidRPr="003167FF" w:rsidRDefault="00312C76" w:rsidP="00312C76">
      <w:pPr>
        <w:pStyle w:val="TF"/>
        <w:rPr>
          <w:noProof/>
        </w:rPr>
      </w:pPr>
      <w:r w:rsidRPr="003167FF">
        <w:rPr>
          <w:noProof/>
        </w:rPr>
        <w:t>Figure 14.3.4.7.2-1:</w:t>
      </w:r>
      <w:r w:rsidRPr="003167FF">
        <w:rPr>
          <w:noProof/>
        </w:rPr>
        <w:tab/>
        <w:t>MBMS suspension notification</w:t>
      </w:r>
    </w:p>
    <w:p w14:paraId="1DE38A6D" w14:textId="77777777" w:rsidR="00312C76" w:rsidRPr="003167FF" w:rsidRDefault="00312C76" w:rsidP="00312C76">
      <w:pPr>
        <w:pStyle w:val="B1"/>
        <w:rPr>
          <w:noProof/>
        </w:rPr>
      </w:pPr>
      <w:r w:rsidRPr="003167FF">
        <w:rPr>
          <w:noProof/>
        </w:rPr>
        <w:t>1.</w:t>
      </w:r>
      <w:r w:rsidRPr="003167FF">
        <w:rPr>
          <w:noProof/>
        </w:rPr>
        <w:tab/>
        <w:t xml:space="preserve">The NRM server sends an MBMS suspension reporting instruction to the NRM client. </w:t>
      </w:r>
    </w:p>
    <w:p w14:paraId="3D422E25" w14:textId="77777777" w:rsidR="00312C76" w:rsidRPr="003167FF" w:rsidRDefault="00312C76" w:rsidP="00312C76">
      <w:pPr>
        <w:pStyle w:val="NO"/>
        <w:rPr>
          <w:noProof/>
        </w:rPr>
      </w:pPr>
      <w:r w:rsidRPr="003167FF">
        <w:rPr>
          <w:noProof/>
        </w:rPr>
        <w:t>NOTE:</w:t>
      </w:r>
      <w:r w:rsidRPr="003167FF">
        <w:rPr>
          <w:noProof/>
        </w:rPr>
        <w:tab/>
        <w:t>This message may be included in the MBMS bearer announcement message and may be sent both on a unicast bearer and a multicast bearer.</w:t>
      </w:r>
    </w:p>
    <w:p w14:paraId="2EF12446" w14:textId="77777777" w:rsidR="00312C76" w:rsidRPr="003167FF" w:rsidRDefault="00312C76" w:rsidP="00312C76">
      <w:pPr>
        <w:pStyle w:val="B1"/>
        <w:rPr>
          <w:noProof/>
        </w:rPr>
      </w:pPr>
      <w:r w:rsidRPr="003167FF">
        <w:rPr>
          <w:noProof/>
        </w:rPr>
        <w:t>2.</w:t>
      </w:r>
      <w:r w:rsidRPr="003167FF">
        <w:rPr>
          <w:noProof/>
        </w:rPr>
        <w:tab/>
        <w:t>RAN decides to suspend the MBMS bearer, according to existing procedures in 3GPP TS 36.300 [23].</w:t>
      </w:r>
    </w:p>
    <w:p w14:paraId="74095B4E" w14:textId="77777777" w:rsidR="00312C76" w:rsidRPr="003167FF" w:rsidRDefault="00312C76" w:rsidP="00312C76">
      <w:pPr>
        <w:pStyle w:val="B1"/>
        <w:rPr>
          <w:noProof/>
        </w:rPr>
      </w:pPr>
      <w:r w:rsidRPr="003167FF">
        <w:rPr>
          <w:noProof/>
        </w:rPr>
        <w:t>3.</w:t>
      </w:r>
      <w:r w:rsidRPr="003167FF">
        <w:rPr>
          <w:noProof/>
        </w:rPr>
        <w:tab/>
        <w:t>An MBMS suspension indication is sent in the MSI (MCH Scheduling Information), according to existing procedures in 3GPP TS 36.300 [23].</w:t>
      </w:r>
    </w:p>
    <w:p w14:paraId="2600C349" w14:textId="77777777" w:rsidR="00312C76" w:rsidRPr="003167FF" w:rsidRDefault="00312C76" w:rsidP="00312C76">
      <w:pPr>
        <w:pStyle w:val="B1"/>
        <w:rPr>
          <w:noProof/>
        </w:rPr>
      </w:pPr>
      <w:r w:rsidRPr="003167FF">
        <w:rPr>
          <w:noProof/>
        </w:rPr>
        <w:t>4.</w:t>
      </w:r>
      <w:r w:rsidRPr="003167FF">
        <w:rPr>
          <w:noProof/>
        </w:rPr>
        <w:tab/>
        <w:t>The NRM client detect the MBMS suspension and sends an MBMS suspension report.</w:t>
      </w:r>
    </w:p>
    <w:p w14:paraId="06509C6B" w14:textId="77777777" w:rsidR="00312C76" w:rsidRPr="003167FF" w:rsidRDefault="00312C76" w:rsidP="00312C76">
      <w:pPr>
        <w:pStyle w:val="B1"/>
        <w:rPr>
          <w:noProof/>
        </w:rPr>
      </w:pPr>
      <w:r w:rsidRPr="003167FF">
        <w:rPr>
          <w:noProof/>
        </w:rPr>
        <w:t>5.</w:t>
      </w:r>
      <w:r w:rsidRPr="003167FF">
        <w:rPr>
          <w:noProof/>
        </w:rPr>
        <w:tab/>
        <w:t>Based on the MBMS suspsension report received, the NRM server determines whether to switch to a new bearer (unicast or MBMS). If NRM server determines to switch to unicast bearer, then the NRM server sends the user plane delivery mode message to VAL server , and the VAL server sends the downlink data over the new bearer</w:t>
      </w:r>
      <w:r w:rsidRPr="003167FF">
        <w:rPr>
          <w:noProof/>
          <w:lang w:eastAsia="zh-CN"/>
        </w:rPr>
        <w:t>.</w:t>
      </w:r>
    </w:p>
    <w:p w14:paraId="5D8D60A1" w14:textId="77777777" w:rsidR="00312C76" w:rsidRPr="003167FF" w:rsidRDefault="00312C76" w:rsidP="00312C76">
      <w:pPr>
        <w:rPr>
          <w:noProof/>
        </w:rPr>
      </w:pPr>
      <w:r w:rsidRPr="003167FF">
        <w:rPr>
          <w:noProof/>
        </w:rPr>
        <w:t>The NRM client that is not instructed to send an MBMS suspension report shall still detect the MBMS suspension indication from RAN (step 3). A NRM client shall in this case not send other types of report (e.g. MBMS listening reports).</w:t>
      </w:r>
    </w:p>
    <w:p w14:paraId="13C0DD54" w14:textId="77777777" w:rsidR="00312C76" w:rsidRPr="003167FF" w:rsidRDefault="00312C76" w:rsidP="00312C76">
      <w:pPr>
        <w:rPr>
          <w:noProof/>
        </w:rPr>
      </w:pPr>
      <w:r w:rsidRPr="003167FF">
        <w:rPr>
          <w:noProof/>
        </w:rPr>
        <w:t>The same procedure can be applied at MBMS resumption or other MBMS events that may be detected by the NRM client.</w:t>
      </w:r>
    </w:p>
    <w:p w14:paraId="68F79503" w14:textId="77777777" w:rsidR="00312C76" w:rsidRPr="003167FF" w:rsidRDefault="00312C76" w:rsidP="00312C76">
      <w:pPr>
        <w:pStyle w:val="Heading4"/>
        <w:rPr>
          <w:noProof/>
        </w:rPr>
      </w:pPr>
      <w:bookmarkStart w:id="1601" w:name="_Toc4491484"/>
      <w:bookmarkStart w:id="1602" w:name="_Toc155355952"/>
      <w:r w:rsidRPr="003167FF">
        <w:rPr>
          <w:noProof/>
        </w:rPr>
        <w:t>14.3.4.8</w:t>
      </w:r>
      <w:r w:rsidRPr="003167FF">
        <w:rPr>
          <w:noProof/>
        </w:rPr>
        <w:tab/>
        <w:t>MBMS bearer event notification</w:t>
      </w:r>
      <w:bookmarkEnd w:id="1601"/>
      <w:bookmarkEnd w:id="1602"/>
    </w:p>
    <w:p w14:paraId="7D1C8873" w14:textId="77777777" w:rsidR="00312C76" w:rsidRPr="003167FF" w:rsidRDefault="00312C76" w:rsidP="00312C76">
      <w:pPr>
        <w:pStyle w:val="Heading5"/>
      </w:pPr>
      <w:bookmarkStart w:id="1603" w:name="_Toc4491485"/>
      <w:bookmarkStart w:id="1604" w:name="_Toc155355953"/>
      <w:r w:rsidRPr="003167FF">
        <w:t>14.3.4.8.1</w:t>
      </w:r>
      <w:r w:rsidRPr="003167FF">
        <w:tab/>
        <w:t>General</w:t>
      </w:r>
      <w:bookmarkEnd w:id="1603"/>
      <w:bookmarkEnd w:id="1604"/>
    </w:p>
    <w:p w14:paraId="4AABA75A" w14:textId="65CD9092" w:rsidR="00312C76" w:rsidRPr="003167FF" w:rsidRDefault="00312C76" w:rsidP="00312C76">
      <w:r w:rsidRPr="003167FF">
        <w:t>The NRM server is an instantiation of a GCS AS. For the NRM server to know the status of the MBMS bearer, and thus know the network</w:t>
      </w:r>
      <w:r w:rsidR="00FA09B7" w:rsidRPr="003167FF">
        <w:t>'</w:t>
      </w:r>
      <w:r w:rsidRPr="003167FF">
        <w:t>s ability to deliver the VAL service, it is required that the network provides MBMS bearer event notifications to the NRM server. The different events notified to the NRM server include the MBMS bearer start result (e.g. when the first cell successfully allocated MBMS resources), including information if any cells fail to allocate MBMS resources to a specific MBMS bearer, the current status of the MBMS bearer, MBMS bearer suspension/resume or overload scenarios.</w:t>
      </w:r>
    </w:p>
    <w:p w14:paraId="36400009" w14:textId="77777777" w:rsidR="00312C76" w:rsidRPr="003167FF" w:rsidRDefault="00312C76" w:rsidP="00312C76">
      <w:pPr>
        <w:pStyle w:val="EditorsNote"/>
      </w:pPr>
      <w:r w:rsidRPr="003167FF">
        <w:t>Editor's note:</w:t>
      </w:r>
      <w:r w:rsidRPr="003167FF">
        <w:tab/>
        <w:t>The procedure defined in this sub clause requires an enhancement to GCSE and RAN and is therefore subject to implementation in EPC and RAN.</w:t>
      </w:r>
    </w:p>
    <w:p w14:paraId="504E3907" w14:textId="77777777" w:rsidR="00312C76" w:rsidRPr="003167FF" w:rsidRDefault="00312C76" w:rsidP="00312C76">
      <w:pPr>
        <w:pStyle w:val="Heading5"/>
      </w:pPr>
      <w:bookmarkStart w:id="1605" w:name="_Toc4491486"/>
      <w:bookmarkStart w:id="1606" w:name="_Toc155355954"/>
      <w:r w:rsidRPr="003167FF">
        <w:rPr>
          <w:noProof/>
        </w:rPr>
        <w:t>14.3.4.8.2</w:t>
      </w:r>
      <w:r w:rsidRPr="003167FF">
        <w:rPr>
          <w:noProof/>
        </w:rPr>
        <w:tab/>
        <w:t>Procedure</w:t>
      </w:r>
      <w:bookmarkEnd w:id="1605"/>
      <w:bookmarkEnd w:id="1606"/>
    </w:p>
    <w:p w14:paraId="63EEA0A0" w14:textId="77777777" w:rsidR="00312C76" w:rsidRPr="003167FF" w:rsidRDefault="00312C76" w:rsidP="00312C76">
      <w:pPr>
        <w:rPr>
          <w:lang w:eastAsia="zh-CN"/>
        </w:rPr>
      </w:pPr>
      <w:r w:rsidRPr="003167FF">
        <w:t xml:space="preserve">The procedure in </w:t>
      </w:r>
      <w:r w:rsidRPr="003167FF">
        <w:rPr>
          <w:lang w:eastAsia="zh-CN"/>
        </w:rPr>
        <w:t xml:space="preserve">figure 14.3.4.8.2-1 </w:t>
      </w:r>
      <w:r w:rsidRPr="003167FF">
        <w:t>shows notification information flows from NRM server to BM-SC.</w:t>
      </w:r>
    </w:p>
    <w:p w14:paraId="54950738" w14:textId="77777777" w:rsidR="00312C76" w:rsidRPr="003167FF" w:rsidRDefault="00312C76" w:rsidP="00312C76">
      <w:pPr>
        <w:pStyle w:val="TH"/>
        <w:rPr>
          <w:lang w:eastAsia="zh-CN"/>
        </w:rPr>
      </w:pPr>
      <w:r w:rsidRPr="003167FF">
        <w:object w:dxaOrig="8400" w:dyaOrig="6420" w14:anchorId="5A1B5F4C">
          <v:shape id="_x0000_i1146" type="#_x0000_t75" style="width:418.7pt;height:320.9pt" o:ole="">
            <v:imagedata r:id="rId254" o:title=""/>
          </v:shape>
          <o:OLEObject Type="Embed" ProgID="Visio.Drawing.11" ShapeID="_x0000_i1146" DrawAspect="Content" ObjectID="_1765969085" r:id="rId255"/>
        </w:object>
      </w:r>
    </w:p>
    <w:p w14:paraId="7442DB2A" w14:textId="77777777" w:rsidR="00312C76" w:rsidRPr="003167FF" w:rsidRDefault="00312C76" w:rsidP="00312C76">
      <w:pPr>
        <w:pStyle w:val="TF"/>
      </w:pPr>
      <w:r w:rsidRPr="003167FF">
        <w:t xml:space="preserve">Figure </w:t>
      </w:r>
      <w:r w:rsidRPr="003167FF">
        <w:rPr>
          <w:lang w:eastAsia="zh-CN"/>
        </w:rPr>
        <w:t>14.3.4.8.2-1</w:t>
      </w:r>
      <w:r w:rsidRPr="003167FF">
        <w:t>: MBMS bearer event notification</w:t>
      </w:r>
    </w:p>
    <w:p w14:paraId="43DEC2B5" w14:textId="77777777" w:rsidR="00312C76" w:rsidRPr="003167FF" w:rsidRDefault="00312C76" w:rsidP="00312C76">
      <w:pPr>
        <w:pStyle w:val="B1"/>
        <w:rPr>
          <w:lang w:eastAsia="zh-CN"/>
        </w:rPr>
      </w:pPr>
      <w:r w:rsidRPr="003167FF">
        <w:rPr>
          <w:lang w:eastAsia="zh-CN"/>
        </w:rPr>
        <w:t>1.</w:t>
      </w:r>
      <w:r w:rsidRPr="003167FF">
        <w:tab/>
      </w:r>
      <w:r w:rsidRPr="003167FF">
        <w:rPr>
          <w:lang w:eastAsia="zh-CN"/>
        </w:rPr>
        <w:t xml:space="preserve">The NRM server activates an MBMS bearer. </w:t>
      </w:r>
      <w:r w:rsidRPr="003167FF">
        <w:t>The activation of the MBMS bearer is done on the MB2-C reference point and according to 3GPP TS 23.468 [16].</w:t>
      </w:r>
      <w:r w:rsidRPr="003167FF">
        <w:rPr>
          <w:lang w:eastAsia="zh-CN"/>
        </w:rPr>
        <w:t xml:space="preserve"> </w:t>
      </w:r>
    </w:p>
    <w:p w14:paraId="53E07BAF" w14:textId="77777777" w:rsidR="00312C76" w:rsidRPr="003167FF" w:rsidRDefault="00312C76" w:rsidP="00312C76">
      <w:pPr>
        <w:pStyle w:val="B1"/>
        <w:rPr>
          <w:lang w:eastAsia="zh-CN"/>
        </w:rPr>
      </w:pPr>
      <w:r w:rsidRPr="003167FF">
        <w:rPr>
          <w:lang w:eastAsia="zh-CN"/>
        </w:rPr>
        <w:t>2.</w:t>
      </w:r>
      <w:r w:rsidRPr="003167FF">
        <w:rPr>
          <w:lang w:eastAsia="zh-CN"/>
        </w:rPr>
        <w:tab/>
        <w:t>The BMSC will respond to the activation with an Activate MBMS bearer response message, according to 3GPP TS 23.468 [16].</w:t>
      </w:r>
    </w:p>
    <w:p w14:paraId="65F5D1EC" w14:textId="77777777" w:rsidR="00312C76" w:rsidRPr="003167FF" w:rsidRDefault="00312C76" w:rsidP="00312C76">
      <w:pPr>
        <w:pStyle w:val="B1"/>
        <w:rPr>
          <w:lang w:eastAsia="zh-CN"/>
        </w:rPr>
      </w:pPr>
      <w:r w:rsidRPr="003167FF">
        <w:rPr>
          <w:lang w:eastAsia="zh-CN"/>
        </w:rPr>
        <w:t>3.</w:t>
      </w:r>
      <w:r w:rsidRPr="003167FF">
        <w:rPr>
          <w:lang w:eastAsia="zh-CN"/>
        </w:rPr>
        <w:tab/>
        <w:t>The EPC and RAN will initiate the MBMS session start procedure according to 3GPP TS 23.246 [17]. This procedure is outside the scope of this specification.</w:t>
      </w:r>
    </w:p>
    <w:p w14:paraId="22833369" w14:textId="77777777" w:rsidR="00312C76" w:rsidRPr="003167FF" w:rsidRDefault="00312C76" w:rsidP="00312C76">
      <w:pPr>
        <w:pStyle w:val="B1"/>
        <w:rPr>
          <w:lang w:eastAsia="zh-CN"/>
        </w:rPr>
      </w:pPr>
      <w:r w:rsidRPr="003167FF">
        <w:rPr>
          <w:lang w:eastAsia="zh-CN"/>
        </w:rPr>
        <w:t>4a.</w:t>
      </w:r>
      <w:r w:rsidRPr="003167FF">
        <w:rPr>
          <w:lang w:eastAsia="zh-CN"/>
        </w:rPr>
        <w:tab/>
        <w:t>At the first indication of a successful MBMS session start procedure, the BM-SC sends a MBMS bearer event notification, indicating that the MBMS bearer is ready to use.</w:t>
      </w:r>
    </w:p>
    <w:p w14:paraId="1E581378" w14:textId="77777777" w:rsidR="00312C76" w:rsidRPr="003167FF" w:rsidRDefault="00312C76" w:rsidP="00312C76">
      <w:pPr>
        <w:pStyle w:val="B1"/>
        <w:rPr>
          <w:lang w:eastAsia="zh-CN"/>
        </w:rPr>
      </w:pPr>
      <w:r w:rsidRPr="003167FF">
        <w:rPr>
          <w:lang w:eastAsia="zh-CN"/>
        </w:rPr>
        <w:t>4b.</w:t>
      </w:r>
      <w:r w:rsidRPr="003167FF">
        <w:rPr>
          <w:lang w:eastAsia="zh-CN"/>
        </w:rPr>
        <w:tab/>
        <w:t>The NRM server notifies user plane delivery mode to the VAL server.</w:t>
      </w:r>
    </w:p>
    <w:p w14:paraId="33EFB1A5" w14:textId="77777777" w:rsidR="00312C76" w:rsidRPr="003167FF" w:rsidRDefault="00312C76" w:rsidP="00312C76">
      <w:pPr>
        <w:pStyle w:val="B1"/>
        <w:rPr>
          <w:lang w:eastAsia="zh-CN"/>
        </w:rPr>
      </w:pPr>
      <w:r w:rsidRPr="003167FF">
        <w:rPr>
          <w:lang w:eastAsia="zh-CN"/>
        </w:rPr>
        <w:t>5.</w:t>
      </w:r>
      <w:r w:rsidRPr="003167FF">
        <w:rPr>
          <w:lang w:eastAsia="zh-CN"/>
        </w:rPr>
        <w:tab/>
        <w:t>The VAL server starts to use the MBMS bearer according to the MBMS procedures in this specification.</w:t>
      </w:r>
    </w:p>
    <w:p w14:paraId="0D7ED29F" w14:textId="77777777" w:rsidR="00312C76" w:rsidRPr="003167FF" w:rsidRDefault="00312C76" w:rsidP="00312C76">
      <w:pPr>
        <w:pStyle w:val="B1"/>
        <w:rPr>
          <w:lang w:eastAsia="zh-CN"/>
        </w:rPr>
      </w:pPr>
      <w:r w:rsidRPr="003167FF">
        <w:rPr>
          <w:lang w:eastAsia="zh-CN"/>
        </w:rPr>
        <w:t>6.</w:t>
      </w:r>
      <w:r w:rsidRPr="003167FF">
        <w:rPr>
          <w:lang w:eastAsia="zh-CN"/>
        </w:rPr>
        <w:tab/>
        <w:t>An event from RAN related to the MBMS session is received by the BM-SC.</w:t>
      </w:r>
    </w:p>
    <w:p w14:paraId="5562E2C5" w14:textId="77777777" w:rsidR="00312C76" w:rsidRPr="003167FF" w:rsidRDefault="00312C76" w:rsidP="00312C76">
      <w:pPr>
        <w:pStyle w:val="B1"/>
        <w:rPr>
          <w:lang w:eastAsia="zh-CN"/>
        </w:rPr>
      </w:pPr>
      <w:r w:rsidRPr="003167FF">
        <w:rPr>
          <w:lang w:eastAsia="zh-CN"/>
        </w:rPr>
        <w:t>7a.</w:t>
      </w:r>
      <w:r w:rsidRPr="003167FF">
        <w:rPr>
          <w:lang w:eastAsia="zh-CN"/>
        </w:rPr>
        <w:tab/>
        <w:t xml:space="preserve">The BM-SC notifies the NRM server of certain MBMS related events including references to affected MBMS services areas or list of cells. Example of such events may be radio resources not available, overload, MBMS suspension. </w:t>
      </w:r>
    </w:p>
    <w:p w14:paraId="4DA28492" w14:textId="77777777" w:rsidR="00312C76" w:rsidRPr="003167FF" w:rsidRDefault="00312C76" w:rsidP="00312C76">
      <w:pPr>
        <w:pStyle w:val="B1"/>
        <w:rPr>
          <w:lang w:eastAsia="zh-CN"/>
        </w:rPr>
      </w:pPr>
      <w:r w:rsidRPr="003167FF">
        <w:rPr>
          <w:lang w:eastAsia="zh-CN"/>
        </w:rPr>
        <w:t>7b.</w:t>
      </w:r>
      <w:r w:rsidRPr="003167FF">
        <w:rPr>
          <w:lang w:eastAsia="zh-CN"/>
        </w:rPr>
        <w:tab/>
        <w:t>The NRM server notifies user plane delivery mode to the VAL server.</w:t>
      </w:r>
    </w:p>
    <w:p w14:paraId="6EC4A92E" w14:textId="77777777" w:rsidR="00312C76" w:rsidRPr="003167FF" w:rsidRDefault="00312C76" w:rsidP="00312C76">
      <w:pPr>
        <w:pStyle w:val="B1"/>
        <w:rPr>
          <w:lang w:eastAsia="zh-CN"/>
        </w:rPr>
      </w:pPr>
      <w:r w:rsidRPr="003167FF">
        <w:rPr>
          <w:lang w:eastAsia="zh-CN"/>
        </w:rPr>
        <w:t>8.</w:t>
      </w:r>
      <w:r w:rsidRPr="003167FF">
        <w:rPr>
          <w:lang w:eastAsia="zh-CN"/>
        </w:rPr>
        <w:tab/>
        <w:t>The NRM server may decide, based on the received events, to switch to unicast transmission for relevant VAL UEs.</w:t>
      </w:r>
    </w:p>
    <w:p w14:paraId="099B493E" w14:textId="77777777" w:rsidR="00312C76" w:rsidRPr="003167FF" w:rsidRDefault="00312C76" w:rsidP="00312C76">
      <w:pPr>
        <w:pStyle w:val="NO"/>
        <w:rPr>
          <w:lang w:eastAsia="zh-CN"/>
        </w:rPr>
      </w:pPr>
      <w:r w:rsidRPr="003167FF">
        <w:rPr>
          <w:lang w:eastAsia="zh-CN"/>
        </w:rPr>
        <w:t>NOTE:</w:t>
      </w:r>
      <w:r w:rsidRPr="003167FF">
        <w:rPr>
          <w:lang w:eastAsia="zh-CN"/>
        </w:rPr>
        <w:tab/>
        <w:t>Steps 6-8 should be seen as example events from the network that may occur and possible actions taken by the NRM server. These steps may be done at any time and repeatedly during the life time of an MBMS bearer.</w:t>
      </w:r>
    </w:p>
    <w:p w14:paraId="255588FF" w14:textId="77777777" w:rsidR="00312C76" w:rsidRPr="003167FF" w:rsidRDefault="00312C76" w:rsidP="00312C76">
      <w:pPr>
        <w:pStyle w:val="Heading4"/>
      </w:pPr>
      <w:bookmarkStart w:id="1607" w:name="_Toc155355955"/>
      <w:r w:rsidRPr="003167FF">
        <w:rPr>
          <w:lang w:eastAsia="zh-CN"/>
        </w:rPr>
        <w:lastRenderedPageBreak/>
        <w:t>14.3.4.9</w:t>
      </w:r>
      <w:r w:rsidRPr="003167FF">
        <w:rPr>
          <w:lang w:eastAsia="zh-CN"/>
        </w:rPr>
        <w:tab/>
      </w:r>
      <w:r w:rsidRPr="003167FF">
        <w:t>Swit</w:t>
      </w:r>
      <w:r w:rsidRPr="003167FF">
        <w:rPr>
          <w:lang w:eastAsia="zh-CN"/>
        </w:rPr>
        <w:t>c</w:t>
      </w:r>
      <w:r w:rsidRPr="003167FF">
        <w:t>h</w:t>
      </w:r>
      <w:r w:rsidRPr="003167FF">
        <w:rPr>
          <w:lang w:eastAsia="zh-CN"/>
        </w:rPr>
        <w:t>ing</w:t>
      </w:r>
      <w:r w:rsidRPr="003167FF">
        <w:t xml:space="preserve"> between MBMS </w:t>
      </w:r>
      <w:r w:rsidRPr="003167FF">
        <w:rPr>
          <w:lang w:eastAsia="zh-CN"/>
        </w:rPr>
        <w:t>bearer</w:t>
      </w:r>
      <w:r w:rsidRPr="003167FF">
        <w:t xml:space="preserve"> and unicast </w:t>
      </w:r>
      <w:r w:rsidRPr="003167FF">
        <w:rPr>
          <w:lang w:eastAsia="zh-CN"/>
        </w:rPr>
        <w:t>bearer</w:t>
      </w:r>
      <w:bookmarkEnd w:id="1607"/>
    </w:p>
    <w:p w14:paraId="5D755E53" w14:textId="77777777" w:rsidR="00312C76" w:rsidRPr="003167FF" w:rsidRDefault="00312C76" w:rsidP="00312C76">
      <w:pPr>
        <w:pStyle w:val="Heading5"/>
      </w:pPr>
      <w:bookmarkStart w:id="1608" w:name="_Toc155355956"/>
      <w:r w:rsidRPr="003167FF">
        <w:t>14.3.4.9.1</w:t>
      </w:r>
      <w:r w:rsidRPr="003167FF">
        <w:tab/>
        <w:t>General</w:t>
      </w:r>
      <w:bookmarkEnd w:id="1608"/>
    </w:p>
    <w:p w14:paraId="7AB07F20" w14:textId="77777777" w:rsidR="00312C76" w:rsidRPr="003167FF" w:rsidRDefault="00312C76" w:rsidP="00312C76">
      <w:r w:rsidRPr="003167FF">
        <w:t>The NRM server monitors the bearers used for VAL service communications and decides to switch between MBMS and unicast bearers.</w:t>
      </w:r>
    </w:p>
    <w:p w14:paraId="6009DAD2" w14:textId="77777777" w:rsidR="00312C76" w:rsidRPr="003167FF" w:rsidRDefault="00312C76" w:rsidP="00312C76">
      <w:pPr>
        <w:pStyle w:val="Heading5"/>
      </w:pPr>
      <w:bookmarkStart w:id="1609" w:name="_Toc155355957"/>
      <w:r w:rsidRPr="003167FF">
        <w:t>14.3.4.9.2</w:t>
      </w:r>
      <w:r w:rsidRPr="003167FF">
        <w:tab/>
        <w:t>Procedure</w:t>
      </w:r>
      <w:bookmarkEnd w:id="1609"/>
    </w:p>
    <w:p w14:paraId="751C8F37" w14:textId="77777777" w:rsidR="00312C76" w:rsidRPr="003167FF" w:rsidRDefault="00312C76" w:rsidP="00312C76">
      <w:r w:rsidRPr="003167FF">
        <w:t>Figure 14.3.4.9.2-1 shows the procedure for service continuity when a UE is about to move out of MBMS coverage or getting into good MBMS coverage</w:t>
      </w:r>
      <w:r w:rsidRPr="003167FF">
        <w:rPr>
          <w:lang w:eastAsia="zh-CN"/>
        </w:rPr>
        <w:t xml:space="preserve"> by switching between MBMS bearer and unicast bearer</w:t>
      </w:r>
      <w:r w:rsidRPr="003167FF">
        <w:t xml:space="preserve">. </w:t>
      </w:r>
    </w:p>
    <w:p w14:paraId="63AF2485" w14:textId="77777777" w:rsidR="00312C76" w:rsidRPr="003167FF" w:rsidRDefault="00312C76" w:rsidP="00312C76">
      <w:pPr>
        <w:rPr>
          <w:lang w:eastAsia="zh-CN"/>
        </w:rPr>
      </w:pPr>
      <w:r w:rsidRPr="003167FF">
        <w:rPr>
          <w:lang w:eastAsia="zh-CN"/>
        </w:rPr>
        <w:t>Pre-condition:</w:t>
      </w:r>
    </w:p>
    <w:p w14:paraId="5118DFC0" w14:textId="77777777" w:rsidR="00312C76" w:rsidRPr="003167FF" w:rsidRDefault="00312C76" w:rsidP="00312C76">
      <w:pPr>
        <w:pStyle w:val="B1"/>
        <w:rPr>
          <w:lang w:eastAsia="zh-CN"/>
        </w:rPr>
      </w:pPr>
      <w:r w:rsidRPr="003167FF">
        <w:rPr>
          <w:lang w:eastAsia="zh-CN"/>
        </w:rPr>
        <w:t>-</w:t>
      </w:r>
      <w:r w:rsidRPr="003167FF">
        <w:rPr>
          <w:lang w:eastAsia="zh-CN"/>
        </w:rPr>
        <w:tab/>
      </w:r>
      <w:r w:rsidRPr="003167FF">
        <w:t>It is assumed that a bearer (unicast or MBMS) has been activated by the VAL server for downlink delivery</w:t>
      </w:r>
      <w:r w:rsidRPr="003167FF">
        <w:rPr>
          <w:lang w:eastAsia="zh-CN"/>
        </w:rPr>
        <w:t>.</w:t>
      </w:r>
    </w:p>
    <w:p w14:paraId="424CB5FF" w14:textId="77777777" w:rsidR="00312C76" w:rsidRPr="003167FF" w:rsidRDefault="00312C76" w:rsidP="00312C76">
      <w:pPr>
        <w:pStyle w:val="TH"/>
      </w:pPr>
      <w:r w:rsidRPr="003167FF">
        <w:object w:dxaOrig="6072" w:dyaOrig="4620" w14:anchorId="6723B9B4">
          <v:shape id="_x0000_i1147" type="#_x0000_t75" style="width:303.8pt;height:231.8pt" o:ole="">
            <v:imagedata r:id="rId256" o:title=""/>
          </v:shape>
          <o:OLEObject Type="Embed" ProgID="Visio.Drawing.11" ShapeID="_x0000_i1147" DrawAspect="Content" ObjectID="_1765969086" r:id="rId257"/>
        </w:object>
      </w:r>
    </w:p>
    <w:p w14:paraId="13EECB09" w14:textId="77777777" w:rsidR="00312C76" w:rsidRPr="003167FF" w:rsidRDefault="00312C76" w:rsidP="00312C76">
      <w:pPr>
        <w:pStyle w:val="TF"/>
      </w:pPr>
      <w:r w:rsidRPr="003167FF">
        <w:t>Figure 14.3.4.9.2-1</w:t>
      </w:r>
      <w:r w:rsidRPr="003167FF">
        <w:rPr>
          <w:lang w:eastAsia="zh-CN"/>
        </w:rPr>
        <w:t>:</w:t>
      </w:r>
      <w:r w:rsidRPr="003167FF">
        <w:t xml:space="preserve"> Switch</w:t>
      </w:r>
      <w:r w:rsidRPr="003167FF">
        <w:rPr>
          <w:lang w:eastAsia="zh-CN"/>
        </w:rPr>
        <w:t>ing</w:t>
      </w:r>
      <w:r w:rsidRPr="003167FF">
        <w:t xml:space="preserve"> between MBMS delivery and unicast delivery</w:t>
      </w:r>
    </w:p>
    <w:p w14:paraId="4AEFD21D" w14:textId="77777777" w:rsidR="00312C76" w:rsidRPr="003167FF" w:rsidRDefault="00312C76" w:rsidP="00312C76">
      <w:pPr>
        <w:pStyle w:val="B1"/>
        <w:rPr>
          <w:rFonts w:eastAsia="Malgun Gothic"/>
          <w:lang w:eastAsia="ko-KR"/>
        </w:rPr>
      </w:pPr>
      <w:r w:rsidRPr="003167FF">
        <w:rPr>
          <w:lang w:eastAsia="zh-CN"/>
        </w:rPr>
        <w:t>1.</w:t>
      </w:r>
      <w:r w:rsidRPr="003167FF">
        <w:rPr>
          <w:lang w:eastAsia="zh-CN"/>
        </w:rPr>
        <w:tab/>
      </w:r>
      <w:r w:rsidRPr="003167FF">
        <w:rPr>
          <w:rFonts w:eastAsia="Malgun Gothic"/>
          <w:lang w:eastAsia="ko-KR"/>
        </w:rPr>
        <w:t xml:space="preserve">The </w:t>
      </w:r>
      <w:r w:rsidRPr="003167FF">
        <w:rPr>
          <w:lang w:eastAsia="zh-CN"/>
        </w:rPr>
        <w:t xml:space="preserve">VAL </w:t>
      </w:r>
      <w:r w:rsidRPr="003167FF">
        <w:rPr>
          <w:rFonts w:eastAsia="Malgun Gothic"/>
          <w:lang w:eastAsia="ko-KR"/>
        </w:rPr>
        <w:t>UE detects changing MBMS bearer condition (good or bad MBMS coverage) for the corresponding MBMS service. The method to detect is implementation specific.</w:t>
      </w:r>
    </w:p>
    <w:p w14:paraId="6D5C8510" w14:textId="77777777" w:rsidR="00312C76" w:rsidRPr="003167FF" w:rsidRDefault="00312C76" w:rsidP="00312C76">
      <w:pPr>
        <w:pStyle w:val="B1"/>
        <w:rPr>
          <w:lang w:eastAsia="zh-CN"/>
        </w:rPr>
      </w:pPr>
      <w:r w:rsidRPr="003167FF">
        <w:rPr>
          <w:lang w:eastAsia="zh-CN"/>
        </w:rPr>
        <w:t>2.</w:t>
      </w:r>
      <w:r w:rsidRPr="003167FF">
        <w:rPr>
          <w:lang w:eastAsia="zh-CN"/>
        </w:rPr>
        <w:tab/>
        <w:t>The NRM client notifies the NRM server about the</w:t>
      </w:r>
      <w:r w:rsidRPr="003167FF">
        <w:rPr>
          <w:rFonts w:eastAsia="Malgun Gothic"/>
          <w:lang w:eastAsia="ko-KR"/>
        </w:rPr>
        <w:t xml:space="preserve"> MBMS bearer condition for the corresponding MBMS service by sending the MBMS listening status report</w:t>
      </w:r>
      <w:r w:rsidRPr="003167FF">
        <w:rPr>
          <w:lang w:eastAsia="zh-CN"/>
        </w:rPr>
        <w:t>.</w:t>
      </w:r>
    </w:p>
    <w:p w14:paraId="1169B18C" w14:textId="77777777" w:rsidR="00312C76" w:rsidRPr="003167FF" w:rsidRDefault="00312C76" w:rsidP="00312C76">
      <w:pPr>
        <w:pStyle w:val="NO"/>
        <w:rPr>
          <w:lang w:eastAsia="zh-CN"/>
        </w:rPr>
      </w:pPr>
      <w:r w:rsidRPr="003167FF">
        <w:t>NOTE 1</w:t>
      </w:r>
      <w:r w:rsidRPr="003167FF">
        <w:rPr>
          <w:lang w:eastAsia="zh-CN"/>
        </w:rPr>
        <w:t>:</w:t>
      </w:r>
      <w:r w:rsidRPr="003167FF">
        <w:rPr>
          <w:lang w:eastAsia="zh-CN"/>
        </w:rPr>
        <w:tab/>
        <w:t xml:space="preserve">To efficiently notify the NRM server, e.g., when the NRM client detects that the reception quality of the MBMS bearer is decreasing </w:t>
      </w:r>
      <w:r w:rsidRPr="003167FF">
        <w:t>or reaching an insufficient quality level for the reception of VAL services</w:t>
      </w:r>
      <w:r w:rsidRPr="003167FF">
        <w:rPr>
          <w:lang w:eastAsia="zh-CN"/>
        </w:rPr>
        <w:t>, the NRM client proactively may send to the NRM server a MBMS listening status report including the MBMS reception quality level.</w:t>
      </w:r>
    </w:p>
    <w:p w14:paraId="1ECD0FB8" w14:textId="77777777" w:rsidR="00312C76" w:rsidRPr="003167FF" w:rsidRDefault="00312C76" w:rsidP="00312C76">
      <w:pPr>
        <w:pStyle w:val="B1"/>
        <w:rPr>
          <w:lang w:eastAsia="zh-CN"/>
        </w:rPr>
      </w:pPr>
      <w:r w:rsidRPr="003167FF">
        <w:rPr>
          <w:lang w:eastAsia="zh-CN"/>
        </w:rPr>
        <w:t>3.</w:t>
      </w:r>
      <w:r w:rsidRPr="003167FF">
        <w:rPr>
          <w:lang w:eastAsia="zh-CN"/>
        </w:rPr>
        <w:tab/>
        <w:t xml:space="preserve">The NRM server makes the decision to switch between MBMS delivery and unicast delivery based on available information at the NRM server including the MBMS listening status report as described in clause </w:t>
      </w:r>
      <w:r w:rsidRPr="003167FF">
        <w:t xml:space="preserve">14.3.4.5. </w:t>
      </w:r>
      <w:r w:rsidRPr="003167FF">
        <w:rPr>
          <w:lang w:eastAsia="zh-CN"/>
        </w:rPr>
        <w:t>The NRM server notifies a user plane delivery mode to the VAL server.</w:t>
      </w:r>
    </w:p>
    <w:p w14:paraId="3BE0C0BD" w14:textId="77777777" w:rsidR="00312C76" w:rsidRPr="003167FF" w:rsidRDefault="00312C76" w:rsidP="00312C76">
      <w:pPr>
        <w:pStyle w:val="B1"/>
        <w:rPr>
          <w:lang w:eastAsia="zh-CN"/>
        </w:rPr>
      </w:pPr>
      <w:r w:rsidRPr="003167FF">
        <w:rPr>
          <w:lang w:eastAsia="zh-CN"/>
        </w:rPr>
        <w:t>4.</w:t>
      </w:r>
      <w:r w:rsidRPr="003167FF">
        <w:rPr>
          <w:lang w:eastAsia="zh-CN"/>
        </w:rPr>
        <w:tab/>
        <w:t xml:space="preserve">The VAL server sends the downlink data over the new bearer (unicast or MBMS) to the VAL client as per step 3. </w:t>
      </w:r>
    </w:p>
    <w:p w14:paraId="384EE3A9" w14:textId="77777777" w:rsidR="00312C76" w:rsidRPr="003167FF" w:rsidRDefault="00312C76" w:rsidP="00312C76">
      <w:pPr>
        <w:pStyle w:val="NO"/>
        <w:rPr>
          <w:lang w:eastAsia="zh-CN"/>
        </w:rPr>
      </w:pPr>
      <w:r w:rsidRPr="003167FF">
        <w:rPr>
          <w:lang w:eastAsia="zh-CN"/>
        </w:rPr>
        <w:t>NOTE 2:</w:t>
      </w:r>
      <w:r w:rsidRPr="003167FF">
        <w:rPr>
          <w:lang w:eastAsia="zh-CN"/>
        </w:rPr>
        <w:tab/>
        <w:t>The new bearer (unicast or MBMS) may be set up on demand after step 3 or before.</w:t>
      </w:r>
    </w:p>
    <w:p w14:paraId="45808B6F" w14:textId="77777777" w:rsidR="00312C76" w:rsidRPr="003167FF" w:rsidRDefault="00312C76" w:rsidP="00312C76">
      <w:pPr>
        <w:pStyle w:val="B1"/>
        <w:rPr>
          <w:lang w:eastAsia="zh-CN"/>
        </w:rPr>
      </w:pPr>
      <w:r w:rsidRPr="003167FF">
        <w:rPr>
          <w:lang w:eastAsia="zh-CN"/>
        </w:rPr>
        <w:t>5.</w:t>
      </w:r>
      <w:r w:rsidRPr="003167FF">
        <w:rPr>
          <w:lang w:eastAsia="zh-CN"/>
        </w:rPr>
        <w:tab/>
        <w:t>During the switching, the VAL client simultaneously receives downlink data through both bearers (unicast bearer and MBMS bearer). If there is no downlink data to the VAL client, this step can be skipped.</w:t>
      </w:r>
    </w:p>
    <w:p w14:paraId="6F71EE46" w14:textId="77777777" w:rsidR="00312C76" w:rsidRPr="003167FF" w:rsidRDefault="00312C76" w:rsidP="00312C76">
      <w:pPr>
        <w:pStyle w:val="B1"/>
        <w:rPr>
          <w:lang w:eastAsia="zh-CN"/>
        </w:rPr>
      </w:pPr>
      <w:r w:rsidRPr="003167FF">
        <w:rPr>
          <w:lang w:eastAsia="zh-CN"/>
        </w:rPr>
        <w:lastRenderedPageBreak/>
        <w:t>6.</w:t>
      </w:r>
      <w:r w:rsidRPr="003167FF">
        <w:rPr>
          <w:lang w:eastAsia="zh-CN"/>
        </w:rPr>
        <w:tab/>
        <w:t>The VAL client ceases to receive the downlink data through previous bearer but continues receiving data through new bearer.</w:t>
      </w:r>
    </w:p>
    <w:p w14:paraId="7FD1EF42" w14:textId="05087041" w:rsidR="00192457" w:rsidRPr="003167FF" w:rsidRDefault="00192457" w:rsidP="00192457">
      <w:pPr>
        <w:pStyle w:val="Heading3"/>
      </w:pPr>
      <w:bookmarkStart w:id="1610" w:name="_Toc106026241"/>
      <w:bookmarkStart w:id="1611" w:name="_Toc155355958"/>
      <w:r w:rsidRPr="003167FF">
        <w:t>14.3.4A</w:t>
      </w:r>
      <w:r w:rsidRPr="003167FF">
        <w:tab/>
      </w:r>
      <w:bookmarkEnd w:id="1610"/>
      <w:r w:rsidRPr="003167FF">
        <w:t xml:space="preserve">Multicast resource management for </w:t>
      </w:r>
      <w:r w:rsidR="00024B95" w:rsidRPr="003167FF">
        <w:t>5GS</w:t>
      </w:r>
      <w:bookmarkEnd w:id="1611"/>
    </w:p>
    <w:p w14:paraId="33D4C03F" w14:textId="77777777" w:rsidR="00192457" w:rsidRPr="003167FF" w:rsidRDefault="00192457" w:rsidP="00192457">
      <w:pPr>
        <w:pStyle w:val="Heading4"/>
      </w:pPr>
      <w:bookmarkStart w:id="1612" w:name="_Toc106026242"/>
      <w:bookmarkStart w:id="1613" w:name="_Toc91749794"/>
      <w:bookmarkStart w:id="1614" w:name="_Toc155355959"/>
      <w:r w:rsidRPr="003167FF">
        <w:t>14.3.4A.1</w:t>
      </w:r>
      <w:r w:rsidRPr="003167FF">
        <w:tab/>
        <w:t>General</w:t>
      </w:r>
      <w:bookmarkEnd w:id="1614"/>
      <w:r w:rsidRPr="003167FF">
        <w:t xml:space="preserve"> </w:t>
      </w:r>
    </w:p>
    <w:p w14:paraId="03E001BD" w14:textId="77777777" w:rsidR="00192457" w:rsidRPr="003167FF" w:rsidRDefault="00192457" w:rsidP="00192457">
      <w:r w:rsidRPr="003167FF">
        <w:t xml:space="preserve">This subclause defines information flows and procedures for 5G MBS usage that applies to VAL services. 5G MBS session can be used by any </w:t>
      </w:r>
      <w:r w:rsidRPr="003167FF">
        <w:rPr>
          <w:lang w:eastAsia="zh-CN"/>
        </w:rPr>
        <w:t>VAL</w:t>
      </w:r>
      <w:r w:rsidRPr="003167FF">
        <w:t xml:space="preserve"> service for any </w:t>
      </w:r>
      <w:r w:rsidRPr="003167FF">
        <w:rPr>
          <w:lang w:eastAsia="zh-CN"/>
        </w:rPr>
        <w:t>VAL</w:t>
      </w:r>
      <w:r w:rsidRPr="003167FF">
        <w:t xml:space="preserve"> service group.</w:t>
      </w:r>
    </w:p>
    <w:p w14:paraId="43AF62C3" w14:textId="77777777" w:rsidR="00192457" w:rsidRPr="003167FF" w:rsidRDefault="00192457" w:rsidP="00192457">
      <w:pPr>
        <w:rPr>
          <w:noProof/>
        </w:rPr>
      </w:pPr>
      <w:r w:rsidRPr="003167FF">
        <w:rPr>
          <w:noProof/>
        </w:rPr>
        <w:t>The main purpose of using 5G Multicast-Broadcast Service (MBS) by verticals is to provide efficient downlink delivery of user traffic in VAL service group communications or in a certain area.</w:t>
      </w:r>
    </w:p>
    <w:p w14:paraId="3A6CA809" w14:textId="40B888D3" w:rsidR="00192457" w:rsidRPr="003167FF" w:rsidRDefault="00192457" w:rsidP="00192457">
      <w:r w:rsidRPr="003167FF">
        <w:t>Multicast and broadcast</w:t>
      </w:r>
      <w:r w:rsidR="00BE6801" w:rsidRPr="003167FF">
        <w:t xml:space="preserve"> communication</w:t>
      </w:r>
      <w:r w:rsidRPr="003167FF">
        <w:t xml:space="preserve"> services in 5G for vertical applicationsrely on the creation and establishment of MBS sessions to deliver user data in downlink. Shared and individual delivery from the VAL server to multiple VAL users is supported either as point-to-point or point-to-multipoint over the radio. The MBS session which consist of one or multiple QoS flows for different service requirements</w:t>
      </w:r>
      <w:r w:rsidR="00BE6801" w:rsidRPr="003167FF">
        <w:t xml:space="preserve"> are</w:t>
      </w:r>
      <w:r w:rsidRPr="003167FF">
        <w:t xml:space="preserve"> either broadcast or multicast type. </w:t>
      </w:r>
      <w:r w:rsidR="00BE6801" w:rsidRPr="003167FF">
        <w:t>For the broadcast MBS session or local MBS session, the MBS service area is configured with the MBS session.</w:t>
      </w:r>
    </w:p>
    <w:p w14:paraId="757728E6" w14:textId="77777777" w:rsidR="00192457" w:rsidRPr="003167FF" w:rsidRDefault="00192457" w:rsidP="00192457">
      <w:pPr>
        <w:pStyle w:val="NO"/>
        <w:rPr>
          <w:lang w:eastAsia="zh-CN"/>
        </w:rPr>
      </w:pPr>
      <w:r w:rsidRPr="003167FF">
        <w:rPr>
          <w:rFonts w:eastAsia="Malgun Gothic"/>
          <w:lang w:eastAsia="ko-KR"/>
        </w:rPr>
        <w:t>NOTE</w:t>
      </w:r>
      <w:r w:rsidRPr="003167FF">
        <w:t> </w:t>
      </w:r>
      <w:r w:rsidRPr="003167FF">
        <w:rPr>
          <w:lang w:eastAsia="zh-CN"/>
        </w:rPr>
        <w:t>1</w:t>
      </w:r>
      <w:r w:rsidRPr="003167FF">
        <w:t>:</w:t>
      </w:r>
      <w:r w:rsidRPr="003167FF">
        <w:tab/>
        <w:t xml:space="preserve">Support of MBS and specific session types is an implementation choice. </w:t>
      </w:r>
    </w:p>
    <w:p w14:paraId="7768F244" w14:textId="77777777" w:rsidR="00192457" w:rsidRPr="003167FF" w:rsidRDefault="00192457" w:rsidP="00192457">
      <w:pPr>
        <w:rPr>
          <w:lang w:eastAsia="zh-CN"/>
        </w:rPr>
      </w:pPr>
      <w:r w:rsidRPr="003167FF">
        <w:rPr>
          <w:lang w:eastAsia="zh-CN"/>
        </w:rPr>
        <w:t xml:space="preserve">Within this arrangement, the VAL server decides whether to create broadcast or multicast MBS sessions to be associated with certain VAL service groups or area. The 5GC adaptively decides whether to deliver the MBS traffic from the MB-UPF in the form of shared delivery or individual delivery, where the latter is applicable to multicast MBS sessions. The NG-RAN decides to utilize point-to-point or point-to-multipoint delivery methods applicable for shared delivery only. MBS provides reliability enhancements and minimizes loss of information, e.g., due to mobility and handover. </w:t>
      </w:r>
    </w:p>
    <w:p w14:paraId="10231E81" w14:textId="77777777" w:rsidR="00192457" w:rsidRPr="003167FF" w:rsidRDefault="00192457" w:rsidP="00192457">
      <w:pPr>
        <w:rPr>
          <w:lang w:eastAsia="zh-CN"/>
        </w:rPr>
      </w:pPr>
      <w:r w:rsidRPr="003167FF">
        <w:rPr>
          <w:lang w:eastAsia="zh-CN"/>
        </w:rPr>
        <w:t>MBS group scheduling mechanism enables simultaneous reception of MBS and unicast user traffic by the VAL UEs. The UEs can receive broadcast MBS sessions irrespective of their RRC state (i.e., connected, inactive or idle) and multicast sessions only in RRC</w:t>
      </w:r>
      <w:r w:rsidRPr="003167FF">
        <w:rPr>
          <w:lang w:eastAsia="zh-CN"/>
        </w:rPr>
        <w:noBreakHyphen/>
        <w:t xml:space="preserve">CONNECTED state. </w:t>
      </w:r>
    </w:p>
    <w:p w14:paraId="2E5601D2" w14:textId="77777777" w:rsidR="00192457" w:rsidRPr="003167FF" w:rsidRDefault="00192457" w:rsidP="00192457">
      <w:pPr>
        <w:rPr>
          <w:lang w:eastAsia="zh-CN"/>
        </w:rPr>
      </w:pPr>
      <w:r w:rsidRPr="003167FF">
        <w:rPr>
          <w:lang w:eastAsia="zh-CN"/>
        </w:rPr>
        <w:t>The following capabilities (non-exhaustive list) provided by MBS could be used by NRM server:</w:t>
      </w:r>
    </w:p>
    <w:p w14:paraId="3490AFA7" w14:textId="77777777" w:rsidR="00192457" w:rsidRPr="003167FF" w:rsidRDefault="00192457" w:rsidP="00192457">
      <w:pPr>
        <w:pStyle w:val="B1"/>
        <w:rPr>
          <w:lang w:eastAsia="zh-CN"/>
        </w:rPr>
      </w:pPr>
      <w:r w:rsidRPr="003167FF">
        <w:rPr>
          <w:lang w:eastAsia="zh-CN"/>
        </w:rPr>
        <w:t>-</w:t>
      </w:r>
      <w:r w:rsidRPr="003167FF">
        <w:rPr>
          <w:lang w:eastAsia="zh-CN"/>
        </w:rPr>
        <w:tab/>
        <w:t>MBS session creation;</w:t>
      </w:r>
    </w:p>
    <w:p w14:paraId="2DAF75C2" w14:textId="77777777" w:rsidR="00192457" w:rsidRPr="003167FF" w:rsidRDefault="00192457" w:rsidP="00192457">
      <w:pPr>
        <w:pStyle w:val="B1"/>
        <w:rPr>
          <w:lang w:eastAsia="zh-CN"/>
        </w:rPr>
      </w:pPr>
      <w:r w:rsidRPr="003167FF">
        <w:rPr>
          <w:lang w:eastAsia="zh-CN"/>
        </w:rPr>
        <w:t>-</w:t>
      </w:r>
      <w:r w:rsidRPr="003167FF">
        <w:rPr>
          <w:lang w:eastAsia="zh-CN"/>
        </w:rPr>
        <w:tab/>
        <w:t>MBS session update;</w:t>
      </w:r>
    </w:p>
    <w:p w14:paraId="3F455005" w14:textId="77777777" w:rsidR="00192457" w:rsidRPr="003167FF" w:rsidRDefault="00192457" w:rsidP="00192457">
      <w:pPr>
        <w:pStyle w:val="B1"/>
        <w:rPr>
          <w:lang w:eastAsia="zh-CN"/>
        </w:rPr>
      </w:pPr>
      <w:r w:rsidRPr="003167FF">
        <w:rPr>
          <w:lang w:eastAsia="zh-CN"/>
        </w:rPr>
        <w:t>-</w:t>
      </w:r>
      <w:r w:rsidRPr="003167FF">
        <w:rPr>
          <w:lang w:eastAsia="zh-CN"/>
        </w:rPr>
        <w:tab/>
        <w:t>MBS session release;</w:t>
      </w:r>
    </w:p>
    <w:p w14:paraId="611BA0AA" w14:textId="77777777" w:rsidR="00192457" w:rsidRPr="003167FF" w:rsidRDefault="00192457" w:rsidP="00192457">
      <w:pPr>
        <w:pStyle w:val="B1"/>
        <w:rPr>
          <w:lang w:eastAsia="zh-CN"/>
        </w:rPr>
      </w:pPr>
      <w:r w:rsidRPr="003167FF">
        <w:rPr>
          <w:lang w:eastAsia="zh-CN"/>
        </w:rPr>
        <w:t>-</w:t>
      </w:r>
      <w:r w:rsidRPr="003167FF">
        <w:rPr>
          <w:lang w:eastAsia="zh-CN"/>
        </w:rPr>
        <w:tab/>
        <w:t xml:space="preserve">MBS session ID allocation; </w:t>
      </w:r>
    </w:p>
    <w:p w14:paraId="7BEF7338" w14:textId="77777777" w:rsidR="00192457" w:rsidRPr="003167FF" w:rsidRDefault="00192457" w:rsidP="00192457">
      <w:pPr>
        <w:pStyle w:val="B1"/>
        <w:rPr>
          <w:lang w:eastAsia="zh-CN"/>
        </w:rPr>
      </w:pPr>
      <w:r w:rsidRPr="003167FF">
        <w:rPr>
          <w:lang w:eastAsia="zh-CN"/>
        </w:rPr>
        <w:t>-</w:t>
      </w:r>
      <w:r w:rsidRPr="003167FF">
        <w:rPr>
          <w:lang w:eastAsia="zh-CN"/>
        </w:rPr>
        <w:tab/>
        <w:t>Dynamic PCC control for MBS session.</w:t>
      </w:r>
    </w:p>
    <w:p w14:paraId="2C2426E7" w14:textId="4F7E5C98" w:rsidR="00192457" w:rsidRPr="003167FF" w:rsidRDefault="00192457" w:rsidP="00192457">
      <w:r w:rsidRPr="003167FF">
        <w:t>The first phase to utilize MBS sessions for VAL media transmission is to reserve the network resource by creating a MBS sessions. The MBS session creation is initiated by the VAL server towards the NRM server, and the NRM server further interacts with the 5GS to complete the whole process. The UE’s capabilities and service related information e.g., UE’s MBS capabilities, location, MBS listening status report</w:t>
      </w:r>
      <w:r w:rsidR="0088552F" w:rsidRPr="003167FF">
        <w:t>, UE session join notification</w:t>
      </w:r>
      <w:r w:rsidRPr="003167FF">
        <w:t xml:space="preserve"> sent by group members are considered when deciding to create or use MBS sessions. During the interaction with NRM server, the necessary information related to the requested session is determined, e.g., MBS session mode (either a broadcast or a multicast session) and the required service profile. This interaction between the NRM server and the 5GS depends on the configuration option under consideration, i.e., whether the NRM server is in trusted domain (limited operations), and whether the session creation is done with or without a dynamic PCC rule. </w:t>
      </w:r>
    </w:p>
    <w:p w14:paraId="01F533A1" w14:textId="77777777" w:rsidR="00192457" w:rsidRPr="003167FF" w:rsidRDefault="00192457" w:rsidP="00192457">
      <w:pPr>
        <w:pStyle w:val="NO"/>
      </w:pPr>
      <w:r w:rsidRPr="003167FF">
        <w:t>NOTE 1:</w:t>
      </w:r>
      <w:r w:rsidRPr="003167FF">
        <w:tab/>
        <w:t xml:space="preserve">It is implementation specific whether the VAL server decides to use multicast or broadcast MBS sessions. </w:t>
      </w:r>
    </w:p>
    <w:p w14:paraId="36CA5472" w14:textId="77777777" w:rsidR="00192457" w:rsidRPr="003167FF" w:rsidRDefault="00192457" w:rsidP="00192457">
      <w:pPr>
        <w:pStyle w:val="NO"/>
      </w:pPr>
      <w:r w:rsidRPr="003167FF">
        <w:t>NOTE 2:</w:t>
      </w:r>
      <w:r w:rsidRPr="003167FF">
        <w:tab/>
        <w:t>It is implementation specific whether the VAL decides to create (one or multiple) MBS sessions for VAL media for VAL group communications associated to a certain VAL group or create (one or multiple) dynamic MBS sessions once the need has emerged, e.g., dynamic MBS sessions to be associated for an ad hoc group.</w:t>
      </w:r>
    </w:p>
    <w:p w14:paraId="0B1672A9" w14:textId="77777777" w:rsidR="00192457" w:rsidRPr="003167FF" w:rsidRDefault="00192457" w:rsidP="00192457">
      <w:pPr>
        <w:pStyle w:val="NO"/>
      </w:pPr>
      <w:r w:rsidRPr="003167FF">
        <w:t>NOTE 3:</w:t>
      </w:r>
      <w:r w:rsidRPr="003167FF">
        <w:tab/>
        <w:t>It is implementation specific whether an MBS session is associated to one or multiple VAL service groups, and whether it is re-assigned to other VAL service groups.</w:t>
      </w:r>
    </w:p>
    <w:p w14:paraId="77396E52" w14:textId="77777777" w:rsidR="00192457" w:rsidRPr="003167FF" w:rsidRDefault="00192457" w:rsidP="00192457">
      <w:pPr>
        <w:pStyle w:val="NO"/>
      </w:pPr>
      <w:r w:rsidRPr="003167FF">
        <w:lastRenderedPageBreak/>
        <w:t>NOTE 4:</w:t>
      </w:r>
      <w:r w:rsidRPr="003167FF">
        <w:tab/>
        <w:t>How the NRM server uses the UE’s capabilities and service related information in order to create and use the MBS session is implementation specific.</w:t>
      </w:r>
    </w:p>
    <w:p w14:paraId="714A3114" w14:textId="77777777" w:rsidR="00192457" w:rsidRPr="003167FF" w:rsidRDefault="00192457" w:rsidP="00192457">
      <w:r w:rsidRPr="003167FF">
        <w:t xml:space="preserve">The information elements describing the MBS session under consideration is then sent to the NRM clients via MBS session announcement, where the latter need to react according to the announced session mode. </w:t>
      </w:r>
    </w:p>
    <w:p w14:paraId="4649BEAE" w14:textId="77777777" w:rsidR="00192457" w:rsidRPr="003167FF" w:rsidRDefault="00192457" w:rsidP="00192457">
      <w:pPr>
        <w:rPr>
          <w:lang w:eastAsia="zh-CN"/>
        </w:rPr>
      </w:pPr>
      <w:r w:rsidRPr="003167FF">
        <w:rPr>
          <w:lang w:eastAsia="zh-CN"/>
        </w:rPr>
        <w:t xml:space="preserve">If eMBMS and 5G MBS co-exist for VAL services, the NRM service server may decide to trigger the establishment of an eMBMS bearer to deliver the VAL media associated to the VAL service group communications, if the target VAL service group(s) consists of members with MBMS capable RAT. As a result, the NRM server subsequently needs to send an eMBMS bearer announcement towards the clients camping on LTE. </w:t>
      </w:r>
    </w:p>
    <w:p w14:paraId="16250124" w14:textId="77777777" w:rsidR="00192457" w:rsidRPr="003167FF" w:rsidRDefault="00192457" w:rsidP="00192457">
      <w:pPr>
        <w:pStyle w:val="NO"/>
      </w:pPr>
      <w:r w:rsidRPr="003167FF">
        <w:t>NOTE 5:</w:t>
      </w:r>
      <w:r w:rsidRPr="003167FF">
        <w:tab/>
        <w:t>It is implementation specific whether the NRM server triggers an eMBMS bearer or a unicast bearer to serve VAL clients camping on LTE.</w:t>
      </w:r>
    </w:p>
    <w:p w14:paraId="24A97315" w14:textId="77777777" w:rsidR="00192457" w:rsidRPr="003167FF" w:rsidRDefault="00192457" w:rsidP="00192457">
      <w:pPr>
        <w:pStyle w:val="B1"/>
        <w:rPr>
          <w:lang w:eastAsia="zh-CN"/>
        </w:rPr>
      </w:pPr>
    </w:p>
    <w:p w14:paraId="7E8A08F8" w14:textId="77777777" w:rsidR="00192457" w:rsidRPr="003167FF" w:rsidRDefault="00192457" w:rsidP="00192457"/>
    <w:p w14:paraId="108720AF" w14:textId="77777777" w:rsidR="00192457" w:rsidRPr="003167FF" w:rsidRDefault="00192457" w:rsidP="00192457">
      <w:pPr>
        <w:pStyle w:val="Heading4"/>
      </w:pPr>
      <w:bookmarkStart w:id="1615" w:name="_Toc155355960"/>
      <w:r w:rsidRPr="003167FF">
        <w:t>14.3.4A.2</w:t>
      </w:r>
      <w:r w:rsidRPr="003167FF">
        <w:tab/>
        <w:t>MBS session creation and MBS session announcement</w:t>
      </w:r>
      <w:bookmarkEnd w:id="1612"/>
      <w:bookmarkEnd w:id="1613"/>
      <w:bookmarkEnd w:id="1615"/>
      <w:r w:rsidRPr="003167FF">
        <w:t xml:space="preserve"> </w:t>
      </w:r>
    </w:p>
    <w:p w14:paraId="2AFDA687" w14:textId="77777777" w:rsidR="00192457" w:rsidRPr="003167FF" w:rsidRDefault="00192457" w:rsidP="00192457">
      <w:pPr>
        <w:pStyle w:val="Heading5"/>
      </w:pPr>
      <w:bookmarkStart w:id="1616" w:name="_Toc106026243"/>
      <w:bookmarkStart w:id="1617" w:name="_Toc91749795"/>
      <w:bookmarkStart w:id="1618" w:name="_Toc155355961"/>
      <w:r w:rsidRPr="003167FF">
        <w:t>14.3.4A.2.1</w:t>
      </w:r>
      <w:r w:rsidRPr="003167FF">
        <w:tab/>
        <w:t>General</w:t>
      </w:r>
      <w:bookmarkEnd w:id="1616"/>
      <w:bookmarkEnd w:id="1617"/>
      <w:bookmarkEnd w:id="1618"/>
    </w:p>
    <w:p w14:paraId="5FEA516C" w14:textId="77777777" w:rsidR="00192457" w:rsidRPr="003167FF" w:rsidRDefault="00192457" w:rsidP="00192457">
      <w:r w:rsidRPr="003167FF">
        <w:t>The procedures in this clause describe how MBS session creation and MBS session announcement can be used for the transmission of VAL service group communication data over either broadcast or multicast MBS sessions. The MBS session can either be created with or without dynamic PCC rule, where the latter requires less interaction done by the NRM server towards the 5GC (either directly or via NEF).</w:t>
      </w:r>
    </w:p>
    <w:p w14:paraId="3B4287E8" w14:textId="77777777" w:rsidR="00192457" w:rsidRPr="003167FF" w:rsidRDefault="00192457" w:rsidP="00192457">
      <w:pPr>
        <w:pStyle w:val="Heading5"/>
      </w:pPr>
      <w:bookmarkStart w:id="1619" w:name="_Toc106026244"/>
      <w:bookmarkStart w:id="1620" w:name="_Toc91749796"/>
      <w:bookmarkStart w:id="1621" w:name="_Toc155355962"/>
      <w:r w:rsidRPr="003167FF">
        <w:t>14.3.4A.2.2</w:t>
      </w:r>
      <w:r w:rsidRPr="003167FF">
        <w:tab/>
        <w:t>Procedure for pre-created MBS session and MBS session announcement</w:t>
      </w:r>
      <w:bookmarkEnd w:id="1619"/>
      <w:bookmarkEnd w:id="1620"/>
      <w:bookmarkEnd w:id="1621"/>
    </w:p>
    <w:p w14:paraId="0264A9CC" w14:textId="77777777" w:rsidR="00192457" w:rsidRPr="003167FF" w:rsidRDefault="00192457" w:rsidP="00192457">
      <w:r w:rsidRPr="003167FF">
        <w:t>Pre-conditions:</w:t>
      </w:r>
    </w:p>
    <w:p w14:paraId="6AD2BAC4" w14:textId="77777777" w:rsidR="00192457" w:rsidRPr="003167FF" w:rsidRDefault="00192457" w:rsidP="00192457">
      <w:pPr>
        <w:pStyle w:val="B1"/>
      </w:pPr>
      <w:r w:rsidRPr="003167FF">
        <w:t>-</w:t>
      </w:r>
      <w:r w:rsidRPr="003167FF">
        <w:tab/>
        <w:t>The NRM server has decided to use an MBS session for VAL service group communications associated to a certain VAL servive group based on transport only mode.</w:t>
      </w:r>
    </w:p>
    <w:p w14:paraId="3153F23C" w14:textId="77777777" w:rsidR="00192457" w:rsidRPr="003167FF" w:rsidRDefault="00192457" w:rsidP="00192457">
      <w:pPr>
        <w:pStyle w:val="B1"/>
      </w:pPr>
      <w:r w:rsidRPr="003167FF">
        <w:t>-</w:t>
      </w:r>
      <w:r w:rsidRPr="003167FF">
        <w:tab/>
        <w:t>The NRM server has performed MB-SMF discovery and selection either directly or indirectly via NEF/MBSF, unless the corresponding information is locally configured.</w:t>
      </w:r>
    </w:p>
    <w:p w14:paraId="7C80AA1B" w14:textId="77777777" w:rsidR="00192457" w:rsidRPr="003167FF" w:rsidRDefault="00192457" w:rsidP="00192457">
      <w:pPr>
        <w:pStyle w:val="B1"/>
      </w:pPr>
      <w:r w:rsidRPr="003167FF">
        <w:t>-</w:t>
      </w:r>
      <w:r w:rsidRPr="003167FF">
        <w:tab/>
        <w:t>NRM clients 1 to n are attached to the 5GS, registered and belong to the same VAL service group X.</w:t>
      </w:r>
    </w:p>
    <w:p w14:paraId="6F0AC47E" w14:textId="77777777" w:rsidR="00192457" w:rsidRPr="003167FF" w:rsidRDefault="00192457" w:rsidP="00192457">
      <w:pPr>
        <w:pStyle w:val="B1"/>
      </w:pPr>
      <w:r w:rsidRPr="003167FF">
        <w:t>-</w:t>
      </w:r>
      <w:r w:rsidRPr="003167FF">
        <w:tab/>
        <w:t xml:space="preserve">The NRM server is aware whether to request the creation of the MBS service server with or without dynamic PCC rule. </w:t>
      </w:r>
    </w:p>
    <w:p w14:paraId="0B210B31" w14:textId="77777777" w:rsidR="00192457" w:rsidRPr="003167FF" w:rsidRDefault="00192457" w:rsidP="00192457">
      <w:pPr>
        <w:pStyle w:val="TH"/>
      </w:pPr>
    </w:p>
    <w:p w14:paraId="0DB6FC32" w14:textId="77777777" w:rsidR="00192457" w:rsidRPr="003167FF" w:rsidRDefault="00192457" w:rsidP="00192457">
      <w:pPr>
        <w:pStyle w:val="TH"/>
      </w:pPr>
      <w:r w:rsidRPr="003167FF">
        <w:rPr>
          <w:noProof/>
        </w:rPr>
        <w:drawing>
          <wp:inline distT="0" distB="0" distL="0" distR="0" wp14:anchorId="7916C7AB" wp14:editId="79F6F13D">
            <wp:extent cx="6120765" cy="4126865"/>
            <wp:effectExtent l="0" t="0" r="0" b="6985"/>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258"/>
                    <a:stretch>
                      <a:fillRect/>
                    </a:stretch>
                  </pic:blipFill>
                  <pic:spPr>
                    <a:xfrm>
                      <a:off x="0" y="0"/>
                      <a:ext cx="6120765" cy="4126865"/>
                    </a:xfrm>
                    <a:prstGeom prst="rect">
                      <a:avLst/>
                    </a:prstGeom>
                  </pic:spPr>
                </pic:pic>
              </a:graphicData>
            </a:graphic>
          </wp:inline>
        </w:drawing>
      </w:r>
    </w:p>
    <w:p w14:paraId="3FF5AFC7" w14:textId="77777777" w:rsidR="00192457" w:rsidRPr="003167FF" w:rsidRDefault="00192457" w:rsidP="00192457">
      <w:pPr>
        <w:pStyle w:val="TF"/>
      </w:pPr>
      <w:r w:rsidRPr="003167FF">
        <w:t>Figure </w:t>
      </w:r>
      <w:bookmarkStart w:id="1622" w:name="_Hlk91669225"/>
      <w:r w:rsidRPr="003167FF">
        <w:t>14.3.4A.1.2</w:t>
      </w:r>
      <w:bookmarkEnd w:id="1622"/>
      <w:r w:rsidRPr="003167FF">
        <w:t>-1: Use of pre-created MBS session.</w:t>
      </w:r>
    </w:p>
    <w:p w14:paraId="4F65462D" w14:textId="77777777" w:rsidR="00192457" w:rsidRPr="003167FF" w:rsidRDefault="00192457" w:rsidP="00192457">
      <w:pPr>
        <w:pStyle w:val="B1"/>
      </w:pPr>
      <w:r w:rsidRPr="003167FF">
        <w:t>1.</w:t>
      </w:r>
      <w:r w:rsidRPr="003167FF">
        <w:tab/>
        <w:t>The VAL server sends a multicast/broadcast resource request towards the NRM server including the VAL server identity, service description(s), multicast resource type (e.g,. multicast type or broadcast type), service announcement mode (i.e., service announcement is sent by NRM or the VAL itself), Endpoint of the VAL server.</w:t>
      </w:r>
    </w:p>
    <w:p w14:paraId="7B4200DD" w14:textId="38C1D729" w:rsidR="00192457" w:rsidRPr="003167FF" w:rsidRDefault="00192457" w:rsidP="00192457">
      <w:pPr>
        <w:pStyle w:val="B1"/>
      </w:pPr>
      <w:r w:rsidRPr="003167FF">
        <w:t>2.</w:t>
      </w:r>
      <w:r w:rsidRPr="003167FF">
        <w:tab/>
        <w:t>The NRM server initiates an MBS session creation procedure towards the 5GC as described in 3GPP TS 23.247 [39]. The procedure starts once the NRM server initiates a TMGI allocation request (either directly to MB-SMF or indirectly via NEF). Upon the reception of the TMGI allocation response, the NRM server sends an MBS session creation request, including further information related to the MBS session, e.g., MBS session ID, MBS session mode and the QoS requirements if dynamic PCC rule is not considered. However, if dynamic PCC rule is considered, the NRM server defines these requirements at a later step, namely it sends an MBS authorization/policy create request towards PCF (either directly or to the NEF) indicating the QoS requirements.</w:t>
      </w:r>
    </w:p>
    <w:p w14:paraId="2E281A4B" w14:textId="77777777" w:rsidR="00192457" w:rsidRPr="003167FF" w:rsidRDefault="00192457" w:rsidP="00192457">
      <w:pPr>
        <w:pStyle w:val="NO"/>
      </w:pPr>
      <w:r w:rsidRPr="003167FF">
        <w:t>NOTE 1:</w:t>
      </w:r>
      <w:r w:rsidRPr="003167FF">
        <w:tab/>
        <w:t>In case of LTE eMBMS and 5G MBS co-existence, the NRM server may trigger the establishment of eMBMS bearers as described in clause 14.3.4 (or it may establish a unicast bearer) based on the RAT capabilities supported by the VAL service group members in the VAL service group X. If MBSF and BM-SC are co-located, TMGI used by 4G eMBMS can be the same as the MBS session ID.</w:t>
      </w:r>
    </w:p>
    <w:p w14:paraId="53857A66" w14:textId="77777777" w:rsidR="00192457" w:rsidRPr="003167FF" w:rsidRDefault="00192457" w:rsidP="00192457">
      <w:pPr>
        <w:pStyle w:val="NO"/>
      </w:pPr>
      <w:r w:rsidRPr="003167FF">
        <w:t>NOTE 2:</w:t>
      </w:r>
      <w:r w:rsidRPr="003167FF">
        <w:tab/>
        <w:t>For the case of multi carrier support for broadcast MBS sessions, the NRM server may indicate the frequencies within a broadcast MBS service area by providing the MBS frequency selection area ID(s) (MBS FSA ID(s)) to the MB-SMF or indirectly via NEF.</w:t>
      </w:r>
    </w:p>
    <w:p w14:paraId="42B57C03" w14:textId="77777777" w:rsidR="00192457" w:rsidRPr="003167FF" w:rsidRDefault="00192457" w:rsidP="00192457">
      <w:pPr>
        <w:pStyle w:val="B1"/>
      </w:pPr>
      <w:r w:rsidRPr="003167FF">
        <w:t>3.</w:t>
      </w:r>
      <w:r w:rsidRPr="003167FF">
        <w:tab/>
        <w:t>The NRM server provides the NRM clients of the VAL service group X with the information related to the created MBS session via the MBS session announcement. The MBS session announcement includes information such as the MBS session ID, MBS session mode (broadcast or multicast service type) and SDP information related to the MBS session under consideration.</w:t>
      </w:r>
    </w:p>
    <w:p w14:paraId="47635A94" w14:textId="77777777" w:rsidR="00192457" w:rsidRPr="003167FF" w:rsidRDefault="00192457" w:rsidP="00192457">
      <w:pPr>
        <w:pStyle w:val="NO"/>
      </w:pPr>
      <w:r w:rsidRPr="003167FF">
        <w:lastRenderedPageBreak/>
        <w:t>NOTE 3:</w:t>
      </w:r>
      <w:r w:rsidRPr="003167FF">
        <w:tab/>
        <w:t xml:space="preserve">The NRM server may send an MBS session announcement at an earlier step during the MBS session creation procedure towards the NRM clients once the VAL service group associated to the MBS session is known.  </w:t>
      </w:r>
    </w:p>
    <w:p w14:paraId="4996B14A" w14:textId="77777777" w:rsidR="00192457" w:rsidRPr="003167FF" w:rsidRDefault="00192457" w:rsidP="00192457">
      <w:pPr>
        <w:pStyle w:val="B1"/>
        <w:ind w:hanging="1"/>
      </w:pPr>
      <w:r w:rsidRPr="003167FF">
        <w:t>Optionally, the NRM server includes the information elements related to the established eMBMS bearer, as indicated in table 7.3.2.2-1. The NRM clients which camp on LTE will subsequently react to the information elements related to the eMBMS bearer as described in 3GPP TS 23.280 [3].</w:t>
      </w:r>
    </w:p>
    <w:p w14:paraId="351C2F56" w14:textId="77777777" w:rsidR="00192457" w:rsidRPr="003167FF" w:rsidRDefault="00192457" w:rsidP="00192457">
      <w:pPr>
        <w:pStyle w:val="B1"/>
      </w:pPr>
      <w:r w:rsidRPr="003167FF">
        <w:t>4.</w:t>
      </w:r>
      <w:r w:rsidRPr="003167FF">
        <w:tab/>
        <w:t>NRM clients store and process the received MBS session information.</w:t>
      </w:r>
    </w:p>
    <w:p w14:paraId="1550CCB6" w14:textId="77777777" w:rsidR="00192457" w:rsidRPr="003167FF" w:rsidRDefault="00192457" w:rsidP="00192457">
      <w:pPr>
        <w:pStyle w:val="B1"/>
      </w:pPr>
      <w:r w:rsidRPr="003167FF">
        <w:t>5.</w:t>
      </w:r>
      <w:r w:rsidRPr="003167FF">
        <w:tab/>
        <w:t xml:space="preserve">NRM clients may provide an MBS session announcement acknowledgment to the NRM server to indicate the reception of the corresponding MBS session announcement. </w:t>
      </w:r>
    </w:p>
    <w:p w14:paraId="57CA2D1F" w14:textId="77777777" w:rsidR="00192457" w:rsidRPr="003167FF" w:rsidRDefault="00192457" w:rsidP="00192457">
      <w:pPr>
        <w:pStyle w:val="B1"/>
      </w:pPr>
      <w:r w:rsidRPr="003167FF">
        <w:t>6.</w:t>
      </w:r>
      <w:r w:rsidRPr="003167FF">
        <w:tab/>
        <w:t>Based on the MBS session mode (either multicast or broadcast), the following actions take place;</w:t>
      </w:r>
    </w:p>
    <w:p w14:paraId="0231D149" w14:textId="256E62E5" w:rsidR="00192457" w:rsidRPr="003167FF" w:rsidRDefault="00192457" w:rsidP="00192457">
      <w:pPr>
        <w:pStyle w:val="B2"/>
      </w:pPr>
      <w:r w:rsidRPr="003167FF">
        <w:t>6a.</w:t>
      </w:r>
      <w:r w:rsidRPr="003167FF">
        <w:tab/>
        <w:t>For multicast MBS sessions, NRM clients initiate a UE session join request towards the 5GC using the information provided via the MBS session announcement. Hence, upon the first successful UE session join request, the multicast is then established, and the radio resources are reserved, if the session is in an active state. The established session can either be in active or inactive state as indicated in 3GPP TS 23.247 [39]. The NRM clients sends a UE session join notification towards the server</w:t>
      </w:r>
      <w:r w:rsidR="00726A77" w:rsidRPr="003167FF">
        <w:t xml:space="preserve"> as indicated in the MBS session announcement</w:t>
      </w:r>
      <w:r w:rsidRPr="003167FF">
        <w:t>. If indicated in the MBS session announcement information, NRM clients report the monitoring state (i.e. the reception quality of the MBS session) back to the NRM server; or</w:t>
      </w:r>
    </w:p>
    <w:p w14:paraId="4C369AE3" w14:textId="020707B1" w:rsidR="00192457" w:rsidRPr="003167FF" w:rsidRDefault="00192457" w:rsidP="00192457">
      <w:pPr>
        <w:pStyle w:val="B2"/>
      </w:pPr>
      <w:r w:rsidRPr="003167FF">
        <w:t>6b.</w:t>
      </w:r>
      <w:r w:rsidRPr="003167FF">
        <w:tab/>
        <w:t>For broadcast MBS sessions, if the NRM client is accessing over 5G, the session is established as part of the session creation procedures as described in 3GPP TS 23.247 [39], and the network resources are reserved both in 5GC and NG-RAN. The NRM clients start monitoring the reception quality of the broadcast MBS session. If indicated in the MBS session announcement information, NRM clients report the monitoring state (i.e. the reception quality of the MBS session) back to the NRM server.</w:t>
      </w:r>
    </w:p>
    <w:p w14:paraId="65E0C73D" w14:textId="77777777" w:rsidR="00192457" w:rsidRPr="003167FF" w:rsidRDefault="00192457" w:rsidP="00192457">
      <w:pPr>
        <w:pStyle w:val="NO"/>
      </w:pPr>
      <w:r w:rsidRPr="003167FF">
        <w:t>NOTE 4:</w:t>
      </w:r>
      <w:r w:rsidRPr="003167FF">
        <w:tab/>
      </w:r>
      <w:r w:rsidRPr="003167FF">
        <w:tab/>
        <w:t xml:space="preserve">It is implementation specific whether the MBS session reception quality level is determined per MBS session, per media stream or per MBS QoS flow level via e.g., measurements of radio level signals, such as the reference signals from the NG-RAN node(s), or packet loss. </w:t>
      </w:r>
    </w:p>
    <w:p w14:paraId="7B4858A8" w14:textId="77777777" w:rsidR="00192457" w:rsidRPr="003167FF" w:rsidRDefault="00192457" w:rsidP="00192457">
      <w:pPr>
        <w:pStyle w:val="B1"/>
      </w:pPr>
      <w:r w:rsidRPr="003167FF">
        <w:t>7.</w:t>
      </w:r>
      <w:r w:rsidRPr="003167FF">
        <w:tab/>
        <w:t xml:space="preserve">The NRM clients provide a listening status notification related to the announced session (multicast or broadcast session) in the form of an MBS listening status report. </w:t>
      </w:r>
    </w:p>
    <w:p w14:paraId="217E1BA5" w14:textId="77777777" w:rsidR="00192457" w:rsidRPr="003167FF" w:rsidRDefault="00192457" w:rsidP="00192457">
      <w:pPr>
        <w:pStyle w:val="B1"/>
      </w:pPr>
      <w:r w:rsidRPr="003167FF">
        <w:t>8.</w:t>
      </w:r>
      <w:r w:rsidRPr="003167FF">
        <w:tab/>
        <w:t>The NRM server provides a multicast</w:t>
      </w:r>
      <w:r w:rsidRPr="003167FF">
        <w:rPr>
          <w:lang w:eastAsia="zh-CN"/>
        </w:rPr>
        <w:t>/broadcast</w:t>
      </w:r>
      <w:r w:rsidRPr="003167FF">
        <w:t xml:space="preserve"> resource response to the VAL server.</w:t>
      </w:r>
    </w:p>
    <w:p w14:paraId="7DF75118" w14:textId="77777777" w:rsidR="00192457" w:rsidRPr="003167FF" w:rsidRDefault="00192457" w:rsidP="00192457">
      <w:pPr>
        <w:pStyle w:val="B1"/>
      </w:pPr>
      <w:r w:rsidRPr="003167FF">
        <w:t>9.</w:t>
      </w:r>
      <w:r w:rsidRPr="003167FF">
        <w:tab/>
        <w:t xml:space="preserve">An VAL service group communication setup takes place and uses the pre-created MBS session for this group communication packet DL delivery. </w:t>
      </w:r>
    </w:p>
    <w:p w14:paraId="13EF02DA" w14:textId="77777777" w:rsidR="00192457" w:rsidRPr="003167FF" w:rsidRDefault="00192457" w:rsidP="00192457">
      <w:pPr>
        <w:pStyle w:val="Heading5"/>
      </w:pPr>
      <w:bookmarkStart w:id="1623" w:name="_Toc106026245"/>
      <w:bookmarkStart w:id="1624" w:name="_Toc91749797"/>
      <w:bookmarkStart w:id="1625" w:name="_Toc155355963"/>
      <w:r w:rsidRPr="003167FF">
        <w:t>14.3.4A.2.3</w:t>
      </w:r>
      <w:r w:rsidRPr="003167FF">
        <w:tab/>
        <w:t>Procedure for dynamic MBS sessions</w:t>
      </w:r>
      <w:bookmarkEnd w:id="1623"/>
      <w:bookmarkEnd w:id="1624"/>
      <w:bookmarkEnd w:id="1625"/>
    </w:p>
    <w:p w14:paraId="534D25DC" w14:textId="77777777" w:rsidR="00192457" w:rsidRPr="003167FF" w:rsidRDefault="00192457" w:rsidP="00192457">
      <w:r w:rsidRPr="003167FF">
        <w:t>In this scenario, the VAL service group communication is already taken place and a unicast PDU session is utilized for  DL transmission. When the</w:t>
      </w:r>
      <w:r w:rsidRPr="003167FF">
        <w:rPr>
          <w:lang w:eastAsia="zh-CN"/>
        </w:rPr>
        <w:t xml:space="preserve"> NRM server</w:t>
      </w:r>
      <w:r w:rsidRPr="003167FF">
        <w:t xml:space="preserve"> decides to use an MBS session for the </w:t>
      </w:r>
      <w:r w:rsidRPr="003167FF">
        <w:rPr>
          <w:lang w:eastAsia="zh-CN"/>
        </w:rPr>
        <w:t>transmission under consideration</w:t>
      </w:r>
      <w:r w:rsidRPr="003167FF">
        <w:t xml:space="preserve">, the </w:t>
      </w:r>
      <w:r w:rsidRPr="003167FF">
        <w:rPr>
          <w:lang w:eastAsia="zh-CN"/>
        </w:rPr>
        <w:t>NRM server</w:t>
      </w:r>
      <w:r w:rsidRPr="003167FF">
        <w:t xml:space="preserve"> interacts with 5GC to reserve the necessary network resources. </w:t>
      </w:r>
    </w:p>
    <w:p w14:paraId="51B23965" w14:textId="77777777" w:rsidR="00192457" w:rsidRPr="003167FF" w:rsidRDefault="00192457" w:rsidP="00192457">
      <w:pPr>
        <w:pStyle w:val="NO"/>
      </w:pPr>
      <w:r w:rsidRPr="003167FF">
        <w:t>NOTE 1:</w:t>
      </w:r>
      <w:r w:rsidRPr="003167FF">
        <w:tab/>
        <w:t>The NRM server logic for determining when to create a dynamic MBS session is implementation specific.</w:t>
      </w:r>
    </w:p>
    <w:p w14:paraId="3D50B4AE" w14:textId="77777777" w:rsidR="00192457" w:rsidRPr="003167FF" w:rsidRDefault="00192457" w:rsidP="00192457">
      <w:r w:rsidRPr="003167FF">
        <w:t xml:space="preserve">The procedure in </w:t>
      </w:r>
      <w:r w:rsidRPr="003167FF">
        <w:rPr>
          <w:lang w:eastAsia="zh-CN"/>
        </w:rPr>
        <w:t>figure </w:t>
      </w:r>
      <w:r w:rsidRPr="003167FF">
        <w:t>14.3.4A.2.3</w:t>
      </w:r>
      <w:r w:rsidRPr="003167FF">
        <w:rPr>
          <w:lang w:eastAsia="zh-CN"/>
        </w:rPr>
        <w:t>-1</w:t>
      </w:r>
      <w:r w:rsidRPr="003167FF">
        <w:t xml:space="preserve"> shows </w:t>
      </w:r>
      <w:r w:rsidRPr="003167FF">
        <w:rPr>
          <w:lang w:eastAsia="zh-CN"/>
        </w:rPr>
        <w:t xml:space="preserve">one </w:t>
      </w:r>
      <w:r w:rsidRPr="003167FF">
        <w:t xml:space="preserve">NRM client receiving the DL media. There might </w:t>
      </w:r>
      <w:r w:rsidRPr="003167FF">
        <w:rPr>
          <w:lang w:eastAsia="zh-CN"/>
        </w:rPr>
        <w:t xml:space="preserve">also </w:t>
      </w:r>
      <w:r w:rsidRPr="003167FF">
        <w:t xml:space="preserve">be NRM clients in the same VAL service group communication session that receive the communication on a </w:t>
      </w:r>
      <w:r w:rsidRPr="003167FF">
        <w:rPr>
          <w:lang w:eastAsia="zh-CN"/>
        </w:rPr>
        <w:t>PDU</w:t>
      </w:r>
      <w:r w:rsidRPr="003167FF">
        <w:t xml:space="preserve"> session. </w:t>
      </w:r>
    </w:p>
    <w:p w14:paraId="5C303AA5" w14:textId="77777777" w:rsidR="00192457" w:rsidRPr="003167FF" w:rsidRDefault="00192457" w:rsidP="00192457">
      <w:r w:rsidRPr="003167FF">
        <w:t>Pre-conditions:</w:t>
      </w:r>
    </w:p>
    <w:p w14:paraId="4146B810" w14:textId="77777777" w:rsidR="00192457" w:rsidRPr="003167FF" w:rsidRDefault="00192457" w:rsidP="00192457">
      <w:pPr>
        <w:pStyle w:val="B1"/>
      </w:pPr>
      <w:r w:rsidRPr="003167FF">
        <w:t>-</w:t>
      </w:r>
      <w:r w:rsidRPr="003167FF">
        <w:tab/>
        <w:t>NRM client is attached to the 5GS, registered and affiliated to a certain VAL service group X.</w:t>
      </w:r>
    </w:p>
    <w:p w14:paraId="51101BC6" w14:textId="77777777" w:rsidR="00192457" w:rsidRPr="003167FF" w:rsidRDefault="00192457" w:rsidP="00192457">
      <w:pPr>
        <w:pStyle w:val="B1"/>
      </w:pPr>
      <w:r w:rsidRPr="003167FF">
        <w:t>-</w:t>
      </w:r>
      <w:r w:rsidRPr="003167FF">
        <w:tab/>
        <w:t xml:space="preserve">The NRM server is aware whether to request the creation of the MBS </w:t>
      </w:r>
      <w:r w:rsidRPr="003167FF">
        <w:rPr>
          <w:lang w:eastAsia="zh-CN"/>
        </w:rPr>
        <w:t>session</w:t>
      </w:r>
      <w:r w:rsidRPr="003167FF">
        <w:t xml:space="preserve"> with or without dynamic PCC rule. </w:t>
      </w:r>
    </w:p>
    <w:p w14:paraId="72064C39" w14:textId="77777777" w:rsidR="00192457" w:rsidRPr="003167FF" w:rsidRDefault="00192457" w:rsidP="00192457">
      <w:pPr>
        <w:pStyle w:val="B1"/>
      </w:pPr>
      <w:r w:rsidRPr="003167FF">
        <w:t>-</w:t>
      </w:r>
      <w:r w:rsidRPr="003167FF">
        <w:tab/>
        <w:t>The NRM server has performed MB-SMF discovery and selection either directly or indirectly via NEF/MBSF, unless the corresponding information is locally configured.</w:t>
      </w:r>
    </w:p>
    <w:p w14:paraId="76A729FA" w14:textId="77777777" w:rsidR="00192457" w:rsidRPr="003167FF" w:rsidRDefault="00192457" w:rsidP="00192457">
      <w:pPr>
        <w:pStyle w:val="B1"/>
        <w:rPr>
          <w:lang w:eastAsia="zh-CN"/>
        </w:rPr>
      </w:pPr>
      <w:r w:rsidRPr="003167FF">
        <w:t>-</w:t>
      </w:r>
      <w:r w:rsidRPr="003167FF">
        <w:tab/>
      </w:r>
      <w:r w:rsidRPr="003167FF">
        <w:rPr>
          <w:lang w:eastAsia="zh-CN"/>
        </w:rPr>
        <w:t>N</w:t>
      </w:r>
      <w:r w:rsidRPr="003167FF">
        <w:t>o MBS session exists, or the existing multicast MBS session fails to satisfy the QoS requirements</w:t>
      </w:r>
      <w:r w:rsidRPr="003167FF">
        <w:rPr>
          <w:lang w:eastAsia="zh-CN"/>
        </w:rPr>
        <w:t>.</w:t>
      </w:r>
    </w:p>
    <w:p w14:paraId="06026505" w14:textId="77777777" w:rsidR="00192457" w:rsidRPr="003167FF" w:rsidRDefault="00192457" w:rsidP="00192457">
      <w:pPr>
        <w:pStyle w:val="TH"/>
      </w:pPr>
      <w:r w:rsidRPr="003167FF">
        <w:rPr>
          <w:noProof/>
        </w:rPr>
        <w:lastRenderedPageBreak/>
        <w:drawing>
          <wp:inline distT="0" distB="0" distL="0" distR="0" wp14:anchorId="1191B6C3" wp14:editId="1E1D0539">
            <wp:extent cx="5238095" cy="5066667"/>
            <wp:effectExtent l="0" t="0" r="1270" b="635"/>
            <wp:docPr id="5" name="Picture 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pic:nvPicPr>
                  <pic:blipFill>
                    <a:blip r:embed="rId259"/>
                    <a:stretch>
                      <a:fillRect/>
                    </a:stretch>
                  </pic:blipFill>
                  <pic:spPr>
                    <a:xfrm>
                      <a:off x="0" y="0"/>
                      <a:ext cx="5238095" cy="5066667"/>
                    </a:xfrm>
                    <a:prstGeom prst="rect">
                      <a:avLst/>
                    </a:prstGeom>
                  </pic:spPr>
                </pic:pic>
              </a:graphicData>
            </a:graphic>
          </wp:inline>
        </w:drawing>
      </w:r>
    </w:p>
    <w:p w14:paraId="24EA1469" w14:textId="77777777" w:rsidR="00192457" w:rsidRPr="003167FF" w:rsidRDefault="00192457" w:rsidP="00192457">
      <w:pPr>
        <w:pStyle w:val="TF"/>
      </w:pPr>
      <w:r w:rsidRPr="003167FF">
        <w:t xml:space="preserve">Figure 14.3.4A.2.3-1: Use of dynamic MBS session. </w:t>
      </w:r>
    </w:p>
    <w:p w14:paraId="431DBE56" w14:textId="77777777" w:rsidR="00192457" w:rsidRPr="003167FF" w:rsidRDefault="00192457" w:rsidP="00192457">
      <w:pPr>
        <w:pStyle w:val="B1"/>
      </w:pPr>
      <w:r w:rsidRPr="003167FF">
        <w:t>1.</w:t>
      </w:r>
      <w:r w:rsidRPr="003167FF">
        <w:tab/>
        <w:t>An VAL service group communication session is established</w:t>
      </w:r>
      <w:r w:rsidRPr="003167FF">
        <w:rPr>
          <w:lang w:eastAsia="zh-CN"/>
        </w:rPr>
        <w:t xml:space="preserve"> and the DL media packet is delivered to the VAL client via unicast</w:t>
      </w:r>
      <w:r w:rsidRPr="003167FF">
        <w:t>.</w:t>
      </w:r>
    </w:p>
    <w:p w14:paraId="671BB9F0" w14:textId="77777777" w:rsidR="00192457" w:rsidRPr="003167FF" w:rsidRDefault="00192457" w:rsidP="00192457">
      <w:pPr>
        <w:pStyle w:val="B1"/>
      </w:pPr>
      <w:r w:rsidRPr="003167FF">
        <w:t>2.</w:t>
      </w:r>
      <w:r w:rsidRPr="003167FF">
        <w:tab/>
        <w:t>The VAL server sends a multicast</w:t>
      </w:r>
      <w:r w:rsidRPr="003167FF">
        <w:rPr>
          <w:lang w:eastAsia="zh-CN"/>
        </w:rPr>
        <w:t>/broadcast</w:t>
      </w:r>
      <w:r w:rsidRPr="003167FF">
        <w:t xml:space="preserve"> resource request towards the NRM server including the VAL server identity, service description(s), multicast resource type (e.g,. multicast type or broadcast type), service announcement mode (i.e., service announcement is sent by NRM or the VAL itself), Endpoint of the VAL server.</w:t>
      </w:r>
    </w:p>
    <w:p w14:paraId="2DB91E14" w14:textId="77777777" w:rsidR="00192457" w:rsidRPr="003167FF" w:rsidRDefault="00192457" w:rsidP="00192457">
      <w:pPr>
        <w:pStyle w:val="B1"/>
      </w:pPr>
      <w:r w:rsidRPr="003167FF">
        <w:t>3.</w:t>
      </w:r>
      <w:r w:rsidRPr="003167FF">
        <w:tab/>
        <w:t xml:space="preserve">The NRM server decides to create an MBS session. The MBS session creation procedure takes place as described in clause 14.3.4A.1. </w:t>
      </w:r>
    </w:p>
    <w:p w14:paraId="31C3C2B4" w14:textId="77777777" w:rsidR="00192457" w:rsidRPr="003167FF" w:rsidRDefault="00192457" w:rsidP="00192457">
      <w:pPr>
        <w:pStyle w:val="NO"/>
      </w:pPr>
      <w:r w:rsidRPr="003167FF">
        <w:t>NOTE 2:</w:t>
      </w:r>
      <w:r w:rsidRPr="003167FF">
        <w:tab/>
        <w:t>In case of LTE eMBMS and 5G MBS co-existence, the NRM server may trigger the establishment of eMBMS bearers as described in 3GPP TS 23.280 [3] (or it may establish a unicast bearer) based on the RAT capabilities supported by the affiliated members in the VAL service group X. If MBSF and BM-SC are co-located, TMGI used by 4G eMBMS can be the same as the MBS session ID.</w:t>
      </w:r>
    </w:p>
    <w:p w14:paraId="3E113A46" w14:textId="77777777" w:rsidR="00192457" w:rsidRPr="003167FF" w:rsidRDefault="00192457" w:rsidP="00192457">
      <w:pPr>
        <w:pStyle w:val="NO"/>
      </w:pPr>
      <w:r w:rsidRPr="003167FF">
        <w:t>NOTE 3:</w:t>
      </w:r>
      <w:r w:rsidRPr="003167FF">
        <w:tab/>
        <w:t>For the case of multi carrier support for broadcast MBS sessions, the NRM server may indicate the frequencies within a broadcast MBS service area by providing the MBS frequency selection area ID(s) (MBS FSA ID(s)) to the MB-SMF or indirectly via NEF.</w:t>
      </w:r>
    </w:p>
    <w:p w14:paraId="35F562D3" w14:textId="77777777" w:rsidR="00192457" w:rsidRPr="003167FF" w:rsidRDefault="00192457" w:rsidP="00192457">
      <w:pPr>
        <w:pStyle w:val="B1"/>
      </w:pPr>
      <w:r w:rsidRPr="003167FF">
        <w:t>4.</w:t>
      </w:r>
      <w:r w:rsidRPr="003167FF">
        <w:tab/>
        <w:t>The NRM server provides the NRM client with the information related to the created MBS session via an MBS session announcement. As described in table </w:t>
      </w:r>
      <w:r w:rsidRPr="003167FF">
        <w:rPr>
          <w:lang w:eastAsia="zh-CN"/>
        </w:rPr>
        <w:t>7.3.2.2-1</w:t>
      </w:r>
      <w:r w:rsidRPr="003167FF">
        <w:t>, the session announcement includes information such as the MBS session ID, MBS session mode (broadcast or multicast service type), and SDP information related to the MBS session.</w:t>
      </w:r>
    </w:p>
    <w:p w14:paraId="21DD18DD" w14:textId="77777777" w:rsidR="00192457" w:rsidRPr="003167FF" w:rsidRDefault="00192457" w:rsidP="00192457">
      <w:pPr>
        <w:pStyle w:val="B1"/>
        <w:ind w:left="644" w:firstLine="0"/>
      </w:pPr>
      <w:r w:rsidRPr="003167FF">
        <w:lastRenderedPageBreak/>
        <w:t>Optionally, the NRM server includes the information elements related to the established eMBMS bearer once the NRM server has determined the need, as indicated in table 7.3.2.2-1. The NRM clients which camp on LTE will subsequently react to the information elements related to the eMBMS bearer as described in 3GPP TS 23.280 [3].</w:t>
      </w:r>
    </w:p>
    <w:p w14:paraId="3A0F9274" w14:textId="77777777" w:rsidR="00192457" w:rsidRPr="003167FF" w:rsidRDefault="00192457" w:rsidP="00192457">
      <w:pPr>
        <w:pStyle w:val="B1"/>
        <w:rPr>
          <w:rFonts w:eastAsia="Malgun Gothic"/>
          <w:lang w:eastAsia="ko-KR"/>
        </w:rPr>
      </w:pPr>
      <w:r w:rsidRPr="003167FF">
        <w:t>5.</w:t>
      </w:r>
      <w:r w:rsidRPr="003167FF">
        <w:tab/>
        <w:t>Th</w:t>
      </w:r>
      <w:r w:rsidRPr="003167FF">
        <w:rPr>
          <w:lang w:eastAsia="zh-CN"/>
        </w:rPr>
        <w:t>e NRM</w:t>
      </w:r>
      <w:r w:rsidRPr="003167FF">
        <w:t xml:space="preserve"> client stores the MBS session ID and other associated information.</w:t>
      </w:r>
      <w:r w:rsidRPr="003167FF">
        <w:rPr>
          <w:rFonts w:eastAsia="Malgun Gothic"/>
          <w:lang w:eastAsia="ko-KR"/>
        </w:rPr>
        <w:t xml:space="preserve"> </w:t>
      </w:r>
    </w:p>
    <w:p w14:paraId="02724084" w14:textId="77777777" w:rsidR="00192457" w:rsidRPr="003167FF" w:rsidRDefault="00192457" w:rsidP="00192457">
      <w:pPr>
        <w:pStyle w:val="B1"/>
        <w:rPr>
          <w:lang w:eastAsia="zh-CN"/>
        </w:rPr>
      </w:pPr>
      <w:r w:rsidRPr="003167FF">
        <w:rPr>
          <w:rFonts w:eastAsia="Malgun Gothic"/>
          <w:lang w:eastAsia="ko-KR"/>
        </w:rPr>
        <w:t>6.</w:t>
      </w:r>
      <w:r w:rsidRPr="003167FF">
        <w:rPr>
          <w:rFonts w:eastAsia="Malgun Gothic"/>
          <w:lang w:eastAsia="ko-KR"/>
        </w:rPr>
        <w:tab/>
        <w:t xml:space="preserve">The NRM client may send an MBS </w:t>
      </w:r>
      <w:r w:rsidRPr="003167FF">
        <w:t>session</w:t>
      </w:r>
      <w:r w:rsidRPr="003167FF">
        <w:rPr>
          <w:rFonts w:eastAsia="Malgun Gothic"/>
          <w:lang w:eastAsia="ko-KR"/>
        </w:rPr>
        <w:t xml:space="preserve"> announcement ack back to the NRM server. </w:t>
      </w:r>
    </w:p>
    <w:p w14:paraId="7421A94B" w14:textId="77777777" w:rsidR="00192457" w:rsidRPr="003167FF" w:rsidRDefault="00192457" w:rsidP="00192457">
      <w:pPr>
        <w:pStyle w:val="B1"/>
      </w:pPr>
      <w:r w:rsidRPr="003167FF">
        <w:t>7.</w:t>
      </w:r>
      <w:r w:rsidRPr="003167FF">
        <w:tab/>
        <w:t>Based on the MBS session mode (either multicast or broadcast), the following actions take place:</w:t>
      </w:r>
    </w:p>
    <w:p w14:paraId="4A689BEF" w14:textId="2EFFC951" w:rsidR="00192457" w:rsidRPr="003167FF" w:rsidRDefault="00192457" w:rsidP="00192457">
      <w:pPr>
        <w:pStyle w:val="B1"/>
        <w:ind w:left="852"/>
      </w:pPr>
      <w:r w:rsidRPr="003167FF">
        <w:t>7a.</w:t>
      </w:r>
      <w:r w:rsidRPr="003167FF">
        <w:tab/>
        <w:t>For multicast MBS sessions, NRM client initiates a UE session join request towards the 5GC using the information provided via the MBS session announcement. Hence, upon the first successful UE session join request, the multicast is then established, and the radio resources are reserved, if the session is in active state. The established session can either be in active or inactive state as indicated in 3GPP TS 23.247 [39]. The NRM client sends a UE session join notification towards the server</w:t>
      </w:r>
      <w:r w:rsidR="00726A77" w:rsidRPr="003167FF">
        <w:t xml:space="preserve"> as indicated in the MBS session announcement</w:t>
      </w:r>
      <w:r w:rsidRPr="003167FF">
        <w:t>. If indicated in the MBS session announcement information, NRM clients report the monitoring state (i.e. the reception quality of the MBS session) back to the NRM server; or</w:t>
      </w:r>
    </w:p>
    <w:p w14:paraId="2A32E9C8" w14:textId="76172689" w:rsidR="00192457" w:rsidRPr="003167FF" w:rsidRDefault="00192457" w:rsidP="00192457">
      <w:pPr>
        <w:pStyle w:val="B1"/>
        <w:ind w:left="852"/>
        <w:rPr>
          <w:noProof/>
        </w:rPr>
      </w:pPr>
      <w:r w:rsidRPr="003167FF">
        <w:t>7b.</w:t>
      </w:r>
      <w:r w:rsidRPr="003167FF">
        <w:tab/>
        <w:t>For broadcast MBS sessions, if the NRM client is accessing over 5G, the session is established as part of the session creation procedures as described in 3GPP TS 23.247 [39], and the network resources are reserved both in 5GC and NG-RAN. The NRM clients start monitoring the reception quality of the broadcast MBS session. If indicated in the MBS session announcement information, NRM clients report the monitoring state (i.e. the reception quality of the MBS session) back to the NRM server.</w:t>
      </w:r>
    </w:p>
    <w:p w14:paraId="7E3F5BD8" w14:textId="77777777" w:rsidR="00192457" w:rsidRPr="003167FF" w:rsidRDefault="00192457" w:rsidP="00192457">
      <w:pPr>
        <w:pStyle w:val="NO"/>
      </w:pPr>
      <w:r w:rsidRPr="003167FF">
        <w:t>NOTE 4:</w:t>
      </w:r>
      <w:r w:rsidRPr="003167FF">
        <w:tab/>
      </w:r>
      <w:r w:rsidRPr="003167FF">
        <w:tab/>
        <w:t xml:space="preserve">It is implementation specific whether the MBS session reception quality level is determined per MBS session, per media stream or per MBS QoS flow level via e.g., measurements of radio level signaling such as the reference signals from the NG-RAN node(s), packet loss. </w:t>
      </w:r>
    </w:p>
    <w:p w14:paraId="5FB36487" w14:textId="77777777" w:rsidR="00192457" w:rsidRPr="003167FF" w:rsidRDefault="00192457" w:rsidP="00192457">
      <w:pPr>
        <w:pStyle w:val="B1"/>
        <w:rPr>
          <w:noProof/>
        </w:rPr>
      </w:pPr>
      <w:r w:rsidRPr="003167FF">
        <w:rPr>
          <w:noProof/>
        </w:rPr>
        <w:t>8.</w:t>
      </w:r>
      <w:r w:rsidRPr="003167FF">
        <w:rPr>
          <w:noProof/>
        </w:rPr>
        <w:tab/>
        <w:t>The NRM clients provide a listening status notification related to the announced session (multicast or broadcast session) in the form of an MBS listening status report.</w:t>
      </w:r>
    </w:p>
    <w:p w14:paraId="00248103" w14:textId="77777777" w:rsidR="00192457" w:rsidRPr="003167FF" w:rsidRDefault="00192457" w:rsidP="00192457">
      <w:pPr>
        <w:pStyle w:val="B1"/>
      </w:pPr>
      <w:r w:rsidRPr="003167FF">
        <w:rPr>
          <w:noProof/>
        </w:rPr>
        <w:t>9.</w:t>
      </w:r>
      <w:r w:rsidRPr="003167FF">
        <w:rPr>
          <w:noProof/>
        </w:rPr>
        <w:tab/>
      </w:r>
      <w:r w:rsidRPr="003167FF">
        <w:t>The NRM server provides a multicast</w:t>
      </w:r>
      <w:r w:rsidRPr="003167FF">
        <w:rPr>
          <w:lang w:eastAsia="zh-CN"/>
        </w:rPr>
        <w:t>/broadcast</w:t>
      </w:r>
      <w:r w:rsidRPr="003167FF">
        <w:t xml:space="preserve"> resource response to the VAL server.</w:t>
      </w:r>
    </w:p>
    <w:p w14:paraId="13760E22" w14:textId="77777777" w:rsidR="00192457" w:rsidRPr="003167FF" w:rsidRDefault="00192457" w:rsidP="00192457">
      <w:pPr>
        <w:pStyle w:val="B1"/>
      </w:pPr>
      <w:r w:rsidRPr="003167FF">
        <w:rPr>
          <w:noProof/>
        </w:rPr>
        <w:t>10.</w:t>
      </w:r>
      <w:r w:rsidRPr="003167FF">
        <w:rPr>
          <w:noProof/>
        </w:rPr>
        <w:tab/>
        <w:t xml:space="preserve">An VAL service group communication via dynamic MBS session is established. The </w:t>
      </w:r>
      <w:r w:rsidRPr="003167FF">
        <w:rPr>
          <w:lang w:eastAsia="zh-CN"/>
        </w:rPr>
        <w:t>VAL server sends the downlink packet for the VAL service group communication session over the MBS session.</w:t>
      </w:r>
    </w:p>
    <w:p w14:paraId="1486AE1D" w14:textId="77777777" w:rsidR="00793514" w:rsidRPr="003167FF" w:rsidRDefault="00793514" w:rsidP="00793514">
      <w:pPr>
        <w:pStyle w:val="Heading4"/>
      </w:pPr>
      <w:bookmarkStart w:id="1626" w:name="_Toc106026246"/>
      <w:bookmarkStart w:id="1627" w:name="_Toc91749798"/>
      <w:bookmarkStart w:id="1628" w:name="_Toc106026248"/>
      <w:bookmarkStart w:id="1629" w:name="_Toc91749800"/>
      <w:bookmarkStart w:id="1630" w:name="_Toc155355964"/>
      <w:r w:rsidRPr="003167FF">
        <w:t>14.3.4A.3</w:t>
      </w:r>
      <w:r w:rsidRPr="003167FF">
        <w:tab/>
        <w:t xml:space="preserve">MBS resources </w:t>
      </w:r>
      <w:bookmarkEnd w:id="1626"/>
      <w:bookmarkEnd w:id="1627"/>
      <w:r w:rsidRPr="003167FF">
        <w:t>update</w:t>
      </w:r>
      <w:bookmarkEnd w:id="1630"/>
    </w:p>
    <w:p w14:paraId="0DD23BDF" w14:textId="77777777" w:rsidR="00793514" w:rsidRPr="003167FF" w:rsidRDefault="00793514" w:rsidP="00793514">
      <w:pPr>
        <w:pStyle w:val="Heading5"/>
      </w:pPr>
      <w:bookmarkStart w:id="1631" w:name="_Toc106026247"/>
      <w:bookmarkStart w:id="1632" w:name="_Toc91749799"/>
      <w:bookmarkStart w:id="1633" w:name="_Toc155355965"/>
      <w:r w:rsidRPr="003167FF">
        <w:t>14.3.4A.3.1</w:t>
      </w:r>
      <w:r w:rsidRPr="003167FF">
        <w:tab/>
        <w:t>General</w:t>
      </w:r>
      <w:bookmarkEnd w:id="1631"/>
      <w:bookmarkEnd w:id="1632"/>
      <w:bookmarkEnd w:id="1633"/>
    </w:p>
    <w:p w14:paraId="554F895E" w14:textId="77777777" w:rsidR="00793514" w:rsidRPr="003167FF" w:rsidRDefault="00793514" w:rsidP="00793514">
      <w:r w:rsidRPr="003167FF">
        <w:t xml:space="preserve">The VAL server can create one or several MBS sessions via the NRM server, based on certain service requirements, a certain service area, or the activity status of multicast MBS sessions. However, during the life cycle of the MBS sessions, the VAL server may need to trigger the update of the sessions via the NRM server to meet emerging needs, including the service requirements, service area related parameters. </w:t>
      </w:r>
    </w:p>
    <w:p w14:paraId="1216872D" w14:textId="77777777" w:rsidR="0079608F" w:rsidRPr="003167FF" w:rsidRDefault="0079608F" w:rsidP="0079608F">
      <w:pPr>
        <w:pStyle w:val="Heading5"/>
      </w:pPr>
      <w:bookmarkStart w:id="1634" w:name="_Toc155355966"/>
      <w:r w:rsidRPr="003167FF">
        <w:t>14.3.4A.3.2</w:t>
      </w:r>
      <w:r w:rsidRPr="003167FF">
        <w:tab/>
        <w:t>Procedure for updating MBS resources without dynamic PCC rule</w:t>
      </w:r>
      <w:bookmarkEnd w:id="1628"/>
      <w:bookmarkEnd w:id="1629"/>
      <w:bookmarkEnd w:id="1634"/>
    </w:p>
    <w:p w14:paraId="054C78EF" w14:textId="16F8FF00" w:rsidR="0079608F" w:rsidRPr="003167FF" w:rsidRDefault="0079608F" w:rsidP="0079608F">
      <w:r w:rsidRPr="003167FF">
        <w:t>The procedure shown in figure 14.3.4A.3.2-1 presents an MBS session update procedure triggered by the VAL server via the NRM server (either directly interacting with the MB-SMF, or indirectly with NEF/MBSF). Within the update request, either the service requirements, MBS service area, activity status of multicast MBS session, or all three are done, as indicated in 3GPP TS 23.247 [</w:t>
      </w:r>
      <w:r w:rsidR="00206F17" w:rsidRPr="003167FF">
        <w:t>39</w:t>
      </w:r>
      <w:r w:rsidRPr="003167FF">
        <w:t xml:space="preserve">]. </w:t>
      </w:r>
    </w:p>
    <w:p w14:paraId="61C81A0D" w14:textId="77777777" w:rsidR="0079608F" w:rsidRPr="003167FF" w:rsidRDefault="0079608F" w:rsidP="0079608F">
      <w:r w:rsidRPr="003167FF">
        <w:t xml:space="preserve">Pre-conditions: </w:t>
      </w:r>
    </w:p>
    <w:p w14:paraId="549C4B86" w14:textId="77777777" w:rsidR="0079608F" w:rsidRPr="003167FF" w:rsidRDefault="0079608F" w:rsidP="0079608F">
      <w:pPr>
        <w:pStyle w:val="B1"/>
      </w:pPr>
      <w:r w:rsidRPr="003167FF">
        <w:t>-</w:t>
      </w:r>
      <w:r w:rsidRPr="003167FF">
        <w:tab/>
        <w:t>The NRM clients 1 to n are attached to the 5GS, registered and belong to the same active VAL service group.</w:t>
      </w:r>
    </w:p>
    <w:p w14:paraId="0B0A359D" w14:textId="77777777" w:rsidR="0079608F" w:rsidRPr="003167FF" w:rsidRDefault="0079608F" w:rsidP="0079608F">
      <w:pPr>
        <w:pStyle w:val="B1"/>
      </w:pPr>
      <w:r w:rsidRPr="003167FF">
        <w:t>-</w:t>
      </w:r>
      <w:r w:rsidRPr="003167FF">
        <w:tab/>
        <w:t xml:space="preserve">The NRM server has obtained the required information related to the MB-SMF, either locally configured or during initial session configuration.  </w:t>
      </w:r>
    </w:p>
    <w:p w14:paraId="21B78B06" w14:textId="77777777" w:rsidR="0079608F" w:rsidRPr="003167FF" w:rsidRDefault="0079608F" w:rsidP="0079608F">
      <w:pPr>
        <w:pStyle w:val="B1"/>
      </w:pPr>
      <w:r w:rsidRPr="003167FF">
        <w:t>-</w:t>
      </w:r>
      <w:r w:rsidRPr="003167FF">
        <w:tab/>
        <w:t xml:space="preserve">The MBS session is created with certain service requirements and optionally with a certain broadcast/multicast service area. The MBS session is announced to be associated with the VAL service group for group communication purposes. </w:t>
      </w:r>
    </w:p>
    <w:p w14:paraId="195D277E" w14:textId="77777777" w:rsidR="0079608F" w:rsidRPr="003167FF" w:rsidRDefault="0079608F" w:rsidP="0079608F">
      <w:pPr>
        <w:pStyle w:val="TH"/>
      </w:pPr>
      <w:r w:rsidRPr="003167FF">
        <w:rPr>
          <w:noProof/>
        </w:rPr>
        <w:lastRenderedPageBreak/>
        <w:drawing>
          <wp:inline distT="0" distB="0" distL="0" distR="0" wp14:anchorId="2DCD8430" wp14:editId="4055038C">
            <wp:extent cx="6120765" cy="3743325"/>
            <wp:effectExtent l="0" t="0" r="0" b="9525"/>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260"/>
                    <a:stretch>
                      <a:fillRect/>
                    </a:stretch>
                  </pic:blipFill>
                  <pic:spPr>
                    <a:xfrm>
                      <a:off x="0" y="0"/>
                      <a:ext cx="6120765" cy="3743325"/>
                    </a:xfrm>
                    <a:prstGeom prst="rect">
                      <a:avLst/>
                    </a:prstGeom>
                  </pic:spPr>
                </pic:pic>
              </a:graphicData>
            </a:graphic>
          </wp:inline>
        </w:drawing>
      </w:r>
    </w:p>
    <w:p w14:paraId="25C0DD19" w14:textId="77777777" w:rsidR="0079608F" w:rsidRPr="003167FF" w:rsidRDefault="0079608F" w:rsidP="0079608F">
      <w:pPr>
        <w:pStyle w:val="TF"/>
      </w:pPr>
      <w:r w:rsidRPr="003167FF">
        <w:t xml:space="preserve">Figure 14.3.4A.3.2-1: MBS session update without dynamic PCC </w:t>
      </w:r>
    </w:p>
    <w:p w14:paraId="72EED721" w14:textId="38AF5EAF" w:rsidR="0079608F" w:rsidRPr="003167FF" w:rsidRDefault="0079608F" w:rsidP="0079608F">
      <w:pPr>
        <w:pStyle w:val="B1"/>
      </w:pPr>
      <w:r w:rsidRPr="003167FF">
        <w:t>1.</w:t>
      </w:r>
      <w:r w:rsidRPr="003167FF">
        <w:tab/>
        <w:t>An MBS session is established as described in in 3GPP TS 23.247 [</w:t>
      </w:r>
      <w:r w:rsidR="00206F17" w:rsidRPr="003167FF">
        <w:t>39</w:t>
      </w:r>
      <w:r w:rsidRPr="003167FF">
        <w:t xml:space="preserve">] (either a multicast or a broadcast session), and associated with a certain active VAL service group for group communication purposes. In the case of a multicast MBS session, the NRM clients have already joined the session. </w:t>
      </w:r>
    </w:p>
    <w:p w14:paraId="4FBFFF07" w14:textId="77777777" w:rsidR="0079608F" w:rsidRPr="003167FF" w:rsidRDefault="0079608F" w:rsidP="0079608F">
      <w:pPr>
        <w:pStyle w:val="B1"/>
      </w:pPr>
      <w:r w:rsidRPr="003167FF">
        <w:t>2.</w:t>
      </w:r>
      <w:r w:rsidRPr="003167FF">
        <w:tab/>
        <w:t>The VAL server invoke the multicast resource update request to the NRM server once the need has emerged to modify some aspects for the given MBS session under consideration. The updated parameters are included, e.g., service requirements, service area or both. In case of multicast MBS sessions, the VAL server may as well include the status (active or inactive) of the multicast MBS session to be set.</w:t>
      </w:r>
    </w:p>
    <w:p w14:paraId="13A79B11" w14:textId="03DE6ABB" w:rsidR="0079608F" w:rsidRPr="003167FF" w:rsidRDefault="0079608F" w:rsidP="0079608F">
      <w:pPr>
        <w:pStyle w:val="B1"/>
      </w:pPr>
      <w:r w:rsidRPr="003167FF">
        <w:t>3.</w:t>
      </w:r>
      <w:r w:rsidRPr="003167FF">
        <w:tab/>
        <w:t>The NRM server performs an MBS session update procedure with the 5GC as described in 3GPP 23.247 [</w:t>
      </w:r>
      <w:r w:rsidR="00206F17" w:rsidRPr="003167FF">
        <w:t>39</w:t>
      </w:r>
      <w:r w:rsidRPr="003167FF">
        <w:t xml:space="preserve">]. Based on the needed requirements, the corresponding MBS session is accordingly modified at the 5GS. The update may lead to QoS Flow(s) addition, modification, or removal. The NRM server receives an MBS session update response once the requested modifications are performed, and the indicated MBS session is updated accordingly. </w:t>
      </w:r>
    </w:p>
    <w:p w14:paraId="1FF4A7C1" w14:textId="77777777" w:rsidR="0079608F" w:rsidRPr="003167FF" w:rsidRDefault="0079608F" w:rsidP="0079608F">
      <w:pPr>
        <w:pStyle w:val="B1"/>
      </w:pPr>
      <w:r w:rsidRPr="003167FF">
        <w:t>4.</w:t>
      </w:r>
      <w:r w:rsidRPr="003167FF">
        <w:tab/>
        <w:t xml:space="preserve">The NRM server may initiate a session announcement towards the NRM clients associated with the ongoing session in order to announce the updated information, if required, e.g., the updated service area or SDP information. </w:t>
      </w:r>
    </w:p>
    <w:p w14:paraId="07D46305" w14:textId="77777777" w:rsidR="0079608F" w:rsidRPr="003167FF" w:rsidRDefault="0079608F" w:rsidP="0079608F">
      <w:pPr>
        <w:pStyle w:val="B1"/>
      </w:pPr>
      <w:r w:rsidRPr="003167FF">
        <w:t>5.</w:t>
      </w:r>
      <w:r w:rsidRPr="003167FF">
        <w:tab/>
        <w:t>The NRM server sends an MapGroupToSessionStream over the configured MBS session providing the required information to receive the media related to the established VAL service group communication.</w:t>
      </w:r>
    </w:p>
    <w:p w14:paraId="79E76A5D" w14:textId="77777777" w:rsidR="0079608F" w:rsidRPr="003167FF" w:rsidRDefault="0079608F" w:rsidP="0079608F">
      <w:pPr>
        <w:pStyle w:val="B1"/>
      </w:pPr>
      <w:r w:rsidRPr="003167FF">
        <w:t>6.</w:t>
      </w:r>
      <w:r w:rsidRPr="003167FF">
        <w:tab/>
        <w:t xml:space="preserve">The NRM clients process the received information over the MapGroupToSessionStream in order to receive the associated VAL media over the specific MBS session stream. </w:t>
      </w:r>
    </w:p>
    <w:p w14:paraId="3DE870CA" w14:textId="77777777" w:rsidR="0079608F" w:rsidRPr="003167FF" w:rsidRDefault="0079608F" w:rsidP="0079608F">
      <w:pPr>
        <w:pStyle w:val="B1"/>
      </w:pPr>
      <w:r w:rsidRPr="003167FF">
        <w:t>7.</w:t>
      </w:r>
      <w:r w:rsidRPr="003167FF">
        <w:tab/>
        <w:t>The NRM server returns the multicast resource update resonse to the VAL server.</w:t>
      </w:r>
    </w:p>
    <w:p w14:paraId="193BCABB" w14:textId="77777777" w:rsidR="0079608F" w:rsidRPr="003167FF" w:rsidRDefault="0079608F" w:rsidP="0079608F">
      <w:pPr>
        <w:pStyle w:val="B1"/>
      </w:pPr>
      <w:r w:rsidRPr="003167FF">
        <w:t>8.</w:t>
      </w:r>
      <w:r w:rsidRPr="003167FF">
        <w:tab/>
        <w:t>VAL client 1 sends media to the VAL server over unicast to be distributed for the established group communication.</w:t>
      </w:r>
    </w:p>
    <w:p w14:paraId="25DD1724" w14:textId="77777777" w:rsidR="0079608F" w:rsidRPr="003167FF" w:rsidRDefault="0079608F" w:rsidP="0079608F">
      <w:pPr>
        <w:pStyle w:val="B1"/>
      </w:pPr>
      <w:r w:rsidRPr="003167FF">
        <w:t>9.</w:t>
      </w:r>
      <w:r w:rsidRPr="003167FF">
        <w:tab/>
        <w:t>The VAL server distributes the VAL media to the VAL clients 2 to n over the indicated streams.</w:t>
      </w:r>
    </w:p>
    <w:p w14:paraId="1037BD2A" w14:textId="77777777" w:rsidR="001F3B77" w:rsidRPr="003167FF" w:rsidRDefault="001F3B77" w:rsidP="001F3B77">
      <w:pPr>
        <w:pStyle w:val="Heading5"/>
      </w:pPr>
      <w:bookmarkStart w:id="1635" w:name="_Toc106026249"/>
      <w:bookmarkStart w:id="1636" w:name="_Toc91749801"/>
      <w:bookmarkStart w:id="1637" w:name="_Toc82085100"/>
      <w:bookmarkStart w:id="1638" w:name="_Toc106026250"/>
      <w:bookmarkStart w:id="1639" w:name="_Toc91749802"/>
      <w:bookmarkStart w:id="1640" w:name="_Toc155355967"/>
      <w:r w:rsidRPr="003167FF">
        <w:lastRenderedPageBreak/>
        <w:t>14.3.4A.3.3</w:t>
      </w:r>
      <w:r w:rsidRPr="003167FF">
        <w:tab/>
        <w:t>Procedure for updating MBS resources with dynamic PCC rule</w:t>
      </w:r>
      <w:bookmarkEnd w:id="1635"/>
      <w:bookmarkEnd w:id="1636"/>
      <w:bookmarkEnd w:id="1640"/>
    </w:p>
    <w:p w14:paraId="45609B4C" w14:textId="77777777" w:rsidR="001F3B77" w:rsidRPr="003167FF" w:rsidRDefault="001F3B77" w:rsidP="001F3B77">
      <w:r w:rsidRPr="003167FF">
        <w:t>The procedure shown in figure 14.3.4A.3.3-1 presents an MBS session update procedure triggered by the NRM server to the 5GC, either directly or via NEF/MBSF. Based on the required updates to be done, the NRM server needs to interact with the MB-SMF to update the MBS service area and multicast activity status, with the PCF to update the required QoS requirements, or sequentially both to update all the above, as indicated in 3GPP TS 23.247 [39].</w:t>
      </w:r>
    </w:p>
    <w:p w14:paraId="26327E70" w14:textId="77777777" w:rsidR="001F3B77" w:rsidRPr="003167FF" w:rsidRDefault="001F3B77" w:rsidP="001F3B77">
      <w:r w:rsidRPr="003167FF">
        <w:t xml:space="preserve">Pre-conditions: </w:t>
      </w:r>
    </w:p>
    <w:p w14:paraId="7A2961A1" w14:textId="77777777" w:rsidR="001F3B77" w:rsidRPr="003167FF" w:rsidRDefault="001F3B77" w:rsidP="001F3B77">
      <w:pPr>
        <w:pStyle w:val="B1"/>
      </w:pPr>
      <w:r w:rsidRPr="003167FF">
        <w:t>-</w:t>
      </w:r>
      <w:r w:rsidRPr="003167FF">
        <w:tab/>
        <w:t>The NRM clients 1 to n are attached to the 5GS, registered and belong to the same active VAL service group.</w:t>
      </w:r>
    </w:p>
    <w:p w14:paraId="2093609D" w14:textId="77777777" w:rsidR="001F3B77" w:rsidRPr="003167FF" w:rsidRDefault="001F3B77" w:rsidP="001F3B77">
      <w:pPr>
        <w:pStyle w:val="B1"/>
      </w:pPr>
      <w:r w:rsidRPr="003167FF">
        <w:t>-</w:t>
      </w:r>
      <w:r w:rsidRPr="003167FF">
        <w:tab/>
        <w:t xml:space="preserve">The NRM server has obtained the required information related to the MB-SMF, either locally configured or during initial session configuration.  </w:t>
      </w:r>
    </w:p>
    <w:p w14:paraId="50EE3C14" w14:textId="77777777" w:rsidR="001F3B77" w:rsidRPr="003167FF" w:rsidRDefault="001F3B77" w:rsidP="001F3B77">
      <w:pPr>
        <w:pStyle w:val="B1"/>
      </w:pPr>
      <w:r w:rsidRPr="003167FF">
        <w:t>-</w:t>
      </w:r>
      <w:r w:rsidRPr="003167FF">
        <w:tab/>
        <w:t xml:space="preserve">The MBS session is created with certain service requirements and optionally with a certain broadcast/multicast service area. The MBS session is announced to be associated with the VAL service group for group communication purposes. </w:t>
      </w:r>
    </w:p>
    <w:p w14:paraId="5E83AB52" w14:textId="77777777" w:rsidR="001F3B77" w:rsidRPr="003167FF" w:rsidRDefault="001F3B77" w:rsidP="001F3B77">
      <w:pPr>
        <w:pStyle w:val="TH"/>
      </w:pPr>
      <w:r w:rsidRPr="003167FF">
        <w:object w:dxaOrig="10645" w:dyaOrig="7741" w14:anchorId="3504B244">
          <v:shape id="_x0000_i1148" type="#_x0000_t75" style="width:481.55pt;height:350.85pt" o:ole="">
            <v:imagedata r:id="rId261" o:title=""/>
          </v:shape>
          <o:OLEObject Type="Embed" ProgID="Visio.Drawing.15" ShapeID="_x0000_i1148" DrawAspect="Content" ObjectID="_1765969087" r:id="rId262"/>
        </w:object>
      </w:r>
    </w:p>
    <w:p w14:paraId="7C5063BE" w14:textId="77777777" w:rsidR="001F3B77" w:rsidRPr="003167FF" w:rsidRDefault="001F3B77" w:rsidP="0088287B">
      <w:pPr>
        <w:pStyle w:val="TF"/>
      </w:pPr>
      <w:r w:rsidRPr="003167FF">
        <w:t>Figure 14.3.4A.3.3-1: MBS session update with dynamic PCC</w:t>
      </w:r>
    </w:p>
    <w:p w14:paraId="330F7300" w14:textId="77777777" w:rsidR="001F3B77" w:rsidRPr="003167FF" w:rsidRDefault="001F3B77" w:rsidP="001F3B77">
      <w:pPr>
        <w:pStyle w:val="B1"/>
      </w:pPr>
      <w:r w:rsidRPr="003167FF">
        <w:t>1.</w:t>
      </w:r>
      <w:r w:rsidRPr="003167FF">
        <w:tab/>
        <w:t xml:space="preserve">An MBS session is established as described in 3GPP TS 23.247 [29] (either a multicast or a broadcast session), and associated with a certain active VAL service group for group communication purposes. In the case of a multicast MBS session, the NRM clients have already joined the session. </w:t>
      </w:r>
    </w:p>
    <w:p w14:paraId="72BB8DF4" w14:textId="77777777" w:rsidR="001F3B77" w:rsidRPr="003167FF" w:rsidRDefault="001F3B77" w:rsidP="001F3B77">
      <w:pPr>
        <w:pStyle w:val="B1"/>
      </w:pPr>
      <w:r w:rsidRPr="003167FF">
        <w:t>2.</w:t>
      </w:r>
      <w:r w:rsidRPr="003167FF">
        <w:tab/>
        <w:t>The VAL server invoke the multicast resource update request to the NRM server once the need has emerged to modify some aspects for the given MBS session under consideration. The updated parameters are included, e.g., service requirements, service area or both.</w:t>
      </w:r>
    </w:p>
    <w:p w14:paraId="2041CA5F" w14:textId="77777777" w:rsidR="001F3B77" w:rsidRPr="003167FF" w:rsidRDefault="001F3B77" w:rsidP="001F3B77">
      <w:pPr>
        <w:pStyle w:val="NO"/>
      </w:pPr>
      <w:r w:rsidRPr="003167FF">
        <w:t>NOTE 1:</w:t>
      </w:r>
      <w:r w:rsidRPr="003167FF">
        <w:tab/>
        <w:t>The updated service area information is required for local MBS and for broadcast MBS services.</w:t>
      </w:r>
    </w:p>
    <w:p w14:paraId="16FD5463" w14:textId="77777777" w:rsidR="001F3B77" w:rsidRPr="003167FF" w:rsidRDefault="001F3B77" w:rsidP="001F3B77">
      <w:pPr>
        <w:pStyle w:val="B1"/>
      </w:pPr>
      <w:r w:rsidRPr="003167FF">
        <w:t>3.</w:t>
      </w:r>
      <w:r w:rsidRPr="003167FF">
        <w:tab/>
        <w:t>The NRM server, based on the update requirements from step 2, perform the MBS session update with PCC procedure towards the 5GS as described in 3GPP TS 23.247 [29].</w:t>
      </w:r>
    </w:p>
    <w:p w14:paraId="0F9B2472" w14:textId="77777777" w:rsidR="001F3B77" w:rsidRPr="003167FF" w:rsidRDefault="001F3B77" w:rsidP="001F3B77">
      <w:pPr>
        <w:pStyle w:val="B1"/>
      </w:pPr>
      <w:r w:rsidRPr="003167FF">
        <w:lastRenderedPageBreak/>
        <w:t>4.</w:t>
      </w:r>
      <w:r w:rsidRPr="003167FF">
        <w:tab/>
        <w:t xml:space="preserve">The NRM server may initiate a session announcement towards the NRM clients associated with the ongoing session in order to announce the updated information if required, e.g., the updated service area or SDP information. </w:t>
      </w:r>
    </w:p>
    <w:p w14:paraId="4DD1F205" w14:textId="77777777" w:rsidR="001F3B77" w:rsidRPr="003167FF" w:rsidRDefault="001F3B77" w:rsidP="001F3B77">
      <w:pPr>
        <w:pStyle w:val="NO"/>
      </w:pPr>
      <w:r w:rsidRPr="003167FF">
        <w:t>NOTE 2:</w:t>
      </w:r>
      <w:r w:rsidRPr="003167FF">
        <w:tab/>
        <w:t>The updated service area information is required for local MBS and for broadcast MBS services.</w:t>
      </w:r>
    </w:p>
    <w:p w14:paraId="0A3E8409" w14:textId="77777777" w:rsidR="001F3B77" w:rsidRPr="003167FF" w:rsidRDefault="001F3B77" w:rsidP="001F3B77">
      <w:pPr>
        <w:pStyle w:val="B1"/>
      </w:pPr>
      <w:r w:rsidRPr="003167FF">
        <w:t>5.</w:t>
      </w:r>
      <w:r w:rsidRPr="003167FF">
        <w:tab/>
        <w:t>The NRM server sends an MapGroupToSessionStream over the MBS session providing the required information to receive the media related to the established VAL service group communication.</w:t>
      </w:r>
    </w:p>
    <w:p w14:paraId="1B5BF50F" w14:textId="77777777" w:rsidR="001F3B77" w:rsidRPr="003167FF" w:rsidRDefault="001F3B77" w:rsidP="001F3B77">
      <w:pPr>
        <w:pStyle w:val="B1"/>
      </w:pPr>
      <w:r w:rsidRPr="003167FF">
        <w:t>6.</w:t>
      </w:r>
      <w:r w:rsidRPr="003167FF">
        <w:tab/>
        <w:t>The NRM server returns the multicast resource update resonse to the VAL server.</w:t>
      </w:r>
    </w:p>
    <w:p w14:paraId="31D5053C" w14:textId="77777777" w:rsidR="001F3B77" w:rsidRPr="003167FF" w:rsidRDefault="001F3B77" w:rsidP="001F3B77">
      <w:pPr>
        <w:pStyle w:val="B1"/>
      </w:pPr>
      <w:r w:rsidRPr="003167FF">
        <w:t>7.</w:t>
      </w:r>
      <w:r w:rsidRPr="003167FF">
        <w:tab/>
        <w:t xml:space="preserve">The NRM clients process the received information over the MapGroupToSessionStream in order to receive the associated VAL media over the specific MBS session stream. </w:t>
      </w:r>
    </w:p>
    <w:p w14:paraId="54369EE5" w14:textId="77777777" w:rsidR="001F3B77" w:rsidRPr="003167FF" w:rsidRDefault="001F3B77" w:rsidP="001F3B77">
      <w:pPr>
        <w:pStyle w:val="B1"/>
      </w:pPr>
      <w:r w:rsidRPr="003167FF">
        <w:t>8.</w:t>
      </w:r>
      <w:r w:rsidRPr="003167FF">
        <w:tab/>
        <w:t>VAL client 1 sends media to the VAL server over unicast to be distributed for the established group communication.</w:t>
      </w:r>
    </w:p>
    <w:p w14:paraId="4E7A97B3" w14:textId="77777777" w:rsidR="001F3B77" w:rsidRPr="003167FF" w:rsidRDefault="001F3B77" w:rsidP="001F3B77">
      <w:pPr>
        <w:pStyle w:val="B1"/>
      </w:pPr>
      <w:r w:rsidRPr="003167FF">
        <w:t>9.</w:t>
      </w:r>
      <w:r w:rsidRPr="003167FF">
        <w:tab/>
        <w:t>The VAL server distributes the VAL media to the VAL clients 2 to n over the indicated streams.</w:t>
      </w:r>
    </w:p>
    <w:p w14:paraId="61F1F749" w14:textId="77777777" w:rsidR="00993D20" w:rsidRPr="003167FF" w:rsidRDefault="00993D20" w:rsidP="00993D20">
      <w:pPr>
        <w:pStyle w:val="Heading4"/>
      </w:pPr>
      <w:bookmarkStart w:id="1641" w:name="_Toc155355968"/>
      <w:r w:rsidRPr="003167FF">
        <w:t>14.3.4A.4</w:t>
      </w:r>
      <w:r w:rsidRPr="003167FF">
        <w:tab/>
      </w:r>
      <w:bookmarkEnd w:id="1637"/>
      <w:r w:rsidRPr="003167FF">
        <w:t xml:space="preserve">MBS </w:t>
      </w:r>
      <w:bookmarkEnd w:id="1638"/>
      <w:bookmarkEnd w:id="1639"/>
      <w:r w:rsidRPr="003167FF">
        <w:t>resource deletion</w:t>
      </w:r>
      <w:bookmarkEnd w:id="1641"/>
    </w:p>
    <w:p w14:paraId="1AA8A62E" w14:textId="77777777" w:rsidR="00993D20" w:rsidRPr="003167FF" w:rsidRDefault="00993D20" w:rsidP="00993D20">
      <w:pPr>
        <w:pStyle w:val="Heading5"/>
        <w:rPr>
          <w:lang w:eastAsia="zh-CN"/>
        </w:rPr>
      </w:pPr>
      <w:bookmarkStart w:id="1642" w:name="_Hlk91676789"/>
      <w:bookmarkStart w:id="1643" w:name="_Toc106026251"/>
      <w:bookmarkStart w:id="1644" w:name="_Toc91749803"/>
      <w:bookmarkStart w:id="1645" w:name="_Toc155355969"/>
      <w:r w:rsidRPr="003167FF">
        <w:rPr>
          <w:lang w:eastAsia="zh-CN"/>
        </w:rPr>
        <w:t>14.3.4A.4.1</w:t>
      </w:r>
      <w:bookmarkEnd w:id="1642"/>
      <w:r w:rsidRPr="003167FF">
        <w:rPr>
          <w:lang w:eastAsia="zh-CN"/>
        </w:rPr>
        <w:tab/>
        <w:t>General</w:t>
      </w:r>
      <w:bookmarkEnd w:id="1643"/>
      <w:bookmarkEnd w:id="1644"/>
      <w:bookmarkEnd w:id="1645"/>
    </w:p>
    <w:p w14:paraId="52FBF373" w14:textId="77777777" w:rsidR="00993D20" w:rsidRPr="003167FF" w:rsidRDefault="00993D20" w:rsidP="00993D20">
      <w:pPr>
        <w:rPr>
          <w:lang w:eastAsia="zh-CN"/>
        </w:rPr>
      </w:pPr>
      <w:r w:rsidRPr="003167FF">
        <w:rPr>
          <w:lang w:eastAsia="zh-CN"/>
        </w:rPr>
        <w:t xml:space="preserve">The VAL server can decide to release a certain MBS session once it is no longer further utilized for the associated VAL service group communication, e.g., the VAL service group is no longer active, the VAL media transmission is over and no further VAL media to be delivered, group communication is terminated. The MBS session deletion procedure leads to releasing the network resources associated to that MBS session. </w:t>
      </w:r>
    </w:p>
    <w:p w14:paraId="26B75A38" w14:textId="77777777" w:rsidR="00993D20" w:rsidRPr="003167FF" w:rsidRDefault="00993D20" w:rsidP="00993D20">
      <w:pPr>
        <w:pStyle w:val="NO"/>
        <w:rPr>
          <w:lang w:eastAsia="zh-CN"/>
        </w:rPr>
      </w:pPr>
      <w:r w:rsidRPr="003167FF">
        <w:rPr>
          <w:lang w:eastAsia="zh-CN"/>
        </w:rPr>
        <w:t>NOTE:</w:t>
      </w:r>
      <w:r w:rsidRPr="003167FF">
        <w:rPr>
          <w:lang w:eastAsia="zh-CN"/>
        </w:rPr>
        <w:tab/>
        <w:t>It is up to implementation of VALserver to decide whether to release the MBS session or re-use it for subsequent group operations.</w:t>
      </w:r>
    </w:p>
    <w:p w14:paraId="630CEF35" w14:textId="77777777" w:rsidR="00993D20" w:rsidRPr="003167FF" w:rsidRDefault="00993D20" w:rsidP="00993D20">
      <w:pPr>
        <w:rPr>
          <w:lang w:eastAsia="zh-CN"/>
        </w:rPr>
      </w:pPr>
      <w:r w:rsidRPr="003167FF">
        <w:rPr>
          <w:lang w:eastAsia="zh-CN"/>
        </w:rPr>
        <w:t>To delete the MBS session, the VAL server invokes the multicast/broadcast resource release service of NRM server which further triggers the NRM server to send an MBS session deletion request to the 5GS providing the corresponding MBS session ID. The MBS session deletion request is sent to the MB-SMF (directly or via NEF/MBSF) when PCC is not used. However, if dynamic PCC rule is utilized, a policy authorization deletion request is initially sent to the PCF. Further details of the MBS session deletion are provided in 3GPP TS 23.247 [39].</w:t>
      </w:r>
    </w:p>
    <w:p w14:paraId="0241AE6E" w14:textId="77777777" w:rsidR="00993D20" w:rsidRPr="003167FF" w:rsidRDefault="00993D20" w:rsidP="00993D20">
      <w:pPr>
        <w:rPr>
          <w:lang w:eastAsia="zh-CN"/>
        </w:rPr>
      </w:pPr>
      <w:r w:rsidRPr="003167FF">
        <w:rPr>
          <w:lang w:eastAsia="zh-CN"/>
        </w:rPr>
        <w:t>NRM server further informs the NRM client with the MBS session de-announcement, so that the VAL UE stops monitoring the broadcast MBS session or leaves the multicast MBS session. This procedure is applied for both broadcast MBS session and multicast MBS session.</w:t>
      </w:r>
    </w:p>
    <w:p w14:paraId="2CCD7433" w14:textId="77777777" w:rsidR="00993D20" w:rsidRPr="003167FF" w:rsidRDefault="00993D20" w:rsidP="00993D20">
      <w:pPr>
        <w:pStyle w:val="Heading5"/>
        <w:rPr>
          <w:lang w:eastAsia="zh-CN"/>
        </w:rPr>
      </w:pPr>
      <w:bookmarkStart w:id="1646" w:name="_Toc106026252"/>
      <w:bookmarkStart w:id="1647" w:name="_Toc91749804"/>
      <w:bookmarkStart w:id="1648" w:name="_Toc155355970"/>
      <w:r w:rsidRPr="003167FF">
        <w:rPr>
          <w:lang w:eastAsia="zh-CN"/>
        </w:rPr>
        <w:t>14.3.4A.4.2</w:t>
      </w:r>
      <w:r w:rsidRPr="003167FF">
        <w:rPr>
          <w:lang w:eastAsia="zh-CN"/>
        </w:rPr>
        <w:tab/>
        <w:t>Procedure</w:t>
      </w:r>
      <w:bookmarkEnd w:id="1646"/>
      <w:bookmarkEnd w:id="1647"/>
      <w:bookmarkEnd w:id="1648"/>
    </w:p>
    <w:p w14:paraId="60EF91E2" w14:textId="77777777" w:rsidR="00993D20" w:rsidRPr="003167FF" w:rsidRDefault="00993D20" w:rsidP="00993D20">
      <w:r w:rsidRPr="003167FF">
        <w:t xml:space="preserve">The procedure in figure </w:t>
      </w:r>
      <w:bookmarkStart w:id="1649" w:name="_Hlk91676844"/>
      <w:r w:rsidRPr="003167FF">
        <w:t>14.3.4A.4.2-1</w:t>
      </w:r>
      <w:bookmarkEnd w:id="1649"/>
      <w:r w:rsidRPr="003167FF">
        <w:t xml:space="preserve"> describes the MBS session deletion aspects for group communication. </w:t>
      </w:r>
    </w:p>
    <w:p w14:paraId="61BC7546" w14:textId="77777777" w:rsidR="00993D20" w:rsidRPr="003167FF" w:rsidRDefault="00993D20" w:rsidP="00993D20">
      <w:r w:rsidRPr="003167FF">
        <w:t xml:space="preserve">Pre-conditions: </w:t>
      </w:r>
    </w:p>
    <w:p w14:paraId="15EBE708" w14:textId="77777777" w:rsidR="00993D20" w:rsidRPr="003167FF" w:rsidRDefault="00993D20" w:rsidP="00993D20">
      <w:pPr>
        <w:pStyle w:val="B1"/>
      </w:pPr>
      <w:r w:rsidRPr="003167FF">
        <w:t>-</w:t>
      </w:r>
      <w:r w:rsidRPr="003167FF">
        <w:tab/>
        <w:t xml:space="preserve">NRM clients 1 to n are attached to the 5GS, registered and affiliated to the same active VAL service group. </w:t>
      </w:r>
    </w:p>
    <w:p w14:paraId="160AE744" w14:textId="77777777" w:rsidR="00993D20" w:rsidRPr="003167FF" w:rsidRDefault="00993D20" w:rsidP="00993D20">
      <w:pPr>
        <w:pStyle w:val="B1"/>
        <w:rPr>
          <w:lang w:eastAsia="zh-CN"/>
        </w:rPr>
      </w:pPr>
      <w:r w:rsidRPr="003167FF">
        <w:rPr>
          <w:lang w:eastAsia="zh-CN"/>
        </w:rPr>
        <w:t>-</w:t>
      </w:r>
      <w:r w:rsidRPr="003167FF">
        <w:rPr>
          <w:lang w:eastAsia="zh-CN"/>
        </w:rPr>
        <w:tab/>
        <w:t>An MBS session is configured to address the corresponding VAL service group with certain service requirements and optionally with a certain broadcast/multicast service area. The session is announced and established for group communication purposes for the VAL service group.</w:t>
      </w:r>
    </w:p>
    <w:p w14:paraId="3B56C883" w14:textId="77777777" w:rsidR="00993D20" w:rsidRPr="003167FF" w:rsidRDefault="00993D20" w:rsidP="00993D20">
      <w:pPr>
        <w:pStyle w:val="TH"/>
      </w:pPr>
      <w:r w:rsidRPr="003167FF">
        <w:lastRenderedPageBreak/>
        <w:t xml:space="preserve"> </w:t>
      </w:r>
    </w:p>
    <w:p w14:paraId="0B5714E5" w14:textId="77777777" w:rsidR="00993D20" w:rsidRPr="003167FF" w:rsidRDefault="00993D20" w:rsidP="00993D20">
      <w:pPr>
        <w:pStyle w:val="TH"/>
      </w:pPr>
      <w:r w:rsidRPr="003167FF">
        <w:rPr>
          <w:noProof/>
        </w:rPr>
        <w:drawing>
          <wp:inline distT="0" distB="0" distL="0" distR="0" wp14:anchorId="2D9E77AD" wp14:editId="336203C9">
            <wp:extent cx="5847619" cy="3514286"/>
            <wp:effectExtent l="0" t="0" r="127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63"/>
                    <a:stretch>
                      <a:fillRect/>
                    </a:stretch>
                  </pic:blipFill>
                  <pic:spPr>
                    <a:xfrm>
                      <a:off x="0" y="0"/>
                      <a:ext cx="5847619" cy="3514286"/>
                    </a:xfrm>
                    <a:prstGeom prst="rect">
                      <a:avLst/>
                    </a:prstGeom>
                  </pic:spPr>
                </pic:pic>
              </a:graphicData>
            </a:graphic>
          </wp:inline>
        </w:drawing>
      </w:r>
    </w:p>
    <w:p w14:paraId="26C95DB9" w14:textId="77777777" w:rsidR="00993D20" w:rsidRPr="003167FF" w:rsidRDefault="00993D20" w:rsidP="00993D20">
      <w:pPr>
        <w:pStyle w:val="TF"/>
        <w:rPr>
          <w:lang w:eastAsia="zh-CN"/>
        </w:rPr>
      </w:pPr>
      <w:r w:rsidRPr="003167FF">
        <w:t>Figure 14.3.4A.4.2-1: MBS session deletion procedure.</w:t>
      </w:r>
    </w:p>
    <w:p w14:paraId="161D5575" w14:textId="77777777" w:rsidR="00993D20" w:rsidRPr="003167FF" w:rsidRDefault="00993D20" w:rsidP="00993D20">
      <w:pPr>
        <w:pStyle w:val="B1"/>
        <w:rPr>
          <w:lang w:eastAsia="zh-CN"/>
        </w:rPr>
      </w:pPr>
      <w:r w:rsidRPr="003167FF">
        <w:rPr>
          <w:lang w:eastAsia="zh-CN"/>
        </w:rPr>
        <w:t>1.</w:t>
      </w:r>
      <w:r w:rsidRPr="003167FF">
        <w:rPr>
          <w:lang w:eastAsia="zh-CN"/>
        </w:rPr>
        <w:tab/>
        <w:t>The VAL server decides to delete the MBS session for the associated VAL group communication, either multicast or broadcast session.</w:t>
      </w:r>
    </w:p>
    <w:p w14:paraId="7E641569" w14:textId="77777777" w:rsidR="00993D20" w:rsidRPr="003167FF" w:rsidRDefault="00993D20" w:rsidP="00993D20">
      <w:pPr>
        <w:pStyle w:val="B1"/>
        <w:rPr>
          <w:lang w:eastAsia="zh-CN"/>
        </w:rPr>
      </w:pPr>
      <w:r w:rsidRPr="003167FF">
        <w:rPr>
          <w:lang w:eastAsia="zh-CN"/>
        </w:rPr>
        <w:t>2.</w:t>
      </w:r>
      <w:r w:rsidRPr="003167FF">
        <w:rPr>
          <w:lang w:eastAsia="zh-CN"/>
        </w:rPr>
        <w:tab/>
        <w:t>The VAL server invokes the multicast/broadcast resource release service of the NRM server by sending the multicast/broadcast resource release request.</w:t>
      </w:r>
    </w:p>
    <w:p w14:paraId="609647EA" w14:textId="77777777" w:rsidR="00993D20" w:rsidRPr="003167FF" w:rsidRDefault="00993D20" w:rsidP="00993D20">
      <w:pPr>
        <w:pStyle w:val="B1"/>
        <w:rPr>
          <w:lang w:eastAsia="zh-CN"/>
        </w:rPr>
      </w:pPr>
      <w:r w:rsidRPr="003167FF">
        <w:rPr>
          <w:lang w:eastAsia="zh-CN"/>
        </w:rPr>
        <w:t>3.</w:t>
      </w:r>
      <w:r w:rsidRPr="003167FF">
        <w:rPr>
          <w:lang w:eastAsia="zh-CN"/>
        </w:rPr>
        <w:tab/>
        <w:t>Upon receiving the multicast/broadcast resource release request, the NRM server sends an MBS session de-announcement message with the MBS session ID towards the NRM client(s). Upon receiving the MBS session de-announcement message, either 4a or 4b is performed.</w:t>
      </w:r>
    </w:p>
    <w:p w14:paraId="0051D612" w14:textId="77777777" w:rsidR="00993D20" w:rsidRPr="003167FF" w:rsidRDefault="00993D20" w:rsidP="00993D20">
      <w:pPr>
        <w:pStyle w:val="B1"/>
        <w:rPr>
          <w:lang w:eastAsia="zh-CN"/>
        </w:rPr>
      </w:pPr>
      <w:r w:rsidRPr="003167FF">
        <w:rPr>
          <w:lang w:eastAsia="zh-CN"/>
        </w:rPr>
        <w:t>4a.</w:t>
      </w:r>
      <w:r w:rsidRPr="003167FF">
        <w:rPr>
          <w:lang w:eastAsia="zh-CN"/>
        </w:rPr>
        <w:tab/>
        <w:t>If the MBS session identified by MBS session ID is a broadcast MBS session, the UE(s) stops monitoring the broadcast MBS session and removes the broadcast MBS session related information.</w:t>
      </w:r>
    </w:p>
    <w:p w14:paraId="5E8E1FE4" w14:textId="5740B3A0" w:rsidR="00993D20" w:rsidRPr="003167FF" w:rsidRDefault="00993D20" w:rsidP="00993D20">
      <w:pPr>
        <w:pStyle w:val="B1"/>
        <w:rPr>
          <w:lang w:eastAsia="zh-CN"/>
        </w:rPr>
      </w:pPr>
      <w:r w:rsidRPr="003167FF">
        <w:rPr>
          <w:lang w:eastAsia="zh-CN"/>
        </w:rPr>
        <w:t>4b.</w:t>
      </w:r>
      <w:r w:rsidRPr="003167FF">
        <w:rPr>
          <w:lang w:eastAsia="zh-CN"/>
        </w:rPr>
        <w:tab/>
        <w:t>If the MBS session identified by MBS session ID is a multicast MBS session, the joined UE(s) initiate an MBS session leave procedure to leave the indicated MBS session in order to release the respective network resources, as defined in 3GPP TS 23.247 [</w:t>
      </w:r>
      <w:r w:rsidR="00206F17" w:rsidRPr="003167FF">
        <w:rPr>
          <w:lang w:eastAsia="zh-CN"/>
        </w:rPr>
        <w:t>39</w:t>
      </w:r>
      <w:r w:rsidRPr="003167FF">
        <w:rPr>
          <w:lang w:eastAsia="zh-CN"/>
        </w:rPr>
        <w:t>].</w:t>
      </w:r>
    </w:p>
    <w:p w14:paraId="0D6A663E" w14:textId="77777777" w:rsidR="00993D20" w:rsidRPr="003167FF" w:rsidRDefault="00993D20" w:rsidP="00993D20">
      <w:pPr>
        <w:pStyle w:val="B1"/>
        <w:rPr>
          <w:lang w:eastAsia="zh-CN"/>
        </w:rPr>
      </w:pPr>
      <w:r w:rsidRPr="003167FF">
        <w:rPr>
          <w:lang w:eastAsia="zh-CN"/>
        </w:rPr>
        <w:t>5. Subsequently, the NRM clients may send an MBS session de-announcement acknowledgement message to the NRM server indicating the status of MBS session.</w:t>
      </w:r>
    </w:p>
    <w:p w14:paraId="45E1166A" w14:textId="77777777" w:rsidR="00993D20" w:rsidRPr="003167FF" w:rsidRDefault="00993D20" w:rsidP="00993D20">
      <w:pPr>
        <w:pStyle w:val="B1"/>
        <w:rPr>
          <w:lang w:eastAsia="zh-CN"/>
        </w:rPr>
      </w:pPr>
      <w:r w:rsidRPr="003167FF">
        <w:rPr>
          <w:lang w:eastAsia="zh-CN"/>
        </w:rPr>
        <w:t>6.</w:t>
      </w:r>
      <w:r w:rsidRPr="003167FF">
        <w:rPr>
          <w:lang w:eastAsia="zh-CN"/>
        </w:rPr>
        <w:tab/>
        <w:t>The NRM server initiates the MBS session deletion procedure with the 5GC (either directly or through NEF/MBSF) in order to stop using the configured MBS session and release the corresponding network resources. The NRM server indicates within the MBS session release request the corresponding MBS session ID. The MBS session deletion procedure can either be with or without a dynamic PCC rule, as indicated in 3GPP TS 23.247 [39].</w:t>
      </w:r>
    </w:p>
    <w:p w14:paraId="6725BBB2" w14:textId="77777777" w:rsidR="00993D20" w:rsidRPr="003167FF" w:rsidRDefault="00993D20" w:rsidP="00993D20">
      <w:pPr>
        <w:pStyle w:val="B1"/>
        <w:rPr>
          <w:lang w:eastAsia="zh-CN"/>
        </w:rPr>
      </w:pPr>
      <w:r w:rsidRPr="003167FF">
        <w:rPr>
          <w:lang w:eastAsia="zh-CN"/>
        </w:rPr>
        <w:t>7.</w:t>
      </w:r>
      <w:r w:rsidRPr="003167FF">
        <w:rPr>
          <w:lang w:eastAsia="zh-CN"/>
        </w:rPr>
        <w:tab/>
        <w:t>The NRM server returns the multicast/broadcast resource release response to the VAL server indicating the result.</w:t>
      </w:r>
    </w:p>
    <w:p w14:paraId="6CD28DF1" w14:textId="77777777" w:rsidR="00993D20" w:rsidRPr="003167FF" w:rsidRDefault="00993D20" w:rsidP="00993D20">
      <w:pPr>
        <w:pStyle w:val="Heading4"/>
      </w:pPr>
      <w:bookmarkStart w:id="1650" w:name="_Toc106026253"/>
      <w:bookmarkStart w:id="1651" w:name="_Toc91749805"/>
      <w:bookmarkStart w:id="1652" w:name="_Toc106026254"/>
      <w:bookmarkStart w:id="1653" w:name="_Toc91749806"/>
      <w:bookmarkStart w:id="1654" w:name="_Toc155355971"/>
      <w:r w:rsidRPr="003167FF">
        <w:lastRenderedPageBreak/>
        <w:t>14.3.4A.5</w:t>
      </w:r>
      <w:r w:rsidRPr="003167FF">
        <w:tab/>
        <w:t>Request to activate / de-activate multicast MBS sessions</w:t>
      </w:r>
      <w:bookmarkEnd w:id="1650"/>
      <w:bookmarkEnd w:id="1651"/>
      <w:bookmarkEnd w:id="1654"/>
    </w:p>
    <w:p w14:paraId="649C400C" w14:textId="77777777" w:rsidR="00993D20" w:rsidRPr="003167FF" w:rsidRDefault="00993D20" w:rsidP="00993D20">
      <w:pPr>
        <w:pStyle w:val="Heading5"/>
      </w:pPr>
      <w:bookmarkStart w:id="1655" w:name="_Toc155355972"/>
      <w:r w:rsidRPr="003167FF">
        <w:t>14.3.4A.5.1</w:t>
      </w:r>
      <w:r w:rsidRPr="003167FF">
        <w:tab/>
        <w:t>General</w:t>
      </w:r>
      <w:bookmarkEnd w:id="1652"/>
      <w:bookmarkEnd w:id="1653"/>
      <w:bookmarkEnd w:id="1655"/>
    </w:p>
    <w:p w14:paraId="595202F8" w14:textId="77777777" w:rsidR="00993D20" w:rsidRPr="003167FF" w:rsidRDefault="00993D20" w:rsidP="00993D20">
      <w:r w:rsidRPr="003167FF">
        <w:t xml:space="preserve">In case of multicast MBS sessions, the members affiliated to a certain VAL service group need to initiate a UE session join request towards the 5GC in order to receive the VAL media sent via the associated MBS session. The UE session join request enables the reservation of NG-RAN resources for the members of the VAL group. However, it is not necessary that the VAL media is delivered over the whole time the multicast MBS session is associated to the group under consideration. Therefore, the VAL server is able to efficiently utilize and control the reservation of radio resources based on the availability of VAL data to be delivered via the activation and de-activation procedure with NRM server. This presents more flexibility and efficient use of resources different from LTE. </w:t>
      </w:r>
    </w:p>
    <w:p w14:paraId="3A48D28A" w14:textId="77777777" w:rsidR="00993D20" w:rsidRPr="003167FF" w:rsidRDefault="00993D20" w:rsidP="00993D20">
      <w:r w:rsidRPr="003167FF">
        <w:t xml:space="preserve">The most suitable scenario to activate/de-activate a certain multicast MBS session is based on whether there is a VAL group communication, taking place over that associated session to the VAL service group. In this manner, the VAL server can activate the associated multicast session once a VAL group communication takes place, then deactivate it once the VAL group communication is over. Whether the multicast session is activated (i.e., in an active state), or de-activated (in an inactive state), the VAL group is associated to the multicast session and its members are within a UE session join. </w:t>
      </w:r>
    </w:p>
    <w:p w14:paraId="16C1C7EF" w14:textId="77777777" w:rsidR="00993D20" w:rsidRPr="003167FF" w:rsidRDefault="00993D20" w:rsidP="00993D20">
      <w:r w:rsidRPr="003167FF">
        <w:t xml:space="preserve">The activation or de-activation request is initiated by the VAL server towards the NRM server which further interacts either directly with the MB-SMF or indirectly with NEF/MBSF. </w:t>
      </w:r>
    </w:p>
    <w:p w14:paraId="231FE076" w14:textId="77777777" w:rsidR="00993D20" w:rsidRPr="003167FF" w:rsidRDefault="00993D20" w:rsidP="00993D20">
      <w:pPr>
        <w:pStyle w:val="NO"/>
      </w:pPr>
      <w:r w:rsidRPr="003167FF">
        <w:t>NOTE:</w:t>
      </w:r>
      <w:r w:rsidRPr="003167FF">
        <w:tab/>
        <w:t xml:space="preserve">The activation of de-activation procedure may also be triggered by MB-SMF based on receiving notification from MB-UPF based on the availability of VAL data to be transmitted. </w:t>
      </w:r>
    </w:p>
    <w:p w14:paraId="18F2D108" w14:textId="7F222FA4" w:rsidR="00993D20" w:rsidRPr="003167FF" w:rsidRDefault="00993D20" w:rsidP="00993D20">
      <w:pPr>
        <w:pStyle w:val="Heading5"/>
      </w:pPr>
      <w:bookmarkStart w:id="1656" w:name="_Toc106026255"/>
      <w:bookmarkStart w:id="1657" w:name="_Toc91749807"/>
      <w:bookmarkStart w:id="1658" w:name="_Toc155355973"/>
      <w:r w:rsidRPr="003167FF">
        <w:t>14.3.4A.5.2</w:t>
      </w:r>
      <w:r w:rsidR="007837A6" w:rsidRPr="003167FF">
        <w:tab/>
      </w:r>
      <w:r w:rsidRPr="003167FF">
        <w:t>Multicast MBS session activation procedure</w:t>
      </w:r>
      <w:bookmarkEnd w:id="1656"/>
      <w:bookmarkEnd w:id="1657"/>
      <w:bookmarkEnd w:id="1658"/>
    </w:p>
    <w:p w14:paraId="3649E24B" w14:textId="77777777" w:rsidR="00993D20" w:rsidRPr="003167FF" w:rsidRDefault="00993D20" w:rsidP="00993D20">
      <w:r w:rsidRPr="003167FF">
        <w:t xml:space="preserve">The procedure shown in figure 14.3.4A.5.2-1 presents the multicast MBS session activation procedure initiated by the VAL server. </w:t>
      </w:r>
    </w:p>
    <w:p w14:paraId="4B7B2E8A" w14:textId="77777777" w:rsidR="00993D20" w:rsidRPr="003167FF" w:rsidRDefault="00993D20" w:rsidP="00993D20">
      <w:r w:rsidRPr="003167FF">
        <w:t xml:space="preserve">Pre-conditions: </w:t>
      </w:r>
    </w:p>
    <w:p w14:paraId="4FB52F0F" w14:textId="77777777" w:rsidR="00993D20" w:rsidRPr="003167FF" w:rsidRDefault="00993D20" w:rsidP="00993D20">
      <w:pPr>
        <w:pStyle w:val="B1"/>
      </w:pPr>
      <w:r w:rsidRPr="003167FF">
        <w:t>-</w:t>
      </w:r>
      <w:r w:rsidRPr="003167FF">
        <w:tab/>
        <w:t>NRM clients are attached to the 5GS, registered and affiliated to the same VAL service group X.</w:t>
      </w:r>
    </w:p>
    <w:p w14:paraId="74DB44DD" w14:textId="77777777" w:rsidR="00993D20" w:rsidRPr="003167FF" w:rsidRDefault="00993D20" w:rsidP="00993D20">
      <w:pPr>
        <w:pStyle w:val="B1"/>
        <w:rPr>
          <w:lang w:eastAsia="zh-CN"/>
        </w:rPr>
      </w:pPr>
      <w:r w:rsidRPr="003167FF">
        <w:t>-</w:t>
      </w:r>
      <w:r w:rsidRPr="003167FF">
        <w:tab/>
        <w:t>The NRM server has directly performed (or via NEF/MBSF) an MB-SMF discovery and selection, unless the corresponding information is locally configured.</w:t>
      </w:r>
    </w:p>
    <w:p w14:paraId="1AEDBA23" w14:textId="77777777" w:rsidR="00993D20" w:rsidRPr="003167FF" w:rsidRDefault="00993D20" w:rsidP="00993D20">
      <w:pPr>
        <w:pStyle w:val="B1"/>
        <w:rPr>
          <w:lang w:eastAsia="zh-CN"/>
        </w:rPr>
      </w:pPr>
      <w:r w:rsidRPr="003167FF">
        <w:rPr>
          <w:lang w:eastAsia="zh-CN"/>
        </w:rPr>
        <w:t>-</w:t>
      </w:r>
      <w:r w:rsidRPr="003167FF">
        <w:rPr>
          <w:lang w:eastAsia="zh-CN"/>
        </w:rPr>
        <w:tab/>
        <w:t>The multicast MBS session for NRM group communications associated to VAL service group X.</w:t>
      </w:r>
    </w:p>
    <w:p w14:paraId="2D0AA144" w14:textId="77777777" w:rsidR="00993D20" w:rsidRPr="003167FF" w:rsidRDefault="00993D20" w:rsidP="00993D20">
      <w:pPr>
        <w:pStyle w:val="B1"/>
        <w:rPr>
          <w:lang w:eastAsia="zh-CN"/>
        </w:rPr>
      </w:pPr>
      <w:r w:rsidRPr="003167FF">
        <w:rPr>
          <w:lang w:eastAsia="zh-CN"/>
        </w:rPr>
        <w:t>-</w:t>
      </w:r>
      <w:r w:rsidRPr="003167FF">
        <w:rPr>
          <w:lang w:eastAsia="zh-CN"/>
        </w:rPr>
        <w:tab/>
        <w:t xml:space="preserve">The MBS session is created and announced to address VAL group communication related to the associated VAL service group X with certain service requirements and optionally with a certain service area. </w:t>
      </w:r>
    </w:p>
    <w:p w14:paraId="0BD96B4C" w14:textId="77777777" w:rsidR="00993D20" w:rsidRPr="003167FF" w:rsidRDefault="00993D20" w:rsidP="00993D20">
      <w:pPr>
        <w:pStyle w:val="TH"/>
      </w:pPr>
    </w:p>
    <w:p w14:paraId="2EF601ED" w14:textId="77777777" w:rsidR="00993D20" w:rsidRPr="003167FF" w:rsidRDefault="00993D20" w:rsidP="00993D20">
      <w:pPr>
        <w:pStyle w:val="TH"/>
      </w:pPr>
    </w:p>
    <w:p w14:paraId="2EB4A73B" w14:textId="77777777" w:rsidR="00993D20" w:rsidRPr="003167FF" w:rsidRDefault="00993D20" w:rsidP="00993D20">
      <w:pPr>
        <w:pStyle w:val="TH"/>
      </w:pPr>
      <w:r w:rsidRPr="003167FF">
        <w:rPr>
          <w:noProof/>
        </w:rPr>
        <w:drawing>
          <wp:inline distT="0" distB="0" distL="0" distR="0" wp14:anchorId="1CF15AA1" wp14:editId="722E8CDB">
            <wp:extent cx="5685714" cy="3161905"/>
            <wp:effectExtent l="0" t="0" r="0" b="63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64"/>
                    <a:stretch>
                      <a:fillRect/>
                    </a:stretch>
                  </pic:blipFill>
                  <pic:spPr>
                    <a:xfrm>
                      <a:off x="0" y="0"/>
                      <a:ext cx="5685714" cy="3161905"/>
                    </a:xfrm>
                    <a:prstGeom prst="rect">
                      <a:avLst/>
                    </a:prstGeom>
                  </pic:spPr>
                </pic:pic>
              </a:graphicData>
            </a:graphic>
          </wp:inline>
        </w:drawing>
      </w:r>
    </w:p>
    <w:p w14:paraId="63805CDF" w14:textId="77777777" w:rsidR="00993D20" w:rsidRPr="003167FF" w:rsidRDefault="00993D20" w:rsidP="00993D20">
      <w:pPr>
        <w:pStyle w:val="TF"/>
      </w:pPr>
      <w:r w:rsidRPr="003167FF">
        <w:t xml:space="preserve">Figure 14.3.4A.5.2-1: Multicast MBS session activation procedure. </w:t>
      </w:r>
    </w:p>
    <w:p w14:paraId="4E77BA11" w14:textId="77777777" w:rsidR="00993D20" w:rsidRPr="003167FF" w:rsidRDefault="00993D20" w:rsidP="00993D20">
      <w:pPr>
        <w:pStyle w:val="B1"/>
      </w:pPr>
      <w:r w:rsidRPr="003167FF">
        <w:t>1.</w:t>
      </w:r>
      <w:r w:rsidRPr="003167FF">
        <w:tab/>
        <w:t xml:space="preserve">The multicast MBS session is established as the first UE session join request, which is initiated by the first VAL UE towards 5GC, is granted. At this stage, the multicast MBS session is established with an inactive state. </w:t>
      </w:r>
    </w:p>
    <w:p w14:paraId="6229FCF5" w14:textId="77777777" w:rsidR="00993D20" w:rsidRPr="003167FF" w:rsidRDefault="00993D20" w:rsidP="00993D20">
      <w:pPr>
        <w:pStyle w:val="B1"/>
      </w:pPr>
      <w:r w:rsidRPr="003167FF">
        <w:t>2.</w:t>
      </w:r>
      <w:r w:rsidRPr="003167FF">
        <w:tab/>
        <w:t>The VAL server decides to activate the multicast MBS session as VAL data is needed to be transmitted over the session to the VAL service group X, as a VAL group communication is to take place over the associated MBS session.</w:t>
      </w:r>
    </w:p>
    <w:p w14:paraId="7FDA3A96" w14:textId="77777777" w:rsidR="00993D20" w:rsidRPr="003167FF" w:rsidRDefault="00993D20" w:rsidP="00993D20">
      <w:pPr>
        <w:pStyle w:val="B1"/>
      </w:pPr>
      <w:r w:rsidRPr="003167FF">
        <w:t>3.</w:t>
      </w:r>
      <w:r w:rsidRPr="003167FF">
        <w:tab/>
        <w:t>The VAL server invokes the multicast resource activation request provided by NRM server, the MBS session ID is included.</w:t>
      </w:r>
    </w:p>
    <w:p w14:paraId="720688CC" w14:textId="77777777" w:rsidR="00993D20" w:rsidRPr="003167FF" w:rsidRDefault="00993D20" w:rsidP="00993D20">
      <w:pPr>
        <w:pStyle w:val="B1"/>
      </w:pPr>
      <w:r w:rsidRPr="003167FF">
        <w:t>4.</w:t>
      </w:r>
      <w:r w:rsidRPr="003167FF">
        <w:tab/>
        <w:t xml:space="preserve">Upon receiving the request in step 3, the NRM server sends an MBS session activation request towards the 5GC, either directly to the MB-SMF or via NEF/MBSF, indicating the TMGI to be activated. </w:t>
      </w:r>
    </w:p>
    <w:p w14:paraId="7FBAE122" w14:textId="77777777" w:rsidR="00993D20" w:rsidRPr="003167FF" w:rsidRDefault="00993D20" w:rsidP="00993D20">
      <w:pPr>
        <w:pStyle w:val="B1"/>
      </w:pPr>
      <w:r w:rsidRPr="003167FF">
        <w:t>5.</w:t>
      </w:r>
      <w:r w:rsidRPr="003167FF">
        <w:tab/>
        <w:t>The 5GC changes the session status to "active" and finds the list of joined VAL UEs associated with the session and activates the NG- RAN resources for VAL data delivery.</w:t>
      </w:r>
    </w:p>
    <w:p w14:paraId="3F5BCC43" w14:textId="77777777" w:rsidR="00993D20" w:rsidRPr="003167FF" w:rsidRDefault="00993D20" w:rsidP="00993D20">
      <w:pPr>
        <w:pStyle w:val="B1"/>
      </w:pPr>
      <w:r w:rsidRPr="003167FF">
        <w:t>6.</w:t>
      </w:r>
      <w:r w:rsidRPr="003167FF">
        <w:tab/>
        <w:t xml:space="preserve">The 5GC may send an MBS session activation response to the NRM server indicating that the requested multicast MBS session has been activated.   </w:t>
      </w:r>
    </w:p>
    <w:p w14:paraId="3FB80A5F" w14:textId="77777777" w:rsidR="00993D20" w:rsidRPr="003167FF" w:rsidRDefault="00993D20" w:rsidP="00993D20">
      <w:pPr>
        <w:pStyle w:val="B1"/>
      </w:pPr>
      <w:r w:rsidRPr="003167FF">
        <w:t>7.</w:t>
      </w:r>
      <w:r w:rsidRPr="003167FF">
        <w:tab/>
        <w:t>The NRM server returns the multicast resource activation response to the VAL server.</w:t>
      </w:r>
    </w:p>
    <w:p w14:paraId="1272A4CC" w14:textId="568E4BCF" w:rsidR="00993D20" w:rsidRPr="003167FF" w:rsidRDefault="00993D20" w:rsidP="00993D20">
      <w:pPr>
        <w:pStyle w:val="Heading5"/>
      </w:pPr>
      <w:bookmarkStart w:id="1659" w:name="_Toc106026256"/>
      <w:bookmarkStart w:id="1660" w:name="_Toc91749808"/>
      <w:bookmarkStart w:id="1661" w:name="_Toc155355974"/>
      <w:r w:rsidRPr="003167FF">
        <w:t>14.3.4A.5.3</w:t>
      </w:r>
      <w:r w:rsidR="007837A6" w:rsidRPr="003167FF">
        <w:tab/>
      </w:r>
      <w:r w:rsidRPr="003167FF">
        <w:t>Multicast MBS session de-activation procedure</w:t>
      </w:r>
      <w:bookmarkEnd w:id="1659"/>
      <w:bookmarkEnd w:id="1660"/>
      <w:bookmarkEnd w:id="1661"/>
    </w:p>
    <w:p w14:paraId="5328E81F" w14:textId="77777777" w:rsidR="00993D20" w:rsidRPr="003167FF" w:rsidRDefault="00993D20" w:rsidP="00993D20">
      <w:r w:rsidRPr="003167FF">
        <w:t xml:space="preserve">The procedure shown in figure 14.3.4A.5.3-1 presents the multicast MBS session activation procedure initiated by the VAL server. </w:t>
      </w:r>
    </w:p>
    <w:p w14:paraId="635DC813" w14:textId="77777777" w:rsidR="00993D20" w:rsidRPr="003167FF" w:rsidRDefault="00993D20" w:rsidP="00993D20">
      <w:r w:rsidRPr="003167FF">
        <w:t xml:space="preserve">Pre-conditions: </w:t>
      </w:r>
    </w:p>
    <w:p w14:paraId="1FD16070" w14:textId="77777777" w:rsidR="00993D20" w:rsidRPr="003167FF" w:rsidRDefault="00993D20" w:rsidP="00993D20">
      <w:pPr>
        <w:pStyle w:val="B1"/>
      </w:pPr>
      <w:r w:rsidRPr="003167FF">
        <w:t>-</w:t>
      </w:r>
      <w:r w:rsidRPr="003167FF">
        <w:tab/>
        <w:t>NRM clients are attached to the 5GS, registered and affiliated to the same VAL service group X.</w:t>
      </w:r>
    </w:p>
    <w:p w14:paraId="3E6D72DE" w14:textId="77777777" w:rsidR="00993D20" w:rsidRPr="003167FF" w:rsidRDefault="00993D20" w:rsidP="00993D20">
      <w:pPr>
        <w:pStyle w:val="B1"/>
        <w:rPr>
          <w:lang w:eastAsia="zh-CN"/>
        </w:rPr>
      </w:pPr>
      <w:r w:rsidRPr="003167FF">
        <w:t>-</w:t>
      </w:r>
      <w:r w:rsidRPr="003167FF">
        <w:tab/>
        <w:t>The NRM server has directly performed (or via NEF/MBSF) an MB-SMF discovery and selection, unless the corresponding information is locally configured.</w:t>
      </w:r>
    </w:p>
    <w:p w14:paraId="07DC81BF" w14:textId="77777777" w:rsidR="00993D20" w:rsidRPr="003167FF" w:rsidRDefault="00993D20" w:rsidP="00993D20">
      <w:pPr>
        <w:pStyle w:val="B1"/>
        <w:rPr>
          <w:lang w:eastAsia="zh-CN"/>
        </w:rPr>
      </w:pPr>
      <w:r w:rsidRPr="003167FF">
        <w:rPr>
          <w:lang w:eastAsia="zh-CN"/>
        </w:rPr>
        <w:t>-</w:t>
      </w:r>
      <w:r w:rsidRPr="003167FF">
        <w:rPr>
          <w:lang w:eastAsia="zh-CN"/>
        </w:rPr>
        <w:tab/>
        <w:t xml:space="preserve">A multicast MBS session is created and announced to address the corresponding VAL service group with certain service requirements and optionally with a certain multicast service area. </w:t>
      </w:r>
    </w:p>
    <w:p w14:paraId="316A40B9" w14:textId="77777777" w:rsidR="00993D20" w:rsidRPr="003167FF" w:rsidRDefault="00993D20" w:rsidP="00993D20">
      <w:pPr>
        <w:pStyle w:val="B1"/>
        <w:rPr>
          <w:lang w:eastAsia="zh-CN"/>
        </w:rPr>
      </w:pPr>
      <w:r w:rsidRPr="003167FF">
        <w:rPr>
          <w:lang w:eastAsia="zh-CN"/>
        </w:rPr>
        <w:lastRenderedPageBreak/>
        <w:t>-</w:t>
      </w:r>
      <w:r w:rsidRPr="003167FF">
        <w:rPr>
          <w:lang w:eastAsia="zh-CN"/>
        </w:rPr>
        <w:tab/>
        <w:t>The VAL UE have already joined the multicast MBS session and are able to receive the VAL data over the associated MBS session.</w:t>
      </w:r>
    </w:p>
    <w:p w14:paraId="5441C5DC" w14:textId="77777777" w:rsidR="00993D20" w:rsidRPr="003167FF" w:rsidRDefault="00993D20" w:rsidP="00993D20">
      <w:pPr>
        <w:pStyle w:val="TH"/>
      </w:pPr>
      <w:r w:rsidRPr="003167FF">
        <w:rPr>
          <w:noProof/>
        </w:rPr>
        <w:drawing>
          <wp:inline distT="0" distB="0" distL="0" distR="0" wp14:anchorId="7EDE9A80" wp14:editId="3CDA24E6">
            <wp:extent cx="5685714" cy="3161905"/>
            <wp:effectExtent l="0" t="0" r="0" b="63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65"/>
                    <a:stretch>
                      <a:fillRect/>
                    </a:stretch>
                  </pic:blipFill>
                  <pic:spPr>
                    <a:xfrm>
                      <a:off x="0" y="0"/>
                      <a:ext cx="5685714" cy="3161905"/>
                    </a:xfrm>
                    <a:prstGeom prst="rect">
                      <a:avLst/>
                    </a:prstGeom>
                  </pic:spPr>
                </pic:pic>
              </a:graphicData>
            </a:graphic>
          </wp:inline>
        </w:drawing>
      </w:r>
    </w:p>
    <w:p w14:paraId="7A505BCA" w14:textId="77777777" w:rsidR="00993D20" w:rsidRPr="003167FF" w:rsidRDefault="00993D20" w:rsidP="00993D20">
      <w:pPr>
        <w:pStyle w:val="TF"/>
      </w:pPr>
      <w:r w:rsidRPr="003167FF">
        <w:t xml:space="preserve">Figure 14.3.4A.5.3-1: Multicast MBS session deactivation procedure. </w:t>
      </w:r>
    </w:p>
    <w:p w14:paraId="77DE5089" w14:textId="77777777" w:rsidR="00993D20" w:rsidRPr="003167FF" w:rsidRDefault="00993D20" w:rsidP="00993D20">
      <w:pPr>
        <w:pStyle w:val="B1"/>
      </w:pPr>
      <w:r w:rsidRPr="003167FF">
        <w:t>1.</w:t>
      </w:r>
      <w:r w:rsidRPr="003167FF">
        <w:tab/>
        <w:t xml:space="preserve">The group communication associated with VAL service group X takes place, and the corresponding VAL data is delivered over the associated multicast MBS session, hence the MBS session has an active state. </w:t>
      </w:r>
    </w:p>
    <w:p w14:paraId="26C49739" w14:textId="77777777" w:rsidR="00993D20" w:rsidRPr="003167FF" w:rsidRDefault="00993D20" w:rsidP="00993D20">
      <w:pPr>
        <w:pStyle w:val="B1"/>
      </w:pPr>
      <w:r w:rsidRPr="003167FF">
        <w:t>2.</w:t>
      </w:r>
      <w:r w:rsidRPr="003167FF">
        <w:tab/>
        <w:t>The VAL server decides to deactivate the multicast MBS session, as no further VAL data to be delivered to the associated group, or the VAL group communication is over, and no further VAL media is to be delivered.</w:t>
      </w:r>
    </w:p>
    <w:p w14:paraId="5EEA3E7F" w14:textId="77777777" w:rsidR="00993D20" w:rsidRPr="003167FF" w:rsidRDefault="00993D20" w:rsidP="00993D20">
      <w:pPr>
        <w:pStyle w:val="B1"/>
      </w:pPr>
      <w:r w:rsidRPr="003167FF">
        <w:t>3.</w:t>
      </w:r>
      <w:r w:rsidRPr="003167FF">
        <w:tab/>
        <w:t>The VAL server invokes the multicast resource deactivation request provided by NRM server, the MBS session ID is included.</w:t>
      </w:r>
    </w:p>
    <w:p w14:paraId="5B6C7157" w14:textId="77777777" w:rsidR="00993D20" w:rsidRPr="003167FF" w:rsidRDefault="00993D20" w:rsidP="00993D20">
      <w:pPr>
        <w:pStyle w:val="B1"/>
      </w:pPr>
      <w:r w:rsidRPr="003167FF">
        <w:t>4.</w:t>
      </w:r>
      <w:r w:rsidRPr="003167FF">
        <w:tab/>
        <w:t xml:space="preserve">Upon receiving the request in step 3, the NRM server sends an MBS session deactivation request towards the 5GC, either directly to the MB-SMF or via NEF/MBSF, indicating the TMGI to be deactivated. </w:t>
      </w:r>
    </w:p>
    <w:p w14:paraId="6A450353" w14:textId="77777777" w:rsidR="00993D20" w:rsidRPr="003167FF" w:rsidRDefault="00993D20" w:rsidP="00993D20">
      <w:pPr>
        <w:pStyle w:val="B1"/>
      </w:pPr>
      <w:r w:rsidRPr="003167FF">
        <w:t>4.</w:t>
      </w:r>
      <w:r w:rsidRPr="003167FF">
        <w:tab/>
        <w:t>The 5GC changes the session state to "inactive" and deactivates the radio resources associated with the joined VAL UEs.</w:t>
      </w:r>
    </w:p>
    <w:p w14:paraId="749D767E" w14:textId="77777777" w:rsidR="00993D20" w:rsidRPr="003167FF" w:rsidRDefault="00993D20" w:rsidP="00993D20">
      <w:pPr>
        <w:pStyle w:val="B1"/>
      </w:pPr>
      <w:r w:rsidRPr="003167FF">
        <w:t>5.</w:t>
      </w:r>
      <w:r w:rsidRPr="003167FF">
        <w:tab/>
        <w:t>The 5GC may send an MBS deactivation response to the server indicating that the requested multicast MBS session has been inactivated.</w:t>
      </w:r>
    </w:p>
    <w:p w14:paraId="0A73F101" w14:textId="373A5E4F" w:rsidR="00993D20" w:rsidRPr="003167FF" w:rsidRDefault="00993D20" w:rsidP="006042F4">
      <w:pPr>
        <w:pStyle w:val="B1"/>
      </w:pPr>
      <w:r w:rsidRPr="003167FF">
        <w:t>7.</w:t>
      </w:r>
      <w:r w:rsidRPr="003167FF">
        <w:tab/>
        <w:t>The NRM server may return the multicast resource deactivation response to the VAL server.</w:t>
      </w:r>
    </w:p>
    <w:p w14:paraId="3BFCB543" w14:textId="77777777" w:rsidR="006042F4" w:rsidRPr="003167FF" w:rsidRDefault="006042F4" w:rsidP="006042F4">
      <w:pPr>
        <w:pStyle w:val="Heading4"/>
        <w:rPr>
          <w:rFonts w:eastAsia="SimSun"/>
        </w:rPr>
      </w:pPr>
      <w:bookmarkStart w:id="1662" w:name="_Toc106026257"/>
      <w:bookmarkStart w:id="1663" w:name="_Toc91749809"/>
      <w:bookmarkStart w:id="1664" w:name="_Toc155355975"/>
      <w:r w:rsidRPr="003167FF">
        <w:rPr>
          <w:rFonts w:eastAsia="SimSun"/>
        </w:rPr>
        <w:t>14.3.4A.6</w:t>
      </w:r>
      <w:r w:rsidRPr="003167FF">
        <w:rPr>
          <w:rFonts w:eastAsia="SimSun"/>
        </w:rPr>
        <w:tab/>
        <w:t>VAL service group media transmissions over 5G MBS sessions</w:t>
      </w:r>
      <w:bookmarkEnd w:id="1662"/>
      <w:bookmarkEnd w:id="1663"/>
      <w:bookmarkEnd w:id="1664"/>
    </w:p>
    <w:p w14:paraId="68C2AB05" w14:textId="77777777" w:rsidR="006042F4" w:rsidRPr="003167FF" w:rsidRDefault="006042F4" w:rsidP="006042F4">
      <w:pPr>
        <w:pStyle w:val="Heading5"/>
        <w:rPr>
          <w:rFonts w:eastAsia="SimSun"/>
          <w:lang w:eastAsia="zh-CN"/>
        </w:rPr>
      </w:pPr>
      <w:bookmarkStart w:id="1665" w:name="_Toc106026258"/>
      <w:bookmarkStart w:id="1666" w:name="_Toc91749810"/>
      <w:bookmarkStart w:id="1667" w:name="_Toc155355976"/>
      <w:r w:rsidRPr="003167FF">
        <w:rPr>
          <w:rFonts w:eastAsia="SimSun"/>
          <w:lang w:eastAsia="zh-CN"/>
        </w:rPr>
        <w:t>14.3.4A.6.1</w:t>
      </w:r>
      <w:r w:rsidRPr="003167FF">
        <w:rPr>
          <w:rFonts w:eastAsia="SimSun"/>
          <w:lang w:eastAsia="zh-CN"/>
        </w:rPr>
        <w:tab/>
        <w:t>General</w:t>
      </w:r>
      <w:bookmarkEnd w:id="1665"/>
      <w:bookmarkEnd w:id="1666"/>
      <w:bookmarkEnd w:id="1667"/>
    </w:p>
    <w:p w14:paraId="0F27DD4C" w14:textId="77777777" w:rsidR="006042F4" w:rsidRPr="003167FF" w:rsidRDefault="006042F4" w:rsidP="006042F4">
      <w:pPr>
        <w:rPr>
          <w:rFonts w:eastAsia="SimSun"/>
          <w:lang w:eastAsia="zh-CN"/>
        </w:rPr>
      </w:pPr>
      <w:r w:rsidRPr="003167FF">
        <w:rPr>
          <w:lang w:eastAsia="zh-CN"/>
        </w:rPr>
        <w:t xml:space="preserve">The VAL server can decide to configure an MBS session per VAL service group to transmit the media related to the corresponding VAL group communications. Such group communications can comprise different service requirements. For that, multicast and broadcast MBS sessions need to be configured with multiple MBS QoS flows to address different service requirements, e.g., different required QoS, provided by the NRM server. For instance, application-level control messages or media associated to a group communication can comprise different QoS requirements. Also, different type of group communications can comprise different QoS requirements, e.g., emergency group communication should be handled with a higher priority than normal group communication. </w:t>
      </w:r>
    </w:p>
    <w:p w14:paraId="07617777" w14:textId="77777777" w:rsidR="006042F4" w:rsidRPr="003167FF" w:rsidRDefault="006042F4" w:rsidP="006042F4">
      <w:pPr>
        <w:rPr>
          <w:lang w:eastAsia="zh-CN"/>
        </w:rPr>
      </w:pPr>
      <w:r w:rsidRPr="003167FF">
        <w:rPr>
          <w:lang w:eastAsia="zh-CN"/>
        </w:rPr>
        <w:t>The configuration of multiple MBS QoS flows to address different service requirements is associated to the assignment of different streams (e.g., different ports) within an MBS session.</w:t>
      </w:r>
    </w:p>
    <w:p w14:paraId="4130D551" w14:textId="77777777" w:rsidR="006042F4" w:rsidRPr="003167FF" w:rsidRDefault="006042F4" w:rsidP="006042F4">
      <w:r w:rsidRPr="003167FF">
        <w:lastRenderedPageBreak/>
        <w:t>The established multicast MBS session can either be in active or inactive state, where the former indicates the activation of radio resources hence transmitting the VAL media to the associated VAL service group, and the latter indicates their deactivation as no VAL media is being transmitted. The VAL server may initiate the activation of multicast MBS sessions once the VAL service group is established and active, as well as once the VAL media is available for transmission. For this purpose, the VAL server sends a multicast MBS session activation request towards the NRM indicating the MBS session ID to be activated, and the NRM server further interacts with the 5GS to complete the MBS session activation.</w:t>
      </w:r>
    </w:p>
    <w:p w14:paraId="09744A0A" w14:textId="77777777" w:rsidR="006042F4" w:rsidRPr="003167FF" w:rsidRDefault="006042F4" w:rsidP="006042F4">
      <w:r w:rsidRPr="003167FF">
        <w:rPr>
          <w:lang w:eastAsia="zh-CN"/>
        </w:rPr>
        <w:t xml:space="preserve">Similar to the use of eMBMS, the NRM server shall provide the associated information between a specific group communication and the stream to be used within an MBS session to the UE. This information could be sent in advance in an MBS session announcement or could be provided on demand in an additional signalling message for the MBS session, e.g., MapGroupToSessionStream (similar to the MapGroupToBearer in eMBMS). </w:t>
      </w:r>
    </w:p>
    <w:p w14:paraId="4D490B4B" w14:textId="77777777" w:rsidR="006042F4" w:rsidRPr="003167FF" w:rsidRDefault="006042F4" w:rsidP="006042F4">
      <w:pPr>
        <w:pStyle w:val="Heading5"/>
        <w:rPr>
          <w:rFonts w:eastAsia="SimSun"/>
          <w:lang w:eastAsia="zh-CN"/>
        </w:rPr>
      </w:pPr>
      <w:bookmarkStart w:id="1668" w:name="_Toc106026259"/>
      <w:bookmarkStart w:id="1669" w:name="_Toc91749811"/>
      <w:bookmarkStart w:id="1670" w:name="_Toc82085722"/>
      <w:bookmarkStart w:id="1671" w:name="_Toc155355977"/>
      <w:r w:rsidRPr="003167FF">
        <w:rPr>
          <w:rFonts w:eastAsia="SimSun"/>
          <w:lang w:eastAsia="zh-CN"/>
        </w:rPr>
        <w:t>14.3.4A.6.2</w:t>
      </w:r>
      <w:r w:rsidRPr="003167FF">
        <w:rPr>
          <w:rFonts w:eastAsia="SimSun"/>
          <w:lang w:eastAsia="zh-CN"/>
        </w:rPr>
        <w:tab/>
        <w:t>Procedure</w:t>
      </w:r>
      <w:bookmarkEnd w:id="1668"/>
      <w:bookmarkEnd w:id="1669"/>
      <w:bookmarkEnd w:id="1670"/>
      <w:bookmarkEnd w:id="1671"/>
    </w:p>
    <w:p w14:paraId="064315CA" w14:textId="0A7F7D21" w:rsidR="006042F4" w:rsidRPr="003167FF" w:rsidRDefault="006042F4" w:rsidP="006042F4">
      <w:pPr>
        <w:rPr>
          <w:rFonts w:eastAsia="SimSun"/>
          <w:lang w:eastAsia="zh-CN"/>
        </w:rPr>
      </w:pPr>
      <w:r w:rsidRPr="003167FF">
        <w:rPr>
          <w:lang w:eastAsia="zh-CN"/>
        </w:rPr>
        <w:t xml:space="preserve">The procedure in figure 14.3.4A.6.2-1 describes how media related to a specific group communication can be distributed over a configured MBS session which consist of multiple QoS flows, i.e. addressing different service requirements. </w:t>
      </w:r>
      <w:r w:rsidR="00232B75" w:rsidRPr="003167FF">
        <w:rPr>
          <w:lang w:eastAsia="zh-CN"/>
        </w:rPr>
        <w:t>The procedure is applicable for both the pre-created MBS session case as described in 14.3.4A.2.2 and the dynamic MBS session case as described in 14.3.4A.2.3. For simplicity, the figure 14.3.4A.6.2-1 shows that the MBS session is pre-created prior to the group communication establishment.</w:t>
      </w:r>
    </w:p>
    <w:p w14:paraId="56A79C2E" w14:textId="77777777" w:rsidR="006042F4" w:rsidRPr="003167FF" w:rsidRDefault="006042F4" w:rsidP="006042F4">
      <w:r w:rsidRPr="003167FF">
        <w:t>Pre-conditions:</w:t>
      </w:r>
    </w:p>
    <w:p w14:paraId="771F7A95" w14:textId="77777777" w:rsidR="006042F4" w:rsidRPr="003167FF" w:rsidRDefault="006042F4" w:rsidP="006042F4">
      <w:pPr>
        <w:pStyle w:val="B1"/>
      </w:pPr>
      <w:r w:rsidRPr="003167FF">
        <w:t>-</w:t>
      </w:r>
      <w:r w:rsidRPr="003167FF">
        <w:tab/>
        <w:t>VAL UE 1 to n are attached to the 5GS, registered and belong to the same VAL service group X.</w:t>
      </w:r>
    </w:p>
    <w:p w14:paraId="0DAE9939" w14:textId="77777777" w:rsidR="006042F4" w:rsidRPr="003167FF" w:rsidRDefault="006042F4" w:rsidP="006042F4">
      <w:pPr>
        <w:pStyle w:val="B1"/>
        <w:rPr>
          <w:lang w:eastAsia="zh-CN"/>
        </w:rPr>
      </w:pPr>
      <w:r w:rsidRPr="003167FF">
        <w:rPr>
          <w:lang w:eastAsia="zh-CN"/>
        </w:rPr>
        <w:t>-</w:t>
      </w:r>
      <w:r w:rsidRPr="003167FF">
        <w:rPr>
          <w:lang w:eastAsia="zh-CN"/>
        </w:rPr>
        <w:tab/>
        <w:t>The VAL server has decided to use an MBS session for VAL service group communications associated to VAL service group X.</w:t>
      </w:r>
    </w:p>
    <w:p w14:paraId="650A83BE" w14:textId="003038BB" w:rsidR="006042F4" w:rsidRPr="003167FF" w:rsidRDefault="00232B75" w:rsidP="006042F4">
      <w:pPr>
        <w:pStyle w:val="TH"/>
      </w:pPr>
      <w:r w:rsidRPr="003167FF">
        <w:object w:dxaOrig="9505" w:dyaOrig="8713" w14:anchorId="588F4F07">
          <v:shape id="_x0000_i1149" type="#_x0000_t75" style="width:475.7pt;height:435.35pt" o:ole="">
            <v:imagedata r:id="rId266" o:title=""/>
          </v:shape>
          <o:OLEObject Type="Embed" ProgID="Visio.Drawing.15" ShapeID="_x0000_i1149" DrawAspect="Content" ObjectID="_1765969088" r:id="rId267"/>
        </w:object>
      </w:r>
    </w:p>
    <w:p w14:paraId="5F6D0FED" w14:textId="77777777" w:rsidR="006042F4" w:rsidRPr="003167FF" w:rsidRDefault="006042F4" w:rsidP="006042F4">
      <w:pPr>
        <w:pStyle w:val="TF"/>
        <w:rPr>
          <w:lang w:eastAsia="zh-CN"/>
        </w:rPr>
      </w:pPr>
      <w:r w:rsidRPr="003167FF">
        <w:t>Figure </w:t>
      </w:r>
      <w:r w:rsidRPr="003167FF">
        <w:rPr>
          <w:lang w:eastAsia="zh-CN"/>
        </w:rPr>
        <w:t>14.3.4A.6.2</w:t>
      </w:r>
      <w:r w:rsidRPr="003167FF">
        <w:t>-1: VAL service group media transmission over MBS sessions</w:t>
      </w:r>
    </w:p>
    <w:p w14:paraId="7608D342" w14:textId="75CC2427" w:rsidR="006042F4" w:rsidRPr="003167FF" w:rsidRDefault="006042F4" w:rsidP="006042F4">
      <w:pPr>
        <w:pStyle w:val="B1"/>
        <w:ind w:left="564" w:hanging="280"/>
      </w:pPr>
      <w:r w:rsidRPr="003167FF">
        <w:t>1.</w:t>
      </w:r>
      <w:r w:rsidRPr="003167FF">
        <w:tab/>
        <w:t>The VAL server creates a multicast or a broadcast MBS session targeting group communications associated to VAL service group X via the NRM server, as being specified in clause 14.3.4A.2. Therefore, the VAL server can provide default service requirements to be addressed by the MBS session.</w:t>
      </w:r>
    </w:p>
    <w:p w14:paraId="4B9D74DA" w14:textId="54FD0BF0" w:rsidR="006042F4" w:rsidRPr="003167FF" w:rsidRDefault="006042F4" w:rsidP="006042F4">
      <w:pPr>
        <w:pStyle w:val="B1"/>
        <w:ind w:left="564" w:firstLine="0"/>
      </w:pPr>
      <w:r w:rsidRPr="003167FF">
        <w:t xml:space="preserve">The MBS session is announced by NRM server and received by NRM client 2 to n. The NRM server has </w:t>
      </w:r>
      <w:r w:rsidRPr="003167FF">
        <w:rPr>
          <w:lang w:eastAsia="zh-CN"/>
        </w:rPr>
        <w:t>identified that VAL UE 2 to n can receive media over the MBS sessions, e.g. based on a notification from NRM clients indicating the successful join of the multicast MBS session or a monitoring report of the broadcast MBS session (similar to the listening status report used for MBMS).</w:t>
      </w:r>
    </w:p>
    <w:p w14:paraId="72989BFE" w14:textId="77777777" w:rsidR="006042F4" w:rsidRPr="003167FF" w:rsidRDefault="006042F4" w:rsidP="006042F4">
      <w:pPr>
        <w:pStyle w:val="B1"/>
        <w:ind w:left="564" w:hanging="280"/>
      </w:pPr>
      <w:r w:rsidRPr="003167FF">
        <w:t>2.</w:t>
      </w:r>
      <w:r w:rsidRPr="003167FF">
        <w:tab/>
        <w:t>A new VAL group communication is established for the VAL service group X consisting of a specific required service requirements, e.g. a VAL service emergency group communication. The group communication setup can be done over unicast.</w:t>
      </w:r>
    </w:p>
    <w:p w14:paraId="63A56671" w14:textId="299FE26B" w:rsidR="006042F4" w:rsidRPr="003167FF" w:rsidRDefault="006042F4" w:rsidP="006042F4">
      <w:pPr>
        <w:pStyle w:val="B1"/>
        <w:ind w:left="564" w:hanging="280"/>
      </w:pPr>
      <w:r w:rsidRPr="003167FF">
        <w:t xml:space="preserve">2a. For broadcast MBS sessions, the session is established as described in 3GPP TS 23.247 [39]. </w:t>
      </w:r>
    </w:p>
    <w:p w14:paraId="5B57F0F7" w14:textId="07056F2F" w:rsidR="006042F4" w:rsidRPr="003167FF" w:rsidRDefault="006042F4" w:rsidP="006042F4">
      <w:pPr>
        <w:pStyle w:val="B1"/>
        <w:ind w:left="564" w:hanging="280"/>
      </w:pPr>
      <w:r w:rsidRPr="003167FF">
        <w:t xml:space="preserve">2b. For multicast MBS session, the session is established upon the acceptance of the first UE session join request initiated from the VAL UE towards the 5GS, as described in 3GPP TS 23.247 [39]. The multicast session can then have either an active or an inactive state. </w:t>
      </w:r>
    </w:p>
    <w:p w14:paraId="57C40D7E" w14:textId="6917B390" w:rsidR="006042F4" w:rsidRPr="003167FF" w:rsidRDefault="006042F4" w:rsidP="006042F4">
      <w:pPr>
        <w:pStyle w:val="B1"/>
        <w:ind w:left="564" w:hanging="280"/>
      </w:pPr>
      <w:r w:rsidRPr="003167FF">
        <w:t xml:space="preserve">3. </w:t>
      </w:r>
      <w:r w:rsidRPr="003167FF">
        <w:tab/>
        <w:t xml:space="preserve">The VAL server may initiate the multicast MBS activation towards the NRM as described in clause 14.3.4A.5 in order to activate the multicast MBS session in case the session has an inactive state. </w:t>
      </w:r>
    </w:p>
    <w:p w14:paraId="17468BD8" w14:textId="5AF81CD5" w:rsidR="006042F4" w:rsidRPr="003167FF" w:rsidRDefault="006042F4" w:rsidP="006042F4">
      <w:pPr>
        <w:pStyle w:val="B1"/>
        <w:ind w:left="564" w:hanging="280"/>
      </w:pPr>
      <w:r w:rsidRPr="003167FF">
        <w:lastRenderedPageBreak/>
        <w:t>4.</w:t>
      </w:r>
      <w:r w:rsidRPr="003167FF">
        <w:tab/>
        <w:t>Considering that the established group communication requires a specific QoS, e.g. an VALemergency group communication which requires higher priority (i.e. better ARP), the VAL server initiates an MBS session update to the NRM to provide the new required service requirements, if not done during the MBS session creation in step 1, as described in clause</w:t>
      </w:r>
      <w:r w:rsidR="004C3575" w:rsidRPr="003167FF">
        <w:t xml:space="preserve"> 14.3.4A.2</w:t>
      </w:r>
      <w:r w:rsidRPr="003167FF">
        <w:t>. The MBS session should then be updated and an additional QoS flow may be configured.</w:t>
      </w:r>
    </w:p>
    <w:p w14:paraId="086F949F" w14:textId="77777777" w:rsidR="006042F4" w:rsidRPr="003167FF" w:rsidRDefault="006042F4" w:rsidP="006042F4">
      <w:pPr>
        <w:pStyle w:val="B1"/>
        <w:ind w:left="564" w:hanging="280"/>
      </w:pPr>
      <w:r w:rsidRPr="003167FF">
        <w:t>5.</w:t>
      </w:r>
      <w:r w:rsidRPr="003167FF">
        <w:tab/>
        <w:t xml:space="preserve">The NRM server sends a MapGroupToSessionStream to NRM clients 2 to n over the configured MBS session providing the required stream information to receive the media related to the specific established VAL group communication within the MBS session. </w:t>
      </w:r>
    </w:p>
    <w:p w14:paraId="3BA53F40" w14:textId="77777777" w:rsidR="006042F4" w:rsidRPr="003167FF" w:rsidRDefault="006042F4" w:rsidP="006042F4">
      <w:pPr>
        <w:pStyle w:val="B1"/>
        <w:ind w:left="564" w:hanging="280"/>
      </w:pPr>
      <w:r w:rsidRPr="003167FF">
        <w:t>6.</w:t>
      </w:r>
      <w:r w:rsidRPr="003167FF">
        <w:tab/>
        <w:t xml:space="preserve">NRM clients process the MapGroupToSessionStream information to receive the related media over the specific MBS session stream. </w:t>
      </w:r>
    </w:p>
    <w:p w14:paraId="0FA11955" w14:textId="77777777" w:rsidR="00232B75" w:rsidRPr="003167FF" w:rsidRDefault="00232B75" w:rsidP="00232B75">
      <w:pPr>
        <w:pStyle w:val="B1"/>
        <w:ind w:left="564" w:hanging="280"/>
      </w:pPr>
      <w:r w:rsidRPr="003167FF">
        <w:t>7.</w:t>
      </w:r>
      <w:r w:rsidRPr="003167FF">
        <w:tab/>
        <w:t xml:space="preserve">The NRM server sends the user plane delivery mode message to the VAL server to instruct the VAL server to switch to MBS delivery. </w:t>
      </w:r>
    </w:p>
    <w:p w14:paraId="4D784986" w14:textId="0ABFE443" w:rsidR="006042F4" w:rsidRPr="003167FF" w:rsidRDefault="00232B75" w:rsidP="006042F4">
      <w:pPr>
        <w:pStyle w:val="B1"/>
        <w:ind w:left="564" w:hanging="280"/>
      </w:pPr>
      <w:r w:rsidRPr="003167FF">
        <w:t>8</w:t>
      </w:r>
      <w:r w:rsidR="006042F4" w:rsidRPr="003167FF">
        <w:t>.</w:t>
      </w:r>
      <w:r w:rsidR="006042F4" w:rsidRPr="003167FF">
        <w:tab/>
        <w:t xml:space="preserve">VAL client 1 sends media to the VAL server over unicast to be distributed for the established group communication. </w:t>
      </w:r>
    </w:p>
    <w:p w14:paraId="1AA97A44" w14:textId="7EA499AE" w:rsidR="006042F4" w:rsidRPr="003167FF" w:rsidRDefault="00232B75" w:rsidP="006042F4">
      <w:pPr>
        <w:pStyle w:val="B1"/>
        <w:ind w:left="564" w:hanging="280"/>
      </w:pPr>
      <w:r w:rsidRPr="003167FF">
        <w:t>9</w:t>
      </w:r>
      <w:r w:rsidR="006042F4" w:rsidRPr="003167FF">
        <w:t>.</w:t>
      </w:r>
      <w:r w:rsidR="006042F4" w:rsidRPr="003167FF">
        <w:tab/>
        <w:t>The VAL server distributes the media to VAL clients 2 to n over the indicated stream within the established MBS session.</w:t>
      </w:r>
    </w:p>
    <w:p w14:paraId="1A0F72C4" w14:textId="77777777" w:rsidR="00232B75" w:rsidRPr="003167FF" w:rsidRDefault="00232B75" w:rsidP="00232B75">
      <w:pPr>
        <w:pStyle w:val="NO"/>
      </w:pPr>
      <w:r w:rsidRPr="003167FF">
        <w:t>NOTE:</w:t>
      </w:r>
      <w:r w:rsidRPr="003167FF">
        <w:tab/>
        <w:t>The VAL server can stop the unicast delivery (if ongoing) towards the VAL clients considering the UE session join notification or the MBS listening status report.</w:t>
      </w:r>
    </w:p>
    <w:p w14:paraId="72C43B59" w14:textId="0BA8A306" w:rsidR="006042F4" w:rsidRPr="003167FF" w:rsidRDefault="00232B75" w:rsidP="006042F4">
      <w:pPr>
        <w:pStyle w:val="B1"/>
      </w:pPr>
      <w:r w:rsidRPr="003167FF">
        <w:rPr>
          <w:lang w:eastAsia="zh-CN"/>
        </w:rPr>
        <w:t>10</w:t>
      </w:r>
      <w:r w:rsidR="006042F4" w:rsidRPr="003167FF">
        <w:rPr>
          <w:lang w:eastAsia="zh-CN"/>
        </w:rPr>
        <w:t>.</w:t>
      </w:r>
      <w:r w:rsidR="006042F4" w:rsidRPr="003167FF">
        <w:rPr>
          <w:lang w:eastAsia="zh-CN"/>
        </w:rPr>
        <w:tab/>
        <w:t xml:space="preserve">The VAL server may </w:t>
      </w:r>
      <w:r w:rsidR="006042F4" w:rsidRPr="003167FF">
        <w:t>initiate the multicast MBS session deactivation towards the NRM as described in clause</w:t>
      </w:r>
      <w:r w:rsidR="004C3575" w:rsidRPr="003167FF">
        <w:t xml:space="preserve"> 14.3.4A.5</w:t>
      </w:r>
      <w:r w:rsidR="006042F4" w:rsidRPr="003167FF">
        <w:t xml:space="preserve">, in order to deactivate the multicast MBS session. </w:t>
      </w:r>
    </w:p>
    <w:p w14:paraId="592F9785" w14:textId="5F82C590" w:rsidR="006042F4" w:rsidRPr="003167FF" w:rsidRDefault="006042F4" w:rsidP="004C3575">
      <w:pPr>
        <w:pStyle w:val="B1"/>
        <w:rPr>
          <w:lang w:eastAsia="zh-CN"/>
        </w:rPr>
      </w:pPr>
      <w:r w:rsidRPr="003167FF">
        <w:rPr>
          <w:lang w:eastAsia="zh-CN"/>
        </w:rPr>
        <w:t>1</w:t>
      </w:r>
      <w:r w:rsidR="00232B75" w:rsidRPr="003167FF">
        <w:rPr>
          <w:lang w:eastAsia="zh-CN"/>
        </w:rPr>
        <w:t>1</w:t>
      </w:r>
      <w:r w:rsidRPr="003167FF">
        <w:rPr>
          <w:lang w:eastAsia="zh-CN"/>
        </w:rPr>
        <w:t>.</w:t>
      </w:r>
      <w:r w:rsidRPr="003167FF">
        <w:rPr>
          <w:lang w:eastAsia="zh-CN"/>
        </w:rPr>
        <w:tab/>
        <w:t>The NRM server may further trigger the UE to leave multicast MBS session.</w:t>
      </w:r>
    </w:p>
    <w:p w14:paraId="5924FE4D" w14:textId="77777777" w:rsidR="007F273B" w:rsidRPr="003167FF" w:rsidRDefault="007F273B" w:rsidP="007F273B">
      <w:pPr>
        <w:pStyle w:val="Heading4"/>
      </w:pPr>
      <w:bookmarkStart w:id="1672" w:name="_Toc106026260"/>
      <w:bookmarkStart w:id="1673" w:name="_Toc91749812"/>
      <w:bookmarkStart w:id="1674" w:name="_Toc155355978"/>
      <w:r w:rsidRPr="003167FF">
        <w:t>14.3.4A.7</w:t>
      </w:r>
      <w:r w:rsidRPr="003167FF">
        <w:tab/>
      </w:r>
      <w:bookmarkStart w:id="1675" w:name="OLE_LINK2"/>
      <w:bookmarkStart w:id="1676" w:name="OLE_LINK1"/>
      <w:r w:rsidRPr="003167FF">
        <w:t>Aplication level control signalling over 5G MBS sessions</w:t>
      </w:r>
      <w:bookmarkEnd w:id="1672"/>
      <w:bookmarkEnd w:id="1673"/>
      <w:bookmarkEnd w:id="1674"/>
      <w:bookmarkEnd w:id="1675"/>
      <w:bookmarkEnd w:id="1676"/>
    </w:p>
    <w:p w14:paraId="7B3CC7A1" w14:textId="77777777" w:rsidR="007F273B" w:rsidRPr="003167FF" w:rsidRDefault="007F273B" w:rsidP="007F273B">
      <w:pPr>
        <w:pStyle w:val="Heading5"/>
      </w:pPr>
      <w:bookmarkStart w:id="1677" w:name="_Hlk91678763"/>
      <w:bookmarkStart w:id="1678" w:name="_Toc106026261"/>
      <w:bookmarkStart w:id="1679" w:name="_Toc91749813"/>
      <w:bookmarkStart w:id="1680" w:name="_Toc83314036"/>
      <w:bookmarkStart w:id="1681" w:name="_Toc468110577"/>
      <w:bookmarkStart w:id="1682" w:name="_Toc468105482"/>
      <w:bookmarkStart w:id="1683" w:name="_Toc155355979"/>
      <w:r w:rsidRPr="003167FF">
        <w:t>14.3.4A.7.1</w:t>
      </w:r>
      <w:bookmarkEnd w:id="1677"/>
      <w:r w:rsidRPr="003167FF">
        <w:tab/>
        <w:t>Description</w:t>
      </w:r>
      <w:bookmarkEnd w:id="1678"/>
      <w:bookmarkEnd w:id="1679"/>
      <w:bookmarkEnd w:id="1680"/>
      <w:bookmarkEnd w:id="1681"/>
      <w:bookmarkEnd w:id="1682"/>
      <w:bookmarkEnd w:id="1683"/>
    </w:p>
    <w:p w14:paraId="65C36EC3" w14:textId="77777777" w:rsidR="007F273B" w:rsidRPr="003167FF" w:rsidRDefault="007F273B" w:rsidP="007F273B">
      <w:r w:rsidRPr="003167FF">
        <w:t>The VAL server may use an 5G MBS session for application level control signalling. An 5G MBS session for application level control signalling is typically used for the purposes beyond the benefit for using 5G for resource efficiency, e.g. for improved MC service performance (KPIs), handling of high load scenarios.</w:t>
      </w:r>
    </w:p>
    <w:p w14:paraId="157D11AC" w14:textId="77777777" w:rsidR="007F273B" w:rsidRPr="003167FF" w:rsidRDefault="007F273B" w:rsidP="007F273B">
      <w:r w:rsidRPr="003167FF">
        <w:t>Similar to the usage of eMBMS, both broadcast and multicast 5MBS session for application level control signalling may be used to transmit the following messages, for example:</w:t>
      </w:r>
    </w:p>
    <w:p w14:paraId="7A1BBD5C" w14:textId="77777777" w:rsidR="007F273B" w:rsidRPr="003167FF" w:rsidRDefault="007F273B" w:rsidP="007F273B">
      <w:pPr>
        <w:pStyle w:val="B1"/>
      </w:pPr>
      <w:r w:rsidRPr="003167FF">
        <w:t>-</w:t>
      </w:r>
      <w:r w:rsidRPr="003167FF">
        <w:tab/>
        <w:t>MBS session announcement for media sessions</w:t>
      </w:r>
    </w:p>
    <w:p w14:paraId="153C7660" w14:textId="77777777" w:rsidR="007F273B" w:rsidRPr="003167FF" w:rsidRDefault="007F273B" w:rsidP="007F273B">
      <w:pPr>
        <w:pStyle w:val="B1"/>
      </w:pPr>
      <w:r w:rsidRPr="003167FF">
        <w:t>-</w:t>
      </w:r>
      <w:r w:rsidRPr="003167FF">
        <w:tab/>
        <w:t>Group application paging</w:t>
      </w:r>
    </w:p>
    <w:p w14:paraId="4B95EF68" w14:textId="77777777" w:rsidR="007F273B" w:rsidRPr="003167FF" w:rsidRDefault="007F273B" w:rsidP="007F273B">
      <w:pPr>
        <w:pStyle w:val="B1"/>
      </w:pPr>
      <w:r w:rsidRPr="003167FF">
        <w:t>-</w:t>
      </w:r>
      <w:r w:rsidRPr="003167FF">
        <w:tab/>
        <w:t>Group dynamic data (e.g. status of the group)</w:t>
      </w:r>
    </w:p>
    <w:p w14:paraId="520E3AE7" w14:textId="77777777" w:rsidR="007F273B" w:rsidRPr="003167FF" w:rsidRDefault="007F273B" w:rsidP="007F273B">
      <w:r w:rsidRPr="003167FF">
        <w:t>5G MBS session for application level control signalling is created in a service area that is larger than the estimated service for media MBS session. The service area for the media sessions is mainly based on counting of group members in each defined service area. The MBS session for application level control signalling is also created with a QoS that is better than MBS media session since the packet loss requirements are much stricter.</w:t>
      </w:r>
    </w:p>
    <w:p w14:paraId="06F68CC2" w14:textId="77777777" w:rsidR="007F273B" w:rsidRPr="003167FF" w:rsidRDefault="007F273B" w:rsidP="007F273B">
      <w:r w:rsidRPr="003167FF">
        <w:t>The NRM client shall not send responses to group-addressed application level control signalling unless instructed or configured to respond.</w:t>
      </w:r>
    </w:p>
    <w:p w14:paraId="1DD97BD3" w14:textId="77777777" w:rsidR="007F273B" w:rsidRPr="003167FF" w:rsidRDefault="007F273B" w:rsidP="007F273B">
      <w:pPr>
        <w:pStyle w:val="Heading5"/>
        <w:rPr>
          <w:lang w:eastAsia="zh-CN"/>
        </w:rPr>
      </w:pPr>
      <w:bookmarkStart w:id="1684" w:name="_Toc106026262"/>
      <w:bookmarkStart w:id="1685" w:name="_Toc91749814"/>
      <w:bookmarkStart w:id="1686" w:name="_Toc83314037"/>
      <w:bookmarkStart w:id="1687" w:name="_Toc468110578"/>
      <w:bookmarkStart w:id="1688" w:name="_Toc468105483"/>
      <w:bookmarkStart w:id="1689" w:name="_Toc155355980"/>
      <w:r w:rsidRPr="003167FF">
        <w:t>14.3.4A.7.2</w:t>
      </w:r>
      <w:r w:rsidRPr="003167FF">
        <w:tab/>
      </w:r>
      <w:r w:rsidRPr="003167FF">
        <w:rPr>
          <w:lang w:eastAsia="zh-CN"/>
        </w:rPr>
        <w:t>Procedure</w:t>
      </w:r>
      <w:bookmarkEnd w:id="1684"/>
      <w:bookmarkEnd w:id="1685"/>
      <w:bookmarkEnd w:id="1686"/>
      <w:bookmarkEnd w:id="1687"/>
      <w:bookmarkEnd w:id="1688"/>
      <w:bookmarkEnd w:id="1689"/>
    </w:p>
    <w:p w14:paraId="3B700480" w14:textId="77777777" w:rsidR="007F273B" w:rsidRPr="003167FF" w:rsidRDefault="007F273B" w:rsidP="007F273B">
      <w:pPr>
        <w:rPr>
          <w:lang w:eastAsia="zh-CN"/>
        </w:rPr>
      </w:pPr>
      <w:r w:rsidRPr="003167FF">
        <w:t xml:space="preserve">The procedure in </w:t>
      </w:r>
      <w:r w:rsidRPr="003167FF">
        <w:rPr>
          <w:lang w:eastAsia="zh-CN"/>
        </w:rPr>
        <w:t xml:space="preserve">figure 14.3.4A.7.2-1 </w:t>
      </w:r>
      <w:r w:rsidRPr="003167FF">
        <w:t>shows only</w:t>
      </w:r>
      <w:r w:rsidRPr="003167FF">
        <w:rPr>
          <w:lang w:eastAsia="zh-CN"/>
        </w:rPr>
        <w:t xml:space="preserve"> one of the</w:t>
      </w:r>
      <w:r w:rsidRPr="003167FF">
        <w:t xml:space="preserve"> receiving VAL UE using a 5G MBS session.</w:t>
      </w:r>
    </w:p>
    <w:p w14:paraId="53697AD7" w14:textId="77777777" w:rsidR="007F273B" w:rsidRPr="003167FF" w:rsidRDefault="007F273B" w:rsidP="007F273B">
      <w:pPr>
        <w:pStyle w:val="TH"/>
        <w:rPr>
          <w:lang w:eastAsia="zh-CN"/>
        </w:rPr>
      </w:pPr>
      <w:r w:rsidRPr="003167FF">
        <w:rPr>
          <w:noProof/>
        </w:rPr>
        <w:lastRenderedPageBreak/>
        <w:drawing>
          <wp:inline distT="0" distB="0" distL="0" distR="0" wp14:anchorId="404B4B0E" wp14:editId="238B238A">
            <wp:extent cx="5171429" cy="3142857"/>
            <wp:effectExtent l="0" t="0" r="0" b="63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68"/>
                    <a:stretch>
                      <a:fillRect/>
                    </a:stretch>
                  </pic:blipFill>
                  <pic:spPr>
                    <a:xfrm>
                      <a:off x="0" y="0"/>
                      <a:ext cx="5171429" cy="3142857"/>
                    </a:xfrm>
                    <a:prstGeom prst="rect">
                      <a:avLst/>
                    </a:prstGeom>
                  </pic:spPr>
                </pic:pic>
              </a:graphicData>
            </a:graphic>
          </wp:inline>
        </w:drawing>
      </w:r>
    </w:p>
    <w:p w14:paraId="109A69DE" w14:textId="77777777" w:rsidR="007F273B" w:rsidRPr="003167FF" w:rsidRDefault="007F273B" w:rsidP="007F273B">
      <w:pPr>
        <w:pStyle w:val="TF"/>
      </w:pPr>
      <w:r w:rsidRPr="003167FF">
        <w:t xml:space="preserve">Figure </w:t>
      </w:r>
      <w:r w:rsidRPr="003167FF">
        <w:rPr>
          <w:lang w:eastAsia="zh-CN"/>
        </w:rPr>
        <w:t>14.3.4A.7.2-1</w:t>
      </w:r>
      <w:r w:rsidRPr="003167FF">
        <w:t>: Use of 5G MBS for application-level control signalling</w:t>
      </w:r>
    </w:p>
    <w:p w14:paraId="0EDC225F" w14:textId="77777777" w:rsidR="007F273B" w:rsidRPr="003167FF" w:rsidRDefault="007F273B" w:rsidP="007F273B">
      <w:pPr>
        <w:pStyle w:val="B1"/>
        <w:rPr>
          <w:lang w:eastAsia="zh-CN"/>
        </w:rPr>
      </w:pPr>
      <w:r w:rsidRPr="003167FF">
        <w:rPr>
          <w:lang w:eastAsia="zh-CN"/>
        </w:rPr>
        <w:t>1.</w:t>
      </w:r>
      <w:r w:rsidRPr="003167FF">
        <w:tab/>
      </w:r>
      <w:r w:rsidRPr="003167FF">
        <w:rPr>
          <w:lang w:eastAsia="zh-CN"/>
        </w:rPr>
        <w:t>The VAL server determines to create MBS session for application-level control signalling,</w:t>
      </w:r>
      <w:r w:rsidRPr="003167FF">
        <w:t xml:space="preserve"> the VAL server initiated the 5G MBS session establishment via the NRM is done according to clause 14.3.4A.2.</w:t>
      </w:r>
    </w:p>
    <w:p w14:paraId="2E1F5D3F" w14:textId="77777777" w:rsidR="007F273B" w:rsidRPr="003167FF" w:rsidRDefault="007F273B" w:rsidP="007F273B">
      <w:pPr>
        <w:pStyle w:val="B1"/>
      </w:pPr>
      <w:r w:rsidRPr="003167FF">
        <w:rPr>
          <w:lang w:eastAsia="zh-CN"/>
        </w:rPr>
        <w:t>2.</w:t>
      </w:r>
      <w:r w:rsidRPr="003167FF">
        <w:rPr>
          <w:lang w:eastAsia="zh-CN"/>
        </w:rPr>
        <w:tab/>
      </w:r>
      <w:r w:rsidRPr="003167FF">
        <w:t xml:space="preserve">The </w:t>
      </w:r>
      <w:r w:rsidRPr="003167FF">
        <w:rPr>
          <w:lang w:eastAsia="zh-CN"/>
        </w:rPr>
        <w:t>NRM server</w:t>
      </w:r>
      <w:r w:rsidRPr="003167FF">
        <w:t xml:space="preserve"> passes the 5G MBS session info for the service description associated with the 5G MBS session to the</w:t>
      </w:r>
      <w:r w:rsidRPr="003167FF">
        <w:rPr>
          <w:lang w:eastAsia="zh-CN"/>
        </w:rPr>
        <w:t xml:space="preserve"> NRM</w:t>
      </w:r>
      <w:r w:rsidRPr="003167FF">
        <w:t xml:space="preserve"> client. The </w:t>
      </w:r>
      <w:r w:rsidRPr="003167FF">
        <w:rPr>
          <w:lang w:eastAsia="zh-CN"/>
        </w:rPr>
        <w:t>NRM client</w:t>
      </w:r>
      <w:r w:rsidRPr="003167FF">
        <w:t xml:space="preserve"> obtains the MBS session ID, from the service description.</w:t>
      </w:r>
    </w:p>
    <w:p w14:paraId="0448FF59" w14:textId="77777777" w:rsidR="007F273B" w:rsidRPr="003167FF" w:rsidRDefault="007F273B" w:rsidP="007F273B">
      <w:pPr>
        <w:pStyle w:val="NO"/>
        <w:rPr>
          <w:lang w:eastAsia="zh-CN"/>
        </w:rPr>
      </w:pPr>
      <w:r w:rsidRPr="003167FF">
        <w:t>NOTE:</w:t>
      </w:r>
      <w:r w:rsidRPr="003167FF">
        <w:tab/>
        <w:t>For 5G MBS and 4G MBMS co-existence, the MBMS bearers activation and MBS session announcement are performed as specified in the procedure for pre-created MBS session and session announcement.</w:t>
      </w:r>
    </w:p>
    <w:p w14:paraId="7F78BB6A" w14:textId="77777777" w:rsidR="007F273B" w:rsidRPr="003167FF" w:rsidRDefault="007F273B" w:rsidP="007F273B">
      <w:pPr>
        <w:pStyle w:val="B1"/>
        <w:rPr>
          <w:lang w:eastAsia="zh-CN"/>
        </w:rPr>
      </w:pPr>
      <w:r w:rsidRPr="003167FF">
        <w:rPr>
          <w:lang w:eastAsia="zh-CN"/>
        </w:rPr>
        <w:t>3.</w:t>
      </w:r>
      <w:r w:rsidRPr="003167FF">
        <w:rPr>
          <w:lang w:eastAsia="zh-CN"/>
        </w:rPr>
        <w:tab/>
      </w:r>
      <w:r w:rsidRPr="003167FF">
        <w:t>Th</w:t>
      </w:r>
      <w:r w:rsidRPr="003167FF">
        <w:rPr>
          <w:lang w:eastAsia="zh-CN"/>
        </w:rPr>
        <w:t>e NRM</w:t>
      </w:r>
      <w:r w:rsidRPr="003167FF">
        <w:t xml:space="preserve"> client stores the information associated with the MBS session ID.</w:t>
      </w:r>
      <w:r w:rsidRPr="003167FF">
        <w:rPr>
          <w:rFonts w:eastAsia="Malgun Gothic"/>
          <w:lang w:eastAsia="ko-KR"/>
        </w:rPr>
        <w:t xml:space="preserve"> The NRM client uses the MBS session ID and other 5G MBS session related information to enable monitoring of the 5G MBS session by the VAL UE. </w:t>
      </w:r>
    </w:p>
    <w:p w14:paraId="55BAD9A7" w14:textId="77777777" w:rsidR="007F273B" w:rsidRPr="003167FF" w:rsidRDefault="007F273B" w:rsidP="007F273B">
      <w:pPr>
        <w:pStyle w:val="B1"/>
      </w:pPr>
      <w:r w:rsidRPr="003167FF">
        <w:t>4.</w:t>
      </w:r>
      <w:r w:rsidRPr="003167FF">
        <w:tab/>
        <w:t xml:space="preserve">Steps 4 to 6 defined in clause 14.3.4A.2 are performed. </w:t>
      </w:r>
    </w:p>
    <w:p w14:paraId="3308F11E" w14:textId="2221A07D" w:rsidR="00192457" w:rsidRPr="003167FF" w:rsidRDefault="007F273B" w:rsidP="00757B1A">
      <w:pPr>
        <w:pStyle w:val="B1"/>
        <w:rPr>
          <w:lang w:eastAsia="zh-CN"/>
        </w:rPr>
      </w:pPr>
      <w:r w:rsidRPr="003167FF">
        <w:rPr>
          <w:rFonts w:eastAsia="Malgun Gothic"/>
          <w:lang w:eastAsia="ko-KR"/>
        </w:rPr>
        <w:t>5.</w:t>
      </w:r>
      <w:r w:rsidRPr="003167FF">
        <w:rPr>
          <w:rFonts w:eastAsia="Malgun Gothic"/>
          <w:lang w:eastAsia="ko-KR"/>
        </w:rPr>
        <w:tab/>
        <w:t>The VAL server transmits MC application control messages over the MBS session.</w:t>
      </w:r>
    </w:p>
    <w:p w14:paraId="6B7F3B2A" w14:textId="7022B67A" w:rsidR="00757B1A" w:rsidRPr="003167FF" w:rsidRDefault="00757B1A" w:rsidP="00757B1A">
      <w:pPr>
        <w:pStyle w:val="Heading4"/>
      </w:pPr>
      <w:bookmarkStart w:id="1690" w:name="_Toc114866226"/>
      <w:bookmarkStart w:id="1691" w:name="_Toc91749820"/>
      <w:bookmarkStart w:id="1692" w:name="_Toc155355981"/>
      <w:r w:rsidRPr="003167FF">
        <w:t>14.3.4A.8</w:t>
      </w:r>
      <w:r w:rsidRPr="003167FF">
        <w:tab/>
        <w:t>Service continuity between 5G MBS delivery and unicast delivery</w:t>
      </w:r>
      <w:bookmarkEnd w:id="1690"/>
      <w:bookmarkEnd w:id="1691"/>
      <w:bookmarkEnd w:id="1692"/>
    </w:p>
    <w:p w14:paraId="0B0DB36C" w14:textId="0B365E6B" w:rsidR="00757B1A" w:rsidRPr="003167FF" w:rsidRDefault="00757B1A" w:rsidP="00757B1A">
      <w:pPr>
        <w:pStyle w:val="Heading5"/>
      </w:pPr>
      <w:bookmarkStart w:id="1693" w:name="_Toc82085814"/>
      <w:bookmarkStart w:id="1694" w:name="_Toc114866227"/>
      <w:bookmarkStart w:id="1695" w:name="_Toc91749821"/>
      <w:bookmarkStart w:id="1696" w:name="_Toc155355982"/>
      <w:r w:rsidRPr="003167FF">
        <w:rPr>
          <w:lang w:eastAsia="zh-CN"/>
        </w:rPr>
        <w:t>14.3.4A.8.1</w:t>
      </w:r>
      <w:r w:rsidRPr="003167FF">
        <w:rPr>
          <w:lang w:eastAsia="zh-CN"/>
        </w:rPr>
        <w:tab/>
      </w:r>
      <w:bookmarkEnd w:id="1693"/>
      <w:r w:rsidRPr="003167FF">
        <w:t>General</w:t>
      </w:r>
      <w:bookmarkEnd w:id="1694"/>
      <w:bookmarkEnd w:id="1695"/>
      <w:bookmarkEnd w:id="1696"/>
    </w:p>
    <w:p w14:paraId="27A8DEC6" w14:textId="77777777" w:rsidR="00757B1A" w:rsidRPr="003167FF" w:rsidRDefault="00757B1A" w:rsidP="00757B1A">
      <w:pPr>
        <w:rPr>
          <w:lang w:eastAsia="zh-CN"/>
        </w:rPr>
      </w:pPr>
      <w:r w:rsidRPr="003167FF">
        <w:rPr>
          <w:lang w:eastAsia="zh-CN"/>
        </w:rPr>
        <w:t>This clause addresses the issue of VAL data delivery over MBS session, specifically, to maintain the service continuity when switching between 5G MBS delivery and unicast delivery.</w:t>
      </w:r>
    </w:p>
    <w:p w14:paraId="14770FAC" w14:textId="6F662051" w:rsidR="00757B1A" w:rsidRPr="003167FF" w:rsidRDefault="00757B1A" w:rsidP="00757B1A">
      <w:pPr>
        <w:pStyle w:val="Heading5"/>
        <w:rPr>
          <w:lang w:eastAsia="zh-CN"/>
        </w:rPr>
      </w:pPr>
      <w:bookmarkStart w:id="1697" w:name="_Toc114866228"/>
      <w:bookmarkStart w:id="1698" w:name="_Toc91749822"/>
      <w:bookmarkStart w:id="1699" w:name="_Toc155355983"/>
      <w:r w:rsidRPr="003167FF">
        <w:rPr>
          <w:lang w:eastAsia="zh-CN"/>
        </w:rPr>
        <w:t>14.3.4A.8.2</w:t>
      </w:r>
      <w:r w:rsidRPr="003167FF">
        <w:rPr>
          <w:lang w:eastAsia="zh-CN"/>
        </w:rPr>
        <w:tab/>
        <w:t>Service continuity for broadcast MBS session</w:t>
      </w:r>
      <w:bookmarkEnd w:id="1697"/>
      <w:bookmarkEnd w:id="1698"/>
      <w:bookmarkEnd w:id="1699"/>
    </w:p>
    <w:p w14:paraId="36A106BD" w14:textId="38C61B8F" w:rsidR="00757B1A" w:rsidRPr="003167FF" w:rsidRDefault="00757B1A" w:rsidP="00757B1A">
      <w:pPr>
        <w:pStyle w:val="Heading6"/>
        <w:rPr>
          <w:lang w:eastAsia="zh-CN"/>
        </w:rPr>
      </w:pPr>
      <w:bookmarkStart w:id="1700" w:name="_Toc114866229"/>
      <w:bookmarkStart w:id="1701" w:name="_Toc155355984"/>
      <w:r w:rsidRPr="003167FF">
        <w:rPr>
          <w:lang w:eastAsia="zh-CN"/>
        </w:rPr>
        <w:t>14.3.4A.8.2.1</w:t>
      </w:r>
      <w:r w:rsidRPr="003167FF">
        <w:rPr>
          <w:lang w:eastAsia="zh-CN"/>
        </w:rPr>
        <w:tab/>
        <w:t>General</w:t>
      </w:r>
      <w:bookmarkEnd w:id="1700"/>
      <w:bookmarkEnd w:id="1701"/>
    </w:p>
    <w:p w14:paraId="5A8C3E8D" w14:textId="77777777" w:rsidR="00757B1A" w:rsidRPr="003167FF" w:rsidRDefault="00757B1A" w:rsidP="00757B1A">
      <w:pPr>
        <w:rPr>
          <w:lang w:eastAsia="zh-CN"/>
        </w:rPr>
      </w:pPr>
      <w:r w:rsidRPr="003167FF">
        <w:rPr>
          <w:lang w:eastAsia="zh-CN"/>
        </w:rPr>
        <w:t xml:space="preserve">This solution provides the procedure which allows the NRM client to report the broadcast reception quality to the NRM server which is used to make the decision whether to use the unicast delivery to the VAL UE(s) which are suffering bad broadcast reception quality due to e.g., move out of the broadcast service area. </w:t>
      </w:r>
    </w:p>
    <w:p w14:paraId="51488269" w14:textId="77777777" w:rsidR="00757B1A" w:rsidRPr="003167FF" w:rsidRDefault="00757B1A" w:rsidP="00757B1A">
      <w:r w:rsidRPr="003167FF">
        <w:t>An NRM client monitors the broadcast MBS session to receive VAL data</w:t>
      </w:r>
      <w:r w:rsidRPr="003167FF">
        <w:rPr>
          <w:lang w:eastAsia="zh-CN"/>
        </w:rPr>
        <w:t>. Based on the received quality (e.g., radio level quality, RTP packet loss),</w:t>
      </w:r>
      <w:r w:rsidRPr="003167FF">
        <w:t xml:space="preserve"> </w:t>
      </w:r>
      <w:r w:rsidRPr="003167FF">
        <w:rPr>
          <w:lang w:eastAsia="zh-CN"/>
        </w:rPr>
        <w:t>the NRM client</w:t>
      </w:r>
      <w:r w:rsidRPr="003167FF">
        <w:t xml:space="preserve"> needs to inform the NRM server that the NRM client is able to receive the VAL data on the broadcast MBS session with sufficient quality or not. </w:t>
      </w:r>
    </w:p>
    <w:p w14:paraId="65BFD228" w14:textId="77777777" w:rsidR="00757B1A" w:rsidRPr="003167FF" w:rsidRDefault="00757B1A" w:rsidP="00757B1A">
      <w:pPr>
        <w:rPr>
          <w:lang w:eastAsia="zh-CN"/>
        </w:rPr>
      </w:pPr>
      <w:r w:rsidRPr="003167FF">
        <w:lastRenderedPageBreak/>
        <w:t>This estimation of the broadcast reception quality may be dependent on, for example, the modulation and coding scheme (MCS) and measurements from the reference signals from the NG-RAN node(s),</w:t>
      </w:r>
      <w:r w:rsidRPr="003167FF">
        <w:rPr>
          <w:lang w:eastAsia="zh-CN"/>
        </w:rPr>
        <w:t xml:space="preserve"> RTP packet loss, </w:t>
      </w:r>
      <w:r w:rsidRPr="003167FF">
        <w:t>BLER of the received VAL data</w:t>
      </w:r>
      <w:r w:rsidRPr="003167FF">
        <w:rPr>
          <w:lang w:eastAsia="zh-CN"/>
        </w:rPr>
        <w:t>.</w:t>
      </w:r>
    </w:p>
    <w:p w14:paraId="0AEE2479" w14:textId="2AE6DB0B" w:rsidR="00757B1A" w:rsidRPr="003167FF" w:rsidRDefault="00757B1A" w:rsidP="00757B1A">
      <w:pPr>
        <w:pStyle w:val="Heading6"/>
        <w:rPr>
          <w:sz w:val="22"/>
        </w:rPr>
      </w:pPr>
      <w:bookmarkStart w:id="1702" w:name="_Toc114866230"/>
      <w:bookmarkStart w:id="1703" w:name="_Toc155355985"/>
      <w:r w:rsidRPr="003167FF">
        <w:t>14.3.4A.8.2.2</w:t>
      </w:r>
      <w:r w:rsidRPr="003167FF">
        <w:rPr>
          <w:sz w:val="22"/>
        </w:rPr>
        <w:tab/>
      </w:r>
      <w:r w:rsidRPr="003167FF">
        <w:t>Procedures</w:t>
      </w:r>
      <w:bookmarkEnd w:id="1702"/>
      <w:bookmarkEnd w:id="1703"/>
    </w:p>
    <w:p w14:paraId="6CF9E48F" w14:textId="6A32F1AA" w:rsidR="00757B1A" w:rsidRPr="003167FF" w:rsidRDefault="00757B1A" w:rsidP="00757B1A">
      <w:pPr>
        <w:pStyle w:val="Heading7"/>
      </w:pPr>
      <w:bookmarkStart w:id="1704" w:name="_Hlk91679873"/>
      <w:bookmarkStart w:id="1705" w:name="_Toc114866231"/>
      <w:bookmarkStart w:id="1706" w:name="_Toc155355986"/>
      <w:r w:rsidRPr="003167FF">
        <w:t>14.3.4A.8.2.2.1</w:t>
      </w:r>
      <w:bookmarkEnd w:id="1704"/>
      <w:r w:rsidRPr="003167FF">
        <w:tab/>
        <w:t>Service continuity from broadcast to unicast</w:t>
      </w:r>
      <w:bookmarkEnd w:id="1705"/>
      <w:bookmarkEnd w:id="1706"/>
    </w:p>
    <w:p w14:paraId="49C24167" w14:textId="21D8CBBA" w:rsidR="00757B1A" w:rsidRPr="003167FF" w:rsidRDefault="00757B1A" w:rsidP="00757B1A">
      <w:r w:rsidRPr="003167FF">
        <w:t xml:space="preserve">The procedure in </w:t>
      </w:r>
      <w:r w:rsidRPr="003167FF">
        <w:rPr>
          <w:lang w:eastAsia="zh-CN"/>
        </w:rPr>
        <w:t>figure </w:t>
      </w:r>
      <w:r w:rsidRPr="003167FF">
        <w:t>14.3.4A.8.2.2.1</w:t>
      </w:r>
      <w:r w:rsidRPr="003167FF">
        <w:rPr>
          <w:lang w:eastAsia="zh-CN"/>
        </w:rPr>
        <w:t xml:space="preserve">-1 illustrates the VAL UE which is receiving VAL data via broadcast MBS session is switched to unicast delivery because the VAL UE suffers from bad broadcast reception quality due to e.g., moving out of the broadcast service area. It </w:t>
      </w:r>
      <w:r w:rsidRPr="003167FF">
        <w:t>shows only</w:t>
      </w:r>
      <w:r w:rsidRPr="003167FF">
        <w:rPr>
          <w:lang w:eastAsia="zh-CN"/>
        </w:rPr>
        <w:t xml:space="preserve"> one of the</w:t>
      </w:r>
      <w:r w:rsidRPr="003167FF">
        <w:t xml:space="preserve"> receiving VAL UEs receiving the broadcast MBS session.</w:t>
      </w:r>
    </w:p>
    <w:p w14:paraId="3C53E535" w14:textId="77777777" w:rsidR="00757B1A" w:rsidRPr="003167FF" w:rsidRDefault="00757B1A" w:rsidP="00757B1A">
      <w:r w:rsidRPr="003167FF">
        <w:t>Pre-conditions:</w:t>
      </w:r>
    </w:p>
    <w:p w14:paraId="798D0575" w14:textId="77777777" w:rsidR="00757B1A" w:rsidRPr="003167FF" w:rsidRDefault="00757B1A" w:rsidP="00757B1A">
      <w:pPr>
        <w:pStyle w:val="B1"/>
        <w:rPr>
          <w:lang w:eastAsia="zh-CN"/>
        </w:rPr>
      </w:pPr>
      <w:r w:rsidRPr="003167FF">
        <w:t>1.</w:t>
      </w:r>
      <w:r w:rsidRPr="003167FF">
        <w:tab/>
        <w:t>The VAL group communication is ongoing and the VAL data (e.g., DL media, application layer control signalling) is transmitted via broadcast MBS session.</w:t>
      </w:r>
    </w:p>
    <w:p w14:paraId="3217463A" w14:textId="77777777" w:rsidR="00757B1A" w:rsidRPr="003167FF" w:rsidRDefault="00757B1A" w:rsidP="00757B1A">
      <w:pPr>
        <w:pStyle w:val="B1"/>
        <w:rPr>
          <w:lang w:eastAsia="zh-CN"/>
        </w:rPr>
      </w:pPr>
      <w:r w:rsidRPr="003167FF">
        <w:t>2.</w:t>
      </w:r>
      <w:r w:rsidRPr="003167FF">
        <w:tab/>
        <w:t>The NRM client is receiving the VAL data (e.g., DL media, application layer control signalling) via the broadcast MBS session.</w:t>
      </w:r>
    </w:p>
    <w:p w14:paraId="41EDE820" w14:textId="77777777" w:rsidR="00757B1A" w:rsidRPr="003167FF" w:rsidRDefault="00757B1A" w:rsidP="00757B1A">
      <w:pPr>
        <w:pStyle w:val="B1"/>
      </w:pPr>
      <w:r w:rsidRPr="003167FF">
        <w:t>3.</w:t>
      </w:r>
      <w:r w:rsidRPr="003167FF">
        <w:tab/>
        <w:t>The NRM client(s) already have the associated information (e.g., SDP) to receive the unicast delivery during the group communication establishment phase.</w:t>
      </w:r>
    </w:p>
    <w:p w14:paraId="5EEEF149" w14:textId="77777777" w:rsidR="00757B1A" w:rsidRPr="003167FF" w:rsidRDefault="00757B1A" w:rsidP="00757B1A">
      <w:pPr>
        <w:pStyle w:val="B1"/>
        <w:rPr>
          <w:lang w:eastAsia="zh-CN"/>
        </w:rPr>
      </w:pPr>
      <w:r w:rsidRPr="003167FF">
        <w:t>4.</w:t>
      </w:r>
      <w:r w:rsidRPr="003167FF">
        <w:tab/>
        <w:t>An VAL group communication session is ongoing and the DL VAL data is transmitted over broadcast MBS session.</w:t>
      </w:r>
    </w:p>
    <w:p w14:paraId="0FAB594F" w14:textId="77777777" w:rsidR="00757B1A" w:rsidRPr="003167FF" w:rsidRDefault="00757B1A" w:rsidP="00757B1A">
      <w:pPr>
        <w:pStyle w:val="TH"/>
        <w:rPr>
          <w:lang w:eastAsia="zh-CN"/>
        </w:rPr>
      </w:pPr>
      <w:r w:rsidRPr="003167FF">
        <w:t xml:space="preserve"> </w:t>
      </w:r>
      <w:r w:rsidRPr="003167FF">
        <w:object w:dxaOrig="8329" w:dyaOrig="6325" w14:anchorId="66B03A9F">
          <v:shape id="_x0000_i1150" type="#_x0000_t75" style="width:416.6pt;height:316.7pt" o:ole="">
            <v:imagedata r:id="rId269" o:title=""/>
          </v:shape>
          <o:OLEObject Type="Embed" ProgID="Visio.Drawing.15" ShapeID="_x0000_i1150" DrawAspect="Content" ObjectID="_1765969089" r:id="rId270"/>
        </w:object>
      </w:r>
    </w:p>
    <w:p w14:paraId="3B8DF2BB" w14:textId="07470BC2" w:rsidR="00757B1A" w:rsidRPr="003167FF" w:rsidRDefault="00757B1A" w:rsidP="00757B1A">
      <w:pPr>
        <w:pStyle w:val="TF"/>
      </w:pPr>
      <w:r w:rsidRPr="003167FF">
        <w:t xml:space="preserve">Figure 14.3.4A.8.2.2.1-1: Service continuity from broadcast to unicast </w:t>
      </w:r>
    </w:p>
    <w:p w14:paraId="4FA5D144" w14:textId="77777777" w:rsidR="00757B1A" w:rsidRPr="003167FF" w:rsidRDefault="00757B1A" w:rsidP="00757B1A">
      <w:pPr>
        <w:pStyle w:val="B1"/>
      </w:pPr>
      <w:r w:rsidRPr="003167FF">
        <w:t>1.</w:t>
      </w:r>
      <w:r w:rsidRPr="003167FF">
        <w:tab/>
        <w:t>The NRM client detects that it suffers bad broadcast reception due to e.g., moving out of the broadcast service area of the announced MBS session ID. The NRM client may determine the broadcast reception quality by using the BLER of the received media. When no media is received, the quality estimation can consider the reference signals and the modulation and coding scheme (MCS).</w:t>
      </w:r>
    </w:p>
    <w:p w14:paraId="2759F5AC" w14:textId="77777777" w:rsidR="00757B1A" w:rsidRPr="003167FF" w:rsidRDefault="00757B1A" w:rsidP="00757B1A">
      <w:pPr>
        <w:pStyle w:val="B1"/>
      </w:pPr>
      <w:r w:rsidRPr="003167FF">
        <w:lastRenderedPageBreak/>
        <w:t>2.</w:t>
      </w:r>
      <w:r w:rsidRPr="003167FF">
        <w:tab/>
        <w:t xml:space="preserve">The NRM client sends MBS listening status report which indicates the broadcast reception quality associated with the MBS session ID is not sufficient to receive media. The NRM client may also map the determined broadcast reception quality to a broadcast reception quality level. The broadcast reception quality level indicates at which specific broadcast reception quality level the VAL data has been received. </w:t>
      </w:r>
    </w:p>
    <w:p w14:paraId="41328467" w14:textId="77777777" w:rsidR="00757B1A" w:rsidRPr="003167FF" w:rsidRDefault="00757B1A" w:rsidP="00757B1A">
      <w:pPr>
        <w:pStyle w:val="NO"/>
      </w:pPr>
      <w:r w:rsidRPr="003167FF">
        <w:t>NOTE 1:</w:t>
      </w:r>
      <w:r w:rsidRPr="003167FF">
        <w:tab/>
      </w:r>
      <w:r w:rsidRPr="003167FF">
        <w:rPr>
          <w:lang w:eastAsia="zh-CN"/>
        </w:rPr>
        <w:t>It is implementation that t</w:t>
      </w:r>
      <w:r w:rsidRPr="003167FF">
        <w:t>he broadcast reception quality level can be determined per MBS session, per media stream or per MBS QoS flow level via e.g., measurements of radio level signalling such as the reference signals from the NG-RAN node(s), packet loss.</w:t>
      </w:r>
    </w:p>
    <w:p w14:paraId="4A0E30BE" w14:textId="77777777" w:rsidR="00757B1A" w:rsidRPr="003167FF" w:rsidRDefault="00757B1A" w:rsidP="00757B1A">
      <w:pPr>
        <w:pStyle w:val="NO"/>
      </w:pPr>
      <w:r w:rsidRPr="003167FF">
        <w:t>NOTE 2:</w:t>
      </w:r>
      <w:r w:rsidRPr="003167FF">
        <w:tab/>
        <w:t xml:space="preserve">The set of MBS reception quality levels and the mapping of the determined broadcast reception quality to those levels are </w:t>
      </w:r>
      <w:r w:rsidRPr="003167FF">
        <w:rPr>
          <w:lang w:eastAsia="zh-CN"/>
        </w:rPr>
        <w:t>implementation</w:t>
      </w:r>
      <w:r w:rsidRPr="003167FF">
        <w:t>.</w:t>
      </w:r>
    </w:p>
    <w:p w14:paraId="1D70D440" w14:textId="77777777" w:rsidR="00757B1A" w:rsidRPr="003167FF" w:rsidRDefault="00757B1A" w:rsidP="00757B1A">
      <w:pPr>
        <w:pStyle w:val="NO"/>
      </w:pPr>
      <w:r w:rsidRPr="003167FF">
        <w:t>NOTE 3:</w:t>
      </w:r>
      <w:r w:rsidRPr="003167FF">
        <w:tab/>
      </w:r>
      <w:r w:rsidRPr="003167FF">
        <w:rPr>
          <w:color w:val="000000"/>
        </w:rPr>
        <w:t xml:space="preserve">The frequency of VAL UE sending listening reports can be limited to prevent signalling congestion. E.g., </w:t>
      </w:r>
      <w:r w:rsidRPr="003167FF">
        <w:t>the VAL UE can stop monitoring the broadcast reception quality and send the MBS listening status report only once when it moves outside of the broadcast service area.</w:t>
      </w:r>
    </w:p>
    <w:p w14:paraId="0C8B4BF5" w14:textId="77777777" w:rsidR="00757B1A" w:rsidRPr="003167FF" w:rsidRDefault="00757B1A" w:rsidP="00757B1A">
      <w:pPr>
        <w:pStyle w:val="B1"/>
        <w:rPr>
          <w:lang w:eastAsia="zh-CN"/>
        </w:rPr>
      </w:pPr>
      <w:r w:rsidRPr="003167FF">
        <w:t>3.</w:t>
      </w:r>
      <w:r w:rsidRPr="003167FF">
        <w:tab/>
        <w:t xml:space="preserve">The </w:t>
      </w:r>
      <w:r w:rsidRPr="003167FF">
        <w:rPr>
          <w:lang w:eastAsia="zh-CN"/>
        </w:rPr>
        <w:t>NRM server</w:t>
      </w:r>
      <w:r w:rsidRPr="003167FF">
        <w:t xml:space="preserve"> based on the report from the participant, determines that the UE is not able to receive the media or the QoS requirements is not satisfied. The NRM server determines the VAL media (e.g., DL media, application layer control signalling) needs to be delivered via the unicast delivery to the reported NRM client.</w:t>
      </w:r>
    </w:p>
    <w:p w14:paraId="56EDAC07" w14:textId="77777777" w:rsidR="00757B1A" w:rsidRPr="003167FF" w:rsidRDefault="00757B1A" w:rsidP="00757B1A">
      <w:pPr>
        <w:pStyle w:val="B1"/>
      </w:pPr>
      <w:r w:rsidRPr="003167FF">
        <w:t>4.</w:t>
      </w:r>
      <w:r w:rsidRPr="003167FF">
        <w:tab/>
        <w:t>If the unicast QoS flow is not satisfied, the NRM server interacts with the 5GC to update the QoS requirements.</w:t>
      </w:r>
    </w:p>
    <w:p w14:paraId="76ED60F5" w14:textId="77777777" w:rsidR="00757B1A" w:rsidRPr="003167FF" w:rsidRDefault="00757B1A" w:rsidP="00757B1A">
      <w:pPr>
        <w:pStyle w:val="B1"/>
      </w:pPr>
      <w:r w:rsidRPr="003167FF">
        <w:t>5.</w:t>
      </w:r>
      <w:r w:rsidRPr="003167FF">
        <w:tab/>
        <w:t>The NRM server informs the VAL server to send the VAL data via the unicast delivery towards the reported NRM client by sending a user plane delivery mode message.</w:t>
      </w:r>
    </w:p>
    <w:p w14:paraId="0BAD7DBC" w14:textId="77777777" w:rsidR="00757B1A" w:rsidRPr="003167FF" w:rsidRDefault="00757B1A" w:rsidP="00757B1A">
      <w:pPr>
        <w:pStyle w:val="B1"/>
      </w:pPr>
      <w:r w:rsidRPr="003167FF">
        <w:t>6.</w:t>
      </w:r>
      <w:r w:rsidRPr="003167FF">
        <w:tab/>
        <w:t xml:space="preserve">The </w:t>
      </w:r>
      <w:r w:rsidRPr="003167FF">
        <w:rPr>
          <w:lang w:eastAsia="zh-CN"/>
        </w:rPr>
        <w:t>NRM server</w:t>
      </w:r>
      <w:r w:rsidRPr="003167FF">
        <w:t xml:space="preserve"> sends the VAL media via the unicast delivery towards the NRM client which suffers bad broadcast reception quality. </w:t>
      </w:r>
    </w:p>
    <w:p w14:paraId="19BD49F9" w14:textId="77777777" w:rsidR="00757B1A" w:rsidRPr="003167FF" w:rsidRDefault="00757B1A" w:rsidP="00757B1A">
      <w:pPr>
        <w:pStyle w:val="B1"/>
        <w:rPr>
          <w:rFonts w:eastAsia="Malgun Gothic"/>
          <w:lang w:eastAsia="ko-KR"/>
        </w:rPr>
      </w:pPr>
      <w:r w:rsidRPr="003167FF">
        <w:t>7.</w:t>
      </w:r>
      <w:r w:rsidRPr="003167FF">
        <w:tab/>
        <w:t>Th</w:t>
      </w:r>
      <w:r w:rsidRPr="003167FF">
        <w:rPr>
          <w:lang w:eastAsia="zh-CN"/>
        </w:rPr>
        <w:t>e NRM</w:t>
      </w:r>
      <w:r w:rsidRPr="003167FF">
        <w:t xml:space="preserve"> client then receives the DL VAL data via both broadcast MBS session and unicast delivery.</w:t>
      </w:r>
      <w:r w:rsidRPr="003167FF">
        <w:rPr>
          <w:rFonts w:eastAsia="Malgun Gothic"/>
          <w:lang w:eastAsia="ko-KR"/>
        </w:rPr>
        <w:t xml:space="preserve"> </w:t>
      </w:r>
    </w:p>
    <w:p w14:paraId="0DCBA389" w14:textId="5284F7CC" w:rsidR="00757B1A" w:rsidRPr="003167FF" w:rsidRDefault="00757B1A" w:rsidP="00757B1A">
      <w:pPr>
        <w:pStyle w:val="Heading7"/>
      </w:pPr>
      <w:bookmarkStart w:id="1707" w:name="_Toc114866232"/>
      <w:bookmarkStart w:id="1708" w:name="_Toc91749823"/>
      <w:bookmarkStart w:id="1709" w:name="_Toc155355987"/>
      <w:r w:rsidRPr="003167FF">
        <w:t>14.3.4A.8.2.2.2</w:t>
      </w:r>
      <w:r w:rsidRPr="003167FF">
        <w:tab/>
        <w:t>Service continuity from unicast to broadcast</w:t>
      </w:r>
      <w:bookmarkEnd w:id="1707"/>
      <w:bookmarkEnd w:id="1708"/>
      <w:bookmarkEnd w:id="1709"/>
    </w:p>
    <w:p w14:paraId="584D7C96" w14:textId="77777777" w:rsidR="00757B1A" w:rsidRPr="003167FF" w:rsidRDefault="00757B1A" w:rsidP="00757B1A">
      <w:r w:rsidRPr="003167FF">
        <w:t xml:space="preserve">The procedure in </w:t>
      </w:r>
      <w:r w:rsidRPr="003167FF">
        <w:rPr>
          <w:lang w:eastAsia="zh-CN"/>
        </w:rPr>
        <w:t>figure </w:t>
      </w:r>
      <w:r w:rsidRPr="003167FF">
        <w:t>14.3.4A.8.2.2.2</w:t>
      </w:r>
      <w:r w:rsidRPr="003167FF">
        <w:rPr>
          <w:lang w:eastAsia="zh-CN"/>
        </w:rPr>
        <w:t xml:space="preserve">-1 illustrates the VAL UE receiving VAL data via unicast delivery being switched to broadcast MBS session as the UE enters the broadcast service area where the NG-RAN is broadcasting the VAL media of the ongoing group communication. The VAL UE now is able to receive the VAL data via the broadcast MBS session. </w:t>
      </w:r>
      <w:r w:rsidRPr="003167FF">
        <w:t>Only</w:t>
      </w:r>
      <w:r w:rsidRPr="003167FF">
        <w:rPr>
          <w:lang w:eastAsia="zh-CN"/>
        </w:rPr>
        <w:t xml:space="preserve"> one of the</w:t>
      </w:r>
      <w:r w:rsidRPr="003167FF">
        <w:t xml:space="preserve"> receiving VAL UEs receiving the broadcast MBS session is shown.</w:t>
      </w:r>
    </w:p>
    <w:p w14:paraId="2FB15AB7" w14:textId="77777777" w:rsidR="00757B1A" w:rsidRPr="003167FF" w:rsidRDefault="00757B1A" w:rsidP="00757B1A">
      <w:r w:rsidRPr="003167FF">
        <w:t>Pre-conditions:</w:t>
      </w:r>
    </w:p>
    <w:p w14:paraId="41F1D840" w14:textId="77777777" w:rsidR="00757B1A" w:rsidRPr="003167FF" w:rsidRDefault="00757B1A" w:rsidP="00757B1A">
      <w:pPr>
        <w:pStyle w:val="B1"/>
        <w:rPr>
          <w:lang w:eastAsia="zh-CN"/>
        </w:rPr>
      </w:pPr>
      <w:r w:rsidRPr="003167FF">
        <w:t>1.</w:t>
      </w:r>
      <w:r w:rsidRPr="003167FF">
        <w:tab/>
        <w:t>The VAL group communication is ongoing and the VAL data (e.g., DL media, application layer control signalling) is transmitted via broadcast MBS session in the broadcast service areas.</w:t>
      </w:r>
    </w:p>
    <w:p w14:paraId="7601EACF" w14:textId="77777777" w:rsidR="00757B1A" w:rsidRPr="003167FF" w:rsidRDefault="00757B1A" w:rsidP="00757B1A">
      <w:pPr>
        <w:pStyle w:val="B1"/>
        <w:rPr>
          <w:lang w:eastAsia="zh-CN"/>
        </w:rPr>
      </w:pPr>
      <w:r w:rsidRPr="003167FF">
        <w:t>2.</w:t>
      </w:r>
      <w:r w:rsidRPr="003167FF">
        <w:tab/>
        <w:t>The VAL UE is receiving the VAL data (e.g., DL media, application layer control signalling) via the unicast delivery.</w:t>
      </w:r>
    </w:p>
    <w:p w14:paraId="429A060E" w14:textId="77777777" w:rsidR="00757B1A" w:rsidRPr="003167FF" w:rsidRDefault="00757B1A" w:rsidP="00757B1A">
      <w:pPr>
        <w:pStyle w:val="B1"/>
      </w:pPr>
      <w:r w:rsidRPr="003167FF">
        <w:t>3.</w:t>
      </w:r>
      <w:r w:rsidRPr="003167FF">
        <w:tab/>
        <w:t xml:space="preserve">The NRM client has already received the broadcast MBS session announcement, MapVALGroupToSessionStream information and enters the broadcast service area. </w:t>
      </w:r>
    </w:p>
    <w:p w14:paraId="29E70E7F" w14:textId="77777777" w:rsidR="00757B1A" w:rsidRPr="003167FF" w:rsidRDefault="00757B1A" w:rsidP="00757B1A">
      <w:pPr>
        <w:pStyle w:val="B1"/>
        <w:rPr>
          <w:lang w:eastAsia="zh-CN"/>
        </w:rPr>
      </w:pPr>
      <w:r w:rsidRPr="003167FF">
        <w:t>4.</w:t>
      </w:r>
      <w:r w:rsidRPr="003167FF">
        <w:tab/>
        <w:t>A VAL group communication session is ongoing and the broadcast MBS session is used by the VAL server to deliver the VAL data of the group communication. The VAL UE is receiving the VAL data via the unicast delivery.</w:t>
      </w:r>
    </w:p>
    <w:p w14:paraId="2023D596" w14:textId="77777777" w:rsidR="00757B1A" w:rsidRPr="003167FF" w:rsidRDefault="00757B1A" w:rsidP="00757B1A">
      <w:pPr>
        <w:pStyle w:val="TH"/>
        <w:rPr>
          <w:lang w:eastAsia="zh-CN"/>
        </w:rPr>
      </w:pPr>
      <w:r w:rsidRPr="003167FF">
        <w:lastRenderedPageBreak/>
        <w:t xml:space="preserve"> </w:t>
      </w:r>
      <w:r w:rsidRPr="003167FF">
        <w:object w:dxaOrig="9409" w:dyaOrig="6060" w14:anchorId="11C5C765">
          <v:shape id="_x0000_i1151" type="#_x0000_t75" style="width:471.1pt;height:303.8pt" o:ole="">
            <v:imagedata r:id="rId271" o:title=""/>
          </v:shape>
          <o:OLEObject Type="Embed" ProgID="Visio.Drawing.15" ShapeID="_x0000_i1151" DrawAspect="Content" ObjectID="_1765969090" r:id="rId272"/>
        </w:object>
      </w:r>
    </w:p>
    <w:p w14:paraId="19C59EDB" w14:textId="6BD739B9" w:rsidR="00757B1A" w:rsidRPr="003167FF" w:rsidRDefault="00757B1A" w:rsidP="00757B1A">
      <w:pPr>
        <w:pStyle w:val="TF"/>
      </w:pPr>
      <w:r w:rsidRPr="003167FF">
        <w:t>Figure 14.3.4A.8.2.2.2-1: Service continuity from unicast to broadcast</w:t>
      </w:r>
    </w:p>
    <w:p w14:paraId="4D6BF659" w14:textId="77777777" w:rsidR="00757B1A" w:rsidRPr="003167FF" w:rsidRDefault="00757B1A" w:rsidP="00757B1A">
      <w:pPr>
        <w:pStyle w:val="B1"/>
      </w:pPr>
      <w:r w:rsidRPr="003167FF">
        <w:t>1.</w:t>
      </w:r>
      <w:r w:rsidRPr="003167FF">
        <w:tab/>
        <w:t>The NRM client detects that it is able to receive the broadcast media due to e.g., moving into the broadcast service area of the announced MBS session ID. The NRM client may determine the broadcast reception quality by using the BLER of the received media. When no media is received, the quality estimation can consider the reference signals and the modulation and coding scheme (MCS).</w:t>
      </w:r>
    </w:p>
    <w:p w14:paraId="41D6966A" w14:textId="77777777" w:rsidR="00757B1A" w:rsidRPr="003167FF" w:rsidRDefault="00757B1A" w:rsidP="00757B1A">
      <w:pPr>
        <w:pStyle w:val="B1"/>
      </w:pPr>
      <w:r w:rsidRPr="003167FF">
        <w:t>2.</w:t>
      </w:r>
      <w:r w:rsidRPr="003167FF">
        <w:tab/>
        <w:t xml:space="preserve">The NRM client sends MBS listening status report which indicates the broadcast reception quality associated with the MBS session ID is sufficient to receive VAL data. The NRM client may also map the determined broadcast reception quality to a broadcast reception quality level. The broadcast reception quality level indicates at which specific broadcast reception quality level the VAL data has been received. </w:t>
      </w:r>
    </w:p>
    <w:p w14:paraId="6055316E" w14:textId="77777777" w:rsidR="00757B1A" w:rsidRPr="003167FF" w:rsidRDefault="00757B1A" w:rsidP="00757B1A">
      <w:pPr>
        <w:pStyle w:val="NO"/>
      </w:pPr>
      <w:r w:rsidRPr="003167FF">
        <w:t>NOTE 1:</w:t>
      </w:r>
      <w:r w:rsidRPr="003167FF">
        <w:tab/>
        <w:t xml:space="preserve">The set of MBS reception quality levels and the mapping of the determined broadcast reception quality to those levels are up to </w:t>
      </w:r>
      <w:r w:rsidRPr="003167FF">
        <w:rPr>
          <w:lang w:eastAsia="zh-CN"/>
        </w:rPr>
        <w:t>implementation</w:t>
      </w:r>
      <w:r w:rsidRPr="003167FF">
        <w:t>.</w:t>
      </w:r>
    </w:p>
    <w:p w14:paraId="3F562965" w14:textId="77777777" w:rsidR="00757B1A" w:rsidRPr="003167FF" w:rsidRDefault="00757B1A" w:rsidP="00757B1A">
      <w:pPr>
        <w:pStyle w:val="NO"/>
      </w:pPr>
      <w:r w:rsidRPr="003167FF">
        <w:t>NOTE 2:</w:t>
      </w:r>
      <w:r w:rsidRPr="003167FF">
        <w:tab/>
      </w:r>
      <w:r w:rsidRPr="003167FF">
        <w:rPr>
          <w:lang w:eastAsia="zh-CN"/>
        </w:rPr>
        <w:t>It is up to implementation that t</w:t>
      </w:r>
      <w:r w:rsidRPr="003167FF">
        <w:t>he broadcast reception quality level can be determined per MBS session, per media stream or per MBS QoS flow level via e.g., measurements of radio level signals, such as the reference signals from the NG-RAN node(s), or packet loss.</w:t>
      </w:r>
    </w:p>
    <w:p w14:paraId="677ED8C3" w14:textId="77777777" w:rsidR="00757B1A" w:rsidRPr="003167FF" w:rsidRDefault="00757B1A" w:rsidP="00757B1A">
      <w:pPr>
        <w:pStyle w:val="B1"/>
      </w:pPr>
      <w:r w:rsidRPr="003167FF">
        <w:t>3.</w:t>
      </w:r>
      <w:r w:rsidRPr="003167FF">
        <w:tab/>
        <w:t>The NRM server determines the VAL UE is able to receive the VAL data via the the broadcast MBS session, and the NRM server sends a user plane delivery mode to the VAL server indicating to stop the unicast delivery.</w:t>
      </w:r>
    </w:p>
    <w:p w14:paraId="084E9F37" w14:textId="77777777" w:rsidR="00757B1A" w:rsidRPr="003167FF" w:rsidRDefault="00757B1A" w:rsidP="00757B1A">
      <w:pPr>
        <w:pStyle w:val="B1"/>
      </w:pPr>
      <w:r w:rsidRPr="003167FF">
        <w:t>4.</w:t>
      </w:r>
      <w:r w:rsidRPr="003167FF">
        <w:tab/>
        <w:t>Based on the MapVALGroupToSessionStream received before, th</w:t>
      </w:r>
      <w:r w:rsidRPr="003167FF">
        <w:rPr>
          <w:lang w:eastAsia="zh-CN"/>
        </w:rPr>
        <w:t>e NRM</w:t>
      </w:r>
      <w:r w:rsidRPr="003167FF">
        <w:t xml:space="preserve"> client receives the DL VAL data via both the broadcast MBS session and the unicast delivery.</w:t>
      </w:r>
    </w:p>
    <w:p w14:paraId="4B3EA372" w14:textId="77777777" w:rsidR="00757B1A" w:rsidRPr="003167FF" w:rsidRDefault="00757B1A" w:rsidP="00757B1A">
      <w:pPr>
        <w:pStyle w:val="NO"/>
      </w:pPr>
      <w:r w:rsidRPr="003167FF">
        <w:t>NOTE 3:</w:t>
      </w:r>
      <w:r w:rsidRPr="003167FF">
        <w:tab/>
        <w:t xml:space="preserve">If any information about the broadcast MBS session stream has changed, the NRM server provides the MapVALGroupToSessionStream again. </w:t>
      </w:r>
    </w:p>
    <w:p w14:paraId="3D113B89" w14:textId="77777777" w:rsidR="00757B1A" w:rsidRPr="003167FF" w:rsidRDefault="00757B1A" w:rsidP="00757B1A">
      <w:pPr>
        <w:pStyle w:val="B1"/>
      </w:pPr>
      <w:r w:rsidRPr="003167FF">
        <w:t>5.</w:t>
      </w:r>
      <w:r w:rsidRPr="003167FF">
        <w:tab/>
        <w:t xml:space="preserve">The </w:t>
      </w:r>
      <w:r w:rsidRPr="003167FF">
        <w:rPr>
          <w:lang w:eastAsia="zh-CN"/>
        </w:rPr>
        <w:t>VAL server,</w:t>
      </w:r>
      <w:r w:rsidRPr="003167FF">
        <w:t xml:space="preserve"> based on the user plane delivery mode message, determines to stop sending the VAL data (e.g., DL media, application layer control signalling) via the unicast delivery to the reporting NRM client. After then, the NRM client receives the VAL data only via the broadcast MBS session.</w:t>
      </w:r>
    </w:p>
    <w:p w14:paraId="5925B88E" w14:textId="4CD78A0B" w:rsidR="00757B1A" w:rsidRPr="003167FF" w:rsidRDefault="00757B1A" w:rsidP="00757B1A">
      <w:pPr>
        <w:pStyle w:val="Heading5"/>
      </w:pPr>
      <w:bookmarkStart w:id="1710" w:name="_Toc114866233"/>
      <w:bookmarkStart w:id="1711" w:name="_Toc91749824"/>
      <w:bookmarkStart w:id="1712" w:name="_Toc155355988"/>
      <w:r w:rsidRPr="003167FF">
        <w:rPr>
          <w:lang w:eastAsia="zh-CN"/>
        </w:rPr>
        <w:lastRenderedPageBreak/>
        <w:t>14.3.4A.8.3</w:t>
      </w:r>
      <w:r w:rsidRPr="003167FF">
        <w:rPr>
          <w:lang w:eastAsia="zh-CN"/>
        </w:rPr>
        <w:tab/>
      </w:r>
      <w:r w:rsidRPr="003167FF">
        <w:t>Service continuity for multicast MBS session</w:t>
      </w:r>
      <w:bookmarkEnd w:id="1710"/>
      <w:bookmarkEnd w:id="1711"/>
      <w:bookmarkEnd w:id="1712"/>
    </w:p>
    <w:p w14:paraId="17260BDC" w14:textId="1754596E" w:rsidR="00757B1A" w:rsidRPr="003167FF" w:rsidRDefault="00757B1A" w:rsidP="00757B1A">
      <w:pPr>
        <w:pStyle w:val="H6"/>
      </w:pPr>
      <w:r w:rsidRPr="003167FF">
        <w:rPr>
          <w:lang w:eastAsia="zh-CN"/>
        </w:rPr>
        <w:t>14.3.4A.8.3.1</w:t>
      </w:r>
      <w:r w:rsidRPr="003167FF">
        <w:rPr>
          <w:lang w:eastAsia="zh-CN"/>
        </w:rPr>
        <w:tab/>
      </w:r>
      <w:r w:rsidRPr="003167FF">
        <w:t>General</w:t>
      </w:r>
    </w:p>
    <w:p w14:paraId="29A1BC75" w14:textId="20892037" w:rsidR="00757B1A" w:rsidRPr="003167FF" w:rsidRDefault="00757B1A" w:rsidP="00757B1A">
      <w:r w:rsidRPr="003167FF">
        <w:t xml:space="preserve">The </w:t>
      </w:r>
      <w:r w:rsidRPr="003167FF">
        <w:rPr>
          <w:lang w:eastAsia="zh-CN"/>
        </w:rPr>
        <w:t>NRM server may also switch between multicast and unicast by utilizing application layer mechanisms similar to switching between broadcast and unicast as specified in clause 14.3.4A.8.2. If indicated in the MBS session announcement information, the NRM client reports the monitoring state (i.e., the reception quality of the MBS session) back to the NRM server.</w:t>
      </w:r>
    </w:p>
    <w:p w14:paraId="3CC79D8F" w14:textId="77777777" w:rsidR="00757B1A" w:rsidRPr="003167FF" w:rsidRDefault="00757B1A" w:rsidP="00757B1A">
      <w:pPr>
        <w:pStyle w:val="NO"/>
      </w:pPr>
      <w:r w:rsidRPr="003167FF">
        <w:rPr>
          <w:lang w:eastAsia="zh-CN"/>
        </w:rPr>
        <w:t>NOTE:</w:t>
      </w:r>
      <w:r w:rsidRPr="003167FF">
        <w:rPr>
          <w:lang w:eastAsia="zh-CN"/>
        </w:rPr>
        <w:tab/>
        <w:t>Once the VAL UE has successfully joined the multicast MBS session and started to receive the VAL data via the multicast MBS session, then the network mechanism specified in 3GPP TS 23.247 [39] will deliver the media from the NRM server via the 5GC Individual MBS traffic delivery method or the 5GC Shared MBS traffic delivery method towards the VAL UE(s). The usage of 5GC Individual MBS traffic delivery method or the 5GC Shared MBS traffic delivery method is transparent to the NRM server and VAL server</w:t>
      </w:r>
      <w:r w:rsidRPr="003167FF">
        <w:t>.</w:t>
      </w:r>
    </w:p>
    <w:p w14:paraId="2F29AA5C" w14:textId="7B162AC8" w:rsidR="007F2A69" w:rsidRPr="003167FF" w:rsidRDefault="007F2A69" w:rsidP="007F2A69">
      <w:pPr>
        <w:pStyle w:val="Heading4"/>
      </w:pPr>
      <w:bookmarkStart w:id="1713" w:name="_Toc155355989"/>
      <w:r w:rsidRPr="003167FF">
        <w:t>14.3.4A.9</w:t>
      </w:r>
      <w:r w:rsidRPr="003167FF">
        <w:tab/>
        <w:t>Service continuity between 5G MBS delivery and unicast delivery</w:t>
      </w:r>
      <w:bookmarkEnd w:id="1713"/>
    </w:p>
    <w:p w14:paraId="6C79499C" w14:textId="59589067" w:rsidR="007F2A69" w:rsidRPr="003167FF" w:rsidRDefault="007F2A69" w:rsidP="007F2A69">
      <w:pPr>
        <w:pStyle w:val="Heading5"/>
      </w:pPr>
      <w:bookmarkStart w:id="1714" w:name="_Toc155355990"/>
      <w:r w:rsidRPr="003167FF">
        <w:rPr>
          <w:lang w:eastAsia="zh-CN"/>
        </w:rPr>
        <w:t>14.3.4A.9.1</w:t>
      </w:r>
      <w:r w:rsidRPr="003167FF">
        <w:rPr>
          <w:lang w:eastAsia="zh-CN"/>
        </w:rPr>
        <w:tab/>
      </w:r>
      <w:r w:rsidRPr="003167FF">
        <w:t>General</w:t>
      </w:r>
      <w:bookmarkEnd w:id="1714"/>
    </w:p>
    <w:p w14:paraId="0409DCBD" w14:textId="77777777" w:rsidR="007F2A69" w:rsidRPr="003167FF" w:rsidRDefault="007F2A69" w:rsidP="007F2A69">
      <w:pPr>
        <w:rPr>
          <w:lang w:eastAsia="zh-CN"/>
        </w:rPr>
      </w:pPr>
      <w:r w:rsidRPr="003167FF">
        <w:rPr>
          <w:lang w:eastAsia="zh-CN"/>
        </w:rPr>
        <w:t>This clause addresses the issue of VAL data delivery over MBS session, specifically, to maintain the service continuity when switching between 5G MBS delivery and unicast delivery.</w:t>
      </w:r>
    </w:p>
    <w:p w14:paraId="0965E3E7" w14:textId="767CC898" w:rsidR="007F2A69" w:rsidRPr="003167FF" w:rsidRDefault="007F2A69" w:rsidP="007F2A69">
      <w:pPr>
        <w:pStyle w:val="Heading5"/>
        <w:rPr>
          <w:lang w:eastAsia="zh-CN"/>
        </w:rPr>
      </w:pPr>
      <w:bookmarkStart w:id="1715" w:name="_Toc155355991"/>
      <w:r w:rsidRPr="003167FF">
        <w:rPr>
          <w:lang w:eastAsia="zh-CN"/>
        </w:rPr>
        <w:t>14.3.4A.9.2</w:t>
      </w:r>
      <w:r w:rsidRPr="003167FF">
        <w:rPr>
          <w:lang w:eastAsia="zh-CN"/>
        </w:rPr>
        <w:tab/>
        <w:t>Service continuity for broadcast MBS session</w:t>
      </w:r>
      <w:bookmarkEnd w:id="1715"/>
    </w:p>
    <w:p w14:paraId="24E4D2F6" w14:textId="1FA550B8" w:rsidR="007F2A69" w:rsidRPr="003167FF" w:rsidRDefault="007F2A69" w:rsidP="007F2A69">
      <w:pPr>
        <w:pStyle w:val="Heading6"/>
        <w:rPr>
          <w:lang w:eastAsia="zh-CN"/>
        </w:rPr>
      </w:pPr>
      <w:bookmarkStart w:id="1716" w:name="_Toc155355992"/>
      <w:r w:rsidRPr="003167FF">
        <w:rPr>
          <w:lang w:eastAsia="zh-CN"/>
        </w:rPr>
        <w:t>14.3.4A.9.2.1</w:t>
      </w:r>
      <w:r w:rsidRPr="003167FF">
        <w:rPr>
          <w:lang w:eastAsia="zh-CN"/>
        </w:rPr>
        <w:tab/>
        <w:t>General</w:t>
      </w:r>
      <w:bookmarkEnd w:id="1716"/>
    </w:p>
    <w:p w14:paraId="797DEA20" w14:textId="77777777" w:rsidR="007F2A69" w:rsidRPr="003167FF" w:rsidRDefault="007F2A69" w:rsidP="007F2A69">
      <w:pPr>
        <w:rPr>
          <w:lang w:eastAsia="zh-CN"/>
        </w:rPr>
      </w:pPr>
      <w:r w:rsidRPr="003167FF">
        <w:rPr>
          <w:lang w:eastAsia="zh-CN"/>
        </w:rPr>
        <w:t xml:space="preserve">This solution provides the procedure which allows the NRM client to report the broadcast reception quality to the NRM server which is used to make the decision whether to use the unicast delivery to the VAL UE(s) which are suffering bad broadcast reception quality due to e.g., move out of the broadcast service area. </w:t>
      </w:r>
    </w:p>
    <w:p w14:paraId="6E8BC7C1" w14:textId="77777777" w:rsidR="007F2A69" w:rsidRPr="003167FF" w:rsidRDefault="007F2A69" w:rsidP="007F2A69">
      <w:r w:rsidRPr="003167FF">
        <w:t>An NRM client monitors the broadcast MBS session to receive VAL data</w:t>
      </w:r>
      <w:r w:rsidRPr="003167FF">
        <w:rPr>
          <w:lang w:eastAsia="zh-CN"/>
        </w:rPr>
        <w:t>. Based on the received quality (e.g., radio level quality, RTP packet loss),</w:t>
      </w:r>
      <w:r w:rsidRPr="003167FF">
        <w:t xml:space="preserve"> </w:t>
      </w:r>
      <w:r w:rsidRPr="003167FF">
        <w:rPr>
          <w:lang w:eastAsia="zh-CN"/>
        </w:rPr>
        <w:t>the NRM client</w:t>
      </w:r>
      <w:r w:rsidRPr="003167FF">
        <w:t xml:space="preserve"> needs to inform the NRM server that the NRM client is able to receive the VAL data on the broadcast MBS session with sufficient quality or not. </w:t>
      </w:r>
    </w:p>
    <w:p w14:paraId="037B3A51" w14:textId="77777777" w:rsidR="007F2A69" w:rsidRPr="003167FF" w:rsidRDefault="007F2A69" w:rsidP="007F2A69">
      <w:pPr>
        <w:rPr>
          <w:lang w:eastAsia="zh-CN"/>
        </w:rPr>
      </w:pPr>
      <w:r w:rsidRPr="003167FF">
        <w:t>This estimation of the broadcast reception quality may be dependent on, for example, the modulation and coding scheme (MCS) and measurements from the reference signals from the NG-RAN node(s),</w:t>
      </w:r>
      <w:r w:rsidRPr="003167FF">
        <w:rPr>
          <w:lang w:eastAsia="zh-CN"/>
        </w:rPr>
        <w:t xml:space="preserve"> RTP packet loss, </w:t>
      </w:r>
      <w:r w:rsidRPr="003167FF">
        <w:t>BLER of the received VAL data</w:t>
      </w:r>
      <w:r w:rsidRPr="003167FF">
        <w:rPr>
          <w:lang w:eastAsia="zh-CN"/>
        </w:rPr>
        <w:t>.</w:t>
      </w:r>
    </w:p>
    <w:p w14:paraId="2978EB00" w14:textId="3C44C541" w:rsidR="007F2A69" w:rsidRPr="003167FF" w:rsidRDefault="007F2A69" w:rsidP="007F2A69">
      <w:pPr>
        <w:pStyle w:val="Heading6"/>
        <w:rPr>
          <w:sz w:val="22"/>
        </w:rPr>
      </w:pPr>
      <w:bookmarkStart w:id="1717" w:name="_Toc155355993"/>
      <w:r w:rsidRPr="003167FF">
        <w:t>14.3.4A.9.2.2</w:t>
      </w:r>
      <w:r w:rsidRPr="003167FF">
        <w:rPr>
          <w:sz w:val="22"/>
        </w:rPr>
        <w:tab/>
      </w:r>
      <w:r w:rsidRPr="003167FF">
        <w:t>Procedures</w:t>
      </w:r>
      <w:bookmarkEnd w:id="1717"/>
    </w:p>
    <w:p w14:paraId="1EDC33F9" w14:textId="324B3AA9" w:rsidR="007F2A69" w:rsidRPr="003167FF" w:rsidRDefault="007F2A69" w:rsidP="007F2A69">
      <w:pPr>
        <w:pStyle w:val="Heading7"/>
      </w:pPr>
      <w:bookmarkStart w:id="1718" w:name="_Toc155355994"/>
      <w:r w:rsidRPr="003167FF">
        <w:t>14.3.4A.9.2.2.1</w:t>
      </w:r>
      <w:r w:rsidRPr="003167FF">
        <w:tab/>
        <w:t>Service continuity from broadcast to unicast</w:t>
      </w:r>
      <w:bookmarkEnd w:id="1718"/>
    </w:p>
    <w:p w14:paraId="00C28A30" w14:textId="779BF5B1" w:rsidR="007F2A69" w:rsidRPr="003167FF" w:rsidRDefault="007F2A69" w:rsidP="007F2A69">
      <w:r w:rsidRPr="003167FF">
        <w:t xml:space="preserve">The procedure in </w:t>
      </w:r>
      <w:r w:rsidRPr="003167FF">
        <w:rPr>
          <w:lang w:eastAsia="zh-CN"/>
        </w:rPr>
        <w:t>figure </w:t>
      </w:r>
      <w:r w:rsidRPr="003167FF">
        <w:t>14.3.4A.9.2.2.1</w:t>
      </w:r>
      <w:r w:rsidRPr="003167FF">
        <w:rPr>
          <w:lang w:eastAsia="zh-CN"/>
        </w:rPr>
        <w:t xml:space="preserve">-1 illustrates the VAL UE which is receiving VAL data via broadcast MBS session is switched to unicast delivery because the VAL UE suffers from bad broadcast reception quality due to e.g., moving out of the broadcast service area. It </w:t>
      </w:r>
      <w:r w:rsidRPr="003167FF">
        <w:t>shows only</w:t>
      </w:r>
      <w:r w:rsidRPr="003167FF">
        <w:rPr>
          <w:lang w:eastAsia="zh-CN"/>
        </w:rPr>
        <w:t xml:space="preserve"> one of the</w:t>
      </w:r>
      <w:r w:rsidRPr="003167FF">
        <w:t xml:space="preserve"> receiving VAL UEs receiving the broadcast MBS session.</w:t>
      </w:r>
    </w:p>
    <w:p w14:paraId="423C05CA" w14:textId="77777777" w:rsidR="007F2A69" w:rsidRPr="003167FF" w:rsidRDefault="007F2A69" w:rsidP="007F2A69">
      <w:r w:rsidRPr="003167FF">
        <w:t>Pre-conditions:</w:t>
      </w:r>
    </w:p>
    <w:p w14:paraId="13B6F2A0" w14:textId="77777777" w:rsidR="007F2A69" w:rsidRPr="003167FF" w:rsidRDefault="007F2A69" w:rsidP="007F2A69">
      <w:pPr>
        <w:pStyle w:val="B1"/>
        <w:rPr>
          <w:lang w:eastAsia="zh-CN"/>
        </w:rPr>
      </w:pPr>
      <w:r w:rsidRPr="003167FF">
        <w:t>1.</w:t>
      </w:r>
      <w:r w:rsidRPr="003167FF">
        <w:tab/>
        <w:t>The VAL group communication is ongoing and the VAL data (e.g., DL media, application layer control signalling) is transmitted via broadcast MBS session.</w:t>
      </w:r>
    </w:p>
    <w:p w14:paraId="6C8693B4" w14:textId="77777777" w:rsidR="007F2A69" w:rsidRPr="003167FF" w:rsidRDefault="007F2A69" w:rsidP="007F2A69">
      <w:pPr>
        <w:pStyle w:val="B1"/>
        <w:rPr>
          <w:lang w:eastAsia="zh-CN"/>
        </w:rPr>
      </w:pPr>
      <w:r w:rsidRPr="003167FF">
        <w:t>2.</w:t>
      </w:r>
      <w:r w:rsidRPr="003167FF">
        <w:tab/>
        <w:t>The NRM client is receiving the VAL data (e.g., DL media, application layer control signalling) via the broadcast MBS session.</w:t>
      </w:r>
    </w:p>
    <w:p w14:paraId="01DD4759" w14:textId="77777777" w:rsidR="007F2A69" w:rsidRPr="003167FF" w:rsidRDefault="007F2A69" w:rsidP="007F2A69">
      <w:pPr>
        <w:pStyle w:val="B1"/>
      </w:pPr>
      <w:r w:rsidRPr="003167FF">
        <w:t>3.</w:t>
      </w:r>
      <w:r w:rsidRPr="003167FF">
        <w:tab/>
        <w:t>The NRM client(s) already have the associated information (e.g., SDP) to receive the unicast delivery during the group communication establishment phase.</w:t>
      </w:r>
    </w:p>
    <w:p w14:paraId="2106C4A0" w14:textId="77777777" w:rsidR="007F2A69" w:rsidRPr="003167FF" w:rsidRDefault="007F2A69" w:rsidP="007F2A69">
      <w:pPr>
        <w:pStyle w:val="B1"/>
        <w:rPr>
          <w:lang w:eastAsia="zh-CN"/>
        </w:rPr>
      </w:pPr>
      <w:r w:rsidRPr="003167FF">
        <w:t>4.</w:t>
      </w:r>
      <w:r w:rsidRPr="003167FF">
        <w:tab/>
        <w:t>An VAL group communication session is ongoing and the DL VAL data is transmitted over broadcast MBS session.</w:t>
      </w:r>
    </w:p>
    <w:p w14:paraId="1BB1F6CF" w14:textId="77777777" w:rsidR="007F2A69" w:rsidRPr="003167FF" w:rsidRDefault="007F2A69" w:rsidP="007F2A69">
      <w:pPr>
        <w:pStyle w:val="TH"/>
        <w:rPr>
          <w:lang w:eastAsia="zh-CN"/>
        </w:rPr>
      </w:pPr>
      <w:r w:rsidRPr="003167FF">
        <w:lastRenderedPageBreak/>
        <w:t xml:space="preserve"> </w:t>
      </w:r>
      <w:r w:rsidRPr="003167FF">
        <w:object w:dxaOrig="8329" w:dyaOrig="6325" w14:anchorId="2FC8FEC6">
          <v:shape id="_x0000_i1152" type="#_x0000_t75" style="width:416.6pt;height:316.7pt" o:ole="">
            <v:imagedata r:id="rId269" o:title=""/>
          </v:shape>
          <o:OLEObject Type="Embed" ProgID="Visio.Drawing.15" ShapeID="_x0000_i1152" DrawAspect="Content" ObjectID="_1765969091" r:id="rId273"/>
        </w:object>
      </w:r>
    </w:p>
    <w:p w14:paraId="15563506" w14:textId="4EBFB427" w:rsidR="007F2A69" w:rsidRPr="003167FF" w:rsidRDefault="007F2A69" w:rsidP="007F2A69">
      <w:pPr>
        <w:pStyle w:val="TF"/>
      </w:pPr>
      <w:r w:rsidRPr="003167FF">
        <w:t xml:space="preserve">Figure 14.3.4A.9.2.2.1-1: Service continuity from broadcast to unicast </w:t>
      </w:r>
    </w:p>
    <w:p w14:paraId="273CE825" w14:textId="77777777" w:rsidR="007F2A69" w:rsidRPr="003167FF" w:rsidRDefault="007F2A69" w:rsidP="007F2A69">
      <w:pPr>
        <w:pStyle w:val="B1"/>
      </w:pPr>
      <w:r w:rsidRPr="003167FF">
        <w:t>1.</w:t>
      </w:r>
      <w:r w:rsidRPr="003167FF">
        <w:tab/>
        <w:t>The NRM client detects that it suffers bad broadcast reception due to e.g., moving out of the broadcast service area of the announced MBS session ID. The NRM client may determine the broadcast reception quality by using the BLER of the received media. When no media is received, the quality estimation can consider the reference signals and the modulation and coding scheme (MCS).</w:t>
      </w:r>
    </w:p>
    <w:p w14:paraId="66A2996C" w14:textId="77777777" w:rsidR="007F2A69" w:rsidRPr="003167FF" w:rsidRDefault="007F2A69" w:rsidP="007F2A69">
      <w:pPr>
        <w:pStyle w:val="B1"/>
      </w:pPr>
      <w:r w:rsidRPr="003167FF">
        <w:t>2.</w:t>
      </w:r>
      <w:r w:rsidRPr="003167FF">
        <w:tab/>
        <w:t xml:space="preserve">The NRM client sends MBS listening status report which indicates the broadcast reception quality associated with the MBS session ID is not sufficient to receive media. The NRM client may also map the determined broadcast reception quality to a broadcast reception quality level. The broadcast reception quality level indicates at which specific broadcast reception quality level the VAL data has been received. </w:t>
      </w:r>
    </w:p>
    <w:p w14:paraId="06E4B71A" w14:textId="77777777" w:rsidR="007F2A69" w:rsidRPr="003167FF" w:rsidRDefault="007F2A69" w:rsidP="007F2A69">
      <w:pPr>
        <w:pStyle w:val="NO"/>
      </w:pPr>
      <w:r w:rsidRPr="003167FF">
        <w:t>NOTE 1:</w:t>
      </w:r>
      <w:r w:rsidRPr="003167FF">
        <w:tab/>
      </w:r>
      <w:r w:rsidRPr="003167FF">
        <w:rPr>
          <w:lang w:eastAsia="zh-CN"/>
        </w:rPr>
        <w:t>It is implementation that t</w:t>
      </w:r>
      <w:r w:rsidRPr="003167FF">
        <w:t>he broadcast reception quality level can be determined per MBS session, per media stream or per MBS QoS flow level via e.g., measurements of radio level signalling such as the reference signals from the NG-RAN node(s), packet loss.</w:t>
      </w:r>
    </w:p>
    <w:p w14:paraId="0F512562" w14:textId="77777777" w:rsidR="007F2A69" w:rsidRPr="003167FF" w:rsidRDefault="007F2A69" w:rsidP="007F2A69">
      <w:pPr>
        <w:pStyle w:val="NO"/>
      </w:pPr>
      <w:r w:rsidRPr="003167FF">
        <w:t>NOTE 2:</w:t>
      </w:r>
      <w:r w:rsidRPr="003167FF">
        <w:tab/>
        <w:t xml:space="preserve">The set of MBS reception quality levels and the mapping of the determined broadcast reception quality to those levels are </w:t>
      </w:r>
      <w:r w:rsidRPr="003167FF">
        <w:rPr>
          <w:lang w:eastAsia="zh-CN"/>
        </w:rPr>
        <w:t>implementation</w:t>
      </w:r>
      <w:r w:rsidRPr="003167FF">
        <w:t>.</w:t>
      </w:r>
    </w:p>
    <w:p w14:paraId="3713D846" w14:textId="77777777" w:rsidR="007F2A69" w:rsidRPr="003167FF" w:rsidRDefault="007F2A69" w:rsidP="007F2A69">
      <w:pPr>
        <w:pStyle w:val="NO"/>
      </w:pPr>
      <w:r w:rsidRPr="003167FF">
        <w:t>NOTE 3:</w:t>
      </w:r>
      <w:r w:rsidRPr="003167FF">
        <w:tab/>
      </w:r>
      <w:r w:rsidRPr="003167FF">
        <w:rPr>
          <w:color w:val="000000"/>
        </w:rPr>
        <w:t xml:space="preserve">The frequency of VAL UE sending listening reports can be limited to prevent signalling congestion. E.g., </w:t>
      </w:r>
      <w:r w:rsidRPr="003167FF">
        <w:t>the VAL UE can stop monitoring the broadcast reception quality and send the MBS listening status report only once when it moves outside of the broadcast service area.</w:t>
      </w:r>
    </w:p>
    <w:p w14:paraId="0F5CCDB3" w14:textId="77777777" w:rsidR="007F2A69" w:rsidRPr="003167FF" w:rsidRDefault="007F2A69" w:rsidP="007F2A69">
      <w:pPr>
        <w:pStyle w:val="B1"/>
        <w:rPr>
          <w:lang w:eastAsia="zh-CN"/>
        </w:rPr>
      </w:pPr>
      <w:r w:rsidRPr="003167FF">
        <w:t>3.</w:t>
      </w:r>
      <w:r w:rsidRPr="003167FF">
        <w:tab/>
        <w:t xml:space="preserve">The </w:t>
      </w:r>
      <w:r w:rsidRPr="003167FF">
        <w:rPr>
          <w:lang w:eastAsia="zh-CN"/>
        </w:rPr>
        <w:t>NRM server</w:t>
      </w:r>
      <w:r w:rsidRPr="003167FF">
        <w:t xml:space="preserve"> based on the report from the participant, determines that the UE is not able to receive the media or the QoS requirements is not satisfied. The NRM server determines the VAL media (e.g., DL media, application layer control signalling) needs to be delivered via the unicast delivery to the reported NRM client.</w:t>
      </w:r>
    </w:p>
    <w:p w14:paraId="764BFE73" w14:textId="77777777" w:rsidR="007F2A69" w:rsidRPr="003167FF" w:rsidRDefault="007F2A69" w:rsidP="007F2A69">
      <w:pPr>
        <w:pStyle w:val="B1"/>
      </w:pPr>
      <w:r w:rsidRPr="003167FF">
        <w:t>4.</w:t>
      </w:r>
      <w:r w:rsidRPr="003167FF">
        <w:tab/>
        <w:t>If the unicast QoS flow is not satisfied, the NRM server interacts with the 5GC to update the QoS requirements.</w:t>
      </w:r>
    </w:p>
    <w:p w14:paraId="5C6D8B58" w14:textId="77777777" w:rsidR="007F2A69" w:rsidRPr="003167FF" w:rsidRDefault="007F2A69" w:rsidP="007F2A69">
      <w:pPr>
        <w:pStyle w:val="B1"/>
      </w:pPr>
      <w:r w:rsidRPr="003167FF">
        <w:t>5.</w:t>
      </w:r>
      <w:r w:rsidRPr="003167FF">
        <w:tab/>
        <w:t>The NRM server informs the VAL server to send the VAL data via the unicast delivery towards the reported NRM client by sending a user plane delivery mode message.</w:t>
      </w:r>
    </w:p>
    <w:p w14:paraId="71879BB0" w14:textId="77777777" w:rsidR="007F2A69" w:rsidRPr="003167FF" w:rsidRDefault="007F2A69" w:rsidP="007F2A69">
      <w:pPr>
        <w:pStyle w:val="B1"/>
      </w:pPr>
      <w:r w:rsidRPr="003167FF">
        <w:t>6.</w:t>
      </w:r>
      <w:r w:rsidRPr="003167FF">
        <w:tab/>
        <w:t xml:space="preserve">The </w:t>
      </w:r>
      <w:r w:rsidRPr="003167FF">
        <w:rPr>
          <w:lang w:eastAsia="zh-CN"/>
        </w:rPr>
        <w:t>NRM server</w:t>
      </w:r>
      <w:r w:rsidRPr="003167FF">
        <w:t xml:space="preserve"> sends the VAL media via the unicast delivery towards the NRM client which suffers bad broadcast reception quality. </w:t>
      </w:r>
    </w:p>
    <w:p w14:paraId="7A6C9E47" w14:textId="77777777" w:rsidR="007F2A69" w:rsidRPr="003167FF" w:rsidRDefault="007F2A69" w:rsidP="007F2A69">
      <w:pPr>
        <w:pStyle w:val="B1"/>
        <w:rPr>
          <w:rFonts w:eastAsia="Malgun Gothic"/>
          <w:lang w:eastAsia="ko-KR"/>
        </w:rPr>
      </w:pPr>
      <w:r w:rsidRPr="003167FF">
        <w:lastRenderedPageBreak/>
        <w:t>7.</w:t>
      </w:r>
      <w:r w:rsidRPr="003167FF">
        <w:tab/>
        <w:t>Th</w:t>
      </w:r>
      <w:r w:rsidRPr="003167FF">
        <w:rPr>
          <w:lang w:eastAsia="zh-CN"/>
        </w:rPr>
        <w:t>e NRM</w:t>
      </w:r>
      <w:r w:rsidRPr="003167FF">
        <w:t xml:space="preserve"> client then receives the DL VAL data via both broadcast MBS session and unicast delivery.</w:t>
      </w:r>
      <w:r w:rsidRPr="003167FF">
        <w:rPr>
          <w:rFonts w:eastAsia="Malgun Gothic"/>
          <w:lang w:eastAsia="ko-KR"/>
        </w:rPr>
        <w:t xml:space="preserve"> </w:t>
      </w:r>
    </w:p>
    <w:p w14:paraId="34010700" w14:textId="02B8F26A" w:rsidR="007F2A69" w:rsidRPr="003167FF" w:rsidRDefault="007F2A69" w:rsidP="007F2A69">
      <w:pPr>
        <w:pStyle w:val="Heading7"/>
      </w:pPr>
      <w:bookmarkStart w:id="1719" w:name="_Toc155355995"/>
      <w:r w:rsidRPr="003167FF">
        <w:t>14.3.4A.9.2.2.2</w:t>
      </w:r>
      <w:r w:rsidRPr="003167FF">
        <w:tab/>
        <w:t>Service continuity from unicast to broadcast</w:t>
      </w:r>
      <w:bookmarkEnd w:id="1719"/>
    </w:p>
    <w:p w14:paraId="2676528F" w14:textId="77777777" w:rsidR="007F2A69" w:rsidRPr="003167FF" w:rsidRDefault="007F2A69" w:rsidP="007F2A69">
      <w:r w:rsidRPr="003167FF">
        <w:t xml:space="preserve">The procedure in </w:t>
      </w:r>
      <w:r w:rsidRPr="003167FF">
        <w:rPr>
          <w:lang w:eastAsia="zh-CN"/>
        </w:rPr>
        <w:t>figure </w:t>
      </w:r>
      <w:r w:rsidRPr="003167FF">
        <w:t>14.3.4A.8.2.2.2</w:t>
      </w:r>
      <w:r w:rsidRPr="003167FF">
        <w:rPr>
          <w:lang w:eastAsia="zh-CN"/>
        </w:rPr>
        <w:t xml:space="preserve">-1 illustrates the VAL UE receiving VAL data via unicast delivery being switched to broadcast MBS session as the UE enters the broadcast service area where the NG-RAN is broadcasting the VAL media of the ongoing group communication. The VAL UE now is able to receive the VAL data via the broadcast MBS session. </w:t>
      </w:r>
      <w:r w:rsidRPr="003167FF">
        <w:t>Only</w:t>
      </w:r>
      <w:r w:rsidRPr="003167FF">
        <w:rPr>
          <w:lang w:eastAsia="zh-CN"/>
        </w:rPr>
        <w:t xml:space="preserve"> one of the</w:t>
      </w:r>
      <w:r w:rsidRPr="003167FF">
        <w:t xml:space="preserve"> receiving VAL UEs receiving the broadcast MBS session is shown.</w:t>
      </w:r>
    </w:p>
    <w:p w14:paraId="2449FD56" w14:textId="77777777" w:rsidR="007F2A69" w:rsidRPr="003167FF" w:rsidRDefault="007F2A69" w:rsidP="007F2A69">
      <w:r w:rsidRPr="003167FF">
        <w:t>Pre-conditions:</w:t>
      </w:r>
    </w:p>
    <w:p w14:paraId="4588875C" w14:textId="77777777" w:rsidR="007F2A69" w:rsidRPr="003167FF" w:rsidRDefault="007F2A69" w:rsidP="007F2A69">
      <w:pPr>
        <w:pStyle w:val="B1"/>
        <w:rPr>
          <w:lang w:eastAsia="zh-CN"/>
        </w:rPr>
      </w:pPr>
      <w:r w:rsidRPr="003167FF">
        <w:t>1.</w:t>
      </w:r>
      <w:r w:rsidRPr="003167FF">
        <w:tab/>
        <w:t>The VAL group communication is ongoing and the VAL data (e.g., DL media, application layer control signalling) is transmitted via broadcast MBS session in the broadcast service areas.</w:t>
      </w:r>
    </w:p>
    <w:p w14:paraId="21BDBA54" w14:textId="77777777" w:rsidR="007F2A69" w:rsidRPr="003167FF" w:rsidRDefault="007F2A69" w:rsidP="007F2A69">
      <w:pPr>
        <w:pStyle w:val="B1"/>
        <w:rPr>
          <w:lang w:eastAsia="zh-CN"/>
        </w:rPr>
      </w:pPr>
      <w:r w:rsidRPr="003167FF">
        <w:t>2.</w:t>
      </w:r>
      <w:r w:rsidRPr="003167FF">
        <w:tab/>
        <w:t>The VAL UE is receiving the VAL data (e.g., DL media, application layer control signalling) via the unicast delivery.</w:t>
      </w:r>
    </w:p>
    <w:p w14:paraId="06A1DD32" w14:textId="77777777" w:rsidR="007F2A69" w:rsidRPr="003167FF" w:rsidRDefault="007F2A69" w:rsidP="007F2A69">
      <w:pPr>
        <w:pStyle w:val="B1"/>
      </w:pPr>
      <w:r w:rsidRPr="003167FF">
        <w:t>3.</w:t>
      </w:r>
      <w:r w:rsidRPr="003167FF">
        <w:tab/>
        <w:t xml:space="preserve">The NRM client has already received the broadcast MBS session announcement, MapVALGroupToSessionStream information and enters the broadcast service area. </w:t>
      </w:r>
    </w:p>
    <w:p w14:paraId="0AAF6EE1" w14:textId="77777777" w:rsidR="007F2A69" w:rsidRPr="003167FF" w:rsidRDefault="007F2A69" w:rsidP="007F2A69">
      <w:pPr>
        <w:pStyle w:val="B1"/>
        <w:rPr>
          <w:lang w:eastAsia="zh-CN"/>
        </w:rPr>
      </w:pPr>
      <w:r w:rsidRPr="003167FF">
        <w:t>4.</w:t>
      </w:r>
      <w:r w:rsidRPr="003167FF">
        <w:tab/>
        <w:t>A VAL group communication session is ongoing and the broadcast MBS session is used by the VAL server to deliver the VAL data of the group communication. The VAL UE is receiving the VAL data via the unicast delivery.</w:t>
      </w:r>
    </w:p>
    <w:p w14:paraId="073D6B8F" w14:textId="77777777" w:rsidR="007F2A69" w:rsidRPr="003167FF" w:rsidRDefault="007F2A69" w:rsidP="007F2A69">
      <w:pPr>
        <w:pStyle w:val="TH"/>
        <w:rPr>
          <w:lang w:eastAsia="zh-CN"/>
        </w:rPr>
      </w:pPr>
      <w:r w:rsidRPr="003167FF">
        <w:t xml:space="preserve"> </w:t>
      </w:r>
      <w:r w:rsidRPr="003167FF">
        <w:object w:dxaOrig="9409" w:dyaOrig="6060" w14:anchorId="4CE2AD92">
          <v:shape id="_x0000_i1153" type="#_x0000_t75" style="width:471.1pt;height:303.8pt" o:ole="">
            <v:imagedata r:id="rId271" o:title=""/>
          </v:shape>
          <o:OLEObject Type="Embed" ProgID="Visio.Drawing.15" ShapeID="_x0000_i1153" DrawAspect="Content" ObjectID="_1765969092" r:id="rId274"/>
        </w:object>
      </w:r>
    </w:p>
    <w:p w14:paraId="5A53FACE" w14:textId="359C271D" w:rsidR="007F2A69" w:rsidRPr="003167FF" w:rsidRDefault="007F2A69" w:rsidP="007F2A69">
      <w:pPr>
        <w:pStyle w:val="TF"/>
      </w:pPr>
      <w:r w:rsidRPr="003167FF">
        <w:t>Figure 14.3.4A.9.2.2.2-1: Service continuity from unicast to broadcast</w:t>
      </w:r>
    </w:p>
    <w:p w14:paraId="62C990F8" w14:textId="77777777" w:rsidR="007F2A69" w:rsidRPr="003167FF" w:rsidRDefault="007F2A69" w:rsidP="007F2A69">
      <w:pPr>
        <w:pStyle w:val="B1"/>
      </w:pPr>
      <w:r w:rsidRPr="003167FF">
        <w:t>1.</w:t>
      </w:r>
      <w:r w:rsidRPr="003167FF">
        <w:tab/>
        <w:t>The NRM client detects that it is able to receive the broadcast media due to e.g., moving into the broadcast service area of the announced MBS session ID. The NRM client may determine the broadcast reception quality by using the BLER of the received media. When no media is received, the quality estimation can consider the reference signals and the modulation and coding scheme (MCS).</w:t>
      </w:r>
    </w:p>
    <w:p w14:paraId="69CB55A7" w14:textId="77777777" w:rsidR="007F2A69" w:rsidRPr="003167FF" w:rsidRDefault="007F2A69" w:rsidP="007F2A69">
      <w:pPr>
        <w:pStyle w:val="B1"/>
      </w:pPr>
      <w:r w:rsidRPr="003167FF">
        <w:t>2.</w:t>
      </w:r>
      <w:r w:rsidRPr="003167FF">
        <w:tab/>
        <w:t xml:space="preserve">The NRM client sends MBS listening status report which indicates the broadcast reception quality associated with the MBS session ID is sufficient to receive VAL data. The NRM client may also map the determined broadcast reception quality to a broadcast reception quality level. The broadcast reception quality level indicates at which specific broadcast reception quality level the VAL data has been received. </w:t>
      </w:r>
    </w:p>
    <w:p w14:paraId="38A1E686" w14:textId="77777777" w:rsidR="007F2A69" w:rsidRPr="003167FF" w:rsidRDefault="007F2A69" w:rsidP="007F2A69">
      <w:pPr>
        <w:pStyle w:val="NO"/>
      </w:pPr>
      <w:r w:rsidRPr="003167FF">
        <w:lastRenderedPageBreak/>
        <w:t>NOTE 1:</w:t>
      </w:r>
      <w:r w:rsidRPr="003167FF">
        <w:tab/>
        <w:t xml:space="preserve">The set of MBS reception quality levels and the mapping of the determined broadcast reception quality to those levels are up to </w:t>
      </w:r>
      <w:r w:rsidRPr="003167FF">
        <w:rPr>
          <w:lang w:eastAsia="zh-CN"/>
        </w:rPr>
        <w:t>implementation</w:t>
      </w:r>
      <w:r w:rsidRPr="003167FF">
        <w:t>.</w:t>
      </w:r>
    </w:p>
    <w:p w14:paraId="36156A03" w14:textId="77777777" w:rsidR="007F2A69" w:rsidRPr="003167FF" w:rsidRDefault="007F2A69" w:rsidP="007F2A69">
      <w:pPr>
        <w:pStyle w:val="NO"/>
      </w:pPr>
      <w:r w:rsidRPr="003167FF">
        <w:t>NOTE 2:</w:t>
      </w:r>
      <w:r w:rsidRPr="003167FF">
        <w:tab/>
      </w:r>
      <w:r w:rsidRPr="003167FF">
        <w:rPr>
          <w:lang w:eastAsia="zh-CN"/>
        </w:rPr>
        <w:t>It is up to implementation that t</w:t>
      </w:r>
      <w:r w:rsidRPr="003167FF">
        <w:t>he broadcast reception quality level can be determined per MBS session, per media stream or per MBS QoS flow level via e.g., measurements of radio level signals, such as the reference signals from the NG-RAN node(s), or packet loss.</w:t>
      </w:r>
    </w:p>
    <w:p w14:paraId="6E90CBEE" w14:textId="77777777" w:rsidR="007F2A69" w:rsidRPr="003167FF" w:rsidRDefault="007F2A69" w:rsidP="007F2A69">
      <w:pPr>
        <w:pStyle w:val="B1"/>
      </w:pPr>
      <w:r w:rsidRPr="003167FF">
        <w:t>3.</w:t>
      </w:r>
      <w:r w:rsidRPr="003167FF">
        <w:tab/>
        <w:t>The NRM server determines the VAL UE is able to receive the VAL data via the the broadcast MBS session, and the NRM server sends a user plane delivery mode to the VAL server indicating to stop the unicast delivery.</w:t>
      </w:r>
    </w:p>
    <w:p w14:paraId="43EC574E" w14:textId="77777777" w:rsidR="007F2A69" w:rsidRPr="003167FF" w:rsidRDefault="007F2A69" w:rsidP="007F2A69">
      <w:pPr>
        <w:pStyle w:val="B1"/>
      </w:pPr>
      <w:r w:rsidRPr="003167FF">
        <w:t>4.</w:t>
      </w:r>
      <w:r w:rsidRPr="003167FF">
        <w:tab/>
        <w:t>Based on the MapVALGroupToSessionStream received before, th</w:t>
      </w:r>
      <w:r w:rsidRPr="003167FF">
        <w:rPr>
          <w:lang w:eastAsia="zh-CN"/>
        </w:rPr>
        <w:t>e NRM</w:t>
      </w:r>
      <w:r w:rsidRPr="003167FF">
        <w:t xml:space="preserve"> client receives the DL VAL data via both the broadcast MBS session and the unicast delivery.</w:t>
      </w:r>
    </w:p>
    <w:p w14:paraId="5CDE3043" w14:textId="77777777" w:rsidR="007F2A69" w:rsidRPr="003167FF" w:rsidRDefault="007F2A69" w:rsidP="007F2A69">
      <w:pPr>
        <w:pStyle w:val="NO"/>
      </w:pPr>
      <w:r w:rsidRPr="003167FF">
        <w:t>NOTE 3:</w:t>
      </w:r>
      <w:r w:rsidRPr="003167FF">
        <w:tab/>
        <w:t xml:space="preserve">If any information about the broadcast MBS session stream has changed, the NRM server provides the MapVALGroupToSessionStream again. </w:t>
      </w:r>
    </w:p>
    <w:p w14:paraId="52EE6DE1" w14:textId="77777777" w:rsidR="007F2A69" w:rsidRPr="003167FF" w:rsidRDefault="007F2A69" w:rsidP="007F2A69">
      <w:pPr>
        <w:pStyle w:val="B1"/>
      </w:pPr>
      <w:r w:rsidRPr="003167FF">
        <w:t>5.</w:t>
      </w:r>
      <w:r w:rsidRPr="003167FF">
        <w:tab/>
        <w:t xml:space="preserve">The </w:t>
      </w:r>
      <w:r w:rsidRPr="003167FF">
        <w:rPr>
          <w:lang w:eastAsia="zh-CN"/>
        </w:rPr>
        <w:t>VAL server,</w:t>
      </w:r>
      <w:r w:rsidRPr="003167FF">
        <w:t xml:space="preserve"> based on the user plane delivery mode message, determines to stop sending the VAL data (e.g., DL media, application layer control signalling) via the unicast delivery to the reporting NRM client. After then, the NRM client receives the VAL data only via the broadcast MBS session.</w:t>
      </w:r>
    </w:p>
    <w:p w14:paraId="1FFA2E07" w14:textId="793DD5DF" w:rsidR="007F2A69" w:rsidRPr="003167FF" w:rsidRDefault="007F2A69" w:rsidP="007F2A69">
      <w:pPr>
        <w:pStyle w:val="Heading5"/>
      </w:pPr>
      <w:bookmarkStart w:id="1720" w:name="_Toc155355996"/>
      <w:r w:rsidRPr="003167FF">
        <w:rPr>
          <w:lang w:eastAsia="zh-CN"/>
        </w:rPr>
        <w:t>14.3.4A.9.3</w:t>
      </w:r>
      <w:r w:rsidRPr="003167FF">
        <w:rPr>
          <w:lang w:eastAsia="zh-CN"/>
        </w:rPr>
        <w:tab/>
      </w:r>
      <w:r w:rsidRPr="003167FF">
        <w:t>Service continuity for multicast MBS session</w:t>
      </w:r>
      <w:bookmarkEnd w:id="1720"/>
    </w:p>
    <w:p w14:paraId="5BC47B7D" w14:textId="536AF92E" w:rsidR="007F2A69" w:rsidRPr="003167FF" w:rsidRDefault="007F2A69" w:rsidP="007F2A69">
      <w:pPr>
        <w:pStyle w:val="H6"/>
      </w:pPr>
      <w:r w:rsidRPr="003167FF">
        <w:rPr>
          <w:lang w:eastAsia="zh-CN"/>
        </w:rPr>
        <w:t>14.3.4A.9.3.1</w:t>
      </w:r>
      <w:r w:rsidRPr="003167FF">
        <w:rPr>
          <w:lang w:eastAsia="zh-CN"/>
        </w:rPr>
        <w:tab/>
      </w:r>
      <w:r w:rsidRPr="003167FF">
        <w:t>General</w:t>
      </w:r>
    </w:p>
    <w:p w14:paraId="1BC2460D" w14:textId="489E0824" w:rsidR="007F2A69" w:rsidRPr="003167FF" w:rsidRDefault="007F2A69" w:rsidP="007F2A69">
      <w:r w:rsidRPr="003167FF">
        <w:t xml:space="preserve">The </w:t>
      </w:r>
      <w:r w:rsidRPr="003167FF">
        <w:rPr>
          <w:lang w:eastAsia="zh-CN"/>
        </w:rPr>
        <w:t>NRM server may also switch between multicast and unicast by utilizing application layer mechanisms similar to switching between broadcast and unicast as specified in clause 14.3.4A.9.2. If indicated in the MBS session announcement information, the NRM client reports the monitoring state (i.e., the reception quality of the MBS session) back to the NRM server.</w:t>
      </w:r>
    </w:p>
    <w:p w14:paraId="070619D2" w14:textId="77777777" w:rsidR="007F2A69" w:rsidRPr="003167FF" w:rsidRDefault="007F2A69" w:rsidP="007F2A69">
      <w:pPr>
        <w:pStyle w:val="NO"/>
      </w:pPr>
      <w:r w:rsidRPr="003167FF">
        <w:rPr>
          <w:lang w:eastAsia="zh-CN"/>
        </w:rPr>
        <w:t>NOTE:</w:t>
      </w:r>
      <w:r w:rsidRPr="003167FF">
        <w:rPr>
          <w:lang w:eastAsia="zh-CN"/>
        </w:rPr>
        <w:tab/>
        <w:t>Once the VAL UE has successfully joined the multicast MBS session and started to receive the VAL data via the multicast MBS session, then the network mechanism specified in 3GPP TS 23.247 [39] will deliver the media from the NRM server via the 5GC Individual MBS traffic delivery method or the 5GC Shared MBS traffic delivery method towards the VAL UE(s). The usage of 5GC Individual MBS traffic delivery method or the 5GC Shared MBS traffic delivery method is transparent to the NRM server and VAL server</w:t>
      </w:r>
      <w:r w:rsidRPr="003167FF">
        <w:t>.</w:t>
      </w:r>
    </w:p>
    <w:p w14:paraId="6853177A" w14:textId="701096F1" w:rsidR="00B806C8" w:rsidRPr="003167FF" w:rsidRDefault="00B806C8" w:rsidP="00B806C8">
      <w:pPr>
        <w:pStyle w:val="Heading4"/>
      </w:pPr>
      <w:bookmarkStart w:id="1721" w:name="_Toc114866238"/>
      <w:bookmarkStart w:id="1722" w:name="_Toc155355997"/>
      <w:r w:rsidRPr="003167FF">
        <w:t>14.3.4A.10</w:t>
      </w:r>
      <w:r w:rsidRPr="003167FF">
        <w:tab/>
        <w:t>VAL service inter-system switching between 5G and LTE</w:t>
      </w:r>
      <w:bookmarkEnd w:id="1721"/>
      <w:bookmarkEnd w:id="1722"/>
    </w:p>
    <w:p w14:paraId="56B89E47" w14:textId="31C3662D" w:rsidR="00B806C8" w:rsidRPr="003167FF" w:rsidRDefault="00B806C8" w:rsidP="00B806C8">
      <w:pPr>
        <w:pStyle w:val="Heading5"/>
      </w:pPr>
      <w:bookmarkStart w:id="1723" w:name="_Toc114866239"/>
      <w:bookmarkStart w:id="1724" w:name="_Toc91749826"/>
      <w:bookmarkStart w:id="1725" w:name="_Toc155355998"/>
      <w:r w:rsidRPr="003167FF">
        <w:rPr>
          <w:lang w:eastAsia="zh-CN"/>
        </w:rPr>
        <w:t>14.3.4A.10.1</w:t>
      </w:r>
      <w:r w:rsidRPr="003167FF">
        <w:rPr>
          <w:lang w:eastAsia="zh-CN"/>
        </w:rPr>
        <w:tab/>
      </w:r>
      <w:r w:rsidRPr="003167FF">
        <w:t>General</w:t>
      </w:r>
      <w:bookmarkEnd w:id="1723"/>
      <w:bookmarkEnd w:id="1724"/>
      <w:bookmarkEnd w:id="1725"/>
    </w:p>
    <w:p w14:paraId="039CE669" w14:textId="36E221D8" w:rsidR="00B806C8" w:rsidRPr="003167FF" w:rsidRDefault="00B806C8" w:rsidP="00B806C8">
      <w:r w:rsidRPr="003167FF">
        <w:t xml:space="preserve">The VAL server delivers the VAL data to the VAL UE(s) without being aware of the mobility of the VAL UE with the assistance and guidance of the NRM server. When working in transport only mode, the NRM server guides the NRM clients throughout the VAL data transmission for switching between the LTE and 5G systems. For this purpose, the location management client </w:t>
      </w:r>
      <w:r w:rsidR="00140FB5" w:rsidRPr="003167FF">
        <w:t xml:space="preserve">may </w:t>
      </w:r>
      <w:r w:rsidRPr="003167FF">
        <w:t xml:space="preserve">send location related information to the location management server, similar to the one defined in clause 9, which is triggered due to its location change – in this case due to Radio Access Technology (RAT) change, to inform the NRM server hence the latter provides guidance related to how to receive the VAL data after the location update. </w:t>
      </w:r>
    </w:p>
    <w:p w14:paraId="701D2F05" w14:textId="77777777" w:rsidR="00B806C8" w:rsidRPr="003167FF" w:rsidRDefault="00B806C8" w:rsidP="00B806C8">
      <w:r w:rsidRPr="003167FF">
        <w:t>The procedures cover both the deployment scenarios with</w:t>
      </w:r>
      <w:r w:rsidRPr="003167FF">
        <w:rPr>
          <w:lang w:eastAsia="zh-CN"/>
        </w:rPr>
        <w:t>/without</w:t>
      </w:r>
      <w:r w:rsidRPr="003167FF">
        <w:t xml:space="preserve"> MBSF</w:t>
      </w:r>
      <w:r w:rsidRPr="003167FF">
        <w:rPr>
          <w:lang w:eastAsia="zh-CN"/>
        </w:rPr>
        <w:t xml:space="preserve">/MBSTF. </w:t>
      </w:r>
      <w:r w:rsidRPr="003167FF">
        <w:t>The procedures specify four inter-system switching related scenarios as follows:</w:t>
      </w:r>
    </w:p>
    <w:p w14:paraId="2AA1D545" w14:textId="58DFE1E2" w:rsidR="00B806C8" w:rsidRPr="003167FF" w:rsidRDefault="00B806C8" w:rsidP="00B806C8">
      <w:pPr>
        <w:pStyle w:val="B1"/>
      </w:pPr>
      <w:r w:rsidRPr="003167FF">
        <w:t>1.</w:t>
      </w:r>
      <w:r w:rsidRPr="003167FF">
        <w:tab/>
        <w:t>Inter-system switching from 5G MBS session to LTE eMBMS bearer, as in 14.3.4A.10.2</w:t>
      </w:r>
    </w:p>
    <w:p w14:paraId="1D7F74B0" w14:textId="7A4C2F20" w:rsidR="00B806C8" w:rsidRPr="003167FF" w:rsidRDefault="00B806C8" w:rsidP="00B806C8">
      <w:pPr>
        <w:pStyle w:val="B1"/>
      </w:pPr>
      <w:r w:rsidRPr="003167FF">
        <w:t>2.</w:t>
      </w:r>
      <w:r w:rsidRPr="003167FF">
        <w:tab/>
        <w:t>Inter-system switching from 5G MBS session to LTE unicast bearer, as in 14.3.4A.10.3</w:t>
      </w:r>
    </w:p>
    <w:p w14:paraId="3DAC3564" w14:textId="2CFE76C4" w:rsidR="00B806C8" w:rsidRPr="003167FF" w:rsidRDefault="00B806C8" w:rsidP="00B806C8">
      <w:pPr>
        <w:pStyle w:val="B1"/>
      </w:pPr>
      <w:r w:rsidRPr="003167FF">
        <w:t>3.</w:t>
      </w:r>
      <w:r w:rsidRPr="003167FF">
        <w:tab/>
        <w:t xml:space="preserve">Inter-system switching from LTE eMBMS to 5G MBS session, as in </w:t>
      </w:r>
      <w:bookmarkStart w:id="1726" w:name="_Hlk91681527"/>
      <w:r w:rsidRPr="003167FF">
        <w:t>14.3.4A.10.</w:t>
      </w:r>
      <w:bookmarkEnd w:id="1726"/>
      <w:r w:rsidRPr="003167FF">
        <w:t>4</w:t>
      </w:r>
    </w:p>
    <w:p w14:paraId="128912AD" w14:textId="16D9EB9F" w:rsidR="00B806C8" w:rsidRPr="003167FF" w:rsidRDefault="00B806C8" w:rsidP="00B806C8">
      <w:pPr>
        <w:pStyle w:val="B1"/>
      </w:pPr>
      <w:r w:rsidRPr="003167FF">
        <w:t>4.</w:t>
      </w:r>
      <w:r w:rsidRPr="003167FF">
        <w:tab/>
        <w:t>Inter-system switching from LTE eMBMS to 5G unicast PDU session, as in 14.3.4A.10.5</w:t>
      </w:r>
    </w:p>
    <w:p w14:paraId="2F9E260E" w14:textId="4F6072F3" w:rsidR="00B806C8" w:rsidRPr="003167FF" w:rsidRDefault="00B806C8" w:rsidP="00B806C8">
      <w:r w:rsidRPr="003167FF">
        <w:t xml:space="preserve">In all the inter-system switching related scenario described in 14.3.4A.10.2, 14.3.4A.10.3, 14.3.4A.10.4 and 14.3.4A.10.5, the functional entity that resides in 5GS may be NEF, or MBSF, or MB-SMF for session creation and together with PCF or PCC related interaction. </w:t>
      </w:r>
    </w:p>
    <w:p w14:paraId="6126AB32" w14:textId="77777777" w:rsidR="00B806C8" w:rsidRPr="003167FF" w:rsidRDefault="00B806C8" w:rsidP="00B806C8">
      <w:pPr>
        <w:pStyle w:val="NO"/>
      </w:pPr>
      <w:r w:rsidRPr="003167FF">
        <w:lastRenderedPageBreak/>
        <w:t>NOTE:</w:t>
      </w:r>
      <w:r w:rsidRPr="003167FF">
        <w:tab/>
        <w:t>There will be a service interruption when the VAL server performs path switch between 5G and LTE bearers or sessions.</w:t>
      </w:r>
    </w:p>
    <w:p w14:paraId="23827B47" w14:textId="109CFA7D" w:rsidR="00B806C8" w:rsidRPr="003167FF" w:rsidRDefault="00B806C8" w:rsidP="00B806C8">
      <w:pPr>
        <w:pStyle w:val="Heading5"/>
      </w:pPr>
      <w:bookmarkStart w:id="1727" w:name="_Toc114866240"/>
      <w:bookmarkStart w:id="1728" w:name="_Toc91749827"/>
      <w:bookmarkStart w:id="1729" w:name="_Toc155355999"/>
      <w:r w:rsidRPr="003167FF">
        <w:t>14.3.4A.10.2</w:t>
      </w:r>
      <w:r w:rsidRPr="003167FF">
        <w:tab/>
        <w:t>Inter-system switching from 5G MBS session to LTE eMBMS bearer</w:t>
      </w:r>
      <w:bookmarkEnd w:id="1727"/>
      <w:bookmarkEnd w:id="1728"/>
      <w:bookmarkEnd w:id="1729"/>
      <w:r w:rsidRPr="003167FF">
        <w:t xml:space="preserve">  </w:t>
      </w:r>
    </w:p>
    <w:p w14:paraId="5FC00BA9" w14:textId="20B8F83E" w:rsidR="00B806C8" w:rsidRPr="003167FF" w:rsidRDefault="00B806C8" w:rsidP="00B806C8">
      <w:r w:rsidRPr="003167FF">
        <w:t>The procedure provided in figure 14.3.4A.10.2-1 describes how the NRM server handles inter-system switching when the VAL UE switches from 5G to LTE network, where the NRM server is able to provide the VAL data to the clients over eMBMS bearer(s).</w:t>
      </w:r>
    </w:p>
    <w:p w14:paraId="658C4D6D" w14:textId="77777777" w:rsidR="00B806C8" w:rsidRPr="003167FF" w:rsidRDefault="00B806C8" w:rsidP="00B806C8">
      <w:r w:rsidRPr="003167FF">
        <w:t xml:space="preserve">Pre-conditions: </w:t>
      </w:r>
    </w:p>
    <w:p w14:paraId="5283322D" w14:textId="77777777" w:rsidR="00B806C8" w:rsidRPr="003167FF" w:rsidRDefault="00B806C8" w:rsidP="00B806C8">
      <w:pPr>
        <w:pStyle w:val="B1"/>
      </w:pPr>
      <w:r w:rsidRPr="003167FF">
        <w:t>-</w:t>
      </w:r>
      <w:r w:rsidRPr="003167FF">
        <w:tab/>
        <w:t>NRM clients are attached to the 5GS, registered.</w:t>
      </w:r>
    </w:p>
    <w:p w14:paraId="0E28D18D" w14:textId="77777777" w:rsidR="00B806C8" w:rsidRPr="003167FF" w:rsidRDefault="00B806C8" w:rsidP="00B806C8">
      <w:pPr>
        <w:pStyle w:val="B1"/>
        <w:rPr>
          <w:lang w:eastAsia="zh-CN"/>
        </w:rPr>
      </w:pPr>
      <w:r w:rsidRPr="003167FF">
        <w:rPr>
          <w:lang w:eastAsia="zh-CN"/>
        </w:rPr>
        <w:t>-</w:t>
      </w:r>
      <w:r w:rsidRPr="003167FF">
        <w:rPr>
          <w:lang w:eastAsia="zh-CN"/>
        </w:rPr>
        <w:tab/>
        <w:t xml:space="preserve">The VAL service can be provided via both 5GS and EPS. </w:t>
      </w:r>
    </w:p>
    <w:p w14:paraId="4EFBC299" w14:textId="77777777" w:rsidR="00B806C8" w:rsidRPr="003167FF" w:rsidRDefault="00B806C8" w:rsidP="00B806C8">
      <w:pPr>
        <w:pStyle w:val="B1"/>
        <w:rPr>
          <w:lang w:eastAsia="zh-CN"/>
        </w:rPr>
      </w:pPr>
      <w:r w:rsidRPr="003167FF">
        <w:rPr>
          <w:lang w:eastAsia="zh-CN"/>
        </w:rPr>
        <w:t>-</w:t>
      </w:r>
      <w:r w:rsidRPr="003167FF">
        <w:rPr>
          <w:lang w:eastAsia="zh-CN"/>
        </w:rPr>
        <w:tab/>
        <w:t xml:space="preserve">The NRM client(s) is within the eMBMS service area. </w:t>
      </w:r>
    </w:p>
    <w:p w14:paraId="2B654026" w14:textId="77777777" w:rsidR="00B806C8" w:rsidRPr="003167FF" w:rsidRDefault="00B806C8" w:rsidP="00B806C8">
      <w:pPr>
        <w:pStyle w:val="B1"/>
        <w:rPr>
          <w:lang w:eastAsia="zh-CN"/>
        </w:rPr>
      </w:pPr>
      <w:r w:rsidRPr="003167FF">
        <w:rPr>
          <w:lang w:eastAsia="zh-CN"/>
        </w:rPr>
        <w:t>-</w:t>
      </w:r>
      <w:r w:rsidRPr="003167FF">
        <w:rPr>
          <w:lang w:eastAsia="zh-CN"/>
        </w:rPr>
        <w:tab/>
        <w:t>It is assumed that the NRM client(s) has not received the eMBMS bearer announcement while camping in 5GS.</w:t>
      </w:r>
    </w:p>
    <w:p w14:paraId="665AC01A" w14:textId="77777777" w:rsidR="00B806C8" w:rsidRPr="003167FF" w:rsidRDefault="00B806C8" w:rsidP="00B806C8">
      <w:pPr>
        <w:pStyle w:val="TH"/>
        <w:rPr>
          <w:rFonts w:cs="Arial"/>
        </w:rPr>
      </w:pPr>
      <w:r w:rsidRPr="003167FF">
        <w:object w:dxaOrig="8892" w:dyaOrig="7021" w14:anchorId="1496DA19">
          <v:shape id="_x0000_i1154" type="#_x0000_t75" style="width:384.55pt;height:303.8pt" o:ole="">
            <v:imagedata r:id="rId275" o:title=""/>
          </v:shape>
          <o:OLEObject Type="Embed" ProgID="Visio.Drawing.15" ShapeID="_x0000_i1154" DrawAspect="Content" ObjectID="_1765969093" r:id="rId276"/>
        </w:object>
      </w:r>
    </w:p>
    <w:p w14:paraId="42889E88" w14:textId="1B5C2FB2" w:rsidR="00B806C8" w:rsidRPr="003167FF" w:rsidRDefault="00B806C8" w:rsidP="00B806C8">
      <w:pPr>
        <w:pStyle w:val="TF"/>
      </w:pPr>
      <w:r w:rsidRPr="003167FF">
        <w:t>Figure 14.3.4A.10.2-1: Inter-system switching from 5G MBS session to LTE eMBMS bearer.</w:t>
      </w:r>
    </w:p>
    <w:p w14:paraId="0E368F44" w14:textId="77777777" w:rsidR="00B806C8" w:rsidRPr="003167FF" w:rsidRDefault="00B806C8" w:rsidP="00B806C8">
      <w:pPr>
        <w:pStyle w:val="B1"/>
      </w:pPr>
      <w:r w:rsidRPr="003167FF">
        <w:t>1.</w:t>
      </w:r>
      <w:r w:rsidRPr="003167FF">
        <w:tab/>
        <w:t xml:space="preserve">An VAL group communication takes place, and the VAL data is delivered over 5G MBS session (either broadcast or multicast session mode), which is associated to the VAL group X. </w:t>
      </w:r>
    </w:p>
    <w:p w14:paraId="5E22DE98" w14:textId="77777777" w:rsidR="00B806C8" w:rsidRPr="003167FF" w:rsidRDefault="00B806C8" w:rsidP="00B806C8">
      <w:pPr>
        <w:pStyle w:val="B1"/>
      </w:pPr>
      <w:r w:rsidRPr="003167FF">
        <w:t>2.</w:t>
      </w:r>
      <w:r w:rsidRPr="003167FF">
        <w:tab/>
        <w:t xml:space="preserve">The VAL UE performs handover to EPS. </w:t>
      </w:r>
    </w:p>
    <w:p w14:paraId="0E99692C" w14:textId="0F3A4E75" w:rsidR="00B806C8" w:rsidRPr="003167FF" w:rsidRDefault="00B806C8" w:rsidP="00B806C8">
      <w:pPr>
        <w:pStyle w:val="B1"/>
      </w:pPr>
      <w:r w:rsidRPr="003167FF">
        <w:t>3.</w:t>
      </w:r>
      <w:r w:rsidRPr="003167FF">
        <w:tab/>
        <w:t xml:space="preserve">Location </w:t>
      </w:r>
      <w:r w:rsidRPr="003167FF">
        <w:rPr>
          <w:lang w:eastAsia="zh-CN"/>
        </w:rPr>
        <w:t>information indicating the RAT change</w:t>
      </w:r>
      <w:r w:rsidRPr="003167FF">
        <w:t xml:space="preserve"> from the VAL UE is provided to the NRM server. VAL UE`s location information is provided via the location management client, triggered by RAT change, to the location management server, where the latter provides the location information to the NRM server.</w:t>
      </w:r>
      <w:r w:rsidRPr="003167FF">
        <w:tab/>
        <w:t>Also, location information handling can be based on notifications provided from the network to the NRM server related to 5GS supporting EPS interworking, as specified in 3GPP TS 23.501 [10], 3GPP TS 23.502 [11], and 3GPP TS 23.503 [12]. For that, the NRM server can subscribe to receive notifications of specific events from the network. For instance, the NRM server can subscribe to PCF related notifications (via N5 or Rx) for specific events, e.g., access network information notification and change of access type. Also, when SCEF+NEF is deployed, the NRM server can subscribe to SCEF+NEF related notifications for specific events, e.g., core network (CN) type change.</w:t>
      </w:r>
    </w:p>
    <w:p w14:paraId="2E646393" w14:textId="77777777" w:rsidR="00B806C8" w:rsidRPr="003167FF" w:rsidRDefault="00B806C8" w:rsidP="00B806C8">
      <w:pPr>
        <w:pStyle w:val="B1"/>
      </w:pPr>
      <w:r w:rsidRPr="003167FF">
        <w:lastRenderedPageBreak/>
        <w:t>4.</w:t>
      </w:r>
      <w:r w:rsidRPr="003167FF">
        <w:tab/>
        <w:t>The NRM server analyses the RAT change and decides how to deliver the DL VAL data. If the NRM server decides to serve the client via eMBMS bearer, it may send an eMBMS bearer announcement. This step is optional as the bearer announcement related information could be sent in advance (implementation specific).</w:t>
      </w:r>
    </w:p>
    <w:p w14:paraId="5C4CC6C8" w14:textId="77777777" w:rsidR="00B806C8" w:rsidRPr="003167FF" w:rsidRDefault="00B806C8" w:rsidP="00B806C8">
      <w:pPr>
        <w:pStyle w:val="B1"/>
      </w:pPr>
      <w:r w:rsidRPr="003167FF">
        <w:t>5.</w:t>
      </w:r>
      <w:r w:rsidRPr="003167FF">
        <w:tab/>
        <w:t xml:space="preserve">If not already available, the NRM client stores the announced TMGI(s), service area, and any relevant information to the eMBMS, which is delivered via the bearer announcement. As a result, the NRM client starts monitoring the bearer. </w:t>
      </w:r>
    </w:p>
    <w:p w14:paraId="0872D255" w14:textId="77777777" w:rsidR="00B806C8" w:rsidRPr="003167FF" w:rsidRDefault="00B806C8" w:rsidP="00B806C8">
      <w:pPr>
        <w:pStyle w:val="B1"/>
      </w:pPr>
      <w:r w:rsidRPr="003167FF">
        <w:t>6.</w:t>
      </w:r>
      <w:r w:rsidRPr="003167FF">
        <w:tab/>
        <w:t>The NRM server may inform the VAL server to stop sending DL VAL data via the MBS by sending the user plane delivery mode message, e.g., when the last UE leaves the MBS session or move out of the MBS service area.</w:t>
      </w:r>
    </w:p>
    <w:p w14:paraId="37FBBB08" w14:textId="77777777" w:rsidR="00B806C8" w:rsidRPr="003167FF" w:rsidRDefault="00B806C8" w:rsidP="00B806C8">
      <w:pPr>
        <w:pStyle w:val="B1"/>
      </w:pPr>
      <w:r w:rsidRPr="003167FF">
        <w:t>7.</w:t>
      </w:r>
      <w:r w:rsidRPr="003167FF">
        <w:tab/>
        <w:t xml:space="preserve">The NRM client sends an eMBMS listening status report to inform the server of its ability of receiving DL VAK data over the specified bearer. </w:t>
      </w:r>
    </w:p>
    <w:p w14:paraId="4F42E591" w14:textId="77777777" w:rsidR="00B806C8" w:rsidRPr="003167FF" w:rsidRDefault="00B806C8" w:rsidP="00B806C8">
      <w:pPr>
        <w:pStyle w:val="B1"/>
      </w:pPr>
      <w:r w:rsidRPr="003167FF">
        <w:t>8.</w:t>
      </w:r>
      <w:r w:rsidRPr="003167FF">
        <w:tab/>
        <w:t>The NRM server sends the necessary information related to receiving the DL VAL data in the form of the MapGroupToBearer.</w:t>
      </w:r>
    </w:p>
    <w:p w14:paraId="546DC657" w14:textId="77777777" w:rsidR="00B806C8" w:rsidRPr="003167FF" w:rsidRDefault="00B806C8" w:rsidP="00B806C8">
      <w:pPr>
        <w:pStyle w:val="B1"/>
      </w:pPr>
      <w:r w:rsidRPr="003167FF">
        <w:t>9.</w:t>
      </w:r>
      <w:r w:rsidRPr="003167FF">
        <w:tab/>
        <w:t>The NRM server may inform the VAL server to start sending DL VAL data via the eMBMS by sending the user plane delivery mode message, e.g., the first UE(s) enters the eMBMS service area.</w:t>
      </w:r>
    </w:p>
    <w:p w14:paraId="125EC935" w14:textId="77777777" w:rsidR="00B806C8" w:rsidRPr="003167FF" w:rsidRDefault="00B806C8" w:rsidP="00B806C8">
      <w:pPr>
        <w:pStyle w:val="B1"/>
      </w:pPr>
      <w:r w:rsidRPr="003167FF">
        <w:t>10.</w:t>
      </w:r>
      <w:r w:rsidRPr="003167FF">
        <w:tab/>
        <w:t xml:space="preserve">The VAL group communication takes place over EPS, and the VAL data is transmitted over an eMBMS bearer. </w:t>
      </w:r>
    </w:p>
    <w:p w14:paraId="5959A24F" w14:textId="09F4FCBE" w:rsidR="00B806C8" w:rsidRPr="003167FF" w:rsidRDefault="00B806C8" w:rsidP="00B806C8">
      <w:pPr>
        <w:pStyle w:val="Heading5"/>
      </w:pPr>
      <w:bookmarkStart w:id="1730" w:name="_Toc114866241"/>
      <w:bookmarkStart w:id="1731" w:name="_Toc91749828"/>
      <w:bookmarkStart w:id="1732" w:name="_Toc86047711"/>
      <w:bookmarkStart w:id="1733" w:name="_Toc155356000"/>
      <w:r w:rsidRPr="003167FF">
        <w:t>14.3.4A.10.3</w:t>
      </w:r>
      <w:r w:rsidRPr="003167FF">
        <w:tab/>
        <w:t>Inter-system switching from 5G MBS session to LTE unicast bearer</w:t>
      </w:r>
      <w:bookmarkEnd w:id="1730"/>
      <w:bookmarkEnd w:id="1731"/>
      <w:bookmarkEnd w:id="1732"/>
      <w:bookmarkEnd w:id="1733"/>
    </w:p>
    <w:p w14:paraId="5EB4A968" w14:textId="0DF33AA1" w:rsidR="00B806C8" w:rsidRPr="003167FF" w:rsidRDefault="00B806C8" w:rsidP="00B806C8">
      <w:r w:rsidRPr="003167FF">
        <w:t xml:space="preserve">The procedure provided in figure 14.3.4A.10.3-1 describes how the NRM server handles inter-system switching when the VAL UE switches from 5G to LTE network, where the VAL server is unable to provide the VAL services to the VAL UE over eMBMS bearer. </w:t>
      </w:r>
    </w:p>
    <w:p w14:paraId="53D3EC86" w14:textId="77777777" w:rsidR="00B806C8" w:rsidRPr="003167FF" w:rsidRDefault="00B806C8" w:rsidP="00B806C8">
      <w:r w:rsidRPr="003167FF">
        <w:t xml:space="preserve">Pre-conditions: </w:t>
      </w:r>
    </w:p>
    <w:p w14:paraId="0425A02F" w14:textId="77777777" w:rsidR="00B806C8" w:rsidRPr="003167FF" w:rsidRDefault="00B806C8" w:rsidP="00B806C8">
      <w:pPr>
        <w:pStyle w:val="B1"/>
      </w:pPr>
      <w:r w:rsidRPr="003167FF">
        <w:t>-</w:t>
      </w:r>
      <w:r w:rsidRPr="003167FF">
        <w:tab/>
        <w:t>NRM clients are attached to the 5GS, registered and affiliated to the same VAL group X.</w:t>
      </w:r>
    </w:p>
    <w:p w14:paraId="327ED3D6" w14:textId="77777777" w:rsidR="00B806C8" w:rsidRPr="003167FF" w:rsidRDefault="00B806C8" w:rsidP="00B806C8">
      <w:pPr>
        <w:pStyle w:val="B1"/>
        <w:rPr>
          <w:lang w:eastAsia="zh-CN"/>
        </w:rPr>
      </w:pPr>
      <w:r w:rsidRPr="003167FF">
        <w:rPr>
          <w:lang w:eastAsia="zh-CN"/>
        </w:rPr>
        <w:t>-</w:t>
      </w:r>
      <w:r w:rsidRPr="003167FF">
        <w:rPr>
          <w:lang w:eastAsia="zh-CN"/>
        </w:rPr>
        <w:tab/>
        <w:t xml:space="preserve">The VAL services can be provided via both 5GS and EPS. </w:t>
      </w:r>
    </w:p>
    <w:p w14:paraId="46918B63" w14:textId="77777777" w:rsidR="00B806C8" w:rsidRPr="003167FF" w:rsidRDefault="00B806C8" w:rsidP="00B806C8">
      <w:pPr>
        <w:pStyle w:val="TH"/>
        <w:rPr>
          <w:rFonts w:cs="Arial"/>
        </w:rPr>
      </w:pPr>
      <w:r w:rsidRPr="003167FF">
        <w:lastRenderedPageBreak/>
        <w:t xml:space="preserve"> </w:t>
      </w:r>
      <w:r w:rsidRPr="003167FF">
        <w:object w:dxaOrig="9061" w:dyaOrig="6373" w14:anchorId="7A399DA9">
          <v:shape id="_x0000_i1155" type="#_x0000_t75" style="width:453.25pt;height:319.65pt" o:ole="">
            <v:imagedata r:id="rId277" o:title=""/>
          </v:shape>
          <o:OLEObject Type="Embed" ProgID="Visio.Drawing.15" ShapeID="_x0000_i1155" DrawAspect="Content" ObjectID="_1765969094" r:id="rId278"/>
        </w:object>
      </w:r>
    </w:p>
    <w:p w14:paraId="589D3C37" w14:textId="69F64899" w:rsidR="00B806C8" w:rsidRPr="003167FF" w:rsidRDefault="00B806C8" w:rsidP="00B806C8">
      <w:pPr>
        <w:pStyle w:val="TF"/>
      </w:pPr>
      <w:r w:rsidRPr="003167FF">
        <w:t>Figure 14.3.4A.10.3-1: Inter-system switching from 5G MBS session to LTE unicast bearer.</w:t>
      </w:r>
    </w:p>
    <w:p w14:paraId="231BEF5C" w14:textId="77777777" w:rsidR="00B806C8" w:rsidRPr="003167FF" w:rsidRDefault="00B806C8" w:rsidP="00B806C8">
      <w:pPr>
        <w:pStyle w:val="B1"/>
      </w:pPr>
      <w:r w:rsidRPr="003167FF">
        <w:t>1.</w:t>
      </w:r>
      <w:r w:rsidRPr="003167FF">
        <w:tab/>
        <w:t xml:space="preserve">An VAL group communication takes place, and the VAL data is delivered over 5G MBS session (either broadcast or multicast session mode), which is associated to the VAL group X. </w:t>
      </w:r>
    </w:p>
    <w:p w14:paraId="01BA6D0D" w14:textId="77777777" w:rsidR="00B806C8" w:rsidRPr="003167FF" w:rsidRDefault="00B806C8" w:rsidP="00B806C8">
      <w:pPr>
        <w:pStyle w:val="B1"/>
      </w:pPr>
      <w:r w:rsidRPr="003167FF">
        <w:t>2.</w:t>
      </w:r>
      <w:r w:rsidRPr="003167FF">
        <w:tab/>
        <w:t xml:space="preserve">The VAL UE performs handover to EPS. </w:t>
      </w:r>
    </w:p>
    <w:p w14:paraId="67F629EB" w14:textId="77777777" w:rsidR="00B806C8" w:rsidRPr="003167FF" w:rsidRDefault="00B806C8" w:rsidP="00B806C8">
      <w:pPr>
        <w:pStyle w:val="B1"/>
      </w:pPr>
      <w:r w:rsidRPr="003167FF">
        <w:t>3.</w:t>
      </w:r>
      <w:r w:rsidRPr="003167FF">
        <w:tab/>
        <w:t xml:space="preserve">Location </w:t>
      </w:r>
      <w:r w:rsidRPr="003167FF">
        <w:rPr>
          <w:lang w:eastAsia="zh-CN"/>
        </w:rPr>
        <w:t>information indicating the RAT change</w:t>
      </w:r>
      <w:r w:rsidRPr="003167FF">
        <w:t xml:space="preserve"> from the VAL UE is provided to the NRM server. VAL UE`s location information is provided via the location management client, triggered by RAT change, to the location management server, where the latter provides the location information to the NRM server.</w:t>
      </w:r>
    </w:p>
    <w:p w14:paraId="69B2FDEE" w14:textId="77777777" w:rsidR="00B806C8" w:rsidRPr="003167FF" w:rsidRDefault="00B806C8" w:rsidP="00B806C8">
      <w:pPr>
        <w:pStyle w:val="B1"/>
      </w:pPr>
      <w:r w:rsidRPr="003167FF">
        <w:tab/>
        <w:t>Also, location information handling can be based on notifications provided from the network to the NRM server related to 5GS supporting EPS interworking, as specified in 3GPP TS 23.501 [10], 3GPP TS 23.502 [11], and 3GPP TS 23.503 [12]. For that, the NRM server can subscribe to receive notifications of specific events from the network. For instance, the NRM server can subscribe to PCF related notifications (via N5 or Rx) for specific events, e.g. access network information notification and change of access type. Also, when SCEF+NEF is deployed, the NRM server can subscribe to SCEF+NEF related notifications for specific events, e.g. core network (CN) type change.</w:t>
      </w:r>
    </w:p>
    <w:p w14:paraId="12C470F9" w14:textId="77777777" w:rsidR="00B806C8" w:rsidRPr="003167FF" w:rsidRDefault="00B806C8" w:rsidP="00B806C8">
      <w:pPr>
        <w:pStyle w:val="B1"/>
      </w:pPr>
      <w:r w:rsidRPr="003167FF">
        <w:t>4.</w:t>
      </w:r>
      <w:r w:rsidRPr="003167FF">
        <w:tab/>
        <w:t>The NRM server may inform the VAL server to stop sending DL VAL data via the MBS by sending the user plane delivery mode message, e.g., when the last UE leaves the MBS session or move out of the MBS service area.</w:t>
      </w:r>
    </w:p>
    <w:p w14:paraId="152ECE4F" w14:textId="77777777" w:rsidR="00B806C8" w:rsidRPr="003167FF" w:rsidRDefault="00B806C8" w:rsidP="00B806C8">
      <w:pPr>
        <w:pStyle w:val="B1"/>
      </w:pPr>
      <w:r w:rsidRPr="003167FF">
        <w:t>5.</w:t>
      </w:r>
      <w:r w:rsidRPr="003167FF">
        <w:tab/>
        <w:t>The NRM server may interact with the EPC for providing the required media resources over the unicast bearer, if not already allocated.</w:t>
      </w:r>
    </w:p>
    <w:p w14:paraId="3FAD7BF9" w14:textId="77777777" w:rsidR="00B806C8" w:rsidRPr="003167FF" w:rsidRDefault="00B806C8" w:rsidP="00B806C8">
      <w:pPr>
        <w:pStyle w:val="B1"/>
      </w:pPr>
      <w:r w:rsidRPr="003167FF">
        <w:t>6.</w:t>
      </w:r>
      <w:r w:rsidRPr="003167FF">
        <w:tab/>
        <w:t>The NRM server informs the VAL server to send DL VAL data to the VAL UE via the LTE unicast bearer by sending the user plane delivery mode message.</w:t>
      </w:r>
    </w:p>
    <w:p w14:paraId="7D79E009" w14:textId="77777777" w:rsidR="00B806C8" w:rsidRPr="003167FF" w:rsidRDefault="00B806C8" w:rsidP="00B806C8">
      <w:pPr>
        <w:pStyle w:val="B1"/>
      </w:pPr>
      <w:r w:rsidRPr="003167FF">
        <w:t>7.</w:t>
      </w:r>
      <w:r w:rsidRPr="003167FF">
        <w:tab/>
        <w:t>The VAL group communication takes place over EPS, and the DL VAL data is transmitted over a LTE unicast bearer.</w:t>
      </w:r>
    </w:p>
    <w:p w14:paraId="4794BEA4" w14:textId="6A7C2459" w:rsidR="00B806C8" w:rsidRPr="003167FF" w:rsidRDefault="00B806C8" w:rsidP="00B806C8">
      <w:pPr>
        <w:pStyle w:val="Heading5"/>
      </w:pPr>
      <w:bookmarkStart w:id="1734" w:name="_Toc114866242"/>
      <w:bookmarkStart w:id="1735" w:name="_Toc91749829"/>
      <w:bookmarkStart w:id="1736" w:name="_Toc86047712"/>
      <w:bookmarkStart w:id="1737" w:name="_Toc155356001"/>
      <w:r w:rsidRPr="003167FF">
        <w:lastRenderedPageBreak/>
        <w:t>14.3.4A.10.4</w:t>
      </w:r>
      <w:r w:rsidRPr="003167FF">
        <w:tab/>
        <w:t>Inter-system switching from LTE eMBMS to 5G MBS session</w:t>
      </w:r>
      <w:bookmarkEnd w:id="1734"/>
      <w:bookmarkEnd w:id="1735"/>
      <w:bookmarkEnd w:id="1736"/>
      <w:bookmarkEnd w:id="1737"/>
    </w:p>
    <w:p w14:paraId="30627FB5" w14:textId="3018796C" w:rsidR="00B806C8" w:rsidRPr="003167FF" w:rsidRDefault="00B806C8" w:rsidP="00B806C8">
      <w:r w:rsidRPr="003167FF">
        <w:t xml:space="preserve">The procedure provided in figure 14.3.4A.10.4-1 describes how the NRM server handles inter-system switching when the VAL UE switches from LTE network to 5G, where the NRM server is able to provide the VAL services to the client over 5G MBS sessions (either broadcast or multicast). </w:t>
      </w:r>
    </w:p>
    <w:p w14:paraId="4DCA0C55" w14:textId="77777777" w:rsidR="00B806C8" w:rsidRPr="003167FF" w:rsidRDefault="00B806C8" w:rsidP="00B806C8">
      <w:r w:rsidRPr="003167FF">
        <w:t xml:space="preserve">Pre-conditions: </w:t>
      </w:r>
    </w:p>
    <w:p w14:paraId="5B4800F4" w14:textId="77777777" w:rsidR="00B806C8" w:rsidRPr="003167FF" w:rsidRDefault="00B806C8" w:rsidP="00B806C8">
      <w:pPr>
        <w:pStyle w:val="B1"/>
      </w:pPr>
      <w:r w:rsidRPr="003167FF">
        <w:t>-</w:t>
      </w:r>
      <w:r w:rsidRPr="003167FF">
        <w:tab/>
        <w:t>NRM clients are attached to the EPC.</w:t>
      </w:r>
    </w:p>
    <w:p w14:paraId="745975F1" w14:textId="77777777" w:rsidR="00B806C8" w:rsidRPr="003167FF" w:rsidRDefault="00B806C8" w:rsidP="00B806C8">
      <w:pPr>
        <w:pStyle w:val="B1"/>
        <w:rPr>
          <w:lang w:eastAsia="zh-CN"/>
        </w:rPr>
      </w:pPr>
      <w:r w:rsidRPr="003167FF">
        <w:rPr>
          <w:lang w:eastAsia="zh-CN"/>
        </w:rPr>
        <w:t>-</w:t>
      </w:r>
      <w:r w:rsidRPr="003167FF">
        <w:rPr>
          <w:lang w:eastAsia="zh-CN"/>
        </w:rPr>
        <w:tab/>
        <w:t xml:space="preserve">The VAL services can be provided via both 5GS and EPS. </w:t>
      </w:r>
    </w:p>
    <w:p w14:paraId="270E8E92" w14:textId="77777777" w:rsidR="00B806C8" w:rsidRPr="003167FF" w:rsidRDefault="00B806C8" w:rsidP="00B806C8">
      <w:pPr>
        <w:pStyle w:val="B1"/>
        <w:rPr>
          <w:lang w:eastAsia="zh-CN"/>
        </w:rPr>
      </w:pPr>
      <w:r w:rsidRPr="003167FF">
        <w:rPr>
          <w:lang w:eastAsia="zh-CN"/>
        </w:rPr>
        <w:t>-</w:t>
      </w:r>
      <w:r w:rsidRPr="003167FF">
        <w:rPr>
          <w:lang w:eastAsia="zh-CN"/>
        </w:rPr>
        <w:tab/>
        <w:t xml:space="preserve">The NRM client(s) is within the service area (if the session is limited to an area), where the MBS session is configured. </w:t>
      </w:r>
    </w:p>
    <w:p w14:paraId="74803FCB" w14:textId="77777777" w:rsidR="00B806C8" w:rsidRPr="003167FF" w:rsidRDefault="00B806C8" w:rsidP="00B806C8">
      <w:pPr>
        <w:pStyle w:val="B1"/>
        <w:rPr>
          <w:lang w:eastAsia="zh-CN"/>
        </w:rPr>
      </w:pPr>
      <w:r w:rsidRPr="003167FF">
        <w:rPr>
          <w:lang w:eastAsia="zh-CN"/>
        </w:rPr>
        <w:t>-</w:t>
      </w:r>
      <w:r w:rsidRPr="003167FF">
        <w:rPr>
          <w:lang w:eastAsia="zh-CN"/>
        </w:rPr>
        <w:tab/>
        <w:t xml:space="preserve">It is assumed that the NRM client(s) has not received the 5G MBS session announcement while camping in EPS. </w:t>
      </w:r>
    </w:p>
    <w:p w14:paraId="771C36E5" w14:textId="77777777" w:rsidR="00B806C8" w:rsidRPr="003167FF" w:rsidRDefault="00B806C8" w:rsidP="00B806C8">
      <w:pPr>
        <w:pStyle w:val="TH"/>
        <w:rPr>
          <w:rFonts w:cs="Arial"/>
        </w:rPr>
      </w:pPr>
      <w:r w:rsidRPr="003167FF">
        <w:t xml:space="preserve"> </w:t>
      </w:r>
      <w:r w:rsidRPr="003167FF">
        <w:object w:dxaOrig="9000" w:dyaOrig="7428" w14:anchorId="0F625F86">
          <v:shape id="_x0000_i1156" type="#_x0000_t75" style="width:450.3pt;height:371.25pt" o:ole="">
            <v:imagedata r:id="rId279" o:title=""/>
          </v:shape>
          <o:OLEObject Type="Embed" ProgID="Visio.Drawing.15" ShapeID="_x0000_i1156" DrawAspect="Content" ObjectID="_1765969095" r:id="rId280"/>
        </w:object>
      </w:r>
    </w:p>
    <w:p w14:paraId="1072DB9E" w14:textId="0A63E163" w:rsidR="00B806C8" w:rsidRPr="003167FF" w:rsidRDefault="00B806C8" w:rsidP="00B806C8">
      <w:pPr>
        <w:pStyle w:val="TF"/>
      </w:pPr>
      <w:r w:rsidRPr="003167FF">
        <w:t>Figure 14.3.4A.10.4-1: Inter-system switching from LTE eMBMS bearer to 5G MBS sessions (either broadcast or multicast).</w:t>
      </w:r>
    </w:p>
    <w:p w14:paraId="215FE995" w14:textId="77777777" w:rsidR="00B806C8" w:rsidRPr="003167FF" w:rsidRDefault="00B806C8" w:rsidP="00B806C8">
      <w:pPr>
        <w:pStyle w:val="B1"/>
      </w:pPr>
      <w:r w:rsidRPr="003167FF">
        <w:t>1.</w:t>
      </w:r>
      <w:r w:rsidRPr="003167FF">
        <w:tab/>
        <w:t xml:space="preserve">An VAL group communication takes place, and the DL VAL data is delivered over eMBMS bearer, which is associated to the VAL group X. </w:t>
      </w:r>
    </w:p>
    <w:p w14:paraId="7790C0E8" w14:textId="77777777" w:rsidR="00B806C8" w:rsidRPr="003167FF" w:rsidRDefault="00B806C8" w:rsidP="00B806C8">
      <w:pPr>
        <w:pStyle w:val="B1"/>
      </w:pPr>
      <w:r w:rsidRPr="003167FF">
        <w:t>2.</w:t>
      </w:r>
      <w:r w:rsidRPr="003167FF">
        <w:tab/>
        <w:t xml:space="preserve">The VAL UE performs handover to 5GS. </w:t>
      </w:r>
    </w:p>
    <w:p w14:paraId="074584F0" w14:textId="77777777" w:rsidR="00B806C8" w:rsidRPr="003167FF" w:rsidRDefault="00B806C8" w:rsidP="00B806C8">
      <w:pPr>
        <w:pStyle w:val="B1"/>
      </w:pPr>
      <w:r w:rsidRPr="003167FF">
        <w:t>3.</w:t>
      </w:r>
      <w:r w:rsidRPr="003167FF">
        <w:tab/>
        <w:t xml:space="preserve">Location </w:t>
      </w:r>
      <w:r w:rsidRPr="003167FF">
        <w:rPr>
          <w:lang w:eastAsia="zh-CN"/>
        </w:rPr>
        <w:t>information indicating the RAT change</w:t>
      </w:r>
      <w:r w:rsidRPr="003167FF">
        <w:t xml:space="preserve"> from the VAL UE is provided to the NRM server. VAL UE`s location information is provided via the location management client, triggered by RAT change, to the location management server, where the latter provides the location information to the NRM server.</w:t>
      </w:r>
    </w:p>
    <w:p w14:paraId="11099A05" w14:textId="77777777" w:rsidR="00B806C8" w:rsidRPr="003167FF" w:rsidRDefault="00B806C8" w:rsidP="00B806C8">
      <w:pPr>
        <w:pStyle w:val="B1"/>
      </w:pPr>
      <w:r w:rsidRPr="003167FF">
        <w:lastRenderedPageBreak/>
        <w:tab/>
        <w:t>Also, location information handling can be based on notifications provided from the network to the NRM server related to 5GS supporting EPS interworking, as specified in 3GPP TS 23.501 [10], 3GPP TS 23.502 [11], and 3GPP TS 23.503 [12]. For that, the NRM server can subscribe to receive notifications of specific events from the network. For instance, the NRM server can subscribe to PCF related notifications (via N5 or Rx) for specific events, e.g., access network information notification and change of access type. Also, when SCEF+NEF is deployed, the NRM server can subscribe to SCEF+NEF related notifications for specific events, e.g., core network (CN) type change.</w:t>
      </w:r>
    </w:p>
    <w:p w14:paraId="38667973" w14:textId="77777777" w:rsidR="00B806C8" w:rsidRPr="003167FF" w:rsidRDefault="00B806C8" w:rsidP="00B806C8">
      <w:pPr>
        <w:pStyle w:val="B1"/>
      </w:pPr>
      <w:r w:rsidRPr="003167FF">
        <w:t>4.</w:t>
      </w:r>
      <w:r w:rsidRPr="003167FF">
        <w:tab/>
        <w:t xml:space="preserve">The NRM server analyses the RAT change and decides how to deliver the DL VAL data. If the NRM server decides to serve the client via 5G MBS session, it may send an MBS session announcement indicating information among others the session mode to serve the NRM client and the corresponding MBS session ID. This step is optional as the session announcement related information could be sent in advance (implementation specific). </w:t>
      </w:r>
    </w:p>
    <w:p w14:paraId="4E4DFD21" w14:textId="77777777" w:rsidR="00B806C8" w:rsidRPr="003167FF" w:rsidRDefault="00B806C8" w:rsidP="00B806C8">
      <w:pPr>
        <w:pStyle w:val="B1"/>
      </w:pPr>
      <w:r w:rsidRPr="003167FF">
        <w:t>5.</w:t>
      </w:r>
      <w:r w:rsidRPr="003167FF">
        <w:tab/>
        <w:t>The VAL UE acts according to the MBS session mode provided to receive the DL media.</w:t>
      </w:r>
    </w:p>
    <w:p w14:paraId="20F4B85A" w14:textId="77777777" w:rsidR="00B806C8" w:rsidRPr="003167FF" w:rsidRDefault="00B806C8" w:rsidP="00B806C8">
      <w:pPr>
        <w:pStyle w:val="B1"/>
      </w:pPr>
      <w:r w:rsidRPr="003167FF">
        <w:t>5a.</w:t>
      </w:r>
      <w:r w:rsidRPr="003167FF">
        <w:tab/>
        <w:t xml:space="preserve">In case of multicast MBS sessions, the VAL UE performs a UE session join towards the 5GC indicating the MBS session ID to join. It may as well send a UE session join acknowledgement to the NRM server. </w:t>
      </w:r>
    </w:p>
    <w:p w14:paraId="6751149B" w14:textId="77777777" w:rsidR="00B806C8" w:rsidRPr="003167FF" w:rsidRDefault="00B806C8" w:rsidP="00B806C8">
      <w:pPr>
        <w:pStyle w:val="B1"/>
      </w:pPr>
      <w:r w:rsidRPr="003167FF">
        <w:t>5b.</w:t>
      </w:r>
      <w:r w:rsidRPr="003167FF">
        <w:tab/>
        <w:t>In case of broadcast MBS sessions, the VAL UE starts monitoring the broadcast MBS session. 6.</w:t>
      </w:r>
      <w:r w:rsidRPr="003167FF">
        <w:tab/>
        <w:t>The NRM server may inform the VAL server to stop sending DL VAL data via the eMBMS bearer by sending the user plane delivery mode message, e.g., when the last UE moves out of the MBMS service area.</w:t>
      </w:r>
    </w:p>
    <w:p w14:paraId="2C907C31" w14:textId="77777777" w:rsidR="00B806C8" w:rsidRPr="003167FF" w:rsidRDefault="00B806C8" w:rsidP="00B806C8">
      <w:pPr>
        <w:pStyle w:val="B1"/>
      </w:pPr>
      <w:r w:rsidRPr="003167FF">
        <w:t>7.</w:t>
      </w:r>
      <w:r w:rsidRPr="003167FF">
        <w:tab/>
        <w:t xml:space="preserve">The NRM client sends an MBS listening status report to the server indicating its ability to receive media over the indicated MBS session. </w:t>
      </w:r>
    </w:p>
    <w:p w14:paraId="3DF91D45" w14:textId="77777777" w:rsidR="00B806C8" w:rsidRPr="003167FF" w:rsidRDefault="00B806C8" w:rsidP="00B806C8">
      <w:pPr>
        <w:pStyle w:val="B1"/>
      </w:pPr>
      <w:r w:rsidRPr="003167FF">
        <w:t>8.</w:t>
      </w:r>
      <w:r w:rsidRPr="003167FF">
        <w:tab/>
        <w:t>The NRM server sends a MapVALGroupToSessionStream over the MBS session providing the required stream information to receive the media related to the group communication.</w:t>
      </w:r>
    </w:p>
    <w:p w14:paraId="18E4C61F" w14:textId="77777777" w:rsidR="00B806C8" w:rsidRPr="003167FF" w:rsidRDefault="00B806C8" w:rsidP="00B806C8">
      <w:pPr>
        <w:pStyle w:val="B1"/>
      </w:pPr>
      <w:r w:rsidRPr="003167FF">
        <w:t>9.</w:t>
      </w:r>
      <w:r w:rsidRPr="003167FF">
        <w:tab/>
        <w:t xml:space="preserve">The NRM client processes the received information related to the DL VAL data over the MBS session. </w:t>
      </w:r>
    </w:p>
    <w:p w14:paraId="1B9155E0" w14:textId="77777777" w:rsidR="00B806C8" w:rsidRPr="003167FF" w:rsidRDefault="00B806C8" w:rsidP="00B806C8">
      <w:pPr>
        <w:pStyle w:val="B1"/>
      </w:pPr>
      <w:r w:rsidRPr="003167FF">
        <w:t>10.</w:t>
      </w:r>
      <w:r w:rsidRPr="003167FF">
        <w:tab/>
        <w:t>The NRM server may inform the VAL server to start sending DL VAL data via the 5G MBS session by sending the user plane delivery mode message, e.g., the first UE(s) enters the MBS service area or joins the multicast MBS session.</w:t>
      </w:r>
    </w:p>
    <w:p w14:paraId="31983836" w14:textId="77777777" w:rsidR="00B806C8" w:rsidRPr="003167FF" w:rsidRDefault="00B806C8" w:rsidP="00B806C8">
      <w:pPr>
        <w:pStyle w:val="B1"/>
      </w:pPr>
      <w:r w:rsidRPr="003167FF">
        <w:t>11.</w:t>
      </w:r>
      <w:r w:rsidRPr="003167FF">
        <w:tab/>
        <w:t xml:space="preserve">The VAL group communication takes place over 5GS, and the DL VAL data is delivered over the broadcast or multicast MBS session. </w:t>
      </w:r>
    </w:p>
    <w:p w14:paraId="37B12E2F" w14:textId="39C2223A" w:rsidR="00B806C8" w:rsidRPr="003167FF" w:rsidRDefault="00B806C8" w:rsidP="00B806C8">
      <w:pPr>
        <w:keepNext/>
        <w:keepLines/>
        <w:spacing w:before="120"/>
        <w:ind w:left="1701" w:hanging="1701"/>
        <w:outlineLvl w:val="4"/>
        <w:rPr>
          <w:rFonts w:ascii="Arial" w:hAnsi="Arial"/>
          <w:sz w:val="22"/>
        </w:rPr>
      </w:pPr>
      <w:bookmarkStart w:id="1738" w:name="_Toc114866243"/>
      <w:bookmarkStart w:id="1739" w:name="_Toc91749830"/>
      <w:bookmarkStart w:id="1740" w:name="_Toc86047713"/>
      <w:r w:rsidRPr="003167FF">
        <w:rPr>
          <w:rFonts w:ascii="Arial" w:hAnsi="Arial"/>
          <w:sz w:val="22"/>
        </w:rPr>
        <w:t>14.3.4A.10.5</w:t>
      </w:r>
      <w:r w:rsidRPr="003167FF">
        <w:rPr>
          <w:rFonts w:ascii="Arial" w:hAnsi="Arial"/>
          <w:sz w:val="22"/>
        </w:rPr>
        <w:tab/>
        <w:t>Inter-system switching from LTE eMBMS to 5G unicast PDU session</w:t>
      </w:r>
      <w:bookmarkEnd w:id="1738"/>
      <w:bookmarkEnd w:id="1739"/>
      <w:bookmarkEnd w:id="1740"/>
      <w:r w:rsidRPr="003167FF">
        <w:rPr>
          <w:rFonts w:ascii="Arial" w:hAnsi="Arial"/>
          <w:sz w:val="22"/>
        </w:rPr>
        <w:t xml:space="preserve">   </w:t>
      </w:r>
    </w:p>
    <w:p w14:paraId="23458E41" w14:textId="09ECAA4A" w:rsidR="00B806C8" w:rsidRPr="003167FF" w:rsidRDefault="00B806C8" w:rsidP="00B806C8">
      <w:r w:rsidRPr="003167FF">
        <w:t xml:space="preserve">The procedure provided in figure 14.3.4A.10.5-1 describes how the NRM server handles inter-system switching when the VAL UE switches from LTE network to 5G, where the NRM server is able to provide the VAL services to the client over 5G MBS sessions (either broadcast or multicast). </w:t>
      </w:r>
    </w:p>
    <w:p w14:paraId="3E6F0A89" w14:textId="77777777" w:rsidR="00B806C8" w:rsidRPr="003167FF" w:rsidRDefault="00B806C8" w:rsidP="00B806C8">
      <w:r w:rsidRPr="003167FF">
        <w:t xml:space="preserve">Pre-conditions: </w:t>
      </w:r>
    </w:p>
    <w:p w14:paraId="44F40914" w14:textId="77777777" w:rsidR="00B806C8" w:rsidRPr="003167FF" w:rsidRDefault="00B806C8" w:rsidP="00B806C8">
      <w:pPr>
        <w:pStyle w:val="B1"/>
      </w:pPr>
      <w:r w:rsidRPr="003167FF">
        <w:t>-</w:t>
      </w:r>
      <w:r w:rsidRPr="003167FF">
        <w:tab/>
        <w:t>NRM clients are attached to the EPC and affiliated to the same VAL group X.</w:t>
      </w:r>
    </w:p>
    <w:p w14:paraId="610D1FE7" w14:textId="77777777" w:rsidR="00B806C8" w:rsidRPr="003167FF" w:rsidRDefault="00B806C8" w:rsidP="00B806C8">
      <w:pPr>
        <w:pStyle w:val="B1"/>
        <w:rPr>
          <w:lang w:eastAsia="zh-CN"/>
        </w:rPr>
      </w:pPr>
      <w:r w:rsidRPr="003167FF">
        <w:rPr>
          <w:lang w:eastAsia="zh-CN"/>
        </w:rPr>
        <w:t>-</w:t>
      </w:r>
      <w:r w:rsidRPr="003167FF">
        <w:rPr>
          <w:lang w:eastAsia="zh-CN"/>
        </w:rPr>
        <w:tab/>
        <w:t xml:space="preserve">The VAL services can be provided via both 5GS and EPS. </w:t>
      </w:r>
    </w:p>
    <w:p w14:paraId="4F8DC060" w14:textId="77777777" w:rsidR="00B806C8" w:rsidRPr="003167FF" w:rsidRDefault="00B806C8" w:rsidP="00B806C8">
      <w:pPr>
        <w:pStyle w:val="TH"/>
        <w:rPr>
          <w:rFonts w:cs="Arial"/>
        </w:rPr>
      </w:pPr>
      <w:r w:rsidRPr="003167FF">
        <w:object w:dxaOrig="8965" w:dyaOrig="6889" w14:anchorId="4BF7465C">
          <v:shape id="_x0000_i1157" type="#_x0000_t75" style="width:448.65pt;height:345pt" o:ole="">
            <v:imagedata r:id="rId281" o:title=""/>
          </v:shape>
          <o:OLEObject Type="Embed" ProgID="Visio.Drawing.15" ShapeID="_x0000_i1157" DrawAspect="Content" ObjectID="_1765969096" r:id="rId282"/>
        </w:object>
      </w:r>
    </w:p>
    <w:p w14:paraId="0C1A0C74" w14:textId="51A94BE0" w:rsidR="00B806C8" w:rsidRPr="003167FF" w:rsidRDefault="00B806C8" w:rsidP="00B806C8">
      <w:pPr>
        <w:pStyle w:val="TF"/>
      </w:pPr>
      <w:r w:rsidRPr="003167FF">
        <w:t>Figure 14.3.4A.10.5-1: Inter-system switching from LTE eMBMS bearer to 5G unicast PDU session.</w:t>
      </w:r>
    </w:p>
    <w:p w14:paraId="5E5C6EFE" w14:textId="77777777" w:rsidR="00B806C8" w:rsidRPr="003167FF" w:rsidRDefault="00B806C8" w:rsidP="00B806C8">
      <w:pPr>
        <w:pStyle w:val="B1"/>
      </w:pPr>
      <w:r w:rsidRPr="003167FF">
        <w:t>1.</w:t>
      </w:r>
      <w:r w:rsidRPr="003167FF">
        <w:tab/>
        <w:t xml:space="preserve">An VAL group communication takes place, and the VAL data is delivered over eMBMS bearer, which is associated to the VAL group X. </w:t>
      </w:r>
    </w:p>
    <w:p w14:paraId="1B1AF099" w14:textId="77777777" w:rsidR="00B806C8" w:rsidRPr="003167FF" w:rsidRDefault="00B806C8" w:rsidP="00B806C8">
      <w:pPr>
        <w:pStyle w:val="B1"/>
      </w:pPr>
      <w:r w:rsidRPr="003167FF">
        <w:t>2.</w:t>
      </w:r>
      <w:r w:rsidRPr="003167FF">
        <w:tab/>
        <w:t xml:space="preserve">The VAL UE performs handover to 5GS. </w:t>
      </w:r>
    </w:p>
    <w:p w14:paraId="738CEDC1" w14:textId="77777777" w:rsidR="00B806C8" w:rsidRPr="003167FF" w:rsidRDefault="00B806C8" w:rsidP="00B806C8">
      <w:pPr>
        <w:pStyle w:val="B1"/>
      </w:pPr>
      <w:r w:rsidRPr="003167FF">
        <w:t>3.</w:t>
      </w:r>
      <w:r w:rsidRPr="003167FF">
        <w:tab/>
        <w:t>Location information indicating the RAT change from the VAL UE is provided to the NRM server. VAL UE`s location information is provided via the location management client, triggered by RAT change, to the location management server, where the latter provides the location information to the NRM server.</w:t>
      </w:r>
    </w:p>
    <w:p w14:paraId="0089EC98" w14:textId="77777777" w:rsidR="00B806C8" w:rsidRPr="003167FF" w:rsidRDefault="00B806C8" w:rsidP="00B806C8">
      <w:pPr>
        <w:pStyle w:val="B1"/>
      </w:pPr>
      <w:r w:rsidRPr="003167FF">
        <w:tab/>
        <w:t>Also, location information handling can be based on notifications provided from the network to the NRM server related to 5GS supporting EPS interworking, as specified in 3GPP TS 23.501 [10], 3GPP TS 23.502 [11], and 3GPP TS 23.503 [12]. For that, the NRM server can subscribe to receive notifications of specific events from the network. For instance, the NRM server can subscribe to PCF related notifications (via N5 or Rx) for specific events, e.g. access network information notification and change of access type. Also, when SCEF+NEF is deployed, the NRM server can subscribe to SCEF+NEF related notifications for specific events, e.g. core network (CN) type change.</w:t>
      </w:r>
    </w:p>
    <w:p w14:paraId="464630DA" w14:textId="77777777" w:rsidR="00B806C8" w:rsidRPr="003167FF" w:rsidRDefault="00B806C8" w:rsidP="00B806C8">
      <w:pPr>
        <w:pStyle w:val="B1"/>
      </w:pPr>
      <w:r w:rsidRPr="003167FF">
        <w:t>4.</w:t>
      </w:r>
      <w:r w:rsidRPr="003167FF">
        <w:tab/>
        <w:t>The NRM server may inform the VAL server to stop sending DL VAL data via the eMBMS bearer by sending the user plane delivery mode message, e.g., when the last UE moves out of the LTE MBMS service area.</w:t>
      </w:r>
    </w:p>
    <w:p w14:paraId="0DCCE66E" w14:textId="77777777" w:rsidR="00B806C8" w:rsidRPr="003167FF" w:rsidRDefault="00B806C8" w:rsidP="00B806C8">
      <w:pPr>
        <w:pStyle w:val="B1"/>
      </w:pPr>
      <w:r w:rsidRPr="003167FF">
        <w:t>5.</w:t>
      </w:r>
      <w:r w:rsidRPr="003167FF">
        <w:tab/>
        <w:t>The NRM server may interact with the 5GC to request media resources (if not already allocated) with specific requirements over unicast PDU session, as it is able to serve the NRM client via unicast PDU session.</w:t>
      </w:r>
    </w:p>
    <w:p w14:paraId="08B0B0A1" w14:textId="77777777" w:rsidR="00B806C8" w:rsidRPr="003167FF" w:rsidRDefault="00B806C8" w:rsidP="00B806C8">
      <w:pPr>
        <w:pStyle w:val="B1"/>
      </w:pPr>
      <w:r w:rsidRPr="003167FF">
        <w:t>6.</w:t>
      </w:r>
      <w:r w:rsidRPr="003167FF">
        <w:tab/>
        <w:t>The NRM server informs the VAL server to send DL VAL data to the VAL UE via the PDU session by sending the user plane delivery mode message.</w:t>
      </w:r>
    </w:p>
    <w:p w14:paraId="7D74B978" w14:textId="77777777" w:rsidR="00B806C8" w:rsidRPr="003167FF" w:rsidRDefault="00B806C8" w:rsidP="00B806C8">
      <w:pPr>
        <w:pStyle w:val="B1"/>
        <w:rPr>
          <w:noProof/>
        </w:rPr>
      </w:pPr>
      <w:r w:rsidRPr="003167FF">
        <w:t>7.</w:t>
      </w:r>
      <w:r w:rsidRPr="003167FF">
        <w:tab/>
        <w:t>The VAL group communication takes place over 5GS, and the VAL data is delivered over unicast PDU session.</w:t>
      </w:r>
    </w:p>
    <w:p w14:paraId="00CEE22E" w14:textId="7AB22467" w:rsidR="00312C76" w:rsidRPr="003167FF" w:rsidRDefault="00312C76" w:rsidP="00312C76">
      <w:pPr>
        <w:pStyle w:val="Heading3"/>
      </w:pPr>
      <w:bookmarkStart w:id="1741" w:name="_Toc155356002"/>
      <w:r w:rsidRPr="003167FF">
        <w:lastRenderedPageBreak/>
        <w:t>14.3.5</w:t>
      </w:r>
      <w:r w:rsidRPr="003167FF">
        <w:tab/>
        <w:t>QoS/resource management for network-assisted UE-to-UE</w:t>
      </w:r>
      <w:r w:rsidR="001B3129" w:rsidRPr="001B3129">
        <w:t>/VN group</w:t>
      </w:r>
      <w:r w:rsidRPr="003167FF">
        <w:t xml:space="preserve"> communications</w:t>
      </w:r>
      <w:bookmarkEnd w:id="1741"/>
    </w:p>
    <w:p w14:paraId="1BC79DCF" w14:textId="77777777" w:rsidR="00312C76" w:rsidRPr="003167FF" w:rsidRDefault="00312C76" w:rsidP="00312C76">
      <w:pPr>
        <w:pStyle w:val="Heading4"/>
      </w:pPr>
      <w:bookmarkStart w:id="1742" w:name="_Toc59224922"/>
      <w:bookmarkStart w:id="1743" w:name="_Toc155356003"/>
      <w:r w:rsidRPr="003167FF">
        <w:t>14.3.5.1</w:t>
      </w:r>
      <w:r w:rsidRPr="003167FF">
        <w:tab/>
        <w:t>General</w:t>
      </w:r>
      <w:bookmarkEnd w:id="1742"/>
      <w:bookmarkEnd w:id="1743"/>
    </w:p>
    <w:p w14:paraId="53FDD049" w14:textId="77777777" w:rsidR="00312C76" w:rsidRPr="003167FF" w:rsidRDefault="00312C76" w:rsidP="00312C76">
      <w:pPr>
        <w:rPr>
          <w:noProof/>
        </w:rPr>
      </w:pPr>
      <w:r w:rsidRPr="003167FF">
        <w:rPr>
          <w:noProof/>
        </w:rPr>
        <w:t xml:space="preserve">This feature provides the SEAL NRM support for coordinated QoS/resource management for network assisted UE-to-UE communications. Such capability may be required for guaranteeing end-to-end QoS fulfilment (primarily for meeting end-to-end latency requirements) in network assisted UE to UE communications and may accommodate various vertical-specific application services, e.g.: </w:t>
      </w:r>
    </w:p>
    <w:p w14:paraId="4B2C6DCD" w14:textId="77777777" w:rsidR="00312C76" w:rsidRPr="003167FF" w:rsidRDefault="00312C76" w:rsidP="00312C76">
      <w:pPr>
        <w:pStyle w:val="B1"/>
        <w:rPr>
          <w:noProof/>
        </w:rPr>
      </w:pPr>
      <w:r w:rsidRPr="003167FF">
        <w:rPr>
          <w:noProof/>
        </w:rPr>
        <w:t>-</w:t>
      </w:r>
      <w:r w:rsidRPr="003167FF">
        <w:rPr>
          <w:noProof/>
        </w:rPr>
        <w:tab/>
        <w:t>Network-assisted Command and Control (C2) communications in UASAPP [TS 23.255], where the UAV controller navigates its UAV over the 5GS;</w:t>
      </w:r>
    </w:p>
    <w:p w14:paraId="027D3B93" w14:textId="77777777" w:rsidR="00312C76" w:rsidRPr="003167FF" w:rsidRDefault="00312C76" w:rsidP="00312C76">
      <w:pPr>
        <w:pStyle w:val="B1"/>
        <w:rPr>
          <w:noProof/>
        </w:rPr>
      </w:pPr>
      <w:r w:rsidRPr="003167FF">
        <w:rPr>
          <w:noProof/>
        </w:rPr>
        <w:t>-</w:t>
      </w:r>
      <w:r w:rsidRPr="003167FF">
        <w:rPr>
          <w:noProof/>
        </w:rPr>
        <w:tab/>
        <w:t>Teleoperated Driving (ToD) in eV2XAPP [TS 23.286], where the a V2X UE acting as server may remotely control a further V2X UE over the 5GS;</w:t>
      </w:r>
    </w:p>
    <w:p w14:paraId="196331AC" w14:textId="77777777" w:rsidR="00312C76" w:rsidRPr="003167FF" w:rsidRDefault="00312C76" w:rsidP="00312C76">
      <w:pPr>
        <w:pStyle w:val="B1"/>
      </w:pPr>
      <w:r w:rsidRPr="003167FF">
        <w:rPr>
          <w:noProof/>
        </w:rPr>
        <w:t>-</w:t>
      </w:r>
      <w:r w:rsidRPr="003167FF">
        <w:rPr>
          <w:noProof/>
        </w:rPr>
        <w:tab/>
        <w:t>Network-assisted Device-to-Device communications in Factory of the Future (FF) use cases, such as control-to-control communications.</w:t>
      </w:r>
    </w:p>
    <w:p w14:paraId="3ECD251D" w14:textId="5547B605" w:rsidR="001B3129" w:rsidRDefault="001B3129" w:rsidP="00626E7C">
      <w:pPr>
        <w:pStyle w:val="B1"/>
      </w:pPr>
      <w:bookmarkStart w:id="1744" w:name="_Toc526019534"/>
      <w:bookmarkStart w:id="1745" w:name="_Toc57272537"/>
      <w:r w:rsidRPr="001B3129">
        <w:t>-</w:t>
      </w:r>
      <w:r w:rsidRPr="001B3129">
        <w:tab/>
        <w:t>5G LAN-Type communication within a 5G VN group as specified in 3GPP</w:t>
      </w:r>
      <w:r>
        <w:t> </w:t>
      </w:r>
      <w:r w:rsidRPr="001B3129">
        <w:t>TS 23.501</w:t>
      </w:r>
      <w:r>
        <w:t> </w:t>
      </w:r>
      <w:r w:rsidRPr="001B3129">
        <w:t>[10].</w:t>
      </w:r>
    </w:p>
    <w:p w14:paraId="0D7560F7" w14:textId="1F5FF1D4" w:rsidR="00312C76" w:rsidRPr="003167FF" w:rsidRDefault="00312C76" w:rsidP="00312C76">
      <w:pPr>
        <w:pStyle w:val="Heading4"/>
      </w:pPr>
      <w:bookmarkStart w:id="1746" w:name="_Toc155356004"/>
      <w:r w:rsidRPr="003167FF">
        <w:t>14.3.5.2</w:t>
      </w:r>
      <w:r w:rsidRPr="003167FF">
        <w:tab/>
      </w:r>
      <w:r w:rsidRPr="003167FF">
        <w:rPr>
          <w:lang w:eastAsia="zh-CN"/>
        </w:rPr>
        <w:t>QoS/resource management capability initiation in network assisted UE-to-UE communications</w:t>
      </w:r>
      <w:bookmarkEnd w:id="1746"/>
      <w:r w:rsidRPr="003167FF">
        <w:rPr>
          <w:noProof/>
        </w:rPr>
        <w:t xml:space="preserve"> </w:t>
      </w:r>
    </w:p>
    <w:bookmarkEnd w:id="1744"/>
    <w:bookmarkEnd w:id="1745"/>
    <w:p w14:paraId="6B15A72A" w14:textId="411B5195" w:rsidR="00312C76" w:rsidRPr="003167FF" w:rsidRDefault="00312C76" w:rsidP="00312C76">
      <w:r w:rsidRPr="003167FF">
        <w:rPr>
          <w:noProof/>
        </w:rPr>
        <w:t xml:space="preserve">This procedure provides a mechanism for initiating the capability at the NRM server for managing the end-to-end application QoS requirement fulfilment for a network-assisted VAL UE to VAL UE session (comprising a PDU session for each of the constituent links, e.g. VAL UE 1 to PLMN, and PLMN to VAL UE 2). </w:t>
      </w:r>
      <w:r w:rsidRPr="003167FF">
        <w:rPr>
          <w:bCs/>
        </w:rPr>
        <w:t>The request may come from NRM client of either of the VAL UEs within the service and will trigger the end-to-end QoS/resource management by the NRM server. The triggering the end-to-end QoS management request can be initiated by the VAL application at the VAL UE, and the conditions may depend on the requirements of the VAL service, e.g. for UAS such triggering may be needed when a UAV is in-flight, or for V2X such trigger may be initiated when a controlled VAL UE enters an urban area</w:t>
      </w:r>
      <w:r w:rsidR="001B3129" w:rsidRPr="001B3129">
        <w:rPr>
          <w:bCs/>
        </w:rPr>
        <w:t>, or for 5G LAN-type service such trigger may be initiated by the AF (e.g. on VAL UE1) that manages the corresponding 5G VN group</w:t>
      </w:r>
      <w:r w:rsidRPr="003167FF">
        <w:rPr>
          <w:bCs/>
        </w:rPr>
        <w:t>.</w:t>
      </w:r>
    </w:p>
    <w:p w14:paraId="6ACDFE3F" w14:textId="77777777" w:rsidR="001B3129" w:rsidRDefault="001B3129" w:rsidP="001B3129">
      <w:bookmarkStart w:id="1747" w:name="_Hlk69484319"/>
      <w:bookmarkStart w:id="1748" w:name="_Hlk69211088"/>
      <w:r>
        <w:t>The clause 14.3.5.2.1 describes the end-to-end QoS/resource management capability for network-assisted UE-to-UE communications for a single pair of UEs.</w:t>
      </w:r>
    </w:p>
    <w:p w14:paraId="2285D22D" w14:textId="7B9FAEB2" w:rsidR="001B3129" w:rsidRDefault="001B3129" w:rsidP="00626E7C">
      <w:r>
        <w:t>The clause 14.3.5.2.2 describes the end-to-end QoS/resource management capability for network-assisted UE-to-UE communications for a group of UEs.</w:t>
      </w:r>
    </w:p>
    <w:p w14:paraId="38BAE261" w14:textId="5B0D7F41" w:rsidR="00312C76" w:rsidRPr="003167FF" w:rsidRDefault="00312C76" w:rsidP="00312C76">
      <w:pPr>
        <w:pStyle w:val="Heading5"/>
      </w:pPr>
      <w:bookmarkStart w:id="1749" w:name="_Toc155356005"/>
      <w:r w:rsidRPr="003167FF">
        <w:t>14.3.5.2.1</w:t>
      </w:r>
      <w:bookmarkEnd w:id="1747"/>
      <w:r w:rsidRPr="003167FF">
        <w:tab/>
      </w:r>
      <w:bookmarkEnd w:id="1748"/>
      <w:r w:rsidRPr="003167FF">
        <w:t>Procedure</w:t>
      </w:r>
      <w:r w:rsidR="001B3129" w:rsidRPr="001B3129">
        <w:t xml:space="preserve"> for a single pair of UEs</w:t>
      </w:r>
      <w:bookmarkEnd w:id="1749"/>
    </w:p>
    <w:p w14:paraId="748B8145" w14:textId="1EEC1005" w:rsidR="00312C76" w:rsidRPr="003167FF" w:rsidRDefault="00312C76" w:rsidP="00312C76">
      <w:r w:rsidRPr="003167FF">
        <w:t>Figure 14.3.5.2.1-1 illustrates the procedure where the NRM server is initiating the end-to-end QoS/resource management capability for network-assisted UE-to-UE communications</w:t>
      </w:r>
      <w:r w:rsidR="001B3129" w:rsidRPr="001B3129">
        <w:t xml:space="preserve"> for a single pair of UEs</w:t>
      </w:r>
      <w:r w:rsidRPr="003167FF">
        <w:t>.</w:t>
      </w:r>
    </w:p>
    <w:p w14:paraId="26EB32B2" w14:textId="77777777" w:rsidR="00312C76" w:rsidRPr="003167FF" w:rsidRDefault="00312C76" w:rsidP="00312C76">
      <w:pPr>
        <w:rPr>
          <w:noProof/>
        </w:rPr>
      </w:pPr>
      <w:r w:rsidRPr="003167FF">
        <w:rPr>
          <w:noProof/>
        </w:rPr>
        <w:t xml:space="preserve">Pre-conditions: </w:t>
      </w:r>
    </w:p>
    <w:p w14:paraId="2804AF9B" w14:textId="77777777" w:rsidR="00312C76" w:rsidRPr="003167FF" w:rsidRDefault="00312C76" w:rsidP="00312C76">
      <w:pPr>
        <w:pStyle w:val="B1"/>
        <w:rPr>
          <w:noProof/>
        </w:rPr>
      </w:pPr>
      <w:r w:rsidRPr="003167FF">
        <w:rPr>
          <w:noProof/>
        </w:rPr>
        <w:t>1.</w:t>
      </w:r>
      <w:r w:rsidRPr="003167FF">
        <w:rPr>
          <w:noProof/>
        </w:rPr>
        <w:tab/>
        <w:t>The NRM client is connected to the NRM server.</w:t>
      </w:r>
    </w:p>
    <w:p w14:paraId="56D19816" w14:textId="5C49E722" w:rsidR="00312C76" w:rsidRPr="003167FF" w:rsidRDefault="00312C76" w:rsidP="00312C76">
      <w:pPr>
        <w:pStyle w:val="B1"/>
        <w:rPr>
          <w:noProof/>
        </w:rPr>
      </w:pPr>
      <w:r w:rsidRPr="003167FF">
        <w:rPr>
          <w:noProof/>
        </w:rPr>
        <w:t>2.</w:t>
      </w:r>
      <w:r w:rsidR="001D49C4" w:rsidRPr="003167FF">
        <w:rPr>
          <w:noProof/>
        </w:rPr>
        <w:tab/>
      </w:r>
      <w:r w:rsidRPr="003167FF">
        <w:rPr>
          <w:noProof/>
        </w:rPr>
        <w:t>The VAL UEs involved in the end-to-end session (VAL UE 1 and VAL UE 2) are connected to one or more PLMNs and have ongoing PDU sessions.</w:t>
      </w:r>
    </w:p>
    <w:p w14:paraId="41C46879" w14:textId="24FA2419" w:rsidR="00312C76" w:rsidRPr="003167FF" w:rsidRDefault="00312C76" w:rsidP="00312C76">
      <w:pPr>
        <w:pStyle w:val="B1"/>
        <w:rPr>
          <w:noProof/>
        </w:rPr>
      </w:pPr>
      <w:r w:rsidRPr="003167FF">
        <w:rPr>
          <w:noProof/>
        </w:rPr>
        <w:t>3.</w:t>
      </w:r>
      <w:r w:rsidRPr="003167FF">
        <w:rPr>
          <w:noProof/>
        </w:rPr>
        <w:tab/>
      </w:r>
      <w:r w:rsidRPr="003167FF">
        <w:t xml:space="preserve">NRM server has used the "Setting up an AF session with required QoS procedure" (clause 4.15.6.6 of </w:t>
      </w:r>
      <w:r w:rsidR="001B3129" w:rsidRPr="001B3129">
        <w:t>3GPP</w:t>
      </w:r>
      <w:r w:rsidR="001B3129">
        <w:t> </w:t>
      </w:r>
      <w:r w:rsidRPr="003167FF">
        <w:t>TS</w:t>
      </w:r>
      <w:r w:rsidR="001B3129">
        <w:t> </w:t>
      </w:r>
      <w:r w:rsidRPr="003167FF">
        <w:t>23.502</w:t>
      </w:r>
      <w:r w:rsidR="001B3129">
        <w:t> [11]</w:t>
      </w:r>
      <w:r w:rsidRPr="003167FF">
        <w:t>).</w:t>
      </w:r>
    </w:p>
    <w:p w14:paraId="26E8B3B0" w14:textId="77777777" w:rsidR="00312C76" w:rsidRPr="003167FF" w:rsidRDefault="00312C76" w:rsidP="00312C76">
      <w:pPr>
        <w:pStyle w:val="TH"/>
        <w:rPr>
          <w:noProof/>
        </w:rPr>
      </w:pPr>
      <w:r w:rsidRPr="003167FF">
        <w:object w:dxaOrig="4177" w:dyaOrig="2028" w14:anchorId="60981916">
          <v:shape id="_x0000_i1158" type="#_x0000_t75" style="width:210.15pt;height:101.55pt" o:ole="">
            <v:imagedata r:id="rId283" o:title=""/>
          </v:shape>
          <o:OLEObject Type="Embed" ProgID="Visio.Drawing.15" ShapeID="_x0000_i1158" DrawAspect="Content" ObjectID="_1765969097" r:id="rId284"/>
        </w:object>
      </w:r>
    </w:p>
    <w:p w14:paraId="48423696" w14:textId="77777777" w:rsidR="00312C76" w:rsidRPr="003167FF" w:rsidRDefault="00312C76" w:rsidP="00312C76">
      <w:pPr>
        <w:pStyle w:val="TF"/>
      </w:pPr>
      <w:r w:rsidRPr="003167FF">
        <w:t>Figure 14.3.5.2.1-1 end-to-end QoS management request / response</w:t>
      </w:r>
    </w:p>
    <w:p w14:paraId="2F34F58E" w14:textId="77777777" w:rsidR="00312C76" w:rsidRPr="003167FF" w:rsidRDefault="00312C76" w:rsidP="00312C76">
      <w:pPr>
        <w:pStyle w:val="B1"/>
      </w:pPr>
      <w:r w:rsidRPr="003167FF">
        <w:t>1.</w:t>
      </w:r>
      <w:r w:rsidRPr="003167FF">
        <w:tab/>
        <w:t xml:space="preserve">The NRM client 1 (of VAL UE 1) sends to the NRM server an end-to-end QoS management request for managing the QoS for the end-to-end application session. </w:t>
      </w:r>
    </w:p>
    <w:p w14:paraId="1DBD12FE" w14:textId="77777777" w:rsidR="00312C76" w:rsidRPr="003167FF" w:rsidRDefault="00312C76" w:rsidP="00312C76">
      <w:pPr>
        <w:pStyle w:val="B1"/>
      </w:pPr>
      <w:r w:rsidRPr="003167FF">
        <w:t>2.</w:t>
      </w:r>
      <w:r w:rsidRPr="003167FF">
        <w:tab/>
        <w:t>The NRM server configures the application QoS parameters by decomposing the end-to-end QoS requirements (VAL UE 1 to VAL UE 2) to application QoS parameters for each individual session (e.g. network session for VAL UE 1 -and network session for VAL UE 2) which are part of the end-to-end application session.</w:t>
      </w:r>
    </w:p>
    <w:p w14:paraId="798E5BE8" w14:textId="77777777" w:rsidR="00312C76" w:rsidRPr="003167FF" w:rsidRDefault="00312C76" w:rsidP="00312C76">
      <w:pPr>
        <w:pStyle w:val="B1"/>
      </w:pPr>
      <w:r w:rsidRPr="003167FF">
        <w:t>3.</w:t>
      </w:r>
      <w:r w:rsidRPr="003167FF">
        <w:tab/>
        <w:t xml:space="preserve">The NRM server sends to the NRM client 1 an end-to-end QoS management response with a positive or negative acknowledgement of the request. </w:t>
      </w:r>
    </w:p>
    <w:p w14:paraId="6568D7FA" w14:textId="77777777" w:rsidR="00312C76" w:rsidRPr="003167FF" w:rsidRDefault="00312C76" w:rsidP="00312C76">
      <w:pPr>
        <w:pStyle w:val="B1"/>
        <w:rPr>
          <w:lang w:eastAsia="zh-CN"/>
        </w:rPr>
      </w:pPr>
      <w:r w:rsidRPr="003167FF">
        <w:t>4.</w:t>
      </w:r>
      <w:r w:rsidRPr="003167FF">
        <w:tab/>
        <w:t xml:space="preserve">The NRM server may also send a notification to NRM client 2 (of VAL UE 2) to inform about the end-to-end QoS management initiation by the NRM server. </w:t>
      </w:r>
    </w:p>
    <w:p w14:paraId="50E342AA" w14:textId="520C44EA" w:rsidR="001B3129" w:rsidRDefault="001B3129" w:rsidP="001B3129">
      <w:pPr>
        <w:pStyle w:val="Heading5"/>
      </w:pPr>
      <w:bookmarkStart w:id="1750" w:name="_Toc155356006"/>
      <w:r>
        <w:t>14.3.5.2.2</w:t>
      </w:r>
      <w:r>
        <w:tab/>
        <w:t>Procedure for a group of UEs</w:t>
      </w:r>
      <w:bookmarkEnd w:id="1750"/>
    </w:p>
    <w:p w14:paraId="398144E8" w14:textId="6D34C7D2" w:rsidR="001B3129" w:rsidRDefault="001B3129" w:rsidP="001B3129">
      <w:r>
        <w:t xml:space="preserve">Figure 14.3.5.2.2 illustrates the procedure where the NRM server is initiating the end-to-end </w:t>
      </w:r>
      <w:r>
        <w:rPr>
          <w:lang w:val="en-US"/>
        </w:rPr>
        <w:t xml:space="preserve">QoS/resource management capability for network-assisted UE-to-UE communications </w:t>
      </w:r>
      <w:r w:rsidRPr="00965286">
        <w:t>for a group of UEs</w:t>
      </w:r>
      <w:r>
        <w:t>.</w:t>
      </w:r>
    </w:p>
    <w:p w14:paraId="2F3D4742" w14:textId="77777777" w:rsidR="001B3129" w:rsidRDefault="001B3129" w:rsidP="001B3129">
      <w:pPr>
        <w:rPr>
          <w:noProof/>
          <w:lang w:val="en-US"/>
        </w:rPr>
      </w:pPr>
      <w:r>
        <w:rPr>
          <w:noProof/>
          <w:lang w:val="en-US"/>
        </w:rPr>
        <w:t xml:space="preserve">Pre-conditions: </w:t>
      </w:r>
    </w:p>
    <w:p w14:paraId="5CE373AF" w14:textId="77777777" w:rsidR="001B3129" w:rsidRDefault="001B3129" w:rsidP="001B3129">
      <w:pPr>
        <w:pStyle w:val="B1"/>
        <w:rPr>
          <w:noProof/>
          <w:lang w:val="en-US"/>
        </w:rPr>
      </w:pPr>
      <w:r>
        <w:rPr>
          <w:noProof/>
          <w:lang w:val="en-US"/>
        </w:rPr>
        <w:t>1.</w:t>
      </w:r>
      <w:r>
        <w:rPr>
          <w:noProof/>
          <w:lang w:val="en-US"/>
        </w:rPr>
        <w:tab/>
        <w:t>The NRM client is connected to the NRM server.</w:t>
      </w:r>
    </w:p>
    <w:p w14:paraId="1CD9F012" w14:textId="77777777" w:rsidR="001B3129" w:rsidRDefault="001B3129" w:rsidP="001B3129">
      <w:pPr>
        <w:pStyle w:val="B1"/>
        <w:rPr>
          <w:noProof/>
          <w:lang w:val="en-US"/>
        </w:rPr>
      </w:pPr>
      <w:r>
        <w:rPr>
          <w:noProof/>
          <w:lang w:val="en-US"/>
        </w:rPr>
        <w:t>2.</w:t>
      </w:r>
      <w:r>
        <w:rPr>
          <w:noProof/>
          <w:lang w:val="en-US"/>
        </w:rPr>
        <w:tab/>
        <w:t>The VAL UEs involved in the end-to-end session (VAL UE 1 and a group of VAL UEs) are connected to one or more PLMNs and have ongoing PDU sessions.</w:t>
      </w:r>
    </w:p>
    <w:p w14:paraId="6FDBA0CD" w14:textId="77777777" w:rsidR="001B3129" w:rsidRDefault="001B3129" w:rsidP="001B3129">
      <w:pPr>
        <w:pStyle w:val="B1"/>
        <w:ind w:left="0" w:firstLine="0"/>
        <w:rPr>
          <w:noProof/>
          <w:lang w:val="en-US"/>
        </w:rPr>
      </w:pPr>
      <w:r>
        <w:rPr>
          <w:noProof/>
          <w:lang w:val="en-US"/>
        </w:rPr>
        <w:t>Note :</w:t>
      </w:r>
      <w:r>
        <w:rPr>
          <w:noProof/>
          <w:lang w:val="en-US"/>
        </w:rPr>
        <w:tab/>
      </w:r>
      <w:r>
        <w:t xml:space="preserve">The </w:t>
      </w:r>
      <w:r>
        <w:rPr>
          <w:noProof/>
          <w:lang w:val="en-US"/>
        </w:rPr>
        <w:t xml:space="preserve">NRM client2 </w:t>
      </w:r>
      <w:r>
        <w:t>(of VAL UE 2)</w:t>
      </w:r>
      <w:r>
        <w:rPr>
          <w:noProof/>
          <w:lang w:val="en-US"/>
        </w:rPr>
        <w:t xml:space="preserve"> can be any VAL UEs in the group of VAL UEs.</w:t>
      </w:r>
    </w:p>
    <w:p w14:paraId="57B4D680" w14:textId="77777777" w:rsidR="001B3129" w:rsidRDefault="001B3129" w:rsidP="00626E7C">
      <w:pPr>
        <w:pStyle w:val="TH"/>
      </w:pPr>
      <w:r>
        <w:object w:dxaOrig="6121" w:dyaOrig="3090" w14:anchorId="6CAA0088">
          <v:shape id="_x0000_i1159" type="#_x0000_t75" style="width:306.3pt;height:154pt" o:ole="">
            <v:imagedata r:id="rId285" o:title=""/>
          </v:shape>
          <o:OLEObject Type="Embed" ProgID="Visio.Drawing.15" ShapeID="_x0000_i1159" DrawAspect="Content" ObjectID="_1765969098" r:id="rId286"/>
        </w:object>
      </w:r>
    </w:p>
    <w:p w14:paraId="4F95DA6B" w14:textId="42095313" w:rsidR="001B3129" w:rsidRDefault="001B3129" w:rsidP="00626E7C">
      <w:pPr>
        <w:pStyle w:val="TF"/>
      </w:pPr>
      <w:r>
        <w:t xml:space="preserve">Figure 14.3.5.2.2 end-to-end QoS management request / response </w:t>
      </w:r>
      <w:r w:rsidRPr="009426D6">
        <w:t>for a group of UEs</w:t>
      </w:r>
    </w:p>
    <w:p w14:paraId="42E9269E" w14:textId="77777777" w:rsidR="001B3129" w:rsidRDefault="001B3129" w:rsidP="001B3129">
      <w:pPr>
        <w:pStyle w:val="B1"/>
      </w:pPr>
      <w:r>
        <w:t>1.</w:t>
      </w:r>
      <w:r>
        <w:tab/>
        <w:t>The NRM server receives from the AF on NRM client 1 (of VAL UE 1) the</w:t>
      </w:r>
      <w:r w:rsidRPr="00DA0254">
        <w:t xml:space="preserve"> </w:t>
      </w:r>
      <w:r>
        <w:t xml:space="preserve">end-to-end QoS management request for managing the QoS on UE-to-UE traffic for a group of UEs. </w:t>
      </w:r>
    </w:p>
    <w:p w14:paraId="057B5CE2" w14:textId="77777777" w:rsidR="001B3129" w:rsidRDefault="001B3129" w:rsidP="001B3129">
      <w:pPr>
        <w:pStyle w:val="B1"/>
      </w:pPr>
      <w:r>
        <w:t xml:space="preserve">2. The NRM server </w:t>
      </w:r>
      <w:r>
        <w:rPr>
          <w:lang w:val="en-US"/>
        </w:rPr>
        <w:t>retrieves from 5GC or subscribe to 5GC to obtain additional VAL-UE associated information for</w:t>
      </w:r>
      <w:r>
        <w:t xml:space="preserve"> each member in the group identified by the </w:t>
      </w:r>
      <w:r w:rsidRPr="00F2731B">
        <w:t>VAL group ID</w:t>
      </w:r>
      <w:r>
        <w:t>, which is account for decomposition</w:t>
      </w:r>
      <w:r>
        <w:rPr>
          <w:bCs/>
        </w:rPr>
        <w:t>. The</w:t>
      </w:r>
      <w:r w:rsidRPr="003A1466">
        <w:rPr>
          <w:lang w:val="en-US"/>
        </w:rPr>
        <w:t xml:space="preserve"> </w:t>
      </w:r>
      <w:r>
        <w:rPr>
          <w:lang w:val="en-US"/>
        </w:rPr>
        <w:t>VAL-UE associated information</w:t>
      </w:r>
      <w:r>
        <w:rPr>
          <w:bCs/>
        </w:rPr>
        <w:t xml:space="preserve"> could be</w:t>
      </w:r>
      <w:r>
        <w:rPr>
          <w:lang w:val="en-US"/>
        </w:rPr>
        <w:t xml:space="preserve"> from the 5GC (</w:t>
      </w:r>
      <w:r>
        <w:rPr>
          <w:bCs/>
        </w:rPr>
        <w:t xml:space="preserve">NEF Monitoring Events as in 3GPP TS 23.502 [11], QoS sustainability analytics as in 3GPP TS 23.288 [34]) or SEAL LMS (on demand location reporting). </w:t>
      </w:r>
    </w:p>
    <w:p w14:paraId="68A709A3" w14:textId="77777777" w:rsidR="001B3129" w:rsidRDefault="001B3129" w:rsidP="001B3129">
      <w:pPr>
        <w:pStyle w:val="B1"/>
      </w:pPr>
      <w:r>
        <w:lastRenderedPageBreak/>
        <w:t>3.</w:t>
      </w:r>
      <w:r>
        <w:tab/>
        <w:t>The NRM server configures the application QoS parameters by decomposing the end-to-end QoS requirements (UE-to-UE traffic for any two UEs in a group) to application QoS parameters for each individual session (</w:t>
      </w:r>
      <w:r>
        <w:rPr>
          <w:lang w:eastAsia="zh-CN"/>
        </w:rPr>
        <w:t>uplink network session for ingress group member and downlink network session for egress group member</w:t>
      </w:r>
      <w:r>
        <w:t xml:space="preserve">). The NRM server needs to take the additional </w:t>
      </w:r>
      <w:r>
        <w:rPr>
          <w:lang w:val="en-US"/>
        </w:rPr>
        <w:t>VAL-UE associated</w:t>
      </w:r>
      <w:r>
        <w:t xml:space="preserve"> information into account for evaluation during such decomposition.</w:t>
      </w:r>
    </w:p>
    <w:p w14:paraId="6B29B39D" w14:textId="77777777" w:rsidR="001B3129" w:rsidRDefault="001B3129" w:rsidP="001B3129">
      <w:pPr>
        <w:pStyle w:val="B1"/>
        <w:rPr>
          <w:lang w:eastAsia="zh-CN"/>
        </w:rPr>
      </w:pPr>
      <w:r>
        <w:t>4.</w:t>
      </w:r>
      <w:r w:rsidRPr="00EB1DFF">
        <w:rPr>
          <w:lang w:val="en-US"/>
        </w:rPr>
        <w:t xml:space="preserve"> </w:t>
      </w:r>
      <w:r>
        <w:rPr>
          <w:lang w:val="en-US"/>
        </w:rPr>
        <w:t xml:space="preserve">The NRM/SEAL server, acting as AF, </w:t>
      </w:r>
      <w:r>
        <w:t xml:space="preserve">sends to the 5GC a </w:t>
      </w:r>
      <w:r>
        <w:rPr>
          <w:lang w:val="en-US"/>
        </w:rPr>
        <w:t>"</w:t>
      </w:r>
      <w:r>
        <w:rPr>
          <w:rFonts w:eastAsia="SimSun"/>
        </w:rPr>
        <w:t>Procedures for AF requested QoS for a UE or group of UEs not identified by a UE address</w:t>
      </w:r>
      <w:r>
        <w:rPr>
          <w:lang w:val="en-US"/>
        </w:rPr>
        <w:t xml:space="preserve">" to set the </w:t>
      </w:r>
      <w:r>
        <w:t xml:space="preserve">application QoS parameters respectively for </w:t>
      </w:r>
      <w:r>
        <w:rPr>
          <w:lang w:eastAsia="zh-CN"/>
        </w:rPr>
        <w:t>uplink network session for each ingress group member in the group and for downlink network session for egress group member.</w:t>
      </w:r>
    </w:p>
    <w:p w14:paraId="39DC8279" w14:textId="77777777" w:rsidR="001B3129" w:rsidRDefault="001B3129" w:rsidP="001B3129">
      <w:pPr>
        <w:pStyle w:val="B1"/>
        <w:ind w:firstLine="0"/>
      </w:pPr>
      <w:r>
        <w:t xml:space="preserve">Additionally, the </w:t>
      </w:r>
      <w:r>
        <w:rPr>
          <w:lang w:val="en-US"/>
        </w:rPr>
        <w:t>NRM/SEAL server</w:t>
      </w:r>
      <w:r>
        <w:t xml:space="preserve"> </w:t>
      </w:r>
      <w:r>
        <w:rPr>
          <w:rFonts w:hint="eastAsia"/>
          <w:lang w:eastAsia="zh-CN"/>
        </w:rPr>
        <w:t>may</w:t>
      </w:r>
      <w:r>
        <w:t xml:space="preserve"> activate</w:t>
      </w:r>
      <w:r w:rsidRPr="00B206D4">
        <w:t xml:space="preserve"> monitoring of </w:t>
      </w:r>
      <w:r>
        <w:t>the</w:t>
      </w:r>
      <w:r w:rsidRPr="00B206D4">
        <w:t xml:space="preserve"> performance</w:t>
      </w:r>
      <w:r>
        <w:t xml:space="preserve"> to receive </w:t>
      </w:r>
      <w:r w:rsidRPr="00E50866">
        <w:t>QoS monitoring event notifications from 5GC</w:t>
      </w:r>
      <w:r>
        <w:t xml:space="preserve"> by setting the (optionally </w:t>
      </w:r>
      <w:r w:rsidRPr="00B206D4">
        <w:t>with Alternative QoS Profiles</w:t>
      </w:r>
      <w:r>
        <w:t xml:space="preserve">) in the request, in this case the AF may receive the QoS downgrade notification for e.g. </w:t>
      </w:r>
      <w:r>
        <w:rPr>
          <w:lang w:eastAsia="zh-CN"/>
        </w:rPr>
        <w:t>latency</w:t>
      </w:r>
      <w:r>
        <w:t xml:space="preserve"> thus to initiate the NRM-assisted coordinated QoS provisioning for </w:t>
      </w:r>
      <w:r w:rsidRPr="009D319C">
        <w:t>5G LAN-Type  communication in clause 14.3.5.3.x</w:t>
      </w:r>
    </w:p>
    <w:p w14:paraId="5B864049" w14:textId="77777777" w:rsidR="001B3129" w:rsidRDefault="001B3129" w:rsidP="001B3129">
      <w:pPr>
        <w:pStyle w:val="B1"/>
      </w:pPr>
      <w:r>
        <w:t>5.</w:t>
      </w:r>
      <w:r>
        <w:tab/>
        <w:t xml:space="preserve">The NRM server sends to the NRM client 1an end-to-end QoS management response with a positive or negative acknowledgement of the request. </w:t>
      </w:r>
    </w:p>
    <w:p w14:paraId="5D6A4B46" w14:textId="6129D410" w:rsidR="001B3129" w:rsidRDefault="001B3129" w:rsidP="00626E7C">
      <w:pPr>
        <w:pStyle w:val="B1"/>
      </w:pPr>
      <w:r>
        <w:t>6.</w:t>
      </w:r>
      <w:r>
        <w:tab/>
        <w:t xml:space="preserve">If the NRF server receives the end-to-end QoS management request including VAL UE2 as </w:t>
      </w:r>
      <w:r w:rsidRPr="00747175">
        <w:t>any of</w:t>
      </w:r>
      <w:r>
        <w:t xml:space="preserve"> </w:t>
      </w:r>
      <w:r>
        <w:rPr>
          <w:lang w:val="en-US"/>
        </w:rPr>
        <w:t>the</w:t>
      </w:r>
      <w:r w:rsidRPr="001152ED">
        <w:t xml:space="preserve"> </w:t>
      </w:r>
      <w:r>
        <w:t xml:space="preserve">List of VAL UEs, then the NRM server may also send a notification to NRM client 2 (of VAL UE 2) to inform about the end-to-end QoS management initiation by the NRM server. </w:t>
      </w:r>
    </w:p>
    <w:p w14:paraId="0232860A" w14:textId="7F2C313F" w:rsidR="00312C76" w:rsidRPr="003167FF" w:rsidRDefault="00312C76" w:rsidP="00312C76">
      <w:pPr>
        <w:pStyle w:val="Heading4"/>
        <w:rPr>
          <w:lang w:eastAsia="zh-CN"/>
        </w:rPr>
      </w:pPr>
      <w:bookmarkStart w:id="1751" w:name="_Toc155356007"/>
      <w:r w:rsidRPr="003167FF">
        <w:t>14.3.5.3</w:t>
      </w:r>
      <w:r w:rsidRPr="003167FF">
        <w:tab/>
        <w:t xml:space="preserve">Procedure for coordinated </w:t>
      </w:r>
      <w:r w:rsidRPr="003167FF">
        <w:rPr>
          <w:lang w:eastAsia="zh-CN"/>
        </w:rPr>
        <w:t>QoS provisioning operation in network assisted UE-to-UE communications</w:t>
      </w:r>
      <w:bookmarkEnd w:id="1751"/>
      <w:r w:rsidRPr="003167FF">
        <w:rPr>
          <w:noProof/>
        </w:rPr>
        <w:t xml:space="preserve"> </w:t>
      </w:r>
    </w:p>
    <w:p w14:paraId="674CD68B" w14:textId="77777777" w:rsidR="00312C76" w:rsidRPr="003167FF" w:rsidRDefault="00312C76" w:rsidP="00312C76">
      <w:pPr>
        <w:rPr>
          <w:bCs/>
        </w:rPr>
      </w:pPr>
      <w:r w:rsidRPr="003167FF">
        <w:rPr>
          <w:noProof/>
        </w:rPr>
        <w:t xml:space="preserve">This procedure provides a mechanism for ensuring the end-to-end application QoS requirement fulfilment for the application service (which is between two or more VAL UEs), considering that the QoS of one of the links may downgrade. </w:t>
      </w:r>
      <w:r w:rsidRPr="003167FF">
        <w:rPr>
          <w:bCs/>
        </w:rPr>
        <w:t xml:space="preserve">It is assumed that the application session is ongoing, and both the source and target VAL UEs are connected to 3GPP network (the same or different). The communication between the VAL UEs is assumed to be in-direct / network-assisted; hence two PDU sessions are established respectively (one per VAL UE). </w:t>
      </w:r>
    </w:p>
    <w:p w14:paraId="216FA3B4" w14:textId="19EF9FF0" w:rsidR="001B3129" w:rsidRDefault="001B3129" w:rsidP="001B3129">
      <w:r>
        <w:t>The clause 14.3.5.2.1 describes the end-to-end QoS/resource management capability for network-assisted UE-to-UE communications for a single pair of UEs.</w:t>
      </w:r>
    </w:p>
    <w:p w14:paraId="324B108B" w14:textId="57A03363" w:rsidR="001B3129" w:rsidRDefault="001B3129" w:rsidP="00626E7C">
      <w:r>
        <w:t>The clause 14.3.5.2.2 describes the end-to-end QoS/resource management capability for network-assisted UE-to-UE communications for a group of UEs.</w:t>
      </w:r>
    </w:p>
    <w:p w14:paraId="09CF7316" w14:textId="0ED65F90" w:rsidR="00312C76" w:rsidRPr="003167FF" w:rsidRDefault="00312C76" w:rsidP="00312C76">
      <w:pPr>
        <w:pStyle w:val="Heading5"/>
      </w:pPr>
      <w:bookmarkStart w:id="1752" w:name="_Toc155356008"/>
      <w:r w:rsidRPr="003167FF">
        <w:t>14.3.5.3.1</w:t>
      </w:r>
      <w:r w:rsidRPr="003167FF">
        <w:tab/>
        <w:t>Procedure</w:t>
      </w:r>
      <w:r w:rsidR="001B3129" w:rsidRPr="001B3129">
        <w:t xml:space="preserve"> for a single pair of UEs</w:t>
      </w:r>
      <w:bookmarkEnd w:id="1752"/>
    </w:p>
    <w:p w14:paraId="767EBC46" w14:textId="68903CD1" w:rsidR="00312C76" w:rsidRPr="003167FF" w:rsidRDefault="00312C76" w:rsidP="00312C76">
      <w:r w:rsidRPr="003167FF">
        <w:t>Figure 14.3.5.3.1-1 illustrates the procedure where the NRM server supports the coordinated QoS provisioning for network-assisted UE-to-UE communications</w:t>
      </w:r>
      <w:r w:rsidR="001B3129" w:rsidRPr="001B3129">
        <w:t xml:space="preserve"> for a single pair of UEs</w:t>
      </w:r>
      <w:r w:rsidRPr="003167FF">
        <w:t>.</w:t>
      </w:r>
    </w:p>
    <w:p w14:paraId="7709CCDA" w14:textId="77777777" w:rsidR="00312C76" w:rsidRPr="003167FF" w:rsidRDefault="00312C76" w:rsidP="00312C76">
      <w:pPr>
        <w:rPr>
          <w:noProof/>
        </w:rPr>
      </w:pPr>
      <w:r w:rsidRPr="003167FF">
        <w:rPr>
          <w:noProof/>
        </w:rPr>
        <w:t xml:space="preserve">Pre-conditions: </w:t>
      </w:r>
    </w:p>
    <w:p w14:paraId="4E04B81D" w14:textId="77777777" w:rsidR="00312C76" w:rsidRPr="003167FF" w:rsidRDefault="00312C76" w:rsidP="00312C76">
      <w:pPr>
        <w:pStyle w:val="B1"/>
      </w:pPr>
      <w:r w:rsidRPr="003167FF">
        <w:rPr>
          <w:noProof/>
        </w:rPr>
        <w:t>1.</w:t>
      </w:r>
      <w:r w:rsidRPr="003167FF">
        <w:rPr>
          <w:noProof/>
        </w:rPr>
        <w:tab/>
        <w:t xml:space="preserve">NRM server has activated the </w:t>
      </w:r>
      <w:r w:rsidRPr="003167FF">
        <w:t>end-to-end QoS/resource management capability</w:t>
      </w:r>
      <w:r w:rsidRPr="003167FF">
        <w:rPr>
          <w:noProof/>
        </w:rPr>
        <w:t xml:space="preserve">, as described in 14.3.5.2.1  </w:t>
      </w:r>
    </w:p>
    <w:p w14:paraId="26180030" w14:textId="2B478968" w:rsidR="00312C76" w:rsidRPr="003167FF" w:rsidRDefault="00312C76" w:rsidP="00312C76">
      <w:pPr>
        <w:pStyle w:val="B1"/>
        <w:rPr>
          <w:noProof/>
        </w:rPr>
      </w:pPr>
      <w:r w:rsidRPr="003167FF">
        <w:t>2.</w:t>
      </w:r>
      <w:r w:rsidRPr="003167FF">
        <w:tab/>
        <w:t xml:space="preserve">NRM server, acting as AF, has registered to receive QoS monitoring event notifications from 5GC and notifications from VAL UEs (from both UEs), as specified in </w:t>
      </w:r>
      <w:r w:rsidR="001B3129" w:rsidRPr="001B3129">
        <w:t>3GPP</w:t>
      </w:r>
      <w:r w:rsidR="001B3129">
        <w:t> </w:t>
      </w:r>
      <w:r w:rsidRPr="003167FF">
        <w:t>TS</w:t>
      </w:r>
      <w:r w:rsidR="001B3129">
        <w:t> </w:t>
      </w:r>
      <w:r w:rsidRPr="003167FF">
        <w:t>23.501</w:t>
      </w:r>
      <w:r w:rsidR="001B3129">
        <w:t> [10]</w:t>
      </w:r>
      <w:r w:rsidRPr="003167FF">
        <w:t>.</w:t>
      </w:r>
    </w:p>
    <w:p w14:paraId="01CBE824" w14:textId="77777777" w:rsidR="00312C76" w:rsidRPr="003167FF" w:rsidRDefault="00312C76" w:rsidP="00312C76">
      <w:pPr>
        <w:pStyle w:val="TH"/>
      </w:pPr>
      <w:r w:rsidRPr="003167FF">
        <w:object w:dxaOrig="5953" w:dyaOrig="3925" w14:anchorId="46075402">
          <v:shape id="_x0000_i1160" type="#_x0000_t75" style="width:298.8pt;height:196.85pt" o:ole="">
            <v:imagedata r:id="rId287" o:title=""/>
          </v:shape>
          <o:OLEObject Type="Embed" ProgID="Visio.Drawing.15" ShapeID="_x0000_i1160" DrawAspect="Content" ObjectID="_1765969099" r:id="rId288"/>
        </w:object>
      </w:r>
    </w:p>
    <w:p w14:paraId="0695511F" w14:textId="77777777" w:rsidR="00312C76" w:rsidRPr="003167FF" w:rsidRDefault="00312C76" w:rsidP="00312C76">
      <w:pPr>
        <w:pStyle w:val="TF"/>
      </w:pPr>
      <w:r w:rsidRPr="003167FF">
        <w:t xml:space="preserve">Figure 14.3.5.3.1-1: NRM-assisted coordinated QoS provisioning for C2 communication </w:t>
      </w:r>
    </w:p>
    <w:p w14:paraId="2955D3E7" w14:textId="77777777" w:rsidR="00312C76" w:rsidRPr="003167FF" w:rsidRDefault="00312C76" w:rsidP="00312C76">
      <w:pPr>
        <w:pStyle w:val="B1"/>
        <w:jc w:val="both"/>
      </w:pPr>
      <w:r w:rsidRPr="003167FF">
        <w:t>1a.</w:t>
      </w:r>
      <w:r w:rsidRPr="003167FF">
        <w:tab/>
        <w:t xml:space="preserve">A QoS downgrade trigger event is sent from the NRM client of the VAL UE 1 to the NRM server, denoting an application QoS degradation (experienced or expected) e.g. based on the experienced packet delay or packet loss for the Uu link (e.g. packet loss great than threshold value). </w:t>
      </w:r>
      <w:r w:rsidRPr="003167FF">
        <w:rPr>
          <w:bCs/>
        </w:rPr>
        <w:t xml:space="preserve">The conditions for triggering the QoS downgrade indication from the NRM client is based on the threshold that may be provided in advance by the NRM server (at the </w:t>
      </w:r>
      <w:r w:rsidRPr="003167FF">
        <w:t>end-to-end QoS management response</w:t>
      </w:r>
      <w:r w:rsidRPr="003167FF">
        <w:rPr>
          <w:bCs/>
        </w:rPr>
        <w:t xml:space="preserve"> by the NRM server in </w:t>
      </w:r>
      <w:r w:rsidRPr="003167FF">
        <w:rPr>
          <w:noProof/>
        </w:rPr>
        <w:t>14.3.5.2.1</w:t>
      </w:r>
      <w:r w:rsidRPr="003167FF">
        <w:rPr>
          <w:bCs/>
        </w:rPr>
        <w:t>).</w:t>
      </w:r>
    </w:p>
    <w:p w14:paraId="5CAF13E2" w14:textId="6607580F" w:rsidR="00312C76" w:rsidRPr="003167FF" w:rsidRDefault="00312C76" w:rsidP="00312C76">
      <w:pPr>
        <w:pStyle w:val="B1"/>
        <w:jc w:val="both"/>
      </w:pPr>
      <w:r w:rsidRPr="003167FF">
        <w:t>1b.</w:t>
      </w:r>
      <w:r w:rsidRPr="003167FF">
        <w:tab/>
        <w:t>Alternatively, the NRM server receives a trigger event from the 5GC (SMF/NEF), denoting a QoS downgrade notification for the VAL UE 1 session. (described in clause 5.7.2.4.1b of 3GPP TS 23.501</w:t>
      </w:r>
      <w:r w:rsidR="00DB5B64">
        <w:t> [10]</w:t>
      </w:r>
      <w:r w:rsidRPr="003167FF">
        <w:t>).</w:t>
      </w:r>
    </w:p>
    <w:p w14:paraId="439AA0ED" w14:textId="726F28B4" w:rsidR="00312C76" w:rsidRPr="003167FF" w:rsidRDefault="00312C76" w:rsidP="00312C76">
      <w:pPr>
        <w:pStyle w:val="B1"/>
        <w:jc w:val="both"/>
        <w:rPr>
          <w:bCs/>
        </w:rPr>
      </w:pPr>
      <w:r w:rsidRPr="003167FF">
        <w:t>2.</w:t>
      </w:r>
      <w:r w:rsidRPr="003167FF">
        <w:tab/>
        <w:t xml:space="preserve">The NRM server evaluates the fulfilment/non-fulfilment of the end-to-end QoS based on the trigger event. NRM server may retrieve additional information </w:t>
      </w:r>
      <w:r w:rsidRPr="003167FF">
        <w:rPr>
          <w:bCs/>
        </w:rPr>
        <w:t>based on subscription to support its evaluation. This could be</w:t>
      </w:r>
      <w:r w:rsidRPr="003167FF">
        <w:t xml:space="preserve"> from the 5GC (</w:t>
      </w:r>
      <w:r w:rsidRPr="003167FF">
        <w:rPr>
          <w:bCs/>
        </w:rPr>
        <w:t xml:space="preserve">NEF Monitoring Events as in </w:t>
      </w:r>
      <w:r w:rsidR="00DB5B64" w:rsidRPr="00DB5B64">
        <w:rPr>
          <w:bCs/>
        </w:rPr>
        <w:t>3GPP</w:t>
      </w:r>
      <w:r w:rsidR="00DB5B64">
        <w:rPr>
          <w:bCs/>
        </w:rPr>
        <w:t> </w:t>
      </w:r>
      <w:r w:rsidR="00DB5B64" w:rsidRPr="00DB5B64">
        <w:rPr>
          <w:bCs/>
        </w:rPr>
        <w:t>TS</w:t>
      </w:r>
      <w:r w:rsidR="00DB5B64">
        <w:rPr>
          <w:bCs/>
        </w:rPr>
        <w:t> </w:t>
      </w:r>
      <w:r w:rsidRPr="003167FF">
        <w:rPr>
          <w:bCs/>
        </w:rPr>
        <w:t>23.502</w:t>
      </w:r>
      <w:r w:rsidR="00DB5B64">
        <w:rPr>
          <w:bCs/>
        </w:rPr>
        <w:t> [11]</w:t>
      </w:r>
      <w:r w:rsidRPr="003167FF">
        <w:rPr>
          <w:bCs/>
        </w:rPr>
        <w:t xml:space="preserve">, QoS sustainability analytics as in </w:t>
      </w:r>
      <w:r w:rsidR="00DB5B64" w:rsidRPr="00DB5B64">
        <w:rPr>
          <w:bCs/>
        </w:rPr>
        <w:t>3GPP</w:t>
      </w:r>
      <w:r w:rsidR="00DB5B64">
        <w:rPr>
          <w:bCs/>
        </w:rPr>
        <w:t> </w:t>
      </w:r>
      <w:r w:rsidRPr="003167FF">
        <w:rPr>
          <w:bCs/>
        </w:rPr>
        <w:t>TS</w:t>
      </w:r>
      <w:r w:rsidR="00DB5B64">
        <w:rPr>
          <w:bCs/>
        </w:rPr>
        <w:t> </w:t>
      </w:r>
      <w:r w:rsidRPr="003167FF">
        <w:rPr>
          <w:bCs/>
        </w:rPr>
        <w:t>23.288 [34]) or SEAL LMS (on demand location reporting for one or both VAL UEs 1 and 2).</w:t>
      </w:r>
    </w:p>
    <w:p w14:paraId="1E1C81C3" w14:textId="77777777" w:rsidR="00312C76" w:rsidRPr="003167FF" w:rsidRDefault="00312C76" w:rsidP="00312C76">
      <w:pPr>
        <w:pStyle w:val="B1"/>
        <w:ind w:firstLine="0"/>
        <w:jc w:val="both"/>
      </w:pPr>
      <w:r w:rsidRPr="003167FF">
        <w:t>Then, the NRM server, determines an action, which is the QoS parameter adaptation of one or both links (QoS profile downgrade for the link receive QoS notification control, and QoS upgrade for the link which can be upgraded).</w:t>
      </w:r>
    </w:p>
    <w:p w14:paraId="46AACB43" w14:textId="28E37C2D" w:rsidR="00312C76" w:rsidRPr="003167FF" w:rsidRDefault="00312C76" w:rsidP="00312C76">
      <w:pPr>
        <w:pStyle w:val="B1"/>
        <w:jc w:val="both"/>
      </w:pPr>
      <w:r w:rsidRPr="003167FF">
        <w:t>3.</w:t>
      </w:r>
      <w:r w:rsidRPr="003167FF">
        <w:tab/>
        <w:t>The NRM/SEAL server, acting as AF, sends to the 5GC (to SMF via NEF or to PCF via N5) a request for a change of the QoS profile mapped to the one or both network sessions (for VAL UE 1 and UE 2) or the update of the PCC rules to apply the new traffic policy (as specified in 3GPP</w:t>
      </w:r>
      <w:r w:rsidR="00DB5B64">
        <w:t> </w:t>
      </w:r>
      <w:r w:rsidRPr="003167FF">
        <w:t>TS</w:t>
      </w:r>
      <w:r w:rsidR="00DB5B64">
        <w:t> </w:t>
      </w:r>
      <w:r w:rsidRPr="003167FF">
        <w:t>23.502</w:t>
      </w:r>
      <w:r w:rsidR="00DB5B64">
        <w:t> [11]</w:t>
      </w:r>
      <w:r w:rsidRPr="003167FF">
        <w:t xml:space="preserve"> in clause 4.15.6.6a: AF session with required QoS update procedure).</w:t>
      </w:r>
    </w:p>
    <w:p w14:paraId="2144B6BD" w14:textId="77777777" w:rsidR="00312C76" w:rsidRPr="003167FF" w:rsidRDefault="00312C76" w:rsidP="00312C76">
      <w:pPr>
        <w:pStyle w:val="B1"/>
        <w:jc w:val="both"/>
      </w:pPr>
      <w:r w:rsidRPr="003167FF">
        <w:t>4.</w:t>
      </w:r>
      <w:r w:rsidRPr="003167FF">
        <w:tab/>
        <w:t xml:space="preserve">The NRM server sends an application QoS change notification to the affected NRM clients, to inform on the adaptation of the QoS requirements for the individual session. </w:t>
      </w:r>
    </w:p>
    <w:p w14:paraId="63B716B0" w14:textId="7BF7F0F3" w:rsidR="00DB5B64" w:rsidRDefault="00DB5B64" w:rsidP="00DB5B64">
      <w:pPr>
        <w:pStyle w:val="Heading5"/>
      </w:pPr>
      <w:bookmarkStart w:id="1753" w:name="_Toc155356009"/>
      <w:r>
        <w:t>14.3.5.3.2</w:t>
      </w:r>
      <w:r>
        <w:tab/>
        <w:t>Procedure</w:t>
      </w:r>
      <w:r w:rsidRPr="003040D7">
        <w:t xml:space="preserve"> </w:t>
      </w:r>
      <w:r>
        <w:t>for a group of UEs</w:t>
      </w:r>
      <w:bookmarkEnd w:id="1753"/>
    </w:p>
    <w:p w14:paraId="01EE3C93" w14:textId="57FEE661" w:rsidR="00DB5B64" w:rsidRDefault="00DB5B64" w:rsidP="00DB5B64">
      <w:r>
        <w:t xml:space="preserve">Figure 14.3.5.3.2 illustrates the procedure where the NRM server supports the coordinated </w:t>
      </w:r>
      <w:r>
        <w:rPr>
          <w:lang w:val="en-US"/>
        </w:rPr>
        <w:t>QoS provisioning for network-assisted UE-to-UE communications</w:t>
      </w:r>
      <w:r>
        <w:t>.</w:t>
      </w:r>
    </w:p>
    <w:p w14:paraId="2B9696B1" w14:textId="77777777" w:rsidR="00DB5B64" w:rsidRDefault="00DB5B64" w:rsidP="00DB5B64">
      <w:pPr>
        <w:rPr>
          <w:noProof/>
          <w:lang w:val="en-US"/>
        </w:rPr>
      </w:pPr>
      <w:r>
        <w:rPr>
          <w:noProof/>
          <w:lang w:val="en-US"/>
        </w:rPr>
        <w:t xml:space="preserve">Pre-conditions: </w:t>
      </w:r>
    </w:p>
    <w:p w14:paraId="4B1FBC20" w14:textId="77777777" w:rsidR="00DB5B64" w:rsidRDefault="00DB5B64" w:rsidP="00DB5B64">
      <w:pPr>
        <w:pStyle w:val="B1"/>
        <w:rPr>
          <w:noProof/>
          <w:lang w:val="en-US"/>
        </w:rPr>
      </w:pPr>
      <w:r>
        <w:rPr>
          <w:noProof/>
          <w:lang w:val="en-US"/>
        </w:rPr>
        <w:t>1.</w:t>
      </w:r>
      <w:r>
        <w:rPr>
          <w:noProof/>
          <w:lang w:val="en-US"/>
        </w:rPr>
        <w:tab/>
        <w:t xml:space="preserve">NRM server has activated the </w:t>
      </w:r>
      <w:r>
        <w:t xml:space="preserve">end-to-end </w:t>
      </w:r>
      <w:r>
        <w:rPr>
          <w:lang w:val="en-US"/>
        </w:rPr>
        <w:t>QoS/resource management capability</w:t>
      </w:r>
      <w:r>
        <w:rPr>
          <w:noProof/>
          <w:lang w:val="en-US"/>
        </w:rPr>
        <w:t>, as described in 14.3.5.2.1</w:t>
      </w:r>
    </w:p>
    <w:p w14:paraId="1B80EE78" w14:textId="77777777" w:rsidR="00DB5B64" w:rsidRDefault="00DB5B64" w:rsidP="00DB5B64">
      <w:pPr>
        <w:pStyle w:val="B1"/>
        <w:rPr>
          <w:noProof/>
          <w:lang w:val="en-US"/>
        </w:rPr>
      </w:pPr>
      <w:r>
        <w:rPr>
          <w:lang w:val="en-US"/>
        </w:rPr>
        <w:t>2.</w:t>
      </w:r>
      <w:r>
        <w:rPr>
          <w:lang w:val="en-US"/>
        </w:rPr>
        <w:tab/>
        <w:t>NRM server, acting as AF, has registered to receive QoS monitoring event notifications from 5GC and notifications from VAL UEs (from any UEs in a group), as specified in 3GPP TS 23.501 [10].</w:t>
      </w:r>
    </w:p>
    <w:p w14:paraId="3C493913" w14:textId="77777777" w:rsidR="00DB5B64" w:rsidRDefault="00DB5B64" w:rsidP="00626E7C">
      <w:pPr>
        <w:pStyle w:val="TH"/>
        <w:rPr>
          <w:lang w:val="en-US"/>
        </w:rPr>
      </w:pPr>
      <w:r>
        <w:object w:dxaOrig="5940" w:dyaOrig="3900" w14:anchorId="775A713D">
          <v:shape id="_x0000_i1161" type="#_x0000_t75" style="width:298.8pt;height:195.6pt" o:ole="">
            <v:imagedata r:id="rId289" o:title=""/>
          </v:shape>
          <o:OLEObject Type="Embed" ProgID="Visio.Drawing.15" ShapeID="_x0000_i1161" DrawAspect="Content" ObjectID="_1765969100" r:id="rId290"/>
        </w:object>
      </w:r>
    </w:p>
    <w:p w14:paraId="601F72AE" w14:textId="4B00CEF7" w:rsidR="00DB5B64" w:rsidRPr="00CE0C64" w:rsidRDefault="00DB5B64" w:rsidP="00626E7C">
      <w:pPr>
        <w:pStyle w:val="TF"/>
      </w:pPr>
      <w:r w:rsidRPr="00CE0C64">
        <w:t>Figure 14.3.5.3.</w:t>
      </w:r>
      <w:r>
        <w:t>2-1</w:t>
      </w:r>
      <w:r w:rsidRPr="00CE0C64">
        <w:t xml:space="preserve">: NRM-assisted coordinated QoS provisioning for 5G LAN-Type communication </w:t>
      </w:r>
    </w:p>
    <w:p w14:paraId="317F62D1" w14:textId="77777777" w:rsidR="00DB5B64" w:rsidRDefault="00DB5B64" w:rsidP="00626E7C">
      <w:pPr>
        <w:pStyle w:val="B1"/>
        <w:rPr>
          <w:lang w:val="en-US"/>
        </w:rPr>
      </w:pPr>
      <w:r>
        <w:rPr>
          <w:lang w:val="en-US"/>
        </w:rPr>
        <w:t>1.</w:t>
      </w:r>
      <w:r>
        <w:rPr>
          <w:lang w:val="en-US"/>
        </w:rPr>
        <w:tab/>
        <w:t>T</w:t>
      </w:r>
      <w:r>
        <w:t xml:space="preserve">he NRM server receives a trigger event from the 5GC (SMF/NEF), denoting a QoS downgrade notification for the network session of any group member in a group. </w:t>
      </w:r>
      <w:r>
        <w:rPr>
          <w:lang w:val="en-US"/>
        </w:rPr>
        <w:t>(described in clause </w:t>
      </w:r>
      <w:r>
        <w:t>5.7.2.4.1b</w:t>
      </w:r>
      <w:r>
        <w:rPr>
          <w:lang w:val="en-US"/>
        </w:rPr>
        <w:t xml:space="preserve"> of 3GPP TS 23.501 [10]).</w:t>
      </w:r>
    </w:p>
    <w:p w14:paraId="7EFEAB16" w14:textId="77777777" w:rsidR="00DB5B64" w:rsidRDefault="00DB5B64" w:rsidP="00626E7C">
      <w:pPr>
        <w:pStyle w:val="B1"/>
        <w:rPr>
          <w:lang w:val="en-US"/>
        </w:rPr>
      </w:pPr>
      <w:r w:rsidRPr="00CE0C64">
        <w:rPr>
          <w:lang w:val="en-US"/>
        </w:rPr>
        <w:t>2.</w:t>
      </w:r>
      <w:r w:rsidRPr="00CE0C64">
        <w:rPr>
          <w:lang w:val="en-US"/>
        </w:rPr>
        <w:tab/>
        <w:t xml:space="preserve">The NRM server evaluates the fulfilment/non-fulfilment of the end-to-end QoS based on the trigger event. NRM server may retrieve additional information based on subscription to support its evaluation. This could be from the 5GC (NEF Monitoring Events as in </w:t>
      </w:r>
      <w:r>
        <w:rPr>
          <w:lang w:val="en-US"/>
        </w:rPr>
        <w:t>3GPP TS </w:t>
      </w:r>
      <w:r w:rsidRPr="00CE0C64">
        <w:rPr>
          <w:lang w:val="en-US"/>
        </w:rPr>
        <w:t>23.502</w:t>
      </w:r>
      <w:r>
        <w:rPr>
          <w:lang w:val="en-US"/>
        </w:rPr>
        <w:t> [11]</w:t>
      </w:r>
      <w:r w:rsidRPr="00CE0C64">
        <w:rPr>
          <w:lang w:val="en-US"/>
        </w:rPr>
        <w:t xml:space="preserve">, QoS sustainability analytics as in </w:t>
      </w:r>
      <w:r>
        <w:rPr>
          <w:lang w:val="en-US"/>
        </w:rPr>
        <w:t>3GPP </w:t>
      </w:r>
      <w:r w:rsidRPr="00CE0C64">
        <w:rPr>
          <w:lang w:val="en-US"/>
        </w:rPr>
        <w:t>TS</w:t>
      </w:r>
      <w:r>
        <w:rPr>
          <w:lang w:val="en-US"/>
        </w:rPr>
        <w:t> </w:t>
      </w:r>
      <w:r w:rsidRPr="00CE0C64">
        <w:rPr>
          <w:lang w:val="en-US"/>
        </w:rPr>
        <w:t>23.288</w:t>
      </w:r>
      <w:r>
        <w:rPr>
          <w:lang w:val="en-US"/>
        </w:rPr>
        <w:t> </w:t>
      </w:r>
      <w:r w:rsidRPr="00CE0C64">
        <w:rPr>
          <w:lang w:val="en-US"/>
        </w:rPr>
        <w:t>[34]) or SEAL LMS (on demand location reporting for one or both VAL UEs 1 and 2).</w:t>
      </w:r>
    </w:p>
    <w:p w14:paraId="0AF66FEB" w14:textId="77777777" w:rsidR="00DB5B64" w:rsidRDefault="00DB5B64" w:rsidP="00DB5B64">
      <w:pPr>
        <w:pStyle w:val="B1"/>
        <w:ind w:firstLine="0"/>
        <w:jc w:val="both"/>
        <w:rPr>
          <w:lang w:val="en-US"/>
        </w:rPr>
      </w:pPr>
      <w:r>
        <w:rPr>
          <w:lang w:val="en-US"/>
        </w:rPr>
        <w:t>Then, t</w:t>
      </w:r>
      <w:r>
        <w:t>he NRM server</w:t>
      </w:r>
      <w:r>
        <w:rPr>
          <w:lang w:val="en-US"/>
        </w:rPr>
        <w:t>, determines an action, which is the</w:t>
      </w:r>
      <w:r w:rsidRPr="00A70570">
        <w:rPr>
          <w:lang w:val="en-US"/>
        </w:rPr>
        <w:t xml:space="preserve"> </w:t>
      </w:r>
      <w:r>
        <w:rPr>
          <w:lang w:val="en-US"/>
        </w:rPr>
        <w:t xml:space="preserve">QoS parameter adaptation of only </w:t>
      </w:r>
      <w:r>
        <w:rPr>
          <w:lang w:eastAsia="zh-CN"/>
        </w:rPr>
        <w:t>uplink/downlink network session or both uplink and downlink network sessions for each ingress group member in the group</w:t>
      </w:r>
      <w:r>
        <w:rPr>
          <w:lang w:val="en-US"/>
        </w:rPr>
        <w:t>.</w:t>
      </w:r>
    </w:p>
    <w:p w14:paraId="2B3046D7" w14:textId="77777777" w:rsidR="00DB5B64" w:rsidRDefault="00DB5B64" w:rsidP="00626E7C">
      <w:pPr>
        <w:pStyle w:val="B1"/>
        <w:rPr>
          <w:lang w:val="en-US"/>
        </w:rPr>
      </w:pPr>
      <w:r>
        <w:rPr>
          <w:lang w:val="en-US"/>
        </w:rPr>
        <w:t>3.</w:t>
      </w:r>
      <w:r>
        <w:rPr>
          <w:lang w:val="en-US"/>
        </w:rPr>
        <w:tab/>
        <w:t xml:space="preserve">The NRM/SEAL server, acting as AF, sends to the 5GC (to SMF via NEF or to PCF via N5) a request for a change of the QoS profile mapped to the impacted network sessions or the update of the PCC rules to apply the new traffic policy (as specified in 3GPP TS 23.502 [11] in clause 4.15.6.14: </w:t>
      </w:r>
      <w:r w:rsidRPr="00140E21">
        <w:rPr>
          <w:lang w:eastAsia="zh-CN"/>
        </w:rPr>
        <w:t xml:space="preserve">AF </w:t>
      </w:r>
      <w:r>
        <w:rPr>
          <w:lang w:eastAsia="zh-CN"/>
        </w:rPr>
        <w:t>requested</w:t>
      </w:r>
      <w:r w:rsidRPr="00140E21">
        <w:rPr>
          <w:lang w:eastAsia="zh-CN"/>
        </w:rPr>
        <w:t xml:space="preserve"> QoS </w:t>
      </w:r>
      <w:r>
        <w:rPr>
          <w:lang w:eastAsia="zh-CN"/>
        </w:rPr>
        <w:t xml:space="preserve">for a UE or group of UEs </w:t>
      </w:r>
      <w:r w:rsidRPr="0012511F">
        <w:rPr>
          <w:lang w:eastAsia="zh-CN"/>
        </w:rPr>
        <w:t>not identified by a UE address</w:t>
      </w:r>
      <w:r>
        <w:rPr>
          <w:lang w:eastAsia="zh-CN"/>
        </w:rPr>
        <w:t xml:space="preserve"> </w:t>
      </w:r>
      <w:r>
        <w:rPr>
          <w:lang w:val="en-US" w:eastAsia="zh-CN"/>
        </w:rPr>
        <w:t>procedure</w:t>
      </w:r>
      <w:r>
        <w:rPr>
          <w:lang w:val="en-US"/>
        </w:rPr>
        <w:t>).</w:t>
      </w:r>
    </w:p>
    <w:p w14:paraId="39DBE906" w14:textId="2A121B66" w:rsidR="00DB5B64" w:rsidRPr="00626E7C" w:rsidRDefault="00DB5B64" w:rsidP="00626E7C">
      <w:pPr>
        <w:pStyle w:val="B1"/>
        <w:rPr>
          <w:lang w:val="en-US"/>
        </w:rPr>
      </w:pPr>
      <w:r>
        <w:rPr>
          <w:lang w:val="en-US"/>
        </w:rPr>
        <w:t>4.</w:t>
      </w:r>
      <w:r>
        <w:rPr>
          <w:lang w:val="en-US"/>
        </w:rPr>
        <w:tab/>
        <w:t xml:space="preserve">The NRM server sends an application QoS change notification to the affected NRM clients, to inform on the adaptation of the QoS requirements for the individual session. </w:t>
      </w:r>
    </w:p>
    <w:p w14:paraId="64232BA0" w14:textId="3404DE96" w:rsidR="00312C76" w:rsidRPr="003167FF" w:rsidRDefault="00312C76" w:rsidP="00312C76">
      <w:pPr>
        <w:pStyle w:val="Heading3"/>
      </w:pPr>
      <w:bookmarkStart w:id="1754" w:name="_Toc155356010"/>
      <w:r w:rsidRPr="003167FF">
        <w:t>14.3.6</w:t>
      </w:r>
      <w:r w:rsidRPr="003167FF">
        <w:tab/>
        <w:t>Event Monitoring</w:t>
      </w:r>
      <w:bookmarkEnd w:id="1754"/>
    </w:p>
    <w:p w14:paraId="344D9775" w14:textId="77777777" w:rsidR="00312C76" w:rsidRPr="003167FF" w:rsidRDefault="00312C76" w:rsidP="00312C76">
      <w:pPr>
        <w:pStyle w:val="Heading4"/>
      </w:pPr>
      <w:bookmarkStart w:id="1755" w:name="_Toc155356011"/>
      <w:r w:rsidRPr="003167FF">
        <w:t>14.3.6.1</w:t>
      </w:r>
      <w:r w:rsidRPr="003167FF">
        <w:tab/>
        <w:t>General</w:t>
      </w:r>
      <w:bookmarkEnd w:id="1755"/>
    </w:p>
    <w:p w14:paraId="1FB8206C" w14:textId="77777777" w:rsidR="00312C76" w:rsidRPr="003167FF" w:rsidRDefault="00312C76" w:rsidP="00312C76">
      <w:r w:rsidRPr="003167FF">
        <w:t xml:space="preserve">The VAL server utilizes the NRM server for monitoring the events related to its VAL UEs and receive the event reports. The NRM server shall subscribe to multiple core network services to fetch all the required events related to the multiple VAL UEs served by the VAL server and report the same to the VAL server with the event details. </w:t>
      </w:r>
    </w:p>
    <w:p w14:paraId="75C09C8F" w14:textId="77777777" w:rsidR="00312C76" w:rsidRPr="003167FF" w:rsidRDefault="00312C76" w:rsidP="00312C76">
      <w:r w:rsidRPr="003167FF">
        <w:t>To monitor and report the events related to the VAL UE from the 3GPP core network, the NRM server shall use the Monitoring Events procedures as specified in 3GPP TS 23.502 [11].</w:t>
      </w:r>
    </w:p>
    <w:p w14:paraId="7943052B" w14:textId="77777777" w:rsidR="00312C76" w:rsidRPr="003167FF" w:rsidRDefault="00312C76" w:rsidP="00312C76">
      <w:r w:rsidRPr="003167FF">
        <w:t>To monitor and report the analytics events related to the VAL UE, the NRM server shall use the procedures specified in 3GPP TS 23.288 [34].</w:t>
      </w:r>
    </w:p>
    <w:p w14:paraId="1B2A4021" w14:textId="77777777" w:rsidR="00312C76" w:rsidRPr="003167FF" w:rsidRDefault="00312C76" w:rsidP="00312C76">
      <w:pPr>
        <w:pStyle w:val="Heading4"/>
      </w:pPr>
      <w:bookmarkStart w:id="1756" w:name="_Toc155356012"/>
      <w:r w:rsidRPr="003167FF">
        <w:t>14.3.6.2</w:t>
      </w:r>
      <w:r w:rsidRPr="003167FF">
        <w:tab/>
        <w:t>Monitoring Events Subscription Procedure</w:t>
      </w:r>
      <w:bookmarkEnd w:id="1756"/>
    </w:p>
    <w:p w14:paraId="3EEAEF0E" w14:textId="77777777" w:rsidR="00312C76" w:rsidRPr="003167FF" w:rsidRDefault="00312C76" w:rsidP="00312C76">
      <w:pPr>
        <w:pStyle w:val="Heading5"/>
      </w:pPr>
      <w:bookmarkStart w:id="1757" w:name="_Toc155356013"/>
      <w:r w:rsidRPr="003167FF">
        <w:t>14.3.6.2.1</w:t>
      </w:r>
      <w:r w:rsidRPr="003167FF">
        <w:tab/>
        <w:t>General</w:t>
      </w:r>
      <w:bookmarkEnd w:id="1757"/>
    </w:p>
    <w:p w14:paraId="55E1C759" w14:textId="77777777" w:rsidR="00312C76" w:rsidRPr="003167FF" w:rsidRDefault="00312C76" w:rsidP="00312C76">
      <w:r w:rsidRPr="003167FF">
        <w:t xml:space="preserve">The VAL server subscribes to the NRM server to monitor the events related to VAL UE(s). Based on the VAL server request, the NRM server consumes the relevant core network services to receive the events related to the VAL UE(s). The related procedure is illustrated in the next clause. </w:t>
      </w:r>
    </w:p>
    <w:p w14:paraId="51A98450" w14:textId="77777777" w:rsidR="00312C76" w:rsidRPr="003167FF" w:rsidRDefault="00312C76" w:rsidP="00312C76">
      <w:pPr>
        <w:pStyle w:val="Heading5"/>
      </w:pPr>
      <w:bookmarkStart w:id="1758" w:name="_Toc155356014"/>
      <w:r w:rsidRPr="003167FF">
        <w:lastRenderedPageBreak/>
        <w:t>14.3.6.2.2</w:t>
      </w:r>
      <w:r w:rsidRPr="003167FF">
        <w:tab/>
        <w:t>Procedure</w:t>
      </w:r>
      <w:bookmarkEnd w:id="1758"/>
    </w:p>
    <w:p w14:paraId="6F45C8E0" w14:textId="77777777" w:rsidR="00312C76" w:rsidRPr="003167FF" w:rsidRDefault="00312C76" w:rsidP="00312C76">
      <w:r w:rsidRPr="003167FF">
        <w:rPr>
          <w:lang w:eastAsia="zh-CN"/>
        </w:rPr>
        <w:t>The p</w:t>
      </w:r>
      <w:r w:rsidRPr="003167FF">
        <w:t>rocedure for VAL server subscribing to the NRM server, to monitor the VAL UE(s) related events is described in figure 14.3.6.2.2-1.</w:t>
      </w:r>
    </w:p>
    <w:p w14:paraId="63383514" w14:textId="77777777" w:rsidR="00312C76" w:rsidRPr="003167FF" w:rsidRDefault="00312C76" w:rsidP="00312C76">
      <w:r w:rsidRPr="003167FF">
        <w:t>Pre-conditions:</w:t>
      </w:r>
    </w:p>
    <w:p w14:paraId="7E593C45" w14:textId="77777777" w:rsidR="00312C76" w:rsidRPr="003167FF" w:rsidRDefault="00312C76" w:rsidP="00312C76">
      <w:pPr>
        <w:pStyle w:val="B1"/>
      </w:pPr>
      <w:r w:rsidRPr="003167FF">
        <w:t>-</w:t>
      </w:r>
      <w:r w:rsidRPr="003167FF">
        <w:tab/>
      </w:r>
      <w:r w:rsidRPr="003167FF">
        <w:rPr>
          <w:lang w:eastAsia="zh-CN"/>
        </w:rPr>
        <w:t xml:space="preserve">The NRM server is authorized to consume the core network services (Monitoring events </w:t>
      </w:r>
      <w:r w:rsidRPr="003167FF">
        <w:t xml:space="preserve">as specified in 3GPP TS 23.502 [11] </w:t>
      </w:r>
      <w:r w:rsidRPr="003167FF">
        <w:rPr>
          <w:lang w:eastAsia="zh-CN"/>
        </w:rPr>
        <w:t xml:space="preserve">and Analytics services as </w:t>
      </w:r>
      <w:r w:rsidRPr="003167FF">
        <w:t>specified in 3GPP TS 23.288 [34]</w:t>
      </w:r>
      <w:r w:rsidRPr="003167FF">
        <w:rPr>
          <w:lang w:eastAsia="zh-CN"/>
        </w:rPr>
        <w:t>)</w:t>
      </w:r>
      <w:r w:rsidRPr="003167FF">
        <w:t>;</w:t>
      </w:r>
    </w:p>
    <w:p w14:paraId="406A1482" w14:textId="77777777" w:rsidR="00312C76" w:rsidRPr="003167FF" w:rsidRDefault="00312C76" w:rsidP="00312C76">
      <w:pPr>
        <w:pStyle w:val="TH"/>
      </w:pPr>
      <w:r w:rsidRPr="003167FF">
        <w:object w:dxaOrig="8953" w:dyaOrig="5125" w14:anchorId="222EA399">
          <v:shape id="_x0000_i1162" type="#_x0000_t75" style="width:422pt;height:241.8pt" o:ole="">
            <v:imagedata r:id="rId291" o:title=""/>
          </v:shape>
          <o:OLEObject Type="Embed" ProgID="Visio.Drawing.15" ShapeID="_x0000_i1162" DrawAspect="Content" ObjectID="_1765969101" r:id="rId292"/>
        </w:object>
      </w:r>
    </w:p>
    <w:p w14:paraId="40A1995E" w14:textId="77777777" w:rsidR="00312C76" w:rsidRPr="003167FF" w:rsidRDefault="00312C76" w:rsidP="00312C76">
      <w:pPr>
        <w:pStyle w:val="TF"/>
        <w:rPr>
          <w:lang w:eastAsia="zh-CN"/>
        </w:rPr>
      </w:pPr>
      <w:r w:rsidRPr="003167FF">
        <w:t xml:space="preserve">Figure 14.3.6.2.2-1: Monitoring Events Subscription Procedure </w:t>
      </w:r>
    </w:p>
    <w:p w14:paraId="12857255" w14:textId="77777777" w:rsidR="00312C76" w:rsidRPr="003167FF" w:rsidRDefault="00312C76" w:rsidP="00312C76">
      <w:pPr>
        <w:pStyle w:val="B1"/>
        <w:rPr>
          <w:lang w:eastAsia="zh-CN"/>
        </w:rPr>
      </w:pPr>
      <w:r w:rsidRPr="003167FF">
        <w:t>1.</w:t>
      </w:r>
      <w:r w:rsidRPr="003167FF">
        <w:tab/>
      </w:r>
      <w:r w:rsidRPr="003167FF">
        <w:rPr>
          <w:lang w:eastAsia="zh-CN"/>
        </w:rPr>
        <w:t>The VAL server sends Monitoring Events Subscription request to the NRM server, requesting the NRM server to monitor the events related to the VAL UE(s) as per the subscription request, and shall include the information related to the events that the VAL server is interested in.</w:t>
      </w:r>
    </w:p>
    <w:p w14:paraId="247FEFC9" w14:textId="77777777" w:rsidR="00312C76" w:rsidRPr="003167FF" w:rsidRDefault="00312C76" w:rsidP="00312C76">
      <w:pPr>
        <w:pStyle w:val="B1"/>
      </w:pPr>
      <w:r w:rsidRPr="003167FF">
        <w:t>2.</w:t>
      </w:r>
      <w:r w:rsidRPr="003167FF">
        <w:tab/>
      </w:r>
      <w:r w:rsidRPr="003167FF">
        <w:rPr>
          <w:lang w:eastAsia="zh-CN"/>
        </w:rPr>
        <w:t xml:space="preserve">The NRM server shall check if the VAL server is authorized to initiate the Monitoring Events Subscription request and if authorized, shall respond with Monitoring Events Subscription Response message, </w:t>
      </w:r>
      <w:r w:rsidRPr="003167FF">
        <w:t>indicating</w:t>
      </w:r>
      <w:r w:rsidRPr="003167FF">
        <w:rPr>
          <w:lang w:eastAsia="zh-CN"/>
        </w:rPr>
        <w:t xml:space="preserve"> the successful subscription status along with subscription information to the VAL server.</w:t>
      </w:r>
      <w:r w:rsidRPr="003167FF">
        <w:t xml:space="preserve"> The VAL service ID may be used by the NRM server to derive event specific information in 3GPP core network services (e.g. QoS requirement in analytics event subscription), based on e.g. local configuration. The NRM server maps the VAL group ID (if received) to the External Group ID known to the 3GPP core network.</w:t>
      </w:r>
    </w:p>
    <w:p w14:paraId="5B1EC1BE" w14:textId="77777777" w:rsidR="00312C76" w:rsidRPr="003167FF" w:rsidRDefault="00312C76" w:rsidP="00312C76">
      <w:pPr>
        <w:pStyle w:val="NO"/>
      </w:pPr>
      <w:r w:rsidRPr="003167FF">
        <w:t>NOTE:</w:t>
      </w:r>
      <w:r w:rsidRPr="003167FF">
        <w:tab/>
        <w:t>The mapping between Monitoring profile ID and event details in the NRM server can be pre-configured and/or dynamically built based on VAL server request with explicitly sent event details</w:t>
      </w:r>
      <w:r w:rsidRPr="003167FF">
        <w:rPr>
          <w:lang w:eastAsia="zh-CN"/>
        </w:rPr>
        <w:t>, which is implementation specific</w:t>
      </w:r>
      <w:r w:rsidRPr="003167FF">
        <w:t>.</w:t>
      </w:r>
    </w:p>
    <w:p w14:paraId="45FB7A0D" w14:textId="27CF3249" w:rsidR="00312C76" w:rsidRPr="003167FF" w:rsidRDefault="00312C76" w:rsidP="00312C76">
      <w:pPr>
        <w:pStyle w:val="B1"/>
      </w:pPr>
      <w:r w:rsidRPr="003167FF">
        <w:t>3.</w:t>
      </w:r>
      <w:r w:rsidRPr="003167FF">
        <w:tab/>
        <w:t xml:space="preserve">Based on the events of interest information in the subscription request message, if applicable, the </w:t>
      </w:r>
      <w:r w:rsidRPr="003167FF">
        <w:rPr>
          <w:lang w:eastAsia="zh-CN"/>
        </w:rPr>
        <w:t>NRM server shall subscribe to the UE monitoring events (</w:t>
      </w:r>
      <w:r w:rsidR="00CC7B7F" w:rsidRPr="00F2731B">
        <w:t>LOSS</w:t>
      </w:r>
      <w:r w:rsidR="00CC7B7F">
        <w:t>_</w:t>
      </w:r>
      <w:r w:rsidR="00CC7B7F" w:rsidRPr="00F2731B">
        <w:t>OF</w:t>
      </w:r>
      <w:r w:rsidR="00CC7B7F">
        <w:t>_</w:t>
      </w:r>
      <w:r w:rsidR="00CC7B7F" w:rsidRPr="00F2731B">
        <w:t>CONNECTIVITY</w:t>
      </w:r>
      <w:r w:rsidRPr="003167FF">
        <w:t>, COMMUNICATION_FAILURE</w:t>
      </w:r>
      <w:r w:rsidR="00CC7B7F">
        <w:t>,</w:t>
      </w:r>
      <w:r w:rsidRPr="003167FF">
        <w:t xml:space="preserve"> etc.</w:t>
      </w:r>
      <w:r w:rsidRPr="003167FF">
        <w:rPr>
          <w:lang w:eastAsia="zh-CN"/>
        </w:rPr>
        <w:t>) for the set of UEs (VAL UEs) in the subscription request, as specified in 3GPP </w:t>
      </w:r>
      <w:r w:rsidRPr="003167FF">
        <w:t>TS 23.502 [11]</w:t>
      </w:r>
      <w:r w:rsidRPr="003167FF">
        <w:rPr>
          <w:lang w:eastAsia="zh-CN"/>
        </w:rPr>
        <w:t>.</w:t>
      </w:r>
    </w:p>
    <w:p w14:paraId="5B86315E" w14:textId="52C8DA95" w:rsidR="00312C76" w:rsidRPr="003167FF" w:rsidRDefault="00312C76" w:rsidP="00312C76">
      <w:pPr>
        <w:pStyle w:val="B1"/>
        <w:rPr>
          <w:lang w:eastAsia="zh-CN"/>
        </w:rPr>
      </w:pPr>
      <w:r w:rsidRPr="003167FF">
        <w:t>4.</w:t>
      </w:r>
      <w:r w:rsidRPr="003167FF">
        <w:tab/>
        <w:t xml:space="preserve">Based on the events of interest information in the subscription request message, if applicable, the </w:t>
      </w:r>
      <w:r w:rsidRPr="003167FF">
        <w:rPr>
          <w:lang w:eastAsia="zh-CN"/>
        </w:rPr>
        <w:t xml:space="preserve">NRM server shall subscribe to the UE analytics events (like </w:t>
      </w:r>
      <w:r w:rsidR="00CC7B7F" w:rsidRPr="00F2731B">
        <w:t>ABNORMAL</w:t>
      </w:r>
      <w:r w:rsidR="00CC7B7F">
        <w:t>_</w:t>
      </w:r>
      <w:r w:rsidR="00CC7B7F" w:rsidRPr="00F2731B">
        <w:t>BEHAVIOUR</w:t>
      </w:r>
      <w:r w:rsidR="00CC7B7F" w:rsidRPr="003167FF">
        <w:t xml:space="preserve"> </w:t>
      </w:r>
      <w:r w:rsidRPr="003167FF">
        <w:t>etc.</w:t>
      </w:r>
      <w:r w:rsidRPr="003167FF">
        <w:rPr>
          <w:lang w:eastAsia="zh-CN"/>
        </w:rPr>
        <w:t>) for the set of UEs (VAL UEs) in the subscription request, as specified in 3GPP </w:t>
      </w:r>
      <w:r w:rsidRPr="003167FF">
        <w:t>TS 23.288 [34]</w:t>
      </w:r>
      <w:r w:rsidRPr="003167FF">
        <w:rPr>
          <w:lang w:eastAsia="zh-CN"/>
        </w:rPr>
        <w:t>.</w:t>
      </w:r>
    </w:p>
    <w:p w14:paraId="4620CB86" w14:textId="77777777" w:rsidR="00312C76" w:rsidRPr="003167FF" w:rsidRDefault="00312C76" w:rsidP="00312C76">
      <w:pPr>
        <w:pStyle w:val="Heading4"/>
      </w:pPr>
      <w:bookmarkStart w:id="1759" w:name="_Toc155356015"/>
      <w:r w:rsidRPr="003167FF">
        <w:lastRenderedPageBreak/>
        <w:t>14.3.6.3</w:t>
      </w:r>
      <w:r w:rsidRPr="003167FF">
        <w:tab/>
        <w:t>Monitoring Events Notification Procedure</w:t>
      </w:r>
      <w:bookmarkEnd w:id="1759"/>
    </w:p>
    <w:p w14:paraId="732CAE7D" w14:textId="77777777" w:rsidR="00312C76" w:rsidRPr="003167FF" w:rsidRDefault="00312C76" w:rsidP="00312C76">
      <w:pPr>
        <w:pStyle w:val="Heading5"/>
      </w:pPr>
      <w:bookmarkStart w:id="1760" w:name="_Toc155356016"/>
      <w:r w:rsidRPr="003167FF">
        <w:t>14.3.6.3.1</w:t>
      </w:r>
      <w:r w:rsidRPr="003167FF">
        <w:tab/>
        <w:t>General</w:t>
      </w:r>
      <w:bookmarkEnd w:id="1760"/>
    </w:p>
    <w:p w14:paraId="142EF74F" w14:textId="77777777" w:rsidR="00312C76" w:rsidRPr="003167FF" w:rsidRDefault="00312C76" w:rsidP="00312C76">
      <w:r w:rsidRPr="003167FF">
        <w:t>The NRM server receives the events related to VAL UE(s) from the 3GPP core network. The NRM server reports the monitoring events information to the VAL server.</w:t>
      </w:r>
    </w:p>
    <w:p w14:paraId="68D25BF3" w14:textId="77777777" w:rsidR="00312C76" w:rsidRPr="003167FF" w:rsidRDefault="00312C76" w:rsidP="00312C76">
      <w:pPr>
        <w:pStyle w:val="Heading5"/>
      </w:pPr>
      <w:bookmarkStart w:id="1761" w:name="_Toc155356017"/>
      <w:r w:rsidRPr="003167FF">
        <w:t>14.3.6.3.2</w:t>
      </w:r>
      <w:r w:rsidRPr="003167FF">
        <w:tab/>
        <w:t>Procedure</w:t>
      </w:r>
      <w:bookmarkEnd w:id="1761"/>
    </w:p>
    <w:p w14:paraId="691E79B4" w14:textId="77777777" w:rsidR="00312C76" w:rsidRPr="003167FF" w:rsidRDefault="00312C76" w:rsidP="00312C76">
      <w:r w:rsidRPr="003167FF">
        <w:rPr>
          <w:lang w:eastAsia="zh-CN"/>
        </w:rPr>
        <w:t>The p</w:t>
      </w:r>
      <w:r w:rsidRPr="003167FF">
        <w:t>rocedure for NRM server notifying the VAL server with VAL UE(s) related events is described in figure 14.3.6.3.2-1.</w:t>
      </w:r>
    </w:p>
    <w:p w14:paraId="512FD4F7" w14:textId="77777777" w:rsidR="00312C76" w:rsidRPr="003167FF" w:rsidRDefault="00312C76" w:rsidP="00312C76">
      <w:r w:rsidRPr="003167FF">
        <w:t>Pre-conditions:</w:t>
      </w:r>
    </w:p>
    <w:p w14:paraId="3309FB1F" w14:textId="77777777" w:rsidR="00312C76" w:rsidRPr="003167FF" w:rsidRDefault="00312C76" w:rsidP="00312C76">
      <w:pPr>
        <w:pStyle w:val="B1"/>
      </w:pPr>
      <w:r w:rsidRPr="003167FF">
        <w:t>-</w:t>
      </w:r>
      <w:r w:rsidRPr="003167FF">
        <w:tab/>
      </w:r>
      <w:r w:rsidRPr="003167FF">
        <w:rPr>
          <w:lang w:eastAsia="zh-CN"/>
        </w:rPr>
        <w:t>The VAL server has subscribed with NRM server using Monitoring Events Subscription Procedure as specified in clause 14.3.6.2</w:t>
      </w:r>
      <w:r w:rsidRPr="003167FF">
        <w:t>;</w:t>
      </w:r>
    </w:p>
    <w:p w14:paraId="20F3A39D" w14:textId="77777777" w:rsidR="00312C76" w:rsidRPr="003167FF" w:rsidRDefault="00312C76" w:rsidP="00312C76">
      <w:pPr>
        <w:pStyle w:val="TH"/>
      </w:pPr>
      <w:r w:rsidRPr="003167FF">
        <w:object w:dxaOrig="8796" w:dyaOrig="4056" w14:anchorId="7246FA5F">
          <v:shape id="_x0000_i1163" type="#_x0000_t75" style="width:412.45pt;height:190.2pt" o:ole="">
            <v:imagedata r:id="rId293" o:title=""/>
          </v:shape>
          <o:OLEObject Type="Embed" ProgID="Visio.Drawing.15" ShapeID="_x0000_i1163" DrawAspect="Content" ObjectID="_1765969102" r:id="rId294"/>
        </w:object>
      </w:r>
    </w:p>
    <w:p w14:paraId="3DD87F39" w14:textId="77777777" w:rsidR="00312C76" w:rsidRPr="003167FF" w:rsidRDefault="00312C76" w:rsidP="00312C76">
      <w:pPr>
        <w:pStyle w:val="TF"/>
        <w:rPr>
          <w:lang w:eastAsia="zh-CN"/>
        </w:rPr>
      </w:pPr>
      <w:r w:rsidRPr="003167FF">
        <w:t xml:space="preserve">Figure 14.3.6.3.2-1: Monitoring Events Notification Procedure </w:t>
      </w:r>
    </w:p>
    <w:p w14:paraId="35958899" w14:textId="77777777" w:rsidR="00312C76" w:rsidRPr="003167FF" w:rsidRDefault="00312C76" w:rsidP="00312C76">
      <w:pPr>
        <w:pStyle w:val="B1"/>
        <w:rPr>
          <w:lang w:eastAsia="zh-CN"/>
        </w:rPr>
      </w:pPr>
      <w:r w:rsidRPr="003167FF">
        <w:t>1.</w:t>
      </w:r>
      <w:r w:rsidRPr="003167FF">
        <w:tab/>
        <w:t xml:space="preserve">If applicable, the NRM server receives the VAL UE related monitoring event notifications from the 3GPP core network as specified in </w:t>
      </w:r>
      <w:r w:rsidRPr="003167FF">
        <w:rPr>
          <w:lang w:eastAsia="zh-CN"/>
        </w:rPr>
        <w:t>3GPP </w:t>
      </w:r>
      <w:r w:rsidRPr="003167FF">
        <w:t xml:space="preserve">TS 23.502 [11]. </w:t>
      </w:r>
    </w:p>
    <w:p w14:paraId="44A615B8" w14:textId="77777777" w:rsidR="00312C76" w:rsidRPr="003167FF" w:rsidRDefault="00312C76" w:rsidP="00312C76">
      <w:pPr>
        <w:pStyle w:val="B1"/>
        <w:rPr>
          <w:lang w:eastAsia="zh-CN"/>
        </w:rPr>
      </w:pPr>
      <w:r w:rsidRPr="003167FF">
        <w:t>2.</w:t>
      </w:r>
      <w:r w:rsidRPr="003167FF">
        <w:tab/>
        <w:t xml:space="preserve">If applicable, the NRM server receives the VAL UE related Analytics event notifications from the 3GPP core network as specified in </w:t>
      </w:r>
      <w:r w:rsidRPr="003167FF">
        <w:rPr>
          <w:lang w:eastAsia="zh-CN"/>
        </w:rPr>
        <w:t>3GPP </w:t>
      </w:r>
      <w:r w:rsidRPr="003167FF">
        <w:t xml:space="preserve">TS 23.288 [34]. </w:t>
      </w:r>
    </w:p>
    <w:p w14:paraId="329C2044" w14:textId="311A319C" w:rsidR="00312C76" w:rsidRPr="003167FF" w:rsidRDefault="00312C76" w:rsidP="00312C76">
      <w:pPr>
        <w:pStyle w:val="B1"/>
        <w:rPr>
          <w:noProof/>
        </w:rPr>
      </w:pPr>
      <w:r w:rsidRPr="003167FF">
        <w:t>3.</w:t>
      </w:r>
      <w:r w:rsidR="001D49C4" w:rsidRPr="003167FF">
        <w:tab/>
      </w:r>
      <w:r w:rsidRPr="003167FF">
        <w:t>The NRM server notifies the VAL server about the events related to the VAL UE in Notify Monitorng Events message. If multiple events are to be notified, then the NRM server may aggregate the notifications and send to the VAL server.</w:t>
      </w:r>
    </w:p>
    <w:p w14:paraId="2A8EA42D" w14:textId="3F1128DD" w:rsidR="00312C76" w:rsidRPr="003167FF" w:rsidRDefault="00312C76" w:rsidP="00312C76">
      <w:pPr>
        <w:pStyle w:val="Heading3"/>
      </w:pPr>
      <w:bookmarkStart w:id="1762" w:name="_Toc155356018"/>
      <w:r w:rsidRPr="003167FF">
        <w:t>14.3.7</w:t>
      </w:r>
      <w:r w:rsidR="007837A6" w:rsidRPr="003167FF">
        <w:tab/>
      </w:r>
      <w:r w:rsidRPr="003167FF">
        <w:t>5G</w:t>
      </w:r>
      <w:r w:rsidR="007837A6" w:rsidRPr="003167FF">
        <w:t xml:space="preserve"> </w:t>
      </w:r>
      <w:r w:rsidRPr="003167FF">
        <w:t>TSC resource management procedures</w:t>
      </w:r>
      <w:bookmarkEnd w:id="1762"/>
    </w:p>
    <w:p w14:paraId="3D3D1329" w14:textId="77777777" w:rsidR="00312C76" w:rsidRPr="003167FF" w:rsidRDefault="00312C76" w:rsidP="00312C76">
      <w:pPr>
        <w:pStyle w:val="Heading4"/>
      </w:pPr>
      <w:bookmarkStart w:id="1763" w:name="_Toc67961100"/>
      <w:bookmarkStart w:id="1764" w:name="_Toc155356019"/>
      <w:r w:rsidRPr="003167FF">
        <w:t>14.3.7.1</w:t>
      </w:r>
      <w:r w:rsidRPr="003167FF">
        <w:tab/>
        <w:t>General</w:t>
      </w:r>
      <w:bookmarkEnd w:id="1763"/>
      <w:bookmarkEnd w:id="1764"/>
    </w:p>
    <w:p w14:paraId="6B14EA4D" w14:textId="77777777" w:rsidR="00312C76" w:rsidRPr="003167FF" w:rsidRDefault="00312C76" w:rsidP="00312C76">
      <w:r w:rsidRPr="003167FF">
        <w:t>The procedures related to the 5G TSC network resource management are described in the following subclauses.</w:t>
      </w:r>
    </w:p>
    <w:p w14:paraId="1C6D8715" w14:textId="77777777" w:rsidR="00312C76" w:rsidRPr="003167FF" w:rsidRDefault="00312C76" w:rsidP="00312C76">
      <w:pPr>
        <w:pStyle w:val="Heading4"/>
      </w:pPr>
      <w:bookmarkStart w:id="1765" w:name="_Toc155356020"/>
      <w:r w:rsidRPr="003167FF">
        <w:t>14.3.7.2</w:t>
      </w:r>
      <w:r w:rsidRPr="003167FF">
        <w:tab/>
        <w:t>TSC stream availability discovery procedure</w:t>
      </w:r>
      <w:bookmarkEnd w:id="1765"/>
    </w:p>
    <w:p w14:paraId="30E3F4E4" w14:textId="77777777" w:rsidR="00312C76" w:rsidRPr="003167FF" w:rsidRDefault="00312C76" w:rsidP="00312C76">
      <w:r w:rsidRPr="003167FF">
        <w:t xml:space="preserve">The TSC stream availability discovery procedure is used by the VAL server to discover the availability of resources for TSC communication for the given stream specification (i.e., between the target UEs) prior to creating the stream. </w:t>
      </w:r>
    </w:p>
    <w:p w14:paraId="34369483" w14:textId="77777777" w:rsidR="00312C76" w:rsidRPr="003167FF" w:rsidRDefault="00312C76" w:rsidP="00312C76">
      <w:r w:rsidRPr="003167FF">
        <w:t xml:space="preserve">Pre-conditions: </w:t>
      </w:r>
    </w:p>
    <w:p w14:paraId="2CEC3C95" w14:textId="77777777" w:rsidR="00312C76" w:rsidRPr="003167FF" w:rsidRDefault="00312C76" w:rsidP="00312C76">
      <w:pPr>
        <w:pStyle w:val="B1"/>
      </w:pPr>
      <w:r w:rsidRPr="003167FF">
        <w:t>1.</w:t>
      </w:r>
      <w:r w:rsidRPr="003167FF">
        <w:tab/>
        <w:t>Each UE has an established Ethernet PDU session and DS-TTs are connected to the 5GS TSC bridge. The traffic classes are configured on each DS-TT.</w:t>
      </w:r>
    </w:p>
    <w:p w14:paraId="7DDCF58B" w14:textId="77777777" w:rsidR="00312C76" w:rsidRPr="003167FF" w:rsidRDefault="00312C76" w:rsidP="00312C76">
      <w:pPr>
        <w:pStyle w:val="B1"/>
      </w:pPr>
      <w:r w:rsidRPr="003167FF">
        <w:lastRenderedPageBreak/>
        <w:t>2.</w:t>
      </w:r>
      <w:r w:rsidRPr="003167FF">
        <w:tab/>
        <w:t>The NRM server has collected the 5GS TSC bridge management and port management information. The latter is related to the Ethernet ports located in the DS-TTs including bridge delay per DS-TT Ethernet port pair per traffic class.</w:t>
      </w:r>
    </w:p>
    <w:p w14:paraId="20C4D866" w14:textId="77777777" w:rsidR="00312C76" w:rsidRPr="003167FF" w:rsidRDefault="00312C76" w:rsidP="00312C76">
      <w:pPr>
        <w:pStyle w:val="B1"/>
      </w:pPr>
      <w:r w:rsidRPr="003167FF">
        <w:t>3.</w:t>
      </w:r>
      <w:r w:rsidRPr="003167FF">
        <w:tab/>
        <w:t xml:space="preserve">NRM server has calculated the bridge delay for each port pair, i.e. composed of (ingress DS-TT Ethernet port, egress DS-TT Ethernet port) including the UE-DS-TT residence time, packet delay budget (PDB) and propagation delay for both UL from sender UE and DL to receiver UE. </w:t>
      </w:r>
    </w:p>
    <w:p w14:paraId="3AAE811E" w14:textId="77777777" w:rsidR="00312C76" w:rsidRPr="003167FF" w:rsidRDefault="00312C76" w:rsidP="00312C76">
      <w:pPr>
        <w:pStyle w:val="B1"/>
      </w:pPr>
      <w:r w:rsidRPr="003167FF">
        <w:t xml:space="preserve"> </w:t>
      </w:r>
    </w:p>
    <w:p w14:paraId="539C415A" w14:textId="77777777" w:rsidR="00312C76" w:rsidRPr="003167FF" w:rsidRDefault="00312C76" w:rsidP="00312C76">
      <w:pPr>
        <w:pStyle w:val="TH"/>
      </w:pPr>
      <w:r w:rsidRPr="003167FF">
        <w:rPr>
          <w:noProof/>
        </w:rPr>
        <w:object w:dxaOrig="10921" w:dyaOrig="5025" w14:anchorId="28000DE4">
          <v:shape id="_x0000_i1164" type="#_x0000_t75" style="width:323.8pt;height:151.1pt" o:ole="">
            <v:imagedata r:id="rId295" o:title=""/>
          </v:shape>
          <o:OLEObject Type="Embed" ProgID="Visio.Drawing.15" ShapeID="_x0000_i1164" DrawAspect="Content" ObjectID="_1765969103" r:id="rId296"/>
        </w:object>
      </w:r>
    </w:p>
    <w:p w14:paraId="2C83F14A" w14:textId="77777777" w:rsidR="00312C76" w:rsidRPr="003167FF" w:rsidRDefault="00312C76" w:rsidP="00312C76">
      <w:pPr>
        <w:pStyle w:val="TF"/>
      </w:pPr>
      <w:r w:rsidRPr="003167FF">
        <w:t>Figure 14.3.7.2-</w:t>
      </w:r>
      <w:r w:rsidRPr="003167FF">
        <w:rPr>
          <w:lang w:eastAsia="zh-CN"/>
        </w:rPr>
        <w:t>1</w:t>
      </w:r>
      <w:r w:rsidRPr="003167FF">
        <w:t xml:space="preserve">: TSC stream </w:t>
      </w:r>
      <w:bookmarkStart w:id="1766" w:name="_Hlk80974236"/>
      <w:r w:rsidRPr="003167FF">
        <w:t xml:space="preserve">availability </w:t>
      </w:r>
      <w:bookmarkEnd w:id="1766"/>
      <w:r w:rsidRPr="003167FF">
        <w:t>discovery procedure</w:t>
      </w:r>
    </w:p>
    <w:p w14:paraId="5CCC6452" w14:textId="77777777" w:rsidR="00312C76" w:rsidRPr="003167FF" w:rsidRDefault="00312C76" w:rsidP="00312C76">
      <w:pPr>
        <w:pStyle w:val="B1"/>
      </w:pPr>
      <w:r w:rsidRPr="003167FF">
        <w:t>1.</w:t>
      </w:r>
      <w:r w:rsidRPr="003167FF">
        <w:tab/>
        <w:t xml:space="preserve">The NRM server receives a request from a VAL server on NRM-S reference point to discover the connectivity and available QoS characteristics between DS-TTs identified by the stream specification. </w:t>
      </w:r>
    </w:p>
    <w:p w14:paraId="28317FB9" w14:textId="77777777" w:rsidR="00312C76" w:rsidRPr="003167FF" w:rsidRDefault="00312C76" w:rsidP="00312C76">
      <w:pPr>
        <w:pStyle w:val="B1"/>
      </w:pPr>
      <w:r w:rsidRPr="003167FF">
        <w:t>2.</w:t>
      </w:r>
      <w:r w:rsidRPr="003167FF">
        <w:tab/>
        <w:t xml:space="preserve">The NRM server validates the connectivity between the DS-TTs connected in the same 5GS TSC bridge based on the collected 5GS TSC bridge management and port management information, identifies the traffic classes supported by the DS-TTs and determines the end-to-end latency (including the UE-DS-TT residence times, PDBs and propagation delay). </w:t>
      </w:r>
    </w:p>
    <w:p w14:paraId="0DFD9F32" w14:textId="77777777" w:rsidR="00312C76" w:rsidRPr="003167FF" w:rsidRDefault="00312C76" w:rsidP="00312C76">
      <w:pPr>
        <w:pStyle w:val="B1"/>
      </w:pPr>
      <w:r w:rsidRPr="003167FF">
        <w:t>3.</w:t>
      </w:r>
      <w:r w:rsidRPr="003167FF">
        <w:tab/>
        <w:t xml:space="preserve">NRM server responds to the VAL server with the stream specification and a list of traffic specifications with the available end-to-end latency and the traffic classes supported by the DS-TTs. </w:t>
      </w:r>
    </w:p>
    <w:p w14:paraId="55D10379" w14:textId="77777777" w:rsidR="00312C76" w:rsidRPr="003167FF" w:rsidRDefault="00312C76" w:rsidP="00312C76">
      <w:pPr>
        <w:pStyle w:val="Heading4"/>
      </w:pPr>
      <w:bookmarkStart w:id="1767" w:name="_Toc70415515"/>
      <w:bookmarkStart w:id="1768" w:name="_Toc155356021"/>
      <w:r w:rsidRPr="003167FF">
        <w:t>14.3.7.3</w:t>
      </w:r>
      <w:r w:rsidRPr="003167FF">
        <w:tab/>
        <w:t>TSC stream creation procedure</w:t>
      </w:r>
      <w:bookmarkEnd w:id="1767"/>
      <w:bookmarkEnd w:id="1768"/>
    </w:p>
    <w:p w14:paraId="4E7F2FA5" w14:textId="77777777" w:rsidR="00312C76" w:rsidRPr="003167FF" w:rsidRDefault="00312C76" w:rsidP="00312C76">
      <w:r w:rsidRPr="003167FF">
        <w:t>This procedure allows the VAL server to create a TSC stream. The TSC stream creation procedure enables the VAL server to establish TSC connectivity with the required QoS between the UEs connected to the 5GS after the stream discovery procedure.</w:t>
      </w:r>
    </w:p>
    <w:p w14:paraId="00539BFF" w14:textId="77777777" w:rsidR="00312C76" w:rsidRPr="003167FF" w:rsidRDefault="00312C76" w:rsidP="00312C76">
      <w:r w:rsidRPr="003167FF">
        <w:t>Pre-conditions:</w:t>
      </w:r>
    </w:p>
    <w:p w14:paraId="22942AF4" w14:textId="77777777" w:rsidR="00312C76" w:rsidRPr="003167FF" w:rsidRDefault="00312C76" w:rsidP="00312C76">
      <w:pPr>
        <w:pStyle w:val="B1"/>
      </w:pPr>
      <w:r w:rsidRPr="003167FF">
        <w:t>1.</w:t>
      </w:r>
      <w:r w:rsidRPr="003167FF">
        <w:tab/>
        <w:t>Each UE has an established Ethernet PDU session for its DS-TT port MAC address.</w:t>
      </w:r>
    </w:p>
    <w:p w14:paraId="294097A7" w14:textId="031D92EE" w:rsidR="00312C76" w:rsidRPr="003167FF" w:rsidRDefault="00312C76" w:rsidP="00312C76">
      <w:pPr>
        <w:pStyle w:val="B1"/>
      </w:pPr>
      <w:r w:rsidRPr="003167FF">
        <w:t>2.</w:t>
      </w:r>
      <w:r w:rsidRPr="003167FF">
        <w:tab/>
        <w:t>Connectivity between the DS-TTs has been validated by the TSC stream availability discovery procedure</w:t>
      </w:r>
      <w:r w:rsidR="00BE22E5" w:rsidRPr="00BE22E5">
        <w:t xml:space="preserve"> specified in clause 14.3.7.2</w:t>
      </w:r>
      <w:r w:rsidRPr="003167FF">
        <w:t>.</w:t>
      </w:r>
    </w:p>
    <w:p w14:paraId="2E06AEB2" w14:textId="34FD3EDD" w:rsidR="00312C76" w:rsidRPr="003167FF" w:rsidRDefault="00312C76" w:rsidP="00312C76">
      <w:pPr>
        <w:pStyle w:val="B1"/>
      </w:pPr>
      <w:r w:rsidRPr="003167FF">
        <w:t>3.</w:t>
      </w:r>
      <w:r w:rsidRPr="003167FF">
        <w:tab/>
      </w:r>
      <w:r w:rsidR="00BE22E5">
        <w:t xml:space="preserve">The </w:t>
      </w:r>
      <w:r w:rsidRPr="003167FF">
        <w:t>NRM server maintains mapping from the traffic class to TSC QoS.</w:t>
      </w:r>
    </w:p>
    <w:p w14:paraId="5168B203" w14:textId="7E766B94" w:rsidR="00312C76" w:rsidRPr="003167FF" w:rsidRDefault="00BE22E5" w:rsidP="00312C76">
      <w:pPr>
        <w:pStyle w:val="TH"/>
      </w:pPr>
      <w:r>
        <w:rPr>
          <w:noProof/>
        </w:rPr>
        <w:object w:dxaOrig="11233" w:dyaOrig="7681" w14:anchorId="17E886AB">
          <v:shape id="_x0000_i1165" type="#_x0000_t75" alt="" style="width:327.95pt;height:221.85pt;mso-width-percent:0;mso-height-percent:0;mso-width-percent:0;mso-height-percent:0" o:ole="">
            <v:imagedata r:id="rId297" o:title=""/>
          </v:shape>
          <o:OLEObject Type="Embed" ProgID="Visio.Drawing.15" ShapeID="_x0000_i1165" DrawAspect="Content" ObjectID="_1765969104" r:id="rId298"/>
        </w:object>
      </w:r>
    </w:p>
    <w:p w14:paraId="388204A4" w14:textId="77777777" w:rsidR="00312C76" w:rsidRPr="003167FF" w:rsidRDefault="00312C76" w:rsidP="00312C76">
      <w:pPr>
        <w:pStyle w:val="TF"/>
      </w:pPr>
      <w:r w:rsidRPr="003167FF">
        <w:t>Figure 14.3.7.3-</w:t>
      </w:r>
      <w:r w:rsidRPr="003167FF">
        <w:rPr>
          <w:lang w:eastAsia="zh-CN"/>
        </w:rPr>
        <w:t>1</w:t>
      </w:r>
      <w:r w:rsidRPr="003167FF">
        <w:t>: TSC stream creation procedure</w:t>
      </w:r>
    </w:p>
    <w:p w14:paraId="6EF8E277" w14:textId="42D12F29" w:rsidR="00312C76" w:rsidRPr="003167FF" w:rsidRDefault="00312C76" w:rsidP="00312C76">
      <w:pPr>
        <w:pStyle w:val="B1"/>
      </w:pPr>
      <w:r w:rsidRPr="003167FF">
        <w:t>1.</w:t>
      </w:r>
      <w:r w:rsidRPr="003167FF">
        <w:tab/>
      </w:r>
      <w:r w:rsidR="00BE22E5">
        <w:t xml:space="preserve">The </w:t>
      </w:r>
      <w:r w:rsidRPr="003167FF">
        <w:t xml:space="preserve">NRM server receives a TSC stream creation request from a VAL server to create a TSC stream identified by a VAL Stream ID, between DS-TT ports in the stream specification and for the traffic class in the traffic specification. </w:t>
      </w:r>
    </w:p>
    <w:p w14:paraId="5D14D5BB" w14:textId="3C4A1BB9" w:rsidR="00312C76" w:rsidRPr="003167FF" w:rsidRDefault="00312C76" w:rsidP="00312C76">
      <w:pPr>
        <w:pStyle w:val="B1"/>
      </w:pPr>
      <w:r w:rsidRPr="003167FF">
        <w:t>2.</w:t>
      </w:r>
      <w:r w:rsidRPr="003167FF">
        <w:tab/>
      </w:r>
      <w:r w:rsidR="00BE22E5">
        <w:t xml:space="preserve">The </w:t>
      </w:r>
      <w:r w:rsidRPr="003167FF">
        <w:t>NRM server calculates the schedule for the VAL Stream ID based on the information collected earlier from the 5GS via N</w:t>
      </w:r>
      <w:r w:rsidR="00F04E2B" w:rsidRPr="003167FF">
        <w:t>5</w:t>
      </w:r>
      <w:r w:rsidRPr="003167FF">
        <w:t>. It provides per-stream filtering and policing parameters (e.g. as defined in IEEE 802.1Q [</w:t>
      </w:r>
      <w:r w:rsidR="00BE22E5">
        <w:t>36</w:t>
      </w:r>
      <w:r w:rsidRPr="003167FF">
        <w:t>]) used to derive the TSC QoS information and related flow information. NRM server also provides the forwarding rule (e.g. as defined in IEEE 802.1Q [</w:t>
      </w:r>
      <w:r w:rsidR="00BE22E5">
        <w:t>36</w:t>
      </w:r>
      <w:r w:rsidRPr="003167FF">
        <w:t>]) used to identify the DS-TT MAC address of the corresponding PDU session. Based on the 5GS bridge delay information it determines the TSC QoS information and TSC Assistance information for the stream.</w:t>
      </w:r>
    </w:p>
    <w:p w14:paraId="5B42A582" w14:textId="1381D28C" w:rsidR="00BE22E5" w:rsidRDefault="00BE22E5" w:rsidP="00BE22E5">
      <w:pPr>
        <w:pStyle w:val="B1"/>
      </w:pPr>
      <w:r w:rsidRPr="002D5C74">
        <w:t xml:space="preserve">3. </w:t>
      </w:r>
      <w:r>
        <w:tab/>
      </w:r>
      <w:r w:rsidRPr="002D5C74">
        <w:t>Based on the Traffic specification</w:t>
      </w:r>
      <w:r>
        <w:t xml:space="preserve"> </w:t>
      </w:r>
      <w:r w:rsidRPr="002D5C74">
        <w:t xml:space="preserve">(from the </w:t>
      </w:r>
      <w:r w:rsidRPr="002D5C74">
        <w:rPr>
          <w:lang w:val="en-US"/>
        </w:rPr>
        <w:t xml:space="preserve">TSC stream creation request in step 1), the SEAL NRM server determines whether time synchronization </w:t>
      </w:r>
      <w:r>
        <w:rPr>
          <w:lang w:val="en-US"/>
        </w:rPr>
        <w:t>needs to be activated for the TSC stream on the DS-TTs</w:t>
      </w:r>
      <w:r>
        <w:t>. If the DS-TTs are time synchronized, then the NRM does not activate the time synchronization for the corresponding DS-TT.</w:t>
      </w:r>
    </w:p>
    <w:p w14:paraId="0358535C" w14:textId="78D7B259" w:rsidR="00312C76" w:rsidRPr="003167FF" w:rsidRDefault="00BE22E5" w:rsidP="00312C76">
      <w:pPr>
        <w:pStyle w:val="B1"/>
      </w:pPr>
      <w:r>
        <w:t>4</w:t>
      </w:r>
      <w:r w:rsidR="00312C76" w:rsidRPr="003167FF">
        <w:t>.</w:t>
      </w:r>
      <w:r w:rsidR="00312C76" w:rsidRPr="003167FF">
        <w:tab/>
        <w:t>As a TSCTSF, the NRM server triggers via N</w:t>
      </w:r>
      <w:r w:rsidR="00DA23EC">
        <w:t>84</w:t>
      </w:r>
      <w:r w:rsidR="00312C76" w:rsidRPr="003167FF">
        <w:t xml:space="preserve"> the </w:t>
      </w:r>
      <w:r w:rsidRPr="00F2731B">
        <w:t>Npcf_</w:t>
      </w:r>
      <w:r>
        <w:t>P</w:t>
      </w:r>
      <w:r w:rsidRPr="00F2731B">
        <w:t>olicyAuthorization_Create</w:t>
      </w:r>
      <w:r>
        <w:t xml:space="preserve"> </w:t>
      </w:r>
      <w:r w:rsidR="00312C76" w:rsidRPr="003167FF">
        <w:t xml:space="preserve">service operation as described in 3GPP TS 23.502 [11] for the TSC stream for both UL QoS flow (sender UE to UPF/bridge) and DL QoS flow (UPF/bridge to receiver UE). The </w:t>
      </w:r>
      <w:r w:rsidR="00F04E2B" w:rsidRPr="003167FF">
        <w:t xml:space="preserve">Policy Authorization </w:t>
      </w:r>
      <w:r w:rsidR="00312C76" w:rsidRPr="003167FF">
        <w:t>request includes the DS-TT port MAC address, TSC QoS information, TSC Assistance Information</w:t>
      </w:r>
      <w:r w:rsidR="00F04E2B" w:rsidRPr="003167FF">
        <w:t xml:space="preserve"> (3GPP TS 23.501 [1], cl.5.27.2.3)</w:t>
      </w:r>
      <w:r w:rsidR="00312C76" w:rsidRPr="003167FF">
        <w:t>, flow bit rate, priority, Service Data Flow Filter containing flow description including Ethernet Packet Filters. The QoS flow will be assigned for the PDU session for the source MAC address for the UL direction and for the PDU session for the destination MAC address for the DL direction. This information is delivered to the DS-TT by the 5GS.</w:t>
      </w:r>
    </w:p>
    <w:p w14:paraId="13BA8406" w14:textId="05E1F4ED" w:rsidR="00BE22E5" w:rsidRDefault="00DA23EC" w:rsidP="00626E7C">
      <w:pPr>
        <w:pStyle w:val="B1"/>
        <w:ind w:hanging="1"/>
      </w:pPr>
      <w:r>
        <w:t>I</w:t>
      </w:r>
      <w:r w:rsidR="00BE22E5" w:rsidRPr="00BE22E5">
        <w:t>f time synchronization is determined to be needed for the TSC stream on the DS-TTs in step 3, the NRM server uses the procedures in clause K.2.2 of 3GPP TS 23.501 [10] to activate the time synchronization</w:t>
      </w:r>
      <w:r w:rsidRPr="00DA23EC">
        <w:t xml:space="preserve"> via the Npcf_PolicyAuthorization_Update service operation</w:t>
      </w:r>
      <w:r w:rsidR="00BE22E5" w:rsidRPr="00BE22E5">
        <w:t>. The procedure includes the configuration and initialization of the PTP instance in the DS-TTs, the construction of PMICs to each DS-TT/UE to activate the time synchronization service in the DS-TT and to subscribe for the port management information changes in the DS-TTs.</w:t>
      </w:r>
    </w:p>
    <w:p w14:paraId="6E829D87" w14:textId="2F7E1A0F" w:rsidR="00312C76" w:rsidRPr="003167FF" w:rsidRDefault="00312C76" w:rsidP="00312C76">
      <w:pPr>
        <w:pStyle w:val="EditorsNote"/>
      </w:pPr>
      <w:r w:rsidRPr="003167FF">
        <w:t>Editor's note: Using gate control parameters for hold and forward buffering is FFS.</w:t>
      </w:r>
    </w:p>
    <w:p w14:paraId="23E22B39" w14:textId="6B33C04D" w:rsidR="00312C76" w:rsidRPr="003167FF" w:rsidRDefault="00BE22E5" w:rsidP="00312C76">
      <w:pPr>
        <w:pStyle w:val="B1"/>
      </w:pPr>
      <w:r>
        <w:t>5</w:t>
      </w:r>
      <w:r w:rsidR="00312C76" w:rsidRPr="003167FF">
        <w:t>.</w:t>
      </w:r>
      <w:r w:rsidR="00312C76" w:rsidRPr="003167FF">
        <w:tab/>
      </w:r>
      <w:r>
        <w:t xml:space="preserve">The </w:t>
      </w:r>
      <w:r w:rsidR="00312C76" w:rsidRPr="003167FF">
        <w:t>NRM server sends TSC stream creation response to the VAL server with the result of TSC stream creation for the VAL Stream ID.</w:t>
      </w:r>
    </w:p>
    <w:p w14:paraId="36A0E1D4" w14:textId="77777777" w:rsidR="00312C76" w:rsidRPr="003167FF" w:rsidRDefault="00312C76" w:rsidP="00312C76">
      <w:pPr>
        <w:pStyle w:val="Heading4"/>
      </w:pPr>
      <w:bookmarkStart w:id="1769" w:name="_Toc70415518"/>
      <w:bookmarkStart w:id="1770" w:name="_Toc155356022"/>
      <w:r w:rsidRPr="003167FF">
        <w:t>14.3.7.4</w:t>
      </w:r>
      <w:r w:rsidRPr="003167FF">
        <w:tab/>
        <w:t>TSC stream deletion procedure</w:t>
      </w:r>
      <w:bookmarkEnd w:id="1769"/>
      <w:bookmarkEnd w:id="1770"/>
    </w:p>
    <w:p w14:paraId="55045DBA" w14:textId="77777777" w:rsidR="00312C76" w:rsidRPr="003167FF" w:rsidRDefault="00312C76" w:rsidP="00312C76">
      <w:r w:rsidRPr="003167FF">
        <w:t>This procedure allows the VAL server to delete a TSC stream.</w:t>
      </w:r>
    </w:p>
    <w:p w14:paraId="238C8F00" w14:textId="77777777" w:rsidR="00312C76" w:rsidRPr="003167FF" w:rsidRDefault="00312C76" w:rsidP="00312C76">
      <w:r w:rsidRPr="003167FF">
        <w:t>Pre-conditions:</w:t>
      </w:r>
    </w:p>
    <w:p w14:paraId="6256B216" w14:textId="77777777" w:rsidR="00312C76" w:rsidRPr="003167FF" w:rsidRDefault="00312C76" w:rsidP="00312C76">
      <w:pPr>
        <w:pStyle w:val="B1"/>
      </w:pPr>
      <w:r w:rsidRPr="003167FF">
        <w:lastRenderedPageBreak/>
        <w:t>1.</w:t>
      </w:r>
      <w:r w:rsidRPr="003167FF">
        <w:tab/>
        <w:t>The TSC stream is configured in the 5GS and the DS-TTs.</w:t>
      </w:r>
    </w:p>
    <w:p w14:paraId="32FAF3F3" w14:textId="77777777" w:rsidR="00312C76" w:rsidRPr="003167FF" w:rsidRDefault="00312C76" w:rsidP="00312C76">
      <w:pPr>
        <w:pStyle w:val="TH"/>
        <w:rPr>
          <w:noProof/>
        </w:rPr>
      </w:pPr>
    </w:p>
    <w:p w14:paraId="606D71B7" w14:textId="77777777" w:rsidR="00312C76" w:rsidRPr="003167FF" w:rsidRDefault="00312C76" w:rsidP="00312C76">
      <w:pPr>
        <w:pStyle w:val="TH"/>
      </w:pPr>
      <w:r w:rsidRPr="003167FF">
        <w:rPr>
          <w:noProof/>
        </w:rPr>
        <w:object w:dxaOrig="11233" w:dyaOrig="7681" w14:anchorId="193FA8C3">
          <v:shape id="_x0000_i1166" type="#_x0000_t75" style="width:337.1pt;height:226pt" o:ole="">
            <v:imagedata r:id="rId299" o:title=""/>
          </v:shape>
          <o:OLEObject Type="Embed" ProgID="Visio.Drawing.15" ShapeID="_x0000_i1166" DrawAspect="Content" ObjectID="_1765969105" r:id="rId300"/>
        </w:object>
      </w:r>
    </w:p>
    <w:p w14:paraId="61B05B69" w14:textId="77777777" w:rsidR="00312C76" w:rsidRPr="003167FF" w:rsidRDefault="00312C76" w:rsidP="00312C76">
      <w:pPr>
        <w:pStyle w:val="TF"/>
      </w:pPr>
      <w:r w:rsidRPr="003167FF">
        <w:t>Figure 14.3.7.4-</w:t>
      </w:r>
      <w:r w:rsidRPr="003167FF">
        <w:rPr>
          <w:lang w:eastAsia="zh-CN"/>
        </w:rPr>
        <w:t>1</w:t>
      </w:r>
      <w:r w:rsidRPr="003167FF">
        <w:t>: TSC stream deletion procedure</w:t>
      </w:r>
    </w:p>
    <w:p w14:paraId="45AFB47E" w14:textId="5C0E715E" w:rsidR="00312C76" w:rsidRPr="003167FF" w:rsidRDefault="00312C76" w:rsidP="00312C76">
      <w:pPr>
        <w:pStyle w:val="B1"/>
      </w:pPr>
      <w:r w:rsidRPr="003167FF">
        <w:t>1.</w:t>
      </w:r>
      <w:r w:rsidRPr="003167FF">
        <w:tab/>
      </w:r>
      <w:r w:rsidR="00BE22E5">
        <w:t xml:space="preserve">The </w:t>
      </w:r>
      <w:r w:rsidRPr="003167FF">
        <w:t>NRM server receives a request from VAL server to delete a TSC stream for with a VAL Stream ID.</w:t>
      </w:r>
    </w:p>
    <w:p w14:paraId="00AC2E74" w14:textId="3D93F84B" w:rsidR="00312C76" w:rsidRPr="003167FF" w:rsidRDefault="00312C76" w:rsidP="00312C76">
      <w:pPr>
        <w:pStyle w:val="B1"/>
      </w:pPr>
      <w:r w:rsidRPr="003167FF">
        <w:t>2.</w:t>
      </w:r>
      <w:r w:rsidRPr="003167FF">
        <w:tab/>
      </w:r>
      <w:r w:rsidR="00BE22E5">
        <w:t xml:space="preserve">The </w:t>
      </w:r>
      <w:r w:rsidRPr="003167FF">
        <w:t xml:space="preserve">NRM server identifies the MAC addresses of the DS-TTs involved in the stream based on the stored information for the VAL Stream ID. </w:t>
      </w:r>
      <w:r w:rsidR="00BE22E5" w:rsidRPr="00BE22E5">
        <w:t>If none of the streams require to keep the time synchronization activated, the NRM server deactivates the time synchronization for the corresponding DS-TTs, otherwise keeps the time synchronization activated</w:t>
      </w:r>
      <w:r w:rsidR="00DA23EC" w:rsidRPr="00DA23EC">
        <w:t xml:space="preserve"> if the time synchronization for the DS-TTs was activated by the NRM server</w:t>
      </w:r>
      <w:r w:rsidR="00BE22E5" w:rsidRPr="00BE22E5">
        <w:t>.</w:t>
      </w:r>
    </w:p>
    <w:p w14:paraId="687EC219" w14:textId="61B8B6D8" w:rsidR="00312C76" w:rsidRPr="003167FF" w:rsidRDefault="00312C76" w:rsidP="00312C76">
      <w:pPr>
        <w:pStyle w:val="B1"/>
      </w:pPr>
      <w:r w:rsidRPr="003167FF">
        <w:t>3.</w:t>
      </w:r>
      <w:r w:rsidRPr="003167FF">
        <w:tab/>
        <w:t>As a TSCTSF, the NRM server triggers via N</w:t>
      </w:r>
      <w:r w:rsidR="00DA23EC">
        <w:t>84</w:t>
      </w:r>
      <w:r w:rsidRPr="003167FF">
        <w:t xml:space="preserve"> the Npcf_PolicyAuthorization_Delete service operation defined in 3GPP TS 23.502 [11] for MAC addresses referred to by the VAL Stream ID. </w:t>
      </w:r>
      <w:r w:rsidR="00BE22E5">
        <w:t xml:space="preserve">The </w:t>
      </w:r>
      <w:r w:rsidRPr="003167FF">
        <w:t>NRM server uses the procedure to delete both UL QoS flow (sender UE to UPF/bridge) and DL QoS flows (UPF/bridge to receiver UE) from the PDU sessions of the UEs referred to by the VAL Stream ID.</w:t>
      </w:r>
      <w:r w:rsidR="00BE22E5" w:rsidRPr="00BE22E5">
        <w:t xml:space="preserve"> </w:t>
      </w:r>
      <w:r w:rsidR="00DA23EC">
        <w:t xml:space="preserve">Before invoking the </w:t>
      </w:r>
      <w:r w:rsidR="00BE22E5" w:rsidRPr="00BE22E5">
        <w:t xml:space="preserve">Npcf_PolicyAuthorization_Delete procedure, </w:t>
      </w:r>
      <w:r w:rsidR="00DA23EC" w:rsidRPr="00DA23EC">
        <w:t xml:space="preserve">if the time synchronization service for the DS-TTs needs deactivation, </w:t>
      </w:r>
      <w:r w:rsidR="00BE22E5" w:rsidRPr="00BE22E5">
        <w:t>the NRM server deactivate</w:t>
      </w:r>
      <w:r w:rsidR="00DA23EC">
        <w:t>s</w:t>
      </w:r>
      <w:r w:rsidR="00BE22E5" w:rsidRPr="00BE22E5">
        <w:t xml:space="preserve"> the time synchronization for the DS-TTs as described in clause K.2.2 3GPP</w:t>
      </w:r>
      <w:r w:rsidR="00BE22E5">
        <w:t> </w:t>
      </w:r>
      <w:r w:rsidR="00BE22E5" w:rsidRPr="00BE22E5">
        <w:t>TS</w:t>
      </w:r>
      <w:r w:rsidR="00BE22E5">
        <w:t> </w:t>
      </w:r>
      <w:r w:rsidR="00BE22E5" w:rsidRPr="00BE22E5">
        <w:t>23.501</w:t>
      </w:r>
      <w:r w:rsidR="00BE22E5">
        <w:t> </w:t>
      </w:r>
      <w:r w:rsidR="00BE22E5" w:rsidRPr="00BE22E5">
        <w:t>[10]</w:t>
      </w:r>
      <w:r w:rsidR="00DA23EC" w:rsidRPr="00DA23EC">
        <w:t xml:space="preserve"> via the Npcf_PolicyAuthorization_Update service operation</w:t>
      </w:r>
      <w:r w:rsidR="00BE22E5" w:rsidRPr="00BE22E5">
        <w:t>.</w:t>
      </w:r>
    </w:p>
    <w:p w14:paraId="61E92E7E" w14:textId="11BA22A0" w:rsidR="00312C76" w:rsidRPr="003167FF" w:rsidRDefault="00312C76" w:rsidP="00312C76">
      <w:pPr>
        <w:pStyle w:val="B1"/>
      </w:pPr>
      <w:r w:rsidRPr="003167FF">
        <w:t>4.</w:t>
      </w:r>
      <w:r w:rsidRPr="003167FF">
        <w:tab/>
      </w:r>
      <w:r w:rsidR="00BE22E5">
        <w:t xml:space="preserve">The </w:t>
      </w:r>
      <w:r w:rsidRPr="003167FF">
        <w:t>NRM server sends TSC stream deletion response to the VAL server with the result of TSC stream deletion for the VAL Stream ID.</w:t>
      </w:r>
    </w:p>
    <w:p w14:paraId="49A99547" w14:textId="03987645" w:rsidR="00312C76" w:rsidRPr="003167FF" w:rsidRDefault="00312C76" w:rsidP="00312C76">
      <w:pPr>
        <w:pStyle w:val="Heading3"/>
      </w:pPr>
      <w:bookmarkStart w:id="1771" w:name="_Toc155356023"/>
      <w:r w:rsidRPr="003167FF">
        <w:t>14.3.8</w:t>
      </w:r>
      <w:r w:rsidR="007837A6" w:rsidRPr="003167FF">
        <w:tab/>
      </w:r>
      <w:r w:rsidRPr="003167FF">
        <w:t>TSN resource management procedures</w:t>
      </w:r>
      <w:bookmarkEnd w:id="1771"/>
    </w:p>
    <w:p w14:paraId="09D0A827" w14:textId="77777777" w:rsidR="00312C76" w:rsidRPr="003167FF" w:rsidRDefault="00312C76" w:rsidP="00312C76">
      <w:pPr>
        <w:pStyle w:val="Heading4"/>
      </w:pPr>
      <w:bookmarkStart w:id="1772" w:name="_Toc155356024"/>
      <w:r w:rsidRPr="003167FF">
        <w:t>14.3.8.1</w:t>
      </w:r>
      <w:r w:rsidRPr="003167FF">
        <w:tab/>
        <w:t>General</w:t>
      </w:r>
      <w:bookmarkEnd w:id="1772"/>
    </w:p>
    <w:p w14:paraId="24CF8E1A" w14:textId="77777777" w:rsidR="00312C76" w:rsidRPr="003167FF" w:rsidRDefault="00312C76" w:rsidP="00312C76">
      <w:r w:rsidRPr="003167FF">
        <w:t>The procedures related to the TSN network resource management are described in the following subclauses.</w:t>
      </w:r>
    </w:p>
    <w:p w14:paraId="498B3C2F" w14:textId="77777777" w:rsidR="00312C76" w:rsidRPr="003167FF" w:rsidRDefault="00312C76" w:rsidP="00312C76">
      <w:pPr>
        <w:pStyle w:val="Heading4"/>
      </w:pPr>
      <w:bookmarkStart w:id="1773" w:name="_Toc155356025"/>
      <w:r w:rsidRPr="003167FF">
        <w:t>14.3.8.2</w:t>
      </w:r>
      <w:r w:rsidRPr="003167FF">
        <w:tab/>
        <w:t>5GS TSN Bridge information reporting</w:t>
      </w:r>
      <w:bookmarkEnd w:id="1773"/>
    </w:p>
    <w:p w14:paraId="7D90AE83" w14:textId="77777777" w:rsidR="00312C76" w:rsidRPr="003167FF" w:rsidRDefault="00312C76" w:rsidP="00312C76">
      <w:r w:rsidRPr="003167FF">
        <w:t xml:space="preserve">Pre-conditions: </w:t>
      </w:r>
    </w:p>
    <w:p w14:paraId="3283D6D2" w14:textId="339A0309" w:rsidR="00312C76" w:rsidRPr="003167FF" w:rsidRDefault="00312C76" w:rsidP="00312C76">
      <w:pPr>
        <w:pStyle w:val="B1"/>
      </w:pPr>
      <w:r w:rsidRPr="003167FF">
        <w:t>1.</w:t>
      </w:r>
      <w:r w:rsidRPr="003167FF">
        <w:tab/>
        <w:t>There is already an established session between the TSN CNC and the NRM</w:t>
      </w:r>
      <w:r w:rsidR="00CC7B7F" w:rsidRPr="00CC7B7F">
        <w:t xml:space="preserve"> server </w:t>
      </w:r>
      <w:r w:rsidRPr="003167FF">
        <w:t>acting as TSN-AF.</w:t>
      </w:r>
    </w:p>
    <w:p w14:paraId="06D4FA41" w14:textId="77777777" w:rsidR="00312C76" w:rsidRPr="003167FF" w:rsidRDefault="00312C76" w:rsidP="00312C76">
      <w:pPr>
        <w:pStyle w:val="TH"/>
      </w:pPr>
      <w:r w:rsidRPr="003167FF">
        <w:rPr>
          <w:noProof/>
        </w:rPr>
        <w:object w:dxaOrig="13525" w:dyaOrig="3732" w14:anchorId="3A3A0AF2">
          <v:shape id="_x0000_i1167" type="#_x0000_t75" style="width:382.9pt;height:108.2pt" o:ole="">
            <v:imagedata r:id="rId301" o:title=""/>
          </v:shape>
          <o:OLEObject Type="Embed" ProgID="Visio.Drawing.15" ShapeID="_x0000_i1167" DrawAspect="Content" ObjectID="_1765969106" r:id="rId302"/>
        </w:object>
      </w:r>
    </w:p>
    <w:p w14:paraId="3391396D" w14:textId="77777777" w:rsidR="00312C76" w:rsidRPr="003167FF" w:rsidRDefault="00312C76" w:rsidP="00312C76">
      <w:pPr>
        <w:pStyle w:val="TF"/>
      </w:pPr>
      <w:r w:rsidRPr="003167FF">
        <w:t>Figure 14.3.8.2-</w:t>
      </w:r>
      <w:r w:rsidRPr="003167FF">
        <w:rPr>
          <w:lang w:eastAsia="zh-CN"/>
        </w:rPr>
        <w:t>1</w:t>
      </w:r>
      <w:r w:rsidRPr="003167FF">
        <w:t>: TSN Bridge information reporting procedure</w:t>
      </w:r>
    </w:p>
    <w:p w14:paraId="6554CBB5" w14:textId="77777777" w:rsidR="00312C76" w:rsidRPr="003167FF" w:rsidRDefault="00312C76" w:rsidP="00312C76">
      <w:pPr>
        <w:pStyle w:val="B1"/>
      </w:pPr>
      <w:r w:rsidRPr="003167FF">
        <w:t>1.</w:t>
      </w:r>
      <w:r w:rsidRPr="003167FF">
        <w:tab/>
        <w:t xml:space="preserve">Acting as the TSN AF the NRM server collects 5GS TSN Bridge information by interaction with the 5GS via the N5 reference point, as described in in TS 23.502 [11] Annex F.1. The NRM server stores the binding relationship between 5GS Bridge ID, MAC address of the DS-TT Ethernet port and also updates 5GS bridge delay as defined in clause 5.27.5 of TS 23.501 [10]. The NRM server retrieves txPropagationDelay and Traffic Class table from DS-TT and it also retrieves txPropagationDelay and Traffic Class table from NW-TT. </w:t>
      </w:r>
    </w:p>
    <w:p w14:paraId="0117D90B" w14:textId="77777777" w:rsidR="00312C76" w:rsidRPr="003167FF" w:rsidRDefault="00312C76" w:rsidP="00312C76">
      <w:pPr>
        <w:pStyle w:val="B1"/>
      </w:pPr>
      <w:r w:rsidRPr="003167FF">
        <w:t>2.</w:t>
      </w:r>
      <w:r w:rsidRPr="003167FF">
        <w:tab/>
        <w:t>Whenever there is a new or updated bridge information the NRM server interacts with the TSN CNC and reports the TSN Bridge information to register a new TSN Bridge or update an existing TSN Bridge. The TSN CNC stores the TSN Bridge information and confirms to the NRM server.</w:t>
      </w:r>
    </w:p>
    <w:p w14:paraId="0AEE18E5" w14:textId="77777777" w:rsidR="00312C76" w:rsidRPr="003167FF" w:rsidRDefault="00312C76" w:rsidP="00312C76">
      <w:pPr>
        <w:pStyle w:val="Heading4"/>
      </w:pPr>
      <w:bookmarkStart w:id="1774" w:name="_Toc155356026"/>
      <w:r w:rsidRPr="003167FF">
        <w:t>14.3.8.3</w:t>
      </w:r>
      <w:r w:rsidRPr="003167FF">
        <w:tab/>
        <w:t>5GS TSN Bridge configuration procedure</w:t>
      </w:r>
      <w:bookmarkEnd w:id="1774"/>
    </w:p>
    <w:p w14:paraId="6B3DCEE0" w14:textId="77777777" w:rsidR="00312C76" w:rsidRPr="003167FF" w:rsidRDefault="00312C76" w:rsidP="00312C76">
      <w:r w:rsidRPr="003167FF">
        <w:t>Pre-conditions:</w:t>
      </w:r>
    </w:p>
    <w:p w14:paraId="3D3649DE" w14:textId="77777777" w:rsidR="00312C76" w:rsidRPr="003167FF" w:rsidRDefault="00312C76" w:rsidP="00312C76">
      <w:pPr>
        <w:pStyle w:val="B1"/>
        <w:rPr>
          <w:lang w:eastAsia="zh-CN"/>
        </w:rPr>
      </w:pPr>
      <w:r w:rsidRPr="003167FF">
        <w:t>1.</w:t>
      </w:r>
      <w:r w:rsidRPr="003167FF">
        <w:tab/>
        <w:t>The TSN CNC has stored the 5GS TSN Bridge information received from the NRM server acting as TSN AF.</w:t>
      </w:r>
    </w:p>
    <w:p w14:paraId="66BCADD3" w14:textId="77777777" w:rsidR="00312C76" w:rsidRPr="003167FF" w:rsidRDefault="00312C76" w:rsidP="00312C76">
      <w:pPr>
        <w:pStyle w:val="B1"/>
        <w:rPr>
          <w:lang w:eastAsia="zh-CN"/>
        </w:rPr>
      </w:pPr>
      <w:r w:rsidRPr="003167FF">
        <w:t>2.</w:t>
      </w:r>
      <w:r w:rsidRPr="003167FF">
        <w:tab/>
        <w:t>The NRM server acting as TSN AF has stored the 5GS TSN Bridge information collected from the 5GS, as described in clause 14.3.8.2.</w:t>
      </w:r>
    </w:p>
    <w:p w14:paraId="6F65723C" w14:textId="77777777" w:rsidR="00312C76" w:rsidRPr="003167FF" w:rsidRDefault="00312C76" w:rsidP="00312C76">
      <w:pPr>
        <w:pStyle w:val="TH"/>
      </w:pPr>
      <w:r w:rsidRPr="003167FF">
        <w:rPr>
          <w:noProof/>
        </w:rPr>
        <w:object w:dxaOrig="11233" w:dyaOrig="4357" w14:anchorId="5FC2B20A">
          <v:shape id="_x0000_i1168" type="#_x0000_t75" style="width:353.35pt;height:136.5pt" o:ole="">
            <v:imagedata r:id="rId303" o:title=""/>
          </v:shape>
          <o:OLEObject Type="Embed" ProgID="Visio.Drawing.15" ShapeID="_x0000_i1168" DrawAspect="Content" ObjectID="_1765969107" r:id="rId304"/>
        </w:object>
      </w:r>
    </w:p>
    <w:p w14:paraId="21DC47EF" w14:textId="77777777" w:rsidR="00312C76" w:rsidRPr="003167FF" w:rsidRDefault="00312C76" w:rsidP="00312C76">
      <w:pPr>
        <w:pStyle w:val="TF"/>
      </w:pPr>
      <w:r w:rsidRPr="003167FF">
        <w:t>Figure 14.3.8.3-</w:t>
      </w:r>
      <w:r w:rsidRPr="003167FF">
        <w:rPr>
          <w:lang w:eastAsia="zh-CN"/>
        </w:rPr>
        <w:t>1</w:t>
      </w:r>
      <w:r w:rsidRPr="003167FF">
        <w:t>: TSN Bridge configuration procedure</w:t>
      </w:r>
    </w:p>
    <w:p w14:paraId="1AC0511A" w14:textId="77777777" w:rsidR="00312C76" w:rsidRPr="003167FF" w:rsidRDefault="00312C76" w:rsidP="00312C76">
      <w:pPr>
        <w:pStyle w:val="B1"/>
      </w:pPr>
      <w:r w:rsidRPr="003167FF">
        <w:t>1.</w:t>
      </w:r>
      <w:r w:rsidRPr="003167FF">
        <w:tab/>
        <w:t>The NRM server receives from the TSN CNC per-stream filtering, policing parameters and related flow information according to IEEE 802.1Q [36] and it uses them to derive TSN QoS information and related flow information. The TSN AF uses this information to identify the DS-TT MAC address of the corresponding PDU session.</w:t>
      </w:r>
    </w:p>
    <w:p w14:paraId="5EF40B8A" w14:textId="77777777" w:rsidR="00312C76" w:rsidRPr="003167FF" w:rsidRDefault="00312C76" w:rsidP="00312C76">
      <w:pPr>
        <w:pStyle w:val="B1"/>
      </w:pPr>
      <w:r w:rsidRPr="003167FF">
        <w:t>2.</w:t>
      </w:r>
      <w:r w:rsidRPr="003167FF">
        <w:tab/>
        <w:t xml:space="preserve">NRM server triggers via N5 the AF request procedure as described in 3GPP TS 23.502 [11] Annex F.2. The AF request includes the DS-TT port MAC address, TSC QoS information, TSC Assistance Information, flow bit rate, priority, Service Data Flow Filter containing flow description including Ethernet Packet Filters. </w:t>
      </w:r>
    </w:p>
    <w:p w14:paraId="536B96B5" w14:textId="77777777" w:rsidR="00312C76" w:rsidRPr="003167FF" w:rsidRDefault="00312C76" w:rsidP="00312C76">
      <w:pPr>
        <w:ind w:left="284"/>
      </w:pPr>
      <w:r w:rsidRPr="003167FF">
        <w:t>3.</w:t>
      </w:r>
      <w:r w:rsidRPr="003167FF">
        <w:tab/>
        <w:t>NRM server responds with a TSN Bridge configuration.</w:t>
      </w:r>
    </w:p>
    <w:p w14:paraId="36F93F8B" w14:textId="488E87BA" w:rsidR="002006CD" w:rsidRPr="003167FF" w:rsidRDefault="002006CD" w:rsidP="00D0042C">
      <w:pPr>
        <w:pStyle w:val="Heading3"/>
        <w:rPr>
          <w:rFonts w:eastAsia="SimSun"/>
        </w:rPr>
      </w:pPr>
      <w:bookmarkStart w:id="1775" w:name="_Toc104454860"/>
      <w:bookmarkStart w:id="1776" w:name="_Toc155356027"/>
      <w:r w:rsidRPr="003167FF">
        <w:rPr>
          <w:rFonts w:eastAsia="SimSun"/>
        </w:rPr>
        <w:lastRenderedPageBreak/>
        <w:t>14.3.9</w:t>
      </w:r>
      <w:r w:rsidRPr="003167FF">
        <w:rPr>
          <w:rFonts w:eastAsia="SimSun"/>
        </w:rPr>
        <w:tab/>
        <w:t>Establishing communication with application service requirements</w:t>
      </w:r>
      <w:bookmarkEnd w:id="1775"/>
      <w:bookmarkEnd w:id="1776"/>
    </w:p>
    <w:p w14:paraId="13078F17" w14:textId="466D8B08" w:rsidR="002006CD" w:rsidRPr="003167FF" w:rsidRDefault="002006CD" w:rsidP="00D0042C">
      <w:pPr>
        <w:pStyle w:val="Heading4"/>
        <w:rPr>
          <w:rFonts w:eastAsia="SimSun"/>
        </w:rPr>
      </w:pPr>
      <w:bookmarkStart w:id="1777" w:name="_Toc104454861"/>
      <w:bookmarkStart w:id="1778" w:name="_Toc155356028"/>
      <w:r w:rsidRPr="003167FF">
        <w:rPr>
          <w:rFonts w:eastAsia="SimSun"/>
        </w:rPr>
        <w:t>14.3.9.1</w:t>
      </w:r>
      <w:r w:rsidRPr="003167FF">
        <w:rPr>
          <w:rFonts w:eastAsia="SimSun"/>
        </w:rPr>
        <w:tab/>
        <w:t>General</w:t>
      </w:r>
      <w:bookmarkEnd w:id="1777"/>
      <w:bookmarkEnd w:id="1778"/>
    </w:p>
    <w:p w14:paraId="240925CC" w14:textId="4A51770F" w:rsidR="002006CD" w:rsidRPr="003167FF" w:rsidRDefault="002006CD" w:rsidP="002006CD">
      <w:pPr>
        <w:rPr>
          <w:rFonts w:eastAsia="SimSun"/>
          <w:noProof/>
          <w:color w:val="000000"/>
        </w:rPr>
      </w:pPr>
      <w:r w:rsidRPr="003167FF">
        <w:t xml:space="preserve">The NRM client and the NRM server (acting as an AS) are involved in the exchange and analysis of the desired service requirements (e.g. packet size, packet transmission interval, reliability, packet error rate) for the E2E communication amongst the Vertical UEs. The NRM server triggers the establishment of </w:t>
      </w:r>
      <w:r w:rsidR="00E53B79" w:rsidRPr="00E53B79">
        <w:t xml:space="preserve">application-level </w:t>
      </w:r>
      <w:r w:rsidRPr="003167FF">
        <w:t>direct service connectivity</w:t>
      </w:r>
      <w:r w:rsidR="00E53B79" w:rsidRPr="00E53B79">
        <w:t xml:space="preserve"> between two UEs</w:t>
      </w:r>
      <w:r w:rsidRPr="003167FF">
        <w:t xml:space="preserve"> via Uu</w:t>
      </w:r>
      <w:r w:rsidR="00E53B79">
        <w:t>,</w:t>
      </w:r>
      <w:r w:rsidRPr="003167FF">
        <w:t xml:space="preserve"> based on the information provided by the UEs and static configuration information available to the NRM server prior to the UE interaction. Note that service connectivity among VAL clients is established over the </w:t>
      </w:r>
      <w:r w:rsidRPr="003167FF">
        <w:rPr>
          <w:noProof/>
          <w:color w:val="000000"/>
        </w:rPr>
        <w:t>Uu</w:t>
      </w:r>
      <w:r w:rsidRPr="003167FF">
        <w:t xml:space="preserve">, </w:t>
      </w:r>
      <w:r w:rsidRPr="003167FF">
        <w:rPr>
          <w:noProof/>
          <w:color w:val="000000"/>
        </w:rPr>
        <w:t>without device-to-device direct radio connectivity (e.g. PC5) requirement.</w:t>
      </w:r>
    </w:p>
    <w:p w14:paraId="0DFBBEAE" w14:textId="4B9BDD1C" w:rsidR="002006CD" w:rsidRPr="003167FF" w:rsidRDefault="002006CD" w:rsidP="00D0042C">
      <w:pPr>
        <w:pStyle w:val="Heading4"/>
        <w:rPr>
          <w:rFonts w:eastAsia="SimSun"/>
        </w:rPr>
      </w:pPr>
      <w:bookmarkStart w:id="1779" w:name="_Toc104454862"/>
      <w:bookmarkStart w:id="1780" w:name="_Toc155356029"/>
      <w:r w:rsidRPr="003167FF">
        <w:rPr>
          <w:rFonts w:eastAsia="SimSun"/>
        </w:rPr>
        <w:t>14.3.9.2</w:t>
      </w:r>
      <w:r w:rsidRPr="003167FF">
        <w:rPr>
          <w:rFonts w:eastAsia="SimSun"/>
        </w:rPr>
        <w:tab/>
        <w:t>Procedures</w:t>
      </w:r>
      <w:bookmarkEnd w:id="1779"/>
      <w:bookmarkEnd w:id="1780"/>
    </w:p>
    <w:p w14:paraId="0DCEDC33" w14:textId="7E3719A1" w:rsidR="002006CD" w:rsidRPr="003167FF" w:rsidRDefault="002006CD" w:rsidP="007837A6">
      <w:pPr>
        <w:pStyle w:val="Heading5"/>
        <w:rPr>
          <w:rFonts w:eastAsia="SimSun"/>
        </w:rPr>
      </w:pPr>
      <w:bookmarkStart w:id="1781" w:name="_Toc104454863"/>
      <w:bookmarkStart w:id="1782" w:name="_Toc155356030"/>
      <w:r w:rsidRPr="003167FF">
        <w:rPr>
          <w:rFonts w:eastAsia="SimSun"/>
        </w:rPr>
        <w:t>14.3.9.2.1</w:t>
      </w:r>
      <w:r w:rsidRPr="003167FF">
        <w:rPr>
          <w:rFonts w:eastAsia="SimSun"/>
        </w:rPr>
        <w:tab/>
        <w:t xml:space="preserve">Procedure </w:t>
      </w:r>
      <w:r w:rsidR="00E53B79" w:rsidRPr="00E53B79">
        <w:rPr>
          <w:rFonts w:eastAsia="SimSun"/>
        </w:rPr>
        <w:t>triggered by correlated source and destination requests</w:t>
      </w:r>
      <w:bookmarkEnd w:id="1781"/>
      <w:bookmarkEnd w:id="1782"/>
    </w:p>
    <w:p w14:paraId="53E252D7" w14:textId="22DF1F97" w:rsidR="002006CD" w:rsidRPr="003167FF" w:rsidRDefault="002006CD" w:rsidP="002006CD">
      <w:pPr>
        <w:rPr>
          <w:rFonts w:eastAsia="SimSun"/>
        </w:rPr>
      </w:pPr>
      <w:r w:rsidRPr="003167FF">
        <w:t>The procedure for establishing Uu</w:t>
      </w:r>
      <w:r w:rsidR="00E53B79" w:rsidRPr="00E53B79">
        <w:t>-based application-level direct</w:t>
      </w:r>
      <w:r w:rsidRPr="003167FF">
        <w:t xml:space="preserve"> communication</w:t>
      </w:r>
      <w:r w:rsidR="00E53B79" w:rsidRPr="00E53B79">
        <w:t>s between two UEs,</w:t>
      </w:r>
      <w:r w:rsidRPr="003167FF">
        <w:t xml:space="preserve"> with application service requirements is as illustrated in figure 14.3.9.</w:t>
      </w:r>
      <w:r w:rsidRPr="003167FF">
        <w:rPr>
          <w:lang w:eastAsia="zh-CN"/>
        </w:rPr>
        <w:t>2</w:t>
      </w:r>
      <w:r w:rsidRPr="003167FF">
        <w:t>.1</w:t>
      </w:r>
      <w:r w:rsidRPr="003167FF">
        <w:noBreakHyphen/>
        <w:t>1.</w:t>
      </w:r>
      <w:r w:rsidR="00E53B79" w:rsidRPr="00E53B79">
        <w:t xml:space="preserve"> In this procedure the source and destination VAL clients correlate their triggering of the procedure establishment before the NRM Server provides the service.</w:t>
      </w:r>
    </w:p>
    <w:p w14:paraId="2C90D26E" w14:textId="77777777" w:rsidR="002006CD" w:rsidRPr="003167FF" w:rsidRDefault="002006CD" w:rsidP="002006CD">
      <w:r w:rsidRPr="003167FF">
        <w:t>Pre-conditions:</w:t>
      </w:r>
    </w:p>
    <w:p w14:paraId="4AE59503" w14:textId="77777777" w:rsidR="002006CD" w:rsidRPr="003167FF" w:rsidRDefault="002006CD" w:rsidP="002006CD">
      <w:pPr>
        <w:pStyle w:val="B1"/>
      </w:pPr>
      <w:r w:rsidRPr="003167FF">
        <w:t>-</w:t>
      </w:r>
      <w:r w:rsidRPr="003167FF">
        <w:tab/>
        <w:t>NRM client 1 and NRM client 2 are provided configuration information for the VAL clients served e.g. connectivity requirements, which destination UEs to connect to over Uu, etc.</w:t>
      </w:r>
    </w:p>
    <w:p w14:paraId="64925FC4" w14:textId="77777777" w:rsidR="002006CD" w:rsidRPr="003167FF" w:rsidRDefault="002006CD" w:rsidP="002006CD">
      <w:pPr>
        <w:pStyle w:val="B1"/>
      </w:pPr>
      <w:r w:rsidRPr="003167FF">
        <w:t>-</w:t>
      </w:r>
      <w:r w:rsidRPr="003167FF">
        <w:tab/>
        <w:t>The NRM client 1 and NRM client 2 are configured with the information of the NRM server and have connectivity enabled to communicate with the NRM server. The information is provided via pre-configuration.</w:t>
      </w:r>
    </w:p>
    <w:p w14:paraId="5E70CD93" w14:textId="77777777" w:rsidR="002006CD" w:rsidRPr="003167FF" w:rsidRDefault="002006CD" w:rsidP="002006CD">
      <w:pPr>
        <w:pStyle w:val="B1"/>
      </w:pPr>
      <w:r w:rsidRPr="003167FF">
        <w:t>-</w:t>
      </w:r>
      <w:r w:rsidRPr="003167FF">
        <w:tab/>
        <w:t>The NRM server is configured with policies and information of the UEs to determine authorization of the UEs requesting connectivity via Uu.</w:t>
      </w:r>
    </w:p>
    <w:p w14:paraId="288B6568" w14:textId="77777777" w:rsidR="002006CD" w:rsidRPr="003167FF" w:rsidRDefault="002006CD" w:rsidP="002006CD">
      <w:pPr>
        <w:pStyle w:val="B1"/>
      </w:pPr>
      <w:r w:rsidRPr="003167FF">
        <w:t>-</w:t>
      </w:r>
      <w:r w:rsidRPr="003167FF">
        <w:tab/>
        <w:t>The VAL clients associated with NRM client 1 and NRM client 2 have triggered the establishment of connectivity.</w:t>
      </w:r>
    </w:p>
    <w:p w14:paraId="06BE1AEE" w14:textId="77777777" w:rsidR="002006CD" w:rsidRPr="003167FF" w:rsidRDefault="002006CD" w:rsidP="002006CD">
      <w:pPr>
        <w:pStyle w:val="TH"/>
      </w:pPr>
      <w:r w:rsidRPr="003167FF">
        <w:rPr>
          <w:rFonts w:eastAsia="SimSun"/>
        </w:rPr>
        <w:object w:dxaOrig="7008" w:dyaOrig="4920" w14:anchorId="662F1303">
          <v:shape id="_x0000_i1169" type="#_x0000_t75" style="width:350.45pt;height:245.95pt" o:ole="">
            <v:imagedata r:id="rId305" o:title=""/>
          </v:shape>
          <o:OLEObject Type="Embed" ProgID="Visio.Drawing.11" ShapeID="_x0000_i1169" DrawAspect="Content" ObjectID="_1765969108" r:id="rId306"/>
        </w:object>
      </w:r>
    </w:p>
    <w:p w14:paraId="461BCF43" w14:textId="693D5F83" w:rsidR="002006CD" w:rsidRPr="003167FF" w:rsidRDefault="002006CD" w:rsidP="002006CD">
      <w:pPr>
        <w:pStyle w:val="TF"/>
      </w:pPr>
      <w:r w:rsidRPr="003167FF">
        <w:t>Figure 14.3.9.</w:t>
      </w:r>
      <w:r w:rsidRPr="003167FF">
        <w:rPr>
          <w:lang w:eastAsia="zh-CN"/>
        </w:rPr>
        <w:t>2</w:t>
      </w:r>
      <w:r w:rsidRPr="003167FF">
        <w:t>.1-</w:t>
      </w:r>
      <w:r w:rsidRPr="003167FF">
        <w:rPr>
          <w:lang w:eastAsia="zh-CN"/>
        </w:rPr>
        <w:t>1</w:t>
      </w:r>
      <w:r w:rsidRPr="003167FF">
        <w:t>: Establishing communication with application service requirements</w:t>
      </w:r>
    </w:p>
    <w:p w14:paraId="33EB1D06" w14:textId="77777777" w:rsidR="002006CD" w:rsidRPr="003167FF" w:rsidRDefault="002006CD" w:rsidP="002006CD">
      <w:pPr>
        <w:pStyle w:val="B1"/>
        <w:rPr>
          <w:lang w:eastAsia="zh-CN"/>
        </w:rPr>
      </w:pPr>
      <w:r w:rsidRPr="003167FF">
        <w:t>1a.</w:t>
      </w:r>
      <w:r w:rsidRPr="003167FF">
        <w:tab/>
      </w:r>
      <w:r w:rsidRPr="003167FF">
        <w:rPr>
          <w:lang w:eastAsia="zh-CN"/>
        </w:rPr>
        <w:t xml:space="preserve">The NRM client 1 sends the application connectivity request (source identity and IP address, destination identities, service requirements) to the NRM Server. The service requirement from the source includes packet size, packet transmission interval, packet E2E latency, allowed packet loss rate/packet loss amount/packet error </w:t>
      </w:r>
      <w:r w:rsidRPr="003167FF">
        <w:rPr>
          <w:lang w:eastAsia="zh-CN"/>
        </w:rPr>
        <w:lastRenderedPageBreak/>
        <w:t>rate, etc. The destination may be multiple UEs (devices). The identity of source and destination may be the application user identity or the MAC address.</w:t>
      </w:r>
    </w:p>
    <w:p w14:paraId="5DC5474B" w14:textId="77777777" w:rsidR="002006CD" w:rsidRPr="003167FF" w:rsidRDefault="002006CD" w:rsidP="002006CD">
      <w:pPr>
        <w:pStyle w:val="B1"/>
        <w:rPr>
          <w:lang w:eastAsia="zh-CN"/>
        </w:rPr>
      </w:pPr>
      <w:r w:rsidRPr="003167FF">
        <w:rPr>
          <w:lang w:eastAsia="zh-CN"/>
        </w:rPr>
        <w:t>1b.</w:t>
      </w:r>
      <w:r w:rsidRPr="003167FF">
        <w:rPr>
          <w:lang w:eastAsia="zh-CN"/>
        </w:rPr>
        <w:tab/>
        <w:t>The NRM server determines whether the UE of NRM client 1 is authorized to connect to the destination UEs for direct service communications via Uu. If UE of NRM client 1 is authorized to connect to the destination UEs, then a response is provided to the NRM client 1 indicating acceptance of the request.</w:t>
      </w:r>
    </w:p>
    <w:p w14:paraId="744CF976" w14:textId="77777777" w:rsidR="002006CD" w:rsidRPr="003167FF" w:rsidRDefault="002006CD" w:rsidP="002006CD">
      <w:pPr>
        <w:pStyle w:val="B1"/>
        <w:rPr>
          <w:lang w:eastAsia="zh-CN"/>
        </w:rPr>
      </w:pPr>
      <w:r w:rsidRPr="003167FF">
        <w:rPr>
          <w:lang w:eastAsia="zh-CN"/>
        </w:rPr>
        <w:t>2a.</w:t>
      </w:r>
      <w:r w:rsidRPr="003167FF">
        <w:rPr>
          <w:lang w:eastAsia="zh-CN"/>
        </w:rPr>
        <w:tab/>
        <w:t>The NRM client 2 sends the application connectivity request (destination identity and IP address, source identity, service requirements) to the NRM server. The service requirements from the destination includes the service requirements as described in step 1a.</w:t>
      </w:r>
    </w:p>
    <w:p w14:paraId="480B0F50" w14:textId="77777777" w:rsidR="002006CD" w:rsidRPr="003167FF" w:rsidRDefault="002006CD" w:rsidP="002006CD">
      <w:pPr>
        <w:pStyle w:val="B1"/>
        <w:rPr>
          <w:lang w:eastAsia="zh-CN"/>
        </w:rPr>
      </w:pPr>
      <w:r w:rsidRPr="003167FF">
        <w:rPr>
          <w:lang w:eastAsia="zh-CN"/>
        </w:rPr>
        <w:t>2b.</w:t>
      </w:r>
      <w:r w:rsidRPr="003167FF">
        <w:rPr>
          <w:lang w:eastAsia="zh-CN"/>
        </w:rPr>
        <w:tab/>
        <w:t>The NRM server determines whether the UE of NRM client 2 is authorized to connect to the destination UEs for direct service communications via Uu. If UE of NRM client 2 is authorized to connect to the destination UEs, then a response is provided to the NRM client 2 indicating acceptance of the request.</w:t>
      </w:r>
    </w:p>
    <w:p w14:paraId="6B575C2F" w14:textId="77777777" w:rsidR="002006CD" w:rsidRPr="003167FF" w:rsidRDefault="002006CD" w:rsidP="002006CD">
      <w:pPr>
        <w:pStyle w:val="B1"/>
        <w:rPr>
          <w:lang w:eastAsia="zh-CN"/>
        </w:rPr>
      </w:pPr>
      <w:r w:rsidRPr="003167FF">
        <w:rPr>
          <w:lang w:eastAsia="zh-CN"/>
        </w:rPr>
        <w:t>3.</w:t>
      </w:r>
      <w:r w:rsidRPr="003167FF">
        <w:rPr>
          <w:lang w:eastAsia="zh-CN"/>
        </w:rPr>
        <w:tab/>
        <w:t>Based on the service requirements received in step 1 and step 2, the NRM server determines the parameters and patterns for direct service connectivity between the UEs via Uu and also the transport requirements, i.e., QoS requirements for the 3GPP system (e.g. 5GS). This step may also include retrieving the direct link status of the UEs (e.g. PDU Session Status, UE reachability). If the NRM server determines that direct service connectivity via Uu is not authorized or not possible with the given connectivity requirements, it skips step 4 and proceeds to steps 5 and 6, informing each NRM client accordingly.</w:t>
      </w:r>
    </w:p>
    <w:p w14:paraId="1178550A" w14:textId="77777777" w:rsidR="002006CD" w:rsidRPr="003167FF" w:rsidRDefault="002006CD" w:rsidP="00D0042C">
      <w:pPr>
        <w:pStyle w:val="B1"/>
        <w:rPr>
          <w:lang w:eastAsia="zh-CN"/>
        </w:rPr>
      </w:pPr>
      <w:r w:rsidRPr="003167FF">
        <w:rPr>
          <w:lang w:eastAsia="zh-CN"/>
        </w:rPr>
        <w:tab/>
        <w:t>NRM server will process E2E connectivity establishment between NRM client 1 and NRM client 2 only after it receives the request from NRM client 2. There can be several NRM clients (destinations) which will perform step 2 and NRM server will process their E2E connectivity with NRM client 1 (source) as and when the requests are received by the NRM server.</w:t>
      </w:r>
    </w:p>
    <w:p w14:paraId="50630BB7" w14:textId="2428D451" w:rsidR="002006CD" w:rsidRPr="003167FF" w:rsidRDefault="002006CD" w:rsidP="002006CD">
      <w:pPr>
        <w:pStyle w:val="B1"/>
        <w:rPr>
          <w:lang w:eastAsia="zh-CN"/>
        </w:rPr>
      </w:pPr>
      <w:r w:rsidRPr="003167FF">
        <w:rPr>
          <w:lang w:eastAsia="zh-CN"/>
        </w:rPr>
        <w:t>4.</w:t>
      </w:r>
      <w:r w:rsidRPr="003167FF">
        <w:rPr>
          <w:lang w:eastAsia="zh-CN"/>
        </w:rPr>
        <w:tab/>
        <w:t>The NRM server triggers 3GPP system to establish Uu connectivity between the UE of NRM client 1 and UE of NRM client 2 with required QoS as specified in 3GPP TS 23.501 [10].</w:t>
      </w:r>
    </w:p>
    <w:p w14:paraId="02C55655" w14:textId="77777777" w:rsidR="002006CD" w:rsidRPr="003167FF" w:rsidRDefault="002006CD" w:rsidP="002006CD">
      <w:pPr>
        <w:pStyle w:val="B1"/>
        <w:rPr>
          <w:lang w:eastAsia="zh-CN"/>
        </w:rPr>
      </w:pPr>
      <w:r w:rsidRPr="003167FF">
        <w:rPr>
          <w:lang w:eastAsia="zh-CN"/>
        </w:rPr>
        <w:t>5.</w:t>
      </w:r>
      <w:r w:rsidRPr="003167FF">
        <w:rPr>
          <w:lang w:eastAsia="zh-CN"/>
        </w:rPr>
        <w:tab/>
        <w:t>The NRM server sends the application connectivity notification (connectivity/session information) to NRM client 1 indicating successful establishment of the connectivity. The connectivity/session information may contain the accepted destination identities.</w:t>
      </w:r>
    </w:p>
    <w:p w14:paraId="678DAF1A" w14:textId="77777777" w:rsidR="002006CD" w:rsidRPr="003167FF" w:rsidRDefault="002006CD" w:rsidP="002006CD">
      <w:pPr>
        <w:pStyle w:val="B1"/>
        <w:rPr>
          <w:lang w:eastAsia="zh-CN"/>
        </w:rPr>
      </w:pPr>
      <w:r w:rsidRPr="003167FF">
        <w:rPr>
          <w:lang w:eastAsia="zh-CN"/>
        </w:rPr>
        <w:t>6.</w:t>
      </w:r>
      <w:r w:rsidRPr="003167FF">
        <w:rPr>
          <w:lang w:eastAsia="zh-CN"/>
        </w:rPr>
        <w:tab/>
        <w:t>The NRM server sends the application connectivity notification (connectivity/session information) to NRM client 2 indicating successful establishment of the connectivity.</w:t>
      </w:r>
    </w:p>
    <w:p w14:paraId="40A1BFD7" w14:textId="77777777" w:rsidR="00E53B79" w:rsidRPr="00CA3367" w:rsidRDefault="00E53B79" w:rsidP="00626E7C">
      <w:pPr>
        <w:pStyle w:val="Heading5"/>
        <w:rPr>
          <w:lang w:val="en-US"/>
        </w:rPr>
      </w:pPr>
      <w:bookmarkStart w:id="1783" w:name="_Toc106027343"/>
      <w:bookmarkStart w:id="1784" w:name="_Toc155356031"/>
      <w:r w:rsidRPr="00CA3367">
        <w:rPr>
          <w:lang w:val="en-US"/>
        </w:rPr>
        <w:t>14.3.9.2.2</w:t>
      </w:r>
      <w:r w:rsidRPr="00CA3367">
        <w:rPr>
          <w:lang w:val="en-US"/>
        </w:rPr>
        <w:tab/>
        <w:t>Procedure triggered by source request and coordinated with destination</w:t>
      </w:r>
      <w:bookmarkEnd w:id="1784"/>
      <w:r w:rsidRPr="00CA3367">
        <w:rPr>
          <w:lang w:val="en-US"/>
        </w:rPr>
        <w:t xml:space="preserve"> </w:t>
      </w:r>
    </w:p>
    <w:p w14:paraId="18496E81" w14:textId="77777777" w:rsidR="00E53B79" w:rsidRPr="00CA3367" w:rsidRDefault="00E53B79" w:rsidP="00E53B79">
      <w:pPr>
        <w:rPr>
          <w:lang w:val="en-US"/>
        </w:rPr>
      </w:pPr>
      <w:r w:rsidRPr="008F11BE">
        <w:rPr>
          <w:lang w:val="en-US"/>
        </w:rPr>
        <w:t>Th</w:t>
      </w:r>
      <w:r w:rsidRPr="00CA3367">
        <w:rPr>
          <w:lang w:val="en-US"/>
        </w:rPr>
        <w:t>is</w:t>
      </w:r>
      <w:r w:rsidRPr="008F11BE">
        <w:rPr>
          <w:lang w:val="en-US"/>
        </w:rPr>
        <w:t xml:space="preserve"> procedure </w:t>
      </w:r>
      <w:r w:rsidRPr="00CA3367">
        <w:rPr>
          <w:lang w:val="en-US"/>
        </w:rPr>
        <w:t>is used for</w:t>
      </w:r>
      <w:r w:rsidRPr="008F11BE">
        <w:rPr>
          <w:lang w:val="en-US"/>
        </w:rPr>
        <w:t xml:space="preserve"> establishing Uu</w:t>
      </w:r>
      <w:r w:rsidRPr="00CA3367">
        <w:rPr>
          <w:lang w:val="en-US"/>
        </w:rPr>
        <w:t xml:space="preserve">-based application-level direct </w:t>
      </w:r>
      <w:r w:rsidRPr="008F11BE">
        <w:rPr>
          <w:lang w:val="en-US"/>
        </w:rPr>
        <w:t>communication</w:t>
      </w:r>
      <w:r w:rsidRPr="00CA3367">
        <w:rPr>
          <w:lang w:val="en-US"/>
        </w:rPr>
        <w:t xml:space="preserve">s between two UEs, based on a single client initiating and providing  application requirements. The procedure </w:t>
      </w:r>
      <w:r w:rsidRPr="008F11BE">
        <w:rPr>
          <w:lang w:val="en-US"/>
        </w:rPr>
        <w:t>is as illustrated in figure 14.3.9.</w:t>
      </w:r>
      <w:r w:rsidRPr="008F11BE">
        <w:rPr>
          <w:lang w:val="en-US" w:eastAsia="zh-CN"/>
        </w:rPr>
        <w:t>2</w:t>
      </w:r>
      <w:r w:rsidRPr="008F11BE">
        <w:rPr>
          <w:lang w:val="en-US"/>
        </w:rPr>
        <w:t>.</w:t>
      </w:r>
      <w:r w:rsidRPr="00CA3367">
        <w:rPr>
          <w:lang w:val="en-US"/>
        </w:rPr>
        <w:t>2</w:t>
      </w:r>
      <w:r w:rsidRPr="008F11BE">
        <w:rPr>
          <w:lang w:val="en-US"/>
        </w:rPr>
        <w:noBreakHyphen/>
        <w:t>1.</w:t>
      </w:r>
      <w:r w:rsidRPr="00CA3367">
        <w:rPr>
          <w:lang w:val="en-US"/>
        </w:rPr>
        <w:t xml:space="preserve"> The NRM Server provides the service by coordinating with the destination client.</w:t>
      </w:r>
    </w:p>
    <w:p w14:paraId="542104B5" w14:textId="77777777" w:rsidR="00E53B79" w:rsidRPr="00CA3367" w:rsidRDefault="00E53B79" w:rsidP="00E53B79">
      <w:pPr>
        <w:rPr>
          <w:rFonts w:eastAsia="SimSun"/>
          <w:lang w:val="en-US"/>
        </w:rPr>
      </w:pPr>
      <w:r w:rsidRPr="00CA3367">
        <w:rPr>
          <w:rFonts w:eastAsia="SimSun"/>
          <w:lang w:val="en-US"/>
        </w:rPr>
        <w:t>Pre-conditions:</w:t>
      </w:r>
    </w:p>
    <w:p w14:paraId="11BE764A" w14:textId="77777777" w:rsidR="00E53B79" w:rsidRPr="00CA3367" w:rsidRDefault="00E53B79" w:rsidP="00626E7C">
      <w:pPr>
        <w:pStyle w:val="B1"/>
        <w:rPr>
          <w:rFonts w:eastAsia="SimSun"/>
          <w:lang w:val="en-US"/>
        </w:rPr>
      </w:pPr>
      <w:r w:rsidRPr="00CA3367">
        <w:rPr>
          <w:rFonts w:eastAsia="SimSun"/>
          <w:lang w:val="en-US"/>
        </w:rPr>
        <w:t>-</w:t>
      </w:r>
      <w:r w:rsidRPr="00CA3367">
        <w:rPr>
          <w:rFonts w:eastAsia="SimSun"/>
          <w:lang w:val="en-US"/>
        </w:rPr>
        <w:tab/>
        <w:t>NRM client 1 and NRM client 2 are provided configuration information for the VAL clients served e.g. connectivity requirements, etc.</w:t>
      </w:r>
    </w:p>
    <w:p w14:paraId="52CCA2E3" w14:textId="77777777" w:rsidR="00E53B79" w:rsidRPr="00CA3367" w:rsidRDefault="00E53B79" w:rsidP="00626E7C">
      <w:pPr>
        <w:pStyle w:val="B1"/>
        <w:rPr>
          <w:rFonts w:eastAsia="SimSun"/>
          <w:lang w:val="en-US"/>
        </w:rPr>
      </w:pPr>
      <w:r w:rsidRPr="00CA3367">
        <w:rPr>
          <w:rFonts w:eastAsia="SimSun"/>
          <w:lang w:val="en-US"/>
        </w:rPr>
        <w:t>-</w:t>
      </w:r>
      <w:r w:rsidRPr="00CA3367">
        <w:rPr>
          <w:rFonts w:eastAsia="SimSun"/>
          <w:lang w:val="en-US"/>
        </w:rPr>
        <w:tab/>
        <w:t>Pre-processing determines that network assisted UE-to-UE communications is required. VAL application policies and destination information for NRM clients are available at the NRM server.</w:t>
      </w:r>
    </w:p>
    <w:p w14:paraId="0F91CC8A" w14:textId="77777777" w:rsidR="00E53B79" w:rsidRPr="00CA3367" w:rsidRDefault="00E53B79" w:rsidP="00626E7C">
      <w:pPr>
        <w:pStyle w:val="B1"/>
        <w:rPr>
          <w:rFonts w:eastAsia="SimSun"/>
          <w:lang w:val="en-US"/>
        </w:rPr>
      </w:pPr>
      <w:r w:rsidRPr="00CA3367">
        <w:rPr>
          <w:lang w:val="en-US"/>
        </w:rPr>
        <w:t>-</w:t>
      </w:r>
      <w:r w:rsidRPr="00CA3367">
        <w:rPr>
          <w:lang w:val="en-US"/>
        </w:rPr>
        <w:tab/>
      </w:r>
      <w:r w:rsidRPr="008F11BE">
        <w:rPr>
          <w:lang w:val="en-US"/>
        </w:rPr>
        <w:t>The VAL client associated with NRM client 1 trigger</w:t>
      </w:r>
      <w:r w:rsidRPr="00CA3367">
        <w:rPr>
          <w:lang w:val="en-US"/>
        </w:rPr>
        <w:t>s</w:t>
      </w:r>
      <w:r w:rsidRPr="008F11BE">
        <w:rPr>
          <w:lang w:val="en-US"/>
        </w:rPr>
        <w:t xml:space="preserve"> the establishment of connectivity</w:t>
      </w:r>
      <w:r w:rsidRPr="00CA3367">
        <w:rPr>
          <w:lang w:val="en-US"/>
        </w:rPr>
        <w:t xml:space="preserve"> and provides information about (one or more) destination VAL client(s).</w:t>
      </w:r>
    </w:p>
    <w:p w14:paraId="67607716" w14:textId="77777777" w:rsidR="00E53B79" w:rsidRPr="00CA3367" w:rsidRDefault="00E53B79" w:rsidP="00626E7C">
      <w:pPr>
        <w:pStyle w:val="TH"/>
        <w:rPr>
          <w:lang w:val="en-US"/>
        </w:rPr>
      </w:pPr>
      <w:r w:rsidRPr="00CA3367">
        <w:rPr>
          <w:lang w:val="en-US"/>
        </w:rPr>
        <w:object w:dxaOrig="11473" w:dyaOrig="9613" w14:anchorId="50D2C378">
          <v:shape id="_x0000_i1170" type="#_x0000_t75" style="width:367.9pt;height:314.2pt" o:ole="">
            <v:imagedata r:id="rId307" o:title=""/>
          </v:shape>
          <o:OLEObject Type="Embed" ProgID="Visio.Drawing.15" ShapeID="_x0000_i1170" DrawAspect="Content" ObjectID="_1765969109" r:id="rId308"/>
        </w:object>
      </w:r>
    </w:p>
    <w:p w14:paraId="7AC58698" w14:textId="5DB65632" w:rsidR="00E53B79" w:rsidRPr="00CA3367" w:rsidRDefault="00E53B79" w:rsidP="00626E7C">
      <w:pPr>
        <w:pStyle w:val="TF"/>
        <w:rPr>
          <w:lang w:val="en-US"/>
        </w:rPr>
      </w:pPr>
      <w:r w:rsidRPr="00CA3367">
        <w:rPr>
          <w:lang w:val="en-US"/>
        </w:rPr>
        <w:t>Figure 14.3.</w:t>
      </w:r>
      <w:r>
        <w:rPr>
          <w:lang w:val="en-US"/>
        </w:rPr>
        <w:t>9</w:t>
      </w:r>
      <w:r w:rsidRPr="00CA3367">
        <w:rPr>
          <w:lang w:val="en-US"/>
        </w:rPr>
        <w:t>.2</w:t>
      </w:r>
      <w:r>
        <w:rPr>
          <w:lang w:val="en-US"/>
        </w:rPr>
        <w:t>.2</w:t>
      </w:r>
      <w:r w:rsidRPr="00CA3367">
        <w:rPr>
          <w:lang w:val="en-US"/>
        </w:rPr>
        <w:t>-</w:t>
      </w:r>
      <w:r w:rsidRPr="00CA3367">
        <w:rPr>
          <w:lang w:val="en-US" w:eastAsia="zh-CN"/>
        </w:rPr>
        <w:t>1</w:t>
      </w:r>
      <w:r w:rsidRPr="00CA3367">
        <w:rPr>
          <w:lang w:val="en-US"/>
        </w:rPr>
        <w:t>: Coordination UE-to-UE communications with VAL application requirements</w:t>
      </w:r>
    </w:p>
    <w:p w14:paraId="06C95BE0" w14:textId="77777777" w:rsidR="00E53B79" w:rsidRPr="00CA3367" w:rsidRDefault="00E53B79" w:rsidP="00E53B79">
      <w:pPr>
        <w:pStyle w:val="ListParagraph"/>
        <w:ind w:left="644"/>
        <w:rPr>
          <w:rFonts w:eastAsia="SimSun"/>
          <w:lang w:val="en-US" w:eastAsia="zh-CN"/>
        </w:rPr>
      </w:pPr>
      <w:bookmarkStart w:id="1785" w:name="_Toc106027346"/>
    </w:p>
    <w:p w14:paraId="75D64E27" w14:textId="77777777" w:rsidR="00E53B79" w:rsidRPr="00CA3367" w:rsidRDefault="00E53B79" w:rsidP="00E53B79">
      <w:pPr>
        <w:pStyle w:val="B1"/>
        <w:rPr>
          <w:rFonts w:eastAsia="SimSun"/>
          <w:lang w:val="en-US" w:eastAsia="zh-CN"/>
        </w:rPr>
      </w:pPr>
      <w:r w:rsidRPr="00CA3367">
        <w:rPr>
          <w:rFonts w:eastAsia="SimSun"/>
          <w:lang w:val="en-US" w:eastAsia="zh-CN"/>
        </w:rPr>
        <w:t>1.</w:t>
      </w:r>
      <w:r w:rsidRPr="00CA3367">
        <w:rPr>
          <w:rFonts w:eastAsia="SimSun"/>
          <w:lang w:val="en-US" w:eastAsia="zh-CN"/>
        </w:rPr>
        <w:tab/>
        <w:t xml:space="preserve">The NRM client 1 sends the application connectivity request (source identity and IP address, destination identities, application requirements) to the NRM server to establish connectivity for VAL client 1 on UE 1. The destination VAL client(s) may be hosted on one or multiple UEs (devices). </w:t>
      </w:r>
    </w:p>
    <w:p w14:paraId="39812DB2" w14:textId="4655F215" w:rsidR="00E53B79" w:rsidRPr="00CA3367" w:rsidRDefault="00E53B79" w:rsidP="00E53B79">
      <w:pPr>
        <w:ind w:left="568" w:hanging="284"/>
        <w:rPr>
          <w:rFonts w:eastAsia="SimSun"/>
          <w:lang w:val="en-US" w:eastAsia="zh-CN"/>
        </w:rPr>
      </w:pPr>
      <w:r w:rsidRPr="00CA3367">
        <w:rPr>
          <w:rFonts w:eastAsia="SimSun"/>
          <w:lang w:val="en-US" w:eastAsia="zh-CN"/>
        </w:rPr>
        <w:t>2.</w:t>
      </w:r>
      <w:r w:rsidRPr="00CA3367">
        <w:rPr>
          <w:rFonts w:eastAsia="SimSun"/>
          <w:lang w:val="en-US" w:eastAsia="zh-CN"/>
        </w:rPr>
        <w:tab/>
        <w:t xml:space="preserve">The NRM server determines whether VAL client 1 is authorized to connect to VAL client 2 for application-level direct </w:t>
      </w:r>
      <w:r w:rsidRPr="00CA3367">
        <w:rPr>
          <w:rFonts w:eastAsia="SimSun"/>
          <w:lang w:val="en-US"/>
        </w:rPr>
        <w:t>UE-to-UE communications</w:t>
      </w:r>
      <w:r w:rsidRPr="00CA3367">
        <w:rPr>
          <w:rFonts w:eastAsia="SimSun"/>
          <w:lang w:val="en-US" w:eastAsia="zh-CN"/>
        </w:rPr>
        <w:t xml:space="preserve">. If VAL client 1 is authorized to connect to VAL client 2, the NRM server performs the get application connectivity context request to  retrieve  VAL UE-to-UE connection coordination context procedure as described in clause </w:t>
      </w:r>
      <w:r w:rsidRPr="00626E7C">
        <w:rPr>
          <w:rFonts w:eastAsia="SimSun"/>
          <w:lang w:val="en-US" w:eastAsia="zh-CN"/>
        </w:rPr>
        <w:t>14.3.2.56.</w:t>
      </w:r>
      <w:r w:rsidRPr="00CA3367">
        <w:rPr>
          <w:rFonts w:eastAsia="SimSun"/>
          <w:lang w:val="en-US" w:eastAsia="zh-CN"/>
        </w:rPr>
        <w:t xml:space="preserve"> This step can be skipped if the NRM server is already aware of VAL client 2's context information.</w:t>
      </w:r>
    </w:p>
    <w:p w14:paraId="2BC2E580" w14:textId="77777777" w:rsidR="00E53B79" w:rsidRPr="00CA3367" w:rsidRDefault="00E53B79" w:rsidP="00E53B79">
      <w:pPr>
        <w:keepLines/>
        <w:ind w:left="1420" w:hanging="851"/>
        <w:rPr>
          <w:rFonts w:eastAsia="SimSun"/>
          <w:lang w:val="en-US" w:eastAsia="zh-CN"/>
        </w:rPr>
      </w:pPr>
      <w:r w:rsidRPr="00CA3367">
        <w:rPr>
          <w:rFonts w:eastAsia="SimSun"/>
          <w:lang w:val="en-US" w:eastAsia="zh-CN"/>
        </w:rPr>
        <w:t>NOTE:</w:t>
      </w:r>
      <w:r w:rsidRPr="00CA3367">
        <w:rPr>
          <w:rFonts w:eastAsia="SimSun"/>
          <w:lang w:val="en-US" w:eastAsia="zh-CN"/>
        </w:rPr>
        <w:tab/>
        <w:t>The signaling and functionality for handling the cases when NRM client 2 will be temporarily unavailable for establishing the direct service connection are implementation dependent.</w:t>
      </w:r>
    </w:p>
    <w:p w14:paraId="6EEB1F30" w14:textId="77777777" w:rsidR="00E53B79" w:rsidRPr="00CA3367" w:rsidRDefault="00E53B79" w:rsidP="00E53B79">
      <w:pPr>
        <w:pStyle w:val="B1"/>
        <w:rPr>
          <w:rFonts w:eastAsia="SimSun"/>
          <w:lang w:val="en-US" w:eastAsia="zh-CN"/>
        </w:rPr>
      </w:pPr>
      <w:r w:rsidRPr="00CA3367">
        <w:rPr>
          <w:rFonts w:eastAsia="SimSun"/>
          <w:lang w:val="en-US" w:eastAsia="zh-CN"/>
        </w:rPr>
        <w:t>3. The NRM client 2 sends the get application connectivity context response to the NRM server, 2.</w:t>
      </w:r>
      <w:r w:rsidRPr="00CA3367">
        <w:rPr>
          <w:rFonts w:eastAsia="SimSun"/>
          <w:lang w:val="en-US" w:eastAsia="zh-CN"/>
        </w:rPr>
        <w:tab/>
        <w:t>Using the request information and local policies, the NRM client 2 determines whether context information is to be provided for establishing application-level direct connectivity to the counterpart UE for the VAL application indicated. If the NRM client determines that context information is to be provided, it responds to the NRM server and provides the VAL connection coordination context data for the VAL client served.</w:t>
      </w:r>
    </w:p>
    <w:p w14:paraId="4D185D69" w14:textId="77777777" w:rsidR="00E53B79" w:rsidRPr="00CA3367" w:rsidRDefault="00E53B79" w:rsidP="00E53B79">
      <w:pPr>
        <w:ind w:left="568" w:hanging="284"/>
        <w:rPr>
          <w:rFonts w:eastAsia="SimSun"/>
          <w:lang w:val="en-US" w:eastAsia="zh-CN"/>
        </w:rPr>
      </w:pPr>
      <w:r w:rsidRPr="00CA3367">
        <w:rPr>
          <w:rFonts w:eastAsia="SimSun"/>
          <w:lang w:val="en-US" w:eastAsia="zh-CN"/>
        </w:rPr>
        <w:t>4.</w:t>
      </w:r>
      <w:r w:rsidRPr="00CA3367">
        <w:rPr>
          <w:rFonts w:eastAsia="SimSun"/>
          <w:lang w:val="en-US" w:eastAsia="zh-CN"/>
        </w:rPr>
        <w:tab/>
        <w:t xml:space="preserve">The NRM server sends the application connectivity response to NRM client 1. </w:t>
      </w:r>
    </w:p>
    <w:p w14:paraId="3AC4716B" w14:textId="77777777" w:rsidR="00E53B79" w:rsidRPr="00CA3367" w:rsidRDefault="00E53B79" w:rsidP="00E53B79">
      <w:pPr>
        <w:ind w:left="568" w:hanging="284"/>
        <w:rPr>
          <w:rFonts w:eastAsia="SimSun"/>
          <w:lang w:val="en-US" w:eastAsia="zh-CN"/>
        </w:rPr>
      </w:pPr>
      <w:r w:rsidRPr="00CA3367">
        <w:rPr>
          <w:rFonts w:eastAsia="SimSun"/>
          <w:lang w:val="en-US" w:eastAsia="zh-CN"/>
        </w:rPr>
        <w:t>5.</w:t>
      </w:r>
      <w:r w:rsidRPr="00CA3367">
        <w:rPr>
          <w:rFonts w:eastAsia="SimSun"/>
          <w:lang w:val="en-US" w:eastAsia="zh-CN"/>
        </w:rPr>
        <w:tab/>
        <w:t xml:space="preserve">The NRM server uses VAL client 1's and VAL client 2's context information, their application-level direct UE-to-UE connectivity requirements, location information, and network context as input, checks connectivity service policies, and determines the parameters and patterns for application-level direct UE-to-UE connectivity between  the VAL clients. The NRM server may also determine transport requirements, e.g. QoS requirements, for the 3GPP system (e.g. 5GS). </w:t>
      </w:r>
    </w:p>
    <w:p w14:paraId="1D3FDB68" w14:textId="77777777" w:rsidR="00E53B79" w:rsidRPr="00CA3367" w:rsidRDefault="00E53B79" w:rsidP="00E53B79">
      <w:pPr>
        <w:ind w:left="568" w:hanging="284"/>
        <w:rPr>
          <w:rFonts w:eastAsia="SimSun"/>
          <w:lang w:val="en-US" w:eastAsia="zh-CN"/>
        </w:rPr>
      </w:pPr>
      <w:r w:rsidRPr="00CA3367">
        <w:rPr>
          <w:rFonts w:eastAsia="SimSun"/>
          <w:lang w:val="en-US" w:eastAsia="zh-CN"/>
        </w:rPr>
        <w:tab/>
        <w:t xml:space="preserve">If network provided location information is used, location information may be obtained from the SEAL location management server. Alternatively, Location Reporting monitoring as described in 23.502[12] may be used. This step may also include a request for direct link status (e.g. PDU Session Status, UE reachability, etc. as described </w:t>
      </w:r>
      <w:r w:rsidRPr="00CA3367">
        <w:rPr>
          <w:rFonts w:eastAsia="SimSun"/>
          <w:lang w:val="en-US" w:eastAsia="zh-CN"/>
        </w:rPr>
        <w:lastRenderedPageBreak/>
        <w:t xml:space="preserve">in 23.502 [12]).  This action may be skipped if  the clients provide location information or if there are no location requirements for establishing the application-level direct UE-to-UE connectivity. </w:t>
      </w:r>
    </w:p>
    <w:p w14:paraId="35D0EDD6" w14:textId="77777777" w:rsidR="00E53B79" w:rsidRPr="00CA3367" w:rsidRDefault="00E53B79" w:rsidP="00E53B79">
      <w:pPr>
        <w:ind w:left="568"/>
        <w:rPr>
          <w:rFonts w:eastAsia="SimSun"/>
          <w:lang w:val="en-US" w:eastAsia="zh-CN"/>
        </w:rPr>
      </w:pPr>
      <w:r w:rsidRPr="00CA3367">
        <w:rPr>
          <w:rFonts w:eastAsia="SimSun"/>
          <w:lang w:val="en-US" w:eastAsia="zh-CN"/>
        </w:rPr>
        <w:t xml:space="preserve">If the NRM server determines that UE-to-UE application-level direct connectivity is not authorized or not possible with the given connectivity requirements, it skips step 5 and proceeds to steps 6 and 7, informing each NRM client accordingly. </w:t>
      </w:r>
    </w:p>
    <w:p w14:paraId="2B410867" w14:textId="77777777" w:rsidR="00E53B79" w:rsidRPr="00CA3367" w:rsidRDefault="00E53B79" w:rsidP="00E53B79">
      <w:pPr>
        <w:ind w:left="568" w:hanging="284"/>
        <w:rPr>
          <w:rFonts w:eastAsia="SimSun"/>
          <w:lang w:val="en-US" w:eastAsia="zh-CN"/>
        </w:rPr>
      </w:pPr>
      <w:r w:rsidRPr="00CA3367">
        <w:rPr>
          <w:rFonts w:eastAsia="SimSun"/>
          <w:lang w:val="en-US" w:eastAsia="zh-CN"/>
        </w:rPr>
        <w:t>6.</w:t>
      </w:r>
      <w:r w:rsidRPr="00CA3367">
        <w:rPr>
          <w:rFonts w:eastAsia="SimSun"/>
          <w:lang w:val="en-US" w:eastAsia="zh-CN"/>
        </w:rPr>
        <w:tab/>
        <w:t xml:space="preserve">The NRM server may request the 3GPP system to establish or modify the 3GPP system level connectivity that enables the application-level direct UE-to-UE connection for VAL client 1 and VAL client 2 services, e.g. via </w:t>
      </w:r>
      <w:r w:rsidRPr="00CA3367">
        <w:rPr>
          <w:rFonts w:eastAsia="SimSun"/>
          <w:lang w:val="en-US"/>
        </w:rPr>
        <w:t>modification of existing radio bearers</w:t>
      </w:r>
      <w:r w:rsidRPr="00CA3367">
        <w:rPr>
          <w:rFonts w:eastAsia="SimSun"/>
          <w:lang w:val="en-US" w:eastAsia="zh-CN"/>
        </w:rPr>
        <w:t xml:space="preserve">. NRM server provides the necessary information (e.g. identifiers of VAL client 1 and VAL client 2, transport requirements) in this request message. </w:t>
      </w:r>
    </w:p>
    <w:p w14:paraId="78EC3334" w14:textId="77777777" w:rsidR="00E53B79" w:rsidRPr="00CA3367" w:rsidRDefault="00E53B79" w:rsidP="00E53B79">
      <w:pPr>
        <w:pStyle w:val="B2"/>
        <w:ind w:left="568"/>
        <w:rPr>
          <w:rFonts w:eastAsia="SimSun"/>
          <w:lang w:val="en-US" w:eastAsia="zh-CN"/>
        </w:rPr>
      </w:pPr>
      <w:r w:rsidRPr="00CA3367">
        <w:rPr>
          <w:rFonts w:eastAsia="SimSun"/>
          <w:lang w:val="en-US" w:eastAsia="zh-CN"/>
        </w:rPr>
        <w:t>7.</w:t>
      </w:r>
      <w:r w:rsidRPr="00CA3367">
        <w:rPr>
          <w:rFonts w:eastAsia="SimSun"/>
          <w:lang w:val="en-US" w:eastAsia="zh-CN"/>
        </w:rPr>
        <w:tab/>
        <w:t>a. The NRM server notifies NRM client 1 of the established UE-to-UE connection b. The NRM server notifies the NRM client 2 of the established UE-to-UE connection.</w:t>
      </w:r>
    </w:p>
    <w:p w14:paraId="1F1A9BBA" w14:textId="0D76CD21" w:rsidR="00E53B79" w:rsidRPr="00626E7C" w:rsidRDefault="00E53B79" w:rsidP="00626E7C">
      <w:pPr>
        <w:pStyle w:val="B2"/>
        <w:ind w:left="0" w:firstLine="0"/>
        <w:rPr>
          <w:rFonts w:eastAsia="SimSun"/>
          <w:lang w:val="en-US" w:eastAsia="zh-CN"/>
        </w:rPr>
      </w:pPr>
      <w:r w:rsidRPr="00CA3367">
        <w:rPr>
          <w:rFonts w:eastAsia="SimSun"/>
          <w:lang w:val="en-US" w:eastAsia="zh-CN"/>
        </w:rPr>
        <w:t xml:space="preserve">Each NRM client notifies the corresponding VAL client of the established application-level direct UE-to-UE connection. </w:t>
      </w:r>
      <w:bookmarkEnd w:id="1785"/>
    </w:p>
    <w:p w14:paraId="3DCF1CFA" w14:textId="2D924589" w:rsidR="00FC1AAC" w:rsidRPr="003167FF" w:rsidRDefault="00FC1AAC" w:rsidP="00FC1AAC">
      <w:pPr>
        <w:pStyle w:val="Heading3"/>
      </w:pPr>
      <w:bookmarkStart w:id="1786" w:name="_Toc155356032"/>
      <w:r w:rsidRPr="003167FF">
        <w:t>14.3.10</w:t>
      </w:r>
      <w:r w:rsidRPr="003167FF">
        <w:tab/>
        <w:t>AF influence URSP procedure</w:t>
      </w:r>
      <w:bookmarkEnd w:id="1783"/>
      <w:r w:rsidRPr="003167FF">
        <w:t xml:space="preserve"> for reliable transmission</w:t>
      </w:r>
      <w:bookmarkEnd w:id="1786"/>
    </w:p>
    <w:p w14:paraId="4D97819B" w14:textId="0BB1C71E" w:rsidR="00FC1AAC" w:rsidRPr="003167FF" w:rsidRDefault="00FC1AAC" w:rsidP="00FC1AAC">
      <w:pPr>
        <w:pStyle w:val="Heading4"/>
      </w:pPr>
      <w:bookmarkStart w:id="1787" w:name="_Toc106027344"/>
      <w:bookmarkStart w:id="1788" w:name="_Toc155356033"/>
      <w:r w:rsidRPr="003167FF">
        <w:t>14.3.10.1</w:t>
      </w:r>
      <w:r w:rsidRPr="003167FF">
        <w:tab/>
        <w:t>General</w:t>
      </w:r>
      <w:bookmarkEnd w:id="1787"/>
      <w:bookmarkEnd w:id="1788"/>
    </w:p>
    <w:p w14:paraId="4853E888" w14:textId="234F9795" w:rsidR="00FC1AAC" w:rsidRPr="003167FF" w:rsidRDefault="00FC1AAC" w:rsidP="00FC1AAC">
      <w:r w:rsidRPr="003167FF">
        <w:t>The procedures related to the AF influence URSP for</w:t>
      </w:r>
      <w:r w:rsidR="00B36C2D">
        <w:t xml:space="preserve"> </w:t>
      </w:r>
      <w:r w:rsidRPr="003167FF">
        <w:t>reliable transmission are described in the following subclauses.</w:t>
      </w:r>
    </w:p>
    <w:p w14:paraId="560C7F59" w14:textId="5FCB1B60" w:rsidR="00FC1AAC" w:rsidRPr="003167FF" w:rsidRDefault="00FC1AAC" w:rsidP="00FC1AAC">
      <w:pPr>
        <w:pStyle w:val="Heading4"/>
      </w:pPr>
      <w:bookmarkStart w:id="1789" w:name="_Toc106027345"/>
      <w:bookmarkStart w:id="1790" w:name="_Toc155356034"/>
      <w:r w:rsidRPr="003167FF">
        <w:t>14.3.10.2</w:t>
      </w:r>
      <w:r w:rsidRPr="003167FF">
        <w:tab/>
      </w:r>
      <w:bookmarkEnd w:id="1789"/>
      <w:r w:rsidRPr="003167FF">
        <w:t>AF influence URSP procedure for reliable transmission</w:t>
      </w:r>
      <w:bookmarkEnd w:id="1790"/>
    </w:p>
    <w:p w14:paraId="387E6049" w14:textId="77777777" w:rsidR="00FC1AAC" w:rsidRPr="003167FF" w:rsidRDefault="00FC1AAC" w:rsidP="00FC1AAC">
      <w:r w:rsidRPr="003167FF">
        <w:t>Pre-conditions:</w:t>
      </w:r>
    </w:p>
    <w:p w14:paraId="63409A06" w14:textId="77777777" w:rsidR="00FC1AAC" w:rsidRPr="003167FF" w:rsidRDefault="00FC1AAC" w:rsidP="00FC1AAC">
      <w:pPr>
        <w:pStyle w:val="B1"/>
        <w:rPr>
          <w:lang w:eastAsia="zh-CN"/>
        </w:rPr>
      </w:pPr>
      <w:r w:rsidRPr="003167FF">
        <w:t>1.</w:t>
      </w:r>
      <w:r w:rsidRPr="003167FF">
        <w:tab/>
        <w:t>The SEALDD server (or VAL server) has decided to use reliable transmission for a specific SEALDD client (or VAL client) and has got the UE address or UE ID.</w:t>
      </w:r>
    </w:p>
    <w:bookmarkStart w:id="1791" w:name="_MON_1761570289"/>
    <w:bookmarkEnd w:id="1791"/>
    <w:p w14:paraId="4061B949" w14:textId="5F82753B" w:rsidR="00FC1AAC" w:rsidRPr="003167FF" w:rsidRDefault="00B36C2D" w:rsidP="00FC1AAC">
      <w:pPr>
        <w:pStyle w:val="TH"/>
      </w:pPr>
      <w:r>
        <w:object w:dxaOrig="5999" w:dyaOrig="3269" w14:anchorId="28ED1F3D">
          <v:shape id="_x0000_i1171" type="#_x0000_t75" style="width:300.05pt;height:164pt" o:ole="">
            <v:imagedata r:id="rId309" o:title=""/>
          </v:shape>
          <o:OLEObject Type="Embed" ProgID="Word.Document.12" ShapeID="_x0000_i1171" DrawAspect="Content" ObjectID="_1765969110" r:id="rId310">
            <o:FieldCodes>\s</o:FieldCodes>
          </o:OLEObject>
        </w:object>
      </w:r>
    </w:p>
    <w:p w14:paraId="000E0EF3" w14:textId="68C60D13" w:rsidR="00FC1AAC" w:rsidRPr="003167FF" w:rsidRDefault="00FC1AAC" w:rsidP="00FC1AAC">
      <w:pPr>
        <w:pStyle w:val="TF"/>
      </w:pPr>
      <w:r w:rsidRPr="003167FF">
        <w:t>Figure 14.3.10.2-</w:t>
      </w:r>
      <w:r w:rsidRPr="003167FF">
        <w:rPr>
          <w:lang w:eastAsia="zh-CN"/>
        </w:rPr>
        <w:t>1</w:t>
      </w:r>
      <w:r w:rsidRPr="003167FF">
        <w:t>: AF influence URSP procedure</w:t>
      </w:r>
      <w:r w:rsidR="00B36C2D" w:rsidRPr="00B36C2D">
        <w:t xml:space="preserve"> for reliable transmission</w:t>
      </w:r>
    </w:p>
    <w:p w14:paraId="36602332" w14:textId="77777777" w:rsidR="00FC1AAC" w:rsidRPr="003167FF" w:rsidRDefault="00FC1AAC" w:rsidP="00FC1AAC">
      <w:pPr>
        <w:pStyle w:val="B1"/>
      </w:pPr>
      <w:r w:rsidRPr="003167FF">
        <w:t>1.</w:t>
      </w:r>
      <w:r w:rsidRPr="003167FF">
        <w:tab/>
        <w:t>The NRM server receives from the SEALDD server (or VAL server) about the request for reliable transmission service with the application descriptors for the two redundant transmission paths. The SEALDD client’s current UE address or UE ID is also provided to identify the affected UE.</w:t>
      </w:r>
    </w:p>
    <w:p w14:paraId="2133015F" w14:textId="43E22F88" w:rsidR="00FC1AAC" w:rsidRPr="003167FF" w:rsidRDefault="00FC1AAC" w:rsidP="00FC1AAC">
      <w:pPr>
        <w:pStyle w:val="B1"/>
      </w:pPr>
      <w:r w:rsidRPr="003167FF">
        <w:t>2.</w:t>
      </w:r>
      <w:r w:rsidRPr="003167FF">
        <w:tab/>
        <w:t xml:space="preserve">After receiving the request from SEALDD server (or VAL server), the NRM server </w:t>
      </w:r>
      <w:r w:rsidR="00B36C2D" w:rsidRPr="00B36C2D">
        <w:t>associates</w:t>
      </w:r>
      <w:r w:rsidR="00B36C2D">
        <w:t xml:space="preserve"> </w:t>
      </w:r>
      <w:r w:rsidRPr="003167FF">
        <w:t xml:space="preserve">the available DNN and S-NSSAI information for the two application descriptors. NRM server triggers via N5/N33 with the AF guidance for URSP procedure as described in 3GPP TS 23.502 [11] clause 4.15.6.10. The AF request includes the application traffic descriptors and the </w:t>
      </w:r>
      <w:r w:rsidR="00B36C2D" w:rsidRPr="00B36C2D">
        <w:t>associated</w:t>
      </w:r>
      <w:r w:rsidR="00B36C2D">
        <w:t xml:space="preserve"> </w:t>
      </w:r>
      <w:r w:rsidRPr="003167FF">
        <w:t xml:space="preserve">DNN, S-NSSAI, and also includes UE address or UE ID received in step 1. </w:t>
      </w:r>
    </w:p>
    <w:p w14:paraId="3CC85036" w14:textId="57464FBE" w:rsidR="00FC1AAC" w:rsidRPr="003167FF" w:rsidRDefault="00FC1AAC" w:rsidP="00FC1AAC">
      <w:pPr>
        <w:pStyle w:val="B1"/>
      </w:pPr>
      <w:r w:rsidRPr="003167FF">
        <w:t>3.</w:t>
      </w:r>
      <w:r w:rsidRPr="003167FF">
        <w:tab/>
        <w:t>NRM server</w:t>
      </w:r>
      <w:r w:rsidR="00B36C2D">
        <w:t xml:space="preserve"> </w:t>
      </w:r>
      <w:r w:rsidRPr="003167FF">
        <w:t xml:space="preserve">sends </w:t>
      </w:r>
      <w:r w:rsidR="00B36C2D" w:rsidRPr="00B36C2D">
        <w:t>response</w:t>
      </w:r>
      <w:r w:rsidR="00B36C2D">
        <w:t xml:space="preserve"> </w:t>
      </w:r>
      <w:r w:rsidRPr="003167FF">
        <w:t>about reliable transmission service.</w:t>
      </w:r>
    </w:p>
    <w:p w14:paraId="5B35F57B" w14:textId="5BC13BCC" w:rsidR="00EA478D" w:rsidRPr="003167FF" w:rsidRDefault="00EA478D" w:rsidP="00EA478D">
      <w:pPr>
        <w:pStyle w:val="Heading3"/>
      </w:pPr>
      <w:bookmarkStart w:id="1792" w:name="_Toc114866267"/>
      <w:bookmarkStart w:id="1793" w:name="_Toc155356035"/>
      <w:r w:rsidRPr="003167FF">
        <w:lastRenderedPageBreak/>
        <w:t>14.3.11</w:t>
      </w:r>
      <w:r w:rsidRPr="003167FF">
        <w:tab/>
        <w:t>VAL services over 5GS supporting EPS interworking</w:t>
      </w:r>
      <w:bookmarkEnd w:id="1792"/>
      <w:bookmarkEnd w:id="1793"/>
      <w:r w:rsidRPr="003167FF">
        <w:t xml:space="preserve"> </w:t>
      </w:r>
    </w:p>
    <w:p w14:paraId="401761A6" w14:textId="77777777" w:rsidR="00EA478D" w:rsidRPr="003167FF" w:rsidRDefault="00EA478D" w:rsidP="00EA478D">
      <w:r w:rsidRPr="003167FF">
        <w:t>The VAL server consumes the network resource management services from the NRM server. As specified in 3GPP TS 23.501 [10], a dedicated user plane anchor point, i.e. UPF + PGW-U function, is defined for interworking between 5GS and EPS. This enables that the network can directly handle PDU sessions (in 5GS) and PDN connections (in EPS) associated to VAL service sessions of a VAL UE during inter-system mobility.</w:t>
      </w:r>
    </w:p>
    <w:p w14:paraId="5C0A01B5" w14:textId="77777777" w:rsidR="00EA478D" w:rsidRPr="003167FF" w:rsidRDefault="00EA478D" w:rsidP="00EA478D">
      <w:r w:rsidRPr="003167FF">
        <w:t>The inter-system mobility of a VAL UE will be transparent to the NRM server and VAL server. The NRM server will continue interacting with the same control plane functions, e.g. PCF, and the VAL server will continue interacting with the same user plane function, e.g. UPF + PGW-U.</w:t>
      </w:r>
    </w:p>
    <w:p w14:paraId="06F065E2" w14:textId="77777777" w:rsidR="00EA478D" w:rsidRPr="003167FF" w:rsidRDefault="00EA478D" w:rsidP="00EA478D">
      <w:pPr>
        <w:pStyle w:val="NO"/>
        <w:rPr>
          <w:noProof/>
        </w:rPr>
      </w:pPr>
      <w:r w:rsidRPr="003167FF">
        <w:rPr>
          <w:noProof/>
        </w:rPr>
        <w:t>NOTE:</w:t>
      </w:r>
      <w:r w:rsidRPr="003167FF">
        <w:rPr>
          <w:noProof/>
        </w:rPr>
        <w:tab/>
        <w:t xml:space="preserve">For the case that seamless session continuity is required for VAL services,  EPS interworking with N26 (interface between AMF in 5GC and MME in EPC) is required for inter-system change, as described in </w:t>
      </w:r>
      <w:r w:rsidRPr="003167FF">
        <w:t>3GPP TS 23.501 [10]</w:t>
      </w:r>
      <w:r w:rsidRPr="003167FF">
        <w:rPr>
          <w:noProof/>
        </w:rPr>
        <w:t>.</w:t>
      </w:r>
    </w:p>
    <w:p w14:paraId="1A77B08E" w14:textId="1B83F0FE" w:rsidR="00164D9A" w:rsidRPr="00115A8C" w:rsidRDefault="00164D9A" w:rsidP="00626E7C">
      <w:pPr>
        <w:pStyle w:val="Heading3"/>
        <w:rPr>
          <w:rFonts w:eastAsia="Malgun Gothic"/>
        </w:rPr>
      </w:pPr>
      <w:bookmarkStart w:id="1794" w:name="_Toc155356036"/>
      <w:r>
        <w:rPr>
          <w:rFonts w:eastAsia="Malgun Gothic"/>
        </w:rPr>
        <w:t>14.3.12</w:t>
      </w:r>
      <w:r w:rsidRPr="00115A8C">
        <w:rPr>
          <w:rFonts w:eastAsia="Malgun Gothic"/>
        </w:rPr>
        <w:tab/>
      </w:r>
      <w:r w:rsidRPr="00F341C1">
        <w:rPr>
          <w:rFonts w:eastAsia="Malgun Gothic"/>
        </w:rPr>
        <w:t>UE unified traffic pattern and monitoring management</w:t>
      </w:r>
      <w:bookmarkEnd w:id="1794"/>
    </w:p>
    <w:p w14:paraId="7CBCFE9D" w14:textId="57951F4F" w:rsidR="00164D9A" w:rsidRPr="00115A8C" w:rsidRDefault="00164D9A" w:rsidP="00626E7C">
      <w:pPr>
        <w:pStyle w:val="Heading4"/>
        <w:rPr>
          <w:rFonts w:eastAsia="Malgun Gothic"/>
        </w:rPr>
      </w:pPr>
      <w:bookmarkStart w:id="1795" w:name="_Toc155356037"/>
      <w:r>
        <w:rPr>
          <w:rFonts w:eastAsia="Malgun Gothic"/>
        </w:rPr>
        <w:t>1</w:t>
      </w:r>
      <w:r w:rsidR="00CE406F">
        <w:rPr>
          <w:rFonts w:eastAsia="Malgun Gothic"/>
        </w:rPr>
        <w:t>4.3.12.</w:t>
      </w:r>
      <w:r w:rsidRPr="00115A8C">
        <w:rPr>
          <w:rFonts w:eastAsia="Malgun Gothic"/>
        </w:rPr>
        <w:t>1</w:t>
      </w:r>
      <w:r w:rsidRPr="00115A8C">
        <w:rPr>
          <w:rFonts w:eastAsia="Malgun Gothic"/>
        </w:rPr>
        <w:tab/>
        <w:t>General</w:t>
      </w:r>
      <w:bookmarkEnd w:id="1795"/>
    </w:p>
    <w:p w14:paraId="7980D4BA" w14:textId="77777777" w:rsidR="00164D9A" w:rsidRDefault="00164D9A" w:rsidP="00164D9A">
      <w:pPr>
        <w:rPr>
          <w:rFonts w:eastAsia="Malgun Gothic"/>
          <w:lang w:eastAsia="zh-CN"/>
        </w:rPr>
      </w:pPr>
      <w:r w:rsidRPr="00115A8C">
        <w:rPr>
          <w:rFonts w:eastAsia="Malgun Gothic"/>
          <w:lang w:eastAsia="zh-CN"/>
        </w:rPr>
        <w:t xml:space="preserve">UE unified traffic pattern and monitoring management procedures allow </w:t>
      </w:r>
      <w:r>
        <w:rPr>
          <w:rFonts w:eastAsia="Malgun Gothic"/>
          <w:lang w:eastAsia="zh-CN"/>
        </w:rPr>
        <w:t>NRM</w:t>
      </w:r>
      <w:r w:rsidRPr="00115A8C">
        <w:rPr>
          <w:rFonts w:eastAsia="Malgun Gothic"/>
          <w:lang w:eastAsia="zh-CN"/>
        </w:rPr>
        <w:t xml:space="preserve"> to offer services leveraging CN exposure APIs</w:t>
      </w:r>
      <w:r>
        <w:rPr>
          <w:rFonts w:eastAsia="Malgun Gothic"/>
          <w:lang w:eastAsia="zh-CN"/>
        </w:rPr>
        <w:t xml:space="preserve"> for </w:t>
      </w:r>
      <w:r w:rsidRPr="00115A8C">
        <w:rPr>
          <w:rFonts w:eastAsia="Malgun Gothic"/>
          <w:lang w:eastAsia="zh-CN"/>
        </w:rPr>
        <w:t>network parameter values configuration and UE monitoring event management</w:t>
      </w:r>
      <w:r>
        <w:rPr>
          <w:rFonts w:eastAsia="Malgun Gothic"/>
          <w:lang w:eastAsia="zh-CN"/>
        </w:rPr>
        <w:t>.</w:t>
      </w:r>
    </w:p>
    <w:p w14:paraId="5E6DE1F9" w14:textId="59F8A541" w:rsidR="00164D9A" w:rsidRPr="00115A8C" w:rsidRDefault="00164D9A" w:rsidP="00CE406F">
      <w:pPr>
        <w:pStyle w:val="EditorsNote"/>
        <w:rPr>
          <w:rFonts w:eastAsia="Malgun Gothic"/>
          <w:lang w:eastAsia="zh-CN"/>
        </w:rPr>
      </w:pPr>
      <w:r>
        <w:rPr>
          <w:rFonts w:eastAsia="Malgun Gothic"/>
          <w:lang w:eastAsia="zh-CN"/>
        </w:rPr>
        <w:t>Editor</w:t>
      </w:r>
      <w:r w:rsidR="00CE406F" w:rsidRPr="00CE406F">
        <w:rPr>
          <w:rFonts w:eastAsia="Malgun Gothic"/>
          <w:lang w:eastAsia="zh-CN"/>
        </w:rPr>
        <w:t>'</w:t>
      </w:r>
      <w:r>
        <w:rPr>
          <w:rFonts w:eastAsia="Malgun Gothic"/>
          <w:lang w:eastAsia="zh-CN"/>
        </w:rPr>
        <w:t>s Note: It is FFS whether and how NRM supports the functionality described in this clause as service to other SEAL servers, or only to VAL servers, as currently specified. Providing the functionality as service to other SEAL servers (as well as to VAL servers) has been studied in TR</w:t>
      </w:r>
      <w:r w:rsidR="00CE406F">
        <w:rPr>
          <w:rFonts w:eastAsia="Malgun Gothic"/>
        </w:rPr>
        <w:t> </w:t>
      </w:r>
      <w:r>
        <w:rPr>
          <w:rFonts w:eastAsia="Malgun Gothic"/>
          <w:lang w:eastAsia="zh-CN"/>
        </w:rPr>
        <w:t>23.700-97.</w:t>
      </w:r>
    </w:p>
    <w:p w14:paraId="3882F7C8" w14:textId="4CBE9FF1" w:rsidR="00164D9A" w:rsidRPr="00115A8C" w:rsidRDefault="00164D9A" w:rsidP="00164D9A">
      <w:pPr>
        <w:keepNext/>
        <w:keepLines/>
        <w:spacing w:before="120"/>
        <w:ind w:left="1418" w:hanging="1418"/>
        <w:outlineLvl w:val="3"/>
        <w:rPr>
          <w:rFonts w:ascii="Arial" w:eastAsia="Malgun Gothic" w:hAnsi="Arial"/>
          <w:sz w:val="24"/>
        </w:rPr>
      </w:pPr>
      <w:r>
        <w:rPr>
          <w:rFonts w:ascii="Arial" w:eastAsia="Malgun Gothic" w:hAnsi="Arial"/>
          <w:sz w:val="24"/>
        </w:rPr>
        <w:t>1</w:t>
      </w:r>
      <w:r w:rsidR="00CE406F">
        <w:rPr>
          <w:rFonts w:ascii="Arial" w:eastAsia="Malgun Gothic" w:hAnsi="Arial"/>
          <w:sz w:val="24"/>
        </w:rPr>
        <w:t>4.3.12.</w:t>
      </w:r>
      <w:r w:rsidRPr="00115A8C">
        <w:rPr>
          <w:rFonts w:ascii="Arial" w:eastAsia="Malgun Gothic" w:hAnsi="Arial"/>
          <w:sz w:val="24"/>
        </w:rPr>
        <w:t>2</w:t>
      </w:r>
      <w:r w:rsidRPr="00115A8C">
        <w:rPr>
          <w:rFonts w:ascii="Arial" w:eastAsia="Malgun Gothic" w:hAnsi="Arial"/>
          <w:sz w:val="24"/>
        </w:rPr>
        <w:tab/>
        <w:t>UE unified traffic pattern and monitoring management subscription procedure</w:t>
      </w:r>
    </w:p>
    <w:p w14:paraId="136883D5" w14:textId="77777777" w:rsidR="00164D9A" w:rsidRPr="00115A8C" w:rsidRDefault="00164D9A" w:rsidP="00164D9A">
      <w:r w:rsidRPr="00115A8C">
        <w:t>VAL server</w:t>
      </w:r>
      <w:r>
        <w:t>s</w:t>
      </w:r>
      <w:r w:rsidRPr="00115A8C">
        <w:t xml:space="preserve"> can indicate to the </w:t>
      </w:r>
      <w:r>
        <w:t>NRM</w:t>
      </w:r>
      <w:r w:rsidRPr="00115A8C">
        <w:t xml:space="preserve"> server interest in receiving UE unified traffic patterns and monitoring management services by sending the UE unified traffic pattern and monitoring management subscription request</w:t>
      </w:r>
      <w:r>
        <w:t>s</w:t>
      </w:r>
      <w:r w:rsidRPr="00115A8C">
        <w:t>.</w:t>
      </w:r>
    </w:p>
    <w:p w14:paraId="2B96437E" w14:textId="4B259F82" w:rsidR="00164D9A" w:rsidRPr="00115A8C" w:rsidRDefault="00164D9A" w:rsidP="00164D9A">
      <w:pPr>
        <w:rPr>
          <w:rFonts w:ascii="Arial" w:eastAsia="Malgun Gothic" w:hAnsi="Arial"/>
          <w:b/>
        </w:rPr>
      </w:pPr>
      <w:r w:rsidRPr="007D0AB8">
        <w:rPr>
          <w:rFonts w:eastAsia="Malgun Gothic"/>
        </w:rPr>
        <w:t xml:space="preserve">The subscription requests from each  VAL server also include the traffic pattern configuration of the requester, which refers to application-level patterns of data traffic. The NRM server aggregates the traffic patterns obtained from the requestors (and described in Table </w:t>
      </w:r>
      <w:r w:rsidRPr="00626E7C">
        <w:rPr>
          <w:rFonts w:eastAsia="Malgun Gothic"/>
        </w:rPr>
        <w:t>14.</w:t>
      </w:r>
      <w:r w:rsidR="007D0AB8" w:rsidRPr="00626E7C">
        <w:rPr>
          <w:rFonts w:eastAsia="Malgun Gothic"/>
        </w:rPr>
        <w:t>3.2.53</w:t>
      </w:r>
      <w:r w:rsidRPr="00626E7C">
        <w:rPr>
          <w:rFonts w:eastAsia="Malgun Gothic"/>
        </w:rPr>
        <w:t>-2</w:t>
      </w:r>
      <w:r w:rsidRPr="007D0AB8">
        <w:rPr>
          <w:rFonts w:eastAsia="Malgun Gothic"/>
        </w:rPr>
        <w:t xml:space="preserve">) to determine the UE unified traffic patterns per UE. The UE unified traffic patterns are described via Table </w:t>
      </w:r>
      <w:r w:rsidRPr="00626E7C">
        <w:rPr>
          <w:rFonts w:eastAsia="Malgun Gothic"/>
        </w:rPr>
        <w:t>14.</w:t>
      </w:r>
      <w:r w:rsidR="007D0AB8" w:rsidRPr="00626E7C">
        <w:rPr>
          <w:rFonts w:eastAsia="Malgun Gothic"/>
        </w:rPr>
        <w:t>3.2.55</w:t>
      </w:r>
      <w:r w:rsidRPr="00626E7C">
        <w:rPr>
          <w:rFonts w:eastAsia="Malgun Gothic"/>
        </w:rPr>
        <w:t>-1</w:t>
      </w:r>
      <w:r w:rsidRPr="007D0AB8">
        <w:rPr>
          <w:rFonts w:eastAsia="Malgun Gothic"/>
        </w:rPr>
        <w:t xml:space="preserve"> for the  UE unified traffic pattern update notification. These aggregated traffic patterns per UE (termed UE unified traffic pattern) are updated/adjusted by the NRM Server based on information obtained from UE monitoring.</w:t>
      </w:r>
    </w:p>
    <w:p w14:paraId="3EA80CB2" w14:textId="77777777" w:rsidR="00164D9A" w:rsidRPr="00115A8C" w:rsidRDefault="00164D9A" w:rsidP="00164D9A">
      <w:pPr>
        <w:keepNext/>
        <w:keepLines/>
        <w:spacing w:before="60"/>
        <w:jc w:val="center"/>
        <w:rPr>
          <w:rFonts w:ascii="Arial" w:hAnsi="Arial"/>
          <w:b/>
        </w:rPr>
      </w:pPr>
    </w:p>
    <w:p w14:paraId="4FFBCCEC" w14:textId="77777777" w:rsidR="00164D9A" w:rsidRPr="00115A8C" w:rsidRDefault="00164D9A" w:rsidP="00626E7C">
      <w:pPr>
        <w:pStyle w:val="TH"/>
      </w:pPr>
      <w:r w:rsidRPr="00115A8C">
        <w:object w:dxaOrig="10860" w:dyaOrig="7164" w14:anchorId="1A2B9874">
          <v:shape id="_x0000_i1172" type="#_x0000_t75" style="width:381.25pt;height:250.55pt" o:ole="">
            <v:imagedata r:id="rId311" o:title=""/>
          </v:shape>
          <o:OLEObject Type="Embed" ProgID="Visio.Drawing.15" ShapeID="_x0000_i1172" DrawAspect="Content" ObjectID="_1765969111" r:id="rId312"/>
        </w:object>
      </w:r>
    </w:p>
    <w:p w14:paraId="09F165C9" w14:textId="673BDF0B" w:rsidR="00164D9A" w:rsidRPr="00115A8C" w:rsidRDefault="00164D9A" w:rsidP="00626E7C">
      <w:pPr>
        <w:pStyle w:val="TF"/>
      </w:pPr>
      <w:r w:rsidRPr="00115A8C">
        <w:t>Figure </w:t>
      </w:r>
      <w:r>
        <w:t>1</w:t>
      </w:r>
      <w:r w:rsidR="00CE406F">
        <w:t>4.3.12.</w:t>
      </w:r>
      <w:r w:rsidRPr="00115A8C">
        <w:t>2-1: UE unified traffic pattern and monitoring management subscription procedure</w:t>
      </w:r>
    </w:p>
    <w:p w14:paraId="0CDA80A7" w14:textId="01A6A271" w:rsidR="00164D9A" w:rsidRPr="00115A8C" w:rsidRDefault="00164D9A" w:rsidP="00626E7C">
      <w:pPr>
        <w:pStyle w:val="B1"/>
        <w:rPr>
          <w:rFonts w:eastAsia="Malgun Gothic"/>
        </w:rPr>
      </w:pPr>
      <w:r w:rsidRPr="00115A8C">
        <w:rPr>
          <w:rFonts w:eastAsia="Malgun Gothic"/>
        </w:rPr>
        <w:t>1.</w:t>
      </w:r>
      <w:r w:rsidRPr="00115A8C">
        <w:rPr>
          <w:rFonts w:eastAsia="Malgun Gothic"/>
        </w:rPr>
        <w:tab/>
        <w:t xml:space="preserve">In order to subscribe to the </w:t>
      </w:r>
      <w:r>
        <w:rPr>
          <w:rFonts w:eastAsia="Malgun Gothic"/>
        </w:rPr>
        <w:t>NRM</w:t>
      </w:r>
      <w:r w:rsidRPr="00115A8C">
        <w:rPr>
          <w:rFonts w:eastAsia="Malgun Gothic"/>
        </w:rPr>
        <w:t xml:space="preserve"> Server services, the  VAL server sends the UE unified traffic pattern and monitoring management </w:t>
      </w:r>
      <w:r>
        <w:rPr>
          <w:rFonts w:eastAsia="Malgun Gothic"/>
        </w:rPr>
        <w:t xml:space="preserve">subscription </w:t>
      </w:r>
      <w:r w:rsidRPr="00115A8C">
        <w:rPr>
          <w:rFonts w:eastAsia="Malgun Gothic"/>
        </w:rPr>
        <w:t>request, as detailed in claus</w:t>
      </w:r>
      <w:r w:rsidRPr="007D0AB8">
        <w:rPr>
          <w:rFonts w:eastAsia="Malgun Gothic"/>
        </w:rPr>
        <w:t xml:space="preserve">e </w:t>
      </w:r>
      <w:r w:rsidRPr="00626E7C">
        <w:rPr>
          <w:rFonts w:eastAsia="Malgun Gothic"/>
        </w:rPr>
        <w:t>14.</w:t>
      </w:r>
      <w:r w:rsidR="007D0AB8" w:rsidRPr="00626E7C">
        <w:rPr>
          <w:rFonts w:eastAsia="Malgun Gothic"/>
        </w:rPr>
        <w:t>3.2.53</w:t>
      </w:r>
      <w:r w:rsidRPr="007D0AB8">
        <w:rPr>
          <w:rFonts w:eastAsia="Malgun Gothic"/>
        </w:rPr>
        <w:t>. The</w:t>
      </w:r>
      <w:r w:rsidRPr="00115A8C">
        <w:rPr>
          <w:rFonts w:eastAsia="Malgun Gothic"/>
        </w:rPr>
        <w:t xml:space="preserve"> subscription request may include traffic pattern configuration, which provides the traffic patterns of the specific  VAL</w:t>
      </w:r>
      <w:r>
        <w:rPr>
          <w:rFonts w:eastAsia="Malgun Gothic"/>
        </w:rPr>
        <w:t xml:space="preserve"> </w:t>
      </w:r>
      <w:r w:rsidRPr="00115A8C">
        <w:rPr>
          <w:rFonts w:eastAsia="Malgun Gothic"/>
        </w:rPr>
        <w:t xml:space="preserve">Server. The request may also include Management subscription indications which indicate to the </w:t>
      </w:r>
      <w:r>
        <w:rPr>
          <w:rFonts w:eastAsia="Malgun Gothic"/>
        </w:rPr>
        <w:t>NRM S</w:t>
      </w:r>
      <w:r w:rsidRPr="00115A8C">
        <w:rPr>
          <w:rFonts w:eastAsia="Malgun Gothic"/>
        </w:rPr>
        <w:t>erver which management and 5GC exposure procedures the VAL</w:t>
      </w:r>
      <w:r>
        <w:rPr>
          <w:rFonts w:eastAsia="Malgun Gothic"/>
        </w:rPr>
        <w:t xml:space="preserve"> </w:t>
      </w:r>
      <w:r w:rsidRPr="00115A8C">
        <w:rPr>
          <w:rFonts w:eastAsia="Malgun Gothic"/>
        </w:rPr>
        <w:t xml:space="preserve">server allows the </w:t>
      </w:r>
      <w:r>
        <w:rPr>
          <w:rFonts w:eastAsia="Malgun Gothic"/>
        </w:rPr>
        <w:t>NRM</w:t>
      </w:r>
      <w:r w:rsidRPr="00115A8C">
        <w:rPr>
          <w:rFonts w:eastAsia="Malgun Gothic"/>
        </w:rPr>
        <w:t xml:space="preserve"> Server to perform on its behalf. </w:t>
      </w:r>
    </w:p>
    <w:p w14:paraId="358635B9" w14:textId="3019D44E" w:rsidR="00164D9A" w:rsidRPr="00115A8C" w:rsidRDefault="00164D9A" w:rsidP="00626E7C">
      <w:pPr>
        <w:pStyle w:val="B1"/>
        <w:rPr>
          <w:rFonts w:eastAsia="Malgun Gothic"/>
        </w:rPr>
      </w:pPr>
      <w:r w:rsidRPr="00115A8C">
        <w:rPr>
          <w:rFonts w:eastAsia="Malgun Gothic"/>
        </w:rPr>
        <w:t>2.</w:t>
      </w:r>
      <w:r w:rsidRPr="00115A8C">
        <w:rPr>
          <w:rFonts w:eastAsia="Malgun Gothic"/>
        </w:rPr>
        <w:tab/>
        <w:t xml:space="preserve">Upon receipt of the request, the </w:t>
      </w:r>
      <w:r>
        <w:rPr>
          <w:rFonts w:eastAsia="Malgun Gothic"/>
        </w:rPr>
        <w:t>NRM</w:t>
      </w:r>
      <w:r w:rsidRPr="00115A8C">
        <w:rPr>
          <w:rFonts w:eastAsia="Malgun Gothic"/>
        </w:rPr>
        <w:t xml:space="preserve"> server sends a UE unified traffic pattern and monitoring  management subscription response</w:t>
      </w:r>
      <w:r>
        <w:rPr>
          <w:rFonts w:eastAsia="Malgun Gothic"/>
        </w:rPr>
        <w:t xml:space="preserve"> </w:t>
      </w:r>
      <w:r w:rsidRPr="00115A8C">
        <w:rPr>
          <w:rFonts w:eastAsia="Malgun Gothic"/>
        </w:rPr>
        <w:t>as detailed in cl</w:t>
      </w:r>
      <w:r w:rsidRPr="007D0AB8">
        <w:rPr>
          <w:rFonts w:eastAsia="Malgun Gothic"/>
        </w:rPr>
        <w:t xml:space="preserve">ause </w:t>
      </w:r>
      <w:r w:rsidRPr="00626E7C">
        <w:rPr>
          <w:rFonts w:eastAsia="Malgun Gothic"/>
        </w:rPr>
        <w:t>14.</w:t>
      </w:r>
      <w:r w:rsidR="007D0AB8" w:rsidRPr="00626E7C">
        <w:rPr>
          <w:rFonts w:eastAsia="Malgun Gothic"/>
        </w:rPr>
        <w:t>3.2.54</w:t>
      </w:r>
      <w:r w:rsidRPr="007D0AB8">
        <w:rPr>
          <w:rFonts w:eastAsia="Malgun Gothic"/>
        </w:rPr>
        <w:t>.</w:t>
      </w:r>
    </w:p>
    <w:p w14:paraId="78C7D6BE" w14:textId="77777777" w:rsidR="00164D9A" w:rsidRPr="00115A8C" w:rsidRDefault="00164D9A" w:rsidP="00626E7C">
      <w:pPr>
        <w:pStyle w:val="B1"/>
        <w:rPr>
          <w:rFonts w:eastAsia="Malgun Gothic"/>
        </w:rPr>
      </w:pPr>
      <w:r w:rsidRPr="00115A8C">
        <w:rPr>
          <w:rFonts w:eastAsia="Malgun Gothic"/>
        </w:rPr>
        <w:t>3.</w:t>
      </w:r>
      <w:r w:rsidRPr="00115A8C">
        <w:rPr>
          <w:rFonts w:eastAsia="Malgun Gothic"/>
        </w:rPr>
        <w:tab/>
        <w:t xml:space="preserve">The </w:t>
      </w:r>
      <w:r>
        <w:rPr>
          <w:rFonts w:eastAsia="Malgun Gothic"/>
        </w:rPr>
        <w:t>NRM</w:t>
      </w:r>
      <w:r w:rsidRPr="00115A8C">
        <w:rPr>
          <w:rFonts w:eastAsia="Malgun Gothic"/>
        </w:rPr>
        <w:t xml:space="preserve"> Server aggregates UE unified traffic pattern and monitoring management subscription requests from different VAL servers and determines the UE unified traffic pattern per UE (using the traffic patterns of all the  communicating with the UE). </w:t>
      </w:r>
    </w:p>
    <w:p w14:paraId="56432268" w14:textId="1E4BC4C9" w:rsidR="00CE406F" w:rsidRDefault="00164D9A" w:rsidP="00CE406F">
      <w:pPr>
        <w:pStyle w:val="B1"/>
        <w:rPr>
          <w:rFonts w:eastAsia="Malgun Gothic"/>
        </w:rPr>
      </w:pPr>
      <w:r w:rsidRPr="00115A8C">
        <w:rPr>
          <w:rFonts w:eastAsia="Malgun Gothic"/>
        </w:rPr>
        <w:t>4.</w:t>
      </w:r>
      <w:r w:rsidRPr="00115A8C">
        <w:rPr>
          <w:rFonts w:eastAsia="Malgun Gothic"/>
        </w:rPr>
        <w:tab/>
        <w:t xml:space="preserve">Depending on the subscription requests received and local policies, the </w:t>
      </w:r>
      <w:r>
        <w:rPr>
          <w:rFonts w:eastAsia="Malgun Gothic"/>
        </w:rPr>
        <w:t>NRM</w:t>
      </w:r>
      <w:r w:rsidRPr="00115A8C">
        <w:rPr>
          <w:rFonts w:eastAsia="Malgun Gothic"/>
        </w:rPr>
        <w:t xml:space="preserve"> Server executes one or more management and 5GC exposure procedure (per UE).  Management and 5GC exposure procedures are deta</w:t>
      </w:r>
      <w:r w:rsidRPr="007D0AB8">
        <w:rPr>
          <w:rFonts w:eastAsia="Malgun Gothic"/>
        </w:rPr>
        <w:t xml:space="preserve">iled in clause </w:t>
      </w:r>
      <w:r w:rsidRPr="00626E7C">
        <w:rPr>
          <w:rFonts w:eastAsia="Malgun Gothic"/>
        </w:rPr>
        <w:t>1</w:t>
      </w:r>
      <w:r w:rsidR="00CE406F" w:rsidRPr="00626E7C">
        <w:rPr>
          <w:rFonts w:eastAsia="Malgun Gothic"/>
        </w:rPr>
        <w:t>4.3.12.</w:t>
      </w:r>
      <w:r w:rsidRPr="00626E7C">
        <w:rPr>
          <w:rFonts w:eastAsia="Malgun Gothic"/>
        </w:rPr>
        <w:t>4.</w:t>
      </w:r>
    </w:p>
    <w:p w14:paraId="2521CA83" w14:textId="51DAE9AB" w:rsidR="00164D9A" w:rsidRPr="00115A8C" w:rsidRDefault="00164D9A" w:rsidP="00626E7C">
      <w:pPr>
        <w:pStyle w:val="B1"/>
        <w:ind w:hanging="1"/>
        <w:rPr>
          <w:rFonts w:eastAsia="Malgun Gothic"/>
        </w:rPr>
      </w:pPr>
      <w:r w:rsidRPr="00115A8C">
        <w:rPr>
          <w:rFonts w:eastAsia="Malgun Gothic"/>
        </w:rPr>
        <w:t xml:space="preserve">The </w:t>
      </w:r>
      <w:r>
        <w:rPr>
          <w:rFonts w:eastAsia="Malgun Gothic"/>
        </w:rPr>
        <w:t>NRM</w:t>
      </w:r>
      <w:r w:rsidRPr="00115A8C">
        <w:rPr>
          <w:rFonts w:eastAsia="Malgun Gothic"/>
        </w:rPr>
        <w:t xml:space="preserve"> Server determines the management procedures required to be executed on behalf of the VAL Servers based on the  received management subscription indications as follows:</w:t>
      </w:r>
    </w:p>
    <w:p w14:paraId="1C62C6E1" w14:textId="0C509C26" w:rsidR="00164D9A" w:rsidRPr="00115A8C" w:rsidRDefault="00164D9A" w:rsidP="00626E7C">
      <w:pPr>
        <w:pStyle w:val="B2"/>
        <w:rPr>
          <w:rFonts w:eastAsia="Malgun Gothic"/>
        </w:rPr>
      </w:pPr>
      <w:r w:rsidRPr="00115A8C">
        <w:rPr>
          <w:rFonts w:eastAsia="Malgun Gothic"/>
        </w:rPr>
        <w:t>-</w:t>
      </w:r>
      <w:r w:rsidRPr="00115A8C">
        <w:rPr>
          <w:rFonts w:eastAsia="Malgun Gothic"/>
        </w:rPr>
        <w:tab/>
        <w:t xml:space="preserve">If the UE unified traffic pattern monitoring management indication is provided, the </w:t>
      </w:r>
      <w:r>
        <w:rPr>
          <w:rFonts w:eastAsia="Malgun Gothic"/>
        </w:rPr>
        <w:t>NRM</w:t>
      </w:r>
      <w:r w:rsidRPr="00115A8C">
        <w:rPr>
          <w:rFonts w:eastAsia="Malgun Gothic"/>
        </w:rPr>
        <w:t xml:space="preserve"> Server executes steps 1-3 of the UE unified traffic pattern monitoring procedure detailed in cla</w:t>
      </w:r>
      <w:r w:rsidRPr="007D0AB8">
        <w:rPr>
          <w:rFonts w:eastAsia="Malgun Gothic"/>
        </w:rPr>
        <w:t>use 1</w:t>
      </w:r>
      <w:r w:rsidR="00CE406F" w:rsidRPr="007D0AB8">
        <w:rPr>
          <w:rFonts w:eastAsia="Malgun Gothic"/>
        </w:rPr>
        <w:t>4.3.12.</w:t>
      </w:r>
      <w:r w:rsidRPr="007D0AB8">
        <w:rPr>
          <w:rFonts w:eastAsia="Malgun Gothic"/>
        </w:rPr>
        <w:t>4.2.</w:t>
      </w:r>
    </w:p>
    <w:p w14:paraId="14745D90" w14:textId="0872E574" w:rsidR="00164D9A" w:rsidRPr="00115A8C" w:rsidRDefault="00164D9A" w:rsidP="00626E7C">
      <w:pPr>
        <w:pStyle w:val="B2"/>
        <w:rPr>
          <w:rFonts w:eastAsia="Malgun Gothic"/>
        </w:rPr>
      </w:pPr>
      <w:r w:rsidRPr="00115A8C">
        <w:rPr>
          <w:rFonts w:eastAsia="Malgun Gothic"/>
        </w:rPr>
        <w:t>-</w:t>
      </w:r>
      <w:r w:rsidRPr="00115A8C">
        <w:rPr>
          <w:rFonts w:eastAsia="Malgun Gothic"/>
        </w:rPr>
        <w:tab/>
        <w:t xml:space="preserve">If the UE unified traffic pattern monitoring update notification indication is provided, the </w:t>
      </w:r>
      <w:r>
        <w:rPr>
          <w:rFonts w:eastAsia="Malgun Gothic"/>
        </w:rPr>
        <w:t>NRM</w:t>
      </w:r>
      <w:r w:rsidRPr="00115A8C">
        <w:rPr>
          <w:rFonts w:eastAsia="Malgun Gothic"/>
        </w:rPr>
        <w:t xml:space="preserve"> Server executes the steps 1-4 of the UE unified traffic pattern monitoring procedure detailed in clause </w:t>
      </w:r>
      <w:r w:rsidRPr="007D0AB8">
        <w:rPr>
          <w:rFonts w:eastAsia="Malgun Gothic"/>
        </w:rPr>
        <w:t>1</w:t>
      </w:r>
      <w:r w:rsidR="00CE406F" w:rsidRPr="007D0AB8">
        <w:rPr>
          <w:rFonts w:eastAsia="Malgun Gothic"/>
        </w:rPr>
        <w:t>4.3.12.</w:t>
      </w:r>
      <w:r w:rsidRPr="007D0AB8">
        <w:rPr>
          <w:rFonts w:eastAsia="Malgun Gothic"/>
        </w:rPr>
        <w:t>4.2.</w:t>
      </w:r>
      <w:r w:rsidRPr="00115A8C">
        <w:rPr>
          <w:rFonts w:eastAsia="Malgun Gothic"/>
        </w:rPr>
        <w:t xml:space="preserve"> </w:t>
      </w:r>
    </w:p>
    <w:p w14:paraId="4F361D27" w14:textId="5DB96CC7" w:rsidR="00164D9A" w:rsidRPr="00115A8C" w:rsidRDefault="00164D9A" w:rsidP="00626E7C">
      <w:pPr>
        <w:pStyle w:val="B2"/>
        <w:rPr>
          <w:rFonts w:eastAsia="Malgun Gothic"/>
        </w:rPr>
      </w:pPr>
      <w:r w:rsidRPr="00115A8C">
        <w:rPr>
          <w:rFonts w:eastAsia="Malgun Gothic"/>
        </w:rPr>
        <w:t>-</w:t>
      </w:r>
      <w:r w:rsidRPr="00115A8C">
        <w:rPr>
          <w:rFonts w:eastAsia="Malgun Gothic"/>
        </w:rPr>
        <w:tab/>
        <w:t xml:space="preserve">If the Network parameter coordination indication is provided, the </w:t>
      </w:r>
      <w:r>
        <w:rPr>
          <w:rFonts w:eastAsia="Malgun Gothic"/>
        </w:rPr>
        <w:t>NRM</w:t>
      </w:r>
      <w:r w:rsidRPr="00115A8C">
        <w:rPr>
          <w:rFonts w:eastAsia="Malgun Gothic"/>
        </w:rPr>
        <w:t xml:space="preserve"> executes the network parameter coordination procedure detailed in clause </w:t>
      </w:r>
      <w:r w:rsidRPr="007D0AB8">
        <w:rPr>
          <w:rFonts w:eastAsia="Malgun Gothic"/>
        </w:rPr>
        <w:t>1</w:t>
      </w:r>
      <w:r w:rsidR="00CE406F" w:rsidRPr="007D0AB8">
        <w:rPr>
          <w:rFonts w:eastAsia="Malgun Gothic"/>
        </w:rPr>
        <w:t>4.3.12.</w:t>
      </w:r>
      <w:r w:rsidRPr="007D0AB8">
        <w:rPr>
          <w:rFonts w:eastAsia="Malgun Gothic"/>
        </w:rPr>
        <w:t>4.3.</w:t>
      </w:r>
    </w:p>
    <w:p w14:paraId="6A0931B7" w14:textId="1722BD6C" w:rsidR="00164D9A" w:rsidRPr="00115A8C" w:rsidRDefault="00164D9A" w:rsidP="00626E7C">
      <w:pPr>
        <w:pStyle w:val="NO"/>
        <w:rPr>
          <w:rFonts w:eastAsia="Malgun Gothic"/>
          <w:lang w:eastAsia="zh-CN"/>
        </w:rPr>
      </w:pPr>
      <w:r w:rsidRPr="00115A8C">
        <w:rPr>
          <w:rFonts w:eastAsia="Malgun Gothic"/>
          <w:lang w:eastAsia="zh-CN"/>
        </w:rPr>
        <w:t>NOTE:</w:t>
      </w:r>
      <w:r w:rsidRPr="00115A8C">
        <w:rPr>
          <w:rFonts w:eastAsia="Malgun Gothic"/>
          <w:lang w:eastAsia="zh-CN"/>
        </w:rPr>
        <w:tab/>
        <w:t xml:space="preserve">The </w:t>
      </w:r>
      <w:r>
        <w:rPr>
          <w:rFonts w:eastAsia="Malgun Gothic"/>
          <w:lang w:eastAsia="zh-CN"/>
        </w:rPr>
        <w:t>NRM</w:t>
      </w:r>
      <w:r w:rsidRPr="00115A8C">
        <w:rPr>
          <w:rFonts w:eastAsia="Malgun Gothic"/>
          <w:lang w:eastAsia="zh-CN"/>
        </w:rPr>
        <w:t xml:space="preserve"> Server translates the management subscription indications received from different VAL Servers into per-UE management indications based on local policies and configurations. For example, an </w:t>
      </w:r>
      <w:r>
        <w:rPr>
          <w:rFonts w:eastAsia="Malgun Gothic"/>
          <w:lang w:eastAsia="zh-CN"/>
        </w:rPr>
        <w:t>NRM</w:t>
      </w:r>
      <w:r w:rsidRPr="00115A8C">
        <w:rPr>
          <w:rFonts w:eastAsia="Malgun Gothic"/>
          <w:lang w:eastAsia="zh-CN"/>
        </w:rPr>
        <w:t xml:space="preserve"> Server may be configured to execute a management procedure for a UE if at least one VAL Server indicates it. Another </w:t>
      </w:r>
      <w:r>
        <w:rPr>
          <w:rFonts w:eastAsia="Malgun Gothic"/>
          <w:lang w:eastAsia="zh-CN"/>
        </w:rPr>
        <w:t>NRM</w:t>
      </w:r>
      <w:r w:rsidRPr="00115A8C">
        <w:rPr>
          <w:rFonts w:eastAsia="Malgun Gothic"/>
          <w:lang w:eastAsia="zh-CN"/>
        </w:rPr>
        <w:t xml:space="preserve"> Server may be configured to provide all the management procedures for the UEs using the platform independent of </w:t>
      </w:r>
      <w:r>
        <w:rPr>
          <w:rFonts w:eastAsia="Malgun Gothic"/>
          <w:lang w:eastAsia="zh-CN"/>
        </w:rPr>
        <w:t>VAL</w:t>
      </w:r>
      <w:r w:rsidRPr="00115A8C">
        <w:rPr>
          <w:rFonts w:eastAsia="Malgun Gothic"/>
          <w:lang w:eastAsia="zh-CN"/>
        </w:rPr>
        <w:t xml:space="preserve"> Server subscription indications.</w:t>
      </w:r>
    </w:p>
    <w:p w14:paraId="40241992" w14:textId="426FDE8B" w:rsidR="00164D9A" w:rsidRPr="006D0118" w:rsidRDefault="00164D9A" w:rsidP="00626E7C">
      <w:pPr>
        <w:pStyle w:val="Heading4"/>
        <w:rPr>
          <w:rFonts w:eastAsia="Malgun Gothic"/>
        </w:rPr>
      </w:pPr>
      <w:bookmarkStart w:id="1796" w:name="_Toc155356038"/>
      <w:r>
        <w:rPr>
          <w:rFonts w:eastAsia="Malgun Gothic"/>
        </w:rPr>
        <w:lastRenderedPageBreak/>
        <w:t>1</w:t>
      </w:r>
      <w:r w:rsidR="00CE406F">
        <w:rPr>
          <w:rFonts w:eastAsia="Malgun Gothic"/>
        </w:rPr>
        <w:t>4.3.12.</w:t>
      </w:r>
      <w:r>
        <w:rPr>
          <w:rFonts w:eastAsia="Malgun Gothic"/>
        </w:rPr>
        <w:t>3</w:t>
      </w:r>
      <w:r w:rsidRPr="006D0118">
        <w:rPr>
          <w:rFonts w:eastAsia="Malgun Gothic"/>
        </w:rPr>
        <w:tab/>
        <w:t>UE unified traffic pattern update notification procedure</w:t>
      </w:r>
      <w:bookmarkEnd w:id="1796"/>
    </w:p>
    <w:p w14:paraId="43F5D772" w14:textId="1C7A60A2" w:rsidR="00164D9A" w:rsidRPr="006D0118" w:rsidRDefault="00164D9A" w:rsidP="00164D9A">
      <w:r w:rsidRPr="006D0118">
        <w:t xml:space="preserve">An </w:t>
      </w:r>
      <w:r>
        <w:t>NRM</w:t>
      </w:r>
      <w:r w:rsidRPr="006D0118">
        <w:t xml:space="preserve"> Server can provide updated </w:t>
      </w:r>
      <w:r w:rsidRPr="006D0118">
        <w:rPr>
          <w:rFonts w:eastAsia="Malgun Gothic"/>
        </w:rPr>
        <w:t>UE unified traf</w:t>
      </w:r>
      <w:r w:rsidRPr="007D0AB8">
        <w:rPr>
          <w:rFonts w:eastAsia="Malgun Gothic"/>
        </w:rPr>
        <w:t xml:space="preserve">fic pattern </w:t>
      </w:r>
      <w:r w:rsidRPr="007D0AB8">
        <w:t>information to VAL servers by sending UE unified traffic pattern update notifications as shown in figure 1</w:t>
      </w:r>
      <w:r w:rsidR="00CE406F" w:rsidRPr="007D0AB8">
        <w:t>4.3.12.</w:t>
      </w:r>
      <w:r w:rsidRPr="007D0AB8">
        <w:t>3-1. The UE unified traffic pattern management procedure detailed in clause 1</w:t>
      </w:r>
      <w:r w:rsidR="00CE406F" w:rsidRPr="007D0AB8">
        <w:t>4.3.12.</w:t>
      </w:r>
      <w:r w:rsidRPr="007D0AB8">
        <w:t>4.2. is an example of procedure which may result in UE unified traffic pattern updates at the NRM server, based on which UE unified traffic pattern update notifications are provided.</w:t>
      </w:r>
    </w:p>
    <w:p w14:paraId="49570F59" w14:textId="77777777" w:rsidR="00164D9A" w:rsidRPr="006D0118" w:rsidRDefault="00164D9A" w:rsidP="00164D9A">
      <w:r w:rsidRPr="006D0118">
        <w:t>Pre-conditions:</w:t>
      </w:r>
    </w:p>
    <w:p w14:paraId="2BF4A87E" w14:textId="70FF21A9" w:rsidR="00164D9A" w:rsidRPr="006D0118" w:rsidRDefault="00164D9A" w:rsidP="00626E7C">
      <w:pPr>
        <w:pStyle w:val="B1"/>
        <w:rPr>
          <w:rFonts w:eastAsia="Malgun Gothic"/>
        </w:rPr>
      </w:pPr>
      <w:r w:rsidRPr="006D0118">
        <w:rPr>
          <w:rFonts w:eastAsia="Malgun Gothic"/>
        </w:rPr>
        <w:t>1</w:t>
      </w:r>
      <w:r w:rsidR="00CE406F">
        <w:rPr>
          <w:rFonts w:eastAsia="Malgun Gothic"/>
        </w:rPr>
        <w:t>.</w:t>
      </w:r>
      <w:r w:rsidRPr="006D0118">
        <w:rPr>
          <w:rFonts w:eastAsia="Malgun Gothic"/>
        </w:rPr>
        <w:tab/>
        <w:t>The V</w:t>
      </w:r>
      <w:r>
        <w:rPr>
          <w:rFonts w:eastAsia="Malgun Gothic"/>
        </w:rPr>
        <w:t>AL</w:t>
      </w:r>
      <w:r w:rsidRPr="006D0118">
        <w:rPr>
          <w:rFonts w:eastAsia="Malgun Gothic"/>
        </w:rPr>
        <w:t xml:space="preserve"> server has subscribed for UE unified traffic pattern and monitoring management services, requesting to receive UE unified traffic pattern update notifications </w:t>
      </w:r>
    </w:p>
    <w:p w14:paraId="63F0B779" w14:textId="77777777" w:rsidR="00164D9A" w:rsidRDefault="00164D9A" w:rsidP="00164D9A">
      <w:pPr>
        <w:pStyle w:val="TH"/>
      </w:pPr>
    </w:p>
    <w:p w14:paraId="24BB84A9" w14:textId="77777777" w:rsidR="00164D9A" w:rsidRDefault="00164D9A" w:rsidP="00164D9A">
      <w:pPr>
        <w:pStyle w:val="TH"/>
      </w:pPr>
      <w:r>
        <w:object w:dxaOrig="10861" w:dyaOrig="3204" w14:anchorId="15845FAD">
          <v:shape id="_x0000_i1173" type="#_x0000_t75" style="width:418.7pt;height:123.2pt" o:ole="">
            <v:imagedata r:id="rId313" o:title=""/>
          </v:shape>
          <o:OLEObject Type="Embed" ProgID="Visio.Drawing.15" ShapeID="_x0000_i1173" DrawAspect="Content" ObjectID="_1765969112" r:id="rId314"/>
        </w:object>
      </w:r>
    </w:p>
    <w:p w14:paraId="48DD09DB" w14:textId="27C28DAF" w:rsidR="00164D9A" w:rsidRPr="006D0118" w:rsidRDefault="00164D9A" w:rsidP="00164D9A">
      <w:pPr>
        <w:pStyle w:val="TF"/>
      </w:pPr>
      <w:r w:rsidRPr="006D0118">
        <w:t>Figure </w:t>
      </w:r>
      <w:r>
        <w:t>1</w:t>
      </w:r>
      <w:r w:rsidR="00CE406F">
        <w:t>4.3.12.</w:t>
      </w:r>
      <w:r>
        <w:t>3</w:t>
      </w:r>
      <w:r w:rsidRPr="006D0118">
        <w:t>-1: UE unified traffic pattern update notification procedure</w:t>
      </w:r>
    </w:p>
    <w:p w14:paraId="62CFF4D1" w14:textId="77777777" w:rsidR="00164D9A" w:rsidRPr="006D0118" w:rsidRDefault="00164D9A" w:rsidP="00CE406F">
      <w:pPr>
        <w:pStyle w:val="B1"/>
        <w:rPr>
          <w:rFonts w:eastAsia="Malgun Gothic"/>
        </w:rPr>
      </w:pPr>
      <w:r>
        <w:rPr>
          <w:rFonts w:eastAsia="Malgun Gothic"/>
        </w:rPr>
        <w:t>1.</w:t>
      </w:r>
      <w:r>
        <w:rPr>
          <w:rFonts w:eastAsia="Malgun Gothic"/>
        </w:rPr>
        <w:tab/>
      </w:r>
      <w:r w:rsidRPr="006D0118">
        <w:rPr>
          <w:rFonts w:eastAsia="Malgun Gothic"/>
        </w:rPr>
        <w:t xml:space="preserve">The </w:t>
      </w:r>
      <w:r>
        <w:rPr>
          <w:rFonts w:eastAsia="Malgun Gothic"/>
        </w:rPr>
        <w:t>NRM</w:t>
      </w:r>
      <w:r w:rsidRPr="006D0118">
        <w:rPr>
          <w:rFonts w:eastAsia="Malgun Gothic"/>
        </w:rPr>
        <w:t xml:space="preserve"> server sends the UE unified traffic pattern update notification when either of the following occurs:</w:t>
      </w:r>
    </w:p>
    <w:p w14:paraId="5EEFE318" w14:textId="662792DC" w:rsidR="00164D9A" w:rsidRPr="007D0AB8" w:rsidRDefault="00164D9A" w:rsidP="00CE406F">
      <w:pPr>
        <w:pStyle w:val="B2"/>
        <w:rPr>
          <w:rFonts w:eastAsia="Malgun Gothic"/>
        </w:rPr>
      </w:pPr>
      <w:r>
        <w:rPr>
          <w:rFonts w:eastAsia="Malgun Gothic"/>
        </w:rPr>
        <w:t>-</w:t>
      </w:r>
      <w:r>
        <w:rPr>
          <w:rFonts w:eastAsia="Malgun Gothic"/>
        </w:rPr>
        <w:tab/>
      </w:r>
      <w:r w:rsidRPr="006D0118">
        <w:rPr>
          <w:rFonts w:eastAsia="Malgun Gothic"/>
        </w:rPr>
        <w:t xml:space="preserve">Monitoring events lead to updates in the UE unified traffic pattern (e.g., to schedule elements in Table </w:t>
      </w:r>
      <w:r w:rsidRPr="007D0AB8">
        <w:rPr>
          <w:rFonts w:eastAsia="Malgun Gothic"/>
        </w:rPr>
        <w:t>14.</w:t>
      </w:r>
      <w:r w:rsidR="007D0AB8" w:rsidRPr="007D0AB8">
        <w:rPr>
          <w:rFonts w:eastAsia="Malgun Gothic"/>
        </w:rPr>
        <w:t>3.2.55</w:t>
      </w:r>
      <w:r w:rsidRPr="007D0AB8">
        <w:rPr>
          <w:rFonts w:eastAsia="Malgun Gothic"/>
        </w:rPr>
        <w:t>-1) the NRM server sends a corresponding notification to the  VAL server. Other notifications may be provided, e.g., if the stationary indication changes.</w:t>
      </w:r>
    </w:p>
    <w:p w14:paraId="66B5198E" w14:textId="3517AF13" w:rsidR="00164D9A" w:rsidRDefault="00164D9A" w:rsidP="00626E7C">
      <w:pPr>
        <w:pStyle w:val="B2"/>
        <w:rPr>
          <w:rFonts w:eastAsia="Malgun Gothic"/>
        </w:rPr>
      </w:pPr>
      <w:r w:rsidRPr="007D0AB8">
        <w:rPr>
          <w:rFonts w:eastAsia="Malgun Gothic"/>
        </w:rPr>
        <w:t>-</w:t>
      </w:r>
      <w:r w:rsidRPr="007D0AB8">
        <w:rPr>
          <w:rFonts w:eastAsia="Malgun Gothic"/>
        </w:rPr>
        <w:tab/>
        <w:t>An NP Configuration Notification is received with a new set of applied network parameters and if the NRM Server determines that the new configuration is incompatible with the current UE unified traffic pattern (see also clause 1</w:t>
      </w:r>
      <w:r w:rsidR="00CE406F" w:rsidRPr="007D0AB8">
        <w:rPr>
          <w:rFonts w:eastAsia="Malgun Gothic"/>
        </w:rPr>
        <w:t>4.3.12.</w:t>
      </w:r>
      <w:r w:rsidRPr="007D0AB8">
        <w:rPr>
          <w:rFonts w:eastAsia="Malgun Gothic"/>
        </w:rPr>
        <w:t>4.2 step 3)</w:t>
      </w:r>
      <w:r w:rsidRPr="007D0AB8">
        <w:rPr>
          <w:rFonts w:eastAsia="Malgun Gothic"/>
          <w:lang w:eastAsia="zh-CN"/>
        </w:rPr>
        <w:t>.</w:t>
      </w:r>
    </w:p>
    <w:p w14:paraId="503AAB52" w14:textId="440CA9CC" w:rsidR="00164D9A" w:rsidRPr="00D9506F" w:rsidRDefault="00164D9A" w:rsidP="00164D9A">
      <w:pPr>
        <w:pStyle w:val="Heading4"/>
        <w:rPr>
          <w:rFonts w:eastAsia="Malgun Gothic"/>
        </w:rPr>
      </w:pPr>
      <w:bookmarkStart w:id="1797" w:name="_Toc113357412"/>
      <w:bookmarkStart w:id="1798" w:name="_Toc131210554"/>
      <w:bookmarkStart w:id="1799" w:name="_Toc155356039"/>
      <w:r>
        <w:rPr>
          <w:rFonts w:eastAsia="Malgun Gothic"/>
        </w:rPr>
        <w:t>1</w:t>
      </w:r>
      <w:r w:rsidR="00CE406F">
        <w:rPr>
          <w:rFonts w:eastAsia="Malgun Gothic"/>
        </w:rPr>
        <w:t>4.3.12.</w:t>
      </w:r>
      <w:r>
        <w:rPr>
          <w:rFonts w:eastAsia="Malgun Gothic"/>
        </w:rPr>
        <w:t>4</w:t>
      </w:r>
      <w:r w:rsidRPr="00D9506F">
        <w:rPr>
          <w:rFonts w:eastAsia="Malgun Gothic"/>
        </w:rPr>
        <w:tab/>
        <w:t>Management and 5GC exposure procedures</w:t>
      </w:r>
      <w:bookmarkEnd w:id="1797"/>
      <w:bookmarkEnd w:id="1798"/>
      <w:bookmarkEnd w:id="1799"/>
    </w:p>
    <w:p w14:paraId="75CB3A3C" w14:textId="6901B199" w:rsidR="00164D9A" w:rsidRDefault="00164D9A" w:rsidP="00164D9A">
      <w:pPr>
        <w:pStyle w:val="Heading5"/>
        <w:rPr>
          <w:rFonts w:eastAsia="Malgun Gothic"/>
        </w:rPr>
      </w:pPr>
      <w:bookmarkStart w:id="1800" w:name="_Toc113357413"/>
      <w:bookmarkStart w:id="1801" w:name="_Toc131210555"/>
      <w:bookmarkStart w:id="1802" w:name="_Toc155356040"/>
      <w:r>
        <w:rPr>
          <w:rFonts w:eastAsia="Malgun Gothic"/>
        </w:rPr>
        <w:t>1</w:t>
      </w:r>
      <w:r w:rsidR="00CE406F">
        <w:rPr>
          <w:rFonts w:eastAsia="Malgun Gothic"/>
        </w:rPr>
        <w:t>4.3.12.</w:t>
      </w:r>
      <w:r>
        <w:rPr>
          <w:rFonts w:eastAsia="Malgun Gothic"/>
        </w:rPr>
        <w:t>4</w:t>
      </w:r>
      <w:r w:rsidRPr="00D9506F">
        <w:rPr>
          <w:rFonts w:eastAsia="Malgun Gothic"/>
        </w:rPr>
        <w:t>.1</w:t>
      </w:r>
      <w:r w:rsidRPr="00D9506F">
        <w:rPr>
          <w:rFonts w:eastAsia="Malgun Gothic"/>
        </w:rPr>
        <w:tab/>
        <w:t>General</w:t>
      </w:r>
      <w:bookmarkEnd w:id="1800"/>
      <w:bookmarkEnd w:id="1801"/>
      <w:bookmarkEnd w:id="1802"/>
    </w:p>
    <w:p w14:paraId="1085FAA6" w14:textId="44273FEA" w:rsidR="00164D9A" w:rsidRPr="00115A8C" w:rsidRDefault="00164D9A" w:rsidP="00164D9A">
      <w:pPr>
        <w:rPr>
          <w:rFonts w:eastAsia="Malgun Gothic"/>
          <w:lang w:eastAsia="zh-CN"/>
        </w:rPr>
      </w:pPr>
      <w:r>
        <w:rPr>
          <w:rFonts w:eastAsia="Malgun Gothic"/>
          <w:lang w:eastAsia="zh-CN"/>
        </w:rPr>
        <w:t>The m</w:t>
      </w:r>
      <w:r w:rsidRPr="00C4632F">
        <w:rPr>
          <w:rFonts w:eastAsia="Malgun Gothic"/>
          <w:lang w:eastAsia="zh-CN"/>
        </w:rPr>
        <w:t>anagement and 5GC exposure procedures</w:t>
      </w:r>
      <w:r>
        <w:rPr>
          <w:rFonts w:eastAsia="Malgun Gothic"/>
          <w:lang w:eastAsia="zh-CN"/>
        </w:rPr>
        <w:t xml:space="preserve"> in </w:t>
      </w:r>
      <w:r w:rsidRPr="007D0AB8">
        <w:rPr>
          <w:rFonts w:eastAsia="Malgun Gothic"/>
          <w:lang w:eastAsia="zh-CN"/>
        </w:rPr>
        <w:t>this clause show NRM processing and its interactions with 5GC in support of the functionality described in clause 1</w:t>
      </w:r>
      <w:r w:rsidR="00CE406F" w:rsidRPr="007D0AB8">
        <w:rPr>
          <w:rFonts w:eastAsia="Malgun Gothic"/>
          <w:lang w:eastAsia="zh-CN"/>
        </w:rPr>
        <w:t>4.3.12.</w:t>
      </w:r>
      <w:r w:rsidRPr="007D0AB8">
        <w:rPr>
          <w:rFonts w:eastAsia="Malgun Gothic"/>
          <w:lang w:eastAsia="zh-CN"/>
        </w:rPr>
        <w:t>2</w:t>
      </w:r>
    </w:p>
    <w:p w14:paraId="7EED66AD" w14:textId="0BB57D95" w:rsidR="00164D9A" w:rsidRPr="00D9506F" w:rsidRDefault="00164D9A" w:rsidP="00164D9A">
      <w:pPr>
        <w:pStyle w:val="Heading5"/>
        <w:rPr>
          <w:rFonts w:eastAsia="Malgun Gothic"/>
        </w:rPr>
      </w:pPr>
      <w:bookmarkStart w:id="1803" w:name="_Toc113357415"/>
      <w:bookmarkStart w:id="1804" w:name="_Toc131210557"/>
      <w:bookmarkStart w:id="1805" w:name="_Toc155356041"/>
      <w:r>
        <w:rPr>
          <w:rFonts w:eastAsia="Malgun Gothic"/>
        </w:rPr>
        <w:t>1</w:t>
      </w:r>
      <w:r w:rsidR="00CE406F">
        <w:rPr>
          <w:rFonts w:eastAsia="Malgun Gothic"/>
        </w:rPr>
        <w:t>4.3.12.</w:t>
      </w:r>
      <w:r>
        <w:rPr>
          <w:rFonts w:eastAsia="Malgun Gothic"/>
        </w:rPr>
        <w:t>4</w:t>
      </w:r>
      <w:r w:rsidRPr="00D9506F">
        <w:rPr>
          <w:rFonts w:eastAsia="Malgun Gothic"/>
        </w:rPr>
        <w:t>.</w:t>
      </w:r>
      <w:r>
        <w:rPr>
          <w:rFonts w:eastAsia="Malgun Gothic"/>
        </w:rPr>
        <w:t>2</w:t>
      </w:r>
      <w:r w:rsidRPr="00D9506F">
        <w:rPr>
          <w:rFonts w:eastAsia="Malgun Gothic"/>
        </w:rPr>
        <w:tab/>
        <w:t>UE unified traffic pattern management procedure</w:t>
      </w:r>
      <w:bookmarkEnd w:id="1803"/>
      <w:bookmarkEnd w:id="1804"/>
      <w:bookmarkEnd w:id="1805"/>
    </w:p>
    <w:p w14:paraId="7488F9C6" w14:textId="77777777" w:rsidR="00164D9A" w:rsidRPr="00D9506F" w:rsidRDefault="00164D9A" w:rsidP="00164D9A">
      <w:pPr>
        <w:rPr>
          <w:rFonts w:eastAsia="Malgun Gothic"/>
        </w:rPr>
      </w:pPr>
      <w:r w:rsidRPr="00D9506F">
        <w:rPr>
          <w:rFonts w:eastAsia="Malgun Gothic"/>
        </w:rPr>
        <w:t xml:space="preserve">The UE unified traffic pattern management procedure is used to determine and manage a unified traffic pattern applicable to a specified UE. The </w:t>
      </w:r>
      <w:r>
        <w:rPr>
          <w:rFonts w:eastAsia="Malgun Gothic"/>
        </w:rPr>
        <w:t>NRM</w:t>
      </w:r>
      <w:r w:rsidRPr="00D9506F">
        <w:rPr>
          <w:rFonts w:eastAsia="Malgun Gothic"/>
        </w:rPr>
        <w:t xml:space="preserve"> Server then uses the 5GC exposure of UE monitoring events to update the UE unified traffic pattern.</w:t>
      </w:r>
    </w:p>
    <w:p w14:paraId="45E315BE" w14:textId="77777777" w:rsidR="00164D9A" w:rsidRPr="00D9506F" w:rsidRDefault="00164D9A" w:rsidP="00164D9A">
      <w:r w:rsidRPr="00D9506F">
        <w:t>Pre-conditions:</w:t>
      </w:r>
    </w:p>
    <w:p w14:paraId="33C5FAC2" w14:textId="77777777" w:rsidR="00164D9A" w:rsidRPr="00D9506F" w:rsidRDefault="00164D9A" w:rsidP="00626E7C">
      <w:pPr>
        <w:pStyle w:val="B1"/>
      </w:pPr>
      <w:r w:rsidRPr="00D9506F">
        <w:t>1.</w:t>
      </w:r>
      <w:r w:rsidRPr="00D9506F">
        <w:tab/>
      </w:r>
      <w:r>
        <w:t>The NRM</w:t>
      </w:r>
      <w:r w:rsidRPr="00D9506F">
        <w:t xml:space="preserve"> Server determines to provide the service for a specific UE if either of the following conditions is true:</w:t>
      </w:r>
    </w:p>
    <w:p w14:paraId="4D31AB0F" w14:textId="77777777" w:rsidR="00164D9A" w:rsidRPr="00D9506F" w:rsidRDefault="00164D9A" w:rsidP="00626E7C">
      <w:pPr>
        <w:pStyle w:val="B2"/>
      </w:pPr>
      <w:r w:rsidRPr="00D9506F">
        <w:t>a)</w:t>
      </w:r>
      <w:r w:rsidRPr="00D9506F">
        <w:tab/>
        <w:t xml:space="preserve">It receives </w:t>
      </w:r>
      <w:r w:rsidRPr="00D9506F">
        <w:rPr>
          <w:rFonts w:eastAsia="Malgun Gothic"/>
        </w:rPr>
        <w:t xml:space="preserve">UE unified traffic pattern monitoring management indications </w:t>
      </w:r>
      <w:r w:rsidRPr="00D9506F">
        <w:t>in UE unified traffic pattern and monitoring management subscription requests; or</w:t>
      </w:r>
    </w:p>
    <w:p w14:paraId="0DFBB713" w14:textId="3328113B" w:rsidR="00164D9A" w:rsidRPr="00626E7C" w:rsidRDefault="00164D9A" w:rsidP="00626E7C">
      <w:pPr>
        <w:pStyle w:val="B2"/>
      </w:pPr>
      <w:r w:rsidRPr="00D9506F">
        <w:t>b)</w:t>
      </w:r>
      <w:r w:rsidRPr="00D9506F">
        <w:tab/>
        <w:t>It determines to provide Network parameter coordination services for the UE.</w:t>
      </w:r>
    </w:p>
    <w:p w14:paraId="0CAB1000" w14:textId="77777777" w:rsidR="00164D9A" w:rsidRPr="00D9506F" w:rsidRDefault="00164D9A" w:rsidP="00626E7C">
      <w:pPr>
        <w:pStyle w:val="TH"/>
        <w:rPr>
          <w:rFonts w:eastAsia="Malgun Gothic"/>
        </w:rPr>
      </w:pPr>
      <w:r w:rsidRPr="00D9506F">
        <w:rPr>
          <w:rFonts w:eastAsia="Malgun Gothic"/>
        </w:rPr>
        <w:object w:dxaOrig="10141" w:dyaOrig="6444" w14:anchorId="125738E8">
          <v:shape id="_x0000_i1174" type="#_x0000_t75" style="width:507.75pt;height:322.55pt" o:ole="">
            <v:imagedata r:id="rId315" o:title=""/>
          </v:shape>
          <o:OLEObject Type="Embed" ProgID="Visio.Drawing.15" ShapeID="_x0000_i1174" DrawAspect="Content" ObjectID="_1765969113" r:id="rId316"/>
        </w:object>
      </w:r>
    </w:p>
    <w:p w14:paraId="1991770A" w14:textId="2487160E" w:rsidR="00164D9A" w:rsidRPr="00D9506F" w:rsidRDefault="00164D9A" w:rsidP="00626E7C">
      <w:pPr>
        <w:pStyle w:val="TF"/>
      </w:pPr>
      <w:r w:rsidRPr="00D9506F">
        <w:t>Figure </w:t>
      </w:r>
      <w:r>
        <w:t>1</w:t>
      </w:r>
      <w:r w:rsidR="00CE406F">
        <w:t>4.3.12.</w:t>
      </w:r>
      <w:r>
        <w:t>4</w:t>
      </w:r>
      <w:r w:rsidRPr="00D9506F">
        <w:t>.</w:t>
      </w:r>
      <w:r>
        <w:t>2</w:t>
      </w:r>
      <w:r w:rsidRPr="00D9506F">
        <w:t>-1: UE unified traffic pattern and monitoring management subscription procedure</w:t>
      </w:r>
    </w:p>
    <w:p w14:paraId="7C908675" w14:textId="3A4DD692" w:rsidR="00164D9A" w:rsidRPr="00D9506F" w:rsidRDefault="00CE406F" w:rsidP="00626E7C">
      <w:pPr>
        <w:pStyle w:val="B1"/>
        <w:rPr>
          <w:rFonts w:eastAsia="Malgun Gothic"/>
        </w:rPr>
      </w:pPr>
      <w:r>
        <w:rPr>
          <w:rFonts w:eastAsia="Malgun Gothic"/>
        </w:rPr>
        <w:t>1.</w:t>
      </w:r>
      <w:r>
        <w:rPr>
          <w:rFonts w:eastAsia="Malgun Gothic"/>
        </w:rPr>
        <w:tab/>
      </w:r>
      <w:r w:rsidR="00164D9A" w:rsidRPr="00D9506F">
        <w:rPr>
          <w:rFonts w:eastAsia="Malgun Gothic"/>
        </w:rPr>
        <w:t xml:space="preserve">The </w:t>
      </w:r>
      <w:r w:rsidR="00164D9A">
        <w:rPr>
          <w:rFonts w:eastAsia="Malgun Gothic"/>
        </w:rPr>
        <w:t>NRM</w:t>
      </w:r>
      <w:r w:rsidR="00164D9A" w:rsidRPr="00D9506F">
        <w:rPr>
          <w:rFonts w:eastAsia="Malgun Gothic"/>
        </w:rPr>
        <w:t xml:space="preserve"> Server determines an initial UE unified traffic pattern, e.g. by using all Traffic pattern configurations received for the UE .</w:t>
      </w:r>
    </w:p>
    <w:p w14:paraId="4F832FD0" w14:textId="77777777" w:rsidR="00164D9A" w:rsidRPr="00D9506F" w:rsidRDefault="00164D9A" w:rsidP="00626E7C">
      <w:pPr>
        <w:pStyle w:val="B1"/>
        <w:rPr>
          <w:rFonts w:eastAsia="Malgun Gothic"/>
        </w:rPr>
      </w:pPr>
      <w:r w:rsidRPr="00D9506F">
        <w:rPr>
          <w:rFonts w:eastAsia="Malgun Gothic"/>
        </w:rPr>
        <w:t>2.</w:t>
      </w:r>
      <w:r w:rsidRPr="00D9506F">
        <w:rPr>
          <w:rFonts w:eastAsia="Malgun Gothic"/>
        </w:rPr>
        <w:tab/>
        <w:t xml:space="preserve">The </w:t>
      </w:r>
      <w:r>
        <w:rPr>
          <w:rFonts w:eastAsia="Malgun Gothic"/>
        </w:rPr>
        <w:t>NRM</w:t>
      </w:r>
      <w:r w:rsidRPr="00D9506F">
        <w:rPr>
          <w:rFonts w:eastAsia="Malgun Gothic"/>
        </w:rPr>
        <w:t xml:space="preserve"> Server determines, based on local policy that UE monitoring events are to be configured and executes the corresponding Monitoring procedure as described in 3GPP TS 29.122 [</w:t>
      </w:r>
      <w:r>
        <w:rPr>
          <w:rFonts w:eastAsia="Malgun Gothic"/>
        </w:rPr>
        <w:t>54</w:t>
      </w:r>
      <w:r w:rsidRPr="00D9506F">
        <w:rPr>
          <w:rFonts w:eastAsia="Malgun Gothic"/>
        </w:rPr>
        <w:t>] clause 4.4.2.</w:t>
      </w:r>
    </w:p>
    <w:p w14:paraId="76CE1B65" w14:textId="77777777" w:rsidR="00164D9A" w:rsidRPr="00D9506F" w:rsidRDefault="00164D9A" w:rsidP="00626E7C">
      <w:pPr>
        <w:pStyle w:val="B1"/>
        <w:rPr>
          <w:rFonts w:eastAsia="Malgun Gothic"/>
        </w:rPr>
      </w:pPr>
      <w:r w:rsidRPr="00D9506F">
        <w:rPr>
          <w:rFonts w:eastAsia="Malgun Gothic"/>
        </w:rPr>
        <w:t>3.</w:t>
      </w:r>
      <w:r w:rsidRPr="00D9506F">
        <w:rPr>
          <w:rFonts w:eastAsia="Malgun Gothic"/>
        </w:rPr>
        <w:tab/>
        <w:t xml:space="preserve">The </w:t>
      </w:r>
      <w:r>
        <w:rPr>
          <w:rFonts w:eastAsia="Malgun Gothic"/>
        </w:rPr>
        <w:t>NRM</w:t>
      </w:r>
      <w:r w:rsidRPr="00D9506F">
        <w:rPr>
          <w:rFonts w:eastAsia="Malgun Gothic"/>
        </w:rPr>
        <w:t xml:space="preserve"> Server updates the UE unified traffic pattern based on the received monitoring events as follows:</w:t>
      </w:r>
    </w:p>
    <w:p w14:paraId="5BFDF3EA" w14:textId="77777777" w:rsidR="00164D9A" w:rsidRPr="00D9506F" w:rsidRDefault="00164D9A" w:rsidP="00626E7C">
      <w:pPr>
        <w:pStyle w:val="B2"/>
        <w:rPr>
          <w:rFonts w:eastAsia="Malgun Gothic"/>
        </w:rPr>
      </w:pPr>
      <w:r w:rsidRPr="00D9506F">
        <w:rPr>
          <w:rFonts w:eastAsia="Malgun Gothic"/>
        </w:rPr>
        <w:t>-</w:t>
      </w:r>
      <w:r w:rsidRPr="00D9506F">
        <w:rPr>
          <w:rFonts w:eastAsia="Malgun Gothic"/>
        </w:rPr>
        <w:tab/>
        <w:t xml:space="preserve">If a Monitoring Notification report for </w:t>
      </w:r>
      <w:r w:rsidRPr="00D9506F">
        <w:rPr>
          <w:rFonts w:eastAsia="Malgun Gothic"/>
          <w:lang w:eastAsia="zh-CN"/>
        </w:rPr>
        <w:t xml:space="preserve">UE_REACHABILITY is received, and </w:t>
      </w:r>
      <w:r w:rsidRPr="00D9506F">
        <w:rPr>
          <w:rFonts w:eastAsia="Malgun Gothic"/>
          <w:i/>
        </w:rPr>
        <w:t xml:space="preserve">idleStatusInfo </w:t>
      </w:r>
      <w:r w:rsidRPr="00D9506F">
        <w:rPr>
          <w:rFonts w:eastAsia="Malgun Gothic"/>
        </w:rPr>
        <w:t xml:space="preserve">information is provided in the report, the </w:t>
      </w:r>
      <w:r>
        <w:rPr>
          <w:rFonts w:eastAsia="Malgun Gothic"/>
        </w:rPr>
        <w:t>NRM</w:t>
      </w:r>
      <w:r w:rsidRPr="00D9506F">
        <w:rPr>
          <w:rFonts w:eastAsia="Malgun Gothic"/>
        </w:rPr>
        <w:t xml:space="preserve"> Server changes the </w:t>
      </w:r>
      <w:r w:rsidRPr="00D9506F">
        <w:rPr>
          <w:rFonts w:eastAsia="Malgun Gothic"/>
          <w:iCs/>
        </w:rPr>
        <w:t>schedule element</w:t>
      </w:r>
      <w:r w:rsidRPr="00D9506F">
        <w:rPr>
          <w:rFonts w:eastAsia="Malgun Gothic"/>
        </w:rPr>
        <w:t xml:space="preserve"> of the UE unified traffic pattern such that the duration of activity is set to the value of the </w:t>
      </w:r>
      <w:r w:rsidRPr="00D9506F">
        <w:rPr>
          <w:rFonts w:eastAsia="Malgun Gothic"/>
          <w:i/>
        </w:rPr>
        <w:t>activeTime</w:t>
      </w:r>
      <w:r w:rsidRPr="00D9506F">
        <w:rPr>
          <w:rFonts w:eastAsia="Malgun Gothic"/>
        </w:rPr>
        <w:t xml:space="preserve"> parameter configured in the </w:t>
      </w:r>
      <w:r w:rsidRPr="00D9506F">
        <w:rPr>
          <w:rFonts w:eastAsia="Malgun Gothic"/>
          <w:i/>
        </w:rPr>
        <w:t>idleStatusInfo</w:t>
      </w:r>
      <w:r w:rsidRPr="00D9506F">
        <w:rPr>
          <w:rFonts w:eastAsia="Malgun Gothic"/>
        </w:rPr>
        <w:t>.</w:t>
      </w:r>
    </w:p>
    <w:p w14:paraId="38834C86" w14:textId="77777777" w:rsidR="00164D9A" w:rsidRPr="00D9506F" w:rsidRDefault="00164D9A" w:rsidP="00626E7C">
      <w:pPr>
        <w:pStyle w:val="B2"/>
        <w:rPr>
          <w:rFonts w:eastAsia="Malgun Gothic"/>
        </w:rPr>
      </w:pPr>
      <w:r w:rsidRPr="00D9506F">
        <w:rPr>
          <w:rFonts w:eastAsia="Malgun Gothic"/>
        </w:rPr>
        <w:t>-</w:t>
      </w:r>
      <w:r w:rsidRPr="00D9506F">
        <w:rPr>
          <w:rFonts w:eastAsia="Malgun Gothic"/>
        </w:rPr>
        <w:tab/>
        <w:t>If a Monitoring Notification report for AVAILABILITY_AFTER_DDN_FAILURE</w:t>
      </w:r>
      <w:r w:rsidRPr="00D9506F">
        <w:rPr>
          <w:rFonts w:eastAsia="Malgun Gothic"/>
          <w:lang w:eastAsia="zh-CN"/>
        </w:rPr>
        <w:t xml:space="preserve"> is received after UE</w:t>
      </w:r>
      <w:r>
        <w:rPr>
          <w:rFonts w:eastAsia="Malgun Gothic"/>
          <w:lang w:eastAsia="zh-CN"/>
        </w:rPr>
        <w:t>s</w:t>
      </w:r>
      <w:r w:rsidRPr="00D9506F">
        <w:rPr>
          <w:rFonts w:eastAsia="Malgun Gothic"/>
          <w:lang w:eastAsia="zh-CN"/>
        </w:rPr>
        <w:t xml:space="preserve"> transition to idle mode, </w:t>
      </w:r>
      <w:r w:rsidRPr="00D9506F">
        <w:rPr>
          <w:rFonts w:eastAsia="Malgun Gothic"/>
        </w:rPr>
        <w:t xml:space="preserve">the </w:t>
      </w:r>
      <w:r>
        <w:rPr>
          <w:rFonts w:eastAsia="Malgun Gothic"/>
        </w:rPr>
        <w:t>NRM</w:t>
      </w:r>
      <w:r w:rsidRPr="00D9506F">
        <w:rPr>
          <w:rFonts w:eastAsia="Malgun Gothic"/>
        </w:rPr>
        <w:t xml:space="preserve"> Server updates the </w:t>
      </w:r>
      <w:r w:rsidRPr="00D9506F">
        <w:rPr>
          <w:rFonts w:eastAsia="Malgun Gothic"/>
          <w:iCs/>
        </w:rPr>
        <w:t>schedule element</w:t>
      </w:r>
      <w:r w:rsidRPr="00D9506F">
        <w:rPr>
          <w:rFonts w:eastAsia="Malgun Gothic"/>
        </w:rPr>
        <w:t xml:space="preserve"> of the UE unified traffic pattern such that:  the start of an activity window is based on the Idle Timestamp, with a periodicity equal to the TAU/RAU Timer; the duration of the activity window indicates the Active Time value.</w:t>
      </w:r>
    </w:p>
    <w:p w14:paraId="201B7577" w14:textId="77777777" w:rsidR="00164D9A" w:rsidRPr="00D9506F" w:rsidRDefault="00164D9A" w:rsidP="00626E7C">
      <w:pPr>
        <w:pStyle w:val="B2"/>
        <w:rPr>
          <w:rFonts w:eastAsia="Malgun Gothic"/>
        </w:rPr>
      </w:pPr>
      <w:r w:rsidRPr="00D9506F">
        <w:rPr>
          <w:rFonts w:eastAsia="Malgun Gothic"/>
        </w:rPr>
        <w:t>-</w:t>
      </w:r>
      <w:r w:rsidRPr="00D9506F">
        <w:rPr>
          <w:rFonts w:eastAsia="Malgun Gothic"/>
        </w:rPr>
        <w:tab/>
        <w:t xml:space="preserve">If a Monitoring Notification report for </w:t>
      </w:r>
      <w:r w:rsidRPr="00D9506F">
        <w:rPr>
          <w:rFonts w:eastAsia="Malgun Gothic"/>
          <w:lang w:eastAsia="zh-CN"/>
        </w:rPr>
        <w:t xml:space="preserve">COMMUNICATION_FAILURE is received </w:t>
      </w:r>
      <w:r w:rsidRPr="00D9506F">
        <w:rPr>
          <w:rFonts w:eastAsia="Malgun Gothic"/>
        </w:rPr>
        <w:t xml:space="preserve">The </w:t>
      </w:r>
      <w:r>
        <w:rPr>
          <w:rFonts w:eastAsia="Malgun Gothic"/>
        </w:rPr>
        <w:t>NRM</w:t>
      </w:r>
      <w:r w:rsidRPr="00D9506F">
        <w:rPr>
          <w:rFonts w:eastAsia="Malgun Gothic"/>
        </w:rPr>
        <w:t xml:space="preserve"> updates the schedule element of the UE unified traffic pattern to indicate that no communications are currently available (e.g. by using a keyword such as "NULL"). Local policies may specify events/ thresholds further defining when the </w:t>
      </w:r>
      <w:r>
        <w:rPr>
          <w:rFonts w:eastAsia="Malgun Gothic"/>
        </w:rPr>
        <w:t>NRM</w:t>
      </w:r>
      <w:r w:rsidRPr="00D9506F">
        <w:rPr>
          <w:rFonts w:eastAsia="Malgun Gothic"/>
        </w:rPr>
        <w:t xml:space="preserve"> may provide a UE unified traffic pattern update based on monitoring events. For example, the update may be provided only after repeated communication failures are received within a timespan, or only if high reliability communications are expected.  It is recommended that UE Reachability monitoring is also enabled in conjunction with the Communication Failure monitoring. This enables the </w:t>
      </w:r>
      <w:r>
        <w:rPr>
          <w:rFonts w:eastAsia="Malgun Gothic"/>
        </w:rPr>
        <w:t>NRM</w:t>
      </w:r>
      <w:r w:rsidRPr="00D9506F">
        <w:rPr>
          <w:rFonts w:eastAsia="Malgun Gothic"/>
        </w:rPr>
        <w:t xml:space="preserve"> to provide updated timing information once the UE becomes reachable again.</w:t>
      </w:r>
    </w:p>
    <w:p w14:paraId="58762654" w14:textId="77777777" w:rsidR="00164D9A" w:rsidRPr="00D9506F" w:rsidRDefault="00164D9A" w:rsidP="00626E7C">
      <w:pPr>
        <w:pStyle w:val="B2"/>
        <w:rPr>
          <w:rFonts w:eastAsia="Malgun Gothic"/>
        </w:rPr>
      </w:pPr>
      <w:r w:rsidRPr="00D9506F">
        <w:rPr>
          <w:rFonts w:eastAsia="Malgun Gothic"/>
        </w:rPr>
        <w:t>-</w:t>
      </w:r>
      <w:r w:rsidRPr="00D9506F">
        <w:rPr>
          <w:rFonts w:eastAsia="Malgun Gothic"/>
        </w:rPr>
        <w:tab/>
        <w:t xml:space="preserve">If a Monitoring Notification report for </w:t>
      </w:r>
      <w:r w:rsidRPr="00D9506F">
        <w:rPr>
          <w:rFonts w:eastAsia="Malgun Gothic"/>
          <w:lang w:eastAsia="zh-CN"/>
        </w:rPr>
        <w:t>LOSS_OF_CONNECTIVITY is received,</w:t>
      </w:r>
      <w:r w:rsidRPr="00D9506F">
        <w:rPr>
          <w:rFonts w:eastAsia="Malgun Gothic"/>
        </w:rPr>
        <w:t xml:space="preserve"> the </w:t>
      </w:r>
      <w:r>
        <w:rPr>
          <w:rFonts w:eastAsia="Malgun Gothic"/>
        </w:rPr>
        <w:t>NRM</w:t>
      </w:r>
      <w:r w:rsidRPr="00D9506F">
        <w:rPr>
          <w:rFonts w:eastAsia="Malgun Gothic"/>
        </w:rPr>
        <w:t xml:space="preserve"> Server changes the </w:t>
      </w:r>
      <w:r w:rsidRPr="00D9506F">
        <w:rPr>
          <w:rFonts w:eastAsia="Malgun Gothic"/>
          <w:iCs/>
        </w:rPr>
        <w:t>schedule element</w:t>
      </w:r>
      <w:r w:rsidRPr="00D9506F">
        <w:rPr>
          <w:rFonts w:eastAsia="Malgun Gothic"/>
        </w:rPr>
        <w:t xml:space="preserve"> of the UE unified traffic pattern to indicate that no communications are currently available </w:t>
      </w:r>
    </w:p>
    <w:p w14:paraId="47A94506" w14:textId="41EFFAAF" w:rsidR="00164D9A" w:rsidRPr="00D9506F" w:rsidRDefault="00164D9A" w:rsidP="00626E7C">
      <w:pPr>
        <w:pStyle w:val="B1"/>
        <w:rPr>
          <w:rFonts w:eastAsia="Malgun Gothic"/>
        </w:rPr>
      </w:pPr>
      <w:r w:rsidRPr="00D9506F">
        <w:rPr>
          <w:rFonts w:eastAsia="Malgun Gothic"/>
        </w:rPr>
        <w:t>4.</w:t>
      </w:r>
      <w:r w:rsidRPr="00D9506F">
        <w:rPr>
          <w:rFonts w:eastAsia="Malgun Gothic"/>
        </w:rPr>
        <w:tab/>
        <w:t>C</w:t>
      </w:r>
      <w:r w:rsidRPr="007D0AB8">
        <w:rPr>
          <w:rFonts w:eastAsia="Malgun Gothic"/>
        </w:rPr>
        <w:t>onditional: The NRM Server notifies subscribers of the UE unified traffic pattern updates, as described in clause 14.</w:t>
      </w:r>
      <w:r w:rsidR="007D0AB8" w:rsidRPr="007D0AB8">
        <w:rPr>
          <w:rFonts w:eastAsia="Malgun Gothic"/>
        </w:rPr>
        <w:t>3.2.55</w:t>
      </w:r>
    </w:p>
    <w:p w14:paraId="43C9CF38" w14:textId="0652B56B" w:rsidR="00164D9A" w:rsidRPr="00D9506F" w:rsidRDefault="00164D9A" w:rsidP="00164D9A">
      <w:pPr>
        <w:pStyle w:val="Heading5"/>
        <w:rPr>
          <w:rFonts w:eastAsia="Malgun Gothic"/>
        </w:rPr>
      </w:pPr>
      <w:bookmarkStart w:id="1806" w:name="_Toc113357416"/>
      <w:bookmarkStart w:id="1807" w:name="_Toc131210558"/>
      <w:bookmarkStart w:id="1808" w:name="_Toc155356042"/>
      <w:r>
        <w:rPr>
          <w:rFonts w:eastAsia="Malgun Gothic"/>
        </w:rPr>
        <w:lastRenderedPageBreak/>
        <w:t>1</w:t>
      </w:r>
      <w:r w:rsidR="00CE406F">
        <w:rPr>
          <w:rFonts w:eastAsia="Malgun Gothic"/>
        </w:rPr>
        <w:t>4.3.12.</w:t>
      </w:r>
      <w:r>
        <w:rPr>
          <w:rFonts w:eastAsia="Malgun Gothic"/>
        </w:rPr>
        <w:t>4</w:t>
      </w:r>
      <w:r w:rsidRPr="00D9506F">
        <w:rPr>
          <w:rFonts w:eastAsia="Malgun Gothic"/>
        </w:rPr>
        <w:t>.</w:t>
      </w:r>
      <w:r>
        <w:rPr>
          <w:rFonts w:eastAsia="Malgun Gothic"/>
        </w:rPr>
        <w:t>3</w:t>
      </w:r>
      <w:r w:rsidRPr="00D9506F">
        <w:rPr>
          <w:rFonts w:eastAsia="Malgun Gothic"/>
        </w:rPr>
        <w:tab/>
        <w:t>Network parameter coordination procedure</w:t>
      </w:r>
      <w:bookmarkEnd w:id="1806"/>
      <w:bookmarkEnd w:id="1807"/>
      <w:bookmarkEnd w:id="1808"/>
    </w:p>
    <w:p w14:paraId="301F8198" w14:textId="77777777" w:rsidR="00164D9A" w:rsidRPr="00D9506F" w:rsidRDefault="00164D9A" w:rsidP="00164D9A">
      <w:pPr>
        <w:rPr>
          <w:rFonts w:eastAsia="Malgun Gothic"/>
        </w:rPr>
      </w:pPr>
      <w:r w:rsidRPr="00D9506F">
        <w:rPr>
          <w:rFonts w:eastAsia="Malgun Gothic"/>
        </w:rPr>
        <w:t>The network parameter coordination  procedure uses UE unified traffic pattern information  to influence aspects of UE/network behaviour such as the UE's PSM and extended idle mode DR</w:t>
      </w:r>
      <w:r>
        <w:rPr>
          <w:rFonts w:eastAsia="Malgun Gothic"/>
        </w:rPr>
        <w:t>14.</w:t>
      </w:r>
      <w:r w:rsidRPr="00D9506F">
        <w:rPr>
          <w:rFonts w:eastAsia="Malgun Gothic"/>
        </w:rPr>
        <w:t xml:space="preserve"> For this purpose, parameter values may be suggested for Maximum Latency and Maximum Response Time for a UE. 5GC may choose to accept, reject or modify the suggested configuration parameter value.</w:t>
      </w:r>
    </w:p>
    <w:p w14:paraId="43BB6D6C" w14:textId="77777777" w:rsidR="00164D9A" w:rsidRPr="00D9506F" w:rsidRDefault="00164D9A" w:rsidP="00164D9A">
      <w:r w:rsidRPr="00D9506F">
        <w:t>Pre-conditions:</w:t>
      </w:r>
    </w:p>
    <w:p w14:paraId="0861B3D6" w14:textId="77777777" w:rsidR="00164D9A" w:rsidRPr="00D9506F" w:rsidRDefault="00164D9A" w:rsidP="00626E7C">
      <w:pPr>
        <w:pStyle w:val="B1"/>
      </w:pPr>
      <w:r w:rsidRPr="00D9506F">
        <w:t>1.</w:t>
      </w:r>
      <w:r w:rsidRPr="00D9506F">
        <w:tab/>
      </w:r>
      <w:r>
        <w:t>The NRM</w:t>
      </w:r>
      <w:r w:rsidRPr="00D9506F">
        <w:t xml:space="preserve"> Server determines to provide the service for a specific UE after receiving Network parameter coordination indications in UE unified traffic pattern and monitoring management subscription requests, subject to policy.</w:t>
      </w:r>
    </w:p>
    <w:p w14:paraId="273CC5ED" w14:textId="0365C8A6" w:rsidR="00164D9A" w:rsidRPr="00D9506F" w:rsidRDefault="00164D9A" w:rsidP="00626E7C">
      <w:pPr>
        <w:pStyle w:val="B1"/>
        <w:rPr>
          <w:rFonts w:eastAsia="Malgun Gothic"/>
        </w:rPr>
      </w:pPr>
      <w:r w:rsidRPr="00D9506F">
        <w:t>2.</w:t>
      </w:r>
      <w:r w:rsidRPr="00D9506F">
        <w:tab/>
      </w:r>
      <w:r>
        <w:t>The NRM</w:t>
      </w:r>
      <w:r w:rsidRPr="00D9506F">
        <w:t xml:space="preserve"> Server determines and manages UE unified traffic patterns as describe</w:t>
      </w:r>
      <w:r w:rsidRPr="007D0AB8">
        <w:t>d in clause 1</w:t>
      </w:r>
      <w:r w:rsidR="00CE406F" w:rsidRPr="007D0AB8">
        <w:t>4.3.12.</w:t>
      </w:r>
      <w:r w:rsidRPr="007D0AB8">
        <w:t>4.2.</w:t>
      </w:r>
    </w:p>
    <w:p w14:paraId="6181DCE1" w14:textId="77777777" w:rsidR="00164D9A" w:rsidRPr="00D9506F" w:rsidRDefault="00164D9A" w:rsidP="00626E7C">
      <w:pPr>
        <w:pStyle w:val="TH"/>
      </w:pPr>
      <w:r w:rsidRPr="00D9506F">
        <w:object w:dxaOrig="10861" w:dyaOrig="4393" w14:anchorId="372ED394">
          <v:shape id="_x0000_i1175" type="#_x0000_t75" style="width:476.1pt;height:192.7pt" o:ole="">
            <v:imagedata r:id="rId317" o:title=""/>
          </v:shape>
          <o:OLEObject Type="Embed" ProgID="Visio.Drawing.15" ShapeID="_x0000_i1175" DrawAspect="Content" ObjectID="_1765969114" r:id="rId318"/>
        </w:object>
      </w:r>
    </w:p>
    <w:p w14:paraId="4E037E07" w14:textId="40E0E6B4" w:rsidR="00164D9A" w:rsidRPr="00D9506F" w:rsidRDefault="00164D9A" w:rsidP="00626E7C">
      <w:pPr>
        <w:pStyle w:val="TF"/>
      </w:pPr>
      <w:r w:rsidRPr="00D9506F">
        <w:t>Figure </w:t>
      </w:r>
      <w:r>
        <w:t>1</w:t>
      </w:r>
      <w:r w:rsidR="00CE406F">
        <w:t>4.3.12.</w:t>
      </w:r>
      <w:r>
        <w:t>4</w:t>
      </w:r>
      <w:r w:rsidRPr="00D9506F">
        <w:t>.</w:t>
      </w:r>
      <w:r>
        <w:t>3</w:t>
      </w:r>
      <w:r w:rsidRPr="00D9506F">
        <w:t>-1: Network parameter coordination procedure</w:t>
      </w:r>
    </w:p>
    <w:p w14:paraId="7706A7A9" w14:textId="77777777" w:rsidR="00164D9A" w:rsidRPr="00D9506F" w:rsidRDefault="00164D9A" w:rsidP="00626E7C">
      <w:pPr>
        <w:pStyle w:val="B1"/>
        <w:rPr>
          <w:rFonts w:eastAsia="Malgun Gothic"/>
        </w:rPr>
      </w:pPr>
      <w:r w:rsidRPr="00D9506F">
        <w:rPr>
          <w:rFonts w:eastAsia="Malgun Gothic"/>
        </w:rPr>
        <w:t>1.</w:t>
      </w:r>
      <w:r w:rsidRPr="00D9506F">
        <w:rPr>
          <w:rFonts w:eastAsia="Malgun Gothic"/>
        </w:rPr>
        <w:tab/>
        <w:t xml:space="preserve">The </w:t>
      </w:r>
      <w:r>
        <w:rPr>
          <w:rFonts w:eastAsia="Malgun Gothic"/>
        </w:rPr>
        <w:t>NRM</w:t>
      </w:r>
      <w:r w:rsidRPr="00D9506F">
        <w:rPr>
          <w:rFonts w:eastAsia="Malgun Gothic"/>
        </w:rPr>
        <w:t xml:space="preserve"> Server determines to provide Network parameter configuration to 5GC. This determination can be based on updates to the UE unified traffic patterns resulting from interactions with </w:t>
      </w:r>
      <w:r>
        <w:rPr>
          <w:rFonts w:eastAsia="Malgun Gothic"/>
        </w:rPr>
        <w:t>VAL</w:t>
      </w:r>
      <w:r w:rsidRPr="00D9506F">
        <w:rPr>
          <w:rFonts w:eastAsia="Malgun Gothic"/>
        </w:rPr>
        <w:t xml:space="preserve"> Servers (e.g. Traffic pattern configuration updates), on local policies, etc.</w:t>
      </w:r>
    </w:p>
    <w:p w14:paraId="555AE56C" w14:textId="77777777" w:rsidR="00164D9A" w:rsidRPr="00D9506F" w:rsidRDefault="00164D9A" w:rsidP="00626E7C">
      <w:pPr>
        <w:pStyle w:val="B1"/>
        <w:ind w:hanging="1"/>
        <w:rPr>
          <w:rFonts w:eastAsia="Malgun Gothic"/>
        </w:rPr>
      </w:pPr>
      <w:r w:rsidRPr="00D9506F">
        <w:rPr>
          <w:rFonts w:eastAsia="Malgun Gothic"/>
        </w:rPr>
        <w:t xml:space="preserve">The </w:t>
      </w:r>
      <w:r>
        <w:rPr>
          <w:rFonts w:eastAsia="Malgun Gothic"/>
        </w:rPr>
        <w:t>NRM</w:t>
      </w:r>
      <w:r w:rsidRPr="00D9506F">
        <w:rPr>
          <w:rFonts w:eastAsia="Malgun Gothic"/>
        </w:rPr>
        <w:t xml:space="preserve"> Server determines parameters the needed for NpConfiguration data structure as specified in 3GPP TS 29.122</w:t>
      </w:r>
      <w:r>
        <w:rPr>
          <w:rFonts w:eastAsia="Malgun Gothic"/>
        </w:rPr>
        <w:t> </w:t>
      </w:r>
      <w:r w:rsidRPr="00D9506F">
        <w:rPr>
          <w:rFonts w:eastAsia="Malgun Gothic"/>
        </w:rPr>
        <w:t>[</w:t>
      </w:r>
      <w:r>
        <w:rPr>
          <w:rFonts w:eastAsia="Malgun Gothic"/>
        </w:rPr>
        <w:t>54</w:t>
      </w:r>
      <w:r w:rsidRPr="00D9506F">
        <w:rPr>
          <w:rFonts w:eastAsia="Malgun Gothic"/>
        </w:rPr>
        <w:t>] from the UE unified traffic patterns as follows:</w:t>
      </w:r>
    </w:p>
    <w:p w14:paraId="1B2030C9" w14:textId="77777777" w:rsidR="00164D9A" w:rsidRPr="00D9506F" w:rsidRDefault="00164D9A" w:rsidP="00626E7C">
      <w:pPr>
        <w:pStyle w:val="B2"/>
        <w:rPr>
          <w:rFonts w:eastAsia="Malgun Gothic"/>
        </w:rPr>
      </w:pPr>
      <w:r w:rsidRPr="00D9506F">
        <w:rPr>
          <w:rFonts w:eastAsia="Malgun Gothic"/>
          <w:i/>
        </w:rPr>
        <w:t>-</w:t>
      </w:r>
      <w:r w:rsidRPr="00D9506F">
        <w:rPr>
          <w:rFonts w:eastAsia="Malgun Gothic"/>
          <w:i/>
        </w:rPr>
        <w:tab/>
        <w:t>maximumLatency</w:t>
      </w:r>
      <w:r w:rsidRPr="00D9506F">
        <w:rPr>
          <w:rFonts w:eastAsia="Malgun Gothic"/>
        </w:rPr>
        <w:t xml:space="preserve"> – This value tells the network how long the UE is allowed to sleep.  Setting it to 0 will disable PSM, extended idle mode DRX, and extended buffering. The </w:t>
      </w:r>
      <w:r>
        <w:rPr>
          <w:rFonts w:eastAsia="Malgun Gothic"/>
        </w:rPr>
        <w:t>NRM Server</w:t>
      </w:r>
      <w:r w:rsidRPr="00D9506F">
        <w:rPr>
          <w:rFonts w:eastAsia="Malgun Gothic"/>
        </w:rPr>
        <w:t xml:space="preserve"> can extract the periodicity derived from the UE unified traffic pattern, which includes the schedule elements for the UEs communications with all </w:t>
      </w:r>
      <w:r>
        <w:rPr>
          <w:rFonts w:eastAsia="Malgun Gothic"/>
        </w:rPr>
        <w:t>VAL servers</w:t>
      </w:r>
      <w:r w:rsidRPr="00D9506F">
        <w:rPr>
          <w:rFonts w:eastAsia="Malgun Gothic"/>
        </w:rPr>
        <w:t>.</w:t>
      </w:r>
      <w:r w:rsidRPr="00D9506F">
        <w:rPr>
          <w:rFonts w:eastAsia="Malgun Gothic"/>
          <w:i/>
        </w:rPr>
        <w:t xml:space="preserve"> </w:t>
      </w:r>
      <w:r w:rsidRPr="00D9506F">
        <w:rPr>
          <w:rFonts w:eastAsia="Malgun Gothic"/>
        </w:rPr>
        <w:t>The</w:t>
      </w:r>
      <w:r w:rsidRPr="00D9506F">
        <w:rPr>
          <w:rFonts w:eastAsia="Malgun Gothic"/>
          <w:iCs/>
        </w:rPr>
        <w:t xml:space="preserve"> </w:t>
      </w:r>
      <w:r>
        <w:rPr>
          <w:rFonts w:eastAsia="Malgun Gothic"/>
          <w:iCs/>
        </w:rPr>
        <w:t>NRM</w:t>
      </w:r>
      <w:r w:rsidRPr="00D9506F">
        <w:rPr>
          <w:rFonts w:eastAsia="Malgun Gothic"/>
          <w:iCs/>
        </w:rPr>
        <w:t xml:space="preserve"> Server </w:t>
      </w:r>
      <w:r w:rsidRPr="00D9506F">
        <w:rPr>
          <w:rFonts w:eastAsia="Malgun Gothic"/>
        </w:rPr>
        <w:t xml:space="preserve">sets </w:t>
      </w:r>
      <w:r w:rsidRPr="00D9506F">
        <w:rPr>
          <w:rFonts w:eastAsia="Malgun Gothic"/>
          <w:i/>
        </w:rPr>
        <w:t>Maximum Latency</w:t>
      </w:r>
      <w:r w:rsidRPr="00D9506F">
        <w:rPr>
          <w:rFonts w:eastAsia="Malgun Gothic"/>
        </w:rPr>
        <w:t xml:space="preserve"> to be approximately the periodicity of the active periods derived from the </w:t>
      </w:r>
      <w:r w:rsidRPr="00D9506F">
        <w:rPr>
          <w:rFonts w:eastAsia="Malgun Gothic"/>
          <w:iCs/>
        </w:rPr>
        <w:t>schedule element</w:t>
      </w:r>
      <w:r w:rsidRPr="00D9506F">
        <w:rPr>
          <w:rFonts w:eastAsia="Malgun Gothic"/>
          <w:i/>
        </w:rPr>
        <w:t xml:space="preserve"> </w:t>
      </w:r>
      <w:r w:rsidRPr="00D9506F">
        <w:rPr>
          <w:rFonts w:eastAsia="Malgun Gothic"/>
        </w:rPr>
        <w:t>of the UE unified traffic pattern.</w:t>
      </w:r>
    </w:p>
    <w:p w14:paraId="3CFC4C9C" w14:textId="77777777" w:rsidR="00164D9A" w:rsidRPr="00D9506F" w:rsidRDefault="00164D9A" w:rsidP="00626E7C">
      <w:pPr>
        <w:pStyle w:val="B2"/>
        <w:rPr>
          <w:rFonts w:eastAsia="Malgun Gothic"/>
        </w:rPr>
      </w:pPr>
      <w:r w:rsidRPr="00D9506F">
        <w:rPr>
          <w:rFonts w:eastAsia="Malgun Gothic"/>
          <w:i/>
        </w:rPr>
        <w:t>-</w:t>
      </w:r>
      <w:r w:rsidRPr="00D9506F">
        <w:rPr>
          <w:rFonts w:eastAsia="Malgun Gothic"/>
          <w:i/>
        </w:rPr>
        <w:tab/>
        <w:t>maximumResponseTime</w:t>
      </w:r>
      <w:r w:rsidRPr="00D9506F">
        <w:rPr>
          <w:rFonts w:eastAsia="Malgun Gothic"/>
        </w:rPr>
        <w:t xml:space="preserve"> – When the UE uses PSM, Maximum Response Time tells the network how long the UE should stay reachable after a transition to idle.  When the UE uses eDRX, Maximum Response Time is used by the network to determine when to send a reachability notification before a UE's paging occasion.  The </w:t>
      </w:r>
      <w:r>
        <w:rPr>
          <w:rFonts w:eastAsia="Malgun Gothic"/>
        </w:rPr>
        <w:t>NRM</w:t>
      </w:r>
      <w:r w:rsidRPr="00D9506F">
        <w:rPr>
          <w:rFonts w:eastAsia="Malgun Gothic"/>
        </w:rPr>
        <w:t xml:space="preserve"> Server extracts a duration of activity from the </w:t>
      </w:r>
      <w:r w:rsidRPr="00D9506F">
        <w:rPr>
          <w:rFonts w:eastAsia="Malgun Gothic"/>
          <w:iCs/>
        </w:rPr>
        <w:t>schedule element</w:t>
      </w:r>
      <w:r w:rsidRPr="00D9506F">
        <w:rPr>
          <w:rFonts w:eastAsia="Malgun Gothic"/>
        </w:rPr>
        <w:t xml:space="preserve"> of the UE unified traffic pattern and sets </w:t>
      </w:r>
      <w:r w:rsidRPr="00D9506F">
        <w:rPr>
          <w:rFonts w:eastAsia="Malgun Gothic"/>
          <w:i/>
        </w:rPr>
        <w:t>Maximum Response Time</w:t>
      </w:r>
      <w:r w:rsidRPr="00D9506F">
        <w:rPr>
          <w:rFonts w:eastAsia="Malgun Gothic"/>
        </w:rPr>
        <w:t xml:space="preserve"> to reflect the duration of activity, indicating how long the UE should stay reachable for downlink communications. </w:t>
      </w:r>
    </w:p>
    <w:p w14:paraId="3613E25A" w14:textId="77777777" w:rsidR="00164D9A" w:rsidRPr="00D9506F" w:rsidRDefault="00164D9A" w:rsidP="00626E7C">
      <w:pPr>
        <w:pStyle w:val="B1"/>
        <w:rPr>
          <w:rFonts w:eastAsia="Malgun Gothic"/>
        </w:rPr>
      </w:pPr>
      <w:r w:rsidRPr="00D9506F">
        <w:rPr>
          <w:rFonts w:eastAsia="Malgun Gothic"/>
        </w:rPr>
        <w:t>2.</w:t>
      </w:r>
      <w:r w:rsidRPr="00D9506F">
        <w:rPr>
          <w:rFonts w:eastAsia="Malgun Gothic"/>
        </w:rPr>
        <w:tab/>
        <w:t xml:space="preserve">The </w:t>
      </w:r>
      <w:r>
        <w:rPr>
          <w:rFonts w:eastAsia="Malgun Gothic"/>
        </w:rPr>
        <w:t>NRM</w:t>
      </w:r>
      <w:r w:rsidRPr="00D9506F">
        <w:rPr>
          <w:rFonts w:eastAsia="Malgun Gothic"/>
        </w:rPr>
        <w:t xml:space="preserve"> Server performs the Network Parameter Configuration procedure as described in 3GPP TS 29.122</w:t>
      </w:r>
      <w:r>
        <w:rPr>
          <w:rFonts w:eastAsia="Malgun Gothic"/>
        </w:rPr>
        <w:t> </w:t>
      </w:r>
      <w:r w:rsidRPr="00D9506F">
        <w:rPr>
          <w:rFonts w:eastAsia="Malgun Gothic"/>
        </w:rPr>
        <w:t>[</w:t>
      </w:r>
      <w:r>
        <w:rPr>
          <w:rFonts w:eastAsia="Malgun Gothic"/>
        </w:rPr>
        <w:t>54</w:t>
      </w:r>
      <w:r w:rsidRPr="00D9506F">
        <w:rPr>
          <w:rFonts w:eastAsia="Malgun Gothic"/>
        </w:rPr>
        <w:t>] clause 4.4.12.</w:t>
      </w:r>
    </w:p>
    <w:p w14:paraId="5C27EE1A" w14:textId="095D1F34" w:rsidR="00164D9A" w:rsidRPr="00626E7C" w:rsidRDefault="00164D9A" w:rsidP="00626E7C">
      <w:pPr>
        <w:pStyle w:val="NO"/>
        <w:rPr>
          <w:rFonts w:eastAsia="Malgun Gothic"/>
        </w:rPr>
      </w:pPr>
      <w:r w:rsidRPr="00D9506F">
        <w:rPr>
          <w:rFonts w:eastAsia="Malgun Gothic"/>
        </w:rPr>
        <w:t>NOTE:</w:t>
      </w:r>
      <w:r w:rsidRPr="00D9506F">
        <w:rPr>
          <w:rFonts w:eastAsia="Malgun Gothic"/>
        </w:rPr>
        <w:tab/>
        <w:t xml:space="preserve">The values provided by </w:t>
      </w:r>
      <w:r>
        <w:rPr>
          <w:rFonts w:eastAsia="Malgun Gothic"/>
        </w:rPr>
        <w:t>NRM</w:t>
      </w:r>
      <w:r w:rsidRPr="00D9506F">
        <w:rPr>
          <w:rFonts w:eastAsia="Malgun Gothic"/>
        </w:rPr>
        <w:t xml:space="preserve"> Server to 5GC in the Network parameter configuration procedure may or may not be accepted by the network. If they are not accepted, 5GC responds accordingly and the previous values apply, or new values are provided. The new values are used by </w:t>
      </w:r>
      <w:r>
        <w:rPr>
          <w:rFonts w:eastAsia="Malgun Gothic"/>
        </w:rPr>
        <w:t>NRM</w:t>
      </w:r>
      <w:r w:rsidRPr="00D9506F">
        <w:rPr>
          <w:rFonts w:eastAsia="Malgun Gothic"/>
        </w:rPr>
        <w:t xml:space="preserve"> Server as described in </w:t>
      </w:r>
      <w:r>
        <w:rPr>
          <w:rFonts w:eastAsia="Malgun Gothic"/>
        </w:rPr>
        <w:t xml:space="preserve">this </w:t>
      </w:r>
      <w:r w:rsidRPr="00D9506F">
        <w:rPr>
          <w:rFonts w:eastAsia="Malgun Gothic"/>
        </w:rPr>
        <w:t>clause when they were provided via monitoring event notifications.</w:t>
      </w:r>
    </w:p>
    <w:p w14:paraId="0E98C6BB" w14:textId="77777777" w:rsidR="00DF5DB2" w:rsidRPr="00B2098E" w:rsidRDefault="00DF5DB2" w:rsidP="00626E7C">
      <w:pPr>
        <w:pStyle w:val="Heading3"/>
      </w:pPr>
      <w:bookmarkStart w:id="1809" w:name="_Toc131120296"/>
      <w:bookmarkStart w:id="1810" w:name="_Toc155356043"/>
      <w:r>
        <w:lastRenderedPageBreak/>
        <w:t>14</w:t>
      </w:r>
      <w:r w:rsidRPr="00B2098E">
        <w:t>.</w:t>
      </w:r>
      <w:r>
        <w:t>3.13</w:t>
      </w:r>
      <w:r w:rsidRPr="00B2098E">
        <w:tab/>
      </w:r>
      <w:bookmarkEnd w:id="1809"/>
      <w:r>
        <w:t>Background Data Transfer configuration</w:t>
      </w:r>
      <w:bookmarkEnd w:id="1810"/>
    </w:p>
    <w:p w14:paraId="160CA04B" w14:textId="77777777" w:rsidR="00DF5DB2" w:rsidRPr="00613FA7" w:rsidRDefault="00DF5DB2" w:rsidP="00626E7C">
      <w:pPr>
        <w:pStyle w:val="Heading4"/>
        <w:rPr>
          <w:rFonts w:eastAsia="Malgun Gothic"/>
        </w:rPr>
      </w:pPr>
      <w:bookmarkStart w:id="1811" w:name="_Toc113357397"/>
      <w:bookmarkStart w:id="1812" w:name="_Toc129697088"/>
      <w:bookmarkStart w:id="1813" w:name="_Toc131119806"/>
      <w:bookmarkStart w:id="1814" w:name="_Toc155356044"/>
      <w:r>
        <w:rPr>
          <w:rFonts w:eastAsia="Malgun Gothic"/>
        </w:rPr>
        <w:t>14.3.13</w:t>
      </w:r>
      <w:r w:rsidRPr="00613FA7">
        <w:rPr>
          <w:rFonts w:eastAsia="Malgun Gothic"/>
        </w:rPr>
        <w:t>.1</w:t>
      </w:r>
      <w:r w:rsidRPr="00613FA7">
        <w:rPr>
          <w:rFonts w:eastAsia="Malgun Gothic"/>
        </w:rPr>
        <w:tab/>
        <w:t>General</w:t>
      </w:r>
      <w:bookmarkEnd w:id="1811"/>
      <w:bookmarkEnd w:id="1812"/>
      <w:bookmarkEnd w:id="1814"/>
    </w:p>
    <w:p w14:paraId="7D6E2519" w14:textId="1067224D" w:rsidR="00DF5DB2" w:rsidRPr="00613FA7" w:rsidRDefault="00DF5DB2" w:rsidP="00DF5DB2">
      <w:pPr>
        <w:rPr>
          <w:lang w:val="en-US"/>
        </w:rPr>
      </w:pPr>
      <w:r w:rsidRPr="00613FA7">
        <w:rPr>
          <w:lang w:val="en-US"/>
        </w:rPr>
        <w:t xml:space="preserve">The Background Data Transfer </w:t>
      </w:r>
      <w:r>
        <w:rPr>
          <w:lang w:val="en-US"/>
        </w:rPr>
        <w:t xml:space="preserve">(BDT) </w:t>
      </w:r>
      <w:r w:rsidRPr="00613FA7">
        <w:rPr>
          <w:lang w:val="en-US"/>
        </w:rPr>
        <w:t xml:space="preserve">feature requires an initial step in which </w:t>
      </w:r>
      <w:r w:rsidR="00FD54C2" w:rsidRPr="00FD54C2">
        <w:rPr>
          <w:lang w:val="en-US"/>
        </w:rPr>
        <w:t xml:space="preserve">BDT </w:t>
      </w:r>
      <w:r w:rsidRPr="00613FA7">
        <w:rPr>
          <w:lang w:val="en-US"/>
        </w:rPr>
        <w:t>policies are requested and negotiated. BDT Policy requests to the 3GPP network are based on an expected time window and UE set, with additional optional information e.g., expected data volume per UE. The UE set may be indicated as an expected number of UEs, a group ID or geographical area.</w:t>
      </w:r>
    </w:p>
    <w:p w14:paraId="059237B5" w14:textId="65043572" w:rsidR="00DF5DB2" w:rsidRPr="00613FA7" w:rsidRDefault="00DF5DB2" w:rsidP="00DF5DB2">
      <w:pPr>
        <w:rPr>
          <w:lang w:val="en-US"/>
        </w:rPr>
      </w:pPr>
      <w:r w:rsidRPr="00613FA7">
        <w:rPr>
          <w:lang w:val="en-US"/>
        </w:rPr>
        <w:t xml:space="preserve">The feature allows for the </w:t>
      </w:r>
      <w:r w:rsidR="00FD54C2" w:rsidRPr="00FD54C2">
        <w:rPr>
          <w:lang w:val="en-US"/>
        </w:rPr>
        <w:t xml:space="preserve">NRM </w:t>
      </w:r>
      <w:r w:rsidRPr="00613FA7">
        <w:rPr>
          <w:lang w:val="en-US"/>
        </w:rPr>
        <w:t xml:space="preserve">server involved to negotiate the </w:t>
      </w:r>
      <w:r w:rsidR="00FD54C2" w:rsidRPr="00FD54C2">
        <w:rPr>
          <w:lang w:val="en-US"/>
        </w:rPr>
        <w:t xml:space="preserve">BDT </w:t>
      </w:r>
      <w:r w:rsidRPr="00613FA7">
        <w:rPr>
          <w:lang w:val="en-US"/>
        </w:rPr>
        <w:t xml:space="preserve">policies proposed by the network. It also allows the </w:t>
      </w:r>
      <w:r w:rsidR="00FD54C2">
        <w:rPr>
          <w:lang w:val="en-US"/>
        </w:rPr>
        <w:t xml:space="preserve">NRM </w:t>
      </w:r>
      <w:r w:rsidRPr="00613FA7">
        <w:rPr>
          <w:lang w:val="en-US"/>
        </w:rPr>
        <w:t>server to enable notifications to be sent, should network conditions affect future BDT policies.</w:t>
      </w:r>
    </w:p>
    <w:p w14:paraId="556FC589" w14:textId="3F6E15F9" w:rsidR="00DF5DB2" w:rsidRPr="00613FA7" w:rsidRDefault="00DF5DB2" w:rsidP="00DF5DB2">
      <w:pPr>
        <w:rPr>
          <w:lang w:val="en-US"/>
        </w:rPr>
      </w:pPr>
      <w:r w:rsidRPr="00613FA7">
        <w:rPr>
          <w:lang w:val="en-US"/>
        </w:rPr>
        <w:t>Based on the BDT policies obtained using the procedures detailed in this clause, a</w:t>
      </w:r>
      <w:r>
        <w:rPr>
          <w:lang w:val="en-US"/>
        </w:rPr>
        <w:t xml:space="preserve"> </w:t>
      </w:r>
      <w:r w:rsidRPr="00613FA7">
        <w:rPr>
          <w:lang w:val="en-US"/>
        </w:rPr>
        <w:t xml:space="preserve">VAL server can initiate a data transfer to the client at the negotiated time and with the negotiated charging rates. The data transfer between the VAL Server and the VAL Client is performed without </w:t>
      </w:r>
      <w:r>
        <w:rPr>
          <w:lang w:val="en-US"/>
        </w:rPr>
        <w:t>NRM</w:t>
      </w:r>
      <w:r w:rsidRPr="00613FA7">
        <w:rPr>
          <w:lang w:val="en-US"/>
        </w:rPr>
        <w:t xml:space="preserve"> Server enablement. Service layer functionality for the purpose of facilitating the data transfer with the negotiated </w:t>
      </w:r>
      <w:r w:rsidR="00FD54C2">
        <w:rPr>
          <w:lang w:val="en-US"/>
        </w:rPr>
        <w:t xml:space="preserve">BDT </w:t>
      </w:r>
      <w:r w:rsidRPr="00613FA7">
        <w:rPr>
          <w:lang w:val="en-US"/>
        </w:rPr>
        <w:t>policy is not in scope of this specification.</w:t>
      </w:r>
    </w:p>
    <w:p w14:paraId="3BFA0E1C" w14:textId="77777777" w:rsidR="00DF5DB2" w:rsidRPr="00613FA7" w:rsidRDefault="00DF5DB2" w:rsidP="00626E7C">
      <w:pPr>
        <w:pStyle w:val="Heading4"/>
        <w:rPr>
          <w:rFonts w:eastAsia="Malgun Gothic"/>
        </w:rPr>
      </w:pPr>
      <w:bookmarkStart w:id="1815" w:name="_Toc113357398"/>
      <w:bookmarkStart w:id="1816" w:name="_Toc129697089"/>
      <w:bookmarkStart w:id="1817" w:name="_Toc88561777"/>
      <w:bookmarkStart w:id="1818" w:name="_Toc155356045"/>
      <w:r>
        <w:rPr>
          <w:rFonts w:eastAsia="Malgun Gothic"/>
        </w:rPr>
        <w:t>14.3.13</w:t>
      </w:r>
      <w:r w:rsidRPr="00613FA7">
        <w:rPr>
          <w:rFonts w:eastAsia="Malgun Gothic"/>
        </w:rPr>
        <w:t>.2</w:t>
      </w:r>
      <w:r w:rsidRPr="00613FA7">
        <w:rPr>
          <w:rFonts w:eastAsia="Malgun Gothic"/>
        </w:rPr>
        <w:tab/>
        <w:t>Request and Select Background Data Transfer Policy</w:t>
      </w:r>
      <w:bookmarkEnd w:id="1815"/>
      <w:bookmarkEnd w:id="1816"/>
      <w:bookmarkEnd w:id="1818"/>
      <w:r w:rsidRPr="00613FA7">
        <w:rPr>
          <w:rFonts w:eastAsia="Malgun Gothic"/>
        </w:rPr>
        <w:t xml:space="preserve"> </w:t>
      </w:r>
    </w:p>
    <w:p w14:paraId="02FC0CE3" w14:textId="77777777" w:rsidR="00DF5DB2" w:rsidRPr="00613FA7" w:rsidRDefault="00DF5DB2" w:rsidP="00DF5DB2">
      <w:r w:rsidRPr="00613FA7">
        <w:rPr>
          <w:rFonts w:eastAsia="Malgun Gothic"/>
        </w:rPr>
        <w:t xml:space="preserve">Figure </w:t>
      </w:r>
      <w:r>
        <w:rPr>
          <w:rFonts w:eastAsia="Malgun Gothic"/>
        </w:rPr>
        <w:t>14.3.13</w:t>
      </w:r>
      <w:r w:rsidRPr="00613FA7">
        <w:rPr>
          <w:rFonts w:eastAsia="Malgun Gothic"/>
        </w:rPr>
        <w:t>.2-1 depicts a general procedure for the request and configuration of traffic policies for BDT initiated by a request from a</w:t>
      </w:r>
      <w:r>
        <w:rPr>
          <w:rFonts w:eastAsia="Malgun Gothic"/>
        </w:rPr>
        <w:t xml:space="preserve"> </w:t>
      </w:r>
      <w:r w:rsidRPr="00613FA7">
        <w:rPr>
          <w:rFonts w:eastAsia="Malgun Gothic"/>
        </w:rPr>
        <w:t xml:space="preserve">VAL Server. </w:t>
      </w:r>
    </w:p>
    <w:bookmarkStart w:id="1819" w:name="_1727210000"/>
    <w:bookmarkEnd w:id="1819"/>
    <w:p w14:paraId="1A87033C" w14:textId="7D4DC526" w:rsidR="00DF5DB2" w:rsidRPr="00613FA7" w:rsidRDefault="00FD54C2" w:rsidP="00626E7C">
      <w:pPr>
        <w:pStyle w:val="TH"/>
        <w:rPr>
          <w:rFonts w:eastAsia="Malgun Gothic"/>
          <w:lang w:val="en-US"/>
        </w:rPr>
      </w:pPr>
      <w:r>
        <w:rPr>
          <w:rFonts w:eastAsia="Malgun Gothic"/>
          <w:lang w:val="en-US"/>
        </w:rPr>
        <w:object w:dxaOrig="9680" w:dyaOrig="5130" w14:anchorId="39E247AB">
          <v:shape id="_x0000_i1176" type="#_x0000_t75" style="width:484pt;height:257.2pt" o:ole="">
            <v:imagedata r:id="rId319" o:title=""/>
          </v:shape>
          <o:OLEObject Type="Embed" ProgID="Visio.Drawing.15" ShapeID="_x0000_i1176" DrawAspect="Content" ObjectID="_1765969115" r:id="rId320"/>
        </w:object>
      </w:r>
    </w:p>
    <w:p w14:paraId="4893D310" w14:textId="77777777" w:rsidR="00DF5DB2" w:rsidRPr="00613FA7" w:rsidRDefault="00DF5DB2" w:rsidP="00626E7C">
      <w:pPr>
        <w:pStyle w:val="TF"/>
        <w:rPr>
          <w:rFonts w:eastAsia="Malgun Gothic"/>
          <w:lang w:val="en-US"/>
        </w:rPr>
      </w:pPr>
      <w:r w:rsidRPr="00613FA7">
        <w:rPr>
          <w:rFonts w:eastAsia="Malgun Gothic"/>
          <w:lang w:val="en-US"/>
        </w:rPr>
        <w:t xml:space="preserve">Figure </w:t>
      </w:r>
      <w:r>
        <w:rPr>
          <w:rFonts w:eastAsia="Malgun Gothic"/>
          <w:lang w:val="en-US"/>
        </w:rPr>
        <w:t>14.3.13</w:t>
      </w:r>
      <w:r w:rsidRPr="00613FA7">
        <w:rPr>
          <w:rFonts w:eastAsia="Malgun Gothic"/>
          <w:lang w:val="en-US"/>
        </w:rPr>
        <w:t xml:space="preserve">.2-1: General Procedure for configuration of Background Data Transfer </w:t>
      </w:r>
    </w:p>
    <w:p w14:paraId="2F1A77E7" w14:textId="271EF61D" w:rsidR="005B2A66" w:rsidRDefault="005B2A66" w:rsidP="005B2A66">
      <w:pPr>
        <w:pStyle w:val="B1"/>
        <w:rPr>
          <w:rFonts w:eastAsia="Malgun Gothic"/>
        </w:rPr>
      </w:pPr>
      <w:r>
        <w:rPr>
          <w:rFonts w:eastAsia="Malgun Gothic"/>
        </w:rPr>
        <w:t>1.</w:t>
      </w:r>
      <w:r>
        <w:rPr>
          <w:rFonts w:eastAsia="Malgun Gothic"/>
        </w:rPr>
        <w:tab/>
      </w:r>
      <w:r w:rsidRPr="005B2A66">
        <w:rPr>
          <w:rFonts w:eastAsia="Malgun Gothic"/>
        </w:rPr>
        <w:t>A VAL Server requests the NRM Server to negotiate with the 3GPP network a background data transfer policy</w:t>
      </w:r>
      <w:r w:rsidR="003C41CF" w:rsidRPr="003C41CF">
        <w:t xml:space="preserve"> </w:t>
      </w:r>
      <w:r w:rsidR="003C41CF" w:rsidRPr="003C41CF">
        <w:rPr>
          <w:rFonts w:eastAsia="Malgun Gothic"/>
        </w:rPr>
        <w:t>using the BDT_Configuration_request (see clause 14.4.2.</w:t>
      </w:r>
      <w:r w:rsidR="003C41CF">
        <w:rPr>
          <w:rFonts w:eastAsia="Malgun Gothic"/>
        </w:rPr>
        <w:t>15</w:t>
      </w:r>
      <w:r w:rsidR="003C41CF" w:rsidRPr="003C41CF">
        <w:rPr>
          <w:rFonts w:eastAsia="Malgun Gothic"/>
        </w:rPr>
        <w:t>)</w:t>
      </w:r>
      <w:r w:rsidRPr="005B2A66">
        <w:rPr>
          <w:rFonts w:eastAsia="Malgun Gothic"/>
        </w:rPr>
        <w:t>.</w:t>
      </w:r>
    </w:p>
    <w:p w14:paraId="42008263" w14:textId="2B913EE3" w:rsidR="00DF5DB2" w:rsidRPr="00981C10" w:rsidRDefault="00DF5DB2" w:rsidP="005B2A66">
      <w:pPr>
        <w:pStyle w:val="B1"/>
        <w:ind w:hanging="1"/>
        <w:rPr>
          <w:rFonts w:eastAsia="Malgun Gothic"/>
        </w:rPr>
      </w:pPr>
      <w:r w:rsidRPr="00981C10">
        <w:rPr>
          <w:rFonts w:eastAsia="Malgun Gothic"/>
        </w:rPr>
        <w:t>The request includes expected data volume, expected number of UEs, expected time window for the background data transfer. The request may also include group ID, geographic information for the UEs, a request expiration time, guidance for policy selection. If guidance for policy selection is not included, the VAL Server indicates if the NRM Server may choose independently from among multiple transfer policies.</w:t>
      </w:r>
    </w:p>
    <w:p w14:paraId="414C4D3B" w14:textId="62B89376" w:rsidR="00DF5DB2" w:rsidRPr="005B2A66" w:rsidRDefault="005B2A66" w:rsidP="00626E7C">
      <w:pPr>
        <w:pStyle w:val="B1"/>
        <w:rPr>
          <w:rFonts w:eastAsia="Malgun Gothic"/>
        </w:rPr>
      </w:pPr>
      <w:r>
        <w:rPr>
          <w:rFonts w:eastAsia="Malgun Gothic"/>
        </w:rPr>
        <w:t>2.</w:t>
      </w:r>
      <w:r>
        <w:rPr>
          <w:rFonts w:eastAsia="Malgun Gothic"/>
        </w:rPr>
        <w:tab/>
      </w:r>
      <w:r w:rsidR="00DF5DB2" w:rsidRPr="0013478A">
        <w:rPr>
          <w:rFonts w:eastAsia="Malgun Gothic"/>
        </w:rPr>
        <w:t>Based on the request expiration time and Service Provider policies, NRM Server may determine to delay interactions with the 3GPP network in order to negotiate on behalf of multiple VAL Servers.</w:t>
      </w:r>
    </w:p>
    <w:p w14:paraId="273BAE9F" w14:textId="499DDFA3" w:rsidR="00DF5DB2" w:rsidRPr="00613FA7" w:rsidRDefault="00DF5DB2" w:rsidP="00626E7C">
      <w:pPr>
        <w:pStyle w:val="B1"/>
        <w:ind w:hanging="1"/>
        <w:rPr>
          <w:rFonts w:eastAsia="Malgun Gothic"/>
          <w:lang w:val="en-US"/>
        </w:rPr>
      </w:pPr>
      <w:r w:rsidRPr="00613FA7">
        <w:rPr>
          <w:rFonts w:eastAsia="Malgun Gothic"/>
          <w:lang w:val="en-US"/>
        </w:rPr>
        <w:t xml:space="preserve">The </w:t>
      </w:r>
      <w:r>
        <w:rPr>
          <w:rFonts w:eastAsia="Malgun Gothic"/>
          <w:lang w:val="en-US"/>
        </w:rPr>
        <w:t>NRM</w:t>
      </w:r>
      <w:r w:rsidRPr="00613FA7">
        <w:rPr>
          <w:rFonts w:eastAsia="Malgun Gothic"/>
          <w:lang w:val="en-US"/>
        </w:rPr>
        <w:t xml:space="preserve"> Server performs the </w:t>
      </w:r>
      <w:r w:rsidR="00155755" w:rsidRPr="00155755">
        <w:rPr>
          <w:rFonts w:eastAsia="Malgun Gothic"/>
          <w:lang w:val="en-US"/>
        </w:rPr>
        <w:t xml:space="preserve">procedure for negotiation of </w:t>
      </w:r>
      <w:r w:rsidRPr="00613FA7">
        <w:rPr>
          <w:rFonts w:eastAsia="Malgun Gothic"/>
          <w:lang w:val="en-US"/>
        </w:rPr>
        <w:t xml:space="preserve">background data transfer </w:t>
      </w:r>
      <w:r w:rsidR="00155755" w:rsidRPr="00155755">
        <w:rPr>
          <w:rFonts w:eastAsia="Malgun Gothic"/>
          <w:lang w:val="en-US"/>
        </w:rPr>
        <w:t xml:space="preserve">policy </w:t>
      </w:r>
      <w:r w:rsidR="00155755">
        <w:rPr>
          <w:rFonts w:eastAsia="Malgun Gothic"/>
          <w:lang w:val="en-US"/>
        </w:rPr>
        <w:t xml:space="preserve">as </w:t>
      </w:r>
      <w:r w:rsidRPr="00613FA7">
        <w:rPr>
          <w:rFonts w:eastAsia="Malgun Gothic"/>
          <w:lang w:val="en-US"/>
        </w:rPr>
        <w:t>described in 3GPP</w:t>
      </w:r>
      <w:r w:rsidR="005B2A66">
        <w:rPr>
          <w:rFonts w:eastAsia="Malgun Gothic"/>
          <w:lang w:val="en-US"/>
        </w:rPr>
        <w:t> </w:t>
      </w:r>
      <w:r w:rsidRPr="00613FA7">
        <w:rPr>
          <w:rFonts w:eastAsia="Malgun Gothic"/>
          <w:lang w:val="en-US"/>
        </w:rPr>
        <w:t>TS</w:t>
      </w:r>
      <w:r w:rsidR="005B2A66">
        <w:rPr>
          <w:rFonts w:eastAsia="Malgun Gothic"/>
          <w:lang w:val="en-US"/>
        </w:rPr>
        <w:t> </w:t>
      </w:r>
      <w:r>
        <w:rPr>
          <w:rFonts w:eastAsia="Malgun Gothic"/>
          <w:lang w:val="en-US"/>
        </w:rPr>
        <w:t>23.502</w:t>
      </w:r>
      <w:r w:rsidR="005B2A66">
        <w:rPr>
          <w:rFonts w:eastAsia="Malgun Gothic"/>
          <w:lang w:val="en-US"/>
        </w:rPr>
        <w:t> </w:t>
      </w:r>
      <w:r>
        <w:rPr>
          <w:rFonts w:eastAsia="Malgun Gothic"/>
          <w:lang w:val="en-US"/>
        </w:rPr>
        <w:t>[11]</w:t>
      </w:r>
      <w:r w:rsidRPr="00613FA7">
        <w:rPr>
          <w:rFonts w:eastAsia="Malgun Gothic"/>
          <w:lang w:val="en-US"/>
        </w:rPr>
        <w:t xml:space="preserve"> clause</w:t>
      </w:r>
      <w:r w:rsidR="005B2A66">
        <w:rPr>
          <w:rFonts w:eastAsia="Malgun Gothic"/>
          <w:lang w:val="en-US"/>
        </w:rPr>
        <w:t> </w:t>
      </w:r>
      <w:r w:rsidRPr="00613FA7">
        <w:rPr>
          <w:rFonts w:eastAsia="Malgun Gothic"/>
          <w:lang w:val="en-US"/>
        </w:rPr>
        <w:t xml:space="preserve">4.16.7.2. The procedure requires that expected data volume, expected number of UEs, and expected time window are provided by the </w:t>
      </w:r>
      <w:r>
        <w:rPr>
          <w:rFonts w:eastAsia="Malgun Gothic"/>
          <w:lang w:val="en-US"/>
        </w:rPr>
        <w:t>NRM</w:t>
      </w:r>
      <w:r w:rsidRPr="00613FA7">
        <w:rPr>
          <w:rFonts w:eastAsia="Malgun Gothic"/>
          <w:lang w:val="en-US"/>
        </w:rPr>
        <w:t xml:space="preserve"> Server. If the </w:t>
      </w:r>
      <w:r>
        <w:rPr>
          <w:rFonts w:eastAsia="Malgun Gothic"/>
          <w:lang w:val="en-US"/>
        </w:rPr>
        <w:t>NRM</w:t>
      </w:r>
      <w:r w:rsidRPr="00613FA7">
        <w:rPr>
          <w:rFonts w:eastAsia="Malgun Gothic"/>
          <w:lang w:val="en-US"/>
        </w:rPr>
        <w:t xml:space="preserve"> Server </w:t>
      </w:r>
      <w:r w:rsidR="00155755" w:rsidRPr="00155755">
        <w:rPr>
          <w:rFonts w:eastAsia="Malgun Gothic"/>
          <w:lang w:val="en-US"/>
        </w:rPr>
        <w:t xml:space="preserve">determines </w:t>
      </w:r>
      <w:r w:rsidRPr="00613FA7">
        <w:rPr>
          <w:rFonts w:eastAsia="Malgun Gothic"/>
          <w:lang w:val="en-US"/>
        </w:rPr>
        <w:t xml:space="preserve">to negotiate on </w:t>
      </w:r>
      <w:r w:rsidRPr="00613FA7">
        <w:rPr>
          <w:rFonts w:eastAsia="Malgun Gothic"/>
          <w:lang w:val="en-US"/>
        </w:rPr>
        <w:lastRenderedPageBreak/>
        <w:t>behalf of multiple VAL Servers, the parameters included reflects a superset of the individual VAL Server requests.</w:t>
      </w:r>
    </w:p>
    <w:p w14:paraId="37A6C99A" w14:textId="577B26A1" w:rsidR="00DF5DB2" w:rsidRPr="00613FA7" w:rsidRDefault="00DF5DB2" w:rsidP="00626E7C">
      <w:pPr>
        <w:pStyle w:val="NO"/>
        <w:ind w:left="1418"/>
        <w:rPr>
          <w:rFonts w:eastAsia="Malgun Gothic"/>
          <w:lang w:val="en-US"/>
        </w:rPr>
      </w:pPr>
      <w:r w:rsidRPr="00613FA7">
        <w:rPr>
          <w:rFonts w:eastAsia="Malgun Gothic"/>
          <w:lang w:val="en-US"/>
        </w:rPr>
        <w:t>NOTE</w:t>
      </w:r>
      <w:r>
        <w:rPr>
          <w:rFonts w:eastAsia="Malgun Gothic"/>
          <w:lang w:val="en-US"/>
        </w:rPr>
        <w:t> </w:t>
      </w:r>
      <w:r w:rsidRPr="00613FA7">
        <w:rPr>
          <w:rFonts w:eastAsia="Malgun Gothic"/>
          <w:lang w:val="en-US"/>
        </w:rPr>
        <w:t>1:</w:t>
      </w:r>
      <w:r w:rsidRPr="00613FA7">
        <w:rPr>
          <w:rFonts w:eastAsia="Malgun Gothic"/>
          <w:lang w:val="en-US"/>
        </w:rPr>
        <w:tab/>
        <w:t xml:space="preserve">The </w:t>
      </w:r>
      <w:r>
        <w:rPr>
          <w:rFonts w:eastAsia="Malgun Gothic"/>
          <w:lang w:val="en-US"/>
        </w:rPr>
        <w:t>NRM</w:t>
      </w:r>
      <w:r w:rsidRPr="00613FA7">
        <w:rPr>
          <w:rFonts w:eastAsia="Malgun Gothic"/>
          <w:lang w:val="en-US"/>
        </w:rPr>
        <w:t xml:space="preserve"> Server determines to negotiate on behalf of multiple VAL Servers based on implementation options and local policies. For example, if the request expiration time and expected time window are sufficiently large and, respectively, far away in time, the </w:t>
      </w:r>
      <w:r>
        <w:rPr>
          <w:rFonts w:eastAsia="Malgun Gothic"/>
          <w:lang w:val="en-US"/>
        </w:rPr>
        <w:t>NRM</w:t>
      </w:r>
      <w:r w:rsidRPr="00613FA7">
        <w:rPr>
          <w:rFonts w:eastAsia="Malgun Gothic"/>
          <w:lang w:val="en-US"/>
        </w:rPr>
        <w:t xml:space="preserve"> Server may be allowed to delay the negotiations with the 3GPP network in case another request is received, targeting the same group of UEs. If another request is received with expected time windows sufficiently close and if the guidance for policy selection allows, a single policy/time window may be negotiated instead. This allows the UE group to wake up only once for multiple background data transfers.</w:t>
      </w:r>
    </w:p>
    <w:p w14:paraId="1490E97F" w14:textId="4378BFB0" w:rsidR="00DF5DB2" w:rsidRPr="00613FA7" w:rsidRDefault="00DF5DB2" w:rsidP="00DF5DB2">
      <w:pPr>
        <w:ind w:left="568"/>
        <w:rPr>
          <w:rFonts w:eastAsia="Malgun Gothic"/>
          <w:lang w:val="en-US"/>
        </w:rPr>
      </w:pPr>
      <w:r w:rsidRPr="001013A8">
        <w:rPr>
          <w:rStyle w:val="B1Char"/>
          <w:rFonts w:eastAsia="Malgun Gothic"/>
        </w:rPr>
        <w:t xml:space="preserve">The 3GPP network determines one or more applicable </w:t>
      </w:r>
      <w:r w:rsidR="00155755" w:rsidRPr="00155755">
        <w:rPr>
          <w:rStyle w:val="B1Char"/>
          <w:rFonts w:eastAsia="Malgun Gothic"/>
        </w:rPr>
        <w:t xml:space="preserve">BDT </w:t>
      </w:r>
      <w:r w:rsidRPr="001013A8">
        <w:rPr>
          <w:rStyle w:val="B1Char"/>
          <w:rFonts w:eastAsia="Malgun Gothic"/>
        </w:rPr>
        <w:t xml:space="preserve">policies based on the requesting Background Data Transfer parameters. A list of </w:t>
      </w:r>
      <w:r w:rsidR="00155755">
        <w:rPr>
          <w:rStyle w:val="B1Char"/>
          <w:rFonts w:eastAsia="Malgun Gothic"/>
        </w:rPr>
        <w:t>BDT</w:t>
      </w:r>
      <w:r w:rsidR="00155755" w:rsidRPr="001013A8">
        <w:rPr>
          <w:rStyle w:val="B1Char"/>
          <w:rFonts w:eastAsia="Malgun Gothic"/>
        </w:rPr>
        <w:t xml:space="preserve"> </w:t>
      </w:r>
      <w:r w:rsidRPr="001013A8">
        <w:rPr>
          <w:rStyle w:val="B1Char"/>
          <w:rFonts w:eastAsia="Malgun Gothic"/>
        </w:rPr>
        <w:t xml:space="preserve">policies </w:t>
      </w:r>
      <w:r w:rsidR="00155755" w:rsidRPr="00155755">
        <w:rPr>
          <w:rStyle w:val="B1Char"/>
          <w:rFonts w:eastAsia="Malgun Gothic"/>
        </w:rPr>
        <w:t xml:space="preserve">and a mandatory BDT Reference ID </w:t>
      </w:r>
      <w:r w:rsidRPr="001013A8">
        <w:rPr>
          <w:rStyle w:val="B1Char"/>
          <w:rFonts w:eastAsia="Malgun Gothic"/>
        </w:rPr>
        <w:t xml:space="preserve">is provided to the NRM Server. Each </w:t>
      </w:r>
      <w:r w:rsidR="00155755" w:rsidRPr="00155755">
        <w:rPr>
          <w:rStyle w:val="B1Char"/>
          <w:rFonts w:eastAsia="Malgun Gothic"/>
        </w:rPr>
        <w:t xml:space="preserve">BDT </w:t>
      </w:r>
      <w:r w:rsidRPr="001013A8">
        <w:rPr>
          <w:rStyle w:val="B1Char"/>
          <w:rFonts w:eastAsia="Malgun Gothic"/>
        </w:rPr>
        <w:t>policy includes charging rating group reference and allocated time window and optional maximum UL and DL bandwidth</w:t>
      </w:r>
      <w:r w:rsidR="008D42E4" w:rsidRPr="008D42E4">
        <w:t xml:space="preserve"> </w:t>
      </w:r>
      <w:r w:rsidR="008D42E4" w:rsidRPr="008D42E4">
        <w:rPr>
          <w:rStyle w:val="B1Char"/>
          <w:rFonts w:eastAsia="Malgun Gothic"/>
        </w:rPr>
        <w:t>as specified by 3GPP TS 23.503 [12]</w:t>
      </w:r>
      <w:r w:rsidRPr="001013A8">
        <w:rPr>
          <w:rStyle w:val="B1Char"/>
          <w:rFonts w:eastAsia="Malgun Gothic"/>
        </w:rPr>
        <w:t xml:space="preserve">. The NRM Server uses ASP policies and the transfer selection guidance (if available) to select a </w:t>
      </w:r>
      <w:r w:rsidR="008D42E4" w:rsidRPr="008D42E4">
        <w:rPr>
          <w:rStyle w:val="B1Char"/>
          <w:rFonts w:eastAsia="Malgun Gothic"/>
        </w:rPr>
        <w:t xml:space="preserve">BDT </w:t>
      </w:r>
      <w:r w:rsidRPr="001013A8">
        <w:rPr>
          <w:rStyle w:val="B1Char"/>
          <w:rFonts w:eastAsia="Malgun Gothic"/>
        </w:rPr>
        <w:t xml:space="preserve">policy. The NRM Server informs the 3GPP Network of the selected </w:t>
      </w:r>
      <w:r w:rsidR="008D42E4" w:rsidRPr="008D42E4">
        <w:rPr>
          <w:rStyle w:val="B1Char"/>
          <w:rFonts w:eastAsia="Malgun Gothic"/>
        </w:rPr>
        <w:t xml:space="preserve">BDT </w:t>
      </w:r>
      <w:r w:rsidRPr="001013A8">
        <w:rPr>
          <w:rStyle w:val="B1Char"/>
          <w:rFonts w:eastAsia="Malgun Gothic"/>
        </w:rPr>
        <w:t>policy</w:t>
      </w:r>
      <w:r w:rsidRPr="00613FA7">
        <w:rPr>
          <w:rFonts w:eastAsia="Malgun Gothic"/>
          <w:lang w:val="en-US"/>
        </w:rPr>
        <w:t>.</w:t>
      </w:r>
    </w:p>
    <w:p w14:paraId="165A6ABB" w14:textId="0A5EAEB0" w:rsidR="00DF5DB2" w:rsidRPr="001013A8" w:rsidRDefault="00DF5DB2" w:rsidP="00626E7C">
      <w:pPr>
        <w:pStyle w:val="NO"/>
        <w:ind w:left="1418"/>
        <w:rPr>
          <w:rFonts w:eastAsia="Malgun Gothic"/>
        </w:rPr>
      </w:pPr>
      <w:r w:rsidRPr="001013A8">
        <w:rPr>
          <w:rFonts w:eastAsia="Malgun Gothic"/>
        </w:rPr>
        <w:t>NOTE</w:t>
      </w:r>
      <w:r>
        <w:rPr>
          <w:rFonts w:eastAsia="Malgun Gothic"/>
        </w:rPr>
        <w:t> </w:t>
      </w:r>
      <w:r w:rsidRPr="001013A8">
        <w:rPr>
          <w:rFonts w:eastAsia="Malgun Gothic"/>
        </w:rPr>
        <w:t>2:</w:t>
      </w:r>
      <w:r w:rsidRPr="001013A8">
        <w:rPr>
          <w:rFonts w:eastAsia="Malgun Gothic"/>
        </w:rPr>
        <w:tab/>
        <w:t>Based on 3GPP TS 23.503 [12] clause 6.1.2.4. it is assumed that the NRM server is configured to understand the charging rating group reference based on agreements with the operator.</w:t>
      </w:r>
    </w:p>
    <w:p w14:paraId="25BD4740" w14:textId="6D605C84" w:rsidR="00DF5DB2" w:rsidRDefault="00DF5DB2" w:rsidP="00626E7C">
      <w:pPr>
        <w:pStyle w:val="NO"/>
        <w:ind w:left="1418"/>
        <w:rPr>
          <w:rFonts w:eastAsia="Malgun Gothic"/>
        </w:rPr>
      </w:pPr>
      <w:r w:rsidRPr="00613FA7">
        <w:rPr>
          <w:rFonts w:eastAsia="Malgun Gothic"/>
        </w:rPr>
        <w:t>NOTE</w:t>
      </w:r>
      <w:r>
        <w:rPr>
          <w:rFonts w:eastAsia="Malgun Gothic"/>
        </w:rPr>
        <w:t> 3</w:t>
      </w:r>
      <w:r w:rsidRPr="00613FA7">
        <w:rPr>
          <w:rFonts w:eastAsia="Malgun Gothic"/>
        </w:rPr>
        <w:t>:</w:t>
      </w:r>
      <w:r w:rsidRPr="00613FA7">
        <w:rPr>
          <w:rFonts w:eastAsia="Malgun Gothic"/>
        </w:rPr>
        <w:tab/>
        <w:t xml:space="preserve">The </w:t>
      </w:r>
      <w:r>
        <w:rPr>
          <w:rFonts w:eastAsia="Malgun Gothic"/>
        </w:rPr>
        <w:t>NRM</w:t>
      </w:r>
      <w:r w:rsidRPr="00613FA7">
        <w:rPr>
          <w:rFonts w:eastAsia="Malgun Gothic"/>
        </w:rPr>
        <w:t xml:space="preserve"> server </w:t>
      </w:r>
      <w:r w:rsidR="008D42E4" w:rsidRPr="008D42E4">
        <w:rPr>
          <w:rFonts w:eastAsia="Malgun Gothic"/>
        </w:rPr>
        <w:t xml:space="preserve">utilizes </w:t>
      </w:r>
      <w:r w:rsidRPr="00613FA7">
        <w:rPr>
          <w:rFonts w:eastAsia="Malgun Gothic"/>
        </w:rPr>
        <w:t xml:space="preserve">the </w:t>
      </w:r>
      <w:r w:rsidR="008D42E4">
        <w:rPr>
          <w:rFonts w:eastAsia="Malgun Gothic"/>
        </w:rPr>
        <w:t xml:space="preserve">BDT </w:t>
      </w:r>
      <w:r w:rsidRPr="00613FA7">
        <w:rPr>
          <w:rFonts w:eastAsia="Malgun Gothic"/>
        </w:rPr>
        <w:t xml:space="preserve">warning notification </w:t>
      </w:r>
      <w:r w:rsidR="008D42E4" w:rsidRPr="008D42E4">
        <w:rPr>
          <w:rFonts w:eastAsia="Malgun Gothic"/>
        </w:rPr>
        <w:t xml:space="preserve">from 3GPP network </w:t>
      </w:r>
      <w:r w:rsidRPr="00613FA7">
        <w:rPr>
          <w:rFonts w:eastAsia="Malgun Gothic"/>
        </w:rPr>
        <w:t>based on local policies.</w:t>
      </w:r>
    </w:p>
    <w:bookmarkEnd w:id="1817"/>
    <w:p w14:paraId="35106DD4" w14:textId="511DD208" w:rsidR="005B2A66" w:rsidRDefault="005B2A66" w:rsidP="00626E7C">
      <w:pPr>
        <w:pStyle w:val="B1"/>
        <w:rPr>
          <w:rFonts w:eastAsia="Malgun Gothic"/>
        </w:rPr>
      </w:pPr>
      <w:r>
        <w:rPr>
          <w:rFonts w:eastAsia="Malgun Gothic"/>
        </w:rPr>
        <w:t>3.</w:t>
      </w:r>
      <w:r>
        <w:rPr>
          <w:rFonts w:eastAsia="Malgun Gothic"/>
        </w:rPr>
        <w:tab/>
      </w:r>
      <w:r w:rsidRPr="005B2A66">
        <w:rPr>
          <w:rFonts w:eastAsia="Malgun Gothic"/>
        </w:rPr>
        <w:t xml:space="preserve">The NRM Server </w:t>
      </w:r>
      <w:r w:rsidR="008D42E4" w:rsidRPr="008D42E4">
        <w:rPr>
          <w:rFonts w:eastAsia="Malgun Gothic"/>
        </w:rPr>
        <w:t xml:space="preserve">stores the BDT configuration information with the information received from VAL server in step 1 along with the BDT Reference ID and selected BDT policy. The NRM server </w:t>
      </w:r>
      <w:r w:rsidRPr="005B2A66">
        <w:rPr>
          <w:rFonts w:eastAsia="Malgun Gothic"/>
        </w:rPr>
        <w:t xml:space="preserve">responds to the VAL Server, providing the </w:t>
      </w:r>
      <w:r w:rsidR="008D42E4">
        <w:rPr>
          <w:rFonts w:eastAsia="Malgun Gothic"/>
        </w:rPr>
        <w:t xml:space="preserve">BDT </w:t>
      </w:r>
      <w:r w:rsidRPr="005B2A66">
        <w:rPr>
          <w:rFonts w:eastAsia="Malgun Gothic"/>
        </w:rPr>
        <w:t xml:space="preserve">Reference ID and allocated time window of the </w:t>
      </w:r>
      <w:r w:rsidR="008D42E4" w:rsidRPr="008D42E4">
        <w:rPr>
          <w:rFonts w:eastAsia="Malgun Gothic"/>
        </w:rPr>
        <w:t xml:space="preserve">selected </w:t>
      </w:r>
      <w:r w:rsidRPr="005B2A66">
        <w:rPr>
          <w:rFonts w:eastAsia="Malgun Gothic"/>
        </w:rPr>
        <w:t>background data transfer policy.</w:t>
      </w:r>
    </w:p>
    <w:p w14:paraId="55EDECB0" w14:textId="211B72D1" w:rsidR="00DF5DB2" w:rsidRPr="00613FA7" w:rsidRDefault="00DF5DB2" w:rsidP="00626E7C">
      <w:pPr>
        <w:pStyle w:val="Heading4"/>
        <w:rPr>
          <w:rFonts w:eastAsia="Malgun Gothic"/>
        </w:rPr>
      </w:pPr>
      <w:bookmarkStart w:id="1820" w:name="_Toc155356046"/>
      <w:r>
        <w:rPr>
          <w:rFonts w:eastAsia="Malgun Gothic"/>
        </w:rPr>
        <w:t>14.3.13</w:t>
      </w:r>
      <w:r w:rsidRPr="00613FA7">
        <w:rPr>
          <w:rFonts w:eastAsia="Malgun Gothic"/>
        </w:rPr>
        <w:t>.3</w:t>
      </w:r>
      <w:r w:rsidRPr="00613FA7">
        <w:rPr>
          <w:rFonts w:eastAsia="Malgun Gothic"/>
        </w:rPr>
        <w:tab/>
        <w:t>Reselect Background Data Transfer Policy</w:t>
      </w:r>
      <w:bookmarkEnd w:id="1820"/>
    </w:p>
    <w:p w14:paraId="239DFAB9" w14:textId="24CA3834" w:rsidR="00DF5DB2" w:rsidRPr="00613FA7" w:rsidRDefault="00DF5DB2" w:rsidP="00DF5DB2">
      <w:r w:rsidRPr="00613FA7">
        <w:rPr>
          <w:rFonts w:eastAsia="Malgun Gothic"/>
        </w:rPr>
        <w:t xml:space="preserve">Figure </w:t>
      </w:r>
      <w:r>
        <w:rPr>
          <w:rFonts w:eastAsia="Malgun Gothic"/>
        </w:rPr>
        <w:t>14.3.13</w:t>
      </w:r>
      <w:r w:rsidRPr="00613FA7">
        <w:rPr>
          <w:rFonts w:eastAsia="Malgun Gothic"/>
        </w:rPr>
        <w:t>.3-1 depicts a procedure for reselecting BDT policies after BDT warning.</w:t>
      </w:r>
    </w:p>
    <w:p w14:paraId="7EA85C6D" w14:textId="7CDAED4B" w:rsidR="00DF5DB2" w:rsidRPr="00613FA7" w:rsidRDefault="008D42E4" w:rsidP="00626E7C">
      <w:pPr>
        <w:pStyle w:val="TH"/>
        <w:rPr>
          <w:rFonts w:eastAsia="Malgun Gothic"/>
          <w:lang w:val="en-US"/>
        </w:rPr>
      </w:pPr>
      <w:r>
        <w:rPr>
          <w:rFonts w:eastAsia="Malgun Gothic"/>
          <w:lang w:val="en-US"/>
        </w:rPr>
        <w:object w:dxaOrig="9140" w:dyaOrig="3700" w14:anchorId="0CBB352A">
          <v:shape id="_x0000_i1177" type="#_x0000_t75" style="width:456.95pt;height:185.2pt" o:ole="">
            <v:imagedata r:id="rId321" o:title=""/>
          </v:shape>
          <o:OLEObject Type="Embed" ProgID="Visio.Drawing.15" ShapeID="_x0000_i1177" DrawAspect="Content" ObjectID="_1765969116" r:id="rId322"/>
        </w:object>
      </w:r>
    </w:p>
    <w:p w14:paraId="1BEEBDE8" w14:textId="75CE3E3E" w:rsidR="00DF5DB2" w:rsidRPr="00613FA7" w:rsidRDefault="00DF5DB2" w:rsidP="00626E7C">
      <w:pPr>
        <w:pStyle w:val="TF"/>
        <w:rPr>
          <w:rFonts w:eastAsia="Malgun Gothic"/>
          <w:lang w:val="en-US"/>
        </w:rPr>
      </w:pPr>
      <w:r w:rsidRPr="00613FA7">
        <w:rPr>
          <w:rFonts w:eastAsia="Malgun Gothic"/>
          <w:lang w:val="en-US"/>
        </w:rPr>
        <w:t xml:space="preserve">Figure </w:t>
      </w:r>
      <w:r>
        <w:rPr>
          <w:rFonts w:eastAsia="Malgun Gothic"/>
          <w:lang w:val="en-US"/>
        </w:rPr>
        <w:t>14.3.13</w:t>
      </w:r>
      <w:r w:rsidRPr="00613FA7">
        <w:rPr>
          <w:rFonts w:eastAsia="Malgun Gothic"/>
          <w:lang w:val="en-US"/>
        </w:rPr>
        <w:t xml:space="preserve">.3-1: </w:t>
      </w:r>
      <w:r w:rsidR="008D42E4">
        <w:rPr>
          <w:rFonts w:eastAsia="Malgun Gothic"/>
          <w:lang w:val="en-US"/>
        </w:rPr>
        <w:t>R</w:t>
      </w:r>
      <w:r w:rsidRPr="00613FA7">
        <w:rPr>
          <w:rFonts w:eastAsia="Malgun Gothic"/>
          <w:lang w:val="en-US"/>
        </w:rPr>
        <w:t xml:space="preserve">eselecting BDT policies after </w:t>
      </w:r>
      <w:r w:rsidR="008D42E4">
        <w:rPr>
          <w:rFonts w:eastAsia="Malgun Gothic"/>
          <w:lang w:val="en-US"/>
        </w:rPr>
        <w:t xml:space="preserve">BDT </w:t>
      </w:r>
      <w:r w:rsidRPr="00613FA7">
        <w:rPr>
          <w:rFonts w:eastAsia="Malgun Gothic"/>
          <w:lang w:val="en-US"/>
        </w:rPr>
        <w:t>warning</w:t>
      </w:r>
    </w:p>
    <w:p w14:paraId="7B6F531D" w14:textId="0436D53A" w:rsidR="00DF5DB2" w:rsidRPr="00DF5DB2" w:rsidRDefault="00DF5DB2" w:rsidP="00626E7C">
      <w:pPr>
        <w:pStyle w:val="B1"/>
        <w:rPr>
          <w:rFonts w:eastAsia="Malgun Gothic"/>
          <w:lang w:eastAsia="zh-CN"/>
        </w:rPr>
      </w:pPr>
      <w:r>
        <w:rPr>
          <w:rFonts w:eastAsia="Malgun Gothic"/>
          <w:lang w:eastAsia="zh-CN"/>
        </w:rPr>
        <w:t>1.</w:t>
      </w:r>
      <w:r>
        <w:rPr>
          <w:rFonts w:eastAsia="Malgun Gothic"/>
          <w:lang w:eastAsia="zh-CN"/>
        </w:rPr>
        <w:tab/>
      </w:r>
      <w:r w:rsidRPr="00DF5DB2">
        <w:rPr>
          <w:rFonts w:eastAsia="Malgun Gothic"/>
          <w:lang w:eastAsia="zh-CN"/>
        </w:rPr>
        <w:t>The 3GPP Network, via NEF, sends the BDT warning (BDT Policy negotiate) notification to the NRM server</w:t>
      </w:r>
      <w:r w:rsidR="008D42E4" w:rsidRPr="008D42E4">
        <w:rPr>
          <w:rFonts w:eastAsia="Malgun Gothic"/>
          <w:lang w:eastAsia="zh-CN"/>
        </w:rPr>
        <w:t xml:space="preserve"> as specified in step 10, clause 4.16.7.3 of 3GPP TS 23.502 [11]</w:t>
      </w:r>
      <w:r w:rsidRPr="00DF5DB2">
        <w:rPr>
          <w:rFonts w:eastAsia="Malgun Gothic"/>
          <w:lang w:eastAsia="zh-CN"/>
        </w:rPr>
        <w:t>. The notification includes the affected BDT Reference ID and list of candidate BDT policies.</w:t>
      </w:r>
    </w:p>
    <w:p w14:paraId="78D47DF0" w14:textId="469EB98F" w:rsidR="00DF5DB2" w:rsidRPr="00DF5DB2" w:rsidRDefault="00DF5DB2" w:rsidP="00626E7C">
      <w:pPr>
        <w:pStyle w:val="B1"/>
        <w:ind w:hanging="1"/>
        <w:rPr>
          <w:rFonts w:eastAsia="Malgun Gothic"/>
          <w:lang w:eastAsia="zh-CN"/>
        </w:rPr>
      </w:pPr>
      <w:r w:rsidRPr="00DF5DB2">
        <w:rPr>
          <w:rFonts w:eastAsia="Malgun Gothic"/>
          <w:lang w:eastAsia="zh-CN"/>
        </w:rPr>
        <w:t xml:space="preserve">Each of the BDT policies in the candidate BDT list includes charging rating group reference and time window, as well as optional maximum UL and DL bandwidth. </w:t>
      </w:r>
    </w:p>
    <w:p w14:paraId="0AF04A84" w14:textId="52417239" w:rsidR="00DF5DB2" w:rsidRPr="00DF5DB2" w:rsidRDefault="00DF5DB2" w:rsidP="00626E7C">
      <w:pPr>
        <w:pStyle w:val="B1"/>
        <w:rPr>
          <w:rFonts w:eastAsia="Malgun Gothic"/>
          <w:lang w:eastAsia="zh-CN"/>
        </w:rPr>
      </w:pPr>
      <w:r>
        <w:rPr>
          <w:rFonts w:eastAsia="Malgun Gothic"/>
          <w:lang w:eastAsia="zh-CN"/>
        </w:rPr>
        <w:tab/>
      </w:r>
      <w:r w:rsidRPr="00DF5DB2">
        <w:rPr>
          <w:rFonts w:eastAsia="Malgun Gothic"/>
          <w:lang w:eastAsia="zh-CN"/>
        </w:rPr>
        <w:t xml:space="preserve">The NRM Server checks the new BDT policies included in the candidate list of the BDT warning notification. The NRM Server determines whether the notification affects multiple VAL Servers or not. The NRM Server uses ASP policies and the transfer selection guidance (if available) provided with the initial VAL Server request to select a policy. </w:t>
      </w:r>
    </w:p>
    <w:p w14:paraId="3F6753D7" w14:textId="77777777" w:rsidR="00DF5DB2" w:rsidRPr="00DF5DB2" w:rsidRDefault="00DF5DB2" w:rsidP="00626E7C">
      <w:pPr>
        <w:pStyle w:val="B1"/>
        <w:ind w:hanging="1"/>
        <w:rPr>
          <w:rFonts w:eastAsia="Malgun Gothic"/>
          <w:lang w:eastAsia="zh-CN"/>
        </w:rPr>
      </w:pPr>
      <w:r w:rsidRPr="00DF5DB2">
        <w:rPr>
          <w:rFonts w:eastAsia="Malgun Gothic"/>
          <w:lang w:eastAsia="zh-CN"/>
        </w:rPr>
        <w:lastRenderedPageBreak/>
        <w:t>The NRM Server informs the 3GPP Network of the selected transfer policy or that no new policy has been selected by using steps 11-16 of the procedure for BDT warning notification in 3GPP TS 23.502 [11] clause 4.16.7.3.</w:t>
      </w:r>
    </w:p>
    <w:p w14:paraId="6FF0FACB" w14:textId="6C208231" w:rsidR="00DF5DB2" w:rsidRDefault="008D42E4" w:rsidP="00626E7C">
      <w:pPr>
        <w:pStyle w:val="B1"/>
        <w:rPr>
          <w:rFonts w:eastAsia="Malgun Gothic"/>
          <w:lang w:eastAsia="zh-CN"/>
        </w:rPr>
      </w:pPr>
      <w:r>
        <w:rPr>
          <w:rFonts w:eastAsia="Malgun Gothic"/>
          <w:lang w:eastAsia="zh-CN"/>
        </w:rPr>
        <w:t>2</w:t>
      </w:r>
      <w:r w:rsidR="00DF5DB2">
        <w:rPr>
          <w:rFonts w:eastAsia="Malgun Gothic"/>
          <w:lang w:eastAsia="zh-CN"/>
        </w:rPr>
        <w:tab/>
      </w:r>
      <w:r w:rsidRPr="008D42E4">
        <w:rPr>
          <w:rFonts w:eastAsia="Malgun Gothic"/>
          <w:lang w:eastAsia="zh-CN"/>
        </w:rPr>
        <w:t>The NRM server updates the BDT configuration information with the newly selected BDT policy or no BDT policy is selected for the BDT Reference ID.</w:t>
      </w:r>
      <w:r>
        <w:rPr>
          <w:rFonts w:eastAsia="Malgun Gothic"/>
          <w:lang w:eastAsia="zh-CN"/>
        </w:rPr>
        <w:t xml:space="preserve"> </w:t>
      </w:r>
      <w:r w:rsidR="00DF5DB2" w:rsidRPr="00DF5DB2">
        <w:rPr>
          <w:rFonts w:eastAsia="Malgun Gothic"/>
          <w:lang w:eastAsia="zh-CN"/>
        </w:rPr>
        <w:t xml:space="preserve">The NRM Server </w:t>
      </w:r>
      <w:r>
        <w:rPr>
          <w:rFonts w:eastAsia="Malgun Gothic"/>
          <w:lang w:eastAsia="zh-CN"/>
        </w:rPr>
        <w:t>s</w:t>
      </w:r>
      <w:r w:rsidR="00DF5DB2" w:rsidRPr="00DF5DB2">
        <w:rPr>
          <w:rFonts w:eastAsia="Malgun Gothic"/>
          <w:lang w:eastAsia="zh-CN"/>
        </w:rPr>
        <w:t xml:space="preserve">ends a </w:t>
      </w:r>
      <w:r w:rsidR="003C41CF" w:rsidRPr="003C41CF">
        <w:rPr>
          <w:rFonts w:eastAsia="Malgun Gothic"/>
          <w:lang w:eastAsia="zh-CN"/>
        </w:rPr>
        <w:t>BDT_Negotiation_notification (see clause</w:t>
      </w:r>
      <w:r w:rsidR="003C41CF">
        <w:rPr>
          <w:rFonts w:eastAsia="Malgun Gothic"/>
          <w:lang w:eastAsia="zh-CN"/>
        </w:rPr>
        <w:t> </w:t>
      </w:r>
      <w:r w:rsidR="003C41CF" w:rsidRPr="003C41CF">
        <w:rPr>
          <w:rFonts w:eastAsia="Malgun Gothic"/>
          <w:lang w:eastAsia="zh-CN"/>
        </w:rPr>
        <w:t>14.4.2.</w:t>
      </w:r>
      <w:r w:rsidR="003C41CF">
        <w:rPr>
          <w:rFonts w:eastAsia="Malgun Gothic"/>
          <w:lang w:eastAsia="zh-CN"/>
        </w:rPr>
        <w:t>16</w:t>
      </w:r>
      <w:r w:rsidR="003C41CF" w:rsidRPr="003C41CF">
        <w:rPr>
          <w:rFonts w:eastAsia="Malgun Gothic"/>
          <w:lang w:eastAsia="zh-CN"/>
        </w:rPr>
        <w:t>)</w:t>
      </w:r>
      <w:r w:rsidR="00DF5DB2" w:rsidRPr="00DF5DB2">
        <w:rPr>
          <w:rFonts w:eastAsia="Malgun Gothic"/>
          <w:lang w:eastAsia="zh-CN"/>
        </w:rPr>
        <w:t>,</w:t>
      </w:r>
      <w:r w:rsidR="00281C65" w:rsidRPr="00281C65">
        <w:t xml:space="preserve"> </w:t>
      </w:r>
      <w:r w:rsidR="00281C65" w:rsidRPr="00281C65">
        <w:rPr>
          <w:rFonts w:eastAsia="Malgun Gothic"/>
          <w:lang w:eastAsia="zh-CN"/>
        </w:rPr>
        <w:t>to the VAL server,</w:t>
      </w:r>
      <w:r w:rsidR="00DF5DB2" w:rsidRPr="00DF5DB2">
        <w:rPr>
          <w:rFonts w:eastAsia="Malgun Gothic"/>
          <w:lang w:eastAsia="zh-CN"/>
        </w:rPr>
        <w:t xml:space="preserve"> providing information about the new</w:t>
      </w:r>
      <w:r w:rsidR="00281C65" w:rsidRPr="00281C65">
        <w:rPr>
          <w:rFonts w:eastAsia="Malgun Gothic"/>
          <w:lang w:eastAsia="zh-CN"/>
        </w:rPr>
        <w:t>ly selected BDT</w:t>
      </w:r>
      <w:r w:rsidR="00DF5DB2" w:rsidRPr="00DF5DB2">
        <w:rPr>
          <w:rFonts w:eastAsia="Malgun Gothic"/>
          <w:lang w:eastAsia="zh-CN"/>
        </w:rPr>
        <w:t xml:space="preserve"> policy, or that no </w:t>
      </w:r>
      <w:r w:rsidR="00281C65" w:rsidRPr="00281C65">
        <w:rPr>
          <w:rFonts w:eastAsia="Malgun Gothic"/>
          <w:lang w:eastAsia="zh-CN"/>
        </w:rPr>
        <w:t xml:space="preserve">BDT </w:t>
      </w:r>
      <w:r w:rsidR="00DF5DB2" w:rsidRPr="00DF5DB2">
        <w:rPr>
          <w:rFonts w:eastAsia="Malgun Gothic"/>
          <w:lang w:eastAsia="zh-CN"/>
        </w:rPr>
        <w:t xml:space="preserve">policy is </w:t>
      </w:r>
      <w:r w:rsidR="00281C65" w:rsidRPr="00281C65">
        <w:rPr>
          <w:rFonts w:eastAsia="Malgun Gothic"/>
          <w:lang w:eastAsia="zh-CN"/>
        </w:rPr>
        <w:t>selected for the BDT Reference ID</w:t>
      </w:r>
      <w:r w:rsidR="00DF5DB2" w:rsidRPr="00DF5DB2">
        <w:rPr>
          <w:rFonts w:eastAsia="Malgun Gothic"/>
          <w:lang w:eastAsia="zh-CN"/>
        </w:rPr>
        <w:t xml:space="preserve">. If a new BDT policy is </w:t>
      </w:r>
      <w:r w:rsidR="00281C65" w:rsidRPr="00281C65">
        <w:rPr>
          <w:rFonts w:eastAsia="Malgun Gothic"/>
          <w:lang w:eastAsia="zh-CN"/>
        </w:rPr>
        <w:t>selected by the NRM server</w:t>
      </w:r>
      <w:r w:rsidR="00DF5DB2" w:rsidRPr="00DF5DB2">
        <w:rPr>
          <w:rFonts w:eastAsia="Malgun Gothic"/>
          <w:lang w:eastAsia="zh-CN"/>
        </w:rPr>
        <w:t xml:space="preserve">, the information provided to the VAL Server includes the </w:t>
      </w:r>
      <w:r w:rsidR="00281C65" w:rsidRPr="00281C65">
        <w:rPr>
          <w:rFonts w:eastAsia="Malgun Gothic"/>
          <w:lang w:eastAsia="zh-CN"/>
        </w:rPr>
        <w:t>BDT Reference ID</w:t>
      </w:r>
      <w:r w:rsidR="00281C65">
        <w:rPr>
          <w:rFonts w:eastAsia="Malgun Gothic"/>
          <w:lang w:eastAsia="zh-CN"/>
        </w:rPr>
        <w:t xml:space="preserve"> </w:t>
      </w:r>
      <w:r w:rsidR="00DF5DB2" w:rsidRPr="00DF5DB2">
        <w:rPr>
          <w:rFonts w:eastAsia="Malgun Gothic"/>
          <w:lang w:eastAsia="zh-CN"/>
        </w:rPr>
        <w:t xml:space="preserve">and the </w:t>
      </w:r>
      <w:r w:rsidR="00281C65">
        <w:rPr>
          <w:rFonts w:eastAsia="Malgun Gothic"/>
          <w:lang w:eastAsia="zh-CN"/>
        </w:rPr>
        <w:t xml:space="preserve">granted </w:t>
      </w:r>
      <w:r w:rsidR="00DF5DB2" w:rsidRPr="00DF5DB2">
        <w:rPr>
          <w:rFonts w:eastAsia="Malgun Gothic"/>
          <w:lang w:eastAsia="zh-CN"/>
        </w:rPr>
        <w:t>time window.</w:t>
      </w:r>
    </w:p>
    <w:p w14:paraId="2AEF659D" w14:textId="1F9BD3C8" w:rsidR="00535CD1" w:rsidRPr="00613FA7" w:rsidRDefault="00535CD1" w:rsidP="00535CD1">
      <w:pPr>
        <w:pStyle w:val="Heading4"/>
        <w:rPr>
          <w:rFonts w:eastAsia="Malgun Gothic"/>
        </w:rPr>
      </w:pPr>
      <w:bookmarkStart w:id="1821" w:name="_Toc155356047"/>
      <w:bookmarkEnd w:id="1813"/>
      <w:r>
        <w:rPr>
          <w:rFonts w:eastAsia="Malgun Gothic"/>
        </w:rPr>
        <w:t>14.3.13</w:t>
      </w:r>
      <w:r w:rsidRPr="00613FA7">
        <w:rPr>
          <w:rFonts w:eastAsia="Malgun Gothic"/>
        </w:rPr>
        <w:t>.</w:t>
      </w:r>
      <w:r>
        <w:rPr>
          <w:rFonts w:eastAsia="Malgun Gothic"/>
        </w:rPr>
        <w:t>4</w:t>
      </w:r>
      <w:r w:rsidRPr="00613FA7">
        <w:rPr>
          <w:rFonts w:eastAsia="Malgun Gothic"/>
        </w:rPr>
        <w:tab/>
      </w:r>
      <w:r>
        <w:rPr>
          <w:rFonts w:eastAsia="Malgun Gothic"/>
        </w:rPr>
        <w:t>BDT configuration get</w:t>
      </w:r>
      <w:bookmarkEnd w:id="1821"/>
      <w:r w:rsidRPr="00613FA7">
        <w:rPr>
          <w:rFonts w:eastAsia="Malgun Gothic"/>
        </w:rPr>
        <w:t xml:space="preserve"> </w:t>
      </w:r>
    </w:p>
    <w:p w14:paraId="3D1A0DFA" w14:textId="642A915C" w:rsidR="00535CD1" w:rsidRDefault="00535CD1" w:rsidP="00535CD1">
      <w:pPr>
        <w:rPr>
          <w:rFonts w:eastAsia="Malgun Gothic"/>
        </w:rPr>
      </w:pPr>
      <w:r w:rsidRPr="00613FA7">
        <w:rPr>
          <w:rFonts w:eastAsia="Malgun Gothic"/>
        </w:rPr>
        <w:t>Figure</w:t>
      </w:r>
      <w:r>
        <w:rPr>
          <w:rFonts w:eastAsia="Malgun Gothic"/>
        </w:rPr>
        <w:t> 14.3.13</w:t>
      </w:r>
      <w:r w:rsidRPr="00613FA7">
        <w:rPr>
          <w:rFonts w:eastAsia="Malgun Gothic"/>
        </w:rPr>
        <w:t>.</w:t>
      </w:r>
      <w:r>
        <w:rPr>
          <w:rFonts w:eastAsia="Malgun Gothic"/>
        </w:rPr>
        <w:t>4</w:t>
      </w:r>
      <w:r w:rsidRPr="00613FA7">
        <w:rPr>
          <w:rFonts w:eastAsia="Malgun Gothic"/>
        </w:rPr>
        <w:t xml:space="preserve">-1 </w:t>
      </w:r>
      <w:r>
        <w:rPr>
          <w:rFonts w:eastAsia="Malgun Gothic"/>
        </w:rPr>
        <w:t>illustrates</w:t>
      </w:r>
      <w:r w:rsidRPr="00613FA7">
        <w:rPr>
          <w:rFonts w:eastAsia="Malgun Gothic"/>
        </w:rPr>
        <w:t xml:space="preserve"> a procedure for </w:t>
      </w:r>
      <w:r>
        <w:rPr>
          <w:rFonts w:eastAsia="Malgun Gothic"/>
        </w:rPr>
        <w:t>retrieving the BDT configuration on the NRM server by the VAL server.</w:t>
      </w:r>
    </w:p>
    <w:p w14:paraId="2B9716C6" w14:textId="77777777" w:rsidR="00535CD1" w:rsidRDefault="00535CD1" w:rsidP="00535CD1">
      <w:r>
        <w:t>Pre-conditions:</w:t>
      </w:r>
    </w:p>
    <w:p w14:paraId="5E51736F" w14:textId="77777777" w:rsidR="00535CD1" w:rsidRPr="00613FA7" w:rsidRDefault="00535CD1" w:rsidP="00535CD1">
      <w:pPr>
        <w:pStyle w:val="B1"/>
      </w:pPr>
      <w:r>
        <w:t>1.</w:t>
      </w:r>
      <w:r>
        <w:tab/>
        <w:t>The VAL server has performed the BDT configuration request as specified in clause 14.3.13.2.</w:t>
      </w:r>
    </w:p>
    <w:p w14:paraId="75C64A6E" w14:textId="77777777" w:rsidR="00535CD1" w:rsidRPr="00613FA7" w:rsidRDefault="00535CD1" w:rsidP="00535CD1">
      <w:pPr>
        <w:pStyle w:val="TH"/>
        <w:rPr>
          <w:rFonts w:eastAsia="Malgun Gothic"/>
          <w:lang w:val="en-US"/>
        </w:rPr>
      </w:pPr>
      <w:r>
        <w:rPr>
          <w:rFonts w:eastAsia="Malgun Gothic"/>
          <w:lang w:val="en-US"/>
        </w:rPr>
        <w:object w:dxaOrig="5661" w:dyaOrig="3530" w14:anchorId="25D657B4">
          <v:shape id="_x0000_i1178" type="#_x0000_t75" style="width:283pt;height:176.45pt" o:ole="">
            <v:imagedata r:id="rId323" o:title=""/>
          </v:shape>
          <o:OLEObject Type="Embed" ProgID="Visio.Drawing.15" ShapeID="_x0000_i1178" DrawAspect="Content" ObjectID="_1765969117" r:id="rId324"/>
        </w:object>
      </w:r>
    </w:p>
    <w:p w14:paraId="53224762" w14:textId="3085D7DE" w:rsidR="00535CD1" w:rsidRPr="00613FA7" w:rsidRDefault="00535CD1" w:rsidP="00535CD1">
      <w:pPr>
        <w:pStyle w:val="TF"/>
        <w:rPr>
          <w:rFonts w:eastAsia="Malgun Gothic"/>
          <w:lang w:val="en-US"/>
        </w:rPr>
      </w:pPr>
      <w:r w:rsidRPr="00613FA7">
        <w:rPr>
          <w:rFonts w:eastAsia="Malgun Gothic"/>
          <w:lang w:val="en-US"/>
        </w:rPr>
        <w:t>Figure</w:t>
      </w:r>
      <w:r>
        <w:rPr>
          <w:rFonts w:eastAsia="Malgun Gothic"/>
          <w:lang w:val="en-US"/>
        </w:rPr>
        <w:t> 14.3.13</w:t>
      </w:r>
      <w:r w:rsidRPr="00613FA7">
        <w:rPr>
          <w:rFonts w:eastAsia="Malgun Gothic"/>
          <w:lang w:val="en-US"/>
        </w:rPr>
        <w:t>.</w:t>
      </w:r>
      <w:r>
        <w:rPr>
          <w:rFonts w:eastAsia="Malgun Gothic"/>
          <w:lang w:val="en-US"/>
        </w:rPr>
        <w:t>4</w:t>
      </w:r>
      <w:r w:rsidRPr="00613FA7">
        <w:rPr>
          <w:rFonts w:eastAsia="Malgun Gothic"/>
          <w:lang w:val="en-US"/>
        </w:rPr>
        <w:t xml:space="preserve">-1: </w:t>
      </w:r>
      <w:r>
        <w:rPr>
          <w:rFonts w:eastAsia="Malgun Gothic"/>
          <w:lang w:val="en-US"/>
        </w:rPr>
        <w:t>BDT configuration get</w:t>
      </w:r>
      <w:r w:rsidRPr="00613FA7">
        <w:rPr>
          <w:rFonts w:eastAsia="Malgun Gothic"/>
          <w:lang w:val="en-US"/>
        </w:rPr>
        <w:t xml:space="preserve"> </w:t>
      </w:r>
    </w:p>
    <w:p w14:paraId="65196A51" w14:textId="426BFBE0" w:rsidR="00535CD1" w:rsidRDefault="00535CD1" w:rsidP="00535CD1">
      <w:pPr>
        <w:pStyle w:val="B1"/>
        <w:rPr>
          <w:rFonts w:eastAsia="Malgun Gothic"/>
        </w:rPr>
      </w:pPr>
      <w:r>
        <w:rPr>
          <w:rFonts w:eastAsia="Malgun Gothic"/>
        </w:rPr>
        <w:t>1.</w:t>
      </w:r>
      <w:r>
        <w:rPr>
          <w:rFonts w:eastAsia="Malgun Gothic"/>
        </w:rPr>
        <w:tab/>
      </w:r>
      <w:r w:rsidRPr="005B2A66">
        <w:rPr>
          <w:rFonts w:eastAsia="Malgun Gothic"/>
        </w:rPr>
        <w:t xml:space="preserve">A VAL Server requests the NRM Server to </w:t>
      </w:r>
      <w:r>
        <w:rPr>
          <w:rFonts w:eastAsia="Malgun Gothic"/>
        </w:rPr>
        <w:t>retrieve its</w:t>
      </w:r>
      <w:r w:rsidRPr="005B2A66">
        <w:rPr>
          <w:rFonts w:eastAsia="Malgun Gothic"/>
        </w:rPr>
        <w:t xml:space="preserve"> background data transfer policy</w:t>
      </w:r>
      <w:r w:rsidRPr="003C41CF">
        <w:t xml:space="preserve"> </w:t>
      </w:r>
      <w:r>
        <w:t xml:space="preserve">configuration </w:t>
      </w:r>
      <w:r w:rsidRPr="003C41CF">
        <w:rPr>
          <w:rFonts w:eastAsia="Malgun Gothic"/>
        </w:rPr>
        <w:t>using the BDT_Configuration_</w:t>
      </w:r>
      <w:r>
        <w:rPr>
          <w:rFonts w:eastAsia="Malgun Gothic"/>
        </w:rPr>
        <w:t>Get_</w:t>
      </w:r>
      <w:r w:rsidRPr="003C41CF">
        <w:rPr>
          <w:rFonts w:eastAsia="Malgun Gothic"/>
        </w:rPr>
        <w:t xml:space="preserve">request (see clause </w:t>
      </w:r>
      <w:r w:rsidR="00AA1416" w:rsidRPr="00AA1416">
        <w:rPr>
          <w:rFonts w:eastAsia="Malgun Gothic"/>
        </w:rPr>
        <w:t>14.4.2.19</w:t>
      </w:r>
      <w:r w:rsidRPr="003C41CF">
        <w:rPr>
          <w:rFonts w:eastAsia="Malgun Gothic"/>
        </w:rPr>
        <w:t>)</w:t>
      </w:r>
      <w:r w:rsidRPr="005B2A66">
        <w:rPr>
          <w:rFonts w:eastAsia="Malgun Gothic"/>
        </w:rPr>
        <w:t>.</w:t>
      </w:r>
    </w:p>
    <w:p w14:paraId="1B109EF6" w14:textId="77777777" w:rsidR="00535CD1" w:rsidRPr="00981C10" w:rsidRDefault="00535CD1" w:rsidP="00535CD1">
      <w:pPr>
        <w:pStyle w:val="B1"/>
        <w:ind w:hanging="1"/>
        <w:rPr>
          <w:rFonts w:eastAsia="Malgun Gothic"/>
        </w:rPr>
      </w:pPr>
      <w:r w:rsidRPr="00981C10">
        <w:rPr>
          <w:rFonts w:eastAsia="Malgun Gothic"/>
        </w:rPr>
        <w:t>The request includes</w:t>
      </w:r>
      <w:r>
        <w:rPr>
          <w:rFonts w:eastAsia="Malgun Gothic"/>
        </w:rPr>
        <w:t xml:space="preserve"> identifier for the BDT policy configuration stored at the NRM server</w:t>
      </w:r>
      <w:r w:rsidRPr="00981C10">
        <w:rPr>
          <w:rFonts w:eastAsia="Malgun Gothic"/>
        </w:rPr>
        <w:t xml:space="preserve">. </w:t>
      </w:r>
    </w:p>
    <w:p w14:paraId="67AF0EAB" w14:textId="77777777" w:rsidR="00535CD1" w:rsidRDefault="00535CD1" w:rsidP="00535CD1">
      <w:pPr>
        <w:pStyle w:val="B1"/>
        <w:rPr>
          <w:rFonts w:eastAsia="Malgun Gothic"/>
        </w:rPr>
      </w:pPr>
      <w:r>
        <w:rPr>
          <w:rFonts w:eastAsia="Malgun Gothic"/>
        </w:rPr>
        <w:t>2.</w:t>
      </w:r>
      <w:r>
        <w:rPr>
          <w:rFonts w:eastAsia="Malgun Gothic"/>
        </w:rPr>
        <w:tab/>
      </w:r>
      <w:r w:rsidRPr="005B2A66">
        <w:rPr>
          <w:rFonts w:eastAsia="Malgun Gothic"/>
        </w:rPr>
        <w:t xml:space="preserve">The NRM Server </w:t>
      </w:r>
      <w:r>
        <w:rPr>
          <w:rFonts w:eastAsia="Malgun Gothic"/>
        </w:rPr>
        <w:t>provides a response to the VAL server indicating success or failure of the operation and the BDT configuration data available at the NRM server.</w:t>
      </w:r>
    </w:p>
    <w:p w14:paraId="5C096EED" w14:textId="48E98248" w:rsidR="00882B0F" w:rsidRPr="00613FA7" w:rsidRDefault="00882B0F" w:rsidP="00882B0F">
      <w:pPr>
        <w:pStyle w:val="Heading4"/>
        <w:rPr>
          <w:rFonts w:eastAsia="Malgun Gothic"/>
        </w:rPr>
      </w:pPr>
      <w:bookmarkStart w:id="1822" w:name="_Toc155356048"/>
      <w:r>
        <w:rPr>
          <w:rFonts w:eastAsia="Malgun Gothic"/>
        </w:rPr>
        <w:t>14.3.13</w:t>
      </w:r>
      <w:r w:rsidRPr="00613FA7">
        <w:rPr>
          <w:rFonts w:eastAsia="Malgun Gothic"/>
        </w:rPr>
        <w:t>.</w:t>
      </w:r>
      <w:r>
        <w:rPr>
          <w:rFonts w:eastAsia="Malgun Gothic"/>
        </w:rPr>
        <w:t>5</w:t>
      </w:r>
      <w:r w:rsidRPr="00613FA7">
        <w:rPr>
          <w:rFonts w:eastAsia="Malgun Gothic"/>
        </w:rPr>
        <w:tab/>
      </w:r>
      <w:r>
        <w:rPr>
          <w:rFonts w:eastAsia="Malgun Gothic"/>
        </w:rPr>
        <w:t>BDT configuration update</w:t>
      </w:r>
      <w:bookmarkEnd w:id="1822"/>
      <w:r w:rsidRPr="00613FA7">
        <w:rPr>
          <w:rFonts w:eastAsia="Malgun Gothic"/>
        </w:rPr>
        <w:t xml:space="preserve"> </w:t>
      </w:r>
    </w:p>
    <w:p w14:paraId="70F153EF" w14:textId="503E5073" w:rsidR="00882B0F" w:rsidRDefault="00882B0F" w:rsidP="00882B0F">
      <w:pPr>
        <w:rPr>
          <w:rFonts w:eastAsia="Malgun Gothic"/>
        </w:rPr>
      </w:pPr>
      <w:r w:rsidRPr="00613FA7">
        <w:rPr>
          <w:rFonts w:eastAsia="Malgun Gothic"/>
        </w:rPr>
        <w:t>Figure</w:t>
      </w:r>
      <w:r>
        <w:rPr>
          <w:rFonts w:eastAsia="Malgun Gothic"/>
        </w:rPr>
        <w:t> 14.3.13</w:t>
      </w:r>
      <w:r w:rsidRPr="00613FA7">
        <w:rPr>
          <w:rFonts w:eastAsia="Malgun Gothic"/>
        </w:rPr>
        <w:t>.</w:t>
      </w:r>
      <w:r>
        <w:rPr>
          <w:rFonts w:eastAsia="Malgun Gothic"/>
        </w:rPr>
        <w:t>5</w:t>
      </w:r>
      <w:r w:rsidRPr="00613FA7">
        <w:rPr>
          <w:rFonts w:eastAsia="Malgun Gothic"/>
        </w:rPr>
        <w:t xml:space="preserve">-1 </w:t>
      </w:r>
      <w:r>
        <w:rPr>
          <w:rFonts w:eastAsia="Malgun Gothic"/>
        </w:rPr>
        <w:t>illustrates</w:t>
      </w:r>
      <w:r w:rsidRPr="00613FA7">
        <w:rPr>
          <w:rFonts w:eastAsia="Malgun Gothic"/>
        </w:rPr>
        <w:t xml:space="preserve"> a procedure for </w:t>
      </w:r>
      <w:r>
        <w:rPr>
          <w:rFonts w:eastAsia="Malgun Gothic"/>
        </w:rPr>
        <w:t>updating the BDT configuration on the NRM server by the VAL server.</w:t>
      </w:r>
    </w:p>
    <w:p w14:paraId="752DEFDB" w14:textId="77777777" w:rsidR="00882B0F" w:rsidRDefault="00882B0F" w:rsidP="00882B0F">
      <w:r>
        <w:t>Pre-conditions:</w:t>
      </w:r>
    </w:p>
    <w:p w14:paraId="7E57A475" w14:textId="77777777" w:rsidR="00882B0F" w:rsidRPr="00613FA7" w:rsidRDefault="00882B0F" w:rsidP="00882B0F">
      <w:pPr>
        <w:pStyle w:val="B1"/>
      </w:pPr>
      <w:r>
        <w:t>1.</w:t>
      </w:r>
      <w:r>
        <w:tab/>
        <w:t>The VAL server has performed the BDT configuration request as specified in clause 14.3.13.2.</w:t>
      </w:r>
    </w:p>
    <w:p w14:paraId="034D1F1C" w14:textId="77777777" w:rsidR="00882B0F" w:rsidRPr="00613FA7" w:rsidRDefault="00882B0F" w:rsidP="00882B0F">
      <w:pPr>
        <w:pStyle w:val="TH"/>
        <w:rPr>
          <w:rFonts w:eastAsia="Malgun Gothic"/>
          <w:lang w:val="en-US"/>
        </w:rPr>
      </w:pPr>
      <w:r>
        <w:rPr>
          <w:rFonts w:eastAsia="Malgun Gothic"/>
          <w:lang w:val="en-US"/>
        </w:rPr>
        <w:object w:dxaOrig="9680" w:dyaOrig="5130" w14:anchorId="61A041CE">
          <v:shape id="_x0000_i1179" type="#_x0000_t75" style="width:484pt;height:256.35pt" o:ole="">
            <v:imagedata r:id="rId325" o:title=""/>
          </v:shape>
          <o:OLEObject Type="Embed" ProgID="Visio.Drawing.15" ShapeID="_x0000_i1179" DrawAspect="Content" ObjectID="_1765969118" r:id="rId326"/>
        </w:object>
      </w:r>
    </w:p>
    <w:p w14:paraId="40AF195D" w14:textId="180E341A" w:rsidR="00882B0F" w:rsidRPr="00613FA7" w:rsidRDefault="00882B0F" w:rsidP="00882B0F">
      <w:pPr>
        <w:pStyle w:val="TF"/>
        <w:rPr>
          <w:rFonts w:eastAsia="Malgun Gothic"/>
          <w:lang w:val="en-US"/>
        </w:rPr>
      </w:pPr>
      <w:r w:rsidRPr="00613FA7">
        <w:rPr>
          <w:rFonts w:eastAsia="Malgun Gothic"/>
          <w:lang w:val="en-US"/>
        </w:rPr>
        <w:t>Figure</w:t>
      </w:r>
      <w:r>
        <w:rPr>
          <w:rFonts w:eastAsia="Malgun Gothic"/>
          <w:lang w:val="en-US"/>
        </w:rPr>
        <w:t> 14.3.13</w:t>
      </w:r>
      <w:r w:rsidRPr="00613FA7">
        <w:rPr>
          <w:rFonts w:eastAsia="Malgun Gothic"/>
          <w:lang w:val="en-US"/>
        </w:rPr>
        <w:t>.</w:t>
      </w:r>
      <w:r>
        <w:rPr>
          <w:rFonts w:eastAsia="Malgun Gothic"/>
          <w:lang w:val="en-US"/>
        </w:rPr>
        <w:t>5</w:t>
      </w:r>
      <w:r w:rsidRPr="00613FA7">
        <w:rPr>
          <w:rFonts w:eastAsia="Malgun Gothic"/>
          <w:lang w:val="en-US"/>
        </w:rPr>
        <w:t xml:space="preserve">-1: </w:t>
      </w:r>
      <w:r>
        <w:rPr>
          <w:rFonts w:eastAsia="Malgun Gothic"/>
          <w:lang w:val="en-US"/>
        </w:rPr>
        <w:t>BDT configuration update</w:t>
      </w:r>
      <w:r w:rsidRPr="00613FA7">
        <w:rPr>
          <w:rFonts w:eastAsia="Malgun Gothic"/>
          <w:lang w:val="en-US"/>
        </w:rPr>
        <w:t xml:space="preserve"> </w:t>
      </w:r>
    </w:p>
    <w:p w14:paraId="186CD45D" w14:textId="7A63023E" w:rsidR="00882B0F" w:rsidRDefault="00882B0F" w:rsidP="00882B0F">
      <w:pPr>
        <w:pStyle w:val="B1"/>
        <w:rPr>
          <w:rFonts w:eastAsia="Malgun Gothic"/>
        </w:rPr>
      </w:pPr>
      <w:r>
        <w:rPr>
          <w:rFonts w:eastAsia="Malgun Gothic"/>
        </w:rPr>
        <w:t>1.</w:t>
      </w:r>
      <w:r>
        <w:rPr>
          <w:rFonts w:eastAsia="Malgun Gothic"/>
        </w:rPr>
        <w:tab/>
      </w:r>
      <w:r w:rsidRPr="005B2A66">
        <w:rPr>
          <w:rFonts w:eastAsia="Malgun Gothic"/>
        </w:rPr>
        <w:t xml:space="preserve">A VAL Server requests the NRM Server to </w:t>
      </w:r>
      <w:r>
        <w:rPr>
          <w:rFonts w:eastAsia="Malgun Gothic"/>
        </w:rPr>
        <w:t>update its</w:t>
      </w:r>
      <w:r w:rsidRPr="005B2A66">
        <w:rPr>
          <w:rFonts w:eastAsia="Malgun Gothic"/>
        </w:rPr>
        <w:t xml:space="preserve"> background data transfer policy</w:t>
      </w:r>
      <w:r w:rsidRPr="003C41CF">
        <w:t xml:space="preserve"> </w:t>
      </w:r>
      <w:r>
        <w:t xml:space="preserve">configuration </w:t>
      </w:r>
      <w:r w:rsidRPr="003C41CF">
        <w:rPr>
          <w:rFonts w:eastAsia="Malgun Gothic"/>
        </w:rPr>
        <w:t>using the BDT_Configuration_</w:t>
      </w:r>
      <w:r>
        <w:rPr>
          <w:rFonts w:eastAsia="Malgun Gothic"/>
        </w:rPr>
        <w:t>Update_</w:t>
      </w:r>
      <w:r w:rsidRPr="003C41CF">
        <w:rPr>
          <w:rFonts w:eastAsia="Malgun Gothic"/>
        </w:rPr>
        <w:t xml:space="preserve">request (see clause </w:t>
      </w:r>
      <w:r w:rsidR="00AA1416">
        <w:t>14</w:t>
      </w:r>
      <w:r w:rsidR="00AA1416" w:rsidRPr="00B2098E">
        <w:t>.</w:t>
      </w:r>
      <w:r w:rsidR="00AA1416">
        <w:t>4</w:t>
      </w:r>
      <w:r w:rsidR="00AA1416" w:rsidRPr="00B2098E">
        <w:t>.</w:t>
      </w:r>
      <w:r w:rsidR="00AA1416">
        <w:t>2.20</w:t>
      </w:r>
      <w:r w:rsidRPr="003C41CF">
        <w:rPr>
          <w:rFonts w:eastAsia="Malgun Gothic"/>
        </w:rPr>
        <w:t>)</w:t>
      </w:r>
      <w:r w:rsidRPr="005B2A66">
        <w:rPr>
          <w:rFonts w:eastAsia="Malgun Gothic"/>
        </w:rPr>
        <w:t>.</w:t>
      </w:r>
    </w:p>
    <w:p w14:paraId="221BBA85" w14:textId="77777777" w:rsidR="00882B0F" w:rsidRPr="00981C10" w:rsidRDefault="00882B0F" w:rsidP="00882B0F">
      <w:pPr>
        <w:pStyle w:val="B1"/>
        <w:ind w:hanging="1"/>
        <w:rPr>
          <w:rFonts w:eastAsia="Malgun Gothic"/>
        </w:rPr>
      </w:pPr>
      <w:r w:rsidRPr="00981C10">
        <w:rPr>
          <w:rFonts w:eastAsia="Malgun Gothic"/>
        </w:rPr>
        <w:t>The request includes</w:t>
      </w:r>
      <w:r>
        <w:rPr>
          <w:rFonts w:eastAsia="Malgun Gothic"/>
        </w:rPr>
        <w:t xml:space="preserve"> identifier for the BDT policy configuration stored at the NRM server and one or more updated information like </w:t>
      </w:r>
      <w:r w:rsidRPr="00981C10">
        <w:rPr>
          <w:rFonts w:eastAsia="Malgun Gothic"/>
        </w:rPr>
        <w:t>expected data volume, expected number of UEs, expected time window for the background data transfer</w:t>
      </w:r>
      <w:r>
        <w:rPr>
          <w:rFonts w:eastAsia="Malgun Gothic"/>
        </w:rPr>
        <w:t xml:space="preserve">, </w:t>
      </w:r>
      <w:r w:rsidRPr="00981C10">
        <w:rPr>
          <w:rFonts w:eastAsia="Malgun Gothic"/>
        </w:rPr>
        <w:t xml:space="preserve">geographic information for the UEs, a request expiration time, guidance for policy selection. </w:t>
      </w:r>
    </w:p>
    <w:p w14:paraId="1CCF45C7" w14:textId="77777777" w:rsidR="00882B0F" w:rsidRPr="00613FA7" w:rsidRDefault="00882B0F" w:rsidP="00882B0F">
      <w:pPr>
        <w:pStyle w:val="B1"/>
        <w:rPr>
          <w:rFonts w:eastAsia="Malgun Gothic"/>
          <w:lang w:val="en-US"/>
        </w:rPr>
      </w:pPr>
      <w:r>
        <w:rPr>
          <w:rFonts w:eastAsia="Malgun Gothic"/>
        </w:rPr>
        <w:t>2.</w:t>
      </w:r>
      <w:r>
        <w:rPr>
          <w:rFonts w:eastAsia="Malgun Gothic"/>
        </w:rPr>
        <w:tab/>
      </w:r>
      <w:r w:rsidRPr="00613FA7">
        <w:rPr>
          <w:rFonts w:eastAsia="Malgun Gothic"/>
          <w:lang w:val="en-US"/>
        </w:rPr>
        <w:t xml:space="preserve">The </w:t>
      </w:r>
      <w:r>
        <w:rPr>
          <w:rFonts w:eastAsia="Malgun Gothic"/>
          <w:lang w:val="en-US"/>
        </w:rPr>
        <w:t>NRM</w:t>
      </w:r>
      <w:r w:rsidRPr="00613FA7">
        <w:rPr>
          <w:rFonts w:eastAsia="Malgun Gothic"/>
          <w:lang w:val="en-US"/>
        </w:rPr>
        <w:t xml:space="preserve"> Server </w:t>
      </w:r>
      <w:r>
        <w:rPr>
          <w:rFonts w:eastAsia="Malgun Gothic"/>
          <w:lang w:val="en-US"/>
        </w:rPr>
        <w:t xml:space="preserve">may </w:t>
      </w:r>
      <w:r w:rsidRPr="00613FA7">
        <w:rPr>
          <w:rFonts w:eastAsia="Malgun Gothic"/>
          <w:lang w:val="en-US"/>
        </w:rPr>
        <w:t xml:space="preserve">perform the </w:t>
      </w:r>
      <w:r>
        <w:rPr>
          <w:rFonts w:eastAsia="Malgun Gothic"/>
          <w:lang w:val="en-US"/>
        </w:rPr>
        <w:t>BDT policy negotiation update</w:t>
      </w:r>
      <w:r w:rsidRPr="00613FA7">
        <w:rPr>
          <w:rFonts w:eastAsia="Malgun Gothic"/>
          <w:lang w:val="en-US"/>
        </w:rPr>
        <w:t xml:space="preserve"> </w:t>
      </w:r>
      <w:r>
        <w:rPr>
          <w:rFonts w:eastAsia="Malgun Gothic"/>
          <w:lang w:val="en-US"/>
        </w:rPr>
        <w:t xml:space="preserve">as specified </w:t>
      </w:r>
      <w:r w:rsidRPr="00613FA7">
        <w:rPr>
          <w:rFonts w:eastAsia="Malgun Gothic"/>
          <w:lang w:val="en-US"/>
        </w:rPr>
        <w:t>in 3GPP</w:t>
      </w:r>
      <w:r>
        <w:rPr>
          <w:rFonts w:eastAsia="Malgun Gothic"/>
          <w:lang w:val="en-US"/>
        </w:rPr>
        <w:t> </w:t>
      </w:r>
      <w:r w:rsidRPr="00613FA7">
        <w:rPr>
          <w:rFonts w:eastAsia="Malgun Gothic"/>
          <w:lang w:val="en-US"/>
        </w:rPr>
        <w:t>TS</w:t>
      </w:r>
      <w:r>
        <w:rPr>
          <w:rFonts w:eastAsia="Malgun Gothic"/>
          <w:lang w:val="en-US"/>
        </w:rPr>
        <w:t> 23.502 [11]</w:t>
      </w:r>
      <w:r w:rsidRPr="00613FA7">
        <w:rPr>
          <w:rFonts w:eastAsia="Malgun Gothic"/>
          <w:lang w:val="en-US"/>
        </w:rPr>
        <w:t xml:space="preserve"> clause</w:t>
      </w:r>
      <w:r>
        <w:rPr>
          <w:rFonts w:eastAsia="Malgun Gothic"/>
          <w:lang w:val="en-US"/>
        </w:rPr>
        <w:t> </w:t>
      </w:r>
      <w:r w:rsidRPr="00613FA7">
        <w:rPr>
          <w:rFonts w:eastAsia="Malgun Gothic"/>
          <w:lang w:val="en-US"/>
        </w:rPr>
        <w:t xml:space="preserve">4.16.7.2. </w:t>
      </w:r>
      <w:r>
        <w:rPr>
          <w:rFonts w:eastAsia="Malgun Gothic"/>
          <w:lang w:val="en-US"/>
        </w:rPr>
        <w:t>The request for update of the BDT policy configuration by the VAL server may provide several updates to the requirements of the VAL server to perform BDT to the VAL UE or group of VAL UEs. This may impact the selected BDT policy.</w:t>
      </w:r>
    </w:p>
    <w:p w14:paraId="56B4A561" w14:textId="77777777" w:rsidR="00882B0F" w:rsidRDefault="00882B0F" w:rsidP="00882B0F">
      <w:pPr>
        <w:pStyle w:val="B1"/>
        <w:rPr>
          <w:rFonts w:eastAsia="Malgun Gothic"/>
        </w:rPr>
      </w:pPr>
      <w:r>
        <w:rPr>
          <w:rFonts w:eastAsia="Malgun Gothic"/>
        </w:rPr>
        <w:t>3.</w:t>
      </w:r>
      <w:r>
        <w:rPr>
          <w:rFonts w:eastAsia="Malgun Gothic"/>
        </w:rPr>
        <w:tab/>
      </w:r>
      <w:r w:rsidRPr="005B2A66">
        <w:rPr>
          <w:rFonts w:eastAsia="Malgun Gothic"/>
        </w:rPr>
        <w:t xml:space="preserve">The NRM Server </w:t>
      </w:r>
      <w:r>
        <w:rPr>
          <w:rFonts w:eastAsia="Malgun Gothic"/>
        </w:rPr>
        <w:t>provides a response to the VAL server indicating success or failure of the operation.</w:t>
      </w:r>
    </w:p>
    <w:p w14:paraId="505D5764" w14:textId="04A8663B" w:rsidR="00257DB6" w:rsidRPr="00613FA7" w:rsidRDefault="00257DB6" w:rsidP="00257DB6">
      <w:pPr>
        <w:pStyle w:val="Heading4"/>
        <w:rPr>
          <w:rFonts w:eastAsia="Malgun Gothic"/>
        </w:rPr>
      </w:pPr>
      <w:bookmarkStart w:id="1823" w:name="_Toc155356049"/>
      <w:r>
        <w:rPr>
          <w:rFonts w:eastAsia="Malgun Gothic"/>
        </w:rPr>
        <w:t>14.3.13</w:t>
      </w:r>
      <w:r w:rsidRPr="00613FA7">
        <w:rPr>
          <w:rFonts w:eastAsia="Malgun Gothic"/>
        </w:rPr>
        <w:t>.</w:t>
      </w:r>
      <w:r>
        <w:rPr>
          <w:rFonts w:eastAsia="Malgun Gothic"/>
        </w:rPr>
        <w:t>6</w:t>
      </w:r>
      <w:r w:rsidRPr="00613FA7">
        <w:rPr>
          <w:rFonts w:eastAsia="Malgun Gothic"/>
        </w:rPr>
        <w:tab/>
      </w:r>
      <w:r>
        <w:rPr>
          <w:rFonts w:eastAsia="Malgun Gothic"/>
        </w:rPr>
        <w:t>BDT configuration delete</w:t>
      </w:r>
      <w:bookmarkEnd w:id="1823"/>
      <w:r w:rsidRPr="00613FA7">
        <w:rPr>
          <w:rFonts w:eastAsia="Malgun Gothic"/>
        </w:rPr>
        <w:t xml:space="preserve"> </w:t>
      </w:r>
    </w:p>
    <w:p w14:paraId="27EE784A" w14:textId="161DE904" w:rsidR="00257DB6" w:rsidRDefault="00257DB6" w:rsidP="00257DB6">
      <w:pPr>
        <w:rPr>
          <w:rFonts w:eastAsia="Malgun Gothic"/>
        </w:rPr>
      </w:pPr>
      <w:r w:rsidRPr="00613FA7">
        <w:rPr>
          <w:rFonts w:eastAsia="Malgun Gothic"/>
        </w:rPr>
        <w:t>Figure</w:t>
      </w:r>
      <w:r>
        <w:rPr>
          <w:rFonts w:eastAsia="Malgun Gothic"/>
        </w:rPr>
        <w:t> 14.3.13</w:t>
      </w:r>
      <w:r w:rsidRPr="00613FA7">
        <w:rPr>
          <w:rFonts w:eastAsia="Malgun Gothic"/>
        </w:rPr>
        <w:t>.</w:t>
      </w:r>
      <w:r>
        <w:rPr>
          <w:rFonts w:eastAsia="Malgun Gothic"/>
        </w:rPr>
        <w:t>6</w:t>
      </w:r>
      <w:r w:rsidRPr="00613FA7">
        <w:rPr>
          <w:rFonts w:eastAsia="Malgun Gothic"/>
        </w:rPr>
        <w:t xml:space="preserve">-1 </w:t>
      </w:r>
      <w:r>
        <w:rPr>
          <w:rFonts w:eastAsia="Malgun Gothic"/>
        </w:rPr>
        <w:t>illustrates</w:t>
      </w:r>
      <w:r w:rsidRPr="00613FA7">
        <w:rPr>
          <w:rFonts w:eastAsia="Malgun Gothic"/>
        </w:rPr>
        <w:t xml:space="preserve"> a procedure for </w:t>
      </w:r>
      <w:r>
        <w:rPr>
          <w:rFonts w:eastAsia="Malgun Gothic"/>
        </w:rPr>
        <w:t>deleting the BDT configuration on the NRM server by the VAL server.</w:t>
      </w:r>
    </w:p>
    <w:p w14:paraId="02896403" w14:textId="77777777" w:rsidR="00257DB6" w:rsidRDefault="00257DB6" w:rsidP="00257DB6">
      <w:r>
        <w:t>Pre-conditions:</w:t>
      </w:r>
    </w:p>
    <w:p w14:paraId="6BCE723F" w14:textId="77777777" w:rsidR="00257DB6" w:rsidRPr="00613FA7" w:rsidRDefault="00257DB6" w:rsidP="00257DB6">
      <w:pPr>
        <w:pStyle w:val="B1"/>
      </w:pPr>
      <w:r>
        <w:t>1.</w:t>
      </w:r>
      <w:r>
        <w:tab/>
        <w:t>The VAL server has performed the BDT configuration request as specified in clause 14.3.13.2.</w:t>
      </w:r>
    </w:p>
    <w:p w14:paraId="6A01CCB4" w14:textId="77777777" w:rsidR="00257DB6" w:rsidRPr="00613FA7" w:rsidRDefault="00257DB6" w:rsidP="00257DB6">
      <w:pPr>
        <w:pStyle w:val="TH"/>
        <w:rPr>
          <w:rFonts w:eastAsia="Malgun Gothic"/>
          <w:lang w:val="en-US"/>
        </w:rPr>
      </w:pPr>
      <w:r>
        <w:rPr>
          <w:rFonts w:eastAsia="Malgun Gothic"/>
          <w:lang w:val="en-US"/>
        </w:rPr>
        <w:object w:dxaOrig="9680" w:dyaOrig="5130" w14:anchorId="17C3DF61">
          <v:shape id="_x0000_i1180" type="#_x0000_t75" style="width:484pt;height:256.35pt" o:ole="">
            <v:imagedata r:id="rId327" o:title=""/>
          </v:shape>
          <o:OLEObject Type="Embed" ProgID="Visio.Drawing.15" ShapeID="_x0000_i1180" DrawAspect="Content" ObjectID="_1765969119" r:id="rId328"/>
        </w:object>
      </w:r>
    </w:p>
    <w:p w14:paraId="621702DC" w14:textId="4B21F958" w:rsidR="00257DB6" w:rsidRPr="00613FA7" w:rsidRDefault="00257DB6" w:rsidP="00257DB6">
      <w:pPr>
        <w:pStyle w:val="TF"/>
        <w:rPr>
          <w:rFonts w:eastAsia="Malgun Gothic"/>
          <w:lang w:val="en-US"/>
        </w:rPr>
      </w:pPr>
      <w:r w:rsidRPr="00613FA7">
        <w:rPr>
          <w:rFonts w:eastAsia="Malgun Gothic"/>
          <w:lang w:val="en-US"/>
        </w:rPr>
        <w:t>Figure</w:t>
      </w:r>
      <w:r>
        <w:rPr>
          <w:rFonts w:eastAsia="Malgun Gothic"/>
          <w:lang w:val="en-US"/>
        </w:rPr>
        <w:t> 14.3.13</w:t>
      </w:r>
      <w:r w:rsidRPr="00613FA7">
        <w:rPr>
          <w:rFonts w:eastAsia="Malgun Gothic"/>
          <w:lang w:val="en-US"/>
        </w:rPr>
        <w:t>.</w:t>
      </w:r>
      <w:r>
        <w:rPr>
          <w:rFonts w:eastAsia="Malgun Gothic"/>
          <w:lang w:val="en-US"/>
        </w:rPr>
        <w:t>6</w:t>
      </w:r>
      <w:r w:rsidRPr="00613FA7">
        <w:rPr>
          <w:rFonts w:eastAsia="Malgun Gothic"/>
          <w:lang w:val="en-US"/>
        </w:rPr>
        <w:t xml:space="preserve">-1: </w:t>
      </w:r>
      <w:r>
        <w:rPr>
          <w:rFonts w:eastAsia="Malgun Gothic"/>
          <w:lang w:val="en-US"/>
        </w:rPr>
        <w:t>BDT configuration delete</w:t>
      </w:r>
      <w:r w:rsidRPr="00613FA7">
        <w:rPr>
          <w:rFonts w:eastAsia="Malgun Gothic"/>
          <w:lang w:val="en-US"/>
        </w:rPr>
        <w:t xml:space="preserve"> </w:t>
      </w:r>
    </w:p>
    <w:p w14:paraId="27D59A39" w14:textId="36B0AA25" w:rsidR="00257DB6" w:rsidRDefault="00257DB6" w:rsidP="00257DB6">
      <w:pPr>
        <w:pStyle w:val="B1"/>
        <w:rPr>
          <w:rFonts w:eastAsia="Malgun Gothic"/>
        </w:rPr>
      </w:pPr>
      <w:r>
        <w:rPr>
          <w:rFonts w:eastAsia="Malgun Gothic"/>
        </w:rPr>
        <w:t>1.</w:t>
      </w:r>
      <w:r>
        <w:rPr>
          <w:rFonts w:eastAsia="Malgun Gothic"/>
        </w:rPr>
        <w:tab/>
      </w:r>
      <w:r w:rsidRPr="005B2A66">
        <w:rPr>
          <w:rFonts w:eastAsia="Malgun Gothic"/>
        </w:rPr>
        <w:t xml:space="preserve">A VAL Server requests the NRM Server to </w:t>
      </w:r>
      <w:r>
        <w:rPr>
          <w:rFonts w:eastAsia="Malgun Gothic"/>
        </w:rPr>
        <w:t>delete its</w:t>
      </w:r>
      <w:r w:rsidRPr="005B2A66">
        <w:rPr>
          <w:rFonts w:eastAsia="Malgun Gothic"/>
        </w:rPr>
        <w:t xml:space="preserve"> background data transfer policy</w:t>
      </w:r>
      <w:r w:rsidRPr="003C41CF">
        <w:t xml:space="preserve"> </w:t>
      </w:r>
      <w:r>
        <w:t xml:space="preserve">configuration </w:t>
      </w:r>
      <w:r w:rsidRPr="003C41CF">
        <w:rPr>
          <w:rFonts w:eastAsia="Malgun Gothic"/>
        </w:rPr>
        <w:t>using the BDT_Configuration_</w:t>
      </w:r>
      <w:r>
        <w:rPr>
          <w:rFonts w:eastAsia="Malgun Gothic"/>
        </w:rPr>
        <w:t>delete_</w:t>
      </w:r>
      <w:r w:rsidRPr="003C41CF">
        <w:rPr>
          <w:rFonts w:eastAsia="Malgun Gothic"/>
        </w:rPr>
        <w:t xml:space="preserve">request (see clause </w:t>
      </w:r>
      <w:r w:rsidR="00CE6F4E">
        <w:t>14</w:t>
      </w:r>
      <w:r w:rsidR="00CE6F4E" w:rsidRPr="00B2098E">
        <w:t>.</w:t>
      </w:r>
      <w:r w:rsidR="00CE6F4E">
        <w:t>4</w:t>
      </w:r>
      <w:r w:rsidR="00CE6F4E" w:rsidRPr="00B2098E">
        <w:t>.</w:t>
      </w:r>
      <w:r w:rsidR="00CE6F4E">
        <w:t>2.21</w:t>
      </w:r>
      <w:r w:rsidRPr="003C41CF">
        <w:rPr>
          <w:rFonts w:eastAsia="Malgun Gothic"/>
        </w:rPr>
        <w:t>)</w:t>
      </w:r>
      <w:r w:rsidRPr="005B2A66">
        <w:rPr>
          <w:rFonts w:eastAsia="Malgun Gothic"/>
        </w:rPr>
        <w:t>.</w:t>
      </w:r>
    </w:p>
    <w:p w14:paraId="488A508D" w14:textId="77777777" w:rsidR="00257DB6" w:rsidRPr="00981C10" w:rsidRDefault="00257DB6" w:rsidP="00257DB6">
      <w:pPr>
        <w:pStyle w:val="B1"/>
        <w:ind w:hanging="1"/>
        <w:rPr>
          <w:rFonts w:eastAsia="Malgun Gothic"/>
        </w:rPr>
      </w:pPr>
      <w:r w:rsidRPr="00981C10">
        <w:rPr>
          <w:rFonts w:eastAsia="Malgun Gothic"/>
        </w:rPr>
        <w:t>The request includes</w:t>
      </w:r>
      <w:r>
        <w:rPr>
          <w:rFonts w:eastAsia="Malgun Gothic"/>
        </w:rPr>
        <w:t xml:space="preserve"> identifier for the BDT policy configuration stored at the NRM server</w:t>
      </w:r>
      <w:r w:rsidRPr="00981C10">
        <w:rPr>
          <w:rFonts w:eastAsia="Malgun Gothic"/>
        </w:rPr>
        <w:t>.</w:t>
      </w:r>
    </w:p>
    <w:p w14:paraId="7D4114E0" w14:textId="77777777" w:rsidR="00257DB6" w:rsidRPr="00613FA7" w:rsidRDefault="00257DB6" w:rsidP="00257DB6">
      <w:pPr>
        <w:pStyle w:val="B1"/>
        <w:rPr>
          <w:rFonts w:eastAsia="Malgun Gothic"/>
          <w:lang w:val="en-US"/>
        </w:rPr>
      </w:pPr>
      <w:r>
        <w:rPr>
          <w:rFonts w:eastAsia="Malgun Gothic"/>
        </w:rPr>
        <w:t>2.</w:t>
      </w:r>
      <w:r>
        <w:rPr>
          <w:rFonts w:eastAsia="Malgun Gothic"/>
        </w:rPr>
        <w:tab/>
      </w:r>
      <w:r w:rsidRPr="00613FA7">
        <w:rPr>
          <w:rFonts w:eastAsia="Malgun Gothic"/>
          <w:lang w:val="en-US"/>
        </w:rPr>
        <w:t xml:space="preserve">The </w:t>
      </w:r>
      <w:r>
        <w:rPr>
          <w:rFonts w:eastAsia="Malgun Gothic"/>
          <w:lang w:val="en-US"/>
        </w:rPr>
        <w:t>NRM</w:t>
      </w:r>
      <w:r w:rsidRPr="00613FA7">
        <w:rPr>
          <w:rFonts w:eastAsia="Malgun Gothic"/>
          <w:lang w:val="en-US"/>
        </w:rPr>
        <w:t xml:space="preserve"> Server </w:t>
      </w:r>
      <w:r>
        <w:rPr>
          <w:rFonts w:eastAsia="Malgun Gothic"/>
          <w:lang w:val="en-US"/>
        </w:rPr>
        <w:t xml:space="preserve">may </w:t>
      </w:r>
      <w:r w:rsidRPr="00613FA7">
        <w:rPr>
          <w:rFonts w:eastAsia="Malgun Gothic"/>
          <w:lang w:val="en-US"/>
        </w:rPr>
        <w:t xml:space="preserve">perform the </w:t>
      </w:r>
      <w:r>
        <w:rPr>
          <w:rFonts w:eastAsia="Malgun Gothic"/>
          <w:lang w:val="en-US"/>
        </w:rPr>
        <w:t>BDT policy negotiation update</w:t>
      </w:r>
      <w:r w:rsidRPr="00613FA7">
        <w:rPr>
          <w:rFonts w:eastAsia="Malgun Gothic"/>
          <w:lang w:val="en-US"/>
        </w:rPr>
        <w:t xml:space="preserve"> </w:t>
      </w:r>
      <w:r>
        <w:rPr>
          <w:rFonts w:eastAsia="Malgun Gothic"/>
          <w:lang w:val="en-US"/>
        </w:rPr>
        <w:t xml:space="preserve">as specified </w:t>
      </w:r>
      <w:r w:rsidRPr="00613FA7">
        <w:rPr>
          <w:rFonts w:eastAsia="Malgun Gothic"/>
          <w:lang w:val="en-US"/>
        </w:rPr>
        <w:t>in 3GPP</w:t>
      </w:r>
      <w:r>
        <w:rPr>
          <w:rFonts w:eastAsia="Malgun Gothic"/>
          <w:lang w:val="en-US"/>
        </w:rPr>
        <w:t> </w:t>
      </w:r>
      <w:r w:rsidRPr="00613FA7">
        <w:rPr>
          <w:rFonts w:eastAsia="Malgun Gothic"/>
          <w:lang w:val="en-US"/>
        </w:rPr>
        <w:t>TS</w:t>
      </w:r>
      <w:r>
        <w:rPr>
          <w:rFonts w:eastAsia="Malgun Gothic"/>
          <w:lang w:val="en-US"/>
        </w:rPr>
        <w:t> 23.502 [11]</w:t>
      </w:r>
      <w:r w:rsidRPr="00613FA7">
        <w:rPr>
          <w:rFonts w:eastAsia="Malgun Gothic"/>
          <w:lang w:val="en-US"/>
        </w:rPr>
        <w:t xml:space="preserve"> clause</w:t>
      </w:r>
      <w:r>
        <w:rPr>
          <w:rFonts w:eastAsia="Malgun Gothic"/>
          <w:lang w:val="en-US"/>
        </w:rPr>
        <w:t> </w:t>
      </w:r>
      <w:r w:rsidRPr="00613FA7">
        <w:rPr>
          <w:rFonts w:eastAsia="Malgun Gothic"/>
          <w:lang w:val="en-US"/>
        </w:rPr>
        <w:t xml:space="preserve">4.16.7.2. </w:t>
      </w:r>
      <w:r>
        <w:rPr>
          <w:rFonts w:eastAsia="Malgun Gothic"/>
          <w:lang w:val="en-US"/>
        </w:rPr>
        <w:t xml:space="preserve">If NRM server is currently serving only one VAL server, then BDT policy delete is performed as specified in </w:t>
      </w:r>
      <w:r w:rsidRPr="00613FA7">
        <w:rPr>
          <w:rFonts w:eastAsia="Malgun Gothic"/>
          <w:lang w:val="en-US"/>
        </w:rPr>
        <w:t>3GPP</w:t>
      </w:r>
      <w:r>
        <w:rPr>
          <w:rFonts w:eastAsia="Malgun Gothic"/>
          <w:lang w:val="en-US"/>
        </w:rPr>
        <w:t> </w:t>
      </w:r>
      <w:r w:rsidRPr="00613FA7">
        <w:rPr>
          <w:rFonts w:eastAsia="Malgun Gothic"/>
          <w:lang w:val="en-US"/>
        </w:rPr>
        <w:t>TS</w:t>
      </w:r>
      <w:r>
        <w:rPr>
          <w:rFonts w:eastAsia="Malgun Gothic"/>
          <w:lang w:val="en-US"/>
        </w:rPr>
        <w:t> 23.502 [11]</w:t>
      </w:r>
      <w:r w:rsidRPr="00613FA7">
        <w:rPr>
          <w:rFonts w:eastAsia="Malgun Gothic"/>
          <w:lang w:val="en-US"/>
        </w:rPr>
        <w:t xml:space="preserve"> clause</w:t>
      </w:r>
      <w:r>
        <w:rPr>
          <w:rFonts w:eastAsia="Malgun Gothic"/>
          <w:lang w:val="en-US"/>
        </w:rPr>
        <w:t> </w:t>
      </w:r>
      <w:r w:rsidRPr="00613FA7">
        <w:rPr>
          <w:rFonts w:eastAsia="Malgun Gothic"/>
          <w:lang w:val="en-US"/>
        </w:rPr>
        <w:t>4.16.7.</w:t>
      </w:r>
      <w:r>
        <w:rPr>
          <w:rFonts w:eastAsia="Malgun Gothic"/>
          <w:lang w:val="en-US"/>
        </w:rPr>
        <w:t>3. The request for deletion of the BDT policy configuration by the VAL server removes the requirement of the VAL server to perform BDT to the VAL UE or group of VAL UEs. This may impact the selected BDT policy.</w:t>
      </w:r>
    </w:p>
    <w:p w14:paraId="44CAC58B" w14:textId="77777777" w:rsidR="00257DB6" w:rsidRDefault="00257DB6" w:rsidP="00257DB6">
      <w:pPr>
        <w:pStyle w:val="B1"/>
        <w:rPr>
          <w:rFonts w:eastAsia="Malgun Gothic"/>
        </w:rPr>
      </w:pPr>
      <w:r>
        <w:rPr>
          <w:rFonts w:eastAsia="Malgun Gothic"/>
        </w:rPr>
        <w:t>3.</w:t>
      </w:r>
      <w:r>
        <w:rPr>
          <w:rFonts w:eastAsia="Malgun Gothic"/>
        </w:rPr>
        <w:tab/>
      </w:r>
      <w:r w:rsidRPr="005B2A66">
        <w:rPr>
          <w:rFonts w:eastAsia="Malgun Gothic"/>
        </w:rPr>
        <w:t xml:space="preserve">The NRM Server </w:t>
      </w:r>
      <w:r>
        <w:rPr>
          <w:rFonts w:eastAsia="Malgun Gothic"/>
        </w:rPr>
        <w:t>provides a response to the VAL server indicating success or failure of the operation.</w:t>
      </w:r>
    </w:p>
    <w:p w14:paraId="618174F8" w14:textId="53AACF34" w:rsidR="00312C76" w:rsidRPr="003167FF" w:rsidRDefault="00312C76" w:rsidP="00312C76">
      <w:pPr>
        <w:pStyle w:val="Heading2"/>
      </w:pPr>
      <w:bookmarkStart w:id="1824" w:name="_Toc155356050"/>
      <w:r w:rsidRPr="003167FF">
        <w:t>14.4</w:t>
      </w:r>
      <w:r w:rsidRPr="003167FF">
        <w:tab/>
        <w:t>SEAL APIs for network resource management</w:t>
      </w:r>
      <w:bookmarkEnd w:id="1824"/>
    </w:p>
    <w:p w14:paraId="3E71386B" w14:textId="77777777" w:rsidR="00312C76" w:rsidRPr="003167FF" w:rsidRDefault="00312C76" w:rsidP="00312C76">
      <w:pPr>
        <w:pStyle w:val="Heading3"/>
      </w:pPr>
      <w:bookmarkStart w:id="1825" w:name="_Toc155356051"/>
      <w:r w:rsidRPr="003167FF">
        <w:t>14.4.1</w:t>
      </w:r>
      <w:r w:rsidRPr="003167FF">
        <w:tab/>
        <w:t>General</w:t>
      </w:r>
      <w:bookmarkEnd w:id="1825"/>
    </w:p>
    <w:p w14:paraId="188E310C" w14:textId="1017BD3F" w:rsidR="00312C76" w:rsidRPr="003167FF" w:rsidRDefault="00312C76" w:rsidP="00312C76">
      <w:r w:rsidRPr="003167FF">
        <w:t xml:space="preserve">Table 14.4.1-1 illustrates the SEAL APIs for </w:t>
      </w:r>
      <w:r w:rsidR="00FE5F7A" w:rsidRPr="003167FF">
        <w:t xml:space="preserve">network resource </w:t>
      </w:r>
      <w:r w:rsidRPr="003167FF">
        <w:t>management.</w:t>
      </w:r>
    </w:p>
    <w:p w14:paraId="21FC5A79" w14:textId="77777777" w:rsidR="00312C76" w:rsidRPr="003167FF" w:rsidRDefault="00312C76" w:rsidP="00312C76">
      <w:pPr>
        <w:pStyle w:val="TH"/>
        <w:rPr>
          <w:rFonts w:eastAsia="SimSun"/>
          <w:lang w:eastAsia="zh-CN"/>
        </w:rPr>
      </w:pPr>
      <w:r w:rsidRPr="003167FF">
        <w:lastRenderedPageBreak/>
        <w:t>Table 14.4.1-1: List of SEAL APIs for network resource management</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12C76" w:rsidRPr="003167FF" w14:paraId="2483D019" w14:textId="77777777" w:rsidTr="00462579">
        <w:tc>
          <w:tcPr>
            <w:tcW w:w="3369" w:type="dxa"/>
            <w:shd w:val="clear" w:color="auto" w:fill="auto"/>
          </w:tcPr>
          <w:p w14:paraId="6927A7E0" w14:textId="77777777" w:rsidR="00312C76" w:rsidRPr="003167FF" w:rsidRDefault="00312C76" w:rsidP="007E0BCD">
            <w:pPr>
              <w:pStyle w:val="TAH"/>
            </w:pPr>
            <w:r w:rsidRPr="003167FF">
              <w:t>API Name</w:t>
            </w:r>
          </w:p>
        </w:tc>
        <w:tc>
          <w:tcPr>
            <w:tcW w:w="2835" w:type="dxa"/>
            <w:shd w:val="clear" w:color="auto" w:fill="auto"/>
          </w:tcPr>
          <w:p w14:paraId="31602700" w14:textId="77777777" w:rsidR="00312C76" w:rsidRPr="003167FF" w:rsidRDefault="00312C76" w:rsidP="007E0BCD">
            <w:pPr>
              <w:pStyle w:val="TAH"/>
            </w:pPr>
            <w:r w:rsidRPr="003167FF">
              <w:t>API Operations</w:t>
            </w:r>
          </w:p>
        </w:tc>
        <w:tc>
          <w:tcPr>
            <w:tcW w:w="1984" w:type="dxa"/>
            <w:shd w:val="clear" w:color="auto" w:fill="auto"/>
          </w:tcPr>
          <w:p w14:paraId="50C4F0AF" w14:textId="77777777" w:rsidR="00312C76" w:rsidRPr="003167FF" w:rsidRDefault="00312C76" w:rsidP="007E0BCD">
            <w:pPr>
              <w:pStyle w:val="TAH"/>
            </w:pPr>
            <w:r w:rsidRPr="003167FF">
              <w:t>Known Consumer(s)</w:t>
            </w:r>
          </w:p>
        </w:tc>
        <w:tc>
          <w:tcPr>
            <w:tcW w:w="1667" w:type="dxa"/>
            <w:shd w:val="clear" w:color="auto" w:fill="auto"/>
          </w:tcPr>
          <w:p w14:paraId="2E524091" w14:textId="77777777" w:rsidR="00312C76" w:rsidRPr="003167FF" w:rsidRDefault="00312C76" w:rsidP="007E0BCD">
            <w:pPr>
              <w:pStyle w:val="TAH"/>
            </w:pPr>
            <w:r w:rsidRPr="003167FF">
              <w:t>Communication Type</w:t>
            </w:r>
          </w:p>
        </w:tc>
      </w:tr>
      <w:tr w:rsidR="002E578E" w:rsidRPr="003167FF" w14:paraId="1E2C0B83" w14:textId="77777777" w:rsidTr="00462579">
        <w:trPr>
          <w:trHeight w:val="136"/>
        </w:trPr>
        <w:tc>
          <w:tcPr>
            <w:tcW w:w="3369" w:type="dxa"/>
            <w:vMerge w:val="restart"/>
            <w:shd w:val="clear" w:color="auto" w:fill="auto"/>
          </w:tcPr>
          <w:p w14:paraId="6FD30541" w14:textId="77777777" w:rsidR="002E578E" w:rsidRPr="003167FF" w:rsidRDefault="002E578E" w:rsidP="007E0BCD">
            <w:pPr>
              <w:pStyle w:val="TAL"/>
            </w:pPr>
            <w:r w:rsidRPr="003167FF">
              <w:t>SS_NetworkResourceAdaptation</w:t>
            </w:r>
          </w:p>
        </w:tc>
        <w:tc>
          <w:tcPr>
            <w:tcW w:w="2835" w:type="dxa"/>
            <w:shd w:val="clear" w:color="auto" w:fill="auto"/>
          </w:tcPr>
          <w:p w14:paraId="0D7D74F8" w14:textId="77777777" w:rsidR="002E578E" w:rsidRPr="003167FF" w:rsidRDefault="002E578E" w:rsidP="007E0BCD">
            <w:pPr>
              <w:pStyle w:val="TAL"/>
            </w:pPr>
            <w:r w:rsidRPr="003167FF">
              <w:t>Reserve_Network_Resource</w:t>
            </w:r>
          </w:p>
        </w:tc>
        <w:tc>
          <w:tcPr>
            <w:tcW w:w="1984" w:type="dxa"/>
            <w:shd w:val="clear" w:color="auto" w:fill="auto"/>
          </w:tcPr>
          <w:p w14:paraId="20FD065E" w14:textId="77777777" w:rsidR="002E578E" w:rsidRPr="003167FF" w:rsidRDefault="002E578E" w:rsidP="007E0BCD">
            <w:pPr>
              <w:pStyle w:val="TAL"/>
              <w:rPr>
                <w:lang w:eastAsia="zh-CN"/>
              </w:rPr>
            </w:pPr>
            <w:r w:rsidRPr="003167FF">
              <w:t>VAL server</w:t>
            </w:r>
          </w:p>
        </w:tc>
        <w:tc>
          <w:tcPr>
            <w:tcW w:w="1667" w:type="dxa"/>
            <w:shd w:val="clear" w:color="auto" w:fill="auto"/>
          </w:tcPr>
          <w:p w14:paraId="25EA0770" w14:textId="77777777" w:rsidR="002E578E" w:rsidRPr="003167FF" w:rsidRDefault="002E578E" w:rsidP="007E0BCD">
            <w:pPr>
              <w:pStyle w:val="TAL"/>
            </w:pPr>
            <w:r w:rsidRPr="003167FF">
              <w:t>Request /Response</w:t>
            </w:r>
          </w:p>
        </w:tc>
      </w:tr>
      <w:tr w:rsidR="002E578E" w:rsidRPr="003167FF" w14:paraId="1118978A" w14:textId="77777777" w:rsidTr="00462579">
        <w:trPr>
          <w:trHeight w:val="136"/>
        </w:trPr>
        <w:tc>
          <w:tcPr>
            <w:tcW w:w="3369" w:type="dxa"/>
            <w:vMerge/>
            <w:shd w:val="clear" w:color="auto" w:fill="auto"/>
          </w:tcPr>
          <w:p w14:paraId="1AC2606E" w14:textId="77777777" w:rsidR="002E578E" w:rsidRPr="003167FF" w:rsidRDefault="002E578E" w:rsidP="007E0BCD">
            <w:pPr>
              <w:pStyle w:val="TAL"/>
            </w:pPr>
          </w:p>
        </w:tc>
        <w:tc>
          <w:tcPr>
            <w:tcW w:w="2835" w:type="dxa"/>
            <w:shd w:val="clear" w:color="auto" w:fill="auto"/>
          </w:tcPr>
          <w:p w14:paraId="2DFA2C83" w14:textId="77777777" w:rsidR="002E578E" w:rsidRPr="003167FF" w:rsidRDefault="002E578E" w:rsidP="007E0BCD">
            <w:pPr>
              <w:pStyle w:val="TAL"/>
            </w:pPr>
            <w:r w:rsidRPr="003167FF">
              <w:t>Request_Unicast_Resource</w:t>
            </w:r>
          </w:p>
        </w:tc>
        <w:tc>
          <w:tcPr>
            <w:tcW w:w="1984" w:type="dxa"/>
            <w:shd w:val="clear" w:color="auto" w:fill="auto"/>
          </w:tcPr>
          <w:p w14:paraId="718A5B2E" w14:textId="77777777" w:rsidR="002E578E" w:rsidRPr="003167FF" w:rsidRDefault="002E578E" w:rsidP="007E0BCD">
            <w:pPr>
              <w:pStyle w:val="TAL"/>
            </w:pPr>
            <w:r w:rsidRPr="003167FF">
              <w:t>VAL server</w:t>
            </w:r>
          </w:p>
        </w:tc>
        <w:tc>
          <w:tcPr>
            <w:tcW w:w="1667" w:type="dxa"/>
            <w:shd w:val="clear" w:color="auto" w:fill="auto"/>
          </w:tcPr>
          <w:p w14:paraId="63D8D963" w14:textId="77777777" w:rsidR="002E578E" w:rsidRPr="003167FF" w:rsidRDefault="002E578E" w:rsidP="007E0BCD">
            <w:pPr>
              <w:pStyle w:val="TAL"/>
            </w:pPr>
            <w:r w:rsidRPr="003167FF">
              <w:t>Request /Response</w:t>
            </w:r>
          </w:p>
        </w:tc>
      </w:tr>
      <w:tr w:rsidR="002E578E" w:rsidRPr="003167FF" w14:paraId="66BDF037" w14:textId="77777777" w:rsidTr="00462579">
        <w:trPr>
          <w:trHeight w:val="136"/>
        </w:trPr>
        <w:tc>
          <w:tcPr>
            <w:tcW w:w="3369" w:type="dxa"/>
            <w:vMerge/>
            <w:shd w:val="clear" w:color="auto" w:fill="auto"/>
          </w:tcPr>
          <w:p w14:paraId="777A442C" w14:textId="77777777" w:rsidR="002E578E" w:rsidRPr="003167FF" w:rsidRDefault="002E578E" w:rsidP="007E0BCD">
            <w:pPr>
              <w:pStyle w:val="TAL"/>
            </w:pPr>
          </w:p>
        </w:tc>
        <w:tc>
          <w:tcPr>
            <w:tcW w:w="2835" w:type="dxa"/>
            <w:shd w:val="clear" w:color="auto" w:fill="auto"/>
          </w:tcPr>
          <w:p w14:paraId="28965149" w14:textId="77777777" w:rsidR="002E578E" w:rsidRPr="003167FF" w:rsidRDefault="002E578E" w:rsidP="007E0BCD">
            <w:pPr>
              <w:pStyle w:val="TAL"/>
            </w:pPr>
            <w:r w:rsidRPr="003167FF">
              <w:t>Update_Unicast_Resource</w:t>
            </w:r>
          </w:p>
        </w:tc>
        <w:tc>
          <w:tcPr>
            <w:tcW w:w="1984" w:type="dxa"/>
            <w:shd w:val="clear" w:color="auto" w:fill="auto"/>
          </w:tcPr>
          <w:p w14:paraId="29B91664" w14:textId="77777777" w:rsidR="002E578E" w:rsidRPr="003167FF" w:rsidRDefault="002E578E" w:rsidP="007E0BCD">
            <w:pPr>
              <w:pStyle w:val="TAL"/>
            </w:pPr>
            <w:r w:rsidRPr="003167FF">
              <w:t>VAL server</w:t>
            </w:r>
          </w:p>
        </w:tc>
        <w:tc>
          <w:tcPr>
            <w:tcW w:w="1667" w:type="dxa"/>
            <w:shd w:val="clear" w:color="auto" w:fill="auto"/>
          </w:tcPr>
          <w:p w14:paraId="3C9CCEFF" w14:textId="77777777" w:rsidR="002E578E" w:rsidRPr="003167FF" w:rsidRDefault="002E578E" w:rsidP="007E0BCD">
            <w:pPr>
              <w:pStyle w:val="TAL"/>
            </w:pPr>
            <w:r w:rsidRPr="003167FF">
              <w:t>Request /Response</w:t>
            </w:r>
          </w:p>
        </w:tc>
      </w:tr>
      <w:tr w:rsidR="002E578E" w:rsidRPr="003167FF" w14:paraId="5545E5C9" w14:textId="77777777" w:rsidTr="00462579">
        <w:trPr>
          <w:trHeight w:val="136"/>
        </w:trPr>
        <w:tc>
          <w:tcPr>
            <w:tcW w:w="3369" w:type="dxa"/>
            <w:vMerge/>
            <w:shd w:val="clear" w:color="auto" w:fill="auto"/>
          </w:tcPr>
          <w:p w14:paraId="1FB5572F" w14:textId="77777777" w:rsidR="002E578E" w:rsidRPr="003167FF" w:rsidRDefault="002E578E" w:rsidP="007E0BCD">
            <w:pPr>
              <w:pStyle w:val="TAL"/>
            </w:pPr>
          </w:p>
        </w:tc>
        <w:tc>
          <w:tcPr>
            <w:tcW w:w="2835" w:type="dxa"/>
            <w:shd w:val="clear" w:color="auto" w:fill="auto"/>
          </w:tcPr>
          <w:p w14:paraId="0ADE5A74" w14:textId="77777777" w:rsidR="002E578E" w:rsidRPr="003167FF" w:rsidRDefault="002E578E" w:rsidP="007E0BCD">
            <w:pPr>
              <w:pStyle w:val="TAL"/>
            </w:pPr>
            <w:r w:rsidRPr="003167FF">
              <w:t>Request_Multicast_Resource</w:t>
            </w:r>
          </w:p>
        </w:tc>
        <w:tc>
          <w:tcPr>
            <w:tcW w:w="1984" w:type="dxa"/>
            <w:shd w:val="clear" w:color="auto" w:fill="auto"/>
          </w:tcPr>
          <w:p w14:paraId="0F40C659" w14:textId="77777777" w:rsidR="002E578E" w:rsidRPr="003167FF" w:rsidRDefault="002E578E" w:rsidP="007E0BCD">
            <w:pPr>
              <w:pStyle w:val="TAL"/>
            </w:pPr>
            <w:r w:rsidRPr="003167FF">
              <w:t>VAL server</w:t>
            </w:r>
          </w:p>
        </w:tc>
        <w:tc>
          <w:tcPr>
            <w:tcW w:w="1667" w:type="dxa"/>
            <w:shd w:val="clear" w:color="auto" w:fill="auto"/>
          </w:tcPr>
          <w:p w14:paraId="4305EC45" w14:textId="77777777" w:rsidR="002E578E" w:rsidRPr="003167FF" w:rsidRDefault="002E578E" w:rsidP="007E0BCD">
            <w:pPr>
              <w:pStyle w:val="TAL"/>
            </w:pPr>
            <w:r w:rsidRPr="003167FF">
              <w:t>Request /Response</w:t>
            </w:r>
          </w:p>
        </w:tc>
      </w:tr>
      <w:tr w:rsidR="002E578E" w:rsidRPr="003167FF" w14:paraId="155CA775" w14:textId="77777777" w:rsidTr="00462579">
        <w:trPr>
          <w:trHeight w:val="136"/>
        </w:trPr>
        <w:tc>
          <w:tcPr>
            <w:tcW w:w="3369" w:type="dxa"/>
            <w:vMerge/>
            <w:shd w:val="clear" w:color="auto" w:fill="auto"/>
          </w:tcPr>
          <w:p w14:paraId="758D3E3C" w14:textId="77777777" w:rsidR="002E578E" w:rsidRPr="003167FF" w:rsidRDefault="002E578E" w:rsidP="007E0BCD">
            <w:pPr>
              <w:pStyle w:val="TAL"/>
            </w:pPr>
          </w:p>
        </w:tc>
        <w:tc>
          <w:tcPr>
            <w:tcW w:w="2835" w:type="dxa"/>
            <w:shd w:val="clear" w:color="auto" w:fill="auto"/>
          </w:tcPr>
          <w:p w14:paraId="46998B6B" w14:textId="77777777" w:rsidR="002E578E" w:rsidRPr="003167FF" w:rsidRDefault="002E578E" w:rsidP="007E0BCD">
            <w:pPr>
              <w:pStyle w:val="TAL"/>
            </w:pPr>
            <w:r w:rsidRPr="003167FF">
              <w:t>Notify_UP_Delivery_Mode</w:t>
            </w:r>
          </w:p>
        </w:tc>
        <w:tc>
          <w:tcPr>
            <w:tcW w:w="1984" w:type="dxa"/>
            <w:shd w:val="clear" w:color="auto" w:fill="auto"/>
          </w:tcPr>
          <w:p w14:paraId="0B865906" w14:textId="77777777" w:rsidR="002E578E" w:rsidRPr="003167FF" w:rsidRDefault="002E578E" w:rsidP="007E0BCD">
            <w:pPr>
              <w:pStyle w:val="TAL"/>
            </w:pPr>
            <w:r w:rsidRPr="003167FF">
              <w:t>VAL server</w:t>
            </w:r>
          </w:p>
        </w:tc>
        <w:tc>
          <w:tcPr>
            <w:tcW w:w="1667" w:type="dxa"/>
            <w:shd w:val="clear" w:color="auto" w:fill="auto"/>
          </w:tcPr>
          <w:p w14:paraId="3C11E3CB" w14:textId="77777777" w:rsidR="002E578E" w:rsidRPr="003167FF" w:rsidRDefault="002E578E" w:rsidP="007E0BCD">
            <w:pPr>
              <w:pStyle w:val="TAL"/>
            </w:pPr>
            <w:r w:rsidRPr="003167FF">
              <w:t>Subscribe/Notify</w:t>
            </w:r>
          </w:p>
        </w:tc>
      </w:tr>
      <w:tr w:rsidR="002E578E" w:rsidRPr="003167FF" w14:paraId="02F91BCD" w14:textId="77777777" w:rsidTr="00462579">
        <w:trPr>
          <w:trHeight w:val="136"/>
        </w:trPr>
        <w:tc>
          <w:tcPr>
            <w:tcW w:w="3369" w:type="dxa"/>
            <w:vMerge/>
            <w:shd w:val="clear" w:color="auto" w:fill="auto"/>
          </w:tcPr>
          <w:p w14:paraId="2BE8C00F" w14:textId="77777777" w:rsidR="002E578E" w:rsidRPr="003167FF" w:rsidRDefault="002E578E" w:rsidP="00B36C2D">
            <w:pPr>
              <w:pStyle w:val="TAL"/>
            </w:pPr>
          </w:p>
        </w:tc>
        <w:tc>
          <w:tcPr>
            <w:tcW w:w="2835" w:type="dxa"/>
            <w:shd w:val="clear" w:color="auto" w:fill="auto"/>
          </w:tcPr>
          <w:p w14:paraId="1B1CC24A" w14:textId="1D2F806E" w:rsidR="002E578E" w:rsidRPr="003167FF" w:rsidRDefault="002E578E" w:rsidP="00B36C2D">
            <w:pPr>
              <w:pStyle w:val="TAL"/>
            </w:pPr>
            <w:r w:rsidRPr="0061602B">
              <w:t>Reliable_Transmission</w:t>
            </w:r>
          </w:p>
        </w:tc>
        <w:tc>
          <w:tcPr>
            <w:tcW w:w="1984" w:type="dxa"/>
            <w:shd w:val="clear" w:color="auto" w:fill="auto"/>
          </w:tcPr>
          <w:p w14:paraId="39564542" w14:textId="425EB295" w:rsidR="002E578E" w:rsidRPr="003167FF" w:rsidRDefault="002E578E" w:rsidP="00B36C2D">
            <w:pPr>
              <w:pStyle w:val="TAL"/>
            </w:pPr>
            <w:r>
              <w:rPr>
                <w:rFonts w:hint="eastAsia"/>
                <w:lang w:eastAsia="zh-CN"/>
              </w:rPr>
              <w:t>V</w:t>
            </w:r>
            <w:r>
              <w:rPr>
                <w:lang w:eastAsia="zh-CN"/>
              </w:rPr>
              <w:t>AL server, SEALDD server</w:t>
            </w:r>
          </w:p>
        </w:tc>
        <w:tc>
          <w:tcPr>
            <w:tcW w:w="1667" w:type="dxa"/>
            <w:shd w:val="clear" w:color="auto" w:fill="auto"/>
          </w:tcPr>
          <w:p w14:paraId="3DABCD8B" w14:textId="45F5E7ED" w:rsidR="002E578E" w:rsidRPr="003167FF" w:rsidRDefault="002E578E" w:rsidP="00B36C2D">
            <w:pPr>
              <w:pStyle w:val="TAL"/>
            </w:pPr>
            <w:r w:rsidRPr="003167FF">
              <w:t>Request /Response</w:t>
            </w:r>
          </w:p>
        </w:tc>
      </w:tr>
      <w:tr w:rsidR="002E578E" w:rsidRPr="003167FF" w14:paraId="3BA26B9F" w14:textId="77777777" w:rsidTr="00462579">
        <w:trPr>
          <w:trHeight w:val="136"/>
        </w:trPr>
        <w:tc>
          <w:tcPr>
            <w:tcW w:w="3369" w:type="dxa"/>
            <w:vMerge/>
            <w:shd w:val="clear" w:color="auto" w:fill="auto"/>
          </w:tcPr>
          <w:p w14:paraId="6C6F62AB" w14:textId="77777777" w:rsidR="002E578E" w:rsidRPr="003167FF" w:rsidRDefault="002E578E" w:rsidP="002E578E">
            <w:pPr>
              <w:pStyle w:val="TAL"/>
            </w:pPr>
          </w:p>
        </w:tc>
        <w:tc>
          <w:tcPr>
            <w:tcW w:w="2835" w:type="dxa"/>
            <w:shd w:val="clear" w:color="auto" w:fill="auto"/>
          </w:tcPr>
          <w:p w14:paraId="08293262" w14:textId="20A5A780" w:rsidR="002E578E" w:rsidRPr="0061602B" w:rsidRDefault="002E578E" w:rsidP="002E578E">
            <w:pPr>
              <w:pStyle w:val="TAL"/>
            </w:pPr>
            <w:r w:rsidRPr="00E5242F">
              <w:t>BDT_Configuration_Request</w:t>
            </w:r>
          </w:p>
        </w:tc>
        <w:tc>
          <w:tcPr>
            <w:tcW w:w="1984" w:type="dxa"/>
            <w:shd w:val="clear" w:color="auto" w:fill="auto"/>
          </w:tcPr>
          <w:p w14:paraId="2F7EA19C" w14:textId="0E17A3D5" w:rsidR="002E578E" w:rsidRDefault="002E578E" w:rsidP="002E578E">
            <w:pPr>
              <w:pStyle w:val="TAL"/>
              <w:rPr>
                <w:lang w:eastAsia="zh-CN"/>
              </w:rPr>
            </w:pPr>
            <w:r w:rsidRPr="00E5242F">
              <w:t>VAL server</w:t>
            </w:r>
          </w:p>
        </w:tc>
        <w:tc>
          <w:tcPr>
            <w:tcW w:w="1667" w:type="dxa"/>
            <w:shd w:val="clear" w:color="auto" w:fill="auto"/>
          </w:tcPr>
          <w:p w14:paraId="280AA681" w14:textId="3BF4DD0C" w:rsidR="002E578E" w:rsidRPr="003167FF" w:rsidRDefault="002E578E" w:rsidP="002E578E">
            <w:pPr>
              <w:pStyle w:val="TAL"/>
            </w:pPr>
            <w:r w:rsidRPr="00E5242F">
              <w:t>Subscribe/Notify</w:t>
            </w:r>
          </w:p>
        </w:tc>
      </w:tr>
      <w:tr w:rsidR="002E578E" w:rsidRPr="003167FF" w14:paraId="0886A9BE" w14:textId="77777777" w:rsidTr="00462579">
        <w:trPr>
          <w:trHeight w:val="136"/>
        </w:trPr>
        <w:tc>
          <w:tcPr>
            <w:tcW w:w="3369" w:type="dxa"/>
            <w:vMerge/>
            <w:shd w:val="clear" w:color="auto" w:fill="auto"/>
          </w:tcPr>
          <w:p w14:paraId="69D7166E" w14:textId="77777777" w:rsidR="002E578E" w:rsidRPr="003167FF" w:rsidRDefault="002E578E" w:rsidP="002E578E">
            <w:pPr>
              <w:pStyle w:val="TAL"/>
            </w:pPr>
          </w:p>
        </w:tc>
        <w:tc>
          <w:tcPr>
            <w:tcW w:w="2835" w:type="dxa"/>
            <w:shd w:val="clear" w:color="auto" w:fill="auto"/>
          </w:tcPr>
          <w:p w14:paraId="7B845AEA" w14:textId="3BD0F7D1" w:rsidR="002E578E" w:rsidRPr="0061602B" w:rsidRDefault="002E578E" w:rsidP="002E578E">
            <w:pPr>
              <w:pStyle w:val="TAL"/>
            </w:pPr>
            <w:r w:rsidRPr="00E5242F">
              <w:t>BDT_Negotiation_Notification</w:t>
            </w:r>
          </w:p>
        </w:tc>
        <w:tc>
          <w:tcPr>
            <w:tcW w:w="1984" w:type="dxa"/>
            <w:shd w:val="clear" w:color="auto" w:fill="auto"/>
          </w:tcPr>
          <w:p w14:paraId="1FA0C4DC" w14:textId="5ABFDA53" w:rsidR="002E578E" w:rsidRDefault="002E578E" w:rsidP="002E578E">
            <w:pPr>
              <w:pStyle w:val="TAL"/>
              <w:rPr>
                <w:lang w:eastAsia="zh-CN"/>
              </w:rPr>
            </w:pPr>
            <w:r w:rsidRPr="00E5242F">
              <w:t>VAL server</w:t>
            </w:r>
          </w:p>
        </w:tc>
        <w:tc>
          <w:tcPr>
            <w:tcW w:w="1667" w:type="dxa"/>
            <w:shd w:val="clear" w:color="auto" w:fill="auto"/>
          </w:tcPr>
          <w:p w14:paraId="75ACFD84" w14:textId="0D279459" w:rsidR="002E578E" w:rsidRPr="003167FF" w:rsidRDefault="002E578E" w:rsidP="002E578E">
            <w:pPr>
              <w:pStyle w:val="TAL"/>
            </w:pPr>
            <w:r w:rsidRPr="00E5242F">
              <w:t>Subscribe/Notify</w:t>
            </w:r>
          </w:p>
        </w:tc>
      </w:tr>
      <w:tr w:rsidR="002E578E" w:rsidRPr="003167FF" w14:paraId="60F46A3E" w14:textId="77777777" w:rsidTr="00462579">
        <w:trPr>
          <w:trHeight w:val="136"/>
        </w:trPr>
        <w:tc>
          <w:tcPr>
            <w:tcW w:w="3369" w:type="dxa"/>
            <w:vMerge/>
            <w:shd w:val="clear" w:color="auto" w:fill="auto"/>
          </w:tcPr>
          <w:p w14:paraId="423D58D3" w14:textId="77777777" w:rsidR="002E578E" w:rsidRPr="003167FF" w:rsidRDefault="002E578E" w:rsidP="002E578E">
            <w:pPr>
              <w:pStyle w:val="TAL"/>
            </w:pPr>
          </w:p>
        </w:tc>
        <w:tc>
          <w:tcPr>
            <w:tcW w:w="2835" w:type="dxa"/>
            <w:shd w:val="clear" w:color="auto" w:fill="auto"/>
          </w:tcPr>
          <w:p w14:paraId="46857AE8" w14:textId="4272C6EA" w:rsidR="002E578E" w:rsidRPr="0061602B" w:rsidRDefault="002E578E" w:rsidP="002E578E">
            <w:pPr>
              <w:pStyle w:val="TAL"/>
            </w:pPr>
            <w:r w:rsidRPr="00E5242F">
              <w:t>BDT_Configuration_Get</w:t>
            </w:r>
          </w:p>
        </w:tc>
        <w:tc>
          <w:tcPr>
            <w:tcW w:w="1984" w:type="dxa"/>
            <w:shd w:val="clear" w:color="auto" w:fill="auto"/>
          </w:tcPr>
          <w:p w14:paraId="09C8F179" w14:textId="4845DBC5" w:rsidR="002E578E" w:rsidRDefault="002E578E" w:rsidP="002E578E">
            <w:pPr>
              <w:pStyle w:val="TAL"/>
              <w:rPr>
                <w:lang w:eastAsia="zh-CN"/>
              </w:rPr>
            </w:pPr>
            <w:r w:rsidRPr="00E5242F">
              <w:t>VAL server</w:t>
            </w:r>
          </w:p>
        </w:tc>
        <w:tc>
          <w:tcPr>
            <w:tcW w:w="1667" w:type="dxa"/>
            <w:shd w:val="clear" w:color="auto" w:fill="auto"/>
          </w:tcPr>
          <w:p w14:paraId="7CE4649A" w14:textId="3B0CE976" w:rsidR="002E578E" w:rsidRPr="003167FF" w:rsidRDefault="002E578E" w:rsidP="002E578E">
            <w:pPr>
              <w:pStyle w:val="TAL"/>
            </w:pPr>
            <w:r w:rsidRPr="00E5242F">
              <w:t>Request /Response</w:t>
            </w:r>
          </w:p>
        </w:tc>
      </w:tr>
      <w:tr w:rsidR="002E578E" w:rsidRPr="003167FF" w14:paraId="7ACED81A" w14:textId="77777777" w:rsidTr="00462579">
        <w:trPr>
          <w:trHeight w:val="136"/>
        </w:trPr>
        <w:tc>
          <w:tcPr>
            <w:tcW w:w="3369" w:type="dxa"/>
            <w:vMerge/>
            <w:shd w:val="clear" w:color="auto" w:fill="auto"/>
          </w:tcPr>
          <w:p w14:paraId="5C1C375A" w14:textId="77777777" w:rsidR="002E578E" w:rsidRPr="003167FF" w:rsidRDefault="002E578E" w:rsidP="002E578E">
            <w:pPr>
              <w:pStyle w:val="TAL"/>
            </w:pPr>
          </w:p>
        </w:tc>
        <w:tc>
          <w:tcPr>
            <w:tcW w:w="2835" w:type="dxa"/>
            <w:shd w:val="clear" w:color="auto" w:fill="auto"/>
          </w:tcPr>
          <w:p w14:paraId="41846803" w14:textId="796525FC" w:rsidR="002E578E" w:rsidRPr="0061602B" w:rsidRDefault="002E578E" w:rsidP="002E578E">
            <w:pPr>
              <w:pStyle w:val="TAL"/>
            </w:pPr>
            <w:r w:rsidRPr="00E5242F">
              <w:t>BDT_Configuration_Update</w:t>
            </w:r>
          </w:p>
        </w:tc>
        <w:tc>
          <w:tcPr>
            <w:tcW w:w="1984" w:type="dxa"/>
            <w:shd w:val="clear" w:color="auto" w:fill="auto"/>
          </w:tcPr>
          <w:p w14:paraId="0F971FA6" w14:textId="386F37BF" w:rsidR="002E578E" w:rsidRDefault="002E578E" w:rsidP="002E578E">
            <w:pPr>
              <w:pStyle w:val="TAL"/>
              <w:rPr>
                <w:lang w:eastAsia="zh-CN"/>
              </w:rPr>
            </w:pPr>
            <w:r w:rsidRPr="00E5242F">
              <w:t>VAL server</w:t>
            </w:r>
          </w:p>
        </w:tc>
        <w:tc>
          <w:tcPr>
            <w:tcW w:w="1667" w:type="dxa"/>
            <w:shd w:val="clear" w:color="auto" w:fill="auto"/>
          </w:tcPr>
          <w:p w14:paraId="33A5CDA4" w14:textId="1DBA7653" w:rsidR="002E578E" w:rsidRPr="003167FF" w:rsidRDefault="002E578E" w:rsidP="002E578E">
            <w:pPr>
              <w:pStyle w:val="TAL"/>
            </w:pPr>
            <w:r w:rsidRPr="00E5242F">
              <w:t>Request /Response</w:t>
            </w:r>
          </w:p>
        </w:tc>
      </w:tr>
      <w:tr w:rsidR="002E578E" w:rsidRPr="003167FF" w14:paraId="0D620460" w14:textId="77777777" w:rsidTr="00462579">
        <w:trPr>
          <w:trHeight w:val="136"/>
        </w:trPr>
        <w:tc>
          <w:tcPr>
            <w:tcW w:w="3369" w:type="dxa"/>
            <w:vMerge/>
            <w:shd w:val="clear" w:color="auto" w:fill="auto"/>
          </w:tcPr>
          <w:p w14:paraId="46BA7C62" w14:textId="77777777" w:rsidR="002E578E" w:rsidRPr="003167FF" w:rsidRDefault="002E578E" w:rsidP="002E578E">
            <w:pPr>
              <w:pStyle w:val="TAL"/>
            </w:pPr>
          </w:p>
        </w:tc>
        <w:tc>
          <w:tcPr>
            <w:tcW w:w="2835" w:type="dxa"/>
            <w:shd w:val="clear" w:color="auto" w:fill="auto"/>
          </w:tcPr>
          <w:p w14:paraId="7B4285DA" w14:textId="155A2320" w:rsidR="002E578E" w:rsidRPr="0061602B" w:rsidRDefault="002E578E" w:rsidP="002E578E">
            <w:pPr>
              <w:pStyle w:val="TAL"/>
            </w:pPr>
            <w:r w:rsidRPr="00E5242F">
              <w:t>BDT_Configuration_Delete</w:t>
            </w:r>
          </w:p>
        </w:tc>
        <w:tc>
          <w:tcPr>
            <w:tcW w:w="1984" w:type="dxa"/>
            <w:shd w:val="clear" w:color="auto" w:fill="auto"/>
          </w:tcPr>
          <w:p w14:paraId="4215FC9F" w14:textId="3E02355A" w:rsidR="002E578E" w:rsidRDefault="002E578E" w:rsidP="002E578E">
            <w:pPr>
              <w:pStyle w:val="TAL"/>
              <w:rPr>
                <w:lang w:eastAsia="zh-CN"/>
              </w:rPr>
            </w:pPr>
            <w:r w:rsidRPr="00E5242F">
              <w:t>VAL server</w:t>
            </w:r>
          </w:p>
        </w:tc>
        <w:tc>
          <w:tcPr>
            <w:tcW w:w="1667" w:type="dxa"/>
            <w:shd w:val="clear" w:color="auto" w:fill="auto"/>
          </w:tcPr>
          <w:p w14:paraId="6089467D" w14:textId="75C59668" w:rsidR="002E578E" w:rsidRPr="003167FF" w:rsidRDefault="002E578E" w:rsidP="002E578E">
            <w:pPr>
              <w:pStyle w:val="TAL"/>
            </w:pPr>
            <w:r w:rsidRPr="00E5242F">
              <w:t>Request /Response</w:t>
            </w:r>
          </w:p>
        </w:tc>
      </w:tr>
      <w:tr w:rsidR="00312C76" w:rsidRPr="003167FF" w14:paraId="42030041" w14:textId="77777777" w:rsidTr="00462579">
        <w:trPr>
          <w:trHeight w:val="136"/>
        </w:trPr>
        <w:tc>
          <w:tcPr>
            <w:tcW w:w="3369" w:type="dxa"/>
            <w:shd w:val="clear" w:color="auto" w:fill="auto"/>
          </w:tcPr>
          <w:p w14:paraId="1E90FCA3" w14:textId="77777777" w:rsidR="00312C76" w:rsidRPr="003167FF" w:rsidRDefault="00312C76" w:rsidP="007E0BCD">
            <w:pPr>
              <w:pStyle w:val="TAL"/>
            </w:pPr>
          </w:p>
        </w:tc>
        <w:tc>
          <w:tcPr>
            <w:tcW w:w="2835" w:type="dxa"/>
            <w:shd w:val="clear" w:color="auto" w:fill="auto"/>
          </w:tcPr>
          <w:p w14:paraId="3B38B77B" w14:textId="77777777" w:rsidR="00312C76" w:rsidRPr="003167FF" w:rsidRDefault="00312C76" w:rsidP="007E0BCD">
            <w:pPr>
              <w:pStyle w:val="TAL"/>
            </w:pPr>
            <w:r w:rsidRPr="003167FF">
              <w:t>TSC_Stream_Availability_Discovery</w:t>
            </w:r>
          </w:p>
        </w:tc>
        <w:tc>
          <w:tcPr>
            <w:tcW w:w="1984" w:type="dxa"/>
            <w:shd w:val="clear" w:color="auto" w:fill="auto"/>
          </w:tcPr>
          <w:p w14:paraId="09E3C15A" w14:textId="77777777" w:rsidR="00312C76" w:rsidRPr="003167FF" w:rsidRDefault="00312C76" w:rsidP="007E0BCD">
            <w:pPr>
              <w:pStyle w:val="TAL"/>
            </w:pPr>
            <w:r w:rsidRPr="003167FF">
              <w:t>VAL server</w:t>
            </w:r>
          </w:p>
        </w:tc>
        <w:tc>
          <w:tcPr>
            <w:tcW w:w="1667" w:type="dxa"/>
            <w:shd w:val="clear" w:color="auto" w:fill="auto"/>
          </w:tcPr>
          <w:p w14:paraId="017D611B" w14:textId="77777777" w:rsidR="00312C76" w:rsidRPr="003167FF" w:rsidRDefault="00312C76" w:rsidP="007E0BCD">
            <w:pPr>
              <w:pStyle w:val="TAL"/>
            </w:pPr>
            <w:r w:rsidRPr="003167FF">
              <w:t>Request /Response</w:t>
            </w:r>
          </w:p>
        </w:tc>
      </w:tr>
      <w:tr w:rsidR="00312C76" w:rsidRPr="003167FF" w14:paraId="23CAE9A8" w14:textId="77777777" w:rsidTr="00462579">
        <w:trPr>
          <w:trHeight w:val="136"/>
        </w:trPr>
        <w:tc>
          <w:tcPr>
            <w:tcW w:w="3369" w:type="dxa"/>
            <w:shd w:val="clear" w:color="auto" w:fill="auto"/>
          </w:tcPr>
          <w:p w14:paraId="082DA758" w14:textId="77777777" w:rsidR="00312C76" w:rsidRPr="003167FF" w:rsidRDefault="00312C76" w:rsidP="007E0BCD">
            <w:pPr>
              <w:pStyle w:val="TAL"/>
            </w:pPr>
          </w:p>
        </w:tc>
        <w:tc>
          <w:tcPr>
            <w:tcW w:w="2835" w:type="dxa"/>
            <w:shd w:val="clear" w:color="auto" w:fill="auto"/>
          </w:tcPr>
          <w:p w14:paraId="5A797EDC" w14:textId="77777777" w:rsidR="00312C76" w:rsidRPr="003167FF" w:rsidRDefault="00312C76" w:rsidP="007E0BCD">
            <w:pPr>
              <w:pStyle w:val="TAL"/>
            </w:pPr>
            <w:r w:rsidRPr="003167FF">
              <w:t>TSC_Stream_Creation</w:t>
            </w:r>
          </w:p>
        </w:tc>
        <w:tc>
          <w:tcPr>
            <w:tcW w:w="1984" w:type="dxa"/>
            <w:shd w:val="clear" w:color="auto" w:fill="auto"/>
          </w:tcPr>
          <w:p w14:paraId="020497FD" w14:textId="77777777" w:rsidR="00312C76" w:rsidRPr="003167FF" w:rsidRDefault="00312C76" w:rsidP="007E0BCD">
            <w:pPr>
              <w:pStyle w:val="TAL"/>
            </w:pPr>
            <w:r w:rsidRPr="003167FF">
              <w:t>VAL server</w:t>
            </w:r>
          </w:p>
        </w:tc>
        <w:tc>
          <w:tcPr>
            <w:tcW w:w="1667" w:type="dxa"/>
            <w:shd w:val="clear" w:color="auto" w:fill="auto"/>
          </w:tcPr>
          <w:p w14:paraId="05478521" w14:textId="77777777" w:rsidR="00312C76" w:rsidRPr="003167FF" w:rsidRDefault="00312C76" w:rsidP="007E0BCD">
            <w:pPr>
              <w:pStyle w:val="TAL"/>
            </w:pPr>
            <w:r w:rsidRPr="003167FF">
              <w:t>Request /Response</w:t>
            </w:r>
          </w:p>
        </w:tc>
      </w:tr>
      <w:tr w:rsidR="00312C76" w:rsidRPr="003167FF" w14:paraId="1829549D" w14:textId="77777777" w:rsidTr="00462579">
        <w:trPr>
          <w:trHeight w:val="136"/>
        </w:trPr>
        <w:tc>
          <w:tcPr>
            <w:tcW w:w="3369" w:type="dxa"/>
            <w:shd w:val="clear" w:color="auto" w:fill="auto"/>
          </w:tcPr>
          <w:p w14:paraId="3A729203" w14:textId="77777777" w:rsidR="00312C76" w:rsidRPr="003167FF" w:rsidRDefault="00312C76" w:rsidP="007E0BCD">
            <w:pPr>
              <w:pStyle w:val="TAL"/>
            </w:pPr>
          </w:p>
        </w:tc>
        <w:tc>
          <w:tcPr>
            <w:tcW w:w="2835" w:type="dxa"/>
            <w:shd w:val="clear" w:color="auto" w:fill="auto"/>
          </w:tcPr>
          <w:p w14:paraId="58584C53" w14:textId="77777777" w:rsidR="00312C76" w:rsidRPr="003167FF" w:rsidRDefault="00312C76" w:rsidP="007E0BCD">
            <w:pPr>
              <w:pStyle w:val="TAL"/>
            </w:pPr>
            <w:r w:rsidRPr="003167FF">
              <w:t>TSC_Stream_Deletion</w:t>
            </w:r>
          </w:p>
        </w:tc>
        <w:tc>
          <w:tcPr>
            <w:tcW w:w="1984" w:type="dxa"/>
            <w:shd w:val="clear" w:color="auto" w:fill="auto"/>
          </w:tcPr>
          <w:p w14:paraId="4E74FC65" w14:textId="77777777" w:rsidR="00312C76" w:rsidRPr="003167FF" w:rsidRDefault="00312C76" w:rsidP="007E0BCD">
            <w:pPr>
              <w:pStyle w:val="TAL"/>
            </w:pPr>
            <w:r w:rsidRPr="003167FF">
              <w:t>VAL server</w:t>
            </w:r>
          </w:p>
        </w:tc>
        <w:tc>
          <w:tcPr>
            <w:tcW w:w="1667" w:type="dxa"/>
            <w:shd w:val="clear" w:color="auto" w:fill="auto"/>
          </w:tcPr>
          <w:p w14:paraId="79038C46" w14:textId="77777777" w:rsidR="00312C76" w:rsidRPr="003167FF" w:rsidRDefault="00312C76" w:rsidP="007E0BCD">
            <w:pPr>
              <w:pStyle w:val="TAL"/>
            </w:pPr>
            <w:r w:rsidRPr="003167FF">
              <w:t>Request /Response</w:t>
            </w:r>
          </w:p>
        </w:tc>
      </w:tr>
      <w:tr w:rsidR="00312C76" w:rsidRPr="003167FF" w14:paraId="34CF7C41" w14:textId="77777777" w:rsidTr="00462579">
        <w:trPr>
          <w:trHeight w:val="136"/>
        </w:trPr>
        <w:tc>
          <w:tcPr>
            <w:tcW w:w="3369" w:type="dxa"/>
            <w:vMerge w:val="restart"/>
            <w:shd w:val="clear" w:color="auto" w:fill="auto"/>
          </w:tcPr>
          <w:p w14:paraId="049FD631" w14:textId="77777777" w:rsidR="00312C76" w:rsidRPr="003167FF" w:rsidRDefault="00312C76" w:rsidP="007E0BCD">
            <w:pPr>
              <w:pStyle w:val="TAL"/>
            </w:pPr>
            <w:r w:rsidRPr="003167FF">
              <w:t>SS_EventsMonitoring</w:t>
            </w:r>
          </w:p>
        </w:tc>
        <w:tc>
          <w:tcPr>
            <w:tcW w:w="2835" w:type="dxa"/>
            <w:shd w:val="clear" w:color="auto" w:fill="auto"/>
          </w:tcPr>
          <w:p w14:paraId="02E8D066" w14:textId="77777777" w:rsidR="00312C76" w:rsidRPr="003167FF" w:rsidRDefault="00312C76" w:rsidP="007E0BCD">
            <w:pPr>
              <w:pStyle w:val="TAL"/>
            </w:pPr>
            <w:r w:rsidRPr="003167FF">
              <w:t>Subscribe_Monitoring_Events</w:t>
            </w:r>
          </w:p>
        </w:tc>
        <w:tc>
          <w:tcPr>
            <w:tcW w:w="1984" w:type="dxa"/>
            <w:shd w:val="clear" w:color="auto" w:fill="auto"/>
          </w:tcPr>
          <w:p w14:paraId="388F8E2E" w14:textId="77777777" w:rsidR="00312C76" w:rsidRPr="003167FF" w:rsidRDefault="00312C76" w:rsidP="007E0BCD">
            <w:pPr>
              <w:pStyle w:val="TAL"/>
            </w:pPr>
            <w:r w:rsidRPr="003167FF">
              <w:t>VAL server</w:t>
            </w:r>
          </w:p>
        </w:tc>
        <w:tc>
          <w:tcPr>
            <w:tcW w:w="1667" w:type="dxa"/>
            <w:vMerge w:val="restart"/>
            <w:shd w:val="clear" w:color="auto" w:fill="auto"/>
          </w:tcPr>
          <w:p w14:paraId="764E4C3B" w14:textId="77777777" w:rsidR="00312C76" w:rsidRPr="003167FF" w:rsidRDefault="00312C76" w:rsidP="007E0BCD">
            <w:pPr>
              <w:pStyle w:val="TAL"/>
            </w:pPr>
            <w:r w:rsidRPr="003167FF">
              <w:t>Subscribe/Notify</w:t>
            </w:r>
          </w:p>
        </w:tc>
      </w:tr>
      <w:tr w:rsidR="00312C76" w:rsidRPr="003167FF" w14:paraId="295453C2" w14:textId="77777777" w:rsidTr="00462579">
        <w:trPr>
          <w:trHeight w:val="136"/>
        </w:trPr>
        <w:tc>
          <w:tcPr>
            <w:tcW w:w="3369" w:type="dxa"/>
            <w:vMerge/>
            <w:shd w:val="clear" w:color="auto" w:fill="auto"/>
          </w:tcPr>
          <w:p w14:paraId="16DE972B" w14:textId="77777777" w:rsidR="00312C76" w:rsidRPr="003167FF" w:rsidRDefault="00312C76" w:rsidP="007E0BCD">
            <w:pPr>
              <w:pStyle w:val="TAL"/>
            </w:pPr>
          </w:p>
        </w:tc>
        <w:tc>
          <w:tcPr>
            <w:tcW w:w="2835" w:type="dxa"/>
            <w:shd w:val="clear" w:color="auto" w:fill="auto"/>
          </w:tcPr>
          <w:p w14:paraId="745A0005" w14:textId="77777777" w:rsidR="00312C76" w:rsidRPr="003167FF" w:rsidRDefault="00312C76" w:rsidP="007E0BCD">
            <w:pPr>
              <w:pStyle w:val="TAL"/>
            </w:pPr>
            <w:r w:rsidRPr="003167FF">
              <w:t>Notify_Monitoring_Events</w:t>
            </w:r>
          </w:p>
        </w:tc>
        <w:tc>
          <w:tcPr>
            <w:tcW w:w="1984" w:type="dxa"/>
            <w:shd w:val="clear" w:color="auto" w:fill="auto"/>
          </w:tcPr>
          <w:p w14:paraId="3BBFB0E2" w14:textId="77777777" w:rsidR="00312C76" w:rsidRPr="003167FF" w:rsidRDefault="00312C76" w:rsidP="007E0BCD">
            <w:pPr>
              <w:pStyle w:val="TAL"/>
            </w:pPr>
            <w:r w:rsidRPr="003167FF">
              <w:t>VAL server</w:t>
            </w:r>
          </w:p>
        </w:tc>
        <w:tc>
          <w:tcPr>
            <w:tcW w:w="1667" w:type="dxa"/>
            <w:vMerge/>
            <w:shd w:val="clear" w:color="auto" w:fill="auto"/>
          </w:tcPr>
          <w:p w14:paraId="43F1ABB0" w14:textId="77777777" w:rsidR="00312C76" w:rsidRPr="003167FF" w:rsidRDefault="00312C76" w:rsidP="007E0BCD">
            <w:pPr>
              <w:pStyle w:val="TAL"/>
            </w:pPr>
          </w:p>
        </w:tc>
      </w:tr>
      <w:tr w:rsidR="00462579" w:rsidRPr="003167FF" w14:paraId="7D22C680" w14:textId="77777777" w:rsidTr="00462579">
        <w:trPr>
          <w:trHeight w:val="136"/>
        </w:trPr>
        <w:tc>
          <w:tcPr>
            <w:tcW w:w="3369" w:type="dxa"/>
            <w:vMerge w:val="restart"/>
            <w:shd w:val="clear" w:color="auto" w:fill="auto"/>
          </w:tcPr>
          <w:p w14:paraId="231E04A2" w14:textId="77777777" w:rsidR="00462579" w:rsidRPr="003167FF" w:rsidRDefault="00462579" w:rsidP="007E0BCD">
            <w:pPr>
              <w:pStyle w:val="TAL"/>
            </w:pPr>
            <w:r w:rsidRPr="003167FF">
              <w:t>SS_NetworkResourceMonitoring</w:t>
            </w:r>
          </w:p>
        </w:tc>
        <w:tc>
          <w:tcPr>
            <w:tcW w:w="2835" w:type="dxa"/>
            <w:shd w:val="clear" w:color="auto" w:fill="auto"/>
          </w:tcPr>
          <w:p w14:paraId="51A47572" w14:textId="77777777" w:rsidR="00462579" w:rsidRPr="003167FF" w:rsidRDefault="00462579" w:rsidP="007E0BCD">
            <w:pPr>
              <w:pStyle w:val="TAL"/>
            </w:pPr>
            <w:r w:rsidRPr="003167FF">
              <w:t>Subscribe_Unicast_QoS_Monitoring</w:t>
            </w:r>
          </w:p>
        </w:tc>
        <w:tc>
          <w:tcPr>
            <w:tcW w:w="1984" w:type="dxa"/>
            <w:shd w:val="clear" w:color="auto" w:fill="auto"/>
          </w:tcPr>
          <w:p w14:paraId="2D3A71E7" w14:textId="77777777" w:rsidR="00462579" w:rsidRPr="003167FF" w:rsidRDefault="00462579" w:rsidP="007E0BCD">
            <w:pPr>
              <w:pStyle w:val="TAL"/>
            </w:pPr>
            <w:r w:rsidRPr="003167FF">
              <w:t>VAL server</w:t>
            </w:r>
          </w:p>
        </w:tc>
        <w:tc>
          <w:tcPr>
            <w:tcW w:w="1667" w:type="dxa"/>
            <w:vMerge w:val="restart"/>
            <w:shd w:val="clear" w:color="auto" w:fill="auto"/>
          </w:tcPr>
          <w:p w14:paraId="36307C71" w14:textId="77777777" w:rsidR="00462579" w:rsidRPr="003167FF" w:rsidRDefault="00462579" w:rsidP="007E0BCD">
            <w:pPr>
              <w:pStyle w:val="TAL"/>
            </w:pPr>
            <w:r w:rsidRPr="003167FF">
              <w:t>Subscribe/Notify</w:t>
            </w:r>
          </w:p>
        </w:tc>
      </w:tr>
      <w:tr w:rsidR="00462579" w:rsidRPr="003167FF" w14:paraId="1BD0EE74" w14:textId="77777777" w:rsidTr="00462579">
        <w:trPr>
          <w:trHeight w:val="136"/>
        </w:trPr>
        <w:tc>
          <w:tcPr>
            <w:tcW w:w="3369" w:type="dxa"/>
            <w:vMerge/>
            <w:shd w:val="clear" w:color="auto" w:fill="auto"/>
          </w:tcPr>
          <w:p w14:paraId="3A261955" w14:textId="77777777" w:rsidR="00462579" w:rsidRPr="003167FF" w:rsidRDefault="00462579" w:rsidP="007E0BCD">
            <w:pPr>
              <w:pStyle w:val="TAL"/>
            </w:pPr>
          </w:p>
        </w:tc>
        <w:tc>
          <w:tcPr>
            <w:tcW w:w="2835" w:type="dxa"/>
            <w:shd w:val="clear" w:color="auto" w:fill="auto"/>
          </w:tcPr>
          <w:p w14:paraId="62A69D08" w14:textId="77777777" w:rsidR="00462579" w:rsidRPr="003167FF" w:rsidRDefault="00462579" w:rsidP="007E0BCD">
            <w:pPr>
              <w:pStyle w:val="TAL"/>
            </w:pPr>
            <w:r w:rsidRPr="003167FF">
              <w:t>Notify_Unicast_QoS_Monitoring</w:t>
            </w:r>
          </w:p>
        </w:tc>
        <w:tc>
          <w:tcPr>
            <w:tcW w:w="1984" w:type="dxa"/>
            <w:shd w:val="clear" w:color="auto" w:fill="auto"/>
          </w:tcPr>
          <w:p w14:paraId="2CE31CDD" w14:textId="77777777" w:rsidR="00462579" w:rsidRPr="003167FF" w:rsidRDefault="00462579" w:rsidP="007E0BCD">
            <w:pPr>
              <w:pStyle w:val="TAL"/>
            </w:pPr>
            <w:r w:rsidRPr="003167FF">
              <w:t>VAL server</w:t>
            </w:r>
          </w:p>
        </w:tc>
        <w:tc>
          <w:tcPr>
            <w:tcW w:w="1667" w:type="dxa"/>
            <w:vMerge/>
            <w:shd w:val="clear" w:color="auto" w:fill="auto"/>
          </w:tcPr>
          <w:p w14:paraId="1FD725C6" w14:textId="77777777" w:rsidR="00462579" w:rsidRPr="003167FF" w:rsidRDefault="00462579" w:rsidP="007E0BCD">
            <w:pPr>
              <w:pStyle w:val="TAL"/>
            </w:pPr>
          </w:p>
        </w:tc>
      </w:tr>
      <w:tr w:rsidR="00462579" w:rsidRPr="003167FF" w14:paraId="6D9812C4" w14:textId="77777777" w:rsidTr="00462579">
        <w:trPr>
          <w:trHeight w:val="136"/>
        </w:trPr>
        <w:tc>
          <w:tcPr>
            <w:tcW w:w="3369" w:type="dxa"/>
            <w:vMerge/>
            <w:shd w:val="clear" w:color="auto" w:fill="auto"/>
          </w:tcPr>
          <w:p w14:paraId="3958A398" w14:textId="77777777" w:rsidR="00462579" w:rsidRPr="003167FF" w:rsidRDefault="00462579" w:rsidP="007E0BCD">
            <w:pPr>
              <w:pStyle w:val="TAL"/>
            </w:pPr>
          </w:p>
        </w:tc>
        <w:tc>
          <w:tcPr>
            <w:tcW w:w="2835" w:type="dxa"/>
            <w:shd w:val="clear" w:color="auto" w:fill="auto"/>
          </w:tcPr>
          <w:p w14:paraId="1888D4B0" w14:textId="77777777" w:rsidR="00462579" w:rsidRPr="003167FF" w:rsidRDefault="00462579" w:rsidP="007E0BCD">
            <w:pPr>
              <w:pStyle w:val="TAL"/>
            </w:pPr>
            <w:r w:rsidRPr="003167FF">
              <w:t>Unsubscribe_Unicast_QoS_Monitoring</w:t>
            </w:r>
          </w:p>
        </w:tc>
        <w:tc>
          <w:tcPr>
            <w:tcW w:w="1984" w:type="dxa"/>
            <w:shd w:val="clear" w:color="auto" w:fill="auto"/>
          </w:tcPr>
          <w:p w14:paraId="54542EF1" w14:textId="77777777" w:rsidR="00462579" w:rsidRPr="003167FF" w:rsidRDefault="00462579" w:rsidP="007E0BCD">
            <w:pPr>
              <w:pStyle w:val="TAL"/>
            </w:pPr>
            <w:r w:rsidRPr="003167FF">
              <w:t>VAL server</w:t>
            </w:r>
          </w:p>
        </w:tc>
        <w:tc>
          <w:tcPr>
            <w:tcW w:w="1667" w:type="dxa"/>
            <w:vMerge/>
            <w:shd w:val="clear" w:color="auto" w:fill="auto"/>
          </w:tcPr>
          <w:p w14:paraId="3C99A692" w14:textId="77777777" w:rsidR="00462579" w:rsidRPr="003167FF" w:rsidRDefault="00462579" w:rsidP="007E0BCD">
            <w:pPr>
              <w:pStyle w:val="TAL"/>
            </w:pPr>
          </w:p>
        </w:tc>
      </w:tr>
      <w:tr w:rsidR="00462579" w:rsidRPr="003167FF" w14:paraId="6D290A41" w14:textId="77777777" w:rsidTr="00462579">
        <w:trPr>
          <w:trHeight w:val="136"/>
        </w:trPr>
        <w:tc>
          <w:tcPr>
            <w:tcW w:w="3369" w:type="dxa"/>
            <w:vMerge/>
            <w:shd w:val="clear" w:color="auto" w:fill="auto"/>
          </w:tcPr>
          <w:p w14:paraId="7E14E056" w14:textId="77777777" w:rsidR="00462579" w:rsidRPr="003167FF" w:rsidRDefault="00462579" w:rsidP="007E0BCD">
            <w:pPr>
              <w:pStyle w:val="TAL"/>
            </w:pPr>
          </w:p>
        </w:tc>
        <w:tc>
          <w:tcPr>
            <w:tcW w:w="2835" w:type="dxa"/>
            <w:shd w:val="clear" w:color="auto" w:fill="auto"/>
          </w:tcPr>
          <w:p w14:paraId="01EF3C41" w14:textId="77777777" w:rsidR="00462579" w:rsidRPr="003167FF" w:rsidRDefault="00462579" w:rsidP="007E0BCD">
            <w:pPr>
              <w:pStyle w:val="TAL"/>
            </w:pPr>
            <w:r w:rsidRPr="003167FF">
              <w:t>Obtain_Unicast_QoS_Monitoring_Data</w:t>
            </w:r>
          </w:p>
        </w:tc>
        <w:tc>
          <w:tcPr>
            <w:tcW w:w="1984" w:type="dxa"/>
            <w:shd w:val="clear" w:color="auto" w:fill="auto"/>
          </w:tcPr>
          <w:p w14:paraId="51E74A93" w14:textId="77777777" w:rsidR="00462579" w:rsidRPr="003167FF" w:rsidRDefault="00462579" w:rsidP="007E0BCD">
            <w:pPr>
              <w:pStyle w:val="TAL"/>
            </w:pPr>
            <w:r w:rsidRPr="003167FF">
              <w:t>VAL server</w:t>
            </w:r>
          </w:p>
        </w:tc>
        <w:tc>
          <w:tcPr>
            <w:tcW w:w="1667" w:type="dxa"/>
            <w:vMerge w:val="restart"/>
            <w:shd w:val="clear" w:color="auto" w:fill="auto"/>
          </w:tcPr>
          <w:p w14:paraId="3124D5C1" w14:textId="77777777" w:rsidR="00462579" w:rsidRPr="003167FF" w:rsidRDefault="00462579" w:rsidP="007E0BCD">
            <w:pPr>
              <w:pStyle w:val="TAL"/>
            </w:pPr>
            <w:r w:rsidRPr="003167FF">
              <w:t>Request /Response</w:t>
            </w:r>
          </w:p>
        </w:tc>
      </w:tr>
      <w:tr w:rsidR="00462579" w:rsidRPr="003167FF" w14:paraId="0C98538C" w14:textId="77777777" w:rsidTr="00462579">
        <w:trPr>
          <w:trHeight w:val="136"/>
        </w:trPr>
        <w:tc>
          <w:tcPr>
            <w:tcW w:w="3369" w:type="dxa"/>
            <w:vMerge/>
            <w:shd w:val="clear" w:color="auto" w:fill="auto"/>
          </w:tcPr>
          <w:p w14:paraId="2A709382" w14:textId="77777777" w:rsidR="00462579" w:rsidRPr="003167FF" w:rsidRDefault="00462579" w:rsidP="00462579">
            <w:pPr>
              <w:pStyle w:val="TAL"/>
            </w:pPr>
          </w:p>
        </w:tc>
        <w:tc>
          <w:tcPr>
            <w:tcW w:w="2835" w:type="dxa"/>
            <w:shd w:val="clear" w:color="auto" w:fill="auto"/>
          </w:tcPr>
          <w:p w14:paraId="3BD7B194" w14:textId="73B6D74D" w:rsidR="00462579" w:rsidRPr="003167FF" w:rsidRDefault="00462579" w:rsidP="00462579">
            <w:pPr>
              <w:pStyle w:val="TAL"/>
            </w:pPr>
            <w:r w:rsidRPr="003167FF">
              <w:t>Update_Unicast_QoS_Monitoring_Subscription</w:t>
            </w:r>
          </w:p>
        </w:tc>
        <w:tc>
          <w:tcPr>
            <w:tcW w:w="1984" w:type="dxa"/>
            <w:shd w:val="clear" w:color="auto" w:fill="auto"/>
          </w:tcPr>
          <w:p w14:paraId="5CC43BF4" w14:textId="486EAB78" w:rsidR="00462579" w:rsidRPr="003167FF" w:rsidRDefault="00462579" w:rsidP="00462579">
            <w:pPr>
              <w:pStyle w:val="TAL"/>
            </w:pPr>
            <w:r w:rsidRPr="003167FF">
              <w:t>VAL server</w:t>
            </w:r>
          </w:p>
        </w:tc>
        <w:tc>
          <w:tcPr>
            <w:tcW w:w="1667" w:type="dxa"/>
            <w:vMerge/>
            <w:shd w:val="clear" w:color="auto" w:fill="auto"/>
          </w:tcPr>
          <w:p w14:paraId="6F3CDA87" w14:textId="77777777" w:rsidR="00462579" w:rsidRPr="003167FF" w:rsidRDefault="00462579" w:rsidP="00462579">
            <w:pPr>
              <w:pStyle w:val="TAL"/>
            </w:pPr>
          </w:p>
        </w:tc>
      </w:tr>
    </w:tbl>
    <w:p w14:paraId="5A7B41D8" w14:textId="77777777" w:rsidR="00312C76" w:rsidRPr="003167FF" w:rsidRDefault="00312C76" w:rsidP="00312C76"/>
    <w:p w14:paraId="4599DA67" w14:textId="77777777" w:rsidR="00312C76" w:rsidRPr="003167FF" w:rsidRDefault="00312C76" w:rsidP="00312C76">
      <w:pPr>
        <w:pStyle w:val="Heading3"/>
      </w:pPr>
      <w:bookmarkStart w:id="1826" w:name="_Toc155356052"/>
      <w:r w:rsidRPr="003167FF">
        <w:t>14.4.2</w:t>
      </w:r>
      <w:r w:rsidRPr="003167FF">
        <w:tab/>
        <w:t>SS_NetworkResourceAdaptation API</w:t>
      </w:r>
      <w:bookmarkEnd w:id="1826"/>
    </w:p>
    <w:p w14:paraId="3A5C8094" w14:textId="77777777" w:rsidR="00312C76" w:rsidRPr="003167FF" w:rsidRDefault="00312C76" w:rsidP="00312C76">
      <w:pPr>
        <w:pStyle w:val="Heading4"/>
      </w:pPr>
      <w:bookmarkStart w:id="1827" w:name="_Toc155356053"/>
      <w:r w:rsidRPr="003167FF">
        <w:t>14.4.2.1</w:t>
      </w:r>
      <w:r w:rsidRPr="003167FF">
        <w:tab/>
        <w:t>General</w:t>
      </w:r>
      <w:bookmarkEnd w:id="1827"/>
    </w:p>
    <w:p w14:paraId="09BD7B78" w14:textId="77777777" w:rsidR="00312C76" w:rsidRPr="003167FF" w:rsidRDefault="00312C76" w:rsidP="00312C76">
      <w:r w:rsidRPr="003167FF">
        <w:rPr>
          <w:b/>
        </w:rPr>
        <w:t>API description:</w:t>
      </w:r>
      <w:r w:rsidRPr="003167FF">
        <w:t xml:space="preserve"> This API enables the VAL server to communicate with the network resource management server for network resource adaptation and VAL UE monitoring over NRM-S.</w:t>
      </w:r>
    </w:p>
    <w:p w14:paraId="45366BEE" w14:textId="77777777" w:rsidR="00312C76" w:rsidRPr="003167FF" w:rsidRDefault="00312C76" w:rsidP="00312C76">
      <w:pPr>
        <w:pStyle w:val="Heading4"/>
      </w:pPr>
      <w:bookmarkStart w:id="1828" w:name="_Toc155356054"/>
      <w:r w:rsidRPr="003167FF">
        <w:t>14.4.2.2</w:t>
      </w:r>
      <w:r w:rsidRPr="003167FF">
        <w:tab/>
        <w:t>Reserve_Network_Resource</w:t>
      </w:r>
      <w:r w:rsidRPr="003167FF" w:rsidDel="00B25B15">
        <w:t xml:space="preserve"> </w:t>
      </w:r>
      <w:r w:rsidRPr="003167FF">
        <w:t>operation</w:t>
      </w:r>
      <w:bookmarkEnd w:id="1828"/>
    </w:p>
    <w:p w14:paraId="53D77249" w14:textId="77777777" w:rsidR="00312C76" w:rsidRPr="003167FF" w:rsidRDefault="00312C76" w:rsidP="00312C76">
      <w:r w:rsidRPr="003167FF">
        <w:rPr>
          <w:b/>
        </w:rPr>
        <w:t xml:space="preserve">API operation name: </w:t>
      </w:r>
      <w:r w:rsidRPr="003167FF">
        <w:t>Reserve_Network_Resource</w:t>
      </w:r>
    </w:p>
    <w:p w14:paraId="0B4838C8" w14:textId="77777777" w:rsidR="00312C76" w:rsidRPr="003167FF" w:rsidRDefault="00312C76" w:rsidP="00312C76">
      <w:pPr>
        <w:rPr>
          <w:lang w:eastAsia="zh-CN"/>
        </w:rPr>
      </w:pPr>
      <w:r w:rsidRPr="003167FF">
        <w:rPr>
          <w:b/>
        </w:rPr>
        <w:t>Description:</w:t>
      </w:r>
      <w:r w:rsidRPr="003167FF">
        <w:t xml:space="preserve"> Requesting for network resource adaptation.</w:t>
      </w:r>
    </w:p>
    <w:p w14:paraId="6CB71776" w14:textId="77777777" w:rsidR="00312C76" w:rsidRPr="003167FF" w:rsidRDefault="00312C76" w:rsidP="00312C76">
      <w:r w:rsidRPr="003167FF">
        <w:rPr>
          <w:b/>
        </w:rPr>
        <w:t>Known Consumers:</w:t>
      </w:r>
      <w:r w:rsidRPr="003167FF">
        <w:t xml:space="preserve"> VAL server.</w:t>
      </w:r>
    </w:p>
    <w:p w14:paraId="470BFCA8"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14.3.2.1</w:t>
      </w:r>
    </w:p>
    <w:p w14:paraId="31E89D5D"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14.3.2.2</w:t>
      </w:r>
    </w:p>
    <w:p w14:paraId="43E9B494" w14:textId="77777777" w:rsidR="00312C76" w:rsidRPr="003167FF" w:rsidRDefault="00312C76" w:rsidP="00312C76">
      <w:pPr>
        <w:rPr>
          <w:lang w:eastAsia="zh-CN"/>
        </w:rPr>
      </w:pPr>
      <w:r w:rsidRPr="003167FF">
        <w:rPr>
          <w:lang w:eastAsia="zh-CN"/>
        </w:rPr>
        <w:t>See subclause 14.3.3 for the details of usage of this API operation.</w:t>
      </w:r>
    </w:p>
    <w:p w14:paraId="77C169A7" w14:textId="77777777" w:rsidR="00312C76" w:rsidRPr="003167FF" w:rsidRDefault="00312C76" w:rsidP="00312C76">
      <w:pPr>
        <w:pStyle w:val="Heading4"/>
      </w:pPr>
      <w:bookmarkStart w:id="1829" w:name="_Toc155356055"/>
      <w:r w:rsidRPr="003167FF">
        <w:lastRenderedPageBreak/>
        <w:t>14.4.2.3</w:t>
      </w:r>
      <w:r w:rsidRPr="003167FF">
        <w:tab/>
        <w:t>Request_Unicast_Resource</w:t>
      </w:r>
      <w:bookmarkEnd w:id="1829"/>
    </w:p>
    <w:p w14:paraId="51FF2E58" w14:textId="77777777" w:rsidR="00312C76" w:rsidRPr="003167FF" w:rsidRDefault="00312C76" w:rsidP="00312C76">
      <w:r w:rsidRPr="003167FF">
        <w:rPr>
          <w:b/>
        </w:rPr>
        <w:t xml:space="preserve">API operation name: </w:t>
      </w:r>
      <w:r w:rsidRPr="003167FF">
        <w:t>Request_Unicast_Resource</w:t>
      </w:r>
    </w:p>
    <w:p w14:paraId="45A1B76A" w14:textId="77777777" w:rsidR="00312C76" w:rsidRPr="003167FF" w:rsidRDefault="00312C76" w:rsidP="00312C76">
      <w:pPr>
        <w:rPr>
          <w:lang w:eastAsia="zh-CN"/>
        </w:rPr>
      </w:pPr>
      <w:r w:rsidRPr="003167FF">
        <w:rPr>
          <w:b/>
        </w:rPr>
        <w:t>Description:</w:t>
      </w:r>
      <w:r w:rsidRPr="003167FF">
        <w:t xml:space="preserve"> Requesting </w:t>
      </w:r>
      <w:r w:rsidRPr="003167FF">
        <w:rPr>
          <w:lang w:eastAsia="zh-CN"/>
        </w:rPr>
        <w:t>unicast resource</w:t>
      </w:r>
      <w:r w:rsidRPr="003167FF">
        <w:t>.</w:t>
      </w:r>
    </w:p>
    <w:p w14:paraId="6806485A" w14:textId="77777777" w:rsidR="00312C76" w:rsidRPr="003167FF" w:rsidRDefault="00312C76" w:rsidP="00312C76">
      <w:r w:rsidRPr="003167FF">
        <w:rPr>
          <w:b/>
        </w:rPr>
        <w:t>Known Consumers:</w:t>
      </w:r>
      <w:r w:rsidRPr="003167FF">
        <w:t xml:space="preserve"> VAL server.</w:t>
      </w:r>
    </w:p>
    <w:p w14:paraId="5412A5A5"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14.3.2.6</w:t>
      </w:r>
    </w:p>
    <w:p w14:paraId="6A699BEE"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14.3.2.7</w:t>
      </w:r>
    </w:p>
    <w:p w14:paraId="708FF65D" w14:textId="77777777" w:rsidR="00312C76" w:rsidRPr="003167FF" w:rsidRDefault="00312C76" w:rsidP="00312C76">
      <w:pPr>
        <w:rPr>
          <w:lang w:eastAsia="zh-CN"/>
        </w:rPr>
      </w:pPr>
      <w:r w:rsidRPr="003167FF">
        <w:rPr>
          <w:lang w:eastAsia="zh-CN"/>
        </w:rPr>
        <w:t>See subclause 14.3.3 for the details of usage of this API operation.</w:t>
      </w:r>
    </w:p>
    <w:p w14:paraId="5DEB461E" w14:textId="77777777" w:rsidR="00312C76" w:rsidRPr="003167FF" w:rsidRDefault="00312C76" w:rsidP="00312C76">
      <w:pPr>
        <w:pStyle w:val="Heading4"/>
      </w:pPr>
      <w:bookmarkStart w:id="1830" w:name="_Toc155356056"/>
      <w:r w:rsidRPr="003167FF">
        <w:t>14.4.2.4</w:t>
      </w:r>
      <w:r w:rsidRPr="003167FF">
        <w:tab/>
        <w:t>Update_Unicast_Resource</w:t>
      </w:r>
      <w:bookmarkEnd w:id="1830"/>
    </w:p>
    <w:p w14:paraId="25EDE250" w14:textId="77777777" w:rsidR="00312C76" w:rsidRPr="003167FF" w:rsidRDefault="00312C76" w:rsidP="00312C76">
      <w:r w:rsidRPr="003167FF">
        <w:rPr>
          <w:b/>
        </w:rPr>
        <w:t xml:space="preserve">API operation name: </w:t>
      </w:r>
      <w:r w:rsidRPr="003167FF">
        <w:t>Update_Unicast_Resource</w:t>
      </w:r>
    </w:p>
    <w:p w14:paraId="320FE2BE" w14:textId="77777777" w:rsidR="00312C76" w:rsidRPr="003167FF" w:rsidRDefault="00312C76" w:rsidP="00312C76">
      <w:pPr>
        <w:rPr>
          <w:lang w:eastAsia="zh-CN"/>
        </w:rPr>
      </w:pPr>
      <w:r w:rsidRPr="003167FF">
        <w:rPr>
          <w:b/>
        </w:rPr>
        <w:t>Description:</w:t>
      </w:r>
      <w:r w:rsidRPr="003167FF">
        <w:t xml:space="preserve"> Updating </w:t>
      </w:r>
      <w:r w:rsidRPr="003167FF">
        <w:rPr>
          <w:lang w:eastAsia="zh-CN"/>
        </w:rPr>
        <w:t>unicast resource</w:t>
      </w:r>
      <w:r w:rsidRPr="003167FF">
        <w:t>.</w:t>
      </w:r>
    </w:p>
    <w:p w14:paraId="267A5809" w14:textId="77777777" w:rsidR="00312C76" w:rsidRPr="003167FF" w:rsidRDefault="00312C76" w:rsidP="00312C76">
      <w:r w:rsidRPr="003167FF">
        <w:rPr>
          <w:b/>
        </w:rPr>
        <w:t>Known Consumers:</w:t>
      </w:r>
      <w:r w:rsidRPr="003167FF">
        <w:t xml:space="preserve"> VAL server.</w:t>
      </w:r>
    </w:p>
    <w:p w14:paraId="3E900FE9"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14.3.2.8</w:t>
      </w:r>
    </w:p>
    <w:p w14:paraId="37BF31CA"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14.3.2.9</w:t>
      </w:r>
    </w:p>
    <w:p w14:paraId="3CE5EB8C" w14:textId="77777777" w:rsidR="00312C76" w:rsidRPr="003167FF" w:rsidRDefault="00312C76" w:rsidP="00312C76">
      <w:pPr>
        <w:rPr>
          <w:lang w:eastAsia="zh-CN"/>
        </w:rPr>
      </w:pPr>
      <w:r w:rsidRPr="003167FF">
        <w:rPr>
          <w:lang w:eastAsia="zh-CN"/>
        </w:rPr>
        <w:t>See subclause 14.3.3 for the details of usage of this API operation.</w:t>
      </w:r>
    </w:p>
    <w:p w14:paraId="5B8A398B" w14:textId="77777777" w:rsidR="00312C76" w:rsidRPr="003167FF" w:rsidRDefault="00312C76" w:rsidP="00312C76">
      <w:pPr>
        <w:pStyle w:val="Heading4"/>
      </w:pPr>
      <w:bookmarkStart w:id="1831" w:name="_Toc155356057"/>
      <w:r w:rsidRPr="003167FF">
        <w:t>14.4.2.5</w:t>
      </w:r>
      <w:r w:rsidRPr="003167FF">
        <w:tab/>
        <w:t>Request_Multicast_Resource</w:t>
      </w:r>
      <w:bookmarkEnd w:id="1831"/>
    </w:p>
    <w:p w14:paraId="60CE619C" w14:textId="77777777" w:rsidR="00312C76" w:rsidRPr="003167FF" w:rsidRDefault="00312C76" w:rsidP="00312C76">
      <w:r w:rsidRPr="003167FF">
        <w:rPr>
          <w:b/>
        </w:rPr>
        <w:t xml:space="preserve">API operation name: </w:t>
      </w:r>
      <w:r w:rsidRPr="003167FF">
        <w:t>Request_Multicast_Resource</w:t>
      </w:r>
    </w:p>
    <w:p w14:paraId="68838EE3" w14:textId="77777777" w:rsidR="00312C76" w:rsidRPr="003167FF" w:rsidRDefault="00312C76" w:rsidP="00312C76">
      <w:pPr>
        <w:rPr>
          <w:lang w:eastAsia="zh-CN"/>
        </w:rPr>
      </w:pPr>
      <w:r w:rsidRPr="003167FF">
        <w:rPr>
          <w:b/>
        </w:rPr>
        <w:t>Description:</w:t>
      </w:r>
      <w:r w:rsidRPr="003167FF">
        <w:t xml:space="preserve"> Requesting </w:t>
      </w:r>
      <w:r w:rsidRPr="003167FF">
        <w:rPr>
          <w:lang w:eastAsia="zh-CN"/>
        </w:rPr>
        <w:t>multicast resource</w:t>
      </w:r>
      <w:r w:rsidRPr="003167FF">
        <w:t>.</w:t>
      </w:r>
    </w:p>
    <w:p w14:paraId="1A0D85EA" w14:textId="77777777" w:rsidR="00312C76" w:rsidRPr="003167FF" w:rsidRDefault="00312C76" w:rsidP="00312C76">
      <w:r w:rsidRPr="003167FF">
        <w:rPr>
          <w:b/>
        </w:rPr>
        <w:t>Known Consumers:</w:t>
      </w:r>
      <w:r w:rsidRPr="003167FF">
        <w:t xml:space="preserve"> VAL server.</w:t>
      </w:r>
    </w:p>
    <w:p w14:paraId="13D7279F"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14.3.2.10</w:t>
      </w:r>
    </w:p>
    <w:p w14:paraId="4017A86C"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14.3.2.11</w:t>
      </w:r>
    </w:p>
    <w:p w14:paraId="66A510C6" w14:textId="77777777" w:rsidR="00312C76" w:rsidRPr="003167FF" w:rsidRDefault="00312C76" w:rsidP="00312C76">
      <w:pPr>
        <w:rPr>
          <w:lang w:eastAsia="zh-CN"/>
        </w:rPr>
      </w:pPr>
      <w:r w:rsidRPr="003167FF">
        <w:rPr>
          <w:lang w:eastAsia="zh-CN"/>
        </w:rPr>
        <w:t>See subclause 14.3.4 for the details of usage of this API operation.</w:t>
      </w:r>
    </w:p>
    <w:p w14:paraId="65815817" w14:textId="77777777" w:rsidR="00312C76" w:rsidRPr="003167FF" w:rsidRDefault="00312C76" w:rsidP="00312C76">
      <w:pPr>
        <w:pStyle w:val="Heading4"/>
      </w:pPr>
      <w:bookmarkStart w:id="1832" w:name="_Toc155356058"/>
      <w:r w:rsidRPr="003167FF">
        <w:t>14.4.2.6</w:t>
      </w:r>
      <w:r w:rsidRPr="003167FF">
        <w:tab/>
        <w:t>Notify_UP_Delivery_Mode</w:t>
      </w:r>
      <w:bookmarkEnd w:id="1832"/>
    </w:p>
    <w:p w14:paraId="2E1D543B" w14:textId="77777777" w:rsidR="00312C76" w:rsidRPr="003167FF" w:rsidRDefault="00312C76" w:rsidP="00312C76">
      <w:r w:rsidRPr="003167FF">
        <w:rPr>
          <w:b/>
        </w:rPr>
        <w:t xml:space="preserve">API operation name: </w:t>
      </w:r>
      <w:r w:rsidRPr="003167FF">
        <w:t>Notify_UP_Delivery_Mode</w:t>
      </w:r>
    </w:p>
    <w:p w14:paraId="36352829" w14:textId="77777777" w:rsidR="00312C76" w:rsidRPr="003167FF" w:rsidRDefault="00312C76" w:rsidP="00312C76">
      <w:pPr>
        <w:rPr>
          <w:lang w:eastAsia="zh-CN"/>
        </w:rPr>
      </w:pPr>
      <w:r w:rsidRPr="003167FF">
        <w:rPr>
          <w:b/>
        </w:rPr>
        <w:t>Description:</w:t>
      </w:r>
      <w:r w:rsidRPr="003167FF">
        <w:t xml:space="preserve"> Notifying the user plane delivery mode.</w:t>
      </w:r>
    </w:p>
    <w:p w14:paraId="305286BC" w14:textId="77777777" w:rsidR="00312C76" w:rsidRPr="003167FF" w:rsidRDefault="00312C76" w:rsidP="00312C76">
      <w:r w:rsidRPr="003167FF">
        <w:rPr>
          <w:b/>
        </w:rPr>
        <w:t>Known Consumers:</w:t>
      </w:r>
      <w:r w:rsidRPr="003167FF">
        <w:t xml:space="preserve"> VAL server.</w:t>
      </w:r>
    </w:p>
    <w:p w14:paraId="6907ABF7"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14.3.2.12</w:t>
      </w:r>
    </w:p>
    <w:p w14:paraId="665D227B" w14:textId="77777777" w:rsidR="00312C76" w:rsidRPr="003167FF" w:rsidRDefault="00312C76" w:rsidP="00312C76">
      <w:pPr>
        <w:rPr>
          <w:lang w:eastAsia="zh-CN"/>
        </w:rPr>
      </w:pPr>
      <w:r w:rsidRPr="003167FF">
        <w:rPr>
          <w:b/>
          <w:lang w:eastAsia="zh-CN"/>
        </w:rPr>
        <w:t>Outputs:</w:t>
      </w:r>
      <w:r w:rsidRPr="003167FF">
        <w:rPr>
          <w:lang w:eastAsia="zh-CN"/>
        </w:rPr>
        <w:t xml:space="preserve"> None.</w:t>
      </w:r>
    </w:p>
    <w:p w14:paraId="1E00BD46" w14:textId="77777777" w:rsidR="00312C76" w:rsidRPr="003167FF" w:rsidRDefault="00312C76" w:rsidP="00312C76">
      <w:pPr>
        <w:rPr>
          <w:lang w:eastAsia="zh-CN"/>
        </w:rPr>
      </w:pPr>
      <w:r w:rsidRPr="003167FF">
        <w:rPr>
          <w:lang w:eastAsia="zh-CN"/>
        </w:rPr>
        <w:t>See subclause 14.3.4 for the details of usage of this API operation.</w:t>
      </w:r>
    </w:p>
    <w:p w14:paraId="1D69F22F" w14:textId="77777777" w:rsidR="00312C76" w:rsidRPr="003167FF" w:rsidRDefault="00312C76" w:rsidP="00312C76">
      <w:pPr>
        <w:pStyle w:val="Heading4"/>
      </w:pPr>
      <w:bookmarkStart w:id="1833" w:name="_Toc67961151"/>
      <w:bookmarkStart w:id="1834" w:name="_Toc155356059"/>
      <w:r w:rsidRPr="003167FF">
        <w:t>14.4.2.7</w:t>
      </w:r>
      <w:r w:rsidRPr="003167FF">
        <w:tab/>
      </w:r>
      <w:bookmarkEnd w:id="1833"/>
      <w:r w:rsidRPr="003167FF">
        <w:t>TSC_Stream_ Availability_Discovery</w:t>
      </w:r>
      <w:bookmarkEnd w:id="1834"/>
    </w:p>
    <w:p w14:paraId="047CC10E" w14:textId="77777777" w:rsidR="00312C76" w:rsidRPr="003167FF" w:rsidRDefault="00312C76" w:rsidP="00312C76">
      <w:r w:rsidRPr="003167FF">
        <w:rPr>
          <w:b/>
        </w:rPr>
        <w:t xml:space="preserve">API operation name: </w:t>
      </w:r>
      <w:r w:rsidRPr="003167FF">
        <w:t>TSC_Stream_ Availability_Discovery</w:t>
      </w:r>
    </w:p>
    <w:p w14:paraId="4106F09B" w14:textId="77777777" w:rsidR="00312C76" w:rsidRPr="003167FF" w:rsidRDefault="00312C76" w:rsidP="00312C76">
      <w:pPr>
        <w:rPr>
          <w:lang w:eastAsia="zh-CN"/>
        </w:rPr>
      </w:pPr>
      <w:r w:rsidRPr="003167FF">
        <w:rPr>
          <w:b/>
        </w:rPr>
        <w:t>Description:</w:t>
      </w:r>
      <w:r w:rsidRPr="003167FF">
        <w:t xml:space="preserve"> Requesting to discover the connectivity and available QoS characteristics between DS-TTs.</w:t>
      </w:r>
    </w:p>
    <w:p w14:paraId="42493ED4" w14:textId="77777777" w:rsidR="00312C76" w:rsidRPr="003167FF" w:rsidRDefault="00312C76" w:rsidP="00312C76">
      <w:r w:rsidRPr="003167FF">
        <w:rPr>
          <w:b/>
        </w:rPr>
        <w:t>Known Consumers:</w:t>
      </w:r>
      <w:r w:rsidRPr="003167FF">
        <w:t xml:space="preserve"> VAL server.</w:t>
      </w:r>
    </w:p>
    <w:p w14:paraId="0EFC20A9"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14.3.2.23</w:t>
      </w:r>
    </w:p>
    <w:p w14:paraId="797DBE78" w14:textId="77777777" w:rsidR="00312C76" w:rsidRPr="003167FF" w:rsidRDefault="00312C76" w:rsidP="00312C76">
      <w:pPr>
        <w:rPr>
          <w:lang w:eastAsia="zh-CN"/>
        </w:rPr>
      </w:pPr>
      <w:r w:rsidRPr="003167FF">
        <w:rPr>
          <w:b/>
          <w:lang w:eastAsia="zh-CN"/>
        </w:rPr>
        <w:lastRenderedPageBreak/>
        <w:t>Outputs:</w:t>
      </w:r>
      <w:r w:rsidRPr="003167FF">
        <w:rPr>
          <w:lang w:eastAsia="zh-CN"/>
        </w:rPr>
        <w:t xml:space="preserve"> See subclause 14.3.2.24</w:t>
      </w:r>
    </w:p>
    <w:p w14:paraId="680101F2" w14:textId="77777777" w:rsidR="00312C76" w:rsidRPr="003167FF" w:rsidRDefault="00312C76" w:rsidP="00312C76">
      <w:pPr>
        <w:rPr>
          <w:lang w:eastAsia="zh-CN"/>
        </w:rPr>
      </w:pPr>
      <w:r w:rsidRPr="003167FF">
        <w:rPr>
          <w:lang w:eastAsia="zh-CN"/>
        </w:rPr>
        <w:t>See subclause 14.3.7.2 for the details of usage of this API operation.</w:t>
      </w:r>
    </w:p>
    <w:p w14:paraId="09B4809A" w14:textId="77777777" w:rsidR="00312C76" w:rsidRPr="003167FF" w:rsidRDefault="00312C76" w:rsidP="00312C76">
      <w:pPr>
        <w:pStyle w:val="Heading4"/>
      </w:pPr>
      <w:bookmarkStart w:id="1835" w:name="_Toc155356060"/>
      <w:r w:rsidRPr="003167FF">
        <w:t>14.4.2.8</w:t>
      </w:r>
      <w:r w:rsidRPr="003167FF">
        <w:tab/>
        <w:t>TSC_Stream_Creation</w:t>
      </w:r>
      <w:bookmarkEnd w:id="1835"/>
    </w:p>
    <w:p w14:paraId="6CB645B2" w14:textId="77777777" w:rsidR="00312C76" w:rsidRPr="003167FF" w:rsidRDefault="00312C76" w:rsidP="00312C76">
      <w:r w:rsidRPr="003167FF">
        <w:rPr>
          <w:b/>
        </w:rPr>
        <w:t xml:space="preserve">API operation name: </w:t>
      </w:r>
      <w:r w:rsidRPr="003167FF">
        <w:t>TSC_Stream_Creation</w:t>
      </w:r>
    </w:p>
    <w:p w14:paraId="279CAEE2" w14:textId="77777777" w:rsidR="00312C76" w:rsidRPr="003167FF" w:rsidRDefault="00312C76" w:rsidP="00312C76">
      <w:pPr>
        <w:rPr>
          <w:lang w:eastAsia="zh-CN"/>
        </w:rPr>
      </w:pPr>
      <w:r w:rsidRPr="003167FF">
        <w:rPr>
          <w:b/>
        </w:rPr>
        <w:t>Description:</w:t>
      </w:r>
      <w:r w:rsidRPr="003167FF">
        <w:t xml:space="preserve"> Requesting </w:t>
      </w:r>
      <w:r w:rsidRPr="003167FF">
        <w:rPr>
          <w:lang w:eastAsia="zh-CN"/>
        </w:rPr>
        <w:t xml:space="preserve">the </w:t>
      </w:r>
      <w:r w:rsidRPr="003167FF">
        <w:t>NRM to create a TSC stream.</w:t>
      </w:r>
    </w:p>
    <w:p w14:paraId="40EDD943" w14:textId="77777777" w:rsidR="00312C76" w:rsidRPr="003167FF" w:rsidRDefault="00312C76" w:rsidP="00312C76">
      <w:r w:rsidRPr="003167FF">
        <w:rPr>
          <w:b/>
        </w:rPr>
        <w:t>Known Consumers:</w:t>
      </w:r>
      <w:r w:rsidRPr="003167FF">
        <w:t xml:space="preserve"> VAL server.</w:t>
      </w:r>
    </w:p>
    <w:p w14:paraId="7FB4ABEA"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14.3.2.25</w:t>
      </w:r>
    </w:p>
    <w:p w14:paraId="51342246"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14.3.2.26</w:t>
      </w:r>
    </w:p>
    <w:p w14:paraId="5813B16B" w14:textId="77777777" w:rsidR="00312C76" w:rsidRPr="003167FF" w:rsidRDefault="00312C76" w:rsidP="00312C76">
      <w:pPr>
        <w:rPr>
          <w:lang w:eastAsia="zh-CN"/>
        </w:rPr>
      </w:pPr>
      <w:r w:rsidRPr="003167FF">
        <w:rPr>
          <w:lang w:eastAsia="zh-CN"/>
        </w:rPr>
        <w:t>See subclause 14.3.7.3 for the details of usage of this API operation.</w:t>
      </w:r>
    </w:p>
    <w:p w14:paraId="068A357C" w14:textId="77777777" w:rsidR="00312C76" w:rsidRPr="003167FF" w:rsidRDefault="00312C76" w:rsidP="00312C76">
      <w:pPr>
        <w:pStyle w:val="Heading4"/>
      </w:pPr>
      <w:bookmarkStart w:id="1836" w:name="_Toc155356061"/>
      <w:r w:rsidRPr="003167FF">
        <w:t>14.4.2.9</w:t>
      </w:r>
      <w:r w:rsidRPr="003167FF">
        <w:tab/>
        <w:t>TSC_Stream_Deletion</w:t>
      </w:r>
      <w:bookmarkEnd w:id="1836"/>
    </w:p>
    <w:p w14:paraId="7F3280D4" w14:textId="77777777" w:rsidR="00312C76" w:rsidRPr="003167FF" w:rsidRDefault="00312C76" w:rsidP="00312C76">
      <w:r w:rsidRPr="003167FF">
        <w:rPr>
          <w:b/>
        </w:rPr>
        <w:t xml:space="preserve">API operation name: </w:t>
      </w:r>
      <w:r w:rsidRPr="003167FF">
        <w:t>TSC_Stream_Deletion</w:t>
      </w:r>
    </w:p>
    <w:p w14:paraId="4F853A5A" w14:textId="77777777" w:rsidR="00312C76" w:rsidRPr="003167FF" w:rsidRDefault="00312C76" w:rsidP="00312C76">
      <w:pPr>
        <w:rPr>
          <w:lang w:eastAsia="zh-CN"/>
        </w:rPr>
      </w:pPr>
      <w:r w:rsidRPr="003167FF">
        <w:rPr>
          <w:b/>
        </w:rPr>
        <w:t>Description:</w:t>
      </w:r>
      <w:r w:rsidRPr="003167FF">
        <w:t xml:space="preserve"> Requesting </w:t>
      </w:r>
      <w:r w:rsidRPr="003167FF">
        <w:rPr>
          <w:lang w:eastAsia="zh-CN"/>
        </w:rPr>
        <w:t xml:space="preserve">the </w:t>
      </w:r>
      <w:r w:rsidRPr="003167FF">
        <w:t>NRM to delete the TSC stream.</w:t>
      </w:r>
    </w:p>
    <w:p w14:paraId="451C79EB" w14:textId="77777777" w:rsidR="00312C76" w:rsidRPr="003167FF" w:rsidRDefault="00312C76" w:rsidP="00312C76">
      <w:r w:rsidRPr="003167FF">
        <w:rPr>
          <w:b/>
        </w:rPr>
        <w:t>Known Consumers:</w:t>
      </w:r>
      <w:r w:rsidRPr="003167FF">
        <w:t xml:space="preserve"> VAL server.</w:t>
      </w:r>
    </w:p>
    <w:p w14:paraId="707E036F"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14.3.2.27</w:t>
      </w:r>
    </w:p>
    <w:p w14:paraId="2D56BC13"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14.3.2.28</w:t>
      </w:r>
    </w:p>
    <w:p w14:paraId="7379FD64" w14:textId="77777777" w:rsidR="00312C76" w:rsidRPr="003167FF" w:rsidRDefault="00312C76" w:rsidP="00312C76">
      <w:pPr>
        <w:rPr>
          <w:lang w:eastAsia="zh-CN"/>
        </w:rPr>
      </w:pPr>
      <w:r w:rsidRPr="003167FF">
        <w:rPr>
          <w:lang w:eastAsia="zh-CN"/>
        </w:rPr>
        <w:t>See subclause 14.3.7.4 for the details of usage of this API operation.</w:t>
      </w:r>
    </w:p>
    <w:p w14:paraId="1A7D6E79" w14:textId="51FD8BF1" w:rsidR="00024B95" w:rsidRPr="003167FF" w:rsidRDefault="00024B95" w:rsidP="00024B95">
      <w:pPr>
        <w:pStyle w:val="Heading4"/>
      </w:pPr>
      <w:bookmarkStart w:id="1837" w:name="_Toc155356062"/>
      <w:r w:rsidRPr="003167FF">
        <w:t>14.4.2.10</w:t>
      </w:r>
      <w:r w:rsidRPr="003167FF">
        <w:tab/>
        <w:t>Request_Multicast</w:t>
      </w:r>
      <w:r w:rsidRPr="003167FF">
        <w:rPr>
          <w:lang w:eastAsia="zh-CN"/>
        </w:rPr>
        <w:t>/Broadcast</w:t>
      </w:r>
      <w:r w:rsidRPr="003167FF">
        <w:t>_Resource</w:t>
      </w:r>
      <w:bookmarkEnd w:id="1837"/>
    </w:p>
    <w:p w14:paraId="5903C896" w14:textId="77777777" w:rsidR="00024B95" w:rsidRPr="003167FF" w:rsidRDefault="00024B95" w:rsidP="00024B95">
      <w:r w:rsidRPr="003167FF">
        <w:rPr>
          <w:b/>
        </w:rPr>
        <w:t xml:space="preserve">API operation name: </w:t>
      </w:r>
      <w:r w:rsidRPr="003167FF">
        <w:t>Request_Multicast</w:t>
      </w:r>
      <w:r w:rsidRPr="003167FF">
        <w:rPr>
          <w:lang w:eastAsia="zh-CN"/>
        </w:rPr>
        <w:t>/Broadcast</w:t>
      </w:r>
      <w:r w:rsidRPr="003167FF">
        <w:t>_Resource</w:t>
      </w:r>
    </w:p>
    <w:p w14:paraId="0132F7EA" w14:textId="77777777" w:rsidR="00024B95" w:rsidRPr="003167FF" w:rsidRDefault="00024B95" w:rsidP="00024B95">
      <w:pPr>
        <w:rPr>
          <w:lang w:eastAsia="zh-CN"/>
        </w:rPr>
      </w:pPr>
      <w:r w:rsidRPr="003167FF">
        <w:rPr>
          <w:b/>
        </w:rPr>
        <w:t>Description:</w:t>
      </w:r>
      <w:r w:rsidRPr="003167FF">
        <w:t xml:space="preserve"> Requesting </w:t>
      </w:r>
      <w:r w:rsidRPr="003167FF">
        <w:rPr>
          <w:lang w:eastAsia="zh-CN"/>
        </w:rPr>
        <w:t>multicast/broadcast resource</w:t>
      </w:r>
      <w:r w:rsidRPr="003167FF">
        <w:t>.</w:t>
      </w:r>
    </w:p>
    <w:p w14:paraId="1B5D822F" w14:textId="77777777" w:rsidR="00024B95" w:rsidRPr="003167FF" w:rsidRDefault="00024B95" w:rsidP="00024B95">
      <w:r w:rsidRPr="003167FF">
        <w:rPr>
          <w:b/>
        </w:rPr>
        <w:t>Known Consumers:</w:t>
      </w:r>
      <w:r w:rsidRPr="003167FF">
        <w:t xml:space="preserve"> VAL server.</w:t>
      </w:r>
    </w:p>
    <w:p w14:paraId="6D580510" w14:textId="229C2A22" w:rsidR="00024B95" w:rsidRPr="003167FF" w:rsidRDefault="00024B95" w:rsidP="00024B95">
      <w:pPr>
        <w:rPr>
          <w:lang w:eastAsia="zh-CN"/>
        </w:rPr>
      </w:pPr>
      <w:r w:rsidRPr="003167FF">
        <w:rPr>
          <w:b/>
          <w:lang w:eastAsia="zh-CN"/>
        </w:rPr>
        <w:t xml:space="preserve">Inputs: </w:t>
      </w:r>
      <w:r w:rsidRPr="003167FF">
        <w:rPr>
          <w:lang w:eastAsia="zh-CN"/>
        </w:rPr>
        <w:t>See subclause 14.3.2.</w:t>
      </w:r>
      <w:r w:rsidR="00F97CA6" w:rsidRPr="003167FF">
        <w:rPr>
          <w:lang w:eastAsia="zh-CN"/>
        </w:rPr>
        <w:t>40</w:t>
      </w:r>
      <w:r w:rsidRPr="003167FF">
        <w:rPr>
          <w:lang w:eastAsia="zh-CN"/>
        </w:rPr>
        <w:t>.</w:t>
      </w:r>
    </w:p>
    <w:p w14:paraId="64C720CC" w14:textId="6EF35B72" w:rsidR="00024B95" w:rsidRPr="003167FF" w:rsidRDefault="00024B95" w:rsidP="00024B95">
      <w:pPr>
        <w:rPr>
          <w:lang w:eastAsia="zh-CN"/>
        </w:rPr>
      </w:pPr>
      <w:r w:rsidRPr="003167FF">
        <w:rPr>
          <w:b/>
          <w:lang w:eastAsia="zh-CN"/>
        </w:rPr>
        <w:t>Outputs:</w:t>
      </w:r>
      <w:r w:rsidRPr="003167FF">
        <w:rPr>
          <w:lang w:eastAsia="zh-CN"/>
        </w:rPr>
        <w:t xml:space="preserve"> See subclause 14.3.2.</w:t>
      </w:r>
      <w:r w:rsidR="00F97CA6" w:rsidRPr="003167FF">
        <w:rPr>
          <w:lang w:eastAsia="zh-CN"/>
        </w:rPr>
        <w:t>41</w:t>
      </w:r>
      <w:r w:rsidRPr="003167FF">
        <w:rPr>
          <w:lang w:eastAsia="zh-CN"/>
        </w:rPr>
        <w:t>.</w:t>
      </w:r>
    </w:p>
    <w:p w14:paraId="714F5E3C" w14:textId="47907142" w:rsidR="00024B95" w:rsidRPr="003167FF" w:rsidRDefault="00024B95" w:rsidP="00024B95">
      <w:pPr>
        <w:rPr>
          <w:lang w:eastAsia="zh-CN"/>
        </w:rPr>
      </w:pPr>
      <w:r w:rsidRPr="003167FF">
        <w:rPr>
          <w:lang w:eastAsia="zh-CN"/>
        </w:rPr>
        <w:t>See subclause 14.3.4A for the details of usage of this API operation.</w:t>
      </w:r>
    </w:p>
    <w:p w14:paraId="0CDF2966" w14:textId="37342F36" w:rsidR="00024B95" w:rsidRPr="003167FF" w:rsidRDefault="00024B95" w:rsidP="00024B95">
      <w:pPr>
        <w:pStyle w:val="Heading4"/>
      </w:pPr>
      <w:bookmarkStart w:id="1838" w:name="_Toc155356063"/>
      <w:r w:rsidRPr="003167FF">
        <w:t>14.4.2.11</w:t>
      </w:r>
      <w:r w:rsidRPr="003167FF">
        <w:tab/>
        <w:t>Update_Multicast</w:t>
      </w:r>
      <w:r w:rsidRPr="003167FF">
        <w:rPr>
          <w:lang w:eastAsia="zh-CN"/>
        </w:rPr>
        <w:t>/Broadcast</w:t>
      </w:r>
      <w:r w:rsidRPr="003167FF">
        <w:t>_Resource</w:t>
      </w:r>
      <w:bookmarkEnd w:id="1838"/>
    </w:p>
    <w:p w14:paraId="6843DC6F" w14:textId="77777777" w:rsidR="00024B95" w:rsidRPr="003167FF" w:rsidRDefault="00024B95" w:rsidP="00024B95">
      <w:r w:rsidRPr="003167FF">
        <w:rPr>
          <w:b/>
        </w:rPr>
        <w:t xml:space="preserve">API operation name: </w:t>
      </w:r>
      <w:r w:rsidRPr="003167FF">
        <w:t>Update_Multicast</w:t>
      </w:r>
      <w:r w:rsidRPr="003167FF">
        <w:rPr>
          <w:lang w:eastAsia="zh-CN"/>
        </w:rPr>
        <w:t>/Broadcast</w:t>
      </w:r>
      <w:r w:rsidRPr="003167FF">
        <w:t>_Resource</w:t>
      </w:r>
    </w:p>
    <w:p w14:paraId="0E6C78E0" w14:textId="77777777" w:rsidR="00024B95" w:rsidRPr="003167FF" w:rsidRDefault="00024B95" w:rsidP="00024B95">
      <w:pPr>
        <w:rPr>
          <w:lang w:eastAsia="zh-CN"/>
        </w:rPr>
      </w:pPr>
      <w:r w:rsidRPr="003167FF">
        <w:rPr>
          <w:b/>
        </w:rPr>
        <w:t>Description:</w:t>
      </w:r>
      <w:r w:rsidRPr="003167FF">
        <w:t xml:space="preserve"> Updating </w:t>
      </w:r>
      <w:r w:rsidRPr="003167FF">
        <w:rPr>
          <w:lang w:eastAsia="zh-CN"/>
        </w:rPr>
        <w:t>multicast/broadcast resource</w:t>
      </w:r>
      <w:r w:rsidRPr="003167FF">
        <w:t>.</w:t>
      </w:r>
    </w:p>
    <w:p w14:paraId="7265E816" w14:textId="77777777" w:rsidR="00024B95" w:rsidRPr="003167FF" w:rsidRDefault="00024B95" w:rsidP="00024B95">
      <w:r w:rsidRPr="003167FF">
        <w:rPr>
          <w:b/>
        </w:rPr>
        <w:t>Known Consumers:</w:t>
      </w:r>
      <w:r w:rsidRPr="003167FF">
        <w:t xml:space="preserve"> VAL server.</w:t>
      </w:r>
    </w:p>
    <w:p w14:paraId="4A859578" w14:textId="4EED9A1C" w:rsidR="00024B95" w:rsidRPr="003167FF" w:rsidRDefault="00024B95" w:rsidP="00024B95">
      <w:pPr>
        <w:rPr>
          <w:lang w:eastAsia="zh-CN"/>
        </w:rPr>
      </w:pPr>
      <w:r w:rsidRPr="003167FF">
        <w:rPr>
          <w:b/>
          <w:lang w:eastAsia="zh-CN"/>
        </w:rPr>
        <w:t xml:space="preserve">Inputs: </w:t>
      </w:r>
      <w:r w:rsidRPr="003167FF">
        <w:rPr>
          <w:lang w:eastAsia="zh-CN"/>
        </w:rPr>
        <w:t>See subclause 14.3.2.</w:t>
      </w:r>
      <w:r w:rsidR="00F97CA6" w:rsidRPr="003167FF">
        <w:rPr>
          <w:lang w:eastAsia="zh-CN"/>
        </w:rPr>
        <w:t>42</w:t>
      </w:r>
      <w:r w:rsidRPr="003167FF">
        <w:rPr>
          <w:lang w:eastAsia="zh-CN"/>
        </w:rPr>
        <w:t>.</w:t>
      </w:r>
    </w:p>
    <w:p w14:paraId="01C3F1A4" w14:textId="1C729FD9" w:rsidR="00024B95" w:rsidRPr="003167FF" w:rsidRDefault="00024B95" w:rsidP="00024B95">
      <w:pPr>
        <w:rPr>
          <w:lang w:eastAsia="zh-CN"/>
        </w:rPr>
      </w:pPr>
      <w:r w:rsidRPr="003167FF">
        <w:rPr>
          <w:b/>
          <w:lang w:eastAsia="zh-CN"/>
        </w:rPr>
        <w:t>Outputs:</w:t>
      </w:r>
      <w:r w:rsidRPr="003167FF">
        <w:rPr>
          <w:lang w:eastAsia="zh-CN"/>
        </w:rPr>
        <w:t xml:space="preserve"> See subclause 14.3.2.</w:t>
      </w:r>
      <w:r w:rsidR="00F97CA6" w:rsidRPr="003167FF">
        <w:rPr>
          <w:lang w:eastAsia="zh-CN"/>
        </w:rPr>
        <w:t>43</w:t>
      </w:r>
      <w:r w:rsidRPr="003167FF">
        <w:rPr>
          <w:lang w:eastAsia="zh-CN"/>
        </w:rPr>
        <w:t>.</w:t>
      </w:r>
    </w:p>
    <w:p w14:paraId="5519DA46" w14:textId="77777777" w:rsidR="00024B95" w:rsidRPr="003167FF" w:rsidRDefault="00024B95" w:rsidP="00024B95">
      <w:pPr>
        <w:rPr>
          <w:lang w:eastAsia="zh-CN"/>
        </w:rPr>
      </w:pPr>
      <w:r w:rsidRPr="003167FF">
        <w:rPr>
          <w:lang w:eastAsia="zh-CN"/>
        </w:rPr>
        <w:t>See subclause 14.3.4A for the details of usage of this API operation.</w:t>
      </w:r>
    </w:p>
    <w:p w14:paraId="5BD78406" w14:textId="4C749402" w:rsidR="00024B95" w:rsidRPr="003167FF" w:rsidRDefault="00024B95" w:rsidP="00024B95">
      <w:pPr>
        <w:pStyle w:val="Heading4"/>
      </w:pPr>
      <w:bookmarkStart w:id="1839" w:name="_Toc155356064"/>
      <w:r w:rsidRPr="003167FF">
        <w:t>14.4.2.12</w:t>
      </w:r>
      <w:r w:rsidRPr="003167FF">
        <w:tab/>
        <w:t>Delete_Multicast</w:t>
      </w:r>
      <w:r w:rsidRPr="003167FF">
        <w:rPr>
          <w:lang w:eastAsia="zh-CN"/>
        </w:rPr>
        <w:t>/Broadcast</w:t>
      </w:r>
      <w:r w:rsidRPr="003167FF">
        <w:t>_Resource</w:t>
      </w:r>
      <w:bookmarkEnd w:id="1839"/>
    </w:p>
    <w:p w14:paraId="75F0CDCB" w14:textId="77777777" w:rsidR="00024B95" w:rsidRPr="003167FF" w:rsidRDefault="00024B95" w:rsidP="00024B95">
      <w:r w:rsidRPr="003167FF">
        <w:rPr>
          <w:b/>
        </w:rPr>
        <w:t xml:space="preserve">API operation name: </w:t>
      </w:r>
      <w:r w:rsidRPr="003167FF">
        <w:t>Delete_Multicast</w:t>
      </w:r>
      <w:r w:rsidRPr="003167FF">
        <w:rPr>
          <w:lang w:eastAsia="zh-CN"/>
        </w:rPr>
        <w:t>/Broadcast</w:t>
      </w:r>
      <w:r w:rsidRPr="003167FF">
        <w:t>_Resource</w:t>
      </w:r>
    </w:p>
    <w:p w14:paraId="3213C900" w14:textId="77777777" w:rsidR="00024B95" w:rsidRPr="003167FF" w:rsidRDefault="00024B95" w:rsidP="00024B95">
      <w:pPr>
        <w:rPr>
          <w:lang w:eastAsia="zh-CN"/>
        </w:rPr>
      </w:pPr>
      <w:r w:rsidRPr="003167FF">
        <w:rPr>
          <w:b/>
        </w:rPr>
        <w:t>Description:</w:t>
      </w:r>
      <w:r w:rsidRPr="003167FF">
        <w:t xml:space="preserve"> Deleting </w:t>
      </w:r>
      <w:r w:rsidRPr="003167FF">
        <w:rPr>
          <w:lang w:eastAsia="zh-CN"/>
        </w:rPr>
        <w:t>multicast/broadcast resource</w:t>
      </w:r>
      <w:r w:rsidRPr="003167FF">
        <w:t>.</w:t>
      </w:r>
    </w:p>
    <w:p w14:paraId="3C12E057" w14:textId="77777777" w:rsidR="00024B95" w:rsidRPr="003167FF" w:rsidRDefault="00024B95" w:rsidP="00024B95">
      <w:r w:rsidRPr="003167FF">
        <w:rPr>
          <w:b/>
        </w:rPr>
        <w:lastRenderedPageBreak/>
        <w:t>Known Consumers:</w:t>
      </w:r>
      <w:r w:rsidRPr="003167FF">
        <w:t xml:space="preserve"> VAL server.</w:t>
      </w:r>
    </w:p>
    <w:p w14:paraId="3B352D31" w14:textId="0B55DC8C" w:rsidR="00024B95" w:rsidRPr="003167FF" w:rsidRDefault="00024B95" w:rsidP="00024B95">
      <w:pPr>
        <w:rPr>
          <w:lang w:eastAsia="zh-CN"/>
        </w:rPr>
      </w:pPr>
      <w:r w:rsidRPr="003167FF">
        <w:rPr>
          <w:b/>
          <w:lang w:eastAsia="zh-CN"/>
        </w:rPr>
        <w:t xml:space="preserve">Inputs: </w:t>
      </w:r>
      <w:r w:rsidRPr="003167FF">
        <w:rPr>
          <w:lang w:eastAsia="zh-CN"/>
        </w:rPr>
        <w:t>See subclause 14.3.2.</w:t>
      </w:r>
      <w:r w:rsidR="00F97CA6" w:rsidRPr="003167FF">
        <w:rPr>
          <w:lang w:eastAsia="zh-CN"/>
        </w:rPr>
        <w:t>44</w:t>
      </w:r>
      <w:r w:rsidRPr="003167FF">
        <w:rPr>
          <w:lang w:eastAsia="zh-CN"/>
        </w:rPr>
        <w:t>.</w:t>
      </w:r>
    </w:p>
    <w:p w14:paraId="02138480" w14:textId="319B104D" w:rsidR="00024B95" w:rsidRPr="003167FF" w:rsidRDefault="00024B95" w:rsidP="00024B95">
      <w:pPr>
        <w:rPr>
          <w:lang w:eastAsia="zh-CN"/>
        </w:rPr>
      </w:pPr>
      <w:r w:rsidRPr="003167FF">
        <w:rPr>
          <w:b/>
          <w:lang w:eastAsia="zh-CN"/>
        </w:rPr>
        <w:t>Outputs:</w:t>
      </w:r>
      <w:r w:rsidRPr="003167FF">
        <w:rPr>
          <w:lang w:eastAsia="zh-CN"/>
        </w:rPr>
        <w:t xml:space="preserve"> See subclause 14.3.2.</w:t>
      </w:r>
      <w:r w:rsidR="00F97CA6" w:rsidRPr="003167FF">
        <w:rPr>
          <w:lang w:eastAsia="zh-CN"/>
        </w:rPr>
        <w:t>45</w:t>
      </w:r>
      <w:r w:rsidRPr="003167FF">
        <w:rPr>
          <w:lang w:eastAsia="zh-CN"/>
        </w:rPr>
        <w:t>.</w:t>
      </w:r>
    </w:p>
    <w:p w14:paraId="41CED1DB" w14:textId="77777777" w:rsidR="00024B95" w:rsidRPr="003167FF" w:rsidRDefault="00024B95" w:rsidP="00024B95">
      <w:pPr>
        <w:rPr>
          <w:lang w:eastAsia="zh-CN"/>
        </w:rPr>
      </w:pPr>
      <w:r w:rsidRPr="003167FF">
        <w:rPr>
          <w:lang w:eastAsia="zh-CN"/>
        </w:rPr>
        <w:t>See subclause 14.3.4A for the details of usage of this API operation.</w:t>
      </w:r>
    </w:p>
    <w:p w14:paraId="3655909C" w14:textId="1FB52A31" w:rsidR="00024B95" w:rsidRPr="003167FF" w:rsidRDefault="00024B95" w:rsidP="00024B95">
      <w:pPr>
        <w:pStyle w:val="Heading4"/>
      </w:pPr>
      <w:bookmarkStart w:id="1840" w:name="_Toc155356065"/>
      <w:r w:rsidRPr="003167FF">
        <w:t>14.4.2.13</w:t>
      </w:r>
      <w:r w:rsidRPr="003167FF">
        <w:tab/>
        <w:t>Activate_Multicast_Resource</w:t>
      </w:r>
      <w:bookmarkEnd w:id="1840"/>
    </w:p>
    <w:p w14:paraId="0B99772F" w14:textId="77777777" w:rsidR="00024B95" w:rsidRPr="003167FF" w:rsidRDefault="00024B95" w:rsidP="00024B95">
      <w:r w:rsidRPr="003167FF">
        <w:rPr>
          <w:b/>
        </w:rPr>
        <w:t xml:space="preserve">API operation name: </w:t>
      </w:r>
      <w:r w:rsidRPr="003167FF">
        <w:t>Activate_multicast_Resource</w:t>
      </w:r>
    </w:p>
    <w:p w14:paraId="197DF6A1" w14:textId="77777777" w:rsidR="00024B95" w:rsidRPr="003167FF" w:rsidRDefault="00024B95" w:rsidP="00024B95">
      <w:pPr>
        <w:rPr>
          <w:lang w:eastAsia="zh-CN"/>
        </w:rPr>
      </w:pPr>
      <w:r w:rsidRPr="003167FF">
        <w:rPr>
          <w:b/>
        </w:rPr>
        <w:t>Description:</w:t>
      </w:r>
      <w:r w:rsidRPr="003167FF">
        <w:t xml:space="preserve"> Activating </w:t>
      </w:r>
      <w:r w:rsidRPr="003167FF">
        <w:rPr>
          <w:lang w:eastAsia="zh-CN"/>
        </w:rPr>
        <w:t>multicast/broadcast resource</w:t>
      </w:r>
      <w:r w:rsidRPr="003167FF">
        <w:t>.</w:t>
      </w:r>
    </w:p>
    <w:p w14:paraId="106B4CF1" w14:textId="77777777" w:rsidR="00024B95" w:rsidRPr="003167FF" w:rsidRDefault="00024B95" w:rsidP="00024B95">
      <w:r w:rsidRPr="003167FF">
        <w:rPr>
          <w:b/>
        </w:rPr>
        <w:t>Known Consumers:</w:t>
      </w:r>
      <w:r w:rsidRPr="003167FF">
        <w:t xml:space="preserve"> VAL server.</w:t>
      </w:r>
    </w:p>
    <w:p w14:paraId="7F7373D7" w14:textId="3A051D7B" w:rsidR="00024B95" w:rsidRPr="003167FF" w:rsidRDefault="00024B95" w:rsidP="00024B95">
      <w:pPr>
        <w:rPr>
          <w:lang w:eastAsia="zh-CN"/>
        </w:rPr>
      </w:pPr>
      <w:r w:rsidRPr="003167FF">
        <w:rPr>
          <w:b/>
          <w:lang w:eastAsia="zh-CN"/>
        </w:rPr>
        <w:t xml:space="preserve">Inputs: </w:t>
      </w:r>
      <w:r w:rsidRPr="003167FF">
        <w:rPr>
          <w:lang w:eastAsia="zh-CN"/>
        </w:rPr>
        <w:t>See subclause 14.3.2.</w:t>
      </w:r>
      <w:r w:rsidR="00F97CA6" w:rsidRPr="003167FF">
        <w:rPr>
          <w:lang w:eastAsia="zh-CN"/>
        </w:rPr>
        <w:t>46</w:t>
      </w:r>
      <w:r w:rsidRPr="003167FF">
        <w:rPr>
          <w:lang w:eastAsia="zh-CN"/>
        </w:rPr>
        <w:t>.</w:t>
      </w:r>
    </w:p>
    <w:p w14:paraId="0B300B73" w14:textId="541537B3" w:rsidR="00024B95" w:rsidRPr="003167FF" w:rsidRDefault="00024B95" w:rsidP="00024B95">
      <w:pPr>
        <w:rPr>
          <w:lang w:eastAsia="zh-CN"/>
        </w:rPr>
      </w:pPr>
      <w:r w:rsidRPr="003167FF">
        <w:rPr>
          <w:b/>
          <w:lang w:eastAsia="zh-CN"/>
        </w:rPr>
        <w:t>Outputs:</w:t>
      </w:r>
      <w:r w:rsidRPr="003167FF">
        <w:rPr>
          <w:lang w:eastAsia="zh-CN"/>
        </w:rPr>
        <w:t xml:space="preserve"> See subclause 14.3.2.</w:t>
      </w:r>
      <w:r w:rsidR="00F97CA6" w:rsidRPr="003167FF">
        <w:rPr>
          <w:lang w:eastAsia="zh-CN"/>
        </w:rPr>
        <w:t>47</w:t>
      </w:r>
      <w:r w:rsidRPr="003167FF">
        <w:rPr>
          <w:lang w:eastAsia="zh-CN"/>
        </w:rPr>
        <w:t>.</w:t>
      </w:r>
    </w:p>
    <w:p w14:paraId="4D33F67F" w14:textId="77777777" w:rsidR="00024B95" w:rsidRPr="003167FF" w:rsidRDefault="00024B95" w:rsidP="00024B95">
      <w:pPr>
        <w:rPr>
          <w:lang w:eastAsia="zh-CN"/>
        </w:rPr>
      </w:pPr>
      <w:r w:rsidRPr="003167FF">
        <w:rPr>
          <w:lang w:eastAsia="zh-CN"/>
        </w:rPr>
        <w:t>See subclause 14.3.4A for the details of usage of this API operation.</w:t>
      </w:r>
    </w:p>
    <w:p w14:paraId="5D84370F" w14:textId="3CBB9C3B" w:rsidR="00024B95" w:rsidRPr="003167FF" w:rsidRDefault="00024B95" w:rsidP="00024B95">
      <w:pPr>
        <w:pStyle w:val="Heading4"/>
      </w:pPr>
      <w:bookmarkStart w:id="1841" w:name="_Toc155356066"/>
      <w:r w:rsidRPr="003167FF">
        <w:t>14.4.2.14</w:t>
      </w:r>
      <w:r w:rsidRPr="003167FF">
        <w:tab/>
        <w:t>Deactivate_Multicast_Resource</w:t>
      </w:r>
      <w:bookmarkEnd w:id="1841"/>
    </w:p>
    <w:p w14:paraId="34411AE2" w14:textId="77777777" w:rsidR="00024B95" w:rsidRPr="003167FF" w:rsidRDefault="00024B95" w:rsidP="00024B95">
      <w:r w:rsidRPr="003167FF">
        <w:rPr>
          <w:b/>
        </w:rPr>
        <w:t xml:space="preserve">API operation name: </w:t>
      </w:r>
      <w:r w:rsidRPr="003167FF">
        <w:t>Deactivate_multicast_Resource</w:t>
      </w:r>
    </w:p>
    <w:p w14:paraId="40B1212D" w14:textId="77777777" w:rsidR="00024B95" w:rsidRPr="003167FF" w:rsidRDefault="00024B95" w:rsidP="00024B95">
      <w:pPr>
        <w:rPr>
          <w:lang w:eastAsia="zh-CN"/>
        </w:rPr>
      </w:pPr>
      <w:r w:rsidRPr="003167FF">
        <w:rPr>
          <w:b/>
        </w:rPr>
        <w:t>Description:</w:t>
      </w:r>
      <w:r w:rsidRPr="003167FF">
        <w:t xml:space="preserve"> Deactivating </w:t>
      </w:r>
      <w:r w:rsidRPr="003167FF">
        <w:rPr>
          <w:lang w:eastAsia="zh-CN"/>
        </w:rPr>
        <w:t>multicast/broadcast resource</w:t>
      </w:r>
      <w:r w:rsidRPr="003167FF">
        <w:t>.</w:t>
      </w:r>
    </w:p>
    <w:p w14:paraId="6652835A" w14:textId="77777777" w:rsidR="00024B95" w:rsidRPr="003167FF" w:rsidRDefault="00024B95" w:rsidP="00024B95">
      <w:r w:rsidRPr="003167FF">
        <w:rPr>
          <w:b/>
        </w:rPr>
        <w:t>Known Consumers:</w:t>
      </w:r>
      <w:r w:rsidRPr="003167FF">
        <w:t xml:space="preserve"> VAL server.</w:t>
      </w:r>
    </w:p>
    <w:p w14:paraId="068602E5" w14:textId="3B98D188" w:rsidR="00024B95" w:rsidRPr="003167FF" w:rsidRDefault="00024B95" w:rsidP="00024B95">
      <w:pPr>
        <w:rPr>
          <w:lang w:eastAsia="zh-CN"/>
        </w:rPr>
      </w:pPr>
      <w:r w:rsidRPr="003167FF">
        <w:rPr>
          <w:b/>
          <w:lang w:eastAsia="zh-CN"/>
        </w:rPr>
        <w:t xml:space="preserve">Inputs: </w:t>
      </w:r>
      <w:r w:rsidRPr="003167FF">
        <w:rPr>
          <w:lang w:eastAsia="zh-CN"/>
        </w:rPr>
        <w:t>See subclause 14.3.2.</w:t>
      </w:r>
      <w:r w:rsidR="00F97CA6" w:rsidRPr="003167FF">
        <w:rPr>
          <w:lang w:eastAsia="zh-CN"/>
        </w:rPr>
        <w:t>48</w:t>
      </w:r>
      <w:r w:rsidRPr="003167FF">
        <w:rPr>
          <w:lang w:eastAsia="zh-CN"/>
        </w:rPr>
        <w:t>.</w:t>
      </w:r>
    </w:p>
    <w:p w14:paraId="5E29AD95" w14:textId="4209051D" w:rsidR="00024B95" w:rsidRPr="003167FF" w:rsidRDefault="00024B95" w:rsidP="00024B95">
      <w:pPr>
        <w:rPr>
          <w:lang w:eastAsia="zh-CN"/>
        </w:rPr>
      </w:pPr>
      <w:r w:rsidRPr="003167FF">
        <w:rPr>
          <w:b/>
          <w:lang w:eastAsia="zh-CN"/>
        </w:rPr>
        <w:t>Outputs:</w:t>
      </w:r>
      <w:r w:rsidRPr="003167FF">
        <w:rPr>
          <w:lang w:eastAsia="zh-CN"/>
        </w:rPr>
        <w:t xml:space="preserve"> See subclause 14.3.2.</w:t>
      </w:r>
      <w:r w:rsidR="00F97CA6" w:rsidRPr="003167FF">
        <w:rPr>
          <w:lang w:eastAsia="zh-CN"/>
        </w:rPr>
        <w:t>49</w:t>
      </w:r>
      <w:r w:rsidRPr="003167FF">
        <w:rPr>
          <w:lang w:eastAsia="zh-CN"/>
        </w:rPr>
        <w:t>.</w:t>
      </w:r>
    </w:p>
    <w:p w14:paraId="7FF51547" w14:textId="77777777" w:rsidR="00024B95" w:rsidRPr="003167FF" w:rsidRDefault="00024B95" w:rsidP="00024B95">
      <w:pPr>
        <w:rPr>
          <w:lang w:eastAsia="zh-CN"/>
        </w:rPr>
      </w:pPr>
      <w:r w:rsidRPr="003167FF">
        <w:rPr>
          <w:lang w:eastAsia="zh-CN"/>
        </w:rPr>
        <w:t>See subclause 14.3.4A for the details of usage of this API operation.</w:t>
      </w:r>
    </w:p>
    <w:p w14:paraId="352D604A" w14:textId="1243FBEC" w:rsidR="003C41CF" w:rsidRPr="00B2098E" w:rsidRDefault="003C41CF" w:rsidP="003C41CF">
      <w:pPr>
        <w:pStyle w:val="Heading4"/>
      </w:pPr>
      <w:bookmarkStart w:id="1842" w:name="_Toc155356067"/>
      <w:r>
        <w:t>14</w:t>
      </w:r>
      <w:r w:rsidRPr="00B2098E">
        <w:t>.</w:t>
      </w:r>
      <w:r>
        <w:t>4</w:t>
      </w:r>
      <w:r w:rsidRPr="00B2098E">
        <w:t>.</w:t>
      </w:r>
      <w:r>
        <w:t>2.15</w:t>
      </w:r>
      <w:r w:rsidRPr="00B2098E">
        <w:tab/>
      </w:r>
      <w:r>
        <w:t>BDT_Configuration_request</w:t>
      </w:r>
      <w:bookmarkEnd w:id="1842"/>
    </w:p>
    <w:p w14:paraId="28D3D5AB" w14:textId="77777777" w:rsidR="003C41CF" w:rsidRPr="003167FF" w:rsidRDefault="003C41CF" w:rsidP="003C41CF">
      <w:r w:rsidRPr="003167FF">
        <w:rPr>
          <w:b/>
        </w:rPr>
        <w:t xml:space="preserve">API operation name: </w:t>
      </w:r>
      <w:r>
        <w:t>BDT_Configuration_request</w:t>
      </w:r>
    </w:p>
    <w:p w14:paraId="61B8D257" w14:textId="77777777" w:rsidR="003C41CF" w:rsidRPr="003167FF" w:rsidRDefault="003C41CF" w:rsidP="003C41CF">
      <w:pPr>
        <w:rPr>
          <w:lang w:eastAsia="zh-CN"/>
        </w:rPr>
      </w:pPr>
      <w:r w:rsidRPr="003167FF">
        <w:rPr>
          <w:b/>
        </w:rPr>
        <w:t>Description:</w:t>
      </w:r>
      <w:r w:rsidRPr="003167FF">
        <w:t xml:space="preserve"> Requesting </w:t>
      </w:r>
      <w:r>
        <w:rPr>
          <w:lang w:eastAsia="zh-CN"/>
        </w:rPr>
        <w:t>Background data transfer configuration</w:t>
      </w:r>
      <w:r w:rsidRPr="003167FF">
        <w:t>.</w:t>
      </w:r>
    </w:p>
    <w:p w14:paraId="0A6A4FEA" w14:textId="77777777" w:rsidR="003C41CF" w:rsidRPr="003167FF" w:rsidRDefault="003C41CF" w:rsidP="003C41CF">
      <w:r w:rsidRPr="003167FF">
        <w:rPr>
          <w:b/>
        </w:rPr>
        <w:t>Known Consumers:</w:t>
      </w:r>
      <w:r w:rsidRPr="003167FF">
        <w:t xml:space="preserve"> VAL server.</w:t>
      </w:r>
    </w:p>
    <w:p w14:paraId="2B888499" w14:textId="362F81D2" w:rsidR="003C41CF" w:rsidRPr="003167FF" w:rsidRDefault="003C41CF" w:rsidP="003C41CF">
      <w:pPr>
        <w:rPr>
          <w:lang w:eastAsia="zh-CN"/>
        </w:rPr>
      </w:pPr>
      <w:r w:rsidRPr="003167FF">
        <w:rPr>
          <w:b/>
          <w:lang w:eastAsia="zh-CN"/>
        </w:rPr>
        <w:t xml:space="preserve">Inputs: </w:t>
      </w:r>
      <w:r w:rsidRPr="003167FF">
        <w:rPr>
          <w:lang w:eastAsia="zh-CN"/>
        </w:rPr>
        <w:t>See subclause </w:t>
      </w:r>
      <w:r>
        <w:rPr>
          <w:lang w:eastAsia="zh-CN"/>
        </w:rPr>
        <w:t>14.3.2.</w:t>
      </w:r>
      <w:r w:rsidR="002B3EE6">
        <w:rPr>
          <w:lang w:eastAsia="zh-CN"/>
        </w:rPr>
        <w:t>5</w:t>
      </w:r>
      <w:r w:rsidR="00931F89">
        <w:rPr>
          <w:lang w:eastAsia="zh-CN"/>
        </w:rPr>
        <w:t>8</w:t>
      </w:r>
    </w:p>
    <w:p w14:paraId="37D74C1A" w14:textId="57941E0B" w:rsidR="003C41CF" w:rsidRPr="006B4E42" w:rsidRDefault="003C41CF" w:rsidP="003C41CF">
      <w:pPr>
        <w:rPr>
          <w:lang w:eastAsia="zh-CN"/>
        </w:rPr>
      </w:pPr>
      <w:r w:rsidRPr="003167FF">
        <w:rPr>
          <w:b/>
          <w:lang w:eastAsia="zh-CN"/>
        </w:rPr>
        <w:t>Outputs:</w:t>
      </w:r>
      <w:r w:rsidRPr="003167FF">
        <w:rPr>
          <w:lang w:eastAsia="zh-CN"/>
        </w:rPr>
        <w:t xml:space="preserve"> See subclause </w:t>
      </w:r>
      <w:r>
        <w:rPr>
          <w:lang w:eastAsia="zh-CN"/>
        </w:rPr>
        <w:t>14.3.2.</w:t>
      </w:r>
      <w:r w:rsidR="002B3EE6">
        <w:rPr>
          <w:lang w:eastAsia="zh-CN"/>
        </w:rPr>
        <w:t>5</w:t>
      </w:r>
      <w:r w:rsidR="00931F89">
        <w:rPr>
          <w:lang w:eastAsia="zh-CN"/>
        </w:rPr>
        <w:t>9</w:t>
      </w:r>
    </w:p>
    <w:p w14:paraId="598F4481" w14:textId="65072401" w:rsidR="003C41CF" w:rsidRPr="00B2098E" w:rsidRDefault="003C41CF" w:rsidP="003C41CF">
      <w:pPr>
        <w:pStyle w:val="Heading4"/>
      </w:pPr>
      <w:bookmarkStart w:id="1843" w:name="_Toc155356068"/>
      <w:r>
        <w:t>14</w:t>
      </w:r>
      <w:r w:rsidRPr="00B2098E">
        <w:t>.</w:t>
      </w:r>
      <w:r>
        <w:t>4</w:t>
      </w:r>
      <w:r w:rsidRPr="00B2098E">
        <w:t>.</w:t>
      </w:r>
      <w:r>
        <w:t>2.16</w:t>
      </w:r>
      <w:r w:rsidRPr="00B2098E">
        <w:tab/>
      </w:r>
      <w:r>
        <w:t>BDT_Negotiation_notification</w:t>
      </w:r>
      <w:bookmarkEnd w:id="1843"/>
    </w:p>
    <w:p w14:paraId="6843F881" w14:textId="77777777" w:rsidR="003C41CF" w:rsidRPr="003167FF" w:rsidRDefault="003C41CF" w:rsidP="003C41CF">
      <w:r w:rsidRPr="003167FF">
        <w:rPr>
          <w:b/>
        </w:rPr>
        <w:t xml:space="preserve">API operation name: </w:t>
      </w:r>
      <w:r>
        <w:t xml:space="preserve">BDT_Negotiation_notification </w:t>
      </w:r>
    </w:p>
    <w:p w14:paraId="12A15F6F" w14:textId="77777777" w:rsidR="003C41CF" w:rsidRPr="003167FF" w:rsidRDefault="003C41CF" w:rsidP="003C41CF">
      <w:pPr>
        <w:rPr>
          <w:lang w:eastAsia="zh-CN"/>
        </w:rPr>
      </w:pPr>
      <w:r w:rsidRPr="003167FF">
        <w:rPr>
          <w:b/>
        </w:rPr>
        <w:t>Description:</w:t>
      </w:r>
      <w:r w:rsidRPr="003167FF">
        <w:t xml:space="preserve"> </w:t>
      </w:r>
      <w:r>
        <w:t>Forwards BDT</w:t>
      </w:r>
      <w:r>
        <w:rPr>
          <w:lang w:eastAsia="zh-CN"/>
        </w:rPr>
        <w:t xml:space="preserve"> negotiation notification</w:t>
      </w:r>
      <w:r w:rsidRPr="003167FF">
        <w:t>.</w:t>
      </w:r>
    </w:p>
    <w:p w14:paraId="53D6CE62" w14:textId="77777777" w:rsidR="003C41CF" w:rsidRPr="003167FF" w:rsidRDefault="003C41CF" w:rsidP="003C41CF">
      <w:r w:rsidRPr="003167FF">
        <w:rPr>
          <w:b/>
        </w:rPr>
        <w:t>Known Consumers:</w:t>
      </w:r>
      <w:r w:rsidRPr="003167FF">
        <w:t xml:space="preserve"> VAL server.</w:t>
      </w:r>
    </w:p>
    <w:p w14:paraId="72B8741E" w14:textId="77777777" w:rsidR="003C41CF" w:rsidRPr="003167FF" w:rsidRDefault="003C41CF" w:rsidP="003C41CF">
      <w:pPr>
        <w:rPr>
          <w:lang w:eastAsia="zh-CN"/>
        </w:rPr>
      </w:pPr>
      <w:r w:rsidRPr="003167FF">
        <w:rPr>
          <w:b/>
          <w:lang w:eastAsia="zh-CN"/>
        </w:rPr>
        <w:t xml:space="preserve">Inputs: </w:t>
      </w:r>
      <w:r>
        <w:rPr>
          <w:lang w:eastAsia="zh-CN"/>
        </w:rPr>
        <w:t>None</w:t>
      </w:r>
    </w:p>
    <w:p w14:paraId="294BA008" w14:textId="6CC5D609" w:rsidR="003C41CF" w:rsidRPr="003167FF" w:rsidRDefault="003C41CF" w:rsidP="003C41CF">
      <w:pPr>
        <w:rPr>
          <w:lang w:eastAsia="zh-CN"/>
        </w:rPr>
      </w:pPr>
      <w:r w:rsidRPr="003167FF">
        <w:rPr>
          <w:b/>
          <w:lang w:eastAsia="zh-CN"/>
        </w:rPr>
        <w:t>Outputs:</w:t>
      </w:r>
      <w:r w:rsidRPr="003167FF">
        <w:rPr>
          <w:lang w:eastAsia="zh-CN"/>
        </w:rPr>
        <w:t xml:space="preserve"> See subclause </w:t>
      </w:r>
      <w:r>
        <w:rPr>
          <w:lang w:eastAsia="zh-CN"/>
        </w:rPr>
        <w:t>14.3.2.</w:t>
      </w:r>
      <w:r w:rsidR="002B3EE6">
        <w:rPr>
          <w:lang w:eastAsia="zh-CN"/>
        </w:rPr>
        <w:t>59</w:t>
      </w:r>
    </w:p>
    <w:p w14:paraId="341A2459" w14:textId="3C3435C5" w:rsidR="001F5B36" w:rsidRPr="00B2098E" w:rsidRDefault="001F5B36" w:rsidP="001F5B36">
      <w:pPr>
        <w:pStyle w:val="Heading4"/>
      </w:pPr>
      <w:bookmarkStart w:id="1844" w:name="_Toc155356069"/>
      <w:r>
        <w:t>14</w:t>
      </w:r>
      <w:r w:rsidRPr="00B2098E">
        <w:t>.</w:t>
      </w:r>
      <w:r>
        <w:t>4</w:t>
      </w:r>
      <w:r w:rsidRPr="00B2098E">
        <w:t>.</w:t>
      </w:r>
      <w:r>
        <w:t>2.17</w:t>
      </w:r>
      <w:r w:rsidRPr="00B2098E">
        <w:tab/>
      </w:r>
      <w:r>
        <w:t>Subscribe_</w:t>
      </w:r>
      <w:r w:rsidRPr="00CC578C">
        <w:t>Unified</w:t>
      </w:r>
      <w:r>
        <w:t>_T</w:t>
      </w:r>
      <w:r w:rsidRPr="00CC578C">
        <w:t>raffic</w:t>
      </w:r>
      <w:r>
        <w:t>_P</w:t>
      </w:r>
      <w:r w:rsidRPr="00CC578C">
        <w:t>attern</w:t>
      </w:r>
      <w:r>
        <w:t>_</w:t>
      </w:r>
      <w:r w:rsidRPr="00CC578C">
        <w:t>and</w:t>
      </w:r>
      <w:r>
        <w:t>_M</w:t>
      </w:r>
      <w:r w:rsidRPr="00CC578C">
        <w:t>onitoring</w:t>
      </w:r>
      <w:r>
        <w:t>_M</w:t>
      </w:r>
      <w:r w:rsidRPr="00CC578C">
        <w:t>anagement</w:t>
      </w:r>
      <w:r>
        <w:t xml:space="preserve"> operation</w:t>
      </w:r>
      <w:bookmarkEnd w:id="1844"/>
    </w:p>
    <w:p w14:paraId="69F1334F" w14:textId="77777777" w:rsidR="001F5B36" w:rsidRPr="003167FF" w:rsidRDefault="001F5B36" w:rsidP="001F5B36">
      <w:r w:rsidRPr="003167FF">
        <w:rPr>
          <w:b/>
        </w:rPr>
        <w:t>API operation name</w:t>
      </w:r>
      <w:r w:rsidRPr="00CC578C">
        <w:rPr>
          <w:bCs/>
        </w:rPr>
        <w:t xml:space="preserve">: </w:t>
      </w:r>
      <w:r>
        <w:rPr>
          <w:bCs/>
        </w:rPr>
        <w:t>Subscribe_</w:t>
      </w:r>
      <w:r w:rsidRPr="00CC578C">
        <w:rPr>
          <w:bCs/>
        </w:rPr>
        <w:t>Unified_</w:t>
      </w:r>
      <w:r>
        <w:rPr>
          <w:bCs/>
        </w:rPr>
        <w:t>T</w:t>
      </w:r>
      <w:r w:rsidRPr="00CC578C">
        <w:rPr>
          <w:bCs/>
        </w:rPr>
        <w:t>raffic_</w:t>
      </w:r>
      <w:r>
        <w:rPr>
          <w:bCs/>
        </w:rPr>
        <w:t>P</w:t>
      </w:r>
      <w:r w:rsidRPr="00CC578C">
        <w:rPr>
          <w:bCs/>
        </w:rPr>
        <w:t>attern_and_</w:t>
      </w:r>
      <w:r>
        <w:rPr>
          <w:bCs/>
        </w:rPr>
        <w:t>M</w:t>
      </w:r>
      <w:r w:rsidRPr="00CC578C">
        <w:rPr>
          <w:bCs/>
        </w:rPr>
        <w:t>onitoring_</w:t>
      </w:r>
      <w:r>
        <w:rPr>
          <w:bCs/>
        </w:rPr>
        <w:t>M</w:t>
      </w:r>
      <w:r w:rsidRPr="00CC578C">
        <w:rPr>
          <w:bCs/>
        </w:rPr>
        <w:t>anagement</w:t>
      </w:r>
    </w:p>
    <w:p w14:paraId="654A5AC1" w14:textId="77777777" w:rsidR="001F5B36" w:rsidRPr="003167FF" w:rsidRDefault="001F5B36" w:rsidP="001F5B36">
      <w:pPr>
        <w:rPr>
          <w:lang w:eastAsia="zh-CN"/>
        </w:rPr>
      </w:pPr>
      <w:r w:rsidRPr="003167FF">
        <w:rPr>
          <w:b/>
        </w:rPr>
        <w:t>Description:</w:t>
      </w:r>
      <w:r w:rsidRPr="003167FF">
        <w:t xml:space="preserve"> Requesting </w:t>
      </w:r>
      <w:r w:rsidRPr="00CC578C">
        <w:t>UE unified traffic pattern and monitoring management subscription</w:t>
      </w:r>
    </w:p>
    <w:p w14:paraId="70887E05" w14:textId="77777777" w:rsidR="001F5B36" w:rsidRPr="003167FF" w:rsidRDefault="001F5B36" w:rsidP="001F5B36">
      <w:r w:rsidRPr="003167FF">
        <w:rPr>
          <w:b/>
        </w:rPr>
        <w:lastRenderedPageBreak/>
        <w:t>Known Consumers:</w:t>
      </w:r>
      <w:r w:rsidRPr="003167FF">
        <w:t xml:space="preserve"> VAL server.</w:t>
      </w:r>
    </w:p>
    <w:p w14:paraId="3F5772D6" w14:textId="77777777" w:rsidR="001F5B36" w:rsidRPr="003167FF" w:rsidRDefault="001F5B36" w:rsidP="001F5B36">
      <w:pPr>
        <w:rPr>
          <w:lang w:eastAsia="zh-CN"/>
        </w:rPr>
      </w:pPr>
      <w:r w:rsidRPr="003167FF">
        <w:rPr>
          <w:b/>
          <w:lang w:eastAsia="zh-CN"/>
        </w:rPr>
        <w:t xml:space="preserve">Inputs: </w:t>
      </w:r>
      <w:r w:rsidRPr="003167FF">
        <w:rPr>
          <w:lang w:eastAsia="zh-CN"/>
        </w:rPr>
        <w:t>See subclause </w:t>
      </w:r>
      <w:r>
        <w:rPr>
          <w:lang w:eastAsia="zh-CN"/>
        </w:rPr>
        <w:t>14.3.2.53</w:t>
      </w:r>
    </w:p>
    <w:p w14:paraId="18DD60AC" w14:textId="77777777" w:rsidR="001F5B36" w:rsidRDefault="001F5B36" w:rsidP="001F5B36">
      <w:pPr>
        <w:rPr>
          <w:lang w:eastAsia="zh-CN"/>
        </w:rPr>
      </w:pPr>
      <w:r w:rsidRPr="003167FF">
        <w:rPr>
          <w:b/>
          <w:lang w:eastAsia="zh-CN"/>
        </w:rPr>
        <w:t>Outputs:</w:t>
      </w:r>
      <w:r w:rsidRPr="003167FF">
        <w:rPr>
          <w:lang w:eastAsia="zh-CN"/>
        </w:rPr>
        <w:t xml:space="preserve"> See subclause </w:t>
      </w:r>
      <w:r>
        <w:rPr>
          <w:lang w:eastAsia="zh-CN"/>
        </w:rPr>
        <w:t>14.3.2.54.</w:t>
      </w:r>
    </w:p>
    <w:p w14:paraId="2B49AD99" w14:textId="51C516C8" w:rsidR="001F5B36" w:rsidRPr="003167FF" w:rsidRDefault="001F5B36" w:rsidP="001F5B36">
      <w:pPr>
        <w:rPr>
          <w:lang w:eastAsia="zh-CN"/>
        </w:rPr>
      </w:pPr>
      <w:r w:rsidRPr="003167FF">
        <w:rPr>
          <w:lang w:eastAsia="zh-CN"/>
        </w:rPr>
        <w:t>See subclause 14.3.</w:t>
      </w:r>
      <w:r>
        <w:rPr>
          <w:lang w:eastAsia="zh-CN"/>
        </w:rPr>
        <w:t>12.</w:t>
      </w:r>
      <w:r w:rsidRPr="003167FF">
        <w:rPr>
          <w:lang w:eastAsia="zh-CN"/>
        </w:rPr>
        <w:t>2 for the details of usage of this API operation.</w:t>
      </w:r>
    </w:p>
    <w:p w14:paraId="449582D3" w14:textId="637D7811" w:rsidR="001F5B36" w:rsidRPr="00B2098E" w:rsidRDefault="001F5B36" w:rsidP="001F5B36">
      <w:pPr>
        <w:pStyle w:val="Heading4"/>
      </w:pPr>
      <w:bookmarkStart w:id="1845" w:name="_Toc155356070"/>
      <w:r>
        <w:t>14</w:t>
      </w:r>
      <w:r w:rsidRPr="00B2098E">
        <w:t>.</w:t>
      </w:r>
      <w:r>
        <w:t>4</w:t>
      </w:r>
      <w:r w:rsidRPr="00B2098E">
        <w:t>.</w:t>
      </w:r>
      <w:r>
        <w:t>2.18</w:t>
      </w:r>
      <w:r w:rsidRPr="00B2098E">
        <w:tab/>
      </w:r>
      <w:r>
        <w:t>Notify_</w:t>
      </w:r>
      <w:r w:rsidRPr="00CC578C">
        <w:t>Unified</w:t>
      </w:r>
      <w:r>
        <w:t>_T</w:t>
      </w:r>
      <w:r w:rsidRPr="00CC578C">
        <w:t>raffic</w:t>
      </w:r>
      <w:r>
        <w:t>_P</w:t>
      </w:r>
      <w:r w:rsidRPr="00CC578C">
        <w:t>attern</w:t>
      </w:r>
      <w:r>
        <w:t>_Update operation</w:t>
      </w:r>
      <w:bookmarkEnd w:id="1845"/>
    </w:p>
    <w:p w14:paraId="36C8B3FE" w14:textId="77777777" w:rsidR="001F5B36" w:rsidRPr="003167FF" w:rsidRDefault="001F5B36" w:rsidP="001F5B36">
      <w:r w:rsidRPr="003167FF">
        <w:rPr>
          <w:b/>
        </w:rPr>
        <w:t>API operation name</w:t>
      </w:r>
      <w:r w:rsidRPr="00CC578C">
        <w:rPr>
          <w:bCs/>
        </w:rPr>
        <w:t xml:space="preserve">: </w:t>
      </w:r>
      <w:r>
        <w:rPr>
          <w:bCs/>
        </w:rPr>
        <w:t>Notify_</w:t>
      </w:r>
      <w:r w:rsidRPr="00CC578C">
        <w:rPr>
          <w:bCs/>
        </w:rPr>
        <w:t>Unified</w:t>
      </w:r>
      <w:r>
        <w:rPr>
          <w:bCs/>
        </w:rPr>
        <w:t>_T</w:t>
      </w:r>
      <w:r w:rsidRPr="00CC578C">
        <w:rPr>
          <w:bCs/>
        </w:rPr>
        <w:t>raffic</w:t>
      </w:r>
      <w:r>
        <w:rPr>
          <w:bCs/>
        </w:rPr>
        <w:t>_P</w:t>
      </w:r>
      <w:r w:rsidRPr="00CC578C">
        <w:rPr>
          <w:bCs/>
        </w:rPr>
        <w:t>attern</w:t>
      </w:r>
      <w:r>
        <w:rPr>
          <w:bCs/>
        </w:rPr>
        <w:t>_Update</w:t>
      </w:r>
    </w:p>
    <w:p w14:paraId="4CADDADC" w14:textId="77777777" w:rsidR="001F5B36" w:rsidRPr="003167FF" w:rsidRDefault="001F5B36" w:rsidP="001F5B36">
      <w:pPr>
        <w:rPr>
          <w:lang w:eastAsia="zh-CN"/>
        </w:rPr>
      </w:pPr>
      <w:r w:rsidRPr="003167FF">
        <w:rPr>
          <w:b/>
        </w:rPr>
        <w:t>Description:</w:t>
      </w:r>
      <w:r w:rsidRPr="003167FF">
        <w:t xml:space="preserve"> </w:t>
      </w:r>
      <w:r>
        <w:t>Notifies of update to</w:t>
      </w:r>
      <w:r w:rsidRPr="003167FF">
        <w:t xml:space="preserve"> </w:t>
      </w:r>
      <w:r w:rsidRPr="00CC578C">
        <w:t>UE unified traffic pattern</w:t>
      </w:r>
      <w:r>
        <w:t>s</w:t>
      </w:r>
    </w:p>
    <w:p w14:paraId="44B1FD9E" w14:textId="77777777" w:rsidR="001F5B36" w:rsidRPr="003167FF" w:rsidRDefault="001F5B36" w:rsidP="001F5B36">
      <w:r w:rsidRPr="003167FF">
        <w:rPr>
          <w:b/>
        </w:rPr>
        <w:t>Known Consumers:</w:t>
      </w:r>
      <w:r w:rsidRPr="003167FF">
        <w:t xml:space="preserve"> VAL server.</w:t>
      </w:r>
    </w:p>
    <w:p w14:paraId="7B5B6C1D" w14:textId="77777777" w:rsidR="001F5B36" w:rsidRPr="003167FF" w:rsidRDefault="001F5B36" w:rsidP="001F5B36">
      <w:pPr>
        <w:rPr>
          <w:lang w:eastAsia="zh-CN"/>
        </w:rPr>
      </w:pPr>
      <w:r w:rsidRPr="003167FF">
        <w:rPr>
          <w:b/>
          <w:lang w:eastAsia="zh-CN"/>
        </w:rPr>
        <w:t xml:space="preserve">Inputs: </w:t>
      </w:r>
      <w:r>
        <w:rPr>
          <w:lang w:eastAsia="zh-CN"/>
        </w:rPr>
        <w:t>None</w:t>
      </w:r>
    </w:p>
    <w:p w14:paraId="7D4F8CF1" w14:textId="77777777" w:rsidR="001F5B36" w:rsidRPr="003167FF" w:rsidRDefault="001F5B36" w:rsidP="001F5B36">
      <w:pPr>
        <w:rPr>
          <w:lang w:eastAsia="zh-CN"/>
        </w:rPr>
      </w:pPr>
      <w:r w:rsidRPr="003167FF">
        <w:rPr>
          <w:b/>
          <w:lang w:eastAsia="zh-CN"/>
        </w:rPr>
        <w:t>Outputs:</w:t>
      </w:r>
      <w:r w:rsidRPr="003167FF">
        <w:rPr>
          <w:lang w:eastAsia="zh-CN"/>
        </w:rPr>
        <w:t xml:space="preserve"> </w:t>
      </w:r>
      <w:r>
        <w:rPr>
          <w:lang w:eastAsia="zh-CN"/>
        </w:rPr>
        <w:t>See subclause 14.3.2.55.</w:t>
      </w:r>
    </w:p>
    <w:p w14:paraId="6FDEF5DB" w14:textId="77777777" w:rsidR="001F5B36" w:rsidRPr="00F53D7B" w:rsidRDefault="001F5B36" w:rsidP="001F5B36">
      <w:pPr>
        <w:rPr>
          <w:lang w:eastAsia="zh-CN"/>
        </w:rPr>
      </w:pPr>
      <w:r w:rsidRPr="003167FF">
        <w:rPr>
          <w:lang w:eastAsia="zh-CN"/>
        </w:rPr>
        <w:t>See subclause 14.3.</w:t>
      </w:r>
      <w:r>
        <w:rPr>
          <w:lang w:eastAsia="zh-CN"/>
        </w:rPr>
        <w:t>12.3</w:t>
      </w:r>
      <w:r w:rsidRPr="003167FF">
        <w:rPr>
          <w:lang w:eastAsia="zh-CN"/>
        </w:rPr>
        <w:t xml:space="preserve"> for the details of usage of this API operation.</w:t>
      </w:r>
    </w:p>
    <w:p w14:paraId="12E3038D" w14:textId="53C5E6EA" w:rsidR="002C7C56" w:rsidRPr="00B2098E" w:rsidRDefault="002C7C56" w:rsidP="002C7C56">
      <w:pPr>
        <w:pStyle w:val="Heading4"/>
      </w:pPr>
      <w:bookmarkStart w:id="1846" w:name="_Toc155356071"/>
      <w:r>
        <w:t>14</w:t>
      </w:r>
      <w:r w:rsidRPr="00B2098E">
        <w:t>.</w:t>
      </w:r>
      <w:r>
        <w:t>4</w:t>
      </w:r>
      <w:r w:rsidRPr="00B2098E">
        <w:t>.</w:t>
      </w:r>
      <w:r>
        <w:t>2.19</w:t>
      </w:r>
      <w:r w:rsidRPr="00B2098E">
        <w:tab/>
      </w:r>
      <w:r>
        <w:t>BDT_Configuration_Get_request</w:t>
      </w:r>
      <w:bookmarkEnd w:id="1846"/>
    </w:p>
    <w:p w14:paraId="2A0BF7D7" w14:textId="77777777" w:rsidR="002C7C56" w:rsidRPr="003167FF" w:rsidRDefault="002C7C56" w:rsidP="002C7C56">
      <w:r w:rsidRPr="003167FF">
        <w:rPr>
          <w:b/>
        </w:rPr>
        <w:t xml:space="preserve">API operation name: </w:t>
      </w:r>
      <w:r>
        <w:t>BDT_Configuration_Get_request</w:t>
      </w:r>
    </w:p>
    <w:p w14:paraId="282FAEC0" w14:textId="77777777" w:rsidR="002C7C56" w:rsidRPr="003167FF" w:rsidRDefault="002C7C56" w:rsidP="002C7C56">
      <w:pPr>
        <w:rPr>
          <w:lang w:eastAsia="zh-CN"/>
        </w:rPr>
      </w:pPr>
      <w:r w:rsidRPr="003167FF">
        <w:rPr>
          <w:b/>
        </w:rPr>
        <w:t>Description:</w:t>
      </w:r>
      <w:r w:rsidRPr="003167FF">
        <w:t xml:space="preserve"> </w:t>
      </w:r>
      <w:r>
        <w:t>Retrieving</w:t>
      </w:r>
      <w:r w:rsidRPr="003167FF">
        <w:t xml:space="preserve"> </w:t>
      </w:r>
      <w:r>
        <w:rPr>
          <w:lang w:eastAsia="zh-CN"/>
        </w:rPr>
        <w:t>Background data transfer configuration</w:t>
      </w:r>
      <w:r w:rsidRPr="003167FF">
        <w:t>.</w:t>
      </w:r>
    </w:p>
    <w:p w14:paraId="484FC5B4" w14:textId="77777777" w:rsidR="002C7C56" w:rsidRPr="003167FF" w:rsidRDefault="002C7C56" w:rsidP="002C7C56">
      <w:r w:rsidRPr="003167FF">
        <w:rPr>
          <w:b/>
        </w:rPr>
        <w:t>Known Consumers:</w:t>
      </w:r>
      <w:r w:rsidRPr="003167FF">
        <w:t xml:space="preserve"> VAL server.</w:t>
      </w:r>
    </w:p>
    <w:p w14:paraId="37606EF2" w14:textId="68425578" w:rsidR="002C7C56" w:rsidRPr="003167FF" w:rsidRDefault="002C7C56" w:rsidP="002C7C56">
      <w:pPr>
        <w:rPr>
          <w:lang w:eastAsia="zh-CN"/>
        </w:rPr>
      </w:pPr>
      <w:r w:rsidRPr="003167FF">
        <w:rPr>
          <w:b/>
          <w:lang w:eastAsia="zh-CN"/>
        </w:rPr>
        <w:t xml:space="preserve">Inputs: </w:t>
      </w:r>
      <w:r w:rsidRPr="003167FF">
        <w:rPr>
          <w:lang w:eastAsia="zh-CN"/>
        </w:rPr>
        <w:t>See subclause </w:t>
      </w:r>
      <w:r w:rsidR="0024163D" w:rsidRPr="0024163D">
        <w:rPr>
          <w:lang w:eastAsia="zh-CN"/>
        </w:rPr>
        <w:t>14.3.2.61</w:t>
      </w:r>
    </w:p>
    <w:p w14:paraId="098D0A9E" w14:textId="13EBBFA1" w:rsidR="002C7C56" w:rsidRDefault="002C7C56" w:rsidP="002C7C56">
      <w:pPr>
        <w:rPr>
          <w:lang w:eastAsia="zh-CN"/>
        </w:rPr>
      </w:pPr>
      <w:r w:rsidRPr="003167FF">
        <w:rPr>
          <w:b/>
          <w:lang w:eastAsia="zh-CN"/>
        </w:rPr>
        <w:t>Outputs:</w:t>
      </w:r>
      <w:r w:rsidRPr="003167FF">
        <w:rPr>
          <w:lang w:eastAsia="zh-CN"/>
        </w:rPr>
        <w:t xml:space="preserve"> See subclause </w:t>
      </w:r>
      <w:r w:rsidR="0024163D">
        <w:t>14</w:t>
      </w:r>
      <w:r w:rsidR="0024163D" w:rsidRPr="00B2098E">
        <w:t>.</w:t>
      </w:r>
      <w:r w:rsidR="0024163D">
        <w:t>3</w:t>
      </w:r>
      <w:r w:rsidR="0024163D" w:rsidRPr="00B2098E">
        <w:t>.</w:t>
      </w:r>
      <w:r w:rsidR="0024163D">
        <w:t>2.62</w:t>
      </w:r>
    </w:p>
    <w:p w14:paraId="02DCF491" w14:textId="44A37362" w:rsidR="002C7C56" w:rsidRPr="003167FF" w:rsidRDefault="002C7C56" w:rsidP="002C7C56">
      <w:pPr>
        <w:rPr>
          <w:lang w:eastAsia="zh-CN"/>
        </w:rPr>
      </w:pPr>
      <w:r w:rsidRPr="003167FF">
        <w:rPr>
          <w:lang w:eastAsia="zh-CN"/>
        </w:rPr>
        <w:t>See subclause </w:t>
      </w:r>
      <w:r w:rsidR="0024163D" w:rsidRPr="0024163D">
        <w:rPr>
          <w:lang w:eastAsia="zh-CN"/>
        </w:rPr>
        <w:t>14.3.13.4</w:t>
      </w:r>
      <w:r w:rsidRPr="003167FF">
        <w:rPr>
          <w:lang w:eastAsia="zh-CN"/>
        </w:rPr>
        <w:t xml:space="preserve"> for the details of usage of this API operation.</w:t>
      </w:r>
    </w:p>
    <w:p w14:paraId="719F15BF" w14:textId="63B16608" w:rsidR="002C7C56" w:rsidRPr="00B2098E" w:rsidRDefault="002C7C56" w:rsidP="002C7C56">
      <w:pPr>
        <w:pStyle w:val="Heading4"/>
      </w:pPr>
      <w:bookmarkStart w:id="1847" w:name="_Toc155356072"/>
      <w:r>
        <w:t>14</w:t>
      </w:r>
      <w:r w:rsidRPr="00B2098E">
        <w:t>.</w:t>
      </w:r>
      <w:r>
        <w:t>4</w:t>
      </w:r>
      <w:r w:rsidRPr="00B2098E">
        <w:t>.</w:t>
      </w:r>
      <w:r>
        <w:t>2.20</w:t>
      </w:r>
      <w:r w:rsidRPr="00B2098E">
        <w:tab/>
      </w:r>
      <w:r>
        <w:t>BDT_Configuration_Update_request</w:t>
      </w:r>
      <w:bookmarkEnd w:id="1847"/>
    </w:p>
    <w:p w14:paraId="7F122DA2" w14:textId="77777777" w:rsidR="002C7C56" w:rsidRPr="003167FF" w:rsidRDefault="002C7C56" w:rsidP="002C7C56">
      <w:r w:rsidRPr="003167FF">
        <w:rPr>
          <w:b/>
        </w:rPr>
        <w:t xml:space="preserve">API operation name: </w:t>
      </w:r>
      <w:r>
        <w:t>BDT_Configuration_Update_request</w:t>
      </w:r>
    </w:p>
    <w:p w14:paraId="776D8A52" w14:textId="77777777" w:rsidR="002C7C56" w:rsidRPr="003167FF" w:rsidRDefault="002C7C56" w:rsidP="002C7C56">
      <w:pPr>
        <w:rPr>
          <w:lang w:eastAsia="zh-CN"/>
        </w:rPr>
      </w:pPr>
      <w:r w:rsidRPr="003167FF">
        <w:rPr>
          <w:b/>
        </w:rPr>
        <w:t>Description:</w:t>
      </w:r>
      <w:r w:rsidRPr="003167FF">
        <w:t xml:space="preserve"> </w:t>
      </w:r>
      <w:r>
        <w:t>Updating</w:t>
      </w:r>
      <w:r w:rsidRPr="003167FF">
        <w:t xml:space="preserve"> </w:t>
      </w:r>
      <w:r>
        <w:rPr>
          <w:lang w:eastAsia="zh-CN"/>
        </w:rPr>
        <w:t>Background data transfer configuration</w:t>
      </w:r>
      <w:r w:rsidRPr="003167FF">
        <w:t>.</w:t>
      </w:r>
    </w:p>
    <w:p w14:paraId="40607056" w14:textId="77777777" w:rsidR="002C7C56" w:rsidRPr="003167FF" w:rsidRDefault="002C7C56" w:rsidP="002C7C56">
      <w:r w:rsidRPr="003167FF">
        <w:rPr>
          <w:b/>
        </w:rPr>
        <w:t>Known Consumers:</w:t>
      </w:r>
      <w:r w:rsidRPr="003167FF">
        <w:t xml:space="preserve"> VAL server.</w:t>
      </w:r>
    </w:p>
    <w:p w14:paraId="4EC27985" w14:textId="50A2FFE1" w:rsidR="002C7C56" w:rsidRPr="003167FF" w:rsidRDefault="002C7C56" w:rsidP="002C7C56">
      <w:pPr>
        <w:rPr>
          <w:lang w:eastAsia="zh-CN"/>
        </w:rPr>
      </w:pPr>
      <w:r w:rsidRPr="003167FF">
        <w:rPr>
          <w:b/>
          <w:lang w:eastAsia="zh-CN"/>
        </w:rPr>
        <w:t xml:space="preserve">Inputs: </w:t>
      </w:r>
      <w:r w:rsidRPr="003167FF">
        <w:rPr>
          <w:lang w:eastAsia="zh-CN"/>
        </w:rPr>
        <w:t>See subclause </w:t>
      </w:r>
      <w:r>
        <w:rPr>
          <w:lang w:eastAsia="zh-CN"/>
        </w:rPr>
        <w:t>14.3.2.</w:t>
      </w:r>
      <w:r w:rsidR="0024163D">
        <w:rPr>
          <w:lang w:eastAsia="zh-CN"/>
        </w:rPr>
        <w:t>63</w:t>
      </w:r>
    </w:p>
    <w:p w14:paraId="15BCBAD6" w14:textId="27975C18" w:rsidR="002C7C56" w:rsidRPr="006B4E42" w:rsidRDefault="002C7C56" w:rsidP="002C7C56">
      <w:pPr>
        <w:rPr>
          <w:lang w:eastAsia="zh-CN"/>
        </w:rPr>
      </w:pPr>
      <w:r w:rsidRPr="003167FF">
        <w:rPr>
          <w:b/>
          <w:lang w:eastAsia="zh-CN"/>
        </w:rPr>
        <w:t>Outputs:</w:t>
      </w:r>
      <w:r w:rsidRPr="003167FF">
        <w:rPr>
          <w:lang w:eastAsia="zh-CN"/>
        </w:rPr>
        <w:t xml:space="preserve"> See subclause </w:t>
      </w:r>
      <w:r>
        <w:rPr>
          <w:lang w:eastAsia="zh-CN"/>
        </w:rPr>
        <w:t>14.3.2.</w:t>
      </w:r>
      <w:r w:rsidR="0024163D">
        <w:rPr>
          <w:lang w:eastAsia="zh-CN"/>
        </w:rPr>
        <w:t>64</w:t>
      </w:r>
    </w:p>
    <w:p w14:paraId="04585D37" w14:textId="3EC236B6" w:rsidR="002C7C56" w:rsidRPr="003167FF" w:rsidRDefault="002C7C56" w:rsidP="002C7C56">
      <w:pPr>
        <w:rPr>
          <w:lang w:eastAsia="zh-CN"/>
        </w:rPr>
      </w:pPr>
      <w:r w:rsidRPr="003167FF">
        <w:rPr>
          <w:lang w:eastAsia="zh-CN"/>
        </w:rPr>
        <w:t>See subclause </w:t>
      </w:r>
      <w:r w:rsidR="0024163D" w:rsidRPr="0024163D">
        <w:rPr>
          <w:lang w:eastAsia="zh-CN"/>
        </w:rPr>
        <w:t>14.3.13.5</w:t>
      </w:r>
      <w:r w:rsidRPr="003167FF">
        <w:rPr>
          <w:lang w:eastAsia="zh-CN"/>
        </w:rPr>
        <w:t xml:space="preserve"> for the details of usage of this API operation.</w:t>
      </w:r>
    </w:p>
    <w:p w14:paraId="4CFCC6AB" w14:textId="1D4630F7" w:rsidR="002C7C56" w:rsidRPr="00B2098E" w:rsidRDefault="002C7C56" w:rsidP="002C7C56">
      <w:pPr>
        <w:pStyle w:val="Heading4"/>
      </w:pPr>
      <w:bookmarkStart w:id="1848" w:name="_Toc155356073"/>
      <w:r>
        <w:t>14</w:t>
      </w:r>
      <w:r w:rsidRPr="00B2098E">
        <w:t>.</w:t>
      </w:r>
      <w:r>
        <w:t>4</w:t>
      </w:r>
      <w:r w:rsidRPr="00B2098E">
        <w:t>.</w:t>
      </w:r>
      <w:r>
        <w:t>2.21</w:t>
      </w:r>
      <w:r w:rsidRPr="00B2098E">
        <w:tab/>
      </w:r>
      <w:r>
        <w:t>BDT_Configuration_Delete_request</w:t>
      </w:r>
      <w:bookmarkEnd w:id="1848"/>
    </w:p>
    <w:p w14:paraId="185E7719" w14:textId="77777777" w:rsidR="002C7C56" w:rsidRPr="003167FF" w:rsidRDefault="002C7C56" w:rsidP="002C7C56">
      <w:r w:rsidRPr="003167FF">
        <w:rPr>
          <w:b/>
        </w:rPr>
        <w:t xml:space="preserve">API operation name: </w:t>
      </w:r>
      <w:r>
        <w:t>BDT_Configuration_Delete_request</w:t>
      </w:r>
    </w:p>
    <w:p w14:paraId="7B0BBFE9" w14:textId="77777777" w:rsidR="002C7C56" w:rsidRPr="003167FF" w:rsidRDefault="002C7C56" w:rsidP="002C7C56">
      <w:pPr>
        <w:rPr>
          <w:lang w:eastAsia="zh-CN"/>
        </w:rPr>
      </w:pPr>
      <w:r w:rsidRPr="003167FF">
        <w:rPr>
          <w:b/>
        </w:rPr>
        <w:t>Description:</w:t>
      </w:r>
      <w:r w:rsidRPr="003167FF">
        <w:t xml:space="preserve"> </w:t>
      </w:r>
      <w:r>
        <w:t>Deleting</w:t>
      </w:r>
      <w:r w:rsidRPr="003167FF">
        <w:t xml:space="preserve"> </w:t>
      </w:r>
      <w:r>
        <w:rPr>
          <w:lang w:eastAsia="zh-CN"/>
        </w:rPr>
        <w:t>Background data transfer configuration</w:t>
      </w:r>
      <w:r w:rsidRPr="003167FF">
        <w:t>.</w:t>
      </w:r>
    </w:p>
    <w:p w14:paraId="0CCE58F1" w14:textId="77777777" w:rsidR="002C7C56" w:rsidRPr="003167FF" w:rsidRDefault="002C7C56" w:rsidP="002C7C56">
      <w:r w:rsidRPr="003167FF">
        <w:rPr>
          <w:b/>
        </w:rPr>
        <w:t>Known Consumers:</w:t>
      </w:r>
      <w:r w:rsidRPr="003167FF">
        <w:t xml:space="preserve"> VAL server.</w:t>
      </w:r>
    </w:p>
    <w:p w14:paraId="6336BC70" w14:textId="41733E8A" w:rsidR="002C7C56" w:rsidRPr="003167FF" w:rsidRDefault="002C7C56" w:rsidP="002C7C56">
      <w:pPr>
        <w:rPr>
          <w:lang w:eastAsia="zh-CN"/>
        </w:rPr>
      </w:pPr>
      <w:r w:rsidRPr="003167FF">
        <w:rPr>
          <w:b/>
          <w:lang w:eastAsia="zh-CN"/>
        </w:rPr>
        <w:t xml:space="preserve">Inputs: </w:t>
      </w:r>
      <w:r w:rsidRPr="003167FF">
        <w:rPr>
          <w:lang w:eastAsia="zh-CN"/>
        </w:rPr>
        <w:t>See subclause </w:t>
      </w:r>
      <w:r>
        <w:rPr>
          <w:lang w:eastAsia="zh-CN"/>
        </w:rPr>
        <w:t>14.3.2.</w:t>
      </w:r>
      <w:r w:rsidR="0024163D">
        <w:rPr>
          <w:lang w:eastAsia="zh-CN"/>
        </w:rPr>
        <w:t>65</w:t>
      </w:r>
    </w:p>
    <w:p w14:paraId="45E7F8F1" w14:textId="269A19A9" w:rsidR="002C7C56" w:rsidRPr="006B4E42" w:rsidRDefault="002C7C56" w:rsidP="002C7C56">
      <w:pPr>
        <w:rPr>
          <w:lang w:eastAsia="zh-CN"/>
        </w:rPr>
      </w:pPr>
      <w:r w:rsidRPr="003167FF">
        <w:rPr>
          <w:b/>
          <w:lang w:eastAsia="zh-CN"/>
        </w:rPr>
        <w:t>Outputs:</w:t>
      </w:r>
      <w:r w:rsidRPr="003167FF">
        <w:rPr>
          <w:lang w:eastAsia="zh-CN"/>
        </w:rPr>
        <w:t xml:space="preserve"> See subclause </w:t>
      </w:r>
      <w:r>
        <w:rPr>
          <w:lang w:eastAsia="zh-CN"/>
        </w:rPr>
        <w:t>14.3.2.</w:t>
      </w:r>
      <w:r w:rsidR="0024163D">
        <w:rPr>
          <w:lang w:eastAsia="zh-CN"/>
        </w:rPr>
        <w:t>66</w:t>
      </w:r>
    </w:p>
    <w:p w14:paraId="6F4610BC" w14:textId="40555518" w:rsidR="002C7C56" w:rsidRPr="003167FF" w:rsidRDefault="002C7C56" w:rsidP="002C7C56">
      <w:pPr>
        <w:rPr>
          <w:lang w:eastAsia="zh-CN"/>
        </w:rPr>
      </w:pPr>
      <w:r w:rsidRPr="003167FF">
        <w:rPr>
          <w:lang w:eastAsia="zh-CN"/>
        </w:rPr>
        <w:t>See subclause </w:t>
      </w:r>
      <w:r w:rsidR="0024163D" w:rsidRPr="0024163D">
        <w:rPr>
          <w:lang w:eastAsia="zh-CN"/>
        </w:rPr>
        <w:t>14.3.13.6</w:t>
      </w:r>
      <w:r w:rsidRPr="003167FF">
        <w:rPr>
          <w:lang w:eastAsia="zh-CN"/>
        </w:rPr>
        <w:t xml:space="preserve"> for the details of usage of this API operation.</w:t>
      </w:r>
    </w:p>
    <w:p w14:paraId="6E69D1C0" w14:textId="64E81F44" w:rsidR="00B36C2D" w:rsidRPr="00B2098E" w:rsidRDefault="00B36C2D" w:rsidP="00B36C2D">
      <w:pPr>
        <w:pStyle w:val="Heading4"/>
      </w:pPr>
      <w:bookmarkStart w:id="1849" w:name="_Toc155356074"/>
      <w:r>
        <w:lastRenderedPageBreak/>
        <w:t>14</w:t>
      </w:r>
      <w:r w:rsidRPr="00B2098E">
        <w:t>.</w:t>
      </w:r>
      <w:r>
        <w:t>4</w:t>
      </w:r>
      <w:r w:rsidRPr="00B2098E">
        <w:t>.</w:t>
      </w:r>
      <w:r>
        <w:t>2.</w:t>
      </w:r>
      <w:r w:rsidR="002C7C56">
        <w:t>22</w:t>
      </w:r>
      <w:r w:rsidRPr="00B2098E">
        <w:tab/>
      </w:r>
      <w:r>
        <w:t>Reliable_Transmission_request</w:t>
      </w:r>
      <w:bookmarkEnd w:id="1849"/>
    </w:p>
    <w:p w14:paraId="6CA09880" w14:textId="77777777" w:rsidR="00B36C2D" w:rsidRPr="003167FF" w:rsidRDefault="00B36C2D" w:rsidP="00B36C2D">
      <w:r w:rsidRPr="003167FF">
        <w:rPr>
          <w:b/>
        </w:rPr>
        <w:t>API operation name</w:t>
      </w:r>
      <w:r w:rsidRPr="00CC578C">
        <w:rPr>
          <w:bCs/>
        </w:rPr>
        <w:t xml:space="preserve">: </w:t>
      </w:r>
      <w:r>
        <w:rPr>
          <w:bCs/>
        </w:rPr>
        <w:t>Reliable_Transmission_request</w:t>
      </w:r>
    </w:p>
    <w:p w14:paraId="68075A1D" w14:textId="77777777" w:rsidR="00B36C2D" w:rsidRPr="003167FF" w:rsidRDefault="00B36C2D" w:rsidP="00B36C2D">
      <w:pPr>
        <w:rPr>
          <w:lang w:eastAsia="zh-CN"/>
        </w:rPr>
      </w:pPr>
      <w:r w:rsidRPr="003167FF">
        <w:rPr>
          <w:b/>
        </w:rPr>
        <w:t>Description:</w:t>
      </w:r>
      <w:r w:rsidRPr="003167FF">
        <w:t xml:space="preserve"> </w:t>
      </w:r>
      <w:r>
        <w:t>Requesting Reliable Transmission service</w:t>
      </w:r>
    </w:p>
    <w:p w14:paraId="7D18EEDC" w14:textId="77777777" w:rsidR="00B36C2D" w:rsidRPr="003167FF" w:rsidRDefault="00B36C2D" w:rsidP="00B36C2D">
      <w:r w:rsidRPr="003167FF">
        <w:rPr>
          <w:b/>
        </w:rPr>
        <w:t>Known Consumers:</w:t>
      </w:r>
      <w:r w:rsidRPr="003167FF">
        <w:t xml:space="preserve"> </w:t>
      </w:r>
      <w:r>
        <w:t>SEALDD server or VAL server</w:t>
      </w:r>
    </w:p>
    <w:p w14:paraId="40907671" w14:textId="05D8CD9F" w:rsidR="00B36C2D" w:rsidRPr="003167FF" w:rsidRDefault="00B36C2D" w:rsidP="00B36C2D">
      <w:pPr>
        <w:rPr>
          <w:lang w:eastAsia="zh-CN"/>
        </w:rPr>
      </w:pPr>
      <w:r w:rsidRPr="003167FF">
        <w:rPr>
          <w:b/>
          <w:lang w:eastAsia="zh-CN"/>
        </w:rPr>
        <w:t xml:space="preserve">Inputs: </w:t>
      </w:r>
      <w:r>
        <w:rPr>
          <w:lang w:eastAsia="zh-CN"/>
        </w:rPr>
        <w:t>See subclause 14.3.2.6</w:t>
      </w:r>
      <w:r w:rsidR="00257DB6">
        <w:rPr>
          <w:lang w:eastAsia="zh-CN"/>
        </w:rPr>
        <w:t>7</w:t>
      </w:r>
      <w:r>
        <w:rPr>
          <w:lang w:eastAsia="zh-CN"/>
        </w:rPr>
        <w:t>.</w:t>
      </w:r>
    </w:p>
    <w:p w14:paraId="011CA518" w14:textId="4F209CEE" w:rsidR="00B36C2D" w:rsidRPr="003167FF" w:rsidRDefault="00B36C2D" w:rsidP="00B36C2D">
      <w:pPr>
        <w:rPr>
          <w:lang w:eastAsia="zh-CN"/>
        </w:rPr>
      </w:pPr>
      <w:r w:rsidRPr="003167FF">
        <w:rPr>
          <w:b/>
          <w:lang w:eastAsia="zh-CN"/>
        </w:rPr>
        <w:t>Outputs:</w:t>
      </w:r>
      <w:r w:rsidRPr="003167FF">
        <w:rPr>
          <w:lang w:eastAsia="zh-CN"/>
        </w:rPr>
        <w:t xml:space="preserve"> </w:t>
      </w:r>
      <w:r>
        <w:rPr>
          <w:lang w:eastAsia="zh-CN"/>
        </w:rPr>
        <w:t>See subclause 14.3.2.6</w:t>
      </w:r>
      <w:r w:rsidR="00257DB6">
        <w:rPr>
          <w:lang w:eastAsia="zh-CN"/>
        </w:rPr>
        <w:t>8</w:t>
      </w:r>
      <w:r>
        <w:rPr>
          <w:lang w:eastAsia="zh-CN"/>
        </w:rPr>
        <w:t>.</w:t>
      </w:r>
    </w:p>
    <w:p w14:paraId="42F64D9B" w14:textId="77777777" w:rsidR="00B36C2D" w:rsidRPr="00F53D7B" w:rsidRDefault="00B36C2D" w:rsidP="00B36C2D">
      <w:pPr>
        <w:rPr>
          <w:lang w:eastAsia="zh-CN"/>
        </w:rPr>
      </w:pPr>
      <w:r w:rsidRPr="003167FF">
        <w:rPr>
          <w:lang w:eastAsia="zh-CN"/>
        </w:rPr>
        <w:t>See subclause 14.3.</w:t>
      </w:r>
      <w:r>
        <w:rPr>
          <w:lang w:eastAsia="zh-CN"/>
        </w:rPr>
        <w:t>10.2</w:t>
      </w:r>
      <w:r w:rsidRPr="003167FF">
        <w:rPr>
          <w:lang w:eastAsia="zh-CN"/>
        </w:rPr>
        <w:t xml:space="preserve"> for the details of usage of this API operation.</w:t>
      </w:r>
    </w:p>
    <w:p w14:paraId="29FAD306" w14:textId="77777777" w:rsidR="00312C76" w:rsidRPr="003167FF" w:rsidRDefault="00312C76" w:rsidP="00312C76">
      <w:pPr>
        <w:pStyle w:val="Heading3"/>
        <w:rPr>
          <w:lang w:eastAsia="zh-CN"/>
        </w:rPr>
      </w:pPr>
      <w:bookmarkStart w:id="1850" w:name="_Toc155356075"/>
      <w:r w:rsidRPr="003167FF">
        <w:t>14.4.3</w:t>
      </w:r>
      <w:r w:rsidRPr="003167FF">
        <w:tab/>
        <w:t>SS_EventsMonitoring API</w:t>
      </w:r>
      <w:bookmarkEnd w:id="1850"/>
    </w:p>
    <w:p w14:paraId="167E6406" w14:textId="77777777" w:rsidR="00312C76" w:rsidRPr="003167FF" w:rsidRDefault="00312C76" w:rsidP="00312C76">
      <w:pPr>
        <w:pStyle w:val="Heading4"/>
      </w:pPr>
      <w:bookmarkStart w:id="1851" w:name="_Toc155356076"/>
      <w:r w:rsidRPr="003167FF">
        <w:t>14.4.3.1</w:t>
      </w:r>
      <w:r w:rsidRPr="003167FF">
        <w:tab/>
        <w:t>Subscribe_Monitoring_Events</w:t>
      </w:r>
      <w:bookmarkEnd w:id="1851"/>
    </w:p>
    <w:p w14:paraId="09D001AA" w14:textId="77777777" w:rsidR="00312C76" w:rsidRPr="003167FF" w:rsidRDefault="00312C76" w:rsidP="00312C76">
      <w:r w:rsidRPr="003167FF">
        <w:rPr>
          <w:b/>
        </w:rPr>
        <w:t xml:space="preserve">API operation name: </w:t>
      </w:r>
      <w:r w:rsidRPr="003167FF">
        <w:t>Subscribe_Monitoring_Events</w:t>
      </w:r>
    </w:p>
    <w:p w14:paraId="0BDC952D" w14:textId="77777777" w:rsidR="00312C76" w:rsidRPr="003167FF" w:rsidRDefault="00312C76" w:rsidP="00312C76">
      <w:pPr>
        <w:rPr>
          <w:lang w:eastAsia="zh-CN"/>
        </w:rPr>
      </w:pPr>
      <w:r w:rsidRPr="003167FF">
        <w:rPr>
          <w:b/>
        </w:rPr>
        <w:t>Description:</w:t>
      </w:r>
      <w:r w:rsidRPr="003167FF">
        <w:t xml:space="preserve"> Subscription to monitoring events.</w:t>
      </w:r>
    </w:p>
    <w:p w14:paraId="28539E97" w14:textId="77777777" w:rsidR="00312C76" w:rsidRPr="003167FF" w:rsidRDefault="00312C76" w:rsidP="00312C76">
      <w:r w:rsidRPr="003167FF">
        <w:rPr>
          <w:b/>
        </w:rPr>
        <w:t>Known Consumers:</w:t>
      </w:r>
      <w:r w:rsidRPr="003167FF">
        <w:t xml:space="preserve"> VAL server.</w:t>
      </w:r>
    </w:p>
    <w:p w14:paraId="2AF7C606"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14.3.2.17</w:t>
      </w:r>
    </w:p>
    <w:p w14:paraId="7E748C5F" w14:textId="77777777" w:rsidR="00312C76" w:rsidRPr="003167FF" w:rsidRDefault="00312C76" w:rsidP="00312C76">
      <w:pPr>
        <w:rPr>
          <w:lang w:eastAsia="zh-CN"/>
        </w:rPr>
      </w:pPr>
      <w:r w:rsidRPr="003167FF">
        <w:rPr>
          <w:b/>
          <w:lang w:eastAsia="zh-CN"/>
        </w:rPr>
        <w:t>Outputs:</w:t>
      </w:r>
      <w:r w:rsidRPr="003167FF">
        <w:rPr>
          <w:lang w:eastAsia="zh-CN"/>
        </w:rPr>
        <w:t xml:space="preserve"> 14.3.2.18.</w:t>
      </w:r>
    </w:p>
    <w:p w14:paraId="583A218E" w14:textId="77777777" w:rsidR="00312C76" w:rsidRPr="003167FF" w:rsidRDefault="00312C76" w:rsidP="00312C76">
      <w:pPr>
        <w:rPr>
          <w:lang w:eastAsia="zh-CN"/>
        </w:rPr>
      </w:pPr>
      <w:r w:rsidRPr="003167FF">
        <w:rPr>
          <w:lang w:eastAsia="zh-CN"/>
        </w:rPr>
        <w:t>See subclause 14.3.6.2 for the details of usage of this API operation.</w:t>
      </w:r>
    </w:p>
    <w:p w14:paraId="492626F7" w14:textId="77777777" w:rsidR="00312C76" w:rsidRPr="003167FF" w:rsidRDefault="00312C76" w:rsidP="00312C76">
      <w:pPr>
        <w:pStyle w:val="Heading4"/>
      </w:pPr>
      <w:bookmarkStart w:id="1852" w:name="_Toc155356077"/>
      <w:r w:rsidRPr="003167FF">
        <w:t>14.4.3.2</w:t>
      </w:r>
      <w:r w:rsidRPr="003167FF">
        <w:tab/>
        <w:t>Notify_Monitoring_Events</w:t>
      </w:r>
      <w:bookmarkEnd w:id="1852"/>
    </w:p>
    <w:p w14:paraId="57B1BE86" w14:textId="77777777" w:rsidR="00312C76" w:rsidRPr="003167FF" w:rsidRDefault="00312C76" w:rsidP="00312C76">
      <w:r w:rsidRPr="003167FF">
        <w:rPr>
          <w:b/>
        </w:rPr>
        <w:t xml:space="preserve">API operation name: </w:t>
      </w:r>
      <w:r w:rsidRPr="003167FF">
        <w:t>Notify_Monitoring_Events</w:t>
      </w:r>
    </w:p>
    <w:p w14:paraId="58E710FE" w14:textId="77777777" w:rsidR="00312C76" w:rsidRPr="003167FF" w:rsidRDefault="00312C76" w:rsidP="00312C76">
      <w:pPr>
        <w:rPr>
          <w:lang w:eastAsia="zh-CN"/>
        </w:rPr>
      </w:pPr>
      <w:r w:rsidRPr="003167FF">
        <w:rPr>
          <w:b/>
        </w:rPr>
        <w:t>Description:</w:t>
      </w:r>
      <w:r w:rsidRPr="003167FF">
        <w:t xml:space="preserve"> Notifying the VAL server with monitoring events related to VAL UE(s).</w:t>
      </w:r>
    </w:p>
    <w:p w14:paraId="3383B2D8" w14:textId="77777777" w:rsidR="00312C76" w:rsidRPr="003167FF" w:rsidRDefault="00312C76" w:rsidP="00312C76">
      <w:r w:rsidRPr="003167FF">
        <w:rPr>
          <w:b/>
        </w:rPr>
        <w:t>Known Consumers:</w:t>
      </w:r>
      <w:r w:rsidRPr="003167FF">
        <w:t xml:space="preserve"> VAL server.</w:t>
      </w:r>
    </w:p>
    <w:p w14:paraId="5E70E8C0"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14.3.2.19</w:t>
      </w:r>
    </w:p>
    <w:p w14:paraId="2C9DF740" w14:textId="77777777" w:rsidR="00312C76" w:rsidRPr="003167FF" w:rsidRDefault="00312C76" w:rsidP="00312C76">
      <w:pPr>
        <w:rPr>
          <w:lang w:eastAsia="zh-CN"/>
        </w:rPr>
      </w:pPr>
      <w:r w:rsidRPr="003167FF">
        <w:rPr>
          <w:b/>
          <w:lang w:eastAsia="zh-CN"/>
        </w:rPr>
        <w:t>Outputs:</w:t>
      </w:r>
      <w:r w:rsidRPr="003167FF">
        <w:rPr>
          <w:lang w:eastAsia="zh-CN"/>
        </w:rPr>
        <w:t xml:space="preserve"> None.</w:t>
      </w:r>
    </w:p>
    <w:p w14:paraId="43232280" w14:textId="77777777" w:rsidR="00312C76" w:rsidRPr="003167FF" w:rsidRDefault="00312C76" w:rsidP="00312C76">
      <w:pPr>
        <w:rPr>
          <w:lang w:eastAsia="zh-CN"/>
        </w:rPr>
      </w:pPr>
      <w:r w:rsidRPr="003167FF">
        <w:rPr>
          <w:lang w:eastAsia="zh-CN"/>
        </w:rPr>
        <w:t>See subclause 14.3.6.3 for the details of usage of this API operation.</w:t>
      </w:r>
    </w:p>
    <w:p w14:paraId="35EF5095" w14:textId="77777777" w:rsidR="00312C76" w:rsidRPr="003167FF" w:rsidRDefault="00312C76" w:rsidP="00312C76">
      <w:pPr>
        <w:pStyle w:val="Heading3"/>
      </w:pPr>
      <w:bookmarkStart w:id="1853" w:name="_Toc155356078"/>
      <w:r w:rsidRPr="003167FF">
        <w:t>14.4.4</w:t>
      </w:r>
      <w:r w:rsidRPr="003167FF">
        <w:tab/>
        <w:t>SS_NetworkResourceMonitoring API</w:t>
      </w:r>
      <w:bookmarkEnd w:id="1853"/>
    </w:p>
    <w:p w14:paraId="38F333EE" w14:textId="77777777" w:rsidR="00312C76" w:rsidRPr="003167FF" w:rsidRDefault="00312C76" w:rsidP="00312C76">
      <w:pPr>
        <w:pStyle w:val="Heading4"/>
      </w:pPr>
      <w:bookmarkStart w:id="1854" w:name="_Toc155356079"/>
      <w:r w:rsidRPr="003167FF">
        <w:t>14.4.4.1</w:t>
      </w:r>
      <w:r w:rsidRPr="003167FF">
        <w:tab/>
        <w:t>General</w:t>
      </w:r>
      <w:bookmarkEnd w:id="1854"/>
    </w:p>
    <w:p w14:paraId="651BF618" w14:textId="77777777" w:rsidR="00312C76" w:rsidRPr="003167FF" w:rsidRDefault="00312C76" w:rsidP="00312C76">
      <w:r w:rsidRPr="003167FF">
        <w:rPr>
          <w:b/>
        </w:rPr>
        <w:t>API description:</w:t>
      </w:r>
      <w:r w:rsidRPr="003167FF">
        <w:t xml:space="preserve"> This API enables the VAL server to monitor a network resource and to retrieve monitoring data.</w:t>
      </w:r>
    </w:p>
    <w:p w14:paraId="7CBCDF3E" w14:textId="77777777" w:rsidR="00312C76" w:rsidRPr="003167FF" w:rsidRDefault="00312C76" w:rsidP="00312C76">
      <w:pPr>
        <w:pStyle w:val="Heading4"/>
      </w:pPr>
      <w:bookmarkStart w:id="1855" w:name="_Toc155356080"/>
      <w:r w:rsidRPr="003167FF">
        <w:t>14.4.4.2</w:t>
      </w:r>
      <w:r w:rsidRPr="003167FF">
        <w:tab/>
        <w:t>Subscribe_Unicast_QoS_Monitoring operation</w:t>
      </w:r>
      <w:bookmarkEnd w:id="1855"/>
    </w:p>
    <w:p w14:paraId="74CD3645" w14:textId="77777777" w:rsidR="00312C76" w:rsidRPr="003167FF" w:rsidRDefault="00312C76" w:rsidP="00312C76">
      <w:r w:rsidRPr="003167FF">
        <w:rPr>
          <w:b/>
        </w:rPr>
        <w:t xml:space="preserve">API operation name: </w:t>
      </w:r>
      <w:r w:rsidRPr="003167FF">
        <w:rPr>
          <w:rFonts w:ascii="Arial" w:hAnsi="Arial"/>
          <w:sz w:val="18"/>
        </w:rPr>
        <w:t>Subscribe_Unicast_QoS_Monitoring</w:t>
      </w:r>
    </w:p>
    <w:p w14:paraId="7FA7F2DE" w14:textId="77777777" w:rsidR="00312C76" w:rsidRPr="003167FF" w:rsidRDefault="00312C76" w:rsidP="00312C76">
      <w:pPr>
        <w:rPr>
          <w:lang w:eastAsia="zh-CN"/>
        </w:rPr>
      </w:pPr>
      <w:r w:rsidRPr="003167FF">
        <w:rPr>
          <w:b/>
        </w:rPr>
        <w:t>Description:</w:t>
      </w:r>
      <w:r w:rsidRPr="003167FF">
        <w:t xml:space="preserve"> Subscribing to QoS monitoring of a unicast resource.</w:t>
      </w:r>
    </w:p>
    <w:p w14:paraId="691D2DF3" w14:textId="77777777" w:rsidR="00312C76" w:rsidRPr="003167FF" w:rsidRDefault="00312C76" w:rsidP="00312C76">
      <w:r w:rsidRPr="003167FF">
        <w:rPr>
          <w:b/>
        </w:rPr>
        <w:t>Known Consumers:</w:t>
      </w:r>
      <w:r w:rsidRPr="003167FF">
        <w:t xml:space="preserve"> VAL server.</w:t>
      </w:r>
    </w:p>
    <w:p w14:paraId="1F78B47F"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w:t>
      </w:r>
      <w:r w:rsidRPr="003167FF">
        <w:t>.2.20</w:t>
      </w:r>
    </w:p>
    <w:p w14:paraId="74B13138"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w:t>
      </w:r>
      <w:r w:rsidRPr="003167FF">
        <w:t>.2.21</w:t>
      </w:r>
    </w:p>
    <w:p w14:paraId="4CBA1D51" w14:textId="77777777" w:rsidR="00312C76" w:rsidRPr="003167FF" w:rsidRDefault="00312C76" w:rsidP="00312C76">
      <w:pPr>
        <w:rPr>
          <w:noProof/>
        </w:rPr>
      </w:pPr>
      <w:r w:rsidRPr="003167FF">
        <w:rPr>
          <w:lang w:eastAsia="zh-CN"/>
        </w:rPr>
        <w:t>See subclause </w:t>
      </w:r>
      <w:r w:rsidRPr="003167FF">
        <w:t>14.3.3.4.1</w:t>
      </w:r>
      <w:r w:rsidRPr="003167FF">
        <w:rPr>
          <w:lang w:eastAsia="zh-CN"/>
        </w:rPr>
        <w:t xml:space="preserve"> for the details of usage of this API operation.</w:t>
      </w:r>
    </w:p>
    <w:p w14:paraId="1B037C87" w14:textId="77777777" w:rsidR="00312C76" w:rsidRPr="003167FF" w:rsidRDefault="00312C76" w:rsidP="00312C76">
      <w:pPr>
        <w:pStyle w:val="Heading4"/>
      </w:pPr>
      <w:bookmarkStart w:id="1856" w:name="_Toc155356081"/>
      <w:r w:rsidRPr="003167FF">
        <w:lastRenderedPageBreak/>
        <w:t>14.4.4.3</w:t>
      </w:r>
      <w:r w:rsidRPr="003167FF">
        <w:tab/>
        <w:t>Notify_Unicast_QoS_Monitoring operation</w:t>
      </w:r>
      <w:bookmarkEnd w:id="1856"/>
    </w:p>
    <w:p w14:paraId="6FCD012F" w14:textId="77777777" w:rsidR="00312C76" w:rsidRPr="003167FF" w:rsidRDefault="00312C76" w:rsidP="00312C76">
      <w:r w:rsidRPr="003167FF">
        <w:rPr>
          <w:b/>
        </w:rPr>
        <w:t xml:space="preserve">API operation name: </w:t>
      </w:r>
      <w:r w:rsidRPr="003167FF">
        <w:t>Notify_Unicast_QoS_Monitoring</w:t>
      </w:r>
    </w:p>
    <w:p w14:paraId="26B3667B" w14:textId="77777777" w:rsidR="00312C76" w:rsidRPr="003167FF" w:rsidRDefault="00312C76" w:rsidP="00312C76">
      <w:pPr>
        <w:rPr>
          <w:lang w:eastAsia="zh-CN"/>
        </w:rPr>
      </w:pPr>
      <w:r w:rsidRPr="003167FF">
        <w:rPr>
          <w:b/>
        </w:rPr>
        <w:t>Description:</w:t>
      </w:r>
      <w:r w:rsidRPr="003167FF">
        <w:t xml:space="preserve"> Notification of latest QoS data of a monitored unicast resource.</w:t>
      </w:r>
    </w:p>
    <w:p w14:paraId="4B6F40A5" w14:textId="77777777" w:rsidR="00312C76" w:rsidRPr="003167FF" w:rsidRDefault="00312C76" w:rsidP="00312C76">
      <w:r w:rsidRPr="003167FF">
        <w:rPr>
          <w:b/>
        </w:rPr>
        <w:t>Known Consumers:</w:t>
      </w:r>
      <w:r w:rsidRPr="003167FF">
        <w:t xml:space="preserve"> VAL server.</w:t>
      </w:r>
    </w:p>
    <w:p w14:paraId="060FCA1E"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w:t>
      </w:r>
      <w:r w:rsidRPr="003167FF">
        <w:t>.2.22</w:t>
      </w:r>
    </w:p>
    <w:p w14:paraId="26C9A203"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w:t>
      </w:r>
      <w:r w:rsidRPr="003167FF">
        <w:t>.2.22</w:t>
      </w:r>
    </w:p>
    <w:p w14:paraId="20592103" w14:textId="77777777" w:rsidR="00312C76" w:rsidRPr="003167FF" w:rsidRDefault="00312C76" w:rsidP="00312C76">
      <w:pPr>
        <w:rPr>
          <w:lang w:eastAsia="zh-CN"/>
        </w:rPr>
      </w:pPr>
      <w:r w:rsidRPr="003167FF">
        <w:rPr>
          <w:lang w:eastAsia="zh-CN"/>
        </w:rPr>
        <w:t xml:space="preserve">See subclause </w:t>
      </w:r>
      <w:r w:rsidRPr="003167FF">
        <w:t>14.3.3.4.2</w:t>
      </w:r>
      <w:r w:rsidRPr="003167FF">
        <w:rPr>
          <w:lang w:eastAsia="zh-CN"/>
        </w:rPr>
        <w:t xml:space="preserve"> for the details of usage of this API operation.</w:t>
      </w:r>
    </w:p>
    <w:p w14:paraId="1654345A" w14:textId="77777777" w:rsidR="00312C76" w:rsidRPr="003167FF" w:rsidRDefault="00312C76" w:rsidP="00312C76">
      <w:pPr>
        <w:pStyle w:val="Heading4"/>
      </w:pPr>
      <w:bookmarkStart w:id="1857" w:name="_Toc155356082"/>
      <w:r w:rsidRPr="003167FF">
        <w:t>14.4.4.4</w:t>
      </w:r>
      <w:r w:rsidRPr="003167FF">
        <w:tab/>
        <w:t>Unsubscribe_Unicast_QoS_Monitoring operation</w:t>
      </w:r>
      <w:bookmarkEnd w:id="1857"/>
    </w:p>
    <w:p w14:paraId="37692661" w14:textId="77777777" w:rsidR="00312C76" w:rsidRPr="003167FF" w:rsidRDefault="00312C76" w:rsidP="00312C76">
      <w:r w:rsidRPr="003167FF">
        <w:rPr>
          <w:b/>
        </w:rPr>
        <w:t xml:space="preserve">API operation name: </w:t>
      </w:r>
      <w:r w:rsidRPr="003167FF">
        <w:rPr>
          <w:rFonts w:ascii="Arial" w:hAnsi="Arial"/>
          <w:sz w:val="18"/>
        </w:rPr>
        <w:t>Unsubscribe_Unicast_QoS_Monitoring</w:t>
      </w:r>
    </w:p>
    <w:p w14:paraId="57F22E3B" w14:textId="77777777" w:rsidR="00312C76" w:rsidRPr="003167FF" w:rsidRDefault="00312C76" w:rsidP="00312C76">
      <w:pPr>
        <w:rPr>
          <w:lang w:eastAsia="zh-CN"/>
        </w:rPr>
      </w:pPr>
      <w:r w:rsidRPr="003167FF">
        <w:rPr>
          <w:b/>
        </w:rPr>
        <w:t>Description:</w:t>
      </w:r>
      <w:r w:rsidRPr="003167FF">
        <w:t xml:space="preserve"> Unsubscribing from QoS monitoring of a unicast resource.</w:t>
      </w:r>
    </w:p>
    <w:p w14:paraId="00E462DB" w14:textId="77777777" w:rsidR="00312C76" w:rsidRPr="003167FF" w:rsidRDefault="00312C76" w:rsidP="00312C76">
      <w:r w:rsidRPr="003167FF">
        <w:rPr>
          <w:b/>
        </w:rPr>
        <w:t>Known Consumers:</w:t>
      </w:r>
      <w:r w:rsidRPr="003167FF">
        <w:t xml:space="preserve"> VAL server.</w:t>
      </w:r>
    </w:p>
    <w:p w14:paraId="54B121BB"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w:t>
      </w:r>
      <w:r w:rsidRPr="003167FF">
        <w:t>.2.20</w:t>
      </w:r>
    </w:p>
    <w:p w14:paraId="2A67E94A"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w:t>
      </w:r>
      <w:r w:rsidRPr="003167FF">
        <w:t>.2.21</w:t>
      </w:r>
    </w:p>
    <w:p w14:paraId="6F6D7F77" w14:textId="77777777" w:rsidR="00312C76" w:rsidRPr="003167FF" w:rsidRDefault="00312C76" w:rsidP="00312C76">
      <w:pPr>
        <w:rPr>
          <w:lang w:eastAsia="zh-CN"/>
        </w:rPr>
      </w:pPr>
      <w:r w:rsidRPr="003167FF">
        <w:rPr>
          <w:lang w:eastAsia="zh-CN"/>
        </w:rPr>
        <w:t>See subclause </w:t>
      </w:r>
      <w:r w:rsidRPr="003167FF">
        <w:t>14.3.3.4.3</w:t>
      </w:r>
      <w:r w:rsidRPr="003167FF">
        <w:rPr>
          <w:lang w:eastAsia="zh-CN"/>
        </w:rPr>
        <w:t xml:space="preserve"> for the details of usage of this API operation.</w:t>
      </w:r>
    </w:p>
    <w:p w14:paraId="56BFF24A" w14:textId="77777777" w:rsidR="00312C76" w:rsidRPr="003167FF" w:rsidRDefault="00312C76" w:rsidP="00312C76">
      <w:pPr>
        <w:pStyle w:val="Heading4"/>
      </w:pPr>
      <w:bookmarkStart w:id="1858" w:name="_Toc155356083"/>
      <w:r w:rsidRPr="003167FF">
        <w:t>14.4.4.5</w:t>
      </w:r>
      <w:r w:rsidRPr="003167FF">
        <w:tab/>
        <w:t>Obtain_Unicast_QoS_Monitoring_Data operation</w:t>
      </w:r>
      <w:bookmarkEnd w:id="1858"/>
    </w:p>
    <w:p w14:paraId="1CBED6AE" w14:textId="77777777" w:rsidR="00312C76" w:rsidRPr="003167FF" w:rsidRDefault="00312C76" w:rsidP="00312C76">
      <w:r w:rsidRPr="003167FF">
        <w:rPr>
          <w:b/>
        </w:rPr>
        <w:t>API operation name:</w:t>
      </w:r>
      <w:r w:rsidRPr="003167FF">
        <w:t xml:space="preserve"> Obtain_Unicast_QoS_Monitoring_Data</w:t>
      </w:r>
    </w:p>
    <w:p w14:paraId="603E83DC" w14:textId="77777777" w:rsidR="00312C76" w:rsidRPr="003167FF" w:rsidRDefault="00312C76" w:rsidP="00312C76">
      <w:pPr>
        <w:rPr>
          <w:lang w:eastAsia="zh-CN"/>
        </w:rPr>
      </w:pPr>
      <w:r w:rsidRPr="003167FF">
        <w:rPr>
          <w:b/>
        </w:rPr>
        <w:t>Description:</w:t>
      </w:r>
      <w:r w:rsidRPr="003167FF">
        <w:t xml:space="preserve"> Request QoS monitoring data of a unicast resource.</w:t>
      </w:r>
    </w:p>
    <w:p w14:paraId="59558708" w14:textId="77777777" w:rsidR="00312C76" w:rsidRPr="003167FF" w:rsidRDefault="00312C76" w:rsidP="00312C76">
      <w:r w:rsidRPr="003167FF">
        <w:rPr>
          <w:b/>
        </w:rPr>
        <w:t>Known Consumers:</w:t>
      </w:r>
      <w:r w:rsidRPr="003167FF">
        <w:t xml:space="preserve"> VAL server.</w:t>
      </w:r>
    </w:p>
    <w:p w14:paraId="412A1E44"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14.3.2.33</w:t>
      </w:r>
    </w:p>
    <w:p w14:paraId="07D7E0D0"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14.3.2.34</w:t>
      </w:r>
    </w:p>
    <w:p w14:paraId="7FD83153" w14:textId="77777777" w:rsidR="00312C76" w:rsidRPr="003167FF" w:rsidRDefault="00312C76" w:rsidP="00312C76">
      <w:pPr>
        <w:rPr>
          <w:lang w:eastAsia="zh-CN"/>
        </w:rPr>
      </w:pPr>
      <w:r w:rsidRPr="003167FF">
        <w:rPr>
          <w:lang w:eastAsia="zh-CN"/>
        </w:rPr>
        <w:t>See subclause 14.3.3.4.4 for the details of usage of this API operation.</w:t>
      </w:r>
    </w:p>
    <w:p w14:paraId="518804AC" w14:textId="5A7E0CEA" w:rsidR="0071789B" w:rsidRPr="003167FF" w:rsidRDefault="0071789B" w:rsidP="0071789B">
      <w:pPr>
        <w:pStyle w:val="Heading4"/>
      </w:pPr>
      <w:bookmarkStart w:id="1859" w:name="_Toc98796662"/>
      <w:bookmarkStart w:id="1860" w:name="_Toc155356084"/>
      <w:r w:rsidRPr="003167FF">
        <w:t>14.4.4.6</w:t>
      </w:r>
      <w:r w:rsidRPr="003167FF">
        <w:tab/>
        <w:t>Update_Unicast_QoS_Monitoring_Subscription operation</w:t>
      </w:r>
      <w:bookmarkEnd w:id="1859"/>
      <w:bookmarkEnd w:id="1860"/>
    </w:p>
    <w:p w14:paraId="6A28287A" w14:textId="77777777" w:rsidR="0071789B" w:rsidRPr="003167FF" w:rsidRDefault="0071789B" w:rsidP="0071789B">
      <w:r w:rsidRPr="003167FF">
        <w:rPr>
          <w:b/>
        </w:rPr>
        <w:t xml:space="preserve">API operation name: </w:t>
      </w:r>
      <w:r w:rsidRPr="003167FF">
        <w:rPr>
          <w:rFonts w:ascii="Arial" w:hAnsi="Arial"/>
          <w:sz w:val="18"/>
        </w:rPr>
        <w:t>Update_Unicast_QoS_Monitoring</w:t>
      </w:r>
      <w:r w:rsidRPr="003167FF">
        <w:t>_Subscription</w:t>
      </w:r>
    </w:p>
    <w:p w14:paraId="21A5C30A" w14:textId="77777777" w:rsidR="0071789B" w:rsidRPr="003167FF" w:rsidRDefault="0071789B" w:rsidP="0071789B">
      <w:pPr>
        <w:rPr>
          <w:lang w:eastAsia="zh-CN"/>
        </w:rPr>
      </w:pPr>
      <w:r w:rsidRPr="003167FF">
        <w:rPr>
          <w:b/>
        </w:rPr>
        <w:t>Description:</w:t>
      </w:r>
      <w:r w:rsidRPr="003167FF">
        <w:t xml:space="preserve"> Updates the QoS monitoring subscription of a unicast resource.</w:t>
      </w:r>
    </w:p>
    <w:p w14:paraId="6F380DA1" w14:textId="77777777" w:rsidR="0071789B" w:rsidRPr="003167FF" w:rsidRDefault="0071789B" w:rsidP="0071789B">
      <w:r w:rsidRPr="003167FF">
        <w:rPr>
          <w:b/>
        </w:rPr>
        <w:t>Known Consumers:</w:t>
      </w:r>
      <w:r w:rsidRPr="003167FF">
        <w:t xml:space="preserve"> VAL server.</w:t>
      </w:r>
    </w:p>
    <w:p w14:paraId="546FBFC4" w14:textId="3CF121E3" w:rsidR="0071789B" w:rsidRPr="003167FF" w:rsidRDefault="0071789B" w:rsidP="0071789B">
      <w:pPr>
        <w:rPr>
          <w:lang w:eastAsia="zh-CN"/>
        </w:rPr>
      </w:pPr>
      <w:r w:rsidRPr="003167FF">
        <w:rPr>
          <w:b/>
          <w:lang w:eastAsia="zh-CN"/>
        </w:rPr>
        <w:t xml:space="preserve">Inputs: </w:t>
      </w:r>
      <w:r w:rsidRPr="003167FF">
        <w:rPr>
          <w:lang w:eastAsia="zh-CN"/>
        </w:rPr>
        <w:t>See subclause 14.3.2.38</w:t>
      </w:r>
    </w:p>
    <w:p w14:paraId="5E1C99CB" w14:textId="7C3EFEBB" w:rsidR="0071789B" w:rsidRPr="003167FF" w:rsidRDefault="0071789B" w:rsidP="0071789B">
      <w:pPr>
        <w:rPr>
          <w:lang w:eastAsia="zh-CN"/>
        </w:rPr>
      </w:pPr>
      <w:r w:rsidRPr="003167FF">
        <w:rPr>
          <w:b/>
          <w:lang w:eastAsia="zh-CN"/>
        </w:rPr>
        <w:t>Outputs:</w:t>
      </w:r>
      <w:r w:rsidRPr="003167FF">
        <w:rPr>
          <w:lang w:eastAsia="zh-CN"/>
        </w:rPr>
        <w:t xml:space="preserve"> See subclause 14.3</w:t>
      </w:r>
      <w:r w:rsidRPr="003167FF">
        <w:t>.2.39</w:t>
      </w:r>
    </w:p>
    <w:p w14:paraId="0A44E78D" w14:textId="73A8B4B7" w:rsidR="0071789B" w:rsidRPr="003167FF" w:rsidRDefault="0071789B" w:rsidP="0071789B">
      <w:pPr>
        <w:rPr>
          <w:lang w:eastAsia="zh-CN"/>
        </w:rPr>
      </w:pPr>
      <w:r w:rsidRPr="003167FF">
        <w:rPr>
          <w:lang w:eastAsia="zh-CN"/>
        </w:rPr>
        <w:t>See subclause </w:t>
      </w:r>
      <w:r w:rsidRPr="003167FF">
        <w:t>14.3.3.4.5</w:t>
      </w:r>
      <w:r w:rsidRPr="003167FF" w:rsidDel="00740046">
        <w:t xml:space="preserve"> </w:t>
      </w:r>
      <w:r w:rsidRPr="003167FF">
        <w:rPr>
          <w:lang w:eastAsia="zh-CN"/>
        </w:rPr>
        <w:t>for the details of usage of this API operation.</w:t>
      </w:r>
    </w:p>
    <w:p w14:paraId="23E92BF9" w14:textId="77777777" w:rsidR="00312C76" w:rsidRPr="003167FF" w:rsidRDefault="00312C76" w:rsidP="00312C76">
      <w:pPr>
        <w:rPr>
          <w:lang w:eastAsia="zh-CN"/>
        </w:rPr>
      </w:pPr>
    </w:p>
    <w:bookmarkEnd w:id="53"/>
    <w:bookmarkEnd w:id="475"/>
    <w:p w14:paraId="4348BBCF" w14:textId="77777777" w:rsidR="00312C76" w:rsidRPr="003167FF" w:rsidRDefault="00312C76" w:rsidP="00312C76">
      <w:pPr>
        <w:pStyle w:val="Heading1"/>
      </w:pPr>
      <w:r w:rsidRPr="003167FF">
        <w:br w:type="page"/>
      </w:r>
      <w:bookmarkStart w:id="1861" w:name="_Toc155356085"/>
      <w:r w:rsidRPr="003167FF">
        <w:lastRenderedPageBreak/>
        <w:t>15</w:t>
      </w:r>
      <w:r w:rsidRPr="003167FF">
        <w:tab/>
        <w:t>Service-based interface representation of the functional model for SEAL services</w:t>
      </w:r>
      <w:bookmarkEnd w:id="1861"/>
    </w:p>
    <w:p w14:paraId="5859D18F" w14:textId="77777777" w:rsidR="00312C76" w:rsidRPr="003167FF" w:rsidRDefault="00312C76" w:rsidP="00312C76">
      <w:pPr>
        <w:pStyle w:val="Heading2"/>
      </w:pPr>
      <w:bookmarkStart w:id="1862" w:name="_Toc155356086"/>
      <w:r w:rsidRPr="003167FF">
        <w:t>15.1</w:t>
      </w:r>
      <w:r w:rsidRPr="003167FF">
        <w:tab/>
        <w:t>General</w:t>
      </w:r>
      <w:bookmarkEnd w:id="1862"/>
    </w:p>
    <w:p w14:paraId="08C9413B" w14:textId="77777777" w:rsidR="00312C76" w:rsidRPr="003167FF" w:rsidRDefault="00312C76" w:rsidP="00312C76">
      <w:r w:rsidRPr="003167FF">
        <w:t>The functional models for SEAL services is represented using functional entities and reference points between the functional entities as specified in subclause 6. The vertical applications consume the SEAL services in the form of APIs. Each SEAL service offers these APIs on a service-based interface to all its consumer entities.</w:t>
      </w:r>
    </w:p>
    <w:p w14:paraId="2BD82597" w14:textId="77777777" w:rsidR="00312C76" w:rsidRPr="003167FF" w:rsidRDefault="00312C76" w:rsidP="00312C76">
      <w:pPr>
        <w:pStyle w:val="Heading2"/>
      </w:pPr>
      <w:bookmarkStart w:id="1863" w:name="_Toc155356087"/>
      <w:r w:rsidRPr="003167FF">
        <w:t>15.2</w:t>
      </w:r>
      <w:r w:rsidRPr="003167FF">
        <w:tab/>
        <w:t>Functional model representation</w:t>
      </w:r>
      <w:bookmarkEnd w:id="1863"/>
    </w:p>
    <w:p w14:paraId="1E26CB54" w14:textId="77777777" w:rsidR="00312C76" w:rsidRPr="003167FF" w:rsidRDefault="00312C76" w:rsidP="00312C76">
      <w:r w:rsidRPr="003167FF">
        <w:t>Figure 15.2-1 illustrates the service-based interface representation of the functional model for SEAL services.</w:t>
      </w:r>
    </w:p>
    <w:p w14:paraId="51531534" w14:textId="77777777" w:rsidR="00312C76" w:rsidRPr="003167FF" w:rsidRDefault="00312C76" w:rsidP="00312C76">
      <w:pPr>
        <w:pStyle w:val="TH"/>
      </w:pPr>
    </w:p>
    <w:bookmarkStart w:id="1864" w:name="_Toc526019536"/>
    <w:p w14:paraId="7B6154DD" w14:textId="2C13C3E0" w:rsidR="00312C76" w:rsidRPr="003167FF" w:rsidRDefault="00F63E19" w:rsidP="00312C76">
      <w:pPr>
        <w:pStyle w:val="TH"/>
        <w:rPr>
          <w:noProof/>
        </w:rPr>
      </w:pPr>
      <w:r w:rsidRPr="003167FF">
        <w:rPr>
          <w:noProof/>
        </w:rPr>
        <w:object w:dxaOrig="9072" w:dyaOrig="3324" w14:anchorId="60496183">
          <v:shape id="_x0000_i1181" type="#_x0000_t75" style="width:453.65pt;height:166.9pt" o:ole="">
            <v:imagedata r:id="rId329" o:title=""/>
          </v:shape>
          <o:OLEObject Type="Embed" ProgID="Visio.Drawing.11" ShapeID="_x0000_i1181" DrawAspect="Content" ObjectID="_1765969120" r:id="rId330"/>
        </w:object>
      </w:r>
    </w:p>
    <w:p w14:paraId="60018E7B" w14:textId="77777777" w:rsidR="00312C76" w:rsidRPr="003167FF" w:rsidRDefault="00312C76" w:rsidP="00312C76">
      <w:pPr>
        <w:pStyle w:val="TF"/>
      </w:pPr>
      <w:r w:rsidRPr="003167FF">
        <w:t>Figure 15.2-1: SEAL generic functional model representation using service-based interfaces</w:t>
      </w:r>
    </w:p>
    <w:p w14:paraId="36C3E99D" w14:textId="77777777" w:rsidR="00312C76" w:rsidRPr="003167FF" w:rsidRDefault="00312C76" w:rsidP="00312C76">
      <w:r w:rsidRPr="003167FF">
        <w:t>The SEAL function(s) exhibit the service-based interfaces which are used for providing and consuming SEAL services. The service APIs are specified for each SEAL function enabled over the service-based interface. The service-based interfaces of specific SEAL services are specified in this document. All the interactions with SEAL are governed based on the reference point interactions of the functional models specified in subclause 6. VAL function represents the functionalities of the VAL server.</w:t>
      </w:r>
    </w:p>
    <w:p w14:paraId="14E5F937" w14:textId="77777777" w:rsidR="00312C76" w:rsidRPr="003167FF" w:rsidRDefault="00312C76" w:rsidP="00312C76">
      <w:pPr>
        <w:pStyle w:val="NO"/>
      </w:pPr>
      <w:r w:rsidRPr="003167FF">
        <w:t>NOTE:</w:t>
      </w:r>
      <w:r w:rsidRPr="003167FF">
        <w:tab/>
        <w:t>The service-based interface Sval for the VAL function is out of scope of the present document.</w:t>
      </w:r>
    </w:p>
    <w:p w14:paraId="559669E7" w14:textId="77777777" w:rsidR="00312C76" w:rsidRPr="003167FF" w:rsidRDefault="00312C76" w:rsidP="00312C76">
      <w:pPr>
        <w:rPr>
          <w:noProof/>
        </w:rPr>
      </w:pPr>
      <w:r w:rsidRPr="003167FF">
        <w:rPr>
          <w:noProof/>
        </w:rPr>
        <w:t>The service APIs offered by the SEAL function(s) are published and discovered on the CAPIF core function as specified in 3GPP TS 23.222 [8].</w:t>
      </w:r>
    </w:p>
    <w:p w14:paraId="0669A23B" w14:textId="77777777" w:rsidR="00312C76" w:rsidRPr="003167FF" w:rsidRDefault="00312C76" w:rsidP="00312C76">
      <w:pPr>
        <w:pStyle w:val="EditorsNote"/>
      </w:pPr>
      <w:r w:rsidRPr="003167FF">
        <w:t>Editor's note:</w:t>
      </w:r>
      <w:r w:rsidRPr="003167FF">
        <w:tab/>
        <w:t>Refinement of the SEAL services in service-based interface representation is FFS.</w:t>
      </w:r>
    </w:p>
    <w:p w14:paraId="4969F683" w14:textId="6B5C35D4" w:rsidR="000968F7" w:rsidRPr="003167FF" w:rsidRDefault="000968F7" w:rsidP="003828E2">
      <w:pPr>
        <w:pStyle w:val="EditorsNote"/>
      </w:pPr>
      <w:r w:rsidRPr="003167FF">
        <w:t>Editor's note:</w:t>
      </w:r>
      <w:r w:rsidRPr="003167FF">
        <w:rPr>
          <w:rFonts w:eastAsia="SimSun"/>
          <w:lang w:eastAsia="zh-CN"/>
        </w:rPr>
        <w:tab/>
      </w:r>
      <w:r w:rsidRPr="003167FF">
        <w:t xml:space="preserve">Representation of OAM services consumption via EGMF/CAPIF is FFS </w:t>
      </w:r>
    </w:p>
    <w:p w14:paraId="1D8166B6" w14:textId="743C53DB" w:rsidR="00312C76" w:rsidRPr="003167FF" w:rsidRDefault="00312C76" w:rsidP="00312C76">
      <w:pPr>
        <w:pStyle w:val="Heading2"/>
      </w:pPr>
      <w:bookmarkStart w:id="1865" w:name="_Toc155356088"/>
      <w:r w:rsidRPr="003167FF">
        <w:t>15.3</w:t>
      </w:r>
      <w:r w:rsidRPr="003167FF">
        <w:tab/>
        <w:t>Service-based interfaces</w:t>
      </w:r>
      <w:bookmarkEnd w:id="1865"/>
    </w:p>
    <w:p w14:paraId="084E0D37" w14:textId="77777777" w:rsidR="00312C76" w:rsidRPr="003167FF" w:rsidRDefault="00312C76" w:rsidP="00312C76">
      <w:pPr>
        <w:rPr>
          <w:noProof/>
        </w:rPr>
      </w:pPr>
      <w:r w:rsidRPr="003167FF">
        <w:rPr>
          <w:noProof/>
        </w:rPr>
        <w:t>Table 15.3-1 specifies the service-based interfaces supported by SEAL.</w:t>
      </w:r>
    </w:p>
    <w:p w14:paraId="355DBA31" w14:textId="77777777" w:rsidR="00312C76" w:rsidRPr="003167FF" w:rsidRDefault="00312C76" w:rsidP="00312C76">
      <w:pPr>
        <w:pStyle w:val="TH"/>
        <w:rPr>
          <w:lang w:eastAsia="zh-CN"/>
        </w:rPr>
      </w:pPr>
      <w:r w:rsidRPr="003167FF">
        <w:lastRenderedPageBreak/>
        <w:t>Table 15.3-</w:t>
      </w:r>
      <w:r w:rsidRPr="003167FF">
        <w:rPr>
          <w:lang w:eastAsia="zh-CN"/>
        </w:rPr>
        <w:t>1</w:t>
      </w:r>
      <w:r w:rsidRPr="003167FF">
        <w:t xml:space="preserve">: </w:t>
      </w:r>
      <w:r w:rsidRPr="003167FF">
        <w:rPr>
          <w:lang w:eastAsia="zh-CN"/>
        </w:rPr>
        <w:t>Service-based interfaces supported by SEAL</w:t>
      </w:r>
    </w:p>
    <w:tbl>
      <w:tblPr>
        <w:tblW w:w="9292" w:type="dxa"/>
        <w:jc w:val="center"/>
        <w:tblLayout w:type="fixed"/>
        <w:tblLook w:val="0000" w:firstRow="0" w:lastRow="0" w:firstColumn="0" w:lastColumn="0" w:noHBand="0" w:noVBand="0"/>
      </w:tblPr>
      <w:tblGrid>
        <w:gridCol w:w="1496"/>
        <w:gridCol w:w="3260"/>
        <w:gridCol w:w="2126"/>
        <w:gridCol w:w="2410"/>
      </w:tblGrid>
      <w:tr w:rsidR="00312C76" w:rsidRPr="003167FF" w14:paraId="02A991AD"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67BCC104" w14:textId="77777777" w:rsidR="00312C76" w:rsidRPr="003167FF" w:rsidRDefault="00312C76" w:rsidP="007E0BCD">
            <w:pPr>
              <w:pStyle w:val="TAH"/>
            </w:pPr>
            <w:r w:rsidRPr="003167FF">
              <w:t>Service-based interface</w:t>
            </w:r>
          </w:p>
        </w:tc>
        <w:tc>
          <w:tcPr>
            <w:tcW w:w="3260" w:type="dxa"/>
            <w:tcBorders>
              <w:top w:val="single" w:sz="4" w:space="0" w:color="000000"/>
              <w:left w:val="single" w:sz="4" w:space="0" w:color="000000"/>
              <w:bottom w:val="single" w:sz="4" w:space="0" w:color="000000"/>
            </w:tcBorders>
            <w:shd w:val="clear" w:color="auto" w:fill="auto"/>
          </w:tcPr>
          <w:p w14:paraId="4F45A0C7" w14:textId="77777777" w:rsidR="00312C76" w:rsidRPr="003167FF" w:rsidRDefault="00312C76" w:rsidP="007E0BCD">
            <w:pPr>
              <w:pStyle w:val="TAH"/>
            </w:pPr>
            <w:r w:rsidRPr="003167FF">
              <w:t>Application functionEntity</w:t>
            </w:r>
          </w:p>
        </w:tc>
        <w:tc>
          <w:tcPr>
            <w:tcW w:w="2126" w:type="dxa"/>
            <w:tcBorders>
              <w:top w:val="single" w:sz="4" w:space="0" w:color="000000"/>
              <w:left w:val="single" w:sz="4" w:space="0" w:color="000000"/>
              <w:bottom w:val="single" w:sz="4" w:space="0" w:color="000000"/>
              <w:right w:val="single" w:sz="4" w:space="0" w:color="000000"/>
            </w:tcBorders>
          </w:tcPr>
          <w:p w14:paraId="3D35C277" w14:textId="77777777" w:rsidR="00312C76" w:rsidRPr="003167FF" w:rsidRDefault="00312C76" w:rsidP="007E0BCD">
            <w:pPr>
              <w:pStyle w:val="TAH"/>
            </w:pPr>
            <w:r w:rsidRPr="003167FF">
              <w:t>Mapping server entity</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527236B5" w14:textId="77777777" w:rsidR="00312C76" w:rsidRPr="003167FF" w:rsidRDefault="00312C76" w:rsidP="007E0BCD">
            <w:pPr>
              <w:pStyle w:val="TAH"/>
            </w:pPr>
            <w:r w:rsidRPr="003167FF">
              <w:t>APIs offered</w:t>
            </w:r>
          </w:p>
        </w:tc>
      </w:tr>
      <w:tr w:rsidR="00312C76" w:rsidRPr="003167FF" w14:paraId="67E3439F"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3E465E1C" w14:textId="77777777" w:rsidR="00312C76" w:rsidRPr="003167FF" w:rsidRDefault="00312C76" w:rsidP="007E0BCD">
            <w:pPr>
              <w:pStyle w:val="TAL"/>
              <w:rPr>
                <w:lang w:eastAsia="zh-CN"/>
              </w:rPr>
            </w:pPr>
            <w:r w:rsidRPr="003167FF">
              <w:t>Slm</w:t>
            </w:r>
          </w:p>
        </w:tc>
        <w:tc>
          <w:tcPr>
            <w:tcW w:w="3260" w:type="dxa"/>
            <w:tcBorders>
              <w:top w:val="single" w:sz="4" w:space="0" w:color="000000"/>
              <w:left w:val="single" w:sz="4" w:space="0" w:color="000000"/>
              <w:bottom w:val="single" w:sz="4" w:space="0" w:color="000000"/>
            </w:tcBorders>
            <w:shd w:val="clear" w:color="auto" w:fill="auto"/>
          </w:tcPr>
          <w:p w14:paraId="2C951DDC" w14:textId="77777777" w:rsidR="00312C76" w:rsidRPr="003167FF" w:rsidRDefault="00312C76" w:rsidP="007E0BCD">
            <w:pPr>
              <w:pStyle w:val="TAL"/>
            </w:pPr>
            <w:r w:rsidRPr="003167FF">
              <w:t>Location management function</w:t>
            </w:r>
          </w:p>
        </w:tc>
        <w:tc>
          <w:tcPr>
            <w:tcW w:w="2126" w:type="dxa"/>
            <w:tcBorders>
              <w:top w:val="single" w:sz="4" w:space="0" w:color="000000"/>
              <w:left w:val="single" w:sz="4" w:space="0" w:color="000000"/>
              <w:bottom w:val="single" w:sz="4" w:space="0" w:color="000000"/>
              <w:right w:val="single" w:sz="4" w:space="0" w:color="000000"/>
            </w:tcBorders>
          </w:tcPr>
          <w:p w14:paraId="6FA7488D" w14:textId="77777777" w:rsidR="00312C76" w:rsidRPr="003167FF" w:rsidRDefault="00312C76" w:rsidP="007E0BCD">
            <w:pPr>
              <w:pStyle w:val="TAL"/>
            </w:pPr>
            <w:r w:rsidRPr="003167FF">
              <w:t>Location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F973BEF" w14:textId="77777777" w:rsidR="00312C76" w:rsidRPr="003167FF" w:rsidRDefault="00312C76" w:rsidP="007E0BCD">
            <w:pPr>
              <w:pStyle w:val="TAL"/>
            </w:pPr>
            <w:r w:rsidRPr="003167FF">
              <w:t>Specified in subclause 9.4</w:t>
            </w:r>
          </w:p>
        </w:tc>
      </w:tr>
      <w:tr w:rsidR="00312C76" w:rsidRPr="003167FF" w14:paraId="5352C25D"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14A61816" w14:textId="77777777" w:rsidR="00312C76" w:rsidRPr="003167FF" w:rsidRDefault="00312C76" w:rsidP="007E0BCD">
            <w:pPr>
              <w:pStyle w:val="TAL"/>
              <w:rPr>
                <w:lang w:eastAsia="zh-CN"/>
              </w:rPr>
            </w:pPr>
            <w:r w:rsidRPr="003167FF">
              <w:t>Sgm</w:t>
            </w:r>
          </w:p>
        </w:tc>
        <w:tc>
          <w:tcPr>
            <w:tcW w:w="3260" w:type="dxa"/>
            <w:tcBorders>
              <w:top w:val="single" w:sz="4" w:space="0" w:color="000000"/>
              <w:left w:val="single" w:sz="4" w:space="0" w:color="000000"/>
              <w:bottom w:val="single" w:sz="4" w:space="0" w:color="000000"/>
            </w:tcBorders>
            <w:shd w:val="clear" w:color="auto" w:fill="auto"/>
          </w:tcPr>
          <w:p w14:paraId="42F6B7FE" w14:textId="77777777" w:rsidR="00312C76" w:rsidRPr="003167FF" w:rsidRDefault="00312C76" w:rsidP="007E0BCD">
            <w:pPr>
              <w:pStyle w:val="TAL"/>
              <w:rPr>
                <w:lang w:eastAsia="zh-CN"/>
              </w:rPr>
            </w:pPr>
            <w:r w:rsidRPr="003167FF">
              <w:t>Group management function</w:t>
            </w:r>
          </w:p>
        </w:tc>
        <w:tc>
          <w:tcPr>
            <w:tcW w:w="2126" w:type="dxa"/>
            <w:tcBorders>
              <w:top w:val="single" w:sz="4" w:space="0" w:color="000000"/>
              <w:left w:val="single" w:sz="4" w:space="0" w:color="000000"/>
              <w:bottom w:val="single" w:sz="4" w:space="0" w:color="000000"/>
              <w:right w:val="single" w:sz="4" w:space="0" w:color="000000"/>
            </w:tcBorders>
          </w:tcPr>
          <w:p w14:paraId="0DFD675D" w14:textId="77777777" w:rsidR="00312C76" w:rsidRPr="003167FF" w:rsidRDefault="00312C76" w:rsidP="007E0BCD">
            <w:pPr>
              <w:pStyle w:val="TAL"/>
            </w:pPr>
            <w:r w:rsidRPr="003167FF">
              <w:t>Group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D731754" w14:textId="77777777" w:rsidR="00312C76" w:rsidRPr="003167FF" w:rsidRDefault="00312C76" w:rsidP="007E0BCD">
            <w:pPr>
              <w:pStyle w:val="TAL"/>
              <w:rPr>
                <w:lang w:eastAsia="zh-CN"/>
              </w:rPr>
            </w:pPr>
            <w:r w:rsidRPr="003167FF">
              <w:t>Specified in subclause 10.4</w:t>
            </w:r>
          </w:p>
        </w:tc>
      </w:tr>
      <w:tr w:rsidR="00312C76" w:rsidRPr="003167FF" w14:paraId="3143AF8E"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28F74340" w14:textId="77777777" w:rsidR="00312C76" w:rsidRPr="003167FF" w:rsidRDefault="00312C76" w:rsidP="007E0BCD">
            <w:pPr>
              <w:pStyle w:val="TAL"/>
            </w:pPr>
            <w:r w:rsidRPr="003167FF">
              <w:t>Scm</w:t>
            </w:r>
          </w:p>
        </w:tc>
        <w:tc>
          <w:tcPr>
            <w:tcW w:w="3260" w:type="dxa"/>
            <w:tcBorders>
              <w:top w:val="single" w:sz="4" w:space="0" w:color="000000"/>
              <w:left w:val="single" w:sz="4" w:space="0" w:color="000000"/>
              <w:bottom w:val="single" w:sz="4" w:space="0" w:color="000000"/>
            </w:tcBorders>
            <w:shd w:val="clear" w:color="auto" w:fill="auto"/>
          </w:tcPr>
          <w:p w14:paraId="30DBC372" w14:textId="77777777" w:rsidR="00312C76" w:rsidRPr="003167FF" w:rsidRDefault="00312C76" w:rsidP="007E0BCD">
            <w:pPr>
              <w:pStyle w:val="TAL"/>
            </w:pPr>
            <w:r w:rsidRPr="003167FF">
              <w:t>Configuration management function</w:t>
            </w:r>
          </w:p>
        </w:tc>
        <w:tc>
          <w:tcPr>
            <w:tcW w:w="2126" w:type="dxa"/>
            <w:tcBorders>
              <w:top w:val="single" w:sz="4" w:space="0" w:color="000000"/>
              <w:left w:val="single" w:sz="4" w:space="0" w:color="000000"/>
              <w:bottom w:val="single" w:sz="4" w:space="0" w:color="000000"/>
              <w:right w:val="single" w:sz="4" w:space="0" w:color="000000"/>
            </w:tcBorders>
          </w:tcPr>
          <w:p w14:paraId="79E5B40B" w14:textId="77777777" w:rsidR="00312C76" w:rsidRPr="003167FF" w:rsidRDefault="00312C76" w:rsidP="007E0BCD">
            <w:pPr>
              <w:pStyle w:val="TAL"/>
            </w:pPr>
            <w:r w:rsidRPr="003167FF">
              <w:t>Configuration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C38FCB5" w14:textId="77777777" w:rsidR="00312C76" w:rsidRPr="003167FF" w:rsidRDefault="00312C76" w:rsidP="007E0BCD">
            <w:pPr>
              <w:pStyle w:val="TAL"/>
            </w:pPr>
            <w:r w:rsidRPr="003167FF">
              <w:t>Specified in subclause 11.4</w:t>
            </w:r>
          </w:p>
        </w:tc>
      </w:tr>
      <w:tr w:rsidR="00312C76" w:rsidRPr="003167FF" w14:paraId="5A9D75B3"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0CB2A18C" w14:textId="77777777" w:rsidR="00312C76" w:rsidRPr="003167FF" w:rsidRDefault="00312C76" w:rsidP="007E0BCD">
            <w:pPr>
              <w:pStyle w:val="TAL"/>
            </w:pPr>
            <w:r w:rsidRPr="003167FF">
              <w:t>Sim</w:t>
            </w:r>
          </w:p>
        </w:tc>
        <w:tc>
          <w:tcPr>
            <w:tcW w:w="3260" w:type="dxa"/>
            <w:tcBorders>
              <w:top w:val="single" w:sz="4" w:space="0" w:color="000000"/>
              <w:left w:val="single" w:sz="4" w:space="0" w:color="000000"/>
              <w:bottom w:val="single" w:sz="4" w:space="0" w:color="000000"/>
            </w:tcBorders>
            <w:shd w:val="clear" w:color="auto" w:fill="auto"/>
          </w:tcPr>
          <w:p w14:paraId="3BEC2BDC" w14:textId="77777777" w:rsidR="00312C76" w:rsidRPr="003167FF" w:rsidRDefault="00312C76" w:rsidP="007E0BCD">
            <w:pPr>
              <w:pStyle w:val="TAL"/>
            </w:pPr>
            <w:r w:rsidRPr="003167FF">
              <w:t>Identity management function</w:t>
            </w:r>
          </w:p>
        </w:tc>
        <w:tc>
          <w:tcPr>
            <w:tcW w:w="2126" w:type="dxa"/>
            <w:tcBorders>
              <w:top w:val="single" w:sz="4" w:space="0" w:color="000000"/>
              <w:left w:val="single" w:sz="4" w:space="0" w:color="000000"/>
              <w:bottom w:val="single" w:sz="4" w:space="0" w:color="000000"/>
              <w:right w:val="single" w:sz="4" w:space="0" w:color="000000"/>
            </w:tcBorders>
          </w:tcPr>
          <w:p w14:paraId="6E5B7302" w14:textId="77777777" w:rsidR="00312C76" w:rsidRPr="003167FF" w:rsidRDefault="00312C76" w:rsidP="007E0BCD">
            <w:pPr>
              <w:pStyle w:val="TAL"/>
            </w:pPr>
            <w:r w:rsidRPr="003167FF">
              <w:t>Identity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557F6A2" w14:textId="77777777" w:rsidR="00312C76" w:rsidRPr="003167FF" w:rsidRDefault="00312C76" w:rsidP="007E0BCD">
            <w:pPr>
              <w:pStyle w:val="TAL"/>
            </w:pPr>
            <w:r w:rsidRPr="003167FF">
              <w:t>Specified in subclause 12.4</w:t>
            </w:r>
          </w:p>
        </w:tc>
      </w:tr>
      <w:tr w:rsidR="00312C76" w:rsidRPr="003167FF" w14:paraId="0792DE19"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65B92D7D" w14:textId="77777777" w:rsidR="00312C76" w:rsidRPr="003167FF" w:rsidRDefault="00312C76" w:rsidP="007E0BCD">
            <w:pPr>
              <w:pStyle w:val="TAL"/>
            </w:pPr>
            <w:r w:rsidRPr="003167FF">
              <w:t>Skm</w:t>
            </w:r>
          </w:p>
        </w:tc>
        <w:tc>
          <w:tcPr>
            <w:tcW w:w="3260" w:type="dxa"/>
            <w:tcBorders>
              <w:top w:val="single" w:sz="4" w:space="0" w:color="000000"/>
              <w:left w:val="single" w:sz="4" w:space="0" w:color="000000"/>
              <w:bottom w:val="single" w:sz="4" w:space="0" w:color="000000"/>
            </w:tcBorders>
            <w:shd w:val="clear" w:color="auto" w:fill="auto"/>
          </w:tcPr>
          <w:p w14:paraId="0C130FF8" w14:textId="77777777" w:rsidR="00312C76" w:rsidRPr="003167FF" w:rsidRDefault="00312C76" w:rsidP="007E0BCD">
            <w:pPr>
              <w:pStyle w:val="TAL"/>
            </w:pPr>
            <w:r w:rsidRPr="003167FF">
              <w:t>Key management function</w:t>
            </w:r>
          </w:p>
        </w:tc>
        <w:tc>
          <w:tcPr>
            <w:tcW w:w="2126" w:type="dxa"/>
            <w:tcBorders>
              <w:top w:val="single" w:sz="4" w:space="0" w:color="000000"/>
              <w:left w:val="single" w:sz="4" w:space="0" w:color="000000"/>
              <w:bottom w:val="single" w:sz="4" w:space="0" w:color="000000"/>
              <w:right w:val="single" w:sz="4" w:space="0" w:color="000000"/>
            </w:tcBorders>
          </w:tcPr>
          <w:p w14:paraId="525864B9" w14:textId="77777777" w:rsidR="00312C76" w:rsidRPr="003167FF" w:rsidRDefault="00312C76" w:rsidP="007E0BCD">
            <w:pPr>
              <w:pStyle w:val="TAL"/>
            </w:pPr>
            <w:r w:rsidRPr="003167FF">
              <w:t>Key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41CFFED" w14:textId="77777777" w:rsidR="00312C76" w:rsidRPr="003167FF" w:rsidRDefault="00312C76" w:rsidP="007E0BCD">
            <w:pPr>
              <w:pStyle w:val="TAL"/>
            </w:pPr>
            <w:r w:rsidRPr="003167FF">
              <w:t>Specified in subclause 13.4</w:t>
            </w:r>
          </w:p>
        </w:tc>
      </w:tr>
      <w:tr w:rsidR="00312C76" w:rsidRPr="003167FF" w14:paraId="66848BB2"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285F24FF" w14:textId="77777777" w:rsidR="00312C76" w:rsidRPr="003167FF" w:rsidRDefault="00312C76" w:rsidP="007E0BCD">
            <w:pPr>
              <w:pStyle w:val="TAL"/>
            </w:pPr>
            <w:r w:rsidRPr="003167FF">
              <w:t>Snrm</w:t>
            </w:r>
          </w:p>
        </w:tc>
        <w:tc>
          <w:tcPr>
            <w:tcW w:w="3260" w:type="dxa"/>
            <w:tcBorders>
              <w:top w:val="single" w:sz="4" w:space="0" w:color="000000"/>
              <w:left w:val="single" w:sz="4" w:space="0" w:color="000000"/>
              <w:bottom w:val="single" w:sz="4" w:space="0" w:color="000000"/>
            </w:tcBorders>
            <w:shd w:val="clear" w:color="auto" w:fill="auto"/>
          </w:tcPr>
          <w:p w14:paraId="651B2227" w14:textId="77777777" w:rsidR="00312C76" w:rsidRPr="003167FF" w:rsidRDefault="00312C76" w:rsidP="007E0BCD">
            <w:pPr>
              <w:pStyle w:val="TAL"/>
            </w:pPr>
            <w:r w:rsidRPr="003167FF">
              <w:t>Network resource management function</w:t>
            </w:r>
          </w:p>
        </w:tc>
        <w:tc>
          <w:tcPr>
            <w:tcW w:w="2126" w:type="dxa"/>
            <w:tcBorders>
              <w:top w:val="single" w:sz="4" w:space="0" w:color="000000"/>
              <w:left w:val="single" w:sz="4" w:space="0" w:color="000000"/>
              <w:bottom w:val="single" w:sz="4" w:space="0" w:color="000000"/>
              <w:right w:val="single" w:sz="4" w:space="0" w:color="000000"/>
            </w:tcBorders>
          </w:tcPr>
          <w:p w14:paraId="5CFA1200" w14:textId="77777777" w:rsidR="00312C76" w:rsidRPr="003167FF" w:rsidRDefault="00312C76" w:rsidP="007E0BCD">
            <w:pPr>
              <w:pStyle w:val="TAL"/>
            </w:pPr>
            <w:r w:rsidRPr="003167FF">
              <w:t>Network resource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0091700E" w14:textId="77777777" w:rsidR="00312C76" w:rsidRPr="003167FF" w:rsidRDefault="00312C76" w:rsidP="007E0BCD">
            <w:pPr>
              <w:pStyle w:val="TAL"/>
            </w:pPr>
            <w:r w:rsidRPr="003167FF">
              <w:t>Specified in subclause 14.4</w:t>
            </w:r>
          </w:p>
        </w:tc>
      </w:tr>
      <w:tr w:rsidR="00312C76" w:rsidRPr="003167FF" w14:paraId="64A9C071"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05F017DE" w14:textId="77777777" w:rsidR="00312C76" w:rsidRPr="003167FF" w:rsidRDefault="00312C76" w:rsidP="007E0BCD">
            <w:pPr>
              <w:pStyle w:val="TAL"/>
            </w:pPr>
            <w:r w:rsidRPr="003167FF">
              <w:t>Snsce</w:t>
            </w:r>
          </w:p>
        </w:tc>
        <w:tc>
          <w:tcPr>
            <w:tcW w:w="3260" w:type="dxa"/>
            <w:tcBorders>
              <w:top w:val="single" w:sz="4" w:space="0" w:color="000000"/>
              <w:left w:val="single" w:sz="4" w:space="0" w:color="000000"/>
              <w:bottom w:val="single" w:sz="4" w:space="0" w:color="000000"/>
            </w:tcBorders>
            <w:shd w:val="clear" w:color="auto" w:fill="auto"/>
          </w:tcPr>
          <w:p w14:paraId="66D04350" w14:textId="77777777" w:rsidR="00312C76" w:rsidRPr="003167FF" w:rsidRDefault="00312C76" w:rsidP="007E0BCD">
            <w:pPr>
              <w:pStyle w:val="TAL"/>
            </w:pPr>
            <w:r w:rsidRPr="003167FF">
              <w:t>Network slice capability enablement function</w:t>
            </w:r>
          </w:p>
        </w:tc>
        <w:tc>
          <w:tcPr>
            <w:tcW w:w="2126" w:type="dxa"/>
            <w:tcBorders>
              <w:top w:val="single" w:sz="4" w:space="0" w:color="000000"/>
              <w:left w:val="single" w:sz="4" w:space="0" w:color="000000"/>
              <w:bottom w:val="single" w:sz="4" w:space="0" w:color="000000"/>
              <w:right w:val="single" w:sz="4" w:space="0" w:color="000000"/>
            </w:tcBorders>
          </w:tcPr>
          <w:p w14:paraId="5EB33F95" w14:textId="77777777" w:rsidR="00312C76" w:rsidRPr="003167FF" w:rsidRDefault="00312C76" w:rsidP="007E0BCD">
            <w:pPr>
              <w:pStyle w:val="TAL"/>
            </w:pPr>
            <w:r w:rsidRPr="003167FF">
              <w:t>Network slice capability enablement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1D9B2A12" w14:textId="0D4E2A3E" w:rsidR="00312C76" w:rsidRPr="003167FF" w:rsidRDefault="00312C76" w:rsidP="007E0BCD">
            <w:pPr>
              <w:pStyle w:val="TAL"/>
            </w:pPr>
            <w:r w:rsidRPr="003167FF">
              <w:t xml:space="preserve">Specified in </w:t>
            </w:r>
            <w:r w:rsidR="00F63E19" w:rsidRPr="003167FF">
              <w:t>3GPP TS 23.435 [40]</w:t>
            </w:r>
          </w:p>
        </w:tc>
      </w:tr>
      <w:tr w:rsidR="003356B9" w:rsidRPr="003167FF" w14:paraId="28358E7E"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29C50748" w14:textId="1BCBF95A" w:rsidR="003356B9" w:rsidRPr="003167FF" w:rsidRDefault="003356B9" w:rsidP="003356B9">
            <w:pPr>
              <w:pStyle w:val="TAL"/>
            </w:pPr>
            <w:r w:rsidRPr="003167FF">
              <w:rPr>
                <w:lang w:eastAsia="en-GB"/>
              </w:rPr>
              <w:t>Sdd</w:t>
            </w:r>
          </w:p>
        </w:tc>
        <w:tc>
          <w:tcPr>
            <w:tcW w:w="3260" w:type="dxa"/>
            <w:tcBorders>
              <w:top w:val="single" w:sz="4" w:space="0" w:color="000000"/>
              <w:left w:val="single" w:sz="4" w:space="0" w:color="000000"/>
              <w:bottom w:val="single" w:sz="4" w:space="0" w:color="000000"/>
            </w:tcBorders>
            <w:shd w:val="clear" w:color="auto" w:fill="auto"/>
          </w:tcPr>
          <w:p w14:paraId="06B52316" w14:textId="7B29BF51" w:rsidR="003356B9" w:rsidRPr="003167FF" w:rsidRDefault="003356B9" w:rsidP="003356B9">
            <w:pPr>
              <w:pStyle w:val="TAL"/>
            </w:pPr>
            <w:r w:rsidRPr="003167FF">
              <w:rPr>
                <w:lang w:eastAsia="en-GB"/>
              </w:rPr>
              <w:t>Data delivery function</w:t>
            </w:r>
          </w:p>
        </w:tc>
        <w:tc>
          <w:tcPr>
            <w:tcW w:w="2126" w:type="dxa"/>
            <w:tcBorders>
              <w:top w:val="single" w:sz="4" w:space="0" w:color="000000"/>
              <w:left w:val="single" w:sz="4" w:space="0" w:color="000000"/>
              <w:bottom w:val="single" w:sz="4" w:space="0" w:color="000000"/>
              <w:right w:val="single" w:sz="4" w:space="0" w:color="000000"/>
            </w:tcBorders>
          </w:tcPr>
          <w:p w14:paraId="6E0FB2DE" w14:textId="0B9D8D86" w:rsidR="003356B9" w:rsidRPr="003167FF" w:rsidRDefault="003356B9" w:rsidP="003356B9">
            <w:pPr>
              <w:pStyle w:val="TAL"/>
            </w:pPr>
            <w:r w:rsidRPr="003167FF">
              <w:rPr>
                <w:lang w:eastAsia="en-GB"/>
              </w:rPr>
              <w:t>Data delivery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6B4DF179" w14:textId="316FC600" w:rsidR="003356B9" w:rsidRPr="003167FF" w:rsidRDefault="003356B9" w:rsidP="003356B9">
            <w:pPr>
              <w:pStyle w:val="TAL"/>
            </w:pPr>
            <w:r w:rsidRPr="003167FF">
              <w:rPr>
                <w:lang w:eastAsia="en-GB"/>
              </w:rPr>
              <w:t>Specified in 3GPP TS 23.433 [48]</w:t>
            </w:r>
          </w:p>
        </w:tc>
      </w:tr>
      <w:tr w:rsidR="00312C76" w:rsidRPr="003167FF" w14:paraId="0EC663F4"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5F4888F7" w14:textId="77777777" w:rsidR="00312C76" w:rsidRPr="003167FF" w:rsidRDefault="00312C76" w:rsidP="007E0BCD">
            <w:pPr>
              <w:pStyle w:val="TAL"/>
            </w:pPr>
            <w:r w:rsidRPr="003167FF">
              <w:t>Cccf</w:t>
            </w:r>
          </w:p>
        </w:tc>
        <w:tc>
          <w:tcPr>
            <w:tcW w:w="3260" w:type="dxa"/>
            <w:tcBorders>
              <w:top w:val="single" w:sz="4" w:space="0" w:color="000000"/>
              <w:left w:val="single" w:sz="4" w:space="0" w:color="000000"/>
              <w:bottom w:val="single" w:sz="4" w:space="0" w:color="000000"/>
            </w:tcBorders>
            <w:shd w:val="clear" w:color="auto" w:fill="auto"/>
          </w:tcPr>
          <w:p w14:paraId="7CBB445E" w14:textId="77777777" w:rsidR="00312C76" w:rsidRPr="003167FF" w:rsidRDefault="00312C76" w:rsidP="007E0BCD">
            <w:pPr>
              <w:pStyle w:val="TAL"/>
            </w:pPr>
            <w:r w:rsidRPr="003167FF">
              <w:t>CAPIF core function</w:t>
            </w:r>
          </w:p>
        </w:tc>
        <w:tc>
          <w:tcPr>
            <w:tcW w:w="2126" w:type="dxa"/>
            <w:tcBorders>
              <w:top w:val="single" w:sz="4" w:space="0" w:color="000000"/>
              <w:left w:val="single" w:sz="4" w:space="0" w:color="000000"/>
              <w:bottom w:val="single" w:sz="4" w:space="0" w:color="000000"/>
              <w:right w:val="single" w:sz="4" w:space="0" w:color="000000"/>
            </w:tcBorders>
          </w:tcPr>
          <w:p w14:paraId="373AC5C8" w14:textId="77777777" w:rsidR="00312C76" w:rsidRPr="003167FF" w:rsidRDefault="00312C76" w:rsidP="007E0BCD">
            <w:pPr>
              <w:pStyle w:val="TAL"/>
            </w:pPr>
            <w:r w:rsidRPr="003167FF">
              <w:t>Not applicable</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64C25867" w14:textId="77777777" w:rsidR="00312C76" w:rsidRPr="003167FF" w:rsidRDefault="00312C76" w:rsidP="007E0BCD">
            <w:pPr>
              <w:pStyle w:val="TAL"/>
            </w:pPr>
            <w:r w:rsidRPr="003167FF">
              <w:t>Specified in subclause 10 of 3GPP TS 23.222 [8]</w:t>
            </w:r>
          </w:p>
        </w:tc>
      </w:tr>
      <w:tr w:rsidR="00F63E19" w:rsidRPr="003167FF" w14:paraId="3282FA6E"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2686E598" w14:textId="18851A0F" w:rsidR="00F63E19" w:rsidRPr="003167FF" w:rsidRDefault="00F63E19" w:rsidP="00F63E19">
            <w:pPr>
              <w:pStyle w:val="TAL"/>
            </w:pPr>
            <w:r w:rsidRPr="003167FF">
              <w:t>Snm</w:t>
            </w:r>
          </w:p>
        </w:tc>
        <w:tc>
          <w:tcPr>
            <w:tcW w:w="3260" w:type="dxa"/>
            <w:tcBorders>
              <w:top w:val="single" w:sz="4" w:space="0" w:color="000000"/>
              <w:left w:val="single" w:sz="4" w:space="0" w:color="000000"/>
              <w:bottom w:val="single" w:sz="4" w:space="0" w:color="000000"/>
            </w:tcBorders>
            <w:shd w:val="clear" w:color="auto" w:fill="auto"/>
          </w:tcPr>
          <w:p w14:paraId="2022B331" w14:textId="45456C1E" w:rsidR="00F63E19" w:rsidRPr="003167FF" w:rsidRDefault="00F63E19" w:rsidP="00F63E19">
            <w:pPr>
              <w:pStyle w:val="TAL"/>
            </w:pPr>
            <w:r w:rsidRPr="003167FF">
              <w:t>Notification management function</w:t>
            </w:r>
          </w:p>
        </w:tc>
        <w:tc>
          <w:tcPr>
            <w:tcW w:w="2126" w:type="dxa"/>
            <w:tcBorders>
              <w:top w:val="single" w:sz="4" w:space="0" w:color="000000"/>
              <w:left w:val="single" w:sz="4" w:space="0" w:color="000000"/>
              <w:bottom w:val="single" w:sz="4" w:space="0" w:color="000000"/>
              <w:right w:val="single" w:sz="4" w:space="0" w:color="000000"/>
            </w:tcBorders>
          </w:tcPr>
          <w:p w14:paraId="6E411067" w14:textId="13519D5B" w:rsidR="00F63E19" w:rsidRPr="003167FF" w:rsidRDefault="00F63E19" w:rsidP="00F63E19">
            <w:pPr>
              <w:pStyle w:val="TAL"/>
            </w:pPr>
            <w:r w:rsidRPr="003167FF">
              <w:t>Notification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511F22B2" w14:textId="3D0E7976" w:rsidR="00F63E19" w:rsidRPr="003167FF" w:rsidRDefault="00F63E19" w:rsidP="00F63E19">
            <w:pPr>
              <w:pStyle w:val="TAL"/>
            </w:pPr>
            <w:r w:rsidRPr="003167FF">
              <w:t>Specified in subclause 17.4</w:t>
            </w:r>
          </w:p>
        </w:tc>
      </w:tr>
      <w:tr w:rsidR="00F63E19" w:rsidRPr="003167FF" w14:paraId="27C05AE2"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7B80D298" w14:textId="6F566FB1" w:rsidR="00F63E19" w:rsidRPr="003167FF" w:rsidRDefault="00F63E19" w:rsidP="00F63E19">
            <w:pPr>
              <w:pStyle w:val="TAL"/>
            </w:pPr>
            <w:r w:rsidRPr="003167FF">
              <w:t>Sadae</w:t>
            </w:r>
          </w:p>
        </w:tc>
        <w:tc>
          <w:tcPr>
            <w:tcW w:w="3260" w:type="dxa"/>
            <w:tcBorders>
              <w:top w:val="single" w:sz="4" w:space="0" w:color="000000"/>
              <w:left w:val="single" w:sz="4" w:space="0" w:color="000000"/>
              <w:bottom w:val="single" w:sz="4" w:space="0" w:color="000000"/>
            </w:tcBorders>
            <w:shd w:val="clear" w:color="auto" w:fill="auto"/>
          </w:tcPr>
          <w:p w14:paraId="181C17D5" w14:textId="6207D29C" w:rsidR="00F63E19" w:rsidRPr="003167FF" w:rsidRDefault="00F63E19" w:rsidP="00F63E19">
            <w:pPr>
              <w:pStyle w:val="TAL"/>
            </w:pPr>
            <w:r w:rsidRPr="003167FF">
              <w:t>Application data analytics enablement function</w:t>
            </w:r>
          </w:p>
        </w:tc>
        <w:tc>
          <w:tcPr>
            <w:tcW w:w="2126" w:type="dxa"/>
            <w:tcBorders>
              <w:top w:val="single" w:sz="4" w:space="0" w:color="000000"/>
              <w:left w:val="single" w:sz="4" w:space="0" w:color="000000"/>
              <w:bottom w:val="single" w:sz="4" w:space="0" w:color="000000"/>
              <w:right w:val="single" w:sz="4" w:space="0" w:color="000000"/>
            </w:tcBorders>
          </w:tcPr>
          <w:p w14:paraId="08CAF2F7" w14:textId="61278782" w:rsidR="00F63E19" w:rsidRPr="003167FF" w:rsidRDefault="00F63E19" w:rsidP="00F63E19">
            <w:pPr>
              <w:pStyle w:val="TAL"/>
            </w:pPr>
            <w:r w:rsidRPr="003167FF">
              <w:t>Application data analytics enablement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6CD7A420" w14:textId="44866217" w:rsidR="00F63E19" w:rsidRPr="003167FF" w:rsidRDefault="00F63E19" w:rsidP="00F63E19">
            <w:pPr>
              <w:pStyle w:val="TAL"/>
            </w:pPr>
            <w:r w:rsidRPr="003167FF">
              <w:t>Specified in 3GPP TS 23.436 [49]</w:t>
            </w:r>
          </w:p>
        </w:tc>
      </w:tr>
    </w:tbl>
    <w:p w14:paraId="6BF536C5" w14:textId="77777777" w:rsidR="00312C76" w:rsidRPr="003167FF" w:rsidRDefault="00312C76" w:rsidP="00312C76">
      <w:pPr>
        <w:rPr>
          <w:noProof/>
        </w:rPr>
      </w:pPr>
    </w:p>
    <w:p w14:paraId="39430712" w14:textId="77777777" w:rsidR="00312C76" w:rsidRPr="003167FF" w:rsidRDefault="00312C76" w:rsidP="00312C76">
      <w:pPr>
        <w:pStyle w:val="Heading1"/>
      </w:pPr>
      <w:bookmarkStart w:id="1866" w:name="_Toc51873772"/>
      <w:bookmarkStart w:id="1867" w:name="_Toc155356089"/>
      <w:r w:rsidRPr="003167FF">
        <w:t>16</w:t>
      </w:r>
      <w:r w:rsidRPr="003167FF">
        <w:tab/>
        <w:t xml:space="preserve">Network slice </w:t>
      </w:r>
      <w:bookmarkEnd w:id="1866"/>
      <w:r w:rsidRPr="003167FF">
        <w:t>capability enablement</w:t>
      </w:r>
      <w:bookmarkEnd w:id="1867"/>
    </w:p>
    <w:p w14:paraId="5B731FC5" w14:textId="77777777" w:rsidR="00312C76" w:rsidRPr="003167FF" w:rsidRDefault="00312C76" w:rsidP="00312C76">
      <w:pPr>
        <w:pStyle w:val="Heading2"/>
      </w:pPr>
      <w:bookmarkStart w:id="1868" w:name="_Toc51873773"/>
      <w:bookmarkStart w:id="1869" w:name="_Toc155356090"/>
      <w:r w:rsidRPr="003167FF">
        <w:t>16.1</w:t>
      </w:r>
      <w:r w:rsidRPr="003167FF">
        <w:tab/>
        <w:t>General</w:t>
      </w:r>
      <w:bookmarkEnd w:id="1868"/>
      <w:bookmarkEnd w:id="1869"/>
    </w:p>
    <w:p w14:paraId="30A1D8CA" w14:textId="1FFE03DD" w:rsidR="00312C76" w:rsidRPr="003167FF" w:rsidRDefault="00312C76" w:rsidP="009114B3">
      <w:bookmarkStart w:id="1870" w:name="_Toc51873774"/>
      <w:r w:rsidRPr="003167FF">
        <w:t xml:space="preserve">The network slice capability enablement is a SEAL service that offers network slice capability enablement capabilities, such as support for vertical application to slice re-mapping (which can be defined as the mapping of the UEs running a vertical application to different slice), to one or more vertical applications. </w:t>
      </w:r>
      <w:r w:rsidR="006F5751" w:rsidRPr="003167FF">
        <w:t>The NSCE service provides additional functionality and exposes slice capabilities based on 5GS management system services (e.g. MnS services) and 5GS network services (e.g. NEF APIs, NWDAF APIs, NSACF APIs). The detailed specification of NSCE is provided in 3GPP TS 23.435 [40].</w:t>
      </w:r>
    </w:p>
    <w:p w14:paraId="4C068F34" w14:textId="77777777" w:rsidR="00312C76" w:rsidRPr="003167FF" w:rsidRDefault="00312C76" w:rsidP="00312C76">
      <w:pPr>
        <w:pStyle w:val="Heading2"/>
      </w:pPr>
      <w:bookmarkStart w:id="1871" w:name="_Toc155356091"/>
      <w:r w:rsidRPr="003167FF">
        <w:t>16.2</w:t>
      </w:r>
      <w:r w:rsidRPr="003167FF">
        <w:tab/>
        <w:t>Functional model</w:t>
      </w:r>
      <w:bookmarkEnd w:id="1870"/>
      <w:bookmarkEnd w:id="1871"/>
    </w:p>
    <w:p w14:paraId="32B0A538" w14:textId="77777777" w:rsidR="00312C76" w:rsidRPr="003167FF" w:rsidRDefault="00312C76" w:rsidP="00312C76">
      <w:pPr>
        <w:pStyle w:val="Heading3"/>
      </w:pPr>
      <w:bookmarkStart w:id="1872" w:name="_Toc51873775"/>
      <w:bookmarkStart w:id="1873" w:name="_Toc155356092"/>
      <w:r w:rsidRPr="003167FF">
        <w:t>16.2.1</w:t>
      </w:r>
      <w:r w:rsidRPr="003167FF">
        <w:tab/>
        <w:t>General</w:t>
      </w:r>
      <w:bookmarkEnd w:id="1872"/>
      <w:bookmarkEnd w:id="1873"/>
    </w:p>
    <w:p w14:paraId="3DBF1B54" w14:textId="6FFBDF76" w:rsidR="00312C76" w:rsidRPr="003167FF" w:rsidRDefault="00312C76" w:rsidP="00312C76">
      <w:bookmarkStart w:id="1874" w:name="_Toc51873776"/>
      <w:r w:rsidRPr="003167FF">
        <w:rPr>
          <w:noProof/>
        </w:rPr>
        <w:t xml:space="preserve">The functional model for the network slice capability </w:t>
      </w:r>
      <w:r w:rsidRPr="003167FF">
        <w:t xml:space="preserve">enablement </w:t>
      </w:r>
      <w:r w:rsidRPr="003167FF">
        <w:rPr>
          <w:noProof/>
        </w:rPr>
        <w:t xml:space="preserve">is specified in </w:t>
      </w:r>
      <w:r w:rsidR="00AE295A" w:rsidRPr="003167FF">
        <w:rPr>
          <w:noProof/>
        </w:rPr>
        <w:t>3GPP TS 23.435 [40]</w:t>
      </w:r>
      <w:r w:rsidRPr="003167FF">
        <w:rPr>
          <w:noProof/>
        </w:rPr>
        <w:t>.</w:t>
      </w:r>
    </w:p>
    <w:p w14:paraId="67883204" w14:textId="2CB8A269" w:rsidR="00312C76" w:rsidRPr="003167FF" w:rsidRDefault="00312C76" w:rsidP="00312C76">
      <w:pPr>
        <w:pStyle w:val="Heading3"/>
      </w:pPr>
      <w:bookmarkStart w:id="1875" w:name="_Toc155356093"/>
      <w:r w:rsidRPr="003167FF">
        <w:lastRenderedPageBreak/>
        <w:t>16.2.2</w:t>
      </w:r>
      <w:r w:rsidRPr="003167FF">
        <w:tab/>
      </w:r>
      <w:r w:rsidR="00AE295A" w:rsidRPr="003167FF">
        <w:t>Void</w:t>
      </w:r>
      <w:bookmarkEnd w:id="1874"/>
      <w:bookmarkEnd w:id="1875"/>
    </w:p>
    <w:p w14:paraId="070B54F3" w14:textId="7136929E" w:rsidR="00312C76" w:rsidRPr="003167FF" w:rsidRDefault="00312C76" w:rsidP="00312C76">
      <w:pPr>
        <w:pStyle w:val="Heading3"/>
      </w:pPr>
      <w:bookmarkStart w:id="1876" w:name="_Toc51873778"/>
      <w:bookmarkStart w:id="1877" w:name="_Toc155356094"/>
      <w:r w:rsidRPr="003167FF">
        <w:t>16.2.3</w:t>
      </w:r>
      <w:r w:rsidRPr="003167FF">
        <w:tab/>
      </w:r>
      <w:r w:rsidR="00AE295A" w:rsidRPr="003167FF">
        <w:t>Void</w:t>
      </w:r>
      <w:bookmarkEnd w:id="1876"/>
      <w:bookmarkEnd w:id="1877"/>
    </w:p>
    <w:p w14:paraId="5E6799BD" w14:textId="5B52F191" w:rsidR="00312C76" w:rsidRPr="003167FF" w:rsidRDefault="00312C76" w:rsidP="00312C76">
      <w:pPr>
        <w:pStyle w:val="Heading3"/>
      </w:pPr>
      <w:bookmarkStart w:id="1878" w:name="_Toc51873782"/>
      <w:bookmarkStart w:id="1879" w:name="_Toc155356095"/>
      <w:r w:rsidRPr="003167FF">
        <w:t>16.2.4</w:t>
      </w:r>
      <w:r w:rsidRPr="003167FF">
        <w:tab/>
      </w:r>
      <w:r w:rsidR="00AE295A" w:rsidRPr="003167FF">
        <w:t>Void</w:t>
      </w:r>
      <w:bookmarkEnd w:id="1878"/>
      <w:bookmarkEnd w:id="1879"/>
    </w:p>
    <w:p w14:paraId="7FFC5E16" w14:textId="77777777" w:rsidR="00312C76" w:rsidRPr="003167FF" w:rsidRDefault="00312C76" w:rsidP="00312C76">
      <w:pPr>
        <w:pStyle w:val="Heading2"/>
      </w:pPr>
      <w:bookmarkStart w:id="1880" w:name="_Toc51873790"/>
      <w:bookmarkStart w:id="1881" w:name="_Toc155356096"/>
      <w:r w:rsidRPr="003167FF">
        <w:t>16.3</w:t>
      </w:r>
      <w:r w:rsidRPr="003167FF">
        <w:tab/>
        <w:t xml:space="preserve">Procedures and information flows for </w:t>
      </w:r>
      <w:bookmarkEnd w:id="1880"/>
      <w:r w:rsidRPr="003167FF">
        <w:rPr>
          <w:lang w:eastAsia="zh-CN"/>
        </w:rPr>
        <w:t>network slice capability enablement</w:t>
      </w:r>
      <w:bookmarkEnd w:id="1881"/>
    </w:p>
    <w:p w14:paraId="3D2BDED6" w14:textId="77777777" w:rsidR="005B686B" w:rsidRPr="003167FF" w:rsidRDefault="005B686B" w:rsidP="009114B3">
      <w:pPr>
        <w:rPr>
          <w:lang w:eastAsia="zh-CN"/>
        </w:rPr>
      </w:pPr>
      <w:bookmarkStart w:id="1882" w:name="_Toc51873791"/>
      <w:r w:rsidRPr="003167FF">
        <w:rPr>
          <w:lang w:eastAsia="zh-CN"/>
        </w:rPr>
        <w:t>The Procedures and information flows for the network slice capability enablement are specified in 3GPP TS 23.435 [40].</w:t>
      </w:r>
    </w:p>
    <w:p w14:paraId="0398AB81" w14:textId="77777777" w:rsidR="00312C76" w:rsidRPr="003167FF" w:rsidRDefault="00312C76" w:rsidP="00312C76">
      <w:pPr>
        <w:pStyle w:val="Heading2"/>
      </w:pPr>
      <w:bookmarkStart w:id="1883" w:name="_Toc51873812"/>
      <w:bookmarkStart w:id="1884" w:name="_Toc155356097"/>
      <w:bookmarkEnd w:id="1882"/>
      <w:r w:rsidRPr="003167FF">
        <w:t>16.4</w:t>
      </w:r>
      <w:r w:rsidRPr="003167FF">
        <w:tab/>
        <w:t xml:space="preserve">SEAL APIs for network slice </w:t>
      </w:r>
      <w:bookmarkEnd w:id="1883"/>
      <w:r w:rsidRPr="003167FF">
        <w:t>capability enablement</w:t>
      </w:r>
      <w:bookmarkEnd w:id="1884"/>
    </w:p>
    <w:p w14:paraId="3E70CD48" w14:textId="77777777" w:rsidR="005B686B" w:rsidRPr="003167FF" w:rsidRDefault="005B686B" w:rsidP="005B686B">
      <w:bookmarkStart w:id="1885" w:name="_Toc59224948"/>
      <w:r w:rsidRPr="003167FF">
        <w:t>The SEAL APIs for the network slice capability enablement are specified in 3GPP TS 23.435 [40].</w:t>
      </w:r>
    </w:p>
    <w:p w14:paraId="2BDC8E2E" w14:textId="77777777" w:rsidR="00083B97" w:rsidRPr="003167FF" w:rsidRDefault="00083B97" w:rsidP="00083B97">
      <w:pPr>
        <w:pStyle w:val="Heading1"/>
      </w:pPr>
      <w:bookmarkStart w:id="1886" w:name="_Toc155356098"/>
      <w:bookmarkEnd w:id="1885"/>
      <w:r w:rsidRPr="003167FF">
        <w:t>17</w:t>
      </w:r>
      <w:r w:rsidRPr="003167FF">
        <w:tab/>
        <w:t>Notification Management</w:t>
      </w:r>
      <w:bookmarkEnd w:id="1886"/>
    </w:p>
    <w:p w14:paraId="474757EC" w14:textId="77777777" w:rsidR="00083B97" w:rsidRPr="003167FF" w:rsidRDefault="00083B97" w:rsidP="00083B97">
      <w:pPr>
        <w:pStyle w:val="Heading2"/>
      </w:pPr>
      <w:bookmarkStart w:id="1887" w:name="_Toc155356099"/>
      <w:r w:rsidRPr="003167FF">
        <w:t>17.1</w:t>
      </w:r>
      <w:r w:rsidRPr="003167FF">
        <w:tab/>
        <w:t>General</w:t>
      </w:r>
      <w:bookmarkEnd w:id="1887"/>
    </w:p>
    <w:p w14:paraId="1704D114" w14:textId="77777777" w:rsidR="00083B97" w:rsidRPr="003167FF" w:rsidRDefault="00083B97" w:rsidP="00083B97">
      <w:r w:rsidRPr="003167FF">
        <w:t xml:space="preserve">The notification management is a SEAL service that offers the notification functionality to one or more verticals. This service enables VAL clients to subscribe and receive notifications from the VAL servers and thereby offloading the complexity of delivery and reception of notifications to the enabler layer. It provides common notification delivery service to vertical applications. </w:t>
      </w:r>
    </w:p>
    <w:p w14:paraId="2ED5A5A9" w14:textId="77777777" w:rsidR="00083B97" w:rsidRPr="003167FF" w:rsidRDefault="00083B97" w:rsidP="00083B97">
      <w:pPr>
        <w:pStyle w:val="Heading2"/>
      </w:pPr>
      <w:bookmarkStart w:id="1888" w:name="_Toc155356100"/>
      <w:r w:rsidRPr="003167FF">
        <w:t>17.2</w:t>
      </w:r>
      <w:r w:rsidRPr="003167FF">
        <w:tab/>
        <w:t>Functional model</w:t>
      </w:r>
      <w:bookmarkEnd w:id="1888"/>
    </w:p>
    <w:p w14:paraId="5541237A" w14:textId="77777777" w:rsidR="00083B97" w:rsidRPr="003167FF" w:rsidRDefault="00083B97" w:rsidP="00083B97">
      <w:pPr>
        <w:pStyle w:val="Heading3"/>
      </w:pPr>
      <w:bookmarkStart w:id="1889" w:name="_Toc155356101"/>
      <w:r w:rsidRPr="003167FF">
        <w:t>17.2.1</w:t>
      </w:r>
      <w:r w:rsidRPr="003167FF">
        <w:tab/>
        <w:t>General</w:t>
      </w:r>
      <w:bookmarkEnd w:id="1889"/>
    </w:p>
    <w:p w14:paraId="3EFAEC6B" w14:textId="77777777" w:rsidR="00083B97" w:rsidRPr="003167FF" w:rsidRDefault="00083B97" w:rsidP="00083B97">
      <w:r w:rsidRPr="003167FF">
        <w:rPr>
          <w:noProof/>
        </w:rPr>
        <w:t>The functional model for the notification management</w:t>
      </w:r>
      <w:r w:rsidRPr="003167FF">
        <w:t xml:space="preserve"> </w:t>
      </w:r>
      <w:r w:rsidRPr="003167FF">
        <w:rPr>
          <w:noProof/>
        </w:rPr>
        <w:t>is based on the generic functional model specified in clause 6.2. It is organized into functional entities to describe a functional architecture which addresses the notification management</w:t>
      </w:r>
      <w:r w:rsidRPr="003167FF">
        <w:t xml:space="preserve"> </w:t>
      </w:r>
      <w:r w:rsidRPr="003167FF">
        <w:rPr>
          <w:noProof/>
        </w:rPr>
        <w:t>aspects required for vertical applications. Since the notification management is a feature which considers the Uu interfaces, only the on-network functional model is specified in this clause.</w:t>
      </w:r>
    </w:p>
    <w:p w14:paraId="3B4C8A55" w14:textId="77777777" w:rsidR="00083B97" w:rsidRPr="003167FF" w:rsidRDefault="00083B97" w:rsidP="00083B97">
      <w:pPr>
        <w:pStyle w:val="Heading3"/>
      </w:pPr>
      <w:bookmarkStart w:id="1890" w:name="_Toc155356102"/>
      <w:r w:rsidRPr="003167FF">
        <w:t>17.2.2</w:t>
      </w:r>
      <w:r w:rsidRPr="003167FF">
        <w:tab/>
        <w:t>Functional model description</w:t>
      </w:r>
      <w:bookmarkEnd w:id="1890"/>
    </w:p>
    <w:p w14:paraId="0263A0F8" w14:textId="77777777" w:rsidR="00083B97" w:rsidRPr="003167FF" w:rsidRDefault="00083B97" w:rsidP="00083B97">
      <w:r w:rsidRPr="003167FF">
        <w:t>Figure 17.2.2-1 illustrates the generic functional model for notification management.</w:t>
      </w:r>
    </w:p>
    <w:p w14:paraId="43230583" w14:textId="77777777" w:rsidR="00083B97" w:rsidRPr="003167FF" w:rsidRDefault="00083B97" w:rsidP="00083B97">
      <w:pPr>
        <w:pStyle w:val="TH"/>
      </w:pPr>
      <w:r w:rsidRPr="003167FF">
        <w:object w:dxaOrig="7956" w:dyaOrig="4200" w14:anchorId="4228A206">
          <v:shape id="_x0000_i1182" type="#_x0000_t75" style="width:400.35pt;height:209.75pt" o:ole="">
            <v:imagedata r:id="rId331" o:title=""/>
          </v:shape>
          <o:OLEObject Type="Embed" ProgID="Visio.Drawing.15" ShapeID="_x0000_i1182" DrawAspect="Content" ObjectID="_1765969121" r:id="rId332"/>
        </w:object>
      </w:r>
    </w:p>
    <w:p w14:paraId="31974E02" w14:textId="77777777" w:rsidR="00083B97" w:rsidRPr="003167FF" w:rsidRDefault="00083B97" w:rsidP="00083B97">
      <w:pPr>
        <w:pStyle w:val="TF"/>
        <w:rPr>
          <w:noProof/>
        </w:rPr>
      </w:pPr>
      <w:r w:rsidRPr="003167FF">
        <w:rPr>
          <w:noProof/>
        </w:rPr>
        <w:t>Figure 17.2.2-1: Functional model for notification management</w:t>
      </w:r>
    </w:p>
    <w:p w14:paraId="14985DEC" w14:textId="77777777" w:rsidR="00083B97" w:rsidRPr="003167FF" w:rsidRDefault="00083B97" w:rsidP="00083B97">
      <w:pPr>
        <w:jc w:val="both"/>
      </w:pPr>
      <w:r w:rsidRPr="003167FF">
        <w:t>The notification management client communicates with the notification management server over the NM-UU reference point. The notification management client provides the support for notification management functions to the VAL client(s) over NM</w:t>
      </w:r>
      <w:r w:rsidRPr="003167FF">
        <w:noBreakHyphen/>
        <w:t>C reference point. The VAL server(s) communicates with the notification management server over the NM-S reference point for delivering the notification messages which is targeted for the VAL client(s). Notification management server sends these notification messages to the notification management client either through NM-UU interface for direct delivery (e.g. Long-polling, WebSocket) or through the OEM PUSH server for indirect delivery (e.g. FCM, APNS, OMA PUSH) which is implementation specific and outside the scope of this specification.</w:t>
      </w:r>
    </w:p>
    <w:p w14:paraId="3457ED3E" w14:textId="77777777" w:rsidR="00083B97" w:rsidRPr="003167FF" w:rsidRDefault="00083B97" w:rsidP="00083B97">
      <w:pPr>
        <w:pStyle w:val="NO"/>
      </w:pPr>
      <w:r w:rsidRPr="003167FF">
        <w:t>NOTE:</w:t>
      </w:r>
      <w:r w:rsidRPr="003167FF">
        <w:tab/>
        <w:t>Notification messages from PUSH notification server to the PUSH notification client are delivered either through 3GPP network system or through any non-3GPP system, which is implementation specific.</w:t>
      </w:r>
    </w:p>
    <w:p w14:paraId="110FCF81" w14:textId="77777777" w:rsidR="00083B97" w:rsidRPr="003167FF" w:rsidRDefault="00083B97" w:rsidP="00083B97">
      <w:pPr>
        <w:pStyle w:val="Heading3"/>
      </w:pPr>
      <w:bookmarkStart w:id="1891" w:name="_Toc155356103"/>
      <w:r w:rsidRPr="003167FF">
        <w:t>17.2.3</w:t>
      </w:r>
      <w:r w:rsidRPr="003167FF">
        <w:tab/>
        <w:t>Functional entities description</w:t>
      </w:r>
      <w:bookmarkEnd w:id="1891"/>
    </w:p>
    <w:p w14:paraId="26984229" w14:textId="165104A6" w:rsidR="00083B97" w:rsidRPr="003167FF" w:rsidRDefault="00083B97" w:rsidP="00083B97">
      <w:pPr>
        <w:pStyle w:val="Heading4"/>
      </w:pPr>
      <w:bookmarkStart w:id="1892" w:name="_Toc155356104"/>
      <w:r w:rsidRPr="003167FF">
        <w:t>17.2.3.1</w:t>
      </w:r>
      <w:r w:rsidR="007837A6" w:rsidRPr="003167FF">
        <w:tab/>
      </w:r>
      <w:r w:rsidRPr="003167FF">
        <w:t>General</w:t>
      </w:r>
      <w:bookmarkEnd w:id="1892"/>
    </w:p>
    <w:p w14:paraId="3A2EDE82" w14:textId="77777777" w:rsidR="00083B97" w:rsidRPr="003167FF" w:rsidRDefault="00083B97" w:rsidP="00083B97">
      <w:r w:rsidRPr="003167FF">
        <w:t>The functional entities for notification management service are described in the following subclauses.</w:t>
      </w:r>
    </w:p>
    <w:p w14:paraId="331B033C" w14:textId="5404836A" w:rsidR="00083B97" w:rsidRPr="003167FF" w:rsidRDefault="00083B97" w:rsidP="00083B97">
      <w:pPr>
        <w:pStyle w:val="Heading4"/>
      </w:pPr>
      <w:bookmarkStart w:id="1893" w:name="_Toc155356105"/>
      <w:r w:rsidRPr="003167FF">
        <w:t>17.2.3.2</w:t>
      </w:r>
      <w:r w:rsidR="007837A6" w:rsidRPr="003167FF">
        <w:tab/>
      </w:r>
      <w:r w:rsidRPr="003167FF">
        <w:t>Notification Management client</w:t>
      </w:r>
      <w:bookmarkEnd w:id="1893"/>
    </w:p>
    <w:p w14:paraId="2E57DEC1" w14:textId="77777777" w:rsidR="00083B97" w:rsidRPr="003167FF" w:rsidRDefault="00083B97" w:rsidP="00083B97">
      <w:pPr>
        <w:jc w:val="both"/>
      </w:pPr>
      <w:r w:rsidRPr="003167FF">
        <w:t>The notification management client functional entity acts as the application client for notification management aspects. It interacts with the notification management server. It handles the notification messages received from the notification management server and deliver it to the corresponding VAL clients residing on the VAL UE.</w:t>
      </w:r>
    </w:p>
    <w:p w14:paraId="7C09504D" w14:textId="77777777" w:rsidR="00083B97" w:rsidRPr="003167FF" w:rsidRDefault="00083B97" w:rsidP="00083B97">
      <w:r w:rsidRPr="003167FF">
        <w:t xml:space="preserve">The </w:t>
      </w:r>
      <w:r w:rsidRPr="003167FF">
        <w:rPr>
          <w:rFonts w:eastAsia="Malgun Gothic"/>
          <w:lang w:eastAsia="ko-KR"/>
        </w:rPr>
        <w:t xml:space="preserve">notification management client </w:t>
      </w:r>
      <w:r w:rsidRPr="003167FF">
        <w:t xml:space="preserve">functional entity is supported by the HTTP client functional entities of the signalling control plane. </w:t>
      </w:r>
    </w:p>
    <w:p w14:paraId="0C5A910A" w14:textId="53FB338E" w:rsidR="00083B97" w:rsidRPr="003167FF" w:rsidRDefault="00083B97" w:rsidP="00083B97">
      <w:pPr>
        <w:pStyle w:val="Heading4"/>
      </w:pPr>
      <w:bookmarkStart w:id="1894" w:name="_Toc155356106"/>
      <w:r w:rsidRPr="003167FF">
        <w:t>17.2.3.3</w:t>
      </w:r>
      <w:r w:rsidR="007837A6" w:rsidRPr="003167FF">
        <w:tab/>
      </w:r>
      <w:r w:rsidRPr="003167FF">
        <w:t>Notification Management server</w:t>
      </w:r>
      <w:bookmarkEnd w:id="1894"/>
    </w:p>
    <w:p w14:paraId="097AD1E0" w14:textId="77777777" w:rsidR="00083B97" w:rsidRPr="003167FF" w:rsidRDefault="00083B97" w:rsidP="00083B97">
      <w:pPr>
        <w:jc w:val="both"/>
      </w:pPr>
      <w:r w:rsidRPr="003167FF">
        <w:rPr>
          <w:lang w:eastAsia="zh-CN"/>
        </w:rPr>
        <w:t>The notification management server is a functional entity that handles the notification management aspects by interacting with the notification management client and the VAL servers. The notification management server receives the notification messages from the vertical application layer and delivers it to the notification management client.</w:t>
      </w:r>
    </w:p>
    <w:p w14:paraId="47D23C6A" w14:textId="77777777" w:rsidR="00083B97" w:rsidRPr="003167FF" w:rsidRDefault="00083B97" w:rsidP="00083B97">
      <w:pPr>
        <w:pStyle w:val="EditorsNote"/>
      </w:pPr>
      <w:r w:rsidRPr="003167FF">
        <w:t>Editor's note: Notification management server acting as CAPIF’s API exposing function as specified in 3GPP TS 23.222 [8] is FFS.</w:t>
      </w:r>
    </w:p>
    <w:p w14:paraId="676497A1" w14:textId="77777777" w:rsidR="00083B97" w:rsidRPr="003167FF" w:rsidRDefault="00083B97" w:rsidP="00083B97">
      <w:pPr>
        <w:pStyle w:val="Heading3"/>
      </w:pPr>
      <w:bookmarkStart w:id="1895" w:name="_Toc155356107"/>
      <w:r w:rsidRPr="003167FF">
        <w:lastRenderedPageBreak/>
        <w:t>17.2.4</w:t>
      </w:r>
      <w:r w:rsidRPr="003167FF">
        <w:tab/>
        <w:t>Reference points description</w:t>
      </w:r>
      <w:bookmarkEnd w:id="1895"/>
    </w:p>
    <w:p w14:paraId="1919F5A0" w14:textId="77777777" w:rsidR="00083B97" w:rsidRPr="003167FF" w:rsidRDefault="00083B97" w:rsidP="00083B97">
      <w:pPr>
        <w:pStyle w:val="Heading4"/>
      </w:pPr>
      <w:bookmarkStart w:id="1896" w:name="_Toc155356108"/>
      <w:r w:rsidRPr="003167FF">
        <w:t>17.2.4.1</w:t>
      </w:r>
      <w:r w:rsidRPr="003167FF">
        <w:tab/>
        <w:t>General</w:t>
      </w:r>
      <w:bookmarkEnd w:id="1896"/>
    </w:p>
    <w:p w14:paraId="13F0B173" w14:textId="77777777" w:rsidR="00083B97" w:rsidRPr="003167FF" w:rsidRDefault="00083B97" w:rsidP="00083B97">
      <w:r w:rsidRPr="003167FF">
        <w:t>The reference points for the functional model for notification management are described in the following subclauses.</w:t>
      </w:r>
    </w:p>
    <w:p w14:paraId="13D456B5" w14:textId="77777777" w:rsidR="00083B97" w:rsidRPr="003167FF" w:rsidRDefault="00083B97" w:rsidP="00083B97">
      <w:pPr>
        <w:pStyle w:val="Heading4"/>
      </w:pPr>
      <w:bookmarkStart w:id="1897" w:name="_Toc155356109"/>
      <w:r w:rsidRPr="003167FF">
        <w:t>17.2.4.2</w:t>
      </w:r>
      <w:r w:rsidRPr="003167FF">
        <w:tab/>
        <w:t>NM-UU</w:t>
      </w:r>
      <w:bookmarkEnd w:id="1897"/>
    </w:p>
    <w:p w14:paraId="540F0DA2" w14:textId="77777777" w:rsidR="00083B97" w:rsidRPr="003167FF" w:rsidRDefault="00083B97" w:rsidP="00083B97">
      <w:r w:rsidRPr="003167FF">
        <w:t>The interactions related to notification management functions between the notification management client and the notification management server are supported by NM-UU reference point. This reference point utilizes Uu reference point as described in 3GPP TS 23.401 [9] and 3GPP TS 23.501 [10].</w:t>
      </w:r>
    </w:p>
    <w:p w14:paraId="608ADC50" w14:textId="77777777" w:rsidR="00083B97" w:rsidRPr="003167FF" w:rsidRDefault="00083B97" w:rsidP="00083B97">
      <w:pPr>
        <w:pStyle w:val="Heading4"/>
      </w:pPr>
      <w:bookmarkStart w:id="1898" w:name="_Toc155356110"/>
      <w:r w:rsidRPr="003167FF">
        <w:t>17.2.4.3</w:t>
      </w:r>
      <w:r w:rsidRPr="003167FF">
        <w:tab/>
        <w:t>NM-C</w:t>
      </w:r>
      <w:bookmarkEnd w:id="1898"/>
    </w:p>
    <w:p w14:paraId="4A32C872" w14:textId="77777777" w:rsidR="00083B97" w:rsidRPr="003167FF" w:rsidRDefault="00083B97" w:rsidP="00083B97">
      <w:r w:rsidRPr="003167FF">
        <w:t>The interactions related to notification management functions between the VAL client(s) and the notification management client within a VAL UE are supported by NM-C reference point.</w:t>
      </w:r>
    </w:p>
    <w:p w14:paraId="1940A006" w14:textId="77777777" w:rsidR="00083B97" w:rsidRPr="003167FF" w:rsidRDefault="00083B97" w:rsidP="00083B97">
      <w:pPr>
        <w:pStyle w:val="Heading4"/>
      </w:pPr>
      <w:bookmarkStart w:id="1899" w:name="_Toc155356111"/>
      <w:r w:rsidRPr="003167FF">
        <w:t>17.2.4.4</w:t>
      </w:r>
      <w:r w:rsidRPr="003167FF">
        <w:tab/>
        <w:t>NM-S</w:t>
      </w:r>
      <w:bookmarkEnd w:id="1899"/>
    </w:p>
    <w:p w14:paraId="5F47BB27" w14:textId="77777777" w:rsidR="00083B97" w:rsidRPr="003167FF" w:rsidRDefault="00083B97" w:rsidP="00083B97">
      <w:r w:rsidRPr="003167FF">
        <w:t xml:space="preserve">The interactions related to notification management functions between the VAL server(s) and the notification management server are supported by NM-S reference point. </w:t>
      </w:r>
    </w:p>
    <w:p w14:paraId="5DE3B11D" w14:textId="77777777" w:rsidR="00083B97" w:rsidRPr="003167FF" w:rsidRDefault="00083B97" w:rsidP="00083B97">
      <w:pPr>
        <w:pStyle w:val="EditorsNote"/>
      </w:pPr>
      <w:r w:rsidRPr="003167FF">
        <w:t>Editor's note: NM-S reference point using CAPIF-2 reference point as specified in 3GPP TS 23.222 [8] is FFS.</w:t>
      </w:r>
    </w:p>
    <w:p w14:paraId="7543C0E9" w14:textId="77777777" w:rsidR="006F3D2F" w:rsidRPr="003167FF" w:rsidRDefault="006F3D2F" w:rsidP="006F3D2F">
      <w:pPr>
        <w:pStyle w:val="Heading2"/>
      </w:pPr>
      <w:bookmarkStart w:id="1900" w:name="_Toc155356112"/>
      <w:r w:rsidRPr="003167FF">
        <w:t>17.3</w:t>
      </w:r>
      <w:r w:rsidRPr="003167FF">
        <w:tab/>
        <w:t xml:space="preserve">Procedures and information flows for </w:t>
      </w:r>
      <w:r w:rsidRPr="003167FF">
        <w:rPr>
          <w:lang w:eastAsia="zh-CN"/>
        </w:rPr>
        <w:t>notification management</w:t>
      </w:r>
      <w:bookmarkEnd w:id="1900"/>
    </w:p>
    <w:p w14:paraId="434C9F02" w14:textId="77777777" w:rsidR="006F3D2F" w:rsidRPr="003167FF" w:rsidRDefault="006F3D2F" w:rsidP="006F3D2F">
      <w:pPr>
        <w:pStyle w:val="Heading3"/>
      </w:pPr>
      <w:bookmarkStart w:id="1901" w:name="_Toc155356113"/>
      <w:r w:rsidRPr="003167FF">
        <w:rPr>
          <w:lang w:eastAsia="zh-CN"/>
        </w:rPr>
        <w:t>17.3.1</w:t>
      </w:r>
      <w:r w:rsidRPr="003167FF">
        <w:rPr>
          <w:lang w:eastAsia="zh-CN"/>
        </w:rPr>
        <w:tab/>
        <w:t>General</w:t>
      </w:r>
      <w:bookmarkEnd w:id="1901"/>
    </w:p>
    <w:p w14:paraId="6D7CED03" w14:textId="77777777" w:rsidR="006F3D2F" w:rsidRPr="003167FF" w:rsidRDefault="006F3D2F" w:rsidP="006F3D2F">
      <w:r w:rsidRPr="003167FF">
        <w:t>This sub-clause describes the procedure and information flows for notification management service. The notification management procedures apply to on-network VAL service only.</w:t>
      </w:r>
    </w:p>
    <w:p w14:paraId="6C9D6B65" w14:textId="77777777" w:rsidR="006F3D2F" w:rsidRPr="003167FF" w:rsidRDefault="006F3D2F" w:rsidP="00D0042C">
      <w:pPr>
        <w:pStyle w:val="Heading3"/>
        <w:rPr>
          <w:lang w:eastAsia="zh-CN"/>
        </w:rPr>
      </w:pPr>
      <w:bookmarkStart w:id="1902" w:name="_Toc155356114"/>
      <w:r w:rsidRPr="003167FF">
        <w:rPr>
          <w:lang w:eastAsia="zh-CN"/>
        </w:rPr>
        <w:t>17.3.2</w:t>
      </w:r>
      <w:r w:rsidRPr="003167FF">
        <w:rPr>
          <w:lang w:eastAsia="zh-CN"/>
        </w:rPr>
        <w:tab/>
        <w:t>Information flows for notification management</w:t>
      </w:r>
      <w:bookmarkEnd w:id="1902"/>
    </w:p>
    <w:p w14:paraId="6E2E03B1" w14:textId="77777777" w:rsidR="006F3D2F" w:rsidRPr="003167FF" w:rsidRDefault="006F3D2F" w:rsidP="006F3D2F">
      <w:pPr>
        <w:pStyle w:val="Heading4"/>
      </w:pPr>
      <w:bookmarkStart w:id="1903" w:name="_Toc155356115"/>
      <w:r w:rsidRPr="003167FF">
        <w:t>17.3.2.1</w:t>
      </w:r>
      <w:r w:rsidRPr="003167FF">
        <w:tab/>
        <w:t>Create notification channel request</w:t>
      </w:r>
      <w:bookmarkEnd w:id="1903"/>
    </w:p>
    <w:p w14:paraId="76507CD5" w14:textId="77777777" w:rsidR="006F3D2F" w:rsidRPr="003167FF" w:rsidRDefault="006F3D2F" w:rsidP="006F3D2F">
      <w:r w:rsidRPr="003167FF">
        <w:t>Table 17.3.2.1-1 describes the information flow create notification channel request from the notification management client to the notification management server.</w:t>
      </w:r>
    </w:p>
    <w:p w14:paraId="08D1E800" w14:textId="77777777" w:rsidR="006F3D2F" w:rsidRPr="003167FF" w:rsidRDefault="006F3D2F" w:rsidP="006F3D2F">
      <w:pPr>
        <w:pStyle w:val="TH"/>
      </w:pPr>
      <w:r w:rsidRPr="003167FF">
        <w:t>Table 17.3.2.1-1: Create notification channel request</w:t>
      </w:r>
    </w:p>
    <w:tbl>
      <w:tblPr>
        <w:tblW w:w="8640" w:type="dxa"/>
        <w:jc w:val="center"/>
        <w:tblLayout w:type="fixed"/>
        <w:tblLook w:val="0000" w:firstRow="0" w:lastRow="0" w:firstColumn="0" w:lastColumn="0" w:noHBand="0" w:noVBand="0"/>
      </w:tblPr>
      <w:tblGrid>
        <w:gridCol w:w="2880"/>
        <w:gridCol w:w="1440"/>
        <w:gridCol w:w="4320"/>
      </w:tblGrid>
      <w:tr w:rsidR="006F3D2F" w:rsidRPr="003167FF" w14:paraId="241F758A"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77BDFBC6" w14:textId="77777777" w:rsidR="006F3D2F" w:rsidRPr="003167FF" w:rsidRDefault="006F3D2F" w:rsidP="004411F1">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E70C879" w14:textId="77777777" w:rsidR="006F3D2F" w:rsidRPr="003167FF" w:rsidRDefault="006F3D2F"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C7B960" w14:textId="77777777" w:rsidR="006F3D2F" w:rsidRPr="003167FF" w:rsidRDefault="006F3D2F" w:rsidP="004411F1">
            <w:pPr>
              <w:pStyle w:val="TAH"/>
            </w:pPr>
            <w:r w:rsidRPr="003167FF">
              <w:t>Description</w:t>
            </w:r>
          </w:p>
        </w:tc>
      </w:tr>
      <w:tr w:rsidR="006F3D2F" w:rsidRPr="003167FF" w14:paraId="512BADEB"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65ECE48E" w14:textId="77777777" w:rsidR="006F3D2F" w:rsidRPr="003167FF" w:rsidRDefault="006F3D2F" w:rsidP="004411F1">
            <w:pPr>
              <w:pStyle w:val="TAL"/>
            </w:pPr>
            <w:r w:rsidRPr="003167FF">
              <w:t>Requestor identity</w:t>
            </w:r>
          </w:p>
        </w:tc>
        <w:tc>
          <w:tcPr>
            <w:tcW w:w="1440" w:type="dxa"/>
            <w:tcBorders>
              <w:top w:val="single" w:sz="4" w:space="0" w:color="000000"/>
              <w:left w:val="single" w:sz="4" w:space="0" w:color="000000"/>
              <w:bottom w:val="single" w:sz="4" w:space="0" w:color="000000"/>
            </w:tcBorders>
            <w:shd w:val="clear" w:color="auto" w:fill="auto"/>
          </w:tcPr>
          <w:p w14:paraId="4C0908FB"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AA6685" w14:textId="77777777" w:rsidR="006F3D2F" w:rsidRPr="003167FF" w:rsidRDefault="006F3D2F" w:rsidP="004411F1">
            <w:pPr>
              <w:pStyle w:val="TAL"/>
            </w:pPr>
            <w:r w:rsidRPr="003167FF">
              <w:rPr>
                <w:lang w:eastAsia="zh-CN"/>
              </w:rPr>
              <w:t>Identity of the requesting notification management client</w:t>
            </w:r>
          </w:p>
        </w:tc>
      </w:tr>
      <w:tr w:rsidR="006F3D2F" w:rsidRPr="003167FF" w14:paraId="39E47834"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13BBF3A7" w14:textId="77777777" w:rsidR="006F3D2F" w:rsidRPr="003167FF" w:rsidRDefault="006F3D2F" w:rsidP="004411F1">
            <w:pPr>
              <w:pStyle w:val="TAL"/>
            </w:pPr>
            <w:r w:rsidRPr="003167FF">
              <w:t>Channel type</w:t>
            </w:r>
          </w:p>
        </w:tc>
        <w:tc>
          <w:tcPr>
            <w:tcW w:w="1440" w:type="dxa"/>
            <w:tcBorders>
              <w:top w:val="single" w:sz="4" w:space="0" w:color="000000"/>
              <w:left w:val="single" w:sz="4" w:space="0" w:color="000000"/>
              <w:bottom w:val="single" w:sz="4" w:space="0" w:color="000000"/>
            </w:tcBorders>
            <w:shd w:val="clear" w:color="auto" w:fill="auto"/>
          </w:tcPr>
          <w:p w14:paraId="2C7F1AFF"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3B6D7F" w14:textId="77777777" w:rsidR="006F3D2F" w:rsidRPr="003167FF" w:rsidRDefault="006F3D2F" w:rsidP="004411F1">
            <w:pPr>
              <w:pStyle w:val="TAL"/>
              <w:rPr>
                <w:lang w:eastAsia="zh-CN"/>
              </w:rPr>
            </w:pPr>
            <w:r w:rsidRPr="003167FF">
              <w:rPr>
                <w:lang w:eastAsia="zh-CN"/>
              </w:rPr>
              <w:t>Indicates PULL or PUSH method to be used for delivering the notification messages</w:t>
            </w:r>
          </w:p>
        </w:tc>
      </w:tr>
      <w:tr w:rsidR="006F3D2F" w:rsidRPr="003167FF" w14:paraId="28582A26"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0CE43F48" w14:textId="77777777" w:rsidR="006F3D2F" w:rsidRPr="003167FF" w:rsidRDefault="006F3D2F" w:rsidP="004411F1">
            <w:pPr>
              <w:pStyle w:val="TAL"/>
            </w:pPr>
            <w:r w:rsidRPr="003167FF">
              <w:t>PUSH channel details (see NOTE)</w:t>
            </w:r>
          </w:p>
        </w:tc>
        <w:tc>
          <w:tcPr>
            <w:tcW w:w="1440" w:type="dxa"/>
            <w:tcBorders>
              <w:top w:val="single" w:sz="4" w:space="0" w:color="000000"/>
              <w:left w:val="single" w:sz="4" w:space="0" w:color="000000"/>
              <w:bottom w:val="single" w:sz="4" w:space="0" w:color="000000"/>
            </w:tcBorders>
            <w:shd w:val="clear" w:color="auto" w:fill="auto"/>
          </w:tcPr>
          <w:p w14:paraId="2B5C5F36" w14:textId="77777777" w:rsidR="006F3D2F" w:rsidRPr="003167FF" w:rsidRDefault="006F3D2F" w:rsidP="004411F1">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BD5AFC" w14:textId="77777777" w:rsidR="006F3D2F" w:rsidRPr="003167FF" w:rsidRDefault="006F3D2F" w:rsidP="004411F1">
            <w:pPr>
              <w:pStyle w:val="TAL"/>
              <w:rPr>
                <w:lang w:eastAsia="zh-CN"/>
              </w:rPr>
            </w:pPr>
            <w:r w:rsidRPr="003167FF">
              <w:rPr>
                <w:lang w:eastAsia="zh-CN"/>
              </w:rPr>
              <w:t xml:space="preserve">Carries the details of the type of PUSH delivery and its associated data </w:t>
            </w:r>
          </w:p>
        </w:tc>
      </w:tr>
      <w:tr w:rsidR="006F3D2F" w:rsidRPr="003167FF" w14:paraId="1FFBD522"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5955BAE9" w14:textId="77777777" w:rsidR="006F3D2F" w:rsidRPr="003167FF" w:rsidRDefault="006F3D2F" w:rsidP="004411F1">
            <w:pPr>
              <w:pStyle w:val="TAL"/>
            </w:pPr>
            <w:r w:rsidRPr="003167FF">
              <w:t>Validity Duration</w:t>
            </w:r>
          </w:p>
        </w:tc>
        <w:tc>
          <w:tcPr>
            <w:tcW w:w="1440" w:type="dxa"/>
            <w:tcBorders>
              <w:top w:val="single" w:sz="4" w:space="0" w:color="000000"/>
              <w:left w:val="single" w:sz="4" w:space="0" w:color="000000"/>
              <w:bottom w:val="single" w:sz="4" w:space="0" w:color="000000"/>
            </w:tcBorders>
            <w:shd w:val="clear" w:color="auto" w:fill="auto"/>
          </w:tcPr>
          <w:p w14:paraId="48F064F2"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5D6BC2" w14:textId="77777777" w:rsidR="006F3D2F" w:rsidRPr="003167FF" w:rsidRDefault="006F3D2F" w:rsidP="004411F1">
            <w:pPr>
              <w:pStyle w:val="TAL"/>
            </w:pPr>
            <w:r w:rsidRPr="003167FF">
              <w:t>How long the notification channel will last (i.e. channel lifetime) as requested by the notification management client.</w:t>
            </w:r>
          </w:p>
        </w:tc>
      </w:tr>
      <w:tr w:rsidR="006F3D2F" w:rsidRPr="003167FF" w14:paraId="0C192C27" w14:textId="77777777" w:rsidTr="004411F1">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B2C4329" w14:textId="77777777" w:rsidR="006F3D2F" w:rsidRPr="003167FF" w:rsidRDefault="006F3D2F" w:rsidP="00D0042C">
            <w:pPr>
              <w:pStyle w:val="TAN"/>
            </w:pPr>
            <w:r w:rsidRPr="003167FF">
              <w:t>NOTE : This IE shall be present of the channel type is PUSH</w:t>
            </w:r>
          </w:p>
        </w:tc>
      </w:tr>
    </w:tbl>
    <w:p w14:paraId="3CBF86BF" w14:textId="77777777" w:rsidR="006F3D2F" w:rsidRPr="003167FF" w:rsidRDefault="006F3D2F" w:rsidP="006F3D2F"/>
    <w:p w14:paraId="1AA1182B" w14:textId="77777777" w:rsidR="006F3D2F" w:rsidRPr="003167FF" w:rsidRDefault="006F3D2F" w:rsidP="006F3D2F">
      <w:pPr>
        <w:pStyle w:val="Heading4"/>
      </w:pPr>
      <w:bookmarkStart w:id="1904" w:name="_Toc155356116"/>
      <w:r w:rsidRPr="003167FF">
        <w:t>17.3.2.2</w:t>
      </w:r>
      <w:r w:rsidRPr="003167FF">
        <w:tab/>
        <w:t>Create notification channel response</w:t>
      </w:r>
      <w:bookmarkEnd w:id="1904"/>
    </w:p>
    <w:p w14:paraId="3128E7BD" w14:textId="77777777" w:rsidR="006F3D2F" w:rsidRPr="003167FF" w:rsidRDefault="006F3D2F" w:rsidP="006F3D2F">
      <w:r w:rsidRPr="003167FF">
        <w:t>Table 17.3.2.2-1 describes the information flow create notification channel response from the notification management server to the notification management client.</w:t>
      </w:r>
    </w:p>
    <w:p w14:paraId="094F0765" w14:textId="77777777" w:rsidR="006F3D2F" w:rsidRPr="003167FF" w:rsidRDefault="006F3D2F" w:rsidP="006F3D2F">
      <w:pPr>
        <w:pStyle w:val="TH"/>
      </w:pPr>
      <w:r w:rsidRPr="003167FF">
        <w:lastRenderedPageBreak/>
        <w:t>Table 17.3.2.2-1: Create notification channel response</w:t>
      </w:r>
    </w:p>
    <w:tbl>
      <w:tblPr>
        <w:tblW w:w="8640" w:type="dxa"/>
        <w:jc w:val="center"/>
        <w:tblLayout w:type="fixed"/>
        <w:tblLook w:val="0000" w:firstRow="0" w:lastRow="0" w:firstColumn="0" w:lastColumn="0" w:noHBand="0" w:noVBand="0"/>
      </w:tblPr>
      <w:tblGrid>
        <w:gridCol w:w="2880"/>
        <w:gridCol w:w="1440"/>
        <w:gridCol w:w="4320"/>
      </w:tblGrid>
      <w:tr w:rsidR="006F3D2F" w:rsidRPr="003167FF" w14:paraId="2B461DF1"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37DB56FA" w14:textId="77777777" w:rsidR="006F3D2F" w:rsidRPr="003167FF" w:rsidRDefault="006F3D2F" w:rsidP="004411F1">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4A491E1" w14:textId="77777777" w:rsidR="006F3D2F" w:rsidRPr="003167FF" w:rsidRDefault="006F3D2F"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7D5581" w14:textId="77777777" w:rsidR="006F3D2F" w:rsidRPr="003167FF" w:rsidRDefault="006F3D2F" w:rsidP="004411F1">
            <w:pPr>
              <w:pStyle w:val="TAH"/>
            </w:pPr>
            <w:r w:rsidRPr="003167FF">
              <w:t>Description</w:t>
            </w:r>
          </w:p>
        </w:tc>
      </w:tr>
      <w:tr w:rsidR="006F3D2F" w:rsidRPr="003167FF" w14:paraId="40B864C3"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3BF7657E" w14:textId="77777777" w:rsidR="006F3D2F" w:rsidRPr="003167FF" w:rsidRDefault="006F3D2F" w:rsidP="004411F1">
            <w:pPr>
              <w:pStyle w:val="TAL"/>
            </w:pPr>
            <w:r w:rsidRPr="003167FF">
              <w:t>Notification URL</w:t>
            </w:r>
          </w:p>
        </w:tc>
        <w:tc>
          <w:tcPr>
            <w:tcW w:w="1440" w:type="dxa"/>
            <w:tcBorders>
              <w:top w:val="single" w:sz="4" w:space="0" w:color="000000"/>
              <w:left w:val="single" w:sz="4" w:space="0" w:color="000000"/>
              <w:bottom w:val="single" w:sz="4" w:space="0" w:color="000000"/>
            </w:tcBorders>
            <w:shd w:val="clear" w:color="auto" w:fill="auto"/>
          </w:tcPr>
          <w:p w14:paraId="1CFD5C6E" w14:textId="77777777" w:rsidR="006F3D2F" w:rsidRPr="003167FF" w:rsidRDefault="006F3D2F" w:rsidP="004411F1">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CFB0A4" w14:textId="77777777" w:rsidR="006F3D2F" w:rsidRPr="003167FF" w:rsidRDefault="006F3D2F" w:rsidP="004411F1">
            <w:pPr>
              <w:pStyle w:val="TAL"/>
              <w:rPr>
                <w:lang w:eastAsia="zh-CN"/>
              </w:rPr>
            </w:pPr>
            <w:r w:rsidRPr="003167FF">
              <w:t>The URL to receive the notification message if a PULL method is requested. For some PUSH method implementation (such as WebSockets) this URL is used to start the PUSH notification service from the notification management server</w:t>
            </w:r>
          </w:p>
        </w:tc>
      </w:tr>
      <w:tr w:rsidR="006F3D2F" w:rsidRPr="003167FF" w14:paraId="18E3F217"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7CFE56DE" w14:textId="77777777" w:rsidR="006F3D2F" w:rsidRPr="003167FF" w:rsidRDefault="006F3D2F" w:rsidP="004411F1">
            <w:pPr>
              <w:pStyle w:val="TAL"/>
            </w:pPr>
            <w:r w:rsidRPr="003167FF">
              <w:t>Callback URL</w:t>
            </w:r>
          </w:p>
        </w:tc>
        <w:tc>
          <w:tcPr>
            <w:tcW w:w="1440" w:type="dxa"/>
            <w:tcBorders>
              <w:top w:val="single" w:sz="4" w:space="0" w:color="000000"/>
              <w:left w:val="single" w:sz="4" w:space="0" w:color="000000"/>
              <w:bottom w:val="single" w:sz="4" w:space="0" w:color="000000"/>
            </w:tcBorders>
            <w:shd w:val="clear" w:color="auto" w:fill="auto"/>
          </w:tcPr>
          <w:p w14:paraId="44576E2C" w14:textId="6A712D6C" w:rsidR="006F3D2F" w:rsidRPr="003167FF" w:rsidRDefault="006D006B" w:rsidP="004411F1">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2A5AA2" w14:textId="77777777" w:rsidR="006F3D2F" w:rsidRPr="003167FF" w:rsidRDefault="006F3D2F" w:rsidP="004411F1">
            <w:pPr>
              <w:pStyle w:val="TAL"/>
            </w:pPr>
            <w:r w:rsidRPr="003167FF">
              <w:t>The URL to be shared to the VAL server by the VAL client for sending the notifications to the notification management server</w:t>
            </w:r>
          </w:p>
        </w:tc>
      </w:tr>
      <w:tr w:rsidR="006F3D2F" w:rsidRPr="003167FF" w14:paraId="3BF907D0"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7BCB0BC8" w14:textId="77777777" w:rsidR="006F3D2F" w:rsidRPr="003167FF" w:rsidRDefault="006F3D2F" w:rsidP="004411F1">
            <w:pPr>
              <w:pStyle w:val="TAL"/>
            </w:pPr>
            <w:r w:rsidRPr="003167FF">
              <w:t>Validity duration</w:t>
            </w:r>
          </w:p>
        </w:tc>
        <w:tc>
          <w:tcPr>
            <w:tcW w:w="1440" w:type="dxa"/>
            <w:tcBorders>
              <w:top w:val="single" w:sz="4" w:space="0" w:color="000000"/>
              <w:left w:val="single" w:sz="4" w:space="0" w:color="000000"/>
              <w:bottom w:val="single" w:sz="4" w:space="0" w:color="000000"/>
            </w:tcBorders>
            <w:shd w:val="clear" w:color="auto" w:fill="auto"/>
          </w:tcPr>
          <w:p w14:paraId="378FF709" w14:textId="77777777" w:rsidR="006F3D2F" w:rsidRPr="003167FF" w:rsidRDefault="006F3D2F" w:rsidP="004411F1">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04E605" w14:textId="77777777" w:rsidR="006F3D2F" w:rsidRPr="003167FF" w:rsidRDefault="006F3D2F" w:rsidP="004411F1">
            <w:pPr>
              <w:pStyle w:val="TAL"/>
            </w:pPr>
            <w:r w:rsidRPr="003167FF">
              <w:t>How long the notification channel will last (i.e. channel lifetime) as granted by the notification management server.</w:t>
            </w:r>
          </w:p>
        </w:tc>
      </w:tr>
      <w:tr w:rsidR="006F3D2F" w:rsidRPr="003167FF" w14:paraId="5DACBB08"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5BAD80AA" w14:textId="77777777" w:rsidR="006F3D2F" w:rsidRPr="003167FF" w:rsidRDefault="006F3D2F" w:rsidP="004411F1">
            <w:pPr>
              <w:pStyle w:val="TAL"/>
            </w:pPr>
            <w:r w:rsidRPr="003167FF">
              <w:t>Channel ID</w:t>
            </w:r>
          </w:p>
        </w:tc>
        <w:tc>
          <w:tcPr>
            <w:tcW w:w="1440" w:type="dxa"/>
            <w:tcBorders>
              <w:top w:val="single" w:sz="4" w:space="0" w:color="000000"/>
              <w:left w:val="single" w:sz="4" w:space="0" w:color="000000"/>
              <w:bottom w:val="single" w:sz="4" w:space="0" w:color="000000"/>
            </w:tcBorders>
            <w:shd w:val="clear" w:color="auto" w:fill="auto"/>
          </w:tcPr>
          <w:p w14:paraId="2A2DEC40"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CD1BB5" w14:textId="77777777" w:rsidR="006F3D2F" w:rsidRPr="003167FF" w:rsidRDefault="006F3D2F" w:rsidP="004411F1">
            <w:pPr>
              <w:pStyle w:val="TAL"/>
            </w:pPr>
            <w:r w:rsidRPr="003167FF">
              <w:t>Unique identifier for the created notification channel</w:t>
            </w:r>
          </w:p>
        </w:tc>
      </w:tr>
    </w:tbl>
    <w:p w14:paraId="468FF84C" w14:textId="77777777" w:rsidR="006F3D2F" w:rsidRPr="003167FF" w:rsidRDefault="006F3D2F" w:rsidP="006F3D2F"/>
    <w:p w14:paraId="1C356603" w14:textId="77777777" w:rsidR="006F3D2F" w:rsidRPr="003167FF" w:rsidRDefault="006F3D2F" w:rsidP="006F3D2F">
      <w:pPr>
        <w:pStyle w:val="Heading4"/>
      </w:pPr>
      <w:bookmarkStart w:id="1905" w:name="_Toc155356117"/>
      <w:r w:rsidRPr="003167FF">
        <w:t>17.3.2.3</w:t>
      </w:r>
      <w:r w:rsidRPr="003167FF">
        <w:tab/>
        <w:t>Open notification channel</w:t>
      </w:r>
      <w:bookmarkEnd w:id="1905"/>
    </w:p>
    <w:p w14:paraId="479731DE" w14:textId="77777777" w:rsidR="006F3D2F" w:rsidRPr="003167FF" w:rsidRDefault="006F3D2F" w:rsidP="006F3D2F">
      <w:r w:rsidRPr="003167FF">
        <w:t>Table 17.3.2.3-1 describes the information flow open notification channel from the notification management client to the notification management server.</w:t>
      </w:r>
    </w:p>
    <w:p w14:paraId="0E60F502" w14:textId="77777777" w:rsidR="006F3D2F" w:rsidRPr="003167FF" w:rsidRDefault="006F3D2F" w:rsidP="006F3D2F">
      <w:pPr>
        <w:pStyle w:val="TH"/>
      </w:pPr>
      <w:r w:rsidRPr="003167FF">
        <w:t>Table 17.3.2.3-1: Open notification channel</w:t>
      </w:r>
    </w:p>
    <w:tbl>
      <w:tblPr>
        <w:tblW w:w="8640" w:type="dxa"/>
        <w:jc w:val="center"/>
        <w:tblLayout w:type="fixed"/>
        <w:tblLook w:val="0000" w:firstRow="0" w:lastRow="0" w:firstColumn="0" w:lastColumn="0" w:noHBand="0" w:noVBand="0"/>
      </w:tblPr>
      <w:tblGrid>
        <w:gridCol w:w="2880"/>
        <w:gridCol w:w="1440"/>
        <w:gridCol w:w="4320"/>
      </w:tblGrid>
      <w:tr w:rsidR="006F3D2F" w:rsidRPr="003167FF" w14:paraId="0C1EB29D"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38A3FBA9" w14:textId="77777777" w:rsidR="006F3D2F" w:rsidRPr="003167FF" w:rsidRDefault="006F3D2F" w:rsidP="004411F1">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5FA4323" w14:textId="77777777" w:rsidR="006F3D2F" w:rsidRPr="003167FF" w:rsidRDefault="006F3D2F"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EE46CA" w14:textId="77777777" w:rsidR="006F3D2F" w:rsidRPr="003167FF" w:rsidRDefault="006F3D2F" w:rsidP="004411F1">
            <w:pPr>
              <w:pStyle w:val="TAH"/>
            </w:pPr>
            <w:r w:rsidRPr="003167FF">
              <w:t>Description</w:t>
            </w:r>
          </w:p>
        </w:tc>
      </w:tr>
      <w:tr w:rsidR="006F3D2F" w:rsidRPr="003167FF" w14:paraId="5DD3F6C4"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10B6F500" w14:textId="77777777" w:rsidR="006F3D2F" w:rsidRPr="003167FF" w:rsidRDefault="006F3D2F" w:rsidP="004411F1">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55E1AACF"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62AEAD" w14:textId="77777777" w:rsidR="006F3D2F" w:rsidRPr="003167FF" w:rsidRDefault="006F3D2F" w:rsidP="004411F1">
            <w:pPr>
              <w:pStyle w:val="TAL"/>
            </w:pPr>
            <w:r w:rsidRPr="003167FF">
              <w:rPr>
                <w:lang w:eastAsia="zh-CN"/>
              </w:rPr>
              <w:t>Identity of the requesting notification management client</w:t>
            </w:r>
          </w:p>
        </w:tc>
      </w:tr>
      <w:tr w:rsidR="006F3D2F" w:rsidRPr="003167FF" w14:paraId="676DF44F"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27AEA7D4" w14:textId="77777777" w:rsidR="006F3D2F" w:rsidRPr="003167FF" w:rsidRDefault="006F3D2F" w:rsidP="004411F1">
            <w:pPr>
              <w:pStyle w:val="TAL"/>
            </w:pPr>
            <w:r w:rsidRPr="003167FF">
              <w:t>Notification URL</w:t>
            </w:r>
          </w:p>
        </w:tc>
        <w:tc>
          <w:tcPr>
            <w:tcW w:w="1440" w:type="dxa"/>
            <w:tcBorders>
              <w:top w:val="single" w:sz="4" w:space="0" w:color="000000"/>
              <w:left w:val="single" w:sz="4" w:space="0" w:color="000000"/>
              <w:bottom w:val="single" w:sz="4" w:space="0" w:color="000000"/>
            </w:tcBorders>
            <w:shd w:val="clear" w:color="auto" w:fill="auto"/>
          </w:tcPr>
          <w:p w14:paraId="726935B2"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3DEB05" w14:textId="77777777" w:rsidR="006F3D2F" w:rsidRPr="003167FF" w:rsidRDefault="006F3D2F" w:rsidP="004411F1">
            <w:pPr>
              <w:pStyle w:val="TAL"/>
            </w:pPr>
            <w:r w:rsidRPr="003167FF">
              <w:t>The URL to receive the notification message and it is same as received in the Create notification channel response</w:t>
            </w:r>
          </w:p>
        </w:tc>
      </w:tr>
      <w:tr w:rsidR="006F3D2F" w:rsidRPr="003167FF" w14:paraId="78B72AD3"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00425E35" w14:textId="77777777" w:rsidR="006F3D2F" w:rsidRPr="003167FF" w:rsidRDefault="006F3D2F" w:rsidP="004411F1">
            <w:pPr>
              <w:pStyle w:val="TAL"/>
            </w:pPr>
            <w:r w:rsidRPr="003167FF">
              <w:t>Channel ID</w:t>
            </w:r>
          </w:p>
        </w:tc>
        <w:tc>
          <w:tcPr>
            <w:tcW w:w="1440" w:type="dxa"/>
            <w:tcBorders>
              <w:top w:val="single" w:sz="4" w:space="0" w:color="000000"/>
              <w:left w:val="single" w:sz="4" w:space="0" w:color="000000"/>
              <w:bottom w:val="single" w:sz="4" w:space="0" w:color="000000"/>
            </w:tcBorders>
            <w:shd w:val="clear" w:color="auto" w:fill="auto"/>
          </w:tcPr>
          <w:p w14:paraId="0D24D320"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C42B1F" w14:textId="77777777" w:rsidR="006F3D2F" w:rsidRPr="003167FF" w:rsidRDefault="006F3D2F" w:rsidP="004411F1">
            <w:pPr>
              <w:pStyle w:val="TAL"/>
            </w:pPr>
            <w:r w:rsidRPr="003167FF">
              <w:t>Identifies the notification channel and the value shall be same as returned in Create notification channel response</w:t>
            </w:r>
          </w:p>
        </w:tc>
      </w:tr>
    </w:tbl>
    <w:p w14:paraId="25F2EB1F" w14:textId="77777777" w:rsidR="006F3D2F" w:rsidRPr="003167FF" w:rsidRDefault="006F3D2F" w:rsidP="006F3D2F"/>
    <w:p w14:paraId="7332D183" w14:textId="77777777" w:rsidR="006F3D2F" w:rsidRPr="003167FF" w:rsidRDefault="006F3D2F" w:rsidP="006F3D2F">
      <w:pPr>
        <w:pStyle w:val="Heading4"/>
      </w:pPr>
      <w:bookmarkStart w:id="1906" w:name="_Toc155356118"/>
      <w:r w:rsidRPr="003167FF">
        <w:t>17.3.2.4</w:t>
      </w:r>
      <w:r w:rsidRPr="003167FF">
        <w:tab/>
        <w:t>Notification message</w:t>
      </w:r>
      <w:bookmarkEnd w:id="1906"/>
    </w:p>
    <w:p w14:paraId="7F9C72D7" w14:textId="77777777" w:rsidR="006F3D2F" w:rsidRPr="003167FF" w:rsidRDefault="006F3D2F" w:rsidP="006F3D2F">
      <w:r w:rsidRPr="003167FF">
        <w:t>Table 17.3.2.4-1 describes the information flow notification message from VAL server to the notification management server and from notification management server to the notification management client.</w:t>
      </w:r>
    </w:p>
    <w:p w14:paraId="2FEEA3CF" w14:textId="77777777" w:rsidR="006F3D2F" w:rsidRPr="003167FF" w:rsidRDefault="006F3D2F" w:rsidP="006F3D2F">
      <w:pPr>
        <w:pStyle w:val="TH"/>
      </w:pPr>
      <w:r w:rsidRPr="003167FF">
        <w:t>Table 17.3.2.4-1: Notification Message</w:t>
      </w:r>
    </w:p>
    <w:tbl>
      <w:tblPr>
        <w:tblW w:w="8640" w:type="dxa"/>
        <w:jc w:val="center"/>
        <w:tblLayout w:type="fixed"/>
        <w:tblLook w:val="0000" w:firstRow="0" w:lastRow="0" w:firstColumn="0" w:lastColumn="0" w:noHBand="0" w:noVBand="0"/>
      </w:tblPr>
      <w:tblGrid>
        <w:gridCol w:w="2880"/>
        <w:gridCol w:w="1440"/>
        <w:gridCol w:w="4320"/>
      </w:tblGrid>
      <w:tr w:rsidR="006F3D2F" w:rsidRPr="003167FF" w14:paraId="26B77D85"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710EFFDB" w14:textId="77777777" w:rsidR="006F3D2F" w:rsidRPr="003167FF" w:rsidRDefault="006F3D2F" w:rsidP="004411F1">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77A7595" w14:textId="77777777" w:rsidR="006F3D2F" w:rsidRPr="003167FF" w:rsidRDefault="006F3D2F"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FDCD3D" w14:textId="77777777" w:rsidR="006F3D2F" w:rsidRPr="003167FF" w:rsidRDefault="006F3D2F" w:rsidP="004411F1">
            <w:pPr>
              <w:pStyle w:val="TAH"/>
            </w:pPr>
            <w:r w:rsidRPr="003167FF">
              <w:t>Description</w:t>
            </w:r>
          </w:p>
        </w:tc>
      </w:tr>
      <w:tr w:rsidR="006F3D2F" w:rsidRPr="003167FF" w14:paraId="2DA6A6E0"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6857216B" w14:textId="77777777" w:rsidR="006F3D2F" w:rsidRPr="003167FF" w:rsidRDefault="006F3D2F" w:rsidP="004411F1">
            <w:pPr>
              <w:pStyle w:val="TAL"/>
            </w:pPr>
            <w:r w:rsidRPr="003167FF">
              <w:t>VAL Application ID</w:t>
            </w:r>
          </w:p>
        </w:tc>
        <w:tc>
          <w:tcPr>
            <w:tcW w:w="1440" w:type="dxa"/>
            <w:tcBorders>
              <w:top w:val="single" w:sz="4" w:space="0" w:color="000000"/>
              <w:left w:val="single" w:sz="4" w:space="0" w:color="000000"/>
              <w:bottom w:val="single" w:sz="4" w:space="0" w:color="000000"/>
            </w:tcBorders>
            <w:shd w:val="clear" w:color="auto" w:fill="auto"/>
          </w:tcPr>
          <w:p w14:paraId="71A9F85C"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A9D03E" w14:textId="77777777" w:rsidR="006F3D2F" w:rsidRPr="003167FF" w:rsidRDefault="006F3D2F" w:rsidP="004411F1">
            <w:pPr>
              <w:pStyle w:val="TAL"/>
              <w:rPr>
                <w:lang w:eastAsia="zh-CN"/>
              </w:rPr>
            </w:pPr>
            <w:r w:rsidRPr="003167FF">
              <w:rPr>
                <w:lang w:eastAsia="zh-CN"/>
              </w:rPr>
              <w:t>Identity of the VAL application residing in the VAL UE this notification message is targeted</w:t>
            </w:r>
          </w:p>
        </w:tc>
      </w:tr>
      <w:tr w:rsidR="006F3D2F" w:rsidRPr="003167FF" w14:paraId="410A6B13"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6D5CBCBC" w14:textId="77777777" w:rsidR="006F3D2F" w:rsidRPr="003167FF" w:rsidRDefault="006F3D2F" w:rsidP="004411F1">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19C15E94"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5604FF" w14:textId="77777777" w:rsidR="006F3D2F" w:rsidRPr="003167FF" w:rsidRDefault="006F3D2F" w:rsidP="004411F1">
            <w:pPr>
              <w:pStyle w:val="TAL"/>
              <w:rPr>
                <w:lang w:eastAsia="zh-CN"/>
              </w:rPr>
            </w:pPr>
            <w:r w:rsidRPr="003167FF">
              <w:rPr>
                <w:lang w:eastAsia="zh-CN"/>
              </w:rPr>
              <w:t>Identity of the VAL service for which this notification is generated</w:t>
            </w:r>
          </w:p>
        </w:tc>
      </w:tr>
      <w:tr w:rsidR="006F3D2F" w:rsidRPr="003167FF" w14:paraId="6A7A5A35"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47BA99D5" w14:textId="77777777" w:rsidR="006F3D2F" w:rsidRPr="003167FF" w:rsidRDefault="006F3D2F" w:rsidP="004411F1">
            <w:pPr>
              <w:pStyle w:val="TAL"/>
            </w:pPr>
            <w:r w:rsidRPr="003167FF">
              <w:t>Notification data</w:t>
            </w:r>
          </w:p>
        </w:tc>
        <w:tc>
          <w:tcPr>
            <w:tcW w:w="1440" w:type="dxa"/>
            <w:tcBorders>
              <w:top w:val="single" w:sz="4" w:space="0" w:color="000000"/>
              <w:left w:val="single" w:sz="4" w:space="0" w:color="000000"/>
              <w:bottom w:val="single" w:sz="4" w:space="0" w:color="000000"/>
            </w:tcBorders>
            <w:shd w:val="clear" w:color="auto" w:fill="auto"/>
          </w:tcPr>
          <w:p w14:paraId="5CAC69BA"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60ED3E" w14:textId="77777777" w:rsidR="006F3D2F" w:rsidRPr="003167FF" w:rsidRDefault="006F3D2F" w:rsidP="004411F1">
            <w:pPr>
              <w:pStyle w:val="TAL"/>
            </w:pPr>
            <w:r w:rsidRPr="003167FF">
              <w:t>This information element carries the details of the notification data such as type of the event and the data corresponding to the event</w:t>
            </w:r>
          </w:p>
        </w:tc>
      </w:tr>
    </w:tbl>
    <w:p w14:paraId="72E398AA" w14:textId="77777777" w:rsidR="006F3D2F" w:rsidRPr="003167FF" w:rsidRDefault="006F3D2F" w:rsidP="006F3D2F"/>
    <w:p w14:paraId="3C75BA9F" w14:textId="77777777" w:rsidR="0017007C" w:rsidRPr="003167FF" w:rsidRDefault="0017007C" w:rsidP="0017007C">
      <w:pPr>
        <w:pStyle w:val="Heading4"/>
      </w:pPr>
      <w:bookmarkStart w:id="1907" w:name="_Toc155356119"/>
      <w:r w:rsidRPr="003167FF">
        <w:t>17.3.2.5</w:t>
      </w:r>
      <w:r w:rsidRPr="003167FF">
        <w:tab/>
        <w:t>Delete notification channel request</w:t>
      </w:r>
      <w:bookmarkEnd w:id="1907"/>
    </w:p>
    <w:p w14:paraId="0B85295A" w14:textId="77777777" w:rsidR="0017007C" w:rsidRPr="003167FF" w:rsidRDefault="0017007C" w:rsidP="0017007C">
      <w:r w:rsidRPr="003167FF">
        <w:t>Table 17.3.2.5-1 describes the information flow delete notification channel request from notification management client to the notification management server.</w:t>
      </w:r>
    </w:p>
    <w:p w14:paraId="0E900F08" w14:textId="77777777" w:rsidR="0017007C" w:rsidRPr="003167FF" w:rsidRDefault="0017007C" w:rsidP="0017007C">
      <w:pPr>
        <w:pStyle w:val="TH"/>
      </w:pPr>
      <w:r w:rsidRPr="003167FF">
        <w:lastRenderedPageBreak/>
        <w:t>Table 17.3.2.5-1: Delete notification channel request</w:t>
      </w:r>
    </w:p>
    <w:tbl>
      <w:tblPr>
        <w:tblW w:w="8640" w:type="dxa"/>
        <w:jc w:val="center"/>
        <w:tblLayout w:type="fixed"/>
        <w:tblLook w:val="0000" w:firstRow="0" w:lastRow="0" w:firstColumn="0" w:lastColumn="0" w:noHBand="0" w:noVBand="0"/>
      </w:tblPr>
      <w:tblGrid>
        <w:gridCol w:w="2880"/>
        <w:gridCol w:w="1440"/>
        <w:gridCol w:w="4320"/>
      </w:tblGrid>
      <w:tr w:rsidR="0017007C" w:rsidRPr="003167FF" w14:paraId="38754F83"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479D5543" w14:textId="77777777" w:rsidR="0017007C" w:rsidRPr="003167FF" w:rsidRDefault="0017007C" w:rsidP="004411F1">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9DCBD62" w14:textId="77777777" w:rsidR="0017007C" w:rsidRPr="003167FF" w:rsidRDefault="0017007C"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5A54D6" w14:textId="77777777" w:rsidR="0017007C" w:rsidRPr="003167FF" w:rsidRDefault="0017007C" w:rsidP="004411F1">
            <w:pPr>
              <w:pStyle w:val="TAH"/>
            </w:pPr>
            <w:r w:rsidRPr="003167FF">
              <w:t>Description</w:t>
            </w:r>
          </w:p>
        </w:tc>
      </w:tr>
      <w:tr w:rsidR="0017007C" w:rsidRPr="003167FF" w14:paraId="1851486A"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07783028" w14:textId="77777777" w:rsidR="0017007C" w:rsidRPr="003167FF" w:rsidRDefault="0017007C" w:rsidP="004411F1">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28DC20A9" w14:textId="77777777" w:rsidR="0017007C" w:rsidRPr="003167FF" w:rsidRDefault="0017007C"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DDBABB" w14:textId="77777777" w:rsidR="0017007C" w:rsidRPr="003167FF" w:rsidRDefault="0017007C" w:rsidP="004411F1">
            <w:pPr>
              <w:pStyle w:val="TAL"/>
              <w:rPr>
                <w:lang w:eastAsia="zh-CN"/>
              </w:rPr>
            </w:pPr>
            <w:r w:rsidRPr="003167FF">
              <w:rPr>
                <w:lang w:eastAsia="zh-CN"/>
              </w:rPr>
              <w:t>Identity of the requesting notification management client</w:t>
            </w:r>
          </w:p>
        </w:tc>
      </w:tr>
      <w:tr w:rsidR="0017007C" w:rsidRPr="003167FF" w14:paraId="2088832A"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0153D1FE" w14:textId="77777777" w:rsidR="0017007C" w:rsidRPr="003167FF" w:rsidRDefault="0017007C" w:rsidP="004411F1">
            <w:pPr>
              <w:pStyle w:val="TAL"/>
            </w:pPr>
            <w:r w:rsidRPr="003167FF">
              <w:t>Channel ID</w:t>
            </w:r>
          </w:p>
        </w:tc>
        <w:tc>
          <w:tcPr>
            <w:tcW w:w="1440" w:type="dxa"/>
            <w:tcBorders>
              <w:top w:val="single" w:sz="4" w:space="0" w:color="000000"/>
              <w:left w:val="single" w:sz="4" w:space="0" w:color="000000"/>
              <w:bottom w:val="single" w:sz="4" w:space="0" w:color="000000"/>
            </w:tcBorders>
            <w:shd w:val="clear" w:color="auto" w:fill="auto"/>
          </w:tcPr>
          <w:p w14:paraId="07ABBBB1" w14:textId="77777777" w:rsidR="0017007C" w:rsidRPr="003167FF" w:rsidRDefault="0017007C"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4C348A" w14:textId="77777777" w:rsidR="0017007C" w:rsidRPr="003167FF" w:rsidRDefault="0017007C" w:rsidP="004411F1">
            <w:pPr>
              <w:pStyle w:val="TAL"/>
              <w:rPr>
                <w:lang w:eastAsia="zh-CN"/>
              </w:rPr>
            </w:pPr>
            <w:r w:rsidRPr="003167FF">
              <w:t>Identifies the notification channel to be deleted</w:t>
            </w:r>
          </w:p>
        </w:tc>
      </w:tr>
      <w:tr w:rsidR="0017007C" w:rsidRPr="003167FF" w14:paraId="2BE02CCA"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301CA924" w14:textId="77777777" w:rsidR="0017007C" w:rsidRPr="003167FF" w:rsidRDefault="0017007C" w:rsidP="004411F1">
            <w:pPr>
              <w:pStyle w:val="TAL"/>
            </w:pPr>
            <w:r w:rsidRPr="003167FF">
              <w:t>Request type</w:t>
            </w:r>
          </w:p>
        </w:tc>
        <w:tc>
          <w:tcPr>
            <w:tcW w:w="1440" w:type="dxa"/>
            <w:tcBorders>
              <w:top w:val="single" w:sz="4" w:space="0" w:color="000000"/>
              <w:left w:val="single" w:sz="4" w:space="0" w:color="000000"/>
              <w:bottom w:val="single" w:sz="4" w:space="0" w:color="000000"/>
            </w:tcBorders>
            <w:shd w:val="clear" w:color="auto" w:fill="auto"/>
          </w:tcPr>
          <w:p w14:paraId="56919D79" w14:textId="77777777" w:rsidR="0017007C" w:rsidRPr="003167FF" w:rsidRDefault="0017007C"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530B2B" w14:textId="77777777" w:rsidR="0017007C" w:rsidRPr="003167FF" w:rsidRDefault="0017007C" w:rsidP="004411F1">
            <w:pPr>
              <w:pStyle w:val="TAL"/>
            </w:pPr>
            <w:r w:rsidRPr="003167FF">
              <w:t>De-register or delete channel</w:t>
            </w:r>
          </w:p>
        </w:tc>
      </w:tr>
    </w:tbl>
    <w:p w14:paraId="522315C0" w14:textId="77777777" w:rsidR="0017007C" w:rsidRPr="003167FF" w:rsidRDefault="0017007C" w:rsidP="0017007C"/>
    <w:p w14:paraId="270654D2" w14:textId="77777777" w:rsidR="0017007C" w:rsidRPr="003167FF" w:rsidRDefault="0017007C" w:rsidP="0017007C">
      <w:pPr>
        <w:pStyle w:val="Heading4"/>
      </w:pPr>
      <w:bookmarkStart w:id="1908" w:name="_Toc155356120"/>
      <w:r w:rsidRPr="003167FF">
        <w:t>17.3.2.6</w:t>
      </w:r>
      <w:r w:rsidRPr="003167FF">
        <w:tab/>
        <w:t>Delete notification channel response</w:t>
      </w:r>
      <w:bookmarkEnd w:id="1908"/>
    </w:p>
    <w:p w14:paraId="38F0CF9C" w14:textId="77777777" w:rsidR="0017007C" w:rsidRPr="003167FF" w:rsidRDefault="0017007C" w:rsidP="0017007C">
      <w:r w:rsidRPr="003167FF">
        <w:t>Table 17.3.2.6-1 describes the information flow delete notification channel response from notification management server to the notification management client.</w:t>
      </w:r>
    </w:p>
    <w:p w14:paraId="09596CEA" w14:textId="77777777" w:rsidR="0017007C" w:rsidRPr="003167FF" w:rsidRDefault="0017007C" w:rsidP="0017007C">
      <w:pPr>
        <w:pStyle w:val="TH"/>
      </w:pPr>
      <w:r w:rsidRPr="003167FF">
        <w:t>Table 17.3.2.6-1: Delete notification channel response</w:t>
      </w:r>
    </w:p>
    <w:tbl>
      <w:tblPr>
        <w:tblW w:w="8640" w:type="dxa"/>
        <w:jc w:val="center"/>
        <w:tblLayout w:type="fixed"/>
        <w:tblLook w:val="0000" w:firstRow="0" w:lastRow="0" w:firstColumn="0" w:lastColumn="0" w:noHBand="0" w:noVBand="0"/>
      </w:tblPr>
      <w:tblGrid>
        <w:gridCol w:w="2880"/>
        <w:gridCol w:w="1440"/>
        <w:gridCol w:w="4320"/>
      </w:tblGrid>
      <w:tr w:rsidR="0017007C" w:rsidRPr="003167FF" w14:paraId="423FB0B2"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46B40D4C" w14:textId="77777777" w:rsidR="0017007C" w:rsidRPr="003167FF" w:rsidRDefault="0017007C" w:rsidP="004411F1">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46EF09C" w14:textId="77777777" w:rsidR="0017007C" w:rsidRPr="003167FF" w:rsidRDefault="0017007C"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11358A" w14:textId="77777777" w:rsidR="0017007C" w:rsidRPr="003167FF" w:rsidRDefault="0017007C" w:rsidP="004411F1">
            <w:pPr>
              <w:pStyle w:val="TAH"/>
            </w:pPr>
            <w:r w:rsidRPr="003167FF">
              <w:t>Description</w:t>
            </w:r>
          </w:p>
        </w:tc>
      </w:tr>
      <w:tr w:rsidR="0017007C" w:rsidRPr="003167FF" w14:paraId="7052FD6D"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206A7408" w14:textId="77777777" w:rsidR="0017007C" w:rsidRPr="003167FF" w:rsidRDefault="0017007C" w:rsidP="004411F1">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2EF228CE" w14:textId="77777777" w:rsidR="0017007C" w:rsidRPr="003167FF" w:rsidRDefault="0017007C"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142EC5" w14:textId="77777777" w:rsidR="0017007C" w:rsidRPr="003167FF" w:rsidRDefault="0017007C" w:rsidP="004411F1">
            <w:pPr>
              <w:pStyle w:val="TAL"/>
              <w:rPr>
                <w:lang w:eastAsia="zh-CN"/>
              </w:rPr>
            </w:pPr>
            <w:r w:rsidRPr="003167FF">
              <w:rPr>
                <w:lang w:eastAsia="zh-CN"/>
              </w:rPr>
              <w:t>Identity of the requesting notification management client</w:t>
            </w:r>
          </w:p>
        </w:tc>
      </w:tr>
      <w:tr w:rsidR="0017007C" w:rsidRPr="003167FF" w14:paraId="76453E4E"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3AD131D7" w14:textId="77777777" w:rsidR="0017007C" w:rsidRPr="003167FF" w:rsidRDefault="0017007C" w:rsidP="004411F1">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0671C6AC" w14:textId="77777777" w:rsidR="0017007C" w:rsidRPr="003167FF" w:rsidRDefault="0017007C"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DF657D" w14:textId="1F6F97FB" w:rsidR="0017007C" w:rsidRPr="003167FF" w:rsidRDefault="0017007C" w:rsidP="004411F1">
            <w:pPr>
              <w:pStyle w:val="TAL"/>
              <w:rPr>
                <w:lang w:eastAsia="zh-CN"/>
              </w:rPr>
            </w:pPr>
            <w:r w:rsidRPr="003167FF">
              <w:rPr>
                <w:rFonts w:cs="Arial"/>
                <w:bCs/>
              </w:rPr>
              <w:t>Indicates if the deletion of the channel is success or failure or if the VAL server de-registered from channel suc</w:t>
            </w:r>
            <w:r w:rsidR="00BD45AE">
              <w:rPr>
                <w:rFonts w:cs="Arial"/>
                <w:bCs/>
              </w:rPr>
              <w:t>c</w:t>
            </w:r>
            <w:r w:rsidRPr="003167FF">
              <w:rPr>
                <w:rFonts w:cs="Arial"/>
                <w:bCs/>
              </w:rPr>
              <w:t>essfully</w:t>
            </w:r>
          </w:p>
        </w:tc>
      </w:tr>
    </w:tbl>
    <w:p w14:paraId="597424A1" w14:textId="77777777" w:rsidR="0017007C" w:rsidRPr="003167FF" w:rsidRDefault="0017007C" w:rsidP="0017007C">
      <w:pPr>
        <w:rPr>
          <w:noProof/>
        </w:rPr>
      </w:pPr>
    </w:p>
    <w:p w14:paraId="00FE73A1" w14:textId="0FC60C45" w:rsidR="00BD45AE" w:rsidRDefault="00BD45AE" w:rsidP="00BD45AE">
      <w:pPr>
        <w:pStyle w:val="Heading4"/>
      </w:pPr>
      <w:bookmarkStart w:id="1909" w:name="_Toc155356121"/>
      <w:r>
        <w:t>17.3</w:t>
      </w:r>
      <w:r w:rsidRPr="003E5F68">
        <w:t>.2.</w:t>
      </w:r>
      <w:r>
        <w:t>7</w:t>
      </w:r>
      <w:r w:rsidRPr="003E5F68">
        <w:tab/>
      </w:r>
      <w:r>
        <w:t>Update notification channel request</w:t>
      </w:r>
      <w:bookmarkEnd w:id="1909"/>
    </w:p>
    <w:p w14:paraId="3CA690D9" w14:textId="336AB37A" w:rsidR="00BD45AE" w:rsidRDefault="00BD45AE" w:rsidP="00BD45AE">
      <w:r w:rsidRPr="003E5F68">
        <w:t>Table </w:t>
      </w:r>
      <w:r>
        <w:t>17.3.2.7</w:t>
      </w:r>
      <w:r w:rsidRPr="003E5F68">
        <w:t xml:space="preserve">-1 describes the information flow </w:t>
      </w:r>
      <w:r>
        <w:t>Update notification channel request from notification management client to the notification management server.</w:t>
      </w:r>
    </w:p>
    <w:p w14:paraId="5D0FB8DC" w14:textId="6851CE91" w:rsidR="00BD45AE" w:rsidRPr="003E5F68" w:rsidRDefault="00BD45AE" w:rsidP="00BD45AE">
      <w:pPr>
        <w:pStyle w:val="TH"/>
        <w:rPr>
          <w:lang w:val="en-US"/>
        </w:rPr>
      </w:pPr>
      <w:r w:rsidRPr="003E5F68">
        <w:t>Table </w:t>
      </w:r>
      <w:r>
        <w:t>17.3.2.7</w:t>
      </w:r>
      <w:r w:rsidRPr="003E5F68">
        <w:t xml:space="preserve">-1: </w:t>
      </w:r>
      <w:r>
        <w:t>Update notification channel request</w:t>
      </w:r>
    </w:p>
    <w:tbl>
      <w:tblPr>
        <w:tblW w:w="8640" w:type="dxa"/>
        <w:jc w:val="center"/>
        <w:tblLayout w:type="fixed"/>
        <w:tblLook w:val="0000" w:firstRow="0" w:lastRow="0" w:firstColumn="0" w:lastColumn="0" w:noHBand="0" w:noVBand="0"/>
      </w:tblPr>
      <w:tblGrid>
        <w:gridCol w:w="2880"/>
        <w:gridCol w:w="1440"/>
        <w:gridCol w:w="4320"/>
      </w:tblGrid>
      <w:tr w:rsidR="00BD45AE" w:rsidRPr="003E5F68" w14:paraId="32F77654"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3F33C808" w14:textId="77777777" w:rsidR="00BD45AE" w:rsidRPr="003E5F68" w:rsidRDefault="00BD45AE" w:rsidP="00E0690D">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408DBB44" w14:textId="77777777" w:rsidR="00BD45AE" w:rsidRPr="003E5F68" w:rsidRDefault="00BD45AE" w:rsidP="00E0690D">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55E9CF" w14:textId="77777777" w:rsidR="00BD45AE" w:rsidRPr="003E5F68" w:rsidRDefault="00BD45AE" w:rsidP="00E0690D">
            <w:pPr>
              <w:pStyle w:val="TAH"/>
            </w:pPr>
            <w:r w:rsidRPr="003E5F68">
              <w:t>Description</w:t>
            </w:r>
          </w:p>
        </w:tc>
      </w:tr>
      <w:tr w:rsidR="00BD45AE" w:rsidRPr="003E5F68" w14:paraId="0BCD2C6A"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5A833CF8" w14:textId="77777777" w:rsidR="00BD45AE" w:rsidRDefault="00BD45AE" w:rsidP="00E0690D">
            <w:pPr>
              <w:pStyle w:val="TAL"/>
            </w:pPr>
            <w:r>
              <w:t>Requestor identity</w:t>
            </w:r>
          </w:p>
        </w:tc>
        <w:tc>
          <w:tcPr>
            <w:tcW w:w="1440" w:type="dxa"/>
            <w:tcBorders>
              <w:top w:val="single" w:sz="4" w:space="0" w:color="000000"/>
              <w:left w:val="single" w:sz="4" w:space="0" w:color="000000"/>
              <w:bottom w:val="single" w:sz="4" w:space="0" w:color="000000"/>
            </w:tcBorders>
            <w:shd w:val="clear" w:color="auto" w:fill="auto"/>
          </w:tcPr>
          <w:p w14:paraId="77C6E8BB" w14:textId="77777777" w:rsidR="00BD45AE" w:rsidRDefault="00BD45AE" w:rsidP="00E0690D">
            <w:pPr>
              <w:pStyle w:val="TAC"/>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DB4AB1" w14:textId="77777777" w:rsidR="00BD45AE" w:rsidRDefault="00BD45AE" w:rsidP="00E0690D">
            <w:pPr>
              <w:pStyle w:val="TAL"/>
              <w:rPr>
                <w:lang w:eastAsia="zh-CN"/>
              </w:rPr>
            </w:pPr>
            <w:r>
              <w:rPr>
                <w:lang w:eastAsia="zh-CN"/>
              </w:rPr>
              <w:t>Identity of the requesting notification management client</w:t>
            </w:r>
          </w:p>
        </w:tc>
      </w:tr>
      <w:tr w:rsidR="00BD45AE" w:rsidRPr="003E5F68" w14:paraId="0CCFD115"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592D9641" w14:textId="77777777" w:rsidR="00BD45AE" w:rsidRDefault="00BD45AE" w:rsidP="00E0690D">
            <w:pPr>
              <w:pStyle w:val="TAL"/>
            </w:pPr>
            <w:r w:rsidRPr="00922ED8">
              <w:t>Channel ID</w:t>
            </w:r>
          </w:p>
        </w:tc>
        <w:tc>
          <w:tcPr>
            <w:tcW w:w="1440" w:type="dxa"/>
            <w:tcBorders>
              <w:top w:val="single" w:sz="4" w:space="0" w:color="000000"/>
              <w:left w:val="single" w:sz="4" w:space="0" w:color="000000"/>
              <w:bottom w:val="single" w:sz="4" w:space="0" w:color="000000"/>
            </w:tcBorders>
            <w:shd w:val="clear" w:color="auto" w:fill="auto"/>
          </w:tcPr>
          <w:p w14:paraId="44EA1AD9" w14:textId="77777777" w:rsidR="00BD45AE" w:rsidRDefault="00BD45AE" w:rsidP="00E0690D">
            <w:pPr>
              <w:pStyle w:val="TAC"/>
            </w:pPr>
            <w:r w:rsidRPr="00922ED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14CB80" w14:textId="77777777" w:rsidR="00BD45AE" w:rsidRDefault="00BD45AE" w:rsidP="00E0690D">
            <w:pPr>
              <w:pStyle w:val="TAL"/>
              <w:rPr>
                <w:lang w:eastAsia="zh-CN"/>
              </w:rPr>
            </w:pPr>
            <w:r w:rsidRPr="00922ED8">
              <w:t xml:space="preserve">Identifies the notification channel </w:t>
            </w:r>
            <w:r>
              <w:t>to be updated</w:t>
            </w:r>
          </w:p>
        </w:tc>
      </w:tr>
      <w:tr w:rsidR="00BD45AE" w:rsidRPr="003E5F68" w14:paraId="4B376BB2"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1B94D578" w14:textId="77777777" w:rsidR="00BD45AE" w:rsidRDefault="00BD45AE" w:rsidP="00E0690D">
            <w:pPr>
              <w:pStyle w:val="TAL"/>
            </w:pPr>
            <w:r w:rsidRPr="00922ED8">
              <w:t>Validity Duration</w:t>
            </w:r>
          </w:p>
        </w:tc>
        <w:tc>
          <w:tcPr>
            <w:tcW w:w="1440" w:type="dxa"/>
            <w:tcBorders>
              <w:top w:val="single" w:sz="4" w:space="0" w:color="000000"/>
              <w:left w:val="single" w:sz="4" w:space="0" w:color="000000"/>
              <w:bottom w:val="single" w:sz="4" w:space="0" w:color="000000"/>
            </w:tcBorders>
            <w:shd w:val="clear" w:color="auto" w:fill="auto"/>
          </w:tcPr>
          <w:p w14:paraId="37CE10F8" w14:textId="77777777" w:rsidR="00BD45AE" w:rsidRPr="00922ED8" w:rsidRDefault="00BD45AE" w:rsidP="00E0690D">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6DD2A8" w14:textId="77777777" w:rsidR="00BD45AE" w:rsidRPr="006A4314" w:rsidRDefault="00BD45AE" w:rsidP="00E0690D">
            <w:pPr>
              <w:pStyle w:val="TAL"/>
              <w:rPr>
                <w:rFonts w:cs="Arial"/>
                <w:bCs/>
              </w:rPr>
            </w:pPr>
            <w:r w:rsidRPr="00922ED8">
              <w:t xml:space="preserve">How long the notification channel </w:t>
            </w:r>
            <w:r w:rsidRPr="00922ED8">
              <w:rPr>
                <w:lang w:val="en-US"/>
              </w:rPr>
              <w:t>will</w:t>
            </w:r>
            <w:r w:rsidRPr="00922ED8">
              <w:t xml:space="preserve"> last (i.e. channel lifetime) as requested by the notification management client.</w:t>
            </w:r>
          </w:p>
        </w:tc>
      </w:tr>
    </w:tbl>
    <w:p w14:paraId="282B5E76" w14:textId="77777777" w:rsidR="00BD45AE" w:rsidRDefault="00BD45AE" w:rsidP="00BD45AE">
      <w:pPr>
        <w:rPr>
          <w:noProof/>
        </w:rPr>
      </w:pPr>
    </w:p>
    <w:p w14:paraId="22D3A3B2" w14:textId="7EF6D6BD" w:rsidR="00BD45AE" w:rsidRDefault="00BD45AE" w:rsidP="00BD45AE">
      <w:pPr>
        <w:pStyle w:val="Heading4"/>
      </w:pPr>
      <w:bookmarkStart w:id="1910" w:name="_Toc155356122"/>
      <w:r>
        <w:t>17.3</w:t>
      </w:r>
      <w:r w:rsidRPr="003E5F68">
        <w:t>.2.</w:t>
      </w:r>
      <w:r>
        <w:t>8</w:t>
      </w:r>
      <w:r w:rsidRPr="003E5F68">
        <w:tab/>
      </w:r>
      <w:r>
        <w:t>Update notification channel response</w:t>
      </w:r>
      <w:bookmarkEnd w:id="1910"/>
    </w:p>
    <w:p w14:paraId="2C3B9A70" w14:textId="22D94D6F" w:rsidR="00BD45AE" w:rsidRDefault="00BD45AE" w:rsidP="00BD45AE">
      <w:r w:rsidRPr="003E5F68">
        <w:t>Table </w:t>
      </w:r>
      <w:r>
        <w:t>17.3.2.8</w:t>
      </w:r>
      <w:r w:rsidRPr="003E5F68">
        <w:t xml:space="preserve">-1 describes the information flow </w:t>
      </w:r>
      <w:r>
        <w:t>Update notification channel request from notification management server to the notification management client.</w:t>
      </w:r>
    </w:p>
    <w:p w14:paraId="05A08C10" w14:textId="288DB853" w:rsidR="00BD45AE" w:rsidRPr="003E5F68" w:rsidRDefault="00BD45AE" w:rsidP="00BD45AE">
      <w:pPr>
        <w:pStyle w:val="TH"/>
        <w:rPr>
          <w:lang w:val="en-US"/>
        </w:rPr>
      </w:pPr>
      <w:r w:rsidRPr="003E5F68">
        <w:t>Table </w:t>
      </w:r>
      <w:r>
        <w:t>17.3.2.8</w:t>
      </w:r>
      <w:r w:rsidRPr="003E5F68">
        <w:t xml:space="preserve">-1: </w:t>
      </w:r>
      <w:r>
        <w:t>Update notification channel response</w:t>
      </w:r>
    </w:p>
    <w:tbl>
      <w:tblPr>
        <w:tblW w:w="8640" w:type="dxa"/>
        <w:jc w:val="center"/>
        <w:tblLayout w:type="fixed"/>
        <w:tblLook w:val="0000" w:firstRow="0" w:lastRow="0" w:firstColumn="0" w:lastColumn="0" w:noHBand="0" w:noVBand="0"/>
      </w:tblPr>
      <w:tblGrid>
        <w:gridCol w:w="2880"/>
        <w:gridCol w:w="1440"/>
        <w:gridCol w:w="4320"/>
      </w:tblGrid>
      <w:tr w:rsidR="00BD45AE" w:rsidRPr="003E5F68" w14:paraId="6390D137"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7B29FF53" w14:textId="77777777" w:rsidR="00BD45AE" w:rsidRPr="003E5F68" w:rsidRDefault="00BD45AE" w:rsidP="00E0690D">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1535183A" w14:textId="77777777" w:rsidR="00BD45AE" w:rsidRPr="003E5F68" w:rsidRDefault="00BD45AE" w:rsidP="00E0690D">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EF3353" w14:textId="77777777" w:rsidR="00BD45AE" w:rsidRPr="003E5F68" w:rsidRDefault="00BD45AE" w:rsidP="00E0690D">
            <w:pPr>
              <w:pStyle w:val="TAH"/>
            </w:pPr>
            <w:r w:rsidRPr="003E5F68">
              <w:t>Description</w:t>
            </w:r>
          </w:p>
        </w:tc>
      </w:tr>
      <w:tr w:rsidR="00BD45AE" w:rsidRPr="003E5F68" w14:paraId="3047A62C"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45B7118F" w14:textId="77777777" w:rsidR="00BD45AE" w:rsidRDefault="00BD45AE" w:rsidP="00E0690D">
            <w:pPr>
              <w:pStyle w:val="TAL"/>
            </w:pPr>
            <w:r w:rsidRPr="00922ED8">
              <w:t>Validity duration</w:t>
            </w:r>
          </w:p>
        </w:tc>
        <w:tc>
          <w:tcPr>
            <w:tcW w:w="1440" w:type="dxa"/>
            <w:tcBorders>
              <w:top w:val="single" w:sz="4" w:space="0" w:color="000000"/>
              <w:left w:val="single" w:sz="4" w:space="0" w:color="000000"/>
              <w:bottom w:val="single" w:sz="4" w:space="0" w:color="000000"/>
            </w:tcBorders>
            <w:shd w:val="clear" w:color="auto" w:fill="auto"/>
          </w:tcPr>
          <w:p w14:paraId="1B2967FA" w14:textId="77777777" w:rsidR="00BD45AE" w:rsidRPr="00352049" w:rsidRDefault="00BD45AE" w:rsidP="00E0690D">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86B12C" w14:textId="77777777" w:rsidR="00BD45AE" w:rsidRDefault="00BD45AE" w:rsidP="00E0690D">
            <w:pPr>
              <w:pStyle w:val="TAL"/>
              <w:rPr>
                <w:lang w:eastAsia="zh-CN"/>
              </w:rPr>
            </w:pPr>
            <w:r w:rsidRPr="00922ED8">
              <w:t xml:space="preserve">How long the notification channel </w:t>
            </w:r>
            <w:r w:rsidRPr="00922ED8">
              <w:rPr>
                <w:lang w:val="en-US"/>
              </w:rPr>
              <w:t>will</w:t>
            </w:r>
            <w:r w:rsidRPr="00922ED8">
              <w:t xml:space="preserve"> last (i.e. channel lifetime) as granted by the notification management server.</w:t>
            </w:r>
          </w:p>
        </w:tc>
      </w:tr>
      <w:tr w:rsidR="00BD45AE" w:rsidRPr="003E5F68" w14:paraId="6FD935A2"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47BEC0DF" w14:textId="77777777" w:rsidR="00BD45AE" w:rsidRDefault="00BD45AE" w:rsidP="00E0690D">
            <w:pPr>
              <w:pStyle w:val="TAL"/>
            </w:pPr>
            <w:r>
              <w:t>Result</w:t>
            </w:r>
          </w:p>
        </w:tc>
        <w:tc>
          <w:tcPr>
            <w:tcW w:w="1440" w:type="dxa"/>
            <w:tcBorders>
              <w:top w:val="single" w:sz="4" w:space="0" w:color="000000"/>
              <w:left w:val="single" w:sz="4" w:space="0" w:color="000000"/>
              <w:bottom w:val="single" w:sz="4" w:space="0" w:color="000000"/>
            </w:tcBorders>
            <w:shd w:val="clear" w:color="auto" w:fill="auto"/>
          </w:tcPr>
          <w:p w14:paraId="7BFA1183" w14:textId="77777777" w:rsidR="00BD45AE" w:rsidRPr="00922ED8" w:rsidRDefault="00BD45AE" w:rsidP="00E0690D">
            <w:pPr>
              <w:pStyle w:val="TAC"/>
            </w:pPr>
            <w:r w:rsidRPr="00922ED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7EBB03" w14:textId="77777777" w:rsidR="00BD45AE" w:rsidRPr="006A4314" w:rsidRDefault="00BD45AE" w:rsidP="00E0690D">
            <w:pPr>
              <w:pStyle w:val="TAL"/>
              <w:rPr>
                <w:rFonts w:cs="Arial"/>
                <w:bCs/>
              </w:rPr>
            </w:pPr>
            <w:r w:rsidRPr="006A4314">
              <w:rPr>
                <w:rFonts w:cs="Arial"/>
                <w:bCs/>
              </w:rPr>
              <w:t xml:space="preserve">Indicates if </w:t>
            </w:r>
            <w:r>
              <w:rPr>
                <w:rFonts w:cs="Arial"/>
                <w:bCs/>
              </w:rPr>
              <w:t>updating</w:t>
            </w:r>
            <w:r w:rsidRPr="006A4314">
              <w:rPr>
                <w:rFonts w:cs="Arial"/>
                <w:bCs/>
              </w:rPr>
              <w:t xml:space="preserve"> of the channel is success or failure</w:t>
            </w:r>
          </w:p>
        </w:tc>
      </w:tr>
    </w:tbl>
    <w:p w14:paraId="3E78F850" w14:textId="77777777" w:rsidR="00BD45AE" w:rsidRDefault="00BD45AE" w:rsidP="00626E7C"/>
    <w:p w14:paraId="2064A3CD" w14:textId="67443382" w:rsidR="006F3D2F" w:rsidRPr="003167FF" w:rsidRDefault="006F3D2F" w:rsidP="006F3D2F">
      <w:pPr>
        <w:pStyle w:val="Heading3"/>
      </w:pPr>
      <w:bookmarkStart w:id="1911" w:name="_Toc155356123"/>
      <w:r w:rsidRPr="003167FF">
        <w:t>17.3.3</w:t>
      </w:r>
      <w:r w:rsidRPr="003167FF">
        <w:tab/>
        <w:t>Procedure for creating notification channel to receive notifications</w:t>
      </w:r>
      <w:bookmarkEnd w:id="1911"/>
    </w:p>
    <w:p w14:paraId="4FECB4A1" w14:textId="77777777" w:rsidR="006F3D2F" w:rsidRPr="003167FF" w:rsidRDefault="006F3D2F" w:rsidP="006F3D2F">
      <w:r w:rsidRPr="003167FF">
        <w:t>Figure 17.3.3-1 below illustrates the procedure for receiving notifications from the notification management server by the notification management client.</w:t>
      </w:r>
    </w:p>
    <w:p w14:paraId="46DA776E" w14:textId="77777777" w:rsidR="006F3D2F" w:rsidRPr="003167FF" w:rsidRDefault="006F3D2F" w:rsidP="006F3D2F">
      <w:r w:rsidRPr="003167FF">
        <w:t>Pre-conditions:</w:t>
      </w:r>
    </w:p>
    <w:p w14:paraId="462482DD" w14:textId="77777777" w:rsidR="006F3D2F" w:rsidRPr="003167FF" w:rsidRDefault="006F3D2F" w:rsidP="006F3D2F">
      <w:r w:rsidRPr="003167FF">
        <w:lastRenderedPageBreak/>
        <w:t>1.</w:t>
      </w:r>
      <w:r w:rsidRPr="003167FF">
        <w:tab/>
        <w:t>The notification management client does not have any notification channel open with the notification management server.</w:t>
      </w:r>
    </w:p>
    <w:p w14:paraId="01BD3234" w14:textId="77777777" w:rsidR="006F3D2F" w:rsidRPr="003167FF" w:rsidRDefault="006F3D2F" w:rsidP="00D0042C">
      <w:pPr>
        <w:pStyle w:val="TH"/>
      </w:pPr>
      <w:r w:rsidRPr="003167FF">
        <w:t xml:space="preserve"> </w:t>
      </w:r>
      <w:r w:rsidRPr="003167FF">
        <w:object w:dxaOrig="16609" w:dyaOrig="10176" w14:anchorId="41B26E71">
          <v:shape id="_x0000_i1183" type="#_x0000_t75" style="width:470.7pt;height:4in" o:ole="">
            <v:imagedata r:id="rId333" o:title=""/>
          </v:shape>
          <o:OLEObject Type="Embed" ProgID="Visio.Drawing.15" ShapeID="_x0000_i1183" DrawAspect="Content" ObjectID="_1765969122" r:id="rId334"/>
        </w:object>
      </w:r>
    </w:p>
    <w:p w14:paraId="523BA72B" w14:textId="71FCCEFB" w:rsidR="006F3D2F" w:rsidRPr="003167FF" w:rsidRDefault="006F3D2F" w:rsidP="00D0042C">
      <w:pPr>
        <w:pStyle w:val="TF"/>
      </w:pPr>
      <w:r w:rsidRPr="003167FF">
        <w:t>Figure </w:t>
      </w:r>
      <w:r w:rsidR="00E45732" w:rsidRPr="003167FF">
        <w:t>1</w:t>
      </w:r>
      <w:r w:rsidRPr="003167FF">
        <w:t>7.3.3-1: Receiving notifications from notification management server</w:t>
      </w:r>
    </w:p>
    <w:p w14:paraId="5588F1E4" w14:textId="77777777" w:rsidR="006F3D2F" w:rsidRPr="003167FF" w:rsidRDefault="006F3D2F" w:rsidP="00D0042C">
      <w:pPr>
        <w:pStyle w:val="B1"/>
      </w:pPr>
      <w:r w:rsidRPr="003167FF">
        <w:t>1.</w:t>
      </w:r>
      <w:r w:rsidRPr="003167FF">
        <w:tab/>
        <w:t>The VAL client requests the notification management client to subscribe to and receive notifications from the VAL server.</w:t>
      </w:r>
    </w:p>
    <w:p w14:paraId="01B49D6F" w14:textId="77777777" w:rsidR="006F3D2F" w:rsidRPr="003167FF" w:rsidRDefault="006F3D2F" w:rsidP="00D0042C">
      <w:pPr>
        <w:pStyle w:val="B1"/>
      </w:pPr>
      <w:r w:rsidRPr="003167FF">
        <w:t>2.</w:t>
      </w:r>
      <w:r w:rsidRPr="003167FF">
        <w:tab/>
        <w:t>The notification management client creates notification channels (i.e. endpoint URLs), if not created already, to be used by the VAL server to send notification messages. To create notification channel, the notification management client sends a create notification channel request to the notification management server. The desired validity duration for the channels to be used and the notification channel type (PUSH or PULL) are included in the request. The notification management client decides which type of the notification channel to be used based on the UE capability.</w:t>
      </w:r>
    </w:p>
    <w:p w14:paraId="09086A7E" w14:textId="77777777" w:rsidR="006F3D2F" w:rsidRPr="003167FF" w:rsidRDefault="006F3D2F" w:rsidP="006F3D2F">
      <w:pPr>
        <w:pStyle w:val="B1"/>
      </w:pPr>
      <w:r w:rsidRPr="003167FF">
        <w:t>3.</w:t>
      </w:r>
      <w:r w:rsidRPr="003167FF">
        <w:tab/>
        <w:t>The notification management server authenticates the notification management client and authorizes its request.</w:t>
      </w:r>
    </w:p>
    <w:p w14:paraId="22EA1BF9" w14:textId="77777777" w:rsidR="006F3D2F" w:rsidRPr="003167FF" w:rsidRDefault="006F3D2F" w:rsidP="00D0042C">
      <w:pPr>
        <w:pStyle w:val="B1"/>
      </w:pPr>
      <w:r w:rsidRPr="003167FF">
        <w:t>4.</w:t>
      </w:r>
      <w:r w:rsidRPr="003167FF">
        <w:tab/>
        <w:t>The notification management server sends the notification management client the Create notification channel response with the endpoint URLs that will be used by the VAL server to send the notification messages and the notification management client to receive the notification messages. The notification management server also includes what is the valid duration for these endpoint URLs to be used and the channel ID to uniquely identify the channel created in the response.</w:t>
      </w:r>
    </w:p>
    <w:p w14:paraId="0A3FF2C6" w14:textId="77777777" w:rsidR="006F3D2F" w:rsidRPr="003167FF" w:rsidRDefault="006F3D2F" w:rsidP="00D0042C">
      <w:pPr>
        <w:pStyle w:val="B1"/>
      </w:pPr>
      <w:r w:rsidRPr="003167FF">
        <w:t>5.</w:t>
      </w:r>
      <w:r w:rsidRPr="003167FF">
        <w:tab/>
        <w:t xml:space="preserve">If the notification type is PULL method, the notification management client sends the Open notification channel to the notification management server to start receiving the notification message. For certain PUSH method notification type (such as WebSockets) the notification management client requests the notification management server to start the PUSH notification service with its specific protocol that is outside the scope of this specification. </w:t>
      </w:r>
    </w:p>
    <w:p w14:paraId="5251398F" w14:textId="6D07B313" w:rsidR="006F3D2F" w:rsidRPr="003167FF" w:rsidRDefault="006F3D2F" w:rsidP="006F3D2F">
      <w:pPr>
        <w:pStyle w:val="NO"/>
      </w:pPr>
      <w:r w:rsidRPr="003167FF">
        <w:t>NOTE 1:</w:t>
      </w:r>
      <w:r w:rsidRPr="003167FF">
        <w:tab/>
        <w:t>This step is not required if the notification client wants to receive the notification messages via PUSH notification server.</w:t>
      </w:r>
    </w:p>
    <w:p w14:paraId="1119F7CF" w14:textId="77777777" w:rsidR="006F3D2F" w:rsidRPr="003167FF" w:rsidRDefault="006F3D2F" w:rsidP="00D0042C">
      <w:pPr>
        <w:pStyle w:val="B1"/>
      </w:pPr>
      <w:r w:rsidRPr="003167FF">
        <w:t>6.</w:t>
      </w:r>
      <w:r w:rsidRPr="003167FF">
        <w:tab/>
        <w:t>The notification management client responds to the VAL client the status of its request as in step 1 to receive notifications from the VAL server. It also includes the callback URL which needs to be used by the VAL client while subscribing to the VAL server for receiving notifications.</w:t>
      </w:r>
    </w:p>
    <w:p w14:paraId="2C447BB2" w14:textId="77777777" w:rsidR="006F3D2F" w:rsidRPr="003167FF" w:rsidRDefault="006F3D2F" w:rsidP="00D0042C">
      <w:pPr>
        <w:pStyle w:val="B1"/>
      </w:pPr>
      <w:r w:rsidRPr="003167FF">
        <w:lastRenderedPageBreak/>
        <w:t>7.</w:t>
      </w:r>
      <w:r w:rsidRPr="003167FF">
        <w:tab/>
        <w:t>The VAL client subscribes to the VAL server for receiving notifications. This request includes the subscription data and the callback URL returned from the notification management server in step 4.</w:t>
      </w:r>
    </w:p>
    <w:p w14:paraId="5A4A17AE" w14:textId="0446E638" w:rsidR="006F3D2F" w:rsidRPr="003167FF" w:rsidRDefault="006F3D2F" w:rsidP="006F3D2F">
      <w:pPr>
        <w:pStyle w:val="NO"/>
      </w:pPr>
      <w:r w:rsidRPr="003167FF">
        <w:t>NOTE 2:</w:t>
      </w:r>
      <w:r w:rsidRPr="003167FF">
        <w:tab/>
        <w:t>This step is outside the scope of this specification.</w:t>
      </w:r>
    </w:p>
    <w:p w14:paraId="677B5B01" w14:textId="77777777" w:rsidR="006F3D2F" w:rsidRPr="003167FF" w:rsidRDefault="006F3D2F" w:rsidP="00D0042C">
      <w:pPr>
        <w:pStyle w:val="B1"/>
      </w:pPr>
      <w:r w:rsidRPr="003167FF">
        <w:t>8.</w:t>
      </w:r>
      <w:r w:rsidRPr="003167FF">
        <w:tab/>
        <w:t>The VAL server generates the notification message for the subscription request from the VAL client.</w:t>
      </w:r>
    </w:p>
    <w:p w14:paraId="025F2BAE" w14:textId="77777777" w:rsidR="006F3D2F" w:rsidRPr="003167FF" w:rsidRDefault="006F3D2F" w:rsidP="00D0042C">
      <w:pPr>
        <w:pStyle w:val="B1"/>
      </w:pPr>
      <w:r w:rsidRPr="003167FF">
        <w:t>9.</w:t>
      </w:r>
      <w:r w:rsidRPr="003167FF">
        <w:tab/>
        <w:t>The VAL server sends the notification message to the notification management server containing the VAL UE or VAL user ID, VAL service ID, VAL application ID and the notification data.</w:t>
      </w:r>
    </w:p>
    <w:p w14:paraId="181B5E6C" w14:textId="77777777" w:rsidR="006F3D2F" w:rsidRPr="003167FF" w:rsidRDefault="006F3D2F" w:rsidP="00D0042C">
      <w:pPr>
        <w:pStyle w:val="B1"/>
      </w:pPr>
      <w:r w:rsidRPr="003167FF">
        <w:t>10.</w:t>
      </w:r>
      <w:r w:rsidRPr="003167FF">
        <w:tab/>
        <w:t>If the delivery method is PULL, the notification management server sends the notification message to the notification management client over the opened notification channel.</w:t>
      </w:r>
    </w:p>
    <w:p w14:paraId="6D020F27" w14:textId="5FDB53EE" w:rsidR="006F3D2F" w:rsidRPr="003167FF" w:rsidRDefault="006F3D2F" w:rsidP="00D0042C">
      <w:pPr>
        <w:pStyle w:val="NO"/>
      </w:pPr>
      <w:r w:rsidRPr="003167FF">
        <w:t>NOTE 3:</w:t>
      </w:r>
      <w:r w:rsidRPr="003167FF">
        <w:tab/>
        <w:t>If the delivery method is PUSH via PUSH notification server, the notification management server sends the notification message to the OEM Push server (not shown in the figure and is outside the scope of this specification) to deliver to the notification management client.</w:t>
      </w:r>
    </w:p>
    <w:p w14:paraId="030C4BAD" w14:textId="77777777" w:rsidR="006F3D2F" w:rsidRPr="003167FF" w:rsidRDefault="006F3D2F" w:rsidP="00D0042C">
      <w:pPr>
        <w:pStyle w:val="B1"/>
      </w:pPr>
      <w:r w:rsidRPr="003167FF">
        <w:t>11.</w:t>
      </w:r>
      <w:r w:rsidRPr="003167FF">
        <w:tab/>
        <w:t>The notification management client delivers the received notification message to the appropriate VAL client based on the details as received in the notification message from the notification management server.</w:t>
      </w:r>
    </w:p>
    <w:p w14:paraId="09BFCCBF" w14:textId="77777777" w:rsidR="006F3D2F" w:rsidRPr="003167FF" w:rsidRDefault="006F3D2F" w:rsidP="00D0042C">
      <w:pPr>
        <w:pStyle w:val="EditorsNote"/>
      </w:pPr>
      <w:r w:rsidRPr="003167FF">
        <w:t xml:space="preserve">Editor's note: </w:t>
      </w:r>
      <w:r w:rsidRPr="003167FF">
        <w:rPr>
          <w:color w:val="1F497D"/>
        </w:rPr>
        <w:t>How to support different types of PULL and PUSH mechanisms for delivery of notification data is FFS.</w:t>
      </w:r>
    </w:p>
    <w:p w14:paraId="65C40972" w14:textId="77777777" w:rsidR="00E45732" w:rsidRPr="003167FF" w:rsidRDefault="00E45732" w:rsidP="00E45732">
      <w:pPr>
        <w:pStyle w:val="Heading3"/>
      </w:pPr>
      <w:bookmarkStart w:id="1912" w:name="_Toc155356124"/>
      <w:r w:rsidRPr="003167FF">
        <w:t>17.3.4</w:t>
      </w:r>
      <w:r w:rsidRPr="003167FF">
        <w:tab/>
        <w:t>Procedure for deleting notification channel</w:t>
      </w:r>
      <w:bookmarkEnd w:id="1912"/>
    </w:p>
    <w:p w14:paraId="2CAB4CD5" w14:textId="77777777" w:rsidR="00E45732" w:rsidRPr="003167FF" w:rsidRDefault="00E45732" w:rsidP="00E45732">
      <w:r w:rsidRPr="003167FF">
        <w:t>Figure 17.3.4-1 below illustrates the procedure for deleting notification channel by the notification management client.</w:t>
      </w:r>
    </w:p>
    <w:p w14:paraId="42AF48DE" w14:textId="77777777" w:rsidR="00E45732" w:rsidRPr="003167FF" w:rsidRDefault="00E45732" w:rsidP="00E45732">
      <w:r w:rsidRPr="003167FF">
        <w:t>Pre-conditions:</w:t>
      </w:r>
    </w:p>
    <w:p w14:paraId="598B3D0C" w14:textId="77777777" w:rsidR="00E45732" w:rsidRPr="003167FF" w:rsidRDefault="00E45732" w:rsidP="00D0042C">
      <w:pPr>
        <w:pStyle w:val="B1"/>
      </w:pPr>
      <w:r w:rsidRPr="003167FF">
        <w:t>1.</w:t>
      </w:r>
      <w:r w:rsidRPr="003167FF">
        <w:tab/>
        <w:t>The notification management client has notification channel open with the notification management server.</w:t>
      </w:r>
    </w:p>
    <w:p w14:paraId="4DB1CB60" w14:textId="77777777" w:rsidR="00E45732" w:rsidRPr="003167FF" w:rsidRDefault="00E45732" w:rsidP="00D0042C">
      <w:pPr>
        <w:pStyle w:val="TH"/>
      </w:pPr>
      <w:r w:rsidRPr="003167FF">
        <w:object w:dxaOrig="16608" w:dyaOrig="6588" w14:anchorId="7DE8C46A">
          <v:shape id="_x0000_i1184" type="#_x0000_t75" style="width:470.7pt;height:187.3pt" o:ole="">
            <v:imagedata r:id="rId335" o:title=""/>
          </v:shape>
          <o:OLEObject Type="Embed" ProgID="Visio.Drawing.15" ShapeID="_x0000_i1184" DrawAspect="Content" ObjectID="_1765969123" r:id="rId336"/>
        </w:object>
      </w:r>
    </w:p>
    <w:p w14:paraId="711D9858" w14:textId="77777777" w:rsidR="006320DB" w:rsidRPr="003167FF" w:rsidRDefault="00E45732" w:rsidP="006320DB">
      <w:pPr>
        <w:pStyle w:val="TF"/>
      </w:pPr>
      <w:r w:rsidRPr="003167FF">
        <w:t>Figure 17.3.4-1: Deletion of notification channel by the notification management client</w:t>
      </w:r>
    </w:p>
    <w:p w14:paraId="521D5637" w14:textId="1F9D5048" w:rsidR="00E45732" w:rsidRPr="003167FF" w:rsidRDefault="00E45732" w:rsidP="00D0042C">
      <w:pPr>
        <w:pStyle w:val="B1"/>
      </w:pPr>
      <w:r w:rsidRPr="003167FF">
        <w:t>1.</w:t>
      </w:r>
      <w:r w:rsidRPr="003167FF">
        <w:tab/>
        <w:t>The VAL client decides to stop receiving notifications from the VAL server and deletes the subscription with the VAL server.</w:t>
      </w:r>
    </w:p>
    <w:p w14:paraId="475B2541" w14:textId="4718438E" w:rsidR="00E45732" w:rsidRPr="003167FF" w:rsidRDefault="00E45732" w:rsidP="00D0042C">
      <w:pPr>
        <w:pStyle w:val="NO"/>
      </w:pPr>
      <w:r w:rsidRPr="003167FF">
        <w:t>NOTE:</w:t>
      </w:r>
      <w:r w:rsidRPr="003167FF">
        <w:tab/>
        <w:t>Step 1 is outside the scope of 3GPP but triggers step 2.</w:t>
      </w:r>
    </w:p>
    <w:p w14:paraId="0EB11485" w14:textId="77777777" w:rsidR="00E45732" w:rsidRPr="003167FF" w:rsidRDefault="00E45732" w:rsidP="00E45732">
      <w:pPr>
        <w:pStyle w:val="B1"/>
        <w:rPr>
          <w:lang w:eastAsia="zh-CN"/>
        </w:rPr>
      </w:pPr>
      <w:r w:rsidRPr="003167FF">
        <w:t>2.</w:t>
      </w:r>
      <w:r w:rsidRPr="003167FF">
        <w:tab/>
        <w:t>The VAL client requests the notification management client to stop receiving the notifications.</w:t>
      </w:r>
    </w:p>
    <w:p w14:paraId="3A6CE6FE" w14:textId="77777777" w:rsidR="00E45732" w:rsidRPr="003167FF" w:rsidRDefault="00E45732" w:rsidP="00E45732">
      <w:pPr>
        <w:pStyle w:val="B1"/>
      </w:pPr>
      <w:r w:rsidRPr="003167FF">
        <w:t>3.</w:t>
      </w:r>
      <w:r w:rsidRPr="003167FF">
        <w:tab/>
        <w:t>If the same notification channel is being used for other VAL clients in the UE, the notification management client sends the delete notification channel request with request type as de-register otherwise the notification management client sends the delete notification channel request with request type as delete to the notification management server. The delete notification channel request carries the channel ID of the notification channel.</w:t>
      </w:r>
    </w:p>
    <w:p w14:paraId="7EE66C58" w14:textId="77777777" w:rsidR="00E45732" w:rsidRPr="003167FF" w:rsidRDefault="00E45732" w:rsidP="00E45732">
      <w:pPr>
        <w:pStyle w:val="B1"/>
      </w:pPr>
      <w:r w:rsidRPr="003167FF">
        <w:t>4.</w:t>
      </w:r>
      <w:r w:rsidRPr="003167FF">
        <w:tab/>
        <w:t>The notification management server acknowledges the request and sends the delete notification channel response to the notification management client.</w:t>
      </w:r>
    </w:p>
    <w:p w14:paraId="68D77682" w14:textId="77777777" w:rsidR="00E45732" w:rsidRPr="003167FF" w:rsidRDefault="00E45732" w:rsidP="00E45732">
      <w:pPr>
        <w:pStyle w:val="B1"/>
      </w:pPr>
      <w:r w:rsidRPr="003167FF">
        <w:lastRenderedPageBreak/>
        <w:t>5.</w:t>
      </w:r>
      <w:r w:rsidRPr="003167FF">
        <w:tab/>
        <w:t>The notification management client indicates to the VAL client about the status (de-registered or channel deleted or failure) of its request to stop receiving the notification.</w:t>
      </w:r>
    </w:p>
    <w:p w14:paraId="18328875" w14:textId="29FA6860" w:rsidR="00BD45AE" w:rsidRDefault="00BD45AE" w:rsidP="00BD45AE">
      <w:pPr>
        <w:pStyle w:val="Heading3"/>
      </w:pPr>
      <w:bookmarkStart w:id="1913" w:name="_Toc155356125"/>
      <w:r>
        <w:t>17.3.5</w:t>
      </w:r>
      <w:r>
        <w:tab/>
        <w:t>Procedure for updating notification channel</w:t>
      </w:r>
      <w:bookmarkEnd w:id="1913"/>
    </w:p>
    <w:p w14:paraId="65A9A1CE" w14:textId="393032A0" w:rsidR="00BD45AE" w:rsidRDefault="00BD45AE" w:rsidP="00BD45AE">
      <w:r>
        <w:t>Figure 17.3.5-1 below illustrates the procedure for updating the notification channel by the notification management client.</w:t>
      </w:r>
    </w:p>
    <w:p w14:paraId="37B1499B" w14:textId="77777777" w:rsidR="00BD45AE" w:rsidRDefault="00BD45AE" w:rsidP="00BD45AE">
      <w:r>
        <w:t>Pre-conditions:</w:t>
      </w:r>
    </w:p>
    <w:p w14:paraId="27619D1F" w14:textId="77777777" w:rsidR="00BD45AE" w:rsidRDefault="00BD45AE" w:rsidP="00BD45AE">
      <w:pPr>
        <w:pStyle w:val="B1"/>
      </w:pPr>
      <w:r>
        <w:t>1.</w:t>
      </w:r>
      <w:r>
        <w:tab/>
        <w:t>The notification management client has notification channel open with the notification management server.</w:t>
      </w:r>
    </w:p>
    <w:p w14:paraId="66D5719F" w14:textId="77777777" w:rsidR="00BD45AE" w:rsidRDefault="00BD45AE" w:rsidP="00626E7C">
      <w:pPr>
        <w:pStyle w:val="TH"/>
      </w:pPr>
      <w:r w:rsidRPr="00E23E2D">
        <w:object w:dxaOrig="12792" w:dyaOrig="10188" w14:anchorId="28E5EFF0">
          <v:shape id="_x0000_i1185" type="#_x0000_t75" style="width:363.35pt;height:4in" o:ole="">
            <v:imagedata r:id="rId337" o:title=""/>
          </v:shape>
          <o:OLEObject Type="Embed" ProgID="Visio.Drawing.15" ShapeID="_x0000_i1185" DrawAspect="Content" ObjectID="_1765969124" r:id="rId338"/>
        </w:object>
      </w:r>
    </w:p>
    <w:p w14:paraId="2574C5EB" w14:textId="3F51FB0D" w:rsidR="00BD45AE" w:rsidRDefault="00BD45AE" w:rsidP="00BD45AE">
      <w:pPr>
        <w:pStyle w:val="TF"/>
      </w:pPr>
      <w:r>
        <w:t>Figure 17.3.5-1: Updating notification channel by the notification management client</w:t>
      </w:r>
    </w:p>
    <w:p w14:paraId="0BD98418" w14:textId="77777777" w:rsidR="00BD45AE" w:rsidRDefault="00BD45AE" w:rsidP="00BD45AE">
      <w:pPr>
        <w:pStyle w:val="B1"/>
      </w:pPr>
      <w:r>
        <w:t>1.</w:t>
      </w:r>
      <w:r>
        <w:tab/>
        <w:t>The notification management client detects the expiry timer of the active notification channel being approached and a need for updating the new expiry time on notification management server.</w:t>
      </w:r>
    </w:p>
    <w:p w14:paraId="32AD3747" w14:textId="77777777" w:rsidR="00BD45AE" w:rsidRDefault="00BD45AE" w:rsidP="00BD45AE">
      <w:pPr>
        <w:pStyle w:val="B1"/>
      </w:pPr>
      <w:r>
        <w:t>2.</w:t>
      </w:r>
      <w:r>
        <w:tab/>
        <w:t>To update notification channel, the notification management client sends an update notification channel request to the notification management server with the proposed new validity duration for the active channel.</w:t>
      </w:r>
    </w:p>
    <w:p w14:paraId="3A2E7F3A" w14:textId="77777777" w:rsidR="00BD45AE" w:rsidRDefault="00BD45AE" w:rsidP="00BD45AE">
      <w:pPr>
        <w:pStyle w:val="B1"/>
      </w:pPr>
      <w:r>
        <w:t>3.</w:t>
      </w:r>
      <w:r>
        <w:tab/>
        <w:t>The notification management server authenticates the notification management client and authorizes its request.</w:t>
      </w:r>
    </w:p>
    <w:p w14:paraId="24D3A525" w14:textId="77777777" w:rsidR="00BD45AE" w:rsidRDefault="00BD45AE" w:rsidP="00BD45AE">
      <w:pPr>
        <w:pStyle w:val="B1"/>
      </w:pPr>
      <w:r>
        <w:t>4.</w:t>
      </w:r>
      <w:r>
        <w:tab/>
        <w:t xml:space="preserve">The notification management server checks whether the new proposed expiry timer is valid or not. </w:t>
      </w:r>
      <w:r>
        <w:rPr>
          <w:lang w:val="en-US"/>
        </w:rPr>
        <w:t>The NMS may accept the proposed validity duration from the request or assign a different validity duration based on the local policy.</w:t>
      </w:r>
    </w:p>
    <w:p w14:paraId="66734472" w14:textId="77777777" w:rsidR="00BD45AE" w:rsidRDefault="00BD45AE" w:rsidP="00BD45AE">
      <w:pPr>
        <w:pStyle w:val="B1"/>
      </w:pPr>
      <w:r>
        <w:t>5.</w:t>
      </w:r>
      <w:r>
        <w:tab/>
        <w:t xml:space="preserve">The notification management server sends the notification management client the Update notification channel response with the valid duration for this active notification channel. </w:t>
      </w:r>
      <w:r w:rsidRPr="00042480">
        <w:t xml:space="preserve">The notification management client </w:t>
      </w:r>
      <w:r>
        <w:t>shall store the new valid duration of the notification management channel</w:t>
      </w:r>
      <w:r w:rsidRPr="00042480">
        <w:t>.</w:t>
      </w:r>
    </w:p>
    <w:p w14:paraId="5E930931" w14:textId="77777777" w:rsidR="00BD45AE" w:rsidRDefault="00BD45AE" w:rsidP="00626E7C"/>
    <w:p w14:paraId="76A86AD7" w14:textId="382E2D77" w:rsidR="003356B9" w:rsidRPr="003167FF" w:rsidRDefault="003356B9" w:rsidP="003356B9">
      <w:pPr>
        <w:pStyle w:val="Heading1"/>
      </w:pPr>
      <w:bookmarkStart w:id="1914" w:name="_Toc155356126"/>
      <w:r w:rsidRPr="003167FF">
        <w:lastRenderedPageBreak/>
        <w:t>18</w:t>
      </w:r>
      <w:r w:rsidRPr="003167FF">
        <w:tab/>
        <w:t>Data Delivery</w:t>
      </w:r>
      <w:bookmarkEnd w:id="1914"/>
    </w:p>
    <w:p w14:paraId="3617AB53" w14:textId="32259B18" w:rsidR="003356B9" w:rsidRPr="003167FF" w:rsidRDefault="003356B9" w:rsidP="003356B9">
      <w:pPr>
        <w:pStyle w:val="Heading2"/>
      </w:pPr>
      <w:bookmarkStart w:id="1915" w:name="_Toc155356127"/>
      <w:r w:rsidRPr="003167FF">
        <w:t>18.1</w:t>
      </w:r>
      <w:r w:rsidRPr="003167FF">
        <w:tab/>
        <w:t>General</w:t>
      </w:r>
      <w:bookmarkEnd w:id="1915"/>
    </w:p>
    <w:p w14:paraId="2DD2A9AD" w14:textId="27368D81" w:rsidR="00083B97" w:rsidRPr="003167FF" w:rsidRDefault="00783633" w:rsidP="00312C76">
      <w:r w:rsidRPr="003167FF">
        <w:t xml:space="preserve">With increasing demand of applications consumption over mobile networks, more and more application content is transmitted over the mobile networks. Vertical applications have diverse requirements for the application content distribution and delivery. </w:t>
      </w:r>
      <w:r w:rsidR="001B1D84" w:rsidRPr="003167FF">
        <w:t>To ease the various data delivery demands for vertical applications, a data delivery enabler offers the data delivery and storage capabilities to one or more vertical applications.</w:t>
      </w:r>
      <w:r w:rsidR="003356B9" w:rsidRPr="003167FF">
        <w:t xml:space="preserve"> The detailed specification of SEAL Data Delivery is provided in 3GPP TS 23.433 [48]</w:t>
      </w:r>
    </w:p>
    <w:p w14:paraId="131935DD" w14:textId="473AED98" w:rsidR="001A2B25" w:rsidRPr="003167FF" w:rsidRDefault="001A2B25" w:rsidP="001A2B25">
      <w:pPr>
        <w:pStyle w:val="Heading1"/>
      </w:pPr>
      <w:bookmarkStart w:id="1916" w:name="_Toc106027205"/>
      <w:bookmarkStart w:id="1917" w:name="_Toc85808588"/>
      <w:bookmarkStart w:id="1918" w:name="_Toc85822912"/>
      <w:bookmarkStart w:id="1919" w:name="_Toc89075840"/>
      <w:bookmarkStart w:id="1920" w:name="_Toc104797331"/>
      <w:bookmarkStart w:id="1921" w:name="_Toc104878328"/>
      <w:bookmarkStart w:id="1922" w:name="_Toc113368682"/>
      <w:bookmarkStart w:id="1923" w:name="_Toc155356128"/>
      <w:r w:rsidRPr="003167FF">
        <w:t>19</w:t>
      </w:r>
      <w:r w:rsidRPr="003167FF">
        <w:tab/>
        <w:t>Application Data Analytics Enablement</w:t>
      </w:r>
      <w:bookmarkEnd w:id="1916"/>
      <w:bookmarkEnd w:id="1923"/>
    </w:p>
    <w:p w14:paraId="493420C6" w14:textId="5B184A3A" w:rsidR="001A2B25" w:rsidRPr="003167FF" w:rsidRDefault="001A2B25" w:rsidP="001A2B25">
      <w:pPr>
        <w:pStyle w:val="Heading2"/>
      </w:pPr>
      <w:bookmarkStart w:id="1924" w:name="_Toc106027206"/>
      <w:bookmarkStart w:id="1925" w:name="_Toc155356129"/>
      <w:r w:rsidRPr="003167FF">
        <w:t>19.1</w:t>
      </w:r>
      <w:r w:rsidRPr="003167FF">
        <w:tab/>
        <w:t>General</w:t>
      </w:r>
      <w:bookmarkEnd w:id="1924"/>
      <w:bookmarkEnd w:id="1925"/>
    </w:p>
    <w:p w14:paraId="6FDA1C53" w14:textId="5EBC5B0D" w:rsidR="001A2B25" w:rsidRPr="003167FF" w:rsidRDefault="001A2B25" w:rsidP="001A2B25">
      <w:r w:rsidRPr="003167FF">
        <w:t xml:space="preserve">The application data analytics enablement is a SEAL service that offers value-add application data analytics capabilities which cover stats/predictions for the end-to-end application service. </w:t>
      </w:r>
      <w:r w:rsidR="00F74452" w:rsidRPr="003167FF">
        <w:t>Considering vertical-specific applications and edge applications as the major consumers of 3GPP-provided data analytics services, the application enablement layer can play role on the exposure of data analytics services from different 3GPP domains to the vertical/ASP in a unified manner; and on defining, at an overarching layer, value-add application data analytics services which cover stats/predictions for the end-to-end application service. The detailed specification of ADAE is provided in 3GPP TS 23.436 [49].</w:t>
      </w:r>
    </w:p>
    <w:p w14:paraId="2670F1D3" w14:textId="77777777" w:rsidR="00312C76" w:rsidRPr="003167FF" w:rsidRDefault="00312C76" w:rsidP="00312C76">
      <w:pPr>
        <w:pStyle w:val="Heading9"/>
      </w:pPr>
      <w:bookmarkStart w:id="1926" w:name="_Toc155356130"/>
      <w:bookmarkEnd w:id="1917"/>
      <w:bookmarkEnd w:id="1918"/>
      <w:bookmarkEnd w:id="1919"/>
      <w:bookmarkEnd w:id="1920"/>
      <w:bookmarkEnd w:id="1921"/>
      <w:bookmarkEnd w:id="1922"/>
      <w:r w:rsidRPr="003167FF">
        <w:t>Annex A (informative):</w:t>
      </w:r>
      <w:r w:rsidRPr="003167FF">
        <w:br/>
      </w:r>
      <w:bookmarkEnd w:id="1864"/>
      <w:r w:rsidRPr="003167FF">
        <w:t xml:space="preserve">SEAL integration with </w:t>
      </w:r>
      <w:r w:rsidRPr="003167FF">
        <w:rPr>
          <w:rFonts w:eastAsia="SimSun"/>
          <w:noProof/>
        </w:rPr>
        <w:t>3GPP network exposure systems</w:t>
      </w:r>
      <w:bookmarkEnd w:id="1926"/>
    </w:p>
    <w:p w14:paraId="55F9E100" w14:textId="77777777" w:rsidR="00312C76" w:rsidRPr="003167FF" w:rsidRDefault="00312C76" w:rsidP="00312C76">
      <w:pPr>
        <w:pStyle w:val="NO"/>
        <w:rPr>
          <w:noProof/>
        </w:rPr>
      </w:pPr>
      <w:r w:rsidRPr="003167FF">
        <w:rPr>
          <w:noProof/>
        </w:rPr>
        <w:t>NOTE:</w:t>
      </w:r>
      <w:r w:rsidRPr="003167FF">
        <w:rPr>
          <w:noProof/>
        </w:rPr>
        <w:tab/>
        <w:t xml:space="preserve">Not all possible </w:t>
      </w:r>
      <w:r w:rsidRPr="003167FF">
        <w:t xml:space="preserve">SEAL integration with </w:t>
      </w:r>
      <w:r w:rsidRPr="003167FF">
        <w:rPr>
          <w:rFonts w:eastAsia="SimSun"/>
          <w:noProof/>
        </w:rPr>
        <w:t>3GPP network exposure systems</w:t>
      </w:r>
      <w:r w:rsidRPr="003167FF">
        <w:rPr>
          <w:noProof/>
        </w:rPr>
        <w:t xml:space="preserve"> are illustrated in this subclause. </w:t>
      </w:r>
    </w:p>
    <w:p w14:paraId="6E39A36D" w14:textId="77777777" w:rsidR="00312C76" w:rsidRPr="003167FF" w:rsidRDefault="00312C76" w:rsidP="00312C76">
      <w:pPr>
        <w:rPr>
          <w:noProof/>
        </w:rPr>
      </w:pPr>
      <w:r w:rsidRPr="003167FF">
        <w:t>Figure A-1 illustrates the service-based interface representation of the functional model for SEAL services integration with 5GC network exposure system.</w:t>
      </w:r>
      <w:r w:rsidRPr="003167FF">
        <w:rPr>
          <w:noProof/>
        </w:rPr>
        <w:t xml:space="preserve"> </w:t>
      </w:r>
    </w:p>
    <w:p w14:paraId="343F720D" w14:textId="21E02014" w:rsidR="00312C76" w:rsidRPr="003167FF" w:rsidRDefault="005543D4" w:rsidP="00312C76">
      <w:pPr>
        <w:pStyle w:val="TH"/>
        <w:rPr>
          <w:noProof/>
        </w:rPr>
      </w:pPr>
      <w:r w:rsidRPr="003167FF">
        <w:object w:dxaOrig="9396" w:dyaOrig="4944" w14:anchorId="18EDC552">
          <v:shape id="_x0000_i1186" type="#_x0000_t75" style="width:469.05pt;height:247.65pt" o:ole="">
            <v:imagedata r:id="rId339" o:title=""/>
          </v:shape>
          <o:OLEObject Type="Embed" ProgID="Visio.Drawing.15" ShapeID="_x0000_i1186" DrawAspect="Content" ObjectID="_1765969125" r:id="rId340"/>
        </w:object>
      </w:r>
    </w:p>
    <w:p w14:paraId="01073478" w14:textId="77777777" w:rsidR="00312C76" w:rsidRPr="003167FF" w:rsidRDefault="00312C76" w:rsidP="00312C76">
      <w:pPr>
        <w:pStyle w:val="TF"/>
        <w:rPr>
          <w:noProof/>
        </w:rPr>
      </w:pPr>
      <w:r w:rsidRPr="003167FF">
        <w:rPr>
          <w:noProof/>
        </w:rPr>
        <w:t xml:space="preserve">Figure A-1: </w:t>
      </w:r>
      <w:r w:rsidRPr="003167FF">
        <w:t xml:space="preserve">SEAL integration with </w:t>
      </w:r>
      <w:r w:rsidRPr="003167FF">
        <w:rPr>
          <w:rFonts w:eastAsia="SimSun"/>
          <w:noProof/>
        </w:rPr>
        <w:t>5GC network exposure system</w:t>
      </w:r>
    </w:p>
    <w:p w14:paraId="0C74879C" w14:textId="77777777" w:rsidR="00312C76" w:rsidRPr="003167FF" w:rsidRDefault="00312C76" w:rsidP="00312C76">
      <w:r w:rsidRPr="003167FF">
        <w:lastRenderedPageBreak/>
        <w:t>The details of NEF and its role in exposing network capabilities of 5GS to 3rd party applications are specified in 3GPP TS 23.501 [10] and the details of NEF service operations are specified in 3GPP TS 23.502 [11].</w:t>
      </w:r>
    </w:p>
    <w:p w14:paraId="6D831EFF" w14:textId="77777777" w:rsidR="00312C76" w:rsidRPr="003167FF" w:rsidRDefault="00312C76" w:rsidP="00312C76">
      <w:pPr>
        <w:rPr>
          <w:noProof/>
        </w:rPr>
      </w:pPr>
      <w:r w:rsidRPr="003167FF">
        <w:t>Figure A-2 illustrates the service-based interface representation of the functional model for SEAL services integration with EPC network exposure system.</w:t>
      </w:r>
      <w:r w:rsidRPr="003167FF">
        <w:rPr>
          <w:noProof/>
        </w:rPr>
        <w:t xml:space="preserve"> </w:t>
      </w:r>
    </w:p>
    <w:p w14:paraId="5A49123C" w14:textId="77777777" w:rsidR="00312C76" w:rsidRPr="003167FF" w:rsidRDefault="00312C76" w:rsidP="00312C76"/>
    <w:p w14:paraId="404D781D" w14:textId="2E3B5271" w:rsidR="00312C76" w:rsidRPr="003167FF" w:rsidRDefault="005543D4" w:rsidP="00312C76">
      <w:pPr>
        <w:pStyle w:val="TH"/>
        <w:rPr>
          <w:noProof/>
        </w:rPr>
      </w:pPr>
      <w:r w:rsidRPr="003167FF">
        <w:object w:dxaOrig="9396" w:dyaOrig="4944" w14:anchorId="52AFF0F2">
          <v:shape id="_x0000_i1187" type="#_x0000_t75" style="width:469.05pt;height:247.65pt" o:ole="">
            <v:imagedata r:id="rId341" o:title=""/>
          </v:shape>
          <o:OLEObject Type="Embed" ProgID="Visio.Drawing.15" ShapeID="_x0000_i1187" DrawAspect="Content" ObjectID="_1765969126" r:id="rId342"/>
        </w:object>
      </w:r>
    </w:p>
    <w:p w14:paraId="7705D516" w14:textId="77777777" w:rsidR="00312C76" w:rsidRPr="003167FF" w:rsidRDefault="00312C76" w:rsidP="00312C76">
      <w:pPr>
        <w:pStyle w:val="TF"/>
        <w:rPr>
          <w:noProof/>
        </w:rPr>
      </w:pPr>
      <w:r w:rsidRPr="003167FF">
        <w:rPr>
          <w:noProof/>
        </w:rPr>
        <w:t xml:space="preserve">Figure A-2: </w:t>
      </w:r>
      <w:r w:rsidRPr="003167FF">
        <w:t xml:space="preserve">SEAL integration with </w:t>
      </w:r>
      <w:r w:rsidRPr="003167FF">
        <w:rPr>
          <w:rFonts w:eastAsia="SimSun"/>
          <w:noProof/>
        </w:rPr>
        <w:t>EPC network exposure system</w:t>
      </w:r>
    </w:p>
    <w:p w14:paraId="35CCA40E" w14:textId="77777777" w:rsidR="00312C76" w:rsidRPr="003167FF" w:rsidRDefault="00312C76" w:rsidP="00312C76">
      <w:r w:rsidRPr="003167FF">
        <w:t>The details of SCEF and its role in exposing network capabilities of EPS to 3rd party applications are specified in 3GPP TS 23.682 [13].</w:t>
      </w:r>
    </w:p>
    <w:p w14:paraId="06BE78B1" w14:textId="77777777" w:rsidR="00312C76" w:rsidRPr="003167FF" w:rsidRDefault="00312C76" w:rsidP="00312C76">
      <w:pPr>
        <w:pStyle w:val="Heading9"/>
      </w:pPr>
      <w:bookmarkStart w:id="1927" w:name="historyclause"/>
      <w:r w:rsidRPr="003167FF">
        <w:br w:type="page"/>
      </w:r>
      <w:bookmarkStart w:id="1928" w:name="_Toc155356131"/>
      <w:r w:rsidRPr="003167FF">
        <w:lastRenderedPageBreak/>
        <w:t>Annex B (informative):</w:t>
      </w:r>
      <w:r w:rsidRPr="003167FF">
        <w:br/>
        <w:t xml:space="preserve">SEAL functional model mapping with </w:t>
      </w:r>
      <w:r w:rsidRPr="003167FF">
        <w:rPr>
          <w:szCs w:val="34"/>
          <w:lang w:eastAsia="zh-CN"/>
        </w:rPr>
        <w:t>Common f</w:t>
      </w:r>
      <w:r w:rsidRPr="003167FF">
        <w:rPr>
          <w:szCs w:val="34"/>
        </w:rPr>
        <w:t>unctional architecture</w:t>
      </w:r>
      <w:r w:rsidRPr="003167FF">
        <w:t xml:space="preserve"> (CFA)</w:t>
      </w:r>
      <w:bookmarkEnd w:id="1928"/>
    </w:p>
    <w:p w14:paraId="5428DC57" w14:textId="77777777" w:rsidR="00312C76" w:rsidRPr="003167FF" w:rsidRDefault="00312C76" w:rsidP="00312C76">
      <w:r w:rsidRPr="003167FF">
        <w:rPr>
          <w:noProof/>
        </w:rPr>
        <w:t xml:space="preserve">The table B-1 shows the mapping between the SEAL functional model and the </w:t>
      </w:r>
      <w:r w:rsidRPr="003167FF">
        <w:rPr>
          <w:szCs w:val="34"/>
          <w:lang w:eastAsia="zh-CN"/>
        </w:rPr>
        <w:t>Common f</w:t>
      </w:r>
      <w:r w:rsidRPr="003167FF">
        <w:rPr>
          <w:szCs w:val="34"/>
        </w:rPr>
        <w:t>unctional architecture</w:t>
      </w:r>
      <w:r w:rsidRPr="003167FF">
        <w:rPr>
          <w:noProof/>
        </w:rPr>
        <w:t xml:space="preserve"> (CFA). </w:t>
      </w:r>
      <w:r w:rsidRPr="003167FF">
        <w:t>The details of CFA functional entities and reference points are specified in 3GPP TS 23.280 [4].</w:t>
      </w:r>
    </w:p>
    <w:p w14:paraId="3E99DEBB" w14:textId="77777777" w:rsidR="00312C76" w:rsidRPr="003167FF" w:rsidRDefault="00312C76" w:rsidP="00312C76">
      <w:pPr>
        <w:pStyle w:val="TH"/>
        <w:rPr>
          <w:noProof/>
        </w:rPr>
      </w:pPr>
      <w:r w:rsidRPr="003167FF">
        <w:rPr>
          <w:noProof/>
        </w:rPr>
        <w:t>Table B-1: SEAL functional model mapping with CFA</w:t>
      </w:r>
    </w:p>
    <w:tbl>
      <w:tblPr>
        <w:tblW w:w="10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8"/>
        <w:gridCol w:w="1622"/>
        <w:gridCol w:w="2959"/>
        <w:gridCol w:w="2960"/>
      </w:tblGrid>
      <w:tr w:rsidR="00312C76" w:rsidRPr="003167FF" w14:paraId="69120A75" w14:textId="77777777" w:rsidTr="007E0BCD">
        <w:tc>
          <w:tcPr>
            <w:tcW w:w="2488" w:type="dxa"/>
          </w:tcPr>
          <w:p w14:paraId="30027FB4" w14:textId="77777777" w:rsidR="00312C76" w:rsidRPr="003167FF" w:rsidRDefault="00312C76" w:rsidP="007E0BCD">
            <w:pPr>
              <w:pStyle w:val="TAH"/>
              <w:rPr>
                <w:noProof/>
              </w:rPr>
            </w:pPr>
            <w:r w:rsidRPr="003167FF">
              <w:rPr>
                <w:noProof/>
              </w:rPr>
              <w:t>SEAL service</w:t>
            </w:r>
          </w:p>
        </w:tc>
        <w:tc>
          <w:tcPr>
            <w:tcW w:w="1622" w:type="dxa"/>
            <w:shd w:val="clear" w:color="auto" w:fill="auto"/>
          </w:tcPr>
          <w:p w14:paraId="6AE9F913" w14:textId="77777777" w:rsidR="00312C76" w:rsidRPr="003167FF" w:rsidRDefault="00312C76" w:rsidP="007E0BCD">
            <w:pPr>
              <w:pStyle w:val="TAH"/>
              <w:rPr>
                <w:noProof/>
              </w:rPr>
            </w:pPr>
            <w:r w:rsidRPr="003167FF">
              <w:rPr>
                <w:noProof/>
              </w:rPr>
              <w:t>Aspects</w:t>
            </w:r>
          </w:p>
        </w:tc>
        <w:tc>
          <w:tcPr>
            <w:tcW w:w="2959" w:type="dxa"/>
            <w:shd w:val="clear" w:color="auto" w:fill="auto"/>
          </w:tcPr>
          <w:p w14:paraId="2D054231" w14:textId="77777777" w:rsidR="00312C76" w:rsidRPr="003167FF" w:rsidRDefault="00312C76" w:rsidP="007E0BCD">
            <w:pPr>
              <w:pStyle w:val="TAH"/>
              <w:rPr>
                <w:noProof/>
              </w:rPr>
            </w:pPr>
            <w:r w:rsidRPr="003167FF">
              <w:rPr>
                <w:noProof/>
              </w:rPr>
              <w:t>SEAL</w:t>
            </w:r>
          </w:p>
        </w:tc>
        <w:tc>
          <w:tcPr>
            <w:tcW w:w="2960" w:type="dxa"/>
            <w:shd w:val="clear" w:color="auto" w:fill="auto"/>
          </w:tcPr>
          <w:p w14:paraId="3DC9280B" w14:textId="77777777" w:rsidR="00312C76" w:rsidRPr="003167FF" w:rsidRDefault="00312C76" w:rsidP="007E0BCD">
            <w:pPr>
              <w:pStyle w:val="TAH"/>
              <w:rPr>
                <w:noProof/>
              </w:rPr>
            </w:pPr>
            <w:r w:rsidRPr="003167FF">
              <w:rPr>
                <w:noProof/>
              </w:rPr>
              <w:t>CFA</w:t>
            </w:r>
          </w:p>
        </w:tc>
      </w:tr>
      <w:tr w:rsidR="00312C76" w:rsidRPr="003167FF" w14:paraId="703D83D8" w14:textId="77777777" w:rsidTr="007E0BCD">
        <w:tc>
          <w:tcPr>
            <w:tcW w:w="2488" w:type="dxa"/>
          </w:tcPr>
          <w:p w14:paraId="742809E2" w14:textId="77777777" w:rsidR="00312C76" w:rsidRPr="003167FF" w:rsidRDefault="00312C76" w:rsidP="007E0BCD">
            <w:pPr>
              <w:pStyle w:val="TAL"/>
              <w:rPr>
                <w:noProof/>
              </w:rPr>
            </w:pPr>
            <w:r w:rsidRPr="003167FF">
              <w:rPr>
                <w:noProof/>
              </w:rPr>
              <w:t>Location management</w:t>
            </w:r>
          </w:p>
        </w:tc>
        <w:tc>
          <w:tcPr>
            <w:tcW w:w="1622" w:type="dxa"/>
            <w:shd w:val="clear" w:color="auto" w:fill="auto"/>
          </w:tcPr>
          <w:p w14:paraId="3F102C12" w14:textId="77777777" w:rsidR="00312C76" w:rsidRPr="003167FF" w:rsidRDefault="00312C76" w:rsidP="007E0BCD">
            <w:pPr>
              <w:pStyle w:val="TAL"/>
              <w:rPr>
                <w:noProof/>
              </w:rPr>
            </w:pPr>
            <w:r w:rsidRPr="003167FF">
              <w:rPr>
                <w:noProof/>
              </w:rPr>
              <w:t>Functional entity</w:t>
            </w:r>
          </w:p>
        </w:tc>
        <w:tc>
          <w:tcPr>
            <w:tcW w:w="2959" w:type="dxa"/>
            <w:shd w:val="clear" w:color="auto" w:fill="auto"/>
          </w:tcPr>
          <w:p w14:paraId="6A7789E0" w14:textId="77777777" w:rsidR="00312C76" w:rsidRPr="003167FF" w:rsidRDefault="00312C76" w:rsidP="007E0BCD">
            <w:pPr>
              <w:pStyle w:val="TAL"/>
              <w:rPr>
                <w:noProof/>
              </w:rPr>
            </w:pPr>
            <w:r w:rsidRPr="003167FF">
              <w:rPr>
                <w:noProof/>
              </w:rPr>
              <w:t>Location management client</w:t>
            </w:r>
          </w:p>
        </w:tc>
        <w:tc>
          <w:tcPr>
            <w:tcW w:w="2960" w:type="dxa"/>
            <w:shd w:val="clear" w:color="auto" w:fill="auto"/>
          </w:tcPr>
          <w:p w14:paraId="06F14054" w14:textId="77777777" w:rsidR="00312C76" w:rsidRPr="003167FF" w:rsidRDefault="00312C76" w:rsidP="007E0BCD">
            <w:pPr>
              <w:pStyle w:val="TAL"/>
              <w:rPr>
                <w:noProof/>
              </w:rPr>
            </w:pPr>
            <w:r w:rsidRPr="003167FF">
              <w:rPr>
                <w:noProof/>
              </w:rPr>
              <w:t>Location management client</w:t>
            </w:r>
          </w:p>
        </w:tc>
      </w:tr>
      <w:tr w:rsidR="00312C76" w:rsidRPr="003167FF" w14:paraId="130326FF" w14:textId="77777777" w:rsidTr="007E0BCD">
        <w:tc>
          <w:tcPr>
            <w:tcW w:w="2488" w:type="dxa"/>
          </w:tcPr>
          <w:p w14:paraId="02F7F18E" w14:textId="77777777" w:rsidR="00312C76" w:rsidRPr="003167FF" w:rsidRDefault="00312C76" w:rsidP="007E0BCD">
            <w:pPr>
              <w:pStyle w:val="TAL"/>
              <w:rPr>
                <w:noProof/>
              </w:rPr>
            </w:pPr>
          </w:p>
        </w:tc>
        <w:tc>
          <w:tcPr>
            <w:tcW w:w="1622" w:type="dxa"/>
            <w:shd w:val="clear" w:color="auto" w:fill="auto"/>
          </w:tcPr>
          <w:p w14:paraId="7CFA8044" w14:textId="77777777" w:rsidR="00312C76" w:rsidRPr="003167FF" w:rsidRDefault="00312C76" w:rsidP="007E0BCD">
            <w:pPr>
              <w:pStyle w:val="TAL"/>
              <w:rPr>
                <w:noProof/>
              </w:rPr>
            </w:pPr>
          </w:p>
        </w:tc>
        <w:tc>
          <w:tcPr>
            <w:tcW w:w="2959" w:type="dxa"/>
            <w:shd w:val="clear" w:color="auto" w:fill="auto"/>
          </w:tcPr>
          <w:p w14:paraId="3117ACF0" w14:textId="77777777" w:rsidR="00312C76" w:rsidRPr="003167FF" w:rsidRDefault="00312C76" w:rsidP="007E0BCD">
            <w:pPr>
              <w:pStyle w:val="TAL"/>
              <w:rPr>
                <w:noProof/>
              </w:rPr>
            </w:pPr>
            <w:r w:rsidRPr="003167FF">
              <w:rPr>
                <w:noProof/>
              </w:rPr>
              <w:t>Location management server</w:t>
            </w:r>
          </w:p>
        </w:tc>
        <w:tc>
          <w:tcPr>
            <w:tcW w:w="2960" w:type="dxa"/>
            <w:shd w:val="clear" w:color="auto" w:fill="auto"/>
          </w:tcPr>
          <w:p w14:paraId="745243E2" w14:textId="77777777" w:rsidR="00312C76" w:rsidRPr="003167FF" w:rsidRDefault="00312C76" w:rsidP="007E0BCD">
            <w:pPr>
              <w:pStyle w:val="TAL"/>
              <w:rPr>
                <w:noProof/>
              </w:rPr>
            </w:pPr>
            <w:r w:rsidRPr="003167FF">
              <w:rPr>
                <w:noProof/>
              </w:rPr>
              <w:t>Location management server</w:t>
            </w:r>
          </w:p>
        </w:tc>
      </w:tr>
      <w:tr w:rsidR="00312C76" w:rsidRPr="003167FF" w14:paraId="33BE7EDE" w14:textId="77777777" w:rsidTr="007E0BCD">
        <w:tc>
          <w:tcPr>
            <w:tcW w:w="2488" w:type="dxa"/>
          </w:tcPr>
          <w:p w14:paraId="7AFBBBB5" w14:textId="77777777" w:rsidR="00312C76" w:rsidRPr="003167FF" w:rsidRDefault="00312C76" w:rsidP="007E0BCD">
            <w:pPr>
              <w:pStyle w:val="TAL"/>
              <w:rPr>
                <w:noProof/>
              </w:rPr>
            </w:pPr>
          </w:p>
        </w:tc>
        <w:tc>
          <w:tcPr>
            <w:tcW w:w="1622" w:type="dxa"/>
            <w:shd w:val="clear" w:color="auto" w:fill="auto"/>
          </w:tcPr>
          <w:p w14:paraId="265CFC00" w14:textId="77777777" w:rsidR="00312C76" w:rsidRPr="003167FF" w:rsidRDefault="00312C76" w:rsidP="007E0BCD">
            <w:pPr>
              <w:pStyle w:val="TAL"/>
              <w:rPr>
                <w:noProof/>
              </w:rPr>
            </w:pPr>
            <w:r w:rsidRPr="003167FF">
              <w:rPr>
                <w:noProof/>
              </w:rPr>
              <w:t>Reference points</w:t>
            </w:r>
          </w:p>
        </w:tc>
        <w:tc>
          <w:tcPr>
            <w:tcW w:w="2959" w:type="dxa"/>
            <w:shd w:val="clear" w:color="auto" w:fill="auto"/>
          </w:tcPr>
          <w:p w14:paraId="583C5F8B" w14:textId="77777777" w:rsidR="00312C76" w:rsidRPr="003167FF" w:rsidRDefault="00312C76" w:rsidP="007E0BCD">
            <w:pPr>
              <w:pStyle w:val="TAL"/>
              <w:rPr>
                <w:noProof/>
              </w:rPr>
            </w:pPr>
            <w:r w:rsidRPr="003167FF">
              <w:rPr>
                <w:noProof/>
              </w:rPr>
              <w:t>LM-UU</w:t>
            </w:r>
          </w:p>
        </w:tc>
        <w:tc>
          <w:tcPr>
            <w:tcW w:w="2960" w:type="dxa"/>
            <w:shd w:val="clear" w:color="auto" w:fill="auto"/>
          </w:tcPr>
          <w:p w14:paraId="1F2A45A5" w14:textId="77777777" w:rsidR="00312C76" w:rsidRPr="003167FF" w:rsidRDefault="00312C76" w:rsidP="007E0BCD">
            <w:pPr>
              <w:pStyle w:val="TAL"/>
              <w:rPr>
                <w:noProof/>
              </w:rPr>
            </w:pPr>
            <w:r w:rsidRPr="003167FF">
              <w:rPr>
                <w:noProof/>
              </w:rPr>
              <w:t>CSC-14</w:t>
            </w:r>
          </w:p>
        </w:tc>
      </w:tr>
      <w:tr w:rsidR="00312C76" w:rsidRPr="003167FF" w14:paraId="73AD2393" w14:textId="77777777" w:rsidTr="007E0BCD">
        <w:tc>
          <w:tcPr>
            <w:tcW w:w="2488" w:type="dxa"/>
          </w:tcPr>
          <w:p w14:paraId="2E15DFC5" w14:textId="77777777" w:rsidR="00312C76" w:rsidRPr="003167FF" w:rsidRDefault="00312C76" w:rsidP="007E0BCD">
            <w:pPr>
              <w:pStyle w:val="TAL"/>
              <w:rPr>
                <w:noProof/>
              </w:rPr>
            </w:pPr>
          </w:p>
        </w:tc>
        <w:tc>
          <w:tcPr>
            <w:tcW w:w="1622" w:type="dxa"/>
            <w:shd w:val="clear" w:color="auto" w:fill="auto"/>
          </w:tcPr>
          <w:p w14:paraId="1836493B" w14:textId="77777777" w:rsidR="00312C76" w:rsidRPr="003167FF" w:rsidRDefault="00312C76" w:rsidP="007E0BCD">
            <w:pPr>
              <w:pStyle w:val="TAL"/>
              <w:rPr>
                <w:noProof/>
              </w:rPr>
            </w:pPr>
          </w:p>
        </w:tc>
        <w:tc>
          <w:tcPr>
            <w:tcW w:w="2959" w:type="dxa"/>
            <w:shd w:val="clear" w:color="auto" w:fill="auto"/>
          </w:tcPr>
          <w:p w14:paraId="75A42CE7" w14:textId="77777777" w:rsidR="00312C76" w:rsidRPr="003167FF" w:rsidRDefault="00312C76" w:rsidP="007E0BCD">
            <w:pPr>
              <w:pStyle w:val="TAL"/>
              <w:rPr>
                <w:noProof/>
              </w:rPr>
            </w:pPr>
            <w:r w:rsidRPr="003167FF">
              <w:rPr>
                <w:noProof/>
              </w:rPr>
              <w:t>LM-S</w:t>
            </w:r>
          </w:p>
        </w:tc>
        <w:tc>
          <w:tcPr>
            <w:tcW w:w="2960" w:type="dxa"/>
            <w:shd w:val="clear" w:color="auto" w:fill="auto"/>
          </w:tcPr>
          <w:p w14:paraId="365B9D45" w14:textId="77777777" w:rsidR="00312C76" w:rsidRPr="003167FF" w:rsidRDefault="00312C76" w:rsidP="007E0BCD">
            <w:pPr>
              <w:pStyle w:val="TAL"/>
              <w:rPr>
                <w:noProof/>
              </w:rPr>
            </w:pPr>
            <w:r w:rsidRPr="003167FF">
              <w:rPr>
                <w:noProof/>
              </w:rPr>
              <w:t>CSC-15</w:t>
            </w:r>
          </w:p>
        </w:tc>
      </w:tr>
      <w:tr w:rsidR="00312C76" w:rsidRPr="003167FF" w14:paraId="27E70EAB" w14:textId="77777777" w:rsidTr="007E0BCD">
        <w:tc>
          <w:tcPr>
            <w:tcW w:w="2488" w:type="dxa"/>
          </w:tcPr>
          <w:p w14:paraId="543AB17E" w14:textId="77777777" w:rsidR="00312C76" w:rsidRPr="003167FF" w:rsidRDefault="00312C76" w:rsidP="007E0BCD">
            <w:pPr>
              <w:pStyle w:val="TAL"/>
              <w:rPr>
                <w:noProof/>
              </w:rPr>
            </w:pPr>
          </w:p>
        </w:tc>
        <w:tc>
          <w:tcPr>
            <w:tcW w:w="1622" w:type="dxa"/>
            <w:shd w:val="clear" w:color="auto" w:fill="auto"/>
          </w:tcPr>
          <w:p w14:paraId="6AB8089C" w14:textId="77777777" w:rsidR="00312C76" w:rsidRPr="003167FF" w:rsidRDefault="00312C76" w:rsidP="007E0BCD">
            <w:pPr>
              <w:pStyle w:val="TAL"/>
              <w:rPr>
                <w:noProof/>
              </w:rPr>
            </w:pPr>
          </w:p>
        </w:tc>
        <w:tc>
          <w:tcPr>
            <w:tcW w:w="2959" w:type="dxa"/>
            <w:shd w:val="clear" w:color="auto" w:fill="auto"/>
          </w:tcPr>
          <w:p w14:paraId="312F40B5" w14:textId="77777777" w:rsidR="00312C76" w:rsidRPr="003167FF" w:rsidRDefault="00312C76" w:rsidP="007E0BCD">
            <w:pPr>
              <w:pStyle w:val="TAL"/>
              <w:rPr>
                <w:noProof/>
              </w:rPr>
            </w:pPr>
            <w:r w:rsidRPr="003167FF">
              <w:rPr>
                <w:noProof/>
              </w:rPr>
              <w:t>LM-C</w:t>
            </w:r>
          </w:p>
        </w:tc>
        <w:tc>
          <w:tcPr>
            <w:tcW w:w="2960" w:type="dxa"/>
            <w:shd w:val="clear" w:color="auto" w:fill="auto"/>
          </w:tcPr>
          <w:p w14:paraId="7CD23924" w14:textId="77777777" w:rsidR="00312C76" w:rsidRPr="003167FF" w:rsidRDefault="00312C76" w:rsidP="007E0BCD">
            <w:pPr>
              <w:pStyle w:val="TAL"/>
              <w:rPr>
                <w:noProof/>
              </w:rPr>
            </w:pPr>
            <w:r w:rsidRPr="003167FF">
              <w:rPr>
                <w:noProof/>
              </w:rPr>
              <w:t>Not defined</w:t>
            </w:r>
          </w:p>
        </w:tc>
      </w:tr>
      <w:tr w:rsidR="00312C76" w:rsidRPr="003167FF" w14:paraId="54A1A729" w14:textId="77777777" w:rsidTr="007E0BCD">
        <w:tc>
          <w:tcPr>
            <w:tcW w:w="2488" w:type="dxa"/>
          </w:tcPr>
          <w:p w14:paraId="662A81DF" w14:textId="77777777" w:rsidR="00312C76" w:rsidRPr="003167FF" w:rsidRDefault="00312C76" w:rsidP="007E0BCD">
            <w:pPr>
              <w:pStyle w:val="TAL"/>
              <w:rPr>
                <w:noProof/>
              </w:rPr>
            </w:pPr>
          </w:p>
        </w:tc>
        <w:tc>
          <w:tcPr>
            <w:tcW w:w="1622" w:type="dxa"/>
            <w:shd w:val="clear" w:color="auto" w:fill="auto"/>
          </w:tcPr>
          <w:p w14:paraId="07C53A5B" w14:textId="77777777" w:rsidR="00312C76" w:rsidRPr="003167FF" w:rsidRDefault="00312C76" w:rsidP="007E0BCD">
            <w:pPr>
              <w:pStyle w:val="TAL"/>
              <w:rPr>
                <w:noProof/>
              </w:rPr>
            </w:pPr>
          </w:p>
        </w:tc>
        <w:tc>
          <w:tcPr>
            <w:tcW w:w="2959" w:type="dxa"/>
            <w:shd w:val="clear" w:color="auto" w:fill="auto"/>
          </w:tcPr>
          <w:p w14:paraId="345C6F94" w14:textId="77777777" w:rsidR="00312C76" w:rsidRPr="003167FF" w:rsidRDefault="00312C76" w:rsidP="007E0BCD">
            <w:pPr>
              <w:pStyle w:val="TAL"/>
              <w:rPr>
                <w:noProof/>
              </w:rPr>
            </w:pPr>
            <w:r w:rsidRPr="003167FF">
              <w:rPr>
                <w:noProof/>
              </w:rPr>
              <w:t>LM-E</w:t>
            </w:r>
          </w:p>
        </w:tc>
        <w:tc>
          <w:tcPr>
            <w:tcW w:w="2960" w:type="dxa"/>
            <w:shd w:val="clear" w:color="auto" w:fill="auto"/>
          </w:tcPr>
          <w:p w14:paraId="59315549" w14:textId="77777777" w:rsidR="00312C76" w:rsidRPr="003167FF" w:rsidRDefault="00312C76" w:rsidP="007E0BCD">
            <w:pPr>
              <w:pStyle w:val="TAL"/>
              <w:rPr>
                <w:noProof/>
              </w:rPr>
            </w:pPr>
            <w:r w:rsidRPr="003167FF">
              <w:rPr>
                <w:noProof/>
              </w:rPr>
              <w:t>Not defined</w:t>
            </w:r>
          </w:p>
        </w:tc>
      </w:tr>
      <w:tr w:rsidR="00312C76" w:rsidRPr="003167FF" w14:paraId="6F08866A" w14:textId="77777777" w:rsidTr="007E0BCD">
        <w:tc>
          <w:tcPr>
            <w:tcW w:w="2488" w:type="dxa"/>
          </w:tcPr>
          <w:p w14:paraId="5896C156" w14:textId="77777777" w:rsidR="00312C76" w:rsidRPr="003167FF" w:rsidRDefault="00312C76" w:rsidP="007E0BCD">
            <w:pPr>
              <w:pStyle w:val="TAL"/>
              <w:rPr>
                <w:noProof/>
              </w:rPr>
            </w:pPr>
          </w:p>
        </w:tc>
        <w:tc>
          <w:tcPr>
            <w:tcW w:w="1622" w:type="dxa"/>
            <w:shd w:val="clear" w:color="auto" w:fill="auto"/>
          </w:tcPr>
          <w:p w14:paraId="2A83DA3C" w14:textId="77777777" w:rsidR="00312C76" w:rsidRPr="003167FF" w:rsidRDefault="00312C76" w:rsidP="007E0BCD">
            <w:pPr>
              <w:pStyle w:val="TAL"/>
              <w:rPr>
                <w:noProof/>
              </w:rPr>
            </w:pPr>
          </w:p>
        </w:tc>
        <w:tc>
          <w:tcPr>
            <w:tcW w:w="2959" w:type="dxa"/>
            <w:shd w:val="clear" w:color="auto" w:fill="auto"/>
          </w:tcPr>
          <w:p w14:paraId="1F57E90B" w14:textId="77777777" w:rsidR="00312C76" w:rsidRPr="003167FF" w:rsidRDefault="00312C76" w:rsidP="007E0BCD">
            <w:pPr>
              <w:pStyle w:val="TAL"/>
              <w:rPr>
                <w:noProof/>
              </w:rPr>
            </w:pPr>
            <w:r w:rsidRPr="003167FF">
              <w:rPr>
                <w:noProof/>
              </w:rPr>
              <w:t>LM-PC5</w:t>
            </w:r>
          </w:p>
        </w:tc>
        <w:tc>
          <w:tcPr>
            <w:tcW w:w="2960" w:type="dxa"/>
            <w:shd w:val="clear" w:color="auto" w:fill="auto"/>
          </w:tcPr>
          <w:p w14:paraId="0A941C26" w14:textId="77777777" w:rsidR="00312C76" w:rsidRPr="003167FF" w:rsidRDefault="00312C76" w:rsidP="007E0BCD">
            <w:pPr>
              <w:pStyle w:val="TAL"/>
              <w:rPr>
                <w:noProof/>
              </w:rPr>
            </w:pPr>
            <w:r w:rsidRPr="003167FF">
              <w:rPr>
                <w:noProof/>
              </w:rPr>
              <w:t>Not defined</w:t>
            </w:r>
          </w:p>
        </w:tc>
      </w:tr>
      <w:tr w:rsidR="00312C76" w:rsidRPr="003167FF" w14:paraId="7B4BBF80" w14:textId="77777777" w:rsidTr="007E0BCD">
        <w:tc>
          <w:tcPr>
            <w:tcW w:w="2488" w:type="dxa"/>
          </w:tcPr>
          <w:p w14:paraId="35197B95" w14:textId="77777777" w:rsidR="00312C76" w:rsidRPr="003167FF" w:rsidRDefault="00312C76" w:rsidP="007E0BCD">
            <w:pPr>
              <w:pStyle w:val="TAL"/>
              <w:rPr>
                <w:noProof/>
              </w:rPr>
            </w:pPr>
            <w:r w:rsidRPr="003167FF">
              <w:rPr>
                <w:noProof/>
              </w:rPr>
              <w:t>Group management</w:t>
            </w:r>
          </w:p>
        </w:tc>
        <w:tc>
          <w:tcPr>
            <w:tcW w:w="1622" w:type="dxa"/>
            <w:shd w:val="clear" w:color="auto" w:fill="auto"/>
          </w:tcPr>
          <w:p w14:paraId="2DA6CC56" w14:textId="77777777" w:rsidR="00312C76" w:rsidRPr="003167FF" w:rsidRDefault="00312C76" w:rsidP="007E0BCD">
            <w:pPr>
              <w:pStyle w:val="TAL"/>
              <w:rPr>
                <w:noProof/>
              </w:rPr>
            </w:pPr>
            <w:r w:rsidRPr="003167FF">
              <w:rPr>
                <w:noProof/>
              </w:rPr>
              <w:t>Functional entity</w:t>
            </w:r>
          </w:p>
        </w:tc>
        <w:tc>
          <w:tcPr>
            <w:tcW w:w="2959" w:type="dxa"/>
            <w:shd w:val="clear" w:color="auto" w:fill="auto"/>
          </w:tcPr>
          <w:p w14:paraId="72F9C479" w14:textId="77777777" w:rsidR="00312C76" w:rsidRPr="003167FF" w:rsidRDefault="00312C76" w:rsidP="007E0BCD">
            <w:pPr>
              <w:pStyle w:val="TAL"/>
              <w:rPr>
                <w:noProof/>
              </w:rPr>
            </w:pPr>
            <w:r w:rsidRPr="003167FF">
              <w:rPr>
                <w:noProof/>
              </w:rPr>
              <w:t>Group management client</w:t>
            </w:r>
          </w:p>
        </w:tc>
        <w:tc>
          <w:tcPr>
            <w:tcW w:w="2960" w:type="dxa"/>
            <w:shd w:val="clear" w:color="auto" w:fill="auto"/>
          </w:tcPr>
          <w:p w14:paraId="72F34FDD" w14:textId="77777777" w:rsidR="00312C76" w:rsidRPr="003167FF" w:rsidRDefault="00312C76" w:rsidP="007E0BCD">
            <w:pPr>
              <w:pStyle w:val="TAL"/>
              <w:rPr>
                <w:noProof/>
              </w:rPr>
            </w:pPr>
            <w:r w:rsidRPr="003167FF">
              <w:rPr>
                <w:noProof/>
              </w:rPr>
              <w:t>Group management client</w:t>
            </w:r>
          </w:p>
        </w:tc>
      </w:tr>
      <w:tr w:rsidR="00312C76" w:rsidRPr="003167FF" w14:paraId="7A6EDF7E" w14:textId="77777777" w:rsidTr="007E0BCD">
        <w:tc>
          <w:tcPr>
            <w:tcW w:w="2488" w:type="dxa"/>
          </w:tcPr>
          <w:p w14:paraId="23FE9932" w14:textId="77777777" w:rsidR="00312C76" w:rsidRPr="003167FF" w:rsidRDefault="00312C76" w:rsidP="007E0BCD">
            <w:pPr>
              <w:pStyle w:val="TAL"/>
              <w:rPr>
                <w:noProof/>
              </w:rPr>
            </w:pPr>
          </w:p>
        </w:tc>
        <w:tc>
          <w:tcPr>
            <w:tcW w:w="1622" w:type="dxa"/>
            <w:shd w:val="clear" w:color="auto" w:fill="auto"/>
          </w:tcPr>
          <w:p w14:paraId="7947EB34" w14:textId="77777777" w:rsidR="00312C76" w:rsidRPr="003167FF" w:rsidRDefault="00312C76" w:rsidP="007E0BCD">
            <w:pPr>
              <w:pStyle w:val="TAL"/>
              <w:rPr>
                <w:noProof/>
              </w:rPr>
            </w:pPr>
          </w:p>
        </w:tc>
        <w:tc>
          <w:tcPr>
            <w:tcW w:w="2959" w:type="dxa"/>
            <w:shd w:val="clear" w:color="auto" w:fill="auto"/>
          </w:tcPr>
          <w:p w14:paraId="57171423" w14:textId="77777777" w:rsidR="00312C76" w:rsidRPr="003167FF" w:rsidRDefault="00312C76" w:rsidP="007E0BCD">
            <w:pPr>
              <w:pStyle w:val="TAL"/>
              <w:rPr>
                <w:noProof/>
              </w:rPr>
            </w:pPr>
            <w:r w:rsidRPr="003167FF">
              <w:rPr>
                <w:noProof/>
              </w:rPr>
              <w:t>Group management server</w:t>
            </w:r>
          </w:p>
        </w:tc>
        <w:tc>
          <w:tcPr>
            <w:tcW w:w="2960" w:type="dxa"/>
            <w:shd w:val="clear" w:color="auto" w:fill="auto"/>
          </w:tcPr>
          <w:p w14:paraId="2B6C726F" w14:textId="77777777" w:rsidR="00312C76" w:rsidRPr="003167FF" w:rsidRDefault="00312C76" w:rsidP="007E0BCD">
            <w:pPr>
              <w:pStyle w:val="TAL"/>
              <w:rPr>
                <w:noProof/>
              </w:rPr>
            </w:pPr>
            <w:r w:rsidRPr="003167FF">
              <w:rPr>
                <w:noProof/>
              </w:rPr>
              <w:t>Group management server</w:t>
            </w:r>
          </w:p>
        </w:tc>
      </w:tr>
      <w:tr w:rsidR="00312C76" w:rsidRPr="003167FF" w14:paraId="1958EF6B" w14:textId="77777777" w:rsidTr="007E0BCD">
        <w:tc>
          <w:tcPr>
            <w:tcW w:w="2488" w:type="dxa"/>
          </w:tcPr>
          <w:p w14:paraId="0A80D671" w14:textId="77777777" w:rsidR="00312C76" w:rsidRPr="003167FF" w:rsidRDefault="00312C76" w:rsidP="007E0BCD">
            <w:pPr>
              <w:pStyle w:val="TAL"/>
              <w:rPr>
                <w:noProof/>
              </w:rPr>
            </w:pPr>
          </w:p>
        </w:tc>
        <w:tc>
          <w:tcPr>
            <w:tcW w:w="1622" w:type="dxa"/>
            <w:shd w:val="clear" w:color="auto" w:fill="auto"/>
          </w:tcPr>
          <w:p w14:paraId="0BAF75A9" w14:textId="77777777" w:rsidR="00312C76" w:rsidRPr="003167FF" w:rsidRDefault="00312C76" w:rsidP="007E0BCD">
            <w:pPr>
              <w:pStyle w:val="TAL"/>
              <w:rPr>
                <w:noProof/>
              </w:rPr>
            </w:pPr>
            <w:r w:rsidRPr="003167FF">
              <w:rPr>
                <w:noProof/>
              </w:rPr>
              <w:t>Reference points</w:t>
            </w:r>
          </w:p>
        </w:tc>
        <w:tc>
          <w:tcPr>
            <w:tcW w:w="2959" w:type="dxa"/>
            <w:shd w:val="clear" w:color="auto" w:fill="auto"/>
          </w:tcPr>
          <w:p w14:paraId="6541883E" w14:textId="77777777" w:rsidR="00312C76" w:rsidRPr="003167FF" w:rsidRDefault="00312C76" w:rsidP="007E0BCD">
            <w:pPr>
              <w:pStyle w:val="TAL"/>
              <w:rPr>
                <w:noProof/>
              </w:rPr>
            </w:pPr>
            <w:r w:rsidRPr="003167FF">
              <w:rPr>
                <w:noProof/>
              </w:rPr>
              <w:t>GM-UU</w:t>
            </w:r>
          </w:p>
        </w:tc>
        <w:tc>
          <w:tcPr>
            <w:tcW w:w="2960" w:type="dxa"/>
            <w:shd w:val="clear" w:color="auto" w:fill="auto"/>
          </w:tcPr>
          <w:p w14:paraId="1E14A70A" w14:textId="77777777" w:rsidR="00312C76" w:rsidRPr="003167FF" w:rsidRDefault="00312C76" w:rsidP="007E0BCD">
            <w:pPr>
              <w:pStyle w:val="TAL"/>
              <w:rPr>
                <w:noProof/>
              </w:rPr>
            </w:pPr>
            <w:r w:rsidRPr="003167FF">
              <w:rPr>
                <w:noProof/>
              </w:rPr>
              <w:t>CSC-2</w:t>
            </w:r>
          </w:p>
        </w:tc>
      </w:tr>
      <w:tr w:rsidR="00312C76" w:rsidRPr="003167FF" w14:paraId="7F0C8450" w14:textId="77777777" w:rsidTr="007E0BCD">
        <w:tc>
          <w:tcPr>
            <w:tcW w:w="2488" w:type="dxa"/>
          </w:tcPr>
          <w:p w14:paraId="03E5ABF9" w14:textId="77777777" w:rsidR="00312C76" w:rsidRPr="003167FF" w:rsidRDefault="00312C76" w:rsidP="007E0BCD">
            <w:pPr>
              <w:pStyle w:val="TAL"/>
              <w:rPr>
                <w:noProof/>
              </w:rPr>
            </w:pPr>
          </w:p>
        </w:tc>
        <w:tc>
          <w:tcPr>
            <w:tcW w:w="1622" w:type="dxa"/>
            <w:shd w:val="clear" w:color="auto" w:fill="auto"/>
          </w:tcPr>
          <w:p w14:paraId="1D03299B" w14:textId="77777777" w:rsidR="00312C76" w:rsidRPr="003167FF" w:rsidRDefault="00312C76" w:rsidP="007E0BCD">
            <w:pPr>
              <w:pStyle w:val="TAL"/>
              <w:rPr>
                <w:noProof/>
              </w:rPr>
            </w:pPr>
          </w:p>
        </w:tc>
        <w:tc>
          <w:tcPr>
            <w:tcW w:w="2959" w:type="dxa"/>
            <w:shd w:val="clear" w:color="auto" w:fill="auto"/>
          </w:tcPr>
          <w:p w14:paraId="1D5FD0FD" w14:textId="77777777" w:rsidR="00312C76" w:rsidRPr="003167FF" w:rsidRDefault="00312C76" w:rsidP="007E0BCD">
            <w:pPr>
              <w:pStyle w:val="TAL"/>
              <w:rPr>
                <w:noProof/>
              </w:rPr>
            </w:pPr>
            <w:r w:rsidRPr="003167FF">
              <w:rPr>
                <w:noProof/>
              </w:rPr>
              <w:t>GM-S</w:t>
            </w:r>
          </w:p>
        </w:tc>
        <w:tc>
          <w:tcPr>
            <w:tcW w:w="2960" w:type="dxa"/>
            <w:shd w:val="clear" w:color="auto" w:fill="auto"/>
          </w:tcPr>
          <w:p w14:paraId="7FE13DCB" w14:textId="77777777" w:rsidR="00312C76" w:rsidRPr="003167FF" w:rsidRDefault="00312C76" w:rsidP="007E0BCD">
            <w:pPr>
              <w:pStyle w:val="TAL"/>
              <w:rPr>
                <w:noProof/>
              </w:rPr>
            </w:pPr>
            <w:r w:rsidRPr="003167FF">
              <w:rPr>
                <w:noProof/>
              </w:rPr>
              <w:t>CSC-3</w:t>
            </w:r>
          </w:p>
        </w:tc>
      </w:tr>
      <w:tr w:rsidR="00312C76" w:rsidRPr="003167FF" w14:paraId="6ACD704F" w14:textId="77777777" w:rsidTr="007E0BCD">
        <w:tc>
          <w:tcPr>
            <w:tcW w:w="2488" w:type="dxa"/>
          </w:tcPr>
          <w:p w14:paraId="1E3CDCBD" w14:textId="77777777" w:rsidR="00312C76" w:rsidRPr="003167FF" w:rsidRDefault="00312C76" w:rsidP="007E0BCD">
            <w:pPr>
              <w:pStyle w:val="TAL"/>
              <w:rPr>
                <w:noProof/>
              </w:rPr>
            </w:pPr>
          </w:p>
        </w:tc>
        <w:tc>
          <w:tcPr>
            <w:tcW w:w="1622" w:type="dxa"/>
            <w:shd w:val="clear" w:color="auto" w:fill="auto"/>
          </w:tcPr>
          <w:p w14:paraId="1FECF2E3" w14:textId="77777777" w:rsidR="00312C76" w:rsidRPr="003167FF" w:rsidRDefault="00312C76" w:rsidP="007E0BCD">
            <w:pPr>
              <w:pStyle w:val="TAL"/>
              <w:rPr>
                <w:noProof/>
              </w:rPr>
            </w:pPr>
          </w:p>
        </w:tc>
        <w:tc>
          <w:tcPr>
            <w:tcW w:w="2959" w:type="dxa"/>
            <w:shd w:val="clear" w:color="auto" w:fill="auto"/>
          </w:tcPr>
          <w:p w14:paraId="602EB917" w14:textId="77777777" w:rsidR="00312C76" w:rsidRPr="003167FF" w:rsidRDefault="00312C76" w:rsidP="007E0BCD">
            <w:pPr>
              <w:pStyle w:val="TAL"/>
              <w:rPr>
                <w:noProof/>
              </w:rPr>
            </w:pPr>
            <w:r w:rsidRPr="003167FF">
              <w:rPr>
                <w:noProof/>
              </w:rPr>
              <w:t>GM-C</w:t>
            </w:r>
          </w:p>
        </w:tc>
        <w:tc>
          <w:tcPr>
            <w:tcW w:w="2960" w:type="dxa"/>
            <w:shd w:val="clear" w:color="auto" w:fill="auto"/>
          </w:tcPr>
          <w:p w14:paraId="7B7FA442" w14:textId="77777777" w:rsidR="00312C76" w:rsidRPr="003167FF" w:rsidRDefault="00312C76" w:rsidP="007E0BCD">
            <w:pPr>
              <w:pStyle w:val="TAL"/>
              <w:rPr>
                <w:noProof/>
              </w:rPr>
            </w:pPr>
            <w:r w:rsidRPr="003167FF">
              <w:rPr>
                <w:noProof/>
              </w:rPr>
              <w:t>Not defined</w:t>
            </w:r>
          </w:p>
        </w:tc>
      </w:tr>
      <w:tr w:rsidR="00312C76" w:rsidRPr="003167FF" w14:paraId="5DB68D5B" w14:textId="77777777" w:rsidTr="007E0BCD">
        <w:tc>
          <w:tcPr>
            <w:tcW w:w="2488" w:type="dxa"/>
          </w:tcPr>
          <w:p w14:paraId="665A7C1C" w14:textId="77777777" w:rsidR="00312C76" w:rsidRPr="003167FF" w:rsidRDefault="00312C76" w:rsidP="007E0BCD">
            <w:pPr>
              <w:pStyle w:val="TAL"/>
              <w:rPr>
                <w:noProof/>
              </w:rPr>
            </w:pPr>
          </w:p>
        </w:tc>
        <w:tc>
          <w:tcPr>
            <w:tcW w:w="1622" w:type="dxa"/>
            <w:shd w:val="clear" w:color="auto" w:fill="auto"/>
          </w:tcPr>
          <w:p w14:paraId="3858304A" w14:textId="77777777" w:rsidR="00312C76" w:rsidRPr="003167FF" w:rsidRDefault="00312C76" w:rsidP="007E0BCD">
            <w:pPr>
              <w:pStyle w:val="TAL"/>
              <w:rPr>
                <w:noProof/>
              </w:rPr>
            </w:pPr>
          </w:p>
        </w:tc>
        <w:tc>
          <w:tcPr>
            <w:tcW w:w="2959" w:type="dxa"/>
            <w:shd w:val="clear" w:color="auto" w:fill="auto"/>
          </w:tcPr>
          <w:p w14:paraId="2A4152DD" w14:textId="77777777" w:rsidR="00312C76" w:rsidRPr="003167FF" w:rsidRDefault="00312C76" w:rsidP="007E0BCD">
            <w:pPr>
              <w:pStyle w:val="TAL"/>
              <w:rPr>
                <w:noProof/>
              </w:rPr>
            </w:pPr>
            <w:r w:rsidRPr="003167FF">
              <w:rPr>
                <w:noProof/>
              </w:rPr>
              <w:t>GM-E</w:t>
            </w:r>
          </w:p>
        </w:tc>
        <w:tc>
          <w:tcPr>
            <w:tcW w:w="2960" w:type="dxa"/>
            <w:shd w:val="clear" w:color="auto" w:fill="auto"/>
          </w:tcPr>
          <w:p w14:paraId="2714A2CE" w14:textId="77777777" w:rsidR="00312C76" w:rsidRPr="003167FF" w:rsidRDefault="00312C76" w:rsidP="007E0BCD">
            <w:pPr>
              <w:pStyle w:val="TAL"/>
              <w:rPr>
                <w:noProof/>
              </w:rPr>
            </w:pPr>
            <w:r w:rsidRPr="003167FF">
              <w:rPr>
                <w:noProof/>
              </w:rPr>
              <w:t>CSC-16</w:t>
            </w:r>
          </w:p>
        </w:tc>
      </w:tr>
      <w:tr w:rsidR="00312C76" w:rsidRPr="003167FF" w14:paraId="3D551CAE" w14:textId="77777777" w:rsidTr="007E0BCD">
        <w:tc>
          <w:tcPr>
            <w:tcW w:w="2488" w:type="dxa"/>
          </w:tcPr>
          <w:p w14:paraId="3F59B1B4" w14:textId="77777777" w:rsidR="00312C76" w:rsidRPr="003167FF" w:rsidRDefault="00312C76" w:rsidP="007E0BCD">
            <w:pPr>
              <w:pStyle w:val="TAL"/>
              <w:rPr>
                <w:noProof/>
              </w:rPr>
            </w:pPr>
          </w:p>
        </w:tc>
        <w:tc>
          <w:tcPr>
            <w:tcW w:w="1622" w:type="dxa"/>
            <w:shd w:val="clear" w:color="auto" w:fill="auto"/>
          </w:tcPr>
          <w:p w14:paraId="6F031177" w14:textId="77777777" w:rsidR="00312C76" w:rsidRPr="003167FF" w:rsidRDefault="00312C76" w:rsidP="007E0BCD">
            <w:pPr>
              <w:pStyle w:val="TAL"/>
              <w:rPr>
                <w:noProof/>
              </w:rPr>
            </w:pPr>
          </w:p>
        </w:tc>
        <w:tc>
          <w:tcPr>
            <w:tcW w:w="2959" w:type="dxa"/>
            <w:shd w:val="clear" w:color="auto" w:fill="auto"/>
          </w:tcPr>
          <w:p w14:paraId="63C20295" w14:textId="77777777" w:rsidR="00312C76" w:rsidRPr="003167FF" w:rsidRDefault="00312C76" w:rsidP="007E0BCD">
            <w:pPr>
              <w:pStyle w:val="TAL"/>
              <w:rPr>
                <w:noProof/>
              </w:rPr>
            </w:pPr>
            <w:r w:rsidRPr="003167FF">
              <w:rPr>
                <w:noProof/>
              </w:rPr>
              <w:t>GM-PC5</w:t>
            </w:r>
          </w:p>
        </w:tc>
        <w:tc>
          <w:tcPr>
            <w:tcW w:w="2960" w:type="dxa"/>
            <w:shd w:val="clear" w:color="auto" w:fill="auto"/>
          </w:tcPr>
          <w:p w14:paraId="24E9EDD0" w14:textId="77777777" w:rsidR="00312C76" w:rsidRPr="003167FF" w:rsidRDefault="00312C76" w:rsidP="007E0BCD">
            <w:pPr>
              <w:pStyle w:val="TAL"/>
              <w:rPr>
                <w:noProof/>
              </w:rPr>
            </w:pPr>
            <w:r w:rsidRPr="003167FF">
              <w:rPr>
                <w:noProof/>
              </w:rPr>
              <w:t>CSC-12</w:t>
            </w:r>
          </w:p>
        </w:tc>
      </w:tr>
      <w:tr w:rsidR="00312C76" w:rsidRPr="003167FF" w14:paraId="774EBB82" w14:textId="77777777" w:rsidTr="007E0BCD">
        <w:tc>
          <w:tcPr>
            <w:tcW w:w="2488" w:type="dxa"/>
          </w:tcPr>
          <w:p w14:paraId="053A0A11" w14:textId="77777777" w:rsidR="00312C76" w:rsidRPr="003167FF" w:rsidRDefault="00312C76" w:rsidP="007E0BCD">
            <w:pPr>
              <w:pStyle w:val="TAL"/>
              <w:rPr>
                <w:noProof/>
              </w:rPr>
            </w:pPr>
            <w:r w:rsidRPr="003167FF">
              <w:rPr>
                <w:noProof/>
              </w:rPr>
              <w:t>Configuration management</w:t>
            </w:r>
          </w:p>
        </w:tc>
        <w:tc>
          <w:tcPr>
            <w:tcW w:w="1622" w:type="dxa"/>
            <w:shd w:val="clear" w:color="auto" w:fill="auto"/>
          </w:tcPr>
          <w:p w14:paraId="1EA0F343" w14:textId="77777777" w:rsidR="00312C76" w:rsidRPr="003167FF" w:rsidRDefault="00312C76" w:rsidP="007E0BCD">
            <w:pPr>
              <w:pStyle w:val="TAL"/>
              <w:rPr>
                <w:noProof/>
              </w:rPr>
            </w:pPr>
            <w:r w:rsidRPr="003167FF">
              <w:rPr>
                <w:noProof/>
              </w:rPr>
              <w:t>Functional entity</w:t>
            </w:r>
          </w:p>
        </w:tc>
        <w:tc>
          <w:tcPr>
            <w:tcW w:w="2959" w:type="dxa"/>
            <w:shd w:val="clear" w:color="auto" w:fill="auto"/>
          </w:tcPr>
          <w:p w14:paraId="1FA116F3" w14:textId="77777777" w:rsidR="00312C76" w:rsidRPr="003167FF" w:rsidRDefault="00312C76" w:rsidP="007E0BCD">
            <w:pPr>
              <w:pStyle w:val="TAL"/>
              <w:rPr>
                <w:noProof/>
              </w:rPr>
            </w:pPr>
            <w:r w:rsidRPr="003167FF">
              <w:rPr>
                <w:noProof/>
              </w:rPr>
              <w:t>Configuration management client</w:t>
            </w:r>
          </w:p>
        </w:tc>
        <w:tc>
          <w:tcPr>
            <w:tcW w:w="2960" w:type="dxa"/>
            <w:shd w:val="clear" w:color="auto" w:fill="auto"/>
          </w:tcPr>
          <w:p w14:paraId="01FA384E" w14:textId="77777777" w:rsidR="00312C76" w:rsidRPr="003167FF" w:rsidRDefault="00312C76" w:rsidP="007E0BCD">
            <w:pPr>
              <w:pStyle w:val="TAL"/>
              <w:rPr>
                <w:noProof/>
              </w:rPr>
            </w:pPr>
            <w:r w:rsidRPr="003167FF">
              <w:rPr>
                <w:noProof/>
              </w:rPr>
              <w:t>Configuration management client</w:t>
            </w:r>
          </w:p>
        </w:tc>
      </w:tr>
      <w:tr w:rsidR="00312C76" w:rsidRPr="003167FF" w14:paraId="70C40764" w14:textId="77777777" w:rsidTr="007E0BCD">
        <w:tc>
          <w:tcPr>
            <w:tcW w:w="2488" w:type="dxa"/>
          </w:tcPr>
          <w:p w14:paraId="227C6CC2" w14:textId="77777777" w:rsidR="00312C76" w:rsidRPr="003167FF" w:rsidRDefault="00312C76" w:rsidP="007E0BCD">
            <w:pPr>
              <w:pStyle w:val="TAL"/>
              <w:rPr>
                <w:noProof/>
              </w:rPr>
            </w:pPr>
          </w:p>
        </w:tc>
        <w:tc>
          <w:tcPr>
            <w:tcW w:w="1622" w:type="dxa"/>
            <w:shd w:val="clear" w:color="auto" w:fill="auto"/>
          </w:tcPr>
          <w:p w14:paraId="1A6502B4" w14:textId="77777777" w:rsidR="00312C76" w:rsidRPr="003167FF" w:rsidRDefault="00312C76" w:rsidP="007E0BCD">
            <w:pPr>
              <w:pStyle w:val="TAL"/>
              <w:rPr>
                <w:noProof/>
              </w:rPr>
            </w:pPr>
          </w:p>
        </w:tc>
        <w:tc>
          <w:tcPr>
            <w:tcW w:w="2959" w:type="dxa"/>
            <w:shd w:val="clear" w:color="auto" w:fill="auto"/>
          </w:tcPr>
          <w:p w14:paraId="30257E05" w14:textId="77777777" w:rsidR="00312C76" w:rsidRPr="003167FF" w:rsidRDefault="00312C76" w:rsidP="007E0BCD">
            <w:pPr>
              <w:pStyle w:val="TAL"/>
              <w:rPr>
                <w:noProof/>
              </w:rPr>
            </w:pPr>
            <w:r w:rsidRPr="003167FF">
              <w:rPr>
                <w:noProof/>
              </w:rPr>
              <w:t>Configuration management server</w:t>
            </w:r>
          </w:p>
        </w:tc>
        <w:tc>
          <w:tcPr>
            <w:tcW w:w="2960" w:type="dxa"/>
            <w:shd w:val="clear" w:color="auto" w:fill="auto"/>
          </w:tcPr>
          <w:p w14:paraId="29605C5C" w14:textId="77777777" w:rsidR="00312C76" w:rsidRPr="003167FF" w:rsidRDefault="00312C76" w:rsidP="007E0BCD">
            <w:pPr>
              <w:pStyle w:val="TAL"/>
              <w:rPr>
                <w:noProof/>
              </w:rPr>
            </w:pPr>
            <w:r w:rsidRPr="003167FF">
              <w:rPr>
                <w:noProof/>
              </w:rPr>
              <w:t>Configuration management server</w:t>
            </w:r>
          </w:p>
        </w:tc>
      </w:tr>
      <w:tr w:rsidR="00312C76" w:rsidRPr="003167FF" w14:paraId="71F8290E" w14:textId="77777777" w:rsidTr="007E0BCD">
        <w:tc>
          <w:tcPr>
            <w:tcW w:w="2488" w:type="dxa"/>
          </w:tcPr>
          <w:p w14:paraId="2B5C7C98" w14:textId="77777777" w:rsidR="00312C76" w:rsidRPr="003167FF" w:rsidRDefault="00312C76" w:rsidP="007E0BCD">
            <w:pPr>
              <w:pStyle w:val="TAL"/>
              <w:rPr>
                <w:noProof/>
              </w:rPr>
            </w:pPr>
          </w:p>
        </w:tc>
        <w:tc>
          <w:tcPr>
            <w:tcW w:w="1622" w:type="dxa"/>
            <w:shd w:val="clear" w:color="auto" w:fill="auto"/>
          </w:tcPr>
          <w:p w14:paraId="1624910A" w14:textId="77777777" w:rsidR="00312C76" w:rsidRPr="003167FF" w:rsidRDefault="00312C76" w:rsidP="007E0BCD">
            <w:pPr>
              <w:pStyle w:val="TAL"/>
              <w:rPr>
                <w:noProof/>
              </w:rPr>
            </w:pPr>
            <w:r w:rsidRPr="003167FF">
              <w:rPr>
                <w:noProof/>
              </w:rPr>
              <w:t>Reference points</w:t>
            </w:r>
          </w:p>
        </w:tc>
        <w:tc>
          <w:tcPr>
            <w:tcW w:w="2959" w:type="dxa"/>
            <w:shd w:val="clear" w:color="auto" w:fill="auto"/>
          </w:tcPr>
          <w:p w14:paraId="13DCDA7E" w14:textId="77777777" w:rsidR="00312C76" w:rsidRPr="003167FF" w:rsidRDefault="00312C76" w:rsidP="007E0BCD">
            <w:pPr>
              <w:pStyle w:val="TAL"/>
              <w:rPr>
                <w:noProof/>
              </w:rPr>
            </w:pPr>
            <w:r w:rsidRPr="003167FF">
              <w:rPr>
                <w:noProof/>
              </w:rPr>
              <w:t>CM-UU</w:t>
            </w:r>
          </w:p>
        </w:tc>
        <w:tc>
          <w:tcPr>
            <w:tcW w:w="2960" w:type="dxa"/>
            <w:shd w:val="clear" w:color="auto" w:fill="auto"/>
          </w:tcPr>
          <w:p w14:paraId="1AB6CD8C" w14:textId="77777777" w:rsidR="00312C76" w:rsidRPr="003167FF" w:rsidRDefault="00312C76" w:rsidP="007E0BCD">
            <w:pPr>
              <w:pStyle w:val="TAL"/>
              <w:rPr>
                <w:noProof/>
              </w:rPr>
            </w:pPr>
            <w:r w:rsidRPr="003167FF">
              <w:rPr>
                <w:noProof/>
              </w:rPr>
              <w:t>CSC-4</w:t>
            </w:r>
          </w:p>
        </w:tc>
      </w:tr>
      <w:tr w:rsidR="00312C76" w:rsidRPr="003167FF" w14:paraId="33EBDAAC" w14:textId="77777777" w:rsidTr="007E0BCD">
        <w:tc>
          <w:tcPr>
            <w:tcW w:w="2488" w:type="dxa"/>
          </w:tcPr>
          <w:p w14:paraId="584BFCF0" w14:textId="77777777" w:rsidR="00312C76" w:rsidRPr="003167FF" w:rsidRDefault="00312C76" w:rsidP="007E0BCD">
            <w:pPr>
              <w:pStyle w:val="TAL"/>
              <w:rPr>
                <w:noProof/>
              </w:rPr>
            </w:pPr>
          </w:p>
        </w:tc>
        <w:tc>
          <w:tcPr>
            <w:tcW w:w="1622" w:type="dxa"/>
            <w:shd w:val="clear" w:color="auto" w:fill="auto"/>
          </w:tcPr>
          <w:p w14:paraId="763370F4" w14:textId="77777777" w:rsidR="00312C76" w:rsidRPr="003167FF" w:rsidRDefault="00312C76" w:rsidP="007E0BCD">
            <w:pPr>
              <w:pStyle w:val="TAL"/>
              <w:rPr>
                <w:noProof/>
              </w:rPr>
            </w:pPr>
          </w:p>
        </w:tc>
        <w:tc>
          <w:tcPr>
            <w:tcW w:w="2959" w:type="dxa"/>
            <w:shd w:val="clear" w:color="auto" w:fill="auto"/>
          </w:tcPr>
          <w:p w14:paraId="2E8144D1" w14:textId="77777777" w:rsidR="00312C76" w:rsidRPr="003167FF" w:rsidRDefault="00312C76" w:rsidP="007E0BCD">
            <w:pPr>
              <w:pStyle w:val="TAL"/>
              <w:rPr>
                <w:noProof/>
              </w:rPr>
            </w:pPr>
            <w:r w:rsidRPr="003167FF">
              <w:rPr>
                <w:noProof/>
              </w:rPr>
              <w:t>CM-S</w:t>
            </w:r>
          </w:p>
        </w:tc>
        <w:tc>
          <w:tcPr>
            <w:tcW w:w="2960" w:type="dxa"/>
            <w:shd w:val="clear" w:color="auto" w:fill="auto"/>
          </w:tcPr>
          <w:p w14:paraId="3039C94A" w14:textId="77777777" w:rsidR="00312C76" w:rsidRPr="003167FF" w:rsidRDefault="00312C76" w:rsidP="007E0BCD">
            <w:pPr>
              <w:pStyle w:val="TAL"/>
              <w:rPr>
                <w:noProof/>
              </w:rPr>
            </w:pPr>
            <w:r w:rsidRPr="003167FF">
              <w:rPr>
                <w:noProof/>
              </w:rPr>
              <w:t>CSC-5</w:t>
            </w:r>
          </w:p>
        </w:tc>
      </w:tr>
      <w:tr w:rsidR="00312C76" w:rsidRPr="003167FF" w14:paraId="1BCBF40D" w14:textId="77777777" w:rsidTr="007E0BCD">
        <w:tc>
          <w:tcPr>
            <w:tcW w:w="2488" w:type="dxa"/>
          </w:tcPr>
          <w:p w14:paraId="7A30DA90" w14:textId="77777777" w:rsidR="00312C76" w:rsidRPr="003167FF" w:rsidRDefault="00312C76" w:rsidP="007E0BCD">
            <w:pPr>
              <w:pStyle w:val="TAL"/>
              <w:rPr>
                <w:noProof/>
              </w:rPr>
            </w:pPr>
          </w:p>
        </w:tc>
        <w:tc>
          <w:tcPr>
            <w:tcW w:w="1622" w:type="dxa"/>
            <w:shd w:val="clear" w:color="auto" w:fill="auto"/>
          </w:tcPr>
          <w:p w14:paraId="3F3DBD99" w14:textId="77777777" w:rsidR="00312C76" w:rsidRPr="003167FF" w:rsidRDefault="00312C76" w:rsidP="007E0BCD">
            <w:pPr>
              <w:pStyle w:val="TAL"/>
              <w:rPr>
                <w:noProof/>
              </w:rPr>
            </w:pPr>
          </w:p>
        </w:tc>
        <w:tc>
          <w:tcPr>
            <w:tcW w:w="2959" w:type="dxa"/>
            <w:shd w:val="clear" w:color="auto" w:fill="auto"/>
          </w:tcPr>
          <w:p w14:paraId="3E9F7704" w14:textId="77777777" w:rsidR="00312C76" w:rsidRPr="003167FF" w:rsidRDefault="00312C76" w:rsidP="007E0BCD">
            <w:pPr>
              <w:pStyle w:val="TAL"/>
              <w:rPr>
                <w:noProof/>
              </w:rPr>
            </w:pPr>
            <w:r w:rsidRPr="003167FF">
              <w:rPr>
                <w:noProof/>
              </w:rPr>
              <w:t>CM-C</w:t>
            </w:r>
          </w:p>
        </w:tc>
        <w:tc>
          <w:tcPr>
            <w:tcW w:w="2960" w:type="dxa"/>
            <w:shd w:val="clear" w:color="auto" w:fill="auto"/>
          </w:tcPr>
          <w:p w14:paraId="06A5A588" w14:textId="77777777" w:rsidR="00312C76" w:rsidRPr="003167FF" w:rsidRDefault="00312C76" w:rsidP="007E0BCD">
            <w:pPr>
              <w:pStyle w:val="TAL"/>
              <w:rPr>
                <w:noProof/>
              </w:rPr>
            </w:pPr>
            <w:r w:rsidRPr="003167FF">
              <w:rPr>
                <w:noProof/>
              </w:rPr>
              <w:t>Not defined</w:t>
            </w:r>
          </w:p>
        </w:tc>
      </w:tr>
      <w:tr w:rsidR="00312C76" w:rsidRPr="003167FF" w14:paraId="6E5F9563" w14:textId="77777777" w:rsidTr="007E0BCD">
        <w:tc>
          <w:tcPr>
            <w:tcW w:w="2488" w:type="dxa"/>
          </w:tcPr>
          <w:p w14:paraId="7A5E5F8D" w14:textId="77777777" w:rsidR="00312C76" w:rsidRPr="003167FF" w:rsidRDefault="00312C76" w:rsidP="007E0BCD">
            <w:pPr>
              <w:pStyle w:val="TAL"/>
              <w:rPr>
                <w:noProof/>
              </w:rPr>
            </w:pPr>
          </w:p>
        </w:tc>
        <w:tc>
          <w:tcPr>
            <w:tcW w:w="1622" w:type="dxa"/>
            <w:shd w:val="clear" w:color="auto" w:fill="auto"/>
          </w:tcPr>
          <w:p w14:paraId="11849358" w14:textId="77777777" w:rsidR="00312C76" w:rsidRPr="003167FF" w:rsidRDefault="00312C76" w:rsidP="007E0BCD">
            <w:pPr>
              <w:pStyle w:val="TAL"/>
              <w:rPr>
                <w:noProof/>
              </w:rPr>
            </w:pPr>
          </w:p>
        </w:tc>
        <w:tc>
          <w:tcPr>
            <w:tcW w:w="2959" w:type="dxa"/>
            <w:shd w:val="clear" w:color="auto" w:fill="auto"/>
          </w:tcPr>
          <w:p w14:paraId="261558D5" w14:textId="77777777" w:rsidR="00312C76" w:rsidRPr="003167FF" w:rsidRDefault="00312C76" w:rsidP="007E0BCD">
            <w:pPr>
              <w:pStyle w:val="TAL"/>
              <w:rPr>
                <w:noProof/>
              </w:rPr>
            </w:pPr>
            <w:r w:rsidRPr="003167FF">
              <w:rPr>
                <w:noProof/>
              </w:rPr>
              <w:t>CM-E</w:t>
            </w:r>
          </w:p>
        </w:tc>
        <w:tc>
          <w:tcPr>
            <w:tcW w:w="2960" w:type="dxa"/>
            <w:shd w:val="clear" w:color="auto" w:fill="auto"/>
          </w:tcPr>
          <w:p w14:paraId="1BFDB042" w14:textId="77777777" w:rsidR="00312C76" w:rsidRPr="003167FF" w:rsidRDefault="00312C76" w:rsidP="007E0BCD">
            <w:pPr>
              <w:pStyle w:val="TAL"/>
              <w:rPr>
                <w:noProof/>
              </w:rPr>
            </w:pPr>
            <w:r w:rsidRPr="003167FF">
              <w:rPr>
                <w:noProof/>
              </w:rPr>
              <w:t>CSC-17</w:t>
            </w:r>
          </w:p>
        </w:tc>
      </w:tr>
      <w:tr w:rsidR="00312C76" w:rsidRPr="003167FF" w14:paraId="526FE7BC" w14:textId="77777777" w:rsidTr="007E0BCD">
        <w:tc>
          <w:tcPr>
            <w:tcW w:w="2488" w:type="dxa"/>
          </w:tcPr>
          <w:p w14:paraId="63F2E6C2" w14:textId="77777777" w:rsidR="00312C76" w:rsidRPr="003167FF" w:rsidRDefault="00312C76" w:rsidP="007E0BCD">
            <w:pPr>
              <w:pStyle w:val="TAL"/>
              <w:rPr>
                <w:noProof/>
              </w:rPr>
            </w:pPr>
          </w:p>
        </w:tc>
        <w:tc>
          <w:tcPr>
            <w:tcW w:w="1622" w:type="dxa"/>
            <w:shd w:val="clear" w:color="auto" w:fill="auto"/>
          </w:tcPr>
          <w:p w14:paraId="788B7A9D" w14:textId="77777777" w:rsidR="00312C76" w:rsidRPr="003167FF" w:rsidRDefault="00312C76" w:rsidP="007E0BCD">
            <w:pPr>
              <w:pStyle w:val="TAL"/>
              <w:rPr>
                <w:noProof/>
              </w:rPr>
            </w:pPr>
          </w:p>
        </w:tc>
        <w:tc>
          <w:tcPr>
            <w:tcW w:w="2959" w:type="dxa"/>
            <w:shd w:val="clear" w:color="auto" w:fill="auto"/>
          </w:tcPr>
          <w:p w14:paraId="19EBC695" w14:textId="77777777" w:rsidR="00312C76" w:rsidRPr="003167FF" w:rsidRDefault="00312C76" w:rsidP="007E0BCD">
            <w:pPr>
              <w:pStyle w:val="TAL"/>
              <w:rPr>
                <w:noProof/>
              </w:rPr>
            </w:pPr>
            <w:r w:rsidRPr="003167FF">
              <w:rPr>
                <w:noProof/>
              </w:rPr>
              <w:t>CM-PC5</w:t>
            </w:r>
          </w:p>
        </w:tc>
        <w:tc>
          <w:tcPr>
            <w:tcW w:w="2960" w:type="dxa"/>
            <w:shd w:val="clear" w:color="auto" w:fill="auto"/>
          </w:tcPr>
          <w:p w14:paraId="052E0B30" w14:textId="77777777" w:rsidR="00312C76" w:rsidRPr="003167FF" w:rsidRDefault="00312C76" w:rsidP="007E0BCD">
            <w:pPr>
              <w:pStyle w:val="TAL"/>
              <w:rPr>
                <w:noProof/>
              </w:rPr>
            </w:pPr>
            <w:r w:rsidRPr="003167FF">
              <w:rPr>
                <w:noProof/>
              </w:rPr>
              <w:t>CSC-11</w:t>
            </w:r>
          </w:p>
        </w:tc>
      </w:tr>
      <w:tr w:rsidR="00312C76" w:rsidRPr="003167FF" w14:paraId="19BD20DE" w14:textId="77777777" w:rsidTr="007E0BCD">
        <w:tc>
          <w:tcPr>
            <w:tcW w:w="2488" w:type="dxa"/>
          </w:tcPr>
          <w:p w14:paraId="2A19F316" w14:textId="77777777" w:rsidR="00312C76" w:rsidRPr="003167FF" w:rsidRDefault="00312C76" w:rsidP="007E0BCD">
            <w:pPr>
              <w:pStyle w:val="TAL"/>
              <w:rPr>
                <w:noProof/>
              </w:rPr>
            </w:pPr>
            <w:r w:rsidRPr="003167FF">
              <w:rPr>
                <w:noProof/>
              </w:rPr>
              <w:t>Identity management</w:t>
            </w:r>
          </w:p>
        </w:tc>
        <w:tc>
          <w:tcPr>
            <w:tcW w:w="1622" w:type="dxa"/>
            <w:shd w:val="clear" w:color="auto" w:fill="auto"/>
          </w:tcPr>
          <w:p w14:paraId="408F5A06" w14:textId="77777777" w:rsidR="00312C76" w:rsidRPr="003167FF" w:rsidRDefault="00312C76" w:rsidP="007E0BCD">
            <w:pPr>
              <w:pStyle w:val="TAL"/>
              <w:rPr>
                <w:noProof/>
              </w:rPr>
            </w:pPr>
            <w:r w:rsidRPr="003167FF">
              <w:rPr>
                <w:noProof/>
              </w:rPr>
              <w:t>Functional entity</w:t>
            </w:r>
          </w:p>
        </w:tc>
        <w:tc>
          <w:tcPr>
            <w:tcW w:w="2959" w:type="dxa"/>
            <w:shd w:val="clear" w:color="auto" w:fill="auto"/>
          </w:tcPr>
          <w:p w14:paraId="567D7983" w14:textId="77777777" w:rsidR="00312C76" w:rsidRPr="003167FF" w:rsidRDefault="00312C76" w:rsidP="007E0BCD">
            <w:pPr>
              <w:pStyle w:val="TAL"/>
              <w:rPr>
                <w:noProof/>
              </w:rPr>
            </w:pPr>
            <w:r w:rsidRPr="003167FF">
              <w:rPr>
                <w:noProof/>
              </w:rPr>
              <w:t>Identity management client</w:t>
            </w:r>
          </w:p>
        </w:tc>
        <w:tc>
          <w:tcPr>
            <w:tcW w:w="2960" w:type="dxa"/>
            <w:shd w:val="clear" w:color="auto" w:fill="auto"/>
          </w:tcPr>
          <w:p w14:paraId="26AB6E8F" w14:textId="77777777" w:rsidR="00312C76" w:rsidRPr="003167FF" w:rsidRDefault="00312C76" w:rsidP="007E0BCD">
            <w:pPr>
              <w:pStyle w:val="TAL"/>
              <w:rPr>
                <w:noProof/>
              </w:rPr>
            </w:pPr>
            <w:r w:rsidRPr="003167FF">
              <w:rPr>
                <w:noProof/>
              </w:rPr>
              <w:t>Identity management client</w:t>
            </w:r>
          </w:p>
        </w:tc>
      </w:tr>
      <w:tr w:rsidR="00312C76" w:rsidRPr="003167FF" w14:paraId="4A099F20" w14:textId="77777777" w:rsidTr="007E0BCD">
        <w:tc>
          <w:tcPr>
            <w:tcW w:w="2488" w:type="dxa"/>
          </w:tcPr>
          <w:p w14:paraId="07A2B1FA" w14:textId="77777777" w:rsidR="00312C76" w:rsidRPr="003167FF" w:rsidRDefault="00312C76" w:rsidP="007E0BCD">
            <w:pPr>
              <w:pStyle w:val="TAL"/>
              <w:rPr>
                <w:noProof/>
              </w:rPr>
            </w:pPr>
          </w:p>
        </w:tc>
        <w:tc>
          <w:tcPr>
            <w:tcW w:w="1622" w:type="dxa"/>
            <w:shd w:val="clear" w:color="auto" w:fill="auto"/>
          </w:tcPr>
          <w:p w14:paraId="079288AF" w14:textId="77777777" w:rsidR="00312C76" w:rsidRPr="003167FF" w:rsidRDefault="00312C76" w:rsidP="007E0BCD">
            <w:pPr>
              <w:pStyle w:val="TAL"/>
              <w:rPr>
                <w:noProof/>
              </w:rPr>
            </w:pPr>
          </w:p>
        </w:tc>
        <w:tc>
          <w:tcPr>
            <w:tcW w:w="2959" w:type="dxa"/>
            <w:shd w:val="clear" w:color="auto" w:fill="auto"/>
          </w:tcPr>
          <w:p w14:paraId="1B925248" w14:textId="77777777" w:rsidR="00312C76" w:rsidRPr="003167FF" w:rsidRDefault="00312C76" w:rsidP="007E0BCD">
            <w:pPr>
              <w:pStyle w:val="TAL"/>
              <w:rPr>
                <w:noProof/>
              </w:rPr>
            </w:pPr>
            <w:r w:rsidRPr="003167FF">
              <w:rPr>
                <w:noProof/>
              </w:rPr>
              <w:t>Identity management server</w:t>
            </w:r>
          </w:p>
        </w:tc>
        <w:tc>
          <w:tcPr>
            <w:tcW w:w="2960" w:type="dxa"/>
            <w:shd w:val="clear" w:color="auto" w:fill="auto"/>
          </w:tcPr>
          <w:p w14:paraId="576B4A2E" w14:textId="77777777" w:rsidR="00312C76" w:rsidRPr="003167FF" w:rsidRDefault="00312C76" w:rsidP="007E0BCD">
            <w:pPr>
              <w:pStyle w:val="TAL"/>
              <w:rPr>
                <w:noProof/>
              </w:rPr>
            </w:pPr>
            <w:r w:rsidRPr="003167FF">
              <w:rPr>
                <w:noProof/>
              </w:rPr>
              <w:t>Identity management server</w:t>
            </w:r>
          </w:p>
        </w:tc>
      </w:tr>
      <w:tr w:rsidR="00312C76" w:rsidRPr="003167FF" w14:paraId="63FBE00B" w14:textId="77777777" w:rsidTr="007E0BCD">
        <w:tc>
          <w:tcPr>
            <w:tcW w:w="2488" w:type="dxa"/>
          </w:tcPr>
          <w:p w14:paraId="6E2A7559" w14:textId="77777777" w:rsidR="00312C76" w:rsidRPr="003167FF" w:rsidRDefault="00312C76" w:rsidP="007E0BCD">
            <w:pPr>
              <w:pStyle w:val="TAL"/>
              <w:rPr>
                <w:noProof/>
              </w:rPr>
            </w:pPr>
          </w:p>
        </w:tc>
        <w:tc>
          <w:tcPr>
            <w:tcW w:w="1622" w:type="dxa"/>
            <w:shd w:val="clear" w:color="auto" w:fill="auto"/>
          </w:tcPr>
          <w:p w14:paraId="6DE4D8A8" w14:textId="77777777" w:rsidR="00312C76" w:rsidRPr="003167FF" w:rsidRDefault="00312C76" w:rsidP="007E0BCD">
            <w:pPr>
              <w:pStyle w:val="TAL"/>
              <w:rPr>
                <w:noProof/>
              </w:rPr>
            </w:pPr>
            <w:r w:rsidRPr="003167FF">
              <w:rPr>
                <w:noProof/>
              </w:rPr>
              <w:t>Reference points</w:t>
            </w:r>
          </w:p>
        </w:tc>
        <w:tc>
          <w:tcPr>
            <w:tcW w:w="2959" w:type="dxa"/>
            <w:shd w:val="clear" w:color="auto" w:fill="auto"/>
          </w:tcPr>
          <w:p w14:paraId="7F5892A6" w14:textId="77777777" w:rsidR="00312C76" w:rsidRPr="003167FF" w:rsidRDefault="00312C76" w:rsidP="007E0BCD">
            <w:pPr>
              <w:pStyle w:val="TAL"/>
              <w:rPr>
                <w:noProof/>
              </w:rPr>
            </w:pPr>
            <w:r w:rsidRPr="003167FF">
              <w:rPr>
                <w:noProof/>
              </w:rPr>
              <w:t>IM-UU</w:t>
            </w:r>
          </w:p>
        </w:tc>
        <w:tc>
          <w:tcPr>
            <w:tcW w:w="2960" w:type="dxa"/>
            <w:shd w:val="clear" w:color="auto" w:fill="auto"/>
          </w:tcPr>
          <w:p w14:paraId="03FEE09F" w14:textId="77777777" w:rsidR="00312C76" w:rsidRPr="003167FF" w:rsidRDefault="00312C76" w:rsidP="007E0BCD">
            <w:pPr>
              <w:pStyle w:val="TAL"/>
              <w:rPr>
                <w:noProof/>
              </w:rPr>
            </w:pPr>
            <w:r w:rsidRPr="003167FF">
              <w:rPr>
                <w:noProof/>
              </w:rPr>
              <w:t>CSC-1</w:t>
            </w:r>
          </w:p>
        </w:tc>
      </w:tr>
      <w:tr w:rsidR="00312C76" w:rsidRPr="003167FF" w14:paraId="6D7EBD75" w14:textId="77777777" w:rsidTr="007E0BCD">
        <w:tc>
          <w:tcPr>
            <w:tcW w:w="2488" w:type="dxa"/>
          </w:tcPr>
          <w:p w14:paraId="50CEED3F" w14:textId="77777777" w:rsidR="00312C76" w:rsidRPr="003167FF" w:rsidRDefault="00312C76" w:rsidP="007E0BCD">
            <w:pPr>
              <w:pStyle w:val="TAL"/>
              <w:rPr>
                <w:noProof/>
              </w:rPr>
            </w:pPr>
          </w:p>
        </w:tc>
        <w:tc>
          <w:tcPr>
            <w:tcW w:w="1622" w:type="dxa"/>
            <w:shd w:val="clear" w:color="auto" w:fill="auto"/>
          </w:tcPr>
          <w:p w14:paraId="2D706F44" w14:textId="77777777" w:rsidR="00312C76" w:rsidRPr="003167FF" w:rsidRDefault="00312C76" w:rsidP="007E0BCD">
            <w:pPr>
              <w:pStyle w:val="TAL"/>
              <w:rPr>
                <w:noProof/>
              </w:rPr>
            </w:pPr>
          </w:p>
        </w:tc>
        <w:tc>
          <w:tcPr>
            <w:tcW w:w="2959" w:type="dxa"/>
            <w:shd w:val="clear" w:color="auto" w:fill="auto"/>
          </w:tcPr>
          <w:p w14:paraId="4D695453" w14:textId="77777777" w:rsidR="00312C76" w:rsidRPr="003167FF" w:rsidRDefault="00312C76" w:rsidP="007E0BCD">
            <w:pPr>
              <w:pStyle w:val="TAL"/>
              <w:rPr>
                <w:noProof/>
              </w:rPr>
            </w:pPr>
            <w:r w:rsidRPr="003167FF">
              <w:rPr>
                <w:noProof/>
              </w:rPr>
              <w:t>IM-S</w:t>
            </w:r>
          </w:p>
        </w:tc>
        <w:tc>
          <w:tcPr>
            <w:tcW w:w="2960" w:type="dxa"/>
            <w:shd w:val="clear" w:color="auto" w:fill="auto"/>
          </w:tcPr>
          <w:p w14:paraId="5CD4DF13" w14:textId="77777777" w:rsidR="00312C76" w:rsidRPr="003167FF" w:rsidRDefault="00312C76" w:rsidP="007E0BCD">
            <w:pPr>
              <w:pStyle w:val="TAL"/>
              <w:rPr>
                <w:noProof/>
              </w:rPr>
            </w:pPr>
            <w:r w:rsidRPr="003167FF">
              <w:rPr>
                <w:noProof/>
              </w:rPr>
              <w:t>Not defined</w:t>
            </w:r>
          </w:p>
        </w:tc>
      </w:tr>
      <w:tr w:rsidR="00312C76" w:rsidRPr="003167FF" w14:paraId="32B6F98C" w14:textId="77777777" w:rsidTr="007E0BCD">
        <w:tc>
          <w:tcPr>
            <w:tcW w:w="2488" w:type="dxa"/>
          </w:tcPr>
          <w:p w14:paraId="32371E60" w14:textId="77777777" w:rsidR="00312C76" w:rsidRPr="003167FF" w:rsidRDefault="00312C76" w:rsidP="007E0BCD">
            <w:pPr>
              <w:pStyle w:val="TAL"/>
              <w:rPr>
                <w:noProof/>
              </w:rPr>
            </w:pPr>
          </w:p>
        </w:tc>
        <w:tc>
          <w:tcPr>
            <w:tcW w:w="1622" w:type="dxa"/>
            <w:shd w:val="clear" w:color="auto" w:fill="auto"/>
          </w:tcPr>
          <w:p w14:paraId="07951FDF" w14:textId="77777777" w:rsidR="00312C76" w:rsidRPr="003167FF" w:rsidRDefault="00312C76" w:rsidP="007E0BCD">
            <w:pPr>
              <w:pStyle w:val="TAL"/>
              <w:rPr>
                <w:noProof/>
              </w:rPr>
            </w:pPr>
          </w:p>
        </w:tc>
        <w:tc>
          <w:tcPr>
            <w:tcW w:w="2959" w:type="dxa"/>
            <w:shd w:val="clear" w:color="auto" w:fill="auto"/>
          </w:tcPr>
          <w:p w14:paraId="7EF45D10" w14:textId="77777777" w:rsidR="00312C76" w:rsidRPr="003167FF" w:rsidRDefault="00312C76" w:rsidP="007E0BCD">
            <w:pPr>
              <w:pStyle w:val="TAL"/>
              <w:rPr>
                <w:noProof/>
              </w:rPr>
            </w:pPr>
            <w:r w:rsidRPr="003167FF">
              <w:rPr>
                <w:noProof/>
              </w:rPr>
              <w:t>IM-C</w:t>
            </w:r>
          </w:p>
        </w:tc>
        <w:tc>
          <w:tcPr>
            <w:tcW w:w="2960" w:type="dxa"/>
            <w:shd w:val="clear" w:color="auto" w:fill="auto"/>
          </w:tcPr>
          <w:p w14:paraId="7FA331B5" w14:textId="77777777" w:rsidR="00312C76" w:rsidRPr="003167FF" w:rsidRDefault="00312C76" w:rsidP="007E0BCD">
            <w:pPr>
              <w:pStyle w:val="TAL"/>
              <w:rPr>
                <w:noProof/>
              </w:rPr>
            </w:pPr>
            <w:r w:rsidRPr="003167FF">
              <w:rPr>
                <w:noProof/>
              </w:rPr>
              <w:t>Not defined</w:t>
            </w:r>
          </w:p>
        </w:tc>
      </w:tr>
      <w:tr w:rsidR="00312C76" w:rsidRPr="003167FF" w14:paraId="73FBFF78" w14:textId="77777777" w:rsidTr="007E0BCD">
        <w:tc>
          <w:tcPr>
            <w:tcW w:w="2488" w:type="dxa"/>
          </w:tcPr>
          <w:p w14:paraId="30902F06" w14:textId="77777777" w:rsidR="00312C76" w:rsidRPr="003167FF" w:rsidRDefault="00312C76" w:rsidP="007E0BCD">
            <w:pPr>
              <w:pStyle w:val="TAL"/>
              <w:rPr>
                <w:noProof/>
              </w:rPr>
            </w:pPr>
          </w:p>
        </w:tc>
        <w:tc>
          <w:tcPr>
            <w:tcW w:w="1622" w:type="dxa"/>
            <w:shd w:val="clear" w:color="auto" w:fill="auto"/>
          </w:tcPr>
          <w:p w14:paraId="2668D7BE" w14:textId="77777777" w:rsidR="00312C76" w:rsidRPr="003167FF" w:rsidRDefault="00312C76" w:rsidP="007E0BCD">
            <w:pPr>
              <w:pStyle w:val="TAL"/>
              <w:rPr>
                <w:noProof/>
              </w:rPr>
            </w:pPr>
          </w:p>
        </w:tc>
        <w:tc>
          <w:tcPr>
            <w:tcW w:w="2959" w:type="dxa"/>
            <w:shd w:val="clear" w:color="auto" w:fill="auto"/>
          </w:tcPr>
          <w:p w14:paraId="1F295058" w14:textId="77777777" w:rsidR="00312C76" w:rsidRPr="003167FF" w:rsidRDefault="00312C76" w:rsidP="007E0BCD">
            <w:pPr>
              <w:pStyle w:val="TAL"/>
              <w:rPr>
                <w:noProof/>
              </w:rPr>
            </w:pPr>
            <w:r w:rsidRPr="003167FF">
              <w:rPr>
                <w:noProof/>
              </w:rPr>
              <w:t>IM-E</w:t>
            </w:r>
          </w:p>
        </w:tc>
        <w:tc>
          <w:tcPr>
            <w:tcW w:w="2960" w:type="dxa"/>
            <w:shd w:val="clear" w:color="auto" w:fill="auto"/>
          </w:tcPr>
          <w:p w14:paraId="0EFBFBEA" w14:textId="77777777" w:rsidR="00312C76" w:rsidRPr="003167FF" w:rsidRDefault="00312C76" w:rsidP="007E0BCD">
            <w:pPr>
              <w:pStyle w:val="TAL"/>
              <w:rPr>
                <w:noProof/>
              </w:rPr>
            </w:pPr>
            <w:r w:rsidRPr="003167FF">
              <w:rPr>
                <w:noProof/>
              </w:rPr>
              <w:t>Not defined</w:t>
            </w:r>
          </w:p>
        </w:tc>
      </w:tr>
      <w:tr w:rsidR="00312C76" w:rsidRPr="003167FF" w14:paraId="053BA00F" w14:textId="77777777" w:rsidTr="007E0BCD">
        <w:tc>
          <w:tcPr>
            <w:tcW w:w="2488" w:type="dxa"/>
          </w:tcPr>
          <w:p w14:paraId="25849907" w14:textId="77777777" w:rsidR="00312C76" w:rsidRPr="003167FF" w:rsidRDefault="00312C76" w:rsidP="007E0BCD">
            <w:pPr>
              <w:pStyle w:val="TAL"/>
              <w:rPr>
                <w:noProof/>
              </w:rPr>
            </w:pPr>
          </w:p>
        </w:tc>
        <w:tc>
          <w:tcPr>
            <w:tcW w:w="1622" w:type="dxa"/>
            <w:shd w:val="clear" w:color="auto" w:fill="auto"/>
          </w:tcPr>
          <w:p w14:paraId="6AEF73E3" w14:textId="77777777" w:rsidR="00312C76" w:rsidRPr="003167FF" w:rsidRDefault="00312C76" w:rsidP="007E0BCD">
            <w:pPr>
              <w:pStyle w:val="TAL"/>
              <w:rPr>
                <w:noProof/>
              </w:rPr>
            </w:pPr>
          </w:p>
        </w:tc>
        <w:tc>
          <w:tcPr>
            <w:tcW w:w="2959" w:type="dxa"/>
            <w:shd w:val="clear" w:color="auto" w:fill="auto"/>
          </w:tcPr>
          <w:p w14:paraId="7F3DBD34" w14:textId="77777777" w:rsidR="00312C76" w:rsidRPr="003167FF" w:rsidRDefault="00312C76" w:rsidP="007E0BCD">
            <w:pPr>
              <w:pStyle w:val="TAL"/>
              <w:rPr>
                <w:noProof/>
              </w:rPr>
            </w:pPr>
            <w:r w:rsidRPr="003167FF">
              <w:rPr>
                <w:noProof/>
              </w:rPr>
              <w:t>IM-PC5</w:t>
            </w:r>
          </w:p>
        </w:tc>
        <w:tc>
          <w:tcPr>
            <w:tcW w:w="2960" w:type="dxa"/>
            <w:shd w:val="clear" w:color="auto" w:fill="auto"/>
          </w:tcPr>
          <w:p w14:paraId="7E9069E6" w14:textId="77777777" w:rsidR="00312C76" w:rsidRPr="003167FF" w:rsidRDefault="00312C76" w:rsidP="007E0BCD">
            <w:pPr>
              <w:pStyle w:val="TAL"/>
              <w:rPr>
                <w:noProof/>
              </w:rPr>
            </w:pPr>
            <w:r w:rsidRPr="003167FF">
              <w:rPr>
                <w:noProof/>
              </w:rPr>
              <w:t>Not defined</w:t>
            </w:r>
          </w:p>
        </w:tc>
      </w:tr>
      <w:tr w:rsidR="00312C76" w:rsidRPr="003167FF" w14:paraId="42BAE3DC" w14:textId="77777777" w:rsidTr="007E0BCD">
        <w:tc>
          <w:tcPr>
            <w:tcW w:w="2488" w:type="dxa"/>
          </w:tcPr>
          <w:p w14:paraId="5B780A88" w14:textId="77777777" w:rsidR="00312C76" w:rsidRPr="003167FF" w:rsidRDefault="00312C76" w:rsidP="007E0BCD">
            <w:pPr>
              <w:pStyle w:val="TAL"/>
              <w:rPr>
                <w:noProof/>
              </w:rPr>
            </w:pPr>
            <w:r w:rsidRPr="003167FF">
              <w:rPr>
                <w:noProof/>
              </w:rPr>
              <w:t>Key management</w:t>
            </w:r>
          </w:p>
        </w:tc>
        <w:tc>
          <w:tcPr>
            <w:tcW w:w="1622" w:type="dxa"/>
            <w:shd w:val="clear" w:color="auto" w:fill="auto"/>
          </w:tcPr>
          <w:p w14:paraId="2738EE41" w14:textId="77777777" w:rsidR="00312C76" w:rsidRPr="003167FF" w:rsidRDefault="00312C76" w:rsidP="007E0BCD">
            <w:pPr>
              <w:pStyle w:val="TAL"/>
              <w:rPr>
                <w:noProof/>
              </w:rPr>
            </w:pPr>
            <w:r w:rsidRPr="003167FF">
              <w:rPr>
                <w:noProof/>
              </w:rPr>
              <w:t>Functional entity</w:t>
            </w:r>
          </w:p>
        </w:tc>
        <w:tc>
          <w:tcPr>
            <w:tcW w:w="2959" w:type="dxa"/>
            <w:shd w:val="clear" w:color="auto" w:fill="auto"/>
          </w:tcPr>
          <w:p w14:paraId="4E190E33" w14:textId="77777777" w:rsidR="00312C76" w:rsidRPr="003167FF" w:rsidRDefault="00312C76" w:rsidP="007E0BCD">
            <w:pPr>
              <w:pStyle w:val="TAL"/>
              <w:rPr>
                <w:noProof/>
              </w:rPr>
            </w:pPr>
            <w:r w:rsidRPr="003167FF">
              <w:rPr>
                <w:noProof/>
              </w:rPr>
              <w:t>Key management client</w:t>
            </w:r>
          </w:p>
        </w:tc>
        <w:tc>
          <w:tcPr>
            <w:tcW w:w="2960" w:type="dxa"/>
            <w:shd w:val="clear" w:color="auto" w:fill="auto"/>
          </w:tcPr>
          <w:p w14:paraId="3242AB85" w14:textId="77777777" w:rsidR="00312C76" w:rsidRPr="003167FF" w:rsidRDefault="00312C76" w:rsidP="007E0BCD">
            <w:pPr>
              <w:pStyle w:val="TAL"/>
              <w:rPr>
                <w:noProof/>
              </w:rPr>
            </w:pPr>
            <w:r w:rsidRPr="003167FF">
              <w:rPr>
                <w:noProof/>
              </w:rPr>
              <w:t>Key management client</w:t>
            </w:r>
          </w:p>
        </w:tc>
      </w:tr>
      <w:tr w:rsidR="00312C76" w:rsidRPr="003167FF" w14:paraId="39C1EC28" w14:textId="77777777" w:rsidTr="007E0BCD">
        <w:tc>
          <w:tcPr>
            <w:tcW w:w="2488" w:type="dxa"/>
          </w:tcPr>
          <w:p w14:paraId="16C440E5" w14:textId="77777777" w:rsidR="00312C76" w:rsidRPr="003167FF" w:rsidRDefault="00312C76" w:rsidP="007E0BCD">
            <w:pPr>
              <w:pStyle w:val="TAL"/>
              <w:rPr>
                <w:noProof/>
              </w:rPr>
            </w:pPr>
          </w:p>
        </w:tc>
        <w:tc>
          <w:tcPr>
            <w:tcW w:w="1622" w:type="dxa"/>
            <w:shd w:val="clear" w:color="auto" w:fill="auto"/>
          </w:tcPr>
          <w:p w14:paraId="01FA6018" w14:textId="77777777" w:rsidR="00312C76" w:rsidRPr="003167FF" w:rsidRDefault="00312C76" w:rsidP="007E0BCD">
            <w:pPr>
              <w:pStyle w:val="TAL"/>
              <w:rPr>
                <w:noProof/>
              </w:rPr>
            </w:pPr>
          </w:p>
        </w:tc>
        <w:tc>
          <w:tcPr>
            <w:tcW w:w="2959" w:type="dxa"/>
            <w:shd w:val="clear" w:color="auto" w:fill="auto"/>
          </w:tcPr>
          <w:p w14:paraId="7D453675" w14:textId="77777777" w:rsidR="00312C76" w:rsidRPr="003167FF" w:rsidRDefault="00312C76" w:rsidP="007E0BCD">
            <w:pPr>
              <w:pStyle w:val="TAL"/>
              <w:rPr>
                <w:noProof/>
              </w:rPr>
            </w:pPr>
            <w:r w:rsidRPr="003167FF">
              <w:rPr>
                <w:noProof/>
              </w:rPr>
              <w:t>Key management server</w:t>
            </w:r>
          </w:p>
        </w:tc>
        <w:tc>
          <w:tcPr>
            <w:tcW w:w="2960" w:type="dxa"/>
            <w:shd w:val="clear" w:color="auto" w:fill="auto"/>
          </w:tcPr>
          <w:p w14:paraId="63471A1E" w14:textId="77777777" w:rsidR="00312C76" w:rsidRPr="003167FF" w:rsidRDefault="00312C76" w:rsidP="007E0BCD">
            <w:pPr>
              <w:pStyle w:val="TAL"/>
              <w:rPr>
                <w:noProof/>
              </w:rPr>
            </w:pPr>
            <w:r w:rsidRPr="003167FF">
              <w:rPr>
                <w:noProof/>
              </w:rPr>
              <w:t>Key management server</w:t>
            </w:r>
          </w:p>
        </w:tc>
      </w:tr>
      <w:tr w:rsidR="00312C76" w:rsidRPr="003167FF" w14:paraId="12460241" w14:textId="77777777" w:rsidTr="007E0BCD">
        <w:tc>
          <w:tcPr>
            <w:tcW w:w="2488" w:type="dxa"/>
          </w:tcPr>
          <w:p w14:paraId="5F8D8CA7" w14:textId="77777777" w:rsidR="00312C76" w:rsidRPr="003167FF" w:rsidRDefault="00312C76" w:rsidP="007E0BCD">
            <w:pPr>
              <w:pStyle w:val="TAL"/>
              <w:rPr>
                <w:noProof/>
              </w:rPr>
            </w:pPr>
          </w:p>
        </w:tc>
        <w:tc>
          <w:tcPr>
            <w:tcW w:w="1622" w:type="dxa"/>
            <w:shd w:val="clear" w:color="auto" w:fill="auto"/>
          </w:tcPr>
          <w:p w14:paraId="5459BF81" w14:textId="77777777" w:rsidR="00312C76" w:rsidRPr="003167FF" w:rsidRDefault="00312C76" w:rsidP="007E0BCD">
            <w:pPr>
              <w:pStyle w:val="TAL"/>
              <w:rPr>
                <w:noProof/>
              </w:rPr>
            </w:pPr>
            <w:r w:rsidRPr="003167FF">
              <w:rPr>
                <w:noProof/>
              </w:rPr>
              <w:t>Reference points</w:t>
            </w:r>
          </w:p>
        </w:tc>
        <w:tc>
          <w:tcPr>
            <w:tcW w:w="2959" w:type="dxa"/>
            <w:shd w:val="clear" w:color="auto" w:fill="auto"/>
          </w:tcPr>
          <w:p w14:paraId="121493BA" w14:textId="77777777" w:rsidR="00312C76" w:rsidRPr="003167FF" w:rsidRDefault="00312C76" w:rsidP="007E0BCD">
            <w:pPr>
              <w:pStyle w:val="TAL"/>
              <w:rPr>
                <w:noProof/>
              </w:rPr>
            </w:pPr>
            <w:r w:rsidRPr="003167FF">
              <w:rPr>
                <w:noProof/>
              </w:rPr>
              <w:t>KM-UU</w:t>
            </w:r>
          </w:p>
        </w:tc>
        <w:tc>
          <w:tcPr>
            <w:tcW w:w="2960" w:type="dxa"/>
            <w:shd w:val="clear" w:color="auto" w:fill="auto"/>
          </w:tcPr>
          <w:p w14:paraId="3A741492" w14:textId="77777777" w:rsidR="00312C76" w:rsidRPr="003167FF" w:rsidRDefault="00312C76" w:rsidP="007E0BCD">
            <w:pPr>
              <w:pStyle w:val="TAL"/>
              <w:rPr>
                <w:noProof/>
              </w:rPr>
            </w:pPr>
            <w:r w:rsidRPr="003167FF">
              <w:rPr>
                <w:noProof/>
              </w:rPr>
              <w:t>CSC-8</w:t>
            </w:r>
          </w:p>
        </w:tc>
      </w:tr>
      <w:tr w:rsidR="00312C76" w:rsidRPr="003167FF" w14:paraId="473DEA18" w14:textId="77777777" w:rsidTr="007E0BCD">
        <w:tc>
          <w:tcPr>
            <w:tcW w:w="2488" w:type="dxa"/>
          </w:tcPr>
          <w:p w14:paraId="22D12998" w14:textId="77777777" w:rsidR="00312C76" w:rsidRPr="003167FF" w:rsidRDefault="00312C76" w:rsidP="007E0BCD">
            <w:pPr>
              <w:pStyle w:val="TAL"/>
              <w:rPr>
                <w:noProof/>
              </w:rPr>
            </w:pPr>
          </w:p>
        </w:tc>
        <w:tc>
          <w:tcPr>
            <w:tcW w:w="1622" w:type="dxa"/>
            <w:shd w:val="clear" w:color="auto" w:fill="auto"/>
          </w:tcPr>
          <w:p w14:paraId="4D35659D" w14:textId="77777777" w:rsidR="00312C76" w:rsidRPr="003167FF" w:rsidRDefault="00312C76" w:rsidP="007E0BCD">
            <w:pPr>
              <w:pStyle w:val="TAL"/>
              <w:rPr>
                <w:noProof/>
              </w:rPr>
            </w:pPr>
          </w:p>
        </w:tc>
        <w:tc>
          <w:tcPr>
            <w:tcW w:w="2959" w:type="dxa"/>
            <w:shd w:val="clear" w:color="auto" w:fill="auto"/>
          </w:tcPr>
          <w:p w14:paraId="1488171F" w14:textId="77777777" w:rsidR="00312C76" w:rsidRPr="003167FF" w:rsidRDefault="00312C76" w:rsidP="007E0BCD">
            <w:pPr>
              <w:pStyle w:val="TAL"/>
              <w:rPr>
                <w:noProof/>
              </w:rPr>
            </w:pPr>
            <w:r w:rsidRPr="003167FF">
              <w:rPr>
                <w:noProof/>
              </w:rPr>
              <w:t>KM-S</w:t>
            </w:r>
          </w:p>
        </w:tc>
        <w:tc>
          <w:tcPr>
            <w:tcW w:w="2960" w:type="dxa"/>
            <w:shd w:val="clear" w:color="auto" w:fill="auto"/>
          </w:tcPr>
          <w:p w14:paraId="43EBC6FE" w14:textId="77777777" w:rsidR="00312C76" w:rsidRPr="003167FF" w:rsidRDefault="00312C76" w:rsidP="007E0BCD">
            <w:pPr>
              <w:pStyle w:val="TAL"/>
              <w:rPr>
                <w:noProof/>
              </w:rPr>
            </w:pPr>
            <w:r w:rsidRPr="003167FF">
              <w:rPr>
                <w:noProof/>
              </w:rPr>
              <w:t>CSC-9</w:t>
            </w:r>
          </w:p>
        </w:tc>
      </w:tr>
      <w:tr w:rsidR="00312C76" w:rsidRPr="003167FF" w14:paraId="5CE70D66" w14:textId="77777777" w:rsidTr="007E0BCD">
        <w:tc>
          <w:tcPr>
            <w:tcW w:w="2488" w:type="dxa"/>
          </w:tcPr>
          <w:p w14:paraId="2D4A832C" w14:textId="77777777" w:rsidR="00312C76" w:rsidRPr="003167FF" w:rsidRDefault="00312C76" w:rsidP="007E0BCD">
            <w:pPr>
              <w:pStyle w:val="TAL"/>
              <w:rPr>
                <w:noProof/>
              </w:rPr>
            </w:pPr>
          </w:p>
        </w:tc>
        <w:tc>
          <w:tcPr>
            <w:tcW w:w="1622" w:type="dxa"/>
            <w:shd w:val="clear" w:color="auto" w:fill="auto"/>
          </w:tcPr>
          <w:p w14:paraId="1E96EA68" w14:textId="77777777" w:rsidR="00312C76" w:rsidRPr="003167FF" w:rsidRDefault="00312C76" w:rsidP="007E0BCD">
            <w:pPr>
              <w:pStyle w:val="TAL"/>
              <w:rPr>
                <w:noProof/>
              </w:rPr>
            </w:pPr>
          </w:p>
        </w:tc>
        <w:tc>
          <w:tcPr>
            <w:tcW w:w="2959" w:type="dxa"/>
            <w:shd w:val="clear" w:color="auto" w:fill="auto"/>
          </w:tcPr>
          <w:p w14:paraId="1EAB4CD5" w14:textId="77777777" w:rsidR="00312C76" w:rsidRPr="003167FF" w:rsidRDefault="00312C76" w:rsidP="007E0BCD">
            <w:pPr>
              <w:pStyle w:val="TAL"/>
              <w:rPr>
                <w:noProof/>
              </w:rPr>
            </w:pPr>
            <w:r w:rsidRPr="003167FF">
              <w:rPr>
                <w:noProof/>
              </w:rPr>
              <w:t>KM-PC5</w:t>
            </w:r>
          </w:p>
        </w:tc>
        <w:tc>
          <w:tcPr>
            <w:tcW w:w="2960" w:type="dxa"/>
            <w:shd w:val="clear" w:color="auto" w:fill="auto"/>
          </w:tcPr>
          <w:p w14:paraId="2CAF51EF" w14:textId="77777777" w:rsidR="00312C76" w:rsidRPr="003167FF" w:rsidRDefault="00312C76" w:rsidP="007E0BCD">
            <w:pPr>
              <w:pStyle w:val="TAL"/>
              <w:rPr>
                <w:noProof/>
              </w:rPr>
            </w:pPr>
            <w:r w:rsidRPr="003167FF">
              <w:rPr>
                <w:noProof/>
              </w:rPr>
              <w:t>Not defined</w:t>
            </w:r>
          </w:p>
        </w:tc>
      </w:tr>
      <w:tr w:rsidR="00312C76" w:rsidRPr="003167FF" w14:paraId="157FE735" w14:textId="77777777" w:rsidTr="007E0BCD">
        <w:tc>
          <w:tcPr>
            <w:tcW w:w="2488" w:type="dxa"/>
          </w:tcPr>
          <w:p w14:paraId="26F9D826" w14:textId="77777777" w:rsidR="00312C76" w:rsidRPr="003167FF" w:rsidRDefault="00312C76" w:rsidP="007E0BCD">
            <w:pPr>
              <w:pStyle w:val="TAL"/>
              <w:rPr>
                <w:noProof/>
              </w:rPr>
            </w:pPr>
            <w:r w:rsidRPr="003167FF">
              <w:rPr>
                <w:noProof/>
              </w:rPr>
              <w:t>Network resource management</w:t>
            </w:r>
          </w:p>
        </w:tc>
        <w:tc>
          <w:tcPr>
            <w:tcW w:w="1622" w:type="dxa"/>
            <w:shd w:val="clear" w:color="auto" w:fill="auto"/>
          </w:tcPr>
          <w:p w14:paraId="59E5F854" w14:textId="77777777" w:rsidR="00312C76" w:rsidRPr="003167FF" w:rsidRDefault="00312C76" w:rsidP="007E0BCD">
            <w:pPr>
              <w:pStyle w:val="TAL"/>
              <w:rPr>
                <w:noProof/>
              </w:rPr>
            </w:pPr>
            <w:r w:rsidRPr="003167FF">
              <w:rPr>
                <w:noProof/>
              </w:rPr>
              <w:t>Functional entity</w:t>
            </w:r>
          </w:p>
        </w:tc>
        <w:tc>
          <w:tcPr>
            <w:tcW w:w="2959" w:type="dxa"/>
            <w:shd w:val="clear" w:color="auto" w:fill="auto"/>
          </w:tcPr>
          <w:p w14:paraId="66749624" w14:textId="77777777" w:rsidR="00312C76" w:rsidRPr="003167FF" w:rsidRDefault="00312C76" w:rsidP="007E0BCD">
            <w:pPr>
              <w:pStyle w:val="TAL"/>
              <w:rPr>
                <w:noProof/>
              </w:rPr>
            </w:pPr>
            <w:r w:rsidRPr="003167FF">
              <w:rPr>
                <w:noProof/>
              </w:rPr>
              <w:t>Network resource management client</w:t>
            </w:r>
          </w:p>
        </w:tc>
        <w:tc>
          <w:tcPr>
            <w:tcW w:w="2960" w:type="dxa"/>
            <w:shd w:val="clear" w:color="auto" w:fill="auto"/>
          </w:tcPr>
          <w:p w14:paraId="21B0C4F0" w14:textId="37D8E951" w:rsidR="00312C76" w:rsidRPr="003167FF" w:rsidRDefault="00312C76" w:rsidP="007E0BCD">
            <w:pPr>
              <w:pStyle w:val="TAL"/>
              <w:rPr>
                <w:noProof/>
              </w:rPr>
            </w:pPr>
            <w:r w:rsidRPr="003167FF">
              <w:rPr>
                <w:noProof/>
              </w:rPr>
              <w:t>Not defined (</w:t>
            </w:r>
            <w:r w:rsidR="00FE1B62" w:rsidRPr="003167FF">
              <w:rPr>
                <w:noProof/>
              </w:rPr>
              <w:t>s</w:t>
            </w:r>
            <w:r w:rsidRPr="003167FF">
              <w:rPr>
                <w:noProof/>
              </w:rPr>
              <w:t>ee NOTE)</w:t>
            </w:r>
          </w:p>
        </w:tc>
      </w:tr>
      <w:tr w:rsidR="00312C76" w:rsidRPr="003167FF" w14:paraId="6B57BBB8" w14:textId="77777777" w:rsidTr="007E0BCD">
        <w:tc>
          <w:tcPr>
            <w:tcW w:w="2488" w:type="dxa"/>
          </w:tcPr>
          <w:p w14:paraId="66D5A2AF" w14:textId="77777777" w:rsidR="00312C76" w:rsidRPr="003167FF" w:rsidRDefault="00312C76" w:rsidP="007E0BCD">
            <w:pPr>
              <w:pStyle w:val="TAL"/>
              <w:rPr>
                <w:noProof/>
              </w:rPr>
            </w:pPr>
          </w:p>
        </w:tc>
        <w:tc>
          <w:tcPr>
            <w:tcW w:w="1622" w:type="dxa"/>
            <w:shd w:val="clear" w:color="auto" w:fill="auto"/>
          </w:tcPr>
          <w:p w14:paraId="2CCF09E3" w14:textId="77777777" w:rsidR="00312C76" w:rsidRPr="003167FF" w:rsidRDefault="00312C76" w:rsidP="007E0BCD">
            <w:pPr>
              <w:pStyle w:val="TAL"/>
              <w:rPr>
                <w:noProof/>
              </w:rPr>
            </w:pPr>
          </w:p>
        </w:tc>
        <w:tc>
          <w:tcPr>
            <w:tcW w:w="2959" w:type="dxa"/>
            <w:shd w:val="clear" w:color="auto" w:fill="auto"/>
          </w:tcPr>
          <w:p w14:paraId="1DBB1C0A" w14:textId="77777777" w:rsidR="00312C76" w:rsidRPr="003167FF" w:rsidRDefault="00312C76" w:rsidP="007E0BCD">
            <w:pPr>
              <w:pStyle w:val="TAL"/>
              <w:rPr>
                <w:noProof/>
              </w:rPr>
            </w:pPr>
            <w:r w:rsidRPr="003167FF">
              <w:rPr>
                <w:noProof/>
              </w:rPr>
              <w:t>Network resource management server</w:t>
            </w:r>
          </w:p>
        </w:tc>
        <w:tc>
          <w:tcPr>
            <w:tcW w:w="2960" w:type="dxa"/>
            <w:shd w:val="clear" w:color="auto" w:fill="auto"/>
          </w:tcPr>
          <w:p w14:paraId="2E2F658E" w14:textId="230D6D80" w:rsidR="00312C76" w:rsidRPr="003167FF" w:rsidRDefault="00312C76" w:rsidP="007E0BCD">
            <w:pPr>
              <w:pStyle w:val="TAL"/>
              <w:rPr>
                <w:noProof/>
              </w:rPr>
            </w:pPr>
            <w:r w:rsidRPr="003167FF">
              <w:rPr>
                <w:noProof/>
              </w:rPr>
              <w:t>Not defined (</w:t>
            </w:r>
            <w:r w:rsidR="00FE1B62" w:rsidRPr="003167FF">
              <w:rPr>
                <w:noProof/>
              </w:rPr>
              <w:t>s</w:t>
            </w:r>
            <w:r w:rsidRPr="003167FF">
              <w:rPr>
                <w:noProof/>
              </w:rPr>
              <w:t>ee NOTE)</w:t>
            </w:r>
          </w:p>
        </w:tc>
      </w:tr>
      <w:tr w:rsidR="00312C76" w:rsidRPr="003167FF" w14:paraId="418AEF77" w14:textId="77777777" w:rsidTr="007E0BCD">
        <w:tc>
          <w:tcPr>
            <w:tcW w:w="2488" w:type="dxa"/>
          </w:tcPr>
          <w:p w14:paraId="1FC97875" w14:textId="77777777" w:rsidR="00312C76" w:rsidRPr="003167FF" w:rsidRDefault="00312C76" w:rsidP="007E0BCD">
            <w:pPr>
              <w:pStyle w:val="TAL"/>
              <w:rPr>
                <w:noProof/>
              </w:rPr>
            </w:pPr>
          </w:p>
        </w:tc>
        <w:tc>
          <w:tcPr>
            <w:tcW w:w="1622" w:type="dxa"/>
            <w:shd w:val="clear" w:color="auto" w:fill="auto"/>
          </w:tcPr>
          <w:p w14:paraId="0F1EE8AA" w14:textId="77777777" w:rsidR="00312C76" w:rsidRPr="003167FF" w:rsidRDefault="00312C76" w:rsidP="007E0BCD">
            <w:pPr>
              <w:pStyle w:val="TAL"/>
              <w:rPr>
                <w:noProof/>
              </w:rPr>
            </w:pPr>
            <w:r w:rsidRPr="003167FF">
              <w:rPr>
                <w:noProof/>
              </w:rPr>
              <w:t>Reference points</w:t>
            </w:r>
          </w:p>
        </w:tc>
        <w:tc>
          <w:tcPr>
            <w:tcW w:w="2959" w:type="dxa"/>
            <w:shd w:val="clear" w:color="auto" w:fill="auto"/>
          </w:tcPr>
          <w:p w14:paraId="2FD0722A" w14:textId="77777777" w:rsidR="00312C76" w:rsidRPr="003167FF" w:rsidRDefault="00312C76" w:rsidP="007E0BCD">
            <w:pPr>
              <w:pStyle w:val="TAL"/>
              <w:rPr>
                <w:noProof/>
              </w:rPr>
            </w:pPr>
            <w:r w:rsidRPr="003167FF">
              <w:rPr>
                <w:noProof/>
              </w:rPr>
              <w:t>NRM-UU</w:t>
            </w:r>
          </w:p>
        </w:tc>
        <w:tc>
          <w:tcPr>
            <w:tcW w:w="2960" w:type="dxa"/>
            <w:shd w:val="clear" w:color="auto" w:fill="auto"/>
          </w:tcPr>
          <w:p w14:paraId="6AB875C5" w14:textId="5FD87F13" w:rsidR="00312C76" w:rsidRPr="003167FF" w:rsidRDefault="00312C76" w:rsidP="007E0BCD">
            <w:pPr>
              <w:pStyle w:val="TAL"/>
              <w:rPr>
                <w:noProof/>
              </w:rPr>
            </w:pPr>
            <w:r w:rsidRPr="003167FF">
              <w:rPr>
                <w:noProof/>
              </w:rPr>
              <w:t>Not defined (</w:t>
            </w:r>
            <w:r w:rsidR="00FE1B62" w:rsidRPr="003167FF">
              <w:rPr>
                <w:noProof/>
              </w:rPr>
              <w:t>s</w:t>
            </w:r>
            <w:r w:rsidRPr="003167FF">
              <w:rPr>
                <w:noProof/>
              </w:rPr>
              <w:t>ee NOTE)</w:t>
            </w:r>
          </w:p>
        </w:tc>
      </w:tr>
      <w:tr w:rsidR="00312C76" w:rsidRPr="003167FF" w14:paraId="4EB49D7B" w14:textId="77777777" w:rsidTr="007E0BCD">
        <w:tc>
          <w:tcPr>
            <w:tcW w:w="2488" w:type="dxa"/>
          </w:tcPr>
          <w:p w14:paraId="0A118D76" w14:textId="77777777" w:rsidR="00312C76" w:rsidRPr="003167FF" w:rsidRDefault="00312C76" w:rsidP="007E0BCD">
            <w:pPr>
              <w:pStyle w:val="TAL"/>
              <w:rPr>
                <w:noProof/>
              </w:rPr>
            </w:pPr>
          </w:p>
        </w:tc>
        <w:tc>
          <w:tcPr>
            <w:tcW w:w="1622" w:type="dxa"/>
            <w:shd w:val="clear" w:color="auto" w:fill="auto"/>
          </w:tcPr>
          <w:p w14:paraId="5E6CAA8D" w14:textId="77777777" w:rsidR="00312C76" w:rsidRPr="003167FF" w:rsidRDefault="00312C76" w:rsidP="007E0BCD">
            <w:pPr>
              <w:pStyle w:val="TAL"/>
              <w:rPr>
                <w:noProof/>
              </w:rPr>
            </w:pPr>
          </w:p>
        </w:tc>
        <w:tc>
          <w:tcPr>
            <w:tcW w:w="2959" w:type="dxa"/>
            <w:shd w:val="clear" w:color="auto" w:fill="auto"/>
          </w:tcPr>
          <w:p w14:paraId="09D7D664" w14:textId="77777777" w:rsidR="00312C76" w:rsidRPr="003167FF" w:rsidRDefault="00312C76" w:rsidP="007E0BCD">
            <w:pPr>
              <w:pStyle w:val="TAL"/>
              <w:rPr>
                <w:noProof/>
              </w:rPr>
            </w:pPr>
            <w:r w:rsidRPr="003167FF">
              <w:rPr>
                <w:noProof/>
              </w:rPr>
              <w:t>NRM-S</w:t>
            </w:r>
          </w:p>
        </w:tc>
        <w:tc>
          <w:tcPr>
            <w:tcW w:w="2960" w:type="dxa"/>
            <w:shd w:val="clear" w:color="auto" w:fill="auto"/>
          </w:tcPr>
          <w:p w14:paraId="384874C6" w14:textId="77777777" w:rsidR="00312C76" w:rsidRPr="003167FF" w:rsidRDefault="00312C76" w:rsidP="007E0BCD">
            <w:pPr>
              <w:pStyle w:val="TAL"/>
              <w:rPr>
                <w:noProof/>
              </w:rPr>
            </w:pPr>
            <w:r w:rsidRPr="003167FF">
              <w:rPr>
                <w:noProof/>
              </w:rPr>
              <w:t>Not defined</w:t>
            </w:r>
          </w:p>
        </w:tc>
      </w:tr>
      <w:tr w:rsidR="00312C76" w:rsidRPr="003167FF" w14:paraId="721F6806" w14:textId="77777777" w:rsidTr="007E0BCD">
        <w:tc>
          <w:tcPr>
            <w:tcW w:w="2488" w:type="dxa"/>
          </w:tcPr>
          <w:p w14:paraId="020A5174" w14:textId="77777777" w:rsidR="00312C76" w:rsidRPr="003167FF" w:rsidRDefault="00312C76" w:rsidP="007E0BCD">
            <w:pPr>
              <w:pStyle w:val="TAL"/>
              <w:rPr>
                <w:noProof/>
              </w:rPr>
            </w:pPr>
          </w:p>
        </w:tc>
        <w:tc>
          <w:tcPr>
            <w:tcW w:w="1622" w:type="dxa"/>
            <w:shd w:val="clear" w:color="auto" w:fill="auto"/>
          </w:tcPr>
          <w:p w14:paraId="60E3737B" w14:textId="77777777" w:rsidR="00312C76" w:rsidRPr="003167FF" w:rsidRDefault="00312C76" w:rsidP="007E0BCD">
            <w:pPr>
              <w:pStyle w:val="TAL"/>
              <w:rPr>
                <w:noProof/>
              </w:rPr>
            </w:pPr>
          </w:p>
        </w:tc>
        <w:tc>
          <w:tcPr>
            <w:tcW w:w="2959" w:type="dxa"/>
            <w:shd w:val="clear" w:color="auto" w:fill="auto"/>
          </w:tcPr>
          <w:p w14:paraId="10D21333" w14:textId="77777777" w:rsidR="00312C76" w:rsidRPr="003167FF" w:rsidRDefault="00312C76" w:rsidP="007E0BCD">
            <w:pPr>
              <w:pStyle w:val="TAL"/>
              <w:rPr>
                <w:noProof/>
              </w:rPr>
            </w:pPr>
            <w:r w:rsidRPr="003167FF">
              <w:rPr>
                <w:noProof/>
              </w:rPr>
              <w:t>NRM-C</w:t>
            </w:r>
          </w:p>
        </w:tc>
        <w:tc>
          <w:tcPr>
            <w:tcW w:w="2960" w:type="dxa"/>
            <w:shd w:val="clear" w:color="auto" w:fill="auto"/>
          </w:tcPr>
          <w:p w14:paraId="66374A04" w14:textId="77777777" w:rsidR="00312C76" w:rsidRPr="003167FF" w:rsidRDefault="00312C76" w:rsidP="007E0BCD">
            <w:pPr>
              <w:pStyle w:val="TAL"/>
              <w:rPr>
                <w:noProof/>
              </w:rPr>
            </w:pPr>
            <w:r w:rsidRPr="003167FF">
              <w:rPr>
                <w:noProof/>
              </w:rPr>
              <w:t>Not defined</w:t>
            </w:r>
          </w:p>
        </w:tc>
      </w:tr>
      <w:tr w:rsidR="00312C76" w:rsidRPr="003167FF" w14:paraId="3ED8560C" w14:textId="77777777" w:rsidTr="007E0BCD">
        <w:tc>
          <w:tcPr>
            <w:tcW w:w="2488" w:type="dxa"/>
          </w:tcPr>
          <w:p w14:paraId="39E68F96" w14:textId="77777777" w:rsidR="00312C76" w:rsidRPr="003167FF" w:rsidRDefault="00312C76" w:rsidP="007E0BCD">
            <w:pPr>
              <w:pStyle w:val="TAL"/>
              <w:rPr>
                <w:noProof/>
              </w:rPr>
            </w:pPr>
          </w:p>
        </w:tc>
        <w:tc>
          <w:tcPr>
            <w:tcW w:w="1622" w:type="dxa"/>
            <w:shd w:val="clear" w:color="auto" w:fill="auto"/>
          </w:tcPr>
          <w:p w14:paraId="5D1F4C6D" w14:textId="77777777" w:rsidR="00312C76" w:rsidRPr="003167FF" w:rsidRDefault="00312C76" w:rsidP="007E0BCD">
            <w:pPr>
              <w:pStyle w:val="TAL"/>
              <w:rPr>
                <w:noProof/>
              </w:rPr>
            </w:pPr>
          </w:p>
        </w:tc>
        <w:tc>
          <w:tcPr>
            <w:tcW w:w="2959" w:type="dxa"/>
            <w:shd w:val="clear" w:color="auto" w:fill="auto"/>
          </w:tcPr>
          <w:p w14:paraId="14C3D0C2" w14:textId="77777777" w:rsidR="00312C76" w:rsidRPr="003167FF" w:rsidRDefault="00312C76" w:rsidP="007E0BCD">
            <w:pPr>
              <w:pStyle w:val="TAL"/>
              <w:rPr>
                <w:noProof/>
              </w:rPr>
            </w:pPr>
            <w:r w:rsidRPr="003167FF">
              <w:rPr>
                <w:noProof/>
              </w:rPr>
              <w:t>NRM-E</w:t>
            </w:r>
          </w:p>
        </w:tc>
        <w:tc>
          <w:tcPr>
            <w:tcW w:w="2960" w:type="dxa"/>
            <w:shd w:val="clear" w:color="auto" w:fill="auto"/>
          </w:tcPr>
          <w:p w14:paraId="372C702E" w14:textId="77777777" w:rsidR="00312C76" w:rsidRPr="003167FF" w:rsidRDefault="00312C76" w:rsidP="007E0BCD">
            <w:pPr>
              <w:pStyle w:val="TAL"/>
              <w:rPr>
                <w:noProof/>
              </w:rPr>
            </w:pPr>
            <w:r w:rsidRPr="003167FF">
              <w:rPr>
                <w:noProof/>
              </w:rPr>
              <w:t>Not defined</w:t>
            </w:r>
          </w:p>
        </w:tc>
      </w:tr>
      <w:tr w:rsidR="00312C76" w:rsidRPr="003167FF" w14:paraId="73206322" w14:textId="77777777" w:rsidTr="007E0BCD">
        <w:tc>
          <w:tcPr>
            <w:tcW w:w="2488" w:type="dxa"/>
          </w:tcPr>
          <w:p w14:paraId="0C69F330" w14:textId="77777777" w:rsidR="00312C76" w:rsidRPr="003167FF" w:rsidRDefault="00312C76" w:rsidP="007E0BCD">
            <w:pPr>
              <w:pStyle w:val="TAL"/>
              <w:rPr>
                <w:noProof/>
              </w:rPr>
            </w:pPr>
          </w:p>
        </w:tc>
        <w:tc>
          <w:tcPr>
            <w:tcW w:w="1622" w:type="dxa"/>
            <w:shd w:val="clear" w:color="auto" w:fill="auto"/>
          </w:tcPr>
          <w:p w14:paraId="57A33055" w14:textId="77777777" w:rsidR="00312C76" w:rsidRPr="003167FF" w:rsidRDefault="00312C76" w:rsidP="007E0BCD">
            <w:pPr>
              <w:pStyle w:val="TAL"/>
              <w:rPr>
                <w:noProof/>
              </w:rPr>
            </w:pPr>
          </w:p>
        </w:tc>
        <w:tc>
          <w:tcPr>
            <w:tcW w:w="2959" w:type="dxa"/>
            <w:shd w:val="clear" w:color="auto" w:fill="auto"/>
          </w:tcPr>
          <w:p w14:paraId="2A821A0D" w14:textId="77777777" w:rsidR="00312C76" w:rsidRPr="003167FF" w:rsidRDefault="00312C76" w:rsidP="007E0BCD">
            <w:pPr>
              <w:pStyle w:val="TAL"/>
              <w:rPr>
                <w:noProof/>
              </w:rPr>
            </w:pPr>
            <w:r w:rsidRPr="003167FF">
              <w:rPr>
                <w:noProof/>
              </w:rPr>
              <w:t>NRM-PC5</w:t>
            </w:r>
          </w:p>
        </w:tc>
        <w:tc>
          <w:tcPr>
            <w:tcW w:w="2960" w:type="dxa"/>
            <w:shd w:val="clear" w:color="auto" w:fill="auto"/>
          </w:tcPr>
          <w:p w14:paraId="5C2E3126" w14:textId="77777777" w:rsidR="00312C76" w:rsidRPr="003167FF" w:rsidRDefault="00312C76" w:rsidP="007E0BCD">
            <w:pPr>
              <w:pStyle w:val="TAL"/>
              <w:rPr>
                <w:noProof/>
              </w:rPr>
            </w:pPr>
            <w:r w:rsidRPr="003167FF">
              <w:rPr>
                <w:noProof/>
              </w:rPr>
              <w:t>Not defined</w:t>
            </w:r>
          </w:p>
        </w:tc>
      </w:tr>
      <w:tr w:rsidR="00312C76" w:rsidRPr="003167FF" w14:paraId="4648E044" w14:textId="77777777" w:rsidTr="007E0BCD">
        <w:tc>
          <w:tcPr>
            <w:tcW w:w="10029" w:type="dxa"/>
            <w:gridSpan w:val="4"/>
          </w:tcPr>
          <w:p w14:paraId="3C87F182" w14:textId="77777777" w:rsidR="00312C76" w:rsidRPr="003167FF" w:rsidRDefault="00312C76" w:rsidP="007E0BCD">
            <w:pPr>
              <w:pStyle w:val="TAN"/>
              <w:rPr>
                <w:lang w:eastAsia="zh-CN"/>
              </w:rPr>
            </w:pPr>
            <w:r w:rsidRPr="003167FF">
              <w:rPr>
                <w:lang w:eastAsia="zh-CN"/>
              </w:rPr>
              <w:t>NOTE:</w:t>
            </w:r>
            <w:r w:rsidRPr="003167FF">
              <w:rPr>
                <w:lang w:eastAsia="zh-CN"/>
              </w:rPr>
              <w:tab/>
              <w:t>Defined in the application layer for Mission Critical service (e.g. MCPTT).</w:t>
            </w:r>
          </w:p>
        </w:tc>
      </w:tr>
    </w:tbl>
    <w:p w14:paraId="74D07AF3" w14:textId="77777777" w:rsidR="00312C76" w:rsidRPr="003167FF" w:rsidRDefault="00312C76" w:rsidP="00312C76">
      <w:pPr>
        <w:rPr>
          <w:noProof/>
        </w:rPr>
      </w:pPr>
    </w:p>
    <w:p w14:paraId="7D09ABD8" w14:textId="77777777" w:rsidR="00312C76" w:rsidRPr="003167FF" w:rsidRDefault="00312C76" w:rsidP="00312C76">
      <w:pPr>
        <w:pStyle w:val="Heading9"/>
      </w:pPr>
      <w:bookmarkStart w:id="1929" w:name="_Toc59224978"/>
      <w:bookmarkStart w:id="1930" w:name="_Toc155356132"/>
      <w:r w:rsidRPr="003167FF">
        <w:lastRenderedPageBreak/>
        <w:t>Annex C (normative):</w:t>
      </w:r>
      <w:r w:rsidRPr="003167FF">
        <w:br/>
        <w:t xml:space="preserve">Protocol realizations of </w:t>
      </w:r>
      <w:bookmarkEnd w:id="1929"/>
      <w:r w:rsidRPr="003167FF">
        <w:t>LWP in the signalling control plane</w:t>
      </w:r>
      <w:bookmarkEnd w:id="1930"/>
    </w:p>
    <w:p w14:paraId="77126923" w14:textId="01410510" w:rsidR="00312C76" w:rsidRPr="003167FF" w:rsidRDefault="00312C76" w:rsidP="00312C76">
      <w:pPr>
        <w:pStyle w:val="Heading1"/>
      </w:pPr>
      <w:bookmarkStart w:id="1931" w:name="_Toc155356133"/>
      <w:r w:rsidRPr="003167FF">
        <w:t>C.1</w:t>
      </w:r>
      <w:r w:rsidR="007837A6" w:rsidRPr="003167FF">
        <w:tab/>
      </w:r>
      <w:r w:rsidRPr="003167FF">
        <w:t>General</w:t>
      </w:r>
      <w:bookmarkEnd w:id="1931"/>
    </w:p>
    <w:p w14:paraId="185864AB" w14:textId="77777777" w:rsidR="00312C76" w:rsidRPr="003167FF" w:rsidRDefault="00312C76" w:rsidP="00312C76">
      <w:r w:rsidRPr="003167FF">
        <w:t>This annex specifies protocol realizations of the light-weight protocol in the signalling control plane.</w:t>
      </w:r>
    </w:p>
    <w:p w14:paraId="121ABED4" w14:textId="77777777" w:rsidR="00312C76" w:rsidRPr="003167FF" w:rsidRDefault="00312C76" w:rsidP="00312C76">
      <w:pPr>
        <w:pStyle w:val="Heading1"/>
        <w:rPr>
          <w:noProof/>
        </w:rPr>
      </w:pPr>
      <w:bookmarkStart w:id="1932" w:name="_Toc155356134"/>
      <w:r w:rsidRPr="003167FF">
        <w:rPr>
          <w:noProof/>
        </w:rPr>
        <w:t>C.2</w:t>
      </w:r>
      <w:r w:rsidRPr="003167FF">
        <w:rPr>
          <w:noProof/>
        </w:rPr>
        <w:tab/>
        <w:t>Usage of CoAP as LWP</w:t>
      </w:r>
      <w:bookmarkEnd w:id="1932"/>
    </w:p>
    <w:p w14:paraId="2717822A" w14:textId="77777777" w:rsidR="00312C76" w:rsidRPr="003167FF" w:rsidRDefault="00312C76" w:rsidP="00312C76">
      <w:r w:rsidRPr="003167FF">
        <w:t>This clause specifies how the CoAP protocol shall be used to realize the generic light-weight protocol in the signalling control plane.</w:t>
      </w:r>
    </w:p>
    <w:p w14:paraId="4BE9531C" w14:textId="77777777" w:rsidR="00312C76" w:rsidRPr="003167FF" w:rsidRDefault="00312C76" w:rsidP="00312C76">
      <w:r w:rsidRPr="003167FF">
        <w:t>The Constrained Application Protocol (CoAP) is a light-weight protocol defined by IETF in RFC 7252 [32] and designed specifically for application layer communication for constrained devices. CoAP provides a request/response interaction model between application endpoints, supports built-in discovery of services and resources, and includes key concepts of the Web such as URIs and Internet media types. CoAP is designed to easily interface with HTTP for integration with the Web while meeting specialized requirements such as multicast support, very low overhead, and simplicity for constrained environments. RFC 7252 [32] specifies bindings to UDP and DTLS. IETF RFC 8323 [33] specifies bindings to TCP, WebSocket and TLS.</w:t>
      </w:r>
    </w:p>
    <w:p w14:paraId="51262872" w14:textId="77777777" w:rsidR="00312C76" w:rsidRPr="003167FF" w:rsidRDefault="00312C76" w:rsidP="00312C76">
      <w:pPr>
        <w:rPr>
          <w:noProof/>
        </w:rPr>
      </w:pPr>
      <w:r w:rsidRPr="003167FF">
        <w:t>Figure C.2-1 illustrates the functional model for the LWP signalling control plane when CoAP is used as the LWP.</w:t>
      </w:r>
      <w:r w:rsidRPr="003167FF">
        <w:rPr>
          <w:noProof/>
        </w:rPr>
        <w:t xml:space="preserve"> </w:t>
      </w:r>
    </w:p>
    <w:p w14:paraId="3FEA7DFF" w14:textId="77777777" w:rsidR="00312C76" w:rsidRPr="003167FF" w:rsidRDefault="00312C76" w:rsidP="00312C76"/>
    <w:p w14:paraId="21F07EA6" w14:textId="77777777" w:rsidR="00312C76" w:rsidRPr="003167FF" w:rsidRDefault="00312C76" w:rsidP="00312C76">
      <w:pPr>
        <w:pStyle w:val="TH"/>
      </w:pPr>
      <w:r w:rsidRPr="003167FF">
        <w:rPr>
          <w:noProof/>
        </w:rPr>
        <w:object w:dxaOrig="8211" w:dyaOrig="3461" w14:anchorId="6F61DA4F">
          <v:shape id="_x0000_i1188" type="#_x0000_t75" style="width:409.1pt;height:172.7pt" o:ole="">
            <v:imagedata r:id="rId343" o:title=""/>
          </v:shape>
          <o:OLEObject Type="Embed" ProgID="Visio.Drawing.15" ShapeID="_x0000_i1188" DrawAspect="Content" ObjectID="_1765969127" r:id="rId344"/>
        </w:object>
      </w:r>
    </w:p>
    <w:p w14:paraId="22376612" w14:textId="77777777" w:rsidR="00312C76" w:rsidRPr="003167FF" w:rsidRDefault="00312C76" w:rsidP="00312C76">
      <w:pPr>
        <w:pStyle w:val="TF"/>
      </w:pPr>
      <w:r w:rsidRPr="003167FF">
        <w:t xml:space="preserve">Figure C.2-1: Functional model for LWP signalling control plane when CoAP is used as LWP </w:t>
      </w:r>
    </w:p>
    <w:p w14:paraId="42538A1E" w14:textId="77777777" w:rsidR="00312C76" w:rsidRPr="003167FF" w:rsidRDefault="00312C76" w:rsidP="00312C76">
      <w:r w:rsidRPr="003167FF">
        <w:t>When CoAP is used to realize the generic light-weight protocol defined in clause 6.2, then,</w:t>
      </w:r>
    </w:p>
    <w:p w14:paraId="19E688FA" w14:textId="77777777" w:rsidR="00312C76" w:rsidRPr="003167FF" w:rsidRDefault="00312C76" w:rsidP="00312C76">
      <w:pPr>
        <w:pStyle w:val="B1"/>
      </w:pPr>
      <w:r w:rsidRPr="003167FF">
        <w:t>1.</w:t>
      </w:r>
      <w:r w:rsidRPr="003167FF">
        <w:tab/>
        <w:t>CoAP client is a realization of the LWP client</w:t>
      </w:r>
    </w:p>
    <w:p w14:paraId="3C219DC3" w14:textId="77777777" w:rsidR="00312C76" w:rsidRPr="003167FF" w:rsidRDefault="00312C76" w:rsidP="00312C76">
      <w:pPr>
        <w:pStyle w:val="B1"/>
      </w:pPr>
      <w:r w:rsidRPr="003167FF">
        <w:t>2.</w:t>
      </w:r>
      <w:r w:rsidRPr="003167FF">
        <w:tab/>
        <w:t>CoAP proxy is a realization of the LWP proxy, with the following clarifications:</w:t>
      </w:r>
    </w:p>
    <w:p w14:paraId="70AE0B7E" w14:textId="77777777" w:rsidR="00312C76" w:rsidRPr="003167FF" w:rsidRDefault="00312C76" w:rsidP="00312C76">
      <w:pPr>
        <w:pStyle w:val="B2"/>
      </w:pPr>
      <w:r w:rsidRPr="003167FF">
        <w:t>a.</w:t>
      </w:r>
      <w:r w:rsidRPr="003167FF">
        <w:tab/>
        <w:t>CoAP proxy shall be able to terminate a DTLS, TLS or secure WebSocket session on LWP-1 reference point;</w:t>
      </w:r>
    </w:p>
    <w:p w14:paraId="5FFBCFD1" w14:textId="77777777" w:rsidR="00312C76" w:rsidRPr="003167FF" w:rsidRDefault="00312C76" w:rsidP="00312C76">
      <w:pPr>
        <w:pStyle w:val="B2"/>
      </w:pPr>
      <w:r w:rsidRPr="003167FF">
        <w:t>b.</w:t>
      </w:r>
      <w:r w:rsidRPr="003167FF">
        <w:tab/>
        <w:t>CoAP proxy shall be able to act as a cross-protocol CoAP-HTTP proxy to support LWP-HTTP-2 and LWP-HTTP-3 reference points;</w:t>
      </w:r>
    </w:p>
    <w:p w14:paraId="5A606642" w14:textId="77777777" w:rsidR="00312C76" w:rsidRPr="003167FF" w:rsidRDefault="00312C76" w:rsidP="00312C76">
      <w:pPr>
        <w:pStyle w:val="B1"/>
      </w:pPr>
      <w:r w:rsidRPr="003167FF">
        <w:t>3.</w:t>
      </w:r>
      <w:r w:rsidRPr="003167FF">
        <w:tab/>
        <w:t>CoAP server is a realization of the LWP server</w:t>
      </w:r>
    </w:p>
    <w:p w14:paraId="3F3FC9F1" w14:textId="77777777" w:rsidR="00312C76" w:rsidRPr="003167FF" w:rsidRDefault="00312C76" w:rsidP="00312C76">
      <w:pPr>
        <w:pStyle w:val="B1"/>
      </w:pPr>
      <w:r w:rsidRPr="003167FF">
        <w:t>4.</w:t>
      </w:r>
      <w:r w:rsidRPr="003167FF">
        <w:tab/>
        <w:t>CoAP supports the interactions over LWP-1, LWP-2 and LWP-3 reference points</w:t>
      </w:r>
    </w:p>
    <w:p w14:paraId="0D3305D6" w14:textId="77777777" w:rsidR="00312C76" w:rsidRPr="003167FF" w:rsidRDefault="00312C76" w:rsidP="00312C76">
      <w:pPr>
        <w:pStyle w:val="B1"/>
      </w:pPr>
      <w:r w:rsidRPr="003167FF">
        <w:t>5.</w:t>
      </w:r>
      <w:r w:rsidRPr="003167FF">
        <w:tab/>
        <w:t>The usage of CoAP by the SEAL service enablers shall follow the rules set out in clause 6.4.3.5.</w:t>
      </w:r>
    </w:p>
    <w:p w14:paraId="5EF937E3" w14:textId="6310FBCC" w:rsidR="003402FD" w:rsidRPr="004D2268" w:rsidRDefault="00312C76" w:rsidP="003402FD">
      <w:pPr>
        <w:pStyle w:val="Heading9"/>
        <w:rPr>
          <w:lang w:val="fr-FR" w:eastAsia="zh-CN"/>
        </w:rPr>
      </w:pPr>
      <w:r w:rsidRPr="00163AFC">
        <w:rPr>
          <w:lang w:val="fr-FR"/>
        </w:rPr>
        <w:br w:type="page"/>
      </w:r>
      <w:bookmarkStart w:id="1933" w:name="_Toc155356135"/>
      <w:r w:rsidR="003402FD" w:rsidRPr="004D2268">
        <w:rPr>
          <w:lang w:val="fr-FR"/>
        </w:rPr>
        <w:lastRenderedPageBreak/>
        <w:t>Annex D (informative):</w:t>
      </w:r>
      <w:r w:rsidR="003402FD" w:rsidRPr="004D2268">
        <w:rPr>
          <w:lang w:val="fr-FR"/>
        </w:rPr>
        <w:br/>
        <w:t>Exemplary location profile attributes</w:t>
      </w:r>
      <w:bookmarkEnd w:id="1933"/>
    </w:p>
    <w:p w14:paraId="19E1F09C" w14:textId="1DB55690" w:rsidR="003402FD" w:rsidRPr="003167FF" w:rsidRDefault="003402FD" w:rsidP="003402FD">
      <w:pPr>
        <w:rPr>
          <w:lang w:eastAsia="zh-CN"/>
        </w:rPr>
      </w:pPr>
      <w:r w:rsidRPr="003167FF">
        <w:rPr>
          <w:noProof/>
        </w:rPr>
        <w:t>The table </w:t>
      </w:r>
      <w:r w:rsidRPr="003167FF">
        <w:rPr>
          <w:noProof/>
          <w:lang w:eastAsia="zh-CN"/>
        </w:rPr>
        <w:t>D</w:t>
      </w:r>
      <w:r w:rsidRPr="003167FF">
        <w:rPr>
          <w:noProof/>
        </w:rPr>
        <w:t xml:space="preserve">-1 shows </w:t>
      </w:r>
      <w:r w:rsidRPr="003167FF">
        <w:rPr>
          <w:lang w:eastAsia="zh-CN"/>
        </w:rPr>
        <w:t xml:space="preserve">the example of </w:t>
      </w:r>
      <w:r w:rsidRPr="003167FF">
        <w:t xml:space="preserve">attributes that can be used for the </w:t>
      </w:r>
      <w:r w:rsidRPr="003167FF">
        <w:rPr>
          <w:lang w:eastAsia="zh-CN"/>
        </w:rPr>
        <w:t>l</w:t>
      </w:r>
      <w:r w:rsidRPr="003167FF">
        <w:t>ocation profile</w:t>
      </w:r>
      <w:r w:rsidRPr="003167FF">
        <w:rPr>
          <w:lang w:eastAsia="zh-CN"/>
        </w:rPr>
        <w:t>s.</w:t>
      </w:r>
    </w:p>
    <w:p w14:paraId="0BD84ECA" w14:textId="6FB9EE0B" w:rsidR="003402FD" w:rsidRPr="003167FF" w:rsidRDefault="003402FD" w:rsidP="003402FD">
      <w:pPr>
        <w:pStyle w:val="TH"/>
        <w:rPr>
          <w:lang w:eastAsia="zh-CN"/>
        </w:rPr>
      </w:pPr>
      <w:r w:rsidRPr="003167FF">
        <w:rPr>
          <w:lang w:eastAsia="zh-CN"/>
        </w:rPr>
        <w:t xml:space="preserve">Table D-1: </w:t>
      </w:r>
      <w:r w:rsidRPr="003167FF">
        <w:t>Exemplary location profile attributes</w:t>
      </w:r>
    </w:p>
    <w:tbl>
      <w:tblPr>
        <w:tblStyle w:val="TableGrid"/>
        <w:tblW w:w="4519" w:type="pct"/>
        <w:tblLayout w:type="fixed"/>
        <w:tblLook w:val="04A0" w:firstRow="1" w:lastRow="0" w:firstColumn="1" w:lastColumn="0" w:noHBand="0" w:noVBand="1"/>
      </w:tblPr>
      <w:tblGrid>
        <w:gridCol w:w="939"/>
        <w:gridCol w:w="1474"/>
        <w:gridCol w:w="1762"/>
        <w:gridCol w:w="1098"/>
        <w:gridCol w:w="1316"/>
        <w:gridCol w:w="917"/>
        <w:gridCol w:w="1198"/>
      </w:tblGrid>
      <w:tr w:rsidR="002F5A64" w:rsidRPr="003167FF" w14:paraId="433BA234" w14:textId="77777777" w:rsidTr="00626E7C">
        <w:trPr>
          <w:trHeight w:val="20"/>
        </w:trPr>
        <w:tc>
          <w:tcPr>
            <w:tcW w:w="539" w:type="pct"/>
          </w:tcPr>
          <w:p w14:paraId="0453651E" w14:textId="77777777" w:rsidR="002F5A64" w:rsidRPr="003167FF" w:rsidRDefault="002F5A64" w:rsidP="0023510A">
            <w:pPr>
              <w:pStyle w:val="TAH"/>
            </w:pPr>
            <w:r w:rsidRPr="003167FF">
              <w:t>Profile ID</w:t>
            </w:r>
            <w:r w:rsidRPr="003167FF">
              <w:rPr>
                <w:lang w:eastAsia="zh-CN"/>
              </w:rPr>
              <w:t xml:space="preserve"> </w:t>
            </w:r>
            <w:r w:rsidRPr="003167FF">
              <w:t>/ name</w:t>
            </w:r>
          </w:p>
        </w:tc>
        <w:tc>
          <w:tcPr>
            <w:tcW w:w="847" w:type="pct"/>
          </w:tcPr>
          <w:p w14:paraId="0E5AD930" w14:textId="77777777" w:rsidR="002F5A64" w:rsidRPr="003167FF" w:rsidRDefault="002F5A64" w:rsidP="0023510A">
            <w:pPr>
              <w:pStyle w:val="TAH"/>
            </w:pPr>
            <w:r w:rsidRPr="003167FF">
              <w:t>Vertical / use case</w:t>
            </w:r>
            <w:r w:rsidRPr="003167FF">
              <w:rPr>
                <w:rFonts w:eastAsia="SimSun"/>
                <w:lang w:eastAsia="zh-CN"/>
              </w:rPr>
              <w:t>/</w:t>
            </w:r>
            <w:r w:rsidRPr="003167FF">
              <w:t>environment</w:t>
            </w:r>
          </w:p>
        </w:tc>
        <w:tc>
          <w:tcPr>
            <w:tcW w:w="1012" w:type="pct"/>
          </w:tcPr>
          <w:p w14:paraId="4E4ABD22" w14:textId="77777777" w:rsidR="002F5A64" w:rsidRPr="003167FF" w:rsidRDefault="002F5A64" w:rsidP="0023510A">
            <w:pPr>
              <w:pStyle w:val="TAH"/>
            </w:pPr>
            <w:r w:rsidRPr="003167FF">
              <w:t>Positioning Service Level (for IIOT) / QoS / accuracy</w:t>
            </w:r>
          </w:p>
        </w:tc>
        <w:tc>
          <w:tcPr>
            <w:tcW w:w="631" w:type="pct"/>
          </w:tcPr>
          <w:p w14:paraId="2446B21F" w14:textId="77777777" w:rsidR="002F5A64" w:rsidRPr="003167FF" w:rsidRDefault="002F5A64" w:rsidP="0023510A">
            <w:pPr>
              <w:pStyle w:val="TAH"/>
            </w:pPr>
            <w:r w:rsidRPr="003167FF">
              <w:t>Positioning Method(s) / Priorities</w:t>
            </w:r>
          </w:p>
        </w:tc>
        <w:tc>
          <w:tcPr>
            <w:tcW w:w="756" w:type="pct"/>
          </w:tcPr>
          <w:p w14:paraId="472C10E6" w14:textId="77777777" w:rsidR="002F5A64" w:rsidRPr="003167FF" w:rsidRDefault="002F5A64" w:rsidP="0023510A">
            <w:pPr>
              <w:pStyle w:val="TAH"/>
            </w:pPr>
            <w:r w:rsidRPr="003167FF">
              <w:t>Involved 3GPP functionalities / Priorities</w:t>
            </w:r>
          </w:p>
        </w:tc>
        <w:tc>
          <w:tcPr>
            <w:tcW w:w="527" w:type="pct"/>
          </w:tcPr>
          <w:p w14:paraId="5B67699A" w14:textId="77777777" w:rsidR="002F5A64" w:rsidRPr="003167FF" w:rsidRDefault="002F5A64" w:rsidP="0023510A">
            <w:pPr>
              <w:pStyle w:val="TAH"/>
            </w:pPr>
            <w:r w:rsidRPr="003167FF">
              <w:t>Required APIs / API info</w:t>
            </w:r>
          </w:p>
        </w:tc>
        <w:tc>
          <w:tcPr>
            <w:tcW w:w="689" w:type="pct"/>
          </w:tcPr>
          <w:p w14:paraId="294B279E" w14:textId="77777777" w:rsidR="002F5A64" w:rsidRPr="003167FF" w:rsidRDefault="002F5A64" w:rsidP="0023510A">
            <w:pPr>
              <w:pStyle w:val="TAH"/>
            </w:pPr>
            <w:r w:rsidRPr="003167FF">
              <w:t>Other</w:t>
            </w:r>
          </w:p>
        </w:tc>
      </w:tr>
      <w:tr w:rsidR="002F5A64" w:rsidRPr="003167FF" w14:paraId="5B8E1903" w14:textId="77777777" w:rsidTr="00626E7C">
        <w:trPr>
          <w:trHeight w:val="20"/>
        </w:trPr>
        <w:tc>
          <w:tcPr>
            <w:tcW w:w="539" w:type="pct"/>
          </w:tcPr>
          <w:p w14:paraId="61CA7B82" w14:textId="77777777" w:rsidR="002F5A64" w:rsidRPr="003167FF" w:rsidRDefault="002F5A64" w:rsidP="0023510A">
            <w:pPr>
              <w:pStyle w:val="TAH"/>
              <w:rPr>
                <w:rFonts w:eastAsia="SimSun" w:cs="Arial"/>
                <w:bCs/>
                <w:sz w:val="16"/>
                <w:szCs w:val="18"/>
              </w:rPr>
            </w:pPr>
            <w:r w:rsidRPr="003167FF">
              <w:rPr>
                <w:rFonts w:eastAsia="SimSun" w:cs="Arial"/>
                <w:bCs/>
                <w:sz w:val="16"/>
                <w:szCs w:val="18"/>
              </w:rPr>
              <w:t xml:space="preserve">Location profile #1 </w:t>
            </w:r>
          </w:p>
        </w:tc>
        <w:tc>
          <w:tcPr>
            <w:tcW w:w="847" w:type="pct"/>
          </w:tcPr>
          <w:p w14:paraId="2FF1032B" w14:textId="77777777" w:rsidR="002F5A64" w:rsidRPr="003167FF" w:rsidRDefault="002F5A64" w:rsidP="0023510A">
            <w:pPr>
              <w:pStyle w:val="TAL"/>
            </w:pPr>
            <w:r w:rsidRPr="003167FF">
              <w:t>Industrial scenario</w:t>
            </w:r>
            <w:r w:rsidRPr="003167FF">
              <w:rPr>
                <w:rFonts w:eastAsia="SimSun"/>
                <w:lang w:eastAsia="zh-CN"/>
              </w:rPr>
              <w:t>;</w:t>
            </w:r>
            <w:r w:rsidRPr="003167FF">
              <w:t xml:space="preserve"> indoors</w:t>
            </w:r>
            <w:r w:rsidRPr="003167FF">
              <w:rPr>
                <w:rFonts w:eastAsia="SimSun"/>
                <w:lang w:eastAsia="zh-CN"/>
              </w:rPr>
              <w:t>;</w:t>
            </w:r>
            <w:r w:rsidRPr="003167FF">
              <w:t xml:space="preserve"> mobile robots/ AGVs</w:t>
            </w:r>
          </w:p>
        </w:tc>
        <w:tc>
          <w:tcPr>
            <w:tcW w:w="1012" w:type="pct"/>
          </w:tcPr>
          <w:p w14:paraId="4C135366" w14:textId="77777777" w:rsidR="002F5A64" w:rsidRPr="003167FF" w:rsidRDefault="002F5A64" w:rsidP="0023510A">
            <w:pPr>
              <w:pStyle w:val="TAL"/>
              <w:rPr>
                <w:rFonts w:eastAsia="SimSun"/>
                <w:lang w:eastAsia="zh-CN"/>
              </w:rPr>
            </w:pPr>
            <w:r w:rsidRPr="003167FF">
              <w:t xml:space="preserve">Service Level 6 / </w:t>
            </w:r>
          </w:p>
          <w:p w14:paraId="1C735489" w14:textId="77777777" w:rsidR="002F5A64" w:rsidRPr="003167FF" w:rsidRDefault="002F5A64" w:rsidP="0023510A">
            <w:pPr>
              <w:pStyle w:val="TAL"/>
            </w:pPr>
            <w:r w:rsidRPr="003167FF">
              <w:t>cm level accuracy / absolute/relative/ both</w:t>
            </w:r>
          </w:p>
        </w:tc>
        <w:tc>
          <w:tcPr>
            <w:tcW w:w="631" w:type="pct"/>
          </w:tcPr>
          <w:p w14:paraId="0F7ED581" w14:textId="77777777" w:rsidR="002F5A64" w:rsidRPr="003167FF" w:rsidRDefault="002F5A64" w:rsidP="0023510A">
            <w:pPr>
              <w:pStyle w:val="TAL"/>
              <w:rPr>
                <w:rFonts w:eastAsia="SimSun"/>
                <w:lang w:eastAsia="zh-CN"/>
              </w:rPr>
            </w:pPr>
            <w:r w:rsidRPr="003167FF">
              <w:t xml:space="preserve">1. DL-TDOA, </w:t>
            </w:r>
          </w:p>
          <w:p w14:paraId="0FD15F27" w14:textId="77777777" w:rsidR="002F5A64" w:rsidRPr="003167FF" w:rsidRDefault="002F5A64" w:rsidP="0023510A">
            <w:pPr>
              <w:pStyle w:val="TAL"/>
              <w:rPr>
                <w:rFonts w:eastAsia="SimSun"/>
                <w:lang w:eastAsia="zh-CN"/>
              </w:rPr>
            </w:pPr>
            <w:r w:rsidRPr="003167FF">
              <w:t xml:space="preserve">2. UL-TDOA, </w:t>
            </w:r>
          </w:p>
          <w:p w14:paraId="6E3C11DD" w14:textId="77777777" w:rsidR="002F5A64" w:rsidRPr="003167FF" w:rsidRDefault="002F5A64" w:rsidP="0023510A">
            <w:pPr>
              <w:pStyle w:val="TAL"/>
              <w:rPr>
                <w:rFonts w:eastAsia="SimSun"/>
                <w:lang w:eastAsia="zh-CN"/>
              </w:rPr>
            </w:pPr>
            <w:r w:rsidRPr="003167FF">
              <w:t>3.</w:t>
            </w:r>
            <w:r w:rsidRPr="003167FF">
              <w:rPr>
                <w:lang w:eastAsia="zh-CN"/>
              </w:rPr>
              <w:t xml:space="preserve"> </w:t>
            </w:r>
            <w:r w:rsidRPr="003167FF">
              <w:t xml:space="preserve">Multi-RTT methods, </w:t>
            </w:r>
          </w:p>
          <w:p w14:paraId="11863C0E" w14:textId="77777777" w:rsidR="002F5A64" w:rsidRPr="003167FF" w:rsidRDefault="002F5A64" w:rsidP="0023510A">
            <w:pPr>
              <w:pStyle w:val="TAL"/>
              <w:rPr>
                <w:rFonts w:eastAsia="SimSun"/>
                <w:lang w:eastAsia="zh-CN"/>
              </w:rPr>
            </w:pPr>
            <w:r w:rsidRPr="003167FF">
              <w:t xml:space="preserve">4. WLAN, 5. motion sensors, </w:t>
            </w:r>
          </w:p>
          <w:p w14:paraId="65BAA6CC" w14:textId="77777777" w:rsidR="002F5A64" w:rsidRPr="003167FF" w:rsidRDefault="002F5A64" w:rsidP="0023510A">
            <w:pPr>
              <w:pStyle w:val="TAL"/>
              <w:rPr>
                <w:lang w:eastAsia="zh-CN"/>
              </w:rPr>
            </w:pPr>
            <w:r w:rsidRPr="003167FF">
              <w:t xml:space="preserve">6. </w:t>
            </w:r>
            <w:r w:rsidRPr="003167FF">
              <w:rPr>
                <w:lang w:eastAsia="zh-CN"/>
              </w:rPr>
              <w:t>B</w:t>
            </w:r>
            <w:r w:rsidRPr="003167FF">
              <w:t>luetooth</w:t>
            </w:r>
          </w:p>
        </w:tc>
        <w:tc>
          <w:tcPr>
            <w:tcW w:w="756" w:type="pct"/>
          </w:tcPr>
          <w:p w14:paraId="449DC56A" w14:textId="77777777" w:rsidR="002F5A64" w:rsidRPr="003167FF" w:rsidRDefault="002F5A64" w:rsidP="0023510A">
            <w:pPr>
              <w:pStyle w:val="TAL"/>
              <w:rPr>
                <w:rFonts w:eastAsia="SimSun"/>
                <w:lang w:eastAsia="zh-CN"/>
              </w:rPr>
            </w:pPr>
            <w:r w:rsidRPr="003167FF">
              <w:t>1. LMF</w:t>
            </w:r>
          </w:p>
          <w:p w14:paraId="73AB3D29" w14:textId="77777777" w:rsidR="002F5A64" w:rsidRPr="003167FF" w:rsidRDefault="002F5A64" w:rsidP="0023510A">
            <w:pPr>
              <w:pStyle w:val="TAL"/>
              <w:rPr>
                <w:rFonts w:eastAsia="SimSun"/>
                <w:lang w:eastAsia="zh-CN"/>
              </w:rPr>
            </w:pPr>
            <w:r w:rsidRPr="003167FF">
              <w:t>2. RAN-LMC, 3. SEAL</w:t>
            </w:r>
            <w:r w:rsidRPr="003167FF">
              <w:rPr>
                <w:rFonts w:eastAsia="SimSun"/>
                <w:lang w:eastAsia="zh-CN"/>
              </w:rPr>
              <w:t xml:space="preserve"> </w:t>
            </w:r>
            <w:r w:rsidRPr="003167FF">
              <w:t>LMS</w:t>
            </w:r>
          </w:p>
        </w:tc>
        <w:tc>
          <w:tcPr>
            <w:tcW w:w="527" w:type="pct"/>
          </w:tcPr>
          <w:p w14:paraId="066CA486" w14:textId="77777777" w:rsidR="002F5A64" w:rsidRPr="003167FF" w:rsidRDefault="002F5A64" w:rsidP="0023510A">
            <w:pPr>
              <w:pStyle w:val="TAL"/>
              <w:rPr>
                <w:rFonts w:eastAsia="SimSun"/>
                <w:lang w:eastAsia="zh-CN"/>
              </w:rPr>
            </w:pPr>
            <w:r w:rsidRPr="003167FF">
              <w:t>NEF APIs, SEAL APIs</w:t>
            </w:r>
          </w:p>
          <w:p w14:paraId="10F05A49" w14:textId="77777777" w:rsidR="002F5A64" w:rsidRPr="003167FF" w:rsidRDefault="002F5A64" w:rsidP="0023510A">
            <w:pPr>
              <w:pStyle w:val="TAL"/>
            </w:pPr>
          </w:p>
        </w:tc>
        <w:tc>
          <w:tcPr>
            <w:tcW w:w="689" w:type="pct"/>
          </w:tcPr>
          <w:p w14:paraId="6FC45F6F" w14:textId="77777777" w:rsidR="002F5A64" w:rsidRPr="003167FF" w:rsidRDefault="002F5A64" w:rsidP="0023510A">
            <w:pPr>
              <w:pStyle w:val="TAL"/>
            </w:pPr>
            <w:r w:rsidRPr="003167FF">
              <w:t>Verification / augmentation required</w:t>
            </w:r>
          </w:p>
        </w:tc>
      </w:tr>
      <w:tr w:rsidR="002F5A64" w:rsidRPr="003167FF" w14:paraId="6CE0362F" w14:textId="77777777" w:rsidTr="00626E7C">
        <w:trPr>
          <w:trHeight w:val="20"/>
        </w:trPr>
        <w:tc>
          <w:tcPr>
            <w:tcW w:w="539" w:type="pct"/>
          </w:tcPr>
          <w:p w14:paraId="7562734F" w14:textId="77777777" w:rsidR="002F5A64" w:rsidRPr="003167FF" w:rsidRDefault="002F5A64" w:rsidP="0023510A">
            <w:pPr>
              <w:pStyle w:val="TAH"/>
              <w:rPr>
                <w:rFonts w:eastAsia="SimSun" w:cs="Arial"/>
                <w:bCs/>
                <w:sz w:val="16"/>
                <w:szCs w:val="18"/>
              </w:rPr>
            </w:pPr>
            <w:r w:rsidRPr="003167FF">
              <w:rPr>
                <w:rFonts w:eastAsia="SimSun" w:cs="Arial"/>
                <w:bCs/>
                <w:sz w:val="16"/>
                <w:szCs w:val="18"/>
              </w:rPr>
              <w:t>Location profile #2</w:t>
            </w:r>
          </w:p>
        </w:tc>
        <w:tc>
          <w:tcPr>
            <w:tcW w:w="847" w:type="pct"/>
          </w:tcPr>
          <w:p w14:paraId="5CEE9B21" w14:textId="77777777" w:rsidR="002F5A64" w:rsidRPr="003167FF" w:rsidRDefault="002F5A64" w:rsidP="0023510A">
            <w:pPr>
              <w:pStyle w:val="TAL"/>
              <w:rPr>
                <w:rFonts w:eastAsia="SimSun"/>
                <w:lang w:eastAsia="zh-CN"/>
              </w:rPr>
            </w:pPr>
            <w:r w:rsidRPr="003167FF">
              <w:t>V2X</w:t>
            </w:r>
            <w:r w:rsidRPr="003167FF">
              <w:rPr>
                <w:rFonts w:eastAsia="SimSun"/>
                <w:lang w:eastAsia="zh-CN"/>
              </w:rPr>
              <w:t>;</w:t>
            </w:r>
          </w:p>
          <w:p w14:paraId="48C21D86" w14:textId="77777777" w:rsidR="002F5A64" w:rsidRPr="003167FF" w:rsidRDefault="002F5A64" w:rsidP="0023510A">
            <w:pPr>
              <w:pStyle w:val="TAL"/>
              <w:rPr>
                <w:rFonts w:eastAsia="SimSun"/>
                <w:lang w:eastAsia="zh-CN"/>
              </w:rPr>
            </w:pPr>
            <w:r w:rsidRPr="003167FF">
              <w:t>outdoor</w:t>
            </w:r>
          </w:p>
        </w:tc>
        <w:tc>
          <w:tcPr>
            <w:tcW w:w="1012" w:type="pct"/>
          </w:tcPr>
          <w:p w14:paraId="59F38408" w14:textId="77777777" w:rsidR="002F5A64" w:rsidRPr="003167FF" w:rsidRDefault="002F5A64" w:rsidP="0023510A">
            <w:pPr>
              <w:pStyle w:val="TAL"/>
            </w:pPr>
            <w:r w:rsidRPr="003167FF">
              <w:t>Decimeter level accuracy /... absolute/relative/both</w:t>
            </w:r>
          </w:p>
        </w:tc>
        <w:tc>
          <w:tcPr>
            <w:tcW w:w="631" w:type="pct"/>
          </w:tcPr>
          <w:p w14:paraId="6E1D0563" w14:textId="77777777" w:rsidR="002F5A64" w:rsidRPr="003167FF" w:rsidRDefault="002F5A64" w:rsidP="0023510A">
            <w:pPr>
              <w:pStyle w:val="TAL"/>
              <w:rPr>
                <w:rFonts w:eastAsia="SimSun"/>
                <w:lang w:eastAsia="zh-CN"/>
              </w:rPr>
            </w:pPr>
            <w:r w:rsidRPr="003167FF">
              <w:t xml:space="preserve">1. DL-TDOA, </w:t>
            </w:r>
          </w:p>
          <w:p w14:paraId="6A64A90A" w14:textId="77777777" w:rsidR="002F5A64" w:rsidRPr="003167FF" w:rsidRDefault="002F5A64" w:rsidP="0023510A">
            <w:pPr>
              <w:pStyle w:val="TAL"/>
              <w:rPr>
                <w:rFonts w:eastAsia="SimSun"/>
                <w:lang w:eastAsia="zh-CN"/>
              </w:rPr>
            </w:pPr>
            <w:r w:rsidRPr="003167FF">
              <w:t xml:space="preserve">2. Multi-RTT methods, </w:t>
            </w:r>
          </w:p>
          <w:p w14:paraId="32B5CB10" w14:textId="77777777" w:rsidR="002F5A64" w:rsidRPr="003167FF" w:rsidRDefault="002F5A64" w:rsidP="0023510A">
            <w:pPr>
              <w:pStyle w:val="TAL"/>
              <w:rPr>
                <w:rFonts w:eastAsia="SimSun"/>
                <w:lang w:eastAsia="zh-CN"/>
              </w:rPr>
            </w:pPr>
            <w:r w:rsidRPr="003167FF">
              <w:t xml:space="preserve">3. GNSS-RTK, </w:t>
            </w:r>
          </w:p>
          <w:p w14:paraId="033BE3E8" w14:textId="77777777" w:rsidR="002F5A64" w:rsidRPr="003167FF" w:rsidRDefault="002F5A64" w:rsidP="0023510A">
            <w:pPr>
              <w:pStyle w:val="TAL"/>
              <w:rPr>
                <w:rFonts w:eastAsia="SimSun"/>
                <w:lang w:eastAsia="zh-CN"/>
              </w:rPr>
            </w:pPr>
            <w:r w:rsidRPr="003167FF">
              <w:t xml:space="preserve">4. Sensor fusion, </w:t>
            </w:r>
          </w:p>
          <w:p w14:paraId="2BA2EC83" w14:textId="77777777" w:rsidR="002F5A64" w:rsidRPr="003167FF" w:rsidRDefault="002F5A64" w:rsidP="0023510A">
            <w:pPr>
              <w:pStyle w:val="TAL"/>
            </w:pPr>
            <w:r w:rsidRPr="003167FF">
              <w:t>5. A-GPS</w:t>
            </w:r>
          </w:p>
        </w:tc>
        <w:tc>
          <w:tcPr>
            <w:tcW w:w="756" w:type="pct"/>
          </w:tcPr>
          <w:p w14:paraId="24581E08" w14:textId="77777777" w:rsidR="002F5A64" w:rsidRPr="003167FF" w:rsidRDefault="002F5A64" w:rsidP="0023510A">
            <w:pPr>
              <w:pStyle w:val="TAL"/>
              <w:rPr>
                <w:rFonts w:eastAsia="SimSun"/>
                <w:lang w:eastAsia="zh-CN"/>
              </w:rPr>
            </w:pPr>
            <w:r w:rsidRPr="003167FF">
              <w:t>1. LMF</w:t>
            </w:r>
          </w:p>
          <w:p w14:paraId="6384EB7A" w14:textId="77777777" w:rsidR="002F5A64" w:rsidRPr="003167FF" w:rsidRDefault="002F5A64" w:rsidP="0023510A">
            <w:pPr>
              <w:pStyle w:val="TAL"/>
              <w:rPr>
                <w:rFonts w:eastAsia="SimSun"/>
                <w:lang w:eastAsia="zh-CN"/>
              </w:rPr>
            </w:pPr>
            <w:r w:rsidRPr="003167FF">
              <w:t>2. SEAL LMS</w:t>
            </w:r>
          </w:p>
          <w:p w14:paraId="7D4A879A" w14:textId="77777777" w:rsidR="002F5A64" w:rsidRPr="003167FF" w:rsidRDefault="002F5A64" w:rsidP="0023510A">
            <w:pPr>
              <w:pStyle w:val="TAL"/>
            </w:pPr>
            <w:r w:rsidRPr="003167FF">
              <w:t>3. Other UEs</w:t>
            </w:r>
          </w:p>
        </w:tc>
        <w:tc>
          <w:tcPr>
            <w:tcW w:w="527" w:type="pct"/>
          </w:tcPr>
          <w:p w14:paraId="79F7BAD6" w14:textId="77777777" w:rsidR="002F5A64" w:rsidRPr="003167FF" w:rsidRDefault="002F5A64" w:rsidP="0023510A">
            <w:pPr>
              <w:pStyle w:val="TAL"/>
              <w:rPr>
                <w:rFonts w:eastAsia="SimSun"/>
                <w:lang w:eastAsia="zh-CN"/>
              </w:rPr>
            </w:pPr>
            <w:r w:rsidRPr="003167FF">
              <w:t>NEF APIs, MEC APIs</w:t>
            </w:r>
          </w:p>
          <w:p w14:paraId="2FC79A0E" w14:textId="77777777" w:rsidR="002F5A64" w:rsidRPr="003167FF" w:rsidRDefault="002F5A64" w:rsidP="0023510A">
            <w:pPr>
              <w:pStyle w:val="TAL"/>
            </w:pPr>
          </w:p>
        </w:tc>
        <w:tc>
          <w:tcPr>
            <w:tcW w:w="689" w:type="pct"/>
          </w:tcPr>
          <w:p w14:paraId="176DDDBC" w14:textId="77777777" w:rsidR="002F5A64" w:rsidRPr="003167FF" w:rsidRDefault="002F5A64" w:rsidP="0023510A">
            <w:pPr>
              <w:pStyle w:val="TAL"/>
            </w:pPr>
            <w:r w:rsidRPr="003167FF">
              <w:t>Support for sidelink  positioning</w:t>
            </w:r>
          </w:p>
        </w:tc>
      </w:tr>
    </w:tbl>
    <w:p w14:paraId="708B8E73" w14:textId="77777777" w:rsidR="003402FD" w:rsidRPr="003167FF" w:rsidRDefault="003402FD" w:rsidP="003402FD">
      <w:pPr>
        <w:rPr>
          <w:noProof/>
          <w:lang w:eastAsia="zh-CN"/>
        </w:rPr>
      </w:pPr>
    </w:p>
    <w:p w14:paraId="797389B4" w14:textId="34D69537" w:rsidR="00312C76" w:rsidRPr="003167FF" w:rsidRDefault="00312C76" w:rsidP="00312C76">
      <w:pPr>
        <w:pStyle w:val="Heading9"/>
      </w:pPr>
      <w:bookmarkStart w:id="1934" w:name="_Toc155356136"/>
      <w:r w:rsidRPr="003167FF">
        <w:lastRenderedPageBreak/>
        <w:t xml:space="preserve">Annex </w:t>
      </w:r>
      <w:r w:rsidR="003402FD" w:rsidRPr="003167FF">
        <w:t>E</w:t>
      </w:r>
      <w:r w:rsidRPr="003167FF">
        <w:t xml:space="preserve"> (informative):</w:t>
      </w:r>
      <w:r w:rsidRPr="003167FF">
        <w:br/>
        <w:t>Change history</w:t>
      </w:r>
      <w:bookmarkEnd w:id="1934"/>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952"/>
        <w:gridCol w:w="567"/>
        <w:gridCol w:w="425"/>
        <w:gridCol w:w="425"/>
        <w:gridCol w:w="4962"/>
        <w:gridCol w:w="708"/>
      </w:tblGrid>
      <w:tr w:rsidR="00312C76" w:rsidRPr="003167FF" w14:paraId="4355C32D" w14:textId="77777777" w:rsidTr="00862224">
        <w:trPr>
          <w:cantSplit/>
        </w:trPr>
        <w:tc>
          <w:tcPr>
            <w:tcW w:w="9639" w:type="dxa"/>
            <w:gridSpan w:val="8"/>
            <w:tcBorders>
              <w:bottom w:val="nil"/>
            </w:tcBorders>
            <w:shd w:val="solid" w:color="FFFFFF" w:fill="auto"/>
          </w:tcPr>
          <w:bookmarkEnd w:id="1927"/>
          <w:p w14:paraId="6076A99D" w14:textId="77777777" w:rsidR="00312C76" w:rsidRPr="003167FF" w:rsidRDefault="00312C76" w:rsidP="007E0BCD">
            <w:pPr>
              <w:pStyle w:val="TAL"/>
              <w:jc w:val="center"/>
              <w:rPr>
                <w:b/>
                <w:sz w:val="16"/>
              </w:rPr>
            </w:pPr>
            <w:r w:rsidRPr="003167FF">
              <w:rPr>
                <w:b/>
              </w:rPr>
              <w:lastRenderedPageBreak/>
              <w:t>Change history</w:t>
            </w:r>
          </w:p>
        </w:tc>
      </w:tr>
      <w:tr w:rsidR="00312C76" w:rsidRPr="003167FF" w14:paraId="3A3431F0" w14:textId="77777777" w:rsidTr="00862224">
        <w:tc>
          <w:tcPr>
            <w:tcW w:w="800" w:type="dxa"/>
            <w:shd w:val="pct10" w:color="auto" w:fill="FFFFFF"/>
          </w:tcPr>
          <w:p w14:paraId="4C2D78B4" w14:textId="77777777" w:rsidR="00312C76" w:rsidRPr="003167FF" w:rsidRDefault="00312C76" w:rsidP="007E0BCD">
            <w:pPr>
              <w:pStyle w:val="TAL"/>
              <w:rPr>
                <w:b/>
                <w:sz w:val="16"/>
              </w:rPr>
            </w:pPr>
            <w:r w:rsidRPr="003167FF">
              <w:rPr>
                <w:b/>
                <w:sz w:val="16"/>
              </w:rPr>
              <w:t>Date</w:t>
            </w:r>
          </w:p>
        </w:tc>
        <w:tc>
          <w:tcPr>
            <w:tcW w:w="800" w:type="dxa"/>
            <w:shd w:val="pct10" w:color="auto" w:fill="FFFFFF"/>
          </w:tcPr>
          <w:p w14:paraId="077C65B0" w14:textId="77777777" w:rsidR="00312C76" w:rsidRPr="003167FF" w:rsidRDefault="00312C76" w:rsidP="007E0BCD">
            <w:pPr>
              <w:pStyle w:val="TAL"/>
              <w:rPr>
                <w:b/>
                <w:sz w:val="16"/>
              </w:rPr>
            </w:pPr>
            <w:r w:rsidRPr="003167FF">
              <w:rPr>
                <w:b/>
                <w:sz w:val="16"/>
              </w:rPr>
              <w:t>Meeting</w:t>
            </w:r>
          </w:p>
        </w:tc>
        <w:tc>
          <w:tcPr>
            <w:tcW w:w="952" w:type="dxa"/>
            <w:shd w:val="pct10" w:color="auto" w:fill="FFFFFF"/>
          </w:tcPr>
          <w:p w14:paraId="4A55D1AD" w14:textId="77777777" w:rsidR="00312C76" w:rsidRPr="003167FF" w:rsidRDefault="00312C76" w:rsidP="007E0BCD">
            <w:pPr>
              <w:pStyle w:val="TAL"/>
              <w:rPr>
                <w:b/>
                <w:sz w:val="16"/>
              </w:rPr>
            </w:pPr>
            <w:r w:rsidRPr="003167FF">
              <w:rPr>
                <w:b/>
                <w:sz w:val="16"/>
              </w:rPr>
              <w:t>TDoc</w:t>
            </w:r>
          </w:p>
        </w:tc>
        <w:tc>
          <w:tcPr>
            <w:tcW w:w="567" w:type="dxa"/>
            <w:shd w:val="pct10" w:color="auto" w:fill="FFFFFF"/>
          </w:tcPr>
          <w:p w14:paraId="5959B14A" w14:textId="77777777" w:rsidR="00312C76" w:rsidRPr="003167FF" w:rsidRDefault="00312C76" w:rsidP="007E0BCD">
            <w:pPr>
              <w:pStyle w:val="TAL"/>
              <w:rPr>
                <w:b/>
                <w:sz w:val="16"/>
              </w:rPr>
            </w:pPr>
            <w:r w:rsidRPr="003167FF">
              <w:rPr>
                <w:b/>
                <w:sz w:val="16"/>
              </w:rPr>
              <w:t>CR</w:t>
            </w:r>
          </w:p>
        </w:tc>
        <w:tc>
          <w:tcPr>
            <w:tcW w:w="425" w:type="dxa"/>
            <w:shd w:val="pct10" w:color="auto" w:fill="FFFFFF"/>
          </w:tcPr>
          <w:p w14:paraId="60F33CBF" w14:textId="77777777" w:rsidR="00312C76" w:rsidRPr="003167FF" w:rsidRDefault="00312C76" w:rsidP="007E0BCD">
            <w:pPr>
              <w:pStyle w:val="TAL"/>
              <w:rPr>
                <w:b/>
                <w:sz w:val="16"/>
              </w:rPr>
            </w:pPr>
            <w:r w:rsidRPr="003167FF">
              <w:rPr>
                <w:b/>
                <w:sz w:val="16"/>
              </w:rPr>
              <w:t>Rev</w:t>
            </w:r>
          </w:p>
        </w:tc>
        <w:tc>
          <w:tcPr>
            <w:tcW w:w="425" w:type="dxa"/>
            <w:shd w:val="pct10" w:color="auto" w:fill="FFFFFF"/>
          </w:tcPr>
          <w:p w14:paraId="6E6E558F" w14:textId="77777777" w:rsidR="00312C76" w:rsidRPr="003167FF" w:rsidRDefault="00312C76" w:rsidP="007E0BCD">
            <w:pPr>
              <w:pStyle w:val="TAL"/>
              <w:rPr>
                <w:b/>
                <w:sz w:val="16"/>
              </w:rPr>
            </w:pPr>
            <w:r w:rsidRPr="003167FF">
              <w:rPr>
                <w:b/>
                <w:sz w:val="16"/>
              </w:rPr>
              <w:t>Cat</w:t>
            </w:r>
          </w:p>
        </w:tc>
        <w:tc>
          <w:tcPr>
            <w:tcW w:w="4962" w:type="dxa"/>
            <w:shd w:val="pct10" w:color="auto" w:fill="FFFFFF"/>
          </w:tcPr>
          <w:p w14:paraId="19D5378D" w14:textId="77777777" w:rsidR="00312C76" w:rsidRPr="003167FF" w:rsidRDefault="00312C76" w:rsidP="007E0BCD">
            <w:pPr>
              <w:pStyle w:val="TAL"/>
              <w:rPr>
                <w:b/>
                <w:sz w:val="16"/>
              </w:rPr>
            </w:pPr>
            <w:r w:rsidRPr="003167FF">
              <w:rPr>
                <w:b/>
                <w:sz w:val="16"/>
              </w:rPr>
              <w:t>Subject/Comment</w:t>
            </w:r>
          </w:p>
        </w:tc>
        <w:tc>
          <w:tcPr>
            <w:tcW w:w="708" w:type="dxa"/>
            <w:shd w:val="pct10" w:color="auto" w:fill="FFFFFF"/>
          </w:tcPr>
          <w:p w14:paraId="23C0E594" w14:textId="77777777" w:rsidR="00312C76" w:rsidRPr="003167FF" w:rsidRDefault="00312C76" w:rsidP="007E0BCD">
            <w:pPr>
              <w:pStyle w:val="TAL"/>
              <w:rPr>
                <w:b/>
                <w:sz w:val="16"/>
              </w:rPr>
            </w:pPr>
            <w:r w:rsidRPr="003167FF">
              <w:rPr>
                <w:b/>
                <w:sz w:val="16"/>
              </w:rPr>
              <w:t>New version</w:t>
            </w:r>
          </w:p>
        </w:tc>
      </w:tr>
      <w:tr w:rsidR="00312C76" w:rsidRPr="003167FF" w14:paraId="2A903726" w14:textId="77777777" w:rsidTr="00862224">
        <w:tc>
          <w:tcPr>
            <w:tcW w:w="800" w:type="dxa"/>
            <w:shd w:val="solid" w:color="FFFFFF" w:fill="auto"/>
          </w:tcPr>
          <w:p w14:paraId="7F6C8F7D" w14:textId="77777777" w:rsidR="00312C76" w:rsidRPr="003167FF" w:rsidRDefault="00312C76" w:rsidP="007E0BCD">
            <w:pPr>
              <w:pStyle w:val="TAC"/>
              <w:rPr>
                <w:sz w:val="16"/>
                <w:szCs w:val="16"/>
              </w:rPr>
            </w:pPr>
            <w:r w:rsidRPr="003167FF">
              <w:rPr>
                <w:sz w:val="16"/>
                <w:szCs w:val="16"/>
              </w:rPr>
              <w:t>2019-01</w:t>
            </w:r>
          </w:p>
        </w:tc>
        <w:tc>
          <w:tcPr>
            <w:tcW w:w="800" w:type="dxa"/>
            <w:shd w:val="solid" w:color="FFFFFF" w:fill="auto"/>
          </w:tcPr>
          <w:p w14:paraId="02C99D4F" w14:textId="77777777" w:rsidR="00312C76" w:rsidRPr="003167FF" w:rsidRDefault="00312C76" w:rsidP="007E0BCD">
            <w:pPr>
              <w:pStyle w:val="TAC"/>
              <w:rPr>
                <w:sz w:val="16"/>
                <w:szCs w:val="16"/>
              </w:rPr>
            </w:pPr>
            <w:r w:rsidRPr="003167FF">
              <w:rPr>
                <w:sz w:val="16"/>
                <w:szCs w:val="16"/>
              </w:rPr>
              <w:t>SA6#28</w:t>
            </w:r>
          </w:p>
        </w:tc>
        <w:tc>
          <w:tcPr>
            <w:tcW w:w="952" w:type="dxa"/>
            <w:shd w:val="solid" w:color="FFFFFF" w:fill="auto"/>
          </w:tcPr>
          <w:p w14:paraId="0BA48C96" w14:textId="77777777" w:rsidR="00312C76" w:rsidRPr="003167FF" w:rsidRDefault="00312C76" w:rsidP="007E0BCD">
            <w:pPr>
              <w:pStyle w:val="TAC"/>
              <w:rPr>
                <w:sz w:val="16"/>
                <w:szCs w:val="16"/>
              </w:rPr>
            </w:pPr>
          </w:p>
        </w:tc>
        <w:tc>
          <w:tcPr>
            <w:tcW w:w="567" w:type="dxa"/>
            <w:shd w:val="solid" w:color="FFFFFF" w:fill="auto"/>
          </w:tcPr>
          <w:p w14:paraId="42B20267" w14:textId="77777777" w:rsidR="00312C76" w:rsidRPr="003167FF" w:rsidRDefault="00312C76" w:rsidP="007E0BCD">
            <w:pPr>
              <w:pStyle w:val="TAC"/>
              <w:rPr>
                <w:sz w:val="16"/>
              </w:rPr>
            </w:pPr>
          </w:p>
        </w:tc>
        <w:tc>
          <w:tcPr>
            <w:tcW w:w="425" w:type="dxa"/>
            <w:shd w:val="solid" w:color="FFFFFF" w:fill="auto"/>
          </w:tcPr>
          <w:p w14:paraId="421304D2" w14:textId="77777777" w:rsidR="00312C76" w:rsidRPr="003167FF" w:rsidRDefault="00312C76" w:rsidP="007E0BCD">
            <w:pPr>
              <w:pStyle w:val="TAC"/>
              <w:rPr>
                <w:sz w:val="16"/>
                <w:szCs w:val="16"/>
              </w:rPr>
            </w:pPr>
          </w:p>
        </w:tc>
        <w:tc>
          <w:tcPr>
            <w:tcW w:w="425" w:type="dxa"/>
            <w:shd w:val="solid" w:color="FFFFFF" w:fill="auto"/>
          </w:tcPr>
          <w:p w14:paraId="6EACCDEB" w14:textId="77777777" w:rsidR="00312C76" w:rsidRPr="003167FF" w:rsidRDefault="00312C76" w:rsidP="007E0BCD">
            <w:pPr>
              <w:pStyle w:val="TAC"/>
              <w:rPr>
                <w:sz w:val="16"/>
                <w:szCs w:val="16"/>
              </w:rPr>
            </w:pPr>
          </w:p>
        </w:tc>
        <w:tc>
          <w:tcPr>
            <w:tcW w:w="4962" w:type="dxa"/>
            <w:shd w:val="solid" w:color="FFFFFF" w:fill="auto"/>
          </w:tcPr>
          <w:p w14:paraId="7664A435" w14:textId="77777777" w:rsidR="00312C76" w:rsidRPr="003167FF" w:rsidRDefault="00312C76" w:rsidP="007E0BCD">
            <w:pPr>
              <w:pStyle w:val="TAL"/>
              <w:rPr>
                <w:sz w:val="16"/>
                <w:szCs w:val="16"/>
              </w:rPr>
            </w:pPr>
            <w:r w:rsidRPr="003167FF">
              <w:rPr>
                <w:sz w:val="16"/>
                <w:szCs w:val="16"/>
              </w:rPr>
              <w:t>TS skeleton</w:t>
            </w:r>
          </w:p>
        </w:tc>
        <w:tc>
          <w:tcPr>
            <w:tcW w:w="708" w:type="dxa"/>
            <w:shd w:val="solid" w:color="FFFFFF" w:fill="auto"/>
          </w:tcPr>
          <w:p w14:paraId="0DFC7E91" w14:textId="77777777" w:rsidR="00312C76" w:rsidRPr="003167FF" w:rsidRDefault="00312C76" w:rsidP="007E0BCD">
            <w:pPr>
              <w:pStyle w:val="TAC"/>
              <w:rPr>
                <w:sz w:val="16"/>
                <w:szCs w:val="16"/>
              </w:rPr>
            </w:pPr>
            <w:r w:rsidRPr="003167FF">
              <w:rPr>
                <w:sz w:val="16"/>
                <w:szCs w:val="16"/>
              </w:rPr>
              <w:t>0.0.0</w:t>
            </w:r>
          </w:p>
        </w:tc>
      </w:tr>
      <w:tr w:rsidR="00312C76" w:rsidRPr="003167FF" w14:paraId="76874900" w14:textId="77777777" w:rsidTr="00862224">
        <w:tc>
          <w:tcPr>
            <w:tcW w:w="800" w:type="dxa"/>
            <w:shd w:val="solid" w:color="FFFFFF" w:fill="auto"/>
          </w:tcPr>
          <w:p w14:paraId="79A088AA" w14:textId="77777777" w:rsidR="00312C76" w:rsidRPr="003167FF" w:rsidRDefault="00312C76" w:rsidP="007E0BCD">
            <w:pPr>
              <w:pStyle w:val="TAC"/>
              <w:rPr>
                <w:sz w:val="16"/>
                <w:szCs w:val="16"/>
              </w:rPr>
            </w:pPr>
            <w:r w:rsidRPr="003167FF">
              <w:rPr>
                <w:sz w:val="16"/>
                <w:szCs w:val="16"/>
              </w:rPr>
              <w:t>2019-01</w:t>
            </w:r>
          </w:p>
        </w:tc>
        <w:tc>
          <w:tcPr>
            <w:tcW w:w="800" w:type="dxa"/>
            <w:shd w:val="solid" w:color="FFFFFF" w:fill="auto"/>
          </w:tcPr>
          <w:p w14:paraId="1EA7D620" w14:textId="77777777" w:rsidR="00312C76" w:rsidRPr="003167FF" w:rsidRDefault="00312C76" w:rsidP="007E0BCD">
            <w:pPr>
              <w:pStyle w:val="TAC"/>
              <w:rPr>
                <w:sz w:val="16"/>
                <w:szCs w:val="16"/>
              </w:rPr>
            </w:pPr>
            <w:r w:rsidRPr="003167FF">
              <w:rPr>
                <w:sz w:val="16"/>
                <w:szCs w:val="16"/>
              </w:rPr>
              <w:t>SA6#28</w:t>
            </w:r>
          </w:p>
        </w:tc>
        <w:tc>
          <w:tcPr>
            <w:tcW w:w="952" w:type="dxa"/>
            <w:shd w:val="solid" w:color="FFFFFF" w:fill="auto"/>
          </w:tcPr>
          <w:p w14:paraId="27CE408D" w14:textId="77777777" w:rsidR="00312C76" w:rsidRPr="003167FF" w:rsidRDefault="00312C76" w:rsidP="007E0BCD">
            <w:pPr>
              <w:pStyle w:val="TAC"/>
              <w:rPr>
                <w:sz w:val="16"/>
                <w:szCs w:val="16"/>
              </w:rPr>
            </w:pPr>
          </w:p>
        </w:tc>
        <w:tc>
          <w:tcPr>
            <w:tcW w:w="567" w:type="dxa"/>
            <w:shd w:val="solid" w:color="FFFFFF" w:fill="auto"/>
          </w:tcPr>
          <w:p w14:paraId="2E8F1A2B" w14:textId="77777777" w:rsidR="00312C76" w:rsidRPr="003167FF" w:rsidRDefault="00312C76" w:rsidP="007E0BCD">
            <w:pPr>
              <w:pStyle w:val="TAC"/>
              <w:rPr>
                <w:sz w:val="16"/>
              </w:rPr>
            </w:pPr>
          </w:p>
        </w:tc>
        <w:tc>
          <w:tcPr>
            <w:tcW w:w="425" w:type="dxa"/>
            <w:shd w:val="solid" w:color="FFFFFF" w:fill="auto"/>
          </w:tcPr>
          <w:p w14:paraId="42EBBF42" w14:textId="77777777" w:rsidR="00312C76" w:rsidRPr="003167FF" w:rsidRDefault="00312C76" w:rsidP="007E0BCD">
            <w:pPr>
              <w:pStyle w:val="TAC"/>
              <w:rPr>
                <w:sz w:val="16"/>
                <w:szCs w:val="16"/>
              </w:rPr>
            </w:pPr>
          </w:p>
        </w:tc>
        <w:tc>
          <w:tcPr>
            <w:tcW w:w="425" w:type="dxa"/>
            <w:shd w:val="solid" w:color="FFFFFF" w:fill="auto"/>
          </w:tcPr>
          <w:p w14:paraId="6915266F" w14:textId="77777777" w:rsidR="00312C76" w:rsidRPr="003167FF" w:rsidRDefault="00312C76" w:rsidP="007E0BCD">
            <w:pPr>
              <w:pStyle w:val="TAC"/>
              <w:rPr>
                <w:sz w:val="16"/>
                <w:szCs w:val="16"/>
              </w:rPr>
            </w:pPr>
          </w:p>
        </w:tc>
        <w:tc>
          <w:tcPr>
            <w:tcW w:w="4962" w:type="dxa"/>
            <w:shd w:val="solid" w:color="FFFFFF" w:fill="auto"/>
          </w:tcPr>
          <w:p w14:paraId="6B7059E5" w14:textId="77777777" w:rsidR="00312C76" w:rsidRPr="003167FF" w:rsidRDefault="00312C76" w:rsidP="007E0BCD">
            <w:pPr>
              <w:pStyle w:val="TAL"/>
              <w:rPr>
                <w:sz w:val="16"/>
                <w:szCs w:val="16"/>
              </w:rPr>
            </w:pPr>
            <w:r w:rsidRPr="003167FF">
              <w:rPr>
                <w:sz w:val="16"/>
                <w:szCs w:val="16"/>
              </w:rPr>
              <w:t>Implementation of the following pCRs approved by SA6:</w:t>
            </w:r>
          </w:p>
          <w:p w14:paraId="5035A3C5" w14:textId="77777777" w:rsidR="00312C76" w:rsidRPr="003167FF" w:rsidRDefault="00312C76" w:rsidP="007E0BCD">
            <w:pPr>
              <w:pStyle w:val="TAL"/>
              <w:rPr>
                <w:sz w:val="16"/>
                <w:szCs w:val="16"/>
              </w:rPr>
            </w:pPr>
            <w:r w:rsidRPr="003167FF">
              <w:rPr>
                <w:sz w:val="16"/>
                <w:szCs w:val="16"/>
              </w:rPr>
              <w:t>S6-190283, S6-190284, S6-190285, S6-190301, S6-190210, S6-190286, S6-190272, S6-190287, S6-190295, S6-190215, S6-190296, S6-190297</w:t>
            </w:r>
          </w:p>
        </w:tc>
        <w:tc>
          <w:tcPr>
            <w:tcW w:w="708" w:type="dxa"/>
            <w:shd w:val="solid" w:color="FFFFFF" w:fill="auto"/>
          </w:tcPr>
          <w:p w14:paraId="34D8A6E4" w14:textId="77777777" w:rsidR="00312C76" w:rsidRPr="003167FF" w:rsidRDefault="00312C76" w:rsidP="007E0BCD">
            <w:pPr>
              <w:pStyle w:val="TAC"/>
              <w:rPr>
                <w:sz w:val="16"/>
                <w:szCs w:val="16"/>
              </w:rPr>
            </w:pPr>
            <w:r w:rsidRPr="003167FF">
              <w:rPr>
                <w:sz w:val="16"/>
                <w:szCs w:val="16"/>
              </w:rPr>
              <w:t>0.1.0</w:t>
            </w:r>
          </w:p>
        </w:tc>
      </w:tr>
      <w:tr w:rsidR="00312C76" w:rsidRPr="003167FF" w14:paraId="17A18FFB" w14:textId="77777777" w:rsidTr="00862224">
        <w:tc>
          <w:tcPr>
            <w:tcW w:w="800" w:type="dxa"/>
            <w:shd w:val="solid" w:color="FFFFFF" w:fill="auto"/>
          </w:tcPr>
          <w:p w14:paraId="3F086C7A" w14:textId="77777777" w:rsidR="00312C76" w:rsidRPr="003167FF" w:rsidRDefault="00312C76" w:rsidP="007E0BCD">
            <w:pPr>
              <w:pStyle w:val="TAC"/>
              <w:rPr>
                <w:sz w:val="16"/>
                <w:szCs w:val="16"/>
              </w:rPr>
            </w:pPr>
            <w:r w:rsidRPr="003167FF">
              <w:rPr>
                <w:sz w:val="16"/>
                <w:szCs w:val="16"/>
              </w:rPr>
              <w:t>2019-03</w:t>
            </w:r>
          </w:p>
        </w:tc>
        <w:tc>
          <w:tcPr>
            <w:tcW w:w="800" w:type="dxa"/>
            <w:shd w:val="solid" w:color="FFFFFF" w:fill="auto"/>
          </w:tcPr>
          <w:p w14:paraId="41365851" w14:textId="77777777" w:rsidR="00312C76" w:rsidRPr="003167FF" w:rsidRDefault="00312C76" w:rsidP="007E0BCD">
            <w:pPr>
              <w:pStyle w:val="TAC"/>
              <w:rPr>
                <w:sz w:val="16"/>
                <w:szCs w:val="16"/>
              </w:rPr>
            </w:pPr>
            <w:r w:rsidRPr="003167FF">
              <w:rPr>
                <w:sz w:val="16"/>
                <w:szCs w:val="16"/>
              </w:rPr>
              <w:t>SA6#29</w:t>
            </w:r>
          </w:p>
        </w:tc>
        <w:tc>
          <w:tcPr>
            <w:tcW w:w="952" w:type="dxa"/>
            <w:shd w:val="solid" w:color="FFFFFF" w:fill="auto"/>
          </w:tcPr>
          <w:p w14:paraId="5CE6E6A7" w14:textId="77777777" w:rsidR="00312C76" w:rsidRPr="003167FF" w:rsidRDefault="00312C76" w:rsidP="007E0BCD">
            <w:pPr>
              <w:pStyle w:val="TAC"/>
              <w:rPr>
                <w:sz w:val="16"/>
                <w:szCs w:val="16"/>
              </w:rPr>
            </w:pPr>
          </w:p>
        </w:tc>
        <w:tc>
          <w:tcPr>
            <w:tcW w:w="567" w:type="dxa"/>
            <w:shd w:val="solid" w:color="FFFFFF" w:fill="auto"/>
          </w:tcPr>
          <w:p w14:paraId="212B7C99" w14:textId="77777777" w:rsidR="00312C76" w:rsidRPr="003167FF" w:rsidRDefault="00312C76" w:rsidP="007E0BCD">
            <w:pPr>
              <w:pStyle w:val="TAC"/>
              <w:rPr>
                <w:sz w:val="16"/>
              </w:rPr>
            </w:pPr>
          </w:p>
        </w:tc>
        <w:tc>
          <w:tcPr>
            <w:tcW w:w="425" w:type="dxa"/>
            <w:shd w:val="solid" w:color="FFFFFF" w:fill="auto"/>
          </w:tcPr>
          <w:p w14:paraId="1C57AA96" w14:textId="77777777" w:rsidR="00312C76" w:rsidRPr="003167FF" w:rsidRDefault="00312C76" w:rsidP="007E0BCD">
            <w:pPr>
              <w:pStyle w:val="TAC"/>
              <w:rPr>
                <w:sz w:val="16"/>
                <w:szCs w:val="16"/>
              </w:rPr>
            </w:pPr>
          </w:p>
        </w:tc>
        <w:tc>
          <w:tcPr>
            <w:tcW w:w="425" w:type="dxa"/>
            <w:shd w:val="solid" w:color="FFFFFF" w:fill="auto"/>
          </w:tcPr>
          <w:p w14:paraId="6A380E63" w14:textId="77777777" w:rsidR="00312C76" w:rsidRPr="003167FF" w:rsidRDefault="00312C76" w:rsidP="007E0BCD">
            <w:pPr>
              <w:pStyle w:val="TAC"/>
              <w:rPr>
                <w:sz w:val="16"/>
                <w:szCs w:val="16"/>
              </w:rPr>
            </w:pPr>
          </w:p>
        </w:tc>
        <w:tc>
          <w:tcPr>
            <w:tcW w:w="4962" w:type="dxa"/>
            <w:shd w:val="solid" w:color="FFFFFF" w:fill="auto"/>
          </w:tcPr>
          <w:p w14:paraId="038CDA43" w14:textId="77777777" w:rsidR="00312C76" w:rsidRPr="003167FF" w:rsidRDefault="00312C76" w:rsidP="007E0BCD">
            <w:pPr>
              <w:pStyle w:val="TAL"/>
              <w:rPr>
                <w:sz w:val="16"/>
                <w:szCs w:val="16"/>
              </w:rPr>
            </w:pPr>
            <w:r w:rsidRPr="003167FF">
              <w:rPr>
                <w:sz w:val="16"/>
                <w:szCs w:val="16"/>
              </w:rPr>
              <w:t>Implementation of the following pCRs approved by SA6:</w:t>
            </w:r>
          </w:p>
          <w:p w14:paraId="4D9DFE34" w14:textId="77777777" w:rsidR="00312C76" w:rsidRPr="003167FF" w:rsidRDefault="00312C76" w:rsidP="007E0BCD">
            <w:pPr>
              <w:pStyle w:val="TAL"/>
              <w:rPr>
                <w:sz w:val="16"/>
                <w:szCs w:val="16"/>
              </w:rPr>
            </w:pPr>
            <w:r w:rsidRPr="003167FF">
              <w:rPr>
                <w:sz w:val="16"/>
                <w:szCs w:val="16"/>
              </w:rPr>
              <w:t>S6-190446, S6-190447, S6-190448, S6-190509, S6-190526, S6-190515, S6-190452, S6-190453, S6-190510, S6-190511, S6-190456, S6-190457, S6-190458</w:t>
            </w:r>
          </w:p>
        </w:tc>
        <w:tc>
          <w:tcPr>
            <w:tcW w:w="708" w:type="dxa"/>
            <w:shd w:val="solid" w:color="FFFFFF" w:fill="auto"/>
          </w:tcPr>
          <w:p w14:paraId="412DDDC4" w14:textId="77777777" w:rsidR="00312C76" w:rsidRPr="003167FF" w:rsidRDefault="00312C76" w:rsidP="007E0BCD">
            <w:pPr>
              <w:pStyle w:val="TAC"/>
              <w:rPr>
                <w:sz w:val="16"/>
                <w:szCs w:val="16"/>
              </w:rPr>
            </w:pPr>
            <w:r w:rsidRPr="003167FF">
              <w:rPr>
                <w:sz w:val="16"/>
                <w:szCs w:val="16"/>
              </w:rPr>
              <w:t>0.2.0</w:t>
            </w:r>
          </w:p>
        </w:tc>
      </w:tr>
      <w:tr w:rsidR="00312C76" w:rsidRPr="003167FF" w14:paraId="4D69725C" w14:textId="77777777" w:rsidTr="00862224">
        <w:tc>
          <w:tcPr>
            <w:tcW w:w="800" w:type="dxa"/>
            <w:shd w:val="solid" w:color="FFFFFF" w:fill="auto"/>
          </w:tcPr>
          <w:p w14:paraId="2C1D599D" w14:textId="77777777" w:rsidR="00312C76" w:rsidRPr="003167FF" w:rsidRDefault="00312C76" w:rsidP="007E0BCD">
            <w:pPr>
              <w:pStyle w:val="TAC"/>
              <w:rPr>
                <w:sz w:val="16"/>
                <w:szCs w:val="16"/>
              </w:rPr>
            </w:pPr>
            <w:r w:rsidRPr="003167FF">
              <w:rPr>
                <w:sz w:val="16"/>
                <w:szCs w:val="16"/>
              </w:rPr>
              <w:t>2019-03</w:t>
            </w:r>
          </w:p>
        </w:tc>
        <w:tc>
          <w:tcPr>
            <w:tcW w:w="800" w:type="dxa"/>
            <w:shd w:val="solid" w:color="FFFFFF" w:fill="auto"/>
          </w:tcPr>
          <w:p w14:paraId="7D03B62C" w14:textId="77777777" w:rsidR="00312C76" w:rsidRPr="003167FF" w:rsidRDefault="00312C76" w:rsidP="007E0BCD">
            <w:pPr>
              <w:pStyle w:val="TAC"/>
              <w:rPr>
                <w:sz w:val="16"/>
                <w:szCs w:val="16"/>
              </w:rPr>
            </w:pPr>
            <w:r w:rsidRPr="003167FF">
              <w:rPr>
                <w:sz w:val="16"/>
                <w:szCs w:val="16"/>
              </w:rPr>
              <w:t>SA#83</w:t>
            </w:r>
          </w:p>
        </w:tc>
        <w:tc>
          <w:tcPr>
            <w:tcW w:w="952" w:type="dxa"/>
            <w:shd w:val="solid" w:color="FFFFFF" w:fill="auto"/>
          </w:tcPr>
          <w:p w14:paraId="1270A388" w14:textId="77777777" w:rsidR="00312C76" w:rsidRPr="003167FF" w:rsidRDefault="00312C76" w:rsidP="007E0BCD">
            <w:pPr>
              <w:pStyle w:val="TAC"/>
              <w:rPr>
                <w:sz w:val="16"/>
                <w:szCs w:val="16"/>
              </w:rPr>
            </w:pPr>
            <w:r w:rsidRPr="003167FF">
              <w:rPr>
                <w:sz w:val="16"/>
                <w:szCs w:val="16"/>
              </w:rPr>
              <w:t>SP-190063</w:t>
            </w:r>
          </w:p>
        </w:tc>
        <w:tc>
          <w:tcPr>
            <w:tcW w:w="567" w:type="dxa"/>
            <w:shd w:val="solid" w:color="FFFFFF" w:fill="auto"/>
          </w:tcPr>
          <w:p w14:paraId="063E6177" w14:textId="77777777" w:rsidR="00312C76" w:rsidRPr="003167FF" w:rsidRDefault="00312C76" w:rsidP="007E0BCD">
            <w:pPr>
              <w:pStyle w:val="TAC"/>
              <w:rPr>
                <w:sz w:val="16"/>
              </w:rPr>
            </w:pPr>
          </w:p>
        </w:tc>
        <w:tc>
          <w:tcPr>
            <w:tcW w:w="425" w:type="dxa"/>
            <w:shd w:val="solid" w:color="FFFFFF" w:fill="auto"/>
          </w:tcPr>
          <w:p w14:paraId="222DC988" w14:textId="77777777" w:rsidR="00312C76" w:rsidRPr="003167FF" w:rsidRDefault="00312C76" w:rsidP="007E0BCD">
            <w:pPr>
              <w:pStyle w:val="TAC"/>
              <w:rPr>
                <w:sz w:val="16"/>
                <w:szCs w:val="16"/>
              </w:rPr>
            </w:pPr>
          </w:p>
        </w:tc>
        <w:tc>
          <w:tcPr>
            <w:tcW w:w="425" w:type="dxa"/>
            <w:shd w:val="solid" w:color="FFFFFF" w:fill="auto"/>
          </w:tcPr>
          <w:p w14:paraId="51991BD4" w14:textId="77777777" w:rsidR="00312C76" w:rsidRPr="003167FF" w:rsidRDefault="00312C76" w:rsidP="007E0BCD">
            <w:pPr>
              <w:pStyle w:val="TAC"/>
              <w:rPr>
                <w:sz w:val="16"/>
                <w:szCs w:val="16"/>
              </w:rPr>
            </w:pPr>
          </w:p>
        </w:tc>
        <w:tc>
          <w:tcPr>
            <w:tcW w:w="4962" w:type="dxa"/>
            <w:shd w:val="solid" w:color="FFFFFF" w:fill="auto"/>
          </w:tcPr>
          <w:p w14:paraId="79CD8168" w14:textId="77777777" w:rsidR="00312C76" w:rsidRPr="003167FF" w:rsidRDefault="00312C76" w:rsidP="007E0BCD">
            <w:pPr>
              <w:pStyle w:val="TAL"/>
              <w:rPr>
                <w:sz w:val="16"/>
                <w:szCs w:val="16"/>
              </w:rPr>
            </w:pPr>
            <w:r w:rsidRPr="003167FF">
              <w:rPr>
                <w:sz w:val="16"/>
                <w:szCs w:val="16"/>
              </w:rPr>
              <w:t>Presentation for information at SA#83</w:t>
            </w:r>
          </w:p>
        </w:tc>
        <w:tc>
          <w:tcPr>
            <w:tcW w:w="708" w:type="dxa"/>
            <w:shd w:val="solid" w:color="FFFFFF" w:fill="auto"/>
          </w:tcPr>
          <w:p w14:paraId="5BEA7A7A" w14:textId="77777777" w:rsidR="00312C76" w:rsidRPr="003167FF" w:rsidRDefault="00312C76" w:rsidP="007E0BCD">
            <w:pPr>
              <w:pStyle w:val="TAC"/>
              <w:rPr>
                <w:sz w:val="16"/>
                <w:szCs w:val="16"/>
              </w:rPr>
            </w:pPr>
            <w:r w:rsidRPr="003167FF">
              <w:rPr>
                <w:sz w:val="16"/>
                <w:szCs w:val="16"/>
              </w:rPr>
              <w:t>1.0.0</w:t>
            </w:r>
          </w:p>
        </w:tc>
      </w:tr>
      <w:tr w:rsidR="00312C76" w:rsidRPr="003167FF" w14:paraId="50AE828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1551DAB" w14:textId="77777777" w:rsidR="00312C76" w:rsidRPr="003167FF" w:rsidRDefault="00312C76" w:rsidP="007E0BCD">
            <w:pPr>
              <w:pStyle w:val="TAC"/>
              <w:rPr>
                <w:sz w:val="16"/>
                <w:szCs w:val="16"/>
              </w:rPr>
            </w:pPr>
            <w:r w:rsidRPr="003167FF">
              <w:rPr>
                <w:sz w:val="16"/>
                <w:szCs w:val="16"/>
              </w:rPr>
              <w:t>2019-04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6018B1" w14:textId="77777777" w:rsidR="00312C76" w:rsidRPr="003167FF" w:rsidRDefault="00312C76" w:rsidP="007E0BCD">
            <w:pPr>
              <w:pStyle w:val="TAC"/>
              <w:rPr>
                <w:sz w:val="16"/>
                <w:szCs w:val="16"/>
              </w:rPr>
            </w:pPr>
            <w:r w:rsidRPr="003167FF">
              <w:rPr>
                <w:sz w:val="16"/>
                <w:szCs w:val="16"/>
              </w:rPr>
              <w:t>SA6#30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6A0038A" w14:textId="77777777" w:rsidR="00312C76" w:rsidRPr="003167FF" w:rsidRDefault="00312C76" w:rsidP="007E0BCD">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B47251" w14:textId="77777777" w:rsidR="00312C76" w:rsidRPr="003167FF" w:rsidRDefault="00312C76" w:rsidP="007E0BCD">
            <w:pPr>
              <w:pStyle w:val="TAC"/>
              <w:rPr>
                <w:sz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925536"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DBAC8A" w14:textId="77777777" w:rsidR="00312C76" w:rsidRPr="003167FF" w:rsidRDefault="00312C76" w:rsidP="007E0BC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77259D" w14:textId="77777777" w:rsidR="00312C76" w:rsidRPr="003167FF" w:rsidRDefault="00312C76" w:rsidP="007E0BCD">
            <w:pPr>
              <w:pStyle w:val="TAL"/>
              <w:rPr>
                <w:sz w:val="16"/>
                <w:szCs w:val="16"/>
              </w:rPr>
            </w:pPr>
            <w:r w:rsidRPr="003167FF">
              <w:rPr>
                <w:sz w:val="16"/>
                <w:szCs w:val="16"/>
              </w:rPr>
              <w:t>Implementation of the following pCRs approved by SA6:</w:t>
            </w:r>
          </w:p>
          <w:p w14:paraId="27EADF10" w14:textId="77777777" w:rsidR="00312C76" w:rsidRPr="003167FF" w:rsidRDefault="00312C76" w:rsidP="007E0BCD">
            <w:pPr>
              <w:pStyle w:val="TAL"/>
              <w:rPr>
                <w:sz w:val="16"/>
                <w:szCs w:val="16"/>
              </w:rPr>
            </w:pPr>
            <w:r w:rsidRPr="003167FF">
              <w:rPr>
                <w:sz w:val="16"/>
                <w:szCs w:val="16"/>
              </w:rPr>
              <w:t>S6-190661, S6-190663, S6-190848, S6-190746, S6-190747, S6-190748, S6-190749, S6-190750, S6-190872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C3948" w14:textId="77777777" w:rsidR="00312C76" w:rsidRPr="003167FF" w:rsidRDefault="00312C76" w:rsidP="007E0BCD">
            <w:pPr>
              <w:pStyle w:val="TAC"/>
              <w:rPr>
                <w:sz w:val="16"/>
                <w:szCs w:val="16"/>
              </w:rPr>
            </w:pPr>
            <w:r w:rsidRPr="003167FF">
              <w:rPr>
                <w:sz w:val="16"/>
                <w:szCs w:val="16"/>
              </w:rPr>
              <w:t>1.1.0</w:t>
            </w:r>
          </w:p>
        </w:tc>
      </w:tr>
      <w:tr w:rsidR="00312C76" w:rsidRPr="003167FF" w14:paraId="4F7D455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1D178BC" w14:textId="77777777" w:rsidR="00312C76" w:rsidRPr="003167FF" w:rsidRDefault="00312C76" w:rsidP="007E0BCD">
            <w:pPr>
              <w:pStyle w:val="TAC"/>
              <w:rPr>
                <w:sz w:val="16"/>
                <w:szCs w:val="16"/>
              </w:rPr>
            </w:pPr>
            <w:r w:rsidRPr="003167FF">
              <w:rPr>
                <w:sz w:val="16"/>
                <w:szCs w:val="16"/>
              </w:rPr>
              <w:t>2019-05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C11B762" w14:textId="77777777" w:rsidR="00312C76" w:rsidRPr="003167FF" w:rsidRDefault="00312C76" w:rsidP="007E0BCD">
            <w:pPr>
              <w:pStyle w:val="TAC"/>
              <w:rPr>
                <w:sz w:val="16"/>
                <w:szCs w:val="16"/>
              </w:rPr>
            </w:pPr>
            <w:r w:rsidRPr="003167FF">
              <w:rPr>
                <w:sz w:val="16"/>
                <w:szCs w:val="16"/>
              </w:rPr>
              <w:t>SA6#31</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EB52ACD" w14:textId="77777777" w:rsidR="00312C76" w:rsidRPr="003167FF" w:rsidRDefault="00312C76" w:rsidP="007E0BCD">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37F296" w14:textId="77777777" w:rsidR="00312C76" w:rsidRPr="003167FF" w:rsidRDefault="00312C76" w:rsidP="007E0BCD">
            <w:pPr>
              <w:pStyle w:val="TAC"/>
              <w:rPr>
                <w:sz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621E91"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3B4B63" w14:textId="77777777" w:rsidR="00312C76" w:rsidRPr="003167FF" w:rsidRDefault="00312C76" w:rsidP="007E0BC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C7DCF8" w14:textId="77777777" w:rsidR="00312C76" w:rsidRPr="003167FF" w:rsidRDefault="00312C76" w:rsidP="007E0BCD">
            <w:pPr>
              <w:pStyle w:val="TAL"/>
              <w:rPr>
                <w:sz w:val="16"/>
                <w:szCs w:val="16"/>
              </w:rPr>
            </w:pPr>
            <w:r w:rsidRPr="003167FF">
              <w:rPr>
                <w:sz w:val="16"/>
                <w:szCs w:val="16"/>
              </w:rPr>
              <w:t>Implementation of the following pCRs approved by SA6:</w:t>
            </w:r>
          </w:p>
          <w:p w14:paraId="2675054A" w14:textId="77777777" w:rsidR="00312C76" w:rsidRPr="003167FF" w:rsidRDefault="00312C76" w:rsidP="007E0BCD">
            <w:pPr>
              <w:pStyle w:val="TAL"/>
              <w:rPr>
                <w:sz w:val="16"/>
                <w:szCs w:val="16"/>
              </w:rPr>
            </w:pPr>
            <w:r w:rsidRPr="003167FF">
              <w:rPr>
                <w:sz w:val="16"/>
                <w:szCs w:val="16"/>
              </w:rPr>
              <w:t>S6-191003, S6-191115, S6-191005, S6-191116, S6-191117, S6-191007, S6-191189, S6-191212, S6-191121, S6-191012, S6-191229, S6-191191, S6-191124, S6-191013, S6-191192, S6-191193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58B0A3" w14:textId="77777777" w:rsidR="00312C76" w:rsidRPr="003167FF" w:rsidRDefault="00312C76" w:rsidP="007E0BCD">
            <w:pPr>
              <w:pStyle w:val="TAC"/>
              <w:rPr>
                <w:sz w:val="16"/>
                <w:szCs w:val="16"/>
              </w:rPr>
            </w:pPr>
            <w:r w:rsidRPr="003167FF">
              <w:rPr>
                <w:sz w:val="16"/>
                <w:szCs w:val="16"/>
              </w:rPr>
              <w:t>1.2.0</w:t>
            </w:r>
          </w:p>
        </w:tc>
      </w:tr>
      <w:tr w:rsidR="00312C76" w:rsidRPr="003167FF" w14:paraId="6B50B4B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3DAED36" w14:textId="77777777" w:rsidR="00312C76" w:rsidRPr="003167FF" w:rsidRDefault="00312C76" w:rsidP="007E0BCD">
            <w:pPr>
              <w:pStyle w:val="TAC"/>
              <w:rPr>
                <w:sz w:val="16"/>
                <w:szCs w:val="16"/>
              </w:rPr>
            </w:pPr>
            <w:r w:rsidRPr="003167FF">
              <w:rPr>
                <w:sz w:val="16"/>
                <w:szCs w:val="16"/>
              </w:rPr>
              <w:t>2019-05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0CADDB9" w14:textId="77777777" w:rsidR="00312C76" w:rsidRPr="003167FF" w:rsidRDefault="00312C76" w:rsidP="007E0BCD">
            <w:pPr>
              <w:pStyle w:val="TAC"/>
              <w:rPr>
                <w:sz w:val="16"/>
                <w:szCs w:val="16"/>
              </w:rPr>
            </w:pPr>
            <w:r w:rsidRPr="003167FF">
              <w:rPr>
                <w:sz w:val="16"/>
                <w:szCs w:val="16"/>
              </w:rPr>
              <w:t>SA#84</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1A8E963" w14:textId="77777777" w:rsidR="00312C76" w:rsidRPr="003167FF" w:rsidRDefault="00312C76" w:rsidP="007E0BCD">
            <w:pPr>
              <w:pStyle w:val="TAC"/>
              <w:rPr>
                <w:sz w:val="16"/>
                <w:szCs w:val="16"/>
              </w:rPr>
            </w:pPr>
            <w:r w:rsidRPr="003167FF">
              <w:rPr>
                <w:sz w:val="16"/>
                <w:szCs w:val="16"/>
              </w:rPr>
              <w:t>SP-190473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0E3304" w14:textId="77777777" w:rsidR="00312C76" w:rsidRPr="003167FF" w:rsidRDefault="00312C76" w:rsidP="007E0BCD">
            <w:pPr>
              <w:pStyle w:val="TAC"/>
              <w:rPr>
                <w:sz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C7CED5"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56ABED" w14:textId="77777777" w:rsidR="00312C76" w:rsidRPr="003167FF" w:rsidRDefault="00312C76" w:rsidP="007E0BC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0E8853" w14:textId="77777777" w:rsidR="00312C76" w:rsidRPr="003167FF" w:rsidRDefault="00312C76" w:rsidP="007E0BCD">
            <w:pPr>
              <w:pStyle w:val="TAL"/>
              <w:rPr>
                <w:sz w:val="16"/>
                <w:szCs w:val="16"/>
              </w:rPr>
            </w:pPr>
            <w:r w:rsidRPr="003167FF">
              <w:rPr>
                <w:sz w:val="16"/>
                <w:szCs w:val="16"/>
              </w:rPr>
              <w:t>Presentation for Approval at SA#84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90C134" w14:textId="77777777" w:rsidR="00312C76" w:rsidRPr="003167FF" w:rsidRDefault="00312C76" w:rsidP="007E0BCD">
            <w:pPr>
              <w:pStyle w:val="TAC"/>
              <w:rPr>
                <w:sz w:val="16"/>
                <w:szCs w:val="16"/>
              </w:rPr>
            </w:pPr>
            <w:r w:rsidRPr="003167FF">
              <w:rPr>
                <w:sz w:val="16"/>
                <w:szCs w:val="16"/>
              </w:rPr>
              <w:t>2.0.0</w:t>
            </w:r>
          </w:p>
        </w:tc>
      </w:tr>
      <w:tr w:rsidR="00312C76" w:rsidRPr="003167FF" w14:paraId="698AE9F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230CB1C" w14:textId="77777777" w:rsidR="00312C76" w:rsidRPr="003167FF" w:rsidRDefault="00312C76" w:rsidP="007E0BCD">
            <w:pPr>
              <w:pStyle w:val="TAC"/>
              <w:rPr>
                <w:sz w:val="16"/>
                <w:szCs w:val="16"/>
              </w:rPr>
            </w:pPr>
            <w:r w:rsidRPr="003167FF">
              <w:rPr>
                <w:sz w:val="16"/>
                <w:szCs w:val="16"/>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ECBEB8" w14:textId="77777777" w:rsidR="00312C76" w:rsidRPr="003167FF" w:rsidRDefault="00312C76" w:rsidP="007E0BCD">
            <w:pPr>
              <w:pStyle w:val="TAC"/>
              <w:rPr>
                <w:sz w:val="16"/>
                <w:szCs w:val="16"/>
              </w:rPr>
            </w:pPr>
            <w:r w:rsidRPr="003167FF">
              <w:rPr>
                <w:sz w:val="16"/>
                <w:szCs w:val="16"/>
              </w:rPr>
              <w:t>SA#84</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95D98F9" w14:textId="77777777" w:rsidR="00312C76" w:rsidRPr="003167FF" w:rsidRDefault="00312C76" w:rsidP="007E0BCD">
            <w:pPr>
              <w:pStyle w:val="TAC"/>
              <w:rPr>
                <w:sz w:val="16"/>
                <w:szCs w:val="16"/>
              </w:rPr>
            </w:pPr>
            <w:r w:rsidRPr="003167FF">
              <w:rPr>
                <w:sz w:val="16"/>
                <w:szCs w:val="16"/>
              </w:rPr>
              <w:t>SP-190473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C2534F" w14:textId="77777777" w:rsidR="00312C76" w:rsidRPr="003167FF" w:rsidRDefault="00312C76" w:rsidP="007E0BCD">
            <w:pPr>
              <w:pStyle w:val="TAC"/>
              <w:rPr>
                <w:sz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02E925"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B71C6A" w14:textId="77777777" w:rsidR="00312C76" w:rsidRPr="003167FF" w:rsidRDefault="00312C76" w:rsidP="007E0BC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C9DE9B" w14:textId="77777777" w:rsidR="00312C76" w:rsidRPr="003167FF" w:rsidRDefault="00312C76" w:rsidP="007E0BCD">
            <w:pPr>
              <w:pStyle w:val="TAL"/>
              <w:rPr>
                <w:sz w:val="16"/>
                <w:szCs w:val="16"/>
              </w:rPr>
            </w:pPr>
            <w:r w:rsidRPr="003167FF">
              <w:rPr>
                <w:sz w:val="16"/>
                <w:szCs w:val="16"/>
              </w:rPr>
              <w:t>MCC Editorial update for publication after TSG SA approval (SA#84)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6DC0D2" w14:textId="77777777" w:rsidR="00312C76" w:rsidRPr="003167FF" w:rsidRDefault="00312C76" w:rsidP="007E0BCD">
            <w:pPr>
              <w:pStyle w:val="TAC"/>
              <w:rPr>
                <w:sz w:val="16"/>
                <w:szCs w:val="16"/>
              </w:rPr>
            </w:pPr>
            <w:r w:rsidRPr="003167FF">
              <w:rPr>
                <w:sz w:val="16"/>
                <w:szCs w:val="16"/>
              </w:rPr>
              <w:t>16.0.0</w:t>
            </w:r>
          </w:p>
        </w:tc>
      </w:tr>
      <w:tr w:rsidR="00312C76" w:rsidRPr="003167FF" w14:paraId="6EC0A7F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13E92FB"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997064"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1797190"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0674DB" w14:textId="77777777" w:rsidR="00312C76" w:rsidRPr="003167FF" w:rsidRDefault="00312C76" w:rsidP="007E0BCD">
            <w:pPr>
              <w:pStyle w:val="TAC"/>
              <w:rPr>
                <w:sz w:val="16"/>
              </w:rPr>
            </w:pPr>
            <w:r w:rsidRPr="003167FF">
              <w:rPr>
                <w:sz w:val="16"/>
              </w:rPr>
              <w:t>0001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BDE3B4"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D54AAD"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9ECA55" w14:textId="77777777" w:rsidR="00312C76" w:rsidRPr="003167FF" w:rsidRDefault="00312C76" w:rsidP="007E0BCD">
            <w:pPr>
              <w:pStyle w:val="TAL"/>
              <w:rPr>
                <w:sz w:val="16"/>
                <w:szCs w:val="16"/>
              </w:rPr>
            </w:pPr>
            <w:r w:rsidRPr="003167FF">
              <w:rPr>
                <w:sz w:val="16"/>
                <w:szCs w:val="16"/>
              </w:rPr>
              <w:t>Architecture requirements group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C4DF8A" w14:textId="77777777" w:rsidR="00312C76" w:rsidRPr="003167FF" w:rsidRDefault="00312C76" w:rsidP="007E0BCD">
            <w:pPr>
              <w:pStyle w:val="TAC"/>
              <w:rPr>
                <w:sz w:val="16"/>
                <w:szCs w:val="16"/>
              </w:rPr>
            </w:pPr>
            <w:r w:rsidRPr="003167FF">
              <w:rPr>
                <w:sz w:val="16"/>
                <w:szCs w:val="16"/>
              </w:rPr>
              <w:t>16.1.0</w:t>
            </w:r>
          </w:p>
        </w:tc>
      </w:tr>
      <w:tr w:rsidR="00312C76" w:rsidRPr="003167FF" w14:paraId="4F0BDF6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FF8B23A"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2DA52E2"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CAA6CA8"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1770F4" w14:textId="77777777" w:rsidR="00312C76" w:rsidRPr="003167FF" w:rsidRDefault="00312C76" w:rsidP="007E0BCD">
            <w:pPr>
              <w:pStyle w:val="TAC"/>
              <w:rPr>
                <w:sz w:val="16"/>
              </w:rPr>
            </w:pPr>
            <w:r w:rsidRPr="003167FF">
              <w:rPr>
                <w:sz w:val="16"/>
              </w:rPr>
              <w:t>0002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55074C" w14:textId="77777777" w:rsidR="00312C76" w:rsidRPr="003167FF" w:rsidRDefault="00312C76" w:rsidP="007E0BC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05D377"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8E4296" w14:textId="77777777" w:rsidR="00312C76" w:rsidRPr="003167FF" w:rsidRDefault="00312C76" w:rsidP="007E0BCD">
            <w:pPr>
              <w:pStyle w:val="TAL"/>
              <w:rPr>
                <w:sz w:val="16"/>
                <w:szCs w:val="16"/>
              </w:rPr>
            </w:pPr>
            <w:r w:rsidRPr="003167FF">
              <w:rPr>
                <w:sz w:val="16"/>
                <w:szCs w:val="16"/>
              </w:rPr>
              <w:t>Group announcement and join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9D63D6" w14:textId="77777777" w:rsidR="00312C76" w:rsidRPr="003167FF" w:rsidRDefault="00312C76" w:rsidP="007E0BCD">
            <w:pPr>
              <w:pStyle w:val="TAC"/>
              <w:rPr>
                <w:sz w:val="16"/>
                <w:szCs w:val="16"/>
              </w:rPr>
            </w:pPr>
            <w:r w:rsidRPr="003167FF">
              <w:rPr>
                <w:sz w:val="16"/>
                <w:szCs w:val="16"/>
              </w:rPr>
              <w:t>16.1.0</w:t>
            </w:r>
          </w:p>
        </w:tc>
      </w:tr>
      <w:tr w:rsidR="00312C76" w:rsidRPr="003167FF" w14:paraId="4C8BE37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587853C"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B0F1575"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CB6E7FE"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EEE7D8" w14:textId="77777777" w:rsidR="00312C76" w:rsidRPr="003167FF" w:rsidRDefault="00312C76" w:rsidP="007E0BCD">
            <w:pPr>
              <w:pStyle w:val="TAC"/>
              <w:rPr>
                <w:sz w:val="16"/>
              </w:rPr>
            </w:pPr>
            <w:r w:rsidRPr="003167FF">
              <w:rPr>
                <w:sz w:val="16"/>
              </w:rPr>
              <w:t>0003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412AE0" w14:textId="77777777" w:rsidR="00312C76" w:rsidRPr="003167FF" w:rsidRDefault="00312C76" w:rsidP="007E0BCD">
            <w:pPr>
              <w:pStyle w:val="TAC"/>
              <w:rPr>
                <w:sz w:val="16"/>
                <w:szCs w:val="16"/>
              </w:rPr>
            </w:pPr>
            <w:r w:rsidRPr="003167FF">
              <w:rPr>
                <w:sz w:val="16"/>
                <w:szCs w:val="16"/>
              </w:rPr>
              <w:t>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16B24F"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C35FDB" w14:textId="77777777" w:rsidR="00312C76" w:rsidRPr="003167FF" w:rsidRDefault="00312C76" w:rsidP="007E0BCD">
            <w:pPr>
              <w:pStyle w:val="TAL"/>
              <w:rPr>
                <w:sz w:val="16"/>
                <w:szCs w:val="16"/>
              </w:rPr>
            </w:pPr>
            <w:r w:rsidRPr="003167FF">
              <w:rPr>
                <w:sz w:val="16"/>
                <w:szCs w:val="16"/>
              </w:rPr>
              <w:t>Corrections to network resource management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41489E" w14:textId="77777777" w:rsidR="00312C76" w:rsidRPr="003167FF" w:rsidRDefault="00312C76" w:rsidP="007E0BCD">
            <w:pPr>
              <w:pStyle w:val="TAC"/>
              <w:rPr>
                <w:sz w:val="16"/>
                <w:szCs w:val="16"/>
              </w:rPr>
            </w:pPr>
            <w:r w:rsidRPr="003167FF">
              <w:rPr>
                <w:sz w:val="16"/>
                <w:szCs w:val="16"/>
              </w:rPr>
              <w:t>16.1.0</w:t>
            </w:r>
          </w:p>
        </w:tc>
      </w:tr>
      <w:tr w:rsidR="00312C76" w:rsidRPr="003167FF" w14:paraId="2A2DD4D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DA20EB1"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D1A7A90"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BDCAD1F"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EA4AB1" w14:textId="77777777" w:rsidR="00312C76" w:rsidRPr="003167FF" w:rsidRDefault="00312C76" w:rsidP="007E0BCD">
            <w:pPr>
              <w:pStyle w:val="TAC"/>
              <w:rPr>
                <w:sz w:val="16"/>
              </w:rPr>
            </w:pPr>
            <w:r w:rsidRPr="003167FF">
              <w:rPr>
                <w:sz w:val="16"/>
              </w:rPr>
              <w:t>0004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402645"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08E0DB"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A72FCF" w14:textId="77777777" w:rsidR="00312C76" w:rsidRPr="003167FF" w:rsidRDefault="00312C76" w:rsidP="007E0BCD">
            <w:pPr>
              <w:pStyle w:val="TAL"/>
              <w:rPr>
                <w:sz w:val="16"/>
                <w:szCs w:val="16"/>
              </w:rPr>
            </w:pPr>
            <w:r w:rsidRPr="003167FF">
              <w:rPr>
                <w:sz w:val="16"/>
                <w:szCs w:val="16"/>
              </w:rPr>
              <w:t>N5 reference point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E21AE1" w14:textId="77777777" w:rsidR="00312C76" w:rsidRPr="003167FF" w:rsidRDefault="00312C76" w:rsidP="007E0BCD">
            <w:pPr>
              <w:pStyle w:val="TAC"/>
              <w:rPr>
                <w:sz w:val="16"/>
                <w:szCs w:val="16"/>
              </w:rPr>
            </w:pPr>
            <w:r w:rsidRPr="003167FF">
              <w:rPr>
                <w:sz w:val="16"/>
                <w:szCs w:val="16"/>
              </w:rPr>
              <w:t>16.1.0</w:t>
            </w:r>
          </w:p>
        </w:tc>
      </w:tr>
      <w:tr w:rsidR="00312C76" w:rsidRPr="003167FF" w14:paraId="01F3429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B4A6723"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063844E"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4D76EF6"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8D047" w14:textId="77777777" w:rsidR="00312C76" w:rsidRPr="003167FF" w:rsidRDefault="00312C76" w:rsidP="007E0BCD">
            <w:pPr>
              <w:pStyle w:val="TAC"/>
              <w:rPr>
                <w:sz w:val="16"/>
              </w:rPr>
            </w:pPr>
            <w:r w:rsidRPr="003167FF">
              <w:rPr>
                <w:sz w:val="16"/>
              </w:rPr>
              <w:t>0006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EADF7A"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8C212F"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E20E6B" w14:textId="77777777" w:rsidR="00312C76" w:rsidRPr="003167FF" w:rsidRDefault="00312C76" w:rsidP="007E0BCD">
            <w:pPr>
              <w:pStyle w:val="TAL"/>
              <w:rPr>
                <w:sz w:val="16"/>
                <w:szCs w:val="16"/>
              </w:rPr>
            </w:pPr>
            <w:r w:rsidRPr="003167FF">
              <w:rPr>
                <w:sz w:val="16"/>
                <w:szCs w:val="16"/>
              </w:rPr>
              <w:t>Change of service-based interface representation of the functional model for SEAL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5012F0" w14:textId="77777777" w:rsidR="00312C76" w:rsidRPr="003167FF" w:rsidRDefault="00312C76" w:rsidP="007E0BCD">
            <w:pPr>
              <w:pStyle w:val="TAC"/>
              <w:rPr>
                <w:sz w:val="16"/>
                <w:szCs w:val="16"/>
              </w:rPr>
            </w:pPr>
            <w:r w:rsidRPr="003167FF">
              <w:rPr>
                <w:sz w:val="16"/>
                <w:szCs w:val="16"/>
              </w:rPr>
              <w:t>16.1.0</w:t>
            </w:r>
          </w:p>
        </w:tc>
      </w:tr>
      <w:tr w:rsidR="00312C76" w:rsidRPr="003167FF" w14:paraId="4D86FB8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C4ED75F"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7A95805"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6A26FA4"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1A66B" w14:textId="77777777" w:rsidR="00312C76" w:rsidRPr="003167FF" w:rsidRDefault="00312C76" w:rsidP="007E0BCD">
            <w:pPr>
              <w:pStyle w:val="TAC"/>
              <w:rPr>
                <w:sz w:val="16"/>
              </w:rPr>
            </w:pPr>
            <w:r w:rsidRPr="003167FF">
              <w:rPr>
                <w:sz w:val="16"/>
              </w:rPr>
              <w:t>0007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7A276C"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4717D4"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B69DF55" w14:textId="77777777" w:rsidR="00312C76" w:rsidRPr="003167FF" w:rsidRDefault="00312C76" w:rsidP="007E0BCD">
            <w:pPr>
              <w:pStyle w:val="TAL"/>
              <w:rPr>
                <w:sz w:val="16"/>
                <w:szCs w:val="16"/>
              </w:rPr>
            </w:pPr>
            <w:r w:rsidRPr="003167FF">
              <w:rPr>
                <w:sz w:val="16"/>
                <w:szCs w:val="16"/>
              </w:rPr>
              <w:t>Remove EN on bearer type identification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A98603" w14:textId="77777777" w:rsidR="00312C76" w:rsidRPr="003167FF" w:rsidRDefault="00312C76" w:rsidP="007E0BCD">
            <w:pPr>
              <w:pStyle w:val="TAC"/>
              <w:rPr>
                <w:sz w:val="16"/>
                <w:szCs w:val="16"/>
              </w:rPr>
            </w:pPr>
            <w:r w:rsidRPr="003167FF">
              <w:rPr>
                <w:sz w:val="16"/>
                <w:szCs w:val="16"/>
              </w:rPr>
              <w:t>16.1.0</w:t>
            </w:r>
          </w:p>
        </w:tc>
      </w:tr>
      <w:tr w:rsidR="00312C76" w:rsidRPr="003167FF" w14:paraId="490F06F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E6C4D19"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D696DE"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26693DE"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43A7F5" w14:textId="77777777" w:rsidR="00312C76" w:rsidRPr="003167FF" w:rsidRDefault="00312C76" w:rsidP="007E0BCD">
            <w:pPr>
              <w:pStyle w:val="TAC"/>
              <w:rPr>
                <w:sz w:val="16"/>
              </w:rPr>
            </w:pPr>
            <w:r w:rsidRPr="003167FF">
              <w:rPr>
                <w:sz w:val="16"/>
              </w:rPr>
              <w:t>0008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8F2299"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2EEAB9"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EF9C51" w14:textId="77777777" w:rsidR="00312C76" w:rsidRPr="003167FF" w:rsidRDefault="00312C76" w:rsidP="007E0BCD">
            <w:pPr>
              <w:pStyle w:val="TAL"/>
              <w:rPr>
                <w:sz w:val="16"/>
                <w:szCs w:val="16"/>
              </w:rPr>
            </w:pPr>
            <w:r w:rsidRPr="003167FF">
              <w:rPr>
                <w:sz w:val="16"/>
                <w:szCs w:val="16"/>
              </w:rPr>
              <w:t>Remove EN on granularity of decision of NRM server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4CA97D" w14:textId="77777777" w:rsidR="00312C76" w:rsidRPr="003167FF" w:rsidRDefault="00312C76" w:rsidP="007E0BCD">
            <w:pPr>
              <w:pStyle w:val="TAC"/>
              <w:rPr>
                <w:sz w:val="16"/>
                <w:szCs w:val="16"/>
              </w:rPr>
            </w:pPr>
            <w:r w:rsidRPr="003167FF">
              <w:rPr>
                <w:sz w:val="16"/>
                <w:szCs w:val="16"/>
              </w:rPr>
              <w:t>16.1.0</w:t>
            </w:r>
          </w:p>
        </w:tc>
      </w:tr>
      <w:tr w:rsidR="00312C76" w:rsidRPr="003167FF" w14:paraId="3ECD3E7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08BE4EF"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DA9A89"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A676151"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0D61D4" w14:textId="77777777" w:rsidR="00312C76" w:rsidRPr="003167FF" w:rsidRDefault="00312C76" w:rsidP="007E0BCD">
            <w:pPr>
              <w:pStyle w:val="TAC"/>
              <w:rPr>
                <w:sz w:val="16"/>
              </w:rPr>
            </w:pPr>
            <w:r w:rsidRPr="003167FF">
              <w:rPr>
                <w:sz w:val="16"/>
              </w:rPr>
              <w:t>0009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6ED017"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31E68A"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65EA11" w14:textId="77777777" w:rsidR="00312C76" w:rsidRPr="003167FF" w:rsidRDefault="00312C76" w:rsidP="007E0BCD">
            <w:pPr>
              <w:pStyle w:val="TAL"/>
              <w:rPr>
                <w:sz w:val="16"/>
                <w:szCs w:val="16"/>
              </w:rPr>
            </w:pPr>
            <w:r w:rsidRPr="003167FF">
              <w:rPr>
                <w:sz w:val="16"/>
                <w:szCs w:val="16"/>
              </w:rPr>
              <w:t>Corrections to naming and other fixes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D14EE9" w14:textId="77777777" w:rsidR="00312C76" w:rsidRPr="003167FF" w:rsidRDefault="00312C76" w:rsidP="007E0BCD">
            <w:pPr>
              <w:pStyle w:val="TAC"/>
              <w:rPr>
                <w:sz w:val="16"/>
                <w:szCs w:val="16"/>
              </w:rPr>
            </w:pPr>
            <w:r w:rsidRPr="003167FF">
              <w:rPr>
                <w:sz w:val="16"/>
                <w:szCs w:val="16"/>
              </w:rPr>
              <w:t>16.2.0</w:t>
            </w:r>
          </w:p>
        </w:tc>
      </w:tr>
      <w:tr w:rsidR="00312C76" w:rsidRPr="003167FF" w14:paraId="10CE2D3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2E19AB7"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F94FA0"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E706B3E"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CEF342" w14:textId="77777777" w:rsidR="00312C76" w:rsidRPr="003167FF" w:rsidRDefault="00312C76" w:rsidP="007E0BCD">
            <w:pPr>
              <w:pStyle w:val="TAC"/>
              <w:rPr>
                <w:sz w:val="16"/>
              </w:rPr>
            </w:pPr>
            <w:r w:rsidRPr="003167FF">
              <w:rPr>
                <w:sz w:val="16"/>
              </w:rPr>
              <w:t>0010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56D443"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19EB67"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6898D3" w14:textId="77777777" w:rsidR="00312C76" w:rsidRPr="003167FF" w:rsidRDefault="00312C76" w:rsidP="007E0BCD">
            <w:pPr>
              <w:pStyle w:val="TAL"/>
              <w:rPr>
                <w:sz w:val="16"/>
                <w:szCs w:val="16"/>
              </w:rPr>
            </w:pPr>
            <w:r w:rsidRPr="003167FF">
              <w:rPr>
                <w:sz w:val="16"/>
                <w:szCs w:val="16"/>
              </w:rPr>
              <w:t>Result element missing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BB984A" w14:textId="77777777" w:rsidR="00312C76" w:rsidRPr="003167FF" w:rsidRDefault="00312C76" w:rsidP="007E0BCD">
            <w:pPr>
              <w:pStyle w:val="TAC"/>
              <w:rPr>
                <w:sz w:val="16"/>
                <w:szCs w:val="16"/>
              </w:rPr>
            </w:pPr>
            <w:r w:rsidRPr="003167FF">
              <w:rPr>
                <w:sz w:val="16"/>
                <w:szCs w:val="16"/>
              </w:rPr>
              <w:t>16.2.0</w:t>
            </w:r>
          </w:p>
        </w:tc>
      </w:tr>
      <w:tr w:rsidR="00312C76" w:rsidRPr="003167FF" w14:paraId="1C73656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0A98B1E"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34AEC92"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C625B61"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5876E0" w14:textId="77777777" w:rsidR="00312C76" w:rsidRPr="003167FF" w:rsidRDefault="00312C76" w:rsidP="007E0BCD">
            <w:pPr>
              <w:pStyle w:val="TAC"/>
              <w:rPr>
                <w:sz w:val="16"/>
              </w:rPr>
            </w:pPr>
            <w:r w:rsidRPr="003167FF">
              <w:rPr>
                <w:sz w:val="16"/>
              </w:rPr>
              <w:t>0011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D532A8"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055B94"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97230A" w14:textId="77777777" w:rsidR="00312C76" w:rsidRPr="003167FF" w:rsidRDefault="00312C76" w:rsidP="007E0BCD">
            <w:pPr>
              <w:pStyle w:val="TAL"/>
              <w:rPr>
                <w:sz w:val="16"/>
                <w:szCs w:val="16"/>
              </w:rPr>
            </w:pPr>
            <w:r w:rsidRPr="003167FF">
              <w:rPr>
                <w:sz w:val="16"/>
                <w:szCs w:val="16"/>
              </w:rPr>
              <w:t>Anonymous requests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283483" w14:textId="77777777" w:rsidR="00312C76" w:rsidRPr="003167FF" w:rsidRDefault="00312C76" w:rsidP="007E0BCD">
            <w:pPr>
              <w:pStyle w:val="TAC"/>
              <w:rPr>
                <w:sz w:val="16"/>
                <w:szCs w:val="16"/>
              </w:rPr>
            </w:pPr>
            <w:r w:rsidRPr="003167FF">
              <w:rPr>
                <w:sz w:val="16"/>
                <w:szCs w:val="16"/>
              </w:rPr>
              <w:t>16.2.0</w:t>
            </w:r>
          </w:p>
        </w:tc>
      </w:tr>
      <w:tr w:rsidR="00312C76" w:rsidRPr="003167FF" w14:paraId="7207236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206C64A"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F1C77F"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E7F18F8"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EDC706" w14:textId="77777777" w:rsidR="00312C76" w:rsidRPr="003167FF" w:rsidRDefault="00312C76" w:rsidP="007E0BCD">
            <w:pPr>
              <w:pStyle w:val="TAC"/>
              <w:rPr>
                <w:sz w:val="16"/>
              </w:rPr>
            </w:pPr>
            <w:r w:rsidRPr="003167FF">
              <w:rPr>
                <w:sz w:val="16"/>
              </w:rPr>
              <w:t>0012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8FE5B"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42C658"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BFFD48" w14:textId="77777777" w:rsidR="00312C76" w:rsidRPr="003167FF" w:rsidRDefault="00312C76" w:rsidP="007E0BCD">
            <w:pPr>
              <w:pStyle w:val="TAL"/>
              <w:rPr>
                <w:sz w:val="16"/>
                <w:szCs w:val="16"/>
              </w:rPr>
            </w:pPr>
            <w:r w:rsidRPr="003167FF">
              <w:rPr>
                <w:sz w:val="16"/>
                <w:szCs w:val="16"/>
              </w:rPr>
              <w:t>No multicast resource management in 5GS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64686E" w14:textId="77777777" w:rsidR="00312C76" w:rsidRPr="003167FF" w:rsidRDefault="00312C76" w:rsidP="007E0BCD">
            <w:pPr>
              <w:pStyle w:val="TAC"/>
              <w:rPr>
                <w:sz w:val="16"/>
                <w:szCs w:val="16"/>
              </w:rPr>
            </w:pPr>
            <w:r w:rsidRPr="003167FF">
              <w:rPr>
                <w:sz w:val="16"/>
                <w:szCs w:val="16"/>
              </w:rPr>
              <w:t>16.2.0</w:t>
            </w:r>
          </w:p>
        </w:tc>
      </w:tr>
      <w:tr w:rsidR="00312C76" w:rsidRPr="003167FF" w14:paraId="284D2E5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6E6A973"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9FF51B5"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2EE57AF"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A6A0A0" w14:textId="77777777" w:rsidR="00312C76" w:rsidRPr="003167FF" w:rsidRDefault="00312C76" w:rsidP="007E0BCD">
            <w:pPr>
              <w:pStyle w:val="TAC"/>
              <w:rPr>
                <w:sz w:val="16"/>
              </w:rPr>
            </w:pPr>
            <w:r w:rsidRPr="003167FF">
              <w:rPr>
                <w:sz w:val="16"/>
              </w:rPr>
              <w:t>0013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6D01FA"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F1A439"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35CE5C" w14:textId="77777777" w:rsidR="00312C76" w:rsidRPr="003167FF" w:rsidRDefault="00312C76" w:rsidP="007E0BCD">
            <w:pPr>
              <w:pStyle w:val="TAL"/>
              <w:rPr>
                <w:sz w:val="16"/>
                <w:szCs w:val="16"/>
              </w:rPr>
            </w:pPr>
            <w:r w:rsidRPr="003167FF">
              <w:rPr>
                <w:sz w:val="16"/>
                <w:szCs w:val="16"/>
              </w:rPr>
              <w:t>Mention of SA3 responsibility in a published TS is not relevant.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3A8D57" w14:textId="77777777" w:rsidR="00312C76" w:rsidRPr="003167FF" w:rsidRDefault="00312C76" w:rsidP="007E0BCD">
            <w:pPr>
              <w:pStyle w:val="TAC"/>
              <w:rPr>
                <w:sz w:val="16"/>
                <w:szCs w:val="16"/>
              </w:rPr>
            </w:pPr>
            <w:r w:rsidRPr="003167FF">
              <w:rPr>
                <w:sz w:val="16"/>
                <w:szCs w:val="16"/>
              </w:rPr>
              <w:t>16.2.0</w:t>
            </w:r>
          </w:p>
        </w:tc>
      </w:tr>
      <w:tr w:rsidR="00312C76" w:rsidRPr="003167FF" w14:paraId="3FFC998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3F81454"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F30A7FE"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8A98E12"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BC175D" w14:textId="77777777" w:rsidR="00312C76" w:rsidRPr="003167FF" w:rsidRDefault="00312C76" w:rsidP="007E0BCD">
            <w:pPr>
              <w:pStyle w:val="TAC"/>
              <w:rPr>
                <w:sz w:val="16"/>
              </w:rPr>
            </w:pPr>
            <w:r w:rsidRPr="003167FF">
              <w:rPr>
                <w:sz w:val="16"/>
              </w:rPr>
              <w:t>0014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D927EC"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DD5A1B"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D6A1AF" w14:textId="77777777" w:rsidR="00312C76" w:rsidRPr="003167FF" w:rsidRDefault="00312C76" w:rsidP="007E0BCD">
            <w:pPr>
              <w:pStyle w:val="TAL"/>
              <w:rPr>
                <w:sz w:val="16"/>
                <w:szCs w:val="16"/>
              </w:rPr>
            </w:pPr>
            <w:r w:rsidRPr="003167FF">
              <w:rPr>
                <w:sz w:val="16"/>
                <w:szCs w:val="16"/>
              </w:rPr>
              <w:t>SEAL APIs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05BBA5" w14:textId="77777777" w:rsidR="00312C76" w:rsidRPr="003167FF" w:rsidRDefault="00312C76" w:rsidP="007E0BCD">
            <w:pPr>
              <w:pStyle w:val="TAC"/>
              <w:rPr>
                <w:sz w:val="16"/>
                <w:szCs w:val="16"/>
              </w:rPr>
            </w:pPr>
            <w:r w:rsidRPr="003167FF">
              <w:rPr>
                <w:sz w:val="16"/>
                <w:szCs w:val="16"/>
              </w:rPr>
              <w:t>16.2.0</w:t>
            </w:r>
          </w:p>
        </w:tc>
      </w:tr>
      <w:tr w:rsidR="00312C76" w:rsidRPr="003167FF" w14:paraId="324C983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89BDD03"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E7AA2AA"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1BF4725"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194C27" w14:textId="77777777" w:rsidR="00312C76" w:rsidRPr="003167FF" w:rsidRDefault="00312C76" w:rsidP="007E0BCD">
            <w:pPr>
              <w:pStyle w:val="TAC"/>
              <w:rPr>
                <w:sz w:val="16"/>
              </w:rPr>
            </w:pPr>
            <w:r w:rsidRPr="003167FF">
              <w:rPr>
                <w:sz w:val="16"/>
              </w:rPr>
              <w:t>0015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8B5BCC"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4D5C9B"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E66255" w14:textId="77777777" w:rsidR="00312C76" w:rsidRPr="003167FF" w:rsidRDefault="00312C76" w:rsidP="007E0BCD">
            <w:pPr>
              <w:pStyle w:val="TAL"/>
              <w:rPr>
                <w:sz w:val="16"/>
                <w:szCs w:val="16"/>
              </w:rPr>
            </w:pPr>
            <w:r w:rsidRPr="003167FF">
              <w:rPr>
                <w:sz w:val="16"/>
                <w:szCs w:val="16"/>
              </w:rPr>
              <w:t>Update to location configuration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56F6F2" w14:textId="77777777" w:rsidR="00312C76" w:rsidRPr="003167FF" w:rsidRDefault="00312C76" w:rsidP="007E0BCD">
            <w:pPr>
              <w:pStyle w:val="TAC"/>
              <w:rPr>
                <w:sz w:val="16"/>
                <w:szCs w:val="16"/>
              </w:rPr>
            </w:pPr>
            <w:r w:rsidRPr="003167FF">
              <w:rPr>
                <w:sz w:val="16"/>
                <w:szCs w:val="16"/>
              </w:rPr>
              <w:t>16.2.0</w:t>
            </w:r>
          </w:p>
        </w:tc>
      </w:tr>
      <w:tr w:rsidR="00312C76" w:rsidRPr="003167FF" w14:paraId="33A7728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F78D2A5" w14:textId="77777777" w:rsidR="00312C76" w:rsidRPr="003167FF" w:rsidRDefault="00312C76" w:rsidP="007E0BCD">
            <w:pPr>
              <w:pStyle w:val="TAC"/>
              <w:rPr>
                <w:sz w:val="16"/>
                <w:szCs w:val="16"/>
              </w:rPr>
            </w:pPr>
            <w:r w:rsidRPr="003167FF">
              <w:rPr>
                <w:sz w:val="16"/>
                <w:szCs w:val="16"/>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35DB29" w14:textId="77777777" w:rsidR="00312C76" w:rsidRPr="003167FF" w:rsidRDefault="00312C76" w:rsidP="007E0BCD">
            <w:pPr>
              <w:pStyle w:val="TAC"/>
              <w:rPr>
                <w:sz w:val="16"/>
                <w:szCs w:val="16"/>
              </w:rPr>
            </w:pPr>
            <w:r w:rsidRPr="003167FF">
              <w:rPr>
                <w:sz w:val="16"/>
                <w:szCs w:val="16"/>
              </w:rPr>
              <w:t>SA#87-E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22577DB" w14:textId="77777777" w:rsidR="00312C76" w:rsidRPr="003167FF" w:rsidRDefault="00312C76" w:rsidP="007E0BCD">
            <w:pPr>
              <w:pStyle w:val="TAC"/>
              <w:rPr>
                <w:sz w:val="16"/>
                <w:szCs w:val="16"/>
              </w:rPr>
            </w:pPr>
            <w:r w:rsidRPr="003167FF">
              <w:rPr>
                <w:sz w:val="16"/>
                <w:szCs w:val="16"/>
              </w:rPr>
              <w:t>SP-200114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73DCBC" w14:textId="77777777" w:rsidR="00312C76" w:rsidRPr="003167FF" w:rsidRDefault="00312C76" w:rsidP="007E0BCD">
            <w:pPr>
              <w:pStyle w:val="TAC"/>
              <w:rPr>
                <w:sz w:val="16"/>
              </w:rPr>
            </w:pPr>
            <w:r w:rsidRPr="003167FF">
              <w:rPr>
                <w:sz w:val="16"/>
              </w:rPr>
              <w:t>0016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E7D969"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8C6510"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0E016F" w14:textId="77777777" w:rsidR="00312C76" w:rsidRPr="003167FF" w:rsidRDefault="00312C76" w:rsidP="007E0BCD">
            <w:pPr>
              <w:pStyle w:val="TAL"/>
              <w:rPr>
                <w:sz w:val="16"/>
                <w:szCs w:val="16"/>
              </w:rPr>
            </w:pPr>
            <w:r w:rsidRPr="003167FF">
              <w:rPr>
                <w:sz w:val="16"/>
                <w:szCs w:val="16"/>
              </w:rPr>
              <w:t>Complete SS_NetworkResourceAdaptation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59EB5F" w14:textId="77777777" w:rsidR="00312C76" w:rsidRPr="003167FF" w:rsidRDefault="00312C76" w:rsidP="007E0BCD">
            <w:pPr>
              <w:pStyle w:val="TAC"/>
              <w:rPr>
                <w:sz w:val="16"/>
                <w:szCs w:val="16"/>
              </w:rPr>
            </w:pPr>
            <w:r w:rsidRPr="003167FF">
              <w:rPr>
                <w:sz w:val="16"/>
                <w:szCs w:val="16"/>
              </w:rPr>
              <w:t>16.3.0</w:t>
            </w:r>
          </w:p>
        </w:tc>
      </w:tr>
      <w:tr w:rsidR="00312C76" w:rsidRPr="003167FF" w14:paraId="31B2DDC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9E09448" w14:textId="77777777" w:rsidR="00312C76" w:rsidRPr="003167FF" w:rsidRDefault="00312C76" w:rsidP="007E0BCD">
            <w:pPr>
              <w:pStyle w:val="TAC"/>
              <w:rPr>
                <w:sz w:val="16"/>
                <w:szCs w:val="16"/>
              </w:rPr>
            </w:pPr>
            <w:r w:rsidRPr="003167FF">
              <w:rPr>
                <w:sz w:val="16"/>
                <w:szCs w:val="16"/>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A56AB1" w14:textId="77777777" w:rsidR="00312C76" w:rsidRPr="003167FF" w:rsidRDefault="00312C76" w:rsidP="007E0BCD">
            <w:pPr>
              <w:pStyle w:val="TAC"/>
              <w:rPr>
                <w:sz w:val="16"/>
                <w:szCs w:val="16"/>
              </w:rPr>
            </w:pPr>
            <w:r w:rsidRPr="003167FF">
              <w:rPr>
                <w:sz w:val="16"/>
                <w:szCs w:val="16"/>
              </w:rPr>
              <w:t>SA#87-E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FFAEEA8" w14:textId="77777777" w:rsidR="00312C76" w:rsidRPr="003167FF" w:rsidRDefault="00312C76" w:rsidP="007E0BCD">
            <w:pPr>
              <w:pStyle w:val="TAC"/>
              <w:rPr>
                <w:sz w:val="16"/>
                <w:szCs w:val="16"/>
              </w:rPr>
            </w:pPr>
            <w:r w:rsidRPr="003167FF">
              <w:rPr>
                <w:sz w:val="16"/>
                <w:szCs w:val="16"/>
              </w:rPr>
              <w:t>SP-200114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A25B4D" w14:textId="77777777" w:rsidR="00312C76" w:rsidRPr="003167FF" w:rsidRDefault="00312C76" w:rsidP="007E0BCD">
            <w:pPr>
              <w:pStyle w:val="TAC"/>
              <w:rPr>
                <w:sz w:val="16"/>
              </w:rPr>
            </w:pPr>
            <w:r w:rsidRPr="003167FF">
              <w:rPr>
                <w:sz w:val="16"/>
              </w:rPr>
              <w:t>0017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9582A0"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C0EC1A"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2E48DC" w14:textId="77777777" w:rsidR="00312C76" w:rsidRPr="003167FF" w:rsidRDefault="00312C76" w:rsidP="007E0BCD">
            <w:pPr>
              <w:pStyle w:val="TAL"/>
              <w:rPr>
                <w:sz w:val="16"/>
                <w:szCs w:val="16"/>
              </w:rPr>
            </w:pPr>
            <w:r w:rsidRPr="003167FF">
              <w:rPr>
                <w:sz w:val="16"/>
                <w:szCs w:val="16"/>
              </w:rPr>
              <w:t>Correct dynamic MBMS bearer establishment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ADE83B" w14:textId="77777777" w:rsidR="00312C76" w:rsidRPr="003167FF" w:rsidRDefault="00312C76" w:rsidP="007E0BCD">
            <w:pPr>
              <w:pStyle w:val="TAC"/>
              <w:rPr>
                <w:sz w:val="16"/>
                <w:szCs w:val="16"/>
              </w:rPr>
            </w:pPr>
            <w:r w:rsidRPr="003167FF">
              <w:rPr>
                <w:sz w:val="16"/>
                <w:szCs w:val="16"/>
              </w:rPr>
              <w:t>16.3.0</w:t>
            </w:r>
          </w:p>
        </w:tc>
      </w:tr>
      <w:tr w:rsidR="00312C76" w:rsidRPr="003167FF" w14:paraId="0EEB796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5F2D391" w14:textId="77777777" w:rsidR="00312C76" w:rsidRPr="003167FF" w:rsidRDefault="00312C76" w:rsidP="007E0BCD">
            <w:pPr>
              <w:pStyle w:val="TAC"/>
              <w:rPr>
                <w:sz w:val="16"/>
                <w:szCs w:val="16"/>
              </w:rPr>
            </w:pPr>
            <w:r w:rsidRPr="003167FF">
              <w:rPr>
                <w:sz w:val="16"/>
                <w:szCs w:val="16"/>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AB24F6" w14:textId="77777777" w:rsidR="00312C76" w:rsidRPr="003167FF" w:rsidRDefault="00312C76" w:rsidP="007E0BCD">
            <w:pPr>
              <w:pStyle w:val="TAC"/>
              <w:rPr>
                <w:sz w:val="16"/>
                <w:szCs w:val="16"/>
              </w:rPr>
            </w:pPr>
            <w:r w:rsidRPr="003167FF">
              <w:rPr>
                <w:sz w:val="16"/>
                <w:szCs w:val="16"/>
              </w:rPr>
              <w:t>SA#87-E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3B5CF8E" w14:textId="77777777" w:rsidR="00312C76" w:rsidRPr="003167FF" w:rsidRDefault="00312C76" w:rsidP="007E0BCD">
            <w:pPr>
              <w:pStyle w:val="TAC"/>
              <w:rPr>
                <w:sz w:val="16"/>
                <w:szCs w:val="16"/>
              </w:rPr>
            </w:pPr>
            <w:r w:rsidRPr="003167FF">
              <w:rPr>
                <w:sz w:val="16"/>
                <w:szCs w:val="16"/>
              </w:rPr>
              <w:t>SP-200114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E83A6E" w14:textId="77777777" w:rsidR="00312C76" w:rsidRPr="003167FF" w:rsidRDefault="00312C76" w:rsidP="007E0BCD">
            <w:pPr>
              <w:pStyle w:val="TAC"/>
              <w:rPr>
                <w:sz w:val="16"/>
              </w:rPr>
            </w:pPr>
            <w:r w:rsidRPr="003167FF">
              <w:rPr>
                <w:sz w:val="16"/>
              </w:rPr>
              <w:t>0019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163825"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74C765"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12535E" w14:textId="77777777" w:rsidR="00312C76" w:rsidRPr="003167FF" w:rsidRDefault="00312C76" w:rsidP="007E0BCD">
            <w:pPr>
              <w:pStyle w:val="TAL"/>
              <w:rPr>
                <w:sz w:val="16"/>
                <w:szCs w:val="16"/>
              </w:rPr>
            </w:pPr>
            <w:r w:rsidRPr="003167FF">
              <w:rPr>
                <w:sz w:val="16"/>
                <w:szCs w:val="16"/>
              </w:rPr>
              <w:t>MBMS procedures alignment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1529A4" w14:textId="77777777" w:rsidR="00312C76" w:rsidRPr="003167FF" w:rsidRDefault="00312C76" w:rsidP="007E0BCD">
            <w:pPr>
              <w:pStyle w:val="TAC"/>
              <w:rPr>
                <w:sz w:val="16"/>
                <w:szCs w:val="16"/>
              </w:rPr>
            </w:pPr>
            <w:r w:rsidRPr="003167FF">
              <w:rPr>
                <w:sz w:val="16"/>
                <w:szCs w:val="16"/>
              </w:rPr>
              <w:t>16.3.0</w:t>
            </w:r>
          </w:p>
        </w:tc>
      </w:tr>
      <w:tr w:rsidR="00312C76" w:rsidRPr="003167FF" w14:paraId="32AC423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A9C614A" w14:textId="77777777" w:rsidR="00312C76" w:rsidRPr="003167FF" w:rsidRDefault="00312C76" w:rsidP="007E0BCD">
            <w:pPr>
              <w:pStyle w:val="TAC"/>
              <w:rPr>
                <w:sz w:val="16"/>
                <w:szCs w:val="16"/>
              </w:rPr>
            </w:pPr>
            <w:r w:rsidRPr="003167FF">
              <w:rPr>
                <w:sz w:val="16"/>
                <w:szCs w:val="16"/>
              </w:rPr>
              <w:t>2020-07</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C4D5907" w14:textId="77777777" w:rsidR="00312C76" w:rsidRPr="003167FF" w:rsidRDefault="00312C76" w:rsidP="007E0BCD">
            <w:pPr>
              <w:pStyle w:val="TAC"/>
              <w:rPr>
                <w:sz w:val="16"/>
                <w:szCs w:val="16"/>
              </w:rPr>
            </w:pPr>
            <w:r w:rsidRPr="003167FF">
              <w:rPr>
                <w:sz w:val="16"/>
                <w:szCs w:val="16"/>
              </w:rPr>
              <w:t>SA#88-E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E5D5935" w14:textId="77777777" w:rsidR="00312C76" w:rsidRPr="003167FF" w:rsidRDefault="00312C76" w:rsidP="007E0BCD">
            <w:pPr>
              <w:pStyle w:val="TAC"/>
              <w:rPr>
                <w:sz w:val="16"/>
                <w:szCs w:val="16"/>
              </w:rPr>
            </w:pPr>
            <w:r w:rsidRPr="003167FF">
              <w:rPr>
                <w:sz w:val="16"/>
                <w:szCs w:val="16"/>
              </w:rPr>
              <w:t>SP-200338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33FCCC" w14:textId="77777777" w:rsidR="00312C76" w:rsidRPr="003167FF" w:rsidRDefault="00312C76" w:rsidP="007E0BCD">
            <w:pPr>
              <w:pStyle w:val="TAC"/>
              <w:rPr>
                <w:sz w:val="16"/>
              </w:rPr>
            </w:pPr>
            <w:r w:rsidRPr="003167FF">
              <w:rPr>
                <w:sz w:val="16"/>
              </w:rPr>
              <w:t>0021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76274E"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CEA54A"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A7EC71" w14:textId="77777777" w:rsidR="00312C76" w:rsidRPr="003167FF" w:rsidRDefault="00312C76" w:rsidP="007E0BCD">
            <w:pPr>
              <w:pStyle w:val="TAL"/>
              <w:rPr>
                <w:sz w:val="16"/>
                <w:szCs w:val="16"/>
              </w:rPr>
            </w:pPr>
            <w:r w:rsidRPr="003167FF">
              <w:rPr>
                <w:sz w:val="16"/>
                <w:szCs w:val="16"/>
              </w:rPr>
              <w:t>Align the Group Management API operation name with CT3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265589" w14:textId="77777777" w:rsidR="00312C76" w:rsidRPr="003167FF" w:rsidRDefault="00312C76" w:rsidP="007E0BCD">
            <w:pPr>
              <w:pStyle w:val="TAC"/>
              <w:rPr>
                <w:sz w:val="16"/>
                <w:szCs w:val="16"/>
              </w:rPr>
            </w:pPr>
            <w:r w:rsidRPr="003167FF">
              <w:rPr>
                <w:sz w:val="16"/>
                <w:szCs w:val="16"/>
              </w:rPr>
              <w:t>16.4.0</w:t>
            </w:r>
          </w:p>
        </w:tc>
      </w:tr>
      <w:tr w:rsidR="00312C76" w:rsidRPr="003167FF" w14:paraId="117CCCC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575CCFE" w14:textId="77777777" w:rsidR="00312C76" w:rsidRPr="003167FF" w:rsidRDefault="00312C76" w:rsidP="007E0BCD">
            <w:pPr>
              <w:pStyle w:val="TAC"/>
              <w:rPr>
                <w:sz w:val="16"/>
                <w:szCs w:val="16"/>
              </w:rPr>
            </w:pPr>
            <w:r w:rsidRPr="003167FF">
              <w:rPr>
                <w:sz w:val="16"/>
                <w:szCs w:val="16"/>
              </w:rPr>
              <w:t>2020-07</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345F3E7" w14:textId="77777777" w:rsidR="00312C76" w:rsidRPr="003167FF" w:rsidRDefault="00312C76" w:rsidP="007E0BCD">
            <w:pPr>
              <w:pStyle w:val="TAC"/>
              <w:rPr>
                <w:sz w:val="16"/>
                <w:szCs w:val="16"/>
              </w:rPr>
            </w:pPr>
            <w:r w:rsidRPr="003167FF">
              <w:rPr>
                <w:sz w:val="16"/>
                <w:szCs w:val="16"/>
              </w:rPr>
              <w:t>SA#88-E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DAAD7A3" w14:textId="77777777" w:rsidR="00312C76" w:rsidRPr="003167FF" w:rsidRDefault="00312C76" w:rsidP="007E0BCD">
            <w:pPr>
              <w:pStyle w:val="TAC"/>
              <w:rPr>
                <w:sz w:val="16"/>
                <w:szCs w:val="16"/>
              </w:rPr>
            </w:pPr>
            <w:r w:rsidRPr="003167FF">
              <w:rPr>
                <w:sz w:val="16"/>
                <w:szCs w:val="16"/>
              </w:rPr>
              <w:t>SP-200338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1F3F36" w14:textId="77777777" w:rsidR="00312C76" w:rsidRPr="003167FF" w:rsidRDefault="00312C76" w:rsidP="007E0BCD">
            <w:pPr>
              <w:pStyle w:val="TAC"/>
              <w:rPr>
                <w:sz w:val="16"/>
              </w:rPr>
            </w:pPr>
            <w:r w:rsidRPr="003167FF">
              <w:rPr>
                <w:sz w:val="16"/>
              </w:rPr>
              <w:t>0022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8E0E5"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6888C9"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544774" w14:textId="77777777" w:rsidR="00312C76" w:rsidRPr="003167FF" w:rsidRDefault="00312C76" w:rsidP="007E0BCD">
            <w:pPr>
              <w:pStyle w:val="TAL"/>
              <w:rPr>
                <w:sz w:val="16"/>
                <w:szCs w:val="16"/>
              </w:rPr>
            </w:pPr>
            <w:r w:rsidRPr="003167FF">
              <w:rPr>
                <w:sz w:val="16"/>
                <w:szCs w:val="16"/>
              </w:rPr>
              <w:t>Clarification and correction on media direction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463570" w14:textId="77777777" w:rsidR="00312C76" w:rsidRPr="003167FF" w:rsidRDefault="00312C76" w:rsidP="007E0BCD">
            <w:pPr>
              <w:pStyle w:val="TAC"/>
              <w:rPr>
                <w:sz w:val="16"/>
                <w:szCs w:val="16"/>
              </w:rPr>
            </w:pPr>
            <w:r w:rsidRPr="003167FF">
              <w:rPr>
                <w:sz w:val="16"/>
                <w:szCs w:val="16"/>
              </w:rPr>
              <w:t>16.4.0</w:t>
            </w:r>
          </w:p>
        </w:tc>
      </w:tr>
      <w:tr w:rsidR="00312C76" w:rsidRPr="003167FF" w14:paraId="4053651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BC7AB07" w14:textId="77777777" w:rsidR="00312C76" w:rsidRPr="003167FF" w:rsidRDefault="00312C76" w:rsidP="007E0BCD">
            <w:pPr>
              <w:pStyle w:val="TAC"/>
              <w:rPr>
                <w:sz w:val="16"/>
                <w:szCs w:val="16"/>
              </w:rPr>
            </w:pPr>
            <w:r w:rsidRPr="003167FF">
              <w:rPr>
                <w:sz w:val="16"/>
                <w:szCs w:val="16"/>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F91E1C" w14:textId="77777777" w:rsidR="00312C76" w:rsidRPr="003167FF" w:rsidRDefault="00312C76" w:rsidP="007E0BCD">
            <w:pPr>
              <w:pStyle w:val="TAC"/>
              <w:rPr>
                <w:sz w:val="16"/>
                <w:szCs w:val="16"/>
              </w:rPr>
            </w:pPr>
            <w:r w:rsidRPr="003167FF">
              <w:rPr>
                <w:sz w:val="16"/>
                <w:szCs w:val="16"/>
              </w:rPr>
              <w:t>SA#89-E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104E7AC" w14:textId="77777777" w:rsidR="00312C76" w:rsidRPr="003167FF" w:rsidRDefault="00312C76" w:rsidP="007E0BCD">
            <w:pPr>
              <w:pStyle w:val="TAC"/>
              <w:rPr>
                <w:sz w:val="16"/>
                <w:szCs w:val="16"/>
              </w:rPr>
            </w:pPr>
            <w:r w:rsidRPr="003167FF">
              <w:rPr>
                <w:sz w:val="16"/>
                <w:szCs w:val="16"/>
              </w:rPr>
              <w:t>SP-200841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38809C" w14:textId="77777777" w:rsidR="00312C76" w:rsidRPr="003167FF" w:rsidRDefault="00312C76" w:rsidP="007E0BCD">
            <w:pPr>
              <w:pStyle w:val="TAC"/>
              <w:rPr>
                <w:sz w:val="16"/>
              </w:rPr>
            </w:pPr>
            <w:r w:rsidRPr="003167FF">
              <w:rPr>
                <w:sz w:val="16"/>
              </w:rPr>
              <w:t>0023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AAB352"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AE11AC"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E8FF3A" w14:textId="77777777" w:rsidR="00312C76" w:rsidRPr="003167FF" w:rsidRDefault="00312C76" w:rsidP="007E0BCD">
            <w:pPr>
              <w:pStyle w:val="TAL"/>
              <w:rPr>
                <w:sz w:val="16"/>
                <w:szCs w:val="16"/>
              </w:rPr>
            </w:pPr>
            <w:r w:rsidRPr="003167FF">
              <w:rPr>
                <w:sz w:val="16"/>
                <w:szCs w:val="16"/>
              </w:rPr>
              <w:t>Correct location trigger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9424C5" w14:textId="77777777" w:rsidR="00312C76" w:rsidRPr="003167FF" w:rsidRDefault="00312C76" w:rsidP="007E0BCD">
            <w:pPr>
              <w:pStyle w:val="TAC"/>
              <w:rPr>
                <w:sz w:val="16"/>
                <w:szCs w:val="16"/>
              </w:rPr>
            </w:pPr>
            <w:r w:rsidRPr="003167FF">
              <w:rPr>
                <w:sz w:val="16"/>
                <w:szCs w:val="16"/>
              </w:rPr>
              <w:t>16.5.0</w:t>
            </w:r>
          </w:p>
        </w:tc>
      </w:tr>
      <w:tr w:rsidR="00312C76" w:rsidRPr="003167FF" w14:paraId="0DDDDFA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A5A2727" w14:textId="77777777" w:rsidR="00312C76" w:rsidRPr="003167FF" w:rsidRDefault="00312C76" w:rsidP="007E0BCD">
            <w:pPr>
              <w:pStyle w:val="TAC"/>
              <w:rPr>
                <w:sz w:val="16"/>
                <w:szCs w:val="16"/>
              </w:rPr>
            </w:pPr>
            <w:r w:rsidRPr="003167FF">
              <w:rPr>
                <w:sz w:val="16"/>
                <w:szCs w:val="16"/>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F9CF06A" w14:textId="77777777" w:rsidR="00312C76" w:rsidRPr="003167FF" w:rsidRDefault="00312C76" w:rsidP="007E0BCD">
            <w:pPr>
              <w:pStyle w:val="TAC"/>
              <w:rPr>
                <w:sz w:val="16"/>
                <w:szCs w:val="16"/>
              </w:rPr>
            </w:pPr>
            <w:r w:rsidRPr="003167FF">
              <w:rPr>
                <w:sz w:val="16"/>
                <w:szCs w:val="16"/>
              </w:rPr>
              <w:t>SA#89-E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2BFE5E7" w14:textId="77777777" w:rsidR="00312C76" w:rsidRPr="003167FF" w:rsidRDefault="00312C76" w:rsidP="007E0BCD">
            <w:pPr>
              <w:pStyle w:val="TAC"/>
              <w:rPr>
                <w:sz w:val="16"/>
                <w:szCs w:val="16"/>
              </w:rPr>
            </w:pPr>
            <w:r w:rsidRPr="003167FF">
              <w:rPr>
                <w:sz w:val="16"/>
                <w:szCs w:val="16"/>
              </w:rPr>
              <w:t>SP-200841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E3AF21" w14:textId="77777777" w:rsidR="00312C76" w:rsidRPr="003167FF" w:rsidRDefault="00312C76" w:rsidP="007E0BCD">
            <w:pPr>
              <w:pStyle w:val="TAC"/>
              <w:rPr>
                <w:sz w:val="16"/>
              </w:rPr>
            </w:pPr>
            <w:r w:rsidRPr="003167FF">
              <w:rPr>
                <w:sz w:val="16"/>
              </w:rPr>
              <w:t>0024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C24129"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4A6FE7"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B3B8A0" w14:textId="77777777" w:rsidR="00312C76" w:rsidRPr="003167FF" w:rsidRDefault="00312C76" w:rsidP="007E0BCD">
            <w:pPr>
              <w:pStyle w:val="TAL"/>
              <w:rPr>
                <w:sz w:val="16"/>
                <w:szCs w:val="16"/>
              </w:rPr>
            </w:pPr>
            <w:r w:rsidRPr="003167FF">
              <w:rPr>
                <w:sz w:val="16"/>
                <w:szCs w:val="16"/>
              </w:rPr>
              <w:t>Clarifications on MBMS listening status uage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BEA572" w14:textId="77777777" w:rsidR="00312C76" w:rsidRPr="003167FF" w:rsidRDefault="00312C76" w:rsidP="007E0BCD">
            <w:pPr>
              <w:pStyle w:val="TAC"/>
              <w:rPr>
                <w:sz w:val="16"/>
                <w:szCs w:val="16"/>
              </w:rPr>
            </w:pPr>
            <w:r w:rsidRPr="003167FF">
              <w:rPr>
                <w:sz w:val="16"/>
                <w:szCs w:val="16"/>
              </w:rPr>
              <w:t>16.5.0</w:t>
            </w:r>
          </w:p>
        </w:tc>
      </w:tr>
      <w:tr w:rsidR="00312C76" w:rsidRPr="003167FF" w14:paraId="5E48089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3D9F053" w14:textId="77777777" w:rsidR="00312C76" w:rsidRPr="003167FF" w:rsidRDefault="00312C76" w:rsidP="007E0BCD">
            <w:pPr>
              <w:pStyle w:val="TAC"/>
              <w:rPr>
                <w:sz w:val="16"/>
                <w:szCs w:val="16"/>
              </w:rPr>
            </w:pPr>
            <w:r w:rsidRPr="003167FF">
              <w:rPr>
                <w:sz w:val="16"/>
                <w:szCs w:val="16"/>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AE54DC9" w14:textId="77777777" w:rsidR="00312C76" w:rsidRPr="003167FF" w:rsidRDefault="00312C76" w:rsidP="007E0BCD">
            <w:pPr>
              <w:pStyle w:val="TAC"/>
              <w:rPr>
                <w:sz w:val="16"/>
                <w:szCs w:val="16"/>
              </w:rPr>
            </w:pPr>
            <w:r w:rsidRPr="003167FF">
              <w:rPr>
                <w:sz w:val="16"/>
                <w:szCs w:val="16"/>
              </w:rPr>
              <w:t>SA#89-E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9E5E340" w14:textId="77777777" w:rsidR="00312C76" w:rsidRPr="003167FF" w:rsidRDefault="00312C76" w:rsidP="007E0BCD">
            <w:pPr>
              <w:pStyle w:val="TAC"/>
              <w:rPr>
                <w:sz w:val="16"/>
                <w:szCs w:val="16"/>
              </w:rPr>
            </w:pPr>
            <w:r w:rsidRPr="003167FF">
              <w:rPr>
                <w:sz w:val="16"/>
                <w:szCs w:val="16"/>
              </w:rPr>
              <w:t>SP-200841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4BCFD0" w14:textId="77777777" w:rsidR="00312C76" w:rsidRPr="003167FF" w:rsidRDefault="00312C76" w:rsidP="007E0BCD">
            <w:pPr>
              <w:pStyle w:val="TAC"/>
              <w:rPr>
                <w:sz w:val="16"/>
              </w:rPr>
            </w:pPr>
            <w:r w:rsidRPr="003167FF">
              <w:rPr>
                <w:sz w:val="16"/>
              </w:rPr>
              <w:t>0025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7035EE"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D1BD5C"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5A3A5B" w14:textId="77777777" w:rsidR="00312C76" w:rsidRPr="003167FF" w:rsidRDefault="00312C76" w:rsidP="007E0BCD">
            <w:pPr>
              <w:pStyle w:val="TAL"/>
              <w:rPr>
                <w:sz w:val="16"/>
                <w:szCs w:val="16"/>
              </w:rPr>
            </w:pPr>
            <w:r w:rsidRPr="003167FF">
              <w:rPr>
                <w:sz w:val="16"/>
                <w:szCs w:val="16"/>
              </w:rPr>
              <w:t>Correct SEAL location API operations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7D76EB" w14:textId="77777777" w:rsidR="00312C76" w:rsidRPr="003167FF" w:rsidRDefault="00312C76" w:rsidP="007E0BCD">
            <w:pPr>
              <w:pStyle w:val="TAC"/>
              <w:rPr>
                <w:sz w:val="16"/>
                <w:szCs w:val="16"/>
              </w:rPr>
            </w:pPr>
            <w:r w:rsidRPr="003167FF">
              <w:rPr>
                <w:sz w:val="16"/>
                <w:szCs w:val="16"/>
              </w:rPr>
              <w:t>16.5.0</w:t>
            </w:r>
          </w:p>
        </w:tc>
      </w:tr>
      <w:tr w:rsidR="00312C76" w:rsidRPr="003167FF" w14:paraId="4FE1C2C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C7F309A" w14:textId="77777777" w:rsidR="00312C76" w:rsidRPr="003167FF" w:rsidRDefault="00312C76" w:rsidP="007E0BCD">
            <w:pPr>
              <w:pStyle w:val="TAC"/>
              <w:rPr>
                <w:sz w:val="16"/>
                <w:szCs w:val="16"/>
              </w:rPr>
            </w:pPr>
            <w:r w:rsidRPr="003167FF">
              <w:rPr>
                <w:sz w:val="16"/>
                <w:szCs w:val="16"/>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67834F4" w14:textId="77777777" w:rsidR="00312C76" w:rsidRPr="003167FF" w:rsidRDefault="00312C76" w:rsidP="007E0BCD">
            <w:pPr>
              <w:pStyle w:val="TAC"/>
              <w:rPr>
                <w:sz w:val="16"/>
                <w:szCs w:val="16"/>
              </w:rPr>
            </w:pPr>
            <w:r w:rsidRPr="003167FF">
              <w:rPr>
                <w:sz w:val="16"/>
                <w:szCs w:val="16"/>
              </w:rPr>
              <w:t>SA#89-E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C94202C" w14:textId="77777777" w:rsidR="00312C76" w:rsidRPr="003167FF" w:rsidRDefault="00312C76" w:rsidP="007E0BCD">
            <w:pPr>
              <w:pStyle w:val="TAC"/>
              <w:rPr>
                <w:sz w:val="16"/>
                <w:szCs w:val="16"/>
              </w:rPr>
            </w:pPr>
            <w:r w:rsidRPr="003167FF">
              <w:rPr>
                <w:sz w:val="16"/>
                <w:szCs w:val="16"/>
              </w:rPr>
              <w:t>SP-200841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A32647" w14:textId="77777777" w:rsidR="00312C76" w:rsidRPr="003167FF" w:rsidRDefault="00312C76" w:rsidP="007E0BCD">
            <w:pPr>
              <w:pStyle w:val="TAC"/>
              <w:rPr>
                <w:sz w:val="16"/>
              </w:rPr>
            </w:pPr>
            <w:r w:rsidRPr="003167FF">
              <w:rPr>
                <w:sz w:val="16"/>
              </w:rPr>
              <w:t>0026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005A05"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8A3EB2"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93F413" w14:textId="77777777" w:rsidR="00312C76" w:rsidRPr="003167FF" w:rsidRDefault="00312C76" w:rsidP="007E0BCD">
            <w:pPr>
              <w:pStyle w:val="TAL"/>
              <w:rPr>
                <w:sz w:val="16"/>
                <w:szCs w:val="16"/>
              </w:rPr>
            </w:pPr>
            <w:r w:rsidRPr="003167FF">
              <w:rPr>
                <w:sz w:val="16"/>
                <w:szCs w:val="16"/>
              </w:rPr>
              <w:t>Correction to NRM unicast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076CB1" w14:textId="77777777" w:rsidR="00312C76" w:rsidRPr="003167FF" w:rsidRDefault="00312C76" w:rsidP="007E0BCD">
            <w:pPr>
              <w:pStyle w:val="TAC"/>
              <w:rPr>
                <w:sz w:val="16"/>
                <w:szCs w:val="16"/>
              </w:rPr>
            </w:pPr>
            <w:r w:rsidRPr="003167FF">
              <w:rPr>
                <w:sz w:val="16"/>
                <w:szCs w:val="16"/>
              </w:rPr>
              <w:t>16.5.0</w:t>
            </w:r>
          </w:p>
        </w:tc>
      </w:tr>
      <w:tr w:rsidR="00312C76" w:rsidRPr="003167FF" w14:paraId="5B400D4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2FB2018"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70B0898"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D557AD3" w14:textId="77777777" w:rsidR="00312C76" w:rsidRPr="003167FF" w:rsidRDefault="00312C76" w:rsidP="007E0BCD">
            <w:pPr>
              <w:pStyle w:val="TAC"/>
              <w:rPr>
                <w:sz w:val="16"/>
                <w:szCs w:val="16"/>
              </w:rPr>
            </w:pPr>
            <w:r w:rsidRPr="003167FF">
              <w:rPr>
                <w:sz w:val="16"/>
                <w:szCs w:val="16"/>
              </w:rPr>
              <w:t>SP-200991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55AEB1" w14:textId="77777777" w:rsidR="00312C76" w:rsidRPr="003167FF" w:rsidRDefault="00312C76" w:rsidP="007E0BCD">
            <w:pPr>
              <w:pStyle w:val="TAC"/>
              <w:rPr>
                <w:sz w:val="16"/>
              </w:rPr>
            </w:pPr>
            <w:r w:rsidRPr="003167FF">
              <w:rPr>
                <w:sz w:val="16"/>
              </w:rPr>
              <w:t>0029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1BA56D"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A61A71"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5144B5" w14:textId="77777777" w:rsidR="00312C76" w:rsidRPr="003167FF" w:rsidRDefault="00312C76" w:rsidP="007E0BCD">
            <w:pPr>
              <w:pStyle w:val="TAL"/>
              <w:rPr>
                <w:sz w:val="16"/>
                <w:szCs w:val="16"/>
              </w:rPr>
            </w:pPr>
            <w:r w:rsidRPr="003167FF">
              <w:rPr>
                <w:sz w:val="16"/>
                <w:szCs w:val="16"/>
              </w:rPr>
              <w:t>Clarification on group join notification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C59DB4" w14:textId="77777777" w:rsidR="00312C76" w:rsidRPr="003167FF" w:rsidRDefault="00312C76" w:rsidP="007E0BCD">
            <w:pPr>
              <w:pStyle w:val="TAC"/>
              <w:rPr>
                <w:sz w:val="16"/>
                <w:szCs w:val="16"/>
              </w:rPr>
            </w:pPr>
            <w:r w:rsidRPr="003167FF">
              <w:rPr>
                <w:sz w:val="16"/>
                <w:szCs w:val="16"/>
              </w:rPr>
              <w:t>16.6.0</w:t>
            </w:r>
          </w:p>
        </w:tc>
      </w:tr>
      <w:tr w:rsidR="00312C76" w:rsidRPr="003167FF" w14:paraId="603F2CA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34B608C"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DC3B453"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7E9A959" w14:textId="77777777" w:rsidR="00312C76" w:rsidRPr="003167FF" w:rsidRDefault="00312C76" w:rsidP="007E0BCD">
            <w:pPr>
              <w:pStyle w:val="TAC"/>
              <w:rPr>
                <w:sz w:val="16"/>
                <w:szCs w:val="16"/>
              </w:rPr>
            </w:pPr>
            <w:r w:rsidRPr="003167FF">
              <w:rPr>
                <w:sz w:val="16"/>
                <w:szCs w:val="16"/>
              </w:rPr>
              <w:t>SP-200991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1282F6" w14:textId="77777777" w:rsidR="00312C76" w:rsidRPr="003167FF" w:rsidRDefault="00312C76" w:rsidP="007E0BCD">
            <w:pPr>
              <w:pStyle w:val="TAC"/>
              <w:rPr>
                <w:sz w:val="16"/>
              </w:rPr>
            </w:pPr>
            <w:r w:rsidRPr="003167FF">
              <w:rPr>
                <w:sz w:val="16"/>
              </w:rPr>
              <w:t>0030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370A15"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8AA510"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EB440F" w14:textId="77777777" w:rsidR="00312C76" w:rsidRPr="003167FF" w:rsidRDefault="00312C76" w:rsidP="007E0BCD">
            <w:pPr>
              <w:pStyle w:val="TAL"/>
              <w:rPr>
                <w:sz w:val="16"/>
                <w:szCs w:val="16"/>
              </w:rPr>
            </w:pPr>
            <w:r w:rsidRPr="003167FF">
              <w:rPr>
                <w:sz w:val="16"/>
                <w:szCs w:val="16"/>
              </w:rPr>
              <w:t>Resolution of ENs on security aspects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9EC6D8" w14:textId="77777777" w:rsidR="00312C76" w:rsidRPr="003167FF" w:rsidRDefault="00312C76" w:rsidP="007E0BCD">
            <w:pPr>
              <w:pStyle w:val="TAC"/>
              <w:rPr>
                <w:sz w:val="16"/>
                <w:szCs w:val="16"/>
              </w:rPr>
            </w:pPr>
            <w:r w:rsidRPr="003167FF">
              <w:rPr>
                <w:sz w:val="16"/>
                <w:szCs w:val="16"/>
              </w:rPr>
              <w:t>16.6.0</w:t>
            </w:r>
          </w:p>
        </w:tc>
      </w:tr>
      <w:tr w:rsidR="00312C76" w:rsidRPr="003167FF" w14:paraId="0EBE04B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2A1CB60"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041C9C"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CCA5487" w14:textId="77777777" w:rsidR="00312C76" w:rsidRPr="003167FF" w:rsidRDefault="00312C76" w:rsidP="007E0BCD">
            <w:pPr>
              <w:pStyle w:val="TAC"/>
              <w:rPr>
                <w:sz w:val="16"/>
                <w:szCs w:val="16"/>
              </w:rPr>
            </w:pPr>
            <w:r w:rsidRPr="003167FF">
              <w:rPr>
                <w:sz w:val="16"/>
                <w:szCs w:val="16"/>
              </w:rPr>
              <w:t>SP-200991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19A04D" w14:textId="77777777" w:rsidR="00312C76" w:rsidRPr="003167FF" w:rsidRDefault="00312C76" w:rsidP="007E0BCD">
            <w:pPr>
              <w:pStyle w:val="TAC"/>
              <w:rPr>
                <w:sz w:val="16"/>
              </w:rPr>
            </w:pPr>
            <w:r w:rsidRPr="003167FF">
              <w:rPr>
                <w:sz w:val="16"/>
              </w:rPr>
              <w:t>0033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277B1E"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AB233D"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739FDE" w14:textId="77777777" w:rsidR="00312C76" w:rsidRPr="003167FF" w:rsidRDefault="00312C76" w:rsidP="007E0BCD">
            <w:pPr>
              <w:pStyle w:val="TAL"/>
              <w:rPr>
                <w:sz w:val="16"/>
                <w:szCs w:val="16"/>
              </w:rPr>
            </w:pPr>
            <w:r w:rsidRPr="003167FF">
              <w:rPr>
                <w:sz w:val="16"/>
                <w:szCs w:val="16"/>
              </w:rPr>
              <w:t>Clarifications for T8 interface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C8F724" w14:textId="77777777" w:rsidR="00312C76" w:rsidRPr="003167FF" w:rsidRDefault="00312C76" w:rsidP="007E0BCD">
            <w:pPr>
              <w:pStyle w:val="TAC"/>
              <w:rPr>
                <w:sz w:val="16"/>
                <w:szCs w:val="16"/>
              </w:rPr>
            </w:pPr>
            <w:r w:rsidRPr="003167FF">
              <w:rPr>
                <w:sz w:val="16"/>
                <w:szCs w:val="16"/>
              </w:rPr>
              <w:t>16.6.0</w:t>
            </w:r>
          </w:p>
        </w:tc>
      </w:tr>
      <w:tr w:rsidR="00312C76" w:rsidRPr="003167FF" w14:paraId="5940E8E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AC76B6C"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70D5A4"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6C0D263" w14:textId="77777777" w:rsidR="00312C76" w:rsidRPr="003167FF" w:rsidRDefault="00312C76" w:rsidP="007E0BCD">
            <w:pPr>
              <w:pStyle w:val="TAC"/>
              <w:rPr>
                <w:sz w:val="16"/>
                <w:szCs w:val="16"/>
              </w:rPr>
            </w:pPr>
            <w:r w:rsidRPr="003167FF">
              <w:rPr>
                <w:sz w:val="16"/>
                <w:szCs w:val="16"/>
              </w:rPr>
              <w:t>SP-200991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5409B1" w14:textId="77777777" w:rsidR="00312C76" w:rsidRPr="003167FF" w:rsidRDefault="00312C76" w:rsidP="007E0BCD">
            <w:pPr>
              <w:pStyle w:val="TAC"/>
              <w:rPr>
                <w:sz w:val="16"/>
              </w:rPr>
            </w:pPr>
            <w:r w:rsidRPr="003167FF">
              <w:rPr>
                <w:sz w:val="16"/>
              </w:rPr>
              <w:t>0036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048A17"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327670"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F6779D" w14:textId="77777777" w:rsidR="00312C76" w:rsidRPr="003167FF" w:rsidRDefault="00312C76" w:rsidP="007E0BCD">
            <w:pPr>
              <w:pStyle w:val="TAL"/>
              <w:rPr>
                <w:sz w:val="16"/>
                <w:szCs w:val="16"/>
              </w:rPr>
            </w:pPr>
            <w:r w:rsidRPr="003167FF">
              <w:rPr>
                <w:sz w:val="16"/>
                <w:szCs w:val="16"/>
              </w:rPr>
              <w:t>Correction to location notification to VAL server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577C1C" w14:textId="77777777" w:rsidR="00312C76" w:rsidRPr="003167FF" w:rsidRDefault="00312C76" w:rsidP="007E0BCD">
            <w:pPr>
              <w:pStyle w:val="TAC"/>
              <w:rPr>
                <w:sz w:val="16"/>
                <w:szCs w:val="16"/>
              </w:rPr>
            </w:pPr>
            <w:r w:rsidRPr="003167FF">
              <w:rPr>
                <w:sz w:val="16"/>
                <w:szCs w:val="16"/>
              </w:rPr>
              <w:t>16.6.0</w:t>
            </w:r>
          </w:p>
        </w:tc>
      </w:tr>
      <w:tr w:rsidR="00312C76" w:rsidRPr="003167FF" w14:paraId="7AD8C6F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A32F99C"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09EAD31"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266EA45" w14:textId="77777777" w:rsidR="00312C76" w:rsidRPr="003167FF" w:rsidRDefault="00312C76" w:rsidP="007E0BCD">
            <w:pPr>
              <w:pStyle w:val="TAC"/>
              <w:rPr>
                <w:sz w:val="16"/>
                <w:szCs w:val="16"/>
              </w:rPr>
            </w:pPr>
            <w:r w:rsidRPr="003167FF">
              <w:rPr>
                <w:sz w:val="16"/>
                <w:szCs w:val="16"/>
              </w:rPr>
              <w:t>SP-200998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363F1F" w14:textId="77777777" w:rsidR="00312C76" w:rsidRPr="003167FF" w:rsidRDefault="00312C76" w:rsidP="007E0BCD">
            <w:pPr>
              <w:pStyle w:val="TAC"/>
              <w:rPr>
                <w:sz w:val="16"/>
              </w:rPr>
            </w:pPr>
            <w:r w:rsidRPr="003167FF">
              <w:rPr>
                <w:sz w:val="16"/>
              </w:rPr>
              <w:t>0027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205656" w14:textId="77777777" w:rsidR="00312C76" w:rsidRPr="003167FF" w:rsidRDefault="00312C76" w:rsidP="007E0BC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9D056C"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E5D475" w14:textId="77777777" w:rsidR="00312C76" w:rsidRPr="003167FF" w:rsidRDefault="00312C76" w:rsidP="007E0BCD">
            <w:pPr>
              <w:pStyle w:val="TAL"/>
              <w:rPr>
                <w:sz w:val="16"/>
                <w:szCs w:val="16"/>
              </w:rPr>
            </w:pPr>
            <w:r w:rsidRPr="003167FF">
              <w:rPr>
                <w:sz w:val="16"/>
                <w:szCs w:val="16"/>
              </w:rPr>
              <w:t>Tracking UE and obtaining dynamic UE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144646" w14:textId="77777777" w:rsidR="00312C76" w:rsidRPr="003167FF" w:rsidRDefault="00312C76" w:rsidP="007E0BCD">
            <w:pPr>
              <w:pStyle w:val="TAC"/>
              <w:rPr>
                <w:sz w:val="16"/>
                <w:szCs w:val="16"/>
              </w:rPr>
            </w:pPr>
            <w:r w:rsidRPr="003167FF">
              <w:rPr>
                <w:sz w:val="16"/>
                <w:szCs w:val="16"/>
              </w:rPr>
              <w:t>17.0.0</w:t>
            </w:r>
          </w:p>
        </w:tc>
      </w:tr>
      <w:tr w:rsidR="00312C76" w:rsidRPr="003167FF" w14:paraId="34364BA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956D6C3"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379E49C"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644127C" w14:textId="77777777" w:rsidR="00312C76" w:rsidRPr="003167FF" w:rsidRDefault="00312C76" w:rsidP="007E0BCD">
            <w:pPr>
              <w:pStyle w:val="TAC"/>
              <w:rPr>
                <w:sz w:val="16"/>
                <w:szCs w:val="16"/>
              </w:rPr>
            </w:pPr>
            <w:r w:rsidRPr="003167FF">
              <w:rPr>
                <w:sz w:val="16"/>
                <w:szCs w:val="16"/>
              </w:rPr>
              <w:t>SP-200998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85E268" w14:textId="77777777" w:rsidR="00312C76" w:rsidRPr="003167FF" w:rsidRDefault="00312C76" w:rsidP="007E0BCD">
            <w:pPr>
              <w:pStyle w:val="TAC"/>
              <w:rPr>
                <w:sz w:val="16"/>
              </w:rPr>
            </w:pPr>
            <w:r w:rsidRPr="003167FF">
              <w:rPr>
                <w:sz w:val="16"/>
              </w:rPr>
              <w:t>0031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4B94EF"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9D770E"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ED32F3" w14:textId="77777777" w:rsidR="00312C76" w:rsidRPr="003167FF" w:rsidRDefault="00312C76" w:rsidP="007E0BCD">
            <w:pPr>
              <w:pStyle w:val="TAL"/>
              <w:rPr>
                <w:sz w:val="16"/>
                <w:szCs w:val="16"/>
              </w:rPr>
            </w:pPr>
            <w:r w:rsidRPr="003167FF">
              <w:rPr>
                <w:sz w:val="16"/>
                <w:szCs w:val="16"/>
              </w:rPr>
              <w:t>Support local MBMS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C8461C" w14:textId="77777777" w:rsidR="00312C76" w:rsidRPr="003167FF" w:rsidRDefault="00312C76" w:rsidP="007E0BCD">
            <w:pPr>
              <w:pStyle w:val="TAC"/>
              <w:rPr>
                <w:sz w:val="16"/>
                <w:szCs w:val="16"/>
              </w:rPr>
            </w:pPr>
            <w:r w:rsidRPr="003167FF">
              <w:rPr>
                <w:sz w:val="16"/>
                <w:szCs w:val="16"/>
              </w:rPr>
              <w:t>17.0.0</w:t>
            </w:r>
          </w:p>
        </w:tc>
      </w:tr>
      <w:tr w:rsidR="00312C76" w:rsidRPr="003167FF" w14:paraId="047988D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20046D1"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A985E8"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5830826" w14:textId="77777777" w:rsidR="00312C76" w:rsidRPr="003167FF" w:rsidRDefault="00312C76" w:rsidP="007E0BCD">
            <w:pPr>
              <w:pStyle w:val="TAC"/>
              <w:rPr>
                <w:sz w:val="16"/>
                <w:szCs w:val="16"/>
              </w:rPr>
            </w:pPr>
            <w:r w:rsidRPr="003167FF">
              <w:rPr>
                <w:sz w:val="16"/>
                <w:szCs w:val="16"/>
              </w:rPr>
              <w:t>SP-200999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DC5ED1" w14:textId="77777777" w:rsidR="00312C76" w:rsidRPr="003167FF" w:rsidRDefault="00312C76" w:rsidP="007E0BCD">
            <w:pPr>
              <w:pStyle w:val="TAC"/>
              <w:rPr>
                <w:sz w:val="16"/>
              </w:rPr>
            </w:pPr>
            <w:r w:rsidRPr="003167FF">
              <w:rPr>
                <w:sz w:val="16"/>
              </w:rPr>
              <w:t>0032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2E3691"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F02CD3"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F44D73" w14:textId="77777777" w:rsidR="00312C76" w:rsidRPr="003167FF" w:rsidRDefault="00312C76" w:rsidP="007E0BCD">
            <w:pPr>
              <w:pStyle w:val="TAL"/>
              <w:rPr>
                <w:sz w:val="16"/>
                <w:szCs w:val="16"/>
              </w:rPr>
            </w:pPr>
            <w:r w:rsidRPr="003167FF">
              <w:rPr>
                <w:sz w:val="16"/>
                <w:szCs w:val="16"/>
              </w:rPr>
              <w:t>Network slice adaptation for VAL applications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4C3AD4" w14:textId="77777777" w:rsidR="00312C76" w:rsidRPr="003167FF" w:rsidRDefault="00312C76" w:rsidP="007E0BCD">
            <w:pPr>
              <w:pStyle w:val="TAC"/>
              <w:rPr>
                <w:sz w:val="16"/>
                <w:szCs w:val="16"/>
              </w:rPr>
            </w:pPr>
            <w:r w:rsidRPr="003167FF">
              <w:rPr>
                <w:sz w:val="16"/>
                <w:szCs w:val="16"/>
              </w:rPr>
              <w:t>17.0.0</w:t>
            </w:r>
          </w:p>
        </w:tc>
      </w:tr>
      <w:tr w:rsidR="00312C76" w:rsidRPr="003167FF" w14:paraId="52B831B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583984A"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763635"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60A7B9A" w14:textId="77777777" w:rsidR="00312C76" w:rsidRPr="003167FF" w:rsidRDefault="00312C76" w:rsidP="007E0BCD">
            <w:pPr>
              <w:pStyle w:val="TAC"/>
              <w:rPr>
                <w:sz w:val="16"/>
                <w:szCs w:val="16"/>
              </w:rPr>
            </w:pPr>
            <w:r w:rsidRPr="003167FF">
              <w:rPr>
                <w:sz w:val="16"/>
                <w:szCs w:val="16"/>
              </w:rPr>
              <w:t>SP-200999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348F72" w14:textId="77777777" w:rsidR="00312C76" w:rsidRPr="003167FF" w:rsidRDefault="00312C76" w:rsidP="007E0BCD">
            <w:pPr>
              <w:pStyle w:val="TAC"/>
              <w:rPr>
                <w:sz w:val="16"/>
              </w:rPr>
            </w:pPr>
            <w:r w:rsidRPr="003167FF">
              <w:rPr>
                <w:sz w:val="16"/>
              </w:rPr>
              <w:t>0034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6FF3B7"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E56B27"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4C8F6F" w14:textId="77777777" w:rsidR="00312C76" w:rsidRPr="003167FF" w:rsidRDefault="00312C76" w:rsidP="007E0BCD">
            <w:pPr>
              <w:pStyle w:val="TAL"/>
              <w:rPr>
                <w:sz w:val="16"/>
                <w:szCs w:val="16"/>
              </w:rPr>
            </w:pPr>
            <w:r w:rsidRPr="003167FF">
              <w:rPr>
                <w:sz w:val="16"/>
                <w:szCs w:val="16"/>
              </w:rPr>
              <w:t>Clarifications for T8 interface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276E1E" w14:textId="77777777" w:rsidR="00312C76" w:rsidRPr="003167FF" w:rsidRDefault="00312C76" w:rsidP="007E0BCD">
            <w:pPr>
              <w:pStyle w:val="TAC"/>
              <w:rPr>
                <w:sz w:val="16"/>
                <w:szCs w:val="16"/>
              </w:rPr>
            </w:pPr>
            <w:r w:rsidRPr="003167FF">
              <w:rPr>
                <w:sz w:val="16"/>
                <w:szCs w:val="16"/>
              </w:rPr>
              <w:t>17.0.0</w:t>
            </w:r>
          </w:p>
        </w:tc>
      </w:tr>
      <w:tr w:rsidR="00312C76" w:rsidRPr="003167FF" w14:paraId="46A2432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F590C61"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63CD496"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6B42EF9" w14:textId="77777777" w:rsidR="00312C76" w:rsidRPr="003167FF" w:rsidRDefault="00312C76" w:rsidP="007E0BCD">
            <w:pPr>
              <w:pStyle w:val="TAC"/>
              <w:rPr>
                <w:sz w:val="16"/>
                <w:szCs w:val="16"/>
              </w:rPr>
            </w:pPr>
            <w:r w:rsidRPr="003167FF">
              <w:rPr>
                <w:sz w:val="16"/>
                <w:szCs w:val="16"/>
              </w:rPr>
              <w:t>SP-200999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7ACDF0" w14:textId="77777777" w:rsidR="00312C76" w:rsidRPr="003167FF" w:rsidRDefault="00312C76" w:rsidP="007E0BCD">
            <w:pPr>
              <w:pStyle w:val="TAC"/>
              <w:rPr>
                <w:sz w:val="16"/>
              </w:rPr>
            </w:pPr>
            <w:r w:rsidRPr="003167FF">
              <w:rPr>
                <w:sz w:val="16"/>
              </w:rPr>
              <w:t>0035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3B54F8"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376D54"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6A3B68" w14:textId="77777777" w:rsidR="00312C76" w:rsidRPr="003167FF" w:rsidRDefault="00312C76" w:rsidP="007E0BCD">
            <w:pPr>
              <w:pStyle w:val="TAL"/>
              <w:rPr>
                <w:sz w:val="16"/>
                <w:szCs w:val="16"/>
              </w:rPr>
            </w:pPr>
            <w:r w:rsidRPr="003167FF">
              <w:rPr>
                <w:sz w:val="16"/>
                <w:szCs w:val="16"/>
              </w:rPr>
              <w:t>Temporary Groups 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75E36A" w14:textId="77777777" w:rsidR="00312C76" w:rsidRPr="003167FF" w:rsidRDefault="00312C76" w:rsidP="007E0BCD">
            <w:pPr>
              <w:pStyle w:val="TAC"/>
              <w:rPr>
                <w:sz w:val="16"/>
                <w:szCs w:val="16"/>
              </w:rPr>
            </w:pPr>
            <w:r w:rsidRPr="003167FF">
              <w:rPr>
                <w:sz w:val="16"/>
                <w:szCs w:val="16"/>
              </w:rPr>
              <w:t>17.0.0</w:t>
            </w:r>
          </w:p>
        </w:tc>
      </w:tr>
      <w:tr w:rsidR="00312C76" w:rsidRPr="003167FF" w14:paraId="017B547A"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9F733DD" w14:textId="77777777" w:rsidR="00312C76" w:rsidRPr="003167FF" w:rsidRDefault="00312C76" w:rsidP="007E0BCD">
            <w:pPr>
              <w:pStyle w:val="TAC"/>
              <w:rPr>
                <w:sz w:val="16"/>
                <w:szCs w:val="16"/>
              </w:rPr>
            </w:pPr>
            <w:r w:rsidRPr="003167FF">
              <w:rPr>
                <w:sz w:val="16"/>
                <w:szCs w:val="16"/>
              </w:rPr>
              <w:t>2021-04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8D996C" w14:textId="77777777" w:rsidR="00312C76" w:rsidRPr="003167FF" w:rsidRDefault="00312C76" w:rsidP="007E0BCD">
            <w:pPr>
              <w:pStyle w:val="TAC"/>
              <w:rPr>
                <w:sz w:val="16"/>
                <w:szCs w:val="16"/>
              </w:rPr>
            </w:pPr>
            <w:r w:rsidRPr="003167FF">
              <w:rPr>
                <w:sz w:val="16"/>
                <w:szCs w:val="16"/>
              </w:rPr>
              <w:t>SA#91-E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243B2E8" w14:textId="77777777" w:rsidR="00312C76" w:rsidRPr="003167FF" w:rsidRDefault="00312C76" w:rsidP="007E0BCD">
            <w:pPr>
              <w:pStyle w:val="TAC"/>
              <w:rPr>
                <w:sz w:val="16"/>
                <w:szCs w:val="16"/>
              </w:rPr>
            </w:pPr>
            <w:r w:rsidRPr="003167FF">
              <w:rPr>
                <w:sz w:val="16"/>
                <w:szCs w:val="16"/>
              </w:rPr>
              <w:t>SP-210181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332CB1" w14:textId="77777777" w:rsidR="00312C76" w:rsidRPr="003167FF" w:rsidRDefault="00312C76" w:rsidP="007E0BCD">
            <w:pPr>
              <w:pStyle w:val="TAC"/>
              <w:rPr>
                <w:sz w:val="16"/>
              </w:rPr>
            </w:pPr>
            <w:r w:rsidRPr="003167FF">
              <w:rPr>
                <w:sz w:val="16"/>
              </w:rPr>
              <w:t>0038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468E46" w14:textId="77777777" w:rsidR="00312C76" w:rsidRPr="003167FF" w:rsidRDefault="00312C76" w:rsidP="007E0BC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CCC34F"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6D8A28" w14:textId="77777777" w:rsidR="00312C76" w:rsidRPr="003167FF" w:rsidRDefault="00312C76" w:rsidP="007E0BCD">
            <w:pPr>
              <w:pStyle w:val="TAL"/>
              <w:rPr>
                <w:sz w:val="16"/>
                <w:szCs w:val="16"/>
              </w:rPr>
            </w:pPr>
            <w:r w:rsidRPr="003167FF">
              <w:rPr>
                <w:sz w:val="16"/>
                <w:szCs w:val="16"/>
              </w:rPr>
              <w:t>Service identification in location management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5A2647" w14:textId="77777777" w:rsidR="00312C76" w:rsidRPr="003167FF" w:rsidRDefault="00312C76" w:rsidP="007E0BCD">
            <w:pPr>
              <w:pStyle w:val="TAC"/>
              <w:rPr>
                <w:sz w:val="16"/>
                <w:szCs w:val="16"/>
              </w:rPr>
            </w:pPr>
            <w:r w:rsidRPr="003167FF">
              <w:rPr>
                <w:sz w:val="16"/>
                <w:szCs w:val="16"/>
              </w:rPr>
              <w:t>17.1.0</w:t>
            </w:r>
          </w:p>
        </w:tc>
      </w:tr>
      <w:tr w:rsidR="00312C76" w:rsidRPr="003167FF" w14:paraId="6B3DB79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3648843" w14:textId="77777777" w:rsidR="00312C76" w:rsidRPr="003167FF" w:rsidRDefault="00312C76" w:rsidP="007E0BCD">
            <w:pPr>
              <w:pStyle w:val="TAC"/>
              <w:rPr>
                <w:sz w:val="16"/>
                <w:szCs w:val="16"/>
              </w:rPr>
            </w:pPr>
            <w:r w:rsidRPr="003167FF">
              <w:rPr>
                <w:sz w:val="16"/>
                <w:szCs w:val="16"/>
              </w:rPr>
              <w:t>2021-04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2CC582A" w14:textId="77777777" w:rsidR="00312C76" w:rsidRPr="003167FF" w:rsidRDefault="00312C76" w:rsidP="007E0BCD">
            <w:pPr>
              <w:pStyle w:val="TAC"/>
              <w:rPr>
                <w:sz w:val="16"/>
                <w:szCs w:val="16"/>
              </w:rPr>
            </w:pPr>
            <w:r w:rsidRPr="003167FF">
              <w:rPr>
                <w:sz w:val="16"/>
                <w:szCs w:val="16"/>
              </w:rPr>
              <w:t>SA#91-E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45F494E" w14:textId="77777777" w:rsidR="00312C76" w:rsidRPr="003167FF" w:rsidRDefault="00312C76" w:rsidP="007E0BCD">
            <w:pPr>
              <w:pStyle w:val="TAC"/>
              <w:rPr>
                <w:sz w:val="16"/>
                <w:szCs w:val="16"/>
              </w:rPr>
            </w:pPr>
            <w:r w:rsidRPr="003167FF">
              <w:rPr>
                <w:sz w:val="16"/>
                <w:szCs w:val="16"/>
              </w:rPr>
              <w:t>SP-210181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8C0D86" w14:textId="77777777" w:rsidR="00312C76" w:rsidRPr="003167FF" w:rsidRDefault="00312C76" w:rsidP="007E0BCD">
            <w:pPr>
              <w:pStyle w:val="TAC"/>
              <w:rPr>
                <w:sz w:val="16"/>
              </w:rPr>
            </w:pPr>
            <w:r w:rsidRPr="003167FF">
              <w:rPr>
                <w:sz w:val="16"/>
              </w:rPr>
              <w:t>0039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EFC5DD"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86969D"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4CCB17" w14:textId="77777777" w:rsidR="00312C76" w:rsidRPr="003167FF" w:rsidRDefault="00312C76" w:rsidP="007E0BCD">
            <w:pPr>
              <w:pStyle w:val="TAL"/>
              <w:rPr>
                <w:sz w:val="16"/>
                <w:szCs w:val="16"/>
              </w:rPr>
            </w:pPr>
            <w:r w:rsidRPr="003167FF">
              <w:rPr>
                <w:sz w:val="16"/>
                <w:szCs w:val="16"/>
              </w:rPr>
              <w:t>Group management support for 5G-VN groups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182B30" w14:textId="77777777" w:rsidR="00312C76" w:rsidRPr="003167FF" w:rsidRDefault="00312C76" w:rsidP="007E0BCD">
            <w:pPr>
              <w:pStyle w:val="TAC"/>
              <w:rPr>
                <w:sz w:val="16"/>
                <w:szCs w:val="16"/>
              </w:rPr>
            </w:pPr>
            <w:r w:rsidRPr="003167FF">
              <w:rPr>
                <w:sz w:val="16"/>
                <w:szCs w:val="16"/>
              </w:rPr>
              <w:t>17.1.0</w:t>
            </w:r>
          </w:p>
        </w:tc>
      </w:tr>
      <w:tr w:rsidR="00312C76" w:rsidRPr="003167FF" w14:paraId="6C75CDF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9B9E072" w14:textId="77777777" w:rsidR="00312C76" w:rsidRPr="003167FF" w:rsidRDefault="00312C76" w:rsidP="007E0BCD">
            <w:pPr>
              <w:pStyle w:val="TAC"/>
              <w:rPr>
                <w:sz w:val="16"/>
                <w:szCs w:val="16"/>
              </w:rPr>
            </w:pPr>
            <w:r w:rsidRPr="003167FF">
              <w:rPr>
                <w:sz w:val="16"/>
                <w:szCs w:val="16"/>
              </w:rPr>
              <w:t>2021-04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AE44A29" w14:textId="77777777" w:rsidR="00312C76" w:rsidRPr="003167FF" w:rsidRDefault="00312C76" w:rsidP="007E0BCD">
            <w:pPr>
              <w:pStyle w:val="TAC"/>
              <w:rPr>
                <w:sz w:val="16"/>
                <w:szCs w:val="16"/>
              </w:rPr>
            </w:pPr>
            <w:r w:rsidRPr="003167FF">
              <w:rPr>
                <w:sz w:val="16"/>
                <w:szCs w:val="16"/>
              </w:rPr>
              <w:t>SA#91-E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2FDCB15" w14:textId="77777777" w:rsidR="00312C76" w:rsidRPr="003167FF" w:rsidRDefault="00312C76" w:rsidP="007E0BCD">
            <w:pPr>
              <w:pStyle w:val="TAC"/>
              <w:rPr>
                <w:sz w:val="16"/>
                <w:szCs w:val="16"/>
              </w:rPr>
            </w:pPr>
            <w:r w:rsidRPr="003167FF">
              <w:rPr>
                <w:sz w:val="16"/>
                <w:szCs w:val="16"/>
              </w:rPr>
              <w:t>SP-210181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64A358" w14:textId="77777777" w:rsidR="00312C76" w:rsidRPr="003167FF" w:rsidRDefault="00312C76" w:rsidP="007E0BCD">
            <w:pPr>
              <w:pStyle w:val="TAC"/>
              <w:rPr>
                <w:sz w:val="16"/>
              </w:rPr>
            </w:pPr>
            <w:r w:rsidRPr="003167FF">
              <w:rPr>
                <w:sz w:val="16"/>
              </w:rPr>
              <w:t>0040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DB4216"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82F4AC"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F14A8A" w14:textId="77777777" w:rsidR="00312C76" w:rsidRPr="003167FF" w:rsidRDefault="00312C76" w:rsidP="007E0BCD">
            <w:pPr>
              <w:pStyle w:val="TAL"/>
              <w:rPr>
                <w:sz w:val="16"/>
                <w:szCs w:val="16"/>
              </w:rPr>
            </w:pPr>
            <w:r w:rsidRPr="003167FF">
              <w:rPr>
                <w:sz w:val="16"/>
                <w:szCs w:val="16"/>
              </w:rPr>
              <w:t>Add location criteria to group creation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C58B18" w14:textId="77777777" w:rsidR="00312C76" w:rsidRPr="003167FF" w:rsidRDefault="00312C76" w:rsidP="007E0BCD">
            <w:pPr>
              <w:pStyle w:val="TAC"/>
              <w:rPr>
                <w:sz w:val="16"/>
                <w:szCs w:val="16"/>
              </w:rPr>
            </w:pPr>
            <w:r w:rsidRPr="003167FF">
              <w:rPr>
                <w:sz w:val="16"/>
                <w:szCs w:val="16"/>
              </w:rPr>
              <w:t>17.1.0</w:t>
            </w:r>
          </w:p>
        </w:tc>
      </w:tr>
      <w:tr w:rsidR="00312C76" w:rsidRPr="003167FF" w14:paraId="0283E38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E6B6A0C" w14:textId="77777777" w:rsidR="00312C76" w:rsidRPr="003167FF" w:rsidRDefault="00312C76" w:rsidP="007E0BCD">
            <w:pPr>
              <w:pStyle w:val="TAC"/>
              <w:rPr>
                <w:sz w:val="16"/>
                <w:szCs w:val="16"/>
              </w:rPr>
            </w:pPr>
            <w:r w:rsidRPr="003167FF">
              <w:rPr>
                <w:sz w:val="16"/>
                <w:szCs w:val="16"/>
              </w:rPr>
              <w:t>2021-04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9D04F28" w14:textId="77777777" w:rsidR="00312C76" w:rsidRPr="003167FF" w:rsidRDefault="00312C76" w:rsidP="007E0BCD">
            <w:pPr>
              <w:pStyle w:val="TAC"/>
              <w:rPr>
                <w:sz w:val="16"/>
                <w:szCs w:val="16"/>
              </w:rPr>
            </w:pPr>
            <w:r w:rsidRPr="003167FF">
              <w:rPr>
                <w:sz w:val="16"/>
                <w:szCs w:val="16"/>
              </w:rPr>
              <w:t>SA#91-E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779BB06" w14:textId="77777777" w:rsidR="00312C76" w:rsidRPr="003167FF" w:rsidRDefault="00312C76" w:rsidP="007E0BCD">
            <w:pPr>
              <w:pStyle w:val="TAC"/>
              <w:rPr>
                <w:sz w:val="16"/>
                <w:szCs w:val="16"/>
              </w:rPr>
            </w:pPr>
            <w:r w:rsidRPr="003167FF">
              <w:rPr>
                <w:sz w:val="16"/>
                <w:szCs w:val="16"/>
              </w:rPr>
              <w:t>SP-210181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08BB02" w14:textId="77777777" w:rsidR="00312C76" w:rsidRPr="003167FF" w:rsidRDefault="00312C76" w:rsidP="007E0BCD">
            <w:pPr>
              <w:pStyle w:val="TAC"/>
              <w:rPr>
                <w:sz w:val="16"/>
              </w:rPr>
            </w:pPr>
            <w:r w:rsidRPr="003167FF">
              <w:rPr>
                <w:sz w:val="16"/>
              </w:rPr>
              <w:t>0042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FB0FCB"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99D74F"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E5AF37" w14:textId="77777777" w:rsidR="00312C76" w:rsidRPr="003167FF" w:rsidRDefault="00312C76" w:rsidP="007E0BCD">
            <w:pPr>
              <w:pStyle w:val="TAL"/>
              <w:rPr>
                <w:sz w:val="16"/>
                <w:szCs w:val="16"/>
              </w:rPr>
            </w:pPr>
            <w:r w:rsidRPr="003167FF">
              <w:rPr>
                <w:sz w:val="16"/>
                <w:szCs w:val="16"/>
              </w:rPr>
              <w:t>Update to LMS server APIs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7FAFB2" w14:textId="77777777" w:rsidR="00312C76" w:rsidRPr="003167FF" w:rsidRDefault="00312C76" w:rsidP="007E0BCD">
            <w:pPr>
              <w:pStyle w:val="TAC"/>
              <w:rPr>
                <w:sz w:val="16"/>
                <w:szCs w:val="16"/>
              </w:rPr>
            </w:pPr>
            <w:r w:rsidRPr="003167FF">
              <w:rPr>
                <w:sz w:val="16"/>
                <w:szCs w:val="16"/>
              </w:rPr>
              <w:t>17.1.0</w:t>
            </w:r>
          </w:p>
        </w:tc>
      </w:tr>
      <w:tr w:rsidR="00312C76" w:rsidRPr="003167FF" w14:paraId="09C1B9CA"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8BD98A7" w14:textId="77777777" w:rsidR="00312C76" w:rsidRPr="003167FF" w:rsidRDefault="00312C76" w:rsidP="007E0BCD">
            <w:pPr>
              <w:pStyle w:val="TAC"/>
              <w:rPr>
                <w:sz w:val="16"/>
                <w:szCs w:val="16"/>
              </w:rPr>
            </w:pPr>
            <w:r w:rsidRPr="003167FF">
              <w:rPr>
                <w:sz w:val="16"/>
                <w:szCs w:val="16"/>
              </w:rPr>
              <w:t>2021-04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C95FEE2" w14:textId="77777777" w:rsidR="00312C76" w:rsidRPr="003167FF" w:rsidRDefault="00312C76" w:rsidP="007E0BCD">
            <w:pPr>
              <w:pStyle w:val="TAC"/>
              <w:rPr>
                <w:sz w:val="16"/>
                <w:szCs w:val="16"/>
              </w:rPr>
            </w:pPr>
            <w:r w:rsidRPr="003167FF">
              <w:rPr>
                <w:sz w:val="16"/>
                <w:szCs w:val="16"/>
              </w:rPr>
              <w:t>SA#91-E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1600821" w14:textId="77777777" w:rsidR="00312C76" w:rsidRPr="003167FF" w:rsidRDefault="00312C76" w:rsidP="007E0BCD">
            <w:pPr>
              <w:pStyle w:val="TAC"/>
              <w:rPr>
                <w:sz w:val="16"/>
                <w:szCs w:val="16"/>
              </w:rPr>
            </w:pPr>
            <w:r w:rsidRPr="003167FF">
              <w:rPr>
                <w:sz w:val="16"/>
                <w:szCs w:val="16"/>
              </w:rPr>
              <w:t>SP-210181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24C6A3" w14:textId="77777777" w:rsidR="00312C76" w:rsidRPr="003167FF" w:rsidRDefault="00312C76" w:rsidP="007E0BCD">
            <w:pPr>
              <w:pStyle w:val="TAC"/>
              <w:rPr>
                <w:sz w:val="16"/>
              </w:rPr>
            </w:pPr>
            <w:r w:rsidRPr="003167FF">
              <w:rPr>
                <w:sz w:val="16"/>
              </w:rPr>
              <w:t>0044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E51D39"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9F14E3"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F101A3" w14:textId="77777777" w:rsidR="00312C76" w:rsidRPr="003167FF" w:rsidRDefault="00312C76" w:rsidP="007E0BCD">
            <w:pPr>
              <w:pStyle w:val="TAL"/>
              <w:rPr>
                <w:sz w:val="16"/>
                <w:szCs w:val="16"/>
              </w:rPr>
            </w:pPr>
            <w:r w:rsidRPr="003167FF">
              <w:rPr>
                <w:sz w:val="16"/>
                <w:szCs w:val="16"/>
              </w:rPr>
              <w:t>Enhancement of information flows to add VAL service  specific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D89465" w14:textId="77777777" w:rsidR="00312C76" w:rsidRPr="003167FF" w:rsidRDefault="00312C76" w:rsidP="007E0BCD">
            <w:pPr>
              <w:pStyle w:val="TAC"/>
              <w:rPr>
                <w:sz w:val="16"/>
                <w:szCs w:val="16"/>
              </w:rPr>
            </w:pPr>
            <w:r w:rsidRPr="003167FF">
              <w:rPr>
                <w:sz w:val="16"/>
                <w:szCs w:val="16"/>
              </w:rPr>
              <w:t>17.1.0</w:t>
            </w:r>
          </w:p>
        </w:tc>
      </w:tr>
      <w:tr w:rsidR="00312C76" w:rsidRPr="003167FF" w14:paraId="549C344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8013EB7" w14:textId="77777777" w:rsidR="00312C76" w:rsidRPr="003167FF" w:rsidRDefault="00312C76" w:rsidP="007E0BCD">
            <w:pPr>
              <w:pStyle w:val="TAC"/>
              <w:rPr>
                <w:sz w:val="16"/>
                <w:szCs w:val="16"/>
              </w:rPr>
            </w:pPr>
            <w:r w:rsidRPr="003167FF">
              <w:rPr>
                <w:sz w:val="16"/>
                <w:szCs w:val="16"/>
              </w:rPr>
              <w:t>2021-04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CFE580" w14:textId="77777777" w:rsidR="00312C76" w:rsidRPr="003167FF" w:rsidRDefault="00312C76" w:rsidP="007E0BCD">
            <w:pPr>
              <w:pStyle w:val="TAC"/>
              <w:rPr>
                <w:sz w:val="16"/>
                <w:szCs w:val="16"/>
              </w:rPr>
            </w:pPr>
            <w:r w:rsidRPr="003167FF">
              <w:rPr>
                <w:sz w:val="16"/>
                <w:szCs w:val="16"/>
              </w:rPr>
              <w:t>SA#91-E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CA40C02" w14:textId="77777777" w:rsidR="00312C76" w:rsidRPr="003167FF" w:rsidRDefault="00312C76" w:rsidP="007E0BCD">
            <w:pPr>
              <w:pStyle w:val="TAC"/>
              <w:rPr>
                <w:sz w:val="16"/>
                <w:szCs w:val="16"/>
              </w:rPr>
            </w:pPr>
            <w:r w:rsidRPr="003167FF">
              <w:rPr>
                <w:sz w:val="16"/>
                <w:szCs w:val="16"/>
              </w:rPr>
              <w:t>SP-210181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6D7E85" w14:textId="77777777" w:rsidR="00312C76" w:rsidRPr="003167FF" w:rsidRDefault="00312C76" w:rsidP="007E0BCD">
            <w:pPr>
              <w:pStyle w:val="TAC"/>
              <w:rPr>
                <w:sz w:val="16"/>
              </w:rPr>
            </w:pPr>
            <w:r w:rsidRPr="003167FF">
              <w:rPr>
                <w:sz w:val="16"/>
              </w:rPr>
              <w:t>0045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9B8D55"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89C7A1"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BC257C" w14:textId="77777777" w:rsidR="00312C76" w:rsidRPr="003167FF" w:rsidRDefault="00312C76" w:rsidP="007E0BCD">
            <w:pPr>
              <w:pStyle w:val="TAL"/>
              <w:rPr>
                <w:sz w:val="16"/>
                <w:szCs w:val="16"/>
              </w:rPr>
            </w:pPr>
            <w:r w:rsidRPr="003167FF">
              <w:rPr>
                <w:sz w:val="16"/>
                <w:szCs w:val="16"/>
              </w:rPr>
              <w:t>Service identification in location management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F6D026" w14:textId="77777777" w:rsidR="00312C76" w:rsidRPr="003167FF" w:rsidRDefault="00312C76" w:rsidP="007E0BCD">
            <w:pPr>
              <w:pStyle w:val="TAC"/>
              <w:rPr>
                <w:sz w:val="16"/>
                <w:szCs w:val="16"/>
              </w:rPr>
            </w:pPr>
            <w:r w:rsidRPr="003167FF">
              <w:rPr>
                <w:sz w:val="16"/>
                <w:szCs w:val="16"/>
              </w:rPr>
              <w:t>17.1.0</w:t>
            </w:r>
          </w:p>
        </w:tc>
      </w:tr>
      <w:tr w:rsidR="00312C76" w:rsidRPr="003167FF" w14:paraId="6D1294A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78F1012"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6682875"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4E4C089"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BB0BCE" w14:textId="77777777" w:rsidR="00312C76" w:rsidRPr="003167FF" w:rsidRDefault="00312C76" w:rsidP="007E0BCD">
            <w:pPr>
              <w:pStyle w:val="TAC"/>
              <w:rPr>
                <w:sz w:val="16"/>
              </w:rPr>
            </w:pPr>
            <w:r w:rsidRPr="003167FF">
              <w:rPr>
                <w:sz w:val="16"/>
              </w:rPr>
              <w:t>0037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C0B4FB" w14:textId="77777777" w:rsidR="00312C76" w:rsidRPr="003167FF" w:rsidRDefault="00312C76" w:rsidP="007E0BC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EBBE2D"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EB98A5" w14:textId="77777777" w:rsidR="00312C76" w:rsidRPr="003167FF" w:rsidRDefault="00312C76" w:rsidP="007E0BCD">
            <w:pPr>
              <w:pStyle w:val="TAL"/>
              <w:rPr>
                <w:sz w:val="16"/>
                <w:szCs w:val="16"/>
              </w:rPr>
            </w:pPr>
            <w:r w:rsidRPr="003167FF">
              <w:rPr>
                <w:sz w:val="16"/>
                <w:szCs w:val="16"/>
              </w:rPr>
              <w:t>Network Slice Capability Management functional model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4BB2AE" w14:textId="77777777" w:rsidR="00312C76" w:rsidRPr="003167FF" w:rsidRDefault="00312C76" w:rsidP="007E0BCD">
            <w:pPr>
              <w:pStyle w:val="TAC"/>
              <w:rPr>
                <w:sz w:val="16"/>
                <w:szCs w:val="16"/>
              </w:rPr>
            </w:pPr>
            <w:r w:rsidRPr="003167FF">
              <w:rPr>
                <w:sz w:val="16"/>
                <w:szCs w:val="16"/>
              </w:rPr>
              <w:t>17.2.0</w:t>
            </w:r>
          </w:p>
        </w:tc>
      </w:tr>
      <w:tr w:rsidR="00312C76" w:rsidRPr="003167FF" w14:paraId="3BEE38A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CDDA388"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D782BA"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FBF102F"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DCA328" w14:textId="77777777" w:rsidR="00312C76" w:rsidRPr="003167FF" w:rsidRDefault="00312C76" w:rsidP="007E0BCD">
            <w:pPr>
              <w:pStyle w:val="TAC"/>
              <w:rPr>
                <w:sz w:val="16"/>
              </w:rPr>
            </w:pPr>
            <w:r w:rsidRPr="003167FF">
              <w:rPr>
                <w:sz w:val="16"/>
              </w:rPr>
              <w:t>0043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6C0554" w14:textId="77777777" w:rsidR="00312C76" w:rsidRPr="003167FF" w:rsidRDefault="00312C76" w:rsidP="007E0BC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155283"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0B541D" w14:textId="77777777" w:rsidR="00312C76" w:rsidRPr="003167FF" w:rsidRDefault="00312C76" w:rsidP="007E0BCD">
            <w:pPr>
              <w:pStyle w:val="TAL"/>
              <w:rPr>
                <w:sz w:val="16"/>
                <w:szCs w:val="16"/>
              </w:rPr>
            </w:pPr>
            <w:r w:rsidRPr="003167FF">
              <w:rPr>
                <w:sz w:val="16"/>
                <w:szCs w:val="16"/>
              </w:rPr>
              <w:t>Off-network location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A6C55B" w14:textId="77777777" w:rsidR="00312C76" w:rsidRPr="003167FF" w:rsidRDefault="00312C76" w:rsidP="007E0BCD">
            <w:pPr>
              <w:pStyle w:val="TAC"/>
              <w:rPr>
                <w:sz w:val="16"/>
                <w:szCs w:val="16"/>
              </w:rPr>
            </w:pPr>
            <w:r w:rsidRPr="003167FF">
              <w:rPr>
                <w:sz w:val="16"/>
                <w:szCs w:val="16"/>
              </w:rPr>
              <w:t>17.2.0</w:t>
            </w:r>
          </w:p>
        </w:tc>
      </w:tr>
      <w:tr w:rsidR="00312C76" w:rsidRPr="003167FF" w14:paraId="0002873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D015888"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AE33C4"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104E8A7" w14:textId="77777777" w:rsidR="00312C76" w:rsidRPr="003167FF" w:rsidRDefault="00312C76" w:rsidP="007E0BCD">
            <w:pPr>
              <w:pStyle w:val="TAC"/>
              <w:rPr>
                <w:sz w:val="16"/>
                <w:szCs w:val="16"/>
              </w:rPr>
            </w:pPr>
            <w:r w:rsidRPr="003167FF">
              <w:rPr>
                <w:sz w:val="16"/>
                <w:szCs w:val="16"/>
              </w:rPr>
              <w:t>SP-210485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5E31A5" w14:textId="77777777" w:rsidR="00312C76" w:rsidRPr="003167FF" w:rsidRDefault="00312C76" w:rsidP="007E0BCD">
            <w:pPr>
              <w:pStyle w:val="TAC"/>
              <w:rPr>
                <w:sz w:val="16"/>
              </w:rPr>
            </w:pPr>
            <w:r w:rsidRPr="003167FF">
              <w:rPr>
                <w:sz w:val="16"/>
              </w:rPr>
              <w:t>0047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A38533"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39AB79"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7438C4" w14:textId="77777777" w:rsidR="00312C76" w:rsidRPr="003167FF" w:rsidRDefault="00312C76" w:rsidP="007E0BCD">
            <w:pPr>
              <w:pStyle w:val="TAL"/>
              <w:rPr>
                <w:sz w:val="16"/>
                <w:szCs w:val="16"/>
              </w:rPr>
            </w:pPr>
            <w:r w:rsidRPr="003167FF">
              <w:rPr>
                <w:sz w:val="16"/>
                <w:szCs w:val="16"/>
              </w:rPr>
              <w:t>Location report timestamp support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B2A221" w14:textId="77777777" w:rsidR="00312C76" w:rsidRPr="003167FF" w:rsidRDefault="00312C76" w:rsidP="007E0BCD">
            <w:pPr>
              <w:pStyle w:val="TAC"/>
              <w:rPr>
                <w:sz w:val="16"/>
                <w:szCs w:val="16"/>
              </w:rPr>
            </w:pPr>
            <w:r w:rsidRPr="003167FF">
              <w:rPr>
                <w:sz w:val="16"/>
                <w:szCs w:val="16"/>
              </w:rPr>
              <w:t>17.2.0</w:t>
            </w:r>
          </w:p>
        </w:tc>
      </w:tr>
      <w:tr w:rsidR="00312C76" w:rsidRPr="003167FF" w14:paraId="604B5E7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C08DC94"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03170B"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09803BF"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D48EE1" w14:textId="77777777" w:rsidR="00312C76" w:rsidRPr="003167FF" w:rsidRDefault="00312C76" w:rsidP="007E0BCD">
            <w:pPr>
              <w:pStyle w:val="TAC"/>
              <w:rPr>
                <w:sz w:val="16"/>
              </w:rPr>
            </w:pPr>
            <w:r w:rsidRPr="003167FF">
              <w:rPr>
                <w:sz w:val="16"/>
              </w:rPr>
              <w:t>0049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7A1512"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872A62"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71B915" w14:textId="77777777" w:rsidR="00312C76" w:rsidRPr="003167FF" w:rsidRDefault="00312C76" w:rsidP="007E0BCD">
            <w:pPr>
              <w:pStyle w:val="TAL"/>
              <w:rPr>
                <w:sz w:val="16"/>
                <w:szCs w:val="16"/>
              </w:rPr>
            </w:pPr>
            <w:r w:rsidRPr="003167FF">
              <w:rPr>
                <w:sz w:val="16"/>
                <w:szCs w:val="16"/>
              </w:rPr>
              <w:t>Update to GMS APIs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D63F69" w14:textId="77777777" w:rsidR="00312C76" w:rsidRPr="003167FF" w:rsidRDefault="00312C76" w:rsidP="007E0BCD">
            <w:pPr>
              <w:pStyle w:val="TAC"/>
              <w:rPr>
                <w:sz w:val="16"/>
                <w:szCs w:val="16"/>
              </w:rPr>
            </w:pPr>
            <w:r w:rsidRPr="003167FF">
              <w:rPr>
                <w:sz w:val="16"/>
                <w:szCs w:val="16"/>
              </w:rPr>
              <w:t>17.2.0</w:t>
            </w:r>
          </w:p>
        </w:tc>
      </w:tr>
      <w:tr w:rsidR="00312C76" w:rsidRPr="003167FF" w14:paraId="78B1476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6739B00"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C0E2970"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65890BF"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B5A7CF" w14:textId="77777777" w:rsidR="00312C76" w:rsidRPr="003167FF" w:rsidRDefault="00312C76" w:rsidP="007E0BCD">
            <w:pPr>
              <w:pStyle w:val="TAC"/>
              <w:rPr>
                <w:sz w:val="16"/>
              </w:rPr>
            </w:pPr>
            <w:r w:rsidRPr="003167FF">
              <w:rPr>
                <w:sz w:val="16"/>
              </w:rPr>
              <w:t>0051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F3816D"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B8E22D"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C9BF4D" w14:textId="77777777" w:rsidR="00312C76" w:rsidRPr="003167FF" w:rsidRDefault="00312C76" w:rsidP="007E0BCD">
            <w:pPr>
              <w:pStyle w:val="TAL"/>
              <w:rPr>
                <w:sz w:val="16"/>
                <w:szCs w:val="16"/>
              </w:rPr>
            </w:pPr>
            <w:r w:rsidRPr="003167FF">
              <w:rPr>
                <w:sz w:val="16"/>
                <w:szCs w:val="16"/>
              </w:rPr>
              <w:t>SEAL support for CoAP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BCB67B" w14:textId="77777777" w:rsidR="00312C76" w:rsidRPr="003167FF" w:rsidRDefault="00312C76" w:rsidP="007E0BCD">
            <w:pPr>
              <w:pStyle w:val="TAC"/>
              <w:rPr>
                <w:sz w:val="16"/>
                <w:szCs w:val="16"/>
              </w:rPr>
            </w:pPr>
            <w:r w:rsidRPr="003167FF">
              <w:rPr>
                <w:sz w:val="16"/>
                <w:szCs w:val="16"/>
              </w:rPr>
              <w:t>17.2.0</w:t>
            </w:r>
          </w:p>
        </w:tc>
      </w:tr>
      <w:tr w:rsidR="00312C76" w:rsidRPr="003167FF" w14:paraId="3D9E27B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40E0A06"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9A35188"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97BC7F1"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233DA" w14:textId="77777777" w:rsidR="00312C76" w:rsidRPr="003167FF" w:rsidRDefault="00312C76" w:rsidP="007E0BCD">
            <w:pPr>
              <w:pStyle w:val="TAC"/>
              <w:rPr>
                <w:sz w:val="16"/>
              </w:rPr>
            </w:pPr>
            <w:r w:rsidRPr="003167FF">
              <w:rPr>
                <w:sz w:val="16"/>
              </w:rPr>
              <w:t>0052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7C2117"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0E429A"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1DE037" w14:textId="77777777" w:rsidR="00312C76" w:rsidRPr="003167FF" w:rsidRDefault="00312C76" w:rsidP="007E0BCD">
            <w:pPr>
              <w:pStyle w:val="TAL"/>
              <w:rPr>
                <w:sz w:val="16"/>
                <w:szCs w:val="16"/>
              </w:rPr>
            </w:pPr>
            <w:r w:rsidRPr="003167FF">
              <w:rPr>
                <w:sz w:val="16"/>
                <w:szCs w:val="16"/>
              </w:rPr>
              <w:t>Resolve EN for group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2F88C0" w14:textId="77777777" w:rsidR="00312C76" w:rsidRPr="003167FF" w:rsidRDefault="00312C76" w:rsidP="007E0BCD">
            <w:pPr>
              <w:pStyle w:val="TAC"/>
              <w:rPr>
                <w:sz w:val="16"/>
                <w:szCs w:val="16"/>
              </w:rPr>
            </w:pPr>
            <w:r w:rsidRPr="003167FF">
              <w:rPr>
                <w:sz w:val="16"/>
                <w:szCs w:val="16"/>
              </w:rPr>
              <w:t>17.2.0</w:t>
            </w:r>
          </w:p>
        </w:tc>
      </w:tr>
      <w:tr w:rsidR="00312C76" w:rsidRPr="003167FF" w14:paraId="4A05D9D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767260B"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2B7087"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C88C0AF"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54EB05" w14:textId="77777777" w:rsidR="00312C76" w:rsidRPr="003167FF" w:rsidRDefault="00312C76" w:rsidP="007E0BCD">
            <w:pPr>
              <w:pStyle w:val="TAC"/>
              <w:rPr>
                <w:sz w:val="16"/>
              </w:rPr>
            </w:pPr>
            <w:r w:rsidRPr="003167FF">
              <w:rPr>
                <w:sz w:val="16"/>
              </w:rPr>
              <w:t>0053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C8D272"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3E18A9"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44DC8A" w14:textId="77777777" w:rsidR="00312C76" w:rsidRPr="003167FF" w:rsidRDefault="00312C76" w:rsidP="007E0BCD">
            <w:pPr>
              <w:pStyle w:val="TAL"/>
              <w:rPr>
                <w:sz w:val="16"/>
                <w:szCs w:val="16"/>
              </w:rPr>
            </w:pPr>
            <w:r w:rsidRPr="003167FF">
              <w:rPr>
                <w:sz w:val="16"/>
                <w:szCs w:val="16"/>
              </w:rPr>
              <w:t>Coordinated QoS/resource management for network-assisted UE-to-UE communications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CD8F78" w14:textId="77777777" w:rsidR="00312C76" w:rsidRPr="003167FF" w:rsidRDefault="00312C76" w:rsidP="007E0BCD">
            <w:pPr>
              <w:pStyle w:val="TAC"/>
              <w:rPr>
                <w:sz w:val="16"/>
                <w:szCs w:val="16"/>
              </w:rPr>
            </w:pPr>
            <w:r w:rsidRPr="003167FF">
              <w:rPr>
                <w:sz w:val="16"/>
                <w:szCs w:val="16"/>
              </w:rPr>
              <w:t>17.2.0</w:t>
            </w:r>
          </w:p>
        </w:tc>
      </w:tr>
      <w:tr w:rsidR="00312C76" w:rsidRPr="003167FF" w14:paraId="6829692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D81FDFE"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EF9D5A9"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1868CD0"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D4C7EE" w14:textId="77777777" w:rsidR="00312C76" w:rsidRPr="003167FF" w:rsidRDefault="00312C76" w:rsidP="007E0BCD">
            <w:pPr>
              <w:pStyle w:val="TAC"/>
              <w:rPr>
                <w:sz w:val="16"/>
              </w:rPr>
            </w:pPr>
            <w:r w:rsidRPr="003167FF">
              <w:rPr>
                <w:sz w:val="16"/>
              </w:rPr>
              <w:t>0054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06AA10"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B6EEEC"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F895AC" w14:textId="77777777" w:rsidR="00312C76" w:rsidRPr="003167FF" w:rsidRDefault="00312C76" w:rsidP="007E0BCD">
            <w:pPr>
              <w:pStyle w:val="TAL"/>
              <w:rPr>
                <w:sz w:val="16"/>
                <w:szCs w:val="16"/>
              </w:rPr>
            </w:pPr>
            <w:r w:rsidRPr="003167FF">
              <w:rPr>
                <w:sz w:val="16"/>
                <w:szCs w:val="16"/>
              </w:rPr>
              <w:t>Group list fetch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92BB55" w14:textId="77777777" w:rsidR="00312C76" w:rsidRPr="003167FF" w:rsidRDefault="00312C76" w:rsidP="007E0BCD">
            <w:pPr>
              <w:pStyle w:val="TAC"/>
              <w:rPr>
                <w:sz w:val="16"/>
                <w:szCs w:val="16"/>
              </w:rPr>
            </w:pPr>
            <w:r w:rsidRPr="003167FF">
              <w:rPr>
                <w:sz w:val="16"/>
                <w:szCs w:val="16"/>
              </w:rPr>
              <w:t>17.2.0</w:t>
            </w:r>
          </w:p>
        </w:tc>
      </w:tr>
      <w:tr w:rsidR="00312C76" w:rsidRPr="003167FF" w14:paraId="54956E4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7B486CB" w14:textId="77777777" w:rsidR="00312C76" w:rsidRPr="003167FF" w:rsidRDefault="00312C76" w:rsidP="007E0BCD">
            <w:pPr>
              <w:pStyle w:val="TAC"/>
              <w:rPr>
                <w:sz w:val="16"/>
                <w:szCs w:val="16"/>
              </w:rPr>
            </w:pPr>
            <w:r w:rsidRPr="003167FF">
              <w:rPr>
                <w:sz w:val="16"/>
                <w:szCs w:val="16"/>
              </w:rPr>
              <w:lastRenderedPageBreak/>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A3CA01"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D893AF1"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A6FA54" w14:textId="77777777" w:rsidR="00312C76" w:rsidRPr="003167FF" w:rsidRDefault="00312C76" w:rsidP="007E0BCD">
            <w:pPr>
              <w:pStyle w:val="TAC"/>
              <w:rPr>
                <w:sz w:val="16"/>
              </w:rPr>
            </w:pPr>
            <w:r w:rsidRPr="003167FF">
              <w:rPr>
                <w:sz w:val="16"/>
              </w:rPr>
              <w:t>0055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DE4CFF"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3C9C5D"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34791CC" w14:textId="77777777" w:rsidR="00312C76" w:rsidRPr="003167FF" w:rsidRDefault="00312C76" w:rsidP="007E0BCD">
            <w:pPr>
              <w:pStyle w:val="TAL"/>
              <w:rPr>
                <w:sz w:val="16"/>
                <w:szCs w:val="16"/>
              </w:rPr>
            </w:pPr>
            <w:r w:rsidRPr="003167FF">
              <w:rPr>
                <w:sz w:val="16"/>
                <w:szCs w:val="16"/>
              </w:rPr>
              <w:t>Group management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B11C3E" w14:textId="77777777" w:rsidR="00312C76" w:rsidRPr="003167FF" w:rsidRDefault="00312C76" w:rsidP="007E0BCD">
            <w:pPr>
              <w:pStyle w:val="TAC"/>
              <w:rPr>
                <w:sz w:val="16"/>
                <w:szCs w:val="16"/>
              </w:rPr>
            </w:pPr>
            <w:r w:rsidRPr="003167FF">
              <w:rPr>
                <w:sz w:val="16"/>
                <w:szCs w:val="16"/>
              </w:rPr>
              <w:t>17.2.0</w:t>
            </w:r>
          </w:p>
        </w:tc>
      </w:tr>
      <w:tr w:rsidR="00312C76" w:rsidRPr="003167FF" w14:paraId="0257322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3B3BE03"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18D1903"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D054A1A" w14:textId="77777777" w:rsidR="00312C76" w:rsidRPr="003167FF" w:rsidRDefault="00312C76" w:rsidP="007E0BCD">
            <w:pPr>
              <w:pStyle w:val="TAC"/>
              <w:rPr>
                <w:sz w:val="16"/>
                <w:szCs w:val="16"/>
              </w:rPr>
            </w:pPr>
            <w:r w:rsidRPr="003167FF">
              <w:rPr>
                <w:sz w:val="16"/>
                <w:szCs w:val="16"/>
              </w:rPr>
              <w:t>SP-210485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F8A243" w14:textId="77777777" w:rsidR="00312C76" w:rsidRPr="003167FF" w:rsidRDefault="00312C76" w:rsidP="007E0BCD">
            <w:pPr>
              <w:pStyle w:val="TAC"/>
              <w:rPr>
                <w:sz w:val="16"/>
              </w:rPr>
            </w:pPr>
            <w:r w:rsidRPr="003167FF">
              <w:rPr>
                <w:sz w:val="16"/>
              </w:rPr>
              <w:t>0056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759D82" w14:textId="77777777" w:rsidR="00312C76" w:rsidRPr="003167FF" w:rsidRDefault="00312C76" w:rsidP="007E0BCD">
            <w:pPr>
              <w:pStyle w:val="TAC"/>
              <w:rPr>
                <w:sz w:val="16"/>
                <w:szCs w:val="16"/>
              </w:rPr>
            </w:pPr>
            <w:r w:rsidRPr="003167F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2874C6"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147CCF" w14:textId="77777777" w:rsidR="00312C76" w:rsidRPr="003167FF" w:rsidRDefault="00312C76" w:rsidP="007E0BCD">
            <w:pPr>
              <w:pStyle w:val="TAL"/>
              <w:rPr>
                <w:sz w:val="16"/>
                <w:szCs w:val="16"/>
              </w:rPr>
            </w:pPr>
            <w:r w:rsidRPr="003167FF">
              <w:rPr>
                <w:sz w:val="16"/>
                <w:szCs w:val="16"/>
              </w:rPr>
              <w:t>SEAL Location Deviation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0509D6" w14:textId="77777777" w:rsidR="00312C76" w:rsidRPr="003167FF" w:rsidRDefault="00312C76" w:rsidP="007E0BCD">
            <w:pPr>
              <w:pStyle w:val="TAC"/>
              <w:rPr>
                <w:sz w:val="16"/>
                <w:szCs w:val="16"/>
              </w:rPr>
            </w:pPr>
            <w:r w:rsidRPr="003167FF">
              <w:rPr>
                <w:sz w:val="16"/>
                <w:szCs w:val="16"/>
              </w:rPr>
              <w:t>17.2.0</w:t>
            </w:r>
          </w:p>
        </w:tc>
      </w:tr>
      <w:tr w:rsidR="00312C76" w:rsidRPr="003167FF" w14:paraId="140BB74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62BF315"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196292"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BE741C5" w14:textId="77777777" w:rsidR="00312C76" w:rsidRPr="003167FF" w:rsidRDefault="00312C76" w:rsidP="007E0BCD">
            <w:pPr>
              <w:pStyle w:val="TAC"/>
              <w:rPr>
                <w:sz w:val="16"/>
                <w:szCs w:val="16"/>
              </w:rPr>
            </w:pPr>
            <w:r w:rsidRPr="003167FF">
              <w:rPr>
                <w:sz w:val="16"/>
                <w:szCs w:val="16"/>
              </w:rPr>
              <w:t>SP-210485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D30E64" w14:textId="77777777" w:rsidR="00312C76" w:rsidRPr="003167FF" w:rsidRDefault="00312C76" w:rsidP="007E0BCD">
            <w:pPr>
              <w:pStyle w:val="TAC"/>
              <w:rPr>
                <w:sz w:val="16"/>
              </w:rPr>
            </w:pPr>
            <w:r w:rsidRPr="003167FF">
              <w:rPr>
                <w:sz w:val="16"/>
              </w:rPr>
              <w:t>0057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DBD46B"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70C84B"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C0B14D" w14:textId="77777777" w:rsidR="00312C76" w:rsidRPr="003167FF" w:rsidRDefault="00312C76" w:rsidP="007E0BCD">
            <w:pPr>
              <w:pStyle w:val="TAL"/>
              <w:rPr>
                <w:sz w:val="16"/>
                <w:szCs w:val="16"/>
              </w:rPr>
            </w:pPr>
            <w:r w:rsidRPr="003167FF">
              <w:rPr>
                <w:sz w:val="16"/>
                <w:szCs w:val="16"/>
              </w:rPr>
              <w:t>SEAL Event Monitoring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5E9876" w14:textId="77777777" w:rsidR="00312C76" w:rsidRPr="003167FF" w:rsidRDefault="00312C76" w:rsidP="007E0BCD">
            <w:pPr>
              <w:pStyle w:val="TAC"/>
              <w:rPr>
                <w:sz w:val="16"/>
                <w:szCs w:val="16"/>
              </w:rPr>
            </w:pPr>
            <w:r w:rsidRPr="003167FF">
              <w:rPr>
                <w:sz w:val="16"/>
                <w:szCs w:val="16"/>
              </w:rPr>
              <w:t>17.2.0</w:t>
            </w:r>
          </w:p>
        </w:tc>
      </w:tr>
      <w:tr w:rsidR="00312C76" w:rsidRPr="003167FF" w14:paraId="68A500E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08281B9"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9B75DC3"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A94ED97"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6B74F9" w14:textId="77777777" w:rsidR="00312C76" w:rsidRPr="003167FF" w:rsidRDefault="00312C76" w:rsidP="007E0BCD">
            <w:pPr>
              <w:pStyle w:val="TAC"/>
              <w:rPr>
                <w:sz w:val="16"/>
              </w:rPr>
            </w:pPr>
            <w:r w:rsidRPr="003167FF">
              <w:rPr>
                <w:sz w:val="16"/>
              </w:rPr>
              <w:t>0058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735A5C"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5E5675"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27BAF2" w14:textId="77777777" w:rsidR="00312C76" w:rsidRPr="003167FF" w:rsidRDefault="00312C76" w:rsidP="007E0BCD">
            <w:pPr>
              <w:pStyle w:val="TAL"/>
              <w:rPr>
                <w:sz w:val="16"/>
                <w:szCs w:val="16"/>
              </w:rPr>
            </w:pPr>
            <w:r w:rsidRPr="003167FF">
              <w:rPr>
                <w:sz w:val="16"/>
                <w:szCs w:val="16"/>
              </w:rPr>
              <w:t>Requirements for Location management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3B93E1" w14:textId="77777777" w:rsidR="00312C76" w:rsidRPr="003167FF" w:rsidRDefault="00312C76" w:rsidP="007E0BCD">
            <w:pPr>
              <w:pStyle w:val="TAC"/>
              <w:rPr>
                <w:sz w:val="16"/>
                <w:szCs w:val="16"/>
              </w:rPr>
            </w:pPr>
            <w:r w:rsidRPr="003167FF">
              <w:rPr>
                <w:sz w:val="16"/>
                <w:szCs w:val="16"/>
              </w:rPr>
              <w:t>17.2.0</w:t>
            </w:r>
          </w:p>
        </w:tc>
      </w:tr>
      <w:tr w:rsidR="00312C76" w:rsidRPr="003167FF" w14:paraId="2053809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D202916"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D4E6F0"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3AC7D00" w14:textId="77777777" w:rsidR="00312C76" w:rsidRPr="003167FF" w:rsidRDefault="00312C76" w:rsidP="007E0BCD">
            <w:pPr>
              <w:pStyle w:val="TAC"/>
              <w:rPr>
                <w:sz w:val="16"/>
                <w:szCs w:val="16"/>
              </w:rPr>
            </w:pPr>
            <w:r w:rsidRPr="003167FF">
              <w:rPr>
                <w:sz w:val="16"/>
                <w:szCs w:val="16"/>
              </w:rPr>
              <w:t>SP-210485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442D90" w14:textId="77777777" w:rsidR="00312C76" w:rsidRPr="003167FF" w:rsidRDefault="00312C76" w:rsidP="007E0BCD">
            <w:pPr>
              <w:pStyle w:val="TAC"/>
              <w:rPr>
                <w:sz w:val="16"/>
              </w:rPr>
            </w:pPr>
            <w:r w:rsidRPr="003167FF">
              <w:rPr>
                <w:sz w:val="16"/>
              </w:rPr>
              <w:t>0059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94A881"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1149BC"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468836" w14:textId="77777777" w:rsidR="00312C76" w:rsidRPr="003167FF" w:rsidRDefault="00312C76" w:rsidP="007E0BCD">
            <w:pPr>
              <w:pStyle w:val="TAL"/>
              <w:rPr>
                <w:sz w:val="16"/>
                <w:szCs w:val="16"/>
              </w:rPr>
            </w:pPr>
            <w:r w:rsidRPr="003167FF">
              <w:rPr>
                <w:sz w:val="16"/>
                <w:szCs w:val="16"/>
              </w:rPr>
              <w:t>Supplementary location information to verticals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E4746E" w14:textId="77777777" w:rsidR="00312C76" w:rsidRPr="003167FF" w:rsidRDefault="00312C76" w:rsidP="007E0BCD">
            <w:pPr>
              <w:pStyle w:val="TAC"/>
              <w:rPr>
                <w:sz w:val="16"/>
                <w:szCs w:val="16"/>
              </w:rPr>
            </w:pPr>
            <w:r w:rsidRPr="003167FF">
              <w:rPr>
                <w:sz w:val="16"/>
                <w:szCs w:val="16"/>
              </w:rPr>
              <w:t>17.2.0</w:t>
            </w:r>
          </w:p>
        </w:tc>
      </w:tr>
      <w:tr w:rsidR="00312C76" w:rsidRPr="003167FF" w14:paraId="494977F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E7A1360"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C462BE1"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B0E470E" w14:textId="77777777" w:rsidR="00312C76" w:rsidRPr="003167FF" w:rsidRDefault="00312C76" w:rsidP="007E0BCD">
            <w:pPr>
              <w:pStyle w:val="TAC"/>
              <w:rPr>
                <w:sz w:val="16"/>
                <w:szCs w:val="16"/>
              </w:rPr>
            </w:pPr>
            <w:r w:rsidRPr="003167FF">
              <w:rPr>
                <w:sz w:val="16"/>
                <w:szCs w:val="16"/>
              </w:rPr>
              <w:t>SP-210485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C8C8B7" w14:textId="77777777" w:rsidR="00312C76" w:rsidRPr="003167FF" w:rsidRDefault="00312C76" w:rsidP="007E0BCD">
            <w:pPr>
              <w:pStyle w:val="TAC"/>
              <w:rPr>
                <w:sz w:val="16"/>
              </w:rPr>
            </w:pPr>
            <w:r w:rsidRPr="003167FF">
              <w:rPr>
                <w:sz w:val="16"/>
              </w:rPr>
              <w:t>0060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C8EC26"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183535"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BE366E" w14:textId="77777777" w:rsidR="00312C76" w:rsidRPr="003167FF" w:rsidRDefault="00312C76" w:rsidP="007E0BCD">
            <w:pPr>
              <w:pStyle w:val="TAL"/>
              <w:rPr>
                <w:sz w:val="16"/>
                <w:szCs w:val="16"/>
              </w:rPr>
            </w:pPr>
            <w:r w:rsidRPr="003167FF">
              <w:rPr>
                <w:sz w:val="16"/>
                <w:szCs w:val="16"/>
              </w:rPr>
              <w:t>add VAL UE Information to configuration management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3ADD53" w14:textId="77777777" w:rsidR="00312C76" w:rsidRPr="003167FF" w:rsidRDefault="00312C76" w:rsidP="007E0BCD">
            <w:pPr>
              <w:pStyle w:val="TAC"/>
              <w:rPr>
                <w:sz w:val="16"/>
                <w:szCs w:val="16"/>
              </w:rPr>
            </w:pPr>
            <w:r w:rsidRPr="003167FF">
              <w:rPr>
                <w:sz w:val="16"/>
                <w:szCs w:val="16"/>
              </w:rPr>
              <w:t>17.2.0</w:t>
            </w:r>
          </w:p>
        </w:tc>
      </w:tr>
      <w:tr w:rsidR="00312C76" w:rsidRPr="003167FF" w14:paraId="32C8931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28B3AA2"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5529C6"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830715D" w14:textId="77777777" w:rsidR="00312C76" w:rsidRPr="003167FF" w:rsidRDefault="00312C76" w:rsidP="007E0BCD">
            <w:pPr>
              <w:pStyle w:val="TAC"/>
              <w:rPr>
                <w:sz w:val="16"/>
                <w:szCs w:val="16"/>
              </w:rPr>
            </w:pPr>
            <w:r w:rsidRPr="003167FF">
              <w:rPr>
                <w:sz w:val="16"/>
                <w:szCs w:val="16"/>
              </w:rPr>
              <w:t>SP-210483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79CDDB" w14:textId="77777777" w:rsidR="00312C76" w:rsidRPr="003167FF" w:rsidRDefault="00312C76" w:rsidP="007E0BCD">
            <w:pPr>
              <w:pStyle w:val="TAC"/>
              <w:rPr>
                <w:sz w:val="16"/>
              </w:rPr>
            </w:pPr>
            <w:r w:rsidRPr="003167FF">
              <w:rPr>
                <w:sz w:val="16"/>
              </w:rPr>
              <w:t>0062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DB38EE"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23CB4A" w14:textId="77777777" w:rsidR="00312C76" w:rsidRPr="003167FF" w:rsidRDefault="00312C76" w:rsidP="007E0BCD">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3AC500" w14:textId="77777777" w:rsidR="00312C76" w:rsidRPr="003167FF" w:rsidRDefault="00312C76" w:rsidP="007E0BCD">
            <w:pPr>
              <w:pStyle w:val="TAL"/>
              <w:rPr>
                <w:sz w:val="16"/>
                <w:szCs w:val="16"/>
              </w:rPr>
            </w:pPr>
            <w:r w:rsidRPr="003167FF">
              <w:rPr>
                <w:sz w:val="16"/>
                <w:szCs w:val="16"/>
              </w:rPr>
              <w:t>Complete resource reservation with PCC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A47927" w14:textId="77777777" w:rsidR="00312C76" w:rsidRPr="003167FF" w:rsidRDefault="00312C76" w:rsidP="007E0BCD">
            <w:pPr>
              <w:pStyle w:val="TAC"/>
              <w:rPr>
                <w:sz w:val="16"/>
                <w:szCs w:val="16"/>
              </w:rPr>
            </w:pPr>
            <w:r w:rsidRPr="003167FF">
              <w:rPr>
                <w:sz w:val="16"/>
                <w:szCs w:val="16"/>
              </w:rPr>
              <w:t>17.2.0</w:t>
            </w:r>
          </w:p>
        </w:tc>
      </w:tr>
      <w:tr w:rsidR="00312C76" w:rsidRPr="003167FF" w14:paraId="3B749A3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3BF2BCC"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8002087"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7ECB8B4"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76AD2D" w14:textId="77777777" w:rsidR="00312C76" w:rsidRPr="003167FF" w:rsidRDefault="00312C76" w:rsidP="007E0BCD">
            <w:pPr>
              <w:pStyle w:val="TAC"/>
              <w:rPr>
                <w:sz w:val="16"/>
              </w:rPr>
            </w:pPr>
            <w:r w:rsidRPr="003167FF">
              <w:rPr>
                <w:sz w:val="16"/>
              </w:rPr>
              <w:t>0063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DE84BF"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974E5C"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A5D106" w14:textId="77777777" w:rsidR="00312C76" w:rsidRPr="003167FF" w:rsidRDefault="00312C76" w:rsidP="007E0BCD">
            <w:pPr>
              <w:pStyle w:val="TAL"/>
              <w:rPr>
                <w:sz w:val="16"/>
                <w:szCs w:val="16"/>
              </w:rPr>
            </w:pPr>
            <w:r w:rsidRPr="003167FF">
              <w:rPr>
                <w:sz w:val="16"/>
                <w:szCs w:val="16"/>
              </w:rPr>
              <w:t>QoS Monitoring support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50B676" w14:textId="77777777" w:rsidR="00312C76" w:rsidRPr="003167FF" w:rsidRDefault="00312C76" w:rsidP="007E0BCD">
            <w:pPr>
              <w:pStyle w:val="TAC"/>
              <w:rPr>
                <w:sz w:val="16"/>
                <w:szCs w:val="16"/>
              </w:rPr>
            </w:pPr>
            <w:r w:rsidRPr="003167FF">
              <w:rPr>
                <w:sz w:val="16"/>
                <w:szCs w:val="16"/>
              </w:rPr>
              <w:t>17.2.0</w:t>
            </w:r>
          </w:p>
        </w:tc>
      </w:tr>
      <w:tr w:rsidR="00312C76" w:rsidRPr="003167FF" w14:paraId="6C6EAC5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34C3507"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D9AFE40"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E189346"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D6D3D8" w14:textId="77777777" w:rsidR="00312C76" w:rsidRPr="003167FF" w:rsidRDefault="00312C76" w:rsidP="007E0BCD">
            <w:pPr>
              <w:pStyle w:val="TAC"/>
              <w:rPr>
                <w:sz w:val="16"/>
              </w:rPr>
            </w:pPr>
            <w:r w:rsidRPr="003167FF">
              <w:rPr>
                <w:sz w:val="16"/>
              </w:rPr>
              <w:t>0064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8A097F"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9B02B7"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C3D517" w14:textId="77777777" w:rsidR="00312C76" w:rsidRPr="003167FF" w:rsidRDefault="00312C76" w:rsidP="007E0BCD">
            <w:pPr>
              <w:pStyle w:val="TAL"/>
              <w:rPr>
                <w:sz w:val="16"/>
                <w:szCs w:val="16"/>
              </w:rPr>
            </w:pPr>
            <w:r w:rsidRPr="003167FF">
              <w:rPr>
                <w:sz w:val="16"/>
                <w:szCs w:val="16"/>
              </w:rPr>
              <w:t>Unified support for TSC/TSN services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D28616" w14:textId="77777777" w:rsidR="00312C76" w:rsidRPr="003167FF" w:rsidRDefault="00312C76" w:rsidP="007E0BCD">
            <w:pPr>
              <w:pStyle w:val="TAC"/>
              <w:rPr>
                <w:sz w:val="16"/>
                <w:szCs w:val="16"/>
              </w:rPr>
            </w:pPr>
            <w:r w:rsidRPr="003167FF">
              <w:rPr>
                <w:sz w:val="16"/>
                <w:szCs w:val="16"/>
              </w:rPr>
              <w:t>17.2.0</w:t>
            </w:r>
          </w:p>
        </w:tc>
      </w:tr>
      <w:tr w:rsidR="00312C76" w:rsidRPr="003167FF" w14:paraId="11F9FD2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CD68834"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D3423CE"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44E8BD9"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57E0F7" w14:textId="77777777" w:rsidR="00312C76" w:rsidRPr="003167FF" w:rsidRDefault="00312C76" w:rsidP="007E0BCD">
            <w:pPr>
              <w:pStyle w:val="TAC"/>
              <w:rPr>
                <w:sz w:val="16"/>
              </w:rPr>
            </w:pPr>
            <w:r w:rsidRPr="003167FF">
              <w:rPr>
                <w:sz w:val="16"/>
              </w:rPr>
              <w:t>0065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5E5B78"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E7C81C"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F4B8E2" w14:textId="77777777" w:rsidR="00312C76" w:rsidRPr="003167FF" w:rsidRDefault="00312C76" w:rsidP="007E0BCD">
            <w:pPr>
              <w:pStyle w:val="TAL"/>
              <w:rPr>
                <w:sz w:val="16"/>
                <w:szCs w:val="16"/>
              </w:rPr>
            </w:pPr>
            <w:r w:rsidRPr="003167FF">
              <w:rPr>
                <w:sz w:val="16"/>
                <w:szCs w:val="16"/>
              </w:rPr>
              <w:t>SEAL enable 5G CN capabilities for SEAL groups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65805B" w14:textId="77777777" w:rsidR="00312C76" w:rsidRPr="003167FF" w:rsidRDefault="00312C76" w:rsidP="007E0BCD">
            <w:pPr>
              <w:pStyle w:val="TAC"/>
              <w:rPr>
                <w:sz w:val="16"/>
                <w:szCs w:val="16"/>
              </w:rPr>
            </w:pPr>
            <w:r w:rsidRPr="003167FF">
              <w:rPr>
                <w:sz w:val="16"/>
                <w:szCs w:val="16"/>
              </w:rPr>
              <w:t>17.2.0</w:t>
            </w:r>
          </w:p>
        </w:tc>
      </w:tr>
      <w:tr w:rsidR="00312C76" w:rsidRPr="003167FF" w14:paraId="57B3095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E7074D7"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3F2921"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119CCB3" w14:textId="77777777" w:rsidR="00312C76" w:rsidRPr="003167FF" w:rsidRDefault="00312C76" w:rsidP="007E0BCD">
            <w:pPr>
              <w:pStyle w:val="TAC"/>
              <w:rPr>
                <w:sz w:val="16"/>
                <w:szCs w:val="16"/>
              </w:rPr>
            </w:pPr>
            <w:r w:rsidRPr="003167FF">
              <w:rPr>
                <w:sz w:val="16"/>
                <w:szCs w:val="16"/>
              </w:rPr>
              <w:t>SP-210485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CED6A8" w14:textId="77777777" w:rsidR="00312C76" w:rsidRPr="003167FF" w:rsidRDefault="00312C76" w:rsidP="007E0BCD">
            <w:pPr>
              <w:pStyle w:val="TAC"/>
              <w:rPr>
                <w:sz w:val="16"/>
              </w:rPr>
            </w:pPr>
            <w:r w:rsidRPr="003167FF">
              <w:rPr>
                <w:sz w:val="16"/>
              </w:rPr>
              <w:t>0066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0DA686"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BA4510"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F83D3F" w14:textId="77777777" w:rsidR="00312C76" w:rsidRPr="003167FF" w:rsidRDefault="00312C76" w:rsidP="007E0BCD">
            <w:pPr>
              <w:pStyle w:val="TAL"/>
              <w:rPr>
                <w:sz w:val="16"/>
                <w:szCs w:val="16"/>
              </w:rPr>
            </w:pPr>
            <w:r w:rsidRPr="003167FF">
              <w:rPr>
                <w:sz w:val="16"/>
                <w:szCs w:val="16"/>
              </w:rPr>
              <w:t>SEAL Location Deviation Service Information flows and APIs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5269D6" w14:textId="77777777" w:rsidR="00312C76" w:rsidRPr="003167FF" w:rsidRDefault="00312C76" w:rsidP="007E0BCD">
            <w:pPr>
              <w:pStyle w:val="TAC"/>
              <w:rPr>
                <w:sz w:val="16"/>
                <w:szCs w:val="16"/>
              </w:rPr>
            </w:pPr>
            <w:r w:rsidRPr="003167FF">
              <w:rPr>
                <w:sz w:val="16"/>
                <w:szCs w:val="16"/>
              </w:rPr>
              <w:t>17.2.0</w:t>
            </w:r>
          </w:p>
        </w:tc>
      </w:tr>
      <w:tr w:rsidR="00312C76" w:rsidRPr="003167FF" w14:paraId="0F474B3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A792259"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277377"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88592D7"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5F308D" w14:textId="77777777" w:rsidR="00312C76" w:rsidRPr="003167FF" w:rsidRDefault="00312C76" w:rsidP="007E0BCD">
            <w:pPr>
              <w:pStyle w:val="TAC"/>
              <w:rPr>
                <w:sz w:val="16"/>
              </w:rPr>
            </w:pPr>
            <w:r w:rsidRPr="003167FF">
              <w:rPr>
                <w:sz w:val="16"/>
              </w:rPr>
              <w:t>0067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D66106"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54E7D0"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4DFF17" w14:textId="77777777" w:rsidR="00312C76" w:rsidRPr="003167FF" w:rsidRDefault="00312C76" w:rsidP="007E0BCD">
            <w:pPr>
              <w:pStyle w:val="TAL"/>
              <w:rPr>
                <w:sz w:val="16"/>
                <w:szCs w:val="16"/>
              </w:rPr>
            </w:pPr>
            <w:r w:rsidRPr="003167FF">
              <w:rPr>
                <w:sz w:val="16"/>
                <w:szCs w:val="16"/>
              </w:rPr>
              <w:t>API and information flow description for Temporary groups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3FD7D1" w14:textId="77777777" w:rsidR="00312C76" w:rsidRPr="003167FF" w:rsidRDefault="00312C76" w:rsidP="007E0BCD">
            <w:pPr>
              <w:pStyle w:val="TAC"/>
              <w:rPr>
                <w:sz w:val="16"/>
                <w:szCs w:val="16"/>
              </w:rPr>
            </w:pPr>
            <w:r w:rsidRPr="003167FF">
              <w:rPr>
                <w:sz w:val="16"/>
                <w:szCs w:val="16"/>
              </w:rPr>
              <w:t>17.2.0</w:t>
            </w:r>
          </w:p>
        </w:tc>
      </w:tr>
      <w:tr w:rsidR="00312C76" w:rsidRPr="003167FF" w14:paraId="436AA55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D1C373F"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E80384F"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7FD3965" w14:textId="77777777" w:rsidR="00312C76" w:rsidRPr="003167FF" w:rsidRDefault="00312C76" w:rsidP="007E0BCD">
            <w:pPr>
              <w:pStyle w:val="TAC"/>
              <w:rPr>
                <w:sz w:val="16"/>
                <w:szCs w:val="16"/>
              </w:rPr>
            </w:pPr>
            <w:r w:rsidRPr="003167FF">
              <w:rPr>
                <w:sz w:val="16"/>
                <w:szCs w:val="16"/>
              </w:rPr>
              <w:t>SP-210483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8F938F" w14:textId="77777777" w:rsidR="00312C76" w:rsidRPr="003167FF" w:rsidRDefault="00312C76" w:rsidP="007E0BCD">
            <w:pPr>
              <w:pStyle w:val="TAC"/>
              <w:rPr>
                <w:sz w:val="16"/>
              </w:rPr>
            </w:pPr>
            <w:r w:rsidRPr="003167FF">
              <w:rPr>
                <w:sz w:val="16"/>
              </w:rPr>
              <w:t>0069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1CB3CE"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2AE464" w14:textId="77777777" w:rsidR="00312C76" w:rsidRPr="003167FF" w:rsidRDefault="00312C76" w:rsidP="007E0BCD">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88A227" w14:textId="77777777" w:rsidR="00312C76" w:rsidRPr="003167FF" w:rsidRDefault="00312C76" w:rsidP="007E0BCD">
            <w:pPr>
              <w:pStyle w:val="TAL"/>
              <w:rPr>
                <w:sz w:val="16"/>
                <w:szCs w:val="16"/>
              </w:rPr>
            </w:pPr>
            <w:r w:rsidRPr="003167FF">
              <w:rPr>
                <w:sz w:val="16"/>
                <w:szCs w:val="16"/>
              </w:rPr>
              <w:t>Fixing the descriptions of IEs in Information flows for location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C17322" w14:textId="77777777" w:rsidR="00312C76" w:rsidRPr="003167FF" w:rsidRDefault="00312C76" w:rsidP="007E0BCD">
            <w:pPr>
              <w:pStyle w:val="TAC"/>
              <w:rPr>
                <w:sz w:val="16"/>
                <w:szCs w:val="16"/>
              </w:rPr>
            </w:pPr>
            <w:r w:rsidRPr="003167FF">
              <w:rPr>
                <w:sz w:val="16"/>
                <w:szCs w:val="16"/>
              </w:rPr>
              <w:t>17.2.0</w:t>
            </w:r>
          </w:p>
        </w:tc>
      </w:tr>
      <w:tr w:rsidR="00312C76" w:rsidRPr="003167FF" w14:paraId="1B842F9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D55A0BE"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9048453" w14:textId="77777777" w:rsidR="00312C76" w:rsidRPr="003167FF" w:rsidRDefault="00312C76" w:rsidP="007E0BCD">
            <w:pPr>
              <w:pStyle w:val="TAC"/>
              <w:rPr>
                <w:sz w:val="16"/>
                <w:szCs w:val="16"/>
              </w:rPr>
            </w:pPr>
            <w:r w:rsidRPr="003167FF">
              <w:rPr>
                <w:sz w:val="16"/>
                <w:szCs w:val="16"/>
              </w:rPr>
              <w:t>na</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D551BD4" w14:textId="77777777" w:rsidR="00312C76" w:rsidRPr="003167FF" w:rsidRDefault="00312C76" w:rsidP="007E0BCD">
            <w:pPr>
              <w:pStyle w:val="TAC"/>
              <w:rPr>
                <w:sz w:val="16"/>
                <w:szCs w:val="16"/>
              </w:rPr>
            </w:pPr>
            <w:r w:rsidRPr="003167FF">
              <w:rPr>
                <w:sz w:val="16"/>
                <w:szCs w:val="16"/>
              </w:rPr>
              <w:t>na</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1945EC" w14:textId="77777777" w:rsidR="00312C76" w:rsidRPr="003167FF" w:rsidRDefault="00312C76" w:rsidP="007E0BCD">
            <w:pPr>
              <w:pStyle w:val="TAC"/>
              <w:rPr>
                <w:sz w:val="16"/>
              </w:rPr>
            </w:pPr>
            <w:r w:rsidRPr="003167FF">
              <w:rPr>
                <w:sz w:val="16"/>
              </w:rPr>
              <w:t>0043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9C212A" w14:textId="77777777" w:rsidR="00312C76" w:rsidRPr="003167FF" w:rsidRDefault="00312C76" w:rsidP="007E0BC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B10519"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F1D7CCE" w14:textId="77777777" w:rsidR="00312C76" w:rsidRPr="003167FF" w:rsidRDefault="00312C76" w:rsidP="007E0BCD">
            <w:pPr>
              <w:pStyle w:val="TAL"/>
              <w:rPr>
                <w:sz w:val="16"/>
                <w:szCs w:val="16"/>
              </w:rPr>
            </w:pPr>
            <w:r w:rsidRPr="003167FF">
              <w:rPr>
                <w:sz w:val="16"/>
                <w:szCs w:val="16"/>
              </w:rPr>
              <w:t>Editorial re-application of CR0043r3 "Off-network location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49B3D0" w14:textId="77777777" w:rsidR="00312C76" w:rsidRPr="003167FF" w:rsidRDefault="00312C76" w:rsidP="007E0BCD">
            <w:pPr>
              <w:pStyle w:val="TAC"/>
              <w:rPr>
                <w:sz w:val="16"/>
                <w:szCs w:val="16"/>
              </w:rPr>
            </w:pPr>
            <w:r w:rsidRPr="003167FF">
              <w:rPr>
                <w:sz w:val="16"/>
                <w:szCs w:val="16"/>
              </w:rPr>
              <w:t>17.3.0</w:t>
            </w:r>
          </w:p>
        </w:tc>
      </w:tr>
      <w:tr w:rsidR="00312C76" w:rsidRPr="003167FF" w14:paraId="378BB81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923A062"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6CC9D3B" w14:textId="77777777" w:rsidR="00312C76" w:rsidRPr="003167FF" w:rsidRDefault="00312C76" w:rsidP="00FD0BC9">
            <w:pPr>
              <w:pStyle w:val="TAL"/>
              <w:rPr>
                <w:sz w:val="16"/>
                <w:szCs w:val="16"/>
              </w:rPr>
            </w:pPr>
            <w:r w:rsidRPr="003167FF">
              <w:rPr>
                <w:sz w:val="16"/>
                <w:szCs w:val="16"/>
              </w:rPr>
              <w:t>SA#93-E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2B89ACE" w14:textId="77777777" w:rsidR="00312C76" w:rsidRPr="003167FF" w:rsidRDefault="00312C76" w:rsidP="007E0BCD">
            <w:pPr>
              <w:pStyle w:val="TAC"/>
              <w:rPr>
                <w:sz w:val="16"/>
                <w:szCs w:val="16"/>
              </w:rPr>
            </w:pPr>
            <w:r w:rsidRPr="003167FF">
              <w:rPr>
                <w:sz w:val="16"/>
                <w:szCs w:val="16"/>
              </w:rPr>
              <w:t>SP-210964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17976B" w14:textId="77777777" w:rsidR="00312C76" w:rsidRPr="003167FF" w:rsidRDefault="00312C76" w:rsidP="007E0BCD">
            <w:pPr>
              <w:pStyle w:val="TAC"/>
              <w:rPr>
                <w:sz w:val="16"/>
              </w:rPr>
            </w:pPr>
            <w:r w:rsidRPr="003167FF">
              <w:rPr>
                <w:sz w:val="16"/>
              </w:rPr>
              <w:t>0075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18C1C1"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CDF9CE" w14:textId="77777777" w:rsidR="00312C76" w:rsidRPr="003167FF" w:rsidRDefault="00312C76" w:rsidP="007E0BCD">
            <w:pPr>
              <w:pStyle w:val="TAC"/>
              <w:rPr>
                <w:sz w:val="16"/>
                <w:szCs w:val="16"/>
              </w:rPr>
            </w:pPr>
            <w:r w:rsidRPr="003167FF">
              <w:rPr>
                <w:sz w:val="16"/>
                <w:szCs w:val="16"/>
              </w:rPr>
              <w:t>C</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F534DE" w14:textId="77777777" w:rsidR="00312C76" w:rsidRPr="003167FF" w:rsidRDefault="00312C76" w:rsidP="007E0BCD">
            <w:pPr>
              <w:pStyle w:val="TAL"/>
              <w:rPr>
                <w:sz w:val="16"/>
                <w:szCs w:val="16"/>
              </w:rPr>
            </w:pPr>
            <w:r w:rsidRPr="003167FF">
              <w:rPr>
                <w:sz w:val="16"/>
                <w:szCs w:val="16"/>
              </w:rPr>
              <w:t>Improved Event Monitoring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FA0B2D" w14:textId="77777777" w:rsidR="00312C76" w:rsidRPr="003167FF" w:rsidRDefault="00312C76" w:rsidP="007E0BCD">
            <w:pPr>
              <w:pStyle w:val="TAC"/>
              <w:rPr>
                <w:sz w:val="16"/>
                <w:szCs w:val="16"/>
              </w:rPr>
            </w:pPr>
            <w:r w:rsidRPr="003167FF">
              <w:rPr>
                <w:sz w:val="16"/>
                <w:szCs w:val="16"/>
              </w:rPr>
              <w:t>17.3.0</w:t>
            </w:r>
          </w:p>
        </w:tc>
      </w:tr>
      <w:tr w:rsidR="00312C76" w:rsidRPr="003167FF" w14:paraId="4D50CB2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621C57D"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8A2074D" w14:textId="77777777" w:rsidR="00312C76" w:rsidRPr="003167FF" w:rsidRDefault="00312C76" w:rsidP="00FD0BC9">
            <w:pPr>
              <w:pStyle w:val="TAL"/>
              <w:rPr>
                <w:sz w:val="16"/>
                <w:szCs w:val="16"/>
              </w:rPr>
            </w:pPr>
            <w:r w:rsidRPr="003167FF">
              <w:rPr>
                <w:sz w:val="16"/>
                <w:szCs w:val="16"/>
              </w:rPr>
              <w:t>SA#93-E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AFF0C55" w14:textId="77777777" w:rsidR="00312C76" w:rsidRPr="003167FF" w:rsidRDefault="00312C76" w:rsidP="007E0BCD">
            <w:pPr>
              <w:pStyle w:val="TAC"/>
              <w:rPr>
                <w:sz w:val="16"/>
                <w:szCs w:val="16"/>
              </w:rPr>
            </w:pPr>
            <w:r w:rsidRPr="003167FF">
              <w:rPr>
                <w:sz w:val="16"/>
                <w:szCs w:val="16"/>
              </w:rPr>
              <w:t>SP-210964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890049" w14:textId="77777777" w:rsidR="00312C76" w:rsidRPr="003167FF" w:rsidRDefault="00312C76" w:rsidP="007E0BCD">
            <w:pPr>
              <w:pStyle w:val="TAC"/>
              <w:rPr>
                <w:sz w:val="16"/>
              </w:rPr>
            </w:pPr>
            <w:r w:rsidRPr="003167FF">
              <w:rPr>
                <w:sz w:val="16"/>
              </w:rPr>
              <w:t>0076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DC971B"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9DD58D"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166E0B" w14:textId="77777777" w:rsidR="00312C76" w:rsidRPr="003167FF" w:rsidRDefault="00312C76" w:rsidP="007E0BCD">
            <w:pPr>
              <w:pStyle w:val="TAL"/>
              <w:rPr>
                <w:sz w:val="16"/>
                <w:szCs w:val="16"/>
              </w:rPr>
            </w:pPr>
            <w:r w:rsidRPr="003167FF">
              <w:rPr>
                <w:sz w:val="16"/>
                <w:szCs w:val="16"/>
              </w:rPr>
              <w:t>Utilize NEF location service for SEAL LM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888485" w14:textId="77777777" w:rsidR="00312C76" w:rsidRPr="003167FF" w:rsidRDefault="00312C76" w:rsidP="007E0BCD">
            <w:pPr>
              <w:pStyle w:val="TAC"/>
              <w:rPr>
                <w:sz w:val="16"/>
                <w:szCs w:val="16"/>
              </w:rPr>
            </w:pPr>
            <w:r w:rsidRPr="003167FF">
              <w:rPr>
                <w:sz w:val="16"/>
                <w:szCs w:val="16"/>
              </w:rPr>
              <w:t>17.3.0</w:t>
            </w:r>
          </w:p>
        </w:tc>
      </w:tr>
      <w:tr w:rsidR="00312C76" w:rsidRPr="003167FF" w14:paraId="04528AAA"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F8E0257"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FC8A69" w14:textId="77777777" w:rsidR="00312C76" w:rsidRPr="003167FF" w:rsidRDefault="00312C76" w:rsidP="00FD0BC9">
            <w:pPr>
              <w:pStyle w:val="TAL"/>
              <w:rPr>
                <w:sz w:val="16"/>
                <w:szCs w:val="16"/>
              </w:rPr>
            </w:pPr>
            <w:r w:rsidRPr="003167FF">
              <w:rPr>
                <w:sz w:val="16"/>
                <w:szCs w:val="16"/>
              </w:rPr>
              <w:t>SA#93-E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456D0EF" w14:textId="77777777" w:rsidR="00312C76" w:rsidRPr="003167FF" w:rsidRDefault="00312C76" w:rsidP="007E0BCD">
            <w:pPr>
              <w:pStyle w:val="TAC"/>
              <w:rPr>
                <w:sz w:val="16"/>
                <w:szCs w:val="16"/>
              </w:rPr>
            </w:pPr>
            <w:r w:rsidRPr="003167FF">
              <w:rPr>
                <w:sz w:val="16"/>
                <w:szCs w:val="16"/>
              </w:rPr>
              <w:t>SP-210964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9A4527" w14:textId="77777777" w:rsidR="00312C76" w:rsidRPr="003167FF" w:rsidRDefault="00312C76" w:rsidP="007E0BCD">
            <w:pPr>
              <w:pStyle w:val="TAC"/>
              <w:rPr>
                <w:sz w:val="16"/>
              </w:rPr>
            </w:pPr>
            <w:r w:rsidRPr="003167FF">
              <w:rPr>
                <w:sz w:val="16"/>
              </w:rPr>
              <w:t>0078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5BCB66" w14:textId="77777777" w:rsidR="00312C76" w:rsidRPr="003167FF" w:rsidRDefault="00312C76" w:rsidP="007E0BCD">
            <w:pPr>
              <w:pStyle w:val="TAC"/>
              <w:rPr>
                <w:sz w:val="16"/>
                <w:szCs w:val="16"/>
              </w:rPr>
            </w:pPr>
            <w:r w:rsidRPr="003167FF">
              <w:rPr>
                <w:sz w:val="16"/>
                <w:szCs w:val="16"/>
              </w:rPr>
              <w:t>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96E6EB"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257733" w14:textId="77777777" w:rsidR="00312C76" w:rsidRPr="003167FF" w:rsidRDefault="00312C76" w:rsidP="007E0BCD">
            <w:pPr>
              <w:pStyle w:val="TAL"/>
              <w:rPr>
                <w:sz w:val="16"/>
                <w:szCs w:val="16"/>
              </w:rPr>
            </w:pPr>
            <w:r w:rsidRPr="003167FF">
              <w:rPr>
                <w:sz w:val="16"/>
                <w:szCs w:val="16"/>
              </w:rPr>
              <w:t>Updates to Location based Group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5AB159" w14:textId="77777777" w:rsidR="00312C76" w:rsidRPr="003167FF" w:rsidRDefault="00312C76" w:rsidP="007E0BCD">
            <w:pPr>
              <w:pStyle w:val="TAC"/>
              <w:rPr>
                <w:sz w:val="16"/>
                <w:szCs w:val="16"/>
              </w:rPr>
            </w:pPr>
            <w:r w:rsidRPr="003167FF">
              <w:rPr>
                <w:sz w:val="16"/>
                <w:szCs w:val="16"/>
              </w:rPr>
              <w:t>17.3.0</w:t>
            </w:r>
          </w:p>
        </w:tc>
      </w:tr>
      <w:tr w:rsidR="00312C76" w:rsidRPr="003167FF" w14:paraId="17ADBED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D9E3B73"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A5BA49C" w14:textId="77777777" w:rsidR="00312C76" w:rsidRPr="003167FF" w:rsidRDefault="00312C76" w:rsidP="00FD0BC9">
            <w:pPr>
              <w:pStyle w:val="TAL"/>
              <w:rPr>
                <w:sz w:val="16"/>
                <w:szCs w:val="16"/>
              </w:rPr>
            </w:pPr>
            <w:r w:rsidRPr="003167FF">
              <w:rPr>
                <w:sz w:val="16"/>
                <w:szCs w:val="16"/>
              </w:rPr>
              <w:t>SA#93-E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8C6DBFF" w14:textId="77777777" w:rsidR="00312C76" w:rsidRPr="003167FF" w:rsidRDefault="00312C76" w:rsidP="007E0BCD">
            <w:pPr>
              <w:pStyle w:val="TAC"/>
              <w:rPr>
                <w:sz w:val="16"/>
                <w:szCs w:val="16"/>
              </w:rPr>
            </w:pPr>
            <w:r w:rsidRPr="003167FF">
              <w:rPr>
                <w:sz w:val="16"/>
                <w:szCs w:val="16"/>
              </w:rPr>
              <w:t>SP-210964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F2B1FB" w14:textId="77777777" w:rsidR="00312C76" w:rsidRPr="003167FF" w:rsidRDefault="00312C76" w:rsidP="007E0BCD">
            <w:pPr>
              <w:pStyle w:val="TAC"/>
              <w:rPr>
                <w:sz w:val="16"/>
              </w:rPr>
            </w:pPr>
            <w:r w:rsidRPr="003167FF">
              <w:rPr>
                <w:sz w:val="16"/>
              </w:rPr>
              <w:t>0079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A2DD0C"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0700A9"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B10B12" w14:textId="77777777" w:rsidR="00312C76" w:rsidRPr="003167FF" w:rsidRDefault="00312C76" w:rsidP="007E0BCD">
            <w:pPr>
              <w:pStyle w:val="TAL"/>
              <w:rPr>
                <w:sz w:val="16"/>
                <w:szCs w:val="16"/>
              </w:rPr>
            </w:pPr>
            <w:r w:rsidRPr="003167FF">
              <w:rPr>
                <w:sz w:val="16"/>
                <w:szCs w:val="16"/>
              </w:rPr>
              <w:t>Support for TSC services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026372" w14:textId="77777777" w:rsidR="00312C76" w:rsidRPr="003167FF" w:rsidRDefault="00312C76" w:rsidP="007E0BCD">
            <w:pPr>
              <w:pStyle w:val="TAC"/>
              <w:rPr>
                <w:sz w:val="16"/>
                <w:szCs w:val="16"/>
              </w:rPr>
            </w:pPr>
            <w:r w:rsidRPr="003167FF">
              <w:rPr>
                <w:sz w:val="16"/>
                <w:szCs w:val="16"/>
              </w:rPr>
              <w:t>17.3.0</w:t>
            </w:r>
          </w:p>
        </w:tc>
      </w:tr>
      <w:tr w:rsidR="00312C76" w:rsidRPr="003167FF" w14:paraId="5ABFF88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F7F214F"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2DC06B" w14:textId="77777777" w:rsidR="00312C76" w:rsidRPr="003167FF" w:rsidRDefault="00312C76" w:rsidP="00FD0BC9">
            <w:pPr>
              <w:pStyle w:val="TAL"/>
              <w:rPr>
                <w:sz w:val="16"/>
                <w:szCs w:val="16"/>
              </w:rPr>
            </w:pPr>
            <w:r w:rsidRPr="003167FF">
              <w:rPr>
                <w:sz w:val="16"/>
                <w:szCs w:val="16"/>
              </w:rPr>
              <w:t>SA#93-E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53BB84A" w14:textId="77777777" w:rsidR="00312C76" w:rsidRPr="003167FF" w:rsidRDefault="00312C76" w:rsidP="007E0BCD">
            <w:pPr>
              <w:pStyle w:val="TAC"/>
              <w:rPr>
                <w:sz w:val="16"/>
                <w:szCs w:val="16"/>
              </w:rPr>
            </w:pPr>
            <w:r w:rsidRPr="003167FF">
              <w:rPr>
                <w:sz w:val="16"/>
                <w:szCs w:val="16"/>
              </w:rPr>
              <w:t>SP-210964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19CC8B" w14:textId="77777777" w:rsidR="00312C76" w:rsidRPr="003167FF" w:rsidRDefault="00312C76" w:rsidP="007E0BCD">
            <w:pPr>
              <w:pStyle w:val="TAC"/>
              <w:rPr>
                <w:sz w:val="16"/>
              </w:rPr>
            </w:pPr>
            <w:r w:rsidRPr="003167FF">
              <w:rPr>
                <w:sz w:val="16"/>
              </w:rPr>
              <w:t>0080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C8CC49"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51D38D"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2DA98E" w14:textId="77777777" w:rsidR="00312C76" w:rsidRPr="003167FF" w:rsidRDefault="00312C76" w:rsidP="007E0BCD">
            <w:pPr>
              <w:pStyle w:val="TAL"/>
              <w:rPr>
                <w:sz w:val="16"/>
                <w:szCs w:val="16"/>
              </w:rPr>
            </w:pPr>
            <w:r w:rsidRPr="003167FF">
              <w:rPr>
                <w:sz w:val="16"/>
                <w:szCs w:val="16"/>
              </w:rPr>
              <w:t>Support for TSN services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CE848E" w14:textId="77777777" w:rsidR="00312C76" w:rsidRPr="003167FF" w:rsidRDefault="00312C76" w:rsidP="007E0BCD">
            <w:pPr>
              <w:pStyle w:val="TAC"/>
              <w:rPr>
                <w:sz w:val="16"/>
                <w:szCs w:val="16"/>
              </w:rPr>
            </w:pPr>
            <w:r w:rsidRPr="003167FF">
              <w:rPr>
                <w:sz w:val="16"/>
                <w:szCs w:val="16"/>
              </w:rPr>
              <w:t>17.3.0</w:t>
            </w:r>
          </w:p>
        </w:tc>
      </w:tr>
      <w:tr w:rsidR="00312C76" w:rsidRPr="003167FF" w14:paraId="424721D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1AD3A31"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D9E2EA9" w14:textId="77777777" w:rsidR="00312C76" w:rsidRPr="003167FF" w:rsidRDefault="00312C76" w:rsidP="00FD0BC9">
            <w:pPr>
              <w:pStyle w:val="TAL"/>
              <w:rPr>
                <w:sz w:val="16"/>
                <w:szCs w:val="16"/>
              </w:rPr>
            </w:pPr>
            <w:r w:rsidRPr="003167FF">
              <w:rPr>
                <w:sz w:val="16"/>
                <w:szCs w:val="16"/>
              </w:rPr>
              <w:t>SA#93-E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870E075" w14:textId="77777777" w:rsidR="00312C76" w:rsidRPr="003167FF" w:rsidRDefault="00312C76" w:rsidP="007E0BCD">
            <w:pPr>
              <w:pStyle w:val="TAC"/>
              <w:rPr>
                <w:sz w:val="16"/>
                <w:szCs w:val="16"/>
              </w:rPr>
            </w:pPr>
            <w:r w:rsidRPr="003167FF">
              <w:rPr>
                <w:sz w:val="16"/>
                <w:szCs w:val="16"/>
              </w:rPr>
              <w:t>SP-210964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5FEB42" w14:textId="77777777" w:rsidR="00312C76" w:rsidRPr="003167FF" w:rsidRDefault="00312C76" w:rsidP="007E0BCD">
            <w:pPr>
              <w:pStyle w:val="TAC"/>
              <w:rPr>
                <w:sz w:val="16"/>
              </w:rPr>
            </w:pPr>
            <w:r w:rsidRPr="003167FF">
              <w:rPr>
                <w:sz w:val="16"/>
              </w:rPr>
              <w:t>0081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D0F51C"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57D425"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723FEB" w14:textId="77777777" w:rsidR="00312C76" w:rsidRPr="003167FF" w:rsidRDefault="00312C76" w:rsidP="007E0BCD">
            <w:pPr>
              <w:pStyle w:val="TAL"/>
              <w:rPr>
                <w:sz w:val="16"/>
                <w:szCs w:val="16"/>
              </w:rPr>
            </w:pPr>
            <w:r w:rsidRPr="003167FF">
              <w:rPr>
                <w:sz w:val="16"/>
                <w:szCs w:val="16"/>
              </w:rPr>
              <w:t>Unicast QoS monitoring data retrieval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0B0839" w14:textId="77777777" w:rsidR="00312C76" w:rsidRPr="003167FF" w:rsidRDefault="00312C76" w:rsidP="007E0BCD">
            <w:pPr>
              <w:pStyle w:val="TAC"/>
              <w:rPr>
                <w:sz w:val="16"/>
                <w:szCs w:val="16"/>
              </w:rPr>
            </w:pPr>
            <w:r w:rsidRPr="003167FF">
              <w:rPr>
                <w:sz w:val="16"/>
                <w:szCs w:val="16"/>
              </w:rPr>
              <w:t>17.3.0</w:t>
            </w:r>
          </w:p>
        </w:tc>
      </w:tr>
      <w:tr w:rsidR="00312C76" w:rsidRPr="003167FF" w14:paraId="45257E0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DE9F240" w14:textId="77777777" w:rsidR="00312C76" w:rsidRPr="003167FF" w:rsidRDefault="00312C76" w:rsidP="007E0BCD">
            <w:pPr>
              <w:pStyle w:val="TAC"/>
              <w:rPr>
                <w:sz w:val="16"/>
                <w:szCs w:val="16"/>
              </w:rPr>
            </w:pPr>
            <w:r w:rsidRPr="003167FF">
              <w:rPr>
                <w:sz w:val="16"/>
                <w:szCs w:val="16"/>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FF4AC1" w14:textId="77777777" w:rsidR="00312C76" w:rsidRPr="003167FF" w:rsidRDefault="00312C76" w:rsidP="00FD0BC9">
            <w:pPr>
              <w:pStyle w:val="TAL"/>
              <w:rPr>
                <w:sz w:val="16"/>
                <w:szCs w:val="16"/>
              </w:rPr>
            </w:pPr>
            <w:r w:rsidRPr="003167FF">
              <w:rPr>
                <w:sz w:val="16"/>
                <w:szCs w:val="16"/>
              </w:rPr>
              <w:t>SA#94-E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6E3AF39" w14:textId="77777777" w:rsidR="00312C76" w:rsidRPr="003167FF" w:rsidRDefault="00312C76" w:rsidP="007E0BCD">
            <w:pPr>
              <w:pStyle w:val="TAC"/>
              <w:rPr>
                <w:sz w:val="16"/>
                <w:szCs w:val="16"/>
              </w:rPr>
            </w:pPr>
            <w:r w:rsidRPr="003167FF">
              <w:rPr>
                <w:sz w:val="16"/>
                <w:szCs w:val="16"/>
              </w:rPr>
              <w:t>SP-211525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5E0C6" w14:textId="77777777" w:rsidR="00312C76" w:rsidRPr="003167FF" w:rsidRDefault="00312C76" w:rsidP="007E0BCD">
            <w:pPr>
              <w:pStyle w:val="TAC"/>
              <w:rPr>
                <w:sz w:val="16"/>
              </w:rPr>
            </w:pPr>
            <w:r w:rsidRPr="003167FF">
              <w:rPr>
                <w:sz w:val="16"/>
              </w:rPr>
              <w:t>0082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4CAED9"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DC870A"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3533B1" w14:textId="77777777" w:rsidR="00312C76" w:rsidRPr="003167FF" w:rsidRDefault="00312C76" w:rsidP="007E0BCD">
            <w:pPr>
              <w:pStyle w:val="TAL"/>
              <w:rPr>
                <w:sz w:val="16"/>
                <w:szCs w:val="16"/>
              </w:rPr>
            </w:pPr>
            <w:r w:rsidRPr="003167FF">
              <w:rPr>
                <w:sz w:val="16"/>
                <w:szCs w:val="16"/>
              </w:rPr>
              <w:t>Corrections to network slice adaptation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0CFBD3" w14:textId="77777777" w:rsidR="00312C76" w:rsidRPr="003167FF" w:rsidRDefault="00312C76" w:rsidP="007E0BCD">
            <w:pPr>
              <w:pStyle w:val="TAC"/>
              <w:rPr>
                <w:sz w:val="16"/>
                <w:szCs w:val="16"/>
              </w:rPr>
            </w:pPr>
            <w:r w:rsidRPr="003167FF">
              <w:rPr>
                <w:sz w:val="16"/>
                <w:szCs w:val="16"/>
              </w:rPr>
              <w:t>17.4.0</w:t>
            </w:r>
          </w:p>
        </w:tc>
      </w:tr>
      <w:tr w:rsidR="00312C76" w:rsidRPr="003167FF" w14:paraId="1FDFBCD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A61C5F6" w14:textId="77777777" w:rsidR="00312C76" w:rsidRPr="003167FF" w:rsidRDefault="00312C76" w:rsidP="007E0BCD">
            <w:pPr>
              <w:pStyle w:val="TAC"/>
              <w:rPr>
                <w:sz w:val="16"/>
                <w:szCs w:val="16"/>
              </w:rPr>
            </w:pPr>
            <w:r w:rsidRPr="003167FF">
              <w:rPr>
                <w:sz w:val="16"/>
                <w:szCs w:val="16"/>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F45745" w14:textId="77777777" w:rsidR="00312C76" w:rsidRPr="003167FF" w:rsidRDefault="00312C76" w:rsidP="00FD0BC9">
            <w:pPr>
              <w:pStyle w:val="TAL"/>
              <w:rPr>
                <w:sz w:val="16"/>
                <w:szCs w:val="16"/>
              </w:rPr>
            </w:pPr>
            <w:r w:rsidRPr="003167FF">
              <w:rPr>
                <w:sz w:val="16"/>
                <w:szCs w:val="16"/>
              </w:rPr>
              <w:t>SA#94-E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FC4B0EE" w14:textId="77777777" w:rsidR="00312C76" w:rsidRPr="003167FF" w:rsidRDefault="00312C76" w:rsidP="007E0BCD">
            <w:pPr>
              <w:pStyle w:val="TAC"/>
              <w:rPr>
                <w:sz w:val="16"/>
                <w:szCs w:val="16"/>
              </w:rPr>
            </w:pPr>
            <w:r w:rsidRPr="003167FF">
              <w:rPr>
                <w:sz w:val="16"/>
                <w:szCs w:val="16"/>
              </w:rPr>
              <w:t>SP-211521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C48382" w14:textId="77777777" w:rsidR="00312C76" w:rsidRPr="003167FF" w:rsidRDefault="00312C76" w:rsidP="007E0BCD">
            <w:pPr>
              <w:pStyle w:val="TAC"/>
              <w:rPr>
                <w:sz w:val="16"/>
              </w:rPr>
            </w:pPr>
            <w:r w:rsidRPr="003167FF">
              <w:rPr>
                <w:sz w:val="16"/>
              </w:rPr>
              <w:t>0083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F6058A"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3F6DE1"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671632" w14:textId="77777777" w:rsidR="00312C76" w:rsidRPr="003167FF" w:rsidRDefault="00312C76" w:rsidP="007E0BCD">
            <w:pPr>
              <w:pStyle w:val="TAL"/>
              <w:rPr>
                <w:sz w:val="16"/>
                <w:szCs w:val="16"/>
              </w:rPr>
            </w:pPr>
            <w:r w:rsidRPr="003167FF">
              <w:rPr>
                <w:sz w:val="16"/>
                <w:szCs w:val="16"/>
              </w:rPr>
              <w:t>Group Deletion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CB649E" w14:textId="77777777" w:rsidR="00312C76" w:rsidRPr="003167FF" w:rsidRDefault="00312C76" w:rsidP="007E0BCD">
            <w:pPr>
              <w:pStyle w:val="TAC"/>
              <w:rPr>
                <w:sz w:val="16"/>
                <w:szCs w:val="16"/>
              </w:rPr>
            </w:pPr>
            <w:r w:rsidRPr="003167FF">
              <w:rPr>
                <w:sz w:val="16"/>
                <w:szCs w:val="16"/>
              </w:rPr>
              <w:t>17.4.0</w:t>
            </w:r>
          </w:p>
        </w:tc>
      </w:tr>
      <w:tr w:rsidR="00312C76" w:rsidRPr="003167FF" w14:paraId="61C1E57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55B7956" w14:textId="77777777" w:rsidR="00312C76" w:rsidRPr="003167FF" w:rsidRDefault="00312C76" w:rsidP="007E0BCD">
            <w:pPr>
              <w:pStyle w:val="TAC"/>
              <w:rPr>
                <w:sz w:val="16"/>
                <w:szCs w:val="16"/>
              </w:rPr>
            </w:pPr>
            <w:r w:rsidRPr="003167FF">
              <w:rPr>
                <w:sz w:val="16"/>
                <w:szCs w:val="16"/>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14AC92A" w14:textId="77777777" w:rsidR="00312C76" w:rsidRPr="003167FF" w:rsidRDefault="00312C76" w:rsidP="00FD0BC9">
            <w:pPr>
              <w:pStyle w:val="TAL"/>
              <w:rPr>
                <w:sz w:val="16"/>
                <w:szCs w:val="16"/>
              </w:rPr>
            </w:pPr>
            <w:r w:rsidRPr="003167FF">
              <w:rPr>
                <w:sz w:val="16"/>
                <w:szCs w:val="16"/>
              </w:rPr>
              <w:t>SA#94-E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D13F978" w14:textId="77777777" w:rsidR="00312C76" w:rsidRPr="003167FF" w:rsidRDefault="00312C76" w:rsidP="007E0BCD">
            <w:pPr>
              <w:pStyle w:val="TAC"/>
              <w:rPr>
                <w:sz w:val="16"/>
                <w:szCs w:val="16"/>
              </w:rPr>
            </w:pPr>
            <w:r w:rsidRPr="003167FF">
              <w:rPr>
                <w:sz w:val="16"/>
                <w:szCs w:val="16"/>
              </w:rPr>
              <w:t>SP-211525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5646AF" w14:textId="77777777" w:rsidR="00312C76" w:rsidRPr="003167FF" w:rsidRDefault="00312C76" w:rsidP="007E0BCD">
            <w:pPr>
              <w:pStyle w:val="TAC"/>
              <w:rPr>
                <w:sz w:val="16"/>
              </w:rPr>
            </w:pPr>
            <w:r w:rsidRPr="003167FF">
              <w:rPr>
                <w:sz w:val="16"/>
              </w:rPr>
              <w:t>0084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E2A7F6"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527EAD"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D2ABDC" w14:textId="77777777" w:rsidR="00312C76" w:rsidRPr="003167FF" w:rsidRDefault="00312C76" w:rsidP="007E0BCD">
            <w:pPr>
              <w:pStyle w:val="TAL"/>
              <w:rPr>
                <w:sz w:val="16"/>
                <w:szCs w:val="16"/>
              </w:rPr>
            </w:pPr>
            <w:r w:rsidRPr="003167FF">
              <w:rPr>
                <w:sz w:val="16"/>
                <w:szCs w:val="16"/>
              </w:rPr>
              <w:t>Replace the NSCM with NSCE to align the terminologies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17D7E3" w14:textId="77777777" w:rsidR="00312C76" w:rsidRPr="003167FF" w:rsidRDefault="00312C76" w:rsidP="007E0BCD">
            <w:pPr>
              <w:pStyle w:val="TAC"/>
              <w:rPr>
                <w:sz w:val="16"/>
                <w:szCs w:val="16"/>
              </w:rPr>
            </w:pPr>
            <w:r w:rsidRPr="003167FF">
              <w:rPr>
                <w:sz w:val="16"/>
                <w:szCs w:val="16"/>
              </w:rPr>
              <w:t>17.4.0</w:t>
            </w:r>
          </w:p>
        </w:tc>
      </w:tr>
      <w:tr w:rsidR="00312C76" w:rsidRPr="003167FF" w14:paraId="7AB2E40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68C3947" w14:textId="77777777" w:rsidR="00312C76" w:rsidRPr="003167FF" w:rsidRDefault="00312C76" w:rsidP="007E0BCD">
            <w:pPr>
              <w:pStyle w:val="TAC"/>
              <w:rPr>
                <w:sz w:val="16"/>
                <w:szCs w:val="16"/>
              </w:rPr>
            </w:pPr>
            <w:r w:rsidRPr="003167FF">
              <w:rPr>
                <w:sz w:val="16"/>
                <w:szCs w:val="16"/>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7E4418" w14:textId="77777777" w:rsidR="00312C76" w:rsidRPr="003167FF" w:rsidRDefault="00312C76" w:rsidP="00FD0BC9">
            <w:pPr>
              <w:pStyle w:val="TAL"/>
              <w:rPr>
                <w:sz w:val="16"/>
                <w:szCs w:val="16"/>
              </w:rPr>
            </w:pPr>
            <w:r w:rsidRPr="003167FF">
              <w:rPr>
                <w:sz w:val="16"/>
                <w:szCs w:val="16"/>
              </w:rPr>
              <w:t>SA#94-E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3070465" w14:textId="77777777" w:rsidR="00312C76" w:rsidRPr="003167FF" w:rsidRDefault="00312C76" w:rsidP="007E0BCD">
            <w:pPr>
              <w:pStyle w:val="TAC"/>
              <w:rPr>
                <w:sz w:val="16"/>
                <w:szCs w:val="16"/>
              </w:rPr>
            </w:pPr>
            <w:r w:rsidRPr="003167FF">
              <w:rPr>
                <w:sz w:val="16"/>
                <w:szCs w:val="16"/>
              </w:rPr>
              <w:t>SP-211525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404898" w14:textId="77777777" w:rsidR="00312C76" w:rsidRPr="003167FF" w:rsidRDefault="00312C76" w:rsidP="007E0BCD">
            <w:pPr>
              <w:pStyle w:val="TAC"/>
              <w:rPr>
                <w:sz w:val="16"/>
              </w:rPr>
            </w:pPr>
            <w:r w:rsidRPr="003167FF">
              <w:rPr>
                <w:sz w:val="16"/>
              </w:rPr>
              <w:t>0086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2DC803"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5EEEF0"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012A7B" w14:textId="77777777" w:rsidR="00312C76" w:rsidRPr="003167FF" w:rsidRDefault="00312C76" w:rsidP="007E0BCD">
            <w:pPr>
              <w:pStyle w:val="TAL"/>
              <w:rPr>
                <w:sz w:val="16"/>
                <w:szCs w:val="16"/>
              </w:rPr>
            </w:pPr>
            <w:r w:rsidRPr="003167FF">
              <w:rPr>
                <w:sz w:val="16"/>
                <w:szCs w:val="16"/>
              </w:rPr>
              <w:t>Removal of PCP from TSC stream discovery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C77A7D" w14:textId="77777777" w:rsidR="00312C76" w:rsidRPr="003167FF" w:rsidRDefault="00312C76" w:rsidP="007E0BCD">
            <w:pPr>
              <w:pStyle w:val="TAC"/>
              <w:rPr>
                <w:sz w:val="16"/>
                <w:szCs w:val="16"/>
              </w:rPr>
            </w:pPr>
            <w:r w:rsidRPr="003167FF">
              <w:rPr>
                <w:sz w:val="16"/>
                <w:szCs w:val="16"/>
              </w:rPr>
              <w:t>17.4.0</w:t>
            </w:r>
          </w:p>
        </w:tc>
      </w:tr>
      <w:tr w:rsidR="00312C76" w:rsidRPr="003167FF" w14:paraId="35AB9EE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BE2B97C" w14:textId="77777777" w:rsidR="00312C76" w:rsidRPr="003167FF" w:rsidRDefault="00312C76" w:rsidP="007E0BCD">
            <w:pPr>
              <w:pStyle w:val="TAC"/>
              <w:rPr>
                <w:sz w:val="16"/>
                <w:szCs w:val="16"/>
              </w:rPr>
            </w:pPr>
            <w:r w:rsidRPr="003167FF">
              <w:rPr>
                <w:sz w:val="16"/>
                <w:szCs w:val="16"/>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F294E7" w14:textId="77777777" w:rsidR="00312C76" w:rsidRPr="003167FF" w:rsidRDefault="00312C76" w:rsidP="00FD0BC9">
            <w:pPr>
              <w:pStyle w:val="TAL"/>
              <w:rPr>
                <w:sz w:val="16"/>
                <w:szCs w:val="16"/>
              </w:rPr>
            </w:pPr>
            <w:r w:rsidRPr="003167FF">
              <w:rPr>
                <w:sz w:val="16"/>
                <w:szCs w:val="16"/>
              </w:rPr>
              <w:t>SA#94-E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C472701" w14:textId="77777777" w:rsidR="00312C76" w:rsidRPr="003167FF" w:rsidRDefault="00312C76" w:rsidP="007E0BCD">
            <w:pPr>
              <w:pStyle w:val="TAC"/>
              <w:rPr>
                <w:sz w:val="16"/>
                <w:szCs w:val="16"/>
              </w:rPr>
            </w:pPr>
            <w:r w:rsidRPr="003167FF">
              <w:rPr>
                <w:sz w:val="16"/>
                <w:szCs w:val="16"/>
              </w:rPr>
              <w:t>SP-211525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B016F9" w14:textId="77777777" w:rsidR="00312C76" w:rsidRPr="003167FF" w:rsidRDefault="00312C76" w:rsidP="007E0BCD">
            <w:pPr>
              <w:pStyle w:val="TAC"/>
              <w:rPr>
                <w:sz w:val="16"/>
              </w:rPr>
            </w:pPr>
            <w:r w:rsidRPr="003167FF">
              <w:rPr>
                <w:sz w:val="16"/>
              </w:rPr>
              <w:t>0087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6E1E7C"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942E3A"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BE1CDF" w14:textId="77777777" w:rsidR="00312C76" w:rsidRPr="003167FF" w:rsidRDefault="00312C76" w:rsidP="007E0BCD">
            <w:pPr>
              <w:pStyle w:val="TAL"/>
              <w:rPr>
                <w:sz w:val="16"/>
                <w:szCs w:val="16"/>
              </w:rPr>
            </w:pPr>
            <w:r w:rsidRPr="003167FF">
              <w:rPr>
                <w:sz w:val="16"/>
                <w:szCs w:val="16"/>
              </w:rPr>
              <w:t>Add missing location area monitoring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665A87" w14:textId="77777777" w:rsidR="00312C76" w:rsidRPr="003167FF" w:rsidRDefault="00312C76" w:rsidP="007E0BCD">
            <w:pPr>
              <w:pStyle w:val="TAC"/>
              <w:rPr>
                <w:sz w:val="16"/>
                <w:szCs w:val="16"/>
              </w:rPr>
            </w:pPr>
            <w:r w:rsidRPr="003167FF">
              <w:rPr>
                <w:sz w:val="16"/>
                <w:szCs w:val="16"/>
              </w:rPr>
              <w:t>17.4.0</w:t>
            </w:r>
          </w:p>
        </w:tc>
      </w:tr>
      <w:tr w:rsidR="00312C76" w:rsidRPr="003167FF" w14:paraId="63D1D6C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3FC12C6" w14:textId="77777777" w:rsidR="00312C76" w:rsidRPr="003167FF" w:rsidRDefault="00312C76" w:rsidP="007E0BCD">
            <w:pPr>
              <w:pStyle w:val="TAC"/>
              <w:rPr>
                <w:sz w:val="16"/>
                <w:szCs w:val="16"/>
              </w:rPr>
            </w:pPr>
            <w:r w:rsidRPr="003167FF">
              <w:rPr>
                <w:sz w:val="16"/>
                <w:szCs w:val="16"/>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868E1B0" w14:textId="77777777" w:rsidR="00312C76" w:rsidRPr="003167FF" w:rsidRDefault="00312C76" w:rsidP="00FD0BC9">
            <w:pPr>
              <w:pStyle w:val="TAL"/>
              <w:rPr>
                <w:sz w:val="16"/>
                <w:szCs w:val="16"/>
              </w:rPr>
            </w:pPr>
            <w:r w:rsidRPr="003167FF">
              <w:rPr>
                <w:sz w:val="16"/>
                <w:szCs w:val="16"/>
              </w:rPr>
              <w:t>SA#95-E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AA6F9C5" w14:textId="77777777" w:rsidR="00312C76" w:rsidRPr="003167FF" w:rsidRDefault="00312C76" w:rsidP="007E0BCD">
            <w:pPr>
              <w:pStyle w:val="TAC"/>
              <w:rPr>
                <w:sz w:val="16"/>
                <w:szCs w:val="16"/>
              </w:rPr>
            </w:pPr>
            <w:r w:rsidRPr="003167FF">
              <w:rPr>
                <w:sz w:val="16"/>
                <w:szCs w:val="16"/>
              </w:rPr>
              <w:t>SP-220101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C8FCCA" w14:textId="77777777" w:rsidR="00312C76" w:rsidRPr="003167FF" w:rsidRDefault="00312C76" w:rsidP="007E0BCD">
            <w:pPr>
              <w:pStyle w:val="TAC"/>
              <w:rPr>
                <w:sz w:val="16"/>
              </w:rPr>
            </w:pPr>
            <w:r w:rsidRPr="003167FF">
              <w:rPr>
                <w:sz w:val="16"/>
              </w:rPr>
              <w:t>0087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96C5E6"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32CD69"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FF3293" w14:textId="77777777" w:rsidR="00312C76" w:rsidRPr="003167FF" w:rsidRDefault="00312C76" w:rsidP="007E0BCD">
            <w:pPr>
              <w:pStyle w:val="TAL"/>
              <w:rPr>
                <w:sz w:val="16"/>
                <w:szCs w:val="16"/>
              </w:rPr>
            </w:pPr>
            <w:r w:rsidRPr="003167FF">
              <w:rPr>
                <w:sz w:val="16"/>
                <w:szCs w:val="16"/>
              </w:rPr>
              <w:t>Clarify the VAL UE 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440DCB" w14:textId="77777777" w:rsidR="00312C76" w:rsidRPr="003167FF" w:rsidRDefault="00312C76" w:rsidP="007E0BCD">
            <w:pPr>
              <w:pStyle w:val="TAC"/>
              <w:rPr>
                <w:sz w:val="16"/>
                <w:szCs w:val="16"/>
              </w:rPr>
            </w:pPr>
            <w:r w:rsidRPr="003167FF">
              <w:rPr>
                <w:sz w:val="16"/>
                <w:szCs w:val="16"/>
              </w:rPr>
              <w:t>17.5.0</w:t>
            </w:r>
          </w:p>
        </w:tc>
      </w:tr>
      <w:tr w:rsidR="00312C76" w:rsidRPr="003167FF" w14:paraId="5D66676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42A36D7" w14:textId="77777777" w:rsidR="00312C76" w:rsidRPr="003167FF" w:rsidRDefault="00312C76" w:rsidP="007E0BCD">
            <w:pPr>
              <w:pStyle w:val="TAC"/>
              <w:rPr>
                <w:sz w:val="16"/>
                <w:szCs w:val="16"/>
              </w:rPr>
            </w:pPr>
            <w:r w:rsidRPr="003167FF">
              <w:rPr>
                <w:sz w:val="16"/>
                <w:szCs w:val="16"/>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2868AB4" w14:textId="77777777" w:rsidR="00312C76" w:rsidRPr="003167FF" w:rsidRDefault="00312C76" w:rsidP="00FD0BC9">
            <w:pPr>
              <w:pStyle w:val="TAL"/>
              <w:rPr>
                <w:sz w:val="16"/>
                <w:szCs w:val="16"/>
              </w:rPr>
            </w:pPr>
            <w:r w:rsidRPr="003167FF">
              <w:rPr>
                <w:sz w:val="16"/>
                <w:szCs w:val="16"/>
              </w:rPr>
              <w:t>SA#95-E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E8408DC" w14:textId="77777777" w:rsidR="00312C76" w:rsidRPr="003167FF" w:rsidRDefault="00312C76" w:rsidP="007E0BCD">
            <w:pPr>
              <w:pStyle w:val="TAC"/>
              <w:rPr>
                <w:sz w:val="16"/>
                <w:szCs w:val="16"/>
              </w:rPr>
            </w:pPr>
            <w:r w:rsidRPr="003167FF">
              <w:rPr>
                <w:sz w:val="16"/>
                <w:szCs w:val="16"/>
              </w:rPr>
              <w:t>SP-220101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54C83A" w14:textId="77777777" w:rsidR="00312C76" w:rsidRPr="003167FF" w:rsidRDefault="00312C76" w:rsidP="007E0BCD">
            <w:pPr>
              <w:pStyle w:val="TAC"/>
              <w:rPr>
                <w:sz w:val="16"/>
              </w:rPr>
            </w:pPr>
            <w:r w:rsidRPr="003167FF">
              <w:rPr>
                <w:sz w:val="16"/>
              </w:rPr>
              <w:t>0092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92068D"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1232E2"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36ABB1" w14:textId="77777777" w:rsidR="00312C76" w:rsidRPr="003167FF" w:rsidRDefault="00312C76" w:rsidP="007E0BCD">
            <w:pPr>
              <w:pStyle w:val="TAL"/>
              <w:rPr>
                <w:sz w:val="16"/>
                <w:szCs w:val="16"/>
              </w:rPr>
            </w:pPr>
            <w:r w:rsidRPr="003167FF">
              <w:rPr>
                <w:sz w:val="16"/>
                <w:szCs w:val="16"/>
              </w:rPr>
              <w:t>Correct QoS monitoring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6589DC" w14:textId="77777777" w:rsidR="00312C76" w:rsidRPr="003167FF" w:rsidRDefault="00312C76" w:rsidP="007E0BCD">
            <w:pPr>
              <w:pStyle w:val="TAC"/>
              <w:rPr>
                <w:sz w:val="16"/>
                <w:szCs w:val="16"/>
              </w:rPr>
            </w:pPr>
            <w:r w:rsidRPr="003167FF">
              <w:rPr>
                <w:sz w:val="16"/>
                <w:szCs w:val="16"/>
              </w:rPr>
              <w:t>17.5.0</w:t>
            </w:r>
          </w:p>
        </w:tc>
      </w:tr>
      <w:tr w:rsidR="00312C76" w:rsidRPr="003167FF" w14:paraId="120062D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C99DA3F" w14:textId="77777777" w:rsidR="00312C76" w:rsidRPr="003167FF" w:rsidRDefault="00312C76" w:rsidP="007E0BCD">
            <w:pPr>
              <w:pStyle w:val="TAC"/>
              <w:rPr>
                <w:sz w:val="16"/>
                <w:szCs w:val="16"/>
              </w:rPr>
            </w:pPr>
            <w:r w:rsidRPr="003167FF">
              <w:rPr>
                <w:sz w:val="16"/>
                <w:szCs w:val="16"/>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567814" w14:textId="77777777" w:rsidR="00312C76" w:rsidRPr="003167FF" w:rsidRDefault="00312C76" w:rsidP="00FD0BC9">
            <w:pPr>
              <w:pStyle w:val="TAL"/>
              <w:rPr>
                <w:sz w:val="16"/>
                <w:szCs w:val="16"/>
              </w:rPr>
            </w:pPr>
            <w:r w:rsidRPr="003167FF">
              <w:rPr>
                <w:sz w:val="16"/>
                <w:szCs w:val="16"/>
              </w:rPr>
              <w:t>SA#95-E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1498543" w14:textId="77777777" w:rsidR="00312C76" w:rsidRPr="003167FF" w:rsidRDefault="00312C76" w:rsidP="007E0BCD">
            <w:pPr>
              <w:pStyle w:val="TAC"/>
              <w:rPr>
                <w:sz w:val="16"/>
                <w:szCs w:val="16"/>
              </w:rPr>
            </w:pPr>
            <w:r w:rsidRPr="003167FF">
              <w:rPr>
                <w:sz w:val="16"/>
                <w:szCs w:val="16"/>
              </w:rPr>
              <w:t>SP-220101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8A27B1" w14:textId="77777777" w:rsidR="00312C76" w:rsidRPr="003167FF" w:rsidRDefault="00312C76" w:rsidP="007E0BCD">
            <w:pPr>
              <w:pStyle w:val="TAC"/>
              <w:rPr>
                <w:sz w:val="16"/>
              </w:rPr>
            </w:pPr>
            <w:r w:rsidRPr="003167FF">
              <w:rPr>
                <w:sz w:val="16"/>
              </w:rPr>
              <w:t>0093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218EA9"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6ACFAD"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ADD113" w14:textId="77777777" w:rsidR="00312C76" w:rsidRPr="003167FF" w:rsidRDefault="00312C76" w:rsidP="007E0BCD">
            <w:pPr>
              <w:pStyle w:val="TAL"/>
              <w:rPr>
                <w:sz w:val="16"/>
                <w:szCs w:val="16"/>
              </w:rPr>
            </w:pPr>
            <w:r w:rsidRPr="003167FF">
              <w:rPr>
                <w:sz w:val="16"/>
                <w:szCs w:val="16"/>
              </w:rPr>
              <w:t>Correct TSC stream availability discovery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3AACB5" w14:textId="77777777" w:rsidR="00312C76" w:rsidRPr="003167FF" w:rsidRDefault="00312C76" w:rsidP="007E0BCD">
            <w:pPr>
              <w:pStyle w:val="TAC"/>
              <w:rPr>
                <w:sz w:val="16"/>
                <w:szCs w:val="16"/>
              </w:rPr>
            </w:pPr>
            <w:r w:rsidRPr="003167FF">
              <w:rPr>
                <w:sz w:val="16"/>
                <w:szCs w:val="16"/>
              </w:rPr>
              <w:t>17.5.0</w:t>
            </w:r>
          </w:p>
        </w:tc>
      </w:tr>
      <w:tr w:rsidR="00312C76" w:rsidRPr="003167FF" w14:paraId="510C510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3DD7A39" w14:textId="77777777" w:rsidR="00312C76" w:rsidRPr="003167FF" w:rsidRDefault="00312C76" w:rsidP="007E0BCD">
            <w:pPr>
              <w:pStyle w:val="TAC"/>
              <w:rPr>
                <w:sz w:val="16"/>
                <w:szCs w:val="16"/>
              </w:rPr>
            </w:pPr>
            <w:r w:rsidRPr="003167FF">
              <w:rPr>
                <w:sz w:val="16"/>
                <w:szCs w:val="16"/>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A6B08D" w14:textId="77777777" w:rsidR="00312C76" w:rsidRPr="003167FF" w:rsidRDefault="00312C76" w:rsidP="00FD0BC9">
            <w:pPr>
              <w:pStyle w:val="TAL"/>
              <w:rPr>
                <w:sz w:val="16"/>
                <w:szCs w:val="16"/>
              </w:rPr>
            </w:pPr>
            <w:r w:rsidRPr="003167FF">
              <w:rPr>
                <w:sz w:val="16"/>
                <w:szCs w:val="16"/>
              </w:rPr>
              <w:t>SA#95-E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FCFF4E0" w14:textId="77777777" w:rsidR="00312C76" w:rsidRPr="003167FF" w:rsidRDefault="00312C76" w:rsidP="007E0BCD">
            <w:pPr>
              <w:pStyle w:val="TAC"/>
              <w:rPr>
                <w:sz w:val="16"/>
                <w:szCs w:val="16"/>
              </w:rPr>
            </w:pPr>
            <w:r w:rsidRPr="003167FF">
              <w:rPr>
                <w:sz w:val="16"/>
                <w:szCs w:val="16"/>
              </w:rPr>
              <w:t>SP-220102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F2258B" w14:textId="77777777" w:rsidR="00312C76" w:rsidRPr="003167FF" w:rsidRDefault="00312C76" w:rsidP="007E0BCD">
            <w:pPr>
              <w:pStyle w:val="TAC"/>
              <w:rPr>
                <w:sz w:val="16"/>
              </w:rPr>
            </w:pPr>
            <w:r w:rsidRPr="003167FF">
              <w:rPr>
                <w:sz w:val="16"/>
              </w:rPr>
              <w:t>0091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971C1D"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1E5D79"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F4DC19" w14:textId="77777777" w:rsidR="00312C76" w:rsidRPr="003167FF" w:rsidRDefault="00312C76" w:rsidP="007E0BCD">
            <w:pPr>
              <w:pStyle w:val="TAL"/>
              <w:rPr>
                <w:sz w:val="16"/>
                <w:szCs w:val="16"/>
              </w:rPr>
            </w:pPr>
            <w:r w:rsidRPr="003167FF">
              <w:rPr>
                <w:sz w:val="16"/>
                <w:szCs w:val="16"/>
              </w:rPr>
              <w:t>Complete location retrieval in an area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AC8F90" w14:textId="77777777" w:rsidR="00312C76" w:rsidRPr="003167FF" w:rsidRDefault="00312C76" w:rsidP="007E0BCD">
            <w:pPr>
              <w:pStyle w:val="TAC"/>
              <w:rPr>
                <w:sz w:val="16"/>
                <w:szCs w:val="16"/>
              </w:rPr>
            </w:pPr>
            <w:r w:rsidRPr="003167FF">
              <w:rPr>
                <w:sz w:val="16"/>
                <w:szCs w:val="16"/>
              </w:rPr>
              <w:t>18.0.0</w:t>
            </w:r>
          </w:p>
        </w:tc>
      </w:tr>
      <w:tr w:rsidR="00862224" w:rsidRPr="003167FF" w14:paraId="24DAE10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709944D" w14:textId="7BCF0984" w:rsidR="00862224" w:rsidRPr="003167FF" w:rsidRDefault="00862224" w:rsidP="00862224">
            <w:pPr>
              <w:pStyle w:val="TAC"/>
              <w:rPr>
                <w:sz w:val="16"/>
                <w:szCs w:val="16"/>
              </w:rPr>
            </w:pPr>
            <w:r w:rsidRPr="003167FF">
              <w:rPr>
                <w:sz w:val="16"/>
                <w:szCs w:val="16"/>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58B2199" w14:textId="6B15A051" w:rsidR="00862224" w:rsidRPr="003167FF" w:rsidRDefault="00862224" w:rsidP="00FD0BC9">
            <w:pPr>
              <w:pStyle w:val="TAL"/>
              <w:rPr>
                <w:sz w:val="16"/>
                <w:szCs w:val="16"/>
              </w:rPr>
            </w:pPr>
            <w:r w:rsidRPr="003167FF">
              <w:rPr>
                <w:sz w:val="16"/>
                <w:szCs w:val="16"/>
              </w:rPr>
              <w:t>SA#96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59492F8" w14:textId="03911124" w:rsidR="00862224" w:rsidRPr="003167FF" w:rsidRDefault="00862224" w:rsidP="00862224">
            <w:pPr>
              <w:pStyle w:val="TAC"/>
              <w:rPr>
                <w:sz w:val="16"/>
                <w:szCs w:val="16"/>
              </w:rPr>
            </w:pPr>
            <w:r w:rsidRPr="003167FF">
              <w:rPr>
                <w:sz w:val="16"/>
                <w:szCs w:val="16"/>
              </w:rPr>
              <w:t>SP-220473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D70A42" w14:textId="0CE72780" w:rsidR="00862224" w:rsidRPr="003167FF" w:rsidRDefault="00862224" w:rsidP="00862224">
            <w:pPr>
              <w:pStyle w:val="TAC"/>
              <w:rPr>
                <w:sz w:val="16"/>
                <w:szCs w:val="16"/>
              </w:rPr>
            </w:pPr>
            <w:r w:rsidRPr="003167FF">
              <w:rPr>
                <w:sz w:val="16"/>
                <w:szCs w:val="16"/>
              </w:rPr>
              <w:t>0097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B181D6" w14:textId="54122CA1" w:rsidR="00862224" w:rsidRPr="003167FF" w:rsidRDefault="00862224" w:rsidP="00862224">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CEABF5" w14:textId="538704C3" w:rsidR="00862224" w:rsidRPr="003167FF" w:rsidRDefault="00862224" w:rsidP="00862224">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A7BF35" w14:textId="14973273" w:rsidR="00862224" w:rsidRPr="003167FF" w:rsidRDefault="00862224" w:rsidP="00862224">
            <w:pPr>
              <w:pStyle w:val="TAL"/>
              <w:rPr>
                <w:sz w:val="16"/>
                <w:szCs w:val="16"/>
              </w:rPr>
            </w:pPr>
            <w:r w:rsidRPr="003167FF">
              <w:rPr>
                <w:sz w:val="16"/>
                <w:szCs w:val="16"/>
              </w:rPr>
              <w:t>Minor essential corrections to TS 23.434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5F08A1" w14:textId="5861E2AB" w:rsidR="00862224" w:rsidRPr="003167FF" w:rsidRDefault="00862224" w:rsidP="00862224">
            <w:pPr>
              <w:pStyle w:val="TAC"/>
              <w:rPr>
                <w:sz w:val="16"/>
                <w:szCs w:val="16"/>
              </w:rPr>
            </w:pPr>
            <w:r w:rsidRPr="003167FF">
              <w:rPr>
                <w:sz w:val="16"/>
                <w:szCs w:val="16"/>
              </w:rPr>
              <w:t>18.</w:t>
            </w:r>
            <w:r w:rsidR="001655ED" w:rsidRPr="003167FF">
              <w:rPr>
                <w:sz w:val="16"/>
                <w:szCs w:val="16"/>
              </w:rPr>
              <w:t>1</w:t>
            </w:r>
            <w:r w:rsidRPr="003167FF">
              <w:rPr>
                <w:sz w:val="16"/>
                <w:szCs w:val="16"/>
              </w:rPr>
              <w:t>.0</w:t>
            </w:r>
          </w:p>
        </w:tc>
      </w:tr>
      <w:tr w:rsidR="00B55FDA" w:rsidRPr="003167FF" w14:paraId="7EB39C8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31227B0" w14:textId="6D13335A" w:rsidR="00B55FDA" w:rsidRPr="003167FF" w:rsidRDefault="00B55FDA" w:rsidP="00B55FDA">
            <w:pPr>
              <w:pStyle w:val="TAC"/>
              <w:rPr>
                <w:sz w:val="16"/>
                <w:szCs w:val="16"/>
              </w:rPr>
            </w:pPr>
            <w:r w:rsidRPr="003167FF">
              <w:rPr>
                <w:sz w:val="16"/>
                <w:szCs w:val="16"/>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A893B0B" w14:textId="35178623" w:rsidR="00B55FDA" w:rsidRPr="003167FF" w:rsidRDefault="00B55FDA" w:rsidP="00FD0BC9">
            <w:pPr>
              <w:pStyle w:val="TAL"/>
              <w:rPr>
                <w:sz w:val="16"/>
                <w:szCs w:val="16"/>
              </w:rPr>
            </w:pPr>
            <w:r w:rsidRPr="003167FF">
              <w:rPr>
                <w:sz w:val="16"/>
                <w:szCs w:val="16"/>
              </w:rPr>
              <w:t>SA#96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DAAE000" w14:textId="3EB9EE45" w:rsidR="00B55FDA" w:rsidRPr="003167FF" w:rsidRDefault="00B55FDA" w:rsidP="00B55FDA">
            <w:pPr>
              <w:pStyle w:val="TAC"/>
              <w:rPr>
                <w:sz w:val="16"/>
                <w:szCs w:val="16"/>
              </w:rPr>
            </w:pPr>
            <w:r w:rsidRPr="003167FF">
              <w:rPr>
                <w:sz w:val="16"/>
                <w:szCs w:val="16"/>
              </w:rPr>
              <w:t>SP-220473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603305" w14:textId="6998C87D" w:rsidR="00B55FDA" w:rsidRPr="003167FF" w:rsidRDefault="00B55FDA" w:rsidP="00B55FDA">
            <w:pPr>
              <w:pStyle w:val="TAC"/>
              <w:rPr>
                <w:sz w:val="16"/>
                <w:szCs w:val="16"/>
              </w:rPr>
            </w:pPr>
            <w:r w:rsidRPr="003167FF">
              <w:rPr>
                <w:sz w:val="16"/>
                <w:szCs w:val="16"/>
              </w:rPr>
              <w:t>0101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22A8D" w14:textId="10FF3D37" w:rsidR="00B55FDA" w:rsidRPr="003167FF" w:rsidRDefault="00B55FDA" w:rsidP="00B55FD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770DA1" w14:textId="7EA07BE5" w:rsidR="00B55FDA" w:rsidRPr="003167FF" w:rsidRDefault="00B55FDA" w:rsidP="00B55FDA">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52D258" w14:textId="593F2357" w:rsidR="00B55FDA" w:rsidRPr="003167FF" w:rsidRDefault="00B55FDA" w:rsidP="00B55FDA">
            <w:pPr>
              <w:pStyle w:val="TAL"/>
              <w:rPr>
                <w:sz w:val="16"/>
                <w:szCs w:val="16"/>
              </w:rPr>
            </w:pPr>
            <w:r w:rsidRPr="003167FF">
              <w:rPr>
                <w:sz w:val="16"/>
                <w:szCs w:val="16"/>
              </w:rPr>
              <w:t>Minor corrections on network resource management for 5G TSC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5C79A6" w14:textId="2BA0C5C5" w:rsidR="00B55FDA" w:rsidRPr="003167FF" w:rsidRDefault="00B55FDA" w:rsidP="00B55FDA">
            <w:pPr>
              <w:pStyle w:val="TAC"/>
              <w:rPr>
                <w:sz w:val="16"/>
                <w:szCs w:val="16"/>
              </w:rPr>
            </w:pPr>
            <w:r w:rsidRPr="003167FF">
              <w:rPr>
                <w:sz w:val="16"/>
                <w:szCs w:val="16"/>
              </w:rPr>
              <w:t>18.1.0</w:t>
            </w:r>
          </w:p>
        </w:tc>
      </w:tr>
      <w:tr w:rsidR="00272913" w:rsidRPr="003167FF" w14:paraId="473393F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F606894" w14:textId="4CE38995" w:rsidR="00272913" w:rsidRPr="003167FF" w:rsidRDefault="00272913" w:rsidP="00272913">
            <w:pPr>
              <w:pStyle w:val="TAC"/>
              <w:rPr>
                <w:sz w:val="16"/>
                <w:szCs w:val="16"/>
              </w:rPr>
            </w:pPr>
            <w:r w:rsidRPr="003167FF">
              <w:rPr>
                <w:sz w:val="16"/>
                <w:szCs w:val="16"/>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098C604" w14:textId="3978A6A2" w:rsidR="00272913" w:rsidRPr="003167FF" w:rsidRDefault="00272913" w:rsidP="00FD0BC9">
            <w:pPr>
              <w:pStyle w:val="TAL"/>
              <w:rPr>
                <w:sz w:val="16"/>
                <w:szCs w:val="16"/>
              </w:rPr>
            </w:pPr>
            <w:r w:rsidRPr="003167FF">
              <w:rPr>
                <w:sz w:val="16"/>
                <w:szCs w:val="16"/>
              </w:rPr>
              <w:t>SA#96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FF14F89" w14:textId="402B3482" w:rsidR="00272913" w:rsidRPr="003167FF" w:rsidRDefault="00272913" w:rsidP="00272913">
            <w:pPr>
              <w:pStyle w:val="TAC"/>
              <w:rPr>
                <w:sz w:val="16"/>
                <w:szCs w:val="16"/>
              </w:rPr>
            </w:pPr>
            <w:r w:rsidRPr="003167FF">
              <w:rPr>
                <w:sz w:val="16"/>
                <w:szCs w:val="16"/>
              </w:rPr>
              <w:t>SP-220473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850A92" w14:textId="6FD691C5" w:rsidR="00272913" w:rsidRPr="003167FF" w:rsidRDefault="00272913" w:rsidP="00272913">
            <w:pPr>
              <w:pStyle w:val="TAC"/>
              <w:rPr>
                <w:sz w:val="16"/>
                <w:szCs w:val="16"/>
              </w:rPr>
            </w:pPr>
            <w:r w:rsidRPr="003167FF">
              <w:rPr>
                <w:sz w:val="16"/>
                <w:szCs w:val="16"/>
              </w:rPr>
              <w:t>0103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F347AD" w14:textId="0730B3B3" w:rsidR="00272913" w:rsidRPr="003167FF" w:rsidRDefault="00272913" w:rsidP="00272913">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117A03" w14:textId="57150354" w:rsidR="00272913" w:rsidRPr="003167FF" w:rsidRDefault="00272913" w:rsidP="00272913">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82877B" w14:textId="0FD85E1F" w:rsidR="00272913" w:rsidRPr="003167FF" w:rsidRDefault="00272913" w:rsidP="00272913">
            <w:pPr>
              <w:pStyle w:val="TAL"/>
              <w:rPr>
                <w:sz w:val="16"/>
                <w:szCs w:val="16"/>
              </w:rPr>
            </w:pPr>
            <w:r w:rsidRPr="003167FF">
              <w:rPr>
                <w:sz w:val="16"/>
                <w:szCs w:val="16"/>
              </w:rPr>
              <w:t>QoS monitoring clarification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942A9C" w14:textId="5A3E3943" w:rsidR="00272913" w:rsidRPr="003167FF" w:rsidRDefault="00272913" w:rsidP="00272913">
            <w:pPr>
              <w:pStyle w:val="TAC"/>
              <w:rPr>
                <w:sz w:val="16"/>
                <w:szCs w:val="16"/>
              </w:rPr>
            </w:pPr>
            <w:r w:rsidRPr="003167FF">
              <w:rPr>
                <w:sz w:val="16"/>
                <w:szCs w:val="16"/>
              </w:rPr>
              <w:t>18.1.0</w:t>
            </w:r>
          </w:p>
        </w:tc>
      </w:tr>
      <w:tr w:rsidR="0095782D" w:rsidRPr="003167FF" w14:paraId="2A9BC27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C131550" w14:textId="3E45546F" w:rsidR="0095782D" w:rsidRPr="003167FF" w:rsidRDefault="007837A6" w:rsidP="0095782D">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32563AB" w14:textId="45E9163B" w:rsidR="0095782D" w:rsidRPr="003167FF" w:rsidRDefault="0095782D" w:rsidP="0095782D">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C6D8D81" w14:textId="6EC7D534" w:rsidR="0095782D" w:rsidRPr="003167FF" w:rsidRDefault="0095782D" w:rsidP="0095782D">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DA8DC5" w14:textId="5D6743C4" w:rsidR="0095782D" w:rsidRPr="003167FF" w:rsidRDefault="0095782D" w:rsidP="0095782D">
            <w:pPr>
              <w:pStyle w:val="TAC"/>
              <w:rPr>
                <w:sz w:val="16"/>
                <w:szCs w:val="16"/>
              </w:rPr>
            </w:pPr>
            <w:r w:rsidRPr="003167FF">
              <w:rPr>
                <w:sz w:val="16"/>
                <w:szCs w:val="16"/>
              </w:rPr>
              <w:t>010</w:t>
            </w:r>
            <w:r w:rsidR="00E3402C" w:rsidRPr="003167F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7D7472" w14:textId="50BE6029" w:rsidR="0095782D" w:rsidRPr="003167FF" w:rsidRDefault="00BF7E7B" w:rsidP="0095782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E8DD87" w14:textId="3AAEA8A7" w:rsidR="0095782D" w:rsidRPr="003167FF" w:rsidRDefault="0095782D" w:rsidP="0095782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877303" w14:textId="3C80F174" w:rsidR="0095782D" w:rsidRPr="003167FF" w:rsidRDefault="0095782D" w:rsidP="0095782D">
            <w:pPr>
              <w:pStyle w:val="TAL"/>
              <w:rPr>
                <w:sz w:val="16"/>
                <w:szCs w:val="16"/>
              </w:rPr>
            </w:pPr>
            <w:r w:rsidRPr="003167FF">
              <w:rPr>
                <w:sz w:val="16"/>
                <w:szCs w:val="16"/>
              </w:rPr>
              <w:t>SEAL Notification Management service – Functional Model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54144D" w14:textId="360AA0C0" w:rsidR="0095782D" w:rsidRPr="003167FF" w:rsidRDefault="0095782D" w:rsidP="0095782D">
            <w:pPr>
              <w:pStyle w:val="TAC"/>
              <w:rPr>
                <w:sz w:val="16"/>
                <w:szCs w:val="16"/>
              </w:rPr>
            </w:pPr>
            <w:r w:rsidRPr="003167FF">
              <w:rPr>
                <w:sz w:val="16"/>
                <w:szCs w:val="16"/>
              </w:rPr>
              <w:t>18.2.0</w:t>
            </w:r>
          </w:p>
        </w:tc>
      </w:tr>
      <w:tr w:rsidR="006F3D2F" w:rsidRPr="003167FF" w14:paraId="33D9C6B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BABCE4D" w14:textId="1EC9A5F2" w:rsidR="006F3D2F" w:rsidRPr="003167FF" w:rsidRDefault="007837A6" w:rsidP="006F3D2F">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916639F" w14:textId="0B8B813A" w:rsidR="006F3D2F" w:rsidRPr="003167FF" w:rsidRDefault="006F3D2F" w:rsidP="006F3D2F">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AF8AA26" w14:textId="3E33B470" w:rsidR="006F3D2F" w:rsidRPr="003167FF" w:rsidRDefault="006F3D2F" w:rsidP="006F3D2F">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A4300D" w14:textId="19223D34" w:rsidR="006F3D2F" w:rsidRPr="003167FF" w:rsidRDefault="006F3D2F" w:rsidP="006F3D2F">
            <w:pPr>
              <w:pStyle w:val="TAC"/>
              <w:rPr>
                <w:sz w:val="16"/>
                <w:szCs w:val="16"/>
              </w:rPr>
            </w:pPr>
            <w:r w:rsidRPr="003167FF">
              <w:rPr>
                <w:sz w:val="16"/>
                <w:szCs w:val="16"/>
              </w:rPr>
              <w:t>0105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D417B2" w14:textId="7C29D96E" w:rsidR="006F3D2F" w:rsidRPr="003167FF" w:rsidRDefault="006F3D2F" w:rsidP="006F3D2F">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9DF19D" w14:textId="71F3B4EF" w:rsidR="006F3D2F" w:rsidRPr="003167FF" w:rsidRDefault="006F3D2F" w:rsidP="006F3D2F">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4AE7BA" w14:textId="3E812333" w:rsidR="006F3D2F" w:rsidRPr="003167FF" w:rsidRDefault="006F3D2F" w:rsidP="006F3D2F">
            <w:pPr>
              <w:pStyle w:val="TAL"/>
              <w:rPr>
                <w:sz w:val="16"/>
                <w:szCs w:val="16"/>
              </w:rPr>
            </w:pPr>
            <w:r w:rsidRPr="003167FF">
              <w:rPr>
                <w:sz w:val="16"/>
                <w:szCs w:val="16"/>
              </w:rPr>
              <w:t>SEAL Notification Management service – Information Flows and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A8C6A7" w14:textId="692C14CF" w:rsidR="006F3D2F" w:rsidRPr="003167FF" w:rsidRDefault="006F3D2F" w:rsidP="006F3D2F">
            <w:pPr>
              <w:pStyle w:val="TAC"/>
              <w:rPr>
                <w:sz w:val="16"/>
                <w:szCs w:val="16"/>
              </w:rPr>
            </w:pPr>
            <w:r w:rsidRPr="003167FF">
              <w:rPr>
                <w:sz w:val="16"/>
                <w:szCs w:val="16"/>
              </w:rPr>
              <w:t>18.2.0</w:t>
            </w:r>
          </w:p>
        </w:tc>
      </w:tr>
      <w:tr w:rsidR="0024771C" w:rsidRPr="003167FF" w14:paraId="645BFC9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E76A912" w14:textId="6F60C341" w:rsidR="0024771C" w:rsidRPr="003167FF" w:rsidRDefault="007837A6" w:rsidP="0024771C">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40F20E" w14:textId="4B1682D2" w:rsidR="0024771C" w:rsidRPr="003167FF" w:rsidRDefault="0024771C" w:rsidP="0024771C">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B92C6BE" w14:textId="33B1D1E2" w:rsidR="0024771C" w:rsidRPr="003167FF" w:rsidRDefault="0024771C" w:rsidP="0024771C">
            <w:pPr>
              <w:pStyle w:val="TAC"/>
              <w:rPr>
                <w:sz w:val="16"/>
                <w:szCs w:val="16"/>
              </w:rPr>
            </w:pPr>
            <w:r w:rsidRPr="003167FF">
              <w:rPr>
                <w:sz w:val="16"/>
                <w:szCs w:val="16"/>
              </w:rPr>
              <w:t>SP-220920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DF680C" w14:textId="0DD34A32" w:rsidR="0024771C" w:rsidRPr="003167FF" w:rsidRDefault="0024771C" w:rsidP="0024771C">
            <w:pPr>
              <w:pStyle w:val="TAC"/>
              <w:rPr>
                <w:sz w:val="16"/>
                <w:szCs w:val="16"/>
              </w:rPr>
            </w:pPr>
            <w:r w:rsidRPr="003167FF">
              <w:rPr>
                <w:sz w:val="16"/>
                <w:szCs w:val="16"/>
              </w:rPr>
              <w:t>0108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A78C79" w14:textId="2278EE5F" w:rsidR="0024771C" w:rsidRPr="003167FF" w:rsidRDefault="0024771C" w:rsidP="0024771C">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C4B808" w14:textId="53FD1B93" w:rsidR="0024771C" w:rsidRPr="003167FF" w:rsidRDefault="0024771C" w:rsidP="0024771C">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D4B59E" w14:textId="4289E462" w:rsidR="0024771C" w:rsidRPr="003167FF" w:rsidRDefault="0024771C" w:rsidP="0024771C">
            <w:pPr>
              <w:pStyle w:val="TAL"/>
              <w:rPr>
                <w:sz w:val="16"/>
                <w:szCs w:val="16"/>
              </w:rPr>
            </w:pPr>
            <w:r w:rsidRPr="003167FF">
              <w:rPr>
                <w:sz w:val="16"/>
                <w:szCs w:val="16"/>
              </w:rPr>
              <w:t>EN resolution for network slice adaptation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483667" w14:textId="6AA6008E" w:rsidR="0024771C" w:rsidRPr="003167FF" w:rsidRDefault="0024771C" w:rsidP="0024771C">
            <w:pPr>
              <w:pStyle w:val="TAC"/>
              <w:rPr>
                <w:sz w:val="16"/>
                <w:szCs w:val="16"/>
              </w:rPr>
            </w:pPr>
            <w:r w:rsidRPr="003167FF">
              <w:rPr>
                <w:sz w:val="16"/>
                <w:szCs w:val="16"/>
              </w:rPr>
              <w:t>18.2.0</w:t>
            </w:r>
          </w:p>
        </w:tc>
      </w:tr>
      <w:tr w:rsidR="002006CD" w:rsidRPr="003167FF" w14:paraId="3D73FB8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F2230FD" w14:textId="11703620" w:rsidR="002006CD" w:rsidRPr="003167FF" w:rsidRDefault="007837A6" w:rsidP="002006CD">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BE5863" w14:textId="25F946B8" w:rsidR="002006CD" w:rsidRPr="003167FF" w:rsidRDefault="002006CD" w:rsidP="002006CD">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A51BF2E" w14:textId="4A944FB1" w:rsidR="002006CD" w:rsidRPr="003167FF" w:rsidRDefault="002006CD" w:rsidP="002006CD">
            <w:pPr>
              <w:pStyle w:val="TAC"/>
              <w:rPr>
                <w:sz w:val="16"/>
                <w:szCs w:val="16"/>
              </w:rPr>
            </w:pPr>
            <w:r w:rsidRPr="003167FF">
              <w:rPr>
                <w:sz w:val="16"/>
                <w:szCs w:val="16"/>
              </w:rPr>
              <w:t>SP-22092</w:t>
            </w:r>
            <w:r w:rsidR="009A729E" w:rsidRPr="003167FF">
              <w:rPr>
                <w:sz w:val="16"/>
                <w:szCs w:val="16"/>
              </w:rPr>
              <w:t>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203328" w14:textId="48A7EC6F" w:rsidR="002006CD" w:rsidRPr="003167FF" w:rsidRDefault="002006CD" w:rsidP="002006CD">
            <w:pPr>
              <w:pStyle w:val="TAC"/>
              <w:rPr>
                <w:sz w:val="16"/>
                <w:szCs w:val="16"/>
              </w:rPr>
            </w:pPr>
            <w:r w:rsidRPr="003167FF">
              <w:rPr>
                <w:sz w:val="16"/>
                <w:szCs w:val="16"/>
              </w:rPr>
              <w:t>0110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577181" w14:textId="7124B690" w:rsidR="002006CD" w:rsidRPr="003167FF" w:rsidRDefault="002006CD" w:rsidP="002006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A31E3" w14:textId="63374A9F" w:rsidR="002006CD" w:rsidRPr="003167FF" w:rsidRDefault="002006CD" w:rsidP="002006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48AB02" w14:textId="3408094B" w:rsidR="002006CD" w:rsidRPr="003167FF" w:rsidRDefault="002006CD" w:rsidP="002006CD">
            <w:pPr>
              <w:pStyle w:val="TAL"/>
              <w:rPr>
                <w:sz w:val="16"/>
                <w:szCs w:val="16"/>
              </w:rPr>
            </w:pPr>
            <w:r w:rsidRPr="003167FF">
              <w:rPr>
                <w:sz w:val="16"/>
                <w:szCs w:val="16"/>
              </w:rPr>
              <w:t>Establishing communication with service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52186" w14:textId="6CC5F194" w:rsidR="002006CD" w:rsidRPr="003167FF" w:rsidRDefault="002006CD" w:rsidP="002006CD">
            <w:pPr>
              <w:pStyle w:val="TAC"/>
              <w:rPr>
                <w:sz w:val="16"/>
                <w:szCs w:val="16"/>
              </w:rPr>
            </w:pPr>
            <w:r w:rsidRPr="003167FF">
              <w:rPr>
                <w:sz w:val="16"/>
                <w:szCs w:val="16"/>
              </w:rPr>
              <w:t>18.2.0</w:t>
            </w:r>
          </w:p>
        </w:tc>
      </w:tr>
      <w:tr w:rsidR="0017007C" w:rsidRPr="003167FF" w14:paraId="2C34F7D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FA48DFE" w14:textId="3555528A" w:rsidR="0017007C" w:rsidRPr="003167FF" w:rsidRDefault="007837A6" w:rsidP="0017007C">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6E82EB9" w14:textId="4BABD1BF" w:rsidR="0017007C" w:rsidRPr="003167FF" w:rsidRDefault="0017007C" w:rsidP="0017007C">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4556D29" w14:textId="0D96C01F" w:rsidR="0017007C" w:rsidRPr="003167FF" w:rsidRDefault="0017007C" w:rsidP="0017007C">
            <w:pPr>
              <w:pStyle w:val="TAC"/>
              <w:rPr>
                <w:sz w:val="16"/>
                <w:szCs w:val="16"/>
              </w:rPr>
            </w:pPr>
            <w:r w:rsidRPr="003167FF">
              <w:rPr>
                <w:sz w:val="16"/>
                <w:szCs w:val="16"/>
              </w:rPr>
              <w:t>SP-22092</w:t>
            </w:r>
            <w:r w:rsidR="009A729E" w:rsidRPr="003167FF">
              <w:rPr>
                <w:sz w:val="16"/>
                <w:szCs w:val="16"/>
              </w:rPr>
              <w:t>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49A4C6" w14:textId="6D67A27D" w:rsidR="0017007C" w:rsidRPr="003167FF" w:rsidRDefault="0017007C" w:rsidP="0017007C">
            <w:pPr>
              <w:pStyle w:val="TAC"/>
              <w:rPr>
                <w:sz w:val="16"/>
                <w:szCs w:val="16"/>
              </w:rPr>
            </w:pPr>
            <w:r w:rsidRPr="003167FF">
              <w:rPr>
                <w:sz w:val="16"/>
                <w:szCs w:val="16"/>
              </w:rPr>
              <w:t>0111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430277" w14:textId="5FDD5871" w:rsidR="0017007C" w:rsidRPr="003167FF" w:rsidRDefault="0017007C" w:rsidP="0017007C">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C27476" w14:textId="59DDA5BE" w:rsidR="0017007C" w:rsidRPr="003167FF" w:rsidRDefault="0017007C" w:rsidP="0017007C">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FA958D" w14:textId="195AF8CB" w:rsidR="0017007C" w:rsidRPr="003167FF" w:rsidRDefault="0017007C" w:rsidP="0017007C">
            <w:pPr>
              <w:pStyle w:val="TAL"/>
              <w:rPr>
                <w:sz w:val="16"/>
                <w:szCs w:val="16"/>
              </w:rPr>
            </w:pPr>
            <w:r w:rsidRPr="003167FF">
              <w:rPr>
                <w:sz w:val="16"/>
                <w:szCs w:val="16"/>
              </w:rPr>
              <w:t>Information flows and procedures to maintain notification channel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483563" w14:textId="6B78C152" w:rsidR="0017007C" w:rsidRPr="003167FF" w:rsidRDefault="0017007C" w:rsidP="0017007C">
            <w:pPr>
              <w:pStyle w:val="TAC"/>
              <w:rPr>
                <w:sz w:val="16"/>
                <w:szCs w:val="16"/>
              </w:rPr>
            </w:pPr>
            <w:r w:rsidRPr="003167FF">
              <w:rPr>
                <w:sz w:val="16"/>
                <w:szCs w:val="16"/>
              </w:rPr>
              <w:t>18.2.0</w:t>
            </w:r>
          </w:p>
        </w:tc>
      </w:tr>
      <w:tr w:rsidR="002774FD" w:rsidRPr="003167FF" w14:paraId="1FA42C0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3015203" w14:textId="1B6C9754" w:rsidR="002774FD" w:rsidRPr="003167FF" w:rsidRDefault="007837A6" w:rsidP="002774FD">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4B3FA9B" w14:textId="3386DAB1" w:rsidR="002774FD" w:rsidRPr="003167FF" w:rsidRDefault="002774FD" w:rsidP="002774FD">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7A1EB05" w14:textId="0826DE01" w:rsidR="002774FD" w:rsidRPr="003167FF" w:rsidRDefault="002774FD" w:rsidP="002774FD">
            <w:pPr>
              <w:pStyle w:val="TAC"/>
              <w:rPr>
                <w:sz w:val="16"/>
                <w:szCs w:val="16"/>
              </w:rPr>
            </w:pPr>
            <w:r w:rsidRPr="003167FF">
              <w:rPr>
                <w:sz w:val="16"/>
                <w:szCs w:val="16"/>
              </w:rPr>
              <w:t>SP-22092</w:t>
            </w:r>
            <w:r w:rsidR="009A729E" w:rsidRPr="003167FF">
              <w:rPr>
                <w:sz w:val="16"/>
                <w:szCs w:val="16"/>
              </w:rPr>
              <w:t>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C1E912" w14:textId="13D96068" w:rsidR="002774FD" w:rsidRPr="003167FF" w:rsidRDefault="002774FD" w:rsidP="002774FD">
            <w:pPr>
              <w:pStyle w:val="TAC"/>
              <w:rPr>
                <w:sz w:val="16"/>
                <w:szCs w:val="16"/>
              </w:rPr>
            </w:pPr>
            <w:r w:rsidRPr="003167FF">
              <w:rPr>
                <w:sz w:val="16"/>
                <w:szCs w:val="16"/>
              </w:rPr>
              <w:t>0112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17319A" w14:textId="20593E01" w:rsidR="002774FD" w:rsidRPr="003167FF" w:rsidRDefault="002774FD" w:rsidP="002774F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D6C786" w14:textId="53E9865A" w:rsidR="002774FD" w:rsidRPr="003167FF" w:rsidRDefault="002774FD" w:rsidP="002774F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B12CB5" w14:textId="5F96C9D8" w:rsidR="002774FD" w:rsidRPr="003167FF" w:rsidRDefault="002774FD" w:rsidP="002774FD">
            <w:pPr>
              <w:pStyle w:val="TAL"/>
              <w:rPr>
                <w:sz w:val="16"/>
                <w:szCs w:val="16"/>
              </w:rPr>
            </w:pPr>
            <w:r w:rsidRPr="003167FF">
              <w:rPr>
                <w:sz w:val="16"/>
                <w:szCs w:val="16"/>
              </w:rPr>
              <w:t>Update_Unicast_QoS_Monitoring_Subscription operation in the SS_NetworkResourceMonitoring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0CEB1B" w14:textId="208B0FC5" w:rsidR="002774FD" w:rsidRPr="003167FF" w:rsidRDefault="002774FD" w:rsidP="002774FD">
            <w:pPr>
              <w:pStyle w:val="TAC"/>
              <w:rPr>
                <w:sz w:val="16"/>
                <w:szCs w:val="16"/>
              </w:rPr>
            </w:pPr>
            <w:r w:rsidRPr="003167FF">
              <w:rPr>
                <w:sz w:val="16"/>
                <w:szCs w:val="16"/>
              </w:rPr>
              <w:t>18.2.0</w:t>
            </w:r>
          </w:p>
        </w:tc>
      </w:tr>
      <w:tr w:rsidR="008072F9" w:rsidRPr="003167FF" w14:paraId="4A43241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B2C7724" w14:textId="63C625FA" w:rsidR="008072F9" w:rsidRPr="003167FF" w:rsidRDefault="007837A6" w:rsidP="008072F9">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E39E1D" w14:textId="4F8FE339" w:rsidR="008072F9" w:rsidRPr="003167FF" w:rsidRDefault="008072F9" w:rsidP="008072F9">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E3576A7" w14:textId="55F6E893" w:rsidR="008072F9" w:rsidRPr="003167FF" w:rsidRDefault="008072F9" w:rsidP="008072F9">
            <w:pPr>
              <w:pStyle w:val="TAC"/>
              <w:rPr>
                <w:sz w:val="16"/>
                <w:szCs w:val="16"/>
              </w:rPr>
            </w:pPr>
            <w:r w:rsidRPr="003167FF">
              <w:rPr>
                <w:sz w:val="16"/>
                <w:szCs w:val="16"/>
              </w:rPr>
              <w:t>SP-220920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15E6BF" w14:textId="4D6FC5AB" w:rsidR="008072F9" w:rsidRPr="003167FF" w:rsidRDefault="008072F9" w:rsidP="008072F9">
            <w:pPr>
              <w:pStyle w:val="TAC"/>
              <w:rPr>
                <w:sz w:val="16"/>
                <w:szCs w:val="16"/>
              </w:rPr>
            </w:pPr>
            <w:r w:rsidRPr="003167FF">
              <w:rPr>
                <w:sz w:val="16"/>
                <w:szCs w:val="16"/>
              </w:rPr>
              <w:t>011</w:t>
            </w:r>
            <w:r w:rsidR="009A729E" w:rsidRPr="003167FF">
              <w:rPr>
                <w:sz w:val="16"/>
                <w:szCs w:val="16"/>
              </w:rPr>
              <w:t>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41ED74" w14:textId="6B171A7B" w:rsidR="008072F9" w:rsidRPr="003167FF" w:rsidRDefault="009A729E" w:rsidP="008072F9">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3F3A3B" w14:textId="4320AC10" w:rsidR="008072F9" w:rsidRPr="003167FF" w:rsidRDefault="009A729E" w:rsidP="008072F9">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A9C106" w14:textId="33C00B7A" w:rsidR="008072F9" w:rsidRPr="003167FF" w:rsidRDefault="009A729E" w:rsidP="008072F9">
            <w:pPr>
              <w:pStyle w:val="TAL"/>
              <w:rPr>
                <w:sz w:val="16"/>
                <w:szCs w:val="16"/>
              </w:rPr>
            </w:pPr>
            <w:r w:rsidRPr="003167FF">
              <w:rPr>
                <w:sz w:val="16"/>
                <w:szCs w:val="16"/>
              </w:rPr>
              <w:t>Correction on location management information flow</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5EE9FB" w14:textId="0D073E7A" w:rsidR="008072F9" w:rsidRPr="003167FF" w:rsidRDefault="008072F9" w:rsidP="008072F9">
            <w:pPr>
              <w:pStyle w:val="TAC"/>
              <w:rPr>
                <w:sz w:val="16"/>
                <w:szCs w:val="16"/>
              </w:rPr>
            </w:pPr>
            <w:r w:rsidRPr="003167FF">
              <w:rPr>
                <w:sz w:val="16"/>
                <w:szCs w:val="16"/>
              </w:rPr>
              <w:t>18.2.0</w:t>
            </w:r>
          </w:p>
        </w:tc>
      </w:tr>
      <w:tr w:rsidR="00302DFA" w:rsidRPr="003167FF" w14:paraId="2F7BE1A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D448B1D" w14:textId="488BA77F" w:rsidR="00302DFA" w:rsidRPr="003167FF" w:rsidRDefault="007837A6" w:rsidP="00302DFA">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99996B3" w14:textId="0C1B5463" w:rsidR="00302DFA" w:rsidRPr="003167FF" w:rsidRDefault="00302DFA" w:rsidP="00302DFA">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4372F96" w14:textId="57959097" w:rsidR="00302DFA" w:rsidRPr="003167FF" w:rsidRDefault="00302DFA" w:rsidP="00302DFA">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29702C" w14:textId="24BDBC78" w:rsidR="00302DFA" w:rsidRPr="003167FF" w:rsidRDefault="00302DFA" w:rsidP="00302DFA">
            <w:pPr>
              <w:pStyle w:val="TAC"/>
              <w:rPr>
                <w:sz w:val="16"/>
                <w:szCs w:val="16"/>
              </w:rPr>
            </w:pPr>
            <w:r w:rsidRPr="003167FF">
              <w:rPr>
                <w:sz w:val="16"/>
                <w:szCs w:val="16"/>
              </w:rPr>
              <w:t>0116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C12A4B" w14:textId="75049660" w:rsidR="00302DFA" w:rsidRPr="003167FF" w:rsidRDefault="00302DFA" w:rsidP="00302DF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803EB6" w14:textId="12B61415" w:rsidR="00302DFA" w:rsidRPr="003167FF" w:rsidRDefault="00302DFA" w:rsidP="00302DFA">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F2A030" w14:textId="76A24C12" w:rsidR="00302DFA" w:rsidRPr="003167FF" w:rsidRDefault="00302DFA" w:rsidP="00302DFA">
            <w:pPr>
              <w:pStyle w:val="TAL"/>
              <w:rPr>
                <w:sz w:val="16"/>
                <w:szCs w:val="16"/>
              </w:rPr>
            </w:pPr>
            <w:r w:rsidRPr="003167FF">
              <w:rPr>
                <w:sz w:val="16"/>
                <w:szCs w:val="16"/>
              </w:rPr>
              <w:t>Update the scope and reference to support 5MBS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F823A3" w14:textId="5EE414DC" w:rsidR="00302DFA" w:rsidRPr="003167FF" w:rsidRDefault="00302DFA" w:rsidP="00302DFA">
            <w:pPr>
              <w:pStyle w:val="TAC"/>
              <w:rPr>
                <w:sz w:val="16"/>
                <w:szCs w:val="16"/>
              </w:rPr>
            </w:pPr>
            <w:r w:rsidRPr="003167FF">
              <w:rPr>
                <w:sz w:val="16"/>
                <w:szCs w:val="16"/>
              </w:rPr>
              <w:t>18.2.0</w:t>
            </w:r>
          </w:p>
        </w:tc>
      </w:tr>
      <w:tr w:rsidR="008644B0" w:rsidRPr="003167FF" w14:paraId="62220D1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17C20F2" w14:textId="6ABCA7F8" w:rsidR="008644B0" w:rsidRPr="003167FF" w:rsidRDefault="007837A6" w:rsidP="008644B0">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208C791" w14:textId="4AB2B98B" w:rsidR="008644B0" w:rsidRPr="003167FF" w:rsidRDefault="008644B0" w:rsidP="008644B0">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5DCF5D8" w14:textId="09BB61CC" w:rsidR="008644B0" w:rsidRPr="003167FF" w:rsidRDefault="008644B0" w:rsidP="008644B0">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D0362A" w14:textId="1854BF82" w:rsidR="008644B0" w:rsidRPr="003167FF" w:rsidRDefault="008644B0" w:rsidP="008644B0">
            <w:pPr>
              <w:pStyle w:val="TAC"/>
              <w:rPr>
                <w:sz w:val="16"/>
                <w:szCs w:val="16"/>
              </w:rPr>
            </w:pPr>
            <w:r w:rsidRPr="003167FF">
              <w:rPr>
                <w:sz w:val="16"/>
                <w:szCs w:val="16"/>
              </w:rPr>
              <w:t>0117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BAA2CE" w14:textId="267D5438" w:rsidR="008644B0" w:rsidRPr="003167FF" w:rsidRDefault="008644B0" w:rsidP="008644B0">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047F7E" w14:textId="3FF8049D" w:rsidR="008644B0" w:rsidRPr="003167FF" w:rsidRDefault="008644B0" w:rsidP="008644B0">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9BE9A0" w14:textId="15981B3C" w:rsidR="008644B0" w:rsidRPr="003167FF" w:rsidRDefault="008644B0" w:rsidP="008644B0">
            <w:pPr>
              <w:pStyle w:val="TAL"/>
              <w:rPr>
                <w:sz w:val="16"/>
                <w:szCs w:val="16"/>
              </w:rPr>
            </w:pPr>
            <w:r w:rsidRPr="003167FF">
              <w:rPr>
                <w:sz w:val="16"/>
                <w:szCs w:val="16"/>
              </w:rPr>
              <w:t>Update the requirement to support 5MBS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5E8BB2" w14:textId="2C9F7AB5" w:rsidR="008644B0" w:rsidRPr="003167FF" w:rsidRDefault="008644B0" w:rsidP="008644B0">
            <w:pPr>
              <w:pStyle w:val="TAC"/>
              <w:rPr>
                <w:sz w:val="16"/>
                <w:szCs w:val="16"/>
              </w:rPr>
            </w:pPr>
            <w:r w:rsidRPr="003167FF">
              <w:rPr>
                <w:sz w:val="16"/>
                <w:szCs w:val="16"/>
              </w:rPr>
              <w:t>18.2.0</w:t>
            </w:r>
          </w:p>
        </w:tc>
      </w:tr>
      <w:tr w:rsidR="00A2177F" w:rsidRPr="003167FF" w14:paraId="7F5DA13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A9D39EB" w14:textId="09A63E92" w:rsidR="00A2177F" w:rsidRPr="003167FF" w:rsidRDefault="007837A6" w:rsidP="00A2177F">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CC3AB8A" w14:textId="400B8856" w:rsidR="00A2177F" w:rsidRPr="003167FF" w:rsidRDefault="00A2177F" w:rsidP="00A2177F">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9988555" w14:textId="633C4EB6" w:rsidR="00A2177F" w:rsidRPr="003167FF" w:rsidRDefault="00A2177F" w:rsidP="00A2177F">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FCA33" w14:textId="6863A96C" w:rsidR="00A2177F" w:rsidRPr="003167FF" w:rsidRDefault="00A2177F" w:rsidP="00A2177F">
            <w:pPr>
              <w:pStyle w:val="TAC"/>
              <w:rPr>
                <w:sz w:val="16"/>
                <w:szCs w:val="16"/>
              </w:rPr>
            </w:pPr>
            <w:r w:rsidRPr="003167FF">
              <w:rPr>
                <w:sz w:val="16"/>
                <w:szCs w:val="16"/>
              </w:rPr>
              <w:t>0118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3CC279" w14:textId="0C4B3170" w:rsidR="00A2177F" w:rsidRPr="003167FF" w:rsidRDefault="00A2177F" w:rsidP="00A2177F">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FD5B6D" w14:textId="04590B30" w:rsidR="00A2177F" w:rsidRPr="003167FF" w:rsidRDefault="00A2177F" w:rsidP="00A2177F">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A9124F" w14:textId="14F119E8" w:rsidR="00A2177F" w:rsidRPr="003167FF" w:rsidRDefault="00A2177F" w:rsidP="00A2177F">
            <w:pPr>
              <w:pStyle w:val="TAL"/>
              <w:rPr>
                <w:sz w:val="16"/>
                <w:szCs w:val="16"/>
              </w:rPr>
            </w:pPr>
            <w:r w:rsidRPr="003167FF">
              <w:rPr>
                <w:sz w:val="16"/>
                <w:szCs w:val="16"/>
              </w:rPr>
              <w:t>Update the NRM functional model to support 5MBS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300C88" w14:textId="406743E6" w:rsidR="00A2177F" w:rsidRPr="003167FF" w:rsidRDefault="00A2177F" w:rsidP="00A2177F">
            <w:pPr>
              <w:pStyle w:val="TAC"/>
              <w:rPr>
                <w:sz w:val="16"/>
                <w:szCs w:val="16"/>
              </w:rPr>
            </w:pPr>
            <w:r w:rsidRPr="003167FF">
              <w:rPr>
                <w:sz w:val="16"/>
                <w:szCs w:val="16"/>
              </w:rPr>
              <w:t>18.2.0</w:t>
            </w:r>
          </w:p>
        </w:tc>
      </w:tr>
      <w:tr w:rsidR="00ED395C" w:rsidRPr="003167FF" w14:paraId="198EE85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140E4A0" w14:textId="277069CE" w:rsidR="00ED395C" w:rsidRPr="003167FF" w:rsidRDefault="007837A6" w:rsidP="00ED395C">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18FAE56" w14:textId="4662F8F3" w:rsidR="00ED395C" w:rsidRPr="003167FF" w:rsidRDefault="00ED395C" w:rsidP="00ED395C">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01FD569" w14:textId="6E7A00F8" w:rsidR="00ED395C" w:rsidRPr="003167FF" w:rsidRDefault="00ED395C" w:rsidP="00ED395C">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4AF183" w14:textId="0044626A" w:rsidR="00ED395C" w:rsidRPr="003167FF" w:rsidRDefault="00ED395C" w:rsidP="00ED395C">
            <w:pPr>
              <w:pStyle w:val="TAC"/>
              <w:rPr>
                <w:sz w:val="16"/>
                <w:szCs w:val="16"/>
              </w:rPr>
            </w:pPr>
            <w:r w:rsidRPr="003167FF">
              <w:rPr>
                <w:sz w:val="16"/>
                <w:szCs w:val="16"/>
              </w:rPr>
              <w:t>0119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201CAA" w14:textId="39B16CE6" w:rsidR="00ED395C" w:rsidRPr="003167FF" w:rsidRDefault="00ED395C" w:rsidP="00ED395C">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F852CB" w14:textId="66AB7FAE" w:rsidR="00ED395C" w:rsidRPr="003167FF" w:rsidRDefault="00ED395C" w:rsidP="00ED395C">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8CEF98" w14:textId="195C5485" w:rsidR="00ED395C" w:rsidRPr="003167FF" w:rsidRDefault="00192457" w:rsidP="00ED395C">
            <w:pPr>
              <w:pStyle w:val="TAL"/>
              <w:rPr>
                <w:sz w:val="16"/>
                <w:szCs w:val="16"/>
              </w:rPr>
            </w:pPr>
            <w:r w:rsidRPr="003167FF">
              <w:rPr>
                <w:sz w:val="16"/>
                <w:szCs w:val="16"/>
              </w:rPr>
              <w:t>MBS session creation and MBS session announcement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D05662" w14:textId="3CEF702F" w:rsidR="00ED395C" w:rsidRPr="003167FF" w:rsidRDefault="00ED395C" w:rsidP="00ED395C">
            <w:pPr>
              <w:pStyle w:val="TAC"/>
              <w:rPr>
                <w:sz w:val="16"/>
                <w:szCs w:val="16"/>
              </w:rPr>
            </w:pPr>
            <w:r w:rsidRPr="003167FF">
              <w:rPr>
                <w:sz w:val="16"/>
                <w:szCs w:val="16"/>
              </w:rPr>
              <w:t>18.2.0</w:t>
            </w:r>
          </w:p>
        </w:tc>
      </w:tr>
      <w:tr w:rsidR="0079608F" w:rsidRPr="003167FF" w14:paraId="7963142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2477013" w14:textId="035C260A" w:rsidR="0079608F" w:rsidRPr="003167FF" w:rsidRDefault="007837A6" w:rsidP="0079608F">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9A338EE" w14:textId="770FCCD4" w:rsidR="0079608F" w:rsidRPr="003167FF" w:rsidRDefault="0079608F" w:rsidP="0079608F">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5CBF85C" w14:textId="32687FA0" w:rsidR="0079608F" w:rsidRPr="003167FF" w:rsidRDefault="0079608F" w:rsidP="0079608F">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03C72C" w14:textId="5AFBF65A" w:rsidR="0079608F" w:rsidRPr="003167FF" w:rsidRDefault="0079608F" w:rsidP="0079608F">
            <w:pPr>
              <w:pStyle w:val="TAC"/>
              <w:rPr>
                <w:sz w:val="16"/>
                <w:szCs w:val="16"/>
              </w:rPr>
            </w:pPr>
            <w:r w:rsidRPr="003167FF">
              <w:rPr>
                <w:sz w:val="16"/>
                <w:szCs w:val="16"/>
              </w:rPr>
              <w:t>0120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FCD672" w14:textId="5467DCDD" w:rsidR="0079608F" w:rsidRPr="003167FF" w:rsidRDefault="0079608F" w:rsidP="0079608F">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BBD019" w14:textId="47FBAAB5" w:rsidR="0079608F" w:rsidRPr="003167FF" w:rsidRDefault="0079608F" w:rsidP="0079608F">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2B0C27" w14:textId="6C14E92D" w:rsidR="0079608F" w:rsidRPr="003167FF" w:rsidRDefault="0079608F" w:rsidP="0079608F">
            <w:pPr>
              <w:pStyle w:val="TAL"/>
              <w:rPr>
                <w:sz w:val="16"/>
                <w:szCs w:val="16"/>
              </w:rPr>
            </w:pPr>
            <w:r w:rsidRPr="003167FF">
              <w:rPr>
                <w:sz w:val="16"/>
                <w:szCs w:val="16"/>
              </w:rPr>
              <w:t>Updating MBS resources for group communications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7DE912" w14:textId="11C484D9" w:rsidR="0079608F" w:rsidRPr="003167FF" w:rsidRDefault="0079608F" w:rsidP="0079608F">
            <w:pPr>
              <w:pStyle w:val="TAC"/>
              <w:rPr>
                <w:sz w:val="16"/>
                <w:szCs w:val="16"/>
              </w:rPr>
            </w:pPr>
            <w:r w:rsidRPr="003167FF">
              <w:rPr>
                <w:sz w:val="16"/>
                <w:szCs w:val="16"/>
              </w:rPr>
              <w:t>18.2.0</w:t>
            </w:r>
          </w:p>
        </w:tc>
      </w:tr>
      <w:tr w:rsidR="00993D20" w:rsidRPr="003167FF" w14:paraId="6B7663B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ABF9AC5" w14:textId="43A28057" w:rsidR="00993D20" w:rsidRPr="003167FF" w:rsidRDefault="007837A6" w:rsidP="00993D20">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3A16BDB" w14:textId="2B23A549" w:rsidR="00993D20" w:rsidRPr="003167FF" w:rsidRDefault="00993D20" w:rsidP="00993D20">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2B386CC" w14:textId="2FC7DEFE" w:rsidR="00993D20" w:rsidRPr="003167FF" w:rsidRDefault="00993D20" w:rsidP="00993D20">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4742EF" w14:textId="69661A95" w:rsidR="00993D20" w:rsidRPr="003167FF" w:rsidRDefault="00993D20" w:rsidP="00993D20">
            <w:pPr>
              <w:pStyle w:val="TAC"/>
              <w:rPr>
                <w:sz w:val="16"/>
                <w:szCs w:val="16"/>
              </w:rPr>
            </w:pPr>
            <w:r w:rsidRPr="003167FF">
              <w:rPr>
                <w:sz w:val="16"/>
                <w:szCs w:val="16"/>
              </w:rPr>
              <w:t>0121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DFAA5D" w14:textId="456F1922" w:rsidR="00993D20" w:rsidRPr="003167FF" w:rsidRDefault="00993D20" w:rsidP="00993D20">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9755AE" w14:textId="632A0DFF" w:rsidR="00993D20" w:rsidRPr="003167FF" w:rsidRDefault="00993D20" w:rsidP="00993D20">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BEA7EA" w14:textId="53101E48" w:rsidR="00993D20" w:rsidRPr="003167FF" w:rsidRDefault="00993D20" w:rsidP="00993D20">
            <w:pPr>
              <w:pStyle w:val="TAL"/>
              <w:rPr>
                <w:sz w:val="16"/>
                <w:szCs w:val="16"/>
              </w:rPr>
            </w:pPr>
            <w:r w:rsidRPr="003167FF">
              <w:rPr>
                <w:sz w:val="16"/>
                <w:szCs w:val="16"/>
              </w:rPr>
              <w:t>MBS session deletion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3C7C39" w14:textId="2CC89210" w:rsidR="00993D20" w:rsidRPr="003167FF" w:rsidRDefault="00993D20" w:rsidP="00993D20">
            <w:pPr>
              <w:pStyle w:val="TAC"/>
              <w:rPr>
                <w:sz w:val="16"/>
                <w:szCs w:val="16"/>
              </w:rPr>
            </w:pPr>
            <w:r w:rsidRPr="003167FF">
              <w:rPr>
                <w:sz w:val="16"/>
                <w:szCs w:val="16"/>
              </w:rPr>
              <w:t>18.2.0</w:t>
            </w:r>
          </w:p>
        </w:tc>
      </w:tr>
      <w:tr w:rsidR="00993D20" w:rsidRPr="003167FF" w14:paraId="3DA2BA4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A55AF78" w14:textId="0AA03812" w:rsidR="00993D20" w:rsidRPr="003167FF" w:rsidRDefault="007837A6" w:rsidP="00993D20">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399A69" w14:textId="53CE2497" w:rsidR="00993D20" w:rsidRPr="003167FF" w:rsidRDefault="00993D20" w:rsidP="00993D20">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0E585E2" w14:textId="34F0A35F" w:rsidR="00993D20" w:rsidRPr="003167FF" w:rsidRDefault="00993D20" w:rsidP="00993D20">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4E23D7" w14:textId="3647E8E0" w:rsidR="00993D20" w:rsidRPr="003167FF" w:rsidRDefault="00993D20" w:rsidP="00993D20">
            <w:pPr>
              <w:pStyle w:val="TAC"/>
              <w:rPr>
                <w:sz w:val="16"/>
                <w:szCs w:val="16"/>
              </w:rPr>
            </w:pPr>
            <w:r w:rsidRPr="003167FF">
              <w:rPr>
                <w:sz w:val="16"/>
                <w:szCs w:val="16"/>
              </w:rPr>
              <w:t>0122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C1C8F2" w14:textId="0B6A6804" w:rsidR="00993D20" w:rsidRPr="003167FF" w:rsidRDefault="00993D20" w:rsidP="00993D20">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46BD95" w14:textId="01A96EEE" w:rsidR="00993D20" w:rsidRPr="003167FF" w:rsidRDefault="00993D20" w:rsidP="00993D20">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E3FCE1" w14:textId="5CD248A2" w:rsidR="00993D20" w:rsidRPr="003167FF" w:rsidRDefault="00993D20" w:rsidP="00993D20">
            <w:pPr>
              <w:pStyle w:val="TAL"/>
              <w:rPr>
                <w:sz w:val="16"/>
                <w:szCs w:val="16"/>
              </w:rPr>
            </w:pPr>
            <w:r w:rsidRPr="003167FF">
              <w:rPr>
                <w:sz w:val="16"/>
                <w:szCs w:val="16"/>
              </w:rPr>
              <w:t>Activate or de-activate multicast MBS sessions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693853" w14:textId="1E7ABF20" w:rsidR="00993D20" w:rsidRPr="003167FF" w:rsidRDefault="00993D20" w:rsidP="00993D20">
            <w:pPr>
              <w:pStyle w:val="TAC"/>
              <w:rPr>
                <w:sz w:val="16"/>
                <w:szCs w:val="16"/>
              </w:rPr>
            </w:pPr>
            <w:r w:rsidRPr="003167FF">
              <w:rPr>
                <w:sz w:val="16"/>
                <w:szCs w:val="16"/>
              </w:rPr>
              <w:t>18.2.0</w:t>
            </w:r>
          </w:p>
        </w:tc>
      </w:tr>
      <w:tr w:rsidR="00512F3A" w:rsidRPr="003167FF" w14:paraId="6954DB4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08B5614" w14:textId="0EB4649D" w:rsidR="00512F3A" w:rsidRPr="003167FF" w:rsidRDefault="007837A6" w:rsidP="00512F3A">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C71F071" w14:textId="2B7592B2" w:rsidR="00512F3A" w:rsidRPr="003167FF" w:rsidRDefault="00512F3A" w:rsidP="00512F3A">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A21FB36" w14:textId="3E6E393E" w:rsidR="00512F3A" w:rsidRPr="003167FF" w:rsidRDefault="00512F3A" w:rsidP="00512F3A">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AF307E" w14:textId="2FAFE394" w:rsidR="00512F3A" w:rsidRPr="003167FF" w:rsidRDefault="00512F3A" w:rsidP="00512F3A">
            <w:pPr>
              <w:pStyle w:val="TAC"/>
              <w:rPr>
                <w:sz w:val="16"/>
                <w:szCs w:val="16"/>
              </w:rPr>
            </w:pPr>
            <w:r w:rsidRPr="003167FF">
              <w:rPr>
                <w:sz w:val="16"/>
                <w:szCs w:val="16"/>
              </w:rPr>
              <w:t>0123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E41E81" w14:textId="77777777" w:rsidR="00512F3A" w:rsidRPr="003167FF" w:rsidRDefault="00512F3A" w:rsidP="00512F3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2EE58" w14:textId="28E0E228" w:rsidR="00512F3A" w:rsidRPr="003167FF" w:rsidRDefault="00512F3A" w:rsidP="00512F3A">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2E5148" w14:textId="1C9CAED4" w:rsidR="00512F3A" w:rsidRPr="003167FF" w:rsidRDefault="00512F3A" w:rsidP="00512F3A">
            <w:pPr>
              <w:pStyle w:val="TAL"/>
              <w:rPr>
                <w:sz w:val="16"/>
                <w:szCs w:val="16"/>
              </w:rPr>
            </w:pPr>
            <w:r w:rsidRPr="003167FF">
              <w:rPr>
                <w:sz w:val="16"/>
                <w:szCs w:val="16"/>
              </w:rPr>
              <w:t>Group media transmissions over 5G MBS sessions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F0EA2F" w14:textId="7564523F" w:rsidR="00512F3A" w:rsidRPr="003167FF" w:rsidRDefault="00512F3A" w:rsidP="00512F3A">
            <w:pPr>
              <w:pStyle w:val="TAC"/>
              <w:rPr>
                <w:sz w:val="16"/>
                <w:szCs w:val="16"/>
              </w:rPr>
            </w:pPr>
            <w:r w:rsidRPr="003167FF">
              <w:rPr>
                <w:sz w:val="16"/>
                <w:szCs w:val="16"/>
              </w:rPr>
              <w:t>18.2.0</w:t>
            </w:r>
          </w:p>
        </w:tc>
      </w:tr>
      <w:tr w:rsidR="00512F3A" w:rsidRPr="003167FF" w14:paraId="715ABAB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252B423" w14:textId="6952FB6B" w:rsidR="00512F3A" w:rsidRPr="003167FF" w:rsidRDefault="007837A6" w:rsidP="00512F3A">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9D55A16" w14:textId="4C5B68F9" w:rsidR="00512F3A" w:rsidRPr="003167FF" w:rsidRDefault="00512F3A" w:rsidP="00512F3A">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8EDE0C0" w14:textId="4A7E9187" w:rsidR="00512F3A" w:rsidRPr="003167FF" w:rsidRDefault="00512F3A" w:rsidP="00512F3A">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D3FFA9" w14:textId="31300B9D" w:rsidR="00512F3A" w:rsidRPr="003167FF" w:rsidRDefault="00512F3A" w:rsidP="00512F3A">
            <w:pPr>
              <w:pStyle w:val="TAC"/>
              <w:rPr>
                <w:sz w:val="16"/>
                <w:szCs w:val="16"/>
              </w:rPr>
            </w:pPr>
            <w:r w:rsidRPr="003167FF">
              <w:rPr>
                <w:sz w:val="16"/>
                <w:szCs w:val="16"/>
              </w:rPr>
              <w:t>0124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03F566" w14:textId="77777777" w:rsidR="00512F3A" w:rsidRPr="003167FF" w:rsidRDefault="00512F3A" w:rsidP="00512F3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EA1F53" w14:textId="7FD3A786" w:rsidR="00512F3A" w:rsidRPr="003167FF" w:rsidRDefault="00512F3A" w:rsidP="00512F3A">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C081C1" w14:textId="4D41FB3C" w:rsidR="00512F3A" w:rsidRPr="003167FF" w:rsidRDefault="00512F3A" w:rsidP="00512F3A">
            <w:pPr>
              <w:pStyle w:val="TAL"/>
              <w:rPr>
                <w:sz w:val="16"/>
                <w:szCs w:val="16"/>
              </w:rPr>
            </w:pPr>
            <w:r w:rsidRPr="003167FF">
              <w:rPr>
                <w:sz w:val="16"/>
                <w:szCs w:val="16"/>
              </w:rPr>
              <w:t>Application level control signalling over 5G MBS sessions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3E9157" w14:textId="17F48F3B" w:rsidR="00512F3A" w:rsidRPr="003167FF" w:rsidRDefault="00512F3A" w:rsidP="00512F3A">
            <w:pPr>
              <w:pStyle w:val="TAC"/>
              <w:rPr>
                <w:sz w:val="16"/>
                <w:szCs w:val="16"/>
              </w:rPr>
            </w:pPr>
            <w:r w:rsidRPr="003167FF">
              <w:rPr>
                <w:sz w:val="16"/>
                <w:szCs w:val="16"/>
              </w:rPr>
              <w:t>18.2.0</w:t>
            </w:r>
          </w:p>
        </w:tc>
      </w:tr>
      <w:tr w:rsidR="00AD2F5F" w:rsidRPr="003167FF" w14:paraId="7A486B0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071717A" w14:textId="5D2FDF8F" w:rsidR="00AD2F5F" w:rsidRPr="003167FF" w:rsidRDefault="00AD2F5F" w:rsidP="00AD2F5F">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B1B3993" w14:textId="396ADA54" w:rsidR="00AD2F5F" w:rsidRPr="003167FF" w:rsidRDefault="00AD2F5F" w:rsidP="00AD2F5F">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E7C9797" w14:textId="1B0E27CC" w:rsidR="00AD2F5F" w:rsidRPr="003167FF" w:rsidRDefault="00AD2F5F" w:rsidP="00AD2F5F">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D057DE" w14:textId="15D1A448" w:rsidR="00AD2F5F" w:rsidRPr="003167FF" w:rsidRDefault="00AD2F5F" w:rsidP="00AD2F5F">
            <w:pPr>
              <w:pStyle w:val="TAC"/>
              <w:rPr>
                <w:sz w:val="16"/>
                <w:szCs w:val="16"/>
              </w:rPr>
            </w:pPr>
            <w:r w:rsidRPr="003167FF">
              <w:rPr>
                <w:sz w:val="16"/>
                <w:szCs w:val="16"/>
              </w:rPr>
              <w:t>0106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C7BB95" w14:textId="37B57B97" w:rsidR="00AD2F5F" w:rsidRPr="003167FF" w:rsidRDefault="00AD2F5F" w:rsidP="00AD2F5F">
            <w:pPr>
              <w:pStyle w:val="TAC"/>
              <w:rPr>
                <w:sz w:val="16"/>
                <w:szCs w:val="16"/>
              </w:rPr>
            </w:pPr>
            <w:r w:rsidRPr="003167FF">
              <w:rPr>
                <w:sz w:val="16"/>
                <w:szCs w:val="16"/>
              </w:rPr>
              <w:t>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743E76" w14:textId="7AA4DA10" w:rsidR="00AD2F5F" w:rsidRPr="003167FF" w:rsidRDefault="00AD2F5F" w:rsidP="00AD2F5F">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8D0E1B" w14:textId="7D19887B" w:rsidR="00AD2F5F" w:rsidRPr="003167FF" w:rsidRDefault="00AD2F5F" w:rsidP="00AD2F5F">
            <w:pPr>
              <w:pStyle w:val="TAL"/>
              <w:rPr>
                <w:sz w:val="16"/>
                <w:szCs w:val="16"/>
              </w:rPr>
            </w:pPr>
            <w:r w:rsidRPr="003167FF">
              <w:rPr>
                <w:sz w:val="16"/>
                <w:szCs w:val="16"/>
              </w:rPr>
              <w:t>VAL Server provisioning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630876" w14:textId="5E1FA5A4" w:rsidR="00AD2F5F" w:rsidRPr="003167FF" w:rsidRDefault="00AD2F5F" w:rsidP="00AD2F5F">
            <w:pPr>
              <w:pStyle w:val="TAC"/>
              <w:rPr>
                <w:sz w:val="16"/>
                <w:szCs w:val="16"/>
              </w:rPr>
            </w:pPr>
            <w:r w:rsidRPr="003167FF">
              <w:rPr>
                <w:sz w:val="16"/>
                <w:szCs w:val="16"/>
              </w:rPr>
              <w:t>18.3.0</w:t>
            </w:r>
          </w:p>
        </w:tc>
      </w:tr>
      <w:tr w:rsidR="006C5BE3" w:rsidRPr="003167FF" w14:paraId="5C2ABFC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134CEA1" w14:textId="46D83875" w:rsidR="006C5BE3" w:rsidRPr="003167FF" w:rsidRDefault="006C5BE3" w:rsidP="006C5BE3">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1E7CA43" w14:textId="6FFABE76" w:rsidR="006C5BE3" w:rsidRPr="003167FF" w:rsidRDefault="006C5BE3" w:rsidP="006C5BE3">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44722AA" w14:textId="0169AC88" w:rsidR="006C5BE3" w:rsidRPr="003167FF" w:rsidRDefault="006C5BE3" w:rsidP="006C5BE3">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09A1B0" w14:textId="3D78DBCF" w:rsidR="006C5BE3" w:rsidRPr="003167FF" w:rsidRDefault="006C5BE3" w:rsidP="006C5BE3">
            <w:pPr>
              <w:pStyle w:val="TAC"/>
              <w:rPr>
                <w:sz w:val="16"/>
                <w:szCs w:val="16"/>
              </w:rPr>
            </w:pPr>
            <w:r w:rsidRPr="003167FF">
              <w:rPr>
                <w:sz w:val="16"/>
                <w:szCs w:val="16"/>
              </w:rPr>
              <w:t>0126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8CA3D3" w14:textId="2386B767" w:rsidR="006C5BE3" w:rsidRPr="003167FF" w:rsidRDefault="006C5BE3" w:rsidP="006C5BE3">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7582AE" w14:textId="7ED49330" w:rsidR="006C5BE3" w:rsidRPr="003167FF" w:rsidRDefault="006C5BE3" w:rsidP="006C5BE3">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2353C9" w14:textId="3493F69C" w:rsidR="006C5BE3" w:rsidRPr="003167FF" w:rsidRDefault="006C5BE3" w:rsidP="006C5BE3">
            <w:pPr>
              <w:pStyle w:val="TAL"/>
              <w:rPr>
                <w:sz w:val="16"/>
                <w:szCs w:val="16"/>
              </w:rPr>
            </w:pPr>
            <w:r w:rsidRPr="003167FF">
              <w:rPr>
                <w:sz w:val="16"/>
                <w:szCs w:val="16"/>
              </w:rPr>
              <w:t>Update the NSCE functional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52022F" w14:textId="229A240D" w:rsidR="006C5BE3" w:rsidRPr="003167FF" w:rsidRDefault="006C5BE3" w:rsidP="006C5BE3">
            <w:pPr>
              <w:pStyle w:val="TAC"/>
              <w:rPr>
                <w:sz w:val="16"/>
                <w:szCs w:val="16"/>
              </w:rPr>
            </w:pPr>
            <w:r w:rsidRPr="003167FF">
              <w:rPr>
                <w:sz w:val="16"/>
                <w:szCs w:val="16"/>
              </w:rPr>
              <w:t>18.3.0</w:t>
            </w:r>
          </w:p>
        </w:tc>
      </w:tr>
      <w:tr w:rsidR="00BE2259" w:rsidRPr="003167FF" w14:paraId="344822A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4D98A54" w14:textId="068F4135" w:rsidR="00BE2259" w:rsidRPr="003167FF" w:rsidRDefault="00BE2259" w:rsidP="00BE2259">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89C85EB" w14:textId="40C530B9" w:rsidR="00BE2259" w:rsidRPr="003167FF" w:rsidRDefault="00BE2259" w:rsidP="00BE2259">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7CA5433" w14:textId="67EAF1F6" w:rsidR="00BE2259" w:rsidRPr="003167FF" w:rsidRDefault="00BE2259" w:rsidP="00BE2259">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0CFB79" w14:textId="5A4EFF30" w:rsidR="00BE2259" w:rsidRPr="003167FF" w:rsidRDefault="00BE2259" w:rsidP="00BE2259">
            <w:pPr>
              <w:pStyle w:val="TAC"/>
              <w:rPr>
                <w:sz w:val="16"/>
                <w:szCs w:val="16"/>
              </w:rPr>
            </w:pPr>
            <w:r w:rsidRPr="003167FF">
              <w:rPr>
                <w:sz w:val="16"/>
                <w:szCs w:val="16"/>
              </w:rPr>
              <w:t>0127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182DB8" w14:textId="39D77E3A" w:rsidR="00BE2259" w:rsidRPr="003167FF" w:rsidRDefault="00BE2259" w:rsidP="00BE2259">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9EC0BD" w14:textId="1B123C9B" w:rsidR="00BE2259" w:rsidRPr="003167FF" w:rsidRDefault="00BE2259" w:rsidP="00BE2259">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54E4C8" w14:textId="56756254" w:rsidR="00BE2259" w:rsidRPr="003167FF" w:rsidRDefault="00BE2259" w:rsidP="00BE2259">
            <w:pPr>
              <w:pStyle w:val="TAL"/>
              <w:rPr>
                <w:sz w:val="16"/>
                <w:szCs w:val="16"/>
              </w:rPr>
            </w:pPr>
            <w:r w:rsidRPr="003167FF">
              <w:rPr>
                <w:sz w:val="16"/>
                <w:szCs w:val="16"/>
              </w:rPr>
              <w:t>Enhance the APIs of the network slice adaptation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D9A97E" w14:textId="4B3F0072" w:rsidR="00BE2259" w:rsidRPr="003167FF" w:rsidRDefault="00BE2259" w:rsidP="00BE2259">
            <w:pPr>
              <w:pStyle w:val="TAC"/>
              <w:rPr>
                <w:sz w:val="16"/>
                <w:szCs w:val="16"/>
              </w:rPr>
            </w:pPr>
            <w:r w:rsidRPr="003167FF">
              <w:rPr>
                <w:sz w:val="16"/>
                <w:szCs w:val="16"/>
              </w:rPr>
              <w:t>18.3.0</w:t>
            </w:r>
          </w:p>
        </w:tc>
      </w:tr>
      <w:tr w:rsidR="00777534" w:rsidRPr="003167FF" w14:paraId="18DAE99A"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7824256" w14:textId="692E9C1A" w:rsidR="00777534" w:rsidRPr="003167FF" w:rsidRDefault="00777534" w:rsidP="00777534">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B37CC36" w14:textId="3C278BBB" w:rsidR="00777534" w:rsidRPr="003167FF" w:rsidRDefault="00777534" w:rsidP="00777534">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6A20DE9" w14:textId="79BA3392" w:rsidR="00777534" w:rsidRPr="003167FF" w:rsidRDefault="00777534" w:rsidP="00777534">
            <w:pPr>
              <w:pStyle w:val="TAC"/>
              <w:rPr>
                <w:sz w:val="16"/>
                <w:szCs w:val="16"/>
              </w:rPr>
            </w:pPr>
            <w:r w:rsidRPr="003167FF">
              <w:rPr>
                <w:sz w:val="16"/>
                <w:szCs w:val="16"/>
              </w:rPr>
              <w:t>SP-221249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FC5267" w14:textId="4A0A083C" w:rsidR="00777534" w:rsidRPr="003167FF" w:rsidRDefault="00777534" w:rsidP="00777534">
            <w:pPr>
              <w:pStyle w:val="TAC"/>
              <w:rPr>
                <w:sz w:val="16"/>
                <w:szCs w:val="16"/>
              </w:rPr>
            </w:pPr>
            <w:r w:rsidRPr="003167FF">
              <w:rPr>
                <w:sz w:val="16"/>
                <w:szCs w:val="16"/>
              </w:rPr>
              <w:t>0129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F1FA15" w14:textId="0DEA6E24" w:rsidR="00777534" w:rsidRPr="003167FF" w:rsidRDefault="00777534" w:rsidP="00777534">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13C81A" w14:textId="34598B12" w:rsidR="00777534" w:rsidRPr="003167FF" w:rsidRDefault="00777534" w:rsidP="00777534">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F06A6E" w14:textId="627E022D" w:rsidR="00777534" w:rsidRPr="003167FF" w:rsidRDefault="00777534" w:rsidP="00777534">
            <w:pPr>
              <w:pStyle w:val="TAL"/>
              <w:rPr>
                <w:sz w:val="16"/>
                <w:szCs w:val="16"/>
              </w:rPr>
            </w:pPr>
            <w:r w:rsidRPr="003167FF">
              <w:rPr>
                <w:sz w:val="16"/>
                <w:szCs w:val="16"/>
              </w:rPr>
              <w:t>Update to SEAL architecture to include SEALDD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2FE7C3" w14:textId="29DDD542" w:rsidR="00777534" w:rsidRPr="003167FF" w:rsidRDefault="00777534" w:rsidP="00777534">
            <w:pPr>
              <w:pStyle w:val="TAC"/>
              <w:rPr>
                <w:sz w:val="16"/>
                <w:szCs w:val="16"/>
              </w:rPr>
            </w:pPr>
            <w:r w:rsidRPr="003167FF">
              <w:rPr>
                <w:sz w:val="16"/>
                <w:szCs w:val="16"/>
              </w:rPr>
              <w:t>18.3.0</w:t>
            </w:r>
          </w:p>
        </w:tc>
      </w:tr>
      <w:tr w:rsidR="000731C2" w:rsidRPr="003167FF" w14:paraId="784938B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2DCCE66" w14:textId="45B8947C" w:rsidR="000731C2" w:rsidRPr="003167FF" w:rsidRDefault="000731C2" w:rsidP="000731C2">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E6E45D" w14:textId="55253309" w:rsidR="000731C2" w:rsidRPr="003167FF" w:rsidRDefault="000731C2" w:rsidP="000731C2">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3D39E4C" w14:textId="27DF9F11" w:rsidR="000731C2" w:rsidRPr="003167FF" w:rsidRDefault="000731C2" w:rsidP="000731C2">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CB3A1" w14:textId="496D2B70" w:rsidR="000731C2" w:rsidRPr="003167FF" w:rsidRDefault="000731C2" w:rsidP="000731C2">
            <w:pPr>
              <w:pStyle w:val="TAC"/>
              <w:rPr>
                <w:sz w:val="16"/>
                <w:szCs w:val="16"/>
              </w:rPr>
            </w:pPr>
            <w:r w:rsidRPr="003167FF">
              <w:rPr>
                <w:sz w:val="16"/>
                <w:szCs w:val="16"/>
              </w:rPr>
              <w:t>0130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342883" w14:textId="6767EC44" w:rsidR="000731C2" w:rsidRPr="003167FF" w:rsidRDefault="000731C2" w:rsidP="000731C2">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0321B3" w14:textId="77624D99" w:rsidR="000731C2" w:rsidRPr="003167FF" w:rsidRDefault="000731C2" w:rsidP="000731C2">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30B075" w14:textId="596A5B43" w:rsidR="000731C2" w:rsidRPr="003167FF" w:rsidRDefault="000731C2" w:rsidP="000731C2">
            <w:pPr>
              <w:pStyle w:val="TAL"/>
              <w:rPr>
                <w:sz w:val="16"/>
                <w:szCs w:val="16"/>
              </w:rPr>
            </w:pPr>
            <w:r w:rsidRPr="003167FF">
              <w:rPr>
                <w:sz w:val="16"/>
                <w:szCs w:val="16"/>
              </w:rPr>
              <w:t>Definition of MBS session announcement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EE6FF1" w14:textId="4C414AF8" w:rsidR="000731C2" w:rsidRPr="003167FF" w:rsidRDefault="000731C2" w:rsidP="000731C2">
            <w:pPr>
              <w:pStyle w:val="TAC"/>
              <w:rPr>
                <w:sz w:val="16"/>
                <w:szCs w:val="16"/>
              </w:rPr>
            </w:pPr>
            <w:r w:rsidRPr="003167FF">
              <w:rPr>
                <w:sz w:val="16"/>
                <w:szCs w:val="16"/>
              </w:rPr>
              <w:t>18.3.0</w:t>
            </w:r>
          </w:p>
        </w:tc>
      </w:tr>
      <w:tr w:rsidR="000731C2" w:rsidRPr="003167FF" w14:paraId="672C686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6198604" w14:textId="6D599ADF" w:rsidR="000731C2" w:rsidRPr="003167FF" w:rsidRDefault="000731C2" w:rsidP="000731C2">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C373CA3" w14:textId="219760AA" w:rsidR="000731C2" w:rsidRPr="003167FF" w:rsidRDefault="000731C2" w:rsidP="000731C2">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E1E3CB6" w14:textId="476412C7" w:rsidR="000731C2" w:rsidRPr="003167FF" w:rsidRDefault="000731C2" w:rsidP="000731C2">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0C09EE" w14:textId="42520BC3" w:rsidR="000731C2" w:rsidRPr="003167FF" w:rsidRDefault="000731C2" w:rsidP="000731C2">
            <w:pPr>
              <w:pStyle w:val="TAC"/>
              <w:rPr>
                <w:sz w:val="16"/>
                <w:szCs w:val="16"/>
              </w:rPr>
            </w:pPr>
            <w:r w:rsidRPr="003167FF">
              <w:rPr>
                <w:sz w:val="16"/>
                <w:szCs w:val="16"/>
              </w:rPr>
              <w:t>0131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E5B404" w14:textId="2D46D8E5" w:rsidR="000731C2" w:rsidRPr="003167FF" w:rsidRDefault="000731C2" w:rsidP="000731C2">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38055F" w14:textId="18383524" w:rsidR="000731C2" w:rsidRPr="003167FF" w:rsidRDefault="000731C2" w:rsidP="000731C2">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32FA89" w14:textId="34828D19" w:rsidR="000731C2" w:rsidRPr="003167FF" w:rsidRDefault="000731C2" w:rsidP="000731C2">
            <w:pPr>
              <w:pStyle w:val="TAL"/>
              <w:rPr>
                <w:sz w:val="16"/>
                <w:szCs w:val="16"/>
              </w:rPr>
            </w:pPr>
            <w:r w:rsidRPr="003167FF">
              <w:rPr>
                <w:sz w:val="16"/>
                <w:szCs w:val="16"/>
              </w:rPr>
              <w:t>Information flows for MBS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C21856" w14:textId="170B9CA2" w:rsidR="000731C2" w:rsidRPr="003167FF" w:rsidRDefault="000731C2" w:rsidP="000731C2">
            <w:pPr>
              <w:pStyle w:val="TAC"/>
              <w:rPr>
                <w:sz w:val="16"/>
                <w:szCs w:val="16"/>
              </w:rPr>
            </w:pPr>
            <w:r w:rsidRPr="003167FF">
              <w:rPr>
                <w:sz w:val="16"/>
                <w:szCs w:val="16"/>
              </w:rPr>
              <w:t>18.3.0</w:t>
            </w:r>
          </w:p>
        </w:tc>
      </w:tr>
      <w:tr w:rsidR="001F3B77" w:rsidRPr="003167FF" w14:paraId="6188136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C3916FF" w14:textId="60CC7767" w:rsidR="001F3B77" w:rsidRPr="003167FF" w:rsidRDefault="001F3B77" w:rsidP="001F3B77">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3400D7" w14:textId="1F0DA467" w:rsidR="001F3B77" w:rsidRPr="003167FF" w:rsidRDefault="001F3B77" w:rsidP="001F3B77">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7110787" w14:textId="6968D22A" w:rsidR="001F3B77" w:rsidRPr="003167FF" w:rsidRDefault="001F3B77" w:rsidP="001F3B77">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5AB490" w14:textId="17D6A5C0" w:rsidR="001F3B77" w:rsidRPr="003167FF" w:rsidRDefault="001F3B77" w:rsidP="001F3B77">
            <w:pPr>
              <w:pStyle w:val="TAC"/>
              <w:rPr>
                <w:sz w:val="16"/>
                <w:szCs w:val="16"/>
              </w:rPr>
            </w:pPr>
            <w:r w:rsidRPr="003167FF">
              <w:rPr>
                <w:sz w:val="16"/>
                <w:szCs w:val="16"/>
              </w:rPr>
              <w:t>0133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CDCF15" w14:textId="220CC7E1" w:rsidR="001F3B77" w:rsidRPr="003167FF" w:rsidRDefault="001F3B77" w:rsidP="001F3B77">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8E1925" w14:textId="5F5CBFF4" w:rsidR="001F3B77" w:rsidRPr="003167FF" w:rsidRDefault="001F3B77" w:rsidP="001F3B77">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6762FA" w14:textId="6F8FA5D6" w:rsidR="001F3B77" w:rsidRPr="003167FF" w:rsidRDefault="001F3B77" w:rsidP="001F3B77">
            <w:pPr>
              <w:pStyle w:val="TAL"/>
              <w:rPr>
                <w:sz w:val="16"/>
                <w:szCs w:val="16"/>
              </w:rPr>
            </w:pPr>
            <w:r w:rsidRPr="003167FF">
              <w:rPr>
                <w:sz w:val="16"/>
                <w:szCs w:val="16"/>
              </w:rPr>
              <w:t>Updating MBS with dynamic PCC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4CF60C" w14:textId="2DF0FED8" w:rsidR="001F3B77" w:rsidRPr="003167FF" w:rsidRDefault="001F3B77" w:rsidP="001F3B77">
            <w:pPr>
              <w:pStyle w:val="TAC"/>
              <w:rPr>
                <w:sz w:val="16"/>
                <w:szCs w:val="16"/>
              </w:rPr>
            </w:pPr>
            <w:r w:rsidRPr="003167FF">
              <w:rPr>
                <w:sz w:val="16"/>
                <w:szCs w:val="16"/>
              </w:rPr>
              <w:t>18.3.0</w:t>
            </w:r>
          </w:p>
        </w:tc>
      </w:tr>
      <w:tr w:rsidR="00FC1AAC" w:rsidRPr="003167FF" w14:paraId="31A2DDF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44F05C7" w14:textId="5F86F515" w:rsidR="00FC1AAC" w:rsidRPr="003167FF" w:rsidRDefault="00FC1AAC" w:rsidP="00FC1AAC">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69D823A" w14:textId="57751958" w:rsidR="00FC1AAC" w:rsidRPr="003167FF" w:rsidRDefault="00FC1AAC" w:rsidP="00FC1AAC">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399CA3B" w14:textId="425A2254" w:rsidR="00FC1AAC" w:rsidRPr="003167FF" w:rsidRDefault="00FC1AAC" w:rsidP="00FC1AAC">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F00722" w14:textId="61B0C10D" w:rsidR="00FC1AAC" w:rsidRPr="003167FF" w:rsidRDefault="00FC1AAC" w:rsidP="00FC1AAC">
            <w:pPr>
              <w:pStyle w:val="TAC"/>
              <w:rPr>
                <w:sz w:val="16"/>
                <w:szCs w:val="16"/>
              </w:rPr>
            </w:pPr>
            <w:r w:rsidRPr="003167FF">
              <w:rPr>
                <w:sz w:val="16"/>
                <w:szCs w:val="16"/>
              </w:rPr>
              <w:t>0134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4E8B0D" w14:textId="2AEE61B6" w:rsidR="00FC1AAC" w:rsidRPr="003167FF" w:rsidRDefault="00FC1AAC" w:rsidP="00FC1AAC">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395A8C" w14:textId="3DA1472C" w:rsidR="00FC1AAC" w:rsidRPr="003167FF" w:rsidRDefault="00FC1AAC" w:rsidP="00FC1AAC">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538B1E" w14:textId="045205C9" w:rsidR="00FC1AAC" w:rsidRPr="003167FF" w:rsidRDefault="00FC1AAC" w:rsidP="00FC1AAC">
            <w:pPr>
              <w:pStyle w:val="TAL"/>
              <w:rPr>
                <w:sz w:val="16"/>
                <w:szCs w:val="16"/>
              </w:rPr>
            </w:pPr>
            <w:r w:rsidRPr="003167FF">
              <w:rPr>
                <w:sz w:val="16"/>
                <w:szCs w:val="16"/>
              </w:rPr>
              <w:t>NRM coordination for redundant PDU Session establishment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0CEB11" w14:textId="43E2C73F" w:rsidR="00FC1AAC" w:rsidRPr="003167FF" w:rsidRDefault="00FC1AAC" w:rsidP="00FC1AAC">
            <w:pPr>
              <w:pStyle w:val="TAC"/>
              <w:rPr>
                <w:sz w:val="16"/>
                <w:szCs w:val="16"/>
              </w:rPr>
            </w:pPr>
            <w:r w:rsidRPr="003167FF">
              <w:rPr>
                <w:sz w:val="16"/>
                <w:szCs w:val="16"/>
              </w:rPr>
              <w:t>18.3.0</w:t>
            </w:r>
          </w:p>
        </w:tc>
      </w:tr>
      <w:tr w:rsidR="006307F6" w:rsidRPr="003167FF" w14:paraId="1FC22C8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43DD0C0" w14:textId="73D8817D" w:rsidR="006307F6" w:rsidRPr="003167FF" w:rsidRDefault="006307F6" w:rsidP="006307F6">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7E1776" w14:textId="53EC8162" w:rsidR="006307F6" w:rsidRPr="003167FF" w:rsidRDefault="006307F6" w:rsidP="006307F6">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A56EF2C" w14:textId="332C78E0" w:rsidR="006307F6" w:rsidRPr="003167FF" w:rsidRDefault="006307F6" w:rsidP="006307F6">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2234A5" w14:textId="0BADCF99" w:rsidR="006307F6" w:rsidRPr="003167FF" w:rsidRDefault="006307F6" w:rsidP="006307F6">
            <w:pPr>
              <w:pStyle w:val="TAC"/>
              <w:rPr>
                <w:sz w:val="16"/>
                <w:szCs w:val="16"/>
              </w:rPr>
            </w:pPr>
            <w:r w:rsidRPr="003167FF">
              <w:rPr>
                <w:sz w:val="16"/>
                <w:szCs w:val="16"/>
              </w:rPr>
              <w:t>0136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4A4043" w14:textId="664B29B3" w:rsidR="006307F6" w:rsidRPr="003167FF" w:rsidRDefault="006307F6" w:rsidP="006307F6">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900528" w14:textId="6C8B95AF" w:rsidR="006307F6" w:rsidRPr="003167FF" w:rsidRDefault="006307F6" w:rsidP="006307F6">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22BFED" w14:textId="3B926FCF" w:rsidR="006307F6" w:rsidRPr="003167FF" w:rsidRDefault="006307F6" w:rsidP="006307F6">
            <w:pPr>
              <w:pStyle w:val="TAL"/>
              <w:rPr>
                <w:sz w:val="16"/>
                <w:szCs w:val="16"/>
              </w:rPr>
            </w:pPr>
            <w:r w:rsidRPr="003167FF">
              <w:rPr>
                <w:sz w:val="16"/>
                <w:szCs w:val="16"/>
              </w:rPr>
              <w:t>VAL service area identifier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29AC41" w14:textId="3CC412AE" w:rsidR="006307F6" w:rsidRPr="003167FF" w:rsidRDefault="006307F6" w:rsidP="006307F6">
            <w:pPr>
              <w:pStyle w:val="TAC"/>
              <w:rPr>
                <w:sz w:val="16"/>
                <w:szCs w:val="16"/>
              </w:rPr>
            </w:pPr>
            <w:r w:rsidRPr="003167FF">
              <w:rPr>
                <w:sz w:val="16"/>
                <w:szCs w:val="16"/>
              </w:rPr>
              <w:t>18.3.0</w:t>
            </w:r>
          </w:p>
        </w:tc>
      </w:tr>
      <w:tr w:rsidR="00395136" w:rsidRPr="003167FF" w14:paraId="4B8D6FB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051758E" w14:textId="658C3DAB" w:rsidR="00395136" w:rsidRPr="003167FF" w:rsidRDefault="00395136" w:rsidP="00395136">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017AF9D" w14:textId="5026C37A" w:rsidR="00395136" w:rsidRPr="003167FF" w:rsidRDefault="00395136" w:rsidP="00395136">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7B8EA83" w14:textId="7A2610E9" w:rsidR="00395136" w:rsidRPr="003167FF" w:rsidRDefault="00395136" w:rsidP="00395136">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095A37" w14:textId="6AFB340B" w:rsidR="00395136" w:rsidRPr="003167FF" w:rsidRDefault="00395136" w:rsidP="00395136">
            <w:pPr>
              <w:pStyle w:val="TAC"/>
              <w:rPr>
                <w:sz w:val="16"/>
                <w:szCs w:val="16"/>
              </w:rPr>
            </w:pPr>
            <w:r w:rsidRPr="003167FF">
              <w:rPr>
                <w:sz w:val="16"/>
                <w:szCs w:val="16"/>
              </w:rPr>
              <w:t>0137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D6B36A" w14:textId="4DBECDF9" w:rsidR="00395136" w:rsidRPr="003167FF" w:rsidRDefault="00395136" w:rsidP="00395136">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DD5A1" w14:textId="4470A2E7" w:rsidR="00395136" w:rsidRPr="003167FF" w:rsidRDefault="00395136" w:rsidP="00395136">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E95F87" w14:textId="3DD5BA94" w:rsidR="00395136" w:rsidRPr="003167FF" w:rsidRDefault="00395136" w:rsidP="00395136">
            <w:pPr>
              <w:pStyle w:val="TAL"/>
              <w:rPr>
                <w:sz w:val="16"/>
                <w:szCs w:val="16"/>
              </w:rPr>
            </w:pPr>
            <w:r w:rsidRPr="003167FF">
              <w:rPr>
                <w:sz w:val="16"/>
                <w:szCs w:val="16"/>
              </w:rPr>
              <w:t>Add Cause IE to NSCE information flows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026FF1" w14:textId="4248E582" w:rsidR="00395136" w:rsidRPr="003167FF" w:rsidRDefault="00395136" w:rsidP="00395136">
            <w:pPr>
              <w:pStyle w:val="TAC"/>
              <w:rPr>
                <w:sz w:val="16"/>
                <w:szCs w:val="16"/>
              </w:rPr>
            </w:pPr>
            <w:r w:rsidRPr="003167FF">
              <w:rPr>
                <w:sz w:val="16"/>
                <w:szCs w:val="16"/>
              </w:rPr>
              <w:t>18.3.0</w:t>
            </w:r>
          </w:p>
        </w:tc>
      </w:tr>
      <w:tr w:rsidR="00D820DD" w:rsidRPr="003167FF" w14:paraId="31B23C0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CB72120" w14:textId="68AA05D2" w:rsidR="00D820DD" w:rsidRPr="003167FF" w:rsidRDefault="00D820DD" w:rsidP="00D820DD">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7E9FB2" w14:textId="5DAE3735" w:rsidR="00D820DD" w:rsidRPr="003167FF" w:rsidRDefault="00D820DD" w:rsidP="00D820DD">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CC125B1" w14:textId="7F88D7FF" w:rsidR="00D820DD" w:rsidRPr="003167FF" w:rsidRDefault="00D820DD" w:rsidP="00D820DD">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CFA95B" w14:textId="3D99F1E0" w:rsidR="00D820DD" w:rsidRPr="003167FF" w:rsidRDefault="00D820DD" w:rsidP="00D820DD">
            <w:pPr>
              <w:pStyle w:val="TAC"/>
              <w:rPr>
                <w:sz w:val="16"/>
                <w:szCs w:val="16"/>
              </w:rPr>
            </w:pPr>
            <w:r w:rsidRPr="003167FF">
              <w:rPr>
                <w:sz w:val="16"/>
                <w:szCs w:val="16"/>
              </w:rPr>
              <w:t>0138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A0C86D" w14:textId="3C3C283C" w:rsidR="00D820DD" w:rsidRPr="003167FF" w:rsidRDefault="00D820DD" w:rsidP="00D820D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35B232" w14:textId="2A1CA9AA" w:rsidR="00D820DD" w:rsidRPr="003167FF" w:rsidRDefault="00D820DD" w:rsidP="00D820D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0215A3" w14:textId="4360D2B5" w:rsidR="00D820DD" w:rsidRPr="003167FF" w:rsidRDefault="00D820DD" w:rsidP="00D820DD">
            <w:pPr>
              <w:pStyle w:val="TAL"/>
              <w:rPr>
                <w:sz w:val="16"/>
                <w:szCs w:val="16"/>
              </w:rPr>
            </w:pPr>
            <w:r w:rsidRPr="003167FF">
              <w:rPr>
                <w:sz w:val="16"/>
                <w:szCs w:val="16"/>
              </w:rPr>
              <w:t>ADAE functional model in SEAL architecture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04D026" w14:textId="74212B5F" w:rsidR="00D820DD" w:rsidRPr="003167FF" w:rsidRDefault="00D820DD" w:rsidP="00D820DD">
            <w:pPr>
              <w:pStyle w:val="TAC"/>
              <w:rPr>
                <w:sz w:val="16"/>
                <w:szCs w:val="16"/>
              </w:rPr>
            </w:pPr>
            <w:r w:rsidRPr="003167FF">
              <w:rPr>
                <w:sz w:val="16"/>
                <w:szCs w:val="16"/>
              </w:rPr>
              <w:t>18.3.0</w:t>
            </w:r>
          </w:p>
        </w:tc>
      </w:tr>
      <w:tr w:rsidR="00D820DD" w:rsidRPr="003167FF" w14:paraId="5C2C7F5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2BDA71F" w14:textId="512FE1AC" w:rsidR="00D820DD" w:rsidRPr="003167FF" w:rsidRDefault="00D820DD" w:rsidP="00D820DD">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0C10396" w14:textId="34F17587" w:rsidR="00D820DD" w:rsidRPr="003167FF" w:rsidRDefault="00D820DD" w:rsidP="00D820DD">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7B37B97" w14:textId="2E36810E" w:rsidR="00D820DD" w:rsidRPr="003167FF" w:rsidRDefault="00D820DD" w:rsidP="00D820DD">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99317C" w14:textId="671FA378" w:rsidR="00D820DD" w:rsidRPr="003167FF" w:rsidRDefault="00D820DD" w:rsidP="00D820DD">
            <w:pPr>
              <w:pStyle w:val="TAC"/>
              <w:rPr>
                <w:sz w:val="16"/>
                <w:szCs w:val="16"/>
              </w:rPr>
            </w:pPr>
            <w:r w:rsidRPr="003167FF">
              <w:rPr>
                <w:sz w:val="16"/>
                <w:szCs w:val="16"/>
              </w:rPr>
              <w:t>0139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0C55E2" w14:textId="687F17B6" w:rsidR="00D820DD" w:rsidRPr="003167FF" w:rsidRDefault="00D820DD" w:rsidP="00D820D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7B869" w14:textId="6EBDA0B8" w:rsidR="00D820DD" w:rsidRPr="003167FF" w:rsidRDefault="00D820DD" w:rsidP="00D820D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7A70FC" w14:textId="0AA96C95" w:rsidR="00D820DD" w:rsidRPr="003167FF" w:rsidRDefault="00D820DD" w:rsidP="00D820DD">
            <w:pPr>
              <w:pStyle w:val="TAL"/>
              <w:rPr>
                <w:sz w:val="16"/>
                <w:szCs w:val="16"/>
              </w:rPr>
            </w:pPr>
            <w:r w:rsidRPr="003167FF">
              <w:rPr>
                <w:sz w:val="16"/>
                <w:szCs w:val="16"/>
              </w:rPr>
              <w:t>Service continuity between 5G MBS delivery and unicast delivery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4D290B" w14:textId="4CCC7148" w:rsidR="00D820DD" w:rsidRPr="003167FF" w:rsidRDefault="00D820DD" w:rsidP="00D820DD">
            <w:pPr>
              <w:pStyle w:val="TAC"/>
              <w:rPr>
                <w:sz w:val="16"/>
                <w:szCs w:val="16"/>
              </w:rPr>
            </w:pPr>
            <w:r w:rsidRPr="003167FF">
              <w:rPr>
                <w:sz w:val="16"/>
                <w:szCs w:val="16"/>
              </w:rPr>
              <w:t>18.3.0</w:t>
            </w:r>
          </w:p>
        </w:tc>
      </w:tr>
      <w:tr w:rsidR="004B3626" w:rsidRPr="003167FF" w14:paraId="5C0AA9B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994ED70" w14:textId="5612AC30" w:rsidR="004B3626" w:rsidRPr="003167FF" w:rsidRDefault="004B3626" w:rsidP="004B3626">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165C220" w14:textId="25648209" w:rsidR="004B3626" w:rsidRPr="003167FF" w:rsidRDefault="004B3626" w:rsidP="004B3626">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7D4F056" w14:textId="1BDD4985" w:rsidR="004B3626" w:rsidRPr="003167FF" w:rsidRDefault="004B3626" w:rsidP="004B3626">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14DB40" w14:textId="652EAB74" w:rsidR="004B3626" w:rsidRPr="003167FF" w:rsidRDefault="004B3626" w:rsidP="004B3626">
            <w:pPr>
              <w:pStyle w:val="TAC"/>
              <w:rPr>
                <w:sz w:val="16"/>
                <w:szCs w:val="16"/>
              </w:rPr>
            </w:pPr>
            <w:r w:rsidRPr="003167FF">
              <w:rPr>
                <w:sz w:val="16"/>
                <w:szCs w:val="16"/>
              </w:rPr>
              <w:t>0140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2BEF15" w14:textId="6509D0EE" w:rsidR="004B3626" w:rsidRPr="003167FF" w:rsidRDefault="004B3626" w:rsidP="004B3626">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7FC162" w14:textId="57FD9653" w:rsidR="004B3626" w:rsidRPr="003167FF" w:rsidRDefault="004B3626" w:rsidP="004B3626">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2AB4C0" w14:textId="75E96B85" w:rsidR="004B3626" w:rsidRPr="003167FF" w:rsidRDefault="004B3626" w:rsidP="004B3626">
            <w:pPr>
              <w:pStyle w:val="TAL"/>
              <w:rPr>
                <w:sz w:val="16"/>
                <w:szCs w:val="16"/>
              </w:rPr>
            </w:pPr>
            <w:r w:rsidRPr="003167FF">
              <w:rPr>
                <w:sz w:val="16"/>
                <w:szCs w:val="16"/>
              </w:rPr>
              <w:t>VAL service inter-system switching between 5G and LTE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651605" w14:textId="34C4635E" w:rsidR="004B3626" w:rsidRPr="003167FF" w:rsidRDefault="004B3626" w:rsidP="004B3626">
            <w:pPr>
              <w:pStyle w:val="TAC"/>
              <w:rPr>
                <w:sz w:val="16"/>
                <w:szCs w:val="16"/>
              </w:rPr>
            </w:pPr>
            <w:r w:rsidRPr="003167FF">
              <w:rPr>
                <w:sz w:val="16"/>
                <w:szCs w:val="16"/>
              </w:rPr>
              <w:t>18.3.0</w:t>
            </w:r>
          </w:p>
        </w:tc>
      </w:tr>
      <w:tr w:rsidR="00EA478D" w:rsidRPr="003167FF" w14:paraId="50BE458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7EF6296" w14:textId="3FB36CE1" w:rsidR="00EA478D" w:rsidRPr="003167FF" w:rsidRDefault="00EA478D" w:rsidP="00EA478D">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A60F73" w14:textId="6164C0B0" w:rsidR="00EA478D" w:rsidRPr="003167FF" w:rsidRDefault="00EA478D" w:rsidP="00EA478D">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EAB8B77" w14:textId="71410EAE" w:rsidR="00EA478D" w:rsidRPr="003167FF" w:rsidRDefault="00EA478D" w:rsidP="00EA478D">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122228" w14:textId="5FED7349" w:rsidR="00EA478D" w:rsidRPr="003167FF" w:rsidRDefault="00EA478D" w:rsidP="00EA478D">
            <w:pPr>
              <w:pStyle w:val="TAC"/>
              <w:rPr>
                <w:sz w:val="16"/>
                <w:szCs w:val="16"/>
              </w:rPr>
            </w:pPr>
            <w:r w:rsidRPr="003167FF">
              <w:rPr>
                <w:sz w:val="16"/>
                <w:szCs w:val="16"/>
              </w:rPr>
              <w:t>0141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B52EC7" w14:textId="7FE3CF75" w:rsidR="00EA478D" w:rsidRPr="003167FF" w:rsidRDefault="00EA478D" w:rsidP="00EA478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D03E65" w14:textId="1AC8DCEF" w:rsidR="00EA478D" w:rsidRPr="003167FF" w:rsidRDefault="00EA478D" w:rsidP="00EA478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F661B5" w14:textId="114DF16B" w:rsidR="00EA478D" w:rsidRPr="003167FF" w:rsidRDefault="00EA478D" w:rsidP="00EA478D">
            <w:pPr>
              <w:pStyle w:val="TAL"/>
              <w:rPr>
                <w:sz w:val="16"/>
                <w:szCs w:val="16"/>
              </w:rPr>
            </w:pPr>
            <w:r w:rsidRPr="003167FF">
              <w:rPr>
                <w:sz w:val="16"/>
                <w:szCs w:val="16"/>
              </w:rPr>
              <w:t>VAL service over 5GS supporting EPS interworking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0F65BA" w14:textId="24F29156" w:rsidR="00EA478D" w:rsidRPr="003167FF" w:rsidRDefault="00EA478D" w:rsidP="00EA478D">
            <w:pPr>
              <w:pStyle w:val="TAC"/>
              <w:rPr>
                <w:sz w:val="16"/>
                <w:szCs w:val="16"/>
              </w:rPr>
            </w:pPr>
            <w:r w:rsidRPr="003167FF">
              <w:rPr>
                <w:sz w:val="16"/>
                <w:szCs w:val="16"/>
              </w:rPr>
              <w:t>18.3.0</w:t>
            </w:r>
          </w:p>
        </w:tc>
      </w:tr>
      <w:tr w:rsidR="00182C3C" w:rsidRPr="003167FF" w14:paraId="43E2274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72149A6" w14:textId="62387506" w:rsidR="00182C3C" w:rsidRPr="003167FF" w:rsidRDefault="00182C3C" w:rsidP="00182C3C">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313455C" w14:textId="408D8C87" w:rsidR="00182C3C" w:rsidRPr="003167FF" w:rsidRDefault="00182C3C" w:rsidP="00182C3C">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558D560" w14:textId="2508890A" w:rsidR="00182C3C" w:rsidRPr="003167FF" w:rsidRDefault="00182C3C" w:rsidP="00182C3C">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FEC6D9" w14:textId="6D4C7D6C" w:rsidR="00182C3C" w:rsidRPr="003167FF" w:rsidRDefault="00182C3C" w:rsidP="00182C3C">
            <w:pPr>
              <w:pStyle w:val="TAC"/>
              <w:rPr>
                <w:sz w:val="16"/>
                <w:szCs w:val="16"/>
              </w:rPr>
            </w:pPr>
            <w:r w:rsidRPr="003167FF">
              <w:rPr>
                <w:sz w:val="16"/>
                <w:szCs w:val="16"/>
              </w:rPr>
              <w:t>0142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1F6027" w14:textId="3144F3D7" w:rsidR="00182C3C" w:rsidRPr="003167FF" w:rsidRDefault="00182C3C" w:rsidP="00182C3C">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B8929B" w14:textId="7FE794C7" w:rsidR="00182C3C" w:rsidRPr="003167FF" w:rsidRDefault="00182C3C" w:rsidP="00182C3C">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DD275E" w14:textId="1979E292" w:rsidR="00182C3C" w:rsidRPr="003167FF" w:rsidRDefault="00182C3C" w:rsidP="00182C3C">
            <w:pPr>
              <w:pStyle w:val="TAL"/>
              <w:rPr>
                <w:sz w:val="16"/>
                <w:szCs w:val="16"/>
              </w:rPr>
            </w:pPr>
            <w:r w:rsidRPr="003167FF">
              <w:rPr>
                <w:sz w:val="16"/>
                <w:szCs w:val="16"/>
              </w:rPr>
              <w:t>Update the on-network functional model and reference points for location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3BF992" w14:textId="4B886173" w:rsidR="00182C3C" w:rsidRPr="003167FF" w:rsidRDefault="00182C3C" w:rsidP="00182C3C">
            <w:pPr>
              <w:pStyle w:val="TAC"/>
              <w:rPr>
                <w:sz w:val="16"/>
                <w:szCs w:val="16"/>
              </w:rPr>
            </w:pPr>
            <w:r w:rsidRPr="003167FF">
              <w:rPr>
                <w:sz w:val="16"/>
                <w:szCs w:val="16"/>
              </w:rPr>
              <w:t>18.4.0</w:t>
            </w:r>
          </w:p>
        </w:tc>
      </w:tr>
      <w:tr w:rsidR="0033653C" w:rsidRPr="003167FF" w14:paraId="0957FB8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A026F91" w14:textId="6CED6FC7" w:rsidR="0033653C" w:rsidRPr="003167FF" w:rsidRDefault="0033653C" w:rsidP="0033653C">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A7EE831" w14:textId="6BE613E3" w:rsidR="0033653C" w:rsidRPr="003167FF" w:rsidRDefault="0033653C" w:rsidP="0033653C">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19E6376" w14:textId="7495C932" w:rsidR="0033653C" w:rsidRPr="003167FF" w:rsidRDefault="0033653C" w:rsidP="0033653C">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5A8089" w14:textId="0B03DA0E" w:rsidR="0033653C" w:rsidRPr="003167FF" w:rsidRDefault="0033653C" w:rsidP="0033653C">
            <w:pPr>
              <w:pStyle w:val="TAC"/>
              <w:rPr>
                <w:sz w:val="16"/>
                <w:szCs w:val="16"/>
              </w:rPr>
            </w:pPr>
            <w:r w:rsidRPr="003167FF">
              <w:rPr>
                <w:sz w:val="16"/>
                <w:szCs w:val="16"/>
              </w:rPr>
              <w:t>0147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01B300" w14:textId="49C0E951" w:rsidR="0033653C" w:rsidRPr="003167FF" w:rsidRDefault="0033653C" w:rsidP="0033653C">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3CFFC9" w14:textId="00529A6F" w:rsidR="0033653C" w:rsidRPr="003167FF" w:rsidRDefault="0033653C" w:rsidP="0033653C">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2D945D" w14:textId="353AD6CB" w:rsidR="0033653C" w:rsidRPr="003167FF" w:rsidRDefault="0033653C" w:rsidP="0033653C">
            <w:pPr>
              <w:pStyle w:val="TAL"/>
              <w:rPr>
                <w:sz w:val="16"/>
                <w:szCs w:val="16"/>
              </w:rPr>
            </w:pPr>
            <w:r w:rsidRPr="003167FF">
              <w:rPr>
                <w:sz w:val="16"/>
                <w:szCs w:val="16"/>
              </w:rPr>
              <w:t>Location profiling for supporting fused location service enablement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A1A587" w14:textId="709FA4EC" w:rsidR="0033653C" w:rsidRPr="003167FF" w:rsidRDefault="0033653C" w:rsidP="0033653C">
            <w:pPr>
              <w:pStyle w:val="TAC"/>
              <w:rPr>
                <w:sz w:val="16"/>
                <w:szCs w:val="16"/>
              </w:rPr>
            </w:pPr>
            <w:r w:rsidRPr="003167FF">
              <w:rPr>
                <w:sz w:val="16"/>
                <w:szCs w:val="16"/>
              </w:rPr>
              <w:t>18.4.0</w:t>
            </w:r>
          </w:p>
        </w:tc>
      </w:tr>
      <w:tr w:rsidR="00213BEF" w:rsidRPr="003167FF" w14:paraId="605B7A4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425C0B2" w14:textId="339C8201" w:rsidR="00213BEF" w:rsidRPr="003167FF" w:rsidRDefault="00213BEF" w:rsidP="00213BEF">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75E1CB2" w14:textId="16343C9A" w:rsidR="00213BEF" w:rsidRPr="003167FF" w:rsidRDefault="00213BEF" w:rsidP="00213BEF">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07F9CB3" w14:textId="6D05AA6C" w:rsidR="00213BEF" w:rsidRPr="003167FF" w:rsidRDefault="00213BEF" w:rsidP="00213BEF">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AB562A" w14:textId="71273384" w:rsidR="00213BEF" w:rsidRPr="003167FF" w:rsidRDefault="00213BEF" w:rsidP="00213BEF">
            <w:pPr>
              <w:pStyle w:val="TAC"/>
              <w:rPr>
                <w:sz w:val="16"/>
                <w:szCs w:val="16"/>
              </w:rPr>
            </w:pPr>
            <w:r w:rsidRPr="003167FF">
              <w:rPr>
                <w:sz w:val="16"/>
                <w:szCs w:val="16"/>
              </w:rPr>
              <w:t>0148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1592FB" w14:textId="2475C0F3" w:rsidR="00213BEF" w:rsidRPr="003167FF" w:rsidRDefault="00213BEF" w:rsidP="00213BEF">
            <w:pPr>
              <w:pStyle w:val="TAC"/>
              <w:rPr>
                <w:sz w:val="16"/>
                <w:szCs w:val="16"/>
              </w:rPr>
            </w:pPr>
            <w:r w:rsidRPr="003167F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B45544" w14:textId="59008AD4" w:rsidR="00213BEF" w:rsidRPr="003167FF" w:rsidRDefault="00213BEF" w:rsidP="00213BEF">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37E061" w14:textId="3B17FDDF" w:rsidR="00213BEF" w:rsidRPr="003167FF" w:rsidRDefault="00213BEF" w:rsidP="00213BEF">
            <w:pPr>
              <w:pStyle w:val="TAL"/>
              <w:rPr>
                <w:sz w:val="16"/>
                <w:szCs w:val="16"/>
              </w:rPr>
            </w:pPr>
            <w:r w:rsidRPr="003167FF">
              <w:rPr>
                <w:sz w:val="16"/>
                <w:szCs w:val="16"/>
              </w:rPr>
              <w:t>Add information flow for location reporting configuration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A7B86F" w14:textId="591F4C78" w:rsidR="00213BEF" w:rsidRPr="003167FF" w:rsidRDefault="00213BEF" w:rsidP="00213BEF">
            <w:pPr>
              <w:pStyle w:val="TAC"/>
              <w:rPr>
                <w:sz w:val="16"/>
                <w:szCs w:val="16"/>
              </w:rPr>
            </w:pPr>
            <w:r w:rsidRPr="003167FF">
              <w:rPr>
                <w:sz w:val="16"/>
                <w:szCs w:val="16"/>
              </w:rPr>
              <w:t>18.4.0</w:t>
            </w:r>
          </w:p>
        </w:tc>
      </w:tr>
      <w:tr w:rsidR="00213BEF" w:rsidRPr="003167FF" w14:paraId="631DC8A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92A50C8" w14:textId="4049255A" w:rsidR="00213BEF" w:rsidRPr="003167FF" w:rsidRDefault="00213BEF" w:rsidP="00213BEF">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69F201" w14:textId="512AD2C6" w:rsidR="00213BEF" w:rsidRPr="003167FF" w:rsidRDefault="00213BEF" w:rsidP="00213BEF">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675F90A" w14:textId="72E4D10A" w:rsidR="00213BEF" w:rsidRPr="003167FF" w:rsidRDefault="00213BEF" w:rsidP="00213BEF">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DFC507" w14:textId="485A48B1" w:rsidR="00213BEF" w:rsidRPr="003167FF" w:rsidRDefault="00213BEF" w:rsidP="00213BEF">
            <w:pPr>
              <w:pStyle w:val="TAC"/>
              <w:rPr>
                <w:sz w:val="16"/>
                <w:szCs w:val="16"/>
              </w:rPr>
            </w:pPr>
            <w:r w:rsidRPr="003167FF">
              <w:rPr>
                <w:sz w:val="16"/>
                <w:szCs w:val="16"/>
              </w:rPr>
              <w:t>0149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9699ED" w14:textId="58AE5797" w:rsidR="00213BEF" w:rsidRPr="003167FF" w:rsidRDefault="00213BEF" w:rsidP="00213BEF">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9BE0A7" w14:textId="0A6A65C5" w:rsidR="00213BEF" w:rsidRPr="003167FF" w:rsidRDefault="00213BEF" w:rsidP="00213BEF">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06526A" w14:textId="1E974CDB" w:rsidR="00213BEF" w:rsidRPr="003167FF" w:rsidRDefault="00213BEF" w:rsidP="00213BEF">
            <w:pPr>
              <w:pStyle w:val="TAL"/>
              <w:rPr>
                <w:sz w:val="16"/>
                <w:szCs w:val="16"/>
              </w:rPr>
            </w:pPr>
            <w:r w:rsidRPr="003167FF">
              <w:rPr>
                <w:sz w:val="16"/>
                <w:szCs w:val="16"/>
              </w:rPr>
              <w:t>Location service registration and initialization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948E24" w14:textId="52C1BBFF" w:rsidR="00213BEF" w:rsidRPr="003167FF" w:rsidRDefault="00213BEF" w:rsidP="00213BEF">
            <w:pPr>
              <w:pStyle w:val="TAC"/>
              <w:rPr>
                <w:sz w:val="16"/>
                <w:szCs w:val="16"/>
              </w:rPr>
            </w:pPr>
            <w:r w:rsidRPr="003167FF">
              <w:rPr>
                <w:sz w:val="16"/>
                <w:szCs w:val="16"/>
              </w:rPr>
              <w:t>18.4.0</w:t>
            </w:r>
          </w:p>
        </w:tc>
      </w:tr>
      <w:tr w:rsidR="007972BD" w:rsidRPr="003167FF" w14:paraId="61DD881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5F9649C" w14:textId="122CB1EA" w:rsidR="007972BD" w:rsidRPr="003167FF" w:rsidRDefault="007972BD" w:rsidP="007972BD">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95715D" w14:textId="57B20A4A" w:rsidR="007972BD" w:rsidRPr="003167FF" w:rsidRDefault="007972BD" w:rsidP="007972BD">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F2ADB92" w14:textId="6441A022" w:rsidR="007972BD" w:rsidRPr="003167FF" w:rsidRDefault="007972BD" w:rsidP="007972BD">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364142" w14:textId="755E754E" w:rsidR="007972BD" w:rsidRPr="003167FF" w:rsidRDefault="007972BD" w:rsidP="007972BD">
            <w:pPr>
              <w:pStyle w:val="TAC"/>
              <w:rPr>
                <w:sz w:val="16"/>
                <w:szCs w:val="16"/>
              </w:rPr>
            </w:pPr>
            <w:r w:rsidRPr="003167FF">
              <w:rPr>
                <w:sz w:val="16"/>
                <w:szCs w:val="16"/>
              </w:rPr>
              <w:t>0152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727D48" w14:textId="38C0391D" w:rsidR="007972BD" w:rsidRPr="003167FF" w:rsidRDefault="007972BD" w:rsidP="007972B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3D1A1C" w14:textId="6EECB582" w:rsidR="007972BD" w:rsidRPr="003167FF" w:rsidRDefault="007972BD" w:rsidP="007972B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1F6DAD" w14:textId="75D5E868" w:rsidR="007972BD" w:rsidRPr="003167FF" w:rsidRDefault="007972BD" w:rsidP="007972BD">
            <w:pPr>
              <w:pStyle w:val="TAL"/>
              <w:rPr>
                <w:sz w:val="16"/>
                <w:szCs w:val="16"/>
              </w:rPr>
            </w:pPr>
            <w:r w:rsidRPr="003167FF">
              <w:rPr>
                <w:sz w:val="16"/>
                <w:szCs w:val="16"/>
              </w:rPr>
              <w:t>Improved location monitoring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BF66F4" w14:textId="280F6EAE" w:rsidR="007972BD" w:rsidRPr="003167FF" w:rsidRDefault="007972BD" w:rsidP="007972BD">
            <w:pPr>
              <w:pStyle w:val="TAC"/>
              <w:rPr>
                <w:sz w:val="16"/>
                <w:szCs w:val="16"/>
              </w:rPr>
            </w:pPr>
            <w:r w:rsidRPr="003167FF">
              <w:rPr>
                <w:sz w:val="16"/>
                <w:szCs w:val="16"/>
              </w:rPr>
              <w:t>18.4.0</w:t>
            </w:r>
          </w:p>
        </w:tc>
      </w:tr>
      <w:tr w:rsidR="004B12A5" w:rsidRPr="003167FF" w14:paraId="4A08F47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E4F596F" w14:textId="7F835CED" w:rsidR="004B12A5" w:rsidRPr="003167FF" w:rsidRDefault="004B12A5" w:rsidP="004B12A5">
            <w:pPr>
              <w:pStyle w:val="TAC"/>
              <w:rPr>
                <w:sz w:val="16"/>
                <w:szCs w:val="16"/>
              </w:rPr>
            </w:pPr>
            <w:r w:rsidRPr="003167FF">
              <w:rPr>
                <w:sz w:val="16"/>
                <w:szCs w:val="16"/>
              </w:rPr>
              <w:lastRenderedPageBreak/>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26C2EE" w14:textId="6D90DCF7" w:rsidR="004B12A5" w:rsidRPr="003167FF" w:rsidRDefault="004B12A5" w:rsidP="004B12A5">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B10E281" w14:textId="46FC29DF" w:rsidR="004B12A5" w:rsidRPr="003167FF" w:rsidRDefault="004B12A5" w:rsidP="004B12A5">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CE31A0" w14:textId="1ED01CD7" w:rsidR="004B12A5" w:rsidRPr="003167FF" w:rsidRDefault="004B12A5" w:rsidP="004B12A5">
            <w:pPr>
              <w:pStyle w:val="TAC"/>
              <w:rPr>
                <w:sz w:val="16"/>
                <w:szCs w:val="16"/>
              </w:rPr>
            </w:pPr>
            <w:r w:rsidRPr="003167FF">
              <w:rPr>
                <w:sz w:val="16"/>
                <w:szCs w:val="16"/>
              </w:rPr>
              <w:t>0153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529AE6" w14:textId="7C958A8C" w:rsidR="004B12A5" w:rsidRPr="003167FF" w:rsidRDefault="004B12A5" w:rsidP="004B12A5">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0D1FE0" w14:textId="080D9E2D" w:rsidR="004B12A5" w:rsidRPr="003167FF" w:rsidRDefault="005543D4" w:rsidP="004B12A5">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8CC8AA" w14:textId="3B90BF27" w:rsidR="004B12A5" w:rsidRPr="003167FF" w:rsidRDefault="004B12A5" w:rsidP="004B12A5">
            <w:pPr>
              <w:pStyle w:val="TAL"/>
              <w:rPr>
                <w:sz w:val="16"/>
                <w:szCs w:val="16"/>
              </w:rPr>
            </w:pPr>
            <w:r w:rsidRPr="003167FF">
              <w:rPr>
                <w:sz w:val="16"/>
                <w:szCs w:val="16"/>
              </w:rPr>
              <w:t>Service based interface representation of location management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FAF800" w14:textId="1A5A6210" w:rsidR="004B12A5" w:rsidRPr="003167FF" w:rsidRDefault="004B12A5" w:rsidP="004B12A5">
            <w:pPr>
              <w:pStyle w:val="TAC"/>
              <w:rPr>
                <w:sz w:val="16"/>
                <w:szCs w:val="16"/>
              </w:rPr>
            </w:pPr>
            <w:r w:rsidRPr="003167FF">
              <w:rPr>
                <w:sz w:val="16"/>
                <w:szCs w:val="16"/>
              </w:rPr>
              <w:t>18.4.0</w:t>
            </w:r>
          </w:p>
        </w:tc>
      </w:tr>
      <w:tr w:rsidR="004B12A5" w:rsidRPr="003167FF" w14:paraId="4403156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EACCACE" w14:textId="30C31A0E" w:rsidR="004B12A5" w:rsidRPr="003167FF" w:rsidRDefault="004B12A5" w:rsidP="004B12A5">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5ED3892" w14:textId="47CB5830" w:rsidR="004B12A5" w:rsidRPr="003167FF" w:rsidRDefault="004B12A5" w:rsidP="004B12A5">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8A01D12" w14:textId="5F030B41" w:rsidR="004B12A5" w:rsidRPr="003167FF" w:rsidRDefault="004B12A5" w:rsidP="004B12A5">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8801D2" w14:textId="489F1B79" w:rsidR="004B12A5" w:rsidRPr="003167FF" w:rsidRDefault="004B12A5" w:rsidP="004B12A5">
            <w:pPr>
              <w:pStyle w:val="TAC"/>
              <w:rPr>
                <w:sz w:val="16"/>
                <w:szCs w:val="16"/>
              </w:rPr>
            </w:pPr>
            <w:r w:rsidRPr="003167FF">
              <w:rPr>
                <w:sz w:val="16"/>
                <w:szCs w:val="16"/>
              </w:rPr>
              <w:t>0154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BABDAB" w14:textId="5DE0280A" w:rsidR="004B12A5" w:rsidRPr="003167FF" w:rsidRDefault="004B12A5" w:rsidP="004B12A5">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AFDA5" w14:textId="49A3586C" w:rsidR="004B12A5" w:rsidRPr="003167FF" w:rsidRDefault="004B12A5" w:rsidP="004B12A5">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B18972" w14:textId="6C189024" w:rsidR="004B12A5" w:rsidRPr="003167FF" w:rsidRDefault="004B12A5" w:rsidP="004B12A5">
            <w:pPr>
              <w:pStyle w:val="TAL"/>
              <w:rPr>
                <w:sz w:val="16"/>
                <w:szCs w:val="16"/>
              </w:rPr>
            </w:pPr>
            <w:r w:rsidRPr="003167FF">
              <w:rPr>
                <w:sz w:val="16"/>
                <w:szCs w:val="16"/>
              </w:rPr>
              <w:t>Service based interface representation of group managment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F2A079" w14:textId="660A8BA9" w:rsidR="004B12A5" w:rsidRPr="003167FF" w:rsidRDefault="004B12A5" w:rsidP="004B12A5">
            <w:pPr>
              <w:pStyle w:val="TAC"/>
              <w:rPr>
                <w:sz w:val="16"/>
                <w:szCs w:val="16"/>
              </w:rPr>
            </w:pPr>
            <w:r w:rsidRPr="003167FF">
              <w:rPr>
                <w:sz w:val="16"/>
                <w:szCs w:val="16"/>
              </w:rPr>
              <w:t>18.4.0</w:t>
            </w:r>
          </w:p>
        </w:tc>
      </w:tr>
      <w:tr w:rsidR="000B06A6" w:rsidRPr="003167FF" w14:paraId="28C7AB3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00AA334" w14:textId="5F19F4F6" w:rsidR="000B06A6" w:rsidRPr="003167FF" w:rsidRDefault="000B06A6" w:rsidP="000B06A6">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323E506" w14:textId="01D761BB" w:rsidR="000B06A6" w:rsidRPr="003167FF" w:rsidRDefault="000B06A6" w:rsidP="000B06A6">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315D691" w14:textId="3ECCE6AD" w:rsidR="000B06A6" w:rsidRPr="003167FF" w:rsidRDefault="000B06A6" w:rsidP="000B06A6">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D56C24" w14:textId="3EBB8E81" w:rsidR="000B06A6" w:rsidRPr="003167FF" w:rsidRDefault="000B06A6" w:rsidP="000B06A6">
            <w:pPr>
              <w:pStyle w:val="TAC"/>
              <w:rPr>
                <w:sz w:val="16"/>
                <w:szCs w:val="16"/>
              </w:rPr>
            </w:pPr>
            <w:r w:rsidRPr="003167FF">
              <w:rPr>
                <w:sz w:val="16"/>
                <w:szCs w:val="16"/>
              </w:rPr>
              <w:t>0155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A27766" w14:textId="6641C447" w:rsidR="000B06A6" w:rsidRPr="003167FF" w:rsidRDefault="000B06A6" w:rsidP="000B06A6">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CB411F" w14:textId="0413C15F" w:rsidR="000B06A6" w:rsidRPr="003167FF" w:rsidRDefault="000B06A6" w:rsidP="000B06A6">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08E1D86" w14:textId="0503C553" w:rsidR="000B06A6" w:rsidRPr="003167FF" w:rsidRDefault="000B06A6" w:rsidP="000B06A6">
            <w:pPr>
              <w:pStyle w:val="TAL"/>
              <w:rPr>
                <w:sz w:val="16"/>
                <w:szCs w:val="16"/>
              </w:rPr>
            </w:pPr>
            <w:r w:rsidRPr="003167FF">
              <w:rPr>
                <w:sz w:val="16"/>
                <w:szCs w:val="16"/>
              </w:rPr>
              <w:t>Service based interface representation of network resource management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0F80A8" w14:textId="3B107C1C" w:rsidR="000B06A6" w:rsidRPr="003167FF" w:rsidRDefault="000B06A6" w:rsidP="000B06A6">
            <w:pPr>
              <w:pStyle w:val="TAC"/>
              <w:rPr>
                <w:sz w:val="16"/>
                <w:szCs w:val="16"/>
              </w:rPr>
            </w:pPr>
            <w:r w:rsidRPr="003167FF">
              <w:rPr>
                <w:sz w:val="16"/>
                <w:szCs w:val="16"/>
              </w:rPr>
              <w:t>18.4.0</w:t>
            </w:r>
          </w:p>
        </w:tc>
      </w:tr>
      <w:tr w:rsidR="005543D4" w:rsidRPr="003167FF" w14:paraId="177ED2B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62C62B5" w14:textId="5E16FA59" w:rsidR="005543D4" w:rsidRPr="003167FF" w:rsidRDefault="005543D4" w:rsidP="005543D4">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FD3A44E" w14:textId="328F0744" w:rsidR="005543D4" w:rsidRPr="003167FF" w:rsidRDefault="005543D4" w:rsidP="005543D4">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553030D" w14:textId="34169ADD" w:rsidR="005543D4" w:rsidRPr="003167FF" w:rsidRDefault="005543D4" w:rsidP="005543D4">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A8E4D6" w14:textId="38880EB9" w:rsidR="005543D4" w:rsidRPr="003167FF" w:rsidRDefault="005543D4" w:rsidP="005543D4">
            <w:pPr>
              <w:pStyle w:val="TAC"/>
              <w:rPr>
                <w:sz w:val="16"/>
                <w:szCs w:val="16"/>
              </w:rPr>
            </w:pPr>
            <w:r w:rsidRPr="003167FF">
              <w:rPr>
                <w:sz w:val="16"/>
                <w:szCs w:val="16"/>
              </w:rPr>
              <w:t>0156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5FBAC9" w14:textId="4733F43F" w:rsidR="005543D4" w:rsidRPr="003167FF" w:rsidRDefault="005543D4" w:rsidP="005543D4">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8D9115" w14:textId="2F2DFDB6" w:rsidR="005543D4" w:rsidRPr="003167FF" w:rsidRDefault="005543D4" w:rsidP="005543D4">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0380DB" w14:textId="6616F43D" w:rsidR="005543D4" w:rsidRPr="003167FF" w:rsidRDefault="005543D4" w:rsidP="005543D4">
            <w:pPr>
              <w:pStyle w:val="TAL"/>
              <w:rPr>
                <w:sz w:val="16"/>
                <w:szCs w:val="16"/>
              </w:rPr>
            </w:pPr>
            <w:r w:rsidRPr="003167FF">
              <w:rPr>
                <w:sz w:val="16"/>
                <w:szCs w:val="16"/>
              </w:rPr>
              <w:t>Update Annex A with details of new SEAL services added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735489" w14:textId="2FED090C" w:rsidR="005543D4" w:rsidRPr="003167FF" w:rsidRDefault="005543D4" w:rsidP="005543D4">
            <w:pPr>
              <w:pStyle w:val="TAC"/>
              <w:rPr>
                <w:sz w:val="16"/>
                <w:szCs w:val="16"/>
              </w:rPr>
            </w:pPr>
            <w:r w:rsidRPr="003167FF">
              <w:rPr>
                <w:sz w:val="16"/>
                <w:szCs w:val="16"/>
              </w:rPr>
              <w:t>18.4.0</w:t>
            </w:r>
          </w:p>
        </w:tc>
      </w:tr>
      <w:tr w:rsidR="005543D4" w:rsidRPr="003167FF" w14:paraId="19C82FC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C5DDA67" w14:textId="251D6E54" w:rsidR="005543D4" w:rsidRPr="003167FF" w:rsidRDefault="005543D4" w:rsidP="005543D4">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7905546" w14:textId="751E5F29" w:rsidR="005543D4" w:rsidRPr="003167FF" w:rsidRDefault="005543D4" w:rsidP="005543D4">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7240637" w14:textId="29358F26" w:rsidR="005543D4" w:rsidRPr="003167FF" w:rsidRDefault="005543D4" w:rsidP="005543D4">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0F5721" w14:textId="3D8FE0C3" w:rsidR="005543D4" w:rsidRPr="003167FF" w:rsidRDefault="005543D4" w:rsidP="005543D4">
            <w:pPr>
              <w:pStyle w:val="TAC"/>
              <w:rPr>
                <w:sz w:val="16"/>
                <w:szCs w:val="16"/>
              </w:rPr>
            </w:pPr>
            <w:r w:rsidRPr="003167FF">
              <w:rPr>
                <w:sz w:val="16"/>
                <w:szCs w:val="16"/>
              </w:rPr>
              <w:t>0158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8E5D17" w14:textId="4424FFA7" w:rsidR="005543D4" w:rsidRPr="003167FF" w:rsidRDefault="005543D4" w:rsidP="005543D4">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95F581" w14:textId="5A708C59" w:rsidR="005543D4" w:rsidRPr="003167FF" w:rsidRDefault="005543D4" w:rsidP="005543D4">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F8078B" w14:textId="5A675DB1" w:rsidR="005543D4" w:rsidRPr="003167FF" w:rsidRDefault="005543D4" w:rsidP="005543D4">
            <w:pPr>
              <w:pStyle w:val="TAL"/>
              <w:rPr>
                <w:sz w:val="16"/>
                <w:szCs w:val="16"/>
              </w:rPr>
            </w:pPr>
            <w:r w:rsidRPr="003167FF">
              <w:rPr>
                <w:sz w:val="16"/>
                <w:szCs w:val="16"/>
              </w:rPr>
              <w:t>Updates to service based interface represeentation of functional model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462362" w14:textId="65B5970A" w:rsidR="005543D4" w:rsidRPr="003167FF" w:rsidRDefault="005543D4" w:rsidP="005543D4">
            <w:pPr>
              <w:pStyle w:val="TAC"/>
              <w:rPr>
                <w:sz w:val="16"/>
                <w:szCs w:val="16"/>
              </w:rPr>
            </w:pPr>
            <w:r w:rsidRPr="003167FF">
              <w:rPr>
                <w:sz w:val="16"/>
                <w:szCs w:val="16"/>
              </w:rPr>
              <w:t>18.4.0</w:t>
            </w:r>
          </w:p>
        </w:tc>
      </w:tr>
      <w:tr w:rsidR="00D217B3" w:rsidRPr="003167FF" w14:paraId="70126F0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200691E" w14:textId="41E42CBD" w:rsidR="00D217B3" w:rsidRPr="003167FF" w:rsidRDefault="00D217B3" w:rsidP="00D217B3">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CD4850" w14:textId="699538FB" w:rsidR="00D217B3" w:rsidRPr="003167FF" w:rsidRDefault="00D217B3" w:rsidP="00D217B3">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25C098B" w14:textId="1CB7EBB9" w:rsidR="00D217B3" w:rsidRPr="003167FF" w:rsidRDefault="00D217B3" w:rsidP="00D217B3">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E6FA3B" w14:textId="683CA778" w:rsidR="00D217B3" w:rsidRPr="003167FF" w:rsidRDefault="00D217B3" w:rsidP="00D217B3">
            <w:pPr>
              <w:pStyle w:val="TAC"/>
              <w:rPr>
                <w:sz w:val="16"/>
                <w:szCs w:val="16"/>
              </w:rPr>
            </w:pPr>
            <w:r w:rsidRPr="003167FF">
              <w:rPr>
                <w:sz w:val="16"/>
                <w:szCs w:val="16"/>
              </w:rPr>
              <w:t>0159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1A7005" w14:textId="114657D0" w:rsidR="00D217B3" w:rsidRPr="003167FF" w:rsidRDefault="00D217B3" w:rsidP="00D217B3">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482757" w14:textId="65FF4954" w:rsidR="00D217B3" w:rsidRPr="003167FF" w:rsidRDefault="00D217B3" w:rsidP="00D217B3">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19FEEF" w14:textId="55F417DD" w:rsidR="00D217B3" w:rsidRPr="003167FF" w:rsidRDefault="00D217B3" w:rsidP="00D217B3">
            <w:pPr>
              <w:pStyle w:val="TAL"/>
              <w:rPr>
                <w:sz w:val="16"/>
                <w:szCs w:val="16"/>
              </w:rPr>
            </w:pPr>
            <w:r w:rsidRPr="003167FF">
              <w:rPr>
                <w:sz w:val="16"/>
                <w:szCs w:val="16"/>
              </w:rPr>
              <w:t>Information flow for VAL server provisioning to the Identity Management Server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55F7DC" w14:textId="7CA11EB9" w:rsidR="00D217B3" w:rsidRPr="003167FF" w:rsidRDefault="00D217B3" w:rsidP="00D217B3">
            <w:pPr>
              <w:pStyle w:val="TAC"/>
              <w:rPr>
                <w:sz w:val="16"/>
                <w:szCs w:val="16"/>
              </w:rPr>
            </w:pPr>
            <w:r w:rsidRPr="003167FF">
              <w:rPr>
                <w:sz w:val="16"/>
                <w:szCs w:val="16"/>
              </w:rPr>
              <w:t>18.4.0</w:t>
            </w:r>
          </w:p>
        </w:tc>
      </w:tr>
      <w:tr w:rsidR="00F74452" w:rsidRPr="003167FF" w14:paraId="55A2E3B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36AD3FB" w14:textId="6474BA49" w:rsidR="00F74452" w:rsidRPr="003167FF" w:rsidRDefault="00F74452" w:rsidP="00F74452">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531A20" w14:textId="6D1B742F" w:rsidR="00F74452" w:rsidRPr="003167FF" w:rsidRDefault="00F74452" w:rsidP="00F74452">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31E2494" w14:textId="0EEE4F1E" w:rsidR="00F74452" w:rsidRPr="003167FF" w:rsidRDefault="00F74452" w:rsidP="00F74452">
            <w:pPr>
              <w:pStyle w:val="TAC"/>
              <w:rPr>
                <w:sz w:val="16"/>
                <w:szCs w:val="16"/>
              </w:rPr>
            </w:pPr>
            <w:r w:rsidRPr="003167FF">
              <w:rPr>
                <w:sz w:val="16"/>
                <w:szCs w:val="16"/>
              </w:rPr>
              <w:t>SP-230284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6E0B6C" w14:textId="206AD423" w:rsidR="00F74452" w:rsidRPr="003167FF" w:rsidRDefault="00F74452" w:rsidP="00F74452">
            <w:pPr>
              <w:pStyle w:val="TAC"/>
              <w:rPr>
                <w:sz w:val="16"/>
                <w:szCs w:val="16"/>
              </w:rPr>
            </w:pPr>
            <w:r w:rsidRPr="003167FF">
              <w:rPr>
                <w:sz w:val="16"/>
                <w:szCs w:val="16"/>
              </w:rPr>
              <w:t>0162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B8F6EA" w14:textId="40F5772E" w:rsidR="00F74452" w:rsidRPr="003167FF" w:rsidRDefault="00F74452" w:rsidP="00F74452">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E55030" w14:textId="14138E93" w:rsidR="00F74452" w:rsidRPr="003167FF" w:rsidRDefault="00F74452" w:rsidP="00F74452">
            <w:pPr>
              <w:pStyle w:val="TAC"/>
              <w:rPr>
                <w:sz w:val="16"/>
                <w:szCs w:val="16"/>
              </w:rPr>
            </w:pPr>
            <w:r w:rsidRPr="003167FF">
              <w:rPr>
                <w:sz w:val="16"/>
                <w:szCs w:val="16"/>
              </w:rPr>
              <w:t>D</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4231D4" w14:textId="1242FCE7" w:rsidR="00F74452" w:rsidRPr="003167FF" w:rsidRDefault="00F74452" w:rsidP="00F74452">
            <w:pPr>
              <w:pStyle w:val="TAL"/>
              <w:rPr>
                <w:sz w:val="16"/>
                <w:szCs w:val="16"/>
              </w:rPr>
            </w:pPr>
            <w:r w:rsidRPr="003167FF">
              <w:rPr>
                <w:sz w:val="16"/>
                <w:szCs w:val="16"/>
              </w:rPr>
              <w:t>Alignment between TS 23.434 and TS 23.436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7E7D89" w14:textId="3E1C7E59" w:rsidR="00F74452" w:rsidRPr="003167FF" w:rsidRDefault="00F74452" w:rsidP="00F74452">
            <w:pPr>
              <w:pStyle w:val="TAC"/>
              <w:rPr>
                <w:sz w:val="16"/>
                <w:szCs w:val="16"/>
              </w:rPr>
            </w:pPr>
            <w:r w:rsidRPr="003167FF">
              <w:rPr>
                <w:sz w:val="16"/>
                <w:szCs w:val="16"/>
              </w:rPr>
              <w:t>18.4.0</w:t>
            </w:r>
          </w:p>
        </w:tc>
      </w:tr>
      <w:tr w:rsidR="006F5751" w:rsidRPr="003167FF" w14:paraId="26AB415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EC7B3D9" w14:textId="48D01305" w:rsidR="006F5751" w:rsidRPr="003167FF" w:rsidRDefault="006F5751" w:rsidP="006F5751">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E4B5EA2" w14:textId="71768E97" w:rsidR="006F5751" w:rsidRPr="003167FF" w:rsidRDefault="006F5751" w:rsidP="006F5751">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C7A154F" w14:textId="73F3F629" w:rsidR="006F5751" w:rsidRPr="003167FF" w:rsidRDefault="006F5751" w:rsidP="006F5751">
            <w:pPr>
              <w:pStyle w:val="TAC"/>
              <w:rPr>
                <w:sz w:val="16"/>
                <w:szCs w:val="16"/>
              </w:rPr>
            </w:pPr>
            <w:r w:rsidRPr="003167FF">
              <w:rPr>
                <w:sz w:val="16"/>
                <w:szCs w:val="16"/>
              </w:rPr>
              <w:t>SP-2302</w:t>
            </w:r>
            <w:r w:rsidR="00783633" w:rsidRPr="003167FF">
              <w:rPr>
                <w:sz w:val="16"/>
                <w:szCs w:val="16"/>
              </w:rPr>
              <w:t>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907B32" w14:textId="315939EB" w:rsidR="006F5751" w:rsidRPr="003167FF" w:rsidRDefault="006F5751" w:rsidP="006F5751">
            <w:pPr>
              <w:pStyle w:val="TAC"/>
              <w:rPr>
                <w:sz w:val="16"/>
                <w:szCs w:val="16"/>
              </w:rPr>
            </w:pPr>
            <w:r w:rsidRPr="003167FF">
              <w:rPr>
                <w:sz w:val="16"/>
                <w:szCs w:val="16"/>
              </w:rPr>
              <w:t>0163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D324FA" w14:textId="01F8957D" w:rsidR="006F5751" w:rsidRPr="003167FF" w:rsidRDefault="006F5751" w:rsidP="006F5751">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3E4F61" w14:textId="23CE646B" w:rsidR="006F5751" w:rsidRPr="003167FF" w:rsidRDefault="006F5751" w:rsidP="006F5751">
            <w:pPr>
              <w:pStyle w:val="TAC"/>
              <w:rPr>
                <w:sz w:val="16"/>
                <w:szCs w:val="16"/>
              </w:rPr>
            </w:pPr>
            <w:r w:rsidRPr="003167FF">
              <w:rPr>
                <w:sz w:val="16"/>
                <w:szCs w:val="16"/>
              </w:rPr>
              <w:t>D</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781DCC" w14:textId="1C5E341C" w:rsidR="006F5751" w:rsidRPr="003167FF" w:rsidRDefault="006F5751" w:rsidP="006F5751">
            <w:pPr>
              <w:pStyle w:val="TAL"/>
              <w:rPr>
                <w:sz w:val="16"/>
                <w:szCs w:val="16"/>
              </w:rPr>
            </w:pPr>
            <w:r w:rsidRPr="003167FF">
              <w:rPr>
                <w:sz w:val="16"/>
                <w:szCs w:val="16"/>
              </w:rPr>
              <w:t>Alignment between TS 23.434 and TS 23.435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1BE19D" w14:textId="114F772D" w:rsidR="006F5751" w:rsidRPr="003167FF" w:rsidRDefault="006F5751" w:rsidP="006F5751">
            <w:pPr>
              <w:pStyle w:val="TAC"/>
              <w:rPr>
                <w:sz w:val="16"/>
                <w:szCs w:val="16"/>
              </w:rPr>
            </w:pPr>
            <w:r w:rsidRPr="003167FF">
              <w:rPr>
                <w:sz w:val="16"/>
                <w:szCs w:val="16"/>
              </w:rPr>
              <w:t>18.4.0</w:t>
            </w:r>
          </w:p>
        </w:tc>
      </w:tr>
      <w:tr w:rsidR="00783633" w:rsidRPr="003167FF" w14:paraId="548D0ED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D999AB4" w14:textId="5CCC16B2" w:rsidR="00783633" w:rsidRPr="003167FF" w:rsidRDefault="00783633" w:rsidP="00783633">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D0C90E" w14:textId="1C8F8D0C" w:rsidR="00783633" w:rsidRPr="003167FF" w:rsidRDefault="00783633" w:rsidP="00783633">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CBDD383" w14:textId="010EB953" w:rsidR="00783633" w:rsidRPr="003167FF" w:rsidRDefault="00783633" w:rsidP="00783633">
            <w:pPr>
              <w:pStyle w:val="TAC"/>
              <w:rPr>
                <w:sz w:val="16"/>
                <w:szCs w:val="16"/>
              </w:rPr>
            </w:pPr>
            <w:r w:rsidRPr="003167FF">
              <w:rPr>
                <w:sz w:val="16"/>
                <w:szCs w:val="16"/>
              </w:rPr>
              <w:t>SP-230294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680F9F" w14:textId="6222EB23" w:rsidR="00783633" w:rsidRPr="003167FF" w:rsidRDefault="00783633" w:rsidP="00783633">
            <w:pPr>
              <w:pStyle w:val="TAC"/>
              <w:rPr>
                <w:sz w:val="16"/>
                <w:szCs w:val="16"/>
              </w:rPr>
            </w:pPr>
            <w:r w:rsidRPr="003167FF">
              <w:rPr>
                <w:sz w:val="16"/>
                <w:szCs w:val="16"/>
              </w:rPr>
              <w:t>0164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2C2817" w14:textId="3ECE513C" w:rsidR="00783633" w:rsidRPr="003167FF" w:rsidRDefault="00783633" w:rsidP="00783633">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0AF8B0" w14:textId="2758BFBC" w:rsidR="00783633" w:rsidRPr="003167FF" w:rsidRDefault="00783633" w:rsidP="00783633">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F334DB" w14:textId="659C9F01" w:rsidR="00783633" w:rsidRPr="003167FF" w:rsidRDefault="00783633" w:rsidP="00783633">
            <w:pPr>
              <w:pStyle w:val="TAL"/>
              <w:rPr>
                <w:sz w:val="16"/>
                <w:szCs w:val="16"/>
              </w:rPr>
            </w:pPr>
            <w:r w:rsidRPr="003167FF">
              <w:rPr>
                <w:sz w:val="16"/>
                <w:szCs w:val="16"/>
              </w:rPr>
              <w:t>Update to the SEALDD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3F82E3" w14:textId="03C25A75" w:rsidR="00783633" w:rsidRPr="003167FF" w:rsidRDefault="00783633" w:rsidP="00783633">
            <w:pPr>
              <w:pStyle w:val="TAC"/>
              <w:rPr>
                <w:sz w:val="16"/>
                <w:szCs w:val="16"/>
              </w:rPr>
            </w:pPr>
            <w:r w:rsidRPr="003167FF">
              <w:rPr>
                <w:sz w:val="16"/>
                <w:szCs w:val="16"/>
              </w:rPr>
              <w:t>18.4.0</w:t>
            </w:r>
          </w:p>
        </w:tc>
      </w:tr>
      <w:tr w:rsidR="00F11EAF" w:rsidRPr="003167FF" w14:paraId="0D4EC1A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13B9A11" w14:textId="2A987401" w:rsidR="00F11EAF" w:rsidRPr="003167FF" w:rsidRDefault="00F11EAF" w:rsidP="00F11EAF">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6924E20" w14:textId="35A7052F" w:rsidR="00F11EAF" w:rsidRPr="003167FF" w:rsidRDefault="00F11EAF" w:rsidP="00F11EAF">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5CBF432" w14:textId="637EA61A" w:rsidR="00F11EAF" w:rsidRPr="003167FF" w:rsidRDefault="00F11EAF" w:rsidP="00F11EAF">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640273" w14:textId="6E225BBA" w:rsidR="00F11EAF" w:rsidRPr="003167FF" w:rsidRDefault="00F11EAF" w:rsidP="00F11EAF">
            <w:pPr>
              <w:pStyle w:val="TAC"/>
              <w:rPr>
                <w:sz w:val="16"/>
                <w:szCs w:val="16"/>
              </w:rPr>
            </w:pPr>
            <w:r w:rsidRPr="003167FF">
              <w:rPr>
                <w:sz w:val="16"/>
                <w:szCs w:val="16"/>
              </w:rPr>
              <w:t>0168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BEB8E9" w14:textId="13D93F9F" w:rsidR="00F11EAF" w:rsidRPr="003167FF" w:rsidRDefault="00F11EAF" w:rsidP="00F11EAF">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C8B941" w14:textId="1CB3439A" w:rsidR="00F11EAF" w:rsidRPr="003167FF" w:rsidRDefault="00F11EAF" w:rsidP="00F11EAF">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77E123" w14:textId="4514B2B5" w:rsidR="00F11EAF" w:rsidRPr="003167FF" w:rsidRDefault="00F11EAF" w:rsidP="00F11EAF">
            <w:pPr>
              <w:pStyle w:val="TAL"/>
              <w:rPr>
                <w:sz w:val="16"/>
                <w:szCs w:val="16"/>
              </w:rPr>
            </w:pPr>
            <w:r w:rsidRPr="003167FF">
              <w:rPr>
                <w:sz w:val="16"/>
                <w:szCs w:val="16"/>
              </w:rPr>
              <w:t>Add “supplementary location information source” parameter in related information flows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04AC31" w14:textId="6A051160" w:rsidR="00F11EAF" w:rsidRPr="003167FF" w:rsidRDefault="00F11EAF" w:rsidP="00F11EAF">
            <w:pPr>
              <w:pStyle w:val="TAC"/>
              <w:rPr>
                <w:sz w:val="16"/>
                <w:szCs w:val="16"/>
              </w:rPr>
            </w:pPr>
            <w:r w:rsidRPr="003167FF">
              <w:rPr>
                <w:sz w:val="16"/>
                <w:szCs w:val="16"/>
              </w:rPr>
              <w:t>18.4.0</w:t>
            </w:r>
          </w:p>
        </w:tc>
      </w:tr>
      <w:tr w:rsidR="006D0515" w:rsidRPr="003167FF" w14:paraId="10B20AB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5621B90" w14:textId="096CCD00" w:rsidR="006D0515" w:rsidRPr="003167FF" w:rsidRDefault="006D0515" w:rsidP="006D0515">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C846E3" w14:textId="2E013325" w:rsidR="006D0515" w:rsidRPr="003167FF" w:rsidRDefault="006D0515" w:rsidP="006D0515">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1548207" w14:textId="277247D0" w:rsidR="006D0515" w:rsidRPr="003167FF" w:rsidRDefault="006D0515" w:rsidP="006D0515">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0D2148" w14:textId="53FADBAE" w:rsidR="006D0515" w:rsidRPr="003167FF" w:rsidRDefault="006D0515" w:rsidP="006D0515">
            <w:pPr>
              <w:pStyle w:val="TAC"/>
              <w:rPr>
                <w:sz w:val="16"/>
                <w:szCs w:val="16"/>
              </w:rPr>
            </w:pPr>
            <w:r w:rsidRPr="003167FF">
              <w:rPr>
                <w:sz w:val="16"/>
                <w:szCs w:val="16"/>
              </w:rPr>
              <w:t>0169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C29FB9" w14:textId="6CF2D455" w:rsidR="006D0515" w:rsidRPr="003167FF" w:rsidRDefault="006D0515" w:rsidP="006D0515">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764A82" w14:textId="0EC89AF5" w:rsidR="006D0515" w:rsidRPr="003167FF" w:rsidRDefault="006D0515" w:rsidP="006D0515">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152FF2" w14:textId="58182966" w:rsidR="006D0515" w:rsidRPr="003167FF" w:rsidRDefault="006D0515" w:rsidP="006D0515">
            <w:pPr>
              <w:pStyle w:val="TAL"/>
              <w:rPr>
                <w:sz w:val="16"/>
                <w:szCs w:val="16"/>
              </w:rPr>
            </w:pPr>
            <w:r w:rsidRPr="003167FF">
              <w:rPr>
                <w:sz w:val="16"/>
                <w:szCs w:val="16"/>
              </w:rPr>
              <w:t>Update the Procedure and information flow to add location QoS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DD4523" w14:textId="4244EE50" w:rsidR="006D0515" w:rsidRPr="003167FF" w:rsidRDefault="006D0515" w:rsidP="006D0515">
            <w:pPr>
              <w:pStyle w:val="TAC"/>
              <w:rPr>
                <w:sz w:val="16"/>
                <w:szCs w:val="16"/>
              </w:rPr>
            </w:pPr>
            <w:r w:rsidRPr="003167FF">
              <w:rPr>
                <w:sz w:val="16"/>
                <w:szCs w:val="16"/>
              </w:rPr>
              <w:t>18.4.0</w:t>
            </w:r>
          </w:p>
        </w:tc>
      </w:tr>
      <w:tr w:rsidR="00431A3F" w:rsidRPr="003167FF" w14:paraId="39C72DF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940242F" w14:textId="0323072B" w:rsidR="00431A3F" w:rsidRPr="003167FF" w:rsidRDefault="00431A3F" w:rsidP="00431A3F">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CB8D193" w14:textId="71D6BBEF" w:rsidR="00431A3F" w:rsidRPr="003167FF" w:rsidRDefault="00431A3F" w:rsidP="00431A3F">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94CDE93" w14:textId="0F5A4CB6" w:rsidR="00431A3F" w:rsidRPr="003167FF" w:rsidRDefault="00431A3F" w:rsidP="00431A3F">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039601" w14:textId="68DB5751" w:rsidR="00431A3F" w:rsidRPr="003167FF" w:rsidRDefault="00431A3F" w:rsidP="00431A3F">
            <w:pPr>
              <w:pStyle w:val="TAC"/>
              <w:rPr>
                <w:sz w:val="16"/>
                <w:szCs w:val="16"/>
              </w:rPr>
            </w:pPr>
            <w:r w:rsidRPr="003167FF">
              <w:rPr>
                <w:sz w:val="16"/>
                <w:szCs w:val="16"/>
              </w:rPr>
              <w:t>0170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9E6DB8" w14:textId="38D1F304" w:rsidR="00431A3F" w:rsidRPr="003167FF" w:rsidRDefault="00431A3F" w:rsidP="00431A3F">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E3FF04" w14:textId="440F849A" w:rsidR="00431A3F" w:rsidRPr="003167FF" w:rsidRDefault="00431A3F" w:rsidP="00431A3F">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BB07C1" w14:textId="2D62C4B7" w:rsidR="00431A3F" w:rsidRPr="003167FF" w:rsidRDefault="00431A3F" w:rsidP="00431A3F">
            <w:pPr>
              <w:pStyle w:val="TAL"/>
              <w:rPr>
                <w:sz w:val="16"/>
                <w:szCs w:val="16"/>
              </w:rPr>
            </w:pPr>
            <w:r w:rsidRPr="003167FF">
              <w:rPr>
                <w:sz w:val="16"/>
                <w:szCs w:val="16"/>
              </w:rPr>
              <w:t>Add the information flow for “Location reporting configuration cancel request response”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256602" w14:textId="122D40BF" w:rsidR="00431A3F" w:rsidRPr="003167FF" w:rsidRDefault="00431A3F" w:rsidP="00431A3F">
            <w:pPr>
              <w:pStyle w:val="TAC"/>
              <w:rPr>
                <w:sz w:val="16"/>
                <w:szCs w:val="16"/>
              </w:rPr>
            </w:pPr>
            <w:r w:rsidRPr="003167FF">
              <w:rPr>
                <w:sz w:val="16"/>
                <w:szCs w:val="16"/>
              </w:rPr>
              <w:t>18.4.0</w:t>
            </w:r>
          </w:p>
        </w:tc>
      </w:tr>
      <w:tr w:rsidR="003B5C48" w:rsidRPr="003167FF" w14:paraId="19A3927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23DD11F" w14:textId="59E7633B" w:rsidR="003B5C48" w:rsidRPr="003167FF" w:rsidRDefault="003B5C48" w:rsidP="003B5C48">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88C8845" w14:textId="1CD6A714" w:rsidR="003B5C48" w:rsidRPr="003167FF" w:rsidRDefault="003B5C48" w:rsidP="003B5C48">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254C27E" w14:textId="64C5B77D" w:rsidR="003B5C48" w:rsidRPr="003167FF" w:rsidRDefault="003B5C48" w:rsidP="003B5C48">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B62654" w14:textId="4344CD6C" w:rsidR="003B5C48" w:rsidRPr="003167FF" w:rsidRDefault="003B5C48" w:rsidP="003B5C48">
            <w:pPr>
              <w:pStyle w:val="TAC"/>
              <w:rPr>
                <w:sz w:val="16"/>
                <w:szCs w:val="16"/>
              </w:rPr>
            </w:pPr>
            <w:r w:rsidRPr="003167FF">
              <w:rPr>
                <w:sz w:val="16"/>
                <w:szCs w:val="16"/>
              </w:rPr>
              <w:t>0172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E93418" w14:textId="25CBE287" w:rsidR="003B5C48" w:rsidRPr="003167FF" w:rsidRDefault="003B5C48" w:rsidP="003B5C48">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802C73" w14:textId="5203DEEB" w:rsidR="003B5C48" w:rsidRPr="003167FF" w:rsidRDefault="003B5C48" w:rsidP="003B5C48">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36064E" w14:textId="649D2F8E" w:rsidR="003B5C48" w:rsidRPr="003167FF" w:rsidRDefault="003B5C48" w:rsidP="003B5C48">
            <w:pPr>
              <w:pStyle w:val="TAL"/>
              <w:rPr>
                <w:sz w:val="16"/>
                <w:szCs w:val="16"/>
              </w:rPr>
            </w:pPr>
            <w:r w:rsidRPr="003167FF">
              <w:rPr>
                <w:sz w:val="16"/>
                <w:szCs w:val="16"/>
              </w:rPr>
              <w:t>Add third party location management server in existing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9C9F99" w14:textId="5A270EB4" w:rsidR="003B5C48" w:rsidRPr="003167FF" w:rsidRDefault="003B5C48" w:rsidP="003B5C48">
            <w:pPr>
              <w:pStyle w:val="TAC"/>
              <w:rPr>
                <w:sz w:val="16"/>
                <w:szCs w:val="16"/>
              </w:rPr>
            </w:pPr>
            <w:r w:rsidRPr="003167FF">
              <w:rPr>
                <w:sz w:val="16"/>
                <w:szCs w:val="16"/>
              </w:rPr>
              <w:t>18.4.0</w:t>
            </w:r>
          </w:p>
        </w:tc>
      </w:tr>
      <w:tr w:rsidR="00FE5F7A" w:rsidRPr="003167FF" w14:paraId="7C88ABA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4CCA553" w14:textId="63195733" w:rsidR="00FE5F7A" w:rsidRPr="003167FF" w:rsidRDefault="00FE5F7A" w:rsidP="00FE5F7A">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9EF3E5D" w14:textId="5E332DD2" w:rsidR="00FE5F7A" w:rsidRPr="003167FF" w:rsidRDefault="00FE5F7A" w:rsidP="00FE5F7A">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A384E20" w14:textId="29684E68" w:rsidR="00FE5F7A" w:rsidRPr="003167FF" w:rsidRDefault="00FE5F7A" w:rsidP="00FE5F7A">
            <w:pPr>
              <w:pStyle w:val="TAC"/>
              <w:rPr>
                <w:sz w:val="16"/>
                <w:szCs w:val="16"/>
              </w:rPr>
            </w:pPr>
            <w:r w:rsidRPr="003167FF">
              <w:rPr>
                <w:sz w:val="16"/>
                <w:szCs w:val="16"/>
              </w:rPr>
              <w:t>SP-2302</w:t>
            </w:r>
            <w:r w:rsidR="004308C5" w:rsidRPr="003167FF">
              <w:rPr>
                <w:sz w:val="16"/>
                <w:szCs w:val="16"/>
              </w:rPr>
              <w:t>9</w:t>
            </w:r>
            <w:r w:rsidRPr="003167FF">
              <w:rPr>
                <w:sz w:val="16"/>
                <w:szCs w:val="16"/>
              </w:rPr>
              <w:t>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1A0162" w14:textId="2805254A" w:rsidR="00FE5F7A" w:rsidRPr="003167FF" w:rsidRDefault="00FE5F7A" w:rsidP="00FE5F7A">
            <w:pPr>
              <w:pStyle w:val="TAC"/>
              <w:rPr>
                <w:sz w:val="16"/>
                <w:szCs w:val="16"/>
              </w:rPr>
            </w:pPr>
            <w:r w:rsidRPr="003167FF">
              <w:rPr>
                <w:sz w:val="16"/>
                <w:szCs w:val="16"/>
              </w:rPr>
              <w:t>0174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B3EBB0" w14:textId="003D024A" w:rsidR="00FE5F7A" w:rsidRPr="003167FF" w:rsidRDefault="00FE5F7A" w:rsidP="00FE5F7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6585AB" w14:textId="41B36D4E" w:rsidR="00FE5F7A" w:rsidRPr="003167FF" w:rsidRDefault="00FE5F7A" w:rsidP="00FE5F7A">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C5DCF2" w14:textId="508E380F" w:rsidR="00FE5F7A" w:rsidRPr="003167FF" w:rsidRDefault="00FE5F7A" w:rsidP="00FE5F7A">
            <w:pPr>
              <w:pStyle w:val="TAL"/>
              <w:rPr>
                <w:sz w:val="16"/>
                <w:szCs w:val="16"/>
              </w:rPr>
            </w:pPr>
            <w:r w:rsidRPr="003167FF">
              <w:rPr>
                <w:sz w:val="16"/>
                <w:szCs w:val="16"/>
              </w:rPr>
              <w:t>Adding missing SEAL services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B9F213" w14:textId="41022CBD" w:rsidR="00FE5F7A" w:rsidRPr="003167FF" w:rsidRDefault="00FE5F7A" w:rsidP="00FE5F7A">
            <w:pPr>
              <w:pStyle w:val="TAC"/>
              <w:rPr>
                <w:sz w:val="16"/>
                <w:szCs w:val="16"/>
              </w:rPr>
            </w:pPr>
            <w:r w:rsidRPr="003167FF">
              <w:rPr>
                <w:sz w:val="16"/>
                <w:szCs w:val="16"/>
              </w:rPr>
              <w:t>18.4.0</w:t>
            </w:r>
          </w:p>
        </w:tc>
      </w:tr>
      <w:tr w:rsidR="004308C5" w:rsidRPr="003167FF" w14:paraId="5286193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55370F3" w14:textId="4E7CFBB6" w:rsidR="004308C5" w:rsidRPr="003167FF" w:rsidRDefault="004308C5" w:rsidP="004308C5">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D20C7C2" w14:textId="2BD146A4" w:rsidR="004308C5" w:rsidRPr="003167FF" w:rsidRDefault="004308C5" w:rsidP="004308C5">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D9C4122" w14:textId="3662C346" w:rsidR="004308C5" w:rsidRPr="003167FF" w:rsidRDefault="004308C5" w:rsidP="004308C5">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7B7F4F" w14:textId="5F3F201B" w:rsidR="004308C5" w:rsidRPr="003167FF" w:rsidRDefault="004308C5" w:rsidP="004308C5">
            <w:pPr>
              <w:pStyle w:val="TAC"/>
              <w:rPr>
                <w:sz w:val="16"/>
                <w:szCs w:val="16"/>
              </w:rPr>
            </w:pPr>
            <w:r w:rsidRPr="003167FF">
              <w:rPr>
                <w:sz w:val="16"/>
                <w:szCs w:val="16"/>
              </w:rPr>
              <w:t>0179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CFB7E4" w14:textId="10FCCBB5" w:rsidR="004308C5" w:rsidRPr="003167FF" w:rsidRDefault="004308C5" w:rsidP="004308C5">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CE7686" w14:textId="58CB67E1" w:rsidR="004308C5" w:rsidRPr="003167FF" w:rsidRDefault="004308C5" w:rsidP="004308C5">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A5E492" w14:textId="645BE4DA" w:rsidR="004308C5" w:rsidRPr="003167FF" w:rsidRDefault="004308C5" w:rsidP="004308C5">
            <w:pPr>
              <w:pStyle w:val="TAL"/>
              <w:rPr>
                <w:sz w:val="16"/>
                <w:szCs w:val="16"/>
              </w:rPr>
            </w:pPr>
            <w:r w:rsidRPr="003167FF">
              <w:rPr>
                <w:sz w:val="16"/>
                <w:szCs w:val="16"/>
              </w:rPr>
              <w:t>Resolving ENs related to functions enabled over SEAL-E reference point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3E927A" w14:textId="1F4CF735" w:rsidR="004308C5" w:rsidRPr="003167FF" w:rsidRDefault="004308C5" w:rsidP="004308C5">
            <w:pPr>
              <w:pStyle w:val="TAC"/>
              <w:rPr>
                <w:sz w:val="16"/>
                <w:szCs w:val="16"/>
              </w:rPr>
            </w:pPr>
            <w:r w:rsidRPr="003167FF">
              <w:rPr>
                <w:sz w:val="16"/>
                <w:szCs w:val="16"/>
              </w:rPr>
              <w:t>18.4.0</w:t>
            </w:r>
          </w:p>
        </w:tc>
      </w:tr>
      <w:tr w:rsidR="00A97DDB" w:rsidRPr="003167FF" w14:paraId="2E62C6B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8F1BCAB" w14:textId="01A621D9" w:rsidR="00A97DDB" w:rsidRPr="003167FF" w:rsidRDefault="00A97DDB" w:rsidP="00A97DDB">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CDFB9F8" w14:textId="5D6D39A7" w:rsidR="00A97DDB" w:rsidRPr="003167FF" w:rsidRDefault="00A97DDB" w:rsidP="00A97DDB">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DEE54BC" w14:textId="4249A1DF" w:rsidR="00A97DDB" w:rsidRPr="003167FF" w:rsidRDefault="00A97DDB" w:rsidP="00A97DDB">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356AAB" w14:textId="01769FE3" w:rsidR="00A97DDB" w:rsidRPr="003167FF" w:rsidRDefault="00A97DDB" w:rsidP="00A97DDB">
            <w:pPr>
              <w:pStyle w:val="TAC"/>
              <w:rPr>
                <w:sz w:val="16"/>
                <w:szCs w:val="16"/>
              </w:rPr>
            </w:pPr>
            <w:r w:rsidRPr="003167FF">
              <w:rPr>
                <w:sz w:val="16"/>
                <w:szCs w:val="16"/>
              </w:rPr>
              <w:t>0182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49E8B4" w14:textId="6013F61D" w:rsidR="00A97DDB" w:rsidRPr="003167FF" w:rsidRDefault="00A97DDB" w:rsidP="00A97DDB">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711F47" w14:textId="28CF80B5" w:rsidR="00A97DDB" w:rsidRPr="003167FF" w:rsidRDefault="00A97DDB" w:rsidP="00A97DDB">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C9B120" w14:textId="2E30756D" w:rsidR="00A97DDB" w:rsidRPr="003167FF" w:rsidRDefault="00A97DDB" w:rsidP="00A97DDB">
            <w:pPr>
              <w:pStyle w:val="TAL"/>
              <w:rPr>
                <w:sz w:val="16"/>
                <w:szCs w:val="16"/>
              </w:rPr>
            </w:pPr>
            <w:r w:rsidRPr="003167FF">
              <w:rPr>
                <w:sz w:val="16"/>
                <w:szCs w:val="16"/>
              </w:rPr>
              <w:t>RAT change report via the LMS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9CD34C" w14:textId="05ACAD74" w:rsidR="00A97DDB" w:rsidRPr="003167FF" w:rsidRDefault="00A97DDB" w:rsidP="00A97DDB">
            <w:pPr>
              <w:pStyle w:val="TAC"/>
              <w:rPr>
                <w:sz w:val="16"/>
                <w:szCs w:val="16"/>
              </w:rPr>
            </w:pPr>
            <w:r w:rsidRPr="003167FF">
              <w:rPr>
                <w:sz w:val="16"/>
                <w:szCs w:val="16"/>
              </w:rPr>
              <w:t>18.4.0</w:t>
            </w:r>
          </w:p>
        </w:tc>
      </w:tr>
      <w:tr w:rsidR="00BE6801" w:rsidRPr="003167FF" w14:paraId="1D00BB2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07411C2" w14:textId="3B1B7484" w:rsidR="00BE6801" w:rsidRPr="003167FF" w:rsidRDefault="00BE6801" w:rsidP="00BE6801">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FDA07C8" w14:textId="2751B0AA" w:rsidR="00BE6801" w:rsidRPr="003167FF" w:rsidRDefault="00BE6801" w:rsidP="00BE6801">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A69685B" w14:textId="03F332E4" w:rsidR="00BE6801" w:rsidRPr="003167FF" w:rsidRDefault="00BE6801" w:rsidP="00BE6801">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D5700F" w14:textId="2D4C3C4D" w:rsidR="00BE6801" w:rsidRPr="003167FF" w:rsidRDefault="00BE6801" w:rsidP="00BE6801">
            <w:pPr>
              <w:pStyle w:val="TAC"/>
              <w:rPr>
                <w:sz w:val="16"/>
                <w:szCs w:val="16"/>
              </w:rPr>
            </w:pPr>
            <w:r w:rsidRPr="003167FF">
              <w:rPr>
                <w:sz w:val="16"/>
                <w:szCs w:val="16"/>
              </w:rPr>
              <w:t>0183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38B2CF" w14:textId="658D5762" w:rsidR="00BE6801" w:rsidRPr="003167FF" w:rsidRDefault="00BE6801" w:rsidP="00BE6801">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30945A" w14:textId="237EF7D3" w:rsidR="00BE6801" w:rsidRPr="003167FF" w:rsidRDefault="00BE6801" w:rsidP="00BE6801">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B822EC" w14:textId="229FADFF" w:rsidR="00BE6801" w:rsidRPr="003167FF" w:rsidRDefault="00BE6801" w:rsidP="00BE6801">
            <w:pPr>
              <w:pStyle w:val="TAL"/>
              <w:rPr>
                <w:sz w:val="16"/>
                <w:szCs w:val="16"/>
              </w:rPr>
            </w:pPr>
            <w:r w:rsidRPr="003167FF">
              <w:rPr>
                <w:sz w:val="16"/>
                <w:szCs w:val="16"/>
              </w:rPr>
              <w:t>Clarification on MBS service area in pre-conditions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20BD08" w14:textId="651F9D83" w:rsidR="00BE6801" w:rsidRPr="003167FF" w:rsidRDefault="00BE6801" w:rsidP="00BE6801">
            <w:pPr>
              <w:pStyle w:val="TAC"/>
              <w:rPr>
                <w:sz w:val="16"/>
                <w:szCs w:val="16"/>
              </w:rPr>
            </w:pPr>
            <w:r w:rsidRPr="003167FF">
              <w:rPr>
                <w:sz w:val="16"/>
                <w:szCs w:val="16"/>
              </w:rPr>
              <w:t>18.4.0</w:t>
            </w:r>
          </w:p>
        </w:tc>
      </w:tr>
      <w:tr w:rsidR="0088552F" w:rsidRPr="003167FF" w14:paraId="30EF916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459B0E6" w14:textId="3993EC12" w:rsidR="0088552F" w:rsidRPr="003167FF" w:rsidRDefault="0088552F" w:rsidP="0088552F">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FE44E5C" w14:textId="7AD44E12" w:rsidR="0088552F" w:rsidRPr="003167FF" w:rsidRDefault="0088552F" w:rsidP="0088552F">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49EDAFD" w14:textId="3DC3F915" w:rsidR="0088552F" w:rsidRPr="003167FF" w:rsidRDefault="0088552F" w:rsidP="0088552F">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440543" w14:textId="238D8321" w:rsidR="0088552F" w:rsidRPr="003167FF" w:rsidRDefault="0088552F" w:rsidP="0088552F">
            <w:pPr>
              <w:pStyle w:val="TAC"/>
              <w:rPr>
                <w:sz w:val="16"/>
                <w:szCs w:val="16"/>
              </w:rPr>
            </w:pPr>
            <w:r w:rsidRPr="003167FF">
              <w:rPr>
                <w:sz w:val="16"/>
                <w:szCs w:val="16"/>
              </w:rPr>
              <w:t>0184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8A9DA7" w14:textId="437EFCA5" w:rsidR="0088552F" w:rsidRPr="003167FF" w:rsidRDefault="0088552F" w:rsidP="0088552F">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CEDFFE" w14:textId="79AF30B6" w:rsidR="0088552F" w:rsidRPr="003167FF" w:rsidRDefault="0088552F" w:rsidP="0088552F">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73E253" w14:textId="20FA2D7C" w:rsidR="0088552F" w:rsidRPr="004D2268" w:rsidRDefault="0088552F" w:rsidP="0088552F">
            <w:pPr>
              <w:pStyle w:val="TAL"/>
              <w:rPr>
                <w:sz w:val="16"/>
                <w:szCs w:val="16"/>
                <w:lang w:val="fr-FR"/>
              </w:rPr>
            </w:pPr>
            <w:r w:rsidRPr="004D2268">
              <w:rPr>
                <w:sz w:val="16"/>
                <w:szCs w:val="16"/>
                <w:lang w:val="fr-FR"/>
              </w:rPr>
              <w:t>Clarification on UE session join notification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BE55D4" w14:textId="232CA432" w:rsidR="0088552F" w:rsidRPr="003167FF" w:rsidRDefault="0088552F" w:rsidP="0088552F">
            <w:pPr>
              <w:pStyle w:val="TAC"/>
              <w:rPr>
                <w:sz w:val="16"/>
                <w:szCs w:val="16"/>
              </w:rPr>
            </w:pPr>
            <w:r w:rsidRPr="003167FF">
              <w:rPr>
                <w:sz w:val="16"/>
                <w:szCs w:val="16"/>
              </w:rPr>
              <w:t>18.4.0</w:t>
            </w:r>
          </w:p>
        </w:tc>
      </w:tr>
      <w:tr w:rsidR="00232B75" w:rsidRPr="003167FF" w14:paraId="3089FEE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12109F5" w14:textId="1A135539" w:rsidR="00232B75" w:rsidRPr="003167FF" w:rsidRDefault="00232B75" w:rsidP="00232B75">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87C19D" w14:textId="72B93330" w:rsidR="00232B75" w:rsidRPr="003167FF" w:rsidRDefault="00232B75" w:rsidP="00232B75">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21B7410" w14:textId="45ED9D37" w:rsidR="00232B75" w:rsidRPr="003167FF" w:rsidRDefault="00232B75" w:rsidP="00232B75">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403CFD" w14:textId="43993450" w:rsidR="00232B75" w:rsidRPr="003167FF" w:rsidRDefault="00232B75" w:rsidP="00232B75">
            <w:pPr>
              <w:pStyle w:val="TAC"/>
              <w:rPr>
                <w:sz w:val="16"/>
                <w:szCs w:val="16"/>
              </w:rPr>
            </w:pPr>
            <w:r w:rsidRPr="003167FF">
              <w:rPr>
                <w:sz w:val="16"/>
                <w:szCs w:val="16"/>
              </w:rPr>
              <w:t>0185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709213" w14:textId="0C7F1588" w:rsidR="00232B75" w:rsidRPr="003167FF" w:rsidRDefault="00232B75" w:rsidP="00232B75">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A0A66A" w14:textId="0269B67C" w:rsidR="00232B75" w:rsidRPr="003167FF" w:rsidRDefault="00232B75" w:rsidP="00232B75">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1CFD3C" w14:textId="42EEC1D6" w:rsidR="00232B75" w:rsidRPr="003167FF" w:rsidRDefault="00232B75" w:rsidP="00232B75">
            <w:pPr>
              <w:pStyle w:val="TAL"/>
              <w:rPr>
                <w:sz w:val="16"/>
                <w:szCs w:val="16"/>
              </w:rPr>
            </w:pPr>
            <w:r w:rsidRPr="003167FF">
              <w:rPr>
                <w:sz w:val="16"/>
                <w:szCs w:val="16"/>
              </w:rPr>
              <w:t>Clarification on the unicast deliver stop after multicast MBS delivery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2BC0A3" w14:textId="55ED8472" w:rsidR="00232B75" w:rsidRPr="003167FF" w:rsidRDefault="00232B75" w:rsidP="00232B75">
            <w:pPr>
              <w:pStyle w:val="TAC"/>
              <w:rPr>
                <w:sz w:val="16"/>
                <w:szCs w:val="16"/>
              </w:rPr>
            </w:pPr>
            <w:r w:rsidRPr="003167FF">
              <w:rPr>
                <w:sz w:val="16"/>
                <w:szCs w:val="16"/>
              </w:rPr>
              <w:t>18.4.0</w:t>
            </w:r>
          </w:p>
        </w:tc>
      </w:tr>
      <w:tr w:rsidR="0058651C" w:rsidRPr="003167FF" w14:paraId="55FB341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7E95F34" w14:textId="46498EDF" w:rsidR="0058651C" w:rsidRPr="003167FF" w:rsidRDefault="0058651C" w:rsidP="0058651C">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EF608EF" w14:textId="0EFAE68B" w:rsidR="0058651C" w:rsidRPr="003167FF" w:rsidRDefault="0058651C" w:rsidP="0058651C">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FC197C1" w14:textId="4A6B1AB1" w:rsidR="0058651C" w:rsidRPr="003167FF" w:rsidRDefault="0058651C" w:rsidP="0058651C">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E7CCA3" w14:textId="6BF0352A" w:rsidR="0058651C" w:rsidRPr="003167FF" w:rsidRDefault="0058651C" w:rsidP="0058651C">
            <w:pPr>
              <w:pStyle w:val="TAC"/>
              <w:rPr>
                <w:sz w:val="16"/>
                <w:szCs w:val="16"/>
              </w:rPr>
            </w:pPr>
            <w:r w:rsidRPr="003167FF">
              <w:rPr>
                <w:sz w:val="16"/>
                <w:szCs w:val="16"/>
              </w:rPr>
              <w:t>0186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A25711" w14:textId="383CB17E" w:rsidR="0058651C" w:rsidRPr="003167FF" w:rsidRDefault="0058651C" w:rsidP="0058651C">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F2F673" w14:textId="1133EFC6" w:rsidR="0058651C" w:rsidRPr="003167FF" w:rsidRDefault="0058651C" w:rsidP="0058651C">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E57A5D" w14:textId="216BBBE6" w:rsidR="0058651C" w:rsidRPr="003167FF" w:rsidRDefault="0058651C" w:rsidP="0058651C">
            <w:pPr>
              <w:pStyle w:val="TAL"/>
              <w:rPr>
                <w:sz w:val="16"/>
                <w:szCs w:val="16"/>
              </w:rPr>
            </w:pPr>
            <w:r w:rsidRPr="003167FF">
              <w:rPr>
                <w:sz w:val="16"/>
                <w:szCs w:val="16"/>
              </w:rPr>
              <w:t>Adding MBS listening status report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93FA6E" w14:textId="600A9FA1" w:rsidR="0058651C" w:rsidRPr="003167FF" w:rsidRDefault="0058651C" w:rsidP="0058651C">
            <w:pPr>
              <w:pStyle w:val="TAC"/>
              <w:rPr>
                <w:sz w:val="16"/>
                <w:szCs w:val="16"/>
              </w:rPr>
            </w:pPr>
            <w:r w:rsidRPr="003167FF">
              <w:rPr>
                <w:sz w:val="16"/>
                <w:szCs w:val="16"/>
              </w:rPr>
              <w:t>18.4.0</w:t>
            </w:r>
          </w:p>
        </w:tc>
      </w:tr>
      <w:tr w:rsidR="008D297D" w:rsidRPr="003167FF" w14:paraId="632AE83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94656F2" w14:textId="18EA0A77" w:rsidR="008D297D" w:rsidRPr="003167FF" w:rsidRDefault="008D297D" w:rsidP="008D297D">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A824161" w14:textId="65A0495A" w:rsidR="008D297D" w:rsidRPr="003167FF" w:rsidRDefault="008D297D" w:rsidP="008D297D">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212FA4F" w14:textId="512ADE88" w:rsidR="008D297D" w:rsidRPr="003167FF" w:rsidRDefault="008D297D" w:rsidP="008D297D">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197AE6" w14:textId="72BC686E" w:rsidR="008D297D" w:rsidRPr="003167FF" w:rsidRDefault="008D297D" w:rsidP="008D297D">
            <w:pPr>
              <w:pStyle w:val="TAC"/>
              <w:rPr>
                <w:sz w:val="16"/>
                <w:szCs w:val="16"/>
              </w:rPr>
            </w:pPr>
            <w:r w:rsidRPr="003167FF">
              <w:rPr>
                <w:sz w:val="16"/>
                <w:szCs w:val="16"/>
              </w:rPr>
              <w:t>0189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8C86FE" w14:textId="67C69C11" w:rsidR="008D297D" w:rsidRPr="003167FF" w:rsidRDefault="008D297D" w:rsidP="008D297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23BC61" w14:textId="240AFF5B" w:rsidR="008D297D" w:rsidRPr="003167FF" w:rsidRDefault="008D297D" w:rsidP="008D297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FEA3B1" w14:textId="73283DB2" w:rsidR="008D297D" w:rsidRPr="003167FF" w:rsidRDefault="008D297D" w:rsidP="008D297D">
            <w:pPr>
              <w:pStyle w:val="TAL"/>
              <w:rPr>
                <w:sz w:val="16"/>
                <w:szCs w:val="16"/>
              </w:rPr>
            </w:pPr>
            <w:r w:rsidRPr="003167FF">
              <w:rPr>
                <w:sz w:val="16"/>
                <w:szCs w:val="16"/>
              </w:rPr>
              <w:t>Minor correction on get VAL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DA7799" w14:textId="39A0ACFC" w:rsidR="008D297D" w:rsidRPr="003167FF" w:rsidRDefault="008D297D" w:rsidP="008D297D">
            <w:pPr>
              <w:pStyle w:val="TAC"/>
              <w:rPr>
                <w:sz w:val="16"/>
                <w:szCs w:val="16"/>
              </w:rPr>
            </w:pPr>
            <w:r w:rsidRPr="003167FF">
              <w:rPr>
                <w:sz w:val="16"/>
                <w:szCs w:val="16"/>
              </w:rPr>
              <w:t>18.4.0</w:t>
            </w:r>
          </w:p>
        </w:tc>
      </w:tr>
      <w:tr w:rsidR="004B0B75" w:rsidRPr="003167FF" w14:paraId="09C0615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0BECB56" w14:textId="1BC941DD" w:rsidR="004B0B75" w:rsidRPr="003167FF" w:rsidRDefault="004B0B75" w:rsidP="008D297D">
            <w:pPr>
              <w:pStyle w:val="TAC"/>
              <w:rPr>
                <w:sz w:val="16"/>
                <w:szCs w:val="16"/>
              </w:rPr>
            </w:pPr>
            <w:r w:rsidRPr="003167FF">
              <w:rPr>
                <w:sz w:val="16"/>
                <w:szCs w:val="16"/>
              </w:rPr>
              <w:t>2023-04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8B5651" w14:textId="77777777" w:rsidR="004B0B75" w:rsidRPr="003167FF" w:rsidRDefault="004B0B75" w:rsidP="008D297D">
            <w:pPr>
              <w:pStyle w:val="TAL"/>
              <w:rPr>
                <w:sz w:val="16"/>
                <w:szCs w:val="16"/>
              </w:rPr>
            </w:pP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67B447B" w14:textId="77777777" w:rsidR="004B0B75" w:rsidRPr="003167FF" w:rsidRDefault="004B0B75" w:rsidP="008D297D">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FF0179" w14:textId="77777777" w:rsidR="004B0B75" w:rsidRPr="003167FF" w:rsidRDefault="004B0B75" w:rsidP="008D297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E829D1" w14:textId="77777777" w:rsidR="004B0B75" w:rsidRPr="003167FF" w:rsidRDefault="004B0B75" w:rsidP="008D297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990CE0" w14:textId="77777777" w:rsidR="004B0B75" w:rsidRPr="003167FF" w:rsidRDefault="004B0B75" w:rsidP="008D297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8F9E9A" w14:textId="4E36FC81" w:rsidR="004B0B75" w:rsidRPr="003167FF" w:rsidRDefault="004B0B75" w:rsidP="008D297D">
            <w:pPr>
              <w:pStyle w:val="TAL"/>
              <w:rPr>
                <w:sz w:val="16"/>
                <w:szCs w:val="16"/>
              </w:rPr>
            </w:pPr>
            <w:r w:rsidRPr="003167FF">
              <w:rPr>
                <w:sz w:val="16"/>
                <w:szCs w:val="16"/>
              </w:rPr>
              <w:t>Correction of the step 8 style in clause 9.3.14.2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C460BE" w14:textId="4AC12146" w:rsidR="004B0B75" w:rsidRPr="003167FF" w:rsidRDefault="004B0B75" w:rsidP="008D297D">
            <w:pPr>
              <w:pStyle w:val="TAC"/>
              <w:rPr>
                <w:sz w:val="16"/>
                <w:szCs w:val="16"/>
              </w:rPr>
            </w:pPr>
            <w:r w:rsidRPr="003167FF">
              <w:rPr>
                <w:sz w:val="16"/>
                <w:szCs w:val="16"/>
              </w:rPr>
              <w:t>18.4.1</w:t>
            </w:r>
          </w:p>
        </w:tc>
      </w:tr>
      <w:tr w:rsidR="008623BA" w:rsidRPr="003167FF" w14:paraId="32740FA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98F758D" w14:textId="20DAA1B6" w:rsidR="008623BA" w:rsidRPr="003167FF" w:rsidRDefault="008623BA" w:rsidP="008623BA">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9D6DE6" w14:textId="6C35E0AF" w:rsidR="008623BA" w:rsidRPr="003167FF" w:rsidRDefault="008623BA" w:rsidP="008623BA">
            <w:pPr>
              <w:pStyle w:val="TAL"/>
              <w:rPr>
                <w:sz w:val="16"/>
                <w:szCs w:val="16"/>
              </w:rPr>
            </w:pPr>
            <w:r w:rsidRPr="003167FF">
              <w:rPr>
                <w:sz w:val="16"/>
                <w:szCs w:val="16"/>
              </w:rPr>
              <w:t>SA#</w:t>
            </w:r>
            <w:r w:rsidR="00B446D0" w:rsidRPr="003167FF">
              <w:rPr>
                <w:sz w:val="16"/>
                <w:szCs w:val="16"/>
              </w:rPr>
              <w:t>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58E12EE" w14:textId="2557E281" w:rsidR="008623BA" w:rsidRPr="003167FF" w:rsidRDefault="008623BA" w:rsidP="008623BA">
            <w:pPr>
              <w:pStyle w:val="TAC"/>
              <w:rPr>
                <w:sz w:val="16"/>
                <w:szCs w:val="16"/>
              </w:rPr>
            </w:pPr>
            <w:r w:rsidRPr="003167FF">
              <w:rPr>
                <w:sz w:val="16"/>
                <w:szCs w:val="16"/>
              </w:rPr>
              <w:t>SP-230712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791066" w14:textId="644B18E0" w:rsidR="008623BA" w:rsidRPr="003167FF" w:rsidRDefault="008623BA" w:rsidP="008623BA">
            <w:pPr>
              <w:pStyle w:val="TAC"/>
              <w:rPr>
                <w:sz w:val="16"/>
                <w:szCs w:val="16"/>
              </w:rPr>
            </w:pPr>
            <w:r w:rsidRPr="003167FF">
              <w:rPr>
                <w:sz w:val="16"/>
                <w:szCs w:val="16"/>
              </w:rPr>
              <w:t>0143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76EE06" w14:textId="542068D2" w:rsidR="008623BA" w:rsidRPr="003167FF" w:rsidRDefault="008623BA" w:rsidP="008623BA">
            <w:pPr>
              <w:pStyle w:val="TAC"/>
              <w:rPr>
                <w:sz w:val="16"/>
                <w:szCs w:val="16"/>
              </w:rPr>
            </w:pPr>
            <w:r w:rsidRPr="003167F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963545" w14:textId="38403295" w:rsidR="008623BA" w:rsidRPr="003167FF" w:rsidRDefault="008623BA" w:rsidP="008623BA">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8670C9" w14:textId="6C23B19D" w:rsidR="008623BA" w:rsidRPr="003167FF" w:rsidRDefault="008623BA" w:rsidP="008623BA">
            <w:pPr>
              <w:pStyle w:val="TAL"/>
              <w:rPr>
                <w:sz w:val="16"/>
                <w:szCs w:val="16"/>
              </w:rPr>
            </w:pPr>
            <w:r w:rsidRPr="003167FF">
              <w:rPr>
                <w:sz w:val="16"/>
                <w:szCs w:val="16"/>
              </w:rPr>
              <w:t>Service operations for the SS_VALServiceAreaConfiguration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A184E5" w14:textId="31F3B102" w:rsidR="008623BA" w:rsidRPr="003167FF" w:rsidRDefault="008623BA" w:rsidP="008623BA">
            <w:pPr>
              <w:pStyle w:val="TAC"/>
              <w:rPr>
                <w:sz w:val="16"/>
                <w:szCs w:val="16"/>
              </w:rPr>
            </w:pPr>
            <w:r w:rsidRPr="003167FF">
              <w:rPr>
                <w:sz w:val="16"/>
                <w:szCs w:val="16"/>
              </w:rPr>
              <w:t>18.</w:t>
            </w:r>
            <w:r w:rsidR="001B3129">
              <w:rPr>
                <w:sz w:val="16"/>
                <w:szCs w:val="16"/>
              </w:rPr>
              <w:t>5</w:t>
            </w:r>
            <w:r w:rsidRPr="003167FF">
              <w:rPr>
                <w:sz w:val="16"/>
                <w:szCs w:val="16"/>
              </w:rPr>
              <w:t>.0</w:t>
            </w:r>
          </w:p>
        </w:tc>
      </w:tr>
      <w:tr w:rsidR="00B446D0" w:rsidRPr="003167FF" w14:paraId="08FE6E6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8276E6E" w14:textId="0549B5C8" w:rsidR="00B446D0" w:rsidRPr="003167FF" w:rsidRDefault="00B446D0" w:rsidP="00B446D0">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C44F8C" w14:textId="2DF8DCEB" w:rsidR="00B446D0" w:rsidRPr="003167FF" w:rsidRDefault="00B446D0" w:rsidP="00B446D0">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52C82AE" w14:textId="0C5E0A37" w:rsidR="00B446D0" w:rsidRPr="003167FF" w:rsidRDefault="00B446D0" w:rsidP="00B446D0">
            <w:pPr>
              <w:pStyle w:val="TAC"/>
              <w:rPr>
                <w:sz w:val="16"/>
                <w:szCs w:val="16"/>
              </w:rPr>
            </w:pPr>
            <w:r w:rsidRPr="003167FF">
              <w:rPr>
                <w:sz w:val="16"/>
                <w:szCs w:val="16"/>
              </w:rPr>
              <w:t>SP-230712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9E185D" w14:textId="2372F3BD" w:rsidR="00B446D0" w:rsidRPr="003167FF" w:rsidRDefault="00B446D0" w:rsidP="00B446D0">
            <w:pPr>
              <w:pStyle w:val="TAC"/>
              <w:rPr>
                <w:sz w:val="16"/>
                <w:szCs w:val="16"/>
              </w:rPr>
            </w:pPr>
            <w:r w:rsidRPr="003167FF">
              <w:rPr>
                <w:sz w:val="16"/>
                <w:szCs w:val="16"/>
              </w:rPr>
              <w:t>0160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1988BE" w14:textId="2786B7DE" w:rsidR="00B446D0" w:rsidRPr="003167FF" w:rsidRDefault="00B446D0" w:rsidP="00B446D0">
            <w:pPr>
              <w:pStyle w:val="TAC"/>
              <w:rPr>
                <w:sz w:val="16"/>
                <w:szCs w:val="16"/>
              </w:rPr>
            </w:pPr>
            <w:r w:rsidRPr="003167F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9FBC82" w14:textId="76487CDD" w:rsidR="00B446D0" w:rsidRPr="003167FF" w:rsidRDefault="00B446D0" w:rsidP="00B446D0">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0FBF1C" w14:textId="15264E22" w:rsidR="00B446D0" w:rsidRPr="003167FF" w:rsidRDefault="00B446D0" w:rsidP="00B446D0">
            <w:pPr>
              <w:pStyle w:val="TAL"/>
              <w:rPr>
                <w:sz w:val="16"/>
                <w:szCs w:val="16"/>
              </w:rPr>
            </w:pPr>
            <w:r w:rsidRPr="003167FF">
              <w:rPr>
                <w:sz w:val="16"/>
                <w:szCs w:val="16"/>
              </w:rPr>
              <w:t>VAL server provisioning for Key Management Server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2386FD" w14:textId="09A523DC" w:rsidR="00B446D0" w:rsidRPr="003167FF" w:rsidRDefault="00B446D0" w:rsidP="00B446D0">
            <w:pPr>
              <w:pStyle w:val="TAC"/>
              <w:rPr>
                <w:sz w:val="16"/>
                <w:szCs w:val="16"/>
              </w:rPr>
            </w:pPr>
            <w:r w:rsidRPr="003167FF">
              <w:rPr>
                <w:sz w:val="16"/>
                <w:szCs w:val="16"/>
              </w:rPr>
              <w:t>18.</w:t>
            </w:r>
            <w:r w:rsidR="001B3129">
              <w:rPr>
                <w:sz w:val="16"/>
                <w:szCs w:val="16"/>
              </w:rPr>
              <w:t>5</w:t>
            </w:r>
            <w:r w:rsidRPr="003167FF">
              <w:rPr>
                <w:sz w:val="16"/>
                <w:szCs w:val="16"/>
              </w:rPr>
              <w:t>.0</w:t>
            </w:r>
          </w:p>
        </w:tc>
      </w:tr>
      <w:tr w:rsidR="00F63E82" w:rsidRPr="003167FF" w14:paraId="50C90B4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8C8F60D" w14:textId="42BA6574" w:rsidR="00F63E82" w:rsidRPr="003167FF" w:rsidRDefault="00F63E82" w:rsidP="00F63E82">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0943D73" w14:textId="10AAF97B" w:rsidR="00F63E82" w:rsidRPr="003167FF" w:rsidRDefault="00F63E82" w:rsidP="00F63E82">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2060765" w14:textId="36951921" w:rsidR="00F63E82" w:rsidRPr="003167FF" w:rsidRDefault="00F63E82" w:rsidP="00F63E82">
            <w:pPr>
              <w:pStyle w:val="TAC"/>
              <w:rPr>
                <w:sz w:val="16"/>
                <w:szCs w:val="16"/>
              </w:rPr>
            </w:pPr>
            <w:r w:rsidRPr="003167FF">
              <w:rPr>
                <w:sz w:val="16"/>
                <w:szCs w:val="16"/>
              </w:rPr>
              <w:t>SP-230</w:t>
            </w:r>
            <w:r w:rsidR="007B668C" w:rsidRPr="003167FF">
              <w:rPr>
                <w:sz w:val="16"/>
                <w:szCs w:val="16"/>
              </w:rPr>
              <w:t>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568462" w14:textId="0F3D1705" w:rsidR="00F63E82" w:rsidRPr="003167FF" w:rsidRDefault="00F63E82" w:rsidP="00F63E82">
            <w:pPr>
              <w:pStyle w:val="TAC"/>
              <w:rPr>
                <w:sz w:val="16"/>
                <w:szCs w:val="16"/>
              </w:rPr>
            </w:pPr>
            <w:r w:rsidRPr="003167FF">
              <w:rPr>
                <w:sz w:val="16"/>
                <w:szCs w:val="16"/>
              </w:rPr>
              <w:t>0190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218EFA" w14:textId="2E9A5DFF" w:rsidR="00F63E82" w:rsidRPr="003167FF" w:rsidRDefault="00F63E82" w:rsidP="00F63E82">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76CB76" w14:textId="1A8FDCA8" w:rsidR="00F63E82" w:rsidRPr="003167FF" w:rsidRDefault="007B668C" w:rsidP="00F63E82">
            <w:pPr>
              <w:pStyle w:val="TAC"/>
              <w:rPr>
                <w:sz w:val="16"/>
                <w:szCs w:val="16"/>
              </w:rPr>
            </w:pPr>
            <w:r w:rsidRPr="003167FF">
              <w:rPr>
                <w:sz w:val="16"/>
                <w:szCs w:val="16"/>
              </w:rPr>
              <w:t>C</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684203" w14:textId="3D111627" w:rsidR="00F63E82" w:rsidRPr="003167FF" w:rsidRDefault="003D76EA" w:rsidP="00F63E82">
            <w:pPr>
              <w:pStyle w:val="TAL"/>
              <w:rPr>
                <w:sz w:val="16"/>
                <w:szCs w:val="16"/>
              </w:rPr>
            </w:pPr>
            <w:r w:rsidRPr="003167FF">
              <w:rPr>
                <w:sz w:val="16"/>
                <w:szCs w:val="16"/>
              </w:rPr>
              <w:t>Update Location service registration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B94642" w14:textId="0253BF9A" w:rsidR="00F63E82" w:rsidRPr="003167FF" w:rsidRDefault="00F63E82" w:rsidP="00F63E82">
            <w:pPr>
              <w:pStyle w:val="TAC"/>
              <w:rPr>
                <w:sz w:val="16"/>
                <w:szCs w:val="16"/>
              </w:rPr>
            </w:pPr>
            <w:r w:rsidRPr="003167FF">
              <w:rPr>
                <w:sz w:val="16"/>
                <w:szCs w:val="16"/>
              </w:rPr>
              <w:t>18.</w:t>
            </w:r>
            <w:r w:rsidR="001B3129">
              <w:rPr>
                <w:sz w:val="16"/>
                <w:szCs w:val="16"/>
              </w:rPr>
              <w:t>5</w:t>
            </w:r>
            <w:r w:rsidRPr="003167FF">
              <w:rPr>
                <w:sz w:val="16"/>
                <w:szCs w:val="16"/>
              </w:rPr>
              <w:t>.0</w:t>
            </w:r>
          </w:p>
        </w:tc>
      </w:tr>
      <w:tr w:rsidR="003D76EA" w:rsidRPr="003167FF" w14:paraId="4743606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BA66968" w14:textId="50974738" w:rsidR="003D76EA" w:rsidRPr="003167FF" w:rsidRDefault="003D76EA" w:rsidP="003D76EA">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A26A687" w14:textId="2AE16874" w:rsidR="003D76EA" w:rsidRPr="003167FF" w:rsidRDefault="003D76EA" w:rsidP="003D76EA">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7CF6AAC" w14:textId="2470E6FC" w:rsidR="003D76EA" w:rsidRPr="003167FF" w:rsidRDefault="003D76EA" w:rsidP="003D76EA">
            <w:pPr>
              <w:pStyle w:val="TAC"/>
              <w:rPr>
                <w:sz w:val="16"/>
                <w:szCs w:val="16"/>
              </w:rPr>
            </w:pPr>
            <w:r w:rsidRPr="003167FF">
              <w:rPr>
                <w:sz w:val="16"/>
                <w:szCs w:val="16"/>
              </w:rPr>
              <w:t>SP-230696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3C3C53" w14:textId="46AE9B7F" w:rsidR="003D76EA" w:rsidRPr="003167FF" w:rsidRDefault="003D76EA" w:rsidP="003D76EA">
            <w:pPr>
              <w:pStyle w:val="TAC"/>
              <w:rPr>
                <w:sz w:val="16"/>
                <w:szCs w:val="16"/>
              </w:rPr>
            </w:pPr>
            <w:r w:rsidRPr="003167FF">
              <w:rPr>
                <w:sz w:val="16"/>
                <w:szCs w:val="16"/>
              </w:rPr>
              <w:t>0191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E30EF2" w14:textId="0D53E844" w:rsidR="003D76EA" w:rsidRPr="003167FF" w:rsidRDefault="003D76EA" w:rsidP="003D76EA">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C14F1A" w14:textId="67022908" w:rsidR="003D76EA" w:rsidRPr="003167FF" w:rsidRDefault="003D76EA" w:rsidP="003D76EA">
            <w:pPr>
              <w:pStyle w:val="TAC"/>
              <w:rPr>
                <w:sz w:val="16"/>
                <w:szCs w:val="16"/>
              </w:rPr>
            </w:pPr>
            <w:r w:rsidRPr="003167FF">
              <w:rPr>
                <w:sz w:val="16"/>
                <w:szCs w:val="16"/>
              </w:rPr>
              <w:t>C</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047596" w14:textId="53E98768" w:rsidR="003D76EA" w:rsidRPr="004D2268" w:rsidRDefault="003D76EA" w:rsidP="003D76EA">
            <w:pPr>
              <w:pStyle w:val="TAL"/>
              <w:rPr>
                <w:sz w:val="16"/>
                <w:szCs w:val="16"/>
                <w:lang w:val="fr-FR"/>
              </w:rPr>
            </w:pPr>
            <w:r w:rsidRPr="004D2268">
              <w:rPr>
                <w:sz w:val="16"/>
                <w:szCs w:val="16"/>
                <w:lang w:val="fr-FR"/>
              </w:rPr>
              <w:t>Update Location information request IE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1FA680" w14:textId="4E4F9911" w:rsidR="003D76EA" w:rsidRPr="003167FF" w:rsidRDefault="003D76EA" w:rsidP="003D76EA">
            <w:pPr>
              <w:pStyle w:val="TAC"/>
              <w:rPr>
                <w:sz w:val="16"/>
                <w:szCs w:val="16"/>
              </w:rPr>
            </w:pPr>
            <w:r w:rsidRPr="003167FF">
              <w:rPr>
                <w:sz w:val="16"/>
                <w:szCs w:val="16"/>
              </w:rPr>
              <w:t>18.</w:t>
            </w:r>
            <w:r w:rsidR="001B3129">
              <w:rPr>
                <w:sz w:val="16"/>
                <w:szCs w:val="16"/>
              </w:rPr>
              <w:t>5</w:t>
            </w:r>
            <w:r w:rsidRPr="003167FF">
              <w:rPr>
                <w:sz w:val="16"/>
                <w:szCs w:val="16"/>
              </w:rPr>
              <w:t>.0</w:t>
            </w:r>
          </w:p>
        </w:tc>
      </w:tr>
      <w:tr w:rsidR="00B3614D" w:rsidRPr="003167FF" w14:paraId="72FCDD4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F900C2A" w14:textId="00F2E54C" w:rsidR="00B3614D" w:rsidRPr="003167FF" w:rsidRDefault="00B3614D" w:rsidP="00B3614D">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2F6AD8" w14:textId="21B33D37" w:rsidR="00B3614D" w:rsidRPr="003167FF" w:rsidRDefault="00B3614D" w:rsidP="00B3614D">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A22B42A" w14:textId="7440192E" w:rsidR="00B3614D" w:rsidRPr="003167FF" w:rsidRDefault="00B3614D" w:rsidP="00B3614D">
            <w:pPr>
              <w:pStyle w:val="TAC"/>
              <w:rPr>
                <w:sz w:val="16"/>
                <w:szCs w:val="16"/>
              </w:rPr>
            </w:pPr>
            <w:r w:rsidRPr="003167FF">
              <w:rPr>
                <w:sz w:val="16"/>
                <w:szCs w:val="16"/>
              </w:rPr>
              <w:t>SP-230696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6684FA" w14:textId="795E9F33" w:rsidR="00B3614D" w:rsidRPr="003167FF" w:rsidRDefault="00B3614D" w:rsidP="00B3614D">
            <w:pPr>
              <w:pStyle w:val="TAC"/>
              <w:rPr>
                <w:sz w:val="16"/>
                <w:szCs w:val="16"/>
              </w:rPr>
            </w:pPr>
            <w:r w:rsidRPr="003167FF">
              <w:rPr>
                <w:sz w:val="16"/>
                <w:szCs w:val="16"/>
              </w:rPr>
              <w:t>0192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083CDD" w14:textId="45DC743F" w:rsidR="00B3614D" w:rsidRPr="003167FF" w:rsidRDefault="00B3614D" w:rsidP="00B3614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13E685" w14:textId="3D7971A2" w:rsidR="00B3614D" w:rsidRPr="003167FF" w:rsidRDefault="00B3614D" w:rsidP="00B3614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7F35EF" w14:textId="0078311A" w:rsidR="00B3614D" w:rsidRPr="00626E7C" w:rsidRDefault="00840668" w:rsidP="00B3614D">
            <w:pPr>
              <w:pStyle w:val="TAL"/>
              <w:rPr>
                <w:sz w:val="16"/>
                <w:szCs w:val="16"/>
              </w:rPr>
            </w:pPr>
            <w:r w:rsidRPr="00840668">
              <w:rPr>
                <w:sz w:val="16"/>
                <w:szCs w:val="16"/>
              </w:rPr>
              <w:t>A</w:t>
            </w:r>
            <w:r w:rsidR="00B3614D" w:rsidRPr="00626E7C">
              <w:rPr>
                <w:sz w:val="16"/>
                <w:szCs w:val="16"/>
              </w:rPr>
              <w:t>dd “location information unsubscribe” and “Monitor location unsubscribe” information flow, procedure and APIs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4505D1" w14:textId="26B942E1" w:rsidR="00B3614D" w:rsidRPr="003167FF" w:rsidRDefault="00B3614D" w:rsidP="00B3614D">
            <w:pPr>
              <w:pStyle w:val="TAC"/>
              <w:rPr>
                <w:sz w:val="16"/>
                <w:szCs w:val="16"/>
              </w:rPr>
            </w:pPr>
            <w:r w:rsidRPr="003167FF">
              <w:rPr>
                <w:sz w:val="16"/>
                <w:szCs w:val="16"/>
              </w:rPr>
              <w:t>18.</w:t>
            </w:r>
            <w:r w:rsidR="001B3129">
              <w:rPr>
                <w:sz w:val="16"/>
                <w:szCs w:val="16"/>
              </w:rPr>
              <w:t>5</w:t>
            </w:r>
            <w:r w:rsidRPr="003167FF">
              <w:rPr>
                <w:sz w:val="16"/>
                <w:szCs w:val="16"/>
              </w:rPr>
              <w:t>.0</w:t>
            </w:r>
          </w:p>
        </w:tc>
      </w:tr>
      <w:tr w:rsidR="00840668" w:rsidRPr="003167FF" w14:paraId="1D4314D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49392E5" w14:textId="4E94E851" w:rsidR="00840668" w:rsidRPr="003167FF" w:rsidRDefault="00840668" w:rsidP="00840668">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771AE2" w14:textId="084662C4" w:rsidR="00840668" w:rsidRPr="003167FF" w:rsidRDefault="00840668" w:rsidP="00840668">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04F12B6" w14:textId="0F47A2B7" w:rsidR="00840668" w:rsidRPr="003167FF" w:rsidRDefault="00840668" w:rsidP="00840668">
            <w:pPr>
              <w:pStyle w:val="TAC"/>
              <w:rPr>
                <w:sz w:val="16"/>
                <w:szCs w:val="16"/>
              </w:rPr>
            </w:pPr>
            <w:r w:rsidRPr="003167FF">
              <w:rPr>
                <w:sz w:val="16"/>
                <w:szCs w:val="16"/>
              </w:rPr>
              <w:t>SP-230696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8DBC51" w14:textId="44FD44A9" w:rsidR="00840668" w:rsidRPr="003167FF" w:rsidRDefault="00840668" w:rsidP="00840668">
            <w:pPr>
              <w:pStyle w:val="TAC"/>
              <w:rPr>
                <w:sz w:val="16"/>
                <w:szCs w:val="16"/>
              </w:rPr>
            </w:pPr>
            <w:r w:rsidRPr="003167FF">
              <w:rPr>
                <w:sz w:val="16"/>
                <w:szCs w:val="16"/>
              </w:rPr>
              <w:t>019</w:t>
            </w: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7E2DFD" w14:textId="667277BB" w:rsidR="00840668" w:rsidRPr="003167FF" w:rsidRDefault="00840668" w:rsidP="00840668">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B73673" w14:textId="663FE007" w:rsidR="00840668" w:rsidRPr="003167FF" w:rsidRDefault="00840668" w:rsidP="00840668">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B0B736" w14:textId="694EF83C" w:rsidR="00840668" w:rsidRPr="00840668" w:rsidRDefault="00840668" w:rsidP="00840668">
            <w:pPr>
              <w:pStyle w:val="TAL"/>
              <w:rPr>
                <w:sz w:val="16"/>
                <w:szCs w:val="16"/>
              </w:rPr>
            </w:pPr>
            <w:r w:rsidRPr="00840668">
              <w:rPr>
                <w:sz w:val="16"/>
                <w:szCs w:val="16"/>
              </w:rPr>
              <w:t>Add “Location service update” procedure and information flow</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717FDE" w14:textId="39EC5EEB" w:rsidR="00840668" w:rsidRPr="003167FF" w:rsidRDefault="00840668" w:rsidP="00840668">
            <w:pPr>
              <w:pStyle w:val="TAC"/>
              <w:rPr>
                <w:sz w:val="16"/>
                <w:szCs w:val="16"/>
              </w:rPr>
            </w:pPr>
            <w:r w:rsidRPr="003167FF">
              <w:rPr>
                <w:sz w:val="16"/>
                <w:szCs w:val="16"/>
              </w:rPr>
              <w:t>18.</w:t>
            </w:r>
            <w:r w:rsidR="001B3129">
              <w:rPr>
                <w:sz w:val="16"/>
                <w:szCs w:val="16"/>
              </w:rPr>
              <w:t>5</w:t>
            </w:r>
            <w:r w:rsidRPr="003167FF">
              <w:rPr>
                <w:sz w:val="16"/>
                <w:szCs w:val="16"/>
              </w:rPr>
              <w:t>.0</w:t>
            </w:r>
          </w:p>
        </w:tc>
      </w:tr>
      <w:tr w:rsidR="00840668" w:rsidRPr="003167FF" w14:paraId="40C5E4E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59DCE39" w14:textId="1D4F19FD" w:rsidR="00840668" w:rsidRPr="003167FF" w:rsidRDefault="00840668" w:rsidP="00840668">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FD5D89" w14:textId="0D7353E2" w:rsidR="00840668" w:rsidRPr="003167FF" w:rsidRDefault="00840668" w:rsidP="00840668">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FFA4223" w14:textId="1C65B283" w:rsidR="00840668" w:rsidRPr="003167FF" w:rsidRDefault="00840668" w:rsidP="00840668">
            <w:pPr>
              <w:pStyle w:val="TAC"/>
              <w:rPr>
                <w:sz w:val="16"/>
                <w:szCs w:val="16"/>
              </w:rPr>
            </w:pPr>
            <w:r w:rsidRPr="003167FF">
              <w:rPr>
                <w:sz w:val="16"/>
                <w:szCs w:val="16"/>
              </w:rPr>
              <w:t>SP-230696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C80BCF" w14:textId="0A6459BC" w:rsidR="00840668" w:rsidRPr="003167FF" w:rsidRDefault="00840668" w:rsidP="00840668">
            <w:pPr>
              <w:pStyle w:val="TAC"/>
              <w:rPr>
                <w:sz w:val="16"/>
                <w:szCs w:val="16"/>
              </w:rPr>
            </w:pPr>
            <w:r w:rsidRPr="003167FF">
              <w:rPr>
                <w:sz w:val="16"/>
                <w:szCs w:val="16"/>
              </w:rPr>
              <w:t>019</w:t>
            </w: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79EEE6" w14:textId="711C3BEE" w:rsidR="00840668" w:rsidRDefault="00840668" w:rsidP="00840668">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CEBA35" w14:textId="63341611" w:rsidR="00840668" w:rsidRPr="003167FF" w:rsidRDefault="00840668" w:rsidP="00840668">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CA5620" w14:textId="1689E845" w:rsidR="00840668" w:rsidRPr="00840668" w:rsidRDefault="00840668" w:rsidP="00840668">
            <w:pPr>
              <w:pStyle w:val="TAL"/>
              <w:rPr>
                <w:sz w:val="16"/>
                <w:szCs w:val="16"/>
              </w:rPr>
            </w:pPr>
            <w:r w:rsidRPr="00840668">
              <w:rPr>
                <w:sz w:val="16"/>
                <w:szCs w:val="16"/>
              </w:rPr>
              <w:t>Add “Location service deregistration” procedure and information flow</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56DF6C" w14:textId="6976DEBC" w:rsidR="00840668" w:rsidRPr="003167FF" w:rsidRDefault="00840668" w:rsidP="00840668">
            <w:pPr>
              <w:pStyle w:val="TAC"/>
              <w:rPr>
                <w:sz w:val="16"/>
                <w:szCs w:val="16"/>
              </w:rPr>
            </w:pPr>
            <w:r w:rsidRPr="003167FF">
              <w:rPr>
                <w:sz w:val="16"/>
                <w:szCs w:val="16"/>
              </w:rPr>
              <w:t>18.</w:t>
            </w:r>
            <w:r w:rsidR="001B3129">
              <w:rPr>
                <w:sz w:val="16"/>
                <w:szCs w:val="16"/>
              </w:rPr>
              <w:t>5</w:t>
            </w:r>
            <w:r w:rsidRPr="003167FF">
              <w:rPr>
                <w:sz w:val="16"/>
                <w:szCs w:val="16"/>
              </w:rPr>
              <w:t>.0</w:t>
            </w:r>
          </w:p>
        </w:tc>
      </w:tr>
      <w:tr w:rsidR="009E05A3" w:rsidRPr="003167FF" w14:paraId="4FC4CB2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91128A8" w14:textId="3C17D045" w:rsidR="009E05A3" w:rsidRPr="003167FF" w:rsidRDefault="009E05A3" w:rsidP="009E05A3">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518F8C" w14:textId="36DD0E9C" w:rsidR="009E05A3" w:rsidRPr="003167FF" w:rsidRDefault="009E05A3" w:rsidP="009E05A3">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DFCB185" w14:textId="59864904" w:rsidR="009E05A3" w:rsidRPr="003167FF" w:rsidRDefault="009E05A3" w:rsidP="009E05A3">
            <w:pPr>
              <w:pStyle w:val="TAC"/>
              <w:rPr>
                <w:sz w:val="16"/>
                <w:szCs w:val="16"/>
              </w:rPr>
            </w:pPr>
            <w:r w:rsidRPr="003167FF">
              <w:rPr>
                <w:sz w:val="16"/>
                <w:szCs w:val="16"/>
              </w:rPr>
              <w:t>SP-230696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3315FB" w14:textId="14D3A42C" w:rsidR="009E05A3" w:rsidRPr="003167FF" w:rsidRDefault="009E05A3" w:rsidP="009E05A3">
            <w:pPr>
              <w:pStyle w:val="TAC"/>
              <w:rPr>
                <w:sz w:val="16"/>
                <w:szCs w:val="16"/>
              </w:rPr>
            </w:pPr>
            <w:r w:rsidRPr="003167FF">
              <w:rPr>
                <w:sz w:val="16"/>
                <w:szCs w:val="16"/>
              </w:rPr>
              <w:t>019</w:t>
            </w:r>
            <w:r>
              <w:rPr>
                <w:sz w:val="16"/>
                <w:szCs w:val="16"/>
              </w:rPr>
              <w:t>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DF0FC8" w14:textId="56F61DA9" w:rsidR="009E05A3" w:rsidRDefault="009E05A3" w:rsidP="009E05A3">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6D3E14" w14:textId="3ADCD1E2" w:rsidR="009E05A3" w:rsidRPr="003167FF" w:rsidRDefault="009E05A3" w:rsidP="009E05A3">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F3579C" w14:textId="446C9DBF" w:rsidR="009E05A3" w:rsidRPr="00840668" w:rsidRDefault="009E05A3" w:rsidP="009E05A3">
            <w:pPr>
              <w:pStyle w:val="TAL"/>
              <w:rPr>
                <w:sz w:val="16"/>
                <w:szCs w:val="16"/>
              </w:rPr>
            </w:pPr>
            <w:r w:rsidRPr="00840668">
              <w:rPr>
                <w:sz w:val="16"/>
                <w:szCs w:val="16"/>
              </w:rPr>
              <w:t>Add “Location service deregistration” procedure and information flow</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74ED69" w14:textId="301B5E23" w:rsidR="009E05A3" w:rsidRPr="003167FF" w:rsidRDefault="009E05A3" w:rsidP="009E05A3">
            <w:pPr>
              <w:pStyle w:val="TAC"/>
              <w:rPr>
                <w:sz w:val="16"/>
                <w:szCs w:val="16"/>
              </w:rPr>
            </w:pPr>
            <w:r w:rsidRPr="003167FF">
              <w:rPr>
                <w:sz w:val="16"/>
                <w:szCs w:val="16"/>
              </w:rPr>
              <w:t>18.</w:t>
            </w:r>
            <w:r w:rsidR="001B3129">
              <w:rPr>
                <w:sz w:val="16"/>
                <w:szCs w:val="16"/>
              </w:rPr>
              <w:t>5</w:t>
            </w:r>
            <w:r w:rsidRPr="003167FF">
              <w:rPr>
                <w:sz w:val="16"/>
                <w:szCs w:val="16"/>
              </w:rPr>
              <w:t>.0</w:t>
            </w:r>
          </w:p>
        </w:tc>
      </w:tr>
      <w:tr w:rsidR="00BD45AE" w:rsidRPr="003167FF" w14:paraId="1E5D726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332D9CB" w14:textId="758EC094" w:rsidR="00BD45AE" w:rsidRPr="003167FF" w:rsidRDefault="00BD45AE" w:rsidP="00BD45AE">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0D9E4B6" w14:textId="2D9A6BEA" w:rsidR="00BD45AE" w:rsidRPr="003167FF" w:rsidRDefault="00BD45AE" w:rsidP="00BD45AE">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227FB27" w14:textId="43CEEF31" w:rsidR="00BD45AE" w:rsidRPr="003167FF" w:rsidRDefault="00BD45AE" w:rsidP="00BD45AE">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DADA43" w14:textId="66BE00A5" w:rsidR="00BD45AE" w:rsidRPr="003167FF" w:rsidRDefault="00BD45AE" w:rsidP="00BD45AE">
            <w:pPr>
              <w:pStyle w:val="TAC"/>
              <w:rPr>
                <w:sz w:val="16"/>
                <w:szCs w:val="16"/>
              </w:rPr>
            </w:pPr>
            <w:r w:rsidRPr="003167FF">
              <w:rPr>
                <w:sz w:val="16"/>
                <w:szCs w:val="16"/>
              </w:rPr>
              <w:t>019</w:t>
            </w:r>
            <w:r>
              <w:rPr>
                <w:sz w:val="16"/>
                <w:szCs w:val="16"/>
              </w:rPr>
              <w:t>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F4270B" w14:textId="3721057D" w:rsidR="00BD45AE" w:rsidRDefault="00BD45AE" w:rsidP="00BD45AE">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8A7749" w14:textId="08DC6A39" w:rsidR="00BD45AE" w:rsidRPr="003167FF" w:rsidRDefault="00BD45AE" w:rsidP="00BD45AE">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0EFE65" w14:textId="170F7FFE" w:rsidR="00BD45AE" w:rsidRPr="00840668" w:rsidRDefault="00BD45AE" w:rsidP="00BD45AE">
            <w:pPr>
              <w:pStyle w:val="TAL"/>
              <w:rPr>
                <w:sz w:val="16"/>
                <w:szCs w:val="16"/>
              </w:rPr>
            </w:pPr>
            <w:r w:rsidRPr="00BD45AE">
              <w:rPr>
                <w:sz w:val="16"/>
                <w:szCs w:val="16"/>
              </w:rPr>
              <w:t>Notification channel expiry handling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42239F" w14:textId="05E3FBB8" w:rsidR="00BD45AE" w:rsidRPr="003167FF" w:rsidRDefault="00BD45AE" w:rsidP="00BD45AE">
            <w:pPr>
              <w:pStyle w:val="TAC"/>
              <w:rPr>
                <w:sz w:val="16"/>
                <w:szCs w:val="16"/>
              </w:rPr>
            </w:pPr>
            <w:r w:rsidRPr="003167FF">
              <w:rPr>
                <w:sz w:val="16"/>
                <w:szCs w:val="16"/>
              </w:rPr>
              <w:t>18.</w:t>
            </w:r>
            <w:r w:rsidR="001B3129">
              <w:rPr>
                <w:sz w:val="16"/>
                <w:szCs w:val="16"/>
              </w:rPr>
              <w:t>5</w:t>
            </w:r>
            <w:r w:rsidRPr="003167FF">
              <w:rPr>
                <w:sz w:val="16"/>
                <w:szCs w:val="16"/>
              </w:rPr>
              <w:t>.0</w:t>
            </w:r>
          </w:p>
        </w:tc>
      </w:tr>
      <w:tr w:rsidR="000A7923" w:rsidRPr="003167FF" w14:paraId="5BACAEB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76063D3" w14:textId="5C618497" w:rsidR="000A7923" w:rsidRPr="003167FF" w:rsidRDefault="000A7923" w:rsidP="000A7923">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7E27B54" w14:textId="06F0D005" w:rsidR="000A7923" w:rsidRPr="003167FF" w:rsidRDefault="000A7923" w:rsidP="000A7923">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6A23216" w14:textId="5F6914D3" w:rsidR="000A7923" w:rsidRPr="003167FF" w:rsidRDefault="000A7923" w:rsidP="000A7923">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685767" w14:textId="296EED81" w:rsidR="000A7923" w:rsidRPr="003167FF" w:rsidRDefault="000A7923" w:rsidP="000A7923">
            <w:pPr>
              <w:pStyle w:val="TAC"/>
              <w:rPr>
                <w:sz w:val="16"/>
                <w:szCs w:val="16"/>
              </w:rPr>
            </w:pPr>
            <w:r w:rsidRPr="003167FF">
              <w:rPr>
                <w:sz w:val="16"/>
                <w:szCs w:val="16"/>
              </w:rPr>
              <w:t>0</w:t>
            </w:r>
            <w:r>
              <w:rPr>
                <w:sz w:val="16"/>
                <w:szCs w:val="16"/>
              </w:rPr>
              <w:t>202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EDC2FD" w14:textId="7F084C2C" w:rsidR="000A7923" w:rsidRDefault="000A7923" w:rsidP="000A7923">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5E4313" w14:textId="3CD91602" w:rsidR="000A7923" w:rsidRPr="003167FF" w:rsidRDefault="000A7923" w:rsidP="000A7923">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3FD73E" w14:textId="1AAAC032" w:rsidR="000A7923" w:rsidRPr="00BD45AE" w:rsidRDefault="000A7923" w:rsidP="000A7923">
            <w:pPr>
              <w:pStyle w:val="TAL"/>
              <w:rPr>
                <w:sz w:val="16"/>
                <w:szCs w:val="16"/>
              </w:rPr>
            </w:pPr>
            <w:r w:rsidRPr="000A7923">
              <w:rPr>
                <w:sz w:val="16"/>
                <w:szCs w:val="16"/>
              </w:rPr>
              <w:t>Create_Group service operation in the SS_GroupManagement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3126DC" w14:textId="11B41367" w:rsidR="000A7923" w:rsidRPr="003167FF" w:rsidRDefault="000A7923" w:rsidP="000A7923">
            <w:pPr>
              <w:pStyle w:val="TAC"/>
              <w:rPr>
                <w:sz w:val="16"/>
                <w:szCs w:val="16"/>
              </w:rPr>
            </w:pPr>
            <w:r w:rsidRPr="003167FF">
              <w:rPr>
                <w:sz w:val="16"/>
                <w:szCs w:val="16"/>
              </w:rPr>
              <w:t>18.</w:t>
            </w:r>
            <w:r w:rsidR="001B3129">
              <w:rPr>
                <w:sz w:val="16"/>
                <w:szCs w:val="16"/>
              </w:rPr>
              <w:t>5</w:t>
            </w:r>
            <w:r w:rsidRPr="003167FF">
              <w:rPr>
                <w:sz w:val="16"/>
                <w:szCs w:val="16"/>
              </w:rPr>
              <w:t>.0</w:t>
            </w:r>
          </w:p>
        </w:tc>
      </w:tr>
      <w:tr w:rsidR="001B3129" w:rsidRPr="003167FF" w14:paraId="17E4ADE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46C16A4" w14:textId="59118A53" w:rsidR="001B3129" w:rsidRPr="003167FF" w:rsidRDefault="001B3129" w:rsidP="001B3129">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1AD62F3" w14:textId="1B36318D" w:rsidR="001B3129" w:rsidRPr="003167FF" w:rsidRDefault="001B3129" w:rsidP="001B3129">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3B9E828" w14:textId="0917B808" w:rsidR="001B3129" w:rsidRPr="003167FF" w:rsidRDefault="001B3129" w:rsidP="001B3129">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0C253E" w14:textId="3EE2E60A" w:rsidR="001B3129" w:rsidRPr="003167FF" w:rsidRDefault="001B3129" w:rsidP="001B3129">
            <w:pPr>
              <w:pStyle w:val="TAC"/>
              <w:rPr>
                <w:sz w:val="16"/>
                <w:szCs w:val="16"/>
              </w:rPr>
            </w:pPr>
            <w:r w:rsidRPr="003167FF">
              <w:rPr>
                <w:sz w:val="16"/>
                <w:szCs w:val="16"/>
              </w:rPr>
              <w:t>0</w:t>
            </w:r>
            <w:r>
              <w:rPr>
                <w:sz w:val="16"/>
                <w:szCs w:val="16"/>
              </w:rPr>
              <w:t>205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FD85C7" w14:textId="0EFFDCC2" w:rsidR="001B3129" w:rsidRDefault="001B3129" w:rsidP="001B3129">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01FD5B" w14:textId="32F101DC" w:rsidR="001B3129" w:rsidRDefault="001B3129" w:rsidP="001B3129">
            <w:pPr>
              <w:pStyle w:val="TAC"/>
              <w:rPr>
                <w:sz w:val="16"/>
                <w:szCs w:val="16"/>
              </w:rPr>
            </w:pPr>
            <w:r>
              <w:rPr>
                <w:sz w:val="16"/>
                <w:szCs w:val="16"/>
              </w:rPr>
              <w:t>C</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6172A2" w14:textId="282196A5" w:rsidR="001B3129" w:rsidRPr="000A7923" w:rsidRDefault="001B3129" w:rsidP="001B3129">
            <w:pPr>
              <w:pStyle w:val="TAL"/>
              <w:rPr>
                <w:sz w:val="16"/>
                <w:szCs w:val="16"/>
              </w:rPr>
            </w:pPr>
            <w:r w:rsidRPr="001B3129">
              <w:rPr>
                <w:sz w:val="16"/>
                <w:szCs w:val="16"/>
              </w:rPr>
              <w:t>QoS management for network-assisted UE-to-UE communications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77A43D" w14:textId="560C3054" w:rsidR="001B3129" w:rsidRPr="003167FF" w:rsidRDefault="001B3129" w:rsidP="001B3129">
            <w:pPr>
              <w:pStyle w:val="TAC"/>
              <w:rPr>
                <w:sz w:val="16"/>
                <w:szCs w:val="16"/>
              </w:rPr>
            </w:pPr>
            <w:r w:rsidRPr="003167FF">
              <w:rPr>
                <w:sz w:val="16"/>
                <w:szCs w:val="16"/>
              </w:rPr>
              <w:t>18.</w:t>
            </w:r>
            <w:r>
              <w:rPr>
                <w:sz w:val="16"/>
                <w:szCs w:val="16"/>
              </w:rPr>
              <w:t>5</w:t>
            </w:r>
            <w:r w:rsidRPr="003167FF">
              <w:rPr>
                <w:sz w:val="16"/>
                <w:szCs w:val="16"/>
              </w:rPr>
              <w:t>.0</w:t>
            </w:r>
          </w:p>
        </w:tc>
      </w:tr>
      <w:tr w:rsidR="003F7F06" w:rsidRPr="003167FF" w14:paraId="7A70B28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F337AD5" w14:textId="14CA67AF" w:rsidR="003F7F06" w:rsidRPr="003167FF" w:rsidRDefault="003F7F06" w:rsidP="003F7F06">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4FBFFB2" w14:textId="33F85F05" w:rsidR="003F7F06" w:rsidRPr="003167FF" w:rsidRDefault="003F7F06" w:rsidP="003F7F06">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28D10A1" w14:textId="416F9DAC" w:rsidR="003F7F06" w:rsidRPr="003167FF" w:rsidRDefault="003F7F06" w:rsidP="003F7F06">
            <w:pPr>
              <w:pStyle w:val="TAC"/>
              <w:rPr>
                <w:sz w:val="16"/>
                <w:szCs w:val="16"/>
              </w:rPr>
            </w:pPr>
            <w:r w:rsidRPr="003167FF">
              <w:rPr>
                <w:sz w:val="16"/>
                <w:szCs w:val="16"/>
              </w:rPr>
              <w:t>SP-23</w:t>
            </w:r>
            <w:r>
              <w:rPr>
                <w:sz w:val="16"/>
                <w:szCs w:val="16"/>
              </w:rPr>
              <w:t>704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C3B679" w14:textId="358E1C3A" w:rsidR="003F7F06" w:rsidRPr="003167FF" w:rsidRDefault="003F7F06" w:rsidP="003F7F06">
            <w:pPr>
              <w:pStyle w:val="TAC"/>
              <w:rPr>
                <w:sz w:val="16"/>
                <w:szCs w:val="16"/>
              </w:rPr>
            </w:pPr>
            <w:r w:rsidRPr="003167FF">
              <w:rPr>
                <w:sz w:val="16"/>
                <w:szCs w:val="16"/>
              </w:rPr>
              <w:t>0</w:t>
            </w:r>
            <w:r>
              <w:rPr>
                <w:sz w:val="16"/>
                <w:szCs w:val="16"/>
              </w:rPr>
              <w:t>206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3C0C76" w14:textId="2F2F43F3" w:rsidR="003F7F06" w:rsidRDefault="003F7F06" w:rsidP="003F7F06">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B6CFCD" w14:textId="5699221C" w:rsidR="003F7F06" w:rsidRDefault="003F7F06" w:rsidP="003F7F06">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4EC983" w14:textId="4DB1398A" w:rsidR="003F7F06" w:rsidRPr="001B3129" w:rsidRDefault="003F7F06" w:rsidP="003F7F06">
            <w:pPr>
              <w:pStyle w:val="TAL"/>
              <w:rPr>
                <w:sz w:val="16"/>
                <w:szCs w:val="16"/>
              </w:rPr>
            </w:pPr>
            <w:r w:rsidRPr="003F7F06">
              <w:rPr>
                <w:sz w:val="16"/>
                <w:szCs w:val="16"/>
              </w:rPr>
              <w:t>Location report considering non-3GPP positioning technology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95587F" w14:textId="462F69C5" w:rsidR="003F7F06" w:rsidRPr="003167FF" w:rsidRDefault="003F7F06" w:rsidP="003F7F06">
            <w:pPr>
              <w:pStyle w:val="TAC"/>
              <w:rPr>
                <w:sz w:val="16"/>
                <w:szCs w:val="16"/>
              </w:rPr>
            </w:pPr>
            <w:r w:rsidRPr="003167FF">
              <w:rPr>
                <w:sz w:val="16"/>
                <w:szCs w:val="16"/>
              </w:rPr>
              <w:t>18.</w:t>
            </w:r>
            <w:r>
              <w:rPr>
                <w:sz w:val="16"/>
                <w:szCs w:val="16"/>
              </w:rPr>
              <w:t>5</w:t>
            </w:r>
            <w:r w:rsidRPr="003167FF">
              <w:rPr>
                <w:sz w:val="16"/>
                <w:szCs w:val="16"/>
              </w:rPr>
              <w:t>.0</w:t>
            </w:r>
          </w:p>
        </w:tc>
      </w:tr>
      <w:tr w:rsidR="00CC7B7F" w:rsidRPr="003167FF" w14:paraId="25190C9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5AE922D" w14:textId="36A51487" w:rsidR="00CC7B7F" w:rsidRPr="003167FF" w:rsidRDefault="00CC7B7F" w:rsidP="00CC7B7F">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52AA2F1" w14:textId="76114553" w:rsidR="00CC7B7F" w:rsidRPr="003167FF" w:rsidRDefault="00CC7B7F" w:rsidP="00CC7B7F">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FB99BD1" w14:textId="0F9D6988" w:rsidR="00CC7B7F" w:rsidRPr="003167FF" w:rsidRDefault="00CC7B7F" w:rsidP="00CC7B7F">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9B7778" w14:textId="2CA82273" w:rsidR="00CC7B7F" w:rsidRPr="003167FF" w:rsidRDefault="00CC7B7F" w:rsidP="00CC7B7F">
            <w:pPr>
              <w:pStyle w:val="TAC"/>
              <w:rPr>
                <w:sz w:val="16"/>
                <w:szCs w:val="16"/>
              </w:rPr>
            </w:pPr>
            <w:r w:rsidRPr="003167FF">
              <w:rPr>
                <w:sz w:val="16"/>
                <w:szCs w:val="16"/>
              </w:rPr>
              <w:t>0</w:t>
            </w:r>
            <w:r>
              <w:rPr>
                <w:sz w:val="16"/>
                <w:szCs w:val="16"/>
              </w:rPr>
              <w:t>207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430891" w14:textId="79C9275B" w:rsidR="00CC7B7F" w:rsidRDefault="00CC7B7F" w:rsidP="00CC7B7F">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AC7194" w14:textId="0D5A17D8" w:rsidR="00CC7B7F" w:rsidRDefault="00CC7B7F" w:rsidP="00CC7B7F">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8DF882" w14:textId="16DA3985" w:rsidR="00CC7B7F" w:rsidRPr="003F7F06" w:rsidRDefault="00CC7B7F" w:rsidP="00CC7B7F">
            <w:pPr>
              <w:pStyle w:val="TAL"/>
              <w:rPr>
                <w:sz w:val="16"/>
                <w:szCs w:val="16"/>
              </w:rPr>
            </w:pPr>
            <w:r w:rsidRPr="00CC7B7F">
              <w:rPr>
                <w:sz w:val="16"/>
                <w:szCs w:val="16"/>
              </w:rPr>
              <w:t>Minor fixes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83607B" w14:textId="1B9F4560" w:rsidR="00CC7B7F" w:rsidRPr="003167FF" w:rsidRDefault="00CC7B7F" w:rsidP="00CC7B7F">
            <w:pPr>
              <w:pStyle w:val="TAC"/>
              <w:rPr>
                <w:sz w:val="16"/>
                <w:szCs w:val="16"/>
              </w:rPr>
            </w:pPr>
            <w:r w:rsidRPr="003167FF">
              <w:rPr>
                <w:sz w:val="16"/>
                <w:szCs w:val="16"/>
              </w:rPr>
              <w:t>18.</w:t>
            </w:r>
            <w:r>
              <w:rPr>
                <w:sz w:val="16"/>
                <w:szCs w:val="16"/>
              </w:rPr>
              <w:t>5</w:t>
            </w:r>
            <w:r w:rsidRPr="003167FF">
              <w:rPr>
                <w:sz w:val="16"/>
                <w:szCs w:val="16"/>
              </w:rPr>
              <w:t>.0</w:t>
            </w:r>
          </w:p>
        </w:tc>
      </w:tr>
      <w:tr w:rsidR="00B26F19" w:rsidRPr="003167FF" w14:paraId="0EFFD64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7EC5000" w14:textId="2727106D" w:rsidR="00B26F19" w:rsidRPr="003167FF" w:rsidRDefault="00B26F19" w:rsidP="00B26F19">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C5F648" w14:textId="20ADDD1F" w:rsidR="00B26F19" w:rsidRPr="003167FF" w:rsidRDefault="00B26F19" w:rsidP="00B26F19">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885D950" w14:textId="4908B897" w:rsidR="00B26F19" w:rsidRPr="003167FF" w:rsidRDefault="00B26F19" w:rsidP="00B26F19">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EE8B89" w14:textId="0310F1FA" w:rsidR="00B26F19" w:rsidRPr="003167FF" w:rsidRDefault="00B26F19" w:rsidP="00B26F19">
            <w:pPr>
              <w:pStyle w:val="TAC"/>
              <w:rPr>
                <w:sz w:val="16"/>
                <w:szCs w:val="16"/>
              </w:rPr>
            </w:pPr>
            <w:r w:rsidRPr="003167FF">
              <w:rPr>
                <w:sz w:val="16"/>
                <w:szCs w:val="16"/>
              </w:rPr>
              <w:t>0</w:t>
            </w:r>
            <w:r>
              <w:rPr>
                <w:sz w:val="16"/>
                <w:szCs w:val="16"/>
              </w:rPr>
              <w:t>208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6BC676" w14:textId="07B008DA" w:rsidR="00B26F19" w:rsidRDefault="00B26F19" w:rsidP="00B26F19">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A95F7A" w14:textId="4BEB3BEC" w:rsidR="00B26F19" w:rsidRDefault="00B26F19" w:rsidP="00B26F19">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C0B785" w14:textId="5011B385" w:rsidR="00B26F19" w:rsidRPr="00CC7B7F" w:rsidRDefault="00B26F19" w:rsidP="00B26F19">
            <w:pPr>
              <w:pStyle w:val="TAL"/>
              <w:rPr>
                <w:sz w:val="16"/>
                <w:szCs w:val="16"/>
              </w:rPr>
            </w:pPr>
            <w:r w:rsidRPr="00B26F19">
              <w:rPr>
                <w:sz w:val="16"/>
                <w:szCs w:val="16"/>
              </w:rPr>
              <w:t>Abbreviation for Uu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4D27E2" w14:textId="6D39BC48" w:rsidR="00B26F19" w:rsidRPr="003167FF" w:rsidRDefault="00B26F19" w:rsidP="00B26F19">
            <w:pPr>
              <w:pStyle w:val="TAC"/>
              <w:rPr>
                <w:sz w:val="16"/>
                <w:szCs w:val="16"/>
              </w:rPr>
            </w:pPr>
            <w:r w:rsidRPr="003167FF">
              <w:rPr>
                <w:sz w:val="16"/>
                <w:szCs w:val="16"/>
              </w:rPr>
              <w:t>18.</w:t>
            </w:r>
            <w:r>
              <w:rPr>
                <w:sz w:val="16"/>
                <w:szCs w:val="16"/>
              </w:rPr>
              <w:t>5</w:t>
            </w:r>
            <w:r w:rsidRPr="003167FF">
              <w:rPr>
                <w:sz w:val="16"/>
                <w:szCs w:val="16"/>
              </w:rPr>
              <w:t>.0</w:t>
            </w:r>
          </w:p>
        </w:tc>
      </w:tr>
      <w:tr w:rsidR="006D006B" w:rsidRPr="003167FF" w14:paraId="3398CA0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76CBB5A" w14:textId="6887BF23" w:rsidR="006D006B" w:rsidRPr="003167FF" w:rsidRDefault="006D006B" w:rsidP="006D006B">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15C5666" w14:textId="3ABC8286" w:rsidR="006D006B" w:rsidRPr="003167FF" w:rsidRDefault="006D006B" w:rsidP="006D006B">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E6B2D58" w14:textId="6CE81C3A" w:rsidR="006D006B" w:rsidRPr="003167FF" w:rsidRDefault="006D006B" w:rsidP="006D006B">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B75BD8" w14:textId="75294DFC" w:rsidR="006D006B" w:rsidRPr="003167FF" w:rsidRDefault="006D006B" w:rsidP="006D006B">
            <w:pPr>
              <w:pStyle w:val="TAC"/>
              <w:rPr>
                <w:sz w:val="16"/>
                <w:szCs w:val="16"/>
              </w:rPr>
            </w:pPr>
            <w:r w:rsidRPr="003167FF">
              <w:rPr>
                <w:sz w:val="16"/>
                <w:szCs w:val="16"/>
              </w:rPr>
              <w:t>0</w:t>
            </w:r>
            <w:r>
              <w:rPr>
                <w:sz w:val="16"/>
                <w:szCs w:val="16"/>
              </w:rPr>
              <w:t>209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4B285E" w14:textId="72133A99" w:rsidR="006D006B" w:rsidRDefault="006D006B" w:rsidP="006D006B">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5848C8" w14:textId="5B1F4CAF" w:rsidR="006D006B" w:rsidRDefault="006D006B" w:rsidP="006D006B">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ED138E" w14:textId="55695155" w:rsidR="006D006B" w:rsidRPr="00B26F19" w:rsidRDefault="006D006B" w:rsidP="006D006B">
            <w:pPr>
              <w:pStyle w:val="TAL"/>
              <w:rPr>
                <w:sz w:val="16"/>
                <w:szCs w:val="16"/>
              </w:rPr>
            </w:pPr>
            <w:r w:rsidRPr="006D006B">
              <w:rPr>
                <w:sz w:val="16"/>
                <w:szCs w:val="16"/>
              </w:rPr>
              <w:t>Correction to table 17.3.2.2-1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143096" w14:textId="228CA7A0" w:rsidR="006D006B" w:rsidRPr="003167FF" w:rsidRDefault="006D006B" w:rsidP="006D006B">
            <w:pPr>
              <w:pStyle w:val="TAC"/>
              <w:rPr>
                <w:sz w:val="16"/>
                <w:szCs w:val="16"/>
              </w:rPr>
            </w:pPr>
            <w:r w:rsidRPr="003167FF">
              <w:rPr>
                <w:sz w:val="16"/>
                <w:szCs w:val="16"/>
              </w:rPr>
              <w:t>18.</w:t>
            </w:r>
            <w:r>
              <w:rPr>
                <w:sz w:val="16"/>
                <w:szCs w:val="16"/>
              </w:rPr>
              <w:t>5</w:t>
            </w:r>
            <w:r w:rsidRPr="003167FF">
              <w:rPr>
                <w:sz w:val="16"/>
                <w:szCs w:val="16"/>
              </w:rPr>
              <w:t>.0</w:t>
            </w:r>
          </w:p>
        </w:tc>
      </w:tr>
      <w:tr w:rsidR="001516B2" w:rsidRPr="003167FF" w14:paraId="2548555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9B53A93" w14:textId="1A34E8A1" w:rsidR="001516B2" w:rsidRPr="003167FF" w:rsidRDefault="001516B2" w:rsidP="001516B2">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950201" w14:textId="7ACD3104" w:rsidR="001516B2" w:rsidRPr="003167FF" w:rsidRDefault="001516B2" w:rsidP="001516B2">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77AA9B8" w14:textId="2CDE6B91" w:rsidR="001516B2" w:rsidRPr="003167FF" w:rsidRDefault="001516B2" w:rsidP="001516B2">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CDCB04" w14:textId="70BAE51C" w:rsidR="001516B2" w:rsidRPr="003167FF" w:rsidRDefault="001516B2" w:rsidP="001516B2">
            <w:pPr>
              <w:pStyle w:val="TAC"/>
              <w:rPr>
                <w:sz w:val="16"/>
                <w:szCs w:val="16"/>
              </w:rPr>
            </w:pPr>
            <w:r w:rsidRPr="003167FF">
              <w:rPr>
                <w:sz w:val="16"/>
                <w:szCs w:val="16"/>
              </w:rPr>
              <w:t>0</w:t>
            </w:r>
            <w:r>
              <w:rPr>
                <w:sz w:val="16"/>
                <w:szCs w:val="16"/>
              </w:rPr>
              <w:t>212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F223C2" w14:textId="5E9DFD61" w:rsidR="001516B2" w:rsidRDefault="001516B2" w:rsidP="001516B2">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529203" w14:textId="5D500D1B" w:rsidR="001516B2" w:rsidRDefault="001516B2" w:rsidP="001516B2">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B829F9" w14:textId="3380EDAC" w:rsidR="001516B2" w:rsidRPr="006D006B" w:rsidRDefault="001516B2" w:rsidP="001516B2">
            <w:pPr>
              <w:pStyle w:val="TAL"/>
              <w:rPr>
                <w:sz w:val="16"/>
                <w:szCs w:val="16"/>
              </w:rPr>
            </w:pPr>
            <w:r w:rsidRPr="001516B2">
              <w:rPr>
                <w:sz w:val="16"/>
                <w:szCs w:val="16"/>
              </w:rPr>
              <w:t>Unified Traffic Pattern and Monitoring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2F07BB" w14:textId="411E9E13" w:rsidR="001516B2" w:rsidRPr="003167FF" w:rsidRDefault="00B10BA0" w:rsidP="001516B2">
            <w:pPr>
              <w:pStyle w:val="TAC"/>
              <w:rPr>
                <w:sz w:val="16"/>
                <w:szCs w:val="16"/>
              </w:rPr>
            </w:pPr>
            <w:r>
              <w:rPr>
                <w:sz w:val="16"/>
                <w:szCs w:val="16"/>
              </w:rPr>
              <w:t>18.5.0</w:t>
            </w:r>
          </w:p>
        </w:tc>
      </w:tr>
      <w:tr w:rsidR="00B10BA0" w:rsidRPr="003167FF" w14:paraId="4461657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3A66F2E" w14:textId="72896F62" w:rsidR="00B10BA0" w:rsidRPr="003167FF" w:rsidRDefault="00B10BA0" w:rsidP="00B10BA0">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03EF29" w14:textId="1D82F2EC" w:rsidR="00B10BA0" w:rsidRPr="003167FF" w:rsidRDefault="00B10BA0" w:rsidP="00B10BA0">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8FABB41" w14:textId="43AE0600" w:rsidR="00B10BA0" w:rsidRPr="003167FF" w:rsidRDefault="00B10BA0" w:rsidP="00B10BA0">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EE91C3" w14:textId="24161B8F" w:rsidR="00B10BA0" w:rsidRPr="003167FF" w:rsidRDefault="00B10BA0" w:rsidP="00B10BA0">
            <w:pPr>
              <w:pStyle w:val="TAC"/>
              <w:rPr>
                <w:sz w:val="16"/>
                <w:szCs w:val="16"/>
              </w:rPr>
            </w:pPr>
            <w:r w:rsidRPr="003167FF">
              <w:rPr>
                <w:sz w:val="16"/>
                <w:szCs w:val="16"/>
              </w:rPr>
              <w:t>0</w:t>
            </w:r>
            <w:r>
              <w:rPr>
                <w:sz w:val="16"/>
                <w:szCs w:val="16"/>
              </w:rPr>
              <w:t>213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5AEE48" w14:textId="6ECB3886" w:rsidR="00B10BA0" w:rsidRDefault="00B10BA0" w:rsidP="00B10BA0">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743785" w14:textId="054470DB" w:rsidR="00B10BA0" w:rsidRDefault="00B10BA0" w:rsidP="00B10BA0">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82AA5B" w14:textId="3F9BCEA1" w:rsidR="00B10BA0" w:rsidRPr="001516B2" w:rsidRDefault="00B10BA0" w:rsidP="00B10BA0">
            <w:pPr>
              <w:pStyle w:val="TAL"/>
              <w:rPr>
                <w:sz w:val="16"/>
                <w:szCs w:val="16"/>
              </w:rPr>
            </w:pPr>
            <w:r w:rsidRPr="00B10BA0">
              <w:rPr>
                <w:sz w:val="16"/>
                <w:szCs w:val="16"/>
              </w:rPr>
              <w:t>NRM BDT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CE3203" w14:textId="7822D085" w:rsidR="00B10BA0" w:rsidRDefault="00B10BA0" w:rsidP="00B10BA0">
            <w:pPr>
              <w:pStyle w:val="TAC"/>
              <w:rPr>
                <w:sz w:val="16"/>
                <w:szCs w:val="16"/>
              </w:rPr>
            </w:pPr>
            <w:r>
              <w:rPr>
                <w:sz w:val="16"/>
                <w:szCs w:val="16"/>
              </w:rPr>
              <w:t>18.5.0</w:t>
            </w:r>
          </w:p>
        </w:tc>
      </w:tr>
      <w:tr w:rsidR="00C54781" w:rsidRPr="003167FF" w14:paraId="23C25B1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D0EC7FB" w14:textId="1C9ECA85" w:rsidR="00C54781" w:rsidRPr="003167FF" w:rsidRDefault="00C54781" w:rsidP="00C54781">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1AA0AE" w14:textId="12CC16FA" w:rsidR="00C54781" w:rsidRPr="003167FF" w:rsidRDefault="00C54781" w:rsidP="00C54781">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7930B67" w14:textId="3A9A3350" w:rsidR="00C54781" w:rsidRPr="003167FF" w:rsidRDefault="00C54781" w:rsidP="00C54781">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29403E" w14:textId="6BAC7114" w:rsidR="00C54781" w:rsidRPr="003167FF" w:rsidRDefault="00C54781" w:rsidP="00C54781">
            <w:pPr>
              <w:pStyle w:val="TAC"/>
              <w:rPr>
                <w:sz w:val="16"/>
                <w:szCs w:val="16"/>
              </w:rPr>
            </w:pPr>
            <w:r w:rsidRPr="003167FF">
              <w:rPr>
                <w:sz w:val="16"/>
                <w:szCs w:val="16"/>
              </w:rPr>
              <w:t>0</w:t>
            </w:r>
            <w:r>
              <w:rPr>
                <w:sz w:val="16"/>
                <w:szCs w:val="16"/>
              </w:rPr>
              <w:t>215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924B7D" w14:textId="07C11A7A" w:rsidR="00C54781" w:rsidRDefault="00C54781" w:rsidP="00C54781">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66C064" w14:textId="162172E5" w:rsidR="00C54781" w:rsidRDefault="00C54781" w:rsidP="00C54781">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EFAF31" w14:textId="2E941F03" w:rsidR="00C54781" w:rsidRPr="00B10BA0" w:rsidRDefault="00C54781" w:rsidP="00C54781">
            <w:pPr>
              <w:pStyle w:val="TAL"/>
              <w:rPr>
                <w:sz w:val="16"/>
                <w:szCs w:val="16"/>
              </w:rPr>
            </w:pPr>
            <w:r w:rsidRPr="00C54781">
              <w:rPr>
                <w:sz w:val="16"/>
                <w:szCs w:val="16"/>
              </w:rPr>
              <w:t>Coordinated application-level direct UE-to-UE communications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20D619" w14:textId="160B7E9D" w:rsidR="00C54781" w:rsidRDefault="00C54781" w:rsidP="00C54781">
            <w:pPr>
              <w:pStyle w:val="TAC"/>
              <w:rPr>
                <w:sz w:val="16"/>
                <w:szCs w:val="16"/>
              </w:rPr>
            </w:pPr>
            <w:r>
              <w:rPr>
                <w:sz w:val="16"/>
                <w:szCs w:val="16"/>
              </w:rPr>
              <w:t>18.5.0</w:t>
            </w:r>
          </w:p>
        </w:tc>
      </w:tr>
      <w:tr w:rsidR="00EF686A" w:rsidRPr="003167FF" w14:paraId="4BE932F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71EB100" w14:textId="43B71D06" w:rsidR="00EF686A" w:rsidRPr="003167FF" w:rsidRDefault="00EF686A" w:rsidP="00EF686A">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F79117D" w14:textId="62E154B5" w:rsidR="00EF686A" w:rsidRPr="003167FF" w:rsidRDefault="00EF686A" w:rsidP="00EF686A">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2A09CA3" w14:textId="1AB3811D" w:rsidR="00EF686A" w:rsidRPr="003167FF" w:rsidRDefault="00EF686A" w:rsidP="00EF686A">
            <w:pPr>
              <w:pStyle w:val="TAC"/>
              <w:rPr>
                <w:sz w:val="16"/>
                <w:szCs w:val="16"/>
              </w:rPr>
            </w:pPr>
            <w:r w:rsidRPr="003167FF">
              <w:rPr>
                <w:sz w:val="16"/>
                <w:szCs w:val="16"/>
              </w:rPr>
              <w:t>SP-23</w:t>
            </w:r>
            <w:r>
              <w:rPr>
                <w:sz w:val="16"/>
                <w:szCs w:val="16"/>
              </w:rPr>
              <w:t>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A5E3D8" w14:textId="1438192F" w:rsidR="00EF686A" w:rsidRPr="003167FF" w:rsidRDefault="00EF686A" w:rsidP="00EF686A">
            <w:pPr>
              <w:pStyle w:val="TAC"/>
              <w:rPr>
                <w:sz w:val="16"/>
                <w:szCs w:val="16"/>
              </w:rPr>
            </w:pPr>
            <w:r w:rsidRPr="003167FF">
              <w:rPr>
                <w:sz w:val="16"/>
                <w:szCs w:val="16"/>
              </w:rPr>
              <w:t>0</w:t>
            </w:r>
            <w:r>
              <w:rPr>
                <w:sz w:val="16"/>
                <w:szCs w:val="16"/>
              </w:rPr>
              <w:t>216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22AC03" w14:textId="32E261D2" w:rsidR="00EF686A" w:rsidRDefault="00EF686A" w:rsidP="00EF686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2DC111" w14:textId="65884781" w:rsidR="00EF686A" w:rsidRDefault="00EF686A" w:rsidP="00EF686A">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5451B7" w14:textId="1C6F00B7" w:rsidR="00EF686A" w:rsidRPr="00C54781" w:rsidRDefault="00EF686A" w:rsidP="00EF686A">
            <w:pPr>
              <w:pStyle w:val="TAL"/>
              <w:rPr>
                <w:sz w:val="16"/>
                <w:szCs w:val="16"/>
              </w:rPr>
            </w:pPr>
            <w:r w:rsidRPr="00EF686A">
              <w:rPr>
                <w:sz w:val="16"/>
                <w:szCs w:val="16"/>
              </w:rPr>
              <w:t>Update reference for location access type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CF9739" w14:textId="4EB1A208" w:rsidR="00EF686A" w:rsidRDefault="00EF686A" w:rsidP="00EF686A">
            <w:pPr>
              <w:pStyle w:val="TAC"/>
              <w:rPr>
                <w:sz w:val="16"/>
                <w:szCs w:val="16"/>
              </w:rPr>
            </w:pPr>
            <w:r>
              <w:rPr>
                <w:sz w:val="16"/>
                <w:szCs w:val="16"/>
              </w:rPr>
              <w:t>18.5.0</w:t>
            </w:r>
          </w:p>
        </w:tc>
      </w:tr>
      <w:tr w:rsidR="002F5A64" w:rsidRPr="003167FF" w14:paraId="00B56C9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AB85560" w14:textId="5DC307E7" w:rsidR="002F5A64" w:rsidRPr="003167FF" w:rsidRDefault="002F5A64" w:rsidP="002F5A64">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CB02369" w14:textId="1E13127F" w:rsidR="002F5A64" w:rsidRPr="003167FF" w:rsidRDefault="002F5A64" w:rsidP="002F5A64">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C4B3D53" w14:textId="5CB942FD" w:rsidR="002F5A64" w:rsidRPr="003167FF" w:rsidRDefault="002F5A64" w:rsidP="002F5A64">
            <w:pPr>
              <w:pStyle w:val="TAC"/>
              <w:rPr>
                <w:sz w:val="16"/>
                <w:szCs w:val="16"/>
              </w:rPr>
            </w:pPr>
            <w:r w:rsidRPr="003167FF">
              <w:rPr>
                <w:sz w:val="16"/>
                <w:szCs w:val="16"/>
              </w:rPr>
              <w:t>SP-23</w:t>
            </w:r>
            <w:r>
              <w:rPr>
                <w:sz w:val="16"/>
                <w:szCs w:val="16"/>
              </w:rPr>
              <w:t>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7C6C3F" w14:textId="59485BE3" w:rsidR="002F5A64" w:rsidRPr="003167FF" w:rsidRDefault="002F5A64" w:rsidP="002F5A64">
            <w:pPr>
              <w:pStyle w:val="TAC"/>
              <w:rPr>
                <w:sz w:val="16"/>
                <w:szCs w:val="16"/>
              </w:rPr>
            </w:pPr>
            <w:r w:rsidRPr="003167FF">
              <w:rPr>
                <w:sz w:val="16"/>
                <w:szCs w:val="16"/>
              </w:rPr>
              <w:t>0</w:t>
            </w:r>
            <w:r>
              <w:rPr>
                <w:sz w:val="16"/>
                <w:szCs w:val="16"/>
              </w:rPr>
              <w:t>217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519797" w14:textId="77777777" w:rsidR="002F5A64" w:rsidRDefault="002F5A64" w:rsidP="002F5A64">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312225" w14:textId="5933A3F8" w:rsidR="002F5A64" w:rsidRDefault="002F5A64" w:rsidP="002F5A64">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F7B84F" w14:textId="2A9443FC" w:rsidR="002F5A64" w:rsidRPr="00EF686A" w:rsidRDefault="002F5A64" w:rsidP="002F5A64">
            <w:pPr>
              <w:pStyle w:val="TAL"/>
              <w:rPr>
                <w:sz w:val="16"/>
                <w:szCs w:val="16"/>
              </w:rPr>
            </w:pPr>
            <w:r w:rsidRPr="002F5A64">
              <w:rPr>
                <w:sz w:val="16"/>
                <w:szCs w:val="16"/>
              </w:rPr>
              <w:t>Update Annex 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66AADB" w14:textId="30BADCF6" w:rsidR="002F5A64" w:rsidRDefault="002F5A64" w:rsidP="002F5A64">
            <w:pPr>
              <w:pStyle w:val="TAC"/>
              <w:rPr>
                <w:sz w:val="16"/>
                <w:szCs w:val="16"/>
              </w:rPr>
            </w:pPr>
            <w:r>
              <w:rPr>
                <w:sz w:val="16"/>
                <w:szCs w:val="16"/>
              </w:rPr>
              <w:t>18.5.0</w:t>
            </w:r>
          </w:p>
        </w:tc>
      </w:tr>
      <w:tr w:rsidR="00BA5595" w:rsidRPr="003167FF" w14:paraId="2EE4653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F5E024E" w14:textId="407BD7D9" w:rsidR="00BA5595" w:rsidRPr="003167FF" w:rsidRDefault="00BA5595" w:rsidP="00BA5595">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8B3C75" w14:textId="6A148342" w:rsidR="00BA5595" w:rsidRPr="003167FF" w:rsidRDefault="00BA5595" w:rsidP="00BA5595">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C9B3157" w14:textId="2FFC7C9B" w:rsidR="00BA5595" w:rsidRPr="003167FF" w:rsidRDefault="00BA5595" w:rsidP="00BA5595">
            <w:pPr>
              <w:pStyle w:val="TAC"/>
              <w:rPr>
                <w:sz w:val="16"/>
                <w:szCs w:val="16"/>
              </w:rPr>
            </w:pPr>
            <w:r w:rsidRPr="003167FF">
              <w:rPr>
                <w:sz w:val="16"/>
                <w:szCs w:val="16"/>
              </w:rPr>
              <w:t>SP-23</w:t>
            </w:r>
            <w:r>
              <w:rPr>
                <w:sz w:val="16"/>
                <w:szCs w:val="16"/>
              </w:rPr>
              <w:t>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C0B277" w14:textId="76C5320A" w:rsidR="00BA5595" w:rsidRPr="003167FF" w:rsidRDefault="00BA5595" w:rsidP="00BA5595">
            <w:pPr>
              <w:pStyle w:val="TAC"/>
              <w:rPr>
                <w:sz w:val="16"/>
                <w:szCs w:val="16"/>
              </w:rPr>
            </w:pPr>
            <w:r w:rsidRPr="003167FF">
              <w:rPr>
                <w:sz w:val="16"/>
                <w:szCs w:val="16"/>
              </w:rPr>
              <w:t>0</w:t>
            </w:r>
            <w:r>
              <w:rPr>
                <w:sz w:val="16"/>
                <w:szCs w:val="16"/>
              </w:rPr>
              <w:t>218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8B7399" w14:textId="64A3BAA0" w:rsidR="00BA5595" w:rsidRDefault="00BA5595" w:rsidP="00BA5595">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DE6B81" w14:textId="740CDB3C" w:rsidR="00BA5595" w:rsidRDefault="00BA5595" w:rsidP="00BA5595">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CF132C" w14:textId="7C02EB24" w:rsidR="00BA5595" w:rsidRPr="002F5A64" w:rsidRDefault="00BA5595" w:rsidP="00BA5595">
            <w:pPr>
              <w:pStyle w:val="TAL"/>
              <w:rPr>
                <w:sz w:val="16"/>
                <w:szCs w:val="16"/>
              </w:rPr>
            </w:pPr>
            <w:r w:rsidRPr="00BA5595">
              <w:rPr>
                <w:sz w:val="16"/>
                <w:szCs w:val="16"/>
              </w:rPr>
              <w:t>Add SEAL-3P reference point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1F5A9F" w14:textId="2DB45D44" w:rsidR="00BA5595" w:rsidRDefault="00BA5595" w:rsidP="00BA5595">
            <w:pPr>
              <w:pStyle w:val="TAC"/>
              <w:rPr>
                <w:sz w:val="16"/>
                <w:szCs w:val="16"/>
              </w:rPr>
            </w:pPr>
            <w:r>
              <w:rPr>
                <w:sz w:val="16"/>
                <w:szCs w:val="16"/>
              </w:rPr>
              <w:t>18.5.0</w:t>
            </w:r>
          </w:p>
        </w:tc>
      </w:tr>
      <w:tr w:rsidR="00BA5595" w:rsidRPr="003167FF" w14:paraId="7B5BFADA"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0D00CC2" w14:textId="2D31952F" w:rsidR="00BA5595" w:rsidRPr="003167FF" w:rsidRDefault="00BA5595" w:rsidP="00BA5595">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8864A90" w14:textId="62350384" w:rsidR="00BA5595" w:rsidRPr="003167FF" w:rsidRDefault="00BA5595" w:rsidP="00BA5595">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2E766DB" w14:textId="26D4B7D2" w:rsidR="00BA5595" w:rsidRPr="003167FF" w:rsidRDefault="00BA5595" w:rsidP="00BA5595">
            <w:pPr>
              <w:pStyle w:val="TAC"/>
              <w:rPr>
                <w:sz w:val="16"/>
                <w:szCs w:val="16"/>
              </w:rPr>
            </w:pPr>
            <w:r w:rsidRPr="003167FF">
              <w:rPr>
                <w:sz w:val="16"/>
                <w:szCs w:val="16"/>
              </w:rPr>
              <w:t>SP-23</w:t>
            </w:r>
            <w:r>
              <w:rPr>
                <w:sz w:val="16"/>
                <w:szCs w:val="16"/>
              </w:rPr>
              <w:t>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61B2A7" w14:textId="41D39F71" w:rsidR="00BA5595" w:rsidRPr="003167FF" w:rsidRDefault="00BA5595" w:rsidP="00BA5595">
            <w:pPr>
              <w:pStyle w:val="TAC"/>
              <w:rPr>
                <w:sz w:val="16"/>
                <w:szCs w:val="16"/>
              </w:rPr>
            </w:pPr>
            <w:r w:rsidRPr="003167FF">
              <w:rPr>
                <w:sz w:val="16"/>
                <w:szCs w:val="16"/>
              </w:rPr>
              <w:t>0</w:t>
            </w:r>
            <w:r>
              <w:rPr>
                <w:sz w:val="16"/>
                <w:szCs w:val="16"/>
              </w:rPr>
              <w:t>219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0F9B5E" w14:textId="1C2922AF" w:rsidR="00BA5595" w:rsidRDefault="00BA5595" w:rsidP="00BA5595">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C831CD" w14:textId="45DB3934" w:rsidR="00BA5595" w:rsidRDefault="00BA5595" w:rsidP="00BA5595">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2B5858" w14:textId="1687A5AF" w:rsidR="00BA5595" w:rsidRPr="00BA5595" w:rsidRDefault="00BA5595" w:rsidP="00BA5595">
            <w:pPr>
              <w:pStyle w:val="TAL"/>
              <w:rPr>
                <w:sz w:val="16"/>
                <w:szCs w:val="16"/>
              </w:rPr>
            </w:pPr>
            <w:r w:rsidRPr="00BA5595">
              <w:rPr>
                <w:sz w:val="16"/>
                <w:szCs w:val="16"/>
              </w:rPr>
              <w:t>Editorial change for Location area monitoring unsubscribe response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E8FDC2" w14:textId="7FC8B74D" w:rsidR="00BA5595" w:rsidRDefault="00BA5595" w:rsidP="00BA5595">
            <w:pPr>
              <w:pStyle w:val="TAC"/>
              <w:rPr>
                <w:sz w:val="16"/>
                <w:szCs w:val="16"/>
              </w:rPr>
            </w:pPr>
            <w:r>
              <w:rPr>
                <w:sz w:val="16"/>
                <w:szCs w:val="16"/>
              </w:rPr>
              <w:t>18.5.0</w:t>
            </w:r>
          </w:p>
        </w:tc>
      </w:tr>
      <w:tr w:rsidR="00BA5595" w:rsidRPr="003167FF" w14:paraId="7A55E5C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4EB4A2A" w14:textId="3E10D87F" w:rsidR="00BA5595" w:rsidRPr="003167FF" w:rsidRDefault="00BA5595" w:rsidP="00BA5595">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188EB86" w14:textId="274E63B8" w:rsidR="00BA5595" w:rsidRPr="003167FF" w:rsidRDefault="00BA5595" w:rsidP="00BA5595">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CC04B59" w14:textId="05544CAF" w:rsidR="00BA5595" w:rsidRPr="003167FF" w:rsidRDefault="00BA5595" w:rsidP="00BA5595">
            <w:pPr>
              <w:pStyle w:val="TAC"/>
              <w:rPr>
                <w:sz w:val="16"/>
                <w:szCs w:val="16"/>
              </w:rPr>
            </w:pPr>
            <w:r w:rsidRPr="003167FF">
              <w:rPr>
                <w:sz w:val="16"/>
                <w:szCs w:val="16"/>
              </w:rPr>
              <w:t>SP-23</w:t>
            </w:r>
            <w:r>
              <w:rPr>
                <w:sz w:val="16"/>
                <w:szCs w:val="16"/>
              </w:rPr>
              <w:t>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175CBD" w14:textId="1C85C643" w:rsidR="00BA5595" w:rsidRPr="003167FF" w:rsidRDefault="00BA5595" w:rsidP="00BA5595">
            <w:pPr>
              <w:pStyle w:val="TAC"/>
              <w:rPr>
                <w:sz w:val="16"/>
                <w:szCs w:val="16"/>
              </w:rPr>
            </w:pPr>
            <w:r w:rsidRPr="003167FF">
              <w:rPr>
                <w:sz w:val="16"/>
                <w:szCs w:val="16"/>
              </w:rPr>
              <w:t>0</w:t>
            </w:r>
            <w:r>
              <w:rPr>
                <w:sz w:val="16"/>
                <w:szCs w:val="16"/>
              </w:rPr>
              <w:t>221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4D9C78" w14:textId="5ECF07D7" w:rsidR="00BA5595" w:rsidRDefault="00BA5595" w:rsidP="00BA5595">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789152" w14:textId="476CB7C5" w:rsidR="00BA5595" w:rsidRDefault="00BA5595" w:rsidP="00BA5595">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6BB595" w14:textId="26A454D5" w:rsidR="00BA5595" w:rsidRPr="00BA5595" w:rsidRDefault="00BA5595" w:rsidP="00BA5595">
            <w:pPr>
              <w:pStyle w:val="TAL"/>
              <w:rPr>
                <w:sz w:val="16"/>
                <w:szCs w:val="16"/>
              </w:rPr>
            </w:pPr>
            <w:r w:rsidRPr="00BA5595">
              <w:rPr>
                <w:sz w:val="16"/>
                <w:szCs w:val="16"/>
              </w:rPr>
              <w:t>Clarify non-3GPP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21D0D9" w14:textId="230085BE" w:rsidR="00BA5595" w:rsidRDefault="00BA5595" w:rsidP="00BA5595">
            <w:pPr>
              <w:pStyle w:val="TAC"/>
              <w:rPr>
                <w:sz w:val="16"/>
                <w:szCs w:val="16"/>
              </w:rPr>
            </w:pPr>
            <w:r>
              <w:rPr>
                <w:sz w:val="16"/>
                <w:szCs w:val="16"/>
              </w:rPr>
              <w:t>18.5.0</w:t>
            </w:r>
          </w:p>
        </w:tc>
      </w:tr>
      <w:tr w:rsidR="00BE22E5" w:rsidRPr="003167FF" w14:paraId="47FC793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3340DA3" w14:textId="6C45123E" w:rsidR="00BE22E5" w:rsidRPr="003167FF" w:rsidRDefault="00BE22E5" w:rsidP="00BE22E5">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EFC18A1" w14:textId="30D9BD93" w:rsidR="00BE22E5" w:rsidRPr="003167FF" w:rsidRDefault="00BE22E5" w:rsidP="00BE22E5">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849C058" w14:textId="5C4313E7" w:rsidR="00BE22E5" w:rsidRPr="003167FF" w:rsidRDefault="00BE22E5" w:rsidP="00BE22E5">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649A02" w14:textId="023855FE" w:rsidR="00BE22E5" w:rsidRPr="003167FF" w:rsidRDefault="00BE22E5" w:rsidP="00BE22E5">
            <w:pPr>
              <w:pStyle w:val="TAC"/>
              <w:rPr>
                <w:sz w:val="16"/>
                <w:szCs w:val="16"/>
              </w:rPr>
            </w:pPr>
            <w:r w:rsidRPr="003167FF">
              <w:rPr>
                <w:sz w:val="16"/>
                <w:szCs w:val="16"/>
              </w:rPr>
              <w:t>0</w:t>
            </w:r>
            <w:r>
              <w:rPr>
                <w:sz w:val="16"/>
                <w:szCs w:val="16"/>
              </w:rPr>
              <w:t>223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74EE61" w14:textId="07A18315" w:rsidR="00BE22E5" w:rsidRDefault="00BE22E5" w:rsidP="00BE22E5">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E9ED28" w14:textId="19B14EA1" w:rsidR="00BE22E5" w:rsidRDefault="00BE22E5" w:rsidP="00BE22E5">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3C035B" w14:textId="1A28CA6D" w:rsidR="00BE22E5" w:rsidRPr="00BA5595" w:rsidRDefault="00BE22E5" w:rsidP="00BE22E5">
            <w:pPr>
              <w:pStyle w:val="TAL"/>
              <w:rPr>
                <w:sz w:val="16"/>
                <w:szCs w:val="16"/>
              </w:rPr>
            </w:pPr>
            <w:r w:rsidRPr="00BE22E5">
              <w:rPr>
                <w:sz w:val="16"/>
                <w:szCs w:val="16"/>
              </w:rPr>
              <w:t>SEAL NRM determines time synchronization activation for TSC stream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597C26" w14:textId="2B52847F" w:rsidR="00BE22E5" w:rsidRDefault="00BE22E5" w:rsidP="00BE22E5">
            <w:pPr>
              <w:pStyle w:val="TAC"/>
              <w:rPr>
                <w:sz w:val="16"/>
                <w:szCs w:val="16"/>
              </w:rPr>
            </w:pPr>
            <w:r>
              <w:rPr>
                <w:sz w:val="16"/>
                <w:szCs w:val="16"/>
              </w:rPr>
              <w:t>18.5.0</w:t>
            </w:r>
          </w:p>
        </w:tc>
      </w:tr>
      <w:tr w:rsidR="006E7118" w:rsidRPr="003167FF" w14:paraId="62C451F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6149B70" w14:textId="533D6045" w:rsidR="006E7118" w:rsidRPr="003167FF" w:rsidRDefault="006E7118" w:rsidP="006E7118">
            <w:pPr>
              <w:pStyle w:val="TAC"/>
              <w:rPr>
                <w:sz w:val="16"/>
                <w:szCs w:val="16"/>
              </w:rPr>
            </w:pPr>
            <w:r w:rsidRPr="003167FF">
              <w:rPr>
                <w:sz w:val="16"/>
                <w:szCs w:val="16"/>
              </w:rPr>
              <w:t>2023-0</w:t>
            </w:r>
            <w:r w:rsidR="00C30315">
              <w:rPr>
                <w:sz w:val="16"/>
                <w:szCs w:val="16"/>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9BE0E5" w14:textId="78140909" w:rsidR="006E7118" w:rsidRPr="003167FF" w:rsidRDefault="006E7118" w:rsidP="006E7118">
            <w:pPr>
              <w:pStyle w:val="TAL"/>
              <w:rPr>
                <w:sz w:val="16"/>
                <w:szCs w:val="16"/>
              </w:rPr>
            </w:pPr>
            <w:r w:rsidRPr="003167FF">
              <w:rPr>
                <w:sz w:val="16"/>
                <w:szCs w:val="16"/>
              </w:rPr>
              <w:t>SA#10</w:t>
            </w:r>
            <w:r w:rsidR="00DA23EC">
              <w:rPr>
                <w:sz w:val="16"/>
                <w:szCs w:val="16"/>
              </w:rPr>
              <w:t>1</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A0F766D" w14:textId="7476AF92" w:rsidR="006E7118" w:rsidRPr="003167FF" w:rsidRDefault="006E7118" w:rsidP="006E7118">
            <w:pPr>
              <w:pStyle w:val="TAC"/>
              <w:rPr>
                <w:sz w:val="16"/>
                <w:szCs w:val="16"/>
              </w:rPr>
            </w:pPr>
            <w:r w:rsidRPr="006E7118">
              <w:rPr>
                <w:sz w:val="16"/>
                <w:szCs w:val="16"/>
              </w:rPr>
              <w:t>SP-231009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3F0724" w14:textId="2BFDE840" w:rsidR="006E7118" w:rsidRPr="003167FF" w:rsidRDefault="006E7118" w:rsidP="006E7118">
            <w:pPr>
              <w:pStyle w:val="TAC"/>
              <w:rPr>
                <w:sz w:val="16"/>
                <w:szCs w:val="16"/>
              </w:rPr>
            </w:pPr>
            <w:r w:rsidRPr="003167FF">
              <w:rPr>
                <w:sz w:val="16"/>
                <w:szCs w:val="16"/>
              </w:rPr>
              <w:t>0</w:t>
            </w:r>
            <w:r>
              <w:rPr>
                <w:sz w:val="16"/>
                <w:szCs w:val="16"/>
              </w:rPr>
              <w:t>225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01DE39" w14:textId="460A52CD" w:rsidR="006E7118" w:rsidRDefault="006E7118" w:rsidP="006E7118">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B70B26" w14:textId="13366E90" w:rsidR="006E7118" w:rsidRDefault="006E7118" w:rsidP="006E7118">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336D7F" w14:textId="3BF47B94" w:rsidR="006E7118" w:rsidRPr="00BE22E5" w:rsidRDefault="006E7118" w:rsidP="006E7118">
            <w:pPr>
              <w:pStyle w:val="TAL"/>
              <w:rPr>
                <w:sz w:val="16"/>
                <w:szCs w:val="16"/>
              </w:rPr>
            </w:pPr>
            <w:r w:rsidRPr="006E7118">
              <w:rPr>
                <w:sz w:val="16"/>
                <w:szCs w:val="16"/>
              </w:rPr>
              <w:t>Correct location monitoring verification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FC7FEC" w14:textId="224E6E91" w:rsidR="006E7118" w:rsidRDefault="006E7118" w:rsidP="006E7118">
            <w:pPr>
              <w:pStyle w:val="TAC"/>
              <w:rPr>
                <w:sz w:val="16"/>
                <w:szCs w:val="16"/>
              </w:rPr>
            </w:pPr>
            <w:r>
              <w:rPr>
                <w:sz w:val="16"/>
                <w:szCs w:val="16"/>
              </w:rPr>
              <w:t>18.6.0</w:t>
            </w:r>
          </w:p>
        </w:tc>
      </w:tr>
      <w:tr w:rsidR="00DA23EC" w:rsidRPr="003167FF" w14:paraId="4E5B33C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82F54CB" w14:textId="54BC1766" w:rsidR="00DA23EC" w:rsidRPr="003167FF" w:rsidRDefault="00DA23EC" w:rsidP="00DA23EC">
            <w:pPr>
              <w:pStyle w:val="TAC"/>
              <w:rPr>
                <w:sz w:val="16"/>
                <w:szCs w:val="16"/>
              </w:rPr>
            </w:pPr>
            <w:r w:rsidRPr="003167FF">
              <w:rPr>
                <w:sz w:val="16"/>
                <w:szCs w:val="16"/>
              </w:rPr>
              <w:t>2023-0</w:t>
            </w:r>
            <w:r w:rsidR="00C30315">
              <w:rPr>
                <w:sz w:val="16"/>
                <w:szCs w:val="16"/>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AD4C59E" w14:textId="2F4DE0DE" w:rsidR="00DA23EC" w:rsidRPr="003167FF" w:rsidRDefault="00DA23EC" w:rsidP="00DA23EC">
            <w:pPr>
              <w:pStyle w:val="TAL"/>
              <w:rPr>
                <w:sz w:val="16"/>
                <w:szCs w:val="16"/>
              </w:rPr>
            </w:pPr>
            <w:r w:rsidRPr="003167FF">
              <w:rPr>
                <w:sz w:val="16"/>
                <w:szCs w:val="16"/>
              </w:rPr>
              <w:t>SA#10</w:t>
            </w:r>
            <w:r>
              <w:rPr>
                <w:sz w:val="16"/>
                <w:szCs w:val="16"/>
              </w:rPr>
              <w:t>1</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FADF805" w14:textId="611C3A4C" w:rsidR="00DA23EC" w:rsidRPr="006E7118" w:rsidRDefault="00DA23EC" w:rsidP="00DA23EC">
            <w:pPr>
              <w:pStyle w:val="TAC"/>
              <w:rPr>
                <w:sz w:val="16"/>
                <w:szCs w:val="16"/>
              </w:rPr>
            </w:pPr>
            <w:r w:rsidRPr="006E7118">
              <w:rPr>
                <w:sz w:val="16"/>
                <w:szCs w:val="16"/>
              </w:rPr>
              <w:t>SP-231009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10A572" w14:textId="78D9D424" w:rsidR="00DA23EC" w:rsidRPr="003167FF" w:rsidRDefault="00DA23EC" w:rsidP="00DA23EC">
            <w:pPr>
              <w:pStyle w:val="TAC"/>
              <w:rPr>
                <w:sz w:val="16"/>
                <w:szCs w:val="16"/>
              </w:rPr>
            </w:pPr>
            <w:r w:rsidRPr="003167FF">
              <w:rPr>
                <w:sz w:val="16"/>
                <w:szCs w:val="16"/>
              </w:rPr>
              <w:t>0</w:t>
            </w:r>
            <w:r>
              <w:rPr>
                <w:sz w:val="16"/>
                <w:szCs w:val="16"/>
              </w:rPr>
              <w:t>226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A7C0C8" w14:textId="6DABB6CB" w:rsidR="00DA23EC" w:rsidRDefault="00DA23EC" w:rsidP="00DA23EC">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9BA59A" w14:textId="55B9B5B8" w:rsidR="00DA23EC" w:rsidRDefault="00DA23EC" w:rsidP="00DA23EC">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2CE2D4" w14:textId="46A166CE" w:rsidR="00DA23EC" w:rsidRPr="006E7118" w:rsidRDefault="00DA23EC" w:rsidP="00DA23EC">
            <w:pPr>
              <w:pStyle w:val="TAL"/>
              <w:rPr>
                <w:sz w:val="16"/>
                <w:szCs w:val="16"/>
              </w:rPr>
            </w:pPr>
            <w:r w:rsidRPr="00DA23EC">
              <w:rPr>
                <w:sz w:val="16"/>
                <w:szCs w:val="16"/>
              </w:rPr>
              <w:t>Correct NRM reference point in TSC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06CFB6" w14:textId="6CB8EAF8" w:rsidR="00DA23EC" w:rsidRDefault="00DA23EC" w:rsidP="00DA23EC">
            <w:pPr>
              <w:pStyle w:val="TAC"/>
              <w:rPr>
                <w:sz w:val="16"/>
                <w:szCs w:val="16"/>
              </w:rPr>
            </w:pPr>
            <w:r>
              <w:rPr>
                <w:sz w:val="16"/>
                <w:szCs w:val="16"/>
              </w:rPr>
              <w:t>18.6.0</w:t>
            </w:r>
          </w:p>
        </w:tc>
      </w:tr>
      <w:tr w:rsidR="007D2341" w:rsidRPr="003167FF" w14:paraId="065A637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ADB5F5D" w14:textId="46E57B5D" w:rsidR="007D2341" w:rsidRPr="003167FF" w:rsidRDefault="007D2341" w:rsidP="007D2341">
            <w:pPr>
              <w:pStyle w:val="TAC"/>
              <w:rPr>
                <w:sz w:val="16"/>
                <w:szCs w:val="16"/>
              </w:rPr>
            </w:pPr>
            <w:r w:rsidRPr="003167FF">
              <w:rPr>
                <w:sz w:val="16"/>
                <w:szCs w:val="16"/>
              </w:rPr>
              <w:t>2023-0</w:t>
            </w:r>
            <w:r w:rsidR="00C30315">
              <w:rPr>
                <w:sz w:val="16"/>
                <w:szCs w:val="16"/>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CE648CD" w14:textId="47D34C2A" w:rsidR="007D2341" w:rsidRPr="003167FF" w:rsidRDefault="007D2341" w:rsidP="007D2341">
            <w:pPr>
              <w:pStyle w:val="TAL"/>
              <w:rPr>
                <w:sz w:val="16"/>
                <w:szCs w:val="16"/>
              </w:rPr>
            </w:pPr>
            <w:r w:rsidRPr="003167FF">
              <w:rPr>
                <w:sz w:val="16"/>
                <w:szCs w:val="16"/>
              </w:rPr>
              <w:t>SA#10</w:t>
            </w:r>
            <w:r>
              <w:rPr>
                <w:sz w:val="16"/>
                <w:szCs w:val="16"/>
              </w:rPr>
              <w:t>1</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983CE65" w14:textId="101DC093" w:rsidR="007D2341" w:rsidRPr="006E7118" w:rsidRDefault="007D2341" w:rsidP="007D2341">
            <w:pPr>
              <w:pStyle w:val="TAC"/>
              <w:rPr>
                <w:sz w:val="16"/>
                <w:szCs w:val="16"/>
              </w:rPr>
            </w:pPr>
            <w:r w:rsidRPr="006E7118">
              <w:rPr>
                <w:sz w:val="16"/>
                <w:szCs w:val="16"/>
              </w:rPr>
              <w:t>SP-231009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91BE14" w14:textId="71524E53" w:rsidR="007D2341" w:rsidRPr="003167FF" w:rsidRDefault="007D2341" w:rsidP="007D2341">
            <w:pPr>
              <w:pStyle w:val="TAC"/>
              <w:rPr>
                <w:sz w:val="16"/>
                <w:szCs w:val="16"/>
              </w:rPr>
            </w:pPr>
            <w:r w:rsidRPr="003167FF">
              <w:rPr>
                <w:sz w:val="16"/>
                <w:szCs w:val="16"/>
              </w:rPr>
              <w:t>0</w:t>
            </w:r>
            <w:r>
              <w:rPr>
                <w:sz w:val="16"/>
                <w:szCs w:val="16"/>
              </w:rPr>
              <w:t>227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35C063" w14:textId="7D6C107E" w:rsidR="007D2341" w:rsidRDefault="007D2341" w:rsidP="007D2341">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225581" w14:textId="7F7AB944" w:rsidR="007D2341" w:rsidRDefault="007D2341" w:rsidP="007D2341">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3710E7" w14:textId="78CFF6A8" w:rsidR="007D2341" w:rsidRPr="00DA23EC" w:rsidRDefault="00124335" w:rsidP="007D2341">
            <w:pPr>
              <w:pStyle w:val="TAL"/>
              <w:rPr>
                <w:sz w:val="16"/>
                <w:szCs w:val="16"/>
              </w:rPr>
            </w:pPr>
            <w:r w:rsidRPr="00124335">
              <w:rPr>
                <w:sz w:val="16"/>
                <w:szCs w:val="16"/>
              </w:rPr>
              <w:t>VAL service area triggering criteria in the SS_LocationReporting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903BFF" w14:textId="1A8A1F9A" w:rsidR="007D2341" w:rsidRDefault="007D2341" w:rsidP="007D2341">
            <w:pPr>
              <w:pStyle w:val="TAC"/>
              <w:rPr>
                <w:sz w:val="16"/>
                <w:szCs w:val="16"/>
              </w:rPr>
            </w:pPr>
            <w:r>
              <w:rPr>
                <w:sz w:val="16"/>
                <w:szCs w:val="16"/>
              </w:rPr>
              <w:t>18.6.0</w:t>
            </w:r>
          </w:p>
        </w:tc>
      </w:tr>
      <w:tr w:rsidR="00124335" w:rsidRPr="003167FF" w14:paraId="2A6A5AE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3F79217" w14:textId="7282B59D" w:rsidR="00124335" w:rsidRPr="003167FF" w:rsidRDefault="00124335" w:rsidP="00124335">
            <w:pPr>
              <w:pStyle w:val="TAC"/>
              <w:rPr>
                <w:sz w:val="16"/>
                <w:szCs w:val="16"/>
              </w:rPr>
            </w:pPr>
            <w:r w:rsidRPr="003167FF">
              <w:rPr>
                <w:sz w:val="16"/>
                <w:szCs w:val="16"/>
              </w:rPr>
              <w:t>2023-0</w:t>
            </w:r>
            <w:r w:rsidR="00C30315">
              <w:rPr>
                <w:sz w:val="16"/>
                <w:szCs w:val="16"/>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BAC5034" w14:textId="1DB5ED57" w:rsidR="00124335" w:rsidRPr="003167FF" w:rsidRDefault="00124335" w:rsidP="00124335">
            <w:pPr>
              <w:pStyle w:val="TAL"/>
              <w:rPr>
                <w:sz w:val="16"/>
                <w:szCs w:val="16"/>
              </w:rPr>
            </w:pPr>
            <w:r w:rsidRPr="003167FF">
              <w:rPr>
                <w:sz w:val="16"/>
                <w:szCs w:val="16"/>
              </w:rPr>
              <w:t>SA#10</w:t>
            </w:r>
            <w:r>
              <w:rPr>
                <w:sz w:val="16"/>
                <w:szCs w:val="16"/>
              </w:rPr>
              <w:t>1</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C8D982E" w14:textId="675EDF98" w:rsidR="00124335" w:rsidRPr="006E7118" w:rsidRDefault="00124335" w:rsidP="00124335">
            <w:pPr>
              <w:pStyle w:val="TAC"/>
              <w:rPr>
                <w:sz w:val="16"/>
                <w:szCs w:val="16"/>
              </w:rPr>
            </w:pPr>
            <w:r w:rsidRPr="006E7118">
              <w:rPr>
                <w:sz w:val="16"/>
                <w:szCs w:val="16"/>
              </w:rPr>
              <w:t>SP-231009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140CE2" w14:textId="0465DEB3" w:rsidR="00124335" w:rsidRPr="003167FF" w:rsidRDefault="00124335" w:rsidP="00124335">
            <w:pPr>
              <w:pStyle w:val="TAC"/>
              <w:rPr>
                <w:sz w:val="16"/>
                <w:szCs w:val="16"/>
              </w:rPr>
            </w:pPr>
            <w:r w:rsidRPr="003167FF">
              <w:rPr>
                <w:sz w:val="16"/>
                <w:szCs w:val="16"/>
              </w:rPr>
              <w:t>0</w:t>
            </w:r>
            <w:r>
              <w:rPr>
                <w:sz w:val="16"/>
                <w:szCs w:val="16"/>
              </w:rPr>
              <w:t>228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3EEA6F" w14:textId="5AF1AC7A" w:rsidR="00124335" w:rsidRDefault="00124335" w:rsidP="00124335">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B45DDE" w14:textId="04729BC4" w:rsidR="00124335" w:rsidRDefault="00124335" w:rsidP="00124335">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81FAAB" w14:textId="5354C7E7" w:rsidR="00124335" w:rsidRPr="00DA23EC" w:rsidRDefault="00124335" w:rsidP="00124335">
            <w:pPr>
              <w:pStyle w:val="TAL"/>
              <w:rPr>
                <w:sz w:val="16"/>
                <w:szCs w:val="16"/>
              </w:rPr>
            </w:pPr>
            <w:r w:rsidRPr="00124335">
              <w:rPr>
                <w:sz w:val="16"/>
                <w:szCs w:val="16"/>
              </w:rPr>
              <w:t>EN resolution for the subscribe-notify service operations for the SS_VALServiceAreaConfiguration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7A570E" w14:textId="7760C390" w:rsidR="00124335" w:rsidRDefault="00124335" w:rsidP="00124335">
            <w:pPr>
              <w:pStyle w:val="TAC"/>
              <w:rPr>
                <w:sz w:val="16"/>
                <w:szCs w:val="16"/>
              </w:rPr>
            </w:pPr>
            <w:r>
              <w:rPr>
                <w:sz w:val="16"/>
                <w:szCs w:val="16"/>
              </w:rPr>
              <w:t>18.6.0</w:t>
            </w:r>
          </w:p>
        </w:tc>
      </w:tr>
      <w:tr w:rsidR="0048420A" w:rsidRPr="003167FF" w14:paraId="4D118FD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77FCAF2" w14:textId="794E1D46" w:rsidR="0048420A" w:rsidRPr="003167FF" w:rsidRDefault="0048420A" w:rsidP="0048420A">
            <w:pPr>
              <w:pStyle w:val="TAC"/>
              <w:rPr>
                <w:sz w:val="16"/>
                <w:szCs w:val="16"/>
              </w:rPr>
            </w:pPr>
            <w:r w:rsidRPr="003167FF">
              <w:rPr>
                <w:sz w:val="16"/>
                <w:szCs w:val="16"/>
              </w:rPr>
              <w:t>2023-0</w:t>
            </w:r>
            <w:r w:rsidR="00C30315">
              <w:rPr>
                <w:sz w:val="16"/>
                <w:szCs w:val="16"/>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999688" w14:textId="073826A7" w:rsidR="0048420A" w:rsidRPr="003167FF" w:rsidRDefault="0048420A" w:rsidP="0048420A">
            <w:pPr>
              <w:pStyle w:val="TAL"/>
              <w:rPr>
                <w:sz w:val="16"/>
                <w:szCs w:val="16"/>
              </w:rPr>
            </w:pPr>
            <w:r w:rsidRPr="003167FF">
              <w:rPr>
                <w:sz w:val="16"/>
                <w:szCs w:val="16"/>
              </w:rPr>
              <w:t>SA#10</w:t>
            </w:r>
            <w:r>
              <w:rPr>
                <w:sz w:val="16"/>
                <w:szCs w:val="16"/>
              </w:rPr>
              <w:t>1</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B30B979" w14:textId="102F8F1E" w:rsidR="0048420A" w:rsidRPr="006E7118" w:rsidRDefault="0048420A" w:rsidP="0048420A">
            <w:pPr>
              <w:pStyle w:val="TAC"/>
              <w:rPr>
                <w:sz w:val="16"/>
                <w:szCs w:val="16"/>
              </w:rPr>
            </w:pPr>
            <w:r w:rsidRPr="006E7118">
              <w:rPr>
                <w:sz w:val="16"/>
                <w:szCs w:val="16"/>
              </w:rPr>
              <w:t>SP-231009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48172C" w14:textId="51C2306F" w:rsidR="0048420A" w:rsidRPr="003167FF" w:rsidRDefault="0048420A" w:rsidP="0048420A">
            <w:pPr>
              <w:pStyle w:val="TAC"/>
              <w:rPr>
                <w:sz w:val="16"/>
                <w:szCs w:val="16"/>
              </w:rPr>
            </w:pPr>
            <w:r w:rsidRPr="003167FF">
              <w:rPr>
                <w:sz w:val="16"/>
                <w:szCs w:val="16"/>
              </w:rPr>
              <w:t>0</w:t>
            </w:r>
            <w:r>
              <w:rPr>
                <w:sz w:val="16"/>
                <w:szCs w:val="16"/>
              </w:rPr>
              <w:t>229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ADC002" w14:textId="27E08A37" w:rsidR="0048420A" w:rsidRDefault="0048420A" w:rsidP="0048420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AC0271" w14:textId="6EAFEF2D" w:rsidR="0048420A" w:rsidRDefault="0048420A" w:rsidP="0048420A">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E66A3D" w14:textId="606573CA" w:rsidR="0048420A" w:rsidRPr="00124335" w:rsidRDefault="0048420A" w:rsidP="0048420A">
            <w:pPr>
              <w:pStyle w:val="TAL"/>
              <w:rPr>
                <w:sz w:val="16"/>
                <w:szCs w:val="16"/>
              </w:rPr>
            </w:pPr>
            <w:r w:rsidRPr="0048420A">
              <w:rPr>
                <w:sz w:val="16"/>
                <w:szCs w:val="16"/>
              </w:rPr>
              <w:t>Add reason IE to Group deletion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86810D" w14:textId="7CA75980" w:rsidR="0048420A" w:rsidRDefault="0048420A" w:rsidP="0048420A">
            <w:pPr>
              <w:pStyle w:val="TAC"/>
              <w:rPr>
                <w:sz w:val="16"/>
                <w:szCs w:val="16"/>
              </w:rPr>
            </w:pPr>
            <w:r>
              <w:rPr>
                <w:sz w:val="16"/>
                <w:szCs w:val="16"/>
              </w:rPr>
              <w:t>18.6.0</w:t>
            </w:r>
          </w:p>
        </w:tc>
      </w:tr>
      <w:tr w:rsidR="004B6B96" w:rsidRPr="003167FF" w14:paraId="61FFCEB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AEB715C" w14:textId="58FAB63C" w:rsidR="004B6B96" w:rsidRPr="003167FF" w:rsidRDefault="004B6B96" w:rsidP="004B6B96">
            <w:pPr>
              <w:pStyle w:val="TAC"/>
              <w:rPr>
                <w:sz w:val="16"/>
                <w:szCs w:val="16"/>
              </w:rPr>
            </w:pPr>
            <w:r w:rsidRPr="003167FF">
              <w:rPr>
                <w:sz w:val="16"/>
                <w:szCs w:val="16"/>
              </w:rPr>
              <w:t>2023-0</w:t>
            </w:r>
            <w:r w:rsidR="00C30315">
              <w:rPr>
                <w:sz w:val="16"/>
                <w:szCs w:val="16"/>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68A59F" w14:textId="1FCF8B6D" w:rsidR="004B6B96" w:rsidRPr="003167FF" w:rsidRDefault="004B6B96" w:rsidP="004B6B96">
            <w:pPr>
              <w:pStyle w:val="TAL"/>
              <w:rPr>
                <w:sz w:val="16"/>
                <w:szCs w:val="16"/>
              </w:rPr>
            </w:pPr>
            <w:r w:rsidRPr="003167FF">
              <w:rPr>
                <w:sz w:val="16"/>
                <w:szCs w:val="16"/>
              </w:rPr>
              <w:t>SA#10</w:t>
            </w:r>
            <w:r>
              <w:rPr>
                <w:sz w:val="16"/>
                <w:szCs w:val="16"/>
              </w:rPr>
              <w:t>1</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AA69E60" w14:textId="1717D6B4" w:rsidR="004B6B96" w:rsidRPr="006E7118" w:rsidRDefault="004B6B96" w:rsidP="004B6B96">
            <w:pPr>
              <w:pStyle w:val="TAC"/>
              <w:rPr>
                <w:sz w:val="16"/>
                <w:szCs w:val="16"/>
              </w:rPr>
            </w:pPr>
            <w:r w:rsidRPr="004B6B96">
              <w:rPr>
                <w:sz w:val="16"/>
                <w:szCs w:val="16"/>
              </w:rPr>
              <w:t>SP-231000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16AC02" w14:textId="183CC3CE" w:rsidR="004B6B96" w:rsidRPr="003167FF" w:rsidRDefault="004B6B96" w:rsidP="004B6B96">
            <w:pPr>
              <w:pStyle w:val="TAC"/>
              <w:rPr>
                <w:sz w:val="16"/>
                <w:szCs w:val="16"/>
              </w:rPr>
            </w:pPr>
            <w:r w:rsidRPr="003167FF">
              <w:rPr>
                <w:sz w:val="16"/>
                <w:szCs w:val="16"/>
              </w:rPr>
              <w:t>0</w:t>
            </w:r>
            <w:r>
              <w:rPr>
                <w:sz w:val="16"/>
                <w:szCs w:val="16"/>
              </w:rPr>
              <w:t>231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D1881D" w14:textId="7AA198D5" w:rsidR="004B6B96" w:rsidRDefault="004B6B96" w:rsidP="004B6B96">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5FB401" w14:textId="69CC594E" w:rsidR="004B6B96" w:rsidRDefault="004B6B96" w:rsidP="004B6B96">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893A65" w14:textId="7911BF30" w:rsidR="004B6B96" w:rsidRPr="0048420A" w:rsidRDefault="004B6B96" w:rsidP="004B6B96">
            <w:pPr>
              <w:pStyle w:val="TAL"/>
              <w:rPr>
                <w:sz w:val="16"/>
                <w:szCs w:val="16"/>
              </w:rPr>
            </w:pPr>
            <w:r w:rsidRPr="004B6B96">
              <w:rPr>
                <w:sz w:val="16"/>
                <w:szCs w:val="16"/>
              </w:rPr>
              <w:t>NRM BDT configuration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91F8BB" w14:textId="6E5B6A9C" w:rsidR="004B6B96" w:rsidRDefault="004B6B96" w:rsidP="004B6B96">
            <w:pPr>
              <w:pStyle w:val="TAC"/>
              <w:rPr>
                <w:sz w:val="16"/>
                <w:szCs w:val="16"/>
              </w:rPr>
            </w:pPr>
            <w:r>
              <w:rPr>
                <w:sz w:val="16"/>
                <w:szCs w:val="16"/>
              </w:rPr>
              <w:t>18.6.0</w:t>
            </w:r>
          </w:p>
        </w:tc>
      </w:tr>
      <w:tr w:rsidR="001F5B36" w:rsidRPr="003167FF" w14:paraId="340EAEF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0E119FB" w14:textId="187FC284" w:rsidR="001F5B36" w:rsidRPr="003167FF" w:rsidRDefault="001F5B36" w:rsidP="001F5B36">
            <w:pPr>
              <w:pStyle w:val="TAC"/>
              <w:rPr>
                <w:sz w:val="16"/>
                <w:szCs w:val="16"/>
              </w:rPr>
            </w:pPr>
            <w:r w:rsidRPr="003167FF">
              <w:rPr>
                <w:sz w:val="16"/>
                <w:szCs w:val="16"/>
              </w:rPr>
              <w:t>2023-0</w:t>
            </w:r>
            <w:r w:rsidR="00C30315">
              <w:rPr>
                <w:sz w:val="16"/>
                <w:szCs w:val="16"/>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6AE7F4A" w14:textId="00BECD3C" w:rsidR="001F5B36" w:rsidRPr="003167FF" w:rsidRDefault="001F5B36" w:rsidP="001F5B36">
            <w:pPr>
              <w:pStyle w:val="TAL"/>
              <w:rPr>
                <w:sz w:val="16"/>
                <w:szCs w:val="16"/>
              </w:rPr>
            </w:pPr>
            <w:r w:rsidRPr="003167FF">
              <w:rPr>
                <w:sz w:val="16"/>
                <w:szCs w:val="16"/>
              </w:rPr>
              <w:t>SA#10</w:t>
            </w:r>
            <w:r>
              <w:rPr>
                <w:sz w:val="16"/>
                <w:szCs w:val="16"/>
              </w:rPr>
              <w:t>1</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F55E9D6" w14:textId="32D4210F" w:rsidR="001F5B36" w:rsidRPr="004B6B96" w:rsidRDefault="001F5B36" w:rsidP="001F5B36">
            <w:pPr>
              <w:pStyle w:val="TAC"/>
              <w:rPr>
                <w:sz w:val="16"/>
                <w:szCs w:val="16"/>
              </w:rPr>
            </w:pPr>
            <w:r w:rsidRPr="004B6B96">
              <w:rPr>
                <w:sz w:val="16"/>
                <w:szCs w:val="16"/>
              </w:rPr>
              <w:t>SP-231000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F89A2C" w14:textId="612FA6E3" w:rsidR="001F5B36" w:rsidRPr="003167FF" w:rsidRDefault="001F5B36" w:rsidP="001F5B36">
            <w:pPr>
              <w:pStyle w:val="TAC"/>
              <w:rPr>
                <w:sz w:val="16"/>
                <w:szCs w:val="16"/>
              </w:rPr>
            </w:pPr>
            <w:r w:rsidRPr="003167FF">
              <w:rPr>
                <w:sz w:val="16"/>
                <w:szCs w:val="16"/>
              </w:rPr>
              <w:t>0</w:t>
            </w:r>
            <w:r>
              <w:rPr>
                <w:sz w:val="16"/>
                <w:szCs w:val="16"/>
              </w:rPr>
              <w:t>232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3F6540" w14:textId="66F13235" w:rsidR="001F5B36" w:rsidRDefault="001F5B36" w:rsidP="001F5B36">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1C04DF" w14:textId="2119722E" w:rsidR="001F5B36" w:rsidRDefault="001F5B36" w:rsidP="001F5B36">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9F39077" w14:textId="4BCC884A" w:rsidR="001F5B36" w:rsidRPr="004B6B96" w:rsidRDefault="001F5B36" w:rsidP="001F5B36">
            <w:pPr>
              <w:pStyle w:val="TAL"/>
              <w:rPr>
                <w:sz w:val="16"/>
                <w:szCs w:val="16"/>
              </w:rPr>
            </w:pPr>
            <w:r w:rsidRPr="001F5B36">
              <w:rPr>
                <w:sz w:val="16"/>
                <w:szCs w:val="16"/>
              </w:rPr>
              <w:t>NRM united traffic pattern and monitoring management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F9FA92" w14:textId="2D87E161" w:rsidR="001F5B36" w:rsidRDefault="001F5B36" w:rsidP="001F5B36">
            <w:pPr>
              <w:pStyle w:val="TAC"/>
              <w:rPr>
                <w:sz w:val="16"/>
                <w:szCs w:val="16"/>
              </w:rPr>
            </w:pPr>
            <w:r>
              <w:rPr>
                <w:sz w:val="16"/>
                <w:szCs w:val="16"/>
              </w:rPr>
              <w:t>18.6.0</w:t>
            </w:r>
          </w:p>
        </w:tc>
      </w:tr>
      <w:tr w:rsidR="00ED6A19" w:rsidRPr="003167FF" w14:paraId="41B1FF1A"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4E5C7B5" w14:textId="7AAB2FDC" w:rsidR="00ED6A19" w:rsidRPr="003167FF" w:rsidRDefault="00ED6A19" w:rsidP="00ED6A19">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E2B3E87" w14:textId="653120AF" w:rsidR="00ED6A19" w:rsidRPr="003167FF" w:rsidRDefault="00ED6A19" w:rsidP="00ED6A19">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C0A775E" w14:textId="49C40D18" w:rsidR="00ED6A19" w:rsidRPr="004B6B96" w:rsidRDefault="00ED6A19" w:rsidP="00ED6A19">
            <w:pPr>
              <w:pStyle w:val="TAC"/>
              <w:rPr>
                <w:sz w:val="16"/>
                <w:szCs w:val="16"/>
              </w:rPr>
            </w:pPr>
            <w:r w:rsidRPr="00ED6A19">
              <w:rPr>
                <w:sz w:val="16"/>
                <w:szCs w:val="16"/>
              </w:rPr>
              <w:t>SP-231565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921F13" w14:textId="0DE05910" w:rsidR="00ED6A19" w:rsidRPr="003167FF" w:rsidRDefault="00ED6A19" w:rsidP="00ED6A19">
            <w:pPr>
              <w:pStyle w:val="TAC"/>
              <w:rPr>
                <w:sz w:val="16"/>
                <w:szCs w:val="16"/>
              </w:rPr>
            </w:pPr>
            <w:r w:rsidRPr="003167FF">
              <w:rPr>
                <w:sz w:val="16"/>
                <w:szCs w:val="16"/>
              </w:rPr>
              <w:t>0</w:t>
            </w:r>
            <w:r>
              <w:rPr>
                <w:sz w:val="16"/>
                <w:szCs w:val="16"/>
              </w:rPr>
              <w:t>233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BEF226" w14:textId="2D6700E1" w:rsidR="00ED6A19" w:rsidRDefault="00ED6A19" w:rsidP="00ED6A19">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5C51E8" w14:textId="010DF3AC" w:rsidR="00ED6A19" w:rsidRDefault="00ED6A19" w:rsidP="00ED6A19">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0BEEA4E" w14:textId="795E66CB" w:rsidR="00ED6A19" w:rsidRPr="001F5B36" w:rsidRDefault="002A02C1" w:rsidP="00ED6A19">
            <w:pPr>
              <w:pStyle w:val="TAL"/>
              <w:rPr>
                <w:sz w:val="16"/>
                <w:szCs w:val="16"/>
              </w:rPr>
            </w:pPr>
            <w:r w:rsidRPr="002A02C1">
              <w:rPr>
                <w:sz w:val="16"/>
                <w:szCs w:val="16"/>
              </w:rPr>
              <w:t>Complete functional description of VAL-UDB reference point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2F6E95" w14:textId="13059B02" w:rsidR="00ED6A19" w:rsidRDefault="00ED6A19" w:rsidP="00ED6A19">
            <w:pPr>
              <w:pStyle w:val="TAC"/>
              <w:rPr>
                <w:sz w:val="16"/>
                <w:szCs w:val="16"/>
              </w:rPr>
            </w:pPr>
            <w:r>
              <w:rPr>
                <w:sz w:val="16"/>
                <w:szCs w:val="16"/>
              </w:rPr>
              <w:t>18.</w:t>
            </w:r>
            <w:r w:rsidR="00C6101A">
              <w:rPr>
                <w:sz w:val="16"/>
                <w:szCs w:val="16"/>
              </w:rPr>
              <w:t>7</w:t>
            </w:r>
            <w:r>
              <w:rPr>
                <w:sz w:val="16"/>
                <w:szCs w:val="16"/>
              </w:rPr>
              <w:t>.0</w:t>
            </w:r>
          </w:p>
        </w:tc>
      </w:tr>
      <w:tr w:rsidR="00C6101A" w:rsidRPr="003167FF" w14:paraId="098D69F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7362D50" w14:textId="407CDC0A" w:rsidR="00C6101A" w:rsidRPr="003167FF" w:rsidRDefault="00C6101A" w:rsidP="00C6101A">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754CD3" w14:textId="1112409B" w:rsidR="00C6101A" w:rsidRPr="003167FF" w:rsidRDefault="00C6101A" w:rsidP="00C6101A">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31110AC" w14:textId="04452D0A" w:rsidR="00C6101A" w:rsidRPr="00ED6A19" w:rsidRDefault="00C6101A" w:rsidP="00C6101A">
            <w:pPr>
              <w:pStyle w:val="TAC"/>
              <w:rPr>
                <w:sz w:val="16"/>
                <w:szCs w:val="16"/>
              </w:rPr>
            </w:pPr>
            <w:r w:rsidRPr="00ED6A19">
              <w:rPr>
                <w:sz w:val="16"/>
                <w:szCs w:val="16"/>
              </w:rPr>
              <w:t>SP-231565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B95E0C" w14:textId="26340159" w:rsidR="00C6101A" w:rsidRPr="003167FF" w:rsidRDefault="00C6101A" w:rsidP="00C6101A">
            <w:pPr>
              <w:pStyle w:val="TAC"/>
              <w:rPr>
                <w:sz w:val="16"/>
                <w:szCs w:val="16"/>
              </w:rPr>
            </w:pPr>
            <w:r w:rsidRPr="003167FF">
              <w:rPr>
                <w:sz w:val="16"/>
                <w:szCs w:val="16"/>
              </w:rPr>
              <w:t>0</w:t>
            </w:r>
            <w:r>
              <w:rPr>
                <w:sz w:val="16"/>
                <w:szCs w:val="16"/>
              </w:rPr>
              <w:t>235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599161" w14:textId="2E7FDE36" w:rsidR="00C6101A" w:rsidRDefault="00C6101A" w:rsidP="00C6101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2B17B9" w14:textId="7EFC0692" w:rsidR="00C6101A" w:rsidRDefault="00C6101A" w:rsidP="00C6101A">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39DF37" w14:textId="7E92B9DA" w:rsidR="00C6101A" w:rsidRPr="002A02C1" w:rsidRDefault="00C6101A" w:rsidP="00C6101A">
            <w:pPr>
              <w:pStyle w:val="TAL"/>
              <w:rPr>
                <w:sz w:val="16"/>
                <w:szCs w:val="16"/>
              </w:rPr>
            </w:pPr>
            <w:r w:rsidRPr="00C6101A">
              <w:rPr>
                <w:sz w:val="16"/>
                <w:szCs w:val="16"/>
              </w:rPr>
              <w:t>Missing Notification Target URI in Location area monitoring subscription operations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34EDA4" w14:textId="60ECC110" w:rsidR="00C6101A" w:rsidRDefault="00C6101A" w:rsidP="00C6101A">
            <w:pPr>
              <w:pStyle w:val="TAC"/>
              <w:rPr>
                <w:sz w:val="16"/>
                <w:szCs w:val="16"/>
              </w:rPr>
            </w:pPr>
            <w:r>
              <w:rPr>
                <w:sz w:val="16"/>
                <w:szCs w:val="16"/>
              </w:rPr>
              <w:t>18.7.0</w:t>
            </w:r>
          </w:p>
        </w:tc>
      </w:tr>
      <w:tr w:rsidR="00C6101A" w:rsidRPr="003167FF" w14:paraId="39A3D76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55B09ED" w14:textId="2FDB59F2" w:rsidR="00C6101A" w:rsidRPr="003167FF" w:rsidRDefault="00C6101A" w:rsidP="00C6101A">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098B047" w14:textId="0D165635" w:rsidR="00C6101A" w:rsidRPr="003167FF" w:rsidRDefault="00C6101A" w:rsidP="00C6101A">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CAF4BD8" w14:textId="2CF5F90F" w:rsidR="00C6101A" w:rsidRPr="00ED6A19" w:rsidRDefault="00C6101A" w:rsidP="00C6101A">
            <w:pPr>
              <w:pStyle w:val="TAC"/>
              <w:rPr>
                <w:sz w:val="16"/>
                <w:szCs w:val="16"/>
              </w:rPr>
            </w:pPr>
            <w:r w:rsidRPr="00ED6A19">
              <w:rPr>
                <w:sz w:val="16"/>
                <w:szCs w:val="16"/>
              </w:rPr>
              <w:t>SP-231565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FD4BDA" w14:textId="101E11D1" w:rsidR="00C6101A" w:rsidRPr="003167FF" w:rsidRDefault="00C6101A" w:rsidP="00C6101A">
            <w:pPr>
              <w:pStyle w:val="TAC"/>
              <w:rPr>
                <w:sz w:val="16"/>
                <w:szCs w:val="16"/>
              </w:rPr>
            </w:pPr>
            <w:r w:rsidRPr="003167FF">
              <w:rPr>
                <w:sz w:val="16"/>
                <w:szCs w:val="16"/>
              </w:rPr>
              <w:t>0</w:t>
            </w:r>
            <w:r>
              <w:rPr>
                <w:sz w:val="16"/>
                <w:szCs w:val="16"/>
              </w:rPr>
              <w:t>237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53AE62" w14:textId="1581FB5A" w:rsidR="00C6101A" w:rsidRDefault="00C6101A" w:rsidP="00C6101A">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55A452" w14:textId="59C3E41D" w:rsidR="00C6101A" w:rsidRDefault="00C6101A" w:rsidP="00C6101A">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8D928A" w14:textId="31079A8B" w:rsidR="00C6101A" w:rsidRPr="00C6101A" w:rsidRDefault="00C6101A" w:rsidP="00C6101A">
            <w:pPr>
              <w:pStyle w:val="TAL"/>
              <w:rPr>
                <w:sz w:val="16"/>
                <w:szCs w:val="16"/>
              </w:rPr>
            </w:pPr>
            <w:r w:rsidRPr="00C6101A">
              <w:rPr>
                <w:sz w:val="16"/>
                <w:szCs w:val="16"/>
              </w:rPr>
              <w:t>Update subscription service operation for SS_LocationInfoEvent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3B8D2D" w14:textId="37693A33" w:rsidR="00C6101A" w:rsidRDefault="00C6101A" w:rsidP="00C6101A">
            <w:pPr>
              <w:pStyle w:val="TAC"/>
              <w:rPr>
                <w:sz w:val="16"/>
                <w:szCs w:val="16"/>
              </w:rPr>
            </w:pPr>
            <w:r>
              <w:rPr>
                <w:sz w:val="16"/>
                <w:szCs w:val="16"/>
              </w:rPr>
              <w:t>18.7.0</w:t>
            </w:r>
          </w:p>
        </w:tc>
      </w:tr>
      <w:tr w:rsidR="002B54CE" w:rsidRPr="003167FF" w14:paraId="5C91EB3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B115E19" w14:textId="3128CE26" w:rsidR="002B54CE" w:rsidRPr="003167FF" w:rsidRDefault="002B54CE" w:rsidP="002B54CE">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453A020" w14:textId="057967DE" w:rsidR="002B54CE" w:rsidRPr="003167FF" w:rsidRDefault="002B54CE" w:rsidP="002B54CE">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732CA90" w14:textId="1D926962" w:rsidR="002B54CE" w:rsidRPr="00ED6A19" w:rsidRDefault="002B54CE" w:rsidP="002B54CE">
            <w:pPr>
              <w:pStyle w:val="TAC"/>
              <w:rPr>
                <w:sz w:val="16"/>
                <w:szCs w:val="16"/>
              </w:rPr>
            </w:pPr>
            <w:r w:rsidRPr="00ED6A19">
              <w:rPr>
                <w:sz w:val="16"/>
                <w:szCs w:val="16"/>
              </w:rPr>
              <w:t>SP-231565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91AF1B" w14:textId="484BFF5C" w:rsidR="002B54CE" w:rsidRPr="003167FF" w:rsidRDefault="002B54CE" w:rsidP="002B54CE">
            <w:pPr>
              <w:pStyle w:val="TAC"/>
              <w:rPr>
                <w:sz w:val="16"/>
                <w:szCs w:val="16"/>
              </w:rPr>
            </w:pPr>
            <w:r w:rsidRPr="003167FF">
              <w:rPr>
                <w:sz w:val="16"/>
                <w:szCs w:val="16"/>
              </w:rPr>
              <w:t>0</w:t>
            </w:r>
            <w:r>
              <w:rPr>
                <w:sz w:val="16"/>
                <w:szCs w:val="16"/>
              </w:rPr>
              <w:t>238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F792E0" w14:textId="2DCA8ADF" w:rsidR="002B54CE" w:rsidRDefault="002B54CE" w:rsidP="002B54CE">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CA5CB6" w14:textId="4E3E5428" w:rsidR="002B54CE" w:rsidRDefault="002B54CE" w:rsidP="002B54CE">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539AF1" w14:textId="1871AB6A" w:rsidR="002B54CE" w:rsidRPr="00C6101A" w:rsidRDefault="002B54CE" w:rsidP="002B54CE">
            <w:pPr>
              <w:pStyle w:val="TAL"/>
              <w:rPr>
                <w:sz w:val="16"/>
                <w:szCs w:val="16"/>
              </w:rPr>
            </w:pPr>
            <w:r w:rsidRPr="002B54CE">
              <w:rPr>
                <w:sz w:val="16"/>
                <w:szCs w:val="16"/>
              </w:rPr>
              <w:t>Update subscription service operation for SS_LocationMonitoring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6BEDE3" w14:textId="5BC80C5B" w:rsidR="002B54CE" w:rsidRDefault="002B54CE" w:rsidP="002B54CE">
            <w:pPr>
              <w:pStyle w:val="TAC"/>
              <w:rPr>
                <w:sz w:val="16"/>
                <w:szCs w:val="16"/>
              </w:rPr>
            </w:pPr>
            <w:r>
              <w:rPr>
                <w:sz w:val="16"/>
                <w:szCs w:val="16"/>
              </w:rPr>
              <w:t>18.7.0</w:t>
            </w:r>
          </w:p>
        </w:tc>
      </w:tr>
      <w:tr w:rsidR="009D4F20" w:rsidRPr="003167FF" w14:paraId="0ACF881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27BB4C9" w14:textId="2FD02A8B" w:rsidR="009D4F20" w:rsidRPr="003167FF" w:rsidRDefault="009D4F20" w:rsidP="009D4F20">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ED3640D" w14:textId="5FFCD2D0" w:rsidR="009D4F20" w:rsidRPr="003167FF" w:rsidRDefault="009D4F20" w:rsidP="009D4F20">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EB2292E" w14:textId="0C10EDE2" w:rsidR="009D4F20" w:rsidRPr="00ED6A19" w:rsidRDefault="009D4F20" w:rsidP="009D4F20">
            <w:pPr>
              <w:pStyle w:val="TAC"/>
              <w:rPr>
                <w:sz w:val="16"/>
                <w:szCs w:val="16"/>
              </w:rPr>
            </w:pPr>
            <w:r w:rsidRPr="00ED6A19">
              <w:rPr>
                <w:sz w:val="16"/>
                <w:szCs w:val="16"/>
              </w:rPr>
              <w:t>SP-23156</w:t>
            </w:r>
            <w:r>
              <w:rPr>
                <w:sz w:val="16"/>
                <w:szCs w:val="16"/>
              </w:rPr>
              <w:t>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E2971D" w14:textId="5AEB3CAE" w:rsidR="009D4F20" w:rsidRPr="003167FF" w:rsidRDefault="009D4F20" w:rsidP="009D4F20">
            <w:pPr>
              <w:pStyle w:val="TAC"/>
              <w:rPr>
                <w:sz w:val="16"/>
                <w:szCs w:val="16"/>
              </w:rPr>
            </w:pPr>
            <w:r w:rsidRPr="003167FF">
              <w:rPr>
                <w:sz w:val="16"/>
                <w:szCs w:val="16"/>
              </w:rPr>
              <w:t>0</w:t>
            </w:r>
            <w:r>
              <w:rPr>
                <w:sz w:val="16"/>
                <w:szCs w:val="16"/>
              </w:rPr>
              <w:t>241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CBFF5D" w14:textId="415208F0" w:rsidR="009D4F20" w:rsidRDefault="009D4F20" w:rsidP="009D4F20">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1065BC" w14:textId="1F136E7C" w:rsidR="009D4F20" w:rsidRDefault="009D4F20" w:rsidP="009D4F20">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1B93B1" w14:textId="770A27DA" w:rsidR="009D4F20" w:rsidRPr="002B54CE" w:rsidRDefault="009D4F20" w:rsidP="009D4F20">
            <w:pPr>
              <w:pStyle w:val="TAL"/>
              <w:rPr>
                <w:sz w:val="16"/>
                <w:szCs w:val="16"/>
              </w:rPr>
            </w:pPr>
            <w:r w:rsidRPr="009D4F20">
              <w:rPr>
                <w:sz w:val="16"/>
                <w:szCs w:val="16"/>
              </w:rPr>
              <w:t>Notification service operation in the SS_LocationReporting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FDE88F" w14:textId="6D9FED0F" w:rsidR="009D4F20" w:rsidRDefault="009D4F20" w:rsidP="009D4F20">
            <w:pPr>
              <w:pStyle w:val="TAC"/>
              <w:rPr>
                <w:sz w:val="16"/>
                <w:szCs w:val="16"/>
              </w:rPr>
            </w:pPr>
            <w:r>
              <w:rPr>
                <w:sz w:val="16"/>
                <w:szCs w:val="16"/>
              </w:rPr>
              <w:t>18.7.0</w:t>
            </w:r>
          </w:p>
        </w:tc>
      </w:tr>
      <w:tr w:rsidR="001A61DE" w:rsidRPr="003167FF" w14:paraId="5136E19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3F9F345" w14:textId="127DB8D9" w:rsidR="001A61DE" w:rsidRPr="003167FF" w:rsidRDefault="001A61DE" w:rsidP="001A61DE">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6F66D6A" w14:textId="7C292163" w:rsidR="001A61DE" w:rsidRPr="003167FF" w:rsidRDefault="001A61DE" w:rsidP="001A61DE">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6D0630E" w14:textId="1C93C2F1" w:rsidR="001A61DE" w:rsidRPr="00ED6A19" w:rsidRDefault="001A61DE" w:rsidP="001A61DE">
            <w:pPr>
              <w:pStyle w:val="TAC"/>
              <w:rPr>
                <w:sz w:val="16"/>
                <w:szCs w:val="16"/>
              </w:rPr>
            </w:pPr>
            <w:r w:rsidRPr="00ED6A19">
              <w:rPr>
                <w:sz w:val="16"/>
                <w:szCs w:val="16"/>
              </w:rPr>
              <w:t>SP-2315</w:t>
            </w:r>
            <w:r>
              <w:rPr>
                <w:sz w:val="16"/>
                <w:szCs w:val="16"/>
              </w:rPr>
              <w:t>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751157" w14:textId="524B64DA" w:rsidR="001A61DE" w:rsidRPr="003167FF" w:rsidRDefault="001A61DE" w:rsidP="001A61DE">
            <w:pPr>
              <w:pStyle w:val="TAC"/>
              <w:rPr>
                <w:sz w:val="16"/>
                <w:szCs w:val="16"/>
              </w:rPr>
            </w:pPr>
            <w:r w:rsidRPr="003167FF">
              <w:rPr>
                <w:sz w:val="16"/>
                <w:szCs w:val="16"/>
              </w:rPr>
              <w:t>0</w:t>
            </w:r>
            <w:r>
              <w:rPr>
                <w:sz w:val="16"/>
                <w:szCs w:val="16"/>
              </w:rPr>
              <w:t>243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26F6D2" w14:textId="77777777" w:rsidR="001A61DE" w:rsidRDefault="001A61DE" w:rsidP="001A61DE">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D7A351" w14:textId="6CD2731D" w:rsidR="001A61DE" w:rsidRDefault="001A61DE" w:rsidP="001A61DE">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A129C6" w14:textId="1F6F2F49" w:rsidR="001A61DE" w:rsidRPr="009D4F20" w:rsidRDefault="001A61DE" w:rsidP="001A61DE">
            <w:pPr>
              <w:pStyle w:val="TAL"/>
              <w:rPr>
                <w:sz w:val="16"/>
                <w:szCs w:val="16"/>
              </w:rPr>
            </w:pPr>
            <w:r w:rsidRPr="001A61DE">
              <w:rPr>
                <w:sz w:val="16"/>
                <w:szCs w:val="16"/>
              </w:rPr>
              <w:t>Correction of the TSC stream creation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CC787B" w14:textId="1DB8494B" w:rsidR="001A61DE" w:rsidRDefault="001A61DE" w:rsidP="001A61DE">
            <w:pPr>
              <w:pStyle w:val="TAC"/>
              <w:rPr>
                <w:sz w:val="16"/>
                <w:szCs w:val="16"/>
              </w:rPr>
            </w:pPr>
            <w:r>
              <w:rPr>
                <w:sz w:val="16"/>
                <w:szCs w:val="16"/>
              </w:rPr>
              <w:t>18.7.0</w:t>
            </w:r>
          </w:p>
        </w:tc>
      </w:tr>
      <w:tr w:rsidR="001A61DE" w:rsidRPr="003167FF" w14:paraId="353F777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A92C0C5" w14:textId="5738A71E" w:rsidR="001A61DE" w:rsidRPr="003167FF" w:rsidRDefault="001A61DE" w:rsidP="001A61DE">
            <w:pPr>
              <w:pStyle w:val="TAC"/>
              <w:rPr>
                <w:sz w:val="16"/>
                <w:szCs w:val="16"/>
              </w:rPr>
            </w:pPr>
            <w:r w:rsidRPr="003167FF">
              <w:rPr>
                <w:sz w:val="16"/>
                <w:szCs w:val="16"/>
              </w:rPr>
              <w:lastRenderedPageBreak/>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AFA3B94" w14:textId="336FFE0B" w:rsidR="001A61DE" w:rsidRPr="003167FF" w:rsidRDefault="001A61DE" w:rsidP="001A61DE">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CCC79E7" w14:textId="056B02B7" w:rsidR="001A61DE" w:rsidRPr="00ED6A19" w:rsidRDefault="001A61DE" w:rsidP="001A61DE">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6D645D" w14:textId="70633946" w:rsidR="001A61DE" w:rsidRPr="003167FF" w:rsidRDefault="001A61DE" w:rsidP="001A61DE">
            <w:pPr>
              <w:pStyle w:val="TAC"/>
              <w:rPr>
                <w:sz w:val="16"/>
                <w:szCs w:val="16"/>
              </w:rPr>
            </w:pPr>
            <w:r w:rsidRPr="003167FF">
              <w:rPr>
                <w:sz w:val="16"/>
                <w:szCs w:val="16"/>
              </w:rPr>
              <w:t>0</w:t>
            </w:r>
            <w:r>
              <w:rPr>
                <w:sz w:val="16"/>
                <w:szCs w:val="16"/>
              </w:rPr>
              <w:t>244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02EA2" w14:textId="6B2DB419" w:rsidR="001A61DE" w:rsidRDefault="001A61DE" w:rsidP="001A61DE">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F9D797" w14:textId="1F83972D" w:rsidR="001A61DE" w:rsidRDefault="001A61DE" w:rsidP="001A61DE">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D0946C" w14:textId="64C44A1F" w:rsidR="001A61DE" w:rsidRPr="001A61DE" w:rsidRDefault="001A61DE" w:rsidP="001A61DE">
            <w:pPr>
              <w:pStyle w:val="TAL"/>
              <w:rPr>
                <w:sz w:val="16"/>
                <w:szCs w:val="16"/>
              </w:rPr>
            </w:pPr>
            <w:r w:rsidRPr="001A61DE">
              <w:rPr>
                <w:sz w:val="16"/>
                <w:szCs w:val="16"/>
              </w:rPr>
              <w:t>Subscription update service operation for the SS_VALServiceAreaConfiguration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DAC188" w14:textId="47E85A16" w:rsidR="001A61DE" w:rsidRDefault="001A61DE" w:rsidP="001A61DE">
            <w:pPr>
              <w:pStyle w:val="TAC"/>
              <w:rPr>
                <w:sz w:val="16"/>
                <w:szCs w:val="16"/>
              </w:rPr>
            </w:pPr>
            <w:r>
              <w:rPr>
                <w:sz w:val="16"/>
                <w:szCs w:val="16"/>
              </w:rPr>
              <w:t>18.7.0</w:t>
            </w:r>
          </w:p>
        </w:tc>
      </w:tr>
      <w:tr w:rsidR="009F6B24" w:rsidRPr="003167FF" w14:paraId="5C221BF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FC5F5F6" w14:textId="5FE1B15F" w:rsidR="009F6B24" w:rsidRPr="003167FF" w:rsidRDefault="009F6B24" w:rsidP="009F6B24">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879BE1F" w14:textId="705E7003" w:rsidR="009F6B24" w:rsidRPr="003167FF" w:rsidRDefault="009F6B24" w:rsidP="009F6B24">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17FB0B5" w14:textId="71FC0F82" w:rsidR="009F6B24" w:rsidRPr="00ED6A19" w:rsidRDefault="009F6B24" w:rsidP="009F6B24">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AAFCED" w14:textId="77F6292E" w:rsidR="009F6B24" w:rsidRPr="003167FF" w:rsidRDefault="009F6B24" w:rsidP="009F6B24">
            <w:pPr>
              <w:pStyle w:val="TAC"/>
              <w:rPr>
                <w:sz w:val="16"/>
                <w:szCs w:val="16"/>
              </w:rPr>
            </w:pPr>
            <w:r w:rsidRPr="003167FF">
              <w:rPr>
                <w:sz w:val="16"/>
                <w:szCs w:val="16"/>
              </w:rPr>
              <w:t>0</w:t>
            </w:r>
            <w:r>
              <w:rPr>
                <w:sz w:val="16"/>
                <w:szCs w:val="16"/>
              </w:rPr>
              <w:t>246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B5DC9A" w14:textId="0E354E93" w:rsidR="009F6B24" w:rsidRDefault="009F6B24" w:rsidP="009F6B24">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DCC4E2" w14:textId="2E14185F" w:rsidR="009F6B24" w:rsidRDefault="009F6B24" w:rsidP="009F6B24">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79C9C6" w14:textId="629A7972" w:rsidR="009F6B24" w:rsidRPr="001A61DE" w:rsidRDefault="009F6B24" w:rsidP="009F6B24">
            <w:pPr>
              <w:pStyle w:val="TAL"/>
              <w:rPr>
                <w:sz w:val="16"/>
                <w:szCs w:val="16"/>
              </w:rPr>
            </w:pPr>
            <w:r w:rsidRPr="009F6B24">
              <w:rPr>
                <w:sz w:val="16"/>
                <w:szCs w:val="16"/>
              </w:rPr>
              <w:t>SS_IdmParameterProvisioning API service operations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3E8932" w14:textId="646C4799" w:rsidR="009F6B24" w:rsidRDefault="009F6B24" w:rsidP="009F6B24">
            <w:pPr>
              <w:pStyle w:val="TAC"/>
              <w:rPr>
                <w:sz w:val="16"/>
                <w:szCs w:val="16"/>
              </w:rPr>
            </w:pPr>
            <w:r>
              <w:rPr>
                <w:sz w:val="16"/>
                <w:szCs w:val="16"/>
              </w:rPr>
              <w:t>18.7.0</w:t>
            </w:r>
          </w:p>
        </w:tc>
      </w:tr>
      <w:tr w:rsidR="00D4000C" w:rsidRPr="003167FF" w14:paraId="19191C1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705078C" w14:textId="7B1E6036" w:rsidR="00D4000C" w:rsidRPr="003167FF" w:rsidRDefault="00D4000C" w:rsidP="00D4000C">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6FF33DD" w14:textId="575E0275" w:rsidR="00D4000C" w:rsidRPr="003167FF" w:rsidRDefault="00D4000C" w:rsidP="00D4000C">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775935A" w14:textId="4C9132AC" w:rsidR="00D4000C" w:rsidRPr="00ED6A19" w:rsidRDefault="00D4000C" w:rsidP="00D4000C">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A2DD61" w14:textId="6E0D1BCD" w:rsidR="00D4000C" w:rsidRPr="003167FF" w:rsidRDefault="00D4000C" w:rsidP="00D4000C">
            <w:pPr>
              <w:pStyle w:val="TAC"/>
              <w:rPr>
                <w:sz w:val="16"/>
                <w:szCs w:val="16"/>
              </w:rPr>
            </w:pPr>
            <w:r w:rsidRPr="003167FF">
              <w:rPr>
                <w:sz w:val="16"/>
                <w:szCs w:val="16"/>
              </w:rPr>
              <w:t>0</w:t>
            </w:r>
            <w:r>
              <w:rPr>
                <w:sz w:val="16"/>
                <w:szCs w:val="16"/>
              </w:rPr>
              <w:t>248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13AB7B" w14:textId="567560CD" w:rsidR="00D4000C" w:rsidRDefault="00D4000C" w:rsidP="00D4000C">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A64DF8" w14:textId="0684E5D2" w:rsidR="00D4000C" w:rsidRDefault="00D4000C" w:rsidP="00D4000C">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0A1D73" w14:textId="4C6C6419" w:rsidR="00D4000C" w:rsidRPr="009F6B24" w:rsidRDefault="00D4000C" w:rsidP="00D4000C">
            <w:pPr>
              <w:pStyle w:val="TAL"/>
              <w:rPr>
                <w:sz w:val="16"/>
                <w:szCs w:val="16"/>
              </w:rPr>
            </w:pPr>
            <w:r w:rsidRPr="00D4000C">
              <w:rPr>
                <w:sz w:val="16"/>
                <w:szCs w:val="16"/>
              </w:rPr>
              <w:t>Removal of KMS service provisioning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18B65E" w14:textId="21A41E7C" w:rsidR="00D4000C" w:rsidRDefault="00D4000C" w:rsidP="00D4000C">
            <w:pPr>
              <w:pStyle w:val="TAC"/>
              <w:rPr>
                <w:sz w:val="16"/>
                <w:szCs w:val="16"/>
              </w:rPr>
            </w:pPr>
            <w:r>
              <w:rPr>
                <w:sz w:val="16"/>
                <w:szCs w:val="16"/>
              </w:rPr>
              <w:t>18.7.0</w:t>
            </w:r>
          </w:p>
        </w:tc>
      </w:tr>
      <w:tr w:rsidR="00E3522B" w:rsidRPr="003167FF" w14:paraId="4ED1643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4B73083" w14:textId="33FCFB9B" w:rsidR="00E3522B" w:rsidRPr="003167FF" w:rsidRDefault="00E3522B" w:rsidP="00E3522B">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2CCEEBA" w14:textId="0B4D404E" w:rsidR="00E3522B" w:rsidRPr="003167FF" w:rsidRDefault="00E3522B" w:rsidP="00E3522B">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AEF26F1" w14:textId="4EA8FF1C" w:rsidR="00E3522B" w:rsidRPr="00ED6A19" w:rsidRDefault="00E3522B" w:rsidP="00E3522B">
            <w:pPr>
              <w:pStyle w:val="TAC"/>
              <w:rPr>
                <w:sz w:val="16"/>
                <w:szCs w:val="16"/>
              </w:rPr>
            </w:pPr>
            <w:r w:rsidRPr="00ED6A19">
              <w:rPr>
                <w:sz w:val="16"/>
                <w:szCs w:val="16"/>
              </w:rPr>
              <w:t>SP-2315</w:t>
            </w:r>
            <w:r>
              <w:rPr>
                <w:sz w:val="16"/>
                <w:szCs w:val="16"/>
              </w:rPr>
              <w:t>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B5CF6E" w14:textId="3FEF699E" w:rsidR="00E3522B" w:rsidRPr="003167FF" w:rsidRDefault="00E3522B" w:rsidP="00E3522B">
            <w:pPr>
              <w:pStyle w:val="TAC"/>
              <w:rPr>
                <w:sz w:val="16"/>
                <w:szCs w:val="16"/>
              </w:rPr>
            </w:pPr>
            <w:r w:rsidRPr="003167FF">
              <w:rPr>
                <w:sz w:val="16"/>
                <w:szCs w:val="16"/>
              </w:rPr>
              <w:t>0</w:t>
            </w:r>
            <w:r>
              <w:rPr>
                <w:sz w:val="16"/>
                <w:szCs w:val="16"/>
              </w:rPr>
              <w:t>250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E38DAD" w14:textId="5D3482A6" w:rsidR="00E3522B" w:rsidRDefault="00E3522B" w:rsidP="00E3522B">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BEC9BD" w14:textId="57B7D913" w:rsidR="00E3522B" w:rsidRDefault="00E3522B" w:rsidP="00E3522B">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4E31BA" w14:textId="7CEC7CC5" w:rsidR="00E3522B" w:rsidRPr="00D4000C" w:rsidRDefault="00E3522B" w:rsidP="00E3522B">
            <w:pPr>
              <w:pStyle w:val="TAL"/>
              <w:rPr>
                <w:sz w:val="16"/>
                <w:szCs w:val="16"/>
              </w:rPr>
            </w:pPr>
            <w:r w:rsidRPr="00E3522B">
              <w:rPr>
                <w:sz w:val="16"/>
                <w:szCs w:val="16"/>
              </w:rPr>
              <w:t>Corrections to Location-based group creation request Information flow</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D67849" w14:textId="7296F116" w:rsidR="00E3522B" w:rsidRDefault="00E3522B" w:rsidP="00E3522B">
            <w:pPr>
              <w:pStyle w:val="TAC"/>
              <w:rPr>
                <w:sz w:val="16"/>
                <w:szCs w:val="16"/>
              </w:rPr>
            </w:pPr>
            <w:r>
              <w:rPr>
                <w:sz w:val="16"/>
                <w:szCs w:val="16"/>
              </w:rPr>
              <w:t>18.7.0</w:t>
            </w:r>
          </w:p>
        </w:tc>
      </w:tr>
      <w:tr w:rsidR="00CA2EB5" w:rsidRPr="003167FF" w14:paraId="3FA04DE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5627A8E" w14:textId="6BC872E7" w:rsidR="00CA2EB5" w:rsidRPr="003167FF" w:rsidRDefault="00CA2EB5" w:rsidP="00CA2EB5">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E046B1B" w14:textId="03ECF8D7" w:rsidR="00CA2EB5" w:rsidRPr="003167FF" w:rsidRDefault="00CA2EB5" w:rsidP="00CA2EB5">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A8DDCA1" w14:textId="743507AA" w:rsidR="00CA2EB5" w:rsidRPr="00ED6A19" w:rsidRDefault="00CA2EB5" w:rsidP="00CA2EB5">
            <w:pPr>
              <w:pStyle w:val="TAC"/>
              <w:rPr>
                <w:sz w:val="16"/>
                <w:szCs w:val="16"/>
              </w:rPr>
            </w:pPr>
            <w:r w:rsidRPr="00ED6A19">
              <w:rPr>
                <w:sz w:val="16"/>
                <w:szCs w:val="16"/>
              </w:rPr>
              <w:t>SP-2315</w:t>
            </w:r>
            <w:r>
              <w:rPr>
                <w:sz w:val="16"/>
                <w:szCs w:val="16"/>
              </w:rPr>
              <w:t>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55BC97" w14:textId="1BC70220" w:rsidR="00CA2EB5" w:rsidRPr="003167FF" w:rsidRDefault="00CA2EB5" w:rsidP="00CA2EB5">
            <w:pPr>
              <w:pStyle w:val="TAC"/>
              <w:rPr>
                <w:sz w:val="16"/>
                <w:szCs w:val="16"/>
              </w:rPr>
            </w:pPr>
            <w:r w:rsidRPr="003167FF">
              <w:rPr>
                <w:sz w:val="16"/>
                <w:szCs w:val="16"/>
              </w:rPr>
              <w:t>0</w:t>
            </w:r>
            <w:r>
              <w:rPr>
                <w:sz w:val="16"/>
                <w:szCs w:val="16"/>
              </w:rPr>
              <w:t>253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30DE39" w14:textId="0555A72E" w:rsidR="00CA2EB5" w:rsidRDefault="00CA2EB5" w:rsidP="00CA2EB5">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CA03BB" w14:textId="699D19EF" w:rsidR="00CA2EB5" w:rsidRDefault="00CA2EB5" w:rsidP="00CA2EB5">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FDDA4D" w14:textId="4AFC63B5" w:rsidR="00CA2EB5" w:rsidRPr="00E3522B" w:rsidRDefault="00CA2EB5" w:rsidP="00CA2EB5">
            <w:pPr>
              <w:pStyle w:val="TAL"/>
              <w:rPr>
                <w:sz w:val="16"/>
                <w:szCs w:val="16"/>
              </w:rPr>
            </w:pPr>
            <w:r w:rsidRPr="00CA2EB5">
              <w:rPr>
                <w:sz w:val="16"/>
                <w:szCs w:val="16"/>
              </w:rPr>
              <w:t>Corrections to the Information flows and APIs for Group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AC8CBE" w14:textId="448A26AC" w:rsidR="00CA2EB5" w:rsidRDefault="00CA2EB5" w:rsidP="00CA2EB5">
            <w:pPr>
              <w:pStyle w:val="TAC"/>
              <w:rPr>
                <w:sz w:val="16"/>
                <w:szCs w:val="16"/>
              </w:rPr>
            </w:pPr>
            <w:r>
              <w:rPr>
                <w:sz w:val="16"/>
                <w:szCs w:val="16"/>
              </w:rPr>
              <w:t>18.7.0</w:t>
            </w:r>
          </w:p>
        </w:tc>
      </w:tr>
      <w:tr w:rsidR="00756106" w:rsidRPr="003167FF" w14:paraId="229EBA8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C8E3F76" w14:textId="040F70BF" w:rsidR="00756106" w:rsidRPr="003167FF" w:rsidRDefault="00756106" w:rsidP="00756106">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8254E2F" w14:textId="5F6502C9" w:rsidR="00756106" w:rsidRPr="003167FF" w:rsidRDefault="00756106" w:rsidP="00756106">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A354361" w14:textId="4128CA16" w:rsidR="00756106" w:rsidRPr="00ED6A19" w:rsidRDefault="00756106" w:rsidP="00756106">
            <w:pPr>
              <w:pStyle w:val="TAC"/>
              <w:rPr>
                <w:sz w:val="16"/>
                <w:szCs w:val="16"/>
              </w:rPr>
            </w:pPr>
            <w:r w:rsidRPr="00ED6A19">
              <w:rPr>
                <w:sz w:val="16"/>
                <w:szCs w:val="16"/>
              </w:rPr>
              <w:t>SP-2315</w:t>
            </w:r>
            <w:r>
              <w:rPr>
                <w:sz w:val="16"/>
                <w:szCs w:val="16"/>
              </w:rPr>
              <w:t>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66C611" w14:textId="5D38BA16" w:rsidR="00756106" w:rsidRPr="003167FF" w:rsidRDefault="00756106" w:rsidP="00756106">
            <w:pPr>
              <w:pStyle w:val="TAC"/>
              <w:rPr>
                <w:sz w:val="16"/>
                <w:szCs w:val="16"/>
              </w:rPr>
            </w:pPr>
            <w:r w:rsidRPr="003167FF">
              <w:rPr>
                <w:sz w:val="16"/>
                <w:szCs w:val="16"/>
              </w:rPr>
              <w:t>0</w:t>
            </w:r>
            <w:r>
              <w:rPr>
                <w:sz w:val="16"/>
                <w:szCs w:val="16"/>
              </w:rPr>
              <w:t>256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C94E3F" w14:textId="523DA1B7" w:rsidR="00756106" w:rsidRDefault="00756106" w:rsidP="00756106">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CB9916" w14:textId="2171B8C2" w:rsidR="00756106" w:rsidRDefault="00756106" w:rsidP="00756106">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BC9E6F" w14:textId="61CE944B" w:rsidR="00756106" w:rsidRPr="00CA2EB5" w:rsidRDefault="00756106" w:rsidP="00756106">
            <w:pPr>
              <w:pStyle w:val="TAL"/>
              <w:rPr>
                <w:sz w:val="16"/>
                <w:szCs w:val="16"/>
              </w:rPr>
            </w:pPr>
            <w:r w:rsidRPr="00756106">
              <w:rPr>
                <w:sz w:val="16"/>
                <w:szCs w:val="16"/>
              </w:rPr>
              <w:t>Corrections to the information flows related to CM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16E010" w14:textId="2CC01FAD" w:rsidR="00756106" w:rsidRDefault="00756106" w:rsidP="00756106">
            <w:pPr>
              <w:pStyle w:val="TAC"/>
              <w:rPr>
                <w:sz w:val="16"/>
                <w:szCs w:val="16"/>
              </w:rPr>
            </w:pPr>
            <w:r>
              <w:rPr>
                <w:sz w:val="16"/>
                <w:szCs w:val="16"/>
              </w:rPr>
              <w:t>18.7.0</w:t>
            </w:r>
          </w:p>
        </w:tc>
      </w:tr>
      <w:tr w:rsidR="00756106" w:rsidRPr="003167FF" w14:paraId="2277396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9C9C1DC" w14:textId="0669EC48" w:rsidR="00756106" w:rsidRPr="003167FF" w:rsidRDefault="00756106" w:rsidP="00756106">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C1F01A4" w14:textId="289A39A2" w:rsidR="00756106" w:rsidRPr="003167FF" w:rsidRDefault="00756106" w:rsidP="00756106">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C8EDFFF" w14:textId="3FA1CD86" w:rsidR="00756106" w:rsidRPr="00ED6A19" w:rsidRDefault="00756106" w:rsidP="00756106">
            <w:pPr>
              <w:pStyle w:val="TAC"/>
              <w:rPr>
                <w:sz w:val="16"/>
                <w:szCs w:val="16"/>
              </w:rPr>
            </w:pPr>
            <w:r w:rsidRPr="00ED6A19">
              <w:rPr>
                <w:sz w:val="16"/>
                <w:szCs w:val="16"/>
              </w:rPr>
              <w:t>SP-2315</w:t>
            </w:r>
            <w:r>
              <w:rPr>
                <w:sz w:val="16"/>
                <w:szCs w:val="16"/>
              </w:rPr>
              <w:t>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34174B" w14:textId="72C12E38" w:rsidR="00756106" w:rsidRPr="003167FF" w:rsidRDefault="00756106" w:rsidP="00756106">
            <w:pPr>
              <w:pStyle w:val="TAC"/>
              <w:rPr>
                <w:sz w:val="16"/>
                <w:szCs w:val="16"/>
              </w:rPr>
            </w:pPr>
            <w:r w:rsidRPr="003167FF">
              <w:rPr>
                <w:sz w:val="16"/>
                <w:szCs w:val="16"/>
              </w:rPr>
              <w:t>0</w:t>
            </w:r>
            <w:r>
              <w:rPr>
                <w:sz w:val="16"/>
                <w:szCs w:val="16"/>
              </w:rPr>
              <w:t>259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6E9A66" w14:textId="28FBE7E9" w:rsidR="00756106" w:rsidRDefault="00756106" w:rsidP="00756106">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260229" w14:textId="08AD89F6" w:rsidR="00756106" w:rsidRDefault="00756106" w:rsidP="00756106">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42DC732" w14:textId="4F8C7793" w:rsidR="00756106" w:rsidRPr="00756106" w:rsidRDefault="00756106" w:rsidP="00756106">
            <w:pPr>
              <w:pStyle w:val="TAL"/>
              <w:rPr>
                <w:sz w:val="16"/>
                <w:szCs w:val="16"/>
              </w:rPr>
            </w:pPr>
            <w:r w:rsidRPr="00756106">
              <w:rPr>
                <w:sz w:val="16"/>
                <w:szCs w:val="16"/>
              </w:rPr>
              <w:t>Subscription procedure for group membership changes is missing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3F9D03" w14:textId="7AE04910" w:rsidR="00756106" w:rsidRDefault="00756106" w:rsidP="00756106">
            <w:pPr>
              <w:pStyle w:val="TAC"/>
              <w:rPr>
                <w:sz w:val="16"/>
                <w:szCs w:val="16"/>
              </w:rPr>
            </w:pPr>
            <w:r>
              <w:rPr>
                <w:sz w:val="16"/>
                <w:szCs w:val="16"/>
              </w:rPr>
              <w:t>18.7.0</w:t>
            </w:r>
          </w:p>
        </w:tc>
      </w:tr>
      <w:tr w:rsidR="001612B2" w:rsidRPr="003167FF" w14:paraId="000196F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B3AB0EB" w14:textId="765C3592" w:rsidR="001612B2" w:rsidRPr="003167FF" w:rsidRDefault="001612B2" w:rsidP="001612B2">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5A1E1E5" w14:textId="4A80277C" w:rsidR="001612B2" w:rsidRPr="003167FF" w:rsidRDefault="001612B2" w:rsidP="001612B2">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E63BC59" w14:textId="61DB5772" w:rsidR="001612B2" w:rsidRPr="00ED6A19" w:rsidRDefault="001612B2" w:rsidP="001612B2">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3D77FA" w14:textId="438A5DBE" w:rsidR="001612B2" w:rsidRPr="003167FF" w:rsidRDefault="001612B2" w:rsidP="001612B2">
            <w:pPr>
              <w:pStyle w:val="TAC"/>
              <w:rPr>
                <w:sz w:val="16"/>
                <w:szCs w:val="16"/>
              </w:rPr>
            </w:pPr>
            <w:r w:rsidRPr="003167FF">
              <w:rPr>
                <w:sz w:val="16"/>
                <w:szCs w:val="16"/>
              </w:rPr>
              <w:t>0</w:t>
            </w:r>
            <w:r>
              <w:rPr>
                <w:sz w:val="16"/>
                <w:szCs w:val="16"/>
              </w:rPr>
              <w:t>262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307CE6" w14:textId="53733E58" w:rsidR="001612B2" w:rsidRDefault="001612B2" w:rsidP="001612B2">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345D8B" w14:textId="67034057" w:rsidR="001612B2" w:rsidRDefault="001612B2" w:rsidP="001612B2">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F57D1A" w14:textId="2F4062A3" w:rsidR="001612B2" w:rsidRPr="00756106" w:rsidRDefault="001612B2" w:rsidP="001612B2">
            <w:pPr>
              <w:pStyle w:val="TAL"/>
              <w:rPr>
                <w:sz w:val="16"/>
                <w:szCs w:val="16"/>
              </w:rPr>
            </w:pPr>
            <w:r w:rsidRPr="001612B2">
              <w:rPr>
                <w:sz w:val="16"/>
                <w:szCs w:val="16"/>
              </w:rPr>
              <w:t>Clarification on Location reporting trigger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CD45F6" w14:textId="45DC5339" w:rsidR="001612B2" w:rsidRDefault="001612B2" w:rsidP="001612B2">
            <w:pPr>
              <w:pStyle w:val="TAC"/>
              <w:rPr>
                <w:sz w:val="16"/>
                <w:szCs w:val="16"/>
              </w:rPr>
            </w:pPr>
            <w:r>
              <w:rPr>
                <w:sz w:val="16"/>
                <w:szCs w:val="16"/>
              </w:rPr>
              <w:t>18.7.0</w:t>
            </w:r>
          </w:p>
        </w:tc>
      </w:tr>
      <w:tr w:rsidR="00266E07" w:rsidRPr="003167FF" w14:paraId="6DF4039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A5B2373" w14:textId="0C9B104D" w:rsidR="00266E07" w:rsidRPr="003167FF" w:rsidRDefault="00266E07" w:rsidP="00266E07">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6BD382" w14:textId="33CD02A9" w:rsidR="00266E07" w:rsidRPr="003167FF" w:rsidRDefault="00266E07" w:rsidP="00266E07">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49E0F2C" w14:textId="5AEBD912" w:rsidR="00266E07" w:rsidRPr="00ED6A19" w:rsidRDefault="00266E07" w:rsidP="00266E07">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B8E904" w14:textId="2FE082CE" w:rsidR="00266E07" w:rsidRPr="003167FF" w:rsidRDefault="00266E07" w:rsidP="00266E07">
            <w:pPr>
              <w:pStyle w:val="TAC"/>
              <w:rPr>
                <w:sz w:val="16"/>
                <w:szCs w:val="16"/>
              </w:rPr>
            </w:pPr>
            <w:r w:rsidRPr="003167FF">
              <w:rPr>
                <w:sz w:val="16"/>
                <w:szCs w:val="16"/>
              </w:rPr>
              <w:t>0</w:t>
            </w:r>
            <w:r>
              <w:rPr>
                <w:sz w:val="16"/>
                <w:szCs w:val="16"/>
              </w:rPr>
              <w:t>264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D03D16" w14:textId="2A8C39A6" w:rsidR="00266E07" w:rsidRDefault="00266E07" w:rsidP="00266E07">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C42791" w14:textId="608C6973" w:rsidR="00266E07" w:rsidRDefault="00266E07" w:rsidP="00266E07">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2ED6D0" w14:textId="5B96D590" w:rsidR="00266E07" w:rsidRPr="001612B2" w:rsidRDefault="00266E07" w:rsidP="00266E07">
            <w:pPr>
              <w:pStyle w:val="TAL"/>
              <w:rPr>
                <w:sz w:val="16"/>
                <w:szCs w:val="16"/>
              </w:rPr>
            </w:pPr>
            <w:r w:rsidRPr="00266E07">
              <w:rPr>
                <w:sz w:val="16"/>
                <w:szCs w:val="16"/>
              </w:rPr>
              <w:t>Correction steps in VAL service area identifier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F3F468" w14:textId="3AD9B23C" w:rsidR="00266E07" w:rsidRDefault="00266E07" w:rsidP="00266E07">
            <w:pPr>
              <w:pStyle w:val="TAC"/>
              <w:rPr>
                <w:sz w:val="16"/>
                <w:szCs w:val="16"/>
              </w:rPr>
            </w:pPr>
            <w:r>
              <w:rPr>
                <w:sz w:val="16"/>
                <w:szCs w:val="16"/>
              </w:rPr>
              <w:t>18.7.0</w:t>
            </w:r>
          </w:p>
        </w:tc>
      </w:tr>
      <w:tr w:rsidR="00242E4E" w:rsidRPr="003167FF" w14:paraId="6885B44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4AA3C5C" w14:textId="5DBCC663" w:rsidR="00242E4E" w:rsidRPr="003167FF" w:rsidRDefault="00242E4E" w:rsidP="00242E4E">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1DA6167" w14:textId="2E13A3CD" w:rsidR="00242E4E" w:rsidRPr="003167FF" w:rsidRDefault="00242E4E" w:rsidP="00242E4E">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1D766F0" w14:textId="427FAF29" w:rsidR="00242E4E" w:rsidRPr="00ED6A19" w:rsidRDefault="00242E4E" w:rsidP="00242E4E">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94D9B6" w14:textId="65C0BCE2" w:rsidR="00242E4E" w:rsidRPr="003167FF" w:rsidRDefault="00242E4E" w:rsidP="00242E4E">
            <w:pPr>
              <w:pStyle w:val="TAC"/>
              <w:rPr>
                <w:sz w:val="16"/>
                <w:szCs w:val="16"/>
              </w:rPr>
            </w:pPr>
            <w:r w:rsidRPr="003167FF">
              <w:rPr>
                <w:sz w:val="16"/>
                <w:szCs w:val="16"/>
              </w:rPr>
              <w:t>0</w:t>
            </w:r>
            <w:r>
              <w:rPr>
                <w:sz w:val="16"/>
                <w:szCs w:val="16"/>
              </w:rPr>
              <w:t>265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70E166" w14:textId="32F0A37C" w:rsidR="00242E4E" w:rsidRDefault="00242E4E" w:rsidP="00242E4E">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83EE6F" w14:textId="25D95366" w:rsidR="00242E4E" w:rsidRDefault="00242E4E" w:rsidP="00242E4E">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5ECCDA" w14:textId="6E1969D9" w:rsidR="00242E4E" w:rsidRPr="00266E07" w:rsidRDefault="00242E4E" w:rsidP="00242E4E">
            <w:pPr>
              <w:pStyle w:val="TAL"/>
              <w:rPr>
                <w:sz w:val="16"/>
                <w:szCs w:val="16"/>
              </w:rPr>
            </w:pPr>
            <w:r w:rsidRPr="00242E4E">
              <w:rPr>
                <w:sz w:val="16"/>
                <w:szCs w:val="16"/>
              </w:rPr>
              <w:t>Missing request expiration time in BDT configuration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58756" w14:textId="3676DDB8" w:rsidR="00242E4E" w:rsidRDefault="00242E4E" w:rsidP="00242E4E">
            <w:pPr>
              <w:pStyle w:val="TAC"/>
              <w:rPr>
                <w:sz w:val="16"/>
                <w:szCs w:val="16"/>
              </w:rPr>
            </w:pPr>
            <w:r>
              <w:rPr>
                <w:sz w:val="16"/>
                <w:szCs w:val="16"/>
              </w:rPr>
              <w:t>18.7.0</w:t>
            </w:r>
          </w:p>
        </w:tc>
      </w:tr>
      <w:tr w:rsidR="0027012B" w:rsidRPr="003167FF" w14:paraId="2F2317C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9788025" w14:textId="7E0821A8" w:rsidR="0027012B" w:rsidRPr="003167FF" w:rsidRDefault="0027012B" w:rsidP="0027012B">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ED8D89E" w14:textId="19003088" w:rsidR="0027012B" w:rsidRPr="003167FF" w:rsidRDefault="0027012B" w:rsidP="0027012B">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FFB02AF" w14:textId="375286AE" w:rsidR="0027012B" w:rsidRPr="00ED6A19" w:rsidRDefault="0027012B" w:rsidP="0027012B">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A2D2E3" w14:textId="4654FD93" w:rsidR="0027012B" w:rsidRPr="003167FF" w:rsidRDefault="0027012B" w:rsidP="0027012B">
            <w:pPr>
              <w:pStyle w:val="TAC"/>
              <w:rPr>
                <w:sz w:val="16"/>
                <w:szCs w:val="16"/>
              </w:rPr>
            </w:pPr>
            <w:r w:rsidRPr="003167FF">
              <w:rPr>
                <w:sz w:val="16"/>
                <w:szCs w:val="16"/>
              </w:rPr>
              <w:t>0</w:t>
            </w:r>
            <w:r>
              <w:rPr>
                <w:sz w:val="16"/>
                <w:szCs w:val="16"/>
              </w:rPr>
              <w:t>266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8103BD" w14:textId="2A1C2A09" w:rsidR="0027012B" w:rsidRDefault="0027012B" w:rsidP="0027012B">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79491F" w14:textId="1C70EA93" w:rsidR="0027012B" w:rsidRDefault="0027012B" w:rsidP="0027012B">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F6ED79" w14:textId="03659D65" w:rsidR="0027012B" w:rsidRPr="00242E4E" w:rsidRDefault="0027012B" w:rsidP="0027012B">
            <w:pPr>
              <w:pStyle w:val="TAL"/>
              <w:rPr>
                <w:sz w:val="16"/>
                <w:szCs w:val="16"/>
              </w:rPr>
            </w:pPr>
            <w:r w:rsidRPr="0027012B">
              <w:rPr>
                <w:sz w:val="16"/>
                <w:szCs w:val="16"/>
              </w:rPr>
              <w:t>Group configuration data unsubscribe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01122C" w14:textId="19CFA1E1" w:rsidR="0027012B" w:rsidRDefault="0027012B" w:rsidP="0027012B">
            <w:pPr>
              <w:pStyle w:val="TAC"/>
              <w:rPr>
                <w:sz w:val="16"/>
                <w:szCs w:val="16"/>
              </w:rPr>
            </w:pPr>
            <w:r>
              <w:rPr>
                <w:sz w:val="16"/>
                <w:szCs w:val="16"/>
              </w:rPr>
              <w:t>18.7.0</w:t>
            </w:r>
          </w:p>
        </w:tc>
      </w:tr>
      <w:tr w:rsidR="00762895" w:rsidRPr="003167FF" w14:paraId="25DEC54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70E653B" w14:textId="00EA410B" w:rsidR="00762895" w:rsidRPr="003167FF" w:rsidRDefault="00762895" w:rsidP="00762895">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E4E6CE9" w14:textId="35CDFCC4" w:rsidR="00762895" w:rsidRPr="003167FF" w:rsidRDefault="00762895" w:rsidP="00762895">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1B516D0" w14:textId="3A66C6C4" w:rsidR="00762895" w:rsidRPr="00ED6A19" w:rsidRDefault="00762895" w:rsidP="00762895">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390041" w14:textId="74FC7B4F" w:rsidR="00762895" w:rsidRPr="003167FF" w:rsidRDefault="00762895" w:rsidP="00762895">
            <w:pPr>
              <w:pStyle w:val="TAC"/>
              <w:rPr>
                <w:sz w:val="16"/>
                <w:szCs w:val="16"/>
              </w:rPr>
            </w:pPr>
            <w:r w:rsidRPr="003167FF">
              <w:rPr>
                <w:sz w:val="16"/>
                <w:szCs w:val="16"/>
              </w:rPr>
              <w:t>0</w:t>
            </w:r>
            <w:r>
              <w:rPr>
                <w:sz w:val="16"/>
                <w:szCs w:val="16"/>
              </w:rPr>
              <w:t>267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CB9D86" w14:textId="343EB136" w:rsidR="00762895" w:rsidRDefault="00762895" w:rsidP="00762895">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66E456" w14:textId="64212AC0" w:rsidR="00762895" w:rsidRDefault="00762895" w:rsidP="00762895">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529C19" w14:textId="061F2798" w:rsidR="00762895" w:rsidRPr="0027012B" w:rsidRDefault="00762895" w:rsidP="00762895">
            <w:pPr>
              <w:pStyle w:val="TAL"/>
              <w:rPr>
                <w:sz w:val="16"/>
                <w:szCs w:val="16"/>
              </w:rPr>
            </w:pPr>
            <w:r w:rsidRPr="00762895">
              <w:rPr>
                <w:sz w:val="16"/>
                <w:szCs w:val="16"/>
              </w:rPr>
              <w:t>Group configuration data subscription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3B314B" w14:textId="16FF2E7F" w:rsidR="00762895" w:rsidRDefault="00762895" w:rsidP="00762895">
            <w:pPr>
              <w:pStyle w:val="TAC"/>
              <w:rPr>
                <w:sz w:val="16"/>
                <w:szCs w:val="16"/>
              </w:rPr>
            </w:pPr>
            <w:r>
              <w:rPr>
                <w:sz w:val="16"/>
                <w:szCs w:val="16"/>
              </w:rPr>
              <w:t>18.7.0</w:t>
            </w:r>
          </w:p>
        </w:tc>
      </w:tr>
      <w:tr w:rsidR="00931F89" w:rsidRPr="003167FF" w14:paraId="32B2303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84E9E42" w14:textId="163AED02" w:rsidR="00931F89" w:rsidRPr="003167FF" w:rsidRDefault="00931F89" w:rsidP="00931F89">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B1A2038" w14:textId="6DA32962" w:rsidR="00931F89" w:rsidRPr="003167FF" w:rsidRDefault="00931F89" w:rsidP="00931F89">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452E0CF" w14:textId="277795A1" w:rsidR="00931F89" w:rsidRPr="00ED6A19" w:rsidRDefault="00931F89" w:rsidP="00931F89">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871E38" w14:textId="20B0267A" w:rsidR="00931F89" w:rsidRPr="003167FF" w:rsidRDefault="00931F89" w:rsidP="00931F89">
            <w:pPr>
              <w:pStyle w:val="TAC"/>
              <w:rPr>
                <w:sz w:val="16"/>
                <w:szCs w:val="16"/>
              </w:rPr>
            </w:pPr>
            <w:r w:rsidRPr="003167FF">
              <w:rPr>
                <w:sz w:val="16"/>
                <w:szCs w:val="16"/>
              </w:rPr>
              <w:t>0</w:t>
            </w:r>
            <w:r>
              <w:rPr>
                <w:sz w:val="16"/>
                <w:szCs w:val="16"/>
              </w:rPr>
              <w:t>270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9F2CF3" w14:textId="6452C527" w:rsidR="00931F89" w:rsidRDefault="00931F89" w:rsidP="00931F89">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8C419D" w14:textId="5D04A00C" w:rsidR="00931F89" w:rsidRDefault="00931F89" w:rsidP="00931F89">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BE0DFC" w14:textId="5B87D286" w:rsidR="00931F89" w:rsidRPr="00762895" w:rsidRDefault="00931F89" w:rsidP="00931F89">
            <w:pPr>
              <w:pStyle w:val="TAL"/>
              <w:rPr>
                <w:sz w:val="16"/>
                <w:szCs w:val="16"/>
              </w:rPr>
            </w:pPr>
            <w:r w:rsidRPr="00931F89">
              <w:rPr>
                <w:sz w:val="16"/>
                <w:szCs w:val="16"/>
              </w:rPr>
              <w:t>Correction duplicated numbering clause 14.3.2.57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2B503D" w14:textId="54028E6C" w:rsidR="00931F89" w:rsidRDefault="00931F89" w:rsidP="00931F89">
            <w:pPr>
              <w:pStyle w:val="TAC"/>
              <w:rPr>
                <w:sz w:val="16"/>
                <w:szCs w:val="16"/>
              </w:rPr>
            </w:pPr>
            <w:r>
              <w:rPr>
                <w:sz w:val="16"/>
                <w:szCs w:val="16"/>
              </w:rPr>
              <w:t>18.7.0</w:t>
            </w:r>
          </w:p>
        </w:tc>
      </w:tr>
      <w:tr w:rsidR="00287AF4" w:rsidRPr="003167FF" w14:paraId="1711418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31A5CAF" w14:textId="33933791" w:rsidR="00287AF4" w:rsidRPr="003167FF" w:rsidRDefault="00287AF4" w:rsidP="00287AF4">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6249B1" w14:textId="31C78075" w:rsidR="00287AF4" w:rsidRPr="003167FF" w:rsidRDefault="00287AF4" w:rsidP="00287AF4">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6B1D3E9" w14:textId="4D97DD9F" w:rsidR="00287AF4" w:rsidRPr="00ED6A19" w:rsidRDefault="00287AF4" w:rsidP="00287AF4">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1B5C80" w14:textId="4DE38C0F" w:rsidR="00287AF4" w:rsidRPr="003167FF" w:rsidRDefault="00287AF4" w:rsidP="00287AF4">
            <w:pPr>
              <w:pStyle w:val="TAC"/>
              <w:rPr>
                <w:sz w:val="16"/>
                <w:szCs w:val="16"/>
              </w:rPr>
            </w:pPr>
            <w:r w:rsidRPr="003167FF">
              <w:rPr>
                <w:sz w:val="16"/>
                <w:szCs w:val="16"/>
              </w:rPr>
              <w:t>0</w:t>
            </w:r>
            <w:r>
              <w:rPr>
                <w:sz w:val="16"/>
                <w:szCs w:val="16"/>
              </w:rPr>
              <w:t>271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B85F95" w14:textId="58842CDB" w:rsidR="00287AF4" w:rsidRDefault="00287AF4" w:rsidP="00287AF4">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37C31B" w14:textId="61B9AA8B" w:rsidR="00287AF4" w:rsidRDefault="00287AF4" w:rsidP="00287AF4">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448C79" w14:textId="00A967D8" w:rsidR="00287AF4" w:rsidRPr="00931F89" w:rsidRDefault="00287AF4" w:rsidP="00287AF4">
            <w:pPr>
              <w:pStyle w:val="TAL"/>
              <w:rPr>
                <w:sz w:val="16"/>
                <w:szCs w:val="16"/>
              </w:rPr>
            </w:pPr>
            <w:r w:rsidRPr="00287AF4">
              <w:rPr>
                <w:sz w:val="16"/>
                <w:szCs w:val="16"/>
              </w:rPr>
              <w:t>Adding the information flow and AP for NRM reliable transmission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CDB122" w14:textId="1BD6A95F" w:rsidR="00287AF4" w:rsidRDefault="00287AF4" w:rsidP="00287AF4">
            <w:pPr>
              <w:pStyle w:val="TAC"/>
              <w:rPr>
                <w:sz w:val="16"/>
                <w:szCs w:val="16"/>
              </w:rPr>
            </w:pPr>
            <w:r>
              <w:rPr>
                <w:sz w:val="16"/>
                <w:szCs w:val="16"/>
              </w:rPr>
              <w:t>18.7.0</w:t>
            </w:r>
          </w:p>
        </w:tc>
      </w:tr>
      <w:tr w:rsidR="00FD54C2" w:rsidRPr="003167FF" w14:paraId="2CE8FC7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2C74E18" w14:textId="0F7CF510" w:rsidR="00FD54C2" w:rsidRPr="003167FF" w:rsidRDefault="00FD54C2" w:rsidP="00FD54C2">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0BB155" w14:textId="47D220C5" w:rsidR="00FD54C2" w:rsidRPr="003167FF" w:rsidRDefault="00FD54C2" w:rsidP="00FD54C2">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29ECFB7" w14:textId="633FFF5E" w:rsidR="00FD54C2" w:rsidRPr="00ED6A19" w:rsidRDefault="00FD54C2" w:rsidP="00FD54C2">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935E0B" w14:textId="57F815E2" w:rsidR="00FD54C2" w:rsidRPr="003167FF" w:rsidRDefault="00FD54C2" w:rsidP="00FD54C2">
            <w:pPr>
              <w:pStyle w:val="TAC"/>
              <w:rPr>
                <w:sz w:val="16"/>
                <w:szCs w:val="16"/>
              </w:rPr>
            </w:pPr>
            <w:r w:rsidRPr="003167FF">
              <w:rPr>
                <w:sz w:val="16"/>
                <w:szCs w:val="16"/>
              </w:rPr>
              <w:t>0</w:t>
            </w:r>
            <w:r>
              <w:rPr>
                <w:sz w:val="16"/>
                <w:szCs w:val="16"/>
              </w:rPr>
              <w:t>272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8BBF89" w14:textId="2132B769" w:rsidR="00FD54C2" w:rsidRDefault="00FD54C2" w:rsidP="00FD54C2">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3FC835" w14:textId="1E2B857A" w:rsidR="00FD54C2" w:rsidRDefault="00FD54C2" w:rsidP="00FD54C2">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F06022" w14:textId="20CDD5E4" w:rsidR="00FD54C2" w:rsidRPr="00287AF4" w:rsidRDefault="00FD54C2" w:rsidP="00FD54C2">
            <w:pPr>
              <w:pStyle w:val="TAL"/>
              <w:rPr>
                <w:sz w:val="16"/>
                <w:szCs w:val="16"/>
              </w:rPr>
            </w:pPr>
            <w:r w:rsidRPr="00FD54C2">
              <w:rPr>
                <w:sz w:val="16"/>
                <w:szCs w:val="16"/>
              </w:rPr>
              <w:t>Corrections for BDT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A4F21D" w14:textId="1EF91285" w:rsidR="00FD54C2" w:rsidRDefault="00FD54C2" w:rsidP="00FD54C2">
            <w:pPr>
              <w:pStyle w:val="TAC"/>
              <w:rPr>
                <w:sz w:val="16"/>
                <w:szCs w:val="16"/>
              </w:rPr>
            </w:pPr>
            <w:r>
              <w:rPr>
                <w:sz w:val="16"/>
                <w:szCs w:val="16"/>
              </w:rPr>
              <w:t>18.7.0</w:t>
            </w:r>
          </w:p>
        </w:tc>
      </w:tr>
      <w:tr w:rsidR="00281C65" w:rsidRPr="003167FF" w14:paraId="5AB9557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DD7DDE6" w14:textId="03190DA5" w:rsidR="00281C65" w:rsidRPr="003167FF" w:rsidRDefault="00281C65" w:rsidP="00281C65">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D689ED1" w14:textId="732D32DA" w:rsidR="00281C65" w:rsidRPr="003167FF" w:rsidRDefault="00281C65" w:rsidP="00281C65">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1A17EBB" w14:textId="2804D314" w:rsidR="00281C65" w:rsidRPr="00ED6A19" w:rsidRDefault="00281C65" w:rsidP="00281C65">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87BEB9" w14:textId="6188DD4D" w:rsidR="00281C65" w:rsidRPr="003167FF" w:rsidRDefault="00281C65" w:rsidP="00281C65">
            <w:pPr>
              <w:pStyle w:val="TAC"/>
              <w:rPr>
                <w:sz w:val="16"/>
                <w:szCs w:val="16"/>
              </w:rPr>
            </w:pPr>
            <w:r w:rsidRPr="003167FF">
              <w:rPr>
                <w:sz w:val="16"/>
                <w:szCs w:val="16"/>
              </w:rPr>
              <w:t>0</w:t>
            </w:r>
            <w:r>
              <w:rPr>
                <w:sz w:val="16"/>
                <w:szCs w:val="16"/>
              </w:rPr>
              <w:t>273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CA38A" w14:textId="72AB09FF" w:rsidR="00281C65" w:rsidRDefault="00281C65" w:rsidP="00281C65">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0AA0ED" w14:textId="3134ED85" w:rsidR="00281C65" w:rsidRDefault="00281C65" w:rsidP="00281C65">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CC7BFE" w14:textId="78A0B945" w:rsidR="00281C65" w:rsidRPr="00FD54C2" w:rsidRDefault="00281C65" w:rsidP="00281C65">
            <w:pPr>
              <w:pStyle w:val="TAL"/>
              <w:rPr>
                <w:sz w:val="16"/>
                <w:szCs w:val="16"/>
              </w:rPr>
            </w:pPr>
            <w:r w:rsidRPr="00281C65">
              <w:rPr>
                <w:sz w:val="16"/>
                <w:szCs w:val="16"/>
              </w:rPr>
              <w:t>Corrections for BDT configuration information flows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BD8C3A" w14:textId="5838FAFC" w:rsidR="00281C65" w:rsidRDefault="00281C65" w:rsidP="00281C65">
            <w:pPr>
              <w:pStyle w:val="TAC"/>
              <w:rPr>
                <w:sz w:val="16"/>
                <w:szCs w:val="16"/>
              </w:rPr>
            </w:pPr>
            <w:r>
              <w:rPr>
                <w:sz w:val="16"/>
                <w:szCs w:val="16"/>
              </w:rPr>
              <w:t>18.7.0</w:t>
            </w:r>
          </w:p>
        </w:tc>
      </w:tr>
      <w:tr w:rsidR="00535CD1" w:rsidRPr="003167FF" w14:paraId="4D5D9C8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1765C70" w14:textId="5F3F1DE4" w:rsidR="00535CD1" w:rsidRPr="003167FF" w:rsidRDefault="00535CD1" w:rsidP="00535CD1">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C53A22" w14:textId="136AAF03" w:rsidR="00535CD1" w:rsidRPr="003167FF" w:rsidRDefault="00535CD1" w:rsidP="00535CD1">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D541785" w14:textId="7EC8D13D" w:rsidR="00535CD1" w:rsidRPr="00ED6A19" w:rsidRDefault="00535CD1" w:rsidP="00535CD1">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173C1C" w14:textId="311D0B27" w:rsidR="00535CD1" w:rsidRPr="003167FF" w:rsidRDefault="00535CD1" w:rsidP="00535CD1">
            <w:pPr>
              <w:pStyle w:val="TAC"/>
              <w:rPr>
                <w:sz w:val="16"/>
                <w:szCs w:val="16"/>
              </w:rPr>
            </w:pPr>
            <w:r w:rsidRPr="003167FF">
              <w:rPr>
                <w:sz w:val="16"/>
                <w:szCs w:val="16"/>
              </w:rPr>
              <w:t>0</w:t>
            </w:r>
            <w:r>
              <w:rPr>
                <w:sz w:val="16"/>
                <w:szCs w:val="16"/>
              </w:rPr>
              <w:t>274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69BC22" w14:textId="79880251" w:rsidR="00535CD1" w:rsidRDefault="00535CD1" w:rsidP="00535CD1">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636CDE" w14:textId="71CDE352" w:rsidR="00535CD1" w:rsidRDefault="00535CD1" w:rsidP="00535CD1">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4547F0E" w14:textId="2BD513F4" w:rsidR="00535CD1" w:rsidRPr="00281C65" w:rsidRDefault="00535CD1" w:rsidP="00535CD1">
            <w:pPr>
              <w:pStyle w:val="TAL"/>
              <w:rPr>
                <w:sz w:val="16"/>
                <w:szCs w:val="16"/>
              </w:rPr>
            </w:pPr>
            <w:r w:rsidRPr="00535CD1">
              <w:rPr>
                <w:sz w:val="16"/>
                <w:szCs w:val="16"/>
              </w:rPr>
              <w:t>Correction to add missing get operation for BDT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9B000B" w14:textId="6A20BCEB" w:rsidR="00535CD1" w:rsidRDefault="00535CD1" w:rsidP="00535CD1">
            <w:pPr>
              <w:pStyle w:val="TAC"/>
              <w:rPr>
                <w:sz w:val="16"/>
                <w:szCs w:val="16"/>
              </w:rPr>
            </w:pPr>
            <w:r>
              <w:rPr>
                <w:sz w:val="16"/>
                <w:szCs w:val="16"/>
              </w:rPr>
              <w:t>18.7.0</w:t>
            </w:r>
          </w:p>
        </w:tc>
      </w:tr>
      <w:tr w:rsidR="00882B0F" w:rsidRPr="003167FF" w14:paraId="24F5DB7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113ED69" w14:textId="1E66925A" w:rsidR="00882B0F" w:rsidRPr="003167FF" w:rsidRDefault="00882B0F" w:rsidP="00882B0F">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877DE8" w14:textId="60094B41" w:rsidR="00882B0F" w:rsidRPr="003167FF" w:rsidRDefault="00882B0F" w:rsidP="00882B0F">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CF5FFEE" w14:textId="5F98DE2B" w:rsidR="00882B0F" w:rsidRPr="00ED6A19" w:rsidRDefault="00882B0F" w:rsidP="00882B0F">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680E5A" w14:textId="24B9AC00" w:rsidR="00882B0F" w:rsidRPr="003167FF" w:rsidRDefault="00882B0F" w:rsidP="00882B0F">
            <w:pPr>
              <w:pStyle w:val="TAC"/>
              <w:rPr>
                <w:sz w:val="16"/>
                <w:szCs w:val="16"/>
              </w:rPr>
            </w:pPr>
            <w:r w:rsidRPr="003167FF">
              <w:rPr>
                <w:sz w:val="16"/>
                <w:szCs w:val="16"/>
              </w:rPr>
              <w:t>0</w:t>
            </w:r>
            <w:r>
              <w:rPr>
                <w:sz w:val="16"/>
                <w:szCs w:val="16"/>
              </w:rPr>
              <w:t>275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FB51B6" w14:textId="5E092CB0" w:rsidR="00882B0F" w:rsidRDefault="00882B0F" w:rsidP="00882B0F">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7A83BE" w14:textId="210450C1" w:rsidR="00882B0F" w:rsidRDefault="00882B0F" w:rsidP="00882B0F">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1CD496" w14:textId="436B91D9" w:rsidR="00882B0F" w:rsidRPr="00535CD1" w:rsidRDefault="00882B0F" w:rsidP="00882B0F">
            <w:pPr>
              <w:pStyle w:val="TAL"/>
              <w:rPr>
                <w:sz w:val="16"/>
                <w:szCs w:val="16"/>
              </w:rPr>
            </w:pPr>
            <w:r w:rsidRPr="00882B0F">
              <w:rPr>
                <w:sz w:val="16"/>
                <w:szCs w:val="16"/>
              </w:rPr>
              <w:t>Correction to add missing update operation for BDT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1439AF" w14:textId="735499C1" w:rsidR="00882B0F" w:rsidRDefault="00882B0F" w:rsidP="00882B0F">
            <w:pPr>
              <w:pStyle w:val="TAC"/>
              <w:rPr>
                <w:sz w:val="16"/>
                <w:szCs w:val="16"/>
              </w:rPr>
            </w:pPr>
            <w:r>
              <w:rPr>
                <w:sz w:val="16"/>
                <w:szCs w:val="16"/>
              </w:rPr>
              <w:t>18.7.0</w:t>
            </w:r>
          </w:p>
        </w:tc>
      </w:tr>
      <w:tr w:rsidR="00257DB6" w:rsidRPr="003167FF" w14:paraId="7F709EE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8C40D44" w14:textId="04805E4D" w:rsidR="00257DB6" w:rsidRPr="003167FF" w:rsidRDefault="00257DB6" w:rsidP="00257DB6">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3DCC29" w14:textId="4BAE6027" w:rsidR="00257DB6" w:rsidRPr="003167FF" w:rsidRDefault="00257DB6" w:rsidP="00257DB6">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1CE0E4B" w14:textId="7BAB8A23" w:rsidR="00257DB6" w:rsidRPr="00ED6A19" w:rsidRDefault="00257DB6" w:rsidP="00257DB6">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074571" w14:textId="7EDF55F9" w:rsidR="00257DB6" w:rsidRPr="003167FF" w:rsidRDefault="00257DB6" w:rsidP="00257DB6">
            <w:pPr>
              <w:pStyle w:val="TAC"/>
              <w:rPr>
                <w:sz w:val="16"/>
                <w:szCs w:val="16"/>
              </w:rPr>
            </w:pPr>
            <w:r w:rsidRPr="003167FF">
              <w:rPr>
                <w:sz w:val="16"/>
                <w:szCs w:val="16"/>
              </w:rPr>
              <w:t>0</w:t>
            </w:r>
            <w:r>
              <w:rPr>
                <w:sz w:val="16"/>
                <w:szCs w:val="16"/>
              </w:rPr>
              <w:t>276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FFACA1" w14:textId="58F23C00" w:rsidR="00257DB6" w:rsidRDefault="00257DB6" w:rsidP="00257DB6">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8E9F9D" w14:textId="5FF4A04B" w:rsidR="00257DB6" w:rsidRDefault="00257DB6" w:rsidP="00257DB6">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8E1F13" w14:textId="46B64459" w:rsidR="00257DB6" w:rsidRPr="00882B0F" w:rsidRDefault="00257DB6" w:rsidP="00257DB6">
            <w:pPr>
              <w:pStyle w:val="TAL"/>
              <w:rPr>
                <w:sz w:val="16"/>
                <w:szCs w:val="16"/>
              </w:rPr>
            </w:pPr>
            <w:r w:rsidRPr="00816AC2">
              <w:rPr>
                <w:sz w:val="16"/>
                <w:szCs w:val="16"/>
              </w:rPr>
              <w:t>Correction to add missing delete operation for BDT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B2254" w14:textId="5968E1C6" w:rsidR="00257DB6" w:rsidRDefault="00257DB6" w:rsidP="00257DB6">
            <w:pPr>
              <w:pStyle w:val="TAC"/>
              <w:rPr>
                <w:sz w:val="16"/>
                <w:szCs w:val="16"/>
              </w:rPr>
            </w:pPr>
            <w:r>
              <w:rPr>
                <w:sz w:val="16"/>
                <w:szCs w:val="16"/>
              </w:rPr>
              <w:t>18.7.0</w:t>
            </w:r>
          </w:p>
        </w:tc>
      </w:tr>
      <w:tr w:rsidR="00257DB6" w:rsidRPr="003167FF" w14:paraId="0F04C46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66AEDDD" w14:textId="0C9103F2" w:rsidR="00257DB6" w:rsidRPr="003167FF" w:rsidRDefault="00257DB6" w:rsidP="00257DB6">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F33D841" w14:textId="32510853" w:rsidR="00257DB6" w:rsidRPr="003167FF" w:rsidRDefault="00257DB6" w:rsidP="00257DB6">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2FC0C75" w14:textId="69B92577" w:rsidR="00257DB6" w:rsidRPr="00ED6A19" w:rsidRDefault="00257DB6" w:rsidP="00257DB6">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76ABFC" w14:textId="675AFF02" w:rsidR="00257DB6" w:rsidRPr="003167FF" w:rsidRDefault="00257DB6" w:rsidP="00257DB6">
            <w:pPr>
              <w:pStyle w:val="TAC"/>
              <w:rPr>
                <w:sz w:val="16"/>
                <w:szCs w:val="16"/>
              </w:rPr>
            </w:pPr>
            <w:r w:rsidRPr="003167FF">
              <w:rPr>
                <w:sz w:val="16"/>
                <w:szCs w:val="16"/>
              </w:rPr>
              <w:t>0</w:t>
            </w:r>
            <w:r>
              <w:rPr>
                <w:sz w:val="16"/>
                <w:szCs w:val="16"/>
              </w:rPr>
              <w:t>277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B0C753" w14:textId="15C8D356" w:rsidR="00257DB6" w:rsidRDefault="00257DB6" w:rsidP="00257DB6">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DBA0C1" w14:textId="48C926F9" w:rsidR="00257DB6" w:rsidRDefault="00257DB6" w:rsidP="00257DB6">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B2F1A5" w14:textId="2F155C49" w:rsidR="00257DB6" w:rsidRPr="00816AC2" w:rsidRDefault="00257DB6" w:rsidP="00257DB6">
            <w:pPr>
              <w:pStyle w:val="TAL"/>
              <w:rPr>
                <w:sz w:val="16"/>
                <w:szCs w:val="16"/>
              </w:rPr>
            </w:pPr>
            <w:r w:rsidRPr="00257DB6">
              <w:rPr>
                <w:sz w:val="16"/>
                <w:szCs w:val="16"/>
              </w:rPr>
              <w:t>Correction to add missing API operations for BDT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ECFF24" w14:textId="72954A3B" w:rsidR="00257DB6" w:rsidRDefault="00257DB6" w:rsidP="00257DB6">
            <w:pPr>
              <w:pStyle w:val="TAC"/>
              <w:rPr>
                <w:sz w:val="16"/>
                <w:szCs w:val="16"/>
              </w:rPr>
            </w:pPr>
            <w:r>
              <w:rPr>
                <w:sz w:val="16"/>
                <w:szCs w:val="16"/>
              </w:rPr>
              <w:t>18.7.0</w:t>
            </w:r>
          </w:p>
        </w:tc>
      </w:tr>
    </w:tbl>
    <w:p w14:paraId="6AE5F0B0" w14:textId="3E3CB101" w:rsidR="00080512" w:rsidRPr="003167FF" w:rsidRDefault="00080512" w:rsidP="00312C76"/>
    <w:sectPr w:rsidR="00080512" w:rsidRPr="003167FF">
      <w:headerReference w:type="default" r:id="rId345"/>
      <w:footerReference w:type="default" r:id="rId346"/>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F5AB2D" w14:textId="77777777" w:rsidR="00E75AD2" w:rsidRDefault="00E75AD2">
      <w:r>
        <w:separator/>
      </w:r>
    </w:p>
  </w:endnote>
  <w:endnote w:type="continuationSeparator" w:id="0">
    <w:p w14:paraId="156F25F2" w14:textId="77777777" w:rsidR="00E75AD2" w:rsidRDefault="00E75A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575AF" w14:textId="77777777" w:rsidR="00E75AD2" w:rsidRDefault="00E75AD2">
      <w:r>
        <w:separator/>
      </w:r>
    </w:p>
  </w:footnote>
  <w:footnote w:type="continuationSeparator" w:id="0">
    <w:p w14:paraId="2FE8C2BB" w14:textId="77777777" w:rsidR="00E75AD2" w:rsidRDefault="00E75A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2FE" w14:textId="57E4FD95"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1851CE">
      <w:rPr>
        <w:rFonts w:ascii="Arial" w:hAnsi="Arial" w:cs="Arial"/>
        <w:b/>
        <w:noProof/>
        <w:sz w:val="18"/>
        <w:szCs w:val="18"/>
      </w:rPr>
      <w:t>3GPP TS 23.434 V18.7.0 (2023-12)</w:t>
    </w:r>
    <w:r>
      <w:rPr>
        <w:rFonts w:ascii="Arial" w:hAnsi="Arial" w:cs="Arial"/>
        <w:b/>
        <w:sz w:val="18"/>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3C538E8" w14:textId="0671404B"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end"/>
    </w:r>
  </w:p>
  <w:p w14:paraId="1024E63D"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CBACBF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9F724B36"/>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79E56EA"/>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8B3CFE64"/>
    <w:lvl w:ilvl="0">
      <w:start w:val="1"/>
      <w:numFmt w:val="decimal"/>
      <w:pStyle w:val="CRCoverPage"/>
      <w:lvlText w:val="%1."/>
      <w:lvlJc w:val="left"/>
      <w:pPr>
        <w:tabs>
          <w:tab w:val="num" w:pos="643"/>
        </w:tabs>
        <w:ind w:left="643" w:hanging="360"/>
      </w:pPr>
    </w:lvl>
  </w:abstractNum>
  <w:abstractNum w:abstractNumId="4" w15:restartNumberingAfterBreak="0">
    <w:nsid w:val="FFFFFF80"/>
    <w:multiLevelType w:val="singleLevel"/>
    <w:tmpl w:val="77FC9C5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1504E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0C247C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E367FF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27A30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B832C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3823DAF"/>
    <w:multiLevelType w:val="hybridMultilevel"/>
    <w:tmpl w:val="DC286856"/>
    <w:lvl w:ilvl="0" w:tplc="7A42B192">
      <w:start w:val="10"/>
      <w:numFmt w:val="bullet"/>
      <w:lvlText w:val="-"/>
      <w:lvlJc w:val="left"/>
      <w:pPr>
        <w:ind w:left="644" w:hanging="360"/>
      </w:pPr>
      <w:rPr>
        <w:rFonts w:ascii="Times New Roman" w:eastAsia="Times New Roman" w:hAnsi="Times New Roman" w:cs="Times New Roman" w:hint="default"/>
      </w:rPr>
    </w:lvl>
    <w:lvl w:ilvl="1" w:tplc="041D0003" w:tentative="1">
      <w:start w:val="1"/>
      <w:numFmt w:val="bullet"/>
      <w:lvlText w:val="o"/>
      <w:lvlJc w:val="left"/>
      <w:pPr>
        <w:ind w:left="1364" w:hanging="360"/>
      </w:pPr>
      <w:rPr>
        <w:rFonts w:ascii="Courier New" w:hAnsi="Courier New" w:cs="Courier New" w:hint="default"/>
      </w:rPr>
    </w:lvl>
    <w:lvl w:ilvl="2" w:tplc="041D0005" w:tentative="1">
      <w:start w:val="1"/>
      <w:numFmt w:val="bullet"/>
      <w:lvlText w:val=""/>
      <w:lvlJc w:val="left"/>
      <w:pPr>
        <w:ind w:left="2084" w:hanging="360"/>
      </w:pPr>
      <w:rPr>
        <w:rFonts w:ascii="Wingdings" w:hAnsi="Wingdings" w:hint="default"/>
      </w:rPr>
    </w:lvl>
    <w:lvl w:ilvl="3" w:tplc="041D0001" w:tentative="1">
      <w:start w:val="1"/>
      <w:numFmt w:val="bullet"/>
      <w:lvlText w:val=""/>
      <w:lvlJc w:val="left"/>
      <w:pPr>
        <w:ind w:left="2804" w:hanging="360"/>
      </w:pPr>
      <w:rPr>
        <w:rFonts w:ascii="Symbol" w:hAnsi="Symbol" w:hint="default"/>
      </w:rPr>
    </w:lvl>
    <w:lvl w:ilvl="4" w:tplc="041D0003" w:tentative="1">
      <w:start w:val="1"/>
      <w:numFmt w:val="bullet"/>
      <w:lvlText w:val="o"/>
      <w:lvlJc w:val="left"/>
      <w:pPr>
        <w:ind w:left="3524" w:hanging="360"/>
      </w:pPr>
      <w:rPr>
        <w:rFonts w:ascii="Courier New" w:hAnsi="Courier New" w:cs="Courier New" w:hint="default"/>
      </w:rPr>
    </w:lvl>
    <w:lvl w:ilvl="5" w:tplc="041D0005" w:tentative="1">
      <w:start w:val="1"/>
      <w:numFmt w:val="bullet"/>
      <w:lvlText w:val=""/>
      <w:lvlJc w:val="left"/>
      <w:pPr>
        <w:ind w:left="4244" w:hanging="360"/>
      </w:pPr>
      <w:rPr>
        <w:rFonts w:ascii="Wingdings" w:hAnsi="Wingdings" w:hint="default"/>
      </w:rPr>
    </w:lvl>
    <w:lvl w:ilvl="6" w:tplc="041D0001" w:tentative="1">
      <w:start w:val="1"/>
      <w:numFmt w:val="bullet"/>
      <w:lvlText w:val=""/>
      <w:lvlJc w:val="left"/>
      <w:pPr>
        <w:ind w:left="4964" w:hanging="360"/>
      </w:pPr>
      <w:rPr>
        <w:rFonts w:ascii="Symbol" w:hAnsi="Symbol" w:hint="default"/>
      </w:rPr>
    </w:lvl>
    <w:lvl w:ilvl="7" w:tplc="041D0003" w:tentative="1">
      <w:start w:val="1"/>
      <w:numFmt w:val="bullet"/>
      <w:lvlText w:val="o"/>
      <w:lvlJc w:val="left"/>
      <w:pPr>
        <w:ind w:left="5684" w:hanging="360"/>
      </w:pPr>
      <w:rPr>
        <w:rFonts w:ascii="Courier New" w:hAnsi="Courier New" w:cs="Courier New" w:hint="default"/>
      </w:rPr>
    </w:lvl>
    <w:lvl w:ilvl="8" w:tplc="041D0005" w:tentative="1">
      <w:start w:val="1"/>
      <w:numFmt w:val="bullet"/>
      <w:lvlText w:val=""/>
      <w:lvlJc w:val="left"/>
      <w:pPr>
        <w:ind w:left="6404" w:hanging="360"/>
      </w:pPr>
      <w:rPr>
        <w:rFonts w:ascii="Wingdings" w:hAnsi="Wingdings" w:hint="default"/>
      </w:rPr>
    </w:lvl>
  </w:abstractNum>
  <w:abstractNum w:abstractNumId="13" w15:restartNumberingAfterBreak="0">
    <w:nsid w:val="0FE579A2"/>
    <w:multiLevelType w:val="hybridMultilevel"/>
    <w:tmpl w:val="7F1CD380"/>
    <w:lvl w:ilvl="0" w:tplc="65865DC4">
      <w:start w:val="1"/>
      <w:numFmt w:val="decimal"/>
      <w:lvlText w:val="%1."/>
      <w:lvlJc w:val="left"/>
      <w:pPr>
        <w:ind w:left="644" w:hanging="360"/>
      </w:pPr>
      <w:rPr>
        <w:rFonts w:hint="default"/>
        <w:b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2E74E88"/>
    <w:multiLevelType w:val="hybridMultilevel"/>
    <w:tmpl w:val="271A762E"/>
    <w:lvl w:ilvl="0" w:tplc="2938D210">
      <w:start w:val="6"/>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5" w15:restartNumberingAfterBreak="0">
    <w:nsid w:val="1B082B8E"/>
    <w:multiLevelType w:val="hybridMultilevel"/>
    <w:tmpl w:val="FE70DC64"/>
    <w:lvl w:ilvl="0" w:tplc="A6523636">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6" w15:restartNumberingAfterBreak="0">
    <w:nsid w:val="21904041"/>
    <w:multiLevelType w:val="hybridMultilevel"/>
    <w:tmpl w:val="0B307EB4"/>
    <w:lvl w:ilvl="0" w:tplc="8AF8DCB8">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7" w15:restartNumberingAfterBreak="0">
    <w:nsid w:val="21C65C62"/>
    <w:multiLevelType w:val="hybridMultilevel"/>
    <w:tmpl w:val="D05E2F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8DB0C38"/>
    <w:multiLevelType w:val="hybridMultilevel"/>
    <w:tmpl w:val="F034981E"/>
    <w:lvl w:ilvl="0" w:tplc="3BB027EE">
      <w:start w:val="1"/>
      <w:numFmt w:val="decimal"/>
      <w:lvlText w:val="%1."/>
      <w:lvlJc w:val="left"/>
      <w:pPr>
        <w:ind w:left="644" w:hanging="360"/>
      </w:pPr>
      <w:rPr>
        <w:rFonts w:hint="default"/>
        <w:i w:val="0"/>
        <w:iCs/>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2A21786A"/>
    <w:multiLevelType w:val="hybridMultilevel"/>
    <w:tmpl w:val="762E6598"/>
    <w:lvl w:ilvl="0" w:tplc="7E8EB500">
      <w:start w:val="4"/>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0" w15:restartNumberingAfterBreak="0">
    <w:nsid w:val="2C805CB5"/>
    <w:multiLevelType w:val="hybridMultilevel"/>
    <w:tmpl w:val="FE966E9C"/>
    <w:lvl w:ilvl="0" w:tplc="C6E02A2A">
      <w:start w:val="10"/>
      <w:numFmt w:val="bullet"/>
      <w:lvlText w:val="-"/>
      <w:lvlJc w:val="left"/>
      <w:pPr>
        <w:ind w:left="644" w:hanging="360"/>
      </w:pPr>
      <w:rPr>
        <w:rFonts w:ascii="Times New Roman" w:eastAsia="Times New Roman" w:hAnsi="Times New Roman" w:cs="Times New Roman" w:hint="default"/>
      </w:rPr>
    </w:lvl>
    <w:lvl w:ilvl="1" w:tplc="041D0003" w:tentative="1">
      <w:start w:val="1"/>
      <w:numFmt w:val="bullet"/>
      <w:lvlText w:val="o"/>
      <w:lvlJc w:val="left"/>
      <w:pPr>
        <w:ind w:left="1364" w:hanging="360"/>
      </w:pPr>
      <w:rPr>
        <w:rFonts w:ascii="Courier New" w:hAnsi="Courier New" w:cs="Courier New" w:hint="default"/>
      </w:rPr>
    </w:lvl>
    <w:lvl w:ilvl="2" w:tplc="041D0005" w:tentative="1">
      <w:start w:val="1"/>
      <w:numFmt w:val="bullet"/>
      <w:lvlText w:val=""/>
      <w:lvlJc w:val="left"/>
      <w:pPr>
        <w:ind w:left="2084" w:hanging="360"/>
      </w:pPr>
      <w:rPr>
        <w:rFonts w:ascii="Wingdings" w:hAnsi="Wingdings" w:hint="default"/>
      </w:rPr>
    </w:lvl>
    <w:lvl w:ilvl="3" w:tplc="041D0001" w:tentative="1">
      <w:start w:val="1"/>
      <w:numFmt w:val="bullet"/>
      <w:lvlText w:val=""/>
      <w:lvlJc w:val="left"/>
      <w:pPr>
        <w:ind w:left="2804" w:hanging="360"/>
      </w:pPr>
      <w:rPr>
        <w:rFonts w:ascii="Symbol" w:hAnsi="Symbol" w:hint="default"/>
      </w:rPr>
    </w:lvl>
    <w:lvl w:ilvl="4" w:tplc="041D0003" w:tentative="1">
      <w:start w:val="1"/>
      <w:numFmt w:val="bullet"/>
      <w:lvlText w:val="o"/>
      <w:lvlJc w:val="left"/>
      <w:pPr>
        <w:ind w:left="3524" w:hanging="360"/>
      </w:pPr>
      <w:rPr>
        <w:rFonts w:ascii="Courier New" w:hAnsi="Courier New" w:cs="Courier New" w:hint="default"/>
      </w:rPr>
    </w:lvl>
    <w:lvl w:ilvl="5" w:tplc="041D0005" w:tentative="1">
      <w:start w:val="1"/>
      <w:numFmt w:val="bullet"/>
      <w:lvlText w:val=""/>
      <w:lvlJc w:val="left"/>
      <w:pPr>
        <w:ind w:left="4244" w:hanging="360"/>
      </w:pPr>
      <w:rPr>
        <w:rFonts w:ascii="Wingdings" w:hAnsi="Wingdings" w:hint="default"/>
      </w:rPr>
    </w:lvl>
    <w:lvl w:ilvl="6" w:tplc="041D0001" w:tentative="1">
      <w:start w:val="1"/>
      <w:numFmt w:val="bullet"/>
      <w:lvlText w:val=""/>
      <w:lvlJc w:val="left"/>
      <w:pPr>
        <w:ind w:left="4964" w:hanging="360"/>
      </w:pPr>
      <w:rPr>
        <w:rFonts w:ascii="Symbol" w:hAnsi="Symbol" w:hint="default"/>
      </w:rPr>
    </w:lvl>
    <w:lvl w:ilvl="7" w:tplc="041D0003" w:tentative="1">
      <w:start w:val="1"/>
      <w:numFmt w:val="bullet"/>
      <w:lvlText w:val="o"/>
      <w:lvlJc w:val="left"/>
      <w:pPr>
        <w:ind w:left="5684" w:hanging="360"/>
      </w:pPr>
      <w:rPr>
        <w:rFonts w:ascii="Courier New" w:hAnsi="Courier New" w:cs="Courier New" w:hint="default"/>
      </w:rPr>
    </w:lvl>
    <w:lvl w:ilvl="8" w:tplc="041D0005" w:tentative="1">
      <w:start w:val="1"/>
      <w:numFmt w:val="bullet"/>
      <w:lvlText w:val=""/>
      <w:lvlJc w:val="left"/>
      <w:pPr>
        <w:ind w:left="6404" w:hanging="360"/>
      </w:pPr>
      <w:rPr>
        <w:rFonts w:ascii="Wingdings" w:hAnsi="Wingdings" w:hint="default"/>
      </w:rPr>
    </w:lvl>
  </w:abstractNum>
  <w:abstractNum w:abstractNumId="21" w15:restartNumberingAfterBreak="0">
    <w:nsid w:val="2D7B766D"/>
    <w:multiLevelType w:val="hybridMultilevel"/>
    <w:tmpl w:val="0F72E076"/>
    <w:lvl w:ilvl="0" w:tplc="D90AEB3C">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A67896"/>
    <w:multiLevelType w:val="hybridMultilevel"/>
    <w:tmpl w:val="7C0A2BC6"/>
    <w:lvl w:ilvl="0" w:tplc="75DE2122">
      <w:start w:val="5"/>
      <w:numFmt w:val="bullet"/>
      <w:lvlText w:val="-"/>
      <w:lvlJc w:val="left"/>
      <w:pPr>
        <w:ind w:left="644" w:hanging="360"/>
      </w:pPr>
      <w:rPr>
        <w:rFonts w:ascii="Times New Roman" w:eastAsia="Times New Roman"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3" w15:restartNumberingAfterBreak="0">
    <w:nsid w:val="33476FC2"/>
    <w:multiLevelType w:val="hybridMultilevel"/>
    <w:tmpl w:val="2AD20504"/>
    <w:lvl w:ilvl="0" w:tplc="6FA45AC2">
      <w:start w:val="5"/>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4" w15:restartNumberingAfterBreak="0">
    <w:nsid w:val="3789480F"/>
    <w:multiLevelType w:val="hybridMultilevel"/>
    <w:tmpl w:val="8424C26C"/>
    <w:lvl w:ilvl="0" w:tplc="BE14A758">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5" w15:restartNumberingAfterBreak="0">
    <w:nsid w:val="3D4A7EF8"/>
    <w:multiLevelType w:val="hybridMultilevel"/>
    <w:tmpl w:val="41222D0C"/>
    <w:lvl w:ilvl="0" w:tplc="2D86E678">
      <w:start w:val="9"/>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6" w15:restartNumberingAfterBreak="0">
    <w:nsid w:val="3E4D3E53"/>
    <w:multiLevelType w:val="hybridMultilevel"/>
    <w:tmpl w:val="233AB2CC"/>
    <w:lvl w:ilvl="0" w:tplc="A9A244F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7" w15:restartNumberingAfterBreak="0">
    <w:nsid w:val="40874342"/>
    <w:multiLevelType w:val="hybridMultilevel"/>
    <w:tmpl w:val="DA489784"/>
    <w:lvl w:ilvl="0" w:tplc="D54E9754">
      <w:start w:val="7"/>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41577262"/>
    <w:multiLevelType w:val="hybridMultilevel"/>
    <w:tmpl w:val="7DC452C6"/>
    <w:lvl w:ilvl="0" w:tplc="02DE7016">
      <w:start w:val="1"/>
      <w:numFmt w:val="upperRoman"/>
      <w:lvlText w:val="%1-"/>
      <w:lvlJc w:val="left"/>
      <w:pPr>
        <w:ind w:left="1004" w:hanging="72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9" w15:restartNumberingAfterBreak="0">
    <w:nsid w:val="449F4113"/>
    <w:multiLevelType w:val="hybridMultilevel"/>
    <w:tmpl w:val="2DE06F9E"/>
    <w:lvl w:ilvl="0" w:tplc="540E235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BD303F"/>
    <w:multiLevelType w:val="hybridMultilevel"/>
    <w:tmpl w:val="FC34E56C"/>
    <w:lvl w:ilvl="0" w:tplc="917A6102">
      <w:start w:val="10"/>
      <w:numFmt w:val="bullet"/>
      <w:lvlText w:val="-"/>
      <w:lvlJc w:val="left"/>
      <w:pPr>
        <w:ind w:left="644" w:hanging="360"/>
      </w:pPr>
      <w:rPr>
        <w:rFonts w:ascii="Times New Roman" w:eastAsia="Malgun Gothic"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1" w15:restartNumberingAfterBreak="0">
    <w:nsid w:val="4D6968C0"/>
    <w:multiLevelType w:val="hybridMultilevel"/>
    <w:tmpl w:val="71543BFE"/>
    <w:lvl w:ilvl="0" w:tplc="E0D02270">
      <w:start w:val="3"/>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2" w15:restartNumberingAfterBreak="0">
    <w:nsid w:val="54EF0A35"/>
    <w:multiLevelType w:val="hybridMultilevel"/>
    <w:tmpl w:val="E4B8F0CA"/>
    <w:lvl w:ilvl="0" w:tplc="185E1702">
      <w:start w:val="3"/>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3" w15:restartNumberingAfterBreak="0">
    <w:nsid w:val="55974049"/>
    <w:multiLevelType w:val="hybridMultilevel"/>
    <w:tmpl w:val="C9D47602"/>
    <w:lvl w:ilvl="0" w:tplc="565A5008">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4" w15:restartNumberingAfterBreak="0">
    <w:nsid w:val="58BA1833"/>
    <w:multiLevelType w:val="hybridMultilevel"/>
    <w:tmpl w:val="E5580942"/>
    <w:lvl w:ilvl="0" w:tplc="E92AB1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9304776"/>
    <w:multiLevelType w:val="hybridMultilevel"/>
    <w:tmpl w:val="3DDA4CB8"/>
    <w:lvl w:ilvl="0" w:tplc="C6B6E87A">
      <w:start w:val="10"/>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6" w15:restartNumberingAfterBreak="0">
    <w:nsid w:val="63557799"/>
    <w:multiLevelType w:val="hybridMultilevel"/>
    <w:tmpl w:val="ED8CCEB2"/>
    <w:lvl w:ilvl="0" w:tplc="DAAA2A74">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7" w15:restartNumberingAfterBreak="0">
    <w:nsid w:val="67673743"/>
    <w:multiLevelType w:val="hybridMultilevel"/>
    <w:tmpl w:val="41D282A6"/>
    <w:lvl w:ilvl="0" w:tplc="1DD4B9E6">
      <w:start w:val="10"/>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C293F8A"/>
    <w:multiLevelType w:val="hybridMultilevel"/>
    <w:tmpl w:val="E57C4D88"/>
    <w:lvl w:ilvl="0" w:tplc="B3EE69D0">
      <w:start w:val="1"/>
      <w:numFmt w:val="decimal"/>
      <w:lvlText w:val="%1."/>
      <w:lvlJc w:val="left"/>
      <w:pPr>
        <w:ind w:left="644" w:hanging="360"/>
      </w:pPr>
      <w:rPr>
        <w:rFonts w:hint="default"/>
      </w:rPr>
    </w:lvl>
    <w:lvl w:ilvl="1" w:tplc="08090019">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0" w15:restartNumberingAfterBreak="0">
    <w:nsid w:val="71C156EB"/>
    <w:multiLevelType w:val="hybridMultilevel"/>
    <w:tmpl w:val="F102733A"/>
    <w:lvl w:ilvl="0" w:tplc="4BE045B0">
      <w:start w:val="1"/>
      <w:numFmt w:val="decimal"/>
      <w:lvlText w:val="%1."/>
      <w:lvlJc w:val="left"/>
      <w:pPr>
        <w:ind w:left="360" w:hanging="360"/>
      </w:pPr>
      <w:rPr>
        <w:rFonts w:eastAsia="Calibri Light"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2FC6F94"/>
    <w:multiLevelType w:val="hybridMultilevel"/>
    <w:tmpl w:val="8B48DA1C"/>
    <w:lvl w:ilvl="0" w:tplc="4CB41672">
      <w:start w:val="3"/>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2" w15:restartNumberingAfterBreak="0">
    <w:nsid w:val="76BE394B"/>
    <w:multiLevelType w:val="hybridMultilevel"/>
    <w:tmpl w:val="058E70A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78AE077A"/>
    <w:multiLevelType w:val="hybridMultilevel"/>
    <w:tmpl w:val="BFD280A2"/>
    <w:lvl w:ilvl="0" w:tplc="C674F74C">
      <w:start w:val="9"/>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4" w15:restartNumberingAfterBreak="0">
    <w:nsid w:val="7BB0720E"/>
    <w:multiLevelType w:val="hybridMultilevel"/>
    <w:tmpl w:val="86A02948"/>
    <w:lvl w:ilvl="0" w:tplc="C0BECC34">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45" w15:restartNumberingAfterBreak="0">
    <w:nsid w:val="7C687B4A"/>
    <w:multiLevelType w:val="hybridMultilevel"/>
    <w:tmpl w:val="35C2A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56396976">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87765078">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887958577">
    <w:abstractNumId w:val="11"/>
  </w:num>
  <w:num w:numId="4" w16cid:durableId="97260455">
    <w:abstractNumId w:val="38"/>
  </w:num>
  <w:num w:numId="5" w16cid:durableId="1438914217">
    <w:abstractNumId w:val="17"/>
  </w:num>
  <w:num w:numId="6" w16cid:durableId="792678202">
    <w:abstractNumId w:val="27"/>
  </w:num>
  <w:num w:numId="7" w16cid:durableId="1953127078">
    <w:abstractNumId w:val="35"/>
  </w:num>
  <w:num w:numId="8" w16cid:durableId="414401526">
    <w:abstractNumId w:val="19"/>
  </w:num>
  <w:num w:numId="9" w16cid:durableId="752819240">
    <w:abstractNumId w:val="42"/>
  </w:num>
  <w:num w:numId="10" w16cid:durableId="1688025376">
    <w:abstractNumId w:val="41"/>
  </w:num>
  <w:num w:numId="11" w16cid:durableId="1939410585">
    <w:abstractNumId w:val="31"/>
  </w:num>
  <w:num w:numId="12" w16cid:durableId="1742676602">
    <w:abstractNumId w:val="25"/>
  </w:num>
  <w:num w:numId="13" w16cid:durableId="1744833894">
    <w:abstractNumId w:val="43"/>
  </w:num>
  <w:num w:numId="14" w16cid:durableId="1483232821">
    <w:abstractNumId w:val="29"/>
  </w:num>
  <w:num w:numId="15" w16cid:durableId="1559049879">
    <w:abstractNumId w:val="30"/>
  </w:num>
  <w:num w:numId="16" w16cid:durableId="1039547208">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80283191">
    <w:abstractNumId w:val="32"/>
  </w:num>
  <w:num w:numId="18" w16cid:durableId="887187209">
    <w:abstractNumId w:val="34"/>
  </w:num>
  <w:num w:numId="19" w16cid:durableId="2102018447">
    <w:abstractNumId w:val="37"/>
  </w:num>
  <w:num w:numId="20" w16cid:durableId="62917819">
    <w:abstractNumId w:val="21"/>
  </w:num>
  <w:num w:numId="21" w16cid:durableId="1594043883">
    <w:abstractNumId w:val="20"/>
  </w:num>
  <w:num w:numId="22" w16cid:durableId="593324528">
    <w:abstractNumId w:val="12"/>
  </w:num>
  <w:num w:numId="23" w16cid:durableId="390730830">
    <w:abstractNumId w:val="28"/>
  </w:num>
  <w:num w:numId="24" w16cid:durableId="186259321">
    <w:abstractNumId w:val="3"/>
  </w:num>
  <w:num w:numId="25" w16cid:durableId="1295941596">
    <w:abstractNumId w:val="44"/>
  </w:num>
  <w:num w:numId="26" w16cid:durableId="1229268281">
    <w:abstractNumId w:val="23"/>
  </w:num>
  <w:num w:numId="27" w16cid:durableId="115344064">
    <w:abstractNumId w:val="36"/>
  </w:num>
  <w:num w:numId="28" w16cid:durableId="922958707">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883250760">
    <w:abstractNumId w:val="9"/>
  </w:num>
  <w:num w:numId="30" w16cid:durableId="203369609">
    <w:abstractNumId w:val="7"/>
  </w:num>
  <w:num w:numId="31" w16cid:durableId="44914749">
    <w:abstractNumId w:val="6"/>
  </w:num>
  <w:num w:numId="32" w16cid:durableId="1911191304">
    <w:abstractNumId w:val="5"/>
  </w:num>
  <w:num w:numId="33" w16cid:durableId="313148929">
    <w:abstractNumId w:val="4"/>
  </w:num>
  <w:num w:numId="34" w16cid:durableId="1194148742">
    <w:abstractNumId w:val="8"/>
  </w:num>
  <w:num w:numId="35" w16cid:durableId="2082945943">
    <w:abstractNumId w:val="2"/>
  </w:num>
  <w:num w:numId="36" w16cid:durableId="166289503">
    <w:abstractNumId w:val="1"/>
  </w:num>
  <w:num w:numId="37" w16cid:durableId="2039625314">
    <w:abstractNumId w:val="0"/>
  </w:num>
  <w:num w:numId="38" w16cid:durableId="733547773">
    <w:abstractNumId w:val="14"/>
  </w:num>
  <w:num w:numId="39" w16cid:durableId="210919058">
    <w:abstractNumId w:val="40"/>
  </w:num>
  <w:num w:numId="40" w16cid:durableId="996037757">
    <w:abstractNumId w:val="45"/>
  </w:num>
  <w:num w:numId="41" w16cid:durableId="298220373">
    <w:abstractNumId w:val="22"/>
  </w:num>
  <w:num w:numId="42" w16cid:durableId="1011225811">
    <w:abstractNumId w:val="16"/>
  </w:num>
  <w:num w:numId="43" w16cid:durableId="1922711955">
    <w:abstractNumId w:val="15"/>
  </w:num>
  <w:num w:numId="44" w16cid:durableId="2077165746">
    <w:abstractNumId w:val="39"/>
  </w:num>
  <w:num w:numId="45" w16cid:durableId="1532063869">
    <w:abstractNumId w:val="26"/>
  </w:num>
  <w:num w:numId="46" w16cid:durableId="1566454855">
    <w:abstractNumId w:val="33"/>
  </w:num>
  <w:num w:numId="47" w16cid:durableId="583035183">
    <w:abstractNumId w:val="24"/>
  </w:num>
  <w:num w:numId="48" w16cid:durableId="1293289692">
    <w:abstractNumId w:val="13"/>
  </w:num>
  <w:num w:numId="49" w16cid:durableId="41008045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2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645C"/>
    <w:rsid w:val="00006FB6"/>
    <w:rsid w:val="00013C21"/>
    <w:rsid w:val="00015853"/>
    <w:rsid w:val="000246DE"/>
    <w:rsid w:val="00024B95"/>
    <w:rsid w:val="00033397"/>
    <w:rsid w:val="00034F87"/>
    <w:rsid w:val="00040095"/>
    <w:rsid w:val="00051834"/>
    <w:rsid w:val="00054A22"/>
    <w:rsid w:val="00062023"/>
    <w:rsid w:val="000655A6"/>
    <w:rsid w:val="000731C2"/>
    <w:rsid w:val="00080512"/>
    <w:rsid w:val="00083B97"/>
    <w:rsid w:val="000909CD"/>
    <w:rsid w:val="000968F7"/>
    <w:rsid w:val="000A7923"/>
    <w:rsid w:val="000B06A6"/>
    <w:rsid w:val="000B2103"/>
    <w:rsid w:val="000C472D"/>
    <w:rsid w:val="000C47C3"/>
    <w:rsid w:val="000D1F75"/>
    <w:rsid w:val="000D58AB"/>
    <w:rsid w:val="000F1F75"/>
    <w:rsid w:val="000F621F"/>
    <w:rsid w:val="0010611A"/>
    <w:rsid w:val="00124335"/>
    <w:rsid w:val="00133525"/>
    <w:rsid w:val="00137945"/>
    <w:rsid w:val="00140FB5"/>
    <w:rsid w:val="001516B2"/>
    <w:rsid w:val="00155755"/>
    <w:rsid w:val="001612B2"/>
    <w:rsid w:val="00163AFC"/>
    <w:rsid w:val="00164D9A"/>
    <w:rsid w:val="001655ED"/>
    <w:rsid w:val="0017007C"/>
    <w:rsid w:val="00182C3C"/>
    <w:rsid w:val="001851CE"/>
    <w:rsid w:val="001915E8"/>
    <w:rsid w:val="001916D9"/>
    <w:rsid w:val="00192457"/>
    <w:rsid w:val="001949C4"/>
    <w:rsid w:val="00197097"/>
    <w:rsid w:val="001A0898"/>
    <w:rsid w:val="001A2B25"/>
    <w:rsid w:val="001A2B76"/>
    <w:rsid w:val="001A4C42"/>
    <w:rsid w:val="001A61DE"/>
    <w:rsid w:val="001A7420"/>
    <w:rsid w:val="001B1D84"/>
    <w:rsid w:val="001B3129"/>
    <w:rsid w:val="001B6637"/>
    <w:rsid w:val="001C21C3"/>
    <w:rsid w:val="001C4938"/>
    <w:rsid w:val="001C6584"/>
    <w:rsid w:val="001D02C2"/>
    <w:rsid w:val="001D3F17"/>
    <w:rsid w:val="001D49C4"/>
    <w:rsid w:val="001D6AD7"/>
    <w:rsid w:val="001F0C1D"/>
    <w:rsid w:val="001F1132"/>
    <w:rsid w:val="001F1650"/>
    <w:rsid w:val="001F168B"/>
    <w:rsid w:val="001F3B77"/>
    <w:rsid w:val="001F5B36"/>
    <w:rsid w:val="002006CD"/>
    <w:rsid w:val="00201AAA"/>
    <w:rsid w:val="00206F17"/>
    <w:rsid w:val="00213BEF"/>
    <w:rsid w:val="00221434"/>
    <w:rsid w:val="00232B75"/>
    <w:rsid w:val="002347A2"/>
    <w:rsid w:val="00235311"/>
    <w:rsid w:val="00237281"/>
    <w:rsid w:val="0024163D"/>
    <w:rsid w:val="00242E4E"/>
    <w:rsid w:val="002475D8"/>
    <w:rsid w:val="0024771C"/>
    <w:rsid w:val="00247B59"/>
    <w:rsid w:val="00257DB6"/>
    <w:rsid w:val="00266E07"/>
    <w:rsid w:val="002675F0"/>
    <w:rsid w:val="0027012B"/>
    <w:rsid w:val="00272913"/>
    <w:rsid w:val="002760EE"/>
    <w:rsid w:val="002774FD"/>
    <w:rsid w:val="00281C65"/>
    <w:rsid w:val="00282CE2"/>
    <w:rsid w:val="00287AF4"/>
    <w:rsid w:val="002A02C1"/>
    <w:rsid w:val="002B0DB9"/>
    <w:rsid w:val="002B16AF"/>
    <w:rsid w:val="002B3EE6"/>
    <w:rsid w:val="002B54CE"/>
    <w:rsid w:val="002B6339"/>
    <w:rsid w:val="002B758C"/>
    <w:rsid w:val="002C3557"/>
    <w:rsid w:val="002C4BEE"/>
    <w:rsid w:val="002C7C56"/>
    <w:rsid w:val="002E00EE"/>
    <w:rsid w:val="002E2C27"/>
    <w:rsid w:val="002E578E"/>
    <w:rsid w:val="002F2DA4"/>
    <w:rsid w:val="002F5A64"/>
    <w:rsid w:val="00300624"/>
    <w:rsid w:val="00301E09"/>
    <w:rsid w:val="00302DFA"/>
    <w:rsid w:val="00312C76"/>
    <w:rsid w:val="003167FF"/>
    <w:rsid w:val="003172DC"/>
    <w:rsid w:val="003356B9"/>
    <w:rsid w:val="0033653C"/>
    <w:rsid w:val="003402FD"/>
    <w:rsid w:val="003413DE"/>
    <w:rsid w:val="00342DF3"/>
    <w:rsid w:val="00345E50"/>
    <w:rsid w:val="0035114F"/>
    <w:rsid w:val="003545BC"/>
    <w:rsid w:val="0035462D"/>
    <w:rsid w:val="00356555"/>
    <w:rsid w:val="00371A3F"/>
    <w:rsid w:val="003765B8"/>
    <w:rsid w:val="003828E2"/>
    <w:rsid w:val="003859F0"/>
    <w:rsid w:val="003950BE"/>
    <w:rsid w:val="00395136"/>
    <w:rsid w:val="003B5C48"/>
    <w:rsid w:val="003C3971"/>
    <w:rsid w:val="003C41CF"/>
    <w:rsid w:val="003D76EA"/>
    <w:rsid w:val="003E11BD"/>
    <w:rsid w:val="003F4EC0"/>
    <w:rsid w:val="003F7F06"/>
    <w:rsid w:val="00414FDC"/>
    <w:rsid w:val="0042079C"/>
    <w:rsid w:val="00422C9E"/>
    <w:rsid w:val="00423334"/>
    <w:rsid w:val="00425CC5"/>
    <w:rsid w:val="004308C5"/>
    <w:rsid w:val="00431A3F"/>
    <w:rsid w:val="004345EC"/>
    <w:rsid w:val="00462579"/>
    <w:rsid w:val="00465515"/>
    <w:rsid w:val="00467C65"/>
    <w:rsid w:val="00473253"/>
    <w:rsid w:val="00474B41"/>
    <w:rsid w:val="00476E4C"/>
    <w:rsid w:val="0048420A"/>
    <w:rsid w:val="0049751D"/>
    <w:rsid w:val="004B0B75"/>
    <w:rsid w:val="004B12A5"/>
    <w:rsid w:val="004B3626"/>
    <w:rsid w:val="004B4454"/>
    <w:rsid w:val="004B6B96"/>
    <w:rsid w:val="004B768B"/>
    <w:rsid w:val="004C2FCE"/>
    <w:rsid w:val="004C30AC"/>
    <w:rsid w:val="004C3575"/>
    <w:rsid w:val="004C4F81"/>
    <w:rsid w:val="004D2268"/>
    <w:rsid w:val="004D3578"/>
    <w:rsid w:val="004E213A"/>
    <w:rsid w:val="004F0988"/>
    <w:rsid w:val="004F3340"/>
    <w:rsid w:val="00506F56"/>
    <w:rsid w:val="0051055E"/>
    <w:rsid w:val="00512F3A"/>
    <w:rsid w:val="00522F6B"/>
    <w:rsid w:val="005232A3"/>
    <w:rsid w:val="005265F2"/>
    <w:rsid w:val="00531648"/>
    <w:rsid w:val="0053388B"/>
    <w:rsid w:val="00535773"/>
    <w:rsid w:val="00535CD1"/>
    <w:rsid w:val="00543E6C"/>
    <w:rsid w:val="0055028C"/>
    <w:rsid w:val="005543D4"/>
    <w:rsid w:val="00565087"/>
    <w:rsid w:val="00571E05"/>
    <w:rsid w:val="0057349D"/>
    <w:rsid w:val="005817BC"/>
    <w:rsid w:val="00581A3A"/>
    <w:rsid w:val="0058651C"/>
    <w:rsid w:val="005871B3"/>
    <w:rsid w:val="0059624D"/>
    <w:rsid w:val="00597B11"/>
    <w:rsid w:val="005A4FA3"/>
    <w:rsid w:val="005B2A66"/>
    <w:rsid w:val="005B686B"/>
    <w:rsid w:val="005C6017"/>
    <w:rsid w:val="005D2E01"/>
    <w:rsid w:val="005D5917"/>
    <w:rsid w:val="005D6571"/>
    <w:rsid w:val="005D7526"/>
    <w:rsid w:val="005E4BB2"/>
    <w:rsid w:val="005F788A"/>
    <w:rsid w:val="00602AEA"/>
    <w:rsid w:val="006042F4"/>
    <w:rsid w:val="00614FDF"/>
    <w:rsid w:val="00626E7C"/>
    <w:rsid w:val="006307F6"/>
    <w:rsid w:val="006320DB"/>
    <w:rsid w:val="0063543D"/>
    <w:rsid w:val="00640891"/>
    <w:rsid w:val="00647114"/>
    <w:rsid w:val="0066449D"/>
    <w:rsid w:val="006647D5"/>
    <w:rsid w:val="0066741D"/>
    <w:rsid w:val="006733D3"/>
    <w:rsid w:val="006912E9"/>
    <w:rsid w:val="0069565F"/>
    <w:rsid w:val="006A323F"/>
    <w:rsid w:val="006A61E0"/>
    <w:rsid w:val="006B30D0"/>
    <w:rsid w:val="006B4E42"/>
    <w:rsid w:val="006C3D95"/>
    <w:rsid w:val="006C3DFE"/>
    <w:rsid w:val="006C5BE3"/>
    <w:rsid w:val="006C7CA6"/>
    <w:rsid w:val="006D006B"/>
    <w:rsid w:val="006D0515"/>
    <w:rsid w:val="006D6865"/>
    <w:rsid w:val="006E22E9"/>
    <w:rsid w:val="006E5C86"/>
    <w:rsid w:val="006E7118"/>
    <w:rsid w:val="006F3D2F"/>
    <w:rsid w:val="006F5751"/>
    <w:rsid w:val="00701116"/>
    <w:rsid w:val="0071174C"/>
    <w:rsid w:val="00713C44"/>
    <w:rsid w:val="0071789B"/>
    <w:rsid w:val="00726A77"/>
    <w:rsid w:val="00734A5B"/>
    <w:rsid w:val="0074026F"/>
    <w:rsid w:val="007429F6"/>
    <w:rsid w:val="00744E76"/>
    <w:rsid w:val="00756106"/>
    <w:rsid w:val="00757B1A"/>
    <w:rsid w:val="00760E76"/>
    <w:rsid w:val="00762895"/>
    <w:rsid w:val="00765EA3"/>
    <w:rsid w:val="00774DA4"/>
    <w:rsid w:val="00777534"/>
    <w:rsid w:val="00777F73"/>
    <w:rsid w:val="00781F0F"/>
    <w:rsid w:val="00783633"/>
    <w:rsid w:val="007837A6"/>
    <w:rsid w:val="00793514"/>
    <w:rsid w:val="0079608F"/>
    <w:rsid w:val="007972BD"/>
    <w:rsid w:val="007A249C"/>
    <w:rsid w:val="007B2638"/>
    <w:rsid w:val="007B600E"/>
    <w:rsid w:val="007B668C"/>
    <w:rsid w:val="007C1824"/>
    <w:rsid w:val="007D0AB8"/>
    <w:rsid w:val="007D2341"/>
    <w:rsid w:val="007F0F4A"/>
    <w:rsid w:val="007F273B"/>
    <w:rsid w:val="007F2A69"/>
    <w:rsid w:val="008028A4"/>
    <w:rsid w:val="0080673D"/>
    <w:rsid w:val="008072F9"/>
    <w:rsid w:val="00816AC2"/>
    <w:rsid w:val="00830747"/>
    <w:rsid w:val="008325A1"/>
    <w:rsid w:val="00840668"/>
    <w:rsid w:val="00842A77"/>
    <w:rsid w:val="00842D91"/>
    <w:rsid w:val="0085093E"/>
    <w:rsid w:val="00862224"/>
    <w:rsid w:val="008623BA"/>
    <w:rsid w:val="008644B0"/>
    <w:rsid w:val="008768CA"/>
    <w:rsid w:val="0088160D"/>
    <w:rsid w:val="0088287B"/>
    <w:rsid w:val="00882B0F"/>
    <w:rsid w:val="0088552F"/>
    <w:rsid w:val="008B44DC"/>
    <w:rsid w:val="008C2C6E"/>
    <w:rsid w:val="008C384C"/>
    <w:rsid w:val="008D297D"/>
    <w:rsid w:val="008D42E4"/>
    <w:rsid w:val="008D73DA"/>
    <w:rsid w:val="008E2D68"/>
    <w:rsid w:val="008E56E4"/>
    <w:rsid w:val="008E6756"/>
    <w:rsid w:val="0090255D"/>
    <w:rsid w:val="0090271F"/>
    <w:rsid w:val="00902E23"/>
    <w:rsid w:val="009114B3"/>
    <w:rsid w:val="009114D7"/>
    <w:rsid w:val="0091348E"/>
    <w:rsid w:val="00917CCB"/>
    <w:rsid w:val="00927D80"/>
    <w:rsid w:val="00931F89"/>
    <w:rsid w:val="00933FB0"/>
    <w:rsid w:val="00942EC2"/>
    <w:rsid w:val="00944F31"/>
    <w:rsid w:val="0095782D"/>
    <w:rsid w:val="0098583A"/>
    <w:rsid w:val="00992782"/>
    <w:rsid w:val="00993D20"/>
    <w:rsid w:val="009A02D0"/>
    <w:rsid w:val="009A3C3E"/>
    <w:rsid w:val="009A729E"/>
    <w:rsid w:val="009A76F1"/>
    <w:rsid w:val="009B0A48"/>
    <w:rsid w:val="009B5C21"/>
    <w:rsid w:val="009D4F20"/>
    <w:rsid w:val="009E05A3"/>
    <w:rsid w:val="009F37B7"/>
    <w:rsid w:val="009F6B24"/>
    <w:rsid w:val="00A05413"/>
    <w:rsid w:val="00A10F02"/>
    <w:rsid w:val="00A112E5"/>
    <w:rsid w:val="00A164B4"/>
    <w:rsid w:val="00A2177F"/>
    <w:rsid w:val="00A26956"/>
    <w:rsid w:val="00A27486"/>
    <w:rsid w:val="00A53724"/>
    <w:rsid w:val="00A56066"/>
    <w:rsid w:val="00A71AEB"/>
    <w:rsid w:val="00A73129"/>
    <w:rsid w:val="00A82346"/>
    <w:rsid w:val="00A83F6E"/>
    <w:rsid w:val="00A90F43"/>
    <w:rsid w:val="00A92BA1"/>
    <w:rsid w:val="00A95A32"/>
    <w:rsid w:val="00A97DDB"/>
    <w:rsid w:val="00AA1416"/>
    <w:rsid w:val="00AB4A5D"/>
    <w:rsid w:val="00AC6BC6"/>
    <w:rsid w:val="00AD0DA7"/>
    <w:rsid w:val="00AD1922"/>
    <w:rsid w:val="00AD2F5F"/>
    <w:rsid w:val="00AE1AA8"/>
    <w:rsid w:val="00AE295A"/>
    <w:rsid w:val="00AE65E2"/>
    <w:rsid w:val="00AE6955"/>
    <w:rsid w:val="00AF1460"/>
    <w:rsid w:val="00AF41E3"/>
    <w:rsid w:val="00B10BA0"/>
    <w:rsid w:val="00B13557"/>
    <w:rsid w:val="00B15449"/>
    <w:rsid w:val="00B24721"/>
    <w:rsid w:val="00B253BE"/>
    <w:rsid w:val="00B26F19"/>
    <w:rsid w:val="00B300D1"/>
    <w:rsid w:val="00B35EFE"/>
    <w:rsid w:val="00B3614D"/>
    <w:rsid w:val="00B36C2D"/>
    <w:rsid w:val="00B37332"/>
    <w:rsid w:val="00B446D0"/>
    <w:rsid w:val="00B54583"/>
    <w:rsid w:val="00B55FDA"/>
    <w:rsid w:val="00B77ACF"/>
    <w:rsid w:val="00B806C8"/>
    <w:rsid w:val="00B93086"/>
    <w:rsid w:val="00BA19ED"/>
    <w:rsid w:val="00BA4B8D"/>
    <w:rsid w:val="00BA5595"/>
    <w:rsid w:val="00BA7FE2"/>
    <w:rsid w:val="00BC0F7D"/>
    <w:rsid w:val="00BD2E6D"/>
    <w:rsid w:val="00BD45AE"/>
    <w:rsid w:val="00BD4B7D"/>
    <w:rsid w:val="00BD7D31"/>
    <w:rsid w:val="00BE2259"/>
    <w:rsid w:val="00BE22E5"/>
    <w:rsid w:val="00BE3255"/>
    <w:rsid w:val="00BE6801"/>
    <w:rsid w:val="00BF0740"/>
    <w:rsid w:val="00BF128E"/>
    <w:rsid w:val="00BF7E7B"/>
    <w:rsid w:val="00C074DD"/>
    <w:rsid w:val="00C1496A"/>
    <w:rsid w:val="00C30315"/>
    <w:rsid w:val="00C33079"/>
    <w:rsid w:val="00C37EE3"/>
    <w:rsid w:val="00C4196B"/>
    <w:rsid w:val="00C45231"/>
    <w:rsid w:val="00C54781"/>
    <w:rsid w:val="00C551FF"/>
    <w:rsid w:val="00C6101A"/>
    <w:rsid w:val="00C715EE"/>
    <w:rsid w:val="00C72833"/>
    <w:rsid w:val="00C7486C"/>
    <w:rsid w:val="00C80F1D"/>
    <w:rsid w:val="00C865D2"/>
    <w:rsid w:val="00C86827"/>
    <w:rsid w:val="00C876FF"/>
    <w:rsid w:val="00C91962"/>
    <w:rsid w:val="00C93F40"/>
    <w:rsid w:val="00C972A8"/>
    <w:rsid w:val="00CA2EB5"/>
    <w:rsid w:val="00CA3D0C"/>
    <w:rsid w:val="00CB7F6B"/>
    <w:rsid w:val="00CC02B3"/>
    <w:rsid w:val="00CC7B7F"/>
    <w:rsid w:val="00CE1991"/>
    <w:rsid w:val="00CE1B1A"/>
    <w:rsid w:val="00CE406F"/>
    <w:rsid w:val="00CE6F4E"/>
    <w:rsid w:val="00CF67B9"/>
    <w:rsid w:val="00D0042C"/>
    <w:rsid w:val="00D01D2D"/>
    <w:rsid w:val="00D10CF6"/>
    <w:rsid w:val="00D135EE"/>
    <w:rsid w:val="00D17747"/>
    <w:rsid w:val="00D217B3"/>
    <w:rsid w:val="00D22784"/>
    <w:rsid w:val="00D268AB"/>
    <w:rsid w:val="00D4000C"/>
    <w:rsid w:val="00D57972"/>
    <w:rsid w:val="00D63BBE"/>
    <w:rsid w:val="00D675A9"/>
    <w:rsid w:val="00D738D6"/>
    <w:rsid w:val="00D755EB"/>
    <w:rsid w:val="00D75EA8"/>
    <w:rsid w:val="00D76048"/>
    <w:rsid w:val="00D820DD"/>
    <w:rsid w:val="00D82E6F"/>
    <w:rsid w:val="00D87E00"/>
    <w:rsid w:val="00D9134D"/>
    <w:rsid w:val="00DA23EC"/>
    <w:rsid w:val="00DA7A03"/>
    <w:rsid w:val="00DB1818"/>
    <w:rsid w:val="00DB4C82"/>
    <w:rsid w:val="00DB5B64"/>
    <w:rsid w:val="00DC309B"/>
    <w:rsid w:val="00DC4DA2"/>
    <w:rsid w:val="00DD4C17"/>
    <w:rsid w:val="00DD71F0"/>
    <w:rsid w:val="00DD74A5"/>
    <w:rsid w:val="00DE6C68"/>
    <w:rsid w:val="00DF221F"/>
    <w:rsid w:val="00DF2B1F"/>
    <w:rsid w:val="00DF5DB2"/>
    <w:rsid w:val="00DF62CD"/>
    <w:rsid w:val="00E16509"/>
    <w:rsid w:val="00E27520"/>
    <w:rsid w:val="00E3402C"/>
    <w:rsid w:val="00E3522B"/>
    <w:rsid w:val="00E44582"/>
    <w:rsid w:val="00E445C5"/>
    <w:rsid w:val="00E45732"/>
    <w:rsid w:val="00E53966"/>
    <w:rsid w:val="00E53B79"/>
    <w:rsid w:val="00E56586"/>
    <w:rsid w:val="00E63F00"/>
    <w:rsid w:val="00E65318"/>
    <w:rsid w:val="00E7280C"/>
    <w:rsid w:val="00E75AD2"/>
    <w:rsid w:val="00E77645"/>
    <w:rsid w:val="00E81D69"/>
    <w:rsid w:val="00E93A0E"/>
    <w:rsid w:val="00EA15B0"/>
    <w:rsid w:val="00EA478D"/>
    <w:rsid w:val="00EA5EA7"/>
    <w:rsid w:val="00EC4A25"/>
    <w:rsid w:val="00ED395C"/>
    <w:rsid w:val="00ED4FED"/>
    <w:rsid w:val="00ED6A19"/>
    <w:rsid w:val="00ED764C"/>
    <w:rsid w:val="00EE57B4"/>
    <w:rsid w:val="00EE6E61"/>
    <w:rsid w:val="00EF608C"/>
    <w:rsid w:val="00EF686A"/>
    <w:rsid w:val="00F025A2"/>
    <w:rsid w:val="00F037F6"/>
    <w:rsid w:val="00F04712"/>
    <w:rsid w:val="00F04E2B"/>
    <w:rsid w:val="00F11EAF"/>
    <w:rsid w:val="00F13360"/>
    <w:rsid w:val="00F22EC7"/>
    <w:rsid w:val="00F325C8"/>
    <w:rsid w:val="00F34067"/>
    <w:rsid w:val="00F344E0"/>
    <w:rsid w:val="00F417F4"/>
    <w:rsid w:val="00F4728B"/>
    <w:rsid w:val="00F63E19"/>
    <w:rsid w:val="00F63E82"/>
    <w:rsid w:val="00F653B8"/>
    <w:rsid w:val="00F74452"/>
    <w:rsid w:val="00F7707F"/>
    <w:rsid w:val="00F811A4"/>
    <w:rsid w:val="00F9008D"/>
    <w:rsid w:val="00F97CA6"/>
    <w:rsid w:val="00FA09B7"/>
    <w:rsid w:val="00FA1266"/>
    <w:rsid w:val="00FC1192"/>
    <w:rsid w:val="00FC1535"/>
    <w:rsid w:val="00FC1AAC"/>
    <w:rsid w:val="00FC58F2"/>
    <w:rsid w:val="00FD0BC9"/>
    <w:rsid w:val="00FD54C2"/>
    <w:rsid w:val="00FE1B62"/>
    <w:rsid w:val="00FE5F7A"/>
    <w:rsid w:val="00FF38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Plain Text"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link w:val="Heading1Char"/>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aliases w:val="h2,2nd level,H2,UNDERRUBRIK 1-2,†berschrift 2,õberschrift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link w:val="Heading6Char"/>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link w:val="HeaderCha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Zchn"/>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har"/>
    <w:qFormat/>
    <w:pPr>
      <w:keepNext/>
      <w:keepLines/>
      <w:spacing w:after="0"/>
    </w:pPr>
    <w:rPr>
      <w:rFonts w:ascii="Arial" w:hAnsi="Arial"/>
      <w:sz w:val="18"/>
    </w:rPr>
  </w:style>
  <w:style w:type="paragraph" w:customStyle="1" w:styleId="TAH">
    <w:name w:val="TAH"/>
    <w:basedOn w:val="TAC"/>
    <w:link w:val="TAHChar"/>
    <w:qFormat/>
    <w:rPr>
      <w:b/>
    </w:rPr>
  </w:style>
  <w:style w:type="paragraph" w:customStyle="1" w:styleId="TAC">
    <w:name w:val="TAC"/>
    <w:basedOn w:val="TAL"/>
    <w:link w:val="TACChar"/>
    <w:qFormat/>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link w:val="EXChar"/>
    <w:qFormat/>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qFormat/>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aliases w:val="EN,Editor's Noteormal"/>
    <w:basedOn w:val="NO"/>
    <w:link w:val="EditorsNoteCh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link w:val="TANChar"/>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aliases w:val="left"/>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link w:val="B2Char"/>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character" w:customStyle="1" w:styleId="EditorsNoteChar">
    <w:name w:val="Editor's Note Char"/>
    <w:aliases w:val="EN Char"/>
    <w:link w:val="EditorsNote"/>
    <w:qFormat/>
    <w:locked/>
    <w:rsid w:val="00312C76"/>
    <w:rPr>
      <w:color w:val="FF0000"/>
      <w:lang w:eastAsia="en-US"/>
    </w:rPr>
  </w:style>
  <w:style w:type="character" w:customStyle="1" w:styleId="Heading1Char">
    <w:name w:val="Heading 1 Char"/>
    <w:link w:val="Heading1"/>
    <w:rsid w:val="00312C76"/>
    <w:rPr>
      <w:rFonts w:ascii="Arial" w:hAnsi="Arial"/>
      <w:sz w:val="36"/>
      <w:lang w:eastAsia="en-US"/>
    </w:rPr>
  </w:style>
  <w:style w:type="character" w:customStyle="1" w:styleId="Heading2Char">
    <w:name w:val="Heading 2 Char"/>
    <w:aliases w:val="h2 Char,2nd level Char,H2 Char,UNDERRUBRIK 1-2 Char,†berschrift 2 Char,õberschrift 2 Char"/>
    <w:link w:val="Heading2"/>
    <w:rsid w:val="00312C76"/>
    <w:rPr>
      <w:rFonts w:ascii="Arial" w:hAnsi="Arial"/>
      <w:sz w:val="32"/>
      <w:lang w:eastAsia="en-US"/>
    </w:rPr>
  </w:style>
  <w:style w:type="character" w:customStyle="1" w:styleId="Heading3Char">
    <w:name w:val="Heading 3 Char"/>
    <w:link w:val="Heading3"/>
    <w:rsid w:val="00312C76"/>
    <w:rPr>
      <w:rFonts w:ascii="Arial" w:hAnsi="Arial"/>
      <w:sz w:val="28"/>
      <w:lang w:eastAsia="en-US"/>
    </w:rPr>
  </w:style>
  <w:style w:type="character" w:customStyle="1" w:styleId="TALChar">
    <w:name w:val="TAL Char"/>
    <w:link w:val="TAL"/>
    <w:qFormat/>
    <w:rsid w:val="00312C76"/>
    <w:rPr>
      <w:rFonts w:ascii="Arial" w:hAnsi="Arial"/>
      <w:sz w:val="18"/>
      <w:lang w:eastAsia="en-US"/>
    </w:rPr>
  </w:style>
  <w:style w:type="character" w:customStyle="1" w:styleId="B1Char">
    <w:name w:val="B1 Char"/>
    <w:link w:val="B1"/>
    <w:qFormat/>
    <w:rsid w:val="00312C76"/>
    <w:rPr>
      <w:lang w:eastAsia="en-US"/>
    </w:rPr>
  </w:style>
  <w:style w:type="character" w:customStyle="1" w:styleId="THChar">
    <w:name w:val="TH Char"/>
    <w:link w:val="TH"/>
    <w:qFormat/>
    <w:rsid w:val="00312C76"/>
    <w:rPr>
      <w:rFonts w:ascii="Arial" w:hAnsi="Arial"/>
      <w:b/>
      <w:lang w:eastAsia="en-US"/>
    </w:rPr>
  </w:style>
  <w:style w:type="character" w:customStyle="1" w:styleId="TFChar">
    <w:name w:val="TF Char"/>
    <w:link w:val="TF"/>
    <w:qFormat/>
    <w:locked/>
    <w:rsid w:val="00312C76"/>
    <w:rPr>
      <w:rFonts w:ascii="Arial" w:hAnsi="Arial"/>
      <w:b/>
      <w:lang w:eastAsia="en-US"/>
    </w:rPr>
  </w:style>
  <w:style w:type="character" w:customStyle="1" w:styleId="NOZchn">
    <w:name w:val="NO Zchn"/>
    <w:link w:val="NO"/>
    <w:rsid w:val="00312C76"/>
    <w:rPr>
      <w:lang w:eastAsia="en-US"/>
    </w:rPr>
  </w:style>
  <w:style w:type="character" w:customStyle="1" w:styleId="NOChar">
    <w:name w:val="NO Char"/>
    <w:qFormat/>
    <w:locked/>
    <w:rsid w:val="00312C76"/>
    <w:rPr>
      <w:rFonts w:ascii="Times New Roman" w:hAnsi="Times New Roman"/>
      <w:lang w:val="en-GB" w:eastAsia="en-US"/>
    </w:rPr>
  </w:style>
  <w:style w:type="paragraph" w:styleId="Revision">
    <w:name w:val="Revision"/>
    <w:hidden/>
    <w:uiPriority w:val="99"/>
    <w:semiHidden/>
    <w:rsid w:val="00312C76"/>
    <w:rPr>
      <w:lang w:eastAsia="en-US"/>
    </w:rPr>
  </w:style>
  <w:style w:type="character" w:customStyle="1" w:styleId="TAHChar">
    <w:name w:val="TAH Char"/>
    <w:link w:val="TAH"/>
    <w:qFormat/>
    <w:locked/>
    <w:rsid w:val="00312C76"/>
    <w:rPr>
      <w:rFonts w:ascii="Arial" w:hAnsi="Arial"/>
      <w:b/>
      <w:sz w:val="18"/>
      <w:lang w:eastAsia="en-US"/>
    </w:rPr>
  </w:style>
  <w:style w:type="character" w:customStyle="1" w:styleId="TALCar">
    <w:name w:val="TAL Car"/>
    <w:qFormat/>
    <w:locked/>
    <w:rsid w:val="00312C76"/>
    <w:rPr>
      <w:rFonts w:ascii="Arial" w:hAnsi="Arial"/>
      <w:sz w:val="18"/>
      <w:lang w:val="en-GB"/>
    </w:rPr>
  </w:style>
  <w:style w:type="paragraph" w:styleId="Index2">
    <w:name w:val="index 2"/>
    <w:basedOn w:val="Index1"/>
    <w:rsid w:val="00312C76"/>
    <w:pPr>
      <w:ind w:left="284"/>
    </w:pPr>
  </w:style>
  <w:style w:type="paragraph" w:styleId="Index1">
    <w:name w:val="index 1"/>
    <w:basedOn w:val="Normal"/>
    <w:rsid w:val="00312C76"/>
    <w:pPr>
      <w:keepLines/>
      <w:spacing w:after="0"/>
    </w:pPr>
  </w:style>
  <w:style w:type="paragraph" w:styleId="ListNumber2">
    <w:name w:val="List Number 2"/>
    <w:basedOn w:val="ListNumber"/>
    <w:rsid w:val="00312C76"/>
    <w:pPr>
      <w:ind w:left="851"/>
    </w:pPr>
  </w:style>
  <w:style w:type="character" w:styleId="FootnoteReference">
    <w:name w:val="footnote reference"/>
    <w:rsid w:val="00312C76"/>
    <w:rPr>
      <w:b/>
      <w:position w:val="6"/>
      <w:sz w:val="16"/>
    </w:rPr>
  </w:style>
  <w:style w:type="paragraph" w:styleId="FootnoteText">
    <w:name w:val="footnote text"/>
    <w:basedOn w:val="Normal"/>
    <w:link w:val="FootnoteTextChar"/>
    <w:rsid w:val="00312C76"/>
    <w:pPr>
      <w:keepLines/>
      <w:spacing w:after="0"/>
      <w:ind w:left="454" w:hanging="454"/>
    </w:pPr>
    <w:rPr>
      <w:sz w:val="16"/>
    </w:rPr>
  </w:style>
  <w:style w:type="character" w:customStyle="1" w:styleId="FootnoteTextChar">
    <w:name w:val="Footnote Text Char"/>
    <w:link w:val="FootnoteText"/>
    <w:rsid w:val="00312C76"/>
    <w:rPr>
      <w:sz w:val="16"/>
      <w:lang w:eastAsia="en-US"/>
    </w:rPr>
  </w:style>
  <w:style w:type="paragraph" w:styleId="ListBullet2">
    <w:name w:val="List Bullet 2"/>
    <w:basedOn w:val="ListBullet"/>
    <w:rsid w:val="00312C76"/>
    <w:pPr>
      <w:ind w:left="851"/>
    </w:pPr>
  </w:style>
  <w:style w:type="paragraph" w:styleId="ListBullet3">
    <w:name w:val="List Bullet 3"/>
    <w:basedOn w:val="ListBullet2"/>
    <w:rsid w:val="00312C76"/>
    <w:pPr>
      <w:ind w:left="1135"/>
    </w:pPr>
  </w:style>
  <w:style w:type="paragraph" w:styleId="ListNumber">
    <w:name w:val="List Number"/>
    <w:basedOn w:val="List"/>
    <w:rsid w:val="00312C76"/>
  </w:style>
  <w:style w:type="paragraph" w:styleId="List2">
    <w:name w:val="List 2"/>
    <w:basedOn w:val="List"/>
    <w:rsid w:val="00312C76"/>
    <w:pPr>
      <w:ind w:left="851"/>
    </w:pPr>
  </w:style>
  <w:style w:type="paragraph" w:styleId="List3">
    <w:name w:val="List 3"/>
    <w:basedOn w:val="List2"/>
    <w:rsid w:val="00312C76"/>
    <w:pPr>
      <w:ind w:left="1135"/>
    </w:pPr>
  </w:style>
  <w:style w:type="paragraph" w:styleId="List4">
    <w:name w:val="List 4"/>
    <w:basedOn w:val="List3"/>
    <w:rsid w:val="00312C76"/>
    <w:pPr>
      <w:ind w:left="1418"/>
    </w:pPr>
  </w:style>
  <w:style w:type="paragraph" w:styleId="List5">
    <w:name w:val="List 5"/>
    <w:basedOn w:val="List4"/>
    <w:rsid w:val="00312C76"/>
    <w:pPr>
      <w:ind w:left="1702"/>
    </w:pPr>
  </w:style>
  <w:style w:type="paragraph" w:styleId="List">
    <w:name w:val="List"/>
    <w:basedOn w:val="Normal"/>
    <w:rsid w:val="00312C76"/>
    <w:pPr>
      <w:ind w:left="568" w:hanging="284"/>
    </w:pPr>
  </w:style>
  <w:style w:type="paragraph" w:styleId="ListBullet">
    <w:name w:val="List Bullet"/>
    <w:basedOn w:val="List"/>
    <w:rsid w:val="00312C76"/>
  </w:style>
  <w:style w:type="paragraph" w:styleId="ListBullet4">
    <w:name w:val="List Bullet 4"/>
    <w:basedOn w:val="ListBullet3"/>
    <w:rsid w:val="00312C76"/>
    <w:pPr>
      <w:ind w:left="1418"/>
    </w:pPr>
  </w:style>
  <w:style w:type="paragraph" w:styleId="ListBullet5">
    <w:name w:val="List Bullet 5"/>
    <w:basedOn w:val="ListBullet4"/>
    <w:rsid w:val="00312C76"/>
    <w:pPr>
      <w:ind w:left="1702"/>
    </w:pPr>
  </w:style>
  <w:style w:type="paragraph" w:customStyle="1" w:styleId="CRCoverPage">
    <w:name w:val="CR Cover Page"/>
    <w:rsid w:val="00312C76"/>
    <w:pPr>
      <w:numPr>
        <w:numId w:val="24"/>
      </w:numPr>
      <w:tabs>
        <w:tab w:val="clear" w:pos="643"/>
      </w:tabs>
      <w:spacing w:after="120"/>
      <w:ind w:left="0" w:firstLine="0"/>
    </w:pPr>
    <w:rPr>
      <w:rFonts w:ascii="Arial" w:hAnsi="Arial"/>
      <w:lang w:eastAsia="en-US"/>
    </w:rPr>
  </w:style>
  <w:style w:type="paragraph" w:customStyle="1" w:styleId="tdoc-header">
    <w:name w:val="tdoc-header"/>
    <w:rsid w:val="00312C76"/>
    <w:rPr>
      <w:rFonts w:ascii="Arial" w:hAnsi="Arial"/>
      <w:sz w:val="24"/>
      <w:lang w:eastAsia="en-US"/>
    </w:rPr>
  </w:style>
  <w:style w:type="character" w:styleId="CommentReference">
    <w:name w:val="annotation reference"/>
    <w:rsid w:val="00312C76"/>
    <w:rPr>
      <w:sz w:val="16"/>
    </w:rPr>
  </w:style>
  <w:style w:type="paragraph" w:styleId="CommentText">
    <w:name w:val="annotation text"/>
    <w:basedOn w:val="Normal"/>
    <w:link w:val="CommentTextChar"/>
    <w:rsid w:val="00312C76"/>
  </w:style>
  <w:style w:type="character" w:customStyle="1" w:styleId="CommentTextChar">
    <w:name w:val="Comment Text Char"/>
    <w:link w:val="CommentText"/>
    <w:rsid w:val="00312C76"/>
    <w:rPr>
      <w:lang w:eastAsia="en-US"/>
    </w:rPr>
  </w:style>
  <w:style w:type="paragraph" w:styleId="CommentSubject">
    <w:name w:val="annotation subject"/>
    <w:basedOn w:val="CommentText"/>
    <w:next w:val="CommentText"/>
    <w:link w:val="CommentSubjectChar"/>
    <w:rsid w:val="00312C76"/>
    <w:rPr>
      <w:b/>
      <w:bCs/>
    </w:rPr>
  </w:style>
  <w:style w:type="character" w:customStyle="1" w:styleId="CommentSubjectChar">
    <w:name w:val="Comment Subject Char"/>
    <w:link w:val="CommentSubject"/>
    <w:rsid w:val="00312C76"/>
    <w:rPr>
      <w:b/>
      <w:bCs/>
      <w:lang w:eastAsia="en-US"/>
    </w:rPr>
  </w:style>
  <w:style w:type="paragraph" w:styleId="DocumentMap">
    <w:name w:val="Document Map"/>
    <w:basedOn w:val="Normal"/>
    <w:link w:val="DocumentMapChar"/>
    <w:rsid w:val="00312C76"/>
    <w:pPr>
      <w:shd w:val="clear" w:color="auto" w:fill="000080"/>
    </w:pPr>
    <w:rPr>
      <w:rFonts w:ascii="Tahoma" w:hAnsi="Tahoma" w:cs="Tahoma"/>
    </w:rPr>
  </w:style>
  <w:style w:type="character" w:customStyle="1" w:styleId="DocumentMapChar">
    <w:name w:val="Document Map Char"/>
    <w:link w:val="DocumentMap"/>
    <w:rsid w:val="00312C76"/>
    <w:rPr>
      <w:rFonts w:ascii="Tahoma" w:hAnsi="Tahoma" w:cs="Tahoma"/>
      <w:shd w:val="clear" w:color="auto" w:fill="000080"/>
      <w:lang w:eastAsia="en-US"/>
    </w:rPr>
  </w:style>
  <w:style w:type="character" w:customStyle="1" w:styleId="Heading4Char">
    <w:name w:val="Heading 4 Char"/>
    <w:link w:val="Heading4"/>
    <w:rsid w:val="00312C76"/>
    <w:rPr>
      <w:rFonts w:ascii="Arial" w:hAnsi="Arial"/>
      <w:sz w:val="24"/>
      <w:lang w:eastAsia="en-US"/>
    </w:rPr>
  </w:style>
  <w:style w:type="character" w:customStyle="1" w:styleId="Heading8Char">
    <w:name w:val="Heading 8 Char"/>
    <w:link w:val="Heading8"/>
    <w:rsid w:val="00312C76"/>
    <w:rPr>
      <w:rFonts w:ascii="Arial" w:hAnsi="Arial"/>
      <w:sz w:val="36"/>
      <w:lang w:eastAsia="en-US"/>
    </w:rPr>
  </w:style>
  <w:style w:type="paragraph" w:styleId="Caption">
    <w:name w:val="caption"/>
    <w:basedOn w:val="Normal"/>
    <w:next w:val="Normal"/>
    <w:unhideWhenUsed/>
    <w:qFormat/>
    <w:rsid w:val="00312C76"/>
    <w:pPr>
      <w:spacing w:after="0"/>
    </w:pPr>
    <w:rPr>
      <w:rFonts w:eastAsia="MS Mincho"/>
      <w:b/>
      <w:bCs/>
      <w:lang w:eastAsia="ja-JP"/>
    </w:rPr>
  </w:style>
  <w:style w:type="character" w:customStyle="1" w:styleId="Heading5Char">
    <w:name w:val="Heading 5 Char"/>
    <w:link w:val="Heading5"/>
    <w:rsid w:val="00312C76"/>
    <w:rPr>
      <w:rFonts w:ascii="Arial" w:hAnsi="Arial"/>
      <w:sz w:val="22"/>
      <w:lang w:eastAsia="en-US"/>
    </w:rPr>
  </w:style>
  <w:style w:type="character" w:customStyle="1" w:styleId="Heading6Char">
    <w:name w:val="Heading 6 Char"/>
    <w:link w:val="Heading6"/>
    <w:rsid w:val="00312C76"/>
    <w:rPr>
      <w:rFonts w:ascii="Arial" w:hAnsi="Arial"/>
      <w:lang w:eastAsia="en-US"/>
    </w:rPr>
  </w:style>
  <w:style w:type="character" w:customStyle="1" w:styleId="TACChar">
    <w:name w:val="TAC Char"/>
    <w:link w:val="TAC"/>
    <w:qFormat/>
    <w:locked/>
    <w:rsid w:val="00312C76"/>
    <w:rPr>
      <w:rFonts w:ascii="Arial" w:hAnsi="Arial"/>
      <w:sz w:val="18"/>
      <w:lang w:eastAsia="en-US"/>
    </w:rPr>
  </w:style>
  <w:style w:type="character" w:customStyle="1" w:styleId="HeaderChar">
    <w:name w:val="Header Char"/>
    <w:link w:val="Header"/>
    <w:rsid w:val="00312C76"/>
    <w:rPr>
      <w:rFonts w:ascii="Arial" w:hAnsi="Arial"/>
      <w:b/>
      <w:sz w:val="18"/>
      <w:lang w:eastAsia="ja-JP"/>
    </w:rPr>
  </w:style>
  <w:style w:type="paragraph" w:styleId="NormalWeb">
    <w:name w:val="Normal (Web)"/>
    <w:basedOn w:val="Normal"/>
    <w:uiPriority w:val="99"/>
    <w:unhideWhenUsed/>
    <w:rsid w:val="00312C76"/>
    <w:pPr>
      <w:spacing w:before="100" w:beforeAutospacing="1" w:after="100" w:afterAutospacing="1"/>
    </w:pPr>
    <w:rPr>
      <w:rFonts w:eastAsia="SimSun"/>
      <w:sz w:val="24"/>
      <w:szCs w:val="24"/>
      <w:lang w:eastAsia="en-GB"/>
    </w:rPr>
  </w:style>
  <w:style w:type="character" w:customStyle="1" w:styleId="apple-converted-space">
    <w:name w:val="apple-converted-space"/>
    <w:rsid w:val="00312C76"/>
  </w:style>
  <w:style w:type="paragraph" w:customStyle="1" w:styleId="Norma">
    <w:name w:val="Norma"/>
    <w:basedOn w:val="Heading4"/>
    <w:rsid w:val="00312C76"/>
    <w:rPr>
      <w:rFonts w:eastAsia="SimSun"/>
    </w:rPr>
  </w:style>
  <w:style w:type="paragraph" w:styleId="PlainText">
    <w:name w:val="Plain Text"/>
    <w:basedOn w:val="Normal"/>
    <w:link w:val="PlainTextChar"/>
    <w:uiPriority w:val="99"/>
    <w:unhideWhenUsed/>
    <w:rsid w:val="00312C76"/>
    <w:pPr>
      <w:spacing w:after="0"/>
    </w:pPr>
    <w:rPr>
      <w:rFonts w:ascii="Calibri" w:eastAsia="Calibri" w:hAnsi="Calibri"/>
      <w:sz w:val="22"/>
      <w:szCs w:val="21"/>
      <w:lang w:eastAsia="x-none"/>
    </w:rPr>
  </w:style>
  <w:style w:type="character" w:customStyle="1" w:styleId="PlainTextChar">
    <w:name w:val="Plain Text Char"/>
    <w:link w:val="PlainText"/>
    <w:uiPriority w:val="99"/>
    <w:rsid w:val="00312C76"/>
    <w:rPr>
      <w:rFonts w:ascii="Calibri" w:eastAsia="Calibri" w:hAnsi="Calibri"/>
      <w:sz w:val="22"/>
      <w:szCs w:val="21"/>
      <w:lang w:eastAsia="x-none"/>
    </w:rPr>
  </w:style>
  <w:style w:type="paragraph" w:customStyle="1" w:styleId="Figuretitle">
    <w:name w:val="Figure title"/>
    <w:basedOn w:val="TF"/>
    <w:link w:val="FiguretitleChar"/>
    <w:qFormat/>
    <w:rsid w:val="00312C76"/>
    <w:rPr>
      <w:rFonts w:eastAsia="SimSun"/>
      <w:lang w:eastAsia="x-none"/>
    </w:rPr>
  </w:style>
  <w:style w:type="paragraph" w:customStyle="1" w:styleId="toprow">
    <w:name w:val="top row"/>
    <w:basedOn w:val="TAH"/>
    <w:link w:val="toprowChar"/>
    <w:qFormat/>
    <w:rsid w:val="00312C76"/>
    <w:rPr>
      <w:rFonts w:eastAsia="SimSun"/>
      <w:lang w:eastAsia="x-none"/>
    </w:rPr>
  </w:style>
  <w:style w:type="character" w:customStyle="1" w:styleId="FiguretitleChar">
    <w:name w:val="Figure title Char"/>
    <w:link w:val="Figuretitle"/>
    <w:rsid w:val="00312C76"/>
    <w:rPr>
      <w:rFonts w:ascii="Arial" w:eastAsia="SimSun" w:hAnsi="Arial"/>
      <w:b/>
      <w:lang w:eastAsia="x-none"/>
    </w:rPr>
  </w:style>
  <w:style w:type="paragraph" w:customStyle="1" w:styleId="tablecontent">
    <w:name w:val="table content"/>
    <w:basedOn w:val="TAL"/>
    <w:link w:val="tablecontentChar"/>
    <w:qFormat/>
    <w:rsid w:val="00312C76"/>
    <w:rPr>
      <w:rFonts w:eastAsia="SimSun"/>
      <w:lang w:eastAsia="x-none"/>
    </w:rPr>
  </w:style>
  <w:style w:type="character" w:customStyle="1" w:styleId="toprowChar">
    <w:name w:val="top row Char"/>
    <w:link w:val="toprow"/>
    <w:rsid w:val="00312C76"/>
    <w:rPr>
      <w:rFonts w:ascii="Arial" w:eastAsia="SimSun" w:hAnsi="Arial"/>
      <w:b/>
      <w:sz w:val="18"/>
      <w:lang w:eastAsia="x-none"/>
    </w:rPr>
  </w:style>
  <w:style w:type="character" w:customStyle="1" w:styleId="tablecontentChar">
    <w:name w:val="table content Char"/>
    <w:link w:val="tablecontent"/>
    <w:rsid w:val="00312C76"/>
    <w:rPr>
      <w:rFonts w:ascii="Arial" w:eastAsia="SimSun" w:hAnsi="Arial"/>
      <w:sz w:val="18"/>
      <w:lang w:eastAsia="x-none"/>
    </w:rPr>
  </w:style>
  <w:style w:type="character" w:customStyle="1" w:styleId="TAHCar">
    <w:name w:val="TAH Car"/>
    <w:qFormat/>
    <w:locked/>
    <w:rsid w:val="00312C76"/>
    <w:rPr>
      <w:rFonts w:ascii="Arial" w:hAnsi="Arial" w:cs="Arial"/>
      <w:b/>
      <w:sz w:val="18"/>
      <w:lang w:val="en-GB" w:eastAsia="x-none"/>
    </w:rPr>
  </w:style>
  <w:style w:type="character" w:customStyle="1" w:styleId="EXChar">
    <w:name w:val="EX Char"/>
    <w:link w:val="EX"/>
    <w:rsid w:val="00312C76"/>
    <w:rPr>
      <w:lang w:eastAsia="en-US"/>
    </w:rPr>
  </w:style>
  <w:style w:type="character" w:customStyle="1" w:styleId="EXCar">
    <w:name w:val="EX Car"/>
    <w:qFormat/>
    <w:rsid w:val="002475D8"/>
    <w:rPr>
      <w:rFonts w:ascii="Times New Roman" w:hAnsi="Times New Roman"/>
      <w:lang w:val="en-GB" w:eastAsia="en-US"/>
    </w:rPr>
  </w:style>
  <w:style w:type="paragraph" w:styleId="Bibliography">
    <w:name w:val="Bibliography"/>
    <w:basedOn w:val="Normal"/>
    <w:next w:val="Normal"/>
    <w:uiPriority w:val="37"/>
    <w:semiHidden/>
    <w:unhideWhenUsed/>
    <w:rsid w:val="00E3402C"/>
  </w:style>
  <w:style w:type="paragraph" w:styleId="BlockText">
    <w:name w:val="Block Text"/>
    <w:basedOn w:val="Normal"/>
    <w:rsid w:val="00E3402C"/>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E3402C"/>
    <w:pPr>
      <w:spacing w:after="120"/>
    </w:pPr>
  </w:style>
  <w:style w:type="character" w:customStyle="1" w:styleId="BodyTextChar">
    <w:name w:val="Body Text Char"/>
    <w:basedOn w:val="DefaultParagraphFont"/>
    <w:link w:val="BodyText"/>
    <w:rsid w:val="00E3402C"/>
    <w:rPr>
      <w:lang w:eastAsia="en-US"/>
    </w:rPr>
  </w:style>
  <w:style w:type="paragraph" w:styleId="BodyText2">
    <w:name w:val="Body Text 2"/>
    <w:basedOn w:val="Normal"/>
    <w:link w:val="BodyText2Char"/>
    <w:rsid w:val="00E3402C"/>
    <w:pPr>
      <w:spacing w:after="120" w:line="480" w:lineRule="auto"/>
    </w:pPr>
  </w:style>
  <w:style w:type="character" w:customStyle="1" w:styleId="BodyText2Char">
    <w:name w:val="Body Text 2 Char"/>
    <w:basedOn w:val="DefaultParagraphFont"/>
    <w:link w:val="BodyText2"/>
    <w:rsid w:val="00E3402C"/>
    <w:rPr>
      <w:lang w:eastAsia="en-US"/>
    </w:rPr>
  </w:style>
  <w:style w:type="paragraph" w:styleId="BodyText3">
    <w:name w:val="Body Text 3"/>
    <w:basedOn w:val="Normal"/>
    <w:link w:val="BodyText3Char"/>
    <w:rsid w:val="00E3402C"/>
    <w:pPr>
      <w:spacing w:after="120"/>
    </w:pPr>
    <w:rPr>
      <w:sz w:val="16"/>
      <w:szCs w:val="16"/>
    </w:rPr>
  </w:style>
  <w:style w:type="character" w:customStyle="1" w:styleId="BodyText3Char">
    <w:name w:val="Body Text 3 Char"/>
    <w:basedOn w:val="DefaultParagraphFont"/>
    <w:link w:val="BodyText3"/>
    <w:rsid w:val="00E3402C"/>
    <w:rPr>
      <w:sz w:val="16"/>
      <w:szCs w:val="16"/>
      <w:lang w:eastAsia="en-US"/>
    </w:rPr>
  </w:style>
  <w:style w:type="paragraph" w:styleId="BodyTextFirstIndent">
    <w:name w:val="Body Text First Indent"/>
    <w:basedOn w:val="BodyText"/>
    <w:link w:val="BodyTextFirstIndentChar"/>
    <w:rsid w:val="00E3402C"/>
    <w:pPr>
      <w:spacing w:after="180"/>
      <w:ind w:firstLine="360"/>
    </w:pPr>
  </w:style>
  <w:style w:type="character" w:customStyle="1" w:styleId="BodyTextFirstIndentChar">
    <w:name w:val="Body Text First Indent Char"/>
    <w:basedOn w:val="BodyTextChar"/>
    <w:link w:val="BodyTextFirstIndent"/>
    <w:rsid w:val="00E3402C"/>
    <w:rPr>
      <w:lang w:eastAsia="en-US"/>
    </w:rPr>
  </w:style>
  <w:style w:type="paragraph" w:styleId="BodyTextIndent">
    <w:name w:val="Body Text Indent"/>
    <w:basedOn w:val="Normal"/>
    <w:link w:val="BodyTextIndentChar"/>
    <w:rsid w:val="00E3402C"/>
    <w:pPr>
      <w:spacing w:after="120"/>
      <w:ind w:left="283"/>
    </w:pPr>
  </w:style>
  <w:style w:type="character" w:customStyle="1" w:styleId="BodyTextIndentChar">
    <w:name w:val="Body Text Indent Char"/>
    <w:basedOn w:val="DefaultParagraphFont"/>
    <w:link w:val="BodyTextIndent"/>
    <w:rsid w:val="00E3402C"/>
    <w:rPr>
      <w:lang w:eastAsia="en-US"/>
    </w:rPr>
  </w:style>
  <w:style w:type="paragraph" w:styleId="BodyTextFirstIndent2">
    <w:name w:val="Body Text First Indent 2"/>
    <w:basedOn w:val="BodyTextIndent"/>
    <w:link w:val="BodyTextFirstIndent2Char"/>
    <w:rsid w:val="00E3402C"/>
    <w:pPr>
      <w:spacing w:after="180"/>
      <w:ind w:left="360" w:firstLine="360"/>
    </w:pPr>
  </w:style>
  <w:style w:type="character" w:customStyle="1" w:styleId="BodyTextFirstIndent2Char">
    <w:name w:val="Body Text First Indent 2 Char"/>
    <w:basedOn w:val="BodyTextIndentChar"/>
    <w:link w:val="BodyTextFirstIndent2"/>
    <w:rsid w:val="00E3402C"/>
    <w:rPr>
      <w:lang w:eastAsia="en-US"/>
    </w:rPr>
  </w:style>
  <w:style w:type="paragraph" w:styleId="BodyTextIndent2">
    <w:name w:val="Body Text Indent 2"/>
    <w:basedOn w:val="Normal"/>
    <w:link w:val="BodyTextIndent2Char"/>
    <w:rsid w:val="00E3402C"/>
    <w:pPr>
      <w:spacing w:after="120" w:line="480" w:lineRule="auto"/>
      <w:ind w:left="283"/>
    </w:pPr>
  </w:style>
  <w:style w:type="character" w:customStyle="1" w:styleId="BodyTextIndent2Char">
    <w:name w:val="Body Text Indent 2 Char"/>
    <w:basedOn w:val="DefaultParagraphFont"/>
    <w:link w:val="BodyTextIndent2"/>
    <w:rsid w:val="00E3402C"/>
    <w:rPr>
      <w:lang w:eastAsia="en-US"/>
    </w:rPr>
  </w:style>
  <w:style w:type="paragraph" w:styleId="BodyTextIndent3">
    <w:name w:val="Body Text Indent 3"/>
    <w:basedOn w:val="Normal"/>
    <w:link w:val="BodyTextIndent3Char"/>
    <w:rsid w:val="00E3402C"/>
    <w:pPr>
      <w:spacing w:after="120"/>
      <w:ind w:left="283"/>
    </w:pPr>
    <w:rPr>
      <w:sz w:val="16"/>
      <w:szCs w:val="16"/>
    </w:rPr>
  </w:style>
  <w:style w:type="character" w:customStyle="1" w:styleId="BodyTextIndent3Char">
    <w:name w:val="Body Text Indent 3 Char"/>
    <w:basedOn w:val="DefaultParagraphFont"/>
    <w:link w:val="BodyTextIndent3"/>
    <w:rsid w:val="00E3402C"/>
    <w:rPr>
      <w:sz w:val="16"/>
      <w:szCs w:val="16"/>
      <w:lang w:eastAsia="en-US"/>
    </w:rPr>
  </w:style>
  <w:style w:type="paragraph" w:styleId="Closing">
    <w:name w:val="Closing"/>
    <w:basedOn w:val="Normal"/>
    <w:link w:val="ClosingChar"/>
    <w:rsid w:val="00E3402C"/>
    <w:pPr>
      <w:spacing w:after="0"/>
      <w:ind w:left="4252"/>
    </w:pPr>
  </w:style>
  <w:style w:type="character" w:customStyle="1" w:styleId="ClosingChar">
    <w:name w:val="Closing Char"/>
    <w:basedOn w:val="DefaultParagraphFont"/>
    <w:link w:val="Closing"/>
    <w:rsid w:val="00E3402C"/>
    <w:rPr>
      <w:lang w:eastAsia="en-US"/>
    </w:rPr>
  </w:style>
  <w:style w:type="paragraph" w:styleId="Date">
    <w:name w:val="Date"/>
    <w:basedOn w:val="Normal"/>
    <w:next w:val="Normal"/>
    <w:link w:val="DateChar"/>
    <w:rsid w:val="00E3402C"/>
  </w:style>
  <w:style w:type="character" w:customStyle="1" w:styleId="DateChar">
    <w:name w:val="Date Char"/>
    <w:basedOn w:val="DefaultParagraphFont"/>
    <w:link w:val="Date"/>
    <w:rsid w:val="00E3402C"/>
    <w:rPr>
      <w:lang w:eastAsia="en-US"/>
    </w:rPr>
  </w:style>
  <w:style w:type="paragraph" w:styleId="E-mailSignature">
    <w:name w:val="E-mail Signature"/>
    <w:basedOn w:val="Normal"/>
    <w:link w:val="E-mailSignatureChar"/>
    <w:rsid w:val="00E3402C"/>
    <w:pPr>
      <w:spacing w:after="0"/>
    </w:pPr>
  </w:style>
  <w:style w:type="character" w:customStyle="1" w:styleId="E-mailSignatureChar">
    <w:name w:val="E-mail Signature Char"/>
    <w:basedOn w:val="DefaultParagraphFont"/>
    <w:link w:val="E-mailSignature"/>
    <w:rsid w:val="00E3402C"/>
    <w:rPr>
      <w:lang w:eastAsia="en-US"/>
    </w:rPr>
  </w:style>
  <w:style w:type="paragraph" w:styleId="EndnoteText">
    <w:name w:val="endnote text"/>
    <w:basedOn w:val="Normal"/>
    <w:link w:val="EndnoteTextChar"/>
    <w:rsid w:val="00E3402C"/>
    <w:pPr>
      <w:spacing w:after="0"/>
    </w:pPr>
  </w:style>
  <w:style w:type="character" w:customStyle="1" w:styleId="EndnoteTextChar">
    <w:name w:val="Endnote Text Char"/>
    <w:basedOn w:val="DefaultParagraphFont"/>
    <w:link w:val="EndnoteText"/>
    <w:rsid w:val="00E3402C"/>
    <w:rPr>
      <w:lang w:eastAsia="en-US"/>
    </w:rPr>
  </w:style>
  <w:style w:type="paragraph" w:styleId="EnvelopeAddress">
    <w:name w:val="envelope address"/>
    <w:basedOn w:val="Normal"/>
    <w:rsid w:val="00E3402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E3402C"/>
    <w:pPr>
      <w:spacing w:after="0"/>
    </w:pPr>
    <w:rPr>
      <w:rFonts w:asciiTheme="majorHAnsi" w:eastAsiaTheme="majorEastAsia" w:hAnsiTheme="majorHAnsi" w:cstheme="majorBidi"/>
    </w:rPr>
  </w:style>
  <w:style w:type="paragraph" w:styleId="HTMLAddress">
    <w:name w:val="HTML Address"/>
    <w:basedOn w:val="Normal"/>
    <w:link w:val="HTMLAddressChar"/>
    <w:rsid w:val="00E3402C"/>
    <w:pPr>
      <w:spacing w:after="0"/>
    </w:pPr>
    <w:rPr>
      <w:i/>
      <w:iCs/>
    </w:rPr>
  </w:style>
  <w:style w:type="character" w:customStyle="1" w:styleId="HTMLAddressChar">
    <w:name w:val="HTML Address Char"/>
    <w:basedOn w:val="DefaultParagraphFont"/>
    <w:link w:val="HTMLAddress"/>
    <w:rsid w:val="00E3402C"/>
    <w:rPr>
      <w:i/>
      <w:iCs/>
      <w:lang w:eastAsia="en-US"/>
    </w:rPr>
  </w:style>
  <w:style w:type="paragraph" w:styleId="HTMLPreformatted">
    <w:name w:val="HTML Preformatted"/>
    <w:basedOn w:val="Normal"/>
    <w:link w:val="HTMLPreformattedChar"/>
    <w:rsid w:val="00E3402C"/>
    <w:pPr>
      <w:spacing w:after="0"/>
    </w:pPr>
    <w:rPr>
      <w:rFonts w:ascii="Consolas" w:hAnsi="Consolas"/>
    </w:rPr>
  </w:style>
  <w:style w:type="character" w:customStyle="1" w:styleId="HTMLPreformattedChar">
    <w:name w:val="HTML Preformatted Char"/>
    <w:basedOn w:val="DefaultParagraphFont"/>
    <w:link w:val="HTMLPreformatted"/>
    <w:rsid w:val="00E3402C"/>
    <w:rPr>
      <w:rFonts w:ascii="Consolas" w:hAnsi="Consolas"/>
      <w:lang w:eastAsia="en-US"/>
    </w:rPr>
  </w:style>
  <w:style w:type="paragraph" w:styleId="Index3">
    <w:name w:val="index 3"/>
    <w:basedOn w:val="Normal"/>
    <w:next w:val="Normal"/>
    <w:rsid w:val="00E3402C"/>
    <w:pPr>
      <w:spacing w:after="0"/>
      <w:ind w:left="600" w:hanging="200"/>
    </w:pPr>
  </w:style>
  <w:style w:type="paragraph" w:styleId="Index4">
    <w:name w:val="index 4"/>
    <w:basedOn w:val="Normal"/>
    <w:next w:val="Normal"/>
    <w:rsid w:val="00E3402C"/>
    <w:pPr>
      <w:spacing w:after="0"/>
      <w:ind w:left="800" w:hanging="200"/>
    </w:pPr>
  </w:style>
  <w:style w:type="paragraph" w:styleId="Index5">
    <w:name w:val="index 5"/>
    <w:basedOn w:val="Normal"/>
    <w:next w:val="Normal"/>
    <w:rsid w:val="00E3402C"/>
    <w:pPr>
      <w:spacing w:after="0"/>
      <w:ind w:left="1000" w:hanging="200"/>
    </w:pPr>
  </w:style>
  <w:style w:type="paragraph" w:styleId="Index6">
    <w:name w:val="index 6"/>
    <w:basedOn w:val="Normal"/>
    <w:next w:val="Normal"/>
    <w:rsid w:val="00E3402C"/>
    <w:pPr>
      <w:spacing w:after="0"/>
      <w:ind w:left="1200" w:hanging="200"/>
    </w:pPr>
  </w:style>
  <w:style w:type="paragraph" w:styleId="Index7">
    <w:name w:val="index 7"/>
    <w:basedOn w:val="Normal"/>
    <w:next w:val="Normal"/>
    <w:rsid w:val="00E3402C"/>
    <w:pPr>
      <w:spacing w:after="0"/>
      <w:ind w:left="1400" w:hanging="200"/>
    </w:pPr>
  </w:style>
  <w:style w:type="paragraph" w:styleId="Index8">
    <w:name w:val="index 8"/>
    <w:basedOn w:val="Normal"/>
    <w:next w:val="Normal"/>
    <w:rsid w:val="00E3402C"/>
    <w:pPr>
      <w:spacing w:after="0"/>
      <w:ind w:left="1600" w:hanging="200"/>
    </w:pPr>
  </w:style>
  <w:style w:type="paragraph" w:styleId="Index9">
    <w:name w:val="index 9"/>
    <w:basedOn w:val="Normal"/>
    <w:next w:val="Normal"/>
    <w:rsid w:val="00E3402C"/>
    <w:pPr>
      <w:spacing w:after="0"/>
      <w:ind w:left="1800" w:hanging="200"/>
    </w:pPr>
  </w:style>
  <w:style w:type="paragraph" w:styleId="IndexHeading">
    <w:name w:val="index heading"/>
    <w:basedOn w:val="Normal"/>
    <w:next w:val="Index1"/>
    <w:rsid w:val="00E3402C"/>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E3402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3402C"/>
    <w:rPr>
      <w:i/>
      <w:iCs/>
      <w:color w:val="4472C4" w:themeColor="accent1"/>
      <w:lang w:eastAsia="en-US"/>
    </w:rPr>
  </w:style>
  <w:style w:type="paragraph" w:styleId="ListContinue">
    <w:name w:val="List Continue"/>
    <w:basedOn w:val="Normal"/>
    <w:rsid w:val="00E3402C"/>
    <w:pPr>
      <w:spacing w:after="120"/>
      <w:ind w:left="283"/>
      <w:contextualSpacing/>
    </w:pPr>
  </w:style>
  <w:style w:type="paragraph" w:styleId="ListContinue2">
    <w:name w:val="List Continue 2"/>
    <w:basedOn w:val="Normal"/>
    <w:rsid w:val="00E3402C"/>
    <w:pPr>
      <w:spacing w:after="120"/>
      <w:ind w:left="566"/>
      <w:contextualSpacing/>
    </w:pPr>
  </w:style>
  <w:style w:type="paragraph" w:styleId="ListContinue3">
    <w:name w:val="List Continue 3"/>
    <w:basedOn w:val="Normal"/>
    <w:rsid w:val="00E3402C"/>
    <w:pPr>
      <w:spacing w:after="120"/>
      <w:ind w:left="849"/>
      <w:contextualSpacing/>
    </w:pPr>
  </w:style>
  <w:style w:type="paragraph" w:styleId="ListContinue4">
    <w:name w:val="List Continue 4"/>
    <w:basedOn w:val="Normal"/>
    <w:rsid w:val="00E3402C"/>
    <w:pPr>
      <w:spacing w:after="120"/>
      <w:ind w:left="1132"/>
      <w:contextualSpacing/>
    </w:pPr>
  </w:style>
  <w:style w:type="paragraph" w:styleId="ListContinue5">
    <w:name w:val="List Continue 5"/>
    <w:basedOn w:val="Normal"/>
    <w:rsid w:val="00E3402C"/>
    <w:pPr>
      <w:spacing w:after="120"/>
      <w:ind w:left="1415"/>
      <w:contextualSpacing/>
    </w:pPr>
  </w:style>
  <w:style w:type="paragraph" w:styleId="ListNumber3">
    <w:name w:val="List Number 3"/>
    <w:basedOn w:val="Normal"/>
    <w:rsid w:val="00E3402C"/>
    <w:pPr>
      <w:numPr>
        <w:numId w:val="35"/>
      </w:numPr>
      <w:contextualSpacing/>
    </w:pPr>
  </w:style>
  <w:style w:type="paragraph" w:styleId="ListNumber4">
    <w:name w:val="List Number 4"/>
    <w:basedOn w:val="Normal"/>
    <w:rsid w:val="00E3402C"/>
    <w:pPr>
      <w:numPr>
        <w:numId w:val="36"/>
      </w:numPr>
      <w:contextualSpacing/>
    </w:pPr>
  </w:style>
  <w:style w:type="paragraph" w:styleId="ListNumber5">
    <w:name w:val="List Number 5"/>
    <w:basedOn w:val="Normal"/>
    <w:rsid w:val="00E3402C"/>
    <w:pPr>
      <w:numPr>
        <w:numId w:val="37"/>
      </w:numPr>
      <w:contextualSpacing/>
    </w:pPr>
  </w:style>
  <w:style w:type="paragraph" w:styleId="ListParagraph">
    <w:name w:val="List Paragraph"/>
    <w:basedOn w:val="Normal"/>
    <w:uiPriority w:val="34"/>
    <w:qFormat/>
    <w:rsid w:val="00E3402C"/>
    <w:pPr>
      <w:ind w:left="720"/>
      <w:contextualSpacing/>
    </w:pPr>
  </w:style>
  <w:style w:type="paragraph" w:styleId="MacroText">
    <w:name w:val="macro"/>
    <w:link w:val="MacroTextChar"/>
    <w:rsid w:val="00E3402C"/>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E3402C"/>
    <w:rPr>
      <w:rFonts w:ascii="Consolas" w:hAnsi="Consolas"/>
      <w:lang w:eastAsia="en-US"/>
    </w:rPr>
  </w:style>
  <w:style w:type="paragraph" w:styleId="MessageHeader">
    <w:name w:val="Message Header"/>
    <w:basedOn w:val="Normal"/>
    <w:link w:val="MessageHeaderChar"/>
    <w:rsid w:val="00E3402C"/>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E3402C"/>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E3402C"/>
    <w:rPr>
      <w:lang w:eastAsia="en-US"/>
    </w:rPr>
  </w:style>
  <w:style w:type="paragraph" w:styleId="NormalIndent">
    <w:name w:val="Normal Indent"/>
    <w:basedOn w:val="Normal"/>
    <w:rsid w:val="00E3402C"/>
    <w:pPr>
      <w:ind w:left="720"/>
    </w:pPr>
  </w:style>
  <w:style w:type="paragraph" w:styleId="NoteHeading">
    <w:name w:val="Note Heading"/>
    <w:basedOn w:val="Normal"/>
    <w:next w:val="Normal"/>
    <w:link w:val="NoteHeadingChar"/>
    <w:rsid w:val="00E3402C"/>
    <w:pPr>
      <w:spacing w:after="0"/>
    </w:pPr>
  </w:style>
  <w:style w:type="character" w:customStyle="1" w:styleId="NoteHeadingChar">
    <w:name w:val="Note Heading Char"/>
    <w:basedOn w:val="DefaultParagraphFont"/>
    <w:link w:val="NoteHeading"/>
    <w:rsid w:val="00E3402C"/>
    <w:rPr>
      <w:lang w:eastAsia="en-US"/>
    </w:rPr>
  </w:style>
  <w:style w:type="paragraph" w:styleId="Quote">
    <w:name w:val="Quote"/>
    <w:basedOn w:val="Normal"/>
    <w:next w:val="Normal"/>
    <w:link w:val="QuoteChar"/>
    <w:uiPriority w:val="29"/>
    <w:qFormat/>
    <w:rsid w:val="00E3402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3402C"/>
    <w:rPr>
      <w:i/>
      <w:iCs/>
      <w:color w:val="404040" w:themeColor="text1" w:themeTint="BF"/>
      <w:lang w:eastAsia="en-US"/>
    </w:rPr>
  </w:style>
  <w:style w:type="paragraph" w:styleId="Salutation">
    <w:name w:val="Salutation"/>
    <w:basedOn w:val="Normal"/>
    <w:next w:val="Normal"/>
    <w:link w:val="SalutationChar"/>
    <w:rsid w:val="00E3402C"/>
  </w:style>
  <w:style w:type="character" w:customStyle="1" w:styleId="SalutationChar">
    <w:name w:val="Salutation Char"/>
    <w:basedOn w:val="DefaultParagraphFont"/>
    <w:link w:val="Salutation"/>
    <w:rsid w:val="00E3402C"/>
    <w:rPr>
      <w:lang w:eastAsia="en-US"/>
    </w:rPr>
  </w:style>
  <w:style w:type="paragraph" w:styleId="Signature">
    <w:name w:val="Signature"/>
    <w:basedOn w:val="Normal"/>
    <w:link w:val="SignatureChar"/>
    <w:rsid w:val="00E3402C"/>
    <w:pPr>
      <w:spacing w:after="0"/>
      <w:ind w:left="4252"/>
    </w:pPr>
  </w:style>
  <w:style w:type="character" w:customStyle="1" w:styleId="SignatureChar">
    <w:name w:val="Signature Char"/>
    <w:basedOn w:val="DefaultParagraphFont"/>
    <w:link w:val="Signature"/>
    <w:rsid w:val="00E3402C"/>
    <w:rPr>
      <w:lang w:eastAsia="en-US"/>
    </w:rPr>
  </w:style>
  <w:style w:type="paragraph" w:styleId="Subtitle">
    <w:name w:val="Subtitle"/>
    <w:basedOn w:val="Normal"/>
    <w:next w:val="Normal"/>
    <w:link w:val="SubtitleChar"/>
    <w:qFormat/>
    <w:rsid w:val="00E3402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E3402C"/>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E3402C"/>
    <w:pPr>
      <w:spacing w:after="0"/>
      <w:ind w:left="200" w:hanging="200"/>
    </w:pPr>
  </w:style>
  <w:style w:type="paragraph" w:styleId="TableofFigures">
    <w:name w:val="table of figures"/>
    <w:basedOn w:val="Normal"/>
    <w:next w:val="Normal"/>
    <w:rsid w:val="00E3402C"/>
    <w:pPr>
      <w:spacing w:after="0"/>
    </w:pPr>
  </w:style>
  <w:style w:type="paragraph" w:styleId="Title">
    <w:name w:val="Title"/>
    <w:basedOn w:val="Normal"/>
    <w:next w:val="Normal"/>
    <w:link w:val="TitleChar"/>
    <w:qFormat/>
    <w:rsid w:val="00E3402C"/>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3402C"/>
    <w:rPr>
      <w:rFonts w:asciiTheme="majorHAnsi" w:eastAsiaTheme="majorEastAsia" w:hAnsiTheme="majorHAnsi" w:cstheme="majorBidi"/>
      <w:spacing w:val="-10"/>
      <w:kern w:val="28"/>
      <w:sz w:val="56"/>
      <w:szCs w:val="56"/>
      <w:lang w:eastAsia="en-US"/>
    </w:rPr>
  </w:style>
  <w:style w:type="paragraph" w:styleId="TOAHeading">
    <w:name w:val="toa heading"/>
    <w:basedOn w:val="Normal"/>
    <w:next w:val="Normal"/>
    <w:rsid w:val="00E3402C"/>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E3402C"/>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B2Char">
    <w:name w:val="B2 Char"/>
    <w:link w:val="B2"/>
    <w:rsid w:val="0033653C"/>
    <w:rPr>
      <w:lang w:eastAsia="en-US"/>
    </w:rPr>
  </w:style>
  <w:style w:type="character" w:customStyle="1" w:styleId="TANChar">
    <w:name w:val="TAN Char"/>
    <w:link w:val="TAN"/>
    <w:qFormat/>
    <w:rsid w:val="002B758C"/>
    <w:rPr>
      <w:rFonts w:ascii="Arial" w:hAnsi="Arial"/>
      <w:sz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1046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99" Type="http://schemas.openxmlformats.org/officeDocument/2006/relationships/image" Target="media/image150.emf"/><Relationship Id="rId303" Type="http://schemas.openxmlformats.org/officeDocument/2006/relationships/image" Target="media/image152.emf"/><Relationship Id="rId21" Type="http://schemas.openxmlformats.org/officeDocument/2006/relationships/image" Target="media/image8.emf"/><Relationship Id="rId42" Type="http://schemas.openxmlformats.org/officeDocument/2006/relationships/package" Target="embeddings/Microsoft_Visio_Drawing1.vsdx"/><Relationship Id="rId63" Type="http://schemas.openxmlformats.org/officeDocument/2006/relationships/image" Target="media/image29.emf"/><Relationship Id="rId84" Type="http://schemas.openxmlformats.org/officeDocument/2006/relationships/package" Target="embeddings/Microsoft_Visio_Drawing11.vsdx"/><Relationship Id="rId138" Type="http://schemas.openxmlformats.org/officeDocument/2006/relationships/oleObject" Target="embeddings/Microsoft_Visio_2003-2010_Drawing35.vsd"/><Relationship Id="rId159" Type="http://schemas.openxmlformats.org/officeDocument/2006/relationships/image" Target="media/image77.emf"/><Relationship Id="rId324" Type="http://schemas.openxmlformats.org/officeDocument/2006/relationships/package" Target="embeddings/Microsoft_Visio_Drawing71.vsdx"/><Relationship Id="rId345" Type="http://schemas.openxmlformats.org/officeDocument/2006/relationships/header" Target="header1.xml"/><Relationship Id="rId170" Type="http://schemas.openxmlformats.org/officeDocument/2006/relationships/oleObject" Target="embeddings/Microsoft_Visio_2003-2010_Drawing48.vsd"/><Relationship Id="rId191" Type="http://schemas.openxmlformats.org/officeDocument/2006/relationships/image" Target="media/image93.emf"/><Relationship Id="rId205" Type="http://schemas.openxmlformats.org/officeDocument/2006/relationships/image" Target="media/image100.png"/><Relationship Id="rId226" Type="http://schemas.openxmlformats.org/officeDocument/2006/relationships/image" Target="media/image111.emf"/><Relationship Id="rId247" Type="http://schemas.openxmlformats.org/officeDocument/2006/relationships/oleObject" Target="embeddings/Microsoft_Visio_2003-2010_Drawing73.vsd"/><Relationship Id="rId107" Type="http://schemas.openxmlformats.org/officeDocument/2006/relationships/image" Target="media/image51.emf"/><Relationship Id="rId268" Type="http://schemas.openxmlformats.org/officeDocument/2006/relationships/image" Target="media/image135.png"/><Relationship Id="rId289" Type="http://schemas.openxmlformats.org/officeDocument/2006/relationships/image" Target="media/image145.emf"/><Relationship Id="rId11" Type="http://schemas.openxmlformats.org/officeDocument/2006/relationships/image" Target="media/image3.emf"/><Relationship Id="rId32" Type="http://schemas.openxmlformats.org/officeDocument/2006/relationships/oleObject" Target="embeddings/Microsoft_Visio_2003-2010_Drawing9.vsd"/><Relationship Id="rId53" Type="http://schemas.openxmlformats.org/officeDocument/2006/relationships/image" Target="media/image24.emf"/><Relationship Id="rId74" Type="http://schemas.openxmlformats.org/officeDocument/2006/relationships/package" Target="embeddings/Microsoft_Visio_Drawing7.vsdx"/><Relationship Id="rId128" Type="http://schemas.openxmlformats.org/officeDocument/2006/relationships/package" Target="embeddings/Microsoft_Visio_Drawing27.vsdx"/><Relationship Id="rId149" Type="http://schemas.openxmlformats.org/officeDocument/2006/relationships/image" Target="media/image72.emf"/><Relationship Id="rId314" Type="http://schemas.openxmlformats.org/officeDocument/2006/relationships/package" Target="embeddings/Microsoft_Visio_Drawing66.vsdx"/><Relationship Id="rId335" Type="http://schemas.openxmlformats.org/officeDocument/2006/relationships/image" Target="media/image168.emf"/><Relationship Id="rId5" Type="http://schemas.openxmlformats.org/officeDocument/2006/relationships/settings" Target="settings.xml"/><Relationship Id="rId95" Type="http://schemas.openxmlformats.org/officeDocument/2006/relationships/image" Target="media/image45.emf"/><Relationship Id="rId160" Type="http://schemas.openxmlformats.org/officeDocument/2006/relationships/oleObject" Target="embeddings/Microsoft_Visio_2003-2010_Drawing45.vsd"/><Relationship Id="rId181" Type="http://schemas.openxmlformats.org/officeDocument/2006/relationships/image" Target="media/image88.emf"/><Relationship Id="rId216" Type="http://schemas.openxmlformats.org/officeDocument/2006/relationships/image" Target="media/image106.emf"/><Relationship Id="rId237" Type="http://schemas.openxmlformats.org/officeDocument/2006/relationships/package" Target="embeddings/Microsoft_Visio_Drawing42.vsdx"/><Relationship Id="rId258" Type="http://schemas.openxmlformats.org/officeDocument/2006/relationships/image" Target="media/image127.png"/><Relationship Id="rId279" Type="http://schemas.openxmlformats.org/officeDocument/2006/relationships/image" Target="media/image140.emf"/><Relationship Id="rId22" Type="http://schemas.openxmlformats.org/officeDocument/2006/relationships/package" Target="embeddings/Microsoft_Visio_Drawing.vsdx"/><Relationship Id="rId43" Type="http://schemas.openxmlformats.org/officeDocument/2006/relationships/image" Target="media/image19.emf"/><Relationship Id="rId64" Type="http://schemas.openxmlformats.org/officeDocument/2006/relationships/oleObject" Target="embeddings/Microsoft_Visio_2003-2010_Drawing19.vsd"/><Relationship Id="rId118" Type="http://schemas.openxmlformats.org/officeDocument/2006/relationships/package" Target="embeddings/Microsoft_Visio_Drawing22.vsdx"/><Relationship Id="rId139" Type="http://schemas.openxmlformats.org/officeDocument/2006/relationships/image" Target="media/image67.emf"/><Relationship Id="rId290" Type="http://schemas.openxmlformats.org/officeDocument/2006/relationships/package" Target="embeddings/Microsoft_Visio_Drawing56.vsdx"/><Relationship Id="rId304" Type="http://schemas.openxmlformats.org/officeDocument/2006/relationships/package" Target="embeddings/Microsoft_Visio_Drawing63.vsdx"/><Relationship Id="rId325" Type="http://schemas.openxmlformats.org/officeDocument/2006/relationships/image" Target="media/image163.emf"/><Relationship Id="rId346" Type="http://schemas.openxmlformats.org/officeDocument/2006/relationships/footer" Target="footer1.xml"/><Relationship Id="rId85" Type="http://schemas.openxmlformats.org/officeDocument/2006/relationships/image" Target="media/image40.emf"/><Relationship Id="rId150" Type="http://schemas.openxmlformats.org/officeDocument/2006/relationships/oleObject" Target="embeddings/Microsoft_Visio_2003-2010_Drawing41.vsd"/><Relationship Id="rId171" Type="http://schemas.openxmlformats.org/officeDocument/2006/relationships/image" Target="media/image83.emf"/><Relationship Id="rId192" Type="http://schemas.openxmlformats.org/officeDocument/2006/relationships/oleObject" Target="embeddings/Microsoft_Visio_2003-2010_Drawing58.vsd"/><Relationship Id="rId206" Type="http://schemas.openxmlformats.org/officeDocument/2006/relationships/image" Target="media/image101.emf"/><Relationship Id="rId227" Type="http://schemas.openxmlformats.org/officeDocument/2006/relationships/oleObject" Target="embeddings/Microsoft_Visio_2003-2010_Drawing68.vsd"/><Relationship Id="rId248" Type="http://schemas.openxmlformats.org/officeDocument/2006/relationships/image" Target="media/image122.emf"/><Relationship Id="rId269" Type="http://schemas.openxmlformats.org/officeDocument/2006/relationships/image" Target="media/image136.emf"/><Relationship Id="rId12" Type="http://schemas.openxmlformats.org/officeDocument/2006/relationships/oleObject" Target="embeddings/Microsoft_Visio_2003-2010_Drawing.vsd"/><Relationship Id="rId33" Type="http://schemas.openxmlformats.org/officeDocument/2006/relationships/image" Target="media/image14.emf"/><Relationship Id="rId108" Type="http://schemas.openxmlformats.org/officeDocument/2006/relationships/oleObject" Target="embeddings/Microsoft_Visio_2003-2010_Drawing28.vsd"/><Relationship Id="rId129" Type="http://schemas.openxmlformats.org/officeDocument/2006/relationships/image" Target="media/image62.emf"/><Relationship Id="rId280" Type="http://schemas.openxmlformats.org/officeDocument/2006/relationships/package" Target="embeddings/Microsoft_Visio_Drawing51.vsdx"/><Relationship Id="rId315" Type="http://schemas.openxmlformats.org/officeDocument/2006/relationships/image" Target="media/image158.emf"/><Relationship Id="rId336" Type="http://schemas.openxmlformats.org/officeDocument/2006/relationships/package" Target="embeddings/Microsoft_Visio_Drawing76.vsdx"/><Relationship Id="rId54" Type="http://schemas.openxmlformats.org/officeDocument/2006/relationships/package" Target="embeddings/Microsoft_Visio_Drawing6.vsdx"/><Relationship Id="rId75" Type="http://schemas.openxmlformats.org/officeDocument/2006/relationships/image" Target="media/image35.emf"/><Relationship Id="rId96" Type="http://schemas.openxmlformats.org/officeDocument/2006/relationships/package" Target="embeddings/Microsoft_Visio_Drawing17.vsdx"/><Relationship Id="rId140" Type="http://schemas.openxmlformats.org/officeDocument/2006/relationships/oleObject" Target="embeddings/Microsoft_Visio_2003-2010_Drawing36.vsd"/><Relationship Id="rId161" Type="http://schemas.openxmlformats.org/officeDocument/2006/relationships/image" Target="media/image78.emf"/><Relationship Id="rId182" Type="http://schemas.openxmlformats.org/officeDocument/2006/relationships/oleObject" Target="embeddings/Microsoft_Visio_2003-2010_Drawing54.vsd"/><Relationship Id="rId217" Type="http://schemas.openxmlformats.org/officeDocument/2006/relationships/oleObject" Target="embeddings/Microsoft_Visio_2003-2010_Drawing63.vsd"/><Relationship Id="rId6" Type="http://schemas.openxmlformats.org/officeDocument/2006/relationships/webSettings" Target="webSettings.xml"/><Relationship Id="rId238" Type="http://schemas.openxmlformats.org/officeDocument/2006/relationships/image" Target="media/image117.emf"/><Relationship Id="rId259" Type="http://schemas.openxmlformats.org/officeDocument/2006/relationships/image" Target="media/image128.png"/><Relationship Id="rId23" Type="http://schemas.openxmlformats.org/officeDocument/2006/relationships/image" Target="media/image9.emf"/><Relationship Id="rId119" Type="http://schemas.openxmlformats.org/officeDocument/2006/relationships/image" Target="media/image57.emf"/><Relationship Id="rId270" Type="http://schemas.openxmlformats.org/officeDocument/2006/relationships/package" Target="embeddings/Microsoft_Visio_Drawing45.vsdx"/><Relationship Id="rId291" Type="http://schemas.openxmlformats.org/officeDocument/2006/relationships/image" Target="media/image146.emf"/><Relationship Id="rId305" Type="http://schemas.openxmlformats.org/officeDocument/2006/relationships/image" Target="media/image153.emf"/><Relationship Id="rId326" Type="http://schemas.openxmlformats.org/officeDocument/2006/relationships/package" Target="embeddings/Microsoft_Visio_Drawing72.vsdx"/><Relationship Id="rId347" Type="http://schemas.openxmlformats.org/officeDocument/2006/relationships/fontTable" Target="fontTable.xml"/><Relationship Id="rId44" Type="http://schemas.openxmlformats.org/officeDocument/2006/relationships/package" Target="embeddings/Microsoft_Visio_Drawing2.vsdx"/><Relationship Id="rId65" Type="http://schemas.openxmlformats.org/officeDocument/2006/relationships/image" Target="media/image30.emf"/><Relationship Id="rId86" Type="http://schemas.openxmlformats.org/officeDocument/2006/relationships/package" Target="embeddings/Microsoft_Visio_Drawing12.vsdx"/><Relationship Id="rId130" Type="http://schemas.openxmlformats.org/officeDocument/2006/relationships/oleObject" Target="embeddings/Microsoft_Visio_2003-2010_Drawing31.vsd"/><Relationship Id="rId151" Type="http://schemas.openxmlformats.org/officeDocument/2006/relationships/image" Target="media/image73.emf"/><Relationship Id="rId172" Type="http://schemas.openxmlformats.org/officeDocument/2006/relationships/oleObject" Target="embeddings/Microsoft_Visio_2003-2010_Drawing49.vsd"/><Relationship Id="rId193" Type="http://schemas.openxmlformats.org/officeDocument/2006/relationships/image" Target="media/image94.emf"/><Relationship Id="rId207" Type="http://schemas.openxmlformats.org/officeDocument/2006/relationships/package" Target="embeddings/Microsoft_Visio_Drawing35.vsdx"/><Relationship Id="rId228" Type="http://schemas.openxmlformats.org/officeDocument/2006/relationships/image" Target="media/image112.emf"/><Relationship Id="rId249" Type="http://schemas.openxmlformats.org/officeDocument/2006/relationships/oleObject" Target="embeddings/Microsoft_Visio_2003-2010_Drawing74.vsd"/><Relationship Id="rId13" Type="http://schemas.openxmlformats.org/officeDocument/2006/relationships/image" Target="media/image4.emf"/><Relationship Id="rId109" Type="http://schemas.openxmlformats.org/officeDocument/2006/relationships/image" Target="media/image52.emf"/><Relationship Id="rId260" Type="http://schemas.openxmlformats.org/officeDocument/2006/relationships/image" Target="media/image129.png"/><Relationship Id="rId281" Type="http://schemas.openxmlformats.org/officeDocument/2006/relationships/image" Target="media/image141.emf"/><Relationship Id="rId316" Type="http://schemas.openxmlformats.org/officeDocument/2006/relationships/package" Target="embeddings/Microsoft_Visio_Drawing67.vsdx"/><Relationship Id="rId337" Type="http://schemas.openxmlformats.org/officeDocument/2006/relationships/image" Target="media/image169.emf"/><Relationship Id="rId34" Type="http://schemas.openxmlformats.org/officeDocument/2006/relationships/oleObject" Target="embeddings/Microsoft_Visio_2003-2010_Drawing10.vsd"/><Relationship Id="rId55" Type="http://schemas.openxmlformats.org/officeDocument/2006/relationships/image" Target="media/image25.emf"/><Relationship Id="rId76" Type="http://schemas.openxmlformats.org/officeDocument/2006/relationships/oleObject" Target="embeddings/Microsoft_Visio_2003-2010_Drawing24.vsd"/><Relationship Id="rId97" Type="http://schemas.openxmlformats.org/officeDocument/2006/relationships/image" Target="media/image46.emf"/><Relationship Id="rId120" Type="http://schemas.openxmlformats.org/officeDocument/2006/relationships/package" Target="embeddings/Microsoft_Visio_Drawing23.vsdx"/><Relationship Id="rId141" Type="http://schemas.openxmlformats.org/officeDocument/2006/relationships/image" Target="media/image68.emf"/><Relationship Id="rId7" Type="http://schemas.openxmlformats.org/officeDocument/2006/relationships/footnotes" Target="footnotes.xml"/><Relationship Id="rId162" Type="http://schemas.openxmlformats.org/officeDocument/2006/relationships/package" Target="embeddings/Microsoft_Visio_Drawing29.vsdx"/><Relationship Id="rId183" Type="http://schemas.openxmlformats.org/officeDocument/2006/relationships/image" Target="media/image89.emf"/><Relationship Id="rId218" Type="http://schemas.openxmlformats.org/officeDocument/2006/relationships/image" Target="media/image107.emf"/><Relationship Id="rId239" Type="http://schemas.openxmlformats.org/officeDocument/2006/relationships/oleObject" Target="embeddings/Microsoft_Visio_2003-2010_Drawing69.vsd"/><Relationship Id="rId250" Type="http://schemas.openxmlformats.org/officeDocument/2006/relationships/image" Target="media/image123.emf"/><Relationship Id="rId271" Type="http://schemas.openxmlformats.org/officeDocument/2006/relationships/image" Target="media/image137.emf"/><Relationship Id="rId292" Type="http://schemas.openxmlformats.org/officeDocument/2006/relationships/package" Target="embeddings/Microsoft_Visio_Drawing57.vsdx"/><Relationship Id="rId306" Type="http://schemas.openxmlformats.org/officeDocument/2006/relationships/oleObject" Target="embeddings/Microsoft_Visio_2003-2010_Drawing79.vsd"/><Relationship Id="rId24" Type="http://schemas.openxmlformats.org/officeDocument/2006/relationships/oleObject" Target="embeddings/Microsoft_Visio_2003-2010_Drawing5.vsd"/><Relationship Id="rId45" Type="http://schemas.openxmlformats.org/officeDocument/2006/relationships/image" Target="media/image20.emf"/><Relationship Id="rId66" Type="http://schemas.openxmlformats.org/officeDocument/2006/relationships/oleObject" Target="embeddings/Microsoft_Visio_2003-2010_Drawing20.vsd"/><Relationship Id="rId87" Type="http://schemas.openxmlformats.org/officeDocument/2006/relationships/image" Target="media/image41.emf"/><Relationship Id="rId110" Type="http://schemas.openxmlformats.org/officeDocument/2006/relationships/oleObject" Target="embeddings/Microsoft_Visio_2003-2010_Drawing29.vsd"/><Relationship Id="rId131" Type="http://schemas.openxmlformats.org/officeDocument/2006/relationships/image" Target="media/image63.emf"/><Relationship Id="rId327" Type="http://schemas.openxmlformats.org/officeDocument/2006/relationships/image" Target="media/image164.emf"/><Relationship Id="rId348" Type="http://schemas.openxmlformats.org/officeDocument/2006/relationships/theme" Target="theme/theme1.xml"/><Relationship Id="rId152" Type="http://schemas.openxmlformats.org/officeDocument/2006/relationships/oleObject" Target="embeddings/Microsoft_Visio_2003-2010_Drawing42.vsd"/><Relationship Id="rId173" Type="http://schemas.openxmlformats.org/officeDocument/2006/relationships/image" Target="media/image84.emf"/><Relationship Id="rId194" Type="http://schemas.openxmlformats.org/officeDocument/2006/relationships/package" Target="embeddings/Microsoft_Visio_Drawing31.vsdx"/><Relationship Id="rId208" Type="http://schemas.openxmlformats.org/officeDocument/2006/relationships/image" Target="media/image102.emf"/><Relationship Id="rId229" Type="http://schemas.openxmlformats.org/officeDocument/2006/relationships/package" Target="embeddings/Microsoft_Visio_Drawing38.vsdx"/><Relationship Id="rId240" Type="http://schemas.openxmlformats.org/officeDocument/2006/relationships/image" Target="media/image118.emf"/><Relationship Id="rId261" Type="http://schemas.openxmlformats.org/officeDocument/2006/relationships/image" Target="media/image130.emf"/><Relationship Id="rId14" Type="http://schemas.openxmlformats.org/officeDocument/2006/relationships/oleObject" Target="embeddings/Microsoft_Visio_2003-2010_Drawing1.vsd"/><Relationship Id="rId35" Type="http://schemas.openxmlformats.org/officeDocument/2006/relationships/image" Target="media/image15.emf"/><Relationship Id="rId56" Type="http://schemas.openxmlformats.org/officeDocument/2006/relationships/oleObject" Target="embeddings/Microsoft_Visio_2003-2010_Drawing15.vsd"/><Relationship Id="rId77" Type="http://schemas.openxmlformats.org/officeDocument/2006/relationships/image" Target="media/image36.emf"/><Relationship Id="rId100" Type="http://schemas.openxmlformats.org/officeDocument/2006/relationships/package" Target="embeddings/Microsoft_Visio_Drawing19.vsdx"/><Relationship Id="rId282" Type="http://schemas.openxmlformats.org/officeDocument/2006/relationships/package" Target="embeddings/Microsoft_Visio_Drawing52.vsdx"/><Relationship Id="rId317" Type="http://schemas.openxmlformats.org/officeDocument/2006/relationships/image" Target="media/image159.emf"/><Relationship Id="rId338" Type="http://schemas.openxmlformats.org/officeDocument/2006/relationships/package" Target="embeddings/Microsoft_Visio_Drawing77.vsdx"/><Relationship Id="rId8" Type="http://schemas.openxmlformats.org/officeDocument/2006/relationships/endnotes" Target="endnotes.xml"/><Relationship Id="rId98" Type="http://schemas.openxmlformats.org/officeDocument/2006/relationships/package" Target="embeddings/Microsoft_Visio_Drawing18.vsdx"/><Relationship Id="rId121" Type="http://schemas.openxmlformats.org/officeDocument/2006/relationships/image" Target="media/image58.emf"/><Relationship Id="rId142" Type="http://schemas.openxmlformats.org/officeDocument/2006/relationships/oleObject" Target="embeddings/Microsoft_Visio_2003-2010_Drawing37.vsd"/><Relationship Id="rId163" Type="http://schemas.openxmlformats.org/officeDocument/2006/relationships/image" Target="media/image79.emf"/><Relationship Id="rId184" Type="http://schemas.openxmlformats.org/officeDocument/2006/relationships/oleObject" Target="embeddings/Microsoft_Visio_2003-2010_Drawing55.vsd"/><Relationship Id="rId219" Type="http://schemas.openxmlformats.org/officeDocument/2006/relationships/oleObject" Target="embeddings/Microsoft_Visio_2003-2010_Drawing64.vsd"/><Relationship Id="rId230" Type="http://schemas.openxmlformats.org/officeDocument/2006/relationships/image" Target="media/image113.emf"/><Relationship Id="rId251" Type="http://schemas.openxmlformats.org/officeDocument/2006/relationships/oleObject" Target="embeddings/Microsoft_Visio_2003-2010_Drawing75.vsd"/><Relationship Id="rId25" Type="http://schemas.openxmlformats.org/officeDocument/2006/relationships/image" Target="media/image10.emf"/><Relationship Id="rId46" Type="http://schemas.openxmlformats.org/officeDocument/2006/relationships/package" Target="embeddings/Microsoft_Visio_Drawing3.vsdx"/><Relationship Id="rId67" Type="http://schemas.openxmlformats.org/officeDocument/2006/relationships/image" Target="media/image31.emf"/><Relationship Id="rId116" Type="http://schemas.openxmlformats.org/officeDocument/2006/relationships/package" Target="embeddings/Microsoft_Visio_Drawing21.vsdx"/><Relationship Id="rId137" Type="http://schemas.openxmlformats.org/officeDocument/2006/relationships/image" Target="media/image66.emf"/><Relationship Id="rId158" Type="http://schemas.openxmlformats.org/officeDocument/2006/relationships/oleObject" Target="embeddings/Microsoft_Visio_2003-2010_Drawing44.vsd"/><Relationship Id="rId272" Type="http://schemas.openxmlformats.org/officeDocument/2006/relationships/package" Target="embeddings/Microsoft_Visio_Drawing46.vsdx"/><Relationship Id="rId293" Type="http://schemas.openxmlformats.org/officeDocument/2006/relationships/image" Target="media/image147.emf"/><Relationship Id="rId302" Type="http://schemas.openxmlformats.org/officeDocument/2006/relationships/package" Target="embeddings/Microsoft_Visio_Drawing62.vsdx"/><Relationship Id="rId307" Type="http://schemas.openxmlformats.org/officeDocument/2006/relationships/image" Target="media/image154.emf"/><Relationship Id="rId323" Type="http://schemas.openxmlformats.org/officeDocument/2006/relationships/image" Target="media/image162.emf"/><Relationship Id="rId328" Type="http://schemas.openxmlformats.org/officeDocument/2006/relationships/package" Target="embeddings/Microsoft_Visio_Drawing73.vsdx"/><Relationship Id="rId344" Type="http://schemas.openxmlformats.org/officeDocument/2006/relationships/package" Target="embeddings/Microsoft_Visio_Drawing80.vsdx"/><Relationship Id="rId20" Type="http://schemas.openxmlformats.org/officeDocument/2006/relationships/oleObject" Target="embeddings/Microsoft_Visio_2003-2010_Drawing4.vsd"/><Relationship Id="rId41" Type="http://schemas.openxmlformats.org/officeDocument/2006/relationships/image" Target="media/image18.emf"/><Relationship Id="rId62" Type="http://schemas.openxmlformats.org/officeDocument/2006/relationships/oleObject" Target="embeddings/Microsoft_Visio_2003-2010_Drawing18.vsd"/><Relationship Id="rId83" Type="http://schemas.openxmlformats.org/officeDocument/2006/relationships/image" Target="media/image39.emf"/><Relationship Id="rId88" Type="http://schemas.openxmlformats.org/officeDocument/2006/relationships/package" Target="embeddings/Microsoft_Visio_Drawing13.vsdx"/><Relationship Id="rId111" Type="http://schemas.openxmlformats.org/officeDocument/2006/relationships/image" Target="media/image53.emf"/><Relationship Id="rId132" Type="http://schemas.openxmlformats.org/officeDocument/2006/relationships/oleObject" Target="embeddings/Microsoft_Visio_2003-2010_Drawing32.vsd"/><Relationship Id="rId153" Type="http://schemas.openxmlformats.org/officeDocument/2006/relationships/image" Target="media/image74.emf"/><Relationship Id="rId174" Type="http://schemas.openxmlformats.org/officeDocument/2006/relationships/oleObject" Target="embeddings/Microsoft_Visio_2003-2010_Drawing50.vsd"/><Relationship Id="rId179" Type="http://schemas.openxmlformats.org/officeDocument/2006/relationships/image" Target="media/image87.emf"/><Relationship Id="rId195" Type="http://schemas.openxmlformats.org/officeDocument/2006/relationships/image" Target="media/image95.emf"/><Relationship Id="rId209" Type="http://schemas.openxmlformats.org/officeDocument/2006/relationships/package" Target="embeddings/Microsoft_Visio_Drawing36.vsdx"/><Relationship Id="rId190" Type="http://schemas.openxmlformats.org/officeDocument/2006/relationships/oleObject" Target="embeddings/Microsoft_Visio_2003-2010_Drawing57.vsd"/><Relationship Id="rId204" Type="http://schemas.openxmlformats.org/officeDocument/2006/relationships/oleObject" Target="embeddings/Microsoft_Visio_2003-2010_Drawing60.vsd"/><Relationship Id="rId220" Type="http://schemas.openxmlformats.org/officeDocument/2006/relationships/image" Target="media/image108.emf"/><Relationship Id="rId225" Type="http://schemas.openxmlformats.org/officeDocument/2006/relationships/oleObject" Target="embeddings/Microsoft_Visio_2003-2010_Drawing67.vsd"/><Relationship Id="rId241" Type="http://schemas.openxmlformats.org/officeDocument/2006/relationships/oleObject" Target="embeddings/Microsoft_Visio_2003-2010_Drawing70.vsd"/><Relationship Id="rId246" Type="http://schemas.openxmlformats.org/officeDocument/2006/relationships/image" Target="media/image121.emf"/><Relationship Id="rId267" Type="http://schemas.openxmlformats.org/officeDocument/2006/relationships/package" Target="embeddings/Microsoft_Visio_Drawing44.vsdx"/><Relationship Id="rId288" Type="http://schemas.openxmlformats.org/officeDocument/2006/relationships/package" Target="embeddings/Microsoft_Visio_Drawing55.vsdx"/><Relationship Id="rId15" Type="http://schemas.openxmlformats.org/officeDocument/2006/relationships/image" Target="media/image5.emf"/><Relationship Id="rId36" Type="http://schemas.openxmlformats.org/officeDocument/2006/relationships/oleObject" Target="embeddings/Microsoft_Visio_2003-2010_Drawing11.vsd"/><Relationship Id="rId57" Type="http://schemas.openxmlformats.org/officeDocument/2006/relationships/image" Target="media/image26.emf"/><Relationship Id="rId106" Type="http://schemas.openxmlformats.org/officeDocument/2006/relationships/oleObject" Target="embeddings/Microsoft_Visio_2003-2010_Drawing27.vsd"/><Relationship Id="rId127" Type="http://schemas.openxmlformats.org/officeDocument/2006/relationships/image" Target="media/image61.emf"/><Relationship Id="rId262" Type="http://schemas.openxmlformats.org/officeDocument/2006/relationships/package" Target="embeddings/Microsoft_Visio_Drawing43.vsdx"/><Relationship Id="rId283" Type="http://schemas.openxmlformats.org/officeDocument/2006/relationships/image" Target="media/image142.emf"/><Relationship Id="rId313" Type="http://schemas.openxmlformats.org/officeDocument/2006/relationships/image" Target="media/image157.emf"/><Relationship Id="rId318" Type="http://schemas.openxmlformats.org/officeDocument/2006/relationships/package" Target="embeddings/Microsoft_Visio_Drawing68.vsdx"/><Relationship Id="rId339" Type="http://schemas.openxmlformats.org/officeDocument/2006/relationships/image" Target="media/image170.emf"/><Relationship Id="rId10" Type="http://schemas.openxmlformats.org/officeDocument/2006/relationships/image" Target="media/image2.png"/><Relationship Id="rId31" Type="http://schemas.openxmlformats.org/officeDocument/2006/relationships/image" Target="media/image13.emf"/><Relationship Id="rId52" Type="http://schemas.openxmlformats.org/officeDocument/2006/relationships/package" Target="embeddings/Microsoft_Visio_Drawing5.vsdx"/><Relationship Id="rId73" Type="http://schemas.openxmlformats.org/officeDocument/2006/relationships/image" Target="media/image34.emf"/><Relationship Id="rId78" Type="http://schemas.openxmlformats.org/officeDocument/2006/relationships/package" Target="embeddings/Microsoft_Visio_Drawing8.vsdx"/><Relationship Id="rId94" Type="http://schemas.openxmlformats.org/officeDocument/2006/relationships/package" Target="embeddings/Microsoft_Visio_Drawing16.vsdx"/><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package" Target="embeddings/Microsoft_Visio_Drawing24.vsdx"/><Relationship Id="rId143" Type="http://schemas.openxmlformats.org/officeDocument/2006/relationships/image" Target="media/image69.emf"/><Relationship Id="rId148" Type="http://schemas.openxmlformats.org/officeDocument/2006/relationships/oleObject" Target="embeddings/Microsoft_Visio_2003-2010_Drawing40.vsd"/><Relationship Id="rId164" Type="http://schemas.openxmlformats.org/officeDocument/2006/relationships/package" Target="embeddings/Microsoft_Visio_Drawing30.vsdx"/><Relationship Id="rId169" Type="http://schemas.openxmlformats.org/officeDocument/2006/relationships/image" Target="media/image82.emf"/><Relationship Id="rId185" Type="http://schemas.openxmlformats.org/officeDocument/2006/relationships/image" Target="media/image90.emf"/><Relationship Id="rId334" Type="http://schemas.openxmlformats.org/officeDocument/2006/relationships/package" Target="embeddings/Microsoft_Visio_Drawing75.vsdx"/><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oleObject" Target="embeddings/Microsoft_Visio_2003-2010_Drawing53.vsd"/><Relationship Id="rId210" Type="http://schemas.openxmlformats.org/officeDocument/2006/relationships/image" Target="media/image103.emf"/><Relationship Id="rId215" Type="http://schemas.openxmlformats.org/officeDocument/2006/relationships/oleObject" Target="embeddings/Microsoft_Visio_2003-2010_Drawing62.vsd"/><Relationship Id="rId236" Type="http://schemas.openxmlformats.org/officeDocument/2006/relationships/image" Target="media/image116.emf"/><Relationship Id="rId257" Type="http://schemas.openxmlformats.org/officeDocument/2006/relationships/oleObject" Target="embeddings/Microsoft_Visio_2003-2010_Drawing78.vsd"/><Relationship Id="rId278" Type="http://schemas.openxmlformats.org/officeDocument/2006/relationships/package" Target="embeddings/Microsoft_Visio_Drawing50.vsdx"/><Relationship Id="rId26" Type="http://schemas.openxmlformats.org/officeDocument/2006/relationships/oleObject" Target="embeddings/Microsoft_Visio_2003-2010_Drawing6.vsd"/><Relationship Id="rId231" Type="http://schemas.openxmlformats.org/officeDocument/2006/relationships/package" Target="embeddings/Microsoft_Visio_Drawing39.vsdx"/><Relationship Id="rId252" Type="http://schemas.openxmlformats.org/officeDocument/2006/relationships/image" Target="media/image124.emf"/><Relationship Id="rId273" Type="http://schemas.openxmlformats.org/officeDocument/2006/relationships/package" Target="embeddings/Microsoft_Visio_Drawing47.vsdx"/><Relationship Id="rId294" Type="http://schemas.openxmlformats.org/officeDocument/2006/relationships/package" Target="embeddings/Microsoft_Visio_Drawing58.vsdx"/><Relationship Id="rId308" Type="http://schemas.openxmlformats.org/officeDocument/2006/relationships/package" Target="embeddings/Microsoft_Visio_Drawing64.vsdx"/><Relationship Id="rId329" Type="http://schemas.openxmlformats.org/officeDocument/2006/relationships/image" Target="media/image165.emf"/><Relationship Id="rId47" Type="http://schemas.openxmlformats.org/officeDocument/2006/relationships/image" Target="media/image21.emf"/><Relationship Id="rId68" Type="http://schemas.openxmlformats.org/officeDocument/2006/relationships/oleObject" Target="embeddings/Microsoft_Visio_2003-2010_Drawing21.vsd"/><Relationship Id="rId89" Type="http://schemas.openxmlformats.org/officeDocument/2006/relationships/image" Target="media/image42.emf"/><Relationship Id="rId112" Type="http://schemas.openxmlformats.org/officeDocument/2006/relationships/oleObject" Target="embeddings/Microsoft_Visio_2003-2010_Drawing30.vsd"/><Relationship Id="rId133" Type="http://schemas.openxmlformats.org/officeDocument/2006/relationships/image" Target="media/image64.emf"/><Relationship Id="rId154" Type="http://schemas.openxmlformats.org/officeDocument/2006/relationships/oleObject" Target="embeddings/Microsoft_Visio_2003-2010_Drawing43.vsd"/><Relationship Id="rId175" Type="http://schemas.openxmlformats.org/officeDocument/2006/relationships/image" Target="media/image85.emf"/><Relationship Id="rId340" Type="http://schemas.openxmlformats.org/officeDocument/2006/relationships/package" Target="embeddings/Microsoft_Visio_Drawing78.vsdx"/><Relationship Id="rId196" Type="http://schemas.openxmlformats.org/officeDocument/2006/relationships/package" Target="embeddings/Microsoft_Visio_Drawing32.vsdx"/><Relationship Id="rId200" Type="http://schemas.openxmlformats.org/officeDocument/2006/relationships/package" Target="embeddings/Microsoft_Visio_Drawing34.vsdx"/><Relationship Id="rId16" Type="http://schemas.openxmlformats.org/officeDocument/2006/relationships/oleObject" Target="embeddings/Microsoft_Visio_2003-2010_Drawing2.vsd"/><Relationship Id="rId221" Type="http://schemas.openxmlformats.org/officeDocument/2006/relationships/oleObject" Target="embeddings/Microsoft_Visio_2003-2010_Drawing65.vsd"/><Relationship Id="rId242" Type="http://schemas.openxmlformats.org/officeDocument/2006/relationships/image" Target="media/image119.emf"/><Relationship Id="rId263" Type="http://schemas.openxmlformats.org/officeDocument/2006/relationships/image" Target="media/image131.png"/><Relationship Id="rId284" Type="http://schemas.openxmlformats.org/officeDocument/2006/relationships/package" Target="embeddings/Microsoft_Visio_Drawing53.vsdx"/><Relationship Id="rId319" Type="http://schemas.openxmlformats.org/officeDocument/2006/relationships/image" Target="media/image160.emf"/><Relationship Id="rId37" Type="http://schemas.openxmlformats.org/officeDocument/2006/relationships/image" Target="media/image16.emf"/><Relationship Id="rId58" Type="http://schemas.openxmlformats.org/officeDocument/2006/relationships/oleObject" Target="embeddings/Microsoft_Visio_2003-2010_Drawing16.vsd"/><Relationship Id="rId79" Type="http://schemas.openxmlformats.org/officeDocument/2006/relationships/image" Target="media/image37.emf"/><Relationship Id="rId102" Type="http://schemas.openxmlformats.org/officeDocument/2006/relationships/oleObject" Target="embeddings/Microsoft_Visio_2003-2010_Drawing25.vsd"/><Relationship Id="rId123" Type="http://schemas.openxmlformats.org/officeDocument/2006/relationships/image" Target="media/image59.emf"/><Relationship Id="rId144" Type="http://schemas.openxmlformats.org/officeDocument/2006/relationships/oleObject" Target="embeddings/Microsoft_Visio_2003-2010_Drawing38.vsd"/><Relationship Id="rId330" Type="http://schemas.openxmlformats.org/officeDocument/2006/relationships/oleObject" Target="embeddings/Microsoft_Visio_2003-2010_Drawing80.vsd"/><Relationship Id="rId90" Type="http://schemas.openxmlformats.org/officeDocument/2006/relationships/package" Target="embeddings/Microsoft_Visio_Drawing14.vsdx"/><Relationship Id="rId165" Type="http://schemas.openxmlformats.org/officeDocument/2006/relationships/image" Target="media/image80.emf"/><Relationship Id="rId186" Type="http://schemas.openxmlformats.org/officeDocument/2006/relationships/oleObject" Target="embeddings/oleObject1.bin"/><Relationship Id="rId211" Type="http://schemas.openxmlformats.org/officeDocument/2006/relationships/package" Target="embeddings/Microsoft_Visio_Drawing37.vsdx"/><Relationship Id="rId232" Type="http://schemas.openxmlformats.org/officeDocument/2006/relationships/image" Target="media/image114.emf"/><Relationship Id="rId253" Type="http://schemas.openxmlformats.org/officeDocument/2006/relationships/oleObject" Target="embeddings/Microsoft_Visio_2003-2010_Drawing76.vsd"/><Relationship Id="rId274" Type="http://schemas.openxmlformats.org/officeDocument/2006/relationships/package" Target="embeddings/Microsoft_Visio_Drawing48.vsdx"/><Relationship Id="rId295" Type="http://schemas.openxmlformats.org/officeDocument/2006/relationships/image" Target="media/image148.emf"/><Relationship Id="rId309" Type="http://schemas.openxmlformats.org/officeDocument/2006/relationships/image" Target="media/image155.emf"/><Relationship Id="rId27" Type="http://schemas.openxmlformats.org/officeDocument/2006/relationships/image" Target="media/image11.emf"/><Relationship Id="rId48" Type="http://schemas.openxmlformats.org/officeDocument/2006/relationships/package" Target="embeddings/Microsoft_Visio_Drawing4.vsdx"/><Relationship Id="rId69" Type="http://schemas.openxmlformats.org/officeDocument/2006/relationships/image" Target="media/image32.emf"/><Relationship Id="rId113" Type="http://schemas.openxmlformats.org/officeDocument/2006/relationships/image" Target="media/image54.emf"/><Relationship Id="rId134" Type="http://schemas.openxmlformats.org/officeDocument/2006/relationships/oleObject" Target="embeddings/Microsoft_Visio_2003-2010_Drawing33.vsd"/><Relationship Id="rId320" Type="http://schemas.openxmlformats.org/officeDocument/2006/relationships/package" Target="embeddings/Microsoft_Visio_Drawing69.vsdx"/><Relationship Id="rId80" Type="http://schemas.openxmlformats.org/officeDocument/2006/relationships/package" Target="embeddings/Microsoft_Visio_Drawing9.vsdx"/><Relationship Id="rId155" Type="http://schemas.openxmlformats.org/officeDocument/2006/relationships/image" Target="media/image75.emf"/><Relationship Id="rId176" Type="http://schemas.openxmlformats.org/officeDocument/2006/relationships/oleObject" Target="embeddings/Microsoft_Visio_2003-2010_Drawing51.vsd"/><Relationship Id="rId197" Type="http://schemas.openxmlformats.org/officeDocument/2006/relationships/image" Target="media/image96.emf"/><Relationship Id="rId341" Type="http://schemas.openxmlformats.org/officeDocument/2006/relationships/image" Target="media/image171.emf"/><Relationship Id="rId201" Type="http://schemas.openxmlformats.org/officeDocument/2006/relationships/image" Target="media/image98.emf"/><Relationship Id="rId222" Type="http://schemas.openxmlformats.org/officeDocument/2006/relationships/image" Target="media/image109.emf"/><Relationship Id="rId243" Type="http://schemas.openxmlformats.org/officeDocument/2006/relationships/oleObject" Target="embeddings/Microsoft_Visio_2003-2010_Drawing71.vsd"/><Relationship Id="rId264" Type="http://schemas.openxmlformats.org/officeDocument/2006/relationships/image" Target="media/image132.png"/><Relationship Id="rId285" Type="http://schemas.openxmlformats.org/officeDocument/2006/relationships/image" Target="media/image143.emf"/><Relationship Id="rId17" Type="http://schemas.openxmlformats.org/officeDocument/2006/relationships/image" Target="media/image6.emf"/><Relationship Id="rId38" Type="http://schemas.openxmlformats.org/officeDocument/2006/relationships/oleObject" Target="embeddings/Microsoft_Visio_2003-2010_Drawing12.vsd"/><Relationship Id="rId59" Type="http://schemas.openxmlformats.org/officeDocument/2006/relationships/image" Target="media/image27.emf"/><Relationship Id="rId103" Type="http://schemas.openxmlformats.org/officeDocument/2006/relationships/image" Target="media/image49.emf"/><Relationship Id="rId124" Type="http://schemas.openxmlformats.org/officeDocument/2006/relationships/package" Target="embeddings/Microsoft_Visio_Drawing25.vsdx"/><Relationship Id="rId310" Type="http://schemas.openxmlformats.org/officeDocument/2006/relationships/package" Target="embeddings/Microsoft_Word_Document.docx"/><Relationship Id="rId70" Type="http://schemas.openxmlformats.org/officeDocument/2006/relationships/oleObject" Target="embeddings/Microsoft_Visio_2003-2010_Drawing22.vsd"/><Relationship Id="rId91" Type="http://schemas.openxmlformats.org/officeDocument/2006/relationships/image" Target="media/image43.emf"/><Relationship Id="rId145" Type="http://schemas.openxmlformats.org/officeDocument/2006/relationships/image" Target="media/image70.emf"/><Relationship Id="rId166" Type="http://schemas.openxmlformats.org/officeDocument/2006/relationships/oleObject" Target="embeddings/Microsoft_Visio_2003-2010_Drawing46.vsd"/><Relationship Id="rId187" Type="http://schemas.openxmlformats.org/officeDocument/2006/relationships/image" Target="media/image91.emf"/><Relationship Id="rId331" Type="http://schemas.openxmlformats.org/officeDocument/2006/relationships/image" Target="media/image166.emf"/><Relationship Id="rId1" Type="http://schemas.microsoft.com/office/2006/relationships/keyMapCustomizations" Target="customizations.xml"/><Relationship Id="rId212" Type="http://schemas.openxmlformats.org/officeDocument/2006/relationships/image" Target="media/image104.emf"/><Relationship Id="rId233" Type="http://schemas.openxmlformats.org/officeDocument/2006/relationships/package" Target="embeddings/Microsoft_Visio_Drawing40.vsdx"/><Relationship Id="rId254" Type="http://schemas.openxmlformats.org/officeDocument/2006/relationships/image" Target="media/image125.emf"/><Relationship Id="rId28" Type="http://schemas.openxmlformats.org/officeDocument/2006/relationships/oleObject" Target="embeddings/Microsoft_Visio_2003-2010_Drawing7.vsd"/><Relationship Id="rId49" Type="http://schemas.openxmlformats.org/officeDocument/2006/relationships/image" Target="media/image22.emf"/><Relationship Id="rId114" Type="http://schemas.openxmlformats.org/officeDocument/2006/relationships/package" Target="embeddings/Microsoft_Visio_Drawing20.vsdx"/><Relationship Id="rId275" Type="http://schemas.openxmlformats.org/officeDocument/2006/relationships/image" Target="media/image138.emf"/><Relationship Id="rId296" Type="http://schemas.openxmlformats.org/officeDocument/2006/relationships/package" Target="embeddings/Microsoft_Visio_Drawing59.vsdx"/><Relationship Id="rId300" Type="http://schemas.openxmlformats.org/officeDocument/2006/relationships/package" Target="embeddings/Microsoft_Visio_Drawing61.vsdx"/><Relationship Id="rId60" Type="http://schemas.openxmlformats.org/officeDocument/2006/relationships/oleObject" Target="embeddings/Microsoft_Visio_2003-2010_Drawing17.vsd"/><Relationship Id="rId81" Type="http://schemas.openxmlformats.org/officeDocument/2006/relationships/image" Target="media/image38.emf"/><Relationship Id="rId135" Type="http://schemas.openxmlformats.org/officeDocument/2006/relationships/image" Target="media/image65.emf"/><Relationship Id="rId156" Type="http://schemas.openxmlformats.org/officeDocument/2006/relationships/package" Target="embeddings/Microsoft_Visio_Drawing28.vsdx"/><Relationship Id="rId177" Type="http://schemas.openxmlformats.org/officeDocument/2006/relationships/image" Target="media/image86.emf"/><Relationship Id="rId198" Type="http://schemas.openxmlformats.org/officeDocument/2006/relationships/package" Target="embeddings/Microsoft_Visio_Drawing33.vsdx"/><Relationship Id="rId321" Type="http://schemas.openxmlformats.org/officeDocument/2006/relationships/image" Target="media/image161.emf"/><Relationship Id="rId342" Type="http://schemas.openxmlformats.org/officeDocument/2006/relationships/package" Target="embeddings/Microsoft_Visio_Drawing79.vsdx"/><Relationship Id="rId202" Type="http://schemas.openxmlformats.org/officeDocument/2006/relationships/oleObject" Target="embeddings/Microsoft_Visio_2003-2010_Drawing59.vsd"/><Relationship Id="rId223" Type="http://schemas.openxmlformats.org/officeDocument/2006/relationships/oleObject" Target="embeddings/Microsoft_Visio_2003-2010_Drawing66.vsd"/><Relationship Id="rId244" Type="http://schemas.openxmlformats.org/officeDocument/2006/relationships/image" Target="media/image120.emf"/><Relationship Id="rId18" Type="http://schemas.openxmlformats.org/officeDocument/2006/relationships/oleObject" Target="embeddings/Microsoft_Visio_2003-2010_Drawing3.vsd"/><Relationship Id="rId39" Type="http://schemas.openxmlformats.org/officeDocument/2006/relationships/image" Target="media/image17.emf"/><Relationship Id="rId265" Type="http://schemas.openxmlformats.org/officeDocument/2006/relationships/image" Target="media/image133.png"/><Relationship Id="rId286" Type="http://schemas.openxmlformats.org/officeDocument/2006/relationships/package" Target="embeddings/Microsoft_Visio_Drawing54.vsdx"/><Relationship Id="rId50" Type="http://schemas.openxmlformats.org/officeDocument/2006/relationships/oleObject" Target="embeddings/Microsoft_Visio_2003-2010_Drawing14.vsd"/><Relationship Id="rId104" Type="http://schemas.openxmlformats.org/officeDocument/2006/relationships/oleObject" Target="embeddings/Microsoft_Visio_2003-2010_Drawing26.vsd"/><Relationship Id="rId125" Type="http://schemas.openxmlformats.org/officeDocument/2006/relationships/image" Target="media/image60.emf"/><Relationship Id="rId146" Type="http://schemas.openxmlformats.org/officeDocument/2006/relationships/oleObject" Target="embeddings/Microsoft_Visio_2003-2010_Drawing39.vsd"/><Relationship Id="rId167" Type="http://schemas.openxmlformats.org/officeDocument/2006/relationships/image" Target="media/image81.emf"/><Relationship Id="rId188" Type="http://schemas.openxmlformats.org/officeDocument/2006/relationships/oleObject" Target="embeddings/Microsoft_Visio_2003-2010_Drawing56.vsd"/><Relationship Id="rId311" Type="http://schemas.openxmlformats.org/officeDocument/2006/relationships/image" Target="media/image156.emf"/><Relationship Id="rId332" Type="http://schemas.openxmlformats.org/officeDocument/2006/relationships/package" Target="embeddings/Microsoft_Visio_Drawing74.vsdx"/><Relationship Id="rId71" Type="http://schemas.openxmlformats.org/officeDocument/2006/relationships/image" Target="media/image33.emf"/><Relationship Id="rId92" Type="http://schemas.openxmlformats.org/officeDocument/2006/relationships/package" Target="embeddings/Microsoft_Visio_Drawing15.vsdx"/><Relationship Id="rId213" Type="http://schemas.openxmlformats.org/officeDocument/2006/relationships/oleObject" Target="embeddings/Microsoft_Visio_2003-2010_Drawing61.vsd"/><Relationship Id="rId234" Type="http://schemas.openxmlformats.org/officeDocument/2006/relationships/image" Target="media/image115.emf"/><Relationship Id="rId2" Type="http://schemas.openxmlformats.org/officeDocument/2006/relationships/customXml" Target="../customXml/item1.xml"/><Relationship Id="rId29" Type="http://schemas.openxmlformats.org/officeDocument/2006/relationships/image" Target="media/image12.emf"/><Relationship Id="rId255" Type="http://schemas.openxmlformats.org/officeDocument/2006/relationships/oleObject" Target="embeddings/Microsoft_Visio_2003-2010_Drawing77.vsd"/><Relationship Id="rId276" Type="http://schemas.openxmlformats.org/officeDocument/2006/relationships/package" Target="embeddings/Microsoft_Visio_Drawing49.vsdx"/><Relationship Id="rId297" Type="http://schemas.openxmlformats.org/officeDocument/2006/relationships/image" Target="media/image149.emf"/><Relationship Id="rId40" Type="http://schemas.openxmlformats.org/officeDocument/2006/relationships/oleObject" Target="embeddings/Microsoft_Visio_2003-2010_Drawing13.vsd"/><Relationship Id="rId115" Type="http://schemas.openxmlformats.org/officeDocument/2006/relationships/image" Target="media/image55.emf"/><Relationship Id="rId136" Type="http://schemas.openxmlformats.org/officeDocument/2006/relationships/oleObject" Target="embeddings/Microsoft_Visio_2003-2010_Drawing34.vsd"/><Relationship Id="rId157" Type="http://schemas.openxmlformats.org/officeDocument/2006/relationships/image" Target="media/image76.emf"/><Relationship Id="rId178" Type="http://schemas.openxmlformats.org/officeDocument/2006/relationships/oleObject" Target="embeddings/Microsoft_Visio_2003-2010_Drawing52.vsd"/><Relationship Id="rId301" Type="http://schemas.openxmlformats.org/officeDocument/2006/relationships/image" Target="media/image151.emf"/><Relationship Id="rId322" Type="http://schemas.openxmlformats.org/officeDocument/2006/relationships/package" Target="embeddings/Microsoft_Visio_Drawing70.vsdx"/><Relationship Id="rId343" Type="http://schemas.openxmlformats.org/officeDocument/2006/relationships/image" Target="media/image172.emf"/><Relationship Id="rId61" Type="http://schemas.openxmlformats.org/officeDocument/2006/relationships/image" Target="media/image28.emf"/><Relationship Id="rId82" Type="http://schemas.openxmlformats.org/officeDocument/2006/relationships/package" Target="embeddings/Microsoft_Visio_Drawing10.vsdx"/><Relationship Id="rId199" Type="http://schemas.openxmlformats.org/officeDocument/2006/relationships/image" Target="media/image97.emf"/><Relationship Id="rId203" Type="http://schemas.openxmlformats.org/officeDocument/2006/relationships/image" Target="media/image99.emf"/><Relationship Id="rId19" Type="http://schemas.openxmlformats.org/officeDocument/2006/relationships/image" Target="media/image7.emf"/><Relationship Id="rId224" Type="http://schemas.openxmlformats.org/officeDocument/2006/relationships/image" Target="media/image110.emf"/><Relationship Id="rId245" Type="http://schemas.openxmlformats.org/officeDocument/2006/relationships/oleObject" Target="embeddings/Microsoft_Visio_2003-2010_Drawing72.vsd"/><Relationship Id="rId266" Type="http://schemas.openxmlformats.org/officeDocument/2006/relationships/image" Target="media/image134.emf"/><Relationship Id="rId287" Type="http://schemas.openxmlformats.org/officeDocument/2006/relationships/image" Target="media/image144.emf"/><Relationship Id="rId30" Type="http://schemas.openxmlformats.org/officeDocument/2006/relationships/oleObject" Target="embeddings/Microsoft_Visio_2003-2010_Drawing8.vsd"/><Relationship Id="rId105" Type="http://schemas.openxmlformats.org/officeDocument/2006/relationships/image" Target="media/image50.emf"/><Relationship Id="rId126" Type="http://schemas.openxmlformats.org/officeDocument/2006/relationships/package" Target="embeddings/Microsoft_Visio_Drawing26.vsdx"/><Relationship Id="rId147" Type="http://schemas.openxmlformats.org/officeDocument/2006/relationships/image" Target="media/image71.emf"/><Relationship Id="rId168" Type="http://schemas.openxmlformats.org/officeDocument/2006/relationships/oleObject" Target="embeddings/Microsoft_Visio_2003-2010_Drawing47.vsd"/><Relationship Id="rId312" Type="http://schemas.openxmlformats.org/officeDocument/2006/relationships/package" Target="embeddings/Microsoft_Visio_Drawing65.vsdx"/><Relationship Id="rId333" Type="http://schemas.openxmlformats.org/officeDocument/2006/relationships/image" Target="media/image167.emf"/><Relationship Id="rId51" Type="http://schemas.openxmlformats.org/officeDocument/2006/relationships/image" Target="media/image23.emf"/><Relationship Id="rId72" Type="http://schemas.openxmlformats.org/officeDocument/2006/relationships/oleObject" Target="embeddings/Microsoft_Visio_2003-2010_Drawing23.vsd"/><Relationship Id="rId93" Type="http://schemas.openxmlformats.org/officeDocument/2006/relationships/image" Target="media/image44.emf"/><Relationship Id="rId189" Type="http://schemas.openxmlformats.org/officeDocument/2006/relationships/image" Target="media/image92.emf"/><Relationship Id="rId3" Type="http://schemas.openxmlformats.org/officeDocument/2006/relationships/numbering" Target="numbering.xml"/><Relationship Id="rId214" Type="http://schemas.openxmlformats.org/officeDocument/2006/relationships/image" Target="media/image105.emf"/><Relationship Id="rId235" Type="http://schemas.openxmlformats.org/officeDocument/2006/relationships/package" Target="embeddings/Microsoft_Visio_Drawing41.vsdx"/><Relationship Id="rId256" Type="http://schemas.openxmlformats.org/officeDocument/2006/relationships/image" Target="media/image126.emf"/><Relationship Id="rId277" Type="http://schemas.openxmlformats.org/officeDocument/2006/relationships/image" Target="media/image139.emf"/><Relationship Id="rId298" Type="http://schemas.openxmlformats.org/officeDocument/2006/relationships/package" Target="embeddings/Microsoft_Visio_Drawing60.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51</TotalTime>
  <Pages>281</Pages>
  <Words>98013</Words>
  <Characters>558678</Characters>
  <Application>Microsoft Office Word</Application>
  <DocSecurity>0</DocSecurity>
  <Lines>4655</Lines>
  <Paragraphs>1310</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655381</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CR0014r1</cp:lastModifiedBy>
  <cp:revision>10</cp:revision>
  <cp:lastPrinted>2019-02-25T14:05:00Z</cp:lastPrinted>
  <dcterms:created xsi:type="dcterms:W3CDTF">2024-01-03T12:39:00Z</dcterms:created>
  <dcterms:modified xsi:type="dcterms:W3CDTF">2024-01-05T13:04:00Z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(3)bQhDlXnOlVruoyjuj0liSvtY8avr2c1ENrnJVV5TI2nhm9kMiZWO+hUdk4cQXH4dJ431NOoO
IBgp/otlpxCjTBGy8SivpsNmH0i6TMqU9AJQigP98pN1fM67QC+3OZE2BsepO2afuQm/d7uR
vX6o4m09L6rYckO4t89T/lUOI5cZFhH47uhRAWVOJWQDn5f2psU1iMyjtw86YuLZb1Bg4VqL
lMQxBz/xKpdzVtEgqV</vt:lpwstr>
  </property>
  <property fmtid="{D5CDD505-2E9C-101B-9397-08002B2CF9AE}" pid="3" name="_2015_ms_pID_7253431">
    <vt:lpwstr>qzx0ur/aLsgTrSlgWIxN8orrzMSeBkJKg84nfi4L8Nwl5PLBevGST3
lb4AhCSZ5sXwf7KL2atfAr25GqOlAehZ08jO1BhTB006rCbFOwtCIGecCXqihecRIFoHtt/q
ImdmD4Ni+kwvOdZ6gSrqkABhVjd/2o4aORbgaTkGrHE+EHM05TDPAyrrHe5vgogdEGFcT4TB
TuQ2rvC/UNYDXYkx5ItOaS5JWu90yOxKaUoA</vt:lpwstr>
  </property>
  <property fmtid="{D5CDD505-2E9C-101B-9397-08002B2CF9AE}" pid="4" name="_2015_ms_pID_7253432">
    <vt:lpwstr>Rg==</vt:lpwstr>
  </property>
</Properties>
</file>